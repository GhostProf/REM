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8920379AF44CE4BB388F38BBA5A3D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860B7624F77440CB0B64A105247FF12"/>
            </w:placeholder>
            <w:text/>
          </w:sdtPr>
          <w:sdtEndPr/>
          <w:sdtContent>
            <w:tc>
              <w:tcPr>
                <w:tcW w:w="2073" w:type="dxa"/>
              </w:tcPr>
              <w:p w:rsidR="00B574C9" w:rsidRDefault="00981D3A" w:rsidP="00981D3A">
                <w:r>
                  <w:t>Erin</w:t>
                </w:r>
              </w:p>
            </w:tc>
          </w:sdtContent>
        </w:sdt>
        <w:sdt>
          <w:sdtPr>
            <w:alias w:val="Middle name"/>
            <w:tag w:val="authorMiddleName"/>
            <w:id w:val="-2076034781"/>
            <w:placeholder>
              <w:docPart w:val="5D8372FE97604BF68BC9A4C87C06BD9B"/>
            </w:placeholder>
            <w:text/>
          </w:sdtPr>
          <w:sdtEndPr/>
          <w:sdtContent>
            <w:tc>
              <w:tcPr>
                <w:tcW w:w="2551" w:type="dxa"/>
              </w:tcPr>
              <w:p w:rsidR="00B574C9" w:rsidRDefault="00981D3A" w:rsidP="00981D3A">
                <w:r>
                  <w:t>M.</w:t>
                </w:r>
              </w:p>
            </w:tc>
          </w:sdtContent>
        </w:sdt>
        <w:sdt>
          <w:sdtPr>
            <w:alias w:val="Last name"/>
            <w:tag w:val="authorLastName"/>
            <w:id w:val="-1088529830"/>
            <w:placeholder>
              <w:docPart w:val="AC757F8FDD604AA6A5DF1EEEA984D39E"/>
            </w:placeholder>
            <w:text/>
          </w:sdtPr>
          <w:sdtEndPr/>
          <w:sdtContent>
            <w:tc>
              <w:tcPr>
                <w:tcW w:w="2642" w:type="dxa"/>
              </w:tcPr>
              <w:p w:rsidR="00B574C9" w:rsidRDefault="00981D3A" w:rsidP="00981D3A">
                <w:r>
                  <w:t>Rice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9809670895648AA8C512465E9E6F0F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2915C7E19E547CAA567B94ABF9D3CDA"/>
            </w:placeholde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rPr>
            <w:alias w:val="Article headword"/>
            <w:tag w:val="articleHeadword"/>
            <w:id w:val="-361440020"/>
            <w:placeholder>
              <w:docPart w:val="6CE5B841F668478FB0C88F4BA1115671"/>
            </w:placeholder>
            <w:text/>
          </w:sdtPr>
          <w:sdtContent>
            <w:tc>
              <w:tcPr>
                <w:tcW w:w="9016" w:type="dxa"/>
                <w:tcMar>
                  <w:top w:w="113" w:type="dxa"/>
                  <w:bottom w:w="113" w:type="dxa"/>
                </w:tcMar>
              </w:tcPr>
              <w:p w:rsidR="003F0D73" w:rsidRPr="00FB589A" w:rsidRDefault="00981D3A" w:rsidP="00981D3A">
                <w:proofErr w:type="spellStart"/>
                <w:r>
                  <w:rPr>
                    <w:lang w:eastAsia="en-GB"/>
                  </w:rPr>
                  <w:t>Okeke</w:t>
                </w:r>
                <w:proofErr w:type="spellEnd"/>
                <w:r>
                  <w:rPr>
                    <w:lang w:eastAsia="en-GB"/>
                  </w:rPr>
                  <w:t xml:space="preserve">, </w:t>
                </w:r>
                <w:proofErr w:type="spellStart"/>
                <w:r>
                  <w:rPr>
                    <w:lang w:eastAsia="en-GB"/>
                  </w:rPr>
                  <w:t>Uche</w:t>
                </w:r>
                <w:proofErr w:type="spellEnd"/>
                <w:r>
                  <w:rPr>
                    <w:lang w:eastAsia="en-GB"/>
                  </w:rPr>
                  <w:t xml:space="preserve"> (1933</w:t>
                </w:r>
                <w:r w:rsidRPr="00981D3A">
                  <w:rPr>
                    <w:lang w:eastAsia="en-GB"/>
                  </w:rPr>
                  <w:t>- )</w:t>
                </w:r>
              </w:p>
            </w:tc>
          </w:sdtContent>
        </w:sdt>
      </w:tr>
      <w:tr w:rsidR="00464699" w:rsidTr="007821B0">
        <w:sdt>
          <w:sdtPr>
            <w:alias w:val="Variant headwords"/>
            <w:tag w:val="variantHeadwords"/>
            <w:id w:val="173464402"/>
            <w:placeholder>
              <w:docPart w:val="B09B3DBF19E14BE68F391BF12275793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F243C9E37C14605B14A80E802DF6A01"/>
            </w:placeholder>
          </w:sdtPr>
          <w:sdtEndPr/>
          <w:sdtContent>
            <w:tc>
              <w:tcPr>
                <w:tcW w:w="9016" w:type="dxa"/>
                <w:tcMar>
                  <w:top w:w="113" w:type="dxa"/>
                  <w:bottom w:w="113" w:type="dxa"/>
                </w:tcMar>
              </w:tcPr>
              <w:p w:rsidR="00E85A05" w:rsidRDefault="00981D3A" w:rsidP="00981D3A">
                <w:r>
                  <w:t xml:space="preserve">Born as Christopher </w:t>
                </w:r>
                <w:proofErr w:type="spellStart"/>
                <w:r>
                  <w:t>Uchefuna</w:t>
                </w:r>
                <w:proofErr w:type="spellEnd"/>
                <w:r>
                  <w:t xml:space="preserve"> </w:t>
                </w:r>
                <w:proofErr w:type="spellStart"/>
                <w:r>
                  <w:t>Okeke</w:t>
                </w:r>
                <w:proofErr w:type="spellEnd"/>
                <w:r>
                  <w:t xml:space="preserve"> in Anambra State, Nigeria in 1933, </w:t>
                </w:r>
                <w:proofErr w:type="spellStart"/>
                <w:r>
                  <w:t>Uche</w:t>
                </w:r>
                <w:proofErr w:type="spellEnd"/>
                <w:r>
                  <w:t xml:space="preserve"> </w:t>
                </w:r>
                <w:proofErr w:type="spellStart"/>
                <w:r>
                  <w:t>Okeke</w:t>
                </w:r>
                <w:proofErr w:type="spellEnd"/>
                <w:r>
                  <w:t xml:space="preserve"> is a founding father of Nigerian Modern Art. As one of the original members of the Zaria Art Society and the author of the group’s manifesto, which laid out the principles of Natural Synthesis, </w:t>
                </w:r>
                <w:proofErr w:type="spellStart"/>
                <w:r>
                  <w:t>Okeke</w:t>
                </w:r>
                <w:proofErr w:type="spellEnd"/>
                <w:r>
                  <w:t xml:space="preserve"> was influential in the formation of a national aesthetic as an artist, a writer (poet and playwright), and as a teacher. </w:t>
                </w:r>
                <w:proofErr w:type="spellStart"/>
                <w:r>
                  <w:t>Okeke</w:t>
                </w:r>
                <w:proofErr w:type="spellEnd"/>
                <w:r>
                  <w:t xml:space="preserve"> sought to bring together forms and subjects indigenous to his Igbo ethnicity with modern, foreign influences and techniques. He practiced primarily in pen and ink and oil painting, exploring Igbo folklore and a body and wall painting tradition called </w:t>
                </w:r>
                <w:proofErr w:type="spellStart"/>
                <w:r>
                  <w:rPr>
                    <w:i/>
                  </w:rPr>
                  <w:t>uli</w:t>
                </w:r>
                <w:proofErr w:type="spellEnd"/>
                <w:r>
                  <w:t xml:space="preserve">. After graduating from the University of Nigeria in Zaria, </w:t>
                </w:r>
                <w:proofErr w:type="spellStart"/>
                <w:r>
                  <w:t>Okeke</w:t>
                </w:r>
                <w:proofErr w:type="spellEnd"/>
                <w:r>
                  <w:t xml:space="preserve"> actively promoted cultural activities throughout the country, running the </w:t>
                </w:r>
                <w:proofErr w:type="spellStart"/>
                <w:r>
                  <w:t>Mbari</w:t>
                </w:r>
                <w:proofErr w:type="spellEnd"/>
                <w:r>
                  <w:t xml:space="preserve"> Centre Workshops in Enugu and founding the </w:t>
                </w:r>
                <w:proofErr w:type="spellStart"/>
                <w:r>
                  <w:t>Asele</w:t>
                </w:r>
                <w:proofErr w:type="spellEnd"/>
                <w:r>
                  <w:t xml:space="preserve"> Institute, which provided studio space, educational programming and a gallery for artists. </w:t>
                </w:r>
                <w:proofErr w:type="spellStart"/>
                <w:r>
                  <w:t>Okeke</w:t>
                </w:r>
                <w:proofErr w:type="spellEnd"/>
                <w:r>
                  <w:t xml:space="preserve"> was also influential for subsequent generations of Nigerian artists through his teaching at the University of </w:t>
                </w:r>
                <w:proofErr w:type="spellStart"/>
                <w:r>
                  <w:t>Nsukka</w:t>
                </w:r>
                <w:proofErr w:type="spellEnd"/>
                <w:r>
                  <w:t xml:space="preserve"> during the seventies. Additionally, he served as an ambassador for the art and culture of Nigeria for UNESCO, helping to promote Nigerian arts throughout the world. Although the work done by members of the Zaria Art Society varied greatly, all members were engaged with the same effort to discover a true, modern Nigerian art, a quest fuelled by the euphoric drive towards independence in the late 1950s. </w:t>
                </w:r>
              </w:p>
            </w:tc>
          </w:sdtContent>
        </w:sdt>
      </w:tr>
      <w:tr w:rsidR="003F0D73" w:rsidTr="003F0D73">
        <w:sdt>
          <w:sdtPr>
            <w:alias w:val="Article text"/>
            <w:tag w:val="articleText"/>
            <w:id w:val="634067588"/>
            <w:placeholder>
              <w:docPart w:val="38AC265597DA4E5A833B26D61DEAD100"/>
            </w:placeholder>
          </w:sdtPr>
          <w:sdtEndPr/>
          <w:sdtContent>
            <w:tc>
              <w:tcPr>
                <w:tcW w:w="9016" w:type="dxa"/>
                <w:tcMar>
                  <w:top w:w="113" w:type="dxa"/>
                  <w:bottom w:w="113" w:type="dxa"/>
                </w:tcMar>
              </w:tcPr>
              <w:p w:rsidR="00981D3A" w:rsidRDefault="00981D3A" w:rsidP="00981D3A">
                <w:r>
                  <w:t xml:space="preserve">Born as Christopher </w:t>
                </w:r>
                <w:proofErr w:type="spellStart"/>
                <w:r>
                  <w:t>Uchefuna</w:t>
                </w:r>
                <w:proofErr w:type="spellEnd"/>
                <w:r>
                  <w:t xml:space="preserve"> </w:t>
                </w:r>
                <w:proofErr w:type="spellStart"/>
                <w:r>
                  <w:t>Okeke</w:t>
                </w:r>
                <w:proofErr w:type="spellEnd"/>
                <w:r>
                  <w:t xml:space="preserve"> in Anambra State, Nigeria in 1933, </w:t>
                </w:r>
                <w:proofErr w:type="spellStart"/>
                <w:r>
                  <w:t>Uche</w:t>
                </w:r>
                <w:proofErr w:type="spellEnd"/>
                <w:r>
                  <w:t xml:space="preserve"> </w:t>
                </w:r>
                <w:proofErr w:type="spellStart"/>
                <w:r>
                  <w:t>Okeke</w:t>
                </w:r>
                <w:proofErr w:type="spellEnd"/>
                <w:r>
                  <w:t xml:space="preserve"> is a founding father of Nigerian Modern Art. As one of the original members of the Zaria Art Society and the author of the group’s manifesto, which laid out the principles of Natural Synthesis, </w:t>
                </w:r>
                <w:proofErr w:type="spellStart"/>
                <w:r>
                  <w:t>Okeke</w:t>
                </w:r>
                <w:proofErr w:type="spellEnd"/>
                <w:r>
                  <w:t xml:space="preserve"> was influential in the formation of a national aesthetic as an artist, a writer (poet and playwright), and as a teacher. </w:t>
                </w:r>
                <w:proofErr w:type="spellStart"/>
                <w:r>
                  <w:t>Okeke</w:t>
                </w:r>
                <w:proofErr w:type="spellEnd"/>
                <w:r>
                  <w:t xml:space="preserve"> sought to bring together forms and subjects indigenous to his Igbo ethnicity with modern, foreign influences and techniques. He practiced primarily in pen and ink and oil painting, exploring Igbo folklore and a body and wall painting tradition called </w:t>
                </w:r>
                <w:proofErr w:type="spellStart"/>
                <w:r>
                  <w:rPr>
                    <w:i/>
                  </w:rPr>
                  <w:t>uli</w:t>
                </w:r>
                <w:proofErr w:type="spellEnd"/>
                <w:r>
                  <w:t xml:space="preserve">. After graduating from the University of Nigeria in Zaria, </w:t>
                </w:r>
                <w:proofErr w:type="spellStart"/>
                <w:r>
                  <w:t>Okeke</w:t>
                </w:r>
                <w:proofErr w:type="spellEnd"/>
                <w:r>
                  <w:t xml:space="preserve"> actively promoted cultural activities throughout the country, running the </w:t>
                </w:r>
                <w:proofErr w:type="spellStart"/>
                <w:r>
                  <w:t>Mbari</w:t>
                </w:r>
                <w:proofErr w:type="spellEnd"/>
                <w:r>
                  <w:t xml:space="preserve"> Centre Workshops in Enugu and founding the </w:t>
                </w:r>
                <w:proofErr w:type="spellStart"/>
                <w:r>
                  <w:t>Asele</w:t>
                </w:r>
                <w:proofErr w:type="spellEnd"/>
                <w:r>
                  <w:t xml:space="preserve"> Institute, which provided studio space, educational programming and a gallery for artists. </w:t>
                </w:r>
                <w:proofErr w:type="spellStart"/>
                <w:r>
                  <w:t>Okeke</w:t>
                </w:r>
                <w:proofErr w:type="spellEnd"/>
                <w:r>
                  <w:t xml:space="preserve"> was also influential for subsequent generations of Nigerian artists through his teaching at the University of </w:t>
                </w:r>
                <w:proofErr w:type="spellStart"/>
                <w:r>
                  <w:t>Nsukka</w:t>
                </w:r>
                <w:proofErr w:type="spellEnd"/>
                <w:r>
                  <w:t xml:space="preserve"> during the seventies. Additionally, he served as an ambassador for the art and culture of Nigeria for UNESCO, helping to promote Nigerian arts throughout the world. Although the work done by members of the Zaria Art Society varied greatly, all members were engaged with the same effort to discover a true, modern Nigerian art, a quest fuelled by the euphoric drive towards independence in the late 1950s. </w:t>
                </w:r>
              </w:p>
              <w:p w:rsidR="00981D3A" w:rsidRDefault="00981D3A" w:rsidP="00981D3A"/>
              <w:p w:rsidR="00981D3A" w:rsidRDefault="00981D3A" w:rsidP="00981D3A">
                <w:r w:rsidRPr="00AC2ED8">
                  <w:t xml:space="preserve">For </w:t>
                </w:r>
                <w:proofErr w:type="spellStart"/>
                <w:r w:rsidRPr="00AC2ED8">
                  <w:t>Uche</w:t>
                </w:r>
                <w:proofErr w:type="spellEnd"/>
                <w:r w:rsidRPr="00AC2ED8">
                  <w:t xml:space="preserve"> </w:t>
                </w:r>
                <w:proofErr w:type="spellStart"/>
                <w:r w:rsidRPr="00AC2ED8">
                  <w:t>Okeke</w:t>
                </w:r>
                <w:proofErr w:type="spellEnd"/>
                <w:r w:rsidRPr="00AC2ED8">
                  <w:t xml:space="preserve">, </w:t>
                </w:r>
                <w:proofErr w:type="spellStart"/>
                <w:r w:rsidRPr="00AC2ED8">
                  <w:t>uli</w:t>
                </w:r>
                <w:proofErr w:type="spellEnd"/>
                <w:r w:rsidRPr="00AC2ED8">
                  <w:t xml:space="preserve"> body and wall decoration served not only as a referent to the artistic and </w:t>
                </w:r>
                <w:r w:rsidRPr="00AC2ED8">
                  <w:lastRenderedPageBreak/>
                  <w:t xml:space="preserve">cultural heritage of the Igbo people, particularly the women who practiced </w:t>
                </w:r>
                <w:proofErr w:type="spellStart"/>
                <w:r w:rsidRPr="00AC2ED8">
                  <w:t>uli</w:t>
                </w:r>
                <w:proofErr w:type="spellEnd"/>
                <w:r w:rsidRPr="00AC2ED8">
                  <w:t xml:space="preserve">, but also a link to his personal past through his mother, who taught him the </w:t>
                </w:r>
                <w:proofErr w:type="spellStart"/>
                <w:r w:rsidRPr="00AC2ED8">
                  <w:t>uli</w:t>
                </w:r>
                <w:proofErr w:type="spellEnd"/>
                <w:r w:rsidRPr="00AC2ED8">
                  <w:t xml:space="preserve"> forms and techniques. While he became fluent in the visual language of </w:t>
                </w:r>
                <w:proofErr w:type="spellStart"/>
                <w:r w:rsidRPr="00AC2ED8">
                  <w:t>uli</w:t>
                </w:r>
                <w:proofErr w:type="spellEnd"/>
                <w:r w:rsidRPr="00AC2ED8">
                  <w:t xml:space="preserve"> through his mother’s teaching, </w:t>
                </w:r>
                <w:proofErr w:type="spellStart"/>
                <w:r w:rsidRPr="00AC2ED8">
                  <w:t>Okeke</w:t>
                </w:r>
                <w:proofErr w:type="spellEnd"/>
                <w:r w:rsidRPr="00AC2ED8">
                  <w:t xml:space="preserve"> also thoroughly researched the tradition through materials he found in museums and libraries, becoming well informed on the history of the tradition and artistically confident through these processes.</w:t>
                </w:r>
                <w:r>
                  <w:t xml:space="preserve"> He read the novels of Amos </w:t>
                </w:r>
                <w:proofErr w:type="spellStart"/>
                <w:r>
                  <w:t>Tutuola</w:t>
                </w:r>
                <w:proofErr w:type="spellEnd"/>
                <w:r>
                  <w:t xml:space="preserve"> and Chinua Achebe, gaining a deeper understanding of the Igbo culture through Achebe’s </w:t>
                </w:r>
                <w:r>
                  <w:rPr>
                    <w:i/>
                  </w:rPr>
                  <w:t>Things Fall Apart</w:t>
                </w:r>
                <w:r>
                  <w:t xml:space="preserve"> (1958). He would later go on to collaborate with Achebe on an illustrated version of his novel. His newfound cultural awareness along with a confidence in drawing and fluency in the pictorial language of </w:t>
                </w:r>
                <w:proofErr w:type="spellStart"/>
                <w:r w:rsidRPr="00612D38">
                  <w:t>uli</w:t>
                </w:r>
                <w:proofErr w:type="spellEnd"/>
                <w:r>
                  <w:t xml:space="preserve"> would prove useful during his 1962 sojourn in Munich, where </w:t>
                </w:r>
                <w:proofErr w:type="spellStart"/>
                <w:r>
                  <w:t>Okeke</w:t>
                </w:r>
                <w:proofErr w:type="spellEnd"/>
                <w:r>
                  <w:t xml:space="preserve"> trained in mosaic and stained glass techniques. </w:t>
                </w:r>
              </w:p>
              <w:p w:rsidR="00981D3A" w:rsidRDefault="00981D3A" w:rsidP="00981D3A"/>
              <w:p w:rsidR="00981D3A" w:rsidRDefault="00981D3A" w:rsidP="00981D3A">
                <w:r>
                  <w:t xml:space="preserve">This increase in confidence also helped move his work from the figurative painting he began with at Zaria, such as </w:t>
                </w:r>
                <w:r>
                  <w:rPr>
                    <w:i/>
                  </w:rPr>
                  <w:t>Christ</w:t>
                </w:r>
                <w:r>
                  <w:t xml:space="preserve"> (1961), to more abstract painting using </w:t>
                </w:r>
                <w:proofErr w:type="spellStart"/>
                <w:r w:rsidRPr="00433126">
                  <w:t>uli</w:t>
                </w:r>
                <w:proofErr w:type="spellEnd"/>
                <w:r>
                  <w:t xml:space="preserve"> forms, to the fluid, line-based drawings that became his signature medium and style, such as in </w:t>
                </w:r>
                <w:proofErr w:type="spellStart"/>
                <w:r>
                  <w:rPr>
                    <w:i/>
                  </w:rPr>
                  <w:t>Onalu</w:t>
                </w:r>
                <w:proofErr w:type="spellEnd"/>
                <w:r>
                  <w:rPr>
                    <w:i/>
                  </w:rPr>
                  <w:t xml:space="preserve"> </w:t>
                </w:r>
                <w:r w:rsidRPr="00612D38">
                  <w:t>(1958).</w:t>
                </w:r>
                <w:r>
                  <w:t xml:space="preserve"> This line drawing references the legendary beauty from an Igbo folktale, portrayed with signature marks of beauty and admiring her reflection in a mirror. With these linear compositions, </w:t>
                </w:r>
                <w:proofErr w:type="spellStart"/>
                <w:r>
                  <w:t>Okeke’s</w:t>
                </w:r>
                <w:proofErr w:type="spellEnd"/>
                <w:r>
                  <w:t xml:space="preserve"> work became increasingly lyrical in style and frequently, though subtly, political in content, using traditional forms as a way of progressing forward, not looking backward to the past.</w:t>
                </w:r>
              </w:p>
              <w:p w:rsidR="00FA588E" w:rsidRDefault="00FA588E" w:rsidP="00981D3A"/>
              <w:p w:rsidR="00FA588E" w:rsidRDefault="00FA588E" w:rsidP="00FA588E">
                <w:pPr>
                  <w:keepNext/>
                </w:pPr>
                <w:r>
                  <w:t>File: okeke1.jpg</w:t>
                </w:r>
              </w:p>
              <w:p w:rsidR="00FA588E" w:rsidRDefault="00FA588E" w:rsidP="00FA588E">
                <w:pPr>
                  <w:pStyle w:val="Caption"/>
                </w:pPr>
                <w:r>
                  <w:fldChar w:fldCharType="begin"/>
                </w:r>
                <w:r>
                  <w:instrText xml:space="preserve"> SEQ Figure \* ARABIC </w:instrText>
                </w:r>
                <w:r>
                  <w:fldChar w:fldCharType="separate"/>
                </w:r>
                <w:r>
                  <w:rPr>
                    <w:noProof/>
                  </w:rPr>
                  <w:t>1</w:t>
                </w:r>
                <w:r>
                  <w:fldChar w:fldCharType="end"/>
                </w:r>
                <w:r>
                  <w:t xml:space="preserve"> </w:t>
                </w:r>
                <w:proofErr w:type="spellStart"/>
                <w:r w:rsidRPr="00E03033">
                  <w:t>Uche</w:t>
                </w:r>
                <w:proofErr w:type="spellEnd"/>
                <w:r w:rsidRPr="00E03033">
                  <w:t xml:space="preserve"> </w:t>
                </w:r>
                <w:proofErr w:type="spellStart"/>
                <w:r w:rsidRPr="00E03033">
                  <w:t>Okeke</w:t>
                </w:r>
                <w:proofErr w:type="spellEnd"/>
                <w:r w:rsidRPr="00E03033">
                  <w:t xml:space="preserve">, </w:t>
                </w:r>
                <w:r w:rsidRPr="00FA588E">
                  <w:rPr>
                    <w:i/>
                  </w:rPr>
                  <w:t>Christ</w:t>
                </w:r>
                <w:r w:rsidRPr="00E03033">
                  <w:t xml:space="preserve">, 1961, oil on board, 122 cm x 61 cm. Collection of </w:t>
                </w:r>
                <w:proofErr w:type="spellStart"/>
                <w:r w:rsidRPr="00E03033">
                  <w:t>Iwalewa-Haus</w:t>
                </w:r>
                <w:proofErr w:type="spellEnd"/>
                <w:r w:rsidRPr="00E03033">
                  <w:t>, Bayreuth</w:t>
                </w:r>
              </w:p>
              <w:p w:rsidR="00FA588E" w:rsidRPr="00AA0BDC" w:rsidRDefault="00FA588E" w:rsidP="00FA588E">
                <w:pPr>
                  <w:keepNext/>
                </w:pPr>
                <w:r>
                  <w:t>File: okeke2.jpg</w:t>
                </w:r>
              </w:p>
              <w:p w:rsidR="00FA588E" w:rsidRDefault="00FA588E" w:rsidP="00FA588E">
                <w:pPr>
                  <w:pStyle w:val="Caption"/>
                </w:pPr>
                <w:r>
                  <w:fldChar w:fldCharType="begin"/>
                </w:r>
                <w:r>
                  <w:instrText xml:space="preserve"> SEQ Figure \* ARABIC </w:instrText>
                </w:r>
                <w:r>
                  <w:fldChar w:fldCharType="separate"/>
                </w:r>
                <w:r>
                  <w:rPr>
                    <w:noProof/>
                  </w:rPr>
                  <w:t>2</w:t>
                </w:r>
                <w:r>
                  <w:fldChar w:fldCharType="end"/>
                </w:r>
                <w:r>
                  <w:t xml:space="preserve"> </w:t>
                </w:r>
                <w:proofErr w:type="spellStart"/>
                <w:r w:rsidRPr="00DC3541">
                  <w:t>Uche</w:t>
                </w:r>
                <w:proofErr w:type="spellEnd"/>
                <w:r w:rsidRPr="00DC3541">
                  <w:t xml:space="preserve"> </w:t>
                </w:r>
                <w:proofErr w:type="spellStart"/>
                <w:r w:rsidRPr="00DC3541">
                  <w:t>Okeke</w:t>
                </w:r>
                <w:proofErr w:type="spellEnd"/>
                <w:r w:rsidRPr="00DC3541">
                  <w:t xml:space="preserve">, </w:t>
                </w:r>
                <w:proofErr w:type="spellStart"/>
                <w:r w:rsidRPr="00DC3541">
                  <w:t>Onalu</w:t>
                </w:r>
                <w:proofErr w:type="spellEnd"/>
                <w:r w:rsidRPr="00DC3541">
                  <w:t xml:space="preserve">, 1958 pen and ink .Probably in: </w:t>
                </w:r>
                <w:proofErr w:type="spellStart"/>
                <w:r w:rsidRPr="00DC3541">
                  <w:t>Okeke</w:t>
                </w:r>
                <w:proofErr w:type="spellEnd"/>
                <w:r w:rsidRPr="00DC3541">
                  <w:t xml:space="preserve">, U. Drawings and Prints 1954-1972, Institute of African Studies, University of Nigeria, </w:t>
                </w:r>
                <w:proofErr w:type="spellStart"/>
                <w:r w:rsidRPr="00DC3541">
                  <w:t>Nsukka</w:t>
                </w:r>
                <w:proofErr w:type="spellEnd"/>
                <w:r w:rsidRPr="00DC3541">
                  <w:t xml:space="preserve"> (1972)</w:t>
                </w:r>
              </w:p>
              <w:p w:rsidR="00FA588E" w:rsidRDefault="00FA588E" w:rsidP="00FA588E">
                <w:pPr>
                  <w:pStyle w:val="Authornote"/>
                </w:pPr>
                <w:r>
                  <w:t>Note: Source of okeke2.jpg not confirmed</w:t>
                </w:r>
              </w:p>
              <w:p w:rsidR="00FA588E" w:rsidRDefault="00FA588E" w:rsidP="00981D3A"/>
              <w:p w:rsidR="00981D3A" w:rsidRDefault="00981D3A" w:rsidP="00981D3A">
                <w:r>
                  <w:t xml:space="preserve">The self-directed education </w:t>
                </w:r>
                <w:proofErr w:type="spellStart"/>
                <w:r>
                  <w:t>Okeke</w:t>
                </w:r>
                <w:proofErr w:type="spellEnd"/>
                <w:r>
                  <w:t xml:space="preserve"> provided himself was a direct response to the arts education he and his Art Society colleagues were receiving at Zaria, which they believed was too foreign oriented. Out of all the lecturers in the Zaria Fine Art Department, only one was Nigerian, and all were trained in London. His response was not an all-out rejection of that education, but rather a call for it to be re-evaluated, for its curriculum to be balanced with methods, techniques and materials that related to local culture and history, and for instructors who were well versed in these practises. Thus, what </w:t>
                </w:r>
                <w:proofErr w:type="spellStart"/>
                <w:r>
                  <w:t>Okeke</w:t>
                </w:r>
                <w:proofErr w:type="spellEnd"/>
                <w:r>
                  <w:t xml:space="preserve"> derived from </w:t>
                </w:r>
                <w:proofErr w:type="spellStart"/>
                <w:r w:rsidRPr="00AF1B01">
                  <w:t>uli</w:t>
                </w:r>
                <w:proofErr w:type="spellEnd"/>
                <w:r>
                  <w:rPr>
                    <w:i/>
                  </w:rPr>
                  <w:t xml:space="preserve">, </w:t>
                </w:r>
                <w:proofErr w:type="spellStart"/>
                <w:r>
                  <w:t>Nwoko</w:t>
                </w:r>
                <w:proofErr w:type="spellEnd"/>
                <w:r>
                  <w:t xml:space="preserve"> and Bruce </w:t>
                </w:r>
                <w:proofErr w:type="spellStart"/>
                <w:r>
                  <w:t>Onobrakpeya</w:t>
                </w:r>
                <w:proofErr w:type="spellEnd"/>
                <w:r>
                  <w:t xml:space="preserve"> sought from other indigenous art forms, including </w:t>
                </w:r>
                <w:r w:rsidRPr="005408BF">
                  <w:t>Yoruba</w:t>
                </w:r>
                <w:r>
                  <w:t xml:space="preserve"> textiles, </w:t>
                </w:r>
                <w:proofErr w:type="spellStart"/>
                <w:r>
                  <w:t>Nok</w:t>
                </w:r>
                <w:proofErr w:type="spellEnd"/>
                <w:r>
                  <w:t xml:space="preserve"> terracotta sculptures, and </w:t>
                </w:r>
                <w:proofErr w:type="spellStart"/>
                <w:r>
                  <w:t>Urhobo</w:t>
                </w:r>
                <w:proofErr w:type="spellEnd"/>
                <w:r>
                  <w:t xml:space="preserve"> folklore. Upon graduation, the group dispersed, but </w:t>
                </w:r>
                <w:proofErr w:type="spellStart"/>
                <w:r>
                  <w:t>Okeke</w:t>
                </w:r>
                <w:proofErr w:type="spellEnd"/>
                <w:r>
                  <w:t xml:space="preserve"> and </w:t>
                </w:r>
                <w:proofErr w:type="spellStart"/>
                <w:r>
                  <w:t>Nwoko</w:t>
                </w:r>
                <w:proofErr w:type="spellEnd"/>
                <w:r>
                  <w:t xml:space="preserve"> would work together again later at the </w:t>
                </w:r>
                <w:proofErr w:type="spellStart"/>
                <w:r>
                  <w:t>Mbari</w:t>
                </w:r>
                <w:proofErr w:type="spellEnd"/>
                <w:r>
                  <w:t xml:space="preserve"> </w:t>
                </w:r>
                <w:proofErr w:type="spellStart"/>
                <w:r>
                  <w:t>Mbayo</w:t>
                </w:r>
                <w:proofErr w:type="spellEnd"/>
                <w:r>
                  <w:t xml:space="preserve"> workshops led by </w:t>
                </w:r>
                <w:proofErr w:type="spellStart"/>
                <w:r>
                  <w:t>Ulli</w:t>
                </w:r>
                <w:proofErr w:type="spellEnd"/>
                <w:r>
                  <w:t xml:space="preserve"> </w:t>
                </w:r>
                <w:proofErr w:type="spellStart"/>
                <w:r>
                  <w:t>Beier</w:t>
                </w:r>
                <w:proofErr w:type="spellEnd"/>
                <w:r>
                  <w:t xml:space="preserve">. </w:t>
                </w:r>
              </w:p>
              <w:p w:rsidR="00981D3A" w:rsidRDefault="00981D3A" w:rsidP="00981D3A"/>
              <w:p w:rsidR="00981D3A" w:rsidRDefault="00981D3A" w:rsidP="00981D3A">
                <w:proofErr w:type="spellStart"/>
                <w:r>
                  <w:t>Okeke’s</w:t>
                </w:r>
                <w:proofErr w:type="spellEnd"/>
                <w:r>
                  <w:t xml:space="preserve"> impact on the development of Nigerian Modern art extends through several generations of artists working far beyond Zaria. In particular, </w:t>
                </w:r>
                <w:proofErr w:type="spellStart"/>
                <w:r>
                  <w:t>Okeke’s</w:t>
                </w:r>
                <w:proofErr w:type="spellEnd"/>
                <w:r>
                  <w:t xml:space="preserve"> writings on Natural Synthesis and his work with </w:t>
                </w:r>
                <w:proofErr w:type="spellStart"/>
                <w:r w:rsidRPr="00AF1B01">
                  <w:t>uli</w:t>
                </w:r>
                <w:proofErr w:type="spellEnd"/>
                <w:r>
                  <w:t xml:space="preserve"> were highly influential on the work of </w:t>
                </w:r>
                <w:proofErr w:type="spellStart"/>
                <w:r>
                  <w:t>Obiora</w:t>
                </w:r>
                <w:proofErr w:type="spellEnd"/>
                <w:r>
                  <w:t xml:space="preserve"> </w:t>
                </w:r>
                <w:proofErr w:type="spellStart"/>
                <w:r>
                  <w:t>Udechukwu</w:t>
                </w:r>
                <w:proofErr w:type="spellEnd"/>
                <w:r>
                  <w:t xml:space="preserve">, and later </w:t>
                </w:r>
                <w:proofErr w:type="spellStart"/>
                <w:r>
                  <w:t>Tayo</w:t>
                </w:r>
                <w:proofErr w:type="spellEnd"/>
                <w:r>
                  <w:t xml:space="preserve"> </w:t>
                </w:r>
                <w:proofErr w:type="spellStart"/>
                <w:r>
                  <w:t>Adenaike</w:t>
                </w:r>
                <w:proofErr w:type="spellEnd"/>
                <w:r>
                  <w:t xml:space="preserve">, both of whom trained under </w:t>
                </w:r>
                <w:proofErr w:type="spellStart"/>
                <w:r>
                  <w:t>Okeke</w:t>
                </w:r>
                <w:proofErr w:type="spellEnd"/>
                <w:r>
                  <w:t xml:space="preserve"> at the University of </w:t>
                </w:r>
                <w:proofErr w:type="spellStart"/>
                <w:r>
                  <w:t>Nsukka</w:t>
                </w:r>
                <w:proofErr w:type="spellEnd"/>
                <w:r>
                  <w:t xml:space="preserve">, where </w:t>
                </w:r>
                <w:r w:rsidRPr="00571177">
                  <w:t xml:space="preserve">he held the position of </w:t>
                </w:r>
                <w:r>
                  <w:t xml:space="preserve">the Director of the Visual Art Department, and helped form what would come to be known as the </w:t>
                </w:r>
                <w:proofErr w:type="spellStart"/>
                <w:r>
                  <w:t>Nsukka</w:t>
                </w:r>
                <w:proofErr w:type="spellEnd"/>
                <w:r>
                  <w:t xml:space="preserve"> School during the 1970s.</w:t>
                </w:r>
              </w:p>
              <w:p w:rsidR="00981D3A" w:rsidRDefault="00981D3A" w:rsidP="00981D3A"/>
              <w:p w:rsidR="00981D3A" w:rsidRDefault="00981D3A" w:rsidP="00981D3A">
                <w:pPr>
                  <w:pStyle w:val="Heading1"/>
                </w:pPr>
                <w:r>
                  <w:t>Printed Works</w:t>
                </w:r>
              </w:p>
              <w:p w:rsidR="00981D3A" w:rsidRPr="005408BF" w:rsidRDefault="00981D3A" w:rsidP="00981D3A">
                <w:r>
                  <w:rPr>
                    <w:i/>
                  </w:rPr>
                  <w:t>Drawings</w:t>
                </w:r>
                <w:r>
                  <w:t xml:space="preserve">, Ibadan: </w:t>
                </w:r>
                <w:proofErr w:type="spellStart"/>
                <w:r>
                  <w:t>Mbari</w:t>
                </w:r>
                <w:proofErr w:type="spellEnd"/>
                <w:r>
                  <w:t>. (1961)</w:t>
                </w:r>
              </w:p>
              <w:p w:rsidR="00981D3A" w:rsidRDefault="00981D3A" w:rsidP="00981D3A">
                <w:r>
                  <w:t xml:space="preserve">“Natural Synthesis” Zaria. Reprinted in </w:t>
                </w:r>
                <w:r>
                  <w:rPr>
                    <w:i/>
                  </w:rPr>
                  <w:t>Seven Stories about Modern Art in Africa</w:t>
                </w:r>
                <w:r>
                  <w:t xml:space="preserve">  (1960)</w:t>
                </w:r>
                <w:r>
                  <w:t xml:space="preserve"> </w:t>
                </w:r>
              </w:p>
              <w:p w:rsidR="00981D3A" w:rsidRDefault="00981D3A" w:rsidP="00981D3A">
                <w:r>
                  <w:t>“</w:t>
                </w:r>
                <w:proofErr w:type="spellStart"/>
                <w:r>
                  <w:t>Ekeama</w:t>
                </w:r>
                <w:proofErr w:type="spellEnd"/>
                <w:r>
                  <w:t xml:space="preserve">” African Arts, </w:t>
                </w:r>
                <w:proofErr w:type="spellStart"/>
                <w:r>
                  <w:t>Vol</w:t>
                </w:r>
                <w:proofErr w:type="spellEnd"/>
                <w:r>
                  <w:t xml:space="preserve"> 5 No. 2 (1972)</w:t>
                </w:r>
              </w:p>
              <w:p w:rsidR="00981D3A" w:rsidRPr="00D63932" w:rsidRDefault="00981D3A" w:rsidP="00981D3A">
                <w:r>
                  <w:rPr>
                    <w:i/>
                  </w:rPr>
                  <w:t>Art in Development: A Nigerian Perspective</w:t>
                </w:r>
                <w:r>
                  <w:t xml:space="preserve">, </w:t>
                </w:r>
                <w:proofErr w:type="spellStart"/>
                <w:r>
                  <w:t>Asele</w:t>
                </w:r>
                <w:proofErr w:type="spellEnd"/>
                <w:r>
                  <w:t xml:space="preserve"> Institute.</w:t>
                </w:r>
                <w:r>
                  <w:t xml:space="preserve"> (With </w:t>
                </w:r>
                <w:r>
                  <w:t>L. G. Lambert</w:t>
                </w:r>
                <w:r>
                  <w:t>)</w:t>
                </w:r>
                <w:r>
                  <w:t xml:space="preserve"> (1982)</w:t>
                </w:r>
              </w:p>
              <w:p w:rsidR="003F0D73" w:rsidRDefault="003F0D73" w:rsidP="00981D3A"/>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5DC5634658C4D7D96144ADD9DBADE18"/>
              </w:placeholder>
            </w:sdtPr>
            <w:sdtEndPr/>
            <w:sdtContent>
              <w:p w:rsidR="00F90581" w:rsidRDefault="00F90581" w:rsidP="00F90581"/>
              <w:p w:rsidR="00F90581" w:rsidRDefault="00F90581" w:rsidP="00F90581">
                <w:sdt>
                  <w:sdtPr>
                    <w:id w:val="-1872447071"/>
                    <w:citation/>
                  </w:sdtPr>
                  <w:sdtContent>
                    <w:r>
                      <w:fldChar w:fldCharType="begin"/>
                    </w:r>
                    <w:r>
                      <w:rPr>
                        <w:lang w:val="en-US"/>
                      </w:rPr>
                      <w:instrText xml:space="preserve"> CITATION Chu10 \l 1033 </w:instrText>
                    </w:r>
                    <w:r>
                      <w:fldChar w:fldCharType="separate"/>
                    </w:r>
                    <w:r>
                      <w:rPr>
                        <w:noProof/>
                        <w:lang w:val="en-US"/>
                      </w:rPr>
                      <w:t>(Chukueggu)</w:t>
                    </w:r>
                    <w:r>
                      <w:fldChar w:fldCharType="end"/>
                    </w:r>
                  </w:sdtContent>
                </w:sdt>
                <w:bookmarkStart w:id="0" w:name="_GoBack"/>
                <w:bookmarkEnd w:id="0"/>
              </w:p>
              <w:p w:rsidR="00F90581" w:rsidRDefault="00F90581" w:rsidP="00F90581"/>
              <w:p w:rsidR="00F90581" w:rsidRDefault="00F90581" w:rsidP="00F90581">
                <w:sdt>
                  <w:sdtPr>
                    <w:id w:val="288714785"/>
                    <w:citation/>
                  </w:sdtPr>
                  <w:sdtContent>
                    <w:r>
                      <w:fldChar w:fldCharType="begin"/>
                    </w:r>
                    <w:r>
                      <w:rPr>
                        <w:lang w:val="en-US"/>
                      </w:rPr>
                      <w:instrText xml:space="preserve">CITATION Enw01 \l 1033 </w:instrText>
                    </w:r>
                    <w:r>
                      <w:fldChar w:fldCharType="separate"/>
                    </w:r>
                    <w:r>
                      <w:rPr>
                        <w:noProof/>
                        <w:lang w:val="en-US"/>
                      </w:rPr>
                      <w:t>(Enwezor)</w:t>
                    </w:r>
                    <w:r>
                      <w:fldChar w:fldCharType="end"/>
                    </w:r>
                  </w:sdtContent>
                </w:sdt>
              </w:p>
              <w:p w:rsidR="00F90581" w:rsidRDefault="00F90581" w:rsidP="00F90581"/>
              <w:p w:rsidR="00F90581" w:rsidRDefault="00F90581" w:rsidP="00F90581">
                <w:sdt>
                  <w:sdtPr>
                    <w:id w:val="-314579942"/>
                    <w:citation/>
                  </w:sdtPr>
                  <w:sdtContent>
                    <w:r>
                      <w:fldChar w:fldCharType="begin"/>
                    </w:r>
                    <w:r>
                      <w:rPr>
                        <w:lang w:val="en-US"/>
                      </w:rPr>
                      <w:instrText xml:space="preserve"> CITATION Kas00 \l 1033 </w:instrText>
                    </w:r>
                    <w:r>
                      <w:fldChar w:fldCharType="separate"/>
                    </w:r>
                    <w:r>
                      <w:rPr>
                        <w:noProof/>
                        <w:lang w:val="en-US"/>
                      </w:rPr>
                      <w:t>(Kasfir)</w:t>
                    </w:r>
                    <w:r>
                      <w:fldChar w:fldCharType="end"/>
                    </w:r>
                  </w:sdtContent>
                </w:sdt>
              </w:p>
              <w:p w:rsidR="00F90581" w:rsidRDefault="00F90581" w:rsidP="00F90581"/>
              <w:p w:rsidR="00F90581" w:rsidRDefault="00F90581" w:rsidP="00F90581">
                <w:sdt>
                  <w:sdtPr>
                    <w:id w:val="-355582823"/>
                    <w:citation/>
                  </w:sdtPr>
                  <w:sdtContent>
                    <w:r>
                      <w:fldChar w:fldCharType="begin"/>
                    </w:r>
                    <w:r>
                      <w:rPr>
                        <w:lang w:val="en-US"/>
                      </w:rPr>
                      <w:instrText xml:space="preserve"> CITATION Oke95 \l 1033 </w:instrText>
                    </w:r>
                    <w:r>
                      <w:fldChar w:fldCharType="separate"/>
                    </w:r>
                    <w:r>
                      <w:rPr>
                        <w:noProof/>
                        <w:lang w:val="en-US"/>
                      </w:rPr>
                      <w:t>(Okeke)</w:t>
                    </w:r>
                    <w:r>
                      <w:fldChar w:fldCharType="end"/>
                    </w:r>
                  </w:sdtContent>
                </w:sdt>
              </w:p>
              <w:p w:rsidR="00F90581" w:rsidRDefault="00F90581" w:rsidP="00F90581"/>
              <w:p w:rsidR="00F90581" w:rsidRDefault="00F90581" w:rsidP="00F90581">
                <w:sdt>
                  <w:sdtPr>
                    <w:id w:val="1547169453"/>
                    <w:citation/>
                  </w:sdtPr>
                  <w:sdtContent>
                    <w:r>
                      <w:fldChar w:fldCharType="begin"/>
                    </w:r>
                    <w:r>
                      <w:rPr>
                        <w:lang w:val="en-US"/>
                      </w:rPr>
                      <w:instrText xml:space="preserve"> CITATION Oke06 \l 1033 </w:instrText>
                    </w:r>
                    <w:r>
                      <w:fldChar w:fldCharType="separate"/>
                    </w:r>
                    <w:r>
                      <w:rPr>
                        <w:noProof/>
                        <w:lang w:val="en-US"/>
                      </w:rPr>
                      <w:t>(Okeke-Agulu)</w:t>
                    </w:r>
                    <w:r>
                      <w:fldChar w:fldCharType="end"/>
                    </w:r>
                  </w:sdtContent>
                </w:sdt>
              </w:p>
              <w:p w:rsidR="00F90581" w:rsidRDefault="00F90581" w:rsidP="00F90581"/>
              <w:p w:rsidR="00F90581" w:rsidRDefault="00F90581" w:rsidP="00F90581">
                <w:sdt>
                  <w:sdtPr>
                    <w:id w:val="-1878463767"/>
                    <w:citation/>
                  </w:sdtPr>
                  <w:sdtContent>
                    <w:r>
                      <w:fldChar w:fldCharType="begin"/>
                    </w:r>
                    <w:r>
                      <w:rPr>
                        <w:lang w:val="en-US"/>
                      </w:rPr>
                      <w:instrText xml:space="preserve"> CITATION Ono95 \l 1033 </w:instrText>
                    </w:r>
                    <w:r>
                      <w:fldChar w:fldCharType="separate"/>
                    </w:r>
                    <w:r>
                      <w:rPr>
                        <w:noProof/>
                        <w:lang w:val="en-US"/>
                      </w:rPr>
                      <w:t>(Onobrakpeya)</w:t>
                    </w:r>
                    <w:r>
                      <w:fldChar w:fldCharType="end"/>
                    </w:r>
                  </w:sdtContent>
                </w:sdt>
              </w:p>
              <w:p w:rsidR="003235A7" w:rsidRDefault="00BA7DA1" w:rsidP="00F90581"/>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DA1" w:rsidRDefault="00BA7DA1" w:rsidP="007A0D55">
      <w:pPr>
        <w:spacing w:after="0" w:line="240" w:lineRule="auto"/>
      </w:pPr>
      <w:r>
        <w:separator/>
      </w:r>
    </w:p>
  </w:endnote>
  <w:endnote w:type="continuationSeparator" w:id="0">
    <w:p w:rsidR="00BA7DA1" w:rsidRDefault="00BA7DA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DA1" w:rsidRDefault="00BA7DA1" w:rsidP="007A0D55">
      <w:pPr>
        <w:spacing w:after="0" w:line="240" w:lineRule="auto"/>
      </w:pPr>
      <w:r>
        <w:separator/>
      </w:r>
    </w:p>
  </w:footnote>
  <w:footnote w:type="continuationSeparator" w:id="0">
    <w:p w:rsidR="00BA7DA1" w:rsidRDefault="00BA7DA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3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1D3A"/>
    <w:rsid w:val="009A7264"/>
    <w:rsid w:val="009D1606"/>
    <w:rsid w:val="009E18A1"/>
    <w:rsid w:val="009E73D7"/>
    <w:rsid w:val="00A27D2C"/>
    <w:rsid w:val="00A76FD9"/>
    <w:rsid w:val="00AB436D"/>
    <w:rsid w:val="00AD2F24"/>
    <w:rsid w:val="00AD4844"/>
    <w:rsid w:val="00B219AE"/>
    <w:rsid w:val="00B33145"/>
    <w:rsid w:val="00B574C9"/>
    <w:rsid w:val="00BA7DA1"/>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0581"/>
    <w:rsid w:val="00FA1925"/>
    <w:rsid w:val="00FA588E"/>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1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D3A"/>
    <w:rPr>
      <w:rFonts w:ascii="Tahoma" w:hAnsi="Tahoma" w:cs="Tahoma"/>
      <w:sz w:val="16"/>
      <w:szCs w:val="16"/>
    </w:rPr>
  </w:style>
  <w:style w:type="paragraph" w:styleId="Caption">
    <w:name w:val="caption"/>
    <w:basedOn w:val="Normal"/>
    <w:next w:val="Normal"/>
    <w:uiPriority w:val="35"/>
    <w:semiHidden/>
    <w:qFormat/>
    <w:rsid w:val="00FA588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1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D3A"/>
    <w:rPr>
      <w:rFonts w:ascii="Tahoma" w:hAnsi="Tahoma" w:cs="Tahoma"/>
      <w:sz w:val="16"/>
      <w:szCs w:val="16"/>
    </w:rPr>
  </w:style>
  <w:style w:type="paragraph" w:styleId="Caption">
    <w:name w:val="caption"/>
    <w:basedOn w:val="Normal"/>
    <w:next w:val="Normal"/>
    <w:uiPriority w:val="35"/>
    <w:semiHidden/>
    <w:qFormat/>
    <w:rsid w:val="00FA588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8920379AF44CE4BB388F38BBA5A3D1"/>
        <w:category>
          <w:name w:val="General"/>
          <w:gallery w:val="placeholder"/>
        </w:category>
        <w:types>
          <w:type w:val="bbPlcHdr"/>
        </w:types>
        <w:behaviors>
          <w:behavior w:val="content"/>
        </w:behaviors>
        <w:guid w:val="{7DC0753B-BA36-4650-A287-AB0A10BF1973}"/>
      </w:docPartPr>
      <w:docPartBody>
        <w:p w:rsidR="00000000" w:rsidRDefault="00E254C6">
          <w:pPr>
            <w:pStyle w:val="9B8920379AF44CE4BB388F38BBA5A3D1"/>
          </w:pPr>
          <w:r w:rsidRPr="00CC586D">
            <w:rPr>
              <w:rStyle w:val="PlaceholderText"/>
              <w:b/>
              <w:color w:val="FFFFFF" w:themeColor="background1"/>
            </w:rPr>
            <w:t>[Salutation]</w:t>
          </w:r>
        </w:p>
      </w:docPartBody>
    </w:docPart>
    <w:docPart>
      <w:docPartPr>
        <w:name w:val="A860B7624F77440CB0B64A105247FF12"/>
        <w:category>
          <w:name w:val="General"/>
          <w:gallery w:val="placeholder"/>
        </w:category>
        <w:types>
          <w:type w:val="bbPlcHdr"/>
        </w:types>
        <w:behaviors>
          <w:behavior w:val="content"/>
        </w:behaviors>
        <w:guid w:val="{70BA30CE-E888-4636-95D5-9393137A127D}"/>
      </w:docPartPr>
      <w:docPartBody>
        <w:p w:rsidR="00000000" w:rsidRDefault="00E254C6">
          <w:pPr>
            <w:pStyle w:val="A860B7624F77440CB0B64A105247FF12"/>
          </w:pPr>
          <w:r>
            <w:rPr>
              <w:rStyle w:val="PlaceholderText"/>
            </w:rPr>
            <w:t>[First name]</w:t>
          </w:r>
        </w:p>
      </w:docPartBody>
    </w:docPart>
    <w:docPart>
      <w:docPartPr>
        <w:name w:val="5D8372FE97604BF68BC9A4C87C06BD9B"/>
        <w:category>
          <w:name w:val="General"/>
          <w:gallery w:val="placeholder"/>
        </w:category>
        <w:types>
          <w:type w:val="bbPlcHdr"/>
        </w:types>
        <w:behaviors>
          <w:behavior w:val="content"/>
        </w:behaviors>
        <w:guid w:val="{6501ACE8-F74B-4EC6-95AC-B626F5F4D49B}"/>
      </w:docPartPr>
      <w:docPartBody>
        <w:p w:rsidR="00000000" w:rsidRDefault="00E254C6">
          <w:pPr>
            <w:pStyle w:val="5D8372FE97604BF68BC9A4C87C06BD9B"/>
          </w:pPr>
          <w:r>
            <w:rPr>
              <w:rStyle w:val="PlaceholderText"/>
            </w:rPr>
            <w:t>[Middle name]</w:t>
          </w:r>
        </w:p>
      </w:docPartBody>
    </w:docPart>
    <w:docPart>
      <w:docPartPr>
        <w:name w:val="AC757F8FDD604AA6A5DF1EEEA984D39E"/>
        <w:category>
          <w:name w:val="General"/>
          <w:gallery w:val="placeholder"/>
        </w:category>
        <w:types>
          <w:type w:val="bbPlcHdr"/>
        </w:types>
        <w:behaviors>
          <w:behavior w:val="content"/>
        </w:behaviors>
        <w:guid w:val="{F548AC30-188E-4C0D-A025-C61D71E393FC}"/>
      </w:docPartPr>
      <w:docPartBody>
        <w:p w:rsidR="00000000" w:rsidRDefault="00E254C6">
          <w:pPr>
            <w:pStyle w:val="AC757F8FDD604AA6A5DF1EEEA984D39E"/>
          </w:pPr>
          <w:r>
            <w:rPr>
              <w:rStyle w:val="PlaceholderText"/>
            </w:rPr>
            <w:t>[Last</w:t>
          </w:r>
          <w:r>
            <w:rPr>
              <w:rStyle w:val="PlaceholderText"/>
            </w:rPr>
            <w:t xml:space="preserve"> name]</w:t>
          </w:r>
        </w:p>
      </w:docPartBody>
    </w:docPart>
    <w:docPart>
      <w:docPartPr>
        <w:name w:val="D9809670895648AA8C512465E9E6F0F0"/>
        <w:category>
          <w:name w:val="General"/>
          <w:gallery w:val="placeholder"/>
        </w:category>
        <w:types>
          <w:type w:val="bbPlcHdr"/>
        </w:types>
        <w:behaviors>
          <w:behavior w:val="content"/>
        </w:behaviors>
        <w:guid w:val="{DEAECE73-5AAB-4398-8AFB-A9551AD726B7}"/>
      </w:docPartPr>
      <w:docPartBody>
        <w:p w:rsidR="00000000" w:rsidRDefault="00E254C6">
          <w:pPr>
            <w:pStyle w:val="D9809670895648AA8C512465E9E6F0F0"/>
          </w:pPr>
          <w:r>
            <w:rPr>
              <w:rStyle w:val="PlaceholderText"/>
            </w:rPr>
            <w:t>[Enter your biography]</w:t>
          </w:r>
        </w:p>
      </w:docPartBody>
    </w:docPart>
    <w:docPart>
      <w:docPartPr>
        <w:name w:val="C2915C7E19E547CAA567B94ABF9D3CDA"/>
        <w:category>
          <w:name w:val="General"/>
          <w:gallery w:val="placeholder"/>
        </w:category>
        <w:types>
          <w:type w:val="bbPlcHdr"/>
        </w:types>
        <w:behaviors>
          <w:behavior w:val="content"/>
        </w:behaviors>
        <w:guid w:val="{53D52837-C2DC-46DF-B97D-DCB93166AA0D}"/>
      </w:docPartPr>
      <w:docPartBody>
        <w:p w:rsidR="00000000" w:rsidRDefault="00E254C6">
          <w:pPr>
            <w:pStyle w:val="C2915C7E19E547CAA567B94ABF9D3CDA"/>
          </w:pPr>
          <w:r>
            <w:rPr>
              <w:rStyle w:val="PlaceholderText"/>
            </w:rPr>
            <w:t>[Enter the institution with which you are affiliated]</w:t>
          </w:r>
        </w:p>
      </w:docPartBody>
    </w:docPart>
    <w:docPart>
      <w:docPartPr>
        <w:name w:val="6CE5B841F668478FB0C88F4BA1115671"/>
        <w:category>
          <w:name w:val="General"/>
          <w:gallery w:val="placeholder"/>
        </w:category>
        <w:types>
          <w:type w:val="bbPlcHdr"/>
        </w:types>
        <w:behaviors>
          <w:behavior w:val="content"/>
        </w:behaviors>
        <w:guid w:val="{E732225A-B66B-422A-83E0-E01FC10E0653}"/>
      </w:docPartPr>
      <w:docPartBody>
        <w:p w:rsidR="00000000" w:rsidRDefault="00E254C6">
          <w:pPr>
            <w:pStyle w:val="6CE5B841F668478FB0C88F4BA1115671"/>
          </w:pPr>
          <w:r w:rsidRPr="00EF74F7">
            <w:rPr>
              <w:b/>
              <w:color w:val="808080" w:themeColor="background1" w:themeShade="80"/>
            </w:rPr>
            <w:t>[Enter the headword for your article]</w:t>
          </w:r>
        </w:p>
      </w:docPartBody>
    </w:docPart>
    <w:docPart>
      <w:docPartPr>
        <w:name w:val="B09B3DBF19E14BE68F391BF12275793D"/>
        <w:category>
          <w:name w:val="General"/>
          <w:gallery w:val="placeholder"/>
        </w:category>
        <w:types>
          <w:type w:val="bbPlcHdr"/>
        </w:types>
        <w:behaviors>
          <w:behavior w:val="content"/>
        </w:behaviors>
        <w:guid w:val="{811BBB1D-774B-48CB-BBD9-EFA9D23B2190}"/>
      </w:docPartPr>
      <w:docPartBody>
        <w:p w:rsidR="00000000" w:rsidRDefault="00E254C6">
          <w:pPr>
            <w:pStyle w:val="B09B3DBF19E14BE68F391BF1227579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243C9E37C14605B14A80E802DF6A01"/>
        <w:category>
          <w:name w:val="General"/>
          <w:gallery w:val="placeholder"/>
        </w:category>
        <w:types>
          <w:type w:val="bbPlcHdr"/>
        </w:types>
        <w:behaviors>
          <w:behavior w:val="content"/>
        </w:behaviors>
        <w:guid w:val="{1C3C393E-B8B9-4E2B-B6BE-72FF4E3B93D5}"/>
      </w:docPartPr>
      <w:docPartBody>
        <w:p w:rsidR="00000000" w:rsidRDefault="00E254C6">
          <w:pPr>
            <w:pStyle w:val="1F243C9E37C14605B14A80E802DF6A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AC265597DA4E5A833B26D61DEAD100"/>
        <w:category>
          <w:name w:val="General"/>
          <w:gallery w:val="placeholder"/>
        </w:category>
        <w:types>
          <w:type w:val="bbPlcHdr"/>
        </w:types>
        <w:behaviors>
          <w:behavior w:val="content"/>
        </w:behaviors>
        <w:guid w:val="{2B96B769-D832-4C43-B278-5A45A29AB6A9}"/>
      </w:docPartPr>
      <w:docPartBody>
        <w:p w:rsidR="00000000" w:rsidRDefault="00E254C6">
          <w:pPr>
            <w:pStyle w:val="38AC265597DA4E5A833B26D61DEAD1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DC5634658C4D7D96144ADD9DBADE18"/>
        <w:category>
          <w:name w:val="General"/>
          <w:gallery w:val="placeholder"/>
        </w:category>
        <w:types>
          <w:type w:val="bbPlcHdr"/>
        </w:types>
        <w:behaviors>
          <w:behavior w:val="content"/>
        </w:behaviors>
        <w:guid w:val="{2501AED4-EEAE-476D-8A18-512CBA167D80}"/>
      </w:docPartPr>
      <w:docPartBody>
        <w:p w:rsidR="00000000" w:rsidRDefault="00E254C6">
          <w:pPr>
            <w:pStyle w:val="15DC5634658C4D7D96144ADD9DBADE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4C6"/>
    <w:rsid w:val="00E254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8920379AF44CE4BB388F38BBA5A3D1">
    <w:name w:val="9B8920379AF44CE4BB388F38BBA5A3D1"/>
  </w:style>
  <w:style w:type="paragraph" w:customStyle="1" w:styleId="A860B7624F77440CB0B64A105247FF12">
    <w:name w:val="A860B7624F77440CB0B64A105247FF12"/>
  </w:style>
  <w:style w:type="paragraph" w:customStyle="1" w:styleId="5D8372FE97604BF68BC9A4C87C06BD9B">
    <w:name w:val="5D8372FE97604BF68BC9A4C87C06BD9B"/>
  </w:style>
  <w:style w:type="paragraph" w:customStyle="1" w:styleId="AC757F8FDD604AA6A5DF1EEEA984D39E">
    <w:name w:val="AC757F8FDD604AA6A5DF1EEEA984D39E"/>
  </w:style>
  <w:style w:type="paragraph" w:customStyle="1" w:styleId="D9809670895648AA8C512465E9E6F0F0">
    <w:name w:val="D9809670895648AA8C512465E9E6F0F0"/>
  </w:style>
  <w:style w:type="paragraph" w:customStyle="1" w:styleId="C2915C7E19E547CAA567B94ABF9D3CDA">
    <w:name w:val="C2915C7E19E547CAA567B94ABF9D3CDA"/>
  </w:style>
  <w:style w:type="paragraph" w:customStyle="1" w:styleId="6CE5B841F668478FB0C88F4BA1115671">
    <w:name w:val="6CE5B841F668478FB0C88F4BA1115671"/>
  </w:style>
  <w:style w:type="paragraph" w:customStyle="1" w:styleId="B09B3DBF19E14BE68F391BF12275793D">
    <w:name w:val="B09B3DBF19E14BE68F391BF12275793D"/>
  </w:style>
  <w:style w:type="paragraph" w:customStyle="1" w:styleId="1F243C9E37C14605B14A80E802DF6A01">
    <w:name w:val="1F243C9E37C14605B14A80E802DF6A01"/>
  </w:style>
  <w:style w:type="paragraph" w:customStyle="1" w:styleId="38AC265597DA4E5A833B26D61DEAD100">
    <w:name w:val="38AC265597DA4E5A833B26D61DEAD100"/>
  </w:style>
  <w:style w:type="paragraph" w:customStyle="1" w:styleId="15DC5634658C4D7D96144ADD9DBADE18">
    <w:name w:val="15DC5634658C4D7D96144ADD9DBADE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8920379AF44CE4BB388F38BBA5A3D1">
    <w:name w:val="9B8920379AF44CE4BB388F38BBA5A3D1"/>
  </w:style>
  <w:style w:type="paragraph" w:customStyle="1" w:styleId="A860B7624F77440CB0B64A105247FF12">
    <w:name w:val="A860B7624F77440CB0B64A105247FF12"/>
  </w:style>
  <w:style w:type="paragraph" w:customStyle="1" w:styleId="5D8372FE97604BF68BC9A4C87C06BD9B">
    <w:name w:val="5D8372FE97604BF68BC9A4C87C06BD9B"/>
  </w:style>
  <w:style w:type="paragraph" w:customStyle="1" w:styleId="AC757F8FDD604AA6A5DF1EEEA984D39E">
    <w:name w:val="AC757F8FDD604AA6A5DF1EEEA984D39E"/>
  </w:style>
  <w:style w:type="paragraph" w:customStyle="1" w:styleId="D9809670895648AA8C512465E9E6F0F0">
    <w:name w:val="D9809670895648AA8C512465E9E6F0F0"/>
  </w:style>
  <w:style w:type="paragraph" w:customStyle="1" w:styleId="C2915C7E19E547CAA567B94ABF9D3CDA">
    <w:name w:val="C2915C7E19E547CAA567B94ABF9D3CDA"/>
  </w:style>
  <w:style w:type="paragraph" w:customStyle="1" w:styleId="6CE5B841F668478FB0C88F4BA1115671">
    <w:name w:val="6CE5B841F668478FB0C88F4BA1115671"/>
  </w:style>
  <w:style w:type="paragraph" w:customStyle="1" w:styleId="B09B3DBF19E14BE68F391BF12275793D">
    <w:name w:val="B09B3DBF19E14BE68F391BF12275793D"/>
  </w:style>
  <w:style w:type="paragraph" w:customStyle="1" w:styleId="1F243C9E37C14605B14A80E802DF6A01">
    <w:name w:val="1F243C9E37C14605B14A80E802DF6A01"/>
  </w:style>
  <w:style w:type="paragraph" w:customStyle="1" w:styleId="38AC265597DA4E5A833B26D61DEAD100">
    <w:name w:val="38AC265597DA4E5A833B26D61DEAD100"/>
  </w:style>
  <w:style w:type="paragraph" w:customStyle="1" w:styleId="15DC5634658C4D7D96144ADD9DBADE18">
    <w:name w:val="15DC5634658C4D7D96144ADD9DBAD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Chu10</b:Tag>
    <b:SourceType>JournalArticle</b:SourceType>
    <b:Guid>{9BEE2D92-CFC2-4A8D-BE09-AEC49EE4A416}</b:Guid>
    <b:Author>
      <b:Author>
        <b:NameList>
          <b:Person>
            <b:Last>Chukueggu</b:Last>
            <b:First>Chinedu</b:First>
            <b:Middle>C.</b:Middle>
          </b:Person>
        </b:NameList>
      </b:Author>
    </b:Author>
    <b:Title>The Asele Period in Uche Okeke’s Creativity 1958-1966</b:Title>
    <b:JournalName>African Research Review</b:JournalName>
    <b:Year>2010</b:Year>
    <b:Pages>261-75</b:Pages>
    <b:Volume>4</b:Volume>
    <b:Issue>3a</b:Issue>
    <b:RefOrder>1</b:RefOrder>
  </b:Source>
  <b:Source>
    <b:Tag>Enw01</b:Tag>
    <b:SourceType>Book</b:SourceType>
    <b:Guid>{4A07C47A-E59C-4F8A-921E-B0D09B51ED60}</b:Guid>
    <b:Title>The Short Century: Independence and Liberation Movements in Africa 1945-1994</b:Title>
    <b:Year>2001</b:Year>
    <b:City>Munich</b:City>
    <b:Author>
      <b:Editor>
        <b:NameList>
          <b:Person>
            <b:Last>Enwezor</b:Last>
            <b:First>Okwui</b:First>
          </b:Person>
        </b:NameList>
      </b:Editor>
    </b:Author>
    <b:Publisher>Prestel</b:Publisher>
    <b:RefOrder>2</b:RefOrder>
  </b:Source>
  <b:Source>
    <b:Tag>Kas00</b:Tag>
    <b:SourceType>Book</b:SourceType>
    <b:Guid>{7B76A73B-F771-4F50-812F-70AAA9D4AEDF}</b:Guid>
    <b:Author>
      <b:Author>
        <b:NameList>
          <b:Person>
            <b:Last>Kasfir</b:Last>
            <b:First>S.</b:First>
            <b:Middle>L.</b:Middle>
          </b:Person>
        </b:NameList>
      </b:Author>
    </b:Author>
    <b:Title>Contemporary African Art</b:Title>
    <b:Year>2000</b:Year>
    <b:City>New York</b:City>
    <b:Publisher>Thames and Hudson</b:Publisher>
    <b:RefOrder>3</b:RefOrder>
  </b:Source>
  <b:Source>
    <b:Tag>Oke95</b:Tag>
    <b:SourceType>BookSection</b:SourceType>
    <b:Guid>{0388DE15-40AA-47D4-BED8-83F639488C31}</b:Guid>
    <b:Author>
      <b:Author>
        <b:NameList>
          <b:Person>
            <b:Last>Okeke</b:Last>
            <b:First>C.</b:First>
          </b:Person>
        </b:NameList>
      </b:Author>
      <b:Editor>
        <b:NameList>
          <b:Person>
            <b:Last>Deliss</b:Last>
            <b:First>Clementine</b:First>
          </b:Person>
        </b:NameList>
      </b:Editor>
    </b:Author>
    <b:Title>The Quest: from Zaria to Nsukka</b:Title>
    <b:Year>1995</b:Year>
    <b:City>Paris</b:City>
    <b:Publisher>Flammarion</b:Publisher>
    <b:BookTitle>Seven Stories about Modern Art in Africa</b:BookTitle>
    <b:RefOrder>4</b:RefOrder>
  </b:Source>
  <b:Source>
    <b:Tag>Oke06</b:Tag>
    <b:SourceType>JournalArticle</b:SourceType>
    <b:Guid>{1C0678C8-7101-421B-90CC-C059564D91B8}</b:Guid>
    <b:Author>
      <b:Author>
        <b:NameList>
          <b:Person>
            <b:Last>Okeke-Agulu</b:Last>
            <b:First>C.</b:First>
          </b:Person>
        </b:NameList>
      </b:Author>
    </b:Author>
    <b:Title>Nationalism and the Rhetoric of Modernism in Nigeria: The Art of Uche Okeke and Demas Nwoko, 1960-1968</b:Title>
    <b:Year>2006</b:Year>
    <b:Pages>26-37</b:Pages>
    <b:JournalName>African Arts</b:JournalName>
    <b:Volume>39</b:Volume>
    <b:Issue>1</b:Issue>
    <b:RefOrder>5</b:RefOrder>
  </b:Source>
  <b:Source>
    <b:Tag>Ono95</b:Tag>
    <b:SourceType>BookSection</b:SourceType>
    <b:Guid>{34C84158-1B75-4301-898F-8F9792C51011}</b:Guid>
    <b:Author>
      <b:Author>
        <b:NameList>
          <b:Person>
            <b:Last>Onobrakpeya</b:Last>
            <b:First>B.</b:First>
          </b:Person>
        </b:NameList>
      </b:Author>
      <b:Editor>
        <b:NameList>
          <b:Person>
            <b:Last>Deliss</b:Last>
            <b:First>Clementine</b:First>
          </b:Person>
        </b:NameList>
      </b:Editor>
    </b:Author>
    <b:Title>The Zaria Art Society</b:Title>
    <b:Year>1995</b:Year>
    <b:BookTitle>Seven Stories about Modern Art in Africa</b:BookTitle>
    <b:City>Paris</b:City>
    <b:Publisher>Flammarion</b:Publisher>
    <b:RefOrder>6</b:RefOrder>
  </b:Source>
</b:Sources>
</file>

<file path=customXml/itemProps1.xml><?xml version="1.0" encoding="utf-8"?>
<ds:datastoreItem xmlns:ds="http://schemas.openxmlformats.org/officeDocument/2006/customXml" ds:itemID="{4204EEB6-6B21-4378-8C8B-F5B02C918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16</TotalTime>
  <Pages>3</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2014-09-19T18:11:00Z</dcterms:created>
  <dcterms:modified xsi:type="dcterms:W3CDTF">2014-09-19T18:28:00Z</dcterms:modified>
</cp:coreProperties>
</file>