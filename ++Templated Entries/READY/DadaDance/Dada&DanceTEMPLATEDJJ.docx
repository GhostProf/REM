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E1DC7" w:rsidRPr="00C16EF8" w14:paraId="3F59B6E0" w14:textId="77777777" w:rsidTr="00C16EF8">
        <w:tc>
          <w:tcPr>
            <w:tcW w:w="491" w:type="dxa"/>
            <w:vMerge w:val="restart"/>
            <w:shd w:val="clear" w:color="auto" w:fill="A6A6A6"/>
            <w:textDirection w:val="btLr"/>
          </w:tcPr>
          <w:p w14:paraId="4FE4EAFF" w14:textId="77777777" w:rsidR="00B574C9" w:rsidRPr="00AC2446" w:rsidRDefault="00B574C9" w:rsidP="00C16EF8">
            <w:pPr>
              <w:spacing w:after="0" w:line="240" w:lineRule="auto"/>
              <w:jc w:val="center"/>
              <w:rPr>
                <w:b/>
              </w:rPr>
            </w:pPr>
            <w:r w:rsidRPr="00AC2446">
              <w:rPr>
                <w:b/>
              </w:rPr>
              <w:t>About you</w:t>
            </w:r>
          </w:p>
        </w:tc>
        <w:tc>
          <w:tcPr>
            <w:tcW w:w="1259" w:type="dxa"/>
            <w:shd w:val="clear" w:color="auto" w:fill="auto"/>
          </w:tcPr>
          <w:p w14:paraId="1C180B49" w14:textId="77777777" w:rsidR="00B574C9" w:rsidRPr="00AC2446" w:rsidRDefault="00B574C9" w:rsidP="00C16EF8">
            <w:pPr>
              <w:spacing w:after="0" w:line="240" w:lineRule="auto"/>
              <w:jc w:val="center"/>
              <w:rPr>
                <w:b/>
              </w:rPr>
            </w:pPr>
            <w:r w:rsidRPr="00AC2446">
              <w:rPr>
                <w:rStyle w:val="PlaceholderText"/>
                <w:b/>
                <w:color w:val="auto"/>
              </w:rPr>
              <w:t>[Salutation]</w:t>
            </w:r>
          </w:p>
        </w:tc>
        <w:tc>
          <w:tcPr>
            <w:tcW w:w="2073" w:type="dxa"/>
            <w:shd w:val="clear" w:color="auto" w:fill="auto"/>
          </w:tcPr>
          <w:p w14:paraId="6175B068" w14:textId="77777777" w:rsidR="00B574C9" w:rsidRPr="00AC2446" w:rsidRDefault="00BC5EF6" w:rsidP="00C16EF8">
            <w:pPr>
              <w:spacing w:after="0" w:line="240" w:lineRule="auto"/>
            </w:pPr>
            <w:r w:rsidRPr="00AC2446">
              <w:t>Nell</w:t>
            </w:r>
          </w:p>
        </w:tc>
        <w:tc>
          <w:tcPr>
            <w:tcW w:w="2551" w:type="dxa"/>
            <w:shd w:val="clear" w:color="auto" w:fill="auto"/>
          </w:tcPr>
          <w:p w14:paraId="7AFD6B28" w14:textId="77777777" w:rsidR="00B574C9" w:rsidRPr="00AC2446" w:rsidRDefault="00B574C9" w:rsidP="00C16EF8">
            <w:pPr>
              <w:spacing w:after="0" w:line="240" w:lineRule="auto"/>
            </w:pPr>
            <w:r w:rsidRPr="00AC2446">
              <w:rPr>
                <w:rStyle w:val="PlaceholderText"/>
                <w:color w:val="auto"/>
              </w:rPr>
              <w:t>[Middle name]</w:t>
            </w:r>
          </w:p>
        </w:tc>
        <w:tc>
          <w:tcPr>
            <w:tcW w:w="2642" w:type="dxa"/>
            <w:shd w:val="clear" w:color="auto" w:fill="auto"/>
          </w:tcPr>
          <w:p w14:paraId="6704D484" w14:textId="77777777" w:rsidR="00B574C9" w:rsidRPr="00AC2446" w:rsidRDefault="00BC5EF6" w:rsidP="00C16EF8">
            <w:pPr>
              <w:spacing w:after="0" w:line="240" w:lineRule="auto"/>
            </w:pPr>
            <w:r w:rsidRPr="00AC2446">
              <w:t>Andrew</w:t>
            </w:r>
          </w:p>
        </w:tc>
      </w:tr>
      <w:tr w:rsidR="003E1DC7" w:rsidRPr="00C16EF8" w14:paraId="36BC7EDF" w14:textId="77777777" w:rsidTr="00C16EF8">
        <w:trPr>
          <w:trHeight w:val="986"/>
        </w:trPr>
        <w:tc>
          <w:tcPr>
            <w:tcW w:w="491" w:type="dxa"/>
            <w:vMerge/>
            <w:shd w:val="clear" w:color="auto" w:fill="A6A6A6"/>
          </w:tcPr>
          <w:p w14:paraId="6FC990EE" w14:textId="77777777" w:rsidR="00B574C9" w:rsidRPr="00AC2446" w:rsidRDefault="00B574C9" w:rsidP="00C16EF8">
            <w:pPr>
              <w:spacing w:after="0" w:line="240" w:lineRule="auto"/>
              <w:jc w:val="center"/>
              <w:rPr>
                <w:b/>
              </w:rPr>
            </w:pPr>
          </w:p>
        </w:tc>
        <w:tc>
          <w:tcPr>
            <w:tcW w:w="8525" w:type="dxa"/>
            <w:gridSpan w:val="4"/>
            <w:shd w:val="clear" w:color="auto" w:fill="auto"/>
          </w:tcPr>
          <w:p w14:paraId="22C9E755" w14:textId="77777777" w:rsidR="00B574C9" w:rsidRPr="00AC2446" w:rsidRDefault="00B574C9" w:rsidP="00C16EF8">
            <w:pPr>
              <w:spacing w:after="0" w:line="240" w:lineRule="auto"/>
            </w:pPr>
            <w:r w:rsidRPr="00AC2446">
              <w:rPr>
                <w:rStyle w:val="PlaceholderText"/>
                <w:color w:val="auto"/>
              </w:rPr>
              <w:t>[Enter your biography]</w:t>
            </w:r>
          </w:p>
        </w:tc>
      </w:tr>
      <w:tr w:rsidR="003E1DC7" w:rsidRPr="00C16EF8" w14:paraId="3A879C90" w14:textId="77777777" w:rsidTr="00C16EF8">
        <w:trPr>
          <w:trHeight w:val="986"/>
        </w:trPr>
        <w:tc>
          <w:tcPr>
            <w:tcW w:w="491" w:type="dxa"/>
            <w:vMerge/>
            <w:shd w:val="clear" w:color="auto" w:fill="A6A6A6"/>
          </w:tcPr>
          <w:p w14:paraId="785C066D" w14:textId="77777777" w:rsidR="00B574C9" w:rsidRPr="00AC2446" w:rsidRDefault="00B574C9" w:rsidP="00C16EF8">
            <w:pPr>
              <w:spacing w:after="0" w:line="240" w:lineRule="auto"/>
              <w:jc w:val="center"/>
              <w:rPr>
                <w:b/>
              </w:rPr>
            </w:pPr>
          </w:p>
        </w:tc>
        <w:tc>
          <w:tcPr>
            <w:tcW w:w="8525" w:type="dxa"/>
            <w:gridSpan w:val="4"/>
            <w:shd w:val="clear" w:color="auto" w:fill="auto"/>
          </w:tcPr>
          <w:p w14:paraId="7D6F867E" w14:textId="5D570C12" w:rsidR="00B574C9" w:rsidRPr="00AC2446" w:rsidRDefault="00AC2446" w:rsidP="00C16EF8">
            <w:pPr>
              <w:spacing w:after="0" w:line="240" w:lineRule="auto"/>
            </w:pPr>
            <w:r w:rsidRPr="00AC2446">
              <w:rPr>
                <w:rStyle w:val="PlaceholderText"/>
                <w:color w:val="auto"/>
              </w:rPr>
              <w:t>University of Georgia</w:t>
            </w:r>
          </w:p>
        </w:tc>
      </w:tr>
    </w:tbl>
    <w:p w14:paraId="7F8E25D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6EF8" w14:paraId="5EB76796" w14:textId="77777777" w:rsidTr="00C16EF8">
        <w:tc>
          <w:tcPr>
            <w:tcW w:w="9016" w:type="dxa"/>
            <w:shd w:val="clear" w:color="auto" w:fill="A6A6A6"/>
            <w:tcMar>
              <w:top w:w="113" w:type="dxa"/>
              <w:bottom w:w="113" w:type="dxa"/>
            </w:tcMar>
          </w:tcPr>
          <w:p w14:paraId="0B4E87AB" w14:textId="77777777" w:rsidR="00244BB0" w:rsidRPr="00C16EF8" w:rsidRDefault="00244BB0" w:rsidP="00C16EF8">
            <w:pPr>
              <w:spacing w:after="0" w:line="240" w:lineRule="auto"/>
              <w:jc w:val="center"/>
              <w:rPr>
                <w:b/>
                <w:color w:val="FFFFFF"/>
              </w:rPr>
            </w:pPr>
            <w:r w:rsidRPr="00C16EF8">
              <w:rPr>
                <w:b/>
                <w:color w:val="FFFFFF"/>
              </w:rPr>
              <w:t>Your article</w:t>
            </w:r>
          </w:p>
        </w:tc>
      </w:tr>
      <w:tr w:rsidR="003F0D73" w:rsidRPr="00C16EF8" w14:paraId="56CD6AE2" w14:textId="77777777" w:rsidTr="00C16EF8">
        <w:tc>
          <w:tcPr>
            <w:tcW w:w="9016" w:type="dxa"/>
            <w:shd w:val="clear" w:color="auto" w:fill="auto"/>
            <w:tcMar>
              <w:top w:w="113" w:type="dxa"/>
              <w:bottom w:w="113" w:type="dxa"/>
            </w:tcMar>
          </w:tcPr>
          <w:p w14:paraId="3D0DD5BC" w14:textId="77777777" w:rsidR="003F0D73" w:rsidRPr="00D17ECD" w:rsidRDefault="00BC5EF6" w:rsidP="00C16EF8">
            <w:pPr>
              <w:spacing w:after="0" w:line="240" w:lineRule="auto"/>
            </w:pPr>
            <w:r w:rsidRPr="00D17ECD">
              <w:t>Dada and Dance</w:t>
            </w:r>
          </w:p>
        </w:tc>
      </w:tr>
      <w:tr w:rsidR="00464699" w:rsidRPr="00C16EF8" w14:paraId="4E1D0CE3" w14:textId="77777777" w:rsidTr="00C16EF8">
        <w:tc>
          <w:tcPr>
            <w:tcW w:w="9016" w:type="dxa"/>
            <w:shd w:val="clear" w:color="auto" w:fill="auto"/>
            <w:tcMar>
              <w:top w:w="113" w:type="dxa"/>
              <w:bottom w:w="113" w:type="dxa"/>
            </w:tcMar>
          </w:tcPr>
          <w:p w14:paraId="218A34EC" w14:textId="77777777" w:rsidR="00464699" w:rsidRPr="00C16EF8" w:rsidRDefault="00464699" w:rsidP="00C16EF8">
            <w:pPr>
              <w:spacing w:after="0" w:line="240" w:lineRule="auto"/>
            </w:pPr>
            <w:r w:rsidRPr="00C16EF8">
              <w:rPr>
                <w:rStyle w:val="PlaceholderText"/>
                <w:b/>
              </w:rPr>
              <w:t xml:space="preserve">[Enter any </w:t>
            </w:r>
            <w:r w:rsidRPr="00C16EF8">
              <w:rPr>
                <w:rStyle w:val="PlaceholderText"/>
                <w:b/>
                <w:i/>
              </w:rPr>
              <w:t>variant forms</w:t>
            </w:r>
            <w:r w:rsidRPr="00C16EF8">
              <w:rPr>
                <w:rStyle w:val="PlaceholderText"/>
                <w:b/>
              </w:rPr>
              <w:t xml:space="preserve"> of your headword – OPTIONAL]</w:t>
            </w:r>
          </w:p>
        </w:tc>
      </w:tr>
      <w:tr w:rsidR="00E85A05" w:rsidRPr="00C16EF8" w14:paraId="2BCEA7B9" w14:textId="77777777" w:rsidTr="00C16EF8">
        <w:tc>
          <w:tcPr>
            <w:tcW w:w="9016" w:type="dxa"/>
            <w:shd w:val="clear" w:color="auto" w:fill="auto"/>
            <w:tcMar>
              <w:top w:w="113" w:type="dxa"/>
              <w:bottom w:w="113" w:type="dxa"/>
            </w:tcMar>
          </w:tcPr>
          <w:p w14:paraId="4B84416C" w14:textId="7C99390E" w:rsidR="00E85A05" w:rsidRPr="00C16EF8" w:rsidRDefault="00BC5EF6" w:rsidP="00C16EF8">
            <w:pPr>
              <w:spacing w:after="0" w:line="240" w:lineRule="auto"/>
            </w:pPr>
            <w:proofErr w:type="spellStart"/>
            <w:r w:rsidRPr="00C16EF8">
              <w:t>Dada’s</w:t>
            </w:r>
            <w:proofErr w:type="spellEnd"/>
            <w:r w:rsidRPr="00C16EF8">
              <w:t xml:space="preserve">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w:t>
            </w:r>
            <w:proofErr w:type="spellStart"/>
            <w:r w:rsidRPr="00C16EF8">
              <w:t>Emmy</w:t>
            </w:r>
            <w:proofErr w:type="spellEnd"/>
            <w:r w:rsidRPr="00C16EF8">
              <w:t xml:space="preserve"> </w:t>
            </w:r>
            <w:proofErr w:type="spellStart"/>
            <w:r w:rsidRPr="00C16EF8">
              <w:t>Hennings</w:t>
            </w:r>
            <w:proofErr w:type="spellEnd"/>
            <w:r w:rsidRPr="00C16EF8">
              <w:t xml:space="preserve"> had been a part of a circle in Munich guided by </w:t>
            </w:r>
            <w:proofErr w:type="spellStart"/>
            <w:r w:rsidRPr="00C16EF8">
              <w:t>Vasily</w:t>
            </w:r>
            <w:proofErr w:type="spellEnd"/>
            <w:r w:rsidRPr="00C16EF8">
              <w:t xml:space="preserve"> Kandinsky’s theatrical ideas on the interconnectedness of colour, music</w:t>
            </w:r>
            <w:r w:rsidR="00D17ECD">
              <w:t>,</w:t>
            </w:r>
            <w:r w:rsidRPr="00C16EF8">
              <w:t xml:space="preserve"> and dance. Once in Zurich, Ball created a fitting metaphor for Dada performanc</w:t>
            </w:r>
            <w:r w:rsidR="00D17ECD">
              <w:t>e in his 1916 poem ‘</w:t>
            </w:r>
            <w:proofErr w:type="spellStart"/>
            <w:r w:rsidR="00D17ECD">
              <w:t>Totentanz</w:t>
            </w:r>
            <w:proofErr w:type="spellEnd"/>
            <w:r w:rsidR="00D17ECD">
              <w:t>’ [‘Dance of Death’]</w:t>
            </w:r>
            <w:r w:rsidRPr="00C16EF8">
              <w:t xml:space="preserve">, which framed the war’s dehumanisation as a </w:t>
            </w:r>
            <w:proofErr w:type="spellStart"/>
            <w:r w:rsidRPr="00C16EF8">
              <w:rPr>
                <w:i/>
              </w:rPr>
              <w:t>danse</w:t>
            </w:r>
            <w:proofErr w:type="spellEnd"/>
            <w:r w:rsidRPr="00C16EF8">
              <w:rPr>
                <w:i/>
              </w:rPr>
              <w:t xml:space="preserv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t>
            </w:r>
            <w:proofErr w:type="spellStart"/>
            <w:r w:rsidRPr="00C16EF8">
              <w:t>Wigman</w:t>
            </w:r>
            <w:proofErr w:type="spellEnd"/>
            <w:r w:rsidRPr="00C16EF8">
              <w:t xml:space="preserve">, who theorised movement as the connector of soul-spirit-body and the cosmos. Dada Zurich used the performance of bodily humour, grotesque miming, and expressive dance as forms of resistance in the face of bourgeois propriety amid the </w:t>
            </w:r>
            <w:proofErr w:type="spellStart"/>
            <w:r w:rsidRPr="00C16EF8">
              <w:t>ongoing</w:t>
            </w:r>
            <w:proofErr w:type="spellEnd"/>
            <w:r w:rsidRPr="00C16EF8">
              <w:t xml:space="preserve"> carnage of the First World War. Following the war, Dada artists in Berlin, Paris and New York continued to employ dance in the service of political subversion and non-discursive intelligence.</w:t>
            </w:r>
          </w:p>
        </w:tc>
      </w:tr>
      <w:tr w:rsidR="003F0D73" w:rsidRPr="00C16EF8" w14:paraId="45DD10CF" w14:textId="77777777" w:rsidTr="00C16EF8">
        <w:tc>
          <w:tcPr>
            <w:tcW w:w="9016" w:type="dxa"/>
            <w:shd w:val="clear" w:color="auto" w:fill="auto"/>
            <w:tcMar>
              <w:top w:w="113" w:type="dxa"/>
              <w:bottom w:w="113" w:type="dxa"/>
            </w:tcMar>
          </w:tcPr>
          <w:p w14:paraId="320535BB" w14:textId="681C5E14" w:rsidR="00BC5EF6" w:rsidRPr="00C16EF8" w:rsidRDefault="00BC5EF6" w:rsidP="00C16EF8">
            <w:pPr>
              <w:spacing w:after="0" w:line="240" w:lineRule="auto"/>
            </w:pPr>
            <w:proofErr w:type="spellStart"/>
            <w:r w:rsidRPr="00C16EF8">
              <w:t>Dada’s</w:t>
            </w:r>
            <w:proofErr w:type="spellEnd"/>
            <w:r w:rsidRPr="00C16EF8">
              <w:t xml:space="preserve">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w:t>
            </w:r>
            <w:proofErr w:type="spellStart"/>
            <w:r w:rsidRPr="00C16EF8">
              <w:t>Emmy</w:t>
            </w:r>
            <w:proofErr w:type="spellEnd"/>
            <w:r w:rsidRPr="00C16EF8">
              <w:t xml:space="preserve"> </w:t>
            </w:r>
            <w:proofErr w:type="spellStart"/>
            <w:r w:rsidRPr="00C16EF8">
              <w:t>Hennings</w:t>
            </w:r>
            <w:proofErr w:type="spellEnd"/>
            <w:r w:rsidRPr="00C16EF8">
              <w:t xml:space="preserve"> had been a part of a circle in Munich guided by </w:t>
            </w:r>
            <w:proofErr w:type="spellStart"/>
            <w:r w:rsidRPr="00C16EF8">
              <w:t>Vasily</w:t>
            </w:r>
            <w:proofErr w:type="spellEnd"/>
            <w:r w:rsidRPr="00C16EF8">
              <w:t xml:space="preserve"> Kandinsky’s theatrical ideas on the interconnectedness of colour, music and dance. Once in Zurich, Ball created a fitting metaphor for Dada performanc</w:t>
            </w:r>
            <w:r w:rsidR="00D17ECD">
              <w:t>e in his 1916 poem ‘</w:t>
            </w:r>
            <w:proofErr w:type="spellStart"/>
            <w:r w:rsidR="00D17ECD">
              <w:t>Totentanz</w:t>
            </w:r>
            <w:proofErr w:type="spellEnd"/>
            <w:r w:rsidR="00D17ECD">
              <w:t>’ [‘Dance of Death’]</w:t>
            </w:r>
            <w:r w:rsidRPr="00C16EF8">
              <w:t xml:space="preserve">, which framed the war’s dehumanisation as a </w:t>
            </w:r>
            <w:proofErr w:type="spellStart"/>
            <w:r w:rsidRPr="00C16EF8">
              <w:rPr>
                <w:i/>
              </w:rPr>
              <w:t>danse</w:t>
            </w:r>
            <w:proofErr w:type="spellEnd"/>
            <w:r w:rsidRPr="00C16EF8">
              <w:rPr>
                <w:i/>
              </w:rPr>
              <w:t xml:space="preserv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t>
            </w:r>
            <w:proofErr w:type="spellStart"/>
            <w:r w:rsidRPr="00C16EF8">
              <w:t>Wigman</w:t>
            </w:r>
            <w:proofErr w:type="spellEnd"/>
            <w:r w:rsidRPr="00C16EF8">
              <w:t xml:space="preserve">, who theorised movement as the connector of soul-spirit-body and the cosmos. Dada Zurich used the performance of bodily </w:t>
            </w:r>
            <w:r w:rsidRPr="00C16EF8">
              <w:lastRenderedPageBreak/>
              <w:t xml:space="preserve">humour, grotesque miming, and expressive dance as forms of resistance in the face of bourgeois propriety amid the </w:t>
            </w:r>
            <w:proofErr w:type="spellStart"/>
            <w:r w:rsidRPr="00C16EF8">
              <w:t>ongoing</w:t>
            </w:r>
            <w:proofErr w:type="spellEnd"/>
            <w:r w:rsidRPr="00C16EF8">
              <w:t xml:space="preserve"> carnage of the First World War. Following the war, Dada artists in Berlin, Paris and New York continued to employ dance in the service of political subversion and non-discursive intelligence.</w:t>
            </w:r>
          </w:p>
          <w:p w14:paraId="0CEB1264" w14:textId="77777777" w:rsidR="00BC5EF6" w:rsidRPr="00C16EF8" w:rsidRDefault="00BC5EF6" w:rsidP="00C16EF8">
            <w:pPr>
              <w:spacing w:after="0" w:line="240" w:lineRule="auto"/>
            </w:pPr>
          </w:p>
          <w:p w14:paraId="312D366F" w14:textId="77777777" w:rsidR="00BC5EF6" w:rsidRPr="00C16EF8" w:rsidRDefault="00BC5EF6" w:rsidP="00C16EF8">
            <w:pPr>
              <w:spacing w:after="0" w:line="240" w:lineRule="auto"/>
            </w:pPr>
            <w:r w:rsidRPr="00C16EF8">
              <w:t>Video: [no file, just link]</w:t>
            </w:r>
          </w:p>
          <w:p w14:paraId="2E8E0B54"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1</w:t>
            </w:r>
            <w:r w:rsidRPr="00C16EF8">
              <w:rPr>
                <w:noProof/>
              </w:rPr>
              <w:fldChar w:fldCharType="end"/>
            </w:r>
            <w:r w:rsidRPr="00C16EF8">
              <w:t xml:space="preserve"> </w:t>
            </w:r>
            <w:r w:rsidRPr="00C16EF8">
              <w:rPr>
                <w:rFonts w:ascii="Times New Roman" w:hAnsi="Times New Roman"/>
                <w:sz w:val="24"/>
                <w:szCs w:val="24"/>
              </w:rPr>
              <w:t xml:space="preserve">Mary </w:t>
            </w:r>
            <w:proofErr w:type="spellStart"/>
            <w:r w:rsidRPr="00C16EF8">
              <w:rPr>
                <w:rFonts w:ascii="Times New Roman" w:hAnsi="Times New Roman"/>
                <w:sz w:val="24"/>
                <w:szCs w:val="24"/>
              </w:rPr>
              <w:t>Wigman</w:t>
            </w:r>
            <w:proofErr w:type="spellEnd"/>
            <w:r w:rsidRPr="00C16EF8">
              <w:rPr>
                <w:rFonts w:ascii="Times New Roman" w:hAnsi="Times New Roman"/>
                <w:sz w:val="24"/>
                <w:szCs w:val="24"/>
              </w:rPr>
              <w:t xml:space="preserve">. </w:t>
            </w:r>
            <w:proofErr w:type="spellStart"/>
            <w:r w:rsidRPr="00C16EF8">
              <w:rPr>
                <w:rFonts w:ascii="Times New Roman" w:hAnsi="Times New Roman"/>
                <w:i/>
                <w:iCs/>
                <w:sz w:val="24"/>
                <w:szCs w:val="24"/>
              </w:rPr>
              <w:t>Hexentanz</w:t>
            </w:r>
            <w:proofErr w:type="spellEnd"/>
            <w:r w:rsidRPr="00C16EF8">
              <w:rPr>
                <w:rFonts w:ascii="Times New Roman" w:hAnsi="Times New Roman"/>
                <w:i/>
                <w:iCs/>
                <w:sz w:val="24"/>
                <w:szCs w:val="24"/>
              </w:rPr>
              <w:t xml:space="preserve"> (Witch dance)</w:t>
            </w:r>
            <w:r w:rsidRPr="00C16EF8">
              <w:rPr>
                <w:rFonts w:ascii="Times New Roman" w:hAnsi="Times New Roman"/>
                <w:iCs/>
                <w:sz w:val="24"/>
                <w:szCs w:val="24"/>
              </w:rPr>
              <w:t>.</w:t>
            </w:r>
            <w:r w:rsidRPr="00C16EF8">
              <w:rPr>
                <w:rFonts w:ascii="Times New Roman" w:hAnsi="Times New Roman"/>
                <w:sz w:val="24"/>
                <w:szCs w:val="24"/>
              </w:rPr>
              <w:t xml:space="preserve"> Version 2. 1926 (video)</w:t>
            </w:r>
            <w:r w:rsidRPr="00C16EF8">
              <w:rPr>
                <w:rFonts w:ascii="Times New Roman" w:hAnsi="Times New Roman"/>
                <w:iCs/>
                <w:sz w:val="24"/>
                <w:szCs w:val="24"/>
              </w:rPr>
              <w:t>.</w:t>
            </w:r>
          </w:p>
          <w:p w14:paraId="1A55688A" w14:textId="77777777" w:rsidR="00BC5EF6" w:rsidRPr="00C16EF8" w:rsidRDefault="00D17ECD" w:rsidP="00C16EF8">
            <w:pPr>
              <w:spacing w:after="0" w:line="240" w:lineRule="auto"/>
              <w:rPr>
                <w:rStyle w:val="Hyperlink"/>
                <w:rFonts w:ascii="Times New Roman" w:hAnsi="Times New Roman"/>
                <w:iCs/>
                <w:sz w:val="24"/>
                <w:szCs w:val="24"/>
              </w:rPr>
            </w:pPr>
            <w:hyperlink r:id="rId9" w:history="1">
              <w:r w:rsidR="00BC5EF6" w:rsidRPr="00C16EF8">
                <w:rPr>
                  <w:rStyle w:val="Hyperlink"/>
                  <w:rFonts w:ascii="Times New Roman" w:hAnsi="Times New Roman"/>
                  <w:iCs/>
                  <w:sz w:val="24"/>
                  <w:szCs w:val="24"/>
                </w:rPr>
                <w:t>http://www.moma.org/interactives/exhibitions/2012/inventingabstraction/?work=238</w:t>
              </w:r>
            </w:hyperlink>
          </w:p>
          <w:p w14:paraId="3EFC8646" w14:textId="77777777" w:rsidR="00BC5EF6" w:rsidRPr="00C16EF8" w:rsidRDefault="00BC5EF6" w:rsidP="00C16EF8">
            <w:pPr>
              <w:spacing w:after="0" w:line="240" w:lineRule="auto"/>
            </w:pPr>
          </w:p>
          <w:p w14:paraId="78B7FDEC" w14:textId="77777777" w:rsidR="00BC5EF6" w:rsidRPr="00C16EF8" w:rsidRDefault="00BC5EF6" w:rsidP="00C16EF8">
            <w:pPr>
              <w:pStyle w:val="Heading1"/>
              <w:spacing w:line="240" w:lineRule="auto"/>
            </w:pPr>
            <w:r w:rsidRPr="00C16EF8">
              <w:t>Dada and the New Dance</w:t>
            </w:r>
          </w:p>
          <w:p w14:paraId="4595466A" w14:textId="77777777" w:rsidR="00BC5EF6" w:rsidRPr="00C16EF8" w:rsidRDefault="00BC5EF6" w:rsidP="00C16EF8">
            <w:pPr>
              <w:spacing w:after="0" w:line="240" w:lineRule="auto"/>
            </w:pPr>
            <w:r w:rsidRPr="00C16EF8">
              <w:t>Video: [no file, just link]</w:t>
            </w:r>
          </w:p>
          <w:p w14:paraId="0ABB17C5"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2</w:t>
            </w:r>
            <w:r w:rsidRPr="00C16EF8">
              <w:rPr>
                <w:noProof/>
              </w:rPr>
              <w:fldChar w:fldCharType="end"/>
            </w:r>
            <w:r w:rsidRPr="00C16EF8">
              <w:t xml:space="preserve"> </w:t>
            </w:r>
            <w:r w:rsidRPr="00C16EF8">
              <w:rPr>
                <w:rFonts w:ascii="Times New Roman" w:hAnsi="Times New Roman"/>
                <w:sz w:val="24"/>
                <w:szCs w:val="24"/>
              </w:rPr>
              <w:t>Rudolf Laban (video of dancers)</w:t>
            </w:r>
          </w:p>
          <w:p w14:paraId="468B8A14" w14:textId="77777777" w:rsidR="00BC5EF6" w:rsidRPr="00C16EF8" w:rsidRDefault="00D17ECD" w:rsidP="00C16EF8">
            <w:pPr>
              <w:spacing w:after="0" w:line="240" w:lineRule="auto"/>
              <w:contextualSpacing/>
              <w:rPr>
                <w:rStyle w:val="Hyperlink"/>
                <w:rFonts w:ascii="Times New Roman" w:hAnsi="Times New Roman"/>
                <w:sz w:val="24"/>
                <w:szCs w:val="24"/>
              </w:rPr>
            </w:pPr>
            <w:hyperlink r:id="rId10" w:history="1">
              <w:r w:rsidR="00BC5EF6" w:rsidRPr="00C16EF8">
                <w:rPr>
                  <w:rStyle w:val="Hyperlink"/>
                  <w:rFonts w:ascii="Times New Roman" w:hAnsi="Times New Roman"/>
                  <w:sz w:val="24"/>
                  <w:szCs w:val="24"/>
                </w:rPr>
                <w:t>http://www.moma.org/interactives/exhibitions/2012/inventingabstraction/?work=237</w:t>
              </w:r>
            </w:hyperlink>
          </w:p>
          <w:p w14:paraId="723CECDE" w14:textId="77777777" w:rsidR="00BC5EF6" w:rsidRPr="00C16EF8" w:rsidRDefault="00BC5EF6" w:rsidP="00C16EF8">
            <w:pPr>
              <w:spacing w:after="0" w:line="240" w:lineRule="auto"/>
            </w:pPr>
          </w:p>
          <w:p w14:paraId="14FB0CDA" w14:textId="235202EE" w:rsidR="00BC5EF6" w:rsidRPr="00D17ECD" w:rsidRDefault="00BC5EF6" w:rsidP="00C16EF8">
            <w:pPr>
              <w:spacing w:after="0" w:line="240" w:lineRule="auto"/>
            </w:pPr>
            <w:r w:rsidRPr="00C16EF8">
              <w:t xml:space="preserve">In 1911 Rudolf Laban opened a school of art and movement within the utopian community at Monte </w:t>
            </w:r>
            <w:proofErr w:type="spellStart"/>
            <w:r w:rsidRPr="00C16EF8">
              <w:t>Verità</w:t>
            </w:r>
            <w:proofErr w:type="spellEnd"/>
            <w:r w:rsidRPr="00C16EF8">
              <w:t xml:space="preserve"> in Switzerland. There, he and his followers developed the theories and notation for a new dance. Modern dance pioneer Mary </w:t>
            </w:r>
            <w:proofErr w:type="spellStart"/>
            <w:r w:rsidRPr="00C16EF8">
              <w:t>Wigman</w:t>
            </w:r>
            <w:proofErr w:type="spellEnd"/>
            <w:r w:rsidRPr="00C16EF8">
              <w:t xml:space="preserve"> and Dadaists Sophie </w:t>
            </w:r>
            <w:proofErr w:type="spellStart"/>
            <w:r w:rsidRPr="00C16EF8">
              <w:t>Taeuber</w:t>
            </w:r>
            <w:proofErr w:type="spellEnd"/>
            <w:r w:rsidRPr="00C16EF8">
              <w:t xml:space="preserve"> and Hans Arp were among those drawn to Laban’s school on the mountain. </w:t>
            </w:r>
            <w:proofErr w:type="spellStart"/>
            <w:r w:rsidRPr="00C16EF8">
              <w:t>Taeuber</w:t>
            </w:r>
            <w:proofErr w:type="spellEnd"/>
            <w:r w:rsidRPr="00C16EF8">
              <w:t xml:space="preserve"> trained extensively in dance under Laban and performed with the group in Zurich. When Laban opened a Zurich-based school of dance in 1917, many Dada artists became both personally and artistically involved with Laban’s circle. In an assertion of dance’s autonomy from the other arts and of its role as the unifier of emotion, intellect, and spirit, Laban and </w:t>
            </w:r>
            <w:proofErr w:type="spellStart"/>
            <w:r w:rsidRPr="00C16EF8">
              <w:t>Wigman’s</w:t>
            </w:r>
            <w:proofErr w:type="spellEnd"/>
            <w:r w:rsidRPr="00C16EF8">
              <w:t xml:space="preserve"> dancers often performed in masks to the spare sounds of percussion, thus invoking the Dionysian associations of the ecstatic and grotesque. The impact on Zurich Dada performance can be seen in repeated Dada descriptions of masks, a gong beat, and the direct and primitive expression of dance. Bypassing the corrupt discourses of language and logic, the theories of the new dance offered Dada access to an authentic expression of the self in connection with nature.</w:t>
            </w:r>
          </w:p>
          <w:p w14:paraId="7E28B499" w14:textId="77777777" w:rsidR="00BC5EF6" w:rsidRPr="00C16EF8" w:rsidRDefault="00BC5EF6" w:rsidP="00C16EF8">
            <w:pPr>
              <w:spacing w:after="0" w:line="240" w:lineRule="auto"/>
              <w:rPr>
                <w:u w:val="single"/>
              </w:rPr>
            </w:pPr>
          </w:p>
          <w:p w14:paraId="7AA554A1" w14:textId="77777777" w:rsidR="00BC5EF6" w:rsidRPr="00C16EF8" w:rsidRDefault="00BC5EF6" w:rsidP="00C16EF8">
            <w:pPr>
              <w:pStyle w:val="Heading1"/>
              <w:spacing w:line="240" w:lineRule="auto"/>
            </w:pPr>
            <w:r w:rsidRPr="00C16EF8">
              <w:t>Dance in Zurich, Berlin, and Paris Dada</w:t>
            </w:r>
          </w:p>
          <w:p w14:paraId="33AC98DA" w14:textId="77777777" w:rsidR="00BC5EF6" w:rsidRPr="00C16EF8" w:rsidRDefault="00BC5EF6" w:rsidP="00C16EF8">
            <w:pPr>
              <w:spacing w:after="0" w:line="240" w:lineRule="auto"/>
            </w:pPr>
            <w:r w:rsidRPr="00C16EF8">
              <w:t>Image: Taeuber.jpg</w:t>
            </w:r>
          </w:p>
          <w:p w14:paraId="7F70C07A"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3</w:t>
            </w:r>
            <w:r w:rsidRPr="00C16EF8">
              <w:rPr>
                <w:noProof/>
              </w:rPr>
              <w:fldChar w:fldCharType="end"/>
            </w:r>
            <w:r w:rsidRPr="00C16EF8">
              <w:t xml:space="preserve"> Sophie </w:t>
            </w:r>
            <w:proofErr w:type="spellStart"/>
            <w:r w:rsidRPr="00C16EF8">
              <w:t>Taeuber</w:t>
            </w:r>
            <w:proofErr w:type="spellEnd"/>
          </w:p>
          <w:p w14:paraId="23950DFF" w14:textId="77777777" w:rsidR="00BC5EF6" w:rsidRPr="00C16EF8" w:rsidRDefault="00D17ECD" w:rsidP="00C16EF8">
            <w:pPr>
              <w:spacing w:after="0" w:line="240" w:lineRule="auto"/>
            </w:pPr>
            <w:hyperlink r:id="rId11" w:history="1">
              <w:r w:rsidR="00BC5EF6" w:rsidRPr="00C16EF8">
                <w:rPr>
                  <w:rStyle w:val="Hyperlink"/>
                </w:rPr>
                <w:t>http://36.media.tumblr.com/tumblr_lxuphm6Ga61r9j6pro1_500.jpg</w:t>
              </w:r>
            </w:hyperlink>
          </w:p>
          <w:p w14:paraId="2846A4EA" w14:textId="77777777" w:rsidR="00BC5EF6" w:rsidRPr="00C16EF8" w:rsidRDefault="00BC5EF6" w:rsidP="00C16EF8">
            <w:pPr>
              <w:spacing w:after="0" w:line="240" w:lineRule="auto"/>
            </w:pPr>
          </w:p>
          <w:p w14:paraId="39315E1B" w14:textId="19065B99" w:rsidR="00BC5EF6" w:rsidRPr="00C16EF8" w:rsidRDefault="00BC5EF6" w:rsidP="00C16EF8">
            <w:pPr>
              <w:spacing w:after="0" w:line="240" w:lineRule="auto"/>
            </w:pPr>
            <w:r w:rsidRPr="00C16EF8">
              <w:t xml:space="preserve">An anonymous photograph of Sophie </w:t>
            </w:r>
            <w:proofErr w:type="spellStart"/>
            <w:r w:rsidRPr="00C16EF8">
              <w:t>Taeuber</w:t>
            </w:r>
            <w:proofErr w:type="spellEnd"/>
            <w:r w:rsidRPr="00C16EF8">
              <w:t xml:space="preserve"> dancing in a full body costume and mask provides the only image of Dada dance in Zurich. Dance, however, played a role in the Cabaret Voltaire’s first event on </w:t>
            </w:r>
            <w:r w:rsidR="00D17ECD">
              <w:t>5 February</w:t>
            </w:r>
            <w:r w:rsidRPr="00C16EF8">
              <w:t xml:space="preserve"> 1916, where Tristan </w:t>
            </w:r>
            <w:proofErr w:type="spellStart"/>
            <w:r w:rsidRPr="00C16EF8">
              <w:t>Tzara</w:t>
            </w:r>
            <w:proofErr w:type="spellEnd"/>
            <w:r w:rsidRPr="00C16EF8">
              <w:t xml:space="preserve"> wiggled his behind and </w:t>
            </w:r>
            <w:proofErr w:type="spellStart"/>
            <w:r w:rsidRPr="00C16EF8">
              <w:t>Emmy</w:t>
            </w:r>
            <w:proofErr w:type="spellEnd"/>
            <w:r w:rsidRPr="00C16EF8">
              <w:t xml:space="preserve"> </w:t>
            </w:r>
            <w:proofErr w:type="spellStart"/>
            <w:r w:rsidRPr="00C16EF8">
              <w:t>Hennings</w:t>
            </w:r>
            <w:proofErr w:type="spellEnd"/>
            <w:r w:rsidRPr="00C16EF8">
              <w:t xml:space="preserve"> </w:t>
            </w:r>
            <w:commentRangeStart w:id="0"/>
            <w:proofErr w:type="spellStart"/>
            <w:r w:rsidR="00583E8A">
              <w:rPr>
                <w:highlight w:val="yellow"/>
              </w:rPr>
              <w:t>perfor</w:t>
            </w:r>
            <w:proofErr w:type="spellEnd"/>
            <w:r w:rsidR="00583E8A">
              <w:rPr>
                <w:highlight w:val="yellow"/>
              </w:rPr>
              <w:t>’</w:t>
            </w:r>
            <w:commentRangeEnd w:id="0"/>
            <w:r w:rsidR="00AD4A6D">
              <w:rPr>
                <w:rStyle w:val="CommentReference"/>
              </w:rPr>
              <w:commentReference w:id="0"/>
            </w:r>
            <w:r w:rsidRPr="00C16EF8">
              <w:t xml:space="preserve"> </w:t>
            </w:r>
            <w:commentRangeStart w:id="1"/>
            <w:r w:rsidRPr="00C16EF8">
              <w:t>‘simply demanded that their wearers start to move in a tragic-absurd dance.’</w:t>
            </w:r>
            <w:commentRangeEnd w:id="1"/>
            <w:r w:rsidR="00AD4A6D">
              <w:rPr>
                <w:rStyle w:val="CommentReference"/>
              </w:rPr>
              <w:commentReference w:id="1"/>
            </w:r>
            <w:r w:rsidRPr="00C16EF8">
              <w:t xml:space="preserve"> During five months of near-nightly performances, absurd costuming, masks, and puppets were used for their allegorical and mimetic potential. After the closure of the Cabaret, the opening of </w:t>
            </w:r>
            <w:proofErr w:type="spellStart"/>
            <w:r w:rsidRPr="00C16EF8">
              <w:t>Galerie</w:t>
            </w:r>
            <w:proofErr w:type="spellEnd"/>
            <w:r w:rsidRPr="00C16EF8">
              <w:t xml:space="preserve"> Dada in </w:t>
            </w:r>
            <w:proofErr w:type="gramStart"/>
            <w:r w:rsidRPr="00C16EF8">
              <w:t>March,</w:t>
            </w:r>
            <w:proofErr w:type="gramEnd"/>
            <w:r w:rsidRPr="00C16EF8">
              <w:t xml:space="preserve"> 1917 included fully choreographed ‘Abstract Dances’ by </w:t>
            </w:r>
            <w:proofErr w:type="spellStart"/>
            <w:r w:rsidRPr="00C16EF8">
              <w:t>Taeuber</w:t>
            </w:r>
            <w:proofErr w:type="spellEnd"/>
            <w:r w:rsidRPr="00C16EF8">
              <w:t xml:space="preserve"> to the sounds of Ball’s poems. At least seven more Dada soirées followed, including one for which Ball rehearsed five Laban school dancers in masks and caftans for a geometric dance of ‘</w:t>
            </w:r>
            <w:commentRangeStart w:id="2"/>
            <w:r w:rsidRPr="00C16EF8">
              <w:t xml:space="preserve">studied, deformed ugliness.’ </w:t>
            </w:r>
            <w:commentRangeEnd w:id="2"/>
            <w:r w:rsidR="00AD4A6D">
              <w:rPr>
                <w:rStyle w:val="CommentReference"/>
              </w:rPr>
              <w:commentReference w:id="2"/>
            </w:r>
            <w:r w:rsidRPr="00C16EF8">
              <w:t xml:space="preserve">Mary </w:t>
            </w:r>
            <w:proofErr w:type="spellStart"/>
            <w:r w:rsidRPr="00C16EF8">
              <w:t>Wigman</w:t>
            </w:r>
            <w:proofErr w:type="spellEnd"/>
            <w:r w:rsidRPr="00C16EF8">
              <w:t xml:space="preserve"> gave a performance for Dada artists in 1918, and in a special issue of </w:t>
            </w:r>
            <w:r w:rsidRPr="00C16EF8">
              <w:rPr>
                <w:i/>
              </w:rPr>
              <w:t xml:space="preserve">Der </w:t>
            </w:r>
            <w:proofErr w:type="spellStart"/>
            <w:r w:rsidRPr="00C16EF8">
              <w:rPr>
                <w:i/>
              </w:rPr>
              <w:t>Zeltweg</w:t>
            </w:r>
            <w:proofErr w:type="spellEnd"/>
            <w:r w:rsidRPr="00C16EF8">
              <w:t xml:space="preserve"> in October 1919 her photograph shares the page with Dada Tristan </w:t>
            </w:r>
            <w:proofErr w:type="spellStart"/>
            <w:r w:rsidR="00AD4A6D">
              <w:t>Tzara’s</w:t>
            </w:r>
            <w:proofErr w:type="spellEnd"/>
            <w:r w:rsidR="00AD4A6D">
              <w:t xml:space="preserve"> ‘Carnage </w:t>
            </w:r>
            <w:proofErr w:type="spellStart"/>
            <w:r w:rsidR="00AD4A6D">
              <w:t>Abracadabrant</w:t>
            </w:r>
            <w:proofErr w:type="spellEnd"/>
            <w:r w:rsidR="00AD4A6D">
              <w:t>.</w:t>
            </w:r>
            <w:r w:rsidRPr="00C16EF8">
              <w:t xml:space="preserve"> As if in confirmation of the centrality of dance to Zurich dada, the key event of the group’s final soirée on </w:t>
            </w:r>
            <w:r w:rsidR="00AD4A6D">
              <w:t>9 April</w:t>
            </w:r>
            <w:r w:rsidRPr="00C16EF8">
              <w:t xml:space="preserve"> </w:t>
            </w:r>
            <w:proofErr w:type="gramStart"/>
            <w:r w:rsidRPr="00C16EF8">
              <w:t>1919,</w:t>
            </w:r>
            <w:proofErr w:type="gramEnd"/>
            <w:r w:rsidRPr="00C16EF8">
              <w:t xml:space="preserve"> was Sophie </w:t>
            </w:r>
            <w:proofErr w:type="spellStart"/>
            <w:r w:rsidRPr="00C16EF8">
              <w:t>Taeuber’s</w:t>
            </w:r>
            <w:proofErr w:type="spellEnd"/>
            <w:r w:rsidRPr="00C16EF8">
              <w:t xml:space="preserve"> </w:t>
            </w:r>
            <w:r w:rsidRPr="00C16EF8">
              <w:rPr>
                <w:i/>
              </w:rPr>
              <w:t xml:space="preserve">Noir </w:t>
            </w:r>
            <w:proofErr w:type="spellStart"/>
            <w:r w:rsidRPr="00C16EF8">
              <w:rPr>
                <w:i/>
              </w:rPr>
              <w:t>Kakadu</w:t>
            </w:r>
            <w:proofErr w:type="spellEnd"/>
            <w:r w:rsidRPr="00C16EF8">
              <w:t>, a dance with abstract sets by Hans Richter and Hans Arp.</w:t>
            </w:r>
          </w:p>
          <w:p w14:paraId="35F3F505" w14:textId="77777777" w:rsidR="00BC5EF6" w:rsidRPr="00C16EF8" w:rsidRDefault="00BC5EF6" w:rsidP="00C16EF8">
            <w:pPr>
              <w:spacing w:after="0" w:line="240" w:lineRule="auto"/>
            </w:pPr>
          </w:p>
          <w:p w14:paraId="6B0B9808" w14:textId="77777777" w:rsidR="00BC5EF6" w:rsidRPr="00C16EF8" w:rsidRDefault="00BC5EF6" w:rsidP="00C16EF8">
            <w:pPr>
              <w:spacing w:after="0" w:line="240" w:lineRule="auto"/>
            </w:pPr>
            <w:r w:rsidRPr="00C16EF8">
              <w:t>Image: Puppet.jpg</w:t>
            </w:r>
          </w:p>
          <w:p w14:paraId="36D4553B"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4</w:t>
            </w:r>
            <w:r w:rsidRPr="00C16EF8">
              <w:rPr>
                <w:noProof/>
              </w:rPr>
              <w:fldChar w:fldCharType="end"/>
            </w:r>
            <w:r w:rsidRPr="00C16EF8">
              <w:t xml:space="preserve"> Emily </w:t>
            </w:r>
            <w:proofErr w:type="spellStart"/>
            <w:r w:rsidRPr="00C16EF8">
              <w:t>Hennings</w:t>
            </w:r>
            <w:proofErr w:type="spellEnd"/>
            <w:r w:rsidRPr="00C16EF8">
              <w:t xml:space="preserve"> with Puppet </w:t>
            </w:r>
          </w:p>
          <w:p w14:paraId="0AD688AF" w14:textId="77777777" w:rsidR="00BC5EF6" w:rsidRPr="00C16EF8" w:rsidRDefault="00D17ECD" w:rsidP="00C16EF8">
            <w:pPr>
              <w:spacing w:after="0" w:line="240" w:lineRule="auto"/>
            </w:pPr>
            <w:hyperlink r:id="rId13" w:history="1">
              <w:r w:rsidR="00BC5EF6" w:rsidRPr="00C16EF8">
                <w:rPr>
                  <w:rStyle w:val="Hyperlink"/>
                </w:rPr>
                <w:t>http://40.media.tumblr.com/tumblr_mbd55stihQ1r9j6pro1_1280.jpg</w:t>
              </w:r>
            </w:hyperlink>
          </w:p>
          <w:p w14:paraId="634669A7" w14:textId="77777777" w:rsidR="00BC5EF6" w:rsidRPr="00C16EF8" w:rsidRDefault="00BC5EF6" w:rsidP="00C16EF8">
            <w:pPr>
              <w:spacing w:after="0" w:line="240" w:lineRule="auto"/>
            </w:pPr>
          </w:p>
          <w:p w14:paraId="1F5021D5" w14:textId="7F4F0762" w:rsidR="00BC5EF6" w:rsidRPr="00C16EF8" w:rsidRDefault="00BC5EF6" w:rsidP="00C16EF8">
            <w:pPr>
              <w:spacing w:after="0" w:line="240" w:lineRule="auto"/>
              <w:rPr>
                <w:rStyle w:val="Hyperlink"/>
                <w:color w:val="auto"/>
                <w:u w:val="none"/>
              </w:rPr>
            </w:pPr>
            <w:proofErr w:type="spellStart"/>
            <w:r w:rsidRPr="00C16EF8">
              <w:t>Dada’s</w:t>
            </w:r>
            <w:proofErr w:type="spellEnd"/>
            <w:r w:rsidRPr="00C16EF8">
              <w:t xml:space="preserve"> continuation in Berlin, Paris, Cologne, Hanover, and New York has left fewer records of formal dance events, but Dada continued to incorporate the body as an insubordinate provocateur. At Berlin’s ‘First Dada Evening’ on </w:t>
            </w:r>
            <w:r w:rsidR="00AD4A6D">
              <w:t xml:space="preserve">2 </w:t>
            </w:r>
            <w:r w:rsidRPr="00C16EF8">
              <w:t xml:space="preserve">April 1918, George Grosz improvised a syncopated jazz dance. In another matinée, the cabaret performer </w:t>
            </w:r>
            <w:proofErr w:type="spellStart"/>
            <w:r w:rsidRPr="00C16EF8">
              <w:t>Valeska</w:t>
            </w:r>
            <w:proofErr w:type="spellEnd"/>
            <w:r w:rsidRPr="00C16EF8">
              <w:t xml:space="preserve"> </w:t>
            </w:r>
            <w:proofErr w:type="spellStart"/>
            <w:r w:rsidRPr="00C16EF8">
              <w:t>Gert</w:t>
            </w:r>
            <w:proofErr w:type="spellEnd"/>
            <w:r w:rsidRPr="00C16EF8">
              <w:t xml:space="preserve">, a sheaf of asparagus in her arms, danced and mimed to the sounds of Grosz and Walter </w:t>
            </w:r>
            <w:proofErr w:type="spellStart"/>
            <w:r w:rsidRPr="00C16EF8">
              <w:t>Mehring</w:t>
            </w:r>
            <w:proofErr w:type="spellEnd"/>
            <w:r w:rsidRPr="00C16EF8">
              <w:t xml:space="preserve"> battling on a typewriter and sewing machine; and Gerhard </w:t>
            </w:r>
            <w:proofErr w:type="spellStart"/>
            <w:r w:rsidRPr="00C16EF8">
              <w:t>Preiss</w:t>
            </w:r>
            <w:proofErr w:type="spellEnd"/>
            <w:r w:rsidRPr="00C16EF8">
              <w:t>’ mimed an invention known as the ‘Dada-</w:t>
            </w:r>
            <w:proofErr w:type="spellStart"/>
            <w:r w:rsidRPr="00C16EF8">
              <w:t>Trott</w:t>
            </w:r>
            <w:proofErr w:type="spellEnd"/>
            <w:r w:rsidRPr="00C16EF8">
              <w:t xml:space="preserve">’ that was photographed for </w:t>
            </w:r>
            <w:r w:rsidRPr="00C16EF8">
              <w:rPr>
                <w:i/>
              </w:rPr>
              <w:t>Der Dada</w:t>
            </w:r>
            <w:r w:rsidRPr="00C16EF8">
              <w:t xml:space="preserve"> 3 in 1920. Among the Berlin Dadaists, Raoul </w:t>
            </w:r>
            <w:proofErr w:type="spellStart"/>
            <w:r w:rsidRPr="00C16EF8">
              <w:t>Hausmann</w:t>
            </w:r>
            <w:proofErr w:type="spellEnd"/>
            <w:r w:rsidRPr="00C16EF8">
              <w:t xml:space="preserve"> was most formally experimenting through dance. In the early 1920s, </w:t>
            </w:r>
            <w:proofErr w:type="spellStart"/>
            <w:r w:rsidRPr="00C16EF8">
              <w:t>Hausmann</w:t>
            </w:r>
            <w:proofErr w:type="spellEnd"/>
            <w:r w:rsidRPr="00C16EF8">
              <w:t xml:space="preserve"> performed a series of his own dances and discussed dance in writings for </w:t>
            </w:r>
            <w:r w:rsidRPr="00C16EF8">
              <w:rPr>
                <w:i/>
              </w:rPr>
              <w:t xml:space="preserve">De </w:t>
            </w:r>
            <w:proofErr w:type="spellStart"/>
            <w:r w:rsidRPr="00C16EF8">
              <w:rPr>
                <w:i/>
              </w:rPr>
              <w:t>Stijl</w:t>
            </w:r>
            <w:proofErr w:type="spellEnd"/>
            <w:r w:rsidRPr="00C16EF8">
              <w:t xml:space="preserve"> and </w:t>
            </w:r>
            <w:r w:rsidRPr="00C16EF8">
              <w:rPr>
                <w:i/>
              </w:rPr>
              <w:t>Der Sturm</w:t>
            </w:r>
            <w:r w:rsidRPr="00C16EF8">
              <w:t xml:space="preserve">. Even as a poet, he considered the body’s movement primary over language — for </w:t>
            </w:r>
            <w:proofErr w:type="spellStart"/>
            <w:r w:rsidRPr="00C16EF8">
              <w:t>Hausmann</w:t>
            </w:r>
            <w:proofErr w:type="spellEnd"/>
            <w:r w:rsidRPr="00C16EF8">
              <w:t xml:space="preserve">, dance was the form and articulation of relations in space. In Paris, a more formal collaboration was forged by Francis </w:t>
            </w:r>
            <w:proofErr w:type="spellStart"/>
            <w:r w:rsidRPr="00C16EF8">
              <w:t>Picabia</w:t>
            </w:r>
            <w:proofErr w:type="spellEnd"/>
            <w:r w:rsidRPr="00C16EF8">
              <w:t xml:space="preserve"> after he signed on to write the script for the 1924 Ballets </w:t>
            </w:r>
            <w:proofErr w:type="spellStart"/>
            <w:r w:rsidRPr="00C16EF8">
              <w:t>Suédois</w:t>
            </w:r>
            <w:proofErr w:type="spellEnd"/>
            <w:r w:rsidRPr="00C16EF8">
              <w:t xml:space="preserve"> production </w:t>
            </w:r>
            <w:proofErr w:type="spellStart"/>
            <w:r w:rsidRPr="00C16EF8">
              <w:rPr>
                <w:i/>
              </w:rPr>
              <w:t>Relâche</w:t>
            </w:r>
            <w:proofErr w:type="spellEnd"/>
            <w:r w:rsidRPr="00C16EF8">
              <w:t xml:space="preserve"> and accompanying </w:t>
            </w:r>
            <w:proofErr w:type="spellStart"/>
            <w:r w:rsidRPr="00C16EF8">
              <w:rPr>
                <w:i/>
              </w:rPr>
              <w:t>Entr’Acte</w:t>
            </w:r>
            <w:proofErr w:type="spellEnd"/>
            <w:r w:rsidRPr="00C16EF8">
              <w:rPr>
                <w:i/>
              </w:rPr>
              <w:t xml:space="preserve">, </w:t>
            </w:r>
            <w:r w:rsidRPr="00C16EF8">
              <w:t xml:space="preserve">an absurdly Dadaist anti-ballet and film. After the First World War, the image and idea of dance often appeared as a subject or signifier in Dada art. </w:t>
            </w:r>
            <w:r w:rsidRPr="00AD4A6D">
              <w:t xml:space="preserve">In Berlin, for example, Hannah </w:t>
            </w:r>
            <w:proofErr w:type="spellStart"/>
            <w:r w:rsidRPr="00AD4A6D">
              <w:t>Höch’s</w:t>
            </w:r>
            <w:proofErr w:type="spellEnd"/>
            <w:r w:rsidRPr="00AD4A6D">
              <w:t xml:space="preserve"> 1919-20 </w:t>
            </w:r>
            <w:proofErr w:type="spellStart"/>
            <w:r w:rsidRPr="00AD4A6D">
              <w:t>photocollage</w:t>
            </w:r>
            <w:proofErr w:type="spellEnd"/>
            <w:r w:rsidRPr="00AD4A6D">
              <w:t xml:space="preserve">, </w:t>
            </w:r>
            <w:r w:rsidRPr="00AD4A6D">
              <w:rPr>
                <w:i/>
              </w:rPr>
              <w:t xml:space="preserve">Cut with a Kitchen Knife </w:t>
            </w:r>
            <w:r w:rsidRPr="00AD4A6D">
              <w:rPr>
                <w:rStyle w:val="st"/>
                <w:i/>
              </w:rPr>
              <w:t>Through The Last Weimar Beer-Belly Cultural Epoch in Germany,</w:t>
            </w:r>
            <w:r w:rsidRPr="00AD4A6D">
              <w:t xml:space="preserve"> visually</w:t>
            </w:r>
            <w:r w:rsidRPr="00C16EF8">
              <w:t xml:space="preserve"> generates a chaotic commentary on Weimar culture and politics from the centrally placed headless body of dancer </w:t>
            </w:r>
            <w:proofErr w:type="spellStart"/>
            <w:r w:rsidRPr="00C16EF8">
              <w:t>Niddy</w:t>
            </w:r>
            <w:proofErr w:type="spellEnd"/>
            <w:r w:rsidRPr="00C16EF8">
              <w:t xml:space="preserve"> </w:t>
            </w:r>
            <w:proofErr w:type="spellStart"/>
            <w:r w:rsidRPr="00C16EF8">
              <w:t>Impkoven</w:t>
            </w:r>
            <w:proofErr w:type="spellEnd"/>
            <w:r w:rsidRPr="00C16EF8">
              <w:t>. Here and elsewhere in Dada works, the connective figure of the dancer initiates provocative visual correspondences, as both a citation and mimicry of popular entertainment, consumer culture and desire, gender and the new woman, or colonial fantasies of primitivism.</w:t>
            </w:r>
          </w:p>
          <w:p w14:paraId="602EAD03" w14:textId="77777777" w:rsidR="00BC5EF6" w:rsidRPr="00C16EF8" w:rsidRDefault="00BC5EF6" w:rsidP="00C16EF8">
            <w:pPr>
              <w:spacing w:after="0" w:line="240" w:lineRule="auto"/>
              <w:contextualSpacing/>
              <w:rPr>
                <w:rStyle w:val="Hyperlink"/>
                <w:rFonts w:ascii="Times New Roman" w:hAnsi="Times New Roman"/>
                <w:sz w:val="24"/>
                <w:szCs w:val="24"/>
              </w:rPr>
            </w:pPr>
          </w:p>
          <w:p w14:paraId="79B0349D" w14:textId="77777777" w:rsidR="00BC5EF6" w:rsidRPr="00C16EF8" w:rsidRDefault="00BC5EF6" w:rsidP="00C16EF8">
            <w:pPr>
              <w:spacing w:after="0" w:line="240" w:lineRule="auto"/>
            </w:pPr>
            <w:r w:rsidRPr="00C16EF8">
              <w:t xml:space="preserve">Image: </w:t>
            </w:r>
            <w:bookmarkStart w:id="3" w:name="_GoBack"/>
            <w:r w:rsidRPr="002C14E7">
              <w:rPr>
                <w:sz w:val="24"/>
                <w:szCs w:val="24"/>
              </w:rPr>
              <w:t>Picabia</w:t>
            </w:r>
            <w:r w:rsidRPr="002C14E7">
              <w:t>.jpg</w:t>
            </w:r>
            <w:bookmarkEnd w:id="3"/>
          </w:p>
          <w:p w14:paraId="77DF53C8" w14:textId="77777777" w:rsidR="00BC5EF6" w:rsidRPr="00C16EF8" w:rsidRDefault="00BC5EF6" w:rsidP="00C16EF8">
            <w:pPr>
              <w:pStyle w:val="Caption"/>
              <w:keepNext/>
              <w:rPr>
                <w:rFonts w:ascii="Times New Roman" w:hAnsi="Times New Roman"/>
                <w:iCs/>
                <w:sz w:val="24"/>
                <w:szCs w:val="24"/>
              </w:rPr>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5</w:t>
            </w:r>
            <w:r w:rsidRPr="00C16EF8">
              <w:rPr>
                <w:noProof/>
              </w:rPr>
              <w:fldChar w:fldCharType="end"/>
            </w:r>
            <w:r w:rsidRPr="00C16EF8">
              <w:t xml:space="preserve"> </w:t>
            </w:r>
            <w:r w:rsidRPr="00AD4A6D">
              <w:rPr>
                <w:i/>
                <w:iCs/>
              </w:rPr>
              <w:t xml:space="preserve">Dancers at the Spring, </w:t>
            </w:r>
            <w:r w:rsidRPr="00AD4A6D">
              <w:rPr>
                <w:iCs/>
              </w:rPr>
              <w:t xml:space="preserve">1912. </w:t>
            </w:r>
          </w:p>
          <w:p w14:paraId="4D9E1D76" w14:textId="77777777" w:rsidR="003F0D73" w:rsidRPr="00C16EF8" w:rsidRDefault="00D17ECD" w:rsidP="00C16EF8">
            <w:pPr>
              <w:spacing w:after="0" w:line="240" w:lineRule="auto"/>
            </w:pPr>
            <w:hyperlink r:id="rId14" w:history="1">
              <w:r w:rsidR="00BC5EF6" w:rsidRPr="00C16EF8">
                <w:rPr>
                  <w:rStyle w:val="Hyperlink"/>
                  <w:rFonts w:ascii="Times New Roman" w:hAnsi="Times New Roman"/>
                  <w:sz w:val="24"/>
                  <w:szCs w:val="24"/>
                </w:rPr>
                <w:t>http://www.moma.org/collection/object.php?object_id=80659</w:t>
              </w:r>
            </w:hyperlink>
          </w:p>
        </w:tc>
      </w:tr>
      <w:tr w:rsidR="003235A7" w:rsidRPr="00C16EF8" w14:paraId="3A866802" w14:textId="77777777" w:rsidTr="00C16EF8">
        <w:tc>
          <w:tcPr>
            <w:tcW w:w="9016" w:type="dxa"/>
            <w:shd w:val="clear" w:color="auto" w:fill="auto"/>
          </w:tcPr>
          <w:p w14:paraId="4CDA9FFA" w14:textId="77777777" w:rsidR="003235A7" w:rsidRPr="00C16EF8" w:rsidRDefault="003235A7" w:rsidP="00C16EF8">
            <w:pPr>
              <w:spacing w:after="0" w:line="240" w:lineRule="auto"/>
            </w:pPr>
            <w:r w:rsidRPr="00C16EF8">
              <w:rPr>
                <w:u w:val="single"/>
              </w:rPr>
              <w:lastRenderedPageBreak/>
              <w:t>Further reading</w:t>
            </w:r>
            <w:r w:rsidRPr="00C16EF8">
              <w:t>:</w:t>
            </w:r>
          </w:p>
          <w:p w14:paraId="7A381E4C" w14:textId="77777777" w:rsidR="00863878" w:rsidRDefault="00D17ECD" w:rsidP="002C14E7">
            <w:pPr>
              <w:spacing w:after="0"/>
            </w:pPr>
            <w:sdt>
              <w:sdtPr>
                <w:id w:val="43639818"/>
                <w:citation/>
              </w:sdtPr>
              <w:sdtContent>
                <w:r w:rsidR="00863878">
                  <w:fldChar w:fldCharType="begin"/>
                </w:r>
                <w:r w:rsidR="00863878">
                  <w:rPr>
                    <w:lang w:val="en-US"/>
                  </w:rPr>
                  <w:instrText xml:space="preserve"> CITATION Hug96 \l 1033 </w:instrText>
                </w:r>
                <w:r w:rsidR="00863878">
                  <w:fldChar w:fldCharType="separate"/>
                </w:r>
                <w:r w:rsidR="00863878" w:rsidRPr="00863878">
                  <w:rPr>
                    <w:noProof/>
                    <w:lang w:val="en-US"/>
                  </w:rPr>
                  <w:t>(Ball)</w:t>
                </w:r>
                <w:r w:rsidR="00863878">
                  <w:fldChar w:fldCharType="end"/>
                </w:r>
              </w:sdtContent>
            </w:sdt>
          </w:p>
          <w:p w14:paraId="21FB7005" w14:textId="77777777" w:rsidR="002C14E7" w:rsidRDefault="002C14E7" w:rsidP="002C14E7">
            <w:pPr>
              <w:spacing w:after="0"/>
            </w:pPr>
          </w:p>
          <w:p w14:paraId="74009DC1" w14:textId="77777777" w:rsidR="00AD4A6D" w:rsidRDefault="00AD4A6D" w:rsidP="002C14E7">
            <w:pPr>
              <w:spacing w:after="0"/>
              <w:rPr>
                <w:iCs/>
              </w:rPr>
            </w:pPr>
            <w:sdt>
              <w:sdtPr>
                <w:rPr>
                  <w:iCs/>
                </w:rPr>
                <w:id w:val="323546683"/>
                <w:citation/>
              </w:sdtPr>
              <w:sdtContent>
                <w:r w:rsidRPr="00AD4A6D">
                  <w:rPr>
                    <w:iCs/>
                  </w:rPr>
                  <w:fldChar w:fldCharType="begin"/>
                </w:r>
                <w:r w:rsidRPr="00AD4A6D">
                  <w:rPr>
                    <w:iCs/>
                    <w:lang w:val="en-US"/>
                  </w:rPr>
                  <w:instrText xml:space="preserve"> CITATION Nat15 \l 1033 </w:instrText>
                </w:r>
                <w:r w:rsidRPr="00AD4A6D">
                  <w:rPr>
                    <w:iCs/>
                  </w:rPr>
                  <w:fldChar w:fldCharType="separate"/>
                </w:r>
                <w:r>
                  <w:rPr>
                    <w:noProof/>
                    <w:lang w:val="en-US"/>
                  </w:rPr>
                  <w:t>(Dada)</w:t>
                </w:r>
                <w:r w:rsidRPr="00AD4A6D">
                  <w:rPr>
                    <w:iCs/>
                  </w:rPr>
                  <w:fldChar w:fldCharType="end"/>
                </w:r>
              </w:sdtContent>
            </w:sdt>
          </w:p>
          <w:p w14:paraId="56CFB580" w14:textId="77777777" w:rsidR="002C14E7" w:rsidRDefault="002C14E7" w:rsidP="002C14E7">
            <w:pPr>
              <w:spacing w:after="0"/>
              <w:rPr>
                <w:iCs/>
              </w:rPr>
            </w:pPr>
          </w:p>
          <w:p w14:paraId="774FBF73" w14:textId="52FC23D0" w:rsidR="002C14E7" w:rsidRDefault="002C14E7" w:rsidP="002C14E7">
            <w:pPr>
              <w:spacing w:after="0"/>
            </w:pPr>
            <w:sdt>
              <w:sdtPr>
                <w:id w:val="849916010"/>
                <w:citation/>
              </w:sdtPr>
              <w:sdtContent>
                <w:r w:rsidRPr="00AD4A6D">
                  <w:fldChar w:fldCharType="begin"/>
                </w:r>
                <w:r w:rsidRPr="00AD4A6D">
                  <w:rPr>
                    <w:lang w:val="en-US"/>
                  </w:rPr>
                  <w:instrText xml:space="preserve"> CITATION The061 \l 1033 </w:instrText>
                </w:r>
                <w:r w:rsidRPr="00AD4A6D">
                  <w:fldChar w:fldCharType="separate"/>
                </w:r>
                <w:r>
                  <w:rPr>
                    <w:noProof/>
                    <w:lang w:val="en-US"/>
                  </w:rPr>
                  <w:t>(Dada: June 18-September 11, 2006)</w:t>
                </w:r>
                <w:r w:rsidRPr="00AD4A6D">
                  <w:fldChar w:fldCharType="end"/>
                </w:r>
              </w:sdtContent>
            </w:sdt>
          </w:p>
          <w:p w14:paraId="38B85AF7" w14:textId="77777777" w:rsidR="002C14E7" w:rsidRPr="002C14E7" w:rsidRDefault="002C14E7" w:rsidP="002C14E7">
            <w:pPr>
              <w:spacing w:after="0"/>
            </w:pPr>
          </w:p>
          <w:p w14:paraId="2DD23323" w14:textId="56B0DF5C" w:rsidR="00AD4A6D" w:rsidRDefault="00AD4A6D" w:rsidP="002C14E7">
            <w:pPr>
              <w:spacing w:after="0"/>
            </w:pPr>
            <w:sdt>
              <w:sdtPr>
                <w:id w:val="-613369725"/>
                <w:citation/>
              </w:sdtPr>
              <w:sdtContent>
                <w:r w:rsidRPr="00AD4A6D">
                  <w:fldChar w:fldCharType="begin"/>
                </w:r>
                <w:r>
                  <w:rPr>
                    <w:lang w:val="en-US"/>
                  </w:rPr>
                  <w:instrText xml:space="preserve">CITATION Dad15 \l 1033 </w:instrText>
                </w:r>
                <w:r w:rsidRPr="00AD4A6D">
                  <w:fldChar w:fldCharType="separate"/>
                </w:r>
                <w:r>
                  <w:rPr>
                    <w:noProof/>
                    <w:lang w:val="en-US"/>
                  </w:rPr>
                  <w:t>(Dada Companion)</w:t>
                </w:r>
                <w:r w:rsidRPr="00AD4A6D">
                  <w:fldChar w:fldCharType="end"/>
                </w:r>
              </w:sdtContent>
            </w:sdt>
          </w:p>
          <w:p w14:paraId="1252C73D" w14:textId="77777777" w:rsidR="002C14E7" w:rsidRDefault="002C14E7" w:rsidP="002C14E7">
            <w:pPr>
              <w:spacing w:after="0"/>
            </w:pPr>
          </w:p>
          <w:p w14:paraId="5970FDF9" w14:textId="77777777" w:rsidR="002C14E7" w:rsidRDefault="002C14E7" w:rsidP="002C14E7">
            <w:pPr>
              <w:spacing w:after="0"/>
            </w:pPr>
            <w:sdt>
              <w:sdtPr>
                <w:id w:val="1382752962"/>
                <w:citation/>
              </w:sdtPr>
              <w:sdtContent>
                <w:r w:rsidRPr="00AD4A6D">
                  <w:fldChar w:fldCharType="begin"/>
                </w:r>
                <w:r w:rsidRPr="00AD4A6D">
                  <w:rPr>
                    <w:lang w:val="en-US"/>
                  </w:rPr>
                  <w:instrText xml:space="preserve"> CITATION Rut09 \l 1033 </w:instrText>
                </w:r>
                <w:r w:rsidRPr="00AD4A6D">
                  <w:fldChar w:fldCharType="separate"/>
                </w:r>
                <w:r>
                  <w:rPr>
                    <w:noProof/>
                    <w:lang w:val="en-US"/>
                  </w:rPr>
                  <w:t>(Hemus)</w:t>
                </w:r>
                <w:r w:rsidRPr="00AD4A6D">
                  <w:fldChar w:fldCharType="end"/>
                </w:r>
              </w:sdtContent>
            </w:sdt>
          </w:p>
          <w:p w14:paraId="247C1A7C" w14:textId="77777777" w:rsidR="002C14E7" w:rsidRPr="00AD4A6D" w:rsidRDefault="002C14E7" w:rsidP="002C14E7">
            <w:pPr>
              <w:spacing w:after="0"/>
            </w:pPr>
          </w:p>
          <w:p w14:paraId="1DBE0533" w14:textId="19757787" w:rsidR="002C14E7" w:rsidRDefault="002C14E7" w:rsidP="002C14E7">
            <w:pPr>
              <w:spacing w:after="0"/>
            </w:pPr>
            <w:sdt>
              <w:sdtPr>
                <w:id w:val="-996260604"/>
                <w:citation/>
              </w:sdtPr>
              <w:sdtContent>
                <w:r w:rsidRPr="00AD4A6D">
                  <w:fldChar w:fldCharType="begin"/>
                </w:r>
                <w:r w:rsidRPr="00AD4A6D">
                  <w:rPr>
                    <w:lang w:val="en-US"/>
                  </w:rPr>
                  <w:instrText xml:space="preserve"> CITATION Uni12 \l 1033 </w:instrText>
                </w:r>
                <w:r w:rsidRPr="00AD4A6D">
                  <w:fldChar w:fldCharType="separate"/>
                </w:r>
                <w:r>
                  <w:rPr>
                    <w:noProof/>
                    <w:lang w:val="en-US"/>
                  </w:rPr>
                  <w:t>(International Dada Archive)</w:t>
                </w:r>
                <w:r w:rsidRPr="00AD4A6D">
                  <w:fldChar w:fldCharType="end"/>
                </w:r>
              </w:sdtContent>
            </w:sdt>
          </w:p>
          <w:p w14:paraId="470AE82D" w14:textId="77777777" w:rsidR="002C14E7" w:rsidRDefault="002C14E7" w:rsidP="002C14E7">
            <w:pPr>
              <w:spacing w:after="0"/>
            </w:pPr>
          </w:p>
          <w:p w14:paraId="55EF39B3" w14:textId="77777777" w:rsidR="00863878" w:rsidRDefault="00D17ECD" w:rsidP="002C14E7">
            <w:pPr>
              <w:spacing w:after="0"/>
            </w:pPr>
            <w:sdt>
              <w:sdtPr>
                <w:id w:val="1636913353"/>
                <w:citation/>
              </w:sdtPr>
              <w:sdtContent>
                <w:r w:rsidR="00863878" w:rsidRPr="00AD4A6D">
                  <w:fldChar w:fldCharType="begin"/>
                </w:r>
                <w:r w:rsidR="00863878" w:rsidRPr="00AD4A6D">
                  <w:rPr>
                    <w:lang w:val="en-US"/>
                  </w:rPr>
                  <w:instrText xml:space="preserve"> CITATION Chr11 \l 1033 </w:instrText>
                </w:r>
                <w:r w:rsidR="00863878" w:rsidRPr="00AD4A6D">
                  <w:fldChar w:fldCharType="separate"/>
                </w:r>
                <w:r w:rsidR="00863878" w:rsidRPr="00AD4A6D">
                  <w:rPr>
                    <w:noProof/>
                    <w:lang w:val="en-US"/>
                  </w:rPr>
                  <w:t>(Marcel and Lavigne)</w:t>
                </w:r>
                <w:r w:rsidR="00863878" w:rsidRPr="00AD4A6D">
                  <w:fldChar w:fldCharType="end"/>
                </w:r>
              </w:sdtContent>
            </w:sdt>
          </w:p>
          <w:p w14:paraId="64B46FE9" w14:textId="77777777" w:rsidR="002C14E7" w:rsidRDefault="002C14E7" w:rsidP="002C14E7">
            <w:pPr>
              <w:spacing w:after="0"/>
            </w:pPr>
          </w:p>
          <w:p w14:paraId="5D64CBAA" w14:textId="63229174" w:rsidR="002C14E7" w:rsidRDefault="002C14E7" w:rsidP="002C14E7">
            <w:pPr>
              <w:spacing w:after="0"/>
            </w:pPr>
            <w:sdt>
              <w:sdtPr>
                <w:id w:val="-149133483"/>
                <w:citation/>
              </w:sdtPr>
              <w:sdtContent>
                <w:r w:rsidRPr="00AD4A6D">
                  <w:fldChar w:fldCharType="begin"/>
                </w:r>
                <w:r w:rsidRPr="00AD4A6D">
                  <w:rPr>
                    <w:lang w:val="en-US"/>
                  </w:rPr>
                  <w:instrText xml:space="preserve"> CITATION Rob811 \l 1033 </w:instrText>
                </w:r>
                <w:r w:rsidRPr="00AD4A6D">
                  <w:fldChar w:fldCharType="separate"/>
                </w:r>
                <w:r>
                  <w:rPr>
                    <w:noProof/>
                    <w:lang w:val="en-US"/>
                  </w:rPr>
                  <w:t>(Motherwell)</w:t>
                </w:r>
                <w:r w:rsidRPr="00AD4A6D">
                  <w:fldChar w:fldCharType="end"/>
                </w:r>
              </w:sdtContent>
            </w:sdt>
          </w:p>
          <w:p w14:paraId="2CFAC6FB" w14:textId="77777777" w:rsidR="002C14E7" w:rsidRPr="00AD4A6D" w:rsidRDefault="002C14E7" w:rsidP="002C14E7">
            <w:pPr>
              <w:spacing w:after="0"/>
            </w:pPr>
          </w:p>
          <w:sdt>
            <w:sdtPr>
              <w:alias w:val="Further reading"/>
              <w:tag w:val="furtherReading"/>
              <w:id w:val="-1516217107"/>
            </w:sdtPr>
            <w:sdtContent>
              <w:p w14:paraId="49BB8913" w14:textId="40DA8036" w:rsidR="003235A7" w:rsidRPr="00C16EF8" w:rsidRDefault="00D17ECD" w:rsidP="002C14E7">
                <w:pPr>
                  <w:spacing w:after="0"/>
                </w:pPr>
                <w:sdt>
                  <w:sdtPr>
                    <w:id w:val="1776983275"/>
                    <w:citation/>
                  </w:sdtPr>
                  <w:sdtContent>
                    <w:r w:rsidR="00863878" w:rsidRPr="00AD4A6D">
                      <w:fldChar w:fldCharType="begin"/>
                    </w:r>
                    <w:r w:rsidR="00863878" w:rsidRPr="00AD4A6D">
                      <w:rPr>
                        <w:lang w:val="en-US"/>
                      </w:rPr>
                      <w:instrText xml:space="preserve"> CITATION Win94 \l 1033 </w:instrText>
                    </w:r>
                    <w:r w:rsidR="00863878" w:rsidRPr="00AD4A6D">
                      <w:fldChar w:fldCharType="separate"/>
                    </w:r>
                    <w:r w:rsidR="00863878" w:rsidRPr="00AD4A6D">
                      <w:rPr>
                        <w:noProof/>
                        <w:lang w:val="en-US"/>
                      </w:rPr>
                      <w:t>(Winograd)</w:t>
                    </w:r>
                    <w:r w:rsidR="00863878" w:rsidRPr="00AD4A6D">
                      <w:fldChar w:fldCharType="end"/>
                    </w:r>
                  </w:sdtContent>
                </w:sdt>
              </w:p>
            </w:sdtContent>
          </w:sdt>
        </w:tc>
      </w:tr>
    </w:tbl>
    <w:p w14:paraId="5150E0DA"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1T20:32:00Z" w:initials="LD">
    <w:p w14:paraId="317AC274" w14:textId="27F70D9A" w:rsidR="00AD4A6D" w:rsidRDefault="00AD4A6D">
      <w:pPr>
        <w:pStyle w:val="CommentText"/>
      </w:pPr>
      <w:r>
        <w:rPr>
          <w:rStyle w:val="CommentReference"/>
        </w:rPr>
        <w:annotationRef/>
      </w:r>
      <w:r>
        <w:t>Is this correct?</w:t>
      </w:r>
    </w:p>
  </w:comment>
  <w:comment w:id="1" w:author="Laura Dosky" w:date="2015-02-01T20:34:00Z" w:initials="LD">
    <w:p w14:paraId="4BD19B18" w14:textId="4FA15EBF" w:rsidR="00AD4A6D" w:rsidRDefault="00AD4A6D">
      <w:pPr>
        <w:pStyle w:val="CommentText"/>
      </w:pPr>
      <w:r>
        <w:rPr>
          <w:rStyle w:val="CommentReference"/>
        </w:rPr>
        <w:annotationRef/>
      </w:r>
      <w:r>
        <w:t>Can you provide a source (including page number) for this quotation?</w:t>
      </w:r>
    </w:p>
  </w:comment>
  <w:comment w:id="2" w:author="Laura Dosky" w:date="2015-02-01T20:35:00Z" w:initials="LD">
    <w:p w14:paraId="7CBCA5E4" w14:textId="4C3C33C2" w:rsidR="00AD4A6D" w:rsidRDefault="00AD4A6D">
      <w:pPr>
        <w:pStyle w:val="CommentText"/>
      </w:pPr>
      <w:r>
        <w:rPr>
          <w:rStyle w:val="CommentReference"/>
        </w:rPr>
        <w:annotationRef/>
      </w:r>
      <w:r>
        <w:t>Source +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2593C" w14:textId="77777777" w:rsidR="00AD4A6D" w:rsidRDefault="00AD4A6D" w:rsidP="007A0D55">
      <w:pPr>
        <w:spacing w:after="0" w:line="240" w:lineRule="auto"/>
      </w:pPr>
      <w:r>
        <w:separator/>
      </w:r>
    </w:p>
  </w:endnote>
  <w:endnote w:type="continuationSeparator" w:id="0">
    <w:p w14:paraId="5BCA3193" w14:textId="77777777" w:rsidR="00AD4A6D" w:rsidRDefault="00AD4A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EFA04" w14:textId="77777777" w:rsidR="00AD4A6D" w:rsidRDefault="00AD4A6D" w:rsidP="007A0D55">
      <w:pPr>
        <w:spacing w:after="0" w:line="240" w:lineRule="auto"/>
      </w:pPr>
      <w:r>
        <w:separator/>
      </w:r>
    </w:p>
  </w:footnote>
  <w:footnote w:type="continuationSeparator" w:id="0">
    <w:p w14:paraId="3918D754" w14:textId="77777777" w:rsidR="00AD4A6D" w:rsidRDefault="00AD4A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B0163" w14:textId="77777777" w:rsidR="00AD4A6D" w:rsidRDefault="00AD4A6D">
    <w:pPr>
      <w:pStyle w:val="Header"/>
    </w:pPr>
    <w:r w:rsidRPr="00C16EF8">
      <w:rPr>
        <w:b/>
        <w:color w:val="7F7F7F"/>
      </w:rPr>
      <w:t>Taylor &amp; Francis</w:t>
    </w:r>
    <w:r w:rsidRPr="00C16EF8">
      <w:rPr>
        <w:color w:val="7F7F7F"/>
      </w:rPr>
      <w:t xml:space="preserve"> – </w:t>
    </w:r>
    <w:proofErr w:type="spellStart"/>
    <w:r w:rsidRPr="00C16EF8">
      <w:rPr>
        <w:i/>
        <w:color w:val="7F7F7F"/>
      </w:rPr>
      <w:t>Encyclopedia</w:t>
    </w:r>
    <w:proofErr w:type="spellEnd"/>
    <w:r w:rsidRPr="00C16EF8">
      <w:rPr>
        <w:i/>
        <w:color w:val="7F7F7F"/>
      </w:rPr>
      <w:t xml:space="preserve"> of Modernism</w:t>
    </w:r>
  </w:p>
  <w:p w14:paraId="4BC0E757" w14:textId="77777777" w:rsidR="00AD4A6D" w:rsidRDefault="00AD4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F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14E7"/>
    <w:rsid w:val="0030662D"/>
    <w:rsid w:val="003235A7"/>
    <w:rsid w:val="003677B6"/>
    <w:rsid w:val="003D3579"/>
    <w:rsid w:val="003E1DC7"/>
    <w:rsid w:val="003E2795"/>
    <w:rsid w:val="003F042C"/>
    <w:rsid w:val="003F0D73"/>
    <w:rsid w:val="00462DBE"/>
    <w:rsid w:val="00464699"/>
    <w:rsid w:val="00483379"/>
    <w:rsid w:val="00487BC5"/>
    <w:rsid w:val="00496888"/>
    <w:rsid w:val="004A7476"/>
    <w:rsid w:val="004E5896"/>
    <w:rsid w:val="00513EE6"/>
    <w:rsid w:val="00534F8F"/>
    <w:rsid w:val="00583E8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3878"/>
    <w:rsid w:val="008A5B87"/>
    <w:rsid w:val="00922950"/>
    <w:rsid w:val="009A7264"/>
    <w:rsid w:val="009D1606"/>
    <w:rsid w:val="009E18A1"/>
    <w:rsid w:val="009E73D7"/>
    <w:rsid w:val="00A27D2C"/>
    <w:rsid w:val="00A76FD9"/>
    <w:rsid w:val="00AB436D"/>
    <w:rsid w:val="00AC2446"/>
    <w:rsid w:val="00AD2F24"/>
    <w:rsid w:val="00AD4844"/>
    <w:rsid w:val="00AD4A6D"/>
    <w:rsid w:val="00B219AE"/>
    <w:rsid w:val="00B33145"/>
    <w:rsid w:val="00B574C9"/>
    <w:rsid w:val="00BC39C9"/>
    <w:rsid w:val="00BC5EF6"/>
    <w:rsid w:val="00BE5BF7"/>
    <w:rsid w:val="00BF40E1"/>
    <w:rsid w:val="00C16EF8"/>
    <w:rsid w:val="00C27FAB"/>
    <w:rsid w:val="00C358D4"/>
    <w:rsid w:val="00C6296B"/>
    <w:rsid w:val="00CC586D"/>
    <w:rsid w:val="00CF1542"/>
    <w:rsid w:val="00CF3EC5"/>
    <w:rsid w:val="00D17EC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2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 w:type="paragraph" w:styleId="CommentSubject">
    <w:name w:val="annotation subject"/>
    <w:basedOn w:val="CommentText"/>
    <w:next w:val="CommentText"/>
    <w:link w:val="CommentSubjectChar"/>
    <w:uiPriority w:val="99"/>
    <w:semiHidden/>
    <w:rsid w:val="00AD4A6D"/>
    <w:rPr>
      <w:b/>
      <w:bCs/>
      <w:sz w:val="20"/>
      <w:szCs w:val="20"/>
    </w:rPr>
  </w:style>
  <w:style w:type="character" w:customStyle="1" w:styleId="CommentSubjectChar">
    <w:name w:val="Comment Subject Char"/>
    <w:basedOn w:val="CommentTextChar"/>
    <w:link w:val="CommentSubject"/>
    <w:uiPriority w:val="99"/>
    <w:semiHidden/>
    <w:rsid w:val="00AD4A6D"/>
    <w:rPr>
      <w:b/>
      <w:bCs/>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 w:type="paragraph" w:styleId="CommentSubject">
    <w:name w:val="annotation subject"/>
    <w:basedOn w:val="CommentText"/>
    <w:next w:val="CommentText"/>
    <w:link w:val="CommentSubjectChar"/>
    <w:uiPriority w:val="99"/>
    <w:semiHidden/>
    <w:rsid w:val="00AD4A6D"/>
    <w:rPr>
      <w:b/>
      <w:bCs/>
      <w:sz w:val="20"/>
      <w:szCs w:val="20"/>
    </w:rPr>
  </w:style>
  <w:style w:type="character" w:customStyle="1" w:styleId="CommentSubjectChar">
    <w:name w:val="Comment Subject Char"/>
    <w:basedOn w:val="CommentTextChar"/>
    <w:link w:val="CommentSubject"/>
    <w:uiPriority w:val="99"/>
    <w:semiHidden/>
    <w:rsid w:val="00AD4A6D"/>
    <w:rPr>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36.media.tumblr.com/tumblr_lxuphm6Ga61r9j6pro1_500.jpg" TargetMode="External"/><Relationship Id="rId12" Type="http://schemas.openxmlformats.org/officeDocument/2006/relationships/comments" Target="comments.xml"/><Relationship Id="rId13" Type="http://schemas.openxmlformats.org/officeDocument/2006/relationships/hyperlink" Target="http://40.media.tumblr.com/tumblr_mbd55stihQ1r9j6pro1_1280.jpg" TargetMode="External"/><Relationship Id="rId14" Type="http://schemas.openxmlformats.org/officeDocument/2006/relationships/hyperlink" Target="http://www.moma.org/collection/object.php?object_id=80659"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interactives/exhibitions/2012/inventingabstraction/?work=238" TargetMode="External"/><Relationship Id="rId10" Type="http://schemas.openxmlformats.org/officeDocument/2006/relationships/hyperlink" Target="http://www.moma.org/interactives/exhibitions/2012/inventingabstraction/?work=2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Hug96</b:Tag>
    <b:SourceType>Book</b:SourceType>
    <b:Guid>{F8677AA6-05CB-924B-AB5C-E12C97CFB34D}</b:Guid>
    <b:Author>
      <b:Author>
        <b:NameList>
          <b:Person>
            <b:Last>Ball</b:Last>
            <b:First>Hugo</b:First>
          </b:Person>
        </b:NameList>
      </b:Author>
      <b:Editor>
        <b:NameList>
          <b:Person>
            <b:Last>Elderfield</b:Last>
            <b:First>John</b:First>
          </b:Person>
        </b:NameList>
      </b:Editor>
    </b:Author>
    <b:Title>Flight Out of Time: A Dada Diary</b:Title>
    <b:City>Berkeley</b:City>
    <b:Publisher>California UP</b:Publisher>
    <b:Year>1996</b:Year>
    <b:RefOrder>1</b:RefOrder>
  </b:Source>
  <b:Source>
    <b:Tag>Chr11</b:Tag>
    <b:SourceType>Book</b:SourceType>
    <b:Guid>{B0F2C066-6F6E-2743-A731-DD26A98B8F3C}</b:Guid>
    <b:Title>Danser sa vie: Art et danse de 1900 à nos jours </b:Title>
    <b:City>Paris</b:City>
    <b:Publisher>Éditions du Centre Pompidou</b:Publisher>
    <b:Year>2011</b:Year>
    <b:Author>
      <b:Editor>
        <b:NameList>
          <b:Person>
            <b:Last>Marcel</b:Last>
            <b:First>Christine</b:First>
          </b:Person>
          <b:Person>
            <b:Last>Lavigne</b:Last>
            <b:First>Emma</b:First>
          </b:Person>
        </b:NameList>
      </b:Editor>
    </b:Author>
    <b:RefOrder>7</b:RefOrder>
  </b:Source>
  <b:Source>
    <b:Tag>Rut09</b:Tag>
    <b:SourceType>Book</b:SourceType>
    <b:Guid>{C8DFCF95-B537-2440-B4D6-6906C944AFA5}</b:Guid>
    <b:Author>
      <b:Author>
        <b:NameList>
          <b:Person>
            <b:Last>Hemus</b:Last>
            <b:First>Ruth</b:First>
          </b:Person>
        </b:NameList>
      </b:Author>
    </b:Author>
    <b:Title>Dada’s Women</b:Title>
    <b:City>New Haven</b:City>
    <b:Publisher>Yale UP</b:Publisher>
    <b:Year>2009</b:Year>
    <b:RefOrder>5</b:RefOrder>
  </b:Source>
  <b:Source>
    <b:Tag>Win94</b:Tag>
    <b:SourceType>Book</b:SourceType>
    <b:Guid>{68D8F3CE-5B3E-0E46-BF68-03CCB14CF8F0}</b:Guid>
    <b:Author>
      <b:Author>
        <b:NameList>
          <b:Person>
            <b:Last>Winograd</b:Last>
            <b:First>Annabelle</b:First>
          </b:Person>
        </b:NameList>
      </b:Author>
    </b:Author>
    <b:Title>Dada and Surrealist Performance</b:Title>
    <b:Year>1994</b:Year>
    <b:City>Baltimore</b:City>
    <b:Publisher>John Hopkins UP</b:Publisher>
    <b:RefOrder>9</b:RefOrder>
  </b:Source>
  <b:Source>
    <b:Tag>Rob811</b:Tag>
    <b:SourceType>Book</b:SourceType>
    <b:Guid>{8F11CF7D-3D42-C646-80E0-6E2207BE0E33}</b:Guid>
    <b:Title>The Dada Painters and Poets</b:Title>
    <b:City>Cambridge</b:City>
    <b:Publisher>Harvard UP</b:Publisher>
    <b:Year>1981</b:Year>
    <b:Author>
      <b:Editor>
        <b:NameList>
          <b:Person>
            <b:Last>Motherwell</b:Last>
            <b:First>Robert</b:First>
          </b:Person>
        </b:NameList>
      </b:Editor>
    </b:Author>
    <b:RefOrder>8</b:RefOrder>
  </b:Source>
  <b:Source>
    <b:Tag>Uni12</b:Tag>
    <b:SourceType>InternetSite</b:SourceType>
    <b:Guid>{EE58DBBB-2D42-C84A-8C70-7B22AA5058DD}</b:Guid>
    <b:Title>International Dada Archive</b:Title>
    <b:Year>2012</b:Year>
    <b:InternetSiteTitle>University of Iowa Libraries </b:InternetSiteTitle>
    <b:URL>http://sdrc.lib.uiowa.edu/dada</b:URL>
    <b:Author>
      <b:ProducerName>
        <b:NameList>
          <b:Person>
            <b:Last>Iowa</b:Last>
            <b:First>University</b:First>
            <b:Middle>of</b:Middle>
          </b:Person>
        </b:NameList>
      </b:ProducerName>
    </b:Author>
    <b:RefOrder>6</b:RefOrder>
  </b:Source>
  <b:Source>
    <b:Tag>The061</b:Tag>
    <b:SourceType>InternetSite</b:SourceType>
    <b:Guid>{69001B79-31E4-2F43-9AD7-E8555B35B6C8}</b:Guid>
    <b:Title>Dada: June 18-September 11, 2006</b:Title>
    <b:InternetSiteTitle>The Museum of Modern Art</b:InternetSiteTitle>
    <b:URL>http://www.moma.org/interactives/exhibitions/2006/dada</b:URL>
    <b:Author>
      <b:ProducerName>
        <b:NameList>
          <b:Person>
            <b:Last>Art</b:Last>
            <b:First>The</b:First>
            <b:Middle>Museum of Modern</b:Middle>
          </b:Person>
        </b:NameList>
      </b:ProducerName>
    </b:Author>
    <b:Year>2006</b:Year>
    <b:RefOrder>3</b:RefOrder>
  </b:Source>
  <b:Source>
    <b:Tag>Nat15</b:Tag>
    <b:SourceType>InternetSite</b:SourceType>
    <b:Guid>{44220377-777B-3640-A33D-43770104560C}</b:Guid>
    <b:Title>Dada</b:Title>
    <b:InternetSiteTitle>National Gallery of Art</b:InternetSiteTitle>
    <b:URL>http://www.nga.gov/exhibitions/2006/dada/artwork/index-main.shtm</b:URL>
    <b:Author>
      <b:ProducerName>
        <b:NameList>
          <b:Person>
            <b:Last>National Gallery of Art</b:Last>
            <b:First>Washington</b:First>
            <b:Middle>DC</b:Middle>
          </b:Person>
        </b:NameList>
      </b:ProducerName>
    </b:Author>
    <b:Year>2015</b:Year>
    <b:RefOrder>2</b:RefOrder>
  </b:Source>
  <b:Source>
    <b:Tag>Dad15</b:Tag>
    <b:SourceType>InternetSite</b:SourceType>
    <b:Guid>{EC5A20AF-D4E3-314A-B1B4-6965A4FC9198}</b:Guid>
    <b:InternetSiteTitle>Dada Companion</b:InternetSiteTitle>
    <b:URL>http://www.dada-companion.com/</b:URL>
    <b:Year>2015</b:Year>
    <b:RefOrder>4</b:RefOrder>
  </b:Source>
</b:Sources>
</file>

<file path=customXml/itemProps1.xml><?xml version="1.0" encoding="utf-8"?>
<ds:datastoreItem xmlns:ds="http://schemas.openxmlformats.org/officeDocument/2006/customXml" ds:itemID="{934B04C9-93C2-E342-955F-9FCBE3F5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1426</Words>
  <Characters>8130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cp:revision>
  <dcterms:created xsi:type="dcterms:W3CDTF">2015-01-26T21:17:00Z</dcterms:created>
  <dcterms:modified xsi:type="dcterms:W3CDTF">2015-02-02T01:44:00Z</dcterms:modified>
</cp:coreProperties>
</file>