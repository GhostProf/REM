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E30C01D52FE4301969A1CC621D9907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CCC158812BB473CA64B5A3A4A4CD30A"/>
            </w:placeholder>
            <w:text/>
          </w:sdtPr>
          <w:sdtEndPr/>
          <w:sdtContent>
            <w:tc>
              <w:tcPr>
                <w:tcW w:w="2073" w:type="dxa"/>
              </w:tcPr>
              <w:p w:rsidR="00B574C9" w:rsidRDefault="00700406" w:rsidP="00700406">
                <w:r>
                  <w:t>Elena</w:t>
                </w:r>
              </w:p>
            </w:tc>
          </w:sdtContent>
        </w:sdt>
        <w:sdt>
          <w:sdtPr>
            <w:alias w:val="Middle name"/>
            <w:tag w:val="authorMiddleName"/>
            <w:id w:val="-2076034781"/>
            <w:placeholder>
              <w:docPart w:val="3262489636EB464ABD0CDAEB8B8EA4B8"/>
            </w:placeholder>
            <w:text/>
          </w:sdtPr>
          <w:sdtEndPr/>
          <w:sdtContent>
            <w:tc>
              <w:tcPr>
                <w:tcW w:w="2551" w:type="dxa"/>
              </w:tcPr>
              <w:p w:rsidR="00B574C9" w:rsidRDefault="00700406" w:rsidP="00700406">
                <w:r>
                  <w:t>V.</w:t>
                </w:r>
              </w:p>
            </w:tc>
          </w:sdtContent>
        </w:sdt>
        <w:sdt>
          <w:sdtPr>
            <w:alias w:val="Last name"/>
            <w:tag w:val="authorLastName"/>
            <w:id w:val="-1088529830"/>
            <w:placeholder>
              <w:docPart w:val="A29B5CBD13AA4623AF1B2176961646B9"/>
            </w:placeholder>
            <w:text/>
          </w:sdtPr>
          <w:sdtEndPr/>
          <w:sdtContent>
            <w:tc>
              <w:tcPr>
                <w:tcW w:w="2642" w:type="dxa"/>
              </w:tcPr>
              <w:p w:rsidR="00B574C9" w:rsidRDefault="00700406" w:rsidP="00700406">
                <w:proofErr w:type="spellStart"/>
                <w:r>
                  <w:t>Baraban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4B2165B6D824495891E3C734D9A8FC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4D94CF90B734B95816C1AE80A83B5FF"/>
            </w:placeholder>
            <w:text/>
          </w:sdtPr>
          <w:sdtEndPr/>
          <w:sdtContent>
            <w:tc>
              <w:tcPr>
                <w:tcW w:w="8525" w:type="dxa"/>
                <w:gridSpan w:val="4"/>
              </w:tcPr>
              <w:p w:rsidR="00B574C9" w:rsidRDefault="00700406" w:rsidP="00700406">
                <w:r>
                  <w:t>University of Manitoba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tc>
          <w:tcPr>
            <w:tcW w:w="9016" w:type="dxa"/>
            <w:tcMar>
              <w:top w:w="113" w:type="dxa"/>
              <w:bottom w:w="113" w:type="dxa"/>
            </w:tcMar>
          </w:tcPr>
          <w:p w:rsidR="003F0D73" w:rsidRPr="00FB589A" w:rsidRDefault="008F7298" w:rsidP="008F7298">
            <w:sdt>
              <w:sdtPr>
                <w:alias w:val="Article headword"/>
                <w:tag w:val="articleHeadword"/>
                <w:id w:val="-361440020"/>
                <w:placeholder>
                  <w:docPart w:val="42191FBE690B4391B057B0F7DF5C9AB5"/>
                </w:placeholder>
                <w:text/>
              </w:sdtPr>
              <w:sdtContent>
                <w:r w:rsidRPr="008F7298">
                  <w:t>Esenin, Sergei</w:t>
                </w:r>
              </w:sdtContent>
            </w:sdt>
            <w:r>
              <w:t xml:space="preserve"> </w:t>
            </w:r>
            <w:r>
              <w:t>(1895 – 1925)</w:t>
            </w:r>
          </w:p>
        </w:tc>
      </w:tr>
      <w:tr w:rsidR="00464699" w:rsidTr="007821B0">
        <w:sdt>
          <w:sdtPr>
            <w:alias w:val="Variant headwords"/>
            <w:tag w:val="variantHeadwords"/>
            <w:id w:val="173464402"/>
            <w:placeholder>
              <w:docPart w:val="3ED851072F6F418CB1118C5D8E3B04CB"/>
            </w:placeholder>
          </w:sdtPr>
          <w:sdtEndPr/>
          <w:sdtContent>
            <w:tc>
              <w:tcPr>
                <w:tcW w:w="9016" w:type="dxa"/>
                <w:tcMar>
                  <w:top w:w="113" w:type="dxa"/>
                  <w:bottom w:w="113" w:type="dxa"/>
                </w:tcMar>
              </w:tcPr>
              <w:p w:rsidR="00464699" w:rsidRPr="008F7298" w:rsidRDefault="008F7298" w:rsidP="008F7298">
                <w:r w:rsidRPr="008F7298">
                  <w:rPr>
                    <w:bCs/>
                  </w:rPr>
                  <w:t>Yesenin</w:t>
                </w:r>
                <w:r w:rsidRPr="008F7298">
                  <w:rPr>
                    <w:bCs/>
                  </w:rPr>
                  <w:t>, Sergei</w:t>
                </w:r>
                <w:r w:rsidRPr="008F7298">
                  <w:t xml:space="preserve">; </w:t>
                </w:r>
                <w:r w:rsidRPr="008F7298">
                  <w:rPr>
                    <w:lang w:val="ru-RU"/>
                  </w:rPr>
                  <w:t>Есе</w:t>
                </w:r>
                <w:r w:rsidRPr="008F7298">
                  <w:t>́</w:t>
                </w:r>
                <w:r w:rsidRPr="008F7298">
                  <w:rPr>
                    <w:lang w:val="ru-RU"/>
                  </w:rPr>
                  <w:t>нин</w:t>
                </w:r>
                <w:r w:rsidRPr="008F7298">
                  <w:t xml:space="preserve"> </w:t>
                </w:r>
                <w:r w:rsidRPr="008F7298">
                  <w:rPr>
                    <w:lang w:val="ru-RU"/>
                  </w:rPr>
                  <w:t>Серге</w:t>
                </w:r>
                <w:r w:rsidRPr="008F7298">
                  <w:t>́</w:t>
                </w:r>
                <w:r w:rsidRPr="008F7298">
                  <w:rPr>
                    <w:lang w:val="ru-RU"/>
                  </w:rPr>
                  <w:t>й</w:t>
                </w:r>
              </w:p>
            </w:tc>
          </w:sdtContent>
        </w:sdt>
      </w:tr>
      <w:tr w:rsidR="00E85A05" w:rsidTr="003F0D73">
        <w:sdt>
          <w:sdtPr>
            <w:alias w:val="Abstract"/>
            <w:tag w:val="abstract"/>
            <w:id w:val="-635871867"/>
            <w:placeholder>
              <w:docPart w:val="A577CA7EE1F742BBB507BA2322990503"/>
            </w:placeholder>
          </w:sdtPr>
          <w:sdtEndPr/>
          <w:sdtContent>
            <w:tc>
              <w:tcPr>
                <w:tcW w:w="9016" w:type="dxa"/>
                <w:tcMar>
                  <w:top w:w="113" w:type="dxa"/>
                  <w:bottom w:w="113" w:type="dxa"/>
                </w:tcMar>
              </w:tcPr>
              <w:p w:rsidR="00E85A05" w:rsidRDefault="008F7298" w:rsidP="008F7298">
                <w:r w:rsidRPr="004A6031">
                  <w:t xml:space="preserve">Sergei </w:t>
                </w:r>
                <w:proofErr w:type="spellStart"/>
                <w:r w:rsidRPr="004A6031">
                  <w:t>Alexandrovich</w:t>
                </w:r>
                <w:proofErr w:type="spellEnd"/>
                <w:r w:rsidRPr="004A6031">
                  <w:t xml:space="preserve"> Esenin was one of Russia's major lyrical </w:t>
                </w:r>
                <w:r>
                  <w:t xml:space="preserve">poets. He described himself as </w:t>
                </w:r>
                <w:proofErr w:type="spellStart"/>
                <w:r>
                  <w:t>‘</w:t>
                </w:r>
                <w:r w:rsidRPr="004A6031">
                  <w:rPr>
                    <w:iCs/>
                  </w:rPr>
                  <w:t>the</w:t>
                </w:r>
                <w:proofErr w:type="spellEnd"/>
                <w:r w:rsidRPr="004A6031">
                  <w:rPr>
                    <w:iCs/>
                  </w:rPr>
                  <w:t xml:space="preserve"> last poet of the village</w:t>
                </w:r>
                <w:r>
                  <w:t>.’</w:t>
                </w:r>
                <w:r w:rsidRPr="004A6031">
                  <w:t xml:space="preserve"> Raised in a peasant family, Esenin drew inspiration for his poetry </w:t>
                </w:r>
                <w:r>
                  <w:t>from</w:t>
                </w:r>
                <w:r w:rsidRPr="004A6031">
                  <w:t xml:space="preserve"> Russian folklore, Orthodox faith, and </w:t>
                </w:r>
                <w:r>
                  <w:t xml:space="preserve">traditional </w:t>
                </w:r>
                <w:r w:rsidRPr="004A6031">
                  <w:t xml:space="preserve">pagan beliefs that were wide-spread among peasants. Esenin’s early contemplative lyrical verse (1914-1916) idealized Russian nature and the village. The poet originally supported the October Revolution but was later disillusioned by the Bolshevik regime. In his poetry, he lamented the destruction of the traditional peasant way of life. Esenin was a founding member of </w:t>
                </w:r>
                <w:r>
                  <w:t xml:space="preserve">the </w:t>
                </w:r>
                <w:proofErr w:type="spellStart"/>
                <w:r>
                  <w:t>Imaginist</w:t>
                </w:r>
                <w:proofErr w:type="spellEnd"/>
                <w:r>
                  <w:t xml:space="preserve"> group (1919-1924), which </w:t>
                </w:r>
                <w:r w:rsidRPr="004A6031">
                  <w:t xml:space="preserve">insisted on the primary role of the image in literature. Esenin’s poetry of the 1920s is markedly pessimistic. Following the poet’s suicide in December 1925, Esenin’s poems that expressed decadent attitudes toward life and </w:t>
                </w:r>
                <w:r>
                  <w:t xml:space="preserve">his </w:t>
                </w:r>
                <w:r w:rsidRPr="004A6031">
                  <w:t xml:space="preserve">sensational self-destructive behavior were criticized by Bolshevik leaders and </w:t>
                </w:r>
                <w:r>
                  <w:t>critics as ‘</w:t>
                </w:r>
                <w:proofErr w:type="spellStart"/>
                <w:r w:rsidRPr="004A6031">
                  <w:rPr>
                    <w:i/>
                  </w:rPr>
                  <w:t>eseninshchina</w:t>
                </w:r>
                <w:proofErr w:type="spellEnd"/>
                <w:r>
                  <w:t>’</w:t>
                </w:r>
                <w:r w:rsidRPr="004A6031">
                  <w:t xml:space="preserve"> (</w:t>
                </w:r>
                <w:proofErr w:type="spellStart"/>
                <w:r w:rsidRPr="004A6031">
                  <w:t>Eseninism</w:t>
                </w:r>
                <w:proofErr w:type="spellEnd"/>
                <w:r w:rsidRPr="004A6031">
                  <w:t xml:space="preserve">). Esenin’s works were not republished in the Soviet Union until </w:t>
                </w:r>
                <w:r>
                  <w:t xml:space="preserve">the </w:t>
                </w:r>
                <w:r w:rsidRPr="004A6031">
                  <w:t>1960s. However, despite this unofficial ban, his poetry was always popular and often circulated in handwritten copies.</w:t>
                </w:r>
              </w:p>
            </w:tc>
          </w:sdtContent>
        </w:sdt>
      </w:tr>
      <w:tr w:rsidR="003F0D73" w:rsidTr="003F0D73">
        <w:sdt>
          <w:sdtPr>
            <w:alias w:val="Article text"/>
            <w:tag w:val="articleText"/>
            <w:id w:val="634067588"/>
            <w:placeholder>
              <w:docPart w:val="B2A72280F4A741F4841D01C3D0C3665A"/>
            </w:placeholder>
          </w:sdtPr>
          <w:sdtEndPr/>
          <w:sdtContent>
            <w:tc>
              <w:tcPr>
                <w:tcW w:w="9016" w:type="dxa"/>
                <w:tcMar>
                  <w:top w:w="113" w:type="dxa"/>
                  <w:bottom w:w="113" w:type="dxa"/>
                </w:tcMar>
              </w:tcPr>
              <w:p w:rsidR="008F7298" w:rsidRPr="004A6031" w:rsidRDefault="008F7298" w:rsidP="00E116FC">
                <w:r w:rsidRPr="004A6031">
                  <w:t xml:space="preserve">Sergei </w:t>
                </w:r>
                <w:proofErr w:type="spellStart"/>
                <w:r w:rsidRPr="004A6031">
                  <w:t>Alexandrovich</w:t>
                </w:r>
                <w:proofErr w:type="spellEnd"/>
                <w:r w:rsidRPr="004A6031">
                  <w:t xml:space="preserve"> Esenin was one of Russia's major lyrical </w:t>
                </w:r>
                <w:r>
                  <w:t xml:space="preserve">poets. He described himself as </w:t>
                </w:r>
                <w:proofErr w:type="spellStart"/>
                <w:r>
                  <w:t>‘</w:t>
                </w:r>
                <w:r w:rsidRPr="004A6031">
                  <w:rPr>
                    <w:iCs/>
                  </w:rPr>
                  <w:t>the</w:t>
                </w:r>
                <w:proofErr w:type="spellEnd"/>
                <w:r w:rsidRPr="004A6031">
                  <w:rPr>
                    <w:iCs/>
                  </w:rPr>
                  <w:t xml:space="preserve"> last poet of the village</w:t>
                </w:r>
                <w:r>
                  <w:t>.’</w:t>
                </w:r>
                <w:r w:rsidRPr="004A6031">
                  <w:t xml:space="preserve"> Raised in a peasant family, Esenin drew inspiration for his poetry </w:t>
                </w:r>
                <w:r>
                  <w:t>from</w:t>
                </w:r>
                <w:r w:rsidRPr="004A6031">
                  <w:t xml:space="preserve"> Russian folklore, Orthodox faith, and </w:t>
                </w:r>
                <w:r>
                  <w:t xml:space="preserve">traditional </w:t>
                </w:r>
                <w:r w:rsidRPr="004A6031">
                  <w:t xml:space="preserve">pagan beliefs that were wide-spread among peasants. Esenin’s early contemplative lyrical verse (1914-1916) idealized Russian nature and the village. The poet originally supported the October Revolution but was later disillusioned by the Bolshevik regime. In his poetry, he lamented the destruction of the traditional peasant way of life. Esenin was a founding member of </w:t>
                </w:r>
                <w:r>
                  <w:t xml:space="preserve">the </w:t>
                </w:r>
                <w:proofErr w:type="spellStart"/>
                <w:r>
                  <w:t>Imaginist</w:t>
                </w:r>
                <w:proofErr w:type="spellEnd"/>
                <w:r>
                  <w:t xml:space="preserve"> group (1919-1924), which </w:t>
                </w:r>
                <w:r w:rsidRPr="004A6031">
                  <w:t xml:space="preserve">insisted on the primary role of the image in literature. Esenin’s poetry of the 1920s is markedly pessimistic. Following the poet’s suicide in December 1925, Esenin’s poems that expressed decadent attitudes toward life and </w:t>
                </w:r>
                <w:r>
                  <w:t xml:space="preserve">his </w:t>
                </w:r>
                <w:r w:rsidRPr="004A6031">
                  <w:t xml:space="preserve">sensational self-destructive behavior were criticized by Bolshevik leaders and </w:t>
                </w:r>
                <w:r>
                  <w:t>critics as ‘</w:t>
                </w:r>
                <w:proofErr w:type="spellStart"/>
                <w:r w:rsidRPr="004A6031">
                  <w:rPr>
                    <w:i/>
                  </w:rPr>
                  <w:t>eseninshchina</w:t>
                </w:r>
                <w:proofErr w:type="spellEnd"/>
                <w:r>
                  <w:t>’</w:t>
                </w:r>
                <w:r w:rsidRPr="004A6031">
                  <w:t xml:space="preserve"> (</w:t>
                </w:r>
                <w:proofErr w:type="spellStart"/>
                <w:r w:rsidRPr="004A6031">
                  <w:t>Eseninism</w:t>
                </w:r>
                <w:proofErr w:type="spellEnd"/>
                <w:r w:rsidRPr="004A6031">
                  <w:t xml:space="preserve">). Esenin’s works were not republished in the Soviet Union until </w:t>
                </w:r>
                <w:r>
                  <w:t xml:space="preserve">the </w:t>
                </w:r>
                <w:r w:rsidRPr="004A6031">
                  <w:t>1960s. However, despite this unofficial ban, his poetry was always popular and often circulated in handwritten copies.</w:t>
                </w:r>
              </w:p>
              <w:p w:rsidR="008F7298" w:rsidRDefault="008F7298" w:rsidP="00E116FC"/>
              <w:p w:rsidR="008F7298" w:rsidRDefault="008F7298" w:rsidP="00700406">
                <w:pPr>
                  <w:keepNext/>
                </w:pPr>
                <w:r>
                  <w:t>File: esenin1.jpg</w:t>
                </w:r>
              </w:p>
              <w:p w:rsidR="008F7298" w:rsidRDefault="00700406" w:rsidP="00700406">
                <w:pPr>
                  <w:pStyle w:val="Caption"/>
                </w:pPr>
                <w:fldSimple w:instr=" SEQ Figure \* ARABIC ">
                  <w:r>
                    <w:rPr>
                      <w:noProof/>
                    </w:rPr>
                    <w:t>1</w:t>
                  </w:r>
                </w:fldSimple>
                <w:r>
                  <w:t xml:space="preserve"> </w:t>
                </w:r>
                <w:r w:rsidRPr="00FE6DAD">
                  <w:t xml:space="preserve">Source </w:t>
                </w:r>
                <w:proofErr w:type="spellStart"/>
                <w:r w:rsidRPr="00FE6DAD">
                  <w:t>url</w:t>
                </w:r>
                <w:proofErr w:type="spellEnd"/>
                <w:r w:rsidRPr="00FE6DAD">
                  <w:t xml:space="preserve"> for image: http://en.wikipedia.org/wiki/File:Esenin_Moscow_1922.jpg</w:t>
                </w:r>
              </w:p>
              <w:p w:rsidR="008F7298" w:rsidRDefault="008F7298" w:rsidP="00E116FC">
                <w:r w:rsidRPr="002049BC">
                  <w:t xml:space="preserve">Sergei </w:t>
                </w:r>
                <w:proofErr w:type="spellStart"/>
                <w:r w:rsidRPr="002049BC">
                  <w:t>Alexandrovich</w:t>
                </w:r>
                <w:proofErr w:type="spellEnd"/>
                <w:r w:rsidRPr="002049BC">
                  <w:t xml:space="preserve"> Esenin</w:t>
                </w:r>
                <w:r>
                  <w:t xml:space="preserve"> </w:t>
                </w:r>
                <w:r w:rsidRPr="004A6031">
                  <w:t xml:space="preserve">was born to a peasant family on 3 October 1895 (21 September 1895 Old Style) in the village of </w:t>
                </w:r>
                <w:proofErr w:type="spellStart"/>
                <w:r w:rsidRPr="004A6031">
                  <w:t>Konstantinovo</w:t>
                </w:r>
                <w:proofErr w:type="spellEnd"/>
                <w:r w:rsidRPr="004A6031">
                  <w:t xml:space="preserve"> (now </w:t>
                </w:r>
                <w:proofErr w:type="spellStart"/>
                <w:r w:rsidRPr="004A6031">
                  <w:t>Esenino</w:t>
                </w:r>
                <w:proofErr w:type="spellEnd"/>
                <w:r w:rsidRPr="004A6031">
                  <w:t xml:space="preserve">), Ryazan Province. Esenin was mostly raised by his maternal grandparents, wealthy peasants who were members of the Old Believers. Esenin attended a village school from 1904 to 1909 and then continued his education in the </w:t>
                </w:r>
                <w:r w:rsidRPr="004A6031">
                  <w:lastRenderedPageBreak/>
                  <w:t>church boarding s</w:t>
                </w:r>
                <w:r>
                  <w:t>chool for prospective teachers.</w:t>
                </w:r>
              </w:p>
              <w:p w:rsidR="008F7298" w:rsidRPr="004A6031" w:rsidRDefault="008F7298" w:rsidP="00E116FC">
                <w:pPr>
                  <w:rPr>
                    <w:rFonts w:ascii="Times New Roman" w:hAnsi="Times New Roman"/>
                    <w:sz w:val="24"/>
                    <w:szCs w:val="24"/>
                  </w:rPr>
                </w:pPr>
              </w:p>
              <w:p w:rsidR="008F7298" w:rsidRDefault="008F7298" w:rsidP="00E116FC">
                <w:r w:rsidRPr="004A6031">
                  <w:t xml:space="preserve">In 1912, </w:t>
                </w:r>
                <w:r>
                  <w:t>at</w:t>
                </w:r>
                <w:r w:rsidRPr="004A6031">
                  <w:t xml:space="preserve"> his father’s request, Esenin moved to Moscow. From March 1913 he worked as a proofreader’s aid in a printing company while continuing to write poetry that was inspired by religious spirituality and folklore. Esenin's first publication</w:t>
                </w:r>
                <w:r>
                  <w:t xml:space="preserve"> was the famous landscape poem ‘The Birch Tree,’</w:t>
                </w:r>
                <w:r w:rsidRPr="004A6031">
                  <w:t xml:space="preserve"> which appeared in January 1914 in the children's magazine</w:t>
                </w:r>
                <w:r w:rsidRPr="004A6031">
                  <w:rPr>
                    <w:i/>
                  </w:rPr>
                  <w:t xml:space="preserve"> </w:t>
                </w:r>
                <w:proofErr w:type="spellStart"/>
                <w:r w:rsidRPr="004A6031">
                  <w:rPr>
                    <w:i/>
                  </w:rPr>
                  <w:t>Mirok</w:t>
                </w:r>
                <w:proofErr w:type="spellEnd"/>
                <w:r>
                  <w:t xml:space="preserve">. In hopes of </w:t>
                </w:r>
                <w:r w:rsidRPr="004A6031">
                  <w:t>establish</w:t>
                </w:r>
                <w:r>
                  <w:t>ing</w:t>
                </w:r>
                <w:r w:rsidRPr="004A6031">
                  <w:t xml:space="preserve"> himself as a poet, in early spring of 1915 Esenin moved to</w:t>
                </w:r>
                <w:r>
                  <w:t xml:space="preserve"> Petrograd (now St. Petersburg), which was then the center of Russian</w:t>
                </w:r>
                <w:r w:rsidRPr="004A6031">
                  <w:t xml:space="preserve"> literary life. Recognizing Esenin’s unique talent, Alexander Blok introduced him to prominent literati. Esenin’s poetry of the period was influenced by Blok, Andrei Bely, and Nikolai </w:t>
                </w:r>
                <w:proofErr w:type="spellStart"/>
                <w:r w:rsidRPr="004A6031">
                  <w:t>Kliuev</w:t>
                </w:r>
                <w:proofErr w:type="spellEnd"/>
                <w:r w:rsidRPr="004A6031">
                  <w:t>. Fame came to Esenin after his first collection of poetry</w:t>
                </w:r>
                <w:r>
                  <w:t>,</w:t>
                </w:r>
                <w:r w:rsidRPr="004A6031">
                  <w:t xml:space="preserve"> </w:t>
                </w:r>
                <w:proofErr w:type="spellStart"/>
                <w:r w:rsidRPr="004A6031">
                  <w:rPr>
                    <w:i/>
                  </w:rPr>
                  <w:t>Radunitsa</w:t>
                </w:r>
                <w:proofErr w:type="spellEnd"/>
                <w:r>
                  <w:t xml:space="preserve"> [</w:t>
                </w:r>
                <w:r w:rsidRPr="004A6031">
                  <w:rPr>
                    <w:i/>
                  </w:rPr>
                  <w:t>Mourning for the Dead</w:t>
                </w:r>
                <w:r>
                  <w:t>]</w:t>
                </w:r>
                <w:r w:rsidRPr="004A6031">
                  <w:t xml:space="preserve"> was published in 1916. Esenin’s early contemplative lyrical verse idealized Russian nature and was a celebration of life in the village. </w:t>
                </w:r>
              </w:p>
              <w:p w:rsidR="008F7298" w:rsidRDefault="008F7298" w:rsidP="00E116FC"/>
              <w:p w:rsidR="008F7298" w:rsidRDefault="008F7298" w:rsidP="00E116FC">
                <w:r w:rsidRPr="004A6031">
                  <w:t>During World War I, from 1916 to 1917, Esenin was drafted into military duty. During this period, he had an opportunity to recite his poems to Tsarina Alexandra and other members of the tsarist family. In th</w:t>
                </w:r>
                <w:r>
                  <w:t xml:space="preserve">e summer 1917, Esenin deserted. </w:t>
                </w:r>
                <w:r w:rsidRPr="004A6031">
                  <w:t>Having first embraced the October Revolution, Esenin was gradually disillusioned by the Bolshevik regime and, in particular, lamented in his poetry the destruction of the Russian village. He described himself as “</w:t>
                </w:r>
                <w:r w:rsidRPr="004A6031">
                  <w:rPr>
                    <w:iCs/>
                  </w:rPr>
                  <w:t>the last poet of the village</w:t>
                </w:r>
                <w:r>
                  <w:t>.”</w:t>
                </w:r>
              </w:p>
              <w:p w:rsidR="008F7298" w:rsidRPr="004A6031" w:rsidRDefault="008F7298" w:rsidP="00E116FC"/>
              <w:p w:rsidR="008F7298" w:rsidRDefault="008F7298" w:rsidP="00E116FC">
                <w:r w:rsidRPr="004A6031">
                  <w:t xml:space="preserve">In 1919, together with Anatoly </w:t>
                </w:r>
                <w:proofErr w:type="spellStart"/>
                <w:r w:rsidRPr="004A6031">
                  <w:t>Marienhof</w:t>
                </w:r>
                <w:proofErr w:type="spellEnd"/>
                <w:r w:rsidRPr="004A6031">
                  <w:t>, Esenin founde</w:t>
                </w:r>
                <w:r>
                  <w:t xml:space="preserve">d the Russian literary movement </w:t>
                </w:r>
                <w:proofErr w:type="spellStart"/>
                <w:r w:rsidRPr="004A6031">
                  <w:t>Imaginism</w:t>
                </w:r>
                <w:proofErr w:type="spellEnd"/>
                <w:r w:rsidRPr="004A6031">
                  <w:t xml:space="preserve">. The group, active until 1924, emphasized the </w:t>
                </w:r>
                <w:r>
                  <w:t>role of the image in literature, claiming</w:t>
                </w:r>
                <w:r w:rsidRPr="004A6031">
                  <w:t xml:space="preserve"> that a poem’s content </w:t>
                </w:r>
                <w:r>
                  <w:t>was</w:t>
                </w:r>
                <w:r w:rsidRPr="004A6031">
                  <w:t xml:space="preserve"> less important that the binding structural significance of the poem’s images. Sophisticated and elegant in form, Esenin’s poetry of the 1920s is markedly pessimistic. His collection of poems </w:t>
                </w:r>
                <w:r w:rsidRPr="004A6031">
                  <w:rPr>
                    <w:i/>
                  </w:rPr>
                  <w:t xml:space="preserve">Moskva </w:t>
                </w:r>
                <w:proofErr w:type="spellStart"/>
                <w:r w:rsidRPr="004A6031">
                  <w:rPr>
                    <w:i/>
                  </w:rPr>
                  <w:t>kabatskaia</w:t>
                </w:r>
                <w:proofErr w:type="spellEnd"/>
                <w:r w:rsidRPr="004A6031">
                  <w:t xml:space="preserve"> </w:t>
                </w:r>
                <w:r>
                  <w:t>[</w:t>
                </w:r>
                <w:r w:rsidRPr="004A6031">
                  <w:rPr>
                    <w:i/>
                  </w:rPr>
                  <w:t>Moscow of the Taverns</w:t>
                </w:r>
                <w:r>
                  <w:t xml:space="preserve">] </w:t>
                </w:r>
                <w:r w:rsidRPr="004A6031">
                  <w:t xml:space="preserve">is known as the quintessential expression of decadent attitudes. Esenin’s creative legacy of the 1920s also includes poems inspired by his extensive travels to Central Asia and the Caucasus. The collection of poems </w:t>
                </w:r>
                <w:proofErr w:type="spellStart"/>
                <w:r w:rsidRPr="004A6031">
                  <w:rPr>
                    <w:i/>
                  </w:rPr>
                  <w:t>Persidskie</w:t>
                </w:r>
                <w:proofErr w:type="spellEnd"/>
                <w:r w:rsidRPr="004A6031">
                  <w:rPr>
                    <w:i/>
                  </w:rPr>
                  <w:t xml:space="preserve"> </w:t>
                </w:r>
                <w:proofErr w:type="spellStart"/>
                <w:r w:rsidRPr="004A6031">
                  <w:rPr>
                    <w:i/>
                  </w:rPr>
                  <w:t>motivy</w:t>
                </w:r>
                <w:proofErr w:type="spellEnd"/>
                <w:r>
                  <w:t xml:space="preserve"> [</w:t>
                </w:r>
                <w:r w:rsidRPr="004A6031">
                  <w:rPr>
                    <w:i/>
                  </w:rPr>
                  <w:t>Persian Motifs</w:t>
                </w:r>
                <w:r>
                  <w:t>]</w:t>
                </w:r>
                <w:r w:rsidRPr="004A6031">
                  <w:t xml:space="preserve"> contains some of the best ex</w:t>
                </w:r>
                <w:r>
                  <w:t>amples of Esenin’s love poetry.</w:t>
                </w:r>
              </w:p>
              <w:p w:rsidR="008F7298" w:rsidRPr="004A6031" w:rsidRDefault="008F7298" w:rsidP="00E116FC"/>
              <w:p w:rsidR="008F7298" w:rsidRDefault="008F7298" w:rsidP="00E116FC">
                <w:r w:rsidRPr="004A6031">
                  <w:t xml:space="preserve">At the age of 30, while suffering from acute depression, Esenin committed suicide by hanging. He was found dead on 28 December 1925 in his room in the Hotel </w:t>
                </w:r>
                <w:proofErr w:type="spellStart"/>
                <w:r w:rsidRPr="004A6031">
                  <w:t>Angleterre</w:t>
                </w:r>
                <w:proofErr w:type="spellEnd"/>
                <w:r w:rsidRPr="004A6031">
                  <w:t xml:space="preserve"> in Leningrad (now St. Petersburg). The day before, he gave his frien</w:t>
                </w:r>
                <w:r>
                  <w:t>d, Wolf Ehrlich, his last poem ‘</w:t>
                </w:r>
                <w:r>
                  <w:rPr>
                    <w:iCs/>
                  </w:rPr>
                  <w:t>Goodbye My Friend, Goodbye’</w:t>
                </w:r>
                <w:r>
                  <w:t xml:space="preserve"> [‘</w:t>
                </w:r>
                <w:r w:rsidRPr="004A6031">
                  <w:t xml:space="preserve">Do </w:t>
                </w:r>
                <w:proofErr w:type="spellStart"/>
                <w:r w:rsidRPr="004A6031">
                  <w:t>sv</w:t>
                </w:r>
                <w:r>
                  <w:t>idaniia</w:t>
                </w:r>
                <w:proofErr w:type="spellEnd"/>
                <w:r>
                  <w:t xml:space="preserve">, drug </w:t>
                </w:r>
                <w:proofErr w:type="spellStart"/>
                <w:r>
                  <w:t>moi</w:t>
                </w:r>
                <w:proofErr w:type="spellEnd"/>
                <w:r>
                  <w:t xml:space="preserve">, do </w:t>
                </w:r>
                <w:proofErr w:type="spellStart"/>
                <w:r>
                  <w:t>svidaniia</w:t>
                </w:r>
                <w:proofErr w:type="spellEnd"/>
                <w:r>
                  <w:t>’]</w:t>
                </w:r>
                <w:r w:rsidRPr="004A6031">
                  <w:t xml:space="preserve">. It was written with Esenin’s blood because there was apparently no ink in the room. Esenin was buried in Moscow's </w:t>
                </w:r>
                <w:proofErr w:type="spellStart"/>
                <w:r w:rsidRPr="004A6031">
                  <w:t>Vag</w:t>
                </w:r>
                <w:r>
                  <w:t>ankovskoye</w:t>
                </w:r>
                <w:proofErr w:type="spellEnd"/>
                <w:r>
                  <w:t xml:space="preserve"> Cemetery. </w:t>
                </w:r>
                <w:r w:rsidRPr="004A6031">
                  <w:t>Esenin’s decadent poems of 1924-1925, his alcoholism</w:t>
                </w:r>
                <w:r>
                  <w:t>,</w:t>
                </w:r>
                <w:r w:rsidRPr="004A6031">
                  <w:t xml:space="preserve"> and his dissolute self-destructive behavior were criticized by Bolshevik literary critics. Esenin’s works were not republished in the Soviet Union until the 1960s, while expressions of decadence in art and in everyday life were branded </w:t>
                </w:r>
                <w:r>
                  <w:t>as “</w:t>
                </w:r>
                <w:proofErr w:type="spellStart"/>
                <w:r>
                  <w:t>eseninshchina</w:t>
                </w:r>
                <w:proofErr w:type="spellEnd"/>
                <w:r>
                  <w:t>” (</w:t>
                </w:r>
                <w:proofErr w:type="spellStart"/>
                <w:r>
                  <w:t>Eseninism</w:t>
                </w:r>
                <w:proofErr w:type="spellEnd"/>
                <w:r>
                  <w:t>).</w:t>
                </w:r>
              </w:p>
              <w:p w:rsidR="008F7298" w:rsidRPr="004A6031" w:rsidRDefault="008F7298" w:rsidP="00E116FC"/>
              <w:p w:rsidR="00E116FC" w:rsidRDefault="008F7298" w:rsidP="00E116FC">
                <w:r w:rsidRPr="004A6031">
                  <w:t xml:space="preserve">Esenin’s personal life was complicated. His common-law marriage to Anna </w:t>
                </w:r>
                <w:proofErr w:type="spellStart"/>
                <w:r w:rsidRPr="004A6031">
                  <w:t>Izriadnova</w:t>
                </w:r>
                <w:proofErr w:type="spellEnd"/>
                <w:r w:rsidRPr="004A6031">
                  <w:t xml:space="preserve"> lasted from the winter of 1913 until early spring of 1915. In this marriage Esenin’s son Yuri was born. In the summer of 1917</w:t>
                </w:r>
                <w:r>
                  <w:t xml:space="preserve">, Esenin married </w:t>
                </w:r>
                <w:proofErr w:type="spellStart"/>
                <w:r>
                  <w:t>Zinaida</w:t>
                </w:r>
                <w:proofErr w:type="spellEnd"/>
                <w:r>
                  <w:t xml:space="preserve"> </w:t>
                </w:r>
                <w:proofErr w:type="spellStart"/>
                <w:r>
                  <w:t>Raikh</w:t>
                </w:r>
                <w:proofErr w:type="spellEnd"/>
                <w:r>
                  <w:t xml:space="preserve">, </w:t>
                </w:r>
                <w:r w:rsidRPr="004A6031">
                  <w:t xml:space="preserve">who later became an actress and </w:t>
                </w:r>
                <w:r>
                  <w:t xml:space="preserve">the </w:t>
                </w:r>
                <w:r w:rsidRPr="004A6031">
                  <w:t xml:space="preserve">wife of </w:t>
                </w:r>
                <w:proofErr w:type="spellStart"/>
                <w:r w:rsidRPr="004A6031">
                  <w:t>Vsevolod</w:t>
                </w:r>
                <w:proofErr w:type="spellEnd"/>
                <w:r w:rsidRPr="004A6031">
                  <w:t xml:space="preserve"> </w:t>
                </w:r>
                <w:proofErr w:type="spellStart"/>
                <w:r w:rsidRPr="004A6031">
                  <w:t>Meyerhold</w:t>
                </w:r>
                <w:proofErr w:type="spellEnd"/>
                <w:r w:rsidRPr="004A6031">
                  <w:t xml:space="preserve">. With </w:t>
                </w:r>
                <w:proofErr w:type="spellStart"/>
                <w:r w:rsidRPr="004A6031">
                  <w:t>Raikh</w:t>
                </w:r>
                <w:proofErr w:type="spellEnd"/>
                <w:r w:rsidRPr="004A6031">
                  <w:t xml:space="preserve"> he had a daughter, Tatyana, and a son, Konstantin. Esenin left the family in 1921. In May 1922</w:t>
                </w:r>
                <w:r>
                  <w:t>,</w:t>
                </w:r>
                <w:r w:rsidRPr="004A6031">
                  <w:t xml:space="preserve"> he married the famous American dancer Isador</w:t>
                </w:r>
                <w:r>
                  <w:t>a Duncan and shortly afterwards</w:t>
                </w:r>
                <w:r w:rsidRPr="004A6031">
                  <w:t xml:space="preserve"> went with her on a tour of Europe and the United States. The poet detested the West’s philistinism and greed. Upon his return to Russia in 1923, he separated from Duncan. Following a num</w:t>
                </w:r>
                <w:r>
                  <w:t xml:space="preserve">ber of romantic relationships between 1923 and </w:t>
                </w:r>
                <w:r w:rsidRPr="004A6031">
                  <w:t xml:space="preserve">1925 (in 1923 Esenin had a son </w:t>
                </w:r>
                <w:r>
                  <w:t>with</w:t>
                </w:r>
                <w:r w:rsidRPr="004A6031">
                  <w:t xml:space="preserve"> the poet </w:t>
                </w:r>
                <w:proofErr w:type="spellStart"/>
                <w:r w:rsidRPr="004A6031">
                  <w:t>Nadezhda</w:t>
                </w:r>
                <w:proofErr w:type="spellEnd"/>
                <w:r w:rsidRPr="004A6031">
                  <w:t xml:space="preserve"> </w:t>
                </w:r>
                <w:proofErr w:type="spellStart"/>
                <w:r w:rsidRPr="004A6031">
                  <w:t>Volpin</w:t>
                </w:r>
                <w:proofErr w:type="spellEnd"/>
                <w:r w:rsidRPr="004A6031">
                  <w:t>)</w:t>
                </w:r>
                <w:proofErr w:type="gramStart"/>
                <w:r w:rsidRPr="004A6031">
                  <w:t>,</w:t>
                </w:r>
                <w:proofErr w:type="gramEnd"/>
                <w:r w:rsidRPr="004A6031">
                  <w:t xml:space="preserve"> in the spring of 1925 Esenin married Sophia </w:t>
                </w:r>
                <w:proofErr w:type="spellStart"/>
                <w:r w:rsidRPr="004A6031">
                  <w:t>Andreyevna</w:t>
                </w:r>
                <w:proofErr w:type="spellEnd"/>
                <w:r w:rsidRPr="004A6031">
                  <w:t xml:space="preserve"> </w:t>
                </w:r>
                <w:proofErr w:type="spellStart"/>
                <w:r w:rsidRPr="004A6031">
                  <w:t>Tolstaya</w:t>
                </w:r>
                <w:proofErr w:type="spellEnd"/>
                <w:r w:rsidRPr="004A6031">
                  <w:t xml:space="preserve">, a granddaughter of Leo Tolstoy. </w:t>
                </w:r>
              </w:p>
              <w:p w:rsidR="00E116FC" w:rsidRDefault="00E116FC" w:rsidP="00E116FC"/>
              <w:p w:rsidR="00E116FC" w:rsidRDefault="00E116FC" w:rsidP="00E116FC">
                <w:pPr>
                  <w:pStyle w:val="Heading1"/>
                </w:pPr>
                <w:r>
                  <w:lastRenderedPageBreak/>
                  <w:t>Major Works</w:t>
                </w:r>
              </w:p>
              <w:p w:rsidR="00E116FC" w:rsidRPr="004A6031" w:rsidRDefault="00E116FC" w:rsidP="00E116FC">
                <w:r w:rsidRPr="004A6031">
                  <w:t>“The Birch Tree” (1913)</w:t>
                </w:r>
              </w:p>
              <w:p w:rsidR="00E116FC" w:rsidRPr="004A6031" w:rsidRDefault="00E116FC" w:rsidP="00E116FC">
                <w:r w:rsidRPr="004A6031">
                  <w:t>“Autumn” (1914)</w:t>
                </w:r>
              </w:p>
              <w:p w:rsidR="00E116FC" w:rsidRPr="004A6031" w:rsidRDefault="00E116FC" w:rsidP="00E116FC">
                <w:proofErr w:type="spellStart"/>
                <w:r w:rsidRPr="004A6031">
                  <w:rPr>
                    <w:i/>
                  </w:rPr>
                  <w:t>Radunitsa</w:t>
                </w:r>
                <w:proofErr w:type="spellEnd"/>
                <w:r w:rsidRPr="004A6031">
                  <w:t xml:space="preserve"> (</w:t>
                </w:r>
                <w:r w:rsidRPr="004A6031">
                  <w:rPr>
                    <w:i/>
                  </w:rPr>
                  <w:t>Mourning for the Dead</w:t>
                </w:r>
                <w:r w:rsidRPr="004A6031">
                  <w:t>) (1916)</w:t>
                </w:r>
              </w:p>
              <w:p w:rsidR="00E116FC" w:rsidRPr="004A6031" w:rsidRDefault="00E116FC" w:rsidP="00E116FC">
                <w:r w:rsidRPr="004A6031">
                  <w:t>“I Left the Native Home” (1918)</w:t>
                </w:r>
              </w:p>
              <w:p w:rsidR="00E116FC" w:rsidRPr="004A6031" w:rsidRDefault="00E116FC" w:rsidP="00E116FC">
                <w:r w:rsidRPr="004A6031">
                  <w:t xml:space="preserve">“Hooligan's Confession” (1920) </w:t>
                </w:r>
              </w:p>
              <w:p w:rsidR="00E116FC" w:rsidRPr="004A6031" w:rsidRDefault="00E116FC" w:rsidP="00E116FC">
                <w:r w:rsidRPr="004A6031">
                  <w:t>“I am the Last Poet of the Village” (1920)</w:t>
                </w:r>
              </w:p>
              <w:p w:rsidR="00E116FC" w:rsidRPr="004A6031" w:rsidRDefault="00E116FC" w:rsidP="00E116FC">
                <w:r w:rsidRPr="004A6031">
                  <w:t xml:space="preserve"> “I Don't Pity, Don't Call, Don't Cry” (1921)</w:t>
                </w:r>
              </w:p>
              <w:p w:rsidR="00E116FC" w:rsidRPr="004A6031" w:rsidRDefault="00E116FC" w:rsidP="00E116FC">
                <w:proofErr w:type="spellStart"/>
                <w:r w:rsidRPr="004A6031">
                  <w:t>Pugachev</w:t>
                </w:r>
                <w:proofErr w:type="spellEnd"/>
                <w:r w:rsidRPr="004A6031">
                  <w:t xml:space="preserve"> (1921)</w:t>
                </w:r>
              </w:p>
              <w:p w:rsidR="00E116FC" w:rsidRPr="004A6031" w:rsidRDefault="00E116FC" w:rsidP="00E116FC">
                <w:r w:rsidRPr="004A6031">
                  <w:t xml:space="preserve"> “A Letter to Mother” (1924)</w:t>
                </w:r>
              </w:p>
              <w:p w:rsidR="00E116FC" w:rsidRPr="004A6031" w:rsidRDefault="00E116FC" w:rsidP="00E116FC">
                <w:r w:rsidRPr="004A6031">
                  <w:t xml:space="preserve">Moskva </w:t>
                </w:r>
                <w:proofErr w:type="spellStart"/>
                <w:r w:rsidRPr="004A6031">
                  <w:t>kabatskaia</w:t>
                </w:r>
                <w:proofErr w:type="spellEnd"/>
                <w:r w:rsidRPr="004A6031">
                  <w:t xml:space="preserve"> (Moscow of the Taverns) (1924)</w:t>
                </w:r>
              </w:p>
              <w:p w:rsidR="00E116FC" w:rsidRPr="004A6031" w:rsidRDefault="00E116FC" w:rsidP="00E116FC">
                <w:proofErr w:type="spellStart"/>
                <w:r w:rsidRPr="004A6031">
                  <w:t>Ispoved</w:t>
                </w:r>
                <w:proofErr w:type="spellEnd"/>
                <w:r w:rsidRPr="004A6031">
                  <w:t xml:space="preserve">’ </w:t>
                </w:r>
                <w:proofErr w:type="spellStart"/>
                <w:r w:rsidRPr="004A6031">
                  <w:t>khuligana</w:t>
                </w:r>
                <w:proofErr w:type="spellEnd"/>
                <w:r w:rsidRPr="004A6031">
                  <w:t xml:space="preserve"> (Confessions of a Hooligan) (1924)</w:t>
                </w:r>
              </w:p>
              <w:p w:rsidR="00E116FC" w:rsidRPr="004A6031" w:rsidRDefault="00E116FC" w:rsidP="00E116FC">
                <w:r w:rsidRPr="004A6031">
                  <w:t>“A Letter to a Woman” (1924)</w:t>
                </w:r>
              </w:p>
              <w:p w:rsidR="00E116FC" w:rsidRPr="004A6031" w:rsidRDefault="00E116FC" w:rsidP="00E116FC">
                <w:proofErr w:type="spellStart"/>
                <w:r w:rsidRPr="004A6031">
                  <w:rPr>
                    <w:i/>
                  </w:rPr>
                  <w:t>Rus</w:t>
                </w:r>
                <w:proofErr w:type="spellEnd"/>
                <w:r w:rsidRPr="004A6031">
                  <w:rPr>
                    <w:i/>
                  </w:rPr>
                  <w:t xml:space="preserve">’ </w:t>
                </w:r>
                <w:proofErr w:type="spellStart"/>
                <w:r w:rsidRPr="004A6031">
                  <w:rPr>
                    <w:i/>
                  </w:rPr>
                  <w:t>sovetskaia</w:t>
                </w:r>
                <w:proofErr w:type="spellEnd"/>
                <w:r w:rsidRPr="004A6031">
                  <w:t xml:space="preserve"> (</w:t>
                </w:r>
                <w:r w:rsidRPr="004A6031">
                  <w:rPr>
                    <w:i/>
                  </w:rPr>
                  <w:t xml:space="preserve">Soviet </w:t>
                </w:r>
                <w:proofErr w:type="spellStart"/>
                <w:r w:rsidRPr="004A6031">
                  <w:rPr>
                    <w:i/>
                  </w:rPr>
                  <w:t>Rus</w:t>
                </w:r>
                <w:proofErr w:type="spellEnd"/>
                <w:r w:rsidRPr="004A6031">
                  <w:rPr>
                    <w:i/>
                  </w:rPr>
                  <w:t>’</w:t>
                </w:r>
                <w:r w:rsidRPr="004A6031">
                  <w:t>) (1925)</w:t>
                </w:r>
              </w:p>
              <w:p w:rsidR="00E116FC" w:rsidRPr="004A6031" w:rsidRDefault="00E116FC" w:rsidP="00E116FC">
                <w:proofErr w:type="spellStart"/>
                <w:r w:rsidRPr="004A6031">
                  <w:rPr>
                    <w:i/>
                  </w:rPr>
                  <w:t>Persidskie</w:t>
                </w:r>
                <w:proofErr w:type="spellEnd"/>
                <w:r w:rsidRPr="004A6031">
                  <w:rPr>
                    <w:i/>
                  </w:rPr>
                  <w:t xml:space="preserve"> </w:t>
                </w:r>
                <w:proofErr w:type="spellStart"/>
                <w:r w:rsidRPr="004A6031">
                  <w:rPr>
                    <w:i/>
                  </w:rPr>
                  <w:t>motivy</w:t>
                </w:r>
                <w:proofErr w:type="spellEnd"/>
                <w:r w:rsidRPr="004A6031">
                  <w:t xml:space="preserve"> (</w:t>
                </w:r>
                <w:r w:rsidRPr="004A6031">
                  <w:rPr>
                    <w:i/>
                  </w:rPr>
                  <w:t>Persian Motifs</w:t>
                </w:r>
                <w:r w:rsidRPr="004A6031">
                  <w:t>) (1925)</w:t>
                </w:r>
              </w:p>
              <w:p w:rsidR="00E116FC" w:rsidRPr="004A6031" w:rsidRDefault="00E116FC" w:rsidP="00E116FC">
                <w:proofErr w:type="spellStart"/>
                <w:r w:rsidRPr="004A6031">
                  <w:rPr>
                    <w:i/>
                  </w:rPr>
                  <w:t>Chernyi</w:t>
                </w:r>
                <w:proofErr w:type="spellEnd"/>
                <w:r w:rsidRPr="004A6031">
                  <w:rPr>
                    <w:i/>
                  </w:rPr>
                  <w:t xml:space="preserve"> </w:t>
                </w:r>
                <w:proofErr w:type="spellStart"/>
                <w:r w:rsidRPr="004A6031">
                  <w:rPr>
                    <w:i/>
                  </w:rPr>
                  <w:t>chelovek</w:t>
                </w:r>
                <w:proofErr w:type="spellEnd"/>
                <w:r w:rsidRPr="004A6031">
                  <w:t xml:space="preserve"> (</w:t>
                </w:r>
                <w:r w:rsidRPr="004A6031">
                  <w:rPr>
                    <w:i/>
                  </w:rPr>
                  <w:t>The Black Man</w:t>
                </w:r>
                <w:r w:rsidRPr="004A6031">
                  <w:t>) (1925)</w:t>
                </w:r>
              </w:p>
              <w:p w:rsidR="00E116FC" w:rsidRPr="004A6031" w:rsidRDefault="00E116FC" w:rsidP="00E116FC">
                <w:r w:rsidRPr="004A6031">
                  <w:t xml:space="preserve">“To </w:t>
                </w:r>
                <w:proofErr w:type="spellStart"/>
                <w:r w:rsidRPr="004A6031">
                  <w:t>Kachalov’s</w:t>
                </w:r>
                <w:proofErr w:type="spellEnd"/>
                <w:r w:rsidRPr="004A6031">
                  <w:t xml:space="preserve"> Dog” (1925)</w:t>
                </w:r>
              </w:p>
              <w:p w:rsidR="003F0D73" w:rsidRDefault="00E116FC" w:rsidP="00E116FC">
                <w:r w:rsidRPr="004A6031">
                  <w:t>“Goodbye, My Friend, Goodbye” (1925)</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4BD2A68FB691471D930C935A774BFB6B"/>
              </w:placeholder>
            </w:sdtPr>
            <w:sdtEndPr/>
            <w:sdtContent>
              <w:p w:rsidR="00700406" w:rsidRDefault="00700406" w:rsidP="00700406"/>
              <w:p w:rsidR="00700406" w:rsidRDefault="00C14530" w:rsidP="00700406">
                <w:sdt>
                  <w:sdtPr>
                    <w:id w:val="-1632012052"/>
                    <w:citation/>
                  </w:sdtPr>
                  <w:sdtContent>
                    <w:r>
                      <w:fldChar w:fldCharType="begin"/>
                    </w:r>
                    <w:r>
                      <w:rPr>
                        <w:lang w:val="en-US"/>
                      </w:rPr>
                      <w:instrText xml:space="preserve"> CITATION Ese82 \l 1033 </w:instrText>
                    </w:r>
                    <w:r>
                      <w:fldChar w:fldCharType="separate"/>
                    </w:r>
                    <w:r>
                      <w:rPr>
                        <w:noProof/>
                        <w:lang w:val="en-US"/>
                      </w:rPr>
                      <w:t>(Esenin)</w:t>
                    </w:r>
                    <w:r>
                      <w:fldChar w:fldCharType="end"/>
                    </w:r>
                  </w:sdtContent>
                </w:sdt>
              </w:p>
              <w:p w:rsidR="00C14530" w:rsidRDefault="00C14530" w:rsidP="00700406"/>
              <w:p w:rsidR="00C14530" w:rsidRDefault="00C14530" w:rsidP="00700406">
                <w:sdt>
                  <w:sdtPr>
                    <w:id w:val="-1712568603"/>
                    <w:citation/>
                  </w:sdtPr>
                  <w:sdtContent>
                    <w:r>
                      <w:fldChar w:fldCharType="begin"/>
                    </w:r>
                    <w:r>
                      <w:rPr>
                        <w:lang w:val="en-US"/>
                      </w:rPr>
                      <w:instrText xml:space="preserve"> CITATION McV80 \l 1033 </w:instrText>
                    </w:r>
                    <w:r>
                      <w:fldChar w:fldCharType="separate"/>
                    </w:r>
                    <w:r>
                      <w:rPr>
                        <w:noProof/>
                        <w:lang w:val="en-US"/>
                      </w:rPr>
                      <w:t>(McVay)</w:t>
                    </w:r>
                    <w:r>
                      <w:fldChar w:fldCharType="end"/>
                    </w:r>
                  </w:sdtContent>
                </w:sdt>
              </w:p>
              <w:p w:rsidR="00C14530" w:rsidRDefault="00C14530" w:rsidP="00700406"/>
              <w:p w:rsidR="00C14530" w:rsidRDefault="00C14530" w:rsidP="00700406">
                <w:sdt>
                  <w:sdtPr>
                    <w:id w:val="1962457704"/>
                    <w:citation/>
                  </w:sdtPr>
                  <w:sdtContent>
                    <w:r>
                      <w:fldChar w:fldCharType="begin"/>
                    </w:r>
                    <w:r>
                      <w:rPr>
                        <w:lang w:val="en-US"/>
                      </w:rPr>
                      <w:instrText xml:space="preserve"> CITATION McV76 \l 1033 </w:instrText>
                    </w:r>
                    <w:r>
                      <w:fldChar w:fldCharType="separate"/>
                    </w:r>
                    <w:r>
                      <w:rPr>
                        <w:noProof/>
                        <w:lang w:val="en-US"/>
                      </w:rPr>
                      <w:t>(McVay, Esenin: A Life)</w:t>
                    </w:r>
                    <w:r>
                      <w:fldChar w:fldCharType="end"/>
                    </w:r>
                  </w:sdtContent>
                </w:sdt>
              </w:p>
              <w:p w:rsidR="00C14530" w:rsidRDefault="00C14530" w:rsidP="00C14530"/>
              <w:p w:rsidR="00C14530" w:rsidRDefault="00C14530" w:rsidP="00C14530">
                <w:sdt>
                  <w:sdtPr>
                    <w:id w:val="1303127458"/>
                    <w:citation/>
                  </w:sdtPr>
                  <w:sdtContent>
                    <w:r>
                      <w:fldChar w:fldCharType="begin"/>
                    </w:r>
                    <w:r>
                      <w:rPr>
                        <w:lang w:val="en-US"/>
                      </w:rPr>
                      <w:instrText xml:space="preserve"> CITATION Pon78 \l 1033 </w:instrText>
                    </w:r>
                    <w:r>
                      <w:fldChar w:fldCharType="separate"/>
                    </w:r>
                    <w:r>
                      <w:rPr>
                        <w:noProof/>
                        <w:lang w:val="en-US"/>
                      </w:rPr>
                      <w:t>(Ponomareff)</w:t>
                    </w:r>
                    <w:r>
                      <w:fldChar w:fldCharType="end"/>
                    </w:r>
                  </w:sdtContent>
                </w:sdt>
              </w:p>
              <w:p w:rsidR="00C14530" w:rsidRDefault="00C14530" w:rsidP="00C14530"/>
              <w:p w:rsidR="00C14530" w:rsidRDefault="00C14530" w:rsidP="00C14530">
                <w:sdt>
                  <w:sdtPr>
                    <w:id w:val="-908468179"/>
                    <w:citation/>
                  </w:sdtPr>
                  <w:sdtContent>
                    <w:r>
                      <w:fldChar w:fldCharType="begin"/>
                    </w:r>
                    <w:r>
                      <w:rPr>
                        <w:lang w:val="en-US"/>
                      </w:rPr>
                      <w:instrText xml:space="preserve"> CITATION Yes00 \l 1033 </w:instrText>
                    </w:r>
                    <w:r>
                      <w:fldChar w:fldCharType="separate"/>
                    </w:r>
                    <w:r>
                      <w:rPr>
                        <w:noProof/>
                        <w:lang w:val="en-US"/>
                      </w:rPr>
                      <w:t>(Yesenin)</w:t>
                    </w:r>
                    <w:r>
                      <w:fldChar w:fldCharType="end"/>
                    </w:r>
                  </w:sdtContent>
                </w:sdt>
              </w:p>
              <w:p w:rsidR="003235A7" w:rsidRDefault="00823711" w:rsidP="00700406"/>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711" w:rsidRDefault="00823711" w:rsidP="007A0D55">
      <w:pPr>
        <w:spacing w:after="0" w:line="240" w:lineRule="auto"/>
      </w:pPr>
      <w:r>
        <w:separator/>
      </w:r>
    </w:p>
  </w:endnote>
  <w:endnote w:type="continuationSeparator" w:id="0">
    <w:p w:rsidR="00823711" w:rsidRDefault="0082371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711" w:rsidRDefault="00823711" w:rsidP="007A0D55">
      <w:pPr>
        <w:spacing w:after="0" w:line="240" w:lineRule="auto"/>
      </w:pPr>
      <w:r>
        <w:separator/>
      </w:r>
    </w:p>
  </w:footnote>
  <w:footnote w:type="continuationSeparator" w:id="0">
    <w:p w:rsidR="00823711" w:rsidRDefault="0082371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C8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1C8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00406"/>
    <w:rsid w:val="007411B9"/>
    <w:rsid w:val="00780D95"/>
    <w:rsid w:val="00780DC7"/>
    <w:rsid w:val="007A0D55"/>
    <w:rsid w:val="007B3377"/>
    <w:rsid w:val="007E5F44"/>
    <w:rsid w:val="00821DE3"/>
    <w:rsid w:val="00823711"/>
    <w:rsid w:val="00846CE1"/>
    <w:rsid w:val="008A5B87"/>
    <w:rsid w:val="008F7298"/>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4530"/>
    <w:rsid w:val="00C27FAB"/>
    <w:rsid w:val="00C358D4"/>
    <w:rsid w:val="00C6296B"/>
    <w:rsid w:val="00CC586D"/>
    <w:rsid w:val="00CF1542"/>
    <w:rsid w:val="00CF3EC5"/>
    <w:rsid w:val="00D656DA"/>
    <w:rsid w:val="00D83300"/>
    <w:rsid w:val="00DC6B48"/>
    <w:rsid w:val="00DF01B0"/>
    <w:rsid w:val="00E116FC"/>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C80"/>
    <w:rPr>
      <w:rFonts w:ascii="Tahoma" w:hAnsi="Tahoma" w:cs="Tahoma"/>
      <w:sz w:val="16"/>
      <w:szCs w:val="16"/>
    </w:rPr>
  </w:style>
  <w:style w:type="paragraph" w:styleId="NormalWeb">
    <w:name w:val="Normal (Web)"/>
    <w:basedOn w:val="Normal"/>
    <w:uiPriority w:val="99"/>
    <w:rsid w:val="008F7298"/>
    <w:pPr>
      <w:spacing w:before="48" w:after="48"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70040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1C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C80"/>
    <w:rPr>
      <w:rFonts w:ascii="Tahoma" w:hAnsi="Tahoma" w:cs="Tahoma"/>
      <w:sz w:val="16"/>
      <w:szCs w:val="16"/>
    </w:rPr>
  </w:style>
  <w:style w:type="paragraph" w:styleId="NormalWeb">
    <w:name w:val="Normal (Web)"/>
    <w:basedOn w:val="Normal"/>
    <w:uiPriority w:val="99"/>
    <w:rsid w:val="008F7298"/>
    <w:pPr>
      <w:spacing w:before="48" w:after="48"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70040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30C01D52FE4301969A1CC621D99078"/>
        <w:category>
          <w:name w:val="General"/>
          <w:gallery w:val="placeholder"/>
        </w:category>
        <w:types>
          <w:type w:val="bbPlcHdr"/>
        </w:types>
        <w:behaviors>
          <w:behavior w:val="content"/>
        </w:behaviors>
        <w:guid w:val="{A9B3D351-CC4C-4CB5-9E64-37F380BB3C0B}"/>
      </w:docPartPr>
      <w:docPartBody>
        <w:p w:rsidR="00000000" w:rsidRDefault="000307AB">
          <w:pPr>
            <w:pStyle w:val="DE30C01D52FE4301969A1CC621D99078"/>
          </w:pPr>
          <w:r w:rsidRPr="00CC586D">
            <w:rPr>
              <w:rStyle w:val="PlaceholderText"/>
              <w:b/>
              <w:color w:val="FFFFFF" w:themeColor="background1"/>
            </w:rPr>
            <w:t>[Salutation]</w:t>
          </w:r>
        </w:p>
      </w:docPartBody>
    </w:docPart>
    <w:docPart>
      <w:docPartPr>
        <w:name w:val="7CCC158812BB473CA64B5A3A4A4CD30A"/>
        <w:category>
          <w:name w:val="General"/>
          <w:gallery w:val="placeholder"/>
        </w:category>
        <w:types>
          <w:type w:val="bbPlcHdr"/>
        </w:types>
        <w:behaviors>
          <w:behavior w:val="content"/>
        </w:behaviors>
        <w:guid w:val="{AC623065-E7E6-46BD-A259-7ED3F7EEB38A}"/>
      </w:docPartPr>
      <w:docPartBody>
        <w:p w:rsidR="00000000" w:rsidRDefault="000307AB">
          <w:pPr>
            <w:pStyle w:val="7CCC158812BB473CA64B5A3A4A4CD30A"/>
          </w:pPr>
          <w:r>
            <w:rPr>
              <w:rStyle w:val="PlaceholderText"/>
            </w:rPr>
            <w:t>[First name]</w:t>
          </w:r>
        </w:p>
      </w:docPartBody>
    </w:docPart>
    <w:docPart>
      <w:docPartPr>
        <w:name w:val="3262489636EB464ABD0CDAEB8B8EA4B8"/>
        <w:category>
          <w:name w:val="General"/>
          <w:gallery w:val="placeholder"/>
        </w:category>
        <w:types>
          <w:type w:val="bbPlcHdr"/>
        </w:types>
        <w:behaviors>
          <w:behavior w:val="content"/>
        </w:behaviors>
        <w:guid w:val="{F3CE7DA7-83B1-49A4-80D9-50DFDEDA9BBC}"/>
      </w:docPartPr>
      <w:docPartBody>
        <w:p w:rsidR="00000000" w:rsidRDefault="000307AB">
          <w:pPr>
            <w:pStyle w:val="3262489636EB464ABD0CDAEB8B8EA4B8"/>
          </w:pPr>
          <w:r>
            <w:rPr>
              <w:rStyle w:val="PlaceholderText"/>
            </w:rPr>
            <w:t>[Middle name]</w:t>
          </w:r>
        </w:p>
      </w:docPartBody>
    </w:docPart>
    <w:docPart>
      <w:docPartPr>
        <w:name w:val="A29B5CBD13AA4623AF1B2176961646B9"/>
        <w:category>
          <w:name w:val="General"/>
          <w:gallery w:val="placeholder"/>
        </w:category>
        <w:types>
          <w:type w:val="bbPlcHdr"/>
        </w:types>
        <w:behaviors>
          <w:behavior w:val="content"/>
        </w:behaviors>
        <w:guid w:val="{77797192-4AE4-49A3-B3C5-A3C2D00D3FFB}"/>
      </w:docPartPr>
      <w:docPartBody>
        <w:p w:rsidR="00000000" w:rsidRDefault="000307AB">
          <w:pPr>
            <w:pStyle w:val="A29B5CBD13AA4623AF1B2176961646B9"/>
          </w:pPr>
          <w:r>
            <w:rPr>
              <w:rStyle w:val="PlaceholderText"/>
            </w:rPr>
            <w:t>[Last</w:t>
          </w:r>
          <w:r>
            <w:rPr>
              <w:rStyle w:val="PlaceholderText"/>
            </w:rPr>
            <w:t xml:space="preserve"> name]</w:t>
          </w:r>
        </w:p>
      </w:docPartBody>
    </w:docPart>
    <w:docPart>
      <w:docPartPr>
        <w:name w:val="94B2165B6D824495891E3C734D9A8FCD"/>
        <w:category>
          <w:name w:val="General"/>
          <w:gallery w:val="placeholder"/>
        </w:category>
        <w:types>
          <w:type w:val="bbPlcHdr"/>
        </w:types>
        <w:behaviors>
          <w:behavior w:val="content"/>
        </w:behaviors>
        <w:guid w:val="{C15BACE8-3C3D-493B-9641-DDF6BDE706B6}"/>
      </w:docPartPr>
      <w:docPartBody>
        <w:p w:rsidR="00000000" w:rsidRDefault="000307AB">
          <w:pPr>
            <w:pStyle w:val="94B2165B6D824495891E3C734D9A8FCD"/>
          </w:pPr>
          <w:r>
            <w:rPr>
              <w:rStyle w:val="PlaceholderText"/>
            </w:rPr>
            <w:t>[Enter your biography]</w:t>
          </w:r>
        </w:p>
      </w:docPartBody>
    </w:docPart>
    <w:docPart>
      <w:docPartPr>
        <w:name w:val="F4D94CF90B734B95816C1AE80A83B5FF"/>
        <w:category>
          <w:name w:val="General"/>
          <w:gallery w:val="placeholder"/>
        </w:category>
        <w:types>
          <w:type w:val="bbPlcHdr"/>
        </w:types>
        <w:behaviors>
          <w:behavior w:val="content"/>
        </w:behaviors>
        <w:guid w:val="{1835CBD5-798D-47B8-9BDE-549E756CABE9}"/>
      </w:docPartPr>
      <w:docPartBody>
        <w:p w:rsidR="00000000" w:rsidRDefault="000307AB">
          <w:pPr>
            <w:pStyle w:val="F4D94CF90B734B95816C1AE80A83B5FF"/>
          </w:pPr>
          <w:r>
            <w:rPr>
              <w:rStyle w:val="PlaceholderText"/>
            </w:rPr>
            <w:t>[Enter the institution with which you are affiliated]</w:t>
          </w:r>
        </w:p>
      </w:docPartBody>
    </w:docPart>
    <w:docPart>
      <w:docPartPr>
        <w:name w:val="42191FBE690B4391B057B0F7DF5C9AB5"/>
        <w:category>
          <w:name w:val="General"/>
          <w:gallery w:val="placeholder"/>
        </w:category>
        <w:types>
          <w:type w:val="bbPlcHdr"/>
        </w:types>
        <w:behaviors>
          <w:behavior w:val="content"/>
        </w:behaviors>
        <w:guid w:val="{23143B3B-18A0-409A-BA12-446665B33CFA}"/>
      </w:docPartPr>
      <w:docPartBody>
        <w:p w:rsidR="00000000" w:rsidRDefault="000307AB">
          <w:pPr>
            <w:pStyle w:val="42191FBE690B4391B057B0F7DF5C9AB5"/>
          </w:pPr>
          <w:r w:rsidRPr="00EF74F7">
            <w:rPr>
              <w:b/>
              <w:color w:val="808080" w:themeColor="background1" w:themeShade="80"/>
            </w:rPr>
            <w:t>[Enter the headword for your article]</w:t>
          </w:r>
        </w:p>
      </w:docPartBody>
    </w:docPart>
    <w:docPart>
      <w:docPartPr>
        <w:name w:val="3ED851072F6F418CB1118C5D8E3B04CB"/>
        <w:category>
          <w:name w:val="General"/>
          <w:gallery w:val="placeholder"/>
        </w:category>
        <w:types>
          <w:type w:val="bbPlcHdr"/>
        </w:types>
        <w:behaviors>
          <w:behavior w:val="content"/>
        </w:behaviors>
        <w:guid w:val="{F4CA2314-DC89-4BFD-A9AF-0B345A61C6F7}"/>
      </w:docPartPr>
      <w:docPartBody>
        <w:p w:rsidR="00000000" w:rsidRDefault="000307AB">
          <w:pPr>
            <w:pStyle w:val="3ED851072F6F418CB1118C5D8E3B04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577CA7EE1F742BBB507BA2322990503"/>
        <w:category>
          <w:name w:val="General"/>
          <w:gallery w:val="placeholder"/>
        </w:category>
        <w:types>
          <w:type w:val="bbPlcHdr"/>
        </w:types>
        <w:behaviors>
          <w:behavior w:val="content"/>
        </w:behaviors>
        <w:guid w:val="{DB44506D-37D9-408E-98E1-D123B6A72960}"/>
      </w:docPartPr>
      <w:docPartBody>
        <w:p w:rsidR="00000000" w:rsidRDefault="000307AB">
          <w:pPr>
            <w:pStyle w:val="A577CA7EE1F742BBB507BA232299050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2A72280F4A741F4841D01C3D0C3665A"/>
        <w:category>
          <w:name w:val="General"/>
          <w:gallery w:val="placeholder"/>
        </w:category>
        <w:types>
          <w:type w:val="bbPlcHdr"/>
        </w:types>
        <w:behaviors>
          <w:behavior w:val="content"/>
        </w:behaviors>
        <w:guid w:val="{64AFB8F0-FB93-47B8-B93B-D532771AF24B}"/>
      </w:docPartPr>
      <w:docPartBody>
        <w:p w:rsidR="00000000" w:rsidRDefault="000307AB">
          <w:pPr>
            <w:pStyle w:val="B2A72280F4A741F4841D01C3D0C366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BD2A68FB691471D930C935A774BFB6B"/>
        <w:category>
          <w:name w:val="General"/>
          <w:gallery w:val="placeholder"/>
        </w:category>
        <w:types>
          <w:type w:val="bbPlcHdr"/>
        </w:types>
        <w:behaviors>
          <w:behavior w:val="content"/>
        </w:behaviors>
        <w:guid w:val="{F495FA37-B922-47EB-B9F4-7DDAF324A82C}"/>
      </w:docPartPr>
      <w:docPartBody>
        <w:p w:rsidR="00000000" w:rsidRDefault="000307AB">
          <w:pPr>
            <w:pStyle w:val="4BD2A68FB691471D930C935A774BFB6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7AB"/>
    <w:rsid w:val="000307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E30C01D52FE4301969A1CC621D99078">
    <w:name w:val="DE30C01D52FE4301969A1CC621D99078"/>
  </w:style>
  <w:style w:type="paragraph" w:customStyle="1" w:styleId="7CCC158812BB473CA64B5A3A4A4CD30A">
    <w:name w:val="7CCC158812BB473CA64B5A3A4A4CD30A"/>
  </w:style>
  <w:style w:type="paragraph" w:customStyle="1" w:styleId="3262489636EB464ABD0CDAEB8B8EA4B8">
    <w:name w:val="3262489636EB464ABD0CDAEB8B8EA4B8"/>
  </w:style>
  <w:style w:type="paragraph" w:customStyle="1" w:styleId="A29B5CBD13AA4623AF1B2176961646B9">
    <w:name w:val="A29B5CBD13AA4623AF1B2176961646B9"/>
  </w:style>
  <w:style w:type="paragraph" w:customStyle="1" w:styleId="94B2165B6D824495891E3C734D9A8FCD">
    <w:name w:val="94B2165B6D824495891E3C734D9A8FCD"/>
  </w:style>
  <w:style w:type="paragraph" w:customStyle="1" w:styleId="F4D94CF90B734B95816C1AE80A83B5FF">
    <w:name w:val="F4D94CF90B734B95816C1AE80A83B5FF"/>
  </w:style>
  <w:style w:type="paragraph" w:customStyle="1" w:styleId="42191FBE690B4391B057B0F7DF5C9AB5">
    <w:name w:val="42191FBE690B4391B057B0F7DF5C9AB5"/>
  </w:style>
  <w:style w:type="paragraph" w:customStyle="1" w:styleId="3ED851072F6F418CB1118C5D8E3B04CB">
    <w:name w:val="3ED851072F6F418CB1118C5D8E3B04CB"/>
  </w:style>
  <w:style w:type="paragraph" w:customStyle="1" w:styleId="A577CA7EE1F742BBB507BA2322990503">
    <w:name w:val="A577CA7EE1F742BBB507BA2322990503"/>
  </w:style>
  <w:style w:type="paragraph" w:customStyle="1" w:styleId="B2A72280F4A741F4841D01C3D0C3665A">
    <w:name w:val="B2A72280F4A741F4841D01C3D0C3665A"/>
  </w:style>
  <w:style w:type="paragraph" w:customStyle="1" w:styleId="4BD2A68FB691471D930C935A774BFB6B">
    <w:name w:val="4BD2A68FB691471D930C935A774BFB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E30C01D52FE4301969A1CC621D99078">
    <w:name w:val="DE30C01D52FE4301969A1CC621D99078"/>
  </w:style>
  <w:style w:type="paragraph" w:customStyle="1" w:styleId="7CCC158812BB473CA64B5A3A4A4CD30A">
    <w:name w:val="7CCC158812BB473CA64B5A3A4A4CD30A"/>
  </w:style>
  <w:style w:type="paragraph" w:customStyle="1" w:styleId="3262489636EB464ABD0CDAEB8B8EA4B8">
    <w:name w:val="3262489636EB464ABD0CDAEB8B8EA4B8"/>
  </w:style>
  <w:style w:type="paragraph" w:customStyle="1" w:styleId="A29B5CBD13AA4623AF1B2176961646B9">
    <w:name w:val="A29B5CBD13AA4623AF1B2176961646B9"/>
  </w:style>
  <w:style w:type="paragraph" w:customStyle="1" w:styleId="94B2165B6D824495891E3C734D9A8FCD">
    <w:name w:val="94B2165B6D824495891E3C734D9A8FCD"/>
  </w:style>
  <w:style w:type="paragraph" w:customStyle="1" w:styleId="F4D94CF90B734B95816C1AE80A83B5FF">
    <w:name w:val="F4D94CF90B734B95816C1AE80A83B5FF"/>
  </w:style>
  <w:style w:type="paragraph" w:customStyle="1" w:styleId="42191FBE690B4391B057B0F7DF5C9AB5">
    <w:name w:val="42191FBE690B4391B057B0F7DF5C9AB5"/>
  </w:style>
  <w:style w:type="paragraph" w:customStyle="1" w:styleId="3ED851072F6F418CB1118C5D8E3B04CB">
    <w:name w:val="3ED851072F6F418CB1118C5D8E3B04CB"/>
  </w:style>
  <w:style w:type="paragraph" w:customStyle="1" w:styleId="A577CA7EE1F742BBB507BA2322990503">
    <w:name w:val="A577CA7EE1F742BBB507BA2322990503"/>
  </w:style>
  <w:style w:type="paragraph" w:customStyle="1" w:styleId="B2A72280F4A741F4841D01C3D0C3665A">
    <w:name w:val="B2A72280F4A741F4841D01C3D0C3665A"/>
  </w:style>
  <w:style w:type="paragraph" w:customStyle="1" w:styleId="4BD2A68FB691471D930C935A774BFB6B">
    <w:name w:val="4BD2A68FB691471D930C935A774BFB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Ese82</b:Tag>
    <b:SourceType>Book</b:SourceType>
    <b:Guid>{BA5C9727-4BFD-4938-B6BE-247BA6DBA1BC}</b:Guid>
    <b:Author>
      <b:Author>
        <b:NameList>
          <b:Person>
            <b:Last>Esenin</b:Last>
            <b:First>Sergei</b:First>
          </b:Person>
        </b:NameList>
      </b:Author>
      <b:Translator>
        <b:NameList>
          <b:Person>
            <b:Last>Tempest</b:Last>
            <b:First>Peter</b:First>
          </b:Person>
        </b:NameList>
      </b:Translator>
    </b:Author>
    <b:Title>Selected Poetry</b:Title>
    <b:Year>1982</b:Year>
    <b:City>Moscow</b:City>
    <b:Publisher>Progress Publishers</b:Publisher>
    <b:RefOrder>1</b:RefOrder>
  </b:Source>
  <b:Source>
    <b:Tag>Yes00</b:Tag>
    <b:SourceType>Book</b:SourceType>
    <b:Guid>{AE670828-F862-4758-ACA0-EE37373DAB8B}</b:Guid>
    <b:Author>
      <b:Author>
        <b:NameList>
          <b:Person>
            <b:Last>Yesenin</b:Last>
            <b:First>Sergei</b:First>
            <b:Middle>Aleksandrovich</b:Middle>
          </b:Person>
        </b:NameList>
      </b:Author>
      <b:Translator>
        <b:NameList>
          <b:Person>
            <b:Last>Brengauz</b:Last>
            <b:First>Gregory</b:First>
          </b:Person>
        </b:NameList>
      </b:Translator>
    </b:Author>
    <b:Title>The Collected Poems of Yesenin in English Textbook Binding</b:Title>
    <b:Year>2000</b:Year>
    <b:City>Tallahassee</b:City>
    <b:Publisher>Floridian Publisher</b:Publisher>
    <b:StateProvince>FL</b:StateProvince>
    <b:RefOrder>2</b:RefOrder>
  </b:Source>
  <b:Source>
    <b:Tag>Pon78</b:Tag>
    <b:SourceType>Book</b:SourceType>
    <b:Guid>{CA7B74F4-C393-4C90-BC3C-A282C9D0CDC6}</b:Guid>
    <b:Author>
      <b:Author>
        <b:NameList>
          <b:Person>
            <b:Last>Ponomareff</b:Last>
            <b:First>Constantin</b:First>
            <b:Middle>V.</b:Middle>
          </b:Person>
        </b:NameList>
      </b:Author>
    </b:Author>
    <b:Title>Sergey Esenin</b:Title>
    <b:Year>1978</b:Year>
    <b:City>Boston</b:City>
    <b:Publisher>Twayne Publishers</b:Publisher>
    <b:RefOrder>3</b:RefOrder>
  </b:Source>
  <b:Source>
    <b:Tag>McV80</b:Tag>
    <b:SourceType>Book</b:SourceType>
    <b:Guid>{F23A4BB1-6BA3-446D-84C1-2175C952A74D}</b:Guid>
    <b:Author>
      <b:Author>
        <b:NameList>
          <b:Person>
            <b:Last>McVay</b:Last>
            <b:First>Gordon</b:First>
          </b:Person>
        </b:NameList>
      </b:Author>
    </b:Author>
    <b:Title>Isadora &amp; Esenin</b:Title>
    <b:Year>1980</b:Year>
    <b:City>Ann Arbor</b:City>
    <b:Publisher>Ardis</b:Publisher>
    <b:StateProvince>MI</b:StateProvince>
    <b:RefOrder>4</b:RefOrder>
  </b:Source>
  <b:Source>
    <b:Tag>McV76</b:Tag>
    <b:SourceType>Book</b:SourceType>
    <b:Guid>{64E5AFA4-FB13-499E-AB01-B9FD4F53075A}</b:Guid>
    <b:Author>
      <b:Author>
        <b:NameList>
          <b:Person>
            <b:Last>McVay</b:Last>
            <b:First>Gordon</b:First>
          </b:Person>
        </b:NameList>
      </b:Author>
    </b:Author>
    <b:Title>Esenin: A Life</b:Title>
    <b:Year>1976</b:Year>
    <b:City>Ann Arbor</b:City>
    <b:Publisher>Ardis</b:Publisher>
    <b:StateProvince>MI</b:StateProvince>
    <b:RefOrder>5</b:RefOrder>
  </b:Source>
</b:Sources>
</file>

<file path=customXml/itemProps1.xml><?xml version="1.0" encoding="utf-8"?>
<ds:datastoreItem xmlns:ds="http://schemas.openxmlformats.org/officeDocument/2006/customXml" ds:itemID="{37952123-8F67-437A-8FB6-3FD7CAE50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10</TotalTime>
  <Pages>3</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2014-09-02T22:29:00Z</dcterms:created>
  <dcterms:modified xsi:type="dcterms:W3CDTF">2014-09-02T22:41:00Z</dcterms:modified>
</cp:coreProperties>
</file>