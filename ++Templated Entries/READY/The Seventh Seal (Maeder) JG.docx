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FCD1F2622BB4374957B1594DC319F2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1AB298ECDFC48BE8DD95B0EC2A21F93"/>
            </w:placeholder>
            <w:text/>
          </w:sdtPr>
          <w:sdtContent>
            <w:tc>
              <w:tcPr>
                <w:tcW w:w="2073" w:type="dxa"/>
              </w:tcPr>
              <w:p w:rsidR="00B574C9" w:rsidRDefault="00B747C3" w:rsidP="00B747C3">
                <w:r>
                  <w:t>Marie-Therese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F6B9D80961E4D3D9C8BBA56927EFCE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D0341D0F6AD479B9686A248842E196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B747C3" w:rsidP="00B747C3">
                <w:proofErr w:type="spellStart"/>
                <w:r>
                  <w:t>Maeder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8E29673A0AF4ED58E8367217E7CCB0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 w:eastAsia="ja-JP"/>
            </w:rPr>
            <w:alias w:val="Affiliation"/>
            <w:tag w:val="affiliation"/>
            <w:id w:val="2012937915"/>
            <w:placeholder>
              <w:docPart w:val="385495E920BC4AE9B02E673D26F57883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747C3" w:rsidP="00B747C3">
                <w:r w:rsidRPr="00B747C3">
                  <w:rPr>
                    <w:lang w:val="en-US" w:eastAsia="ja-JP"/>
                  </w:rPr>
                  <w:t>University of Zurich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3043C479AAB54991B63C9984E94D2B2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B747C3" w:rsidP="00B747C3">
                <w:pPr>
                  <w:rPr>
                    <w:b/>
                  </w:rPr>
                </w:pPr>
                <w:r w:rsidRPr="00B747C3">
                  <w:t>The Seventh Seal</w:t>
                </w:r>
                <w:r>
                  <w:t xml:space="preserve"> (1957)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42FDB9F19EAA4A8F8CA363134538568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B747C3" w:rsidP="00B747C3">
                <w:proofErr w:type="spellStart"/>
                <w:r w:rsidRPr="00AC1A8A">
                  <w:t>Det</w:t>
                </w:r>
                <w:proofErr w:type="spellEnd"/>
                <w:r w:rsidRPr="00AC1A8A">
                  <w:t xml:space="preserve"> </w:t>
                </w:r>
                <w:proofErr w:type="spellStart"/>
                <w:r w:rsidRPr="00AC1A8A">
                  <w:t>sjunde</w:t>
                </w:r>
                <w:proofErr w:type="spellEnd"/>
                <w:r w:rsidRPr="00AC1A8A">
                  <w:t xml:space="preserve"> </w:t>
                </w:r>
                <w:proofErr w:type="spellStart"/>
                <w:r w:rsidRPr="00AC1A8A">
                  <w:t>insegle</w:t>
                </w:r>
                <w:r>
                  <w:t>t</w:t>
                </w:r>
                <w:proofErr w:type="spellEnd"/>
                <w:r>
                  <w:t xml:space="preserve"> (1957)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F4401E60746040928E324A3A1516E44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B747C3" w:rsidRDefault="00B747C3" w:rsidP="00B747C3">
                <w:pPr>
                  <w:rPr>
                    <w:i/>
                  </w:rPr>
                </w:pPr>
                <w:r>
                  <w:t xml:space="preserve">Ingmar Berman’s 1957 film, </w:t>
                </w:r>
                <w:proofErr w:type="spellStart"/>
                <w:r w:rsidRPr="005F41AC">
                  <w:rPr>
                    <w:i/>
                  </w:rPr>
                  <w:t>Det</w:t>
                </w:r>
                <w:proofErr w:type="spellEnd"/>
                <w:r w:rsidRPr="005F41AC">
                  <w:rPr>
                    <w:i/>
                  </w:rPr>
                  <w:t xml:space="preserve"> </w:t>
                </w:r>
                <w:proofErr w:type="spellStart"/>
                <w:r w:rsidRPr="005F41AC">
                  <w:rPr>
                    <w:i/>
                  </w:rPr>
                  <w:t>sjunde</w:t>
                </w:r>
                <w:proofErr w:type="spellEnd"/>
                <w:r w:rsidRPr="005F41AC">
                  <w:rPr>
                    <w:i/>
                  </w:rPr>
                  <w:t xml:space="preserve"> </w:t>
                </w:r>
                <w:proofErr w:type="spellStart"/>
                <w:r w:rsidRPr="005F41AC">
                  <w:rPr>
                    <w:i/>
                  </w:rPr>
                  <w:t>inseglet</w:t>
                </w:r>
                <w:proofErr w:type="spellEnd"/>
                <w:r w:rsidRPr="0023497B">
                  <w:rPr>
                    <w:i/>
                  </w:rPr>
                  <w:t xml:space="preserve"> </w:t>
                </w:r>
                <w:r>
                  <w:t>[</w:t>
                </w:r>
                <w:r w:rsidRPr="0023497B">
                  <w:rPr>
                    <w:i/>
                  </w:rPr>
                  <w:t>The Seventh Seal</w:t>
                </w:r>
                <w:r>
                  <w:t>],</w:t>
                </w:r>
                <w:r w:rsidRPr="0023497B">
                  <w:t xml:space="preserve"> is typical </w:t>
                </w:r>
                <w:r>
                  <w:t xml:space="preserve">in both subject and style </w:t>
                </w:r>
                <w:r w:rsidRPr="0023497B">
                  <w:t xml:space="preserve">of the middle phase of </w:t>
                </w:r>
                <w:r>
                  <w:t>his</w:t>
                </w:r>
                <w:r w:rsidRPr="0023497B">
                  <w:t xml:space="preserve"> cinematographic development</w:t>
                </w:r>
                <w:r>
                  <w:t xml:space="preserve">, in which he tackled the religious significance of death (Bragg 28). The modernist narrative style of </w:t>
                </w:r>
                <w:r w:rsidRPr="0023497B">
                  <w:rPr>
                    <w:i/>
                  </w:rPr>
                  <w:t>The Seventh Seal</w:t>
                </w:r>
                <w:r w:rsidRPr="0023497B">
                  <w:t xml:space="preserve"> </w:t>
                </w:r>
                <w:r>
                  <w:t>encompasses</w:t>
                </w:r>
                <w:r w:rsidRPr="0023497B">
                  <w:t xml:space="preserve"> </w:t>
                </w:r>
                <w:r>
                  <w:t>many</w:t>
                </w:r>
                <w:r w:rsidRPr="0023497B">
                  <w:t xml:space="preserve"> symbolic references</w:t>
                </w:r>
                <w:r>
                  <w:t xml:space="preserve"> to Christianity: the Devil in the figure of Death; the apocalyptic vision of a landscape</w:t>
                </w:r>
                <w:r w:rsidRPr="0023497B">
                  <w:t xml:space="preserve"> </w:t>
                </w:r>
                <w:r>
                  <w:t xml:space="preserve">smitten with the plague; allusions to </w:t>
                </w:r>
                <w:r w:rsidRPr="0023497B">
                  <w:t xml:space="preserve">the </w:t>
                </w:r>
                <w:r>
                  <w:t>New Testament story of the flight of Mary</w:t>
                </w:r>
                <w:r w:rsidRPr="0023497B">
                  <w:t>, Joseph and Jesus</w:t>
                </w:r>
                <w:r>
                  <w:t xml:space="preserve">; and quotations from the Book of Revelation in the opening scene. </w:t>
                </w:r>
                <w:r w:rsidRPr="0023497B">
                  <w:t xml:space="preserve">The protagonists, the knight Antonius Block and his squire </w:t>
                </w:r>
                <w:proofErr w:type="spellStart"/>
                <w:r w:rsidRPr="0023497B">
                  <w:t>Jöns</w:t>
                </w:r>
                <w:proofErr w:type="spellEnd"/>
                <w:r w:rsidRPr="0023497B">
                  <w:t xml:space="preserve">, have returned to Sweden from the </w:t>
                </w:r>
                <w:r>
                  <w:t>C</w:t>
                </w:r>
                <w:r w:rsidRPr="0023497B">
                  <w:t xml:space="preserve">rusades to find their country devastated by the plague. The knight makes a deal with Death: if he beats Death in a game of chess, he will be spared. Block loses the game but distracts Death in order that the </w:t>
                </w:r>
                <w:r>
                  <w:t xml:space="preserve">travelling theatre </w:t>
                </w:r>
                <w:r w:rsidRPr="0023497B">
                  <w:t xml:space="preserve">family </w:t>
                </w:r>
                <w:r>
                  <w:t xml:space="preserve">(the holy family) </w:t>
                </w:r>
                <w:r w:rsidRPr="0023497B">
                  <w:t xml:space="preserve">of Mia, </w:t>
                </w:r>
                <w:proofErr w:type="spellStart"/>
                <w:r w:rsidRPr="0023497B">
                  <w:t>Jof</w:t>
                </w:r>
                <w:proofErr w:type="spellEnd"/>
                <w:r w:rsidRPr="0023497B">
                  <w:t xml:space="preserve"> and Michael can escape</w:t>
                </w:r>
                <w:r>
                  <w:t>.</w:t>
                </w:r>
                <w:r w:rsidRPr="0023497B">
                  <w:t xml:space="preserve"> The knight and his squire embody the film’s critical religious ambivalence: the latter is an atheist; the former seeks proof of the existence of God. </w:t>
                </w:r>
                <w:r>
                  <w:t>Through</w:t>
                </w:r>
                <w:r w:rsidRPr="0023497B">
                  <w:t xml:space="preserve"> a modern and individualistic approach</w:t>
                </w:r>
                <w:r>
                  <w:t>,</w:t>
                </w:r>
                <w:r w:rsidRPr="0023497B">
                  <w:t xml:space="preserve"> the film questions </w:t>
                </w:r>
                <w:r>
                  <w:t>traditional religious interpretations of the meaning of death.</w:t>
                </w:r>
                <w:r w:rsidRPr="0023497B">
                  <w:t xml:space="preserve"> A self-conscious representational mode </w:t>
                </w:r>
                <w:r>
                  <w:t>characterizes</w:t>
                </w:r>
                <w:r w:rsidRPr="0023497B">
                  <w:t xml:space="preserve"> the expressive acting, monologues</w:t>
                </w:r>
                <w:r>
                  <w:t>,</w:t>
                </w:r>
                <w:r w:rsidRPr="0023497B">
                  <w:t xml:space="preserve"> and speeches addressed to the audience.</w:t>
                </w:r>
                <w:r>
                  <w:t xml:space="preserve"> The dramatic juxtaposition of the Dance of Death and the hopeful young family in the last scene hints that death is not inescapable.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D2371E83FD144F0B78C870E17E4A18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2393C" w:rsidRDefault="00B747C3" w:rsidP="00B747C3">
                <w:r>
                  <w:t xml:space="preserve">Ingmar Berman’s 1957 film, </w:t>
                </w:r>
                <w:proofErr w:type="spellStart"/>
                <w:r w:rsidRPr="005F41AC">
                  <w:rPr>
                    <w:i/>
                  </w:rPr>
                  <w:t>Det</w:t>
                </w:r>
                <w:proofErr w:type="spellEnd"/>
                <w:r w:rsidRPr="005F41AC">
                  <w:rPr>
                    <w:i/>
                  </w:rPr>
                  <w:t xml:space="preserve"> </w:t>
                </w:r>
                <w:proofErr w:type="spellStart"/>
                <w:r w:rsidRPr="005F41AC">
                  <w:rPr>
                    <w:i/>
                  </w:rPr>
                  <w:t>sjunde</w:t>
                </w:r>
                <w:proofErr w:type="spellEnd"/>
                <w:r w:rsidRPr="005F41AC">
                  <w:rPr>
                    <w:i/>
                  </w:rPr>
                  <w:t xml:space="preserve"> </w:t>
                </w:r>
                <w:proofErr w:type="spellStart"/>
                <w:r w:rsidRPr="005F41AC">
                  <w:rPr>
                    <w:i/>
                  </w:rPr>
                  <w:t>inseglet</w:t>
                </w:r>
                <w:proofErr w:type="spellEnd"/>
                <w:r w:rsidRPr="0023497B">
                  <w:rPr>
                    <w:i/>
                  </w:rPr>
                  <w:t xml:space="preserve"> </w:t>
                </w:r>
                <w:r>
                  <w:t>[</w:t>
                </w:r>
                <w:r w:rsidRPr="0023497B">
                  <w:rPr>
                    <w:i/>
                  </w:rPr>
                  <w:t>The Seventh Seal</w:t>
                </w:r>
                <w:r>
                  <w:t>],</w:t>
                </w:r>
                <w:r w:rsidRPr="0023497B">
                  <w:t xml:space="preserve"> is typical </w:t>
                </w:r>
                <w:r>
                  <w:t xml:space="preserve">in both subject and style </w:t>
                </w:r>
                <w:r w:rsidRPr="0023497B">
                  <w:t xml:space="preserve">of the middle phase of </w:t>
                </w:r>
                <w:r>
                  <w:t>his</w:t>
                </w:r>
                <w:r w:rsidRPr="0023497B">
                  <w:t xml:space="preserve"> cinematographic development</w:t>
                </w:r>
                <w:r>
                  <w:t xml:space="preserve">, in which he tackled the religious significance of death (Bragg 28). The modernist narrative style of </w:t>
                </w:r>
                <w:r w:rsidRPr="0023497B">
                  <w:rPr>
                    <w:i/>
                  </w:rPr>
                  <w:t>The Seventh Seal</w:t>
                </w:r>
                <w:r w:rsidRPr="0023497B">
                  <w:t xml:space="preserve"> </w:t>
                </w:r>
                <w:r>
                  <w:t>encompasses</w:t>
                </w:r>
                <w:r w:rsidRPr="0023497B">
                  <w:t xml:space="preserve"> </w:t>
                </w:r>
                <w:r>
                  <w:t>many</w:t>
                </w:r>
                <w:r w:rsidRPr="0023497B">
                  <w:t xml:space="preserve"> symbolic references</w:t>
                </w:r>
                <w:r>
                  <w:t xml:space="preserve"> to Christianity: the Devil in the figure of Death; the apocalyptic vision of a landscape</w:t>
                </w:r>
                <w:r w:rsidRPr="0023497B">
                  <w:t xml:space="preserve"> </w:t>
                </w:r>
                <w:r>
                  <w:t xml:space="preserve">smitten with the plague; allusions to </w:t>
                </w:r>
                <w:r w:rsidRPr="0023497B">
                  <w:t xml:space="preserve">the </w:t>
                </w:r>
                <w:r>
                  <w:t>New Testament story of the flight of Mary</w:t>
                </w:r>
                <w:r w:rsidRPr="0023497B">
                  <w:t>, Joseph and Jesus</w:t>
                </w:r>
                <w:r>
                  <w:t xml:space="preserve">; and quotations from the Book of Revelation in the opening scene. </w:t>
                </w:r>
                <w:r w:rsidRPr="0023497B">
                  <w:t xml:space="preserve">The protagonists, the knight Antonius Block and his squire </w:t>
                </w:r>
                <w:proofErr w:type="spellStart"/>
                <w:r w:rsidRPr="0023497B">
                  <w:t>Jöns</w:t>
                </w:r>
                <w:proofErr w:type="spellEnd"/>
                <w:r w:rsidRPr="0023497B">
                  <w:t xml:space="preserve">, have returned to Sweden from the </w:t>
                </w:r>
                <w:r>
                  <w:t>C</w:t>
                </w:r>
                <w:r w:rsidRPr="0023497B">
                  <w:t xml:space="preserve">rusades to find their country devastated by the plague. The knight makes a deal with Death: if he beats Death in a game of chess, he will be spared. Block loses the game but distracts Death in order that the </w:t>
                </w:r>
                <w:r>
                  <w:t xml:space="preserve">travelling theatre </w:t>
                </w:r>
                <w:r w:rsidRPr="0023497B">
                  <w:t xml:space="preserve">family </w:t>
                </w:r>
                <w:r>
                  <w:t xml:space="preserve">(the holy family) </w:t>
                </w:r>
                <w:r w:rsidRPr="0023497B">
                  <w:t xml:space="preserve">of Mia, </w:t>
                </w:r>
                <w:proofErr w:type="spellStart"/>
                <w:r w:rsidRPr="0023497B">
                  <w:t>Jof</w:t>
                </w:r>
                <w:proofErr w:type="spellEnd"/>
                <w:r w:rsidRPr="0023497B">
                  <w:t xml:space="preserve"> and Michael can escape</w:t>
                </w:r>
                <w:r>
                  <w:t>.</w:t>
                </w:r>
                <w:r w:rsidRPr="0023497B">
                  <w:t xml:space="preserve"> The knight and his squire embody the film’s critical religious ambivalence: the latter is an atheist; the former seeks proof of the existence of God. </w:t>
                </w:r>
                <w:r>
                  <w:t>Through</w:t>
                </w:r>
                <w:r w:rsidRPr="0023497B">
                  <w:t xml:space="preserve"> a modern and individualistic approach</w:t>
                </w:r>
                <w:r>
                  <w:t>,</w:t>
                </w:r>
                <w:r w:rsidRPr="0023497B">
                  <w:t xml:space="preserve"> the film questions </w:t>
                </w:r>
                <w:r>
                  <w:t>traditional religious interpretations of the meaning of death.</w:t>
                </w:r>
                <w:r w:rsidRPr="0023497B">
                  <w:t xml:space="preserve"> A self-conscious representational mode </w:t>
                </w:r>
                <w:r>
                  <w:t>characterizes</w:t>
                </w:r>
                <w:r w:rsidRPr="0023497B">
                  <w:t xml:space="preserve"> the expressive acting, monologues</w:t>
                </w:r>
                <w:r>
                  <w:t>,</w:t>
                </w:r>
                <w:r w:rsidRPr="0023497B">
                  <w:t xml:space="preserve"> and speeches addressed to the audience.</w:t>
                </w:r>
                <w:r>
                  <w:t xml:space="preserve"> The dramatic juxtaposition of the Dance of Death and the hopeful young family in the last scene hints that death is not inescapable.</w:t>
                </w:r>
              </w:p>
              <w:p w:rsidR="00B2393C" w:rsidRDefault="00B2393C" w:rsidP="00B747C3"/>
              <w:p w:rsidR="00B2393C" w:rsidRDefault="00B2393C" w:rsidP="00B2393C">
                <w:pPr>
                  <w:keepNext/>
                </w:pPr>
                <w:r w:rsidRPr="00B2393C">
                  <w:t>Link: http://ingmarbergman.se/en</w:t>
                </w:r>
              </w:p>
              <w:p w:rsidR="00B2393C" w:rsidRDefault="00B2393C" w:rsidP="00B2393C">
                <w:pPr>
                  <w:pStyle w:val="Caption"/>
                </w:pPr>
                <w:r>
                  <w:lastRenderedPageBreak/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</w:t>
                </w:r>
                <w:proofErr w:type="spellStart"/>
                <w:r w:rsidRPr="00611A40">
                  <w:t>Filmclip</w:t>
                </w:r>
                <w:proofErr w:type="spellEnd"/>
                <w:r w:rsidRPr="00611A40">
                  <w:t xml:space="preserve"> (2:29): </w:t>
                </w:r>
                <w:proofErr w:type="spellStart"/>
                <w:r w:rsidRPr="00611A40">
                  <w:t>The_Seventh_Seal_End</w:t>
                </w:r>
                <w:proofErr w:type="spellEnd"/>
              </w:p>
              <w:p w:rsidR="00B2393C" w:rsidRPr="00B2393C" w:rsidRDefault="00B2393C" w:rsidP="00B747C3">
                <w:pPr>
                  <w:rPr>
                    <w:rStyle w:val="Hyperlink"/>
                  </w:rPr>
                </w:pPr>
                <w:r w:rsidRPr="00B2393C">
                  <w:t>Link: http://www.criterion.com/films</w:t>
                </w:r>
                <w:bookmarkStart w:id="0" w:name="_GoBack"/>
                <w:bookmarkEnd w:id="0"/>
                <w:r w:rsidRPr="00B2393C">
                  <w:t>/173-the-seventh-seal</w:t>
                </w:r>
              </w:p>
              <w:p w:rsidR="00B2393C" w:rsidRPr="00B2393C" w:rsidRDefault="00B2393C" w:rsidP="00B747C3">
                <w:pPr>
                  <w:rPr>
                    <w:rStyle w:val="Hyperlink"/>
                  </w:rPr>
                </w:pPr>
              </w:p>
              <w:p w:rsidR="003F0D73" w:rsidRPr="00B747C3" w:rsidRDefault="00B2393C" w:rsidP="00B747C3">
                <w:pPr>
                  <w:rPr>
                    <w:i/>
                  </w:rPr>
                </w:pPr>
                <w:r w:rsidRPr="00B2393C">
                  <w:rPr>
                    <w:rStyle w:val="Hyperlink"/>
                    <w:color w:val="auto"/>
                    <w:u w:val="none"/>
                  </w:rPr>
                  <w:t xml:space="preserve">Link: </w:t>
                </w:r>
                <w:r w:rsidRPr="00B2393C">
                  <w:t>http://bergmanorama.webs.com/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9B961D493CF488E8C86358887412039"/>
              </w:placeholder>
            </w:sdtPr>
            <w:sdtEndPr/>
            <w:sdtContent>
              <w:p w:rsidR="00B2393C" w:rsidRDefault="00B2393C" w:rsidP="00B2393C"/>
              <w:p w:rsidR="00B2393C" w:rsidRDefault="004E2C6E" w:rsidP="00B2393C">
                <w:sdt>
                  <w:sdtPr>
                    <w:id w:val="153214641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Ing93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(Bergman)</w:t>
                    </w:r>
                    <w:r>
                      <w:fldChar w:fldCharType="end"/>
                    </w:r>
                  </w:sdtContent>
                </w:sdt>
              </w:p>
              <w:p w:rsidR="004E2C6E" w:rsidRDefault="004E2C6E" w:rsidP="00B2393C"/>
              <w:p w:rsidR="004E2C6E" w:rsidRDefault="004E2C6E" w:rsidP="00B2393C">
                <w:sdt>
                  <w:sdtPr>
                    <w:id w:val="-148592509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Scr071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(Screening Modernism: European Art Cinema)</w:t>
                    </w:r>
                    <w:r>
                      <w:fldChar w:fldCharType="end"/>
                    </w:r>
                  </w:sdtContent>
                </w:sdt>
              </w:p>
              <w:p w:rsidR="004E2C6E" w:rsidRDefault="004E2C6E" w:rsidP="00B2393C"/>
              <w:p w:rsidR="004E2C6E" w:rsidRDefault="004E2C6E" w:rsidP="00B2393C">
                <w:sdt>
                  <w:sdtPr>
                    <w:id w:val="103361491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Pam09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(Pamerleau)</w:t>
                    </w:r>
                    <w:r>
                      <w:fldChar w:fldCharType="end"/>
                    </w:r>
                  </w:sdtContent>
                </w:sdt>
              </w:p>
              <w:p w:rsidR="003235A7" w:rsidRDefault="00FA431A" w:rsidP="00B2393C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31A" w:rsidRDefault="00FA431A" w:rsidP="007A0D55">
      <w:pPr>
        <w:spacing w:after="0" w:line="240" w:lineRule="auto"/>
      </w:pPr>
      <w:r>
        <w:separator/>
      </w:r>
    </w:p>
  </w:endnote>
  <w:endnote w:type="continuationSeparator" w:id="0">
    <w:p w:rsidR="00FA431A" w:rsidRDefault="00FA431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31A" w:rsidRDefault="00FA431A" w:rsidP="007A0D55">
      <w:pPr>
        <w:spacing w:after="0" w:line="240" w:lineRule="auto"/>
      </w:pPr>
      <w:r>
        <w:separator/>
      </w:r>
    </w:p>
  </w:footnote>
  <w:footnote w:type="continuationSeparator" w:id="0">
    <w:p w:rsidR="00FA431A" w:rsidRDefault="00FA431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7C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2C6E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393C"/>
    <w:rsid w:val="00B33145"/>
    <w:rsid w:val="00B574C9"/>
    <w:rsid w:val="00B747C3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431A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74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7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393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2393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74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7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393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2393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CD1F2622BB4374957B1594DC319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503B1-7188-40AE-9B0C-2706E31A7BAD}"/>
      </w:docPartPr>
      <w:docPartBody>
        <w:p w:rsidR="00000000" w:rsidRDefault="00CC6439">
          <w:pPr>
            <w:pStyle w:val="6FCD1F2622BB4374957B1594DC319F2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1AB298ECDFC48BE8DD95B0EC2A21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AEF29-5AB9-4798-A7B9-E3F88D501619}"/>
      </w:docPartPr>
      <w:docPartBody>
        <w:p w:rsidR="00000000" w:rsidRDefault="00CC6439">
          <w:pPr>
            <w:pStyle w:val="01AB298ECDFC48BE8DD95B0EC2A21F9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F6B9D80961E4D3D9C8BBA56927EF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5B4EC-FEB8-484B-BB40-703FFC26CD3A}"/>
      </w:docPartPr>
      <w:docPartBody>
        <w:p w:rsidR="00000000" w:rsidRDefault="00CC6439">
          <w:pPr>
            <w:pStyle w:val="1F6B9D80961E4D3D9C8BBA56927EFCE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D0341D0F6AD479B9686A248842E1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ADE29-A725-4AAC-8062-108BFF555CF3}"/>
      </w:docPartPr>
      <w:docPartBody>
        <w:p w:rsidR="00000000" w:rsidRDefault="00CC6439">
          <w:pPr>
            <w:pStyle w:val="AD0341D0F6AD479B9686A248842E196D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A8E29673A0AF4ED58E8367217E7CC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3947B-F67D-401A-9276-157387B57F20}"/>
      </w:docPartPr>
      <w:docPartBody>
        <w:p w:rsidR="00000000" w:rsidRDefault="00CC6439">
          <w:pPr>
            <w:pStyle w:val="A8E29673A0AF4ED58E8367217E7CCB0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85495E920BC4AE9B02E673D26F57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133F0-F317-452F-85F4-E946FE38162B}"/>
      </w:docPartPr>
      <w:docPartBody>
        <w:p w:rsidR="00000000" w:rsidRDefault="00CC6439">
          <w:pPr>
            <w:pStyle w:val="385495E920BC4AE9B02E673D26F5788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043C479AAB54991B63C9984E94D2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6DE56-98A9-4E5D-9521-73163C0421DD}"/>
      </w:docPartPr>
      <w:docPartBody>
        <w:p w:rsidR="00000000" w:rsidRDefault="00CC6439">
          <w:pPr>
            <w:pStyle w:val="3043C479AAB54991B63C9984E94D2B2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2FDB9F19EAA4A8F8CA3631345385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ADFDD-7B46-4985-AA48-E42F0B381514}"/>
      </w:docPartPr>
      <w:docPartBody>
        <w:p w:rsidR="00000000" w:rsidRDefault="00CC6439">
          <w:pPr>
            <w:pStyle w:val="42FDB9F19EAA4A8F8CA363134538568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4401E60746040928E324A3A1516E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12657-31AE-4A5B-B323-8498D4757E7A}"/>
      </w:docPartPr>
      <w:docPartBody>
        <w:p w:rsidR="00000000" w:rsidRDefault="00CC6439">
          <w:pPr>
            <w:pStyle w:val="F4401E60746040928E324A3A1516E44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D2371E83FD144F0B78C870E17E4A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C283A-57F3-48D8-AFA8-C0297E36F61A}"/>
      </w:docPartPr>
      <w:docPartBody>
        <w:p w:rsidR="00000000" w:rsidRDefault="00CC6439">
          <w:pPr>
            <w:pStyle w:val="5D2371E83FD144F0B78C870E17E4A18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9B961D493CF488E8C86358887412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73445-6B6F-46D7-AB3A-D407632A368F}"/>
      </w:docPartPr>
      <w:docPartBody>
        <w:p w:rsidR="00000000" w:rsidRDefault="00CC6439">
          <w:pPr>
            <w:pStyle w:val="F9B961D493CF488E8C8635888741203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439"/>
    <w:rsid w:val="00C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FCD1F2622BB4374957B1594DC319F28">
    <w:name w:val="6FCD1F2622BB4374957B1594DC319F28"/>
  </w:style>
  <w:style w:type="paragraph" w:customStyle="1" w:styleId="01AB298ECDFC48BE8DD95B0EC2A21F93">
    <w:name w:val="01AB298ECDFC48BE8DD95B0EC2A21F93"/>
  </w:style>
  <w:style w:type="paragraph" w:customStyle="1" w:styleId="1F6B9D80961E4D3D9C8BBA56927EFCE7">
    <w:name w:val="1F6B9D80961E4D3D9C8BBA56927EFCE7"/>
  </w:style>
  <w:style w:type="paragraph" w:customStyle="1" w:styleId="AD0341D0F6AD479B9686A248842E196D">
    <w:name w:val="AD0341D0F6AD479B9686A248842E196D"/>
  </w:style>
  <w:style w:type="paragraph" w:customStyle="1" w:styleId="A8E29673A0AF4ED58E8367217E7CCB01">
    <w:name w:val="A8E29673A0AF4ED58E8367217E7CCB01"/>
  </w:style>
  <w:style w:type="paragraph" w:customStyle="1" w:styleId="385495E920BC4AE9B02E673D26F57883">
    <w:name w:val="385495E920BC4AE9B02E673D26F57883"/>
  </w:style>
  <w:style w:type="paragraph" w:customStyle="1" w:styleId="3043C479AAB54991B63C9984E94D2B26">
    <w:name w:val="3043C479AAB54991B63C9984E94D2B26"/>
  </w:style>
  <w:style w:type="paragraph" w:customStyle="1" w:styleId="42FDB9F19EAA4A8F8CA3631345385680">
    <w:name w:val="42FDB9F19EAA4A8F8CA3631345385680"/>
  </w:style>
  <w:style w:type="paragraph" w:customStyle="1" w:styleId="F4401E60746040928E324A3A1516E44C">
    <w:name w:val="F4401E60746040928E324A3A1516E44C"/>
  </w:style>
  <w:style w:type="paragraph" w:customStyle="1" w:styleId="5D2371E83FD144F0B78C870E17E4A18E">
    <w:name w:val="5D2371E83FD144F0B78C870E17E4A18E"/>
  </w:style>
  <w:style w:type="paragraph" w:customStyle="1" w:styleId="F9B961D493CF488E8C86358887412039">
    <w:name w:val="F9B961D493CF488E8C863588874120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FCD1F2622BB4374957B1594DC319F28">
    <w:name w:val="6FCD1F2622BB4374957B1594DC319F28"/>
  </w:style>
  <w:style w:type="paragraph" w:customStyle="1" w:styleId="01AB298ECDFC48BE8DD95B0EC2A21F93">
    <w:name w:val="01AB298ECDFC48BE8DD95B0EC2A21F93"/>
  </w:style>
  <w:style w:type="paragraph" w:customStyle="1" w:styleId="1F6B9D80961E4D3D9C8BBA56927EFCE7">
    <w:name w:val="1F6B9D80961E4D3D9C8BBA56927EFCE7"/>
  </w:style>
  <w:style w:type="paragraph" w:customStyle="1" w:styleId="AD0341D0F6AD479B9686A248842E196D">
    <w:name w:val="AD0341D0F6AD479B9686A248842E196D"/>
  </w:style>
  <w:style w:type="paragraph" w:customStyle="1" w:styleId="A8E29673A0AF4ED58E8367217E7CCB01">
    <w:name w:val="A8E29673A0AF4ED58E8367217E7CCB01"/>
  </w:style>
  <w:style w:type="paragraph" w:customStyle="1" w:styleId="385495E920BC4AE9B02E673D26F57883">
    <w:name w:val="385495E920BC4AE9B02E673D26F57883"/>
  </w:style>
  <w:style w:type="paragraph" w:customStyle="1" w:styleId="3043C479AAB54991B63C9984E94D2B26">
    <w:name w:val="3043C479AAB54991B63C9984E94D2B26"/>
  </w:style>
  <w:style w:type="paragraph" w:customStyle="1" w:styleId="42FDB9F19EAA4A8F8CA3631345385680">
    <w:name w:val="42FDB9F19EAA4A8F8CA3631345385680"/>
  </w:style>
  <w:style w:type="paragraph" w:customStyle="1" w:styleId="F4401E60746040928E324A3A1516E44C">
    <w:name w:val="F4401E60746040928E324A3A1516E44C"/>
  </w:style>
  <w:style w:type="paragraph" w:customStyle="1" w:styleId="5D2371E83FD144F0B78C870E17E4A18E">
    <w:name w:val="5D2371E83FD144F0B78C870E17E4A18E"/>
  </w:style>
  <w:style w:type="paragraph" w:customStyle="1" w:styleId="F9B961D493CF488E8C86358887412039">
    <w:name w:val="F9B961D493CF488E8C863588874120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Ing93</b:Tag>
    <b:SourceType>Film</b:SourceType>
    <b:Guid>{D18E4BEB-9DD1-48B1-B291-B5318EC5198E}</b:Guid>
    <b:Author>
      <b:Author>
        <b:NameList>
          <b:Person>
            <b:Last>Bragg</b:Last>
            <b:First>M.</b:First>
          </b:Person>
        </b:NameList>
      </b:Author>
      <b:Director>
        <b:NameList>
          <b:Person>
            <b:Last>Bergman</b:Last>
            <b:First>Ingmar</b:First>
          </b:Person>
        </b:NameList>
      </b:Director>
    </b:Author>
    <b:Title>The Seventh Seal [Det sjunde insegelet]</b:Title>
    <b:Year>1993</b:Year>
    <b:Distributor>BFI Film Classics</b:Distributor>
    <b:RefOrder>1</b:RefOrder>
  </b:Source>
  <b:Source>
    <b:Tag>Scr071</b:Tag>
    <b:SourceType>Book</b:SourceType>
    <b:Guid>{B7653004-9313-4D3F-879E-3361E4A34969}</b:Guid>
    <b:Title>Kovács, A. B.</b:Title>
    <b:Year>2007</b:Year>
    <b:Author>
      <b:Author>
        <b:NameList>
          <b:Person>
            <b:Last>Screening Modernism: European Art Cinema</b:Last>
            <b:First>1950–1980</b:First>
          </b:Person>
        </b:NameList>
      </b:Author>
    </b:Author>
    <b:City>Chicago/London</b:City>
    <b:Publisher>U of Chicago  P</b:Publisher>
    <b:RefOrder>2</b:RefOrder>
  </b:Source>
  <b:Source>
    <b:Tag>Pam09</b:Tag>
    <b:SourceType>Book</b:SourceType>
    <b:Guid>{7735856A-F149-44EB-B14E-F5EF7A32FD98}</b:Guid>
    <b:Author>
      <b:Author>
        <b:NameList>
          <b:Person>
            <b:Last>Pamerleau</b:Last>
            <b:First>W.</b:First>
            <b:Middle>C.</b:Middle>
          </b:Person>
        </b:NameList>
      </b:Author>
    </b:Author>
    <b:Title>Existentialist Cinema</b:Title>
    <b:Year>2009</b:Year>
    <b:City>New York</b:City>
    <b:Publisher>Palgrave Macmillan</b:Publisher>
    <b:RefOrder>3</b:RefOrder>
  </b:Source>
</b:Sources>
</file>

<file path=customXml/itemProps1.xml><?xml version="1.0" encoding="utf-8"?>
<ds:datastoreItem xmlns:ds="http://schemas.openxmlformats.org/officeDocument/2006/customXml" ds:itemID="{4C1EA7AA-FCCC-40D1-A213-42F15CB3A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3</cp:revision>
  <dcterms:created xsi:type="dcterms:W3CDTF">2014-10-27T21:17:00Z</dcterms:created>
  <dcterms:modified xsi:type="dcterms:W3CDTF">2014-10-27T21:28:00Z</dcterms:modified>
</cp:coreProperties>
</file>