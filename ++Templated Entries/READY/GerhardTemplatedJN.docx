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E31B6106DEDB41B033BDD7A5340DE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D5ACE6C811E49A7F63135B0B75D20"/>
            </w:placeholder>
            <w:text/>
          </w:sdtPr>
          <w:sdtEndPr/>
          <w:sdtContent>
            <w:tc>
              <w:tcPr>
                <w:tcW w:w="2073" w:type="dxa"/>
              </w:tcPr>
              <w:p w:rsidR="00B574C9" w:rsidRDefault="00E22555" w:rsidP="00E22555">
                <w:r>
                  <w:t>Monty</w:t>
                </w:r>
              </w:p>
            </w:tc>
          </w:sdtContent>
        </w:sdt>
        <w:sdt>
          <w:sdtPr>
            <w:alias w:val="Middle name"/>
            <w:tag w:val="authorMiddleName"/>
            <w:id w:val="-2076034781"/>
            <w:placeholder>
              <w:docPart w:val="D0913B473D91F641A9D78A72C88D3C7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D5E04F8F76D92459608ED8D78F94A7D"/>
            </w:placeholder>
            <w:text/>
          </w:sdtPr>
          <w:sdtEndPr/>
          <w:sdtContent>
            <w:tc>
              <w:tcPr>
                <w:tcW w:w="2642" w:type="dxa"/>
              </w:tcPr>
              <w:p w:rsidR="00B574C9" w:rsidRDefault="00E22555" w:rsidP="00E22555">
                <w:r>
                  <w:t>Adkins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34773CCA342AA4BA13860431599015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45CFCCB6A580A4BAFD344790B1814B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91B1187C6CA6740A92A1997BFA85182"/>
            </w:placeholder>
            <w:text/>
          </w:sdtPr>
          <w:sdtEndPr/>
          <w:sdtContent>
            <w:tc>
              <w:tcPr>
                <w:tcW w:w="9016" w:type="dxa"/>
                <w:tcMar>
                  <w:top w:w="113" w:type="dxa"/>
                  <w:bottom w:w="113" w:type="dxa"/>
                </w:tcMar>
              </w:tcPr>
              <w:p w:rsidR="003F0D73" w:rsidRPr="00FB589A" w:rsidRDefault="008905DB" w:rsidP="008905DB">
                <w:r>
                  <w:rPr>
                    <w:lang w:val="en-US"/>
                  </w:rPr>
                  <w:t>Gerhard, Roberto (</w:t>
                </w:r>
                <w:r w:rsidR="00E22555" w:rsidRPr="003E5B54">
                  <w:rPr>
                    <w:lang w:val="en-US"/>
                  </w:rPr>
                  <w:t>1896</w:t>
                </w:r>
                <w:r>
                  <w:rPr>
                    <w:lang w:val="en-US"/>
                  </w:rPr>
                  <w:t>-1970)</w:t>
                </w:r>
              </w:p>
            </w:tc>
          </w:sdtContent>
        </w:sdt>
      </w:tr>
      <w:tr w:rsidR="00464699" w:rsidTr="00E22555">
        <w:sdt>
          <w:sdtPr>
            <w:alias w:val="Variant headwords"/>
            <w:tag w:val="variantHeadwords"/>
            <w:id w:val="173464402"/>
            <w:placeholder>
              <w:docPart w:val="5849774DBB2DAC42B84F071D88E67D0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06523E4B0BD3044B227F5E3B94D275C"/>
            </w:placeholder>
          </w:sdtPr>
          <w:sdtEndPr/>
          <w:sdtContent>
            <w:tc>
              <w:tcPr>
                <w:tcW w:w="9016" w:type="dxa"/>
                <w:tcMar>
                  <w:top w:w="113" w:type="dxa"/>
                  <w:bottom w:w="113" w:type="dxa"/>
                </w:tcMar>
              </w:tcPr>
              <w:p w:rsidR="00E85A05" w:rsidRDefault="004A2C18" w:rsidP="004D6809">
                <w:r>
                  <w:t xml:space="preserve">Roberto Gerhard studied piano with Enrique Granados in 1915 and composition with </w:t>
                </w:r>
                <w:proofErr w:type="spellStart"/>
                <w:r>
                  <w:t>Felip</w:t>
                </w:r>
                <w:proofErr w:type="spellEnd"/>
                <w:r>
                  <w:t xml:space="preserve"> </w:t>
                </w:r>
                <w:proofErr w:type="spellStart"/>
                <w:r>
                  <w:t>Pedrell</w:t>
                </w:r>
                <w:proofErr w:type="spellEnd"/>
                <w:r>
                  <w:t xml:space="preserve"> from 1916-1922, producing a number of important early works including the </w:t>
                </w:r>
                <w:r w:rsidRPr="00113C5F">
                  <w:rPr>
                    <w:i/>
                  </w:rPr>
                  <w:t xml:space="preserve">Dos </w:t>
                </w:r>
                <w:proofErr w:type="spellStart"/>
                <w:r w:rsidRPr="00113C5F">
                  <w:rPr>
                    <w:i/>
                  </w:rPr>
                  <w:t>Apunts</w:t>
                </w:r>
                <w:proofErr w:type="spellEnd"/>
                <w:r>
                  <w:t xml:space="preserve"> (1921-2) for piano and the </w:t>
                </w:r>
                <w:r>
                  <w:rPr>
                    <w:i/>
                  </w:rPr>
                  <w:t>7</w:t>
                </w:r>
                <w:r w:rsidRPr="00113C5F">
                  <w:rPr>
                    <w:i/>
                  </w:rPr>
                  <w:t xml:space="preserve"> Haiku</w:t>
                </w:r>
                <w:r>
                  <w:t xml:space="preserve"> (1922 rev. 1958) for voice, wind quartet, and piano. His move to Germany in 1923 to study with Schoenberg marked a decisive turning point in his career. Like Alban Berg, Gerhard's use of serial technique was unorthodox, </w:t>
                </w:r>
                <w:r w:rsidRPr="00113C5F">
                  <w:rPr>
                    <w:i/>
                  </w:rPr>
                  <w:t>The Wind Quintet</w:t>
                </w:r>
                <w:r>
                  <w:t xml:space="preserve"> (1928), for example, uses Schoenberg's technique of continuous variation but employs a tone row of seven notes rather than the usual twelve. Gerhard returned to Spain in 1929 but was forced into exile by the Franco regime; he moved to England in 1939, where he remained until his death. During his time in England Gerhard wrote many of his most important works. These often combined elements of serialism, Catalan folk music, and more sonically driven passages influenced by his work with electronic music. Works from this period include two string quartets, four symphonies, concertos for violin, harpsichord, and piano, and an opera, </w:t>
                </w:r>
                <w:r w:rsidRPr="00651BA8">
                  <w:rPr>
                    <w:i/>
                  </w:rPr>
                  <w:t>The Duenna</w:t>
                </w:r>
                <w:r>
                  <w:t xml:space="preserve">. Gerhard was the first composer in England to investigate electronic sound. His first work in the medium was for Bridget Boland's play </w:t>
                </w:r>
                <w:r w:rsidRPr="00113C5F">
                  <w:rPr>
                    <w:i/>
                  </w:rPr>
                  <w:t>The Prisoner</w:t>
                </w:r>
                <w:r>
                  <w:t xml:space="preserve"> in 1954. He continued to incorporate electronic music into a number of scores for radio and theatre productions – as well as concert works – including </w:t>
                </w:r>
                <w:r w:rsidRPr="001C138C">
                  <w:t>Symphony No. 3</w:t>
                </w:r>
                <w:r>
                  <w:t xml:space="preserve"> ‘</w:t>
                </w:r>
                <w:r w:rsidRPr="00651BA8">
                  <w:rPr>
                    <w:i/>
                  </w:rPr>
                  <w:t>Collages</w:t>
                </w:r>
                <w:r>
                  <w:rPr>
                    <w:i/>
                  </w:rPr>
                  <w:t>’</w:t>
                </w:r>
                <w:r>
                  <w:t xml:space="preserve"> (1960) and </w:t>
                </w:r>
                <w:r w:rsidRPr="00651BA8">
                  <w:rPr>
                    <w:i/>
                  </w:rPr>
                  <w:t xml:space="preserve">The Anger of Achilles </w:t>
                </w:r>
                <w:r>
                  <w:t xml:space="preserve">(1964), which won the Prix Italia in 1965. From 1960 onwards all of Gerhard's major works were in one movement, culminating in a series of large-scale chamber and orchestral works including the </w:t>
                </w:r>
                <w:r w:rsidRPr="001C138C">
                  <w:t>String Quartet No. 2</w:t>
                </w:r>
                <w:r>
                  <w:t xml:space="preserve"> (1960-62), </w:t>
                </w:r>
                <w:r w:rsidRPr="00651BA8">
                  <w:rPr>
                    <w:i/>
                  </w:rPr>
                  <w:t>Hymnody</w:t>
                </w:r>
                <w:r>
                  <w:t xml:space="preserve"> (1963), </w:t>
                </w:r>
                <w:r w:rsidRPr="00651BA8">
                  <w:rPr>
                    <w:i/>
                  </w:rPr>
                  <w:t>Epithalamion</w:t>
                </w:r>
                <w:r>
                  <w:t xml:space="preserve"> (1966), </w:t>
                </w:r>
                <w:r w:rsidRPr="00651BA8">
                  <w:rPr>
                    <w:i/>
                  </w:rPr>
                  <w:t>Libra</w:t>
                </w:r>
                <w:r>
                  <w:t xml:space="preserve"> (1968), and </w:t>
                </w:r>
                <w:r w:rsidRPr="00651BA8">
                  <w:rPr>
                    <w:i/>
                  </w:rPr>
                  <w:t>Leo</w:t>
                </w:r>
                <w:r>
                  <w:t xml:space="preserve"> (1969). </w:t>
                </w:r>
              </w:p>
            </w:tc>
          </w:sdtContent>
        </w:sdt>
      </w:tr>
      <w:tr w:rsidR="003F0D73" w:rsidTr="003F0D73">
        <w:sdt>
          <w:sdtPr>
            <w:alias w:val="Article text"/>
            <w:tag w:val="articleText"/>
            <w:id w:val="634067588"/>
            <w:placeholder>
              <w:docPart w:val="C3E89CBAFFB6F347A0EF78C43D988A8A"/>
            </w:placeholder>
          </w:sdtPr>
          <w:sdtEndPr/>
          <w:sdtContent>
            <w:tc>
              <w:tcPr>
                <w:tcW w:w="9016" w:type="dxa"/>
                <w:tcMar>
                  <w:top w:w="113" w:type="dxa"/>
                  <w:bottom w:w="113" w:type="dxa"/>
                </w:tcMar>
              </w:tcPr>
              <w:p w:rsidR="00E22555" w:rsidRDefault="00E22555" w:rsidP="00E22555">
                <w:r>
                  <w:t>Roberto Ger</w:t>
                </w:r>
                <w:r w:rsidR="00113C5F">
                  <w:t>h</w:t>
                </w:r>
                <w:r>
                  <w:t xml:space="preserve">ard studied piano with Enrique Granados in 1915 and composition with </w:t>
                </w:r>
                <w:proofErr w:type="spellStart"/>
                <w:r>
                  <w:t>Felip</w:t>
                </w:r>
                <w:proofErr w:type="spellEnd"/>
                <w:r>
                  <w:t xml:space="preserve"> </w:t>
                </w:r>
                <w:proofErr w:type="spellStart"/>
                <w:r>
                  <w:t>Pedrell</w:t>
                </w:r>
                <w:proofErr w:type="spellEnd"/>
                <w:r>
                  <w:t xml:space="preserve"> from 1916-1922, producing a number of important early works including the </w:t>
                </w:r>
                <w:r w:rsidRPr="00113C5F">
                  <w:rPr>
                    <w:i/>
                  </w:rPr>
                  <w:t xml:space="preserve">Dos </w:t>
                </w:r>
                <w:proofErr w:type="spellStart"/>
                <w:r w:rsidRPr="00113C5F">
                  <w:rPr>
                    <w:i/>
                  </w:rPr>
                  <w:t>Apunts</w:t>
                </w:r>
                <w:proofErr w:type="spellEnd"/>
                <w:r>
                  <w:t xml:space="preserve"> (1921-2) for piano and the </w:t>
                </w:r>
                <w:r w:rsidR="00651BA8">
                  <w:rPr>
                    <w:i/>
                  </w:rPr>
                  <w:t>7</w:t>
                </w:r>
                <w:r w:rsidRPr="00113C5F">
                  <w:rPr>
                    <w:i/>
                  </w:rPr>
                  <w:t xml:space="preserve"> Haiku</w:t>
                </w:r>
                <w:r>
                  <w:t xml:space="preserve"> (1922 rev. 1958) for voice, wind quartet, and piano. </w:t>
                </w:r>
                <w:r w:rsidR="008905DB">
                  <w:t xml:space="preserve">His </w:t>
                </w:r>
                <w:r>
                  <w:t>move to Germany in 1923 to study with Schoenberg</w:t>
                </w:r>
                <w:r w:rsidR="008905DB">
                  <w:t xml:space="preserve"> marked a decisive turning point in </w:t>
                </w:r>
                <w:r w:rsidR="004D6809">
                  <w:t>his</w:t>
                </w:r>
                <w:r w:rsidR="008905DB">
                  <w:t xml:space="preserve"> career</w:t>
                </w:r>
                <w:r>
                  <w:t xml:space="preserve">. Like Alban Berg, </w:t>
                </w:r>
                <w:r w:rsidR="00651BA8">
                  <w:t>Gerhard</w:t>
                </w:r>
                <w:r>
                  <w:t xml:space="preserve">'s use of </w:t>
                </w:r>
                <w:r w:rsidR="004A2C18">
                  <w:t>serial technique was unorthodox,</w:t>
                </w:r>
                <w:r>
                  <w:t xml:space="preserve"> </w:t>
                </w:r>
                <w:r w:rsidRPr="00113C5F">
                  <w:rPr>
                    <w:i/>
                  </w:rPr>
                  <w:t>The Wind Quintet</w:t>
                </w:r>
                <w:r>
                  <w:t xml:space="preserve"> (1928)</w:t>
                </w:r>
                <w:r w:rsidR="004A2C18">
                  <w:t>, for example,</w:t>
                </w:r>
                <w:r>
                  <w:t xml:space="preserve"> uses Schoenberg's technique of continuous variation but </w:t>
                </w:r>
                <w:r w:rsidR="008905DB">
                  <w:t>employs</w:t>
                </w:r>
                <w:r>
                  <w:t xml:space="preserve"> a tone row of seven notes rather than the usual twelve. </w:t>
                </w:r>
                <w:r w:rsidR="00651BA8">
                  <w:t>Gerhard</w:t>
                </w:r>
                <w:r>
                  <w:t xml:space="preserve"> returned to Spain in 1929 but was forced into exile by the Franco regime; he moved to England in 1939, where he remained until his death. During his </w:t>
                </w:r>
                <w:r w:rsidR="008905DB">
                  <w:t>time</w:t>
                </w:r>
                <w:r>
                  <w:t xml:space="preserve"> in England </w:t>
                </w:r>
                <w:r w:rsidR="00651BA8">
                  <w:t>Gerhard</w:t>
                </w:r>
                <w:r>
                  <w:t xml:space="preserve"> wrote many of his most important works. These often combine</w:t>
                </w:r>
                <w:r w:rsidR="0065648E">
                  <w:t>d</w:t>
                </w:r>
                <w:r>
                  <w:t xml:space="preserve"> elements of serialism, Catalan folk music, and more </w:t>
                </w:r>
                <w:r w:rsidR="00651BA8">
                  <w:t>sonically driven</w:t>
                </w:r>
                <w:r>
                  <w:t xml:space="preserve"> passages influenced by his</w:t>
                </w:r>
                <w:r w:rsidR="00113C5F">
                  <w:t xml:space="preserve"> work with electronic music. Works from this period </w:t>
                </w:r>
                <w:r>
                  <w:t>include two string quartets, four symphonies, concertos for violin, harpsichord</w:t>
                </w:r>
                <w:r w:rsidR="00397F79">
                  <w:t xml:space="preserve">, and piano, and an opera, </w:t>
                </w:r>
                <w:r w:rsidRPr="00651BA8">
                  <w:rPr>
                    <w:i/>
                  </w:rPr>
                  <w:t>The Duenna</w:t>
                </w:r>
                <w:r>
                  <w:t xml:space="preserve">. </w:t>
                </w:r>
                <w:r w:rsidR="00651BA8">
                  <w:t>Gerhard</w:t>
                </w:r>
                <w:r>
                  <w:t xml:space="preserve"> was the first composer in England to investigate electronic sound. His first work in the medium was for Bridget Boland's play </w:t>
                </w:r>
                <w:r w:rsidRPr="00113C5F">
                  <w:rPr>
                    <w:i/>
                  </w:rPr>
                  <w:t>The Prisoner</w:t>
                </w:r>
                <w:r>
                  <w:t xml:space="preserve"> in 1954. He continued to incorporate electronic music into a number of scores for radio and theatre productions</w:t>
                </w:r>
                <w:r w:rsidR="00397F79">
                  <w:t xml:space="preserve"> – </w:t>
                </w:r>
                <w:r>
                  <w:t>as well as concert works</w:t>
                </w:r>
                <w:r w:rsidR="00397F79">
                  <w:t xml:space="preserve"> – including</w:t>
                </w:r>
                <w:r w:rsidR="00651BA8">
                  <w:t xml:space="preserve"> </w:t>
                </w:r>
                <w:r w:rsidR="00651BA8" w:rsidRPr="001C138C">
                  <w:t>Symphony No. 3</w:t>
                </w:r>
                <w:r w:rsidR="00651BA8">
                  <w:t xml:space="preserve"> </w:t>
                </w:r>
                <w:r w:rsidR="00397F79">
                  <w:lastRenderedPageBreak/>
                  <w:t>‘</w:t>
                </w:r>
                <w:r w:rsidR="00651BA8" w:rsidRPr="00651BA8">
                  <w:rPr>
                    <w:i/>
                  </w:rPr>
                  <w:t>Collages</w:t>
                </w:r>
                <w:r w:rsidR="00397F79">
                  <w:rPr>
                    <w:i/>
                  </w:rPr>
                  <w:t>’</w:t>
                </w:r>
                <w:r>
                  <w:t xml:space="preserve"> (1960) </w:t>
                </w:r>
                <w:r w:rsidR="00113C5F">
                  <w:t xml:space="preserve">and </w:t>
                </w:r>
                <w:r w:rsidR="00113C5F" w:rsidRPr="00651BA8">
                  <w:rPr>
                    <w:i/>
                  </w:rPr>
                  <w:t xml:space="preserve">The Anger of Achilles </w:t>
                </w:r>
                <w:r w:rsidR="00113C5F">
                  <w:t>(1964),</w:t>
                </w:r>
                <w:r>
                  <w:t xml:space="preserve"> which won the Prix Italia in 1965. From 1960 onwards all of </w:t>
                </w:r>
                <w:r w:rsidR="00651BA8">
                  <w:t>Gerhard</w:t>
                </w:r>
                <w:r>
                  <w:t xml:space="preserve">'s </w:t>
                </w:r>
                <w:r w:rsidR="00113C5F">
                  <w:t xml:space="preserve">major works </w:t>
                </w:r>
                <w:r w:rsidR="00397F79">
                  <w:t>were</w:t>
                </w:r>
                <w:r w:rsidR="00113C5F">
                  <w:t xml:space="preserve"> in one movement, culminating </w:t>
                </w:r>
                <w:r>
                  <w:t xml:space="preserve">in a series of large-scale chamber and orchestral works including the </w:t>
                </w:r>
                <w:r w:rsidRPr="001C138C">
                  <w:t>String Quartet No. 2</w:t>
                </w:r>
                <w:r>
                  <w:t xml:space="preserve"> (1960-62), </w:t>
                </w:r>
                <w:r w:rsidRPr="00651BA8">
                  <w:rPr>
                    <w:i/>
                  </w:rPr>
                  <w:t>Hymnody</w:t>
                </w:r>
                <w:r>
                  <w:t xml:space="preserve"> (1963)</w:t>
                </w:r>
                <w:r w:rsidR="00113C5F">
                  <w:t>,</w:t>
                </w:r>
                <w:r>
                  <w:t xml:space="preserve"> </w:t>
                </w:r>
                <w:r w:rsidRPr="00651BA8">
                  <w:rPr>
                    <w:i/>
                  </w:rPr>
                  <w:t>Epithalamion</w:t>
                </w:r>
                <w:r>
                  <w:t xml:space="preserve"> (1966), </w:t>
                </w:r>
                <w:r w:rsidRPr="00651BA8">
                  <w:rPr>
                    <w:i/>
                  </w:rPr>
                  <w:t>Libra</w:t>
                </w:r>
                <w:r>
                  <w:t xml:space="preserve"> (1968), and </w:t>
                </w:r>
                <w:r w:rsidRPr="00651BA8">
                  <w:rPr>
                    <w:i/>
                  </w:rPr>
                  <w:t>Leo</w:t>
                </w:r>
                <w:r>
                  <w:t xml:space="preserve"> (1969). </w:t>
                </w:r>
              </w:p>
              <w:p w:rsidR="00E22555" w:rsidRDefault="00E22555" w:rsidP="00E22555"/>
              <w:p w:rsidR="000119ED" w:rsidRDefault="00651BA8" w:rsidP="00E22555">
                <w:r>
                  <w:t>Gerhard</w:t>
                </w:r>
                <w:r w:rsidR="00E22555">
                  <w:t xml:space="preserve">'s musical idiom can </w:t>
                </w:r>
                <w:r w:rsidR="00113C5F">
                  <w:t xml:space="preserve">be </w:t>
                </w:r>
                <w:r w:rsidR="00E22555">
                  <w:t>split into a number of discrete phases: the early Spanish works</w:t>
                </w:r>
                <w:r w:rsidR="00397F79">
                  <w:t>,</w:t>
                </w:r>
                <w:r w:rsidR="00E22555">
                  <w:t xml:space="preserve"> often influenced by Stravinsky and Schoenberg (up to 1922); his early serial work whilst studying in Vienna and Berlin with Schoenberg (1923-28); more folk inspired works on his return to Spain and his early time in England (1929-1951)</w:t>
                </w:r>
                <w:r w:rsidR="00397F79">
                  <w:t>;</w:t>
                </w:r>
                <w:r w:rsidR="00E22555">
                  <w:t xml:space="preserve"> and finally</w:t>
                </w:r>
                <w:r w:rsidR="00397F79">
                  <w:t>,</w:t>
                </w:r>
                <w:r w:rsidR="00E22555">
                  <w:t xml:space="preserve"> his mature synthesis of serialism, folk music</w:t>
                </w:r>
                <w:r w:rsidR="00113C5F">
                  <w:t>,</w:t>
                </w:r>
                <w:r w:rsidR="00E22555">
                  <w:t xml:space="preserve"> and later electronic music (1951-1970). It was while </w:t>
                </w:r>
                <w:r w:rsidR="00113C5F">
                  <w:t xml:space="preserve">in </w:t>
                </w:r>
                <w:r w:rsidR="00E22555">
                  <w:t>England that Gerhard's mature style emerged. Throughout the 1940s and 1950s Gerhard experimented with form and time in music</w:t>
                </w:r>
                <w:r w:rsidR="00113C5F">
                  <w:t>,</w:t>
                </w:r>
                <w:r w:rsidR="00E22555">
                  <w:t xml:space="preserve"> developing his own notion of serialism. His first mature</w:t>
                </w:r>
                <w:r w:rsidR="00113C5F">
                  <w:t>,</w:t>
                </w:r>
                <w:r w:rsidR="00E22555">
                  <w:t xml:space="preserve"> fully serial composition was the </w:t>
                </w:r>
                <w:r w:rsidR="00E22555" w:rsidRPr="008905DB">
                  <w:rPr>
                    <w:i/>
                  </w:rPr>
                  <w:t xml:space="preserve">Concerto for Piano and String Orchestra </w:t>
                </w:r>
                <w:r w:rsidR="00E22555">
                  <w:t xml:space="preserve">(1951). Gerhard did not treat the </w:t>
                </w:r>
                <w:proofErr w:type="gramStart"/>
                <w:r w:rsidR="00E22555">
                  <w:t>twelve tone</w:t>
                </w:r>
                <w:proofErr w:type="gramEnd"/>
                <w:r w:rsidR="00E22555">
                  <w:t xml:space="preserve"> series a</w:t>
                </w:r>
                <w:r w:rsidR="00C86E49">
                  <w:t xml:space="preserve">s a fixed set, instead adopting </w:t>
                </w:r>
                <w:r w:rsidR="00E22555">
                  <w:t xml:space="preserve">a freer </w:t>
                </w:r>
                <w:proofErr w:type="spellStart"/>
                <w:r w:rsidR="00E22555">
                  <w:t>hexachordal</w:t>
                </w:r>
                <w:proofErr w:type="spellEnd"/>
                <w:r w:rsidR="00E22555">
                  <w:t xml:space="preserve"> approach in which the series was split into two six-note groups that provided a resource from which pitch and harmonic materials could be developed. This technique </w:t>
                </w:r>
                <w:r w:rsidR="00C86E49">
                  <w:t>culminated in</w:t>
                </w:r>
                <w:r w:rsidR="00E22555">
                  <w:t xml:space="preserve"> the </w:t>
                </w:r>
                <w:r w:rsidR="00E22555" w:rsidRPr="001C138C">
                  <w:t>Symphony No. 2</w:t>
                </w:r>
                <w:r w:rsidR="00E22555">
                  <w:t xml:space="preserve"> (1957-59)</w:t>
                </w:r>
                <w:r w:rsidR="004A2C18">
                  <w:t>,</w:t>
                </w:r>
                <w:bookmarkStart w:id="0" w:name="_GoBack"/>
                <w:bookmarkEnd w:id="0"/>
                <w:r w:rsidR="00E22555">
                  <w:t xml:space="preserve"> in which the series is used not only to control the pitch structure of the work</w:t>
                </w:r>
                <w:r w:rsidR="00C86E49">
                  <w:t>,</w:t>
                </w:r>
                <w:r w:rsidR="00E22555">
                  <w:t xml:space="preserve"> but also the large-scale temporal form. </w:t>
                </w:r>
              </w:p>
              <w:p w:rsidR="000119ED" w:rsidRDefault="000119ED" w:rsidP="00E22555"/>
              <w:p w:rsidR="00E22555" w:rsidRDefault="00E22555" w:rsidP="00E22555">
                <w:r>
                  <w:t xml:space="preserve">In the late 1950s Gerhard developed his electronic music studio and was one of the few serious composers to work at the BBC </w:t>
                </w:r>
                <w:proofErr w:type="spellStart"/>
                <w:r>
                  <w:t>Radiophonic</w:t>
                </w:r>
                <w:proofErr w:type="spellEnd"/>
                <w:r>
                  <w:t xml:space="preserve"> Workshop. In his electronic music, which Gerhard preferred to call sound composition, he often used recordings of instruments and his own works as material for further manipulation in the studio. In thi</w:t>
                </w:r>
                <w:r w:rsidR="000119ED">
                  <w:t>s respect, Gerhard's approach was</w:t>
                </w:r>
                <w:r>
                  <w:t xml:space="preserve"> similar to </w:t>
                </w:r>
                <w:proofErr w:type="spellStart"/>
                <w:r>
                  <w:t>Xenakis</w:t>
                </w:r>
                <w:proofErr w:type="spellEnd"/>
                <w:r>
                  <w:t>' early work in the medium, namely the pursuit of an abstract electronic music made from concrete sound materials. As a result of working with electronics Gerhard came to think of music differently. In his notebooks he write</w:t>
                </w:r>
                <w:r w:rsidR="00397F79">
                  <w:t>s</w:t>
                </w:r>
                <w:r>
                  <w:t xml:space="preserve"> 'music is not notes but sonic motion</w:t>
                </w:r>
                <w:r w:rsidR="004D6809">
                  <w:t>,</w:t>
                </w:r>
                <w:r>
                  <w:t xml:space="preserve">' and that for him, working in the electronic medium had resulted in a 'number of far-reaching morphological changes in the manner of organising sound and it </w:t>
                </w:r>
                <w:r w:rsidR="00397F79">
                  <w:t>[seemed to him]</w:t>
                </w:r>
                <w:r>
                  <w:t xml:space="preserve"> that these changes </w:t>
                </w:r>
                <w:r w:rsidR="00397F79">
                  <w:t>[were]</w:t>
                </w:r>
                <w:r>
                  <w:t xml:space="preserve"> bound to affect methods of composition in the traditional field of instrumental composition as well.' Throughout the 1960s Gerhard's music became less about melody and more concerned with texturally driven layers of sound in time</w:t>
                </w:r>
                <w:r w:rsidR="00812DDE">
                  <w:t xml:space="preserve"> –</w:t>
                </w:r>
                <w:r>
                  <w:t xml:space="preserve"> often still serially organised. The epitome of this synthesis of elements in his mature style can be found in the </w:t>
                </w:r>
                <w:r w:rsidRPr="00812DDE">
                  <w:rPr>
                    <w:i/>
                  </w:rPr>
                  <w:t>Concerto for Orchestra</w:t>
                </w:r>
                <w:r>
                  <w:t xml:space="preserve"> (1965) and </w:t>
                </w:r>
                <w:r w:rsidRPr="00812DDE">
                  <w:t>Symphony No. 4</w:t>
                </w:r>
                <w:r w:rsidRPr="00812DDE">
                  <w:rPr>
                    <w:i/>
                  </w:rPr>
                  <w:t xml:space="preserve"> 'New York'</w:t>
                </w:r>
                <w:r>
                  <w:t xml:space="preserve"> (1966). At the time of his death Gerhard was working on a fifth symphony. </w:t>
                </w:r>
              </w:p>
              <w:p w:rsidR="00E22555" w:rsidRDefault="00E22555" w:rsidP="00E22555"/>
              <w:p w:rsidR="00E22555" w:rsidRDefault="00E22555" w:rsidP="0065648E">
                <w:pPr>
                  <w:pStyle w:val="Heading1"/>
                  <w:outlineLvl w:val="0"/>
                </w:pPr>
                <w:r>
                  <w:t>Principal works</w:t>
                </w:r>
              </w:p>
              <w:p w:rsidR="00C86E49" w:rsidRDefault="00C86E49" w:rsidP="004D69D7">
                <w:pPr>
                  <w:pStyle w:val="Heading2"/>
                  <w:outlineLvl w:val="1"/>
                </w:pPr>
                <w:r>
                  <w:t>Opera</w:t>
                </w:r>
              </w:p>
              <w:p w:rsidR="00C86E49" w:rsidRDefault="00C86E49" w:rsidP="00E22555">
                <w:r>
                  <w:t>The Duenna (1945-47)</w:t>
                </w:r>
              </w:p>
              <w:p w:rsidR="00C86E49" w:rsidRDefault="00C86E49" w:rsidP="00E22555"/>
              <w:p w:rsidR="00C86E49" w:rsidRDefault="00C86E49" w:rsidP="004D69D7">
                <w:pPr>
                  <w:pStyle w:val="Heading2"/>
                  <w:outlineLvl w:val="1"/>
                </w:pPr>
                <w:r>
                  <w:t>Vocal</w:t>
                </w:r>
              </w:p>
              <w:p w:rsidR="00C86E49" w:rsidRDefault="00C86E49" w:rsidP="00E22555">
                <w:r>
                  <w:t>Cantata (1932)</w:t>
                </w:r>
              </w:p>
              <w:p w:rsidR="00C86E49" w:rsidRDefault="00E22555" w:rsidP="00E22555">
                <w:r>
                  <w:t>The Pla</w:t>
                </w:r>
                <w:r w:rsidR="00C86E49">
                  <w:t>gue (1963-64)</w:t>
                </w:r>
              </w:p>
              <w:p w:rsidR="00C86E49" w:rsidRDefault="00C86E49" w:rsidP="00E22555"/>
              <w:p w:rsidR="00C86E49" w:rsidRDefault="00E22555" w:rsidP="004D69D7">
                <w:pPr>
                  <w:pStyle w:val="Heading2"/>
                  <w:outlineLvl w:val="1"/>
                </w:pPr>
                <w:r>
                  <w:t>Orches</w:t>
                </w:r>
                <w:r w:rsidR="00C86E49">
                  <w:t>tral</w:t>
                </w:r>
              </w:p>
              <w:p w:rsidR="00C86E49" w:rsidRDefault="00C86E49" w:rsidP="00E22555">
                <w:r>
                  <w:t>Symphony No. 1 (1952-53)</w:t>
                </w:r>
              </w:p>
              <w:p w:rsidR="00C86E49" w:rsidRDefault="00C86E49" w:rsidP="00E22555">
                <w:r>
                  <w:t>Symphony No. 2 (1957-59)</w:t>
                </w:r>
              </w:p>
              <w:p w:rsidR="00C86E49" w:rsidRDefault="00E22555" w:rsidP="00E22555">
                <w:r>
                  <w:t>Sy</w:t>
                </w:r>
                <w:r w:rsidR="00C86E49">
                  <w:t>mphony No. 3 'Collages' (1960)</w:t>
                </w:r>
              </w:p>
              <w:p w:rsidR="00C86E49" w:rsidRDefault="00C86E49" w:rsidP="00E22555">
                <w:r>
                  <w:t>Concerto for Orchestra (1965)</w:t>
                </w:r>
              </w:p>
              <w:p w:rsidR="00C86E49" w:rsidRDefault="00C86E49" w:rsidP="00E22555">
                <w:r>
                  <w:lastRenderedPageBreak/>
                  <w:t>Epithalamion (1966)</w:t>
                </w:r>
              </w:p>
              <w:p w:rsidR="00C86E49" w:rsidRDefault="00E22555" w:rsidP="00E22555">
                <w:r>
                  <w:t>Sy</w:t>
                </w:r>
                <w:r w:rsidR="00C86E49">
                  <w:t>mphony No. 4 'New York' (1967)</w:t>
                </w:r>
              </w:p>
              <w:p w:rsidR="00C86E49" w:rsidRDefault="00C86E49" w:rsidP="00E22555"/>
              <w:p w:rsidR="00C86E49" w:rsidRDefault="00C86E49" w:rsidP="004D69D7">
                <w:pPr>
                  <w:pStyle w:val="Heading2"/>
                  <w:outlineLvl w:val="1"/>
                </w:pPr>
                <w:r>
                  <w:t>Concerto</w:t>
                </w:r>
              </w:p>
              <w:p w:rsidR="00C86E49" w:rsidRDefault="00E22555" w:rsidP="00E22555">
                <w:r>
                  <w:t xml:space="preserve">Concerto for </w:t>
                </w:r>
                <w:r w:rsidR="00C86E49">
                  <w:t>Violin and Orchestra (1942-43)</w:t>
                </w:r>
              </w:p>
              <w:p w:rsidR="00C86E49" w:rsidRDefault="00E22555" w:rsidP="00E22555">
                <w:r>
                  <w:t>Concerto for Pia</w:t>
                </w:r>
                <w:r w:rsidR="00C86E49">
                  <w:t>no and String Orchestra (1951)</w:t>
                </w:r>
              </w:p>
              <w:p w:rsidR="00C86E49" w:rsidRDefault="00E22555" w:rsidP="00E22555">
                <w:r>
                  <w:t>Concerto for Harpsichord, Pe</w:t>
                </w:r>
                <w:r w:rsidR="00C86E49">
                  <w:t>rcussion and Strings (1955-56)</w:t>
                </w:r>
              </w:p>
              <w:p w:rsidR="00C86E49" w:rsidRDefault="00C86E49" w:rsidP="00E22555"/>
              <w:p w:rsidR="00C86E49" w:rsidRDefault="00C86E49" w:rsidP="004D69D7">
                <w:pPr>
                  <w:pStyle w:val="Heading2"/>
                  <w:outlineLvl w:val="1"/>
                </w:pPr>
                <w:r>
                  <w:t xml:space="preserve">Ballet </w:t>
                </w:r>
              </w:p>
              <w:p w:rsidR="00C86E49" w:rsidRDefault="00C86E49" w:rsidP="00E22555">
                <w:r>
                  <w:t>Ariel (1934)</w:t>
                </w:r>
              </w:p>
              <w:p w:rsidR="00C86E49" w:rsidRDefault="00E22555" w:rsidP="00E22555">
                <w:r>
                  <w:t xml:space="preserve">Don Quixote (1940-41) </w:t>
                </w:r>
              </w:p>
              <w:p w:rsidR="00C86E49" w:rsidRDefault="00C86E49" w:rsidP="00E22555"/>
              <w:p w:rsidR="00C86E49" w:rsidRDefault="00C86E49" w:rsidP="004D69D7">
                <w:pPr>
                  <w:pStyle w:val="Heading2"/>
                  <w:outlineLvl w:val="1"/>
                </w:pPr>
                <w:r>
                  <w:t>Chamber</w:t>
                </w:r>
              </w:p>
              <w:p w:rsidR="00C86E49" w:rsidRDefault="00C86E49" w:rsidP="00E22555">
                <w:r>
                  <w:t>Wind Quintet (1928)</w:t>
                </w:r>
              </w:p>
              <w:p w:rsidR="00C86E49" w:rsidRDefault="00C86E49" w:rsidP="00E22555">
                <w:r>
                  <w:t>String Quartet No. 1 (1950-55)</w:t>
                </w:r>
              </w:p>
              <w:p w:rsidR="00C86E49" w:rsidRDefault="00C86E49" w:rsidP="00E22555">
                <w:proofErr w:type="spellStart"/>
                <w:r>
                  <w:t>Nonet</w:t>
                </w:r>
                <w:proofErr w:type="spellEnd"/>
                <w:r>
                  <w:t xml:space="preserve"> (1956-57)</w:t>
                </w:r>
              </w:p>
              <w:p w:rsidR="00C86E49" w:rsidRDefault="00E22555" w:rsidP="00E22555">
                <w:r>
                  <w:t>String Quartet No. 2 (1960-</w:t>
                </w:r>
                <w:r w:rsidR="00C86E49">
                  <w:t>62)</w:t>
                </w:r>
              </w:p>
              <w:p w:rsidR="00C86E49" w:rsidRDefault="00C86E49" w:rsidP="00E22555">
                <w:r>
                  <w:t>Hymnody (1963)</w:t>
                </w:r>
              </w:p>
              <w:p w:rsidR="00C86E49" w:rsidRDefault="00C86E49" w:rsidP="00E22555">
                <w:r>
                  <w:t>Libra (1968)</w:t>
                </w:r>
              </w:p>
              <w:p w:rsidR="00C86E49" w:rsidRDefault="00C86E49" w:rsidP="00E22555">
                <w:r>
                  <w:t>Leo (1969)</w:t>
                </w:r>
              </w:p>
              <w:p w:rsidR="00C86E49" w:rsidRDefault="00C86E49" w:rsidP="00E22555"/>
              <w:p w:rsidR="00C86E49" w:rsidRDefault="00C86E49" w:rsidP="004D69D7">
                <w:pPr>
                  <w:pStyle w:val="Heading2"/>
                  <w:outlineLvl w:val="1"/>
                </w:pPr>
                <w:r>
                  <w:t>Electronic</w:t>
                </w:r>
              </w:p>
              <w:p w:rsidR="00C86E49" w:rsidRDefault="00E22555" w:rsidP="00E22555">
                <w:r>
                  <w:t>Lament for the</w:t>
                </w:r>
                <w:r w:rsidR="00C86E49">
                  <w:t xml:space="preserve"> Death of a Bullfighter (1959)</w:t>
                </w:r>
              </w:p>
              <w:p w:rsidR="00C86E49" w:rsidRDefault="00C86E49" w:rsidP="00E22555">
                <w:r>
                  <w:t>Caligula (1961)</w:t>
                </w:r>
              </w:p>
              <w:p w:rsidR="003F0D73" w:rsidRDefault="00E22555" w:rsidP="00C27FAB">
                <w:proofErr w:type="spellStart"/>
                <w:r>
                  <w:t>Audiomobile</w:t>
                </w:r>
                <w:proofErr w:type="spellEnd"/>
                <w:r>
                  <w:t xml:space="preserve"> 2 'DNA in Reflection' (1963).</w:t>
                </w:r>
              </w:p>
            </w:tc>
          </w:sdtContent>
        </w:sdt>
      </w:tr>
      <w:tr w:rsidR="003235A7" w:rsidTr="003235A7">
        <w:tc>
          <w:tcPr>
            <w:tcW w:w="9016" w:type="dxa"/>
          </w:tcPr>
          <w:p w:rsidR="003235A7" w:rsidRDefault="003235A7" w:rsidP="008A5B87">
            <w:r w:rsidRPr="0015114C">
              <w:rPr>
                <w:u w:val="single"/>
              </w:rPr>
              <w:lastRenderedPageBreak/>
              <w:t>Further reading</w:t>
            </w:r>
            <w:r>
              <w:t>:</w:t>
            </w:r>
          </w:p>
          <w:p w:rsidR="003235A7" w:rsidRDefault="004A2C18" w:rsidP="00FB11DE">
            <w:sdt>
              <w:sdtPr>
                <w:id w:val="511111307"/>
                <w:citation/>
              </w:sdtPr>
              <w:sdtEndPr/>
              <w:sdtContent>
                <w:r w:rsidR="00D87B02">
                  <w:fldChar w:fldCharType="begin"/>
                </w:r>
                <w:r w:rsidR="00D87B02">
                  <w:rPr>
                    <w:lang w:val="en-US"/>
                  </w:rPr>
                  <w:instrText xml:space="preserve"> CITATION Ath73 \l 1033 </w:instrText>
                </w:r>
                <w:r w:rsidR="00D87B02">
                  <w:fldChar w:fldCharType="separate"/>
                </w:r>
                <w:r w:rsidR="00D87B02" w:rsidRPr="00D87B02">
                  <w:rPr>
                    <w:noProof/>
                    <w:lang w:val="en-US"/>
                  </w:rPr>
                  <w:t>(Atherton, Schubert and Gerhard)</w:t>
                </w:r>
                <w:r w:rsidR="00D87B02">
                  <w:fldChar w:fldCharType="end"/>
                </w:r>
              </w:sdtContent>
            </w:sdt>
          </w:p>
          <w:p w:rsidR="00D87B02" w:rsidRDefault="004A2C18" w:rsidP="00FB11DE">
            <w:sdt>
              <w:sdtPr>
                <w:id w:val="145642597"/>
                <w:citation/>
              </w:sdtPr>
              <w:sdtEndPr/>
              <w:sdtContent>
                <w:r w:rsidR="00D87B02">
                  <w:fldChar w:fldCharType="begin"/>
                </w:r>
                <w:r w:rsidR="00D87B02">
                  <w:rPr>
                    <w:lang w:val="en-US"/>
                  </w:rPr>
                  <w:instrText xml:space="preserve"> CITATION Bow00 \l 1033 </w:instrText>
                </w:r>
                <w:r w:rsidR="00D87B02">
                  <w:fldChar w:fldCharType="separate"/>
                </w:r>
                <w:r w:rsidR="00D87B02" w:rsidRPr="00D87B02">
                  <w:rPr>
                    <w:noProof/>
                    <w:lang w:val="en-US"/>
                  </w:rPr>
                  <w:t>(Bowen and Gerhard)</w:t>
                </w:r>
                <w:r w:rsidR="00D87B02">
                  <w:fldChar w:fldCharType="end"/>
                </w:r>
              </w:sdtContent>
            </w:sdt>
          </w:p>
          <w:p w:rsidR="00D87B02" w:rsidRDefault="004A2C18" w:rsidP="00FB11DE">
            <w:sdt>
              <w:sdtPr>
                <w:id w:val="41260843"/>
                <w:citation/>
              </w:sdtPr>
              <w:sdtEndPr/>
              <w:sdtContent>
                <w:r w:rsidR="00D87B02">
                  <w:fldChar w:fldCharType="begin"/>
                </w:r>
                <w:r w:rsidR="00D87B02">
                  <w:rPr>
                    <w:lang w:val="en-US"/>
                  </w:rPr>
                  <w:instrText xml:space="preserve"> CITATION Hom00 \l 1033 </w:instrText>
                </w:r>
                <w:r w:rsidR="00D87B02">
                  <w:fldChar w:fldCharType="separate"/>
                </w:r>
                <w:r w:rsidR="00D87B02" w:rsidRPr="00D87B02">
                  <w:rPr>
                    <w:noProof/>
                    <w:lang w:val="en-US"/>
                  </w:rPr>
                  <w:t>(Homs and Bowen)</w:t>
                </w:r>
                <w:r w:rsidR="00D87B02">
                  <w:fldChar w:fldCharType="end"/>
                </w:r>
              </w:sdtContent>
            </w:sdt>
          </w:p>
          <w:p w:rsidR="00D87B02" w:rsidRDefault="004A2C18" w:rsidP="00FB11DE">
            <w:sdt>
              <w:sdtPr>
                <w:id w:val="-900586917"/>
                <w:citation/>
              </w:sdtPr>
              <w:sdtEndPr/>
              <w:sdtContent>
                <w:r w:rsidR="00D87B02">
                  <w:fldChar w:fldCharType="begin"/>
                </w:r>
                <w:r w:rsidR="00D87B02">
                  <w:rPr>
                    <w:lang w:val="en-US"/>
                  </w:rPr>
                  <w:instrText xml:space="preserve"> CITATION Spr09 \l 1033 </w:instrText>
                </w:r>
                <w:r w:rsidR="00D87B02">
                  <w:fldChar w:fldCharType="separate"/>
                </w:r>
                <w:r w:rsidR="00D87B02" w:rsidRPr="00D87B02">
                  <w:rPr>
                    <w:noProof/>
                    <w:lang w:val="en-US"/>
                  </w:rPr>
                  <w:t>(Sproston)</w:t>
                </w:r>
                <w:r w:rsidR="00D87B02">
                  <w:fldChar w:fldCharType="end"/>
                </w:r>
              </w:sdtContent>
            </w:sdt>
          </w:p>
          <w:p w:rsidR="00D87B02" w:rsidRDefault="004A2C18" w:rsidP="00FB11DE">
            <w:sdt>
              <w:sdtPr>
                <w:id w:val="-839771263"/>
                <w:citation/>
              </w:sdtPr>
              <w:sdtEndPr/>
              <w:sdtContent>
                <w:r w:rsidR="00D87B02">
                  <w:fldChar w:fldCharType="begin"/>
                </w:r>
                <w:r w:rsidR="00D87B02">
                  <w:rPr>
                    <w:lang w:val="en-US"/>
                  </w:rPr>
                  <w:instrText xml:space="preserve"> CITATION Whi93 \l 1033 </w:instrText>
                </w:r>
                <w:r w:rsidR="00D87B02">
                  <w:fldChar w:fldCharType="separate"/>
                </w:r>
                <w:r w:rsidR="00D87B02" w:rsidRPr="00D87B02">
                  <w:rPr>
                    <w:noProof/>
                    <w:lang w:val="en-US"/>
                  </w:rPr>
                  <w:t>(White)</w:t>
                </w:r>
                <w:r w:rsidR="00D87B02">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DDE" w:rsidRDefault="00812DDE" w:rsidP="007A0D55">
      <w:pPr>
        <w:spacing w:after="0" w:line="240" w:lineRule="auto"/>
      </w:pPr>
      <w:r>
        <w:separator/>
      </w:r>
    </w:p>
  </w:endnote>
  <w:endnote w:type="continuationSeparator" w:id="0">
    <w:p w:rsidR="00812DDE" w:rsidRDefault="00812D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DDE" w:rsidRDefault="00812DDE" w:rsidP="007A0D55">
      <w:pPr>
        <w:spacing w:after="0" w:line="240" w:lineRule="auto"/>
      </w:pPr>
      <w:r>
        <w:separator/>
      </w:r>
    </w:p>
  </w:footnote>
  <w:footnote w:type="continuationSeparator" w:id="0">
    <w:p w:rsidR="00812DDE" w:rsidRDefault="00812D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DDE" w:rsidRDefault="00812D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12DDE" w:rsidRDefault="00812D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55"/>
    <w:rsid w:val="000119ED"/>
    <w:rsid w:val="00032559"/>
    <w:rsid w:val="00052040"/>
    <w:rsid w:val="000B1A65"/>
    <w:rsid w:val="000B25AE"/>
    <w:rsid w:val="000B55AB"/>
    <w:rsid w:val="000D24DC"/>
    <w:rsid w:val="00101B2E"/>
    <w:rsid w:val="00113C5F"/>
    <w:rsid w:val="00116FA0"/>
    <w:rsid w:val="0015114C"/>
    <w:rsid w:val="001A21F3"/>
    <w:rsid w:val="001A2537"/>
    <w:rsid w:val="001A6A06"/>
    <w:rsid w:val="001C138C"/>
    <w:rsid w:val="00210C03"/>
    <w:rsid w:val="002162E2"/>
    <w:rsid w:val="00225C5A"/>
    <w:rsid w:val="00230B10"/>
    <w:rsid w:val="00234353"/>
    <w:rsid w:val="00244BB0"/>
    <w:rsid w:val="002A0A0D"/>
    <w:rsid w:val="002B0B37"/>
    <w:rsid w:val="0030662D"/>
    <w:rsid w:val="003235A7"/>
    <w:rsid w:val="003677B6"/>
    <w:rsid w:val="00397F79"/>
    <w:rsid w:val="003A112D"/>
    <w:rsid w:val="003D3579"/>
    <w:rsid w:val="003E2795"/>
    <w:rsid w:val="003F0D73"/>
    <w:rsid w:val="00462DBE"/>
    <w:rsid w:val="00464699"/>
    <w:rsid w:val="00483379"/>
    <w:rsid w:val="00487BC5"/>
    <w:rsid w:val="00496888"/>
    <w:rsid w:val="004A2C18"/>
    <w:rsid w:val="004A7476"/>
    <w:rsid w:val="004D6809"/>
    <w:rsid w:val="004D69D7"/>
    <w:rsid w:val="004E5896"/>
    <w:rsid w:val="00513EE6"/>
    <w:rsid w:val="00534F8F"/>
    <w:rsid w:val="00590035"/>
    <w:rsid w:val="005A3CD8"/>
    <w:rsid w:val="005B177E"/>
    <w:rsid w:val="005B3921"/>
    <w:rsid w:val="005F26D7"/>
    <w:rsid w:val="005F5450"/>
    <w:rsid w:val="00651BA8"/>
    <w:rsid w:val="0065648E"/>
    <w:rsid w:val="006D0412"/>
    <w:rsid w:val="007411B9"/>
    <w:rsid w:val="00780D95"/>
    <w:rsid w:val="00780DC7"/>
    <w:rsid w:val="007A0D55"/>
    <w:rsid w:val="007B3377"/>
    <w:rsid w:val="007E5F44"/>
    <w:rsid w:val="00812DDE"/>
    <w:rsid w:val="00821DE3"/>
    <w:rsid w:val="00846CE1"/>
    <w:rsid w:val="008905D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6E49"/>
    <w:rsid w:val="00CC586D"/>
    <w:rsid w:val="00CF1542"/>
    <w:rsid w:val="00CF3EC5"/>
    <w:rsid w:val="00D656DA"/>
    <w:rsid w:val="00D83300"/>
    <w:rsid w:val="00D87B02"/>
    <w:rsid w:val="00DC6B48"/>
    <w:rsid w:val="00DF01B0"/>
    <w:rsid w:val="00E2255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2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555"/>
    <w:rPr>
      <w:rFonts w:ascii="Lucida Grande" w:hAnsi="Lucida Grande" w:cs="Lucida Grande"/>
      <w:sz w:val="18"/>
      <w:szCs w:val="18"/>
    </w:rPr>
  </w:style>
  <w:style w:type="paragraph" w:customStyle="1" w:styleId="Body1">
    <w:name w:val="Body 1"/>
    <w:rsid w:val="00E22555"/>
    <w:pPr>
      <w:spacing w:after="0" w:line="240" w:lineRule="auto"/>
    </w:pPr>
    <w:rPr>
      <w:rFonts w:ascii="Helvetica" w:eastAsia="Arial Unicode MS"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2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555"/>
    <w:rPr>
      <w:rFonts w:ascii="Lucida Grande" w:hAnsi="Lucida Grande" w:cs="Lucida Grande"/>
      <w:sz w:val="18"/>
      <w:szCs w:val="18"/>
    </w:rPr>
  </w:style>
  <w:style w:type="paragraph" w:customStyle="1" w:styleId="Body1">
    <w:name w:val="Body 1"/>
    <w:rsid w:val="00E22555"/>
    <w:pPr>
      <w:spacing w:after="0" w:line="240" w:lineRule="auto"/>
    </w:pPr>
    <w:rPr>
      <w:rFonts w:ascii="Helvetica" w:eastAsia="Arial Unicode MS"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E31B6106DEDB41B033BDD7A5340DE0"/>
        <w:category>
          <w:name w:val="General"/>
          <w:gallery w:val="placeholder"/>
        </w:category>
        <w:types>
          <w:type w:val="bbPlcHdr"/>
        </w:types>
        <w:behaviors>
          <w:behavior w:val="content"/>
        </w:behaviors>
        <w:guid w:val="{C8ADB65C-551E-D04F-B195-8E4D3E481FC0}"/>
      </w:docPartPr>
      <w:docPartBody>
        <w:p w:rsidR="003F344C" w:rsidRDefault="003F344C">
          <w:pPr>
            <w:pStyle w:val="A2E31B6106DEDB41B033BDD7A5340DE0"/>
          </w:pPr>
          <w:r w:rsidRPr="00CC586D">
            <w:rPr>
              <w:rStyle w:val="PlaceholderText"/>
              <w:b/>
              <w:color w:val="FFFFFF" w:themeColor="background1"/>
            </w:rPr>
            <w:t>[Salutation]</w:t>
          </w:r>
        </w:p>
      </w:docPartBody>
    </w:docPart>
    <w:docPart>
      <w:docPartPr>
        <w:name w:val="A0ED5ACE6C811E49A7F63135B0B75D20"/>
        <w:category>
          <w:name w:val="General"/>
          <w:gallery w:val="placeholder"/>
        </w:category>
        <w:types>
          <w:type w:val="bbPlcHdr"/>
        </w:types>
        <w:behaviors>
          <w:behavior w:val="content"/>
        </w:behaviors>
        <w:guid w:val="{B7BD8DB7-3B4E-464D-B71B-C67CC0984DFF}"/>
      </w:docPartPr>
      <w:docPartBody>
        <w:p w:rsidR="003F344C" w:rsidRDefault="003F344C">
          <w:pPr>
            <w:pStyle w:val="A0ED5ACE6C811E49A7F63135B0B75D20"/>
          </w:pPr>
          <w:r>
            <w:rPr>
              <w:rStyle w:val="PlaceholderText"/>
            </w:rPr>
            <w:t>[First name]</w:t>
          </w:r>
        </w:p>
      </w:docPartBody>
    </w:docPart>
    <w:docPart>
      <w:docPartPr>
        <w:name w:val="D0913B473D91F641A9D78A72C88D3C71"/>
        <w:category>
          <w:name w:val="General"/>
          <w:gallery w:val="placeholder"/>
        </w:category>
        <w:types>
          <w:type w:val="bbPlcHdr"/>
        </w:types>
        <w:behaviors>
          <w:behavior w:val="content"/>
        </w:behaviors>
        <w:guid w:val="{15B2D235-11CB-E04B-9730-540C45CCB1E6}"/>
      </w:docPartPr>
      <w:docPartBody>
        <w:p w:rsidR="003F344C" w:rsidRDefault="003F344C">
          <w:pPr>
            <w:pStyle w:val="D0913B473D91F641A9D78A72C88D3C71"/>
          </w:pPr>
          <w:r>
            <w:rPr>
              <w:rStyle w:val="PlaceholderText"/>
            </w:rPr>
            <w:t>[Middle name]</w:t>
          </w:r>
        </w:p>
      </w:docPartBody>
    </w:docPart>
    <w:docPart>
      <w:docPartPr>
        <w:name w:val="7D5E04F8F76D92459608ED8D78F94A7D"/>
        <w:category>
          <w:name w:val="General"/>
          <w:gallery w:val="placeholder"/>
        </w:category>
        <w:types>
          <w:type w:val="bbPlcHdr"/>
        </w:types>
        <w:behaviors>
          <w:behavior w:val="content"/>
        </w:behaviors>
        <w:guid w:val="{F03D2BC1-4F01-3648-BF7A-8A71391B76D7}"/>
      </w:docPartPr>
      <w:docPartBody>
        <w:p w:rsidR="003F344C" w:rsidRDefault="003F344C">
          <w:pPr>
            <w:pStyle w:val="7D5E04F8F76D92459608ED8D78F94A7D"/>
          </w:pPr>
          <w:r>
            <w:rPr>
              <w:rStyle w:val="PlaceholderText"/>
            </w:rPr>
            <w:t>[Last name]</w:t>
          </w:r>
        </w:p>
      </w:docPartBody>
    </w:docPart>
    <w:docPart>
      <w:docPartPr>
        <w:name w:val="734773CCA342AA4BA138604315990158"/>
        <w:category>
          <w:name w:val="General"/>
          <w:gallery w:val="placeholder"/>
        </w:category>
        <w:types>
          <w:type w:val="bbPlcHdr"/>
        </w:types>
        <w:behaviors>
          <w:behavior w:val="content"/>
        </w:behaviors>
        <w:guid w:val="{CF68FE1F-472B-3545-B689-3FFDE380557C}"/>
      </w:docPartPr>
      <w:docPartBody>
        <w:p w:rsidR="003F344C" w:rsidRDefault="003F344C">
          <w:pPr>
            <w:pStyle w:val="734773CCA342AA4BA138604315990158"/>
          </w:pPr>
          <w:r>
            <w:rPr>
              <w:rStyle w:val="PlaceholderText"/>
            </w:rPr>
            <w:t>[Enter your biography]</w:t>
          </w:r>
        </w:p>
      </w:docPartBody>
    </w:docPart>
    <w:docPart>
      <w:docPartPr>
        <w:name w:val="C45CFCCB6A580A4BAFD344790B1814B2"/>
        <w:category>
          <w:name w:val="General"/>
          <w:gallery w:val="placeholder"/>
        </w:category>
        <w:types>
          <w:type w:val="bbPlcHdr"/>
        </w:types>
        <w:behaviors>
          <w:behavior w:val="content"/>
        </w:behaviors>
        <w:guid w:val="{55D8EA95-A442-8B41-8878-2CB02F0A497B}"/>
      </w:docPartPr>
      <w:docPartBody>
        <w:p w:rsidR="003F344C" w:rsidRDefault="003F344C">
          <w:pPr>
            <w:pStyle w:val="C45CFCCB6A580A4BAFD344790B1814B2"/>
          </w:pPr>
          <w:r>
            <w:rPr>
              <w:rStyle w:val="PlaceholderText"/>
            </w:rPr>
            <w:t>[Enter the institution with which you are affiliated]</w:t>
          </w:r>
        </w:p>
      </w:docPartBody>
    </w:docPart>
    <w:docPart>
      <w:docPartPr>
        <w:name w:val="591B1187C6CA6740A92A1997BFA85182"/>
        <w:category>
          <w:name w:val="General"/>
          <w:gallery w:val="placeholder"/>
        </w:category>
        <w:types>
          <w:type w:val="bbPlcHdr"/>
        </w:types>
        <w:behaviors>
          <w:behavior w:val="content"/>
        </w:behaviors>
        <w:guid w:val="{A62C053C-4845-594B-80AD-C4BF8D415721}"/>
      </w:docPartPr>
      <w:docPartBody>
        <w:p w:rsidR="003F344C" w:rsidRDefault="003F344C">
          <w:pPr>
            <w:pStyle w:val="591B1187C6CA6740A92A1997BFA85182"/>
          </w:pPr>
          <w:r w:rsidRPr="00EF74F7">
            <w:rPr>
              <w:b/>
              <w:color w:val="808080" w:themeColor="background1" w:themeShade="80"/>
            </w:rPr>
            <w:t>[Enter the headword for your article]</w:t>
          </w:r>
        </w:p>
      </w:docPartBody>
    </w:docPart>
    <w:docPart>
      <w:docPartPr>
        <w:name w:val="5849774DBB2DAC42B84F071D88E67D0F"/>
        <w:category>
          <w:name w:val="General"/>
          <w:gallery w:val="placeholder"/>
        </w:category>
        <w:types>
          <w:type w:val="bbPlcHdr"/>
        </w:types>
        <w:behaviors>
          <w:behavior w:val="content"/>
        </w:behaviors>
        <w:guid w:val="{1AB8D4C2-F45C-234D-B8A3-25E3B81F7883}"/>
      </w:docPartPr>
      <w:docPartBody>
        <w:p w:rsidR="003F344C" w:rsidRDefault="003F344C">
          <w:pPr>
            <w:pStyle w:val="5849774DBB2DAC42B84F071D88E67D0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6523E4B0BD3044B227F5E3B94D275C"/>
        <w:category>
          <w:name w:val="General"/>
          <w:gallery w:val="placeholder"/>
        </w:category>
        <w:types>
          <w:type w:val="bbPlcHdr"/>
        </w:types>
        <w:behaviors>
          <w:behavior w:val="content"/>
        </w:behaviors>
        <w:guid w:val="{24537AB9-BEF0-9048-84C8-55FC8570AD2B}"/>
      </w:docPartPr>
      <w:docPartBody>
        <w:p w:rsidR="003F344C" w:rsidRDefault="003F344C">
          <w:pPr>
            <w:pStyle w:val="806523E4B0BD3044B227F5E3B94D27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89CBAFFB6F347A0EF78C43D988A8A"/>
        <w:category>
          <w:name w:val="General"/>
          <w:gallery w:val="placeholder"/>
        </w:category>
        <w:types>
          <w:type w:val="bbPlcHdr"/>
        </w:types>
        <w:behaviors>
          <w:behavior w:val="content"/>
        </w:behaviors>
        <w:guid w:val="{DCAC79C7-13A5-8A4D-9607-E3CE36745689}"/>
      </w:docPartPr>
      <w:docPartBody>
        <w:p w:rsidR="003F344C" w:rsidRDefault="003F344C">
          <w:pPr>
            <w:pStyle w:val="C3E89CBAFFB6F347A0EF78C43D988A8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44C"/>
    <w:rsid w:val="003F34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E31B6106DEDB41B033BDD7A5340DE0">
    <w:name w:val="A2E31B6106DEDB41B033BDD7A5340DE0"/>
  </w:style>
  <w:style w:type="paragraph" w:customStyle="1" w:styleId="A0ED5ACE6C811E49A7F63135B0B75D20">
    <w:name w:val="A0ED5ACE6C811E49A7F63135B0B75D20"/>
  </w:style>
  <w:style w:type="paragraph" w:customStyle="1" w:styleId="D0913B473D91F641A9D78A72C88D3C71">
    <w:name w:val="D0913B473D91F641A9D78A72C88D3C71"/>
  </w:style>
  <w:style w:type="paragraph" w:customStyle="1" w:styleId="7D5E04F8F76D92459608ED8D78F94A7D">
    <w:name w:val="7D5E04F8F76D92459608ED8D78F94A7D"/>
  </w:style>
  <w:style w:type="paragraph" w:customStyle="1" w:styleId="734773CCA342AA4BA138604315990158">
    <w:name w:val="734773CCA342AA4BA138604315990158"/>
  </w:style>
  <w:style w:type="paragraph" w:customStyle="1" w:styleId="C45CFCCB6A580A4BAFD344790B1814B2">
    <w:name w:val="C45CFCCB6A580A4BAFD344790B1814B2"/>
  </w:style>
  <w:style w:type="paragraph" w:customStyle="1" w:styleId="591B1187C6CA6740A92A1997BFA85182">
    <w:name w:val="591B1187C6CA6740A92A1997BFA85182"/>
  </w:style>
  <w:style w:type="paragraph" w:customStyle="1" w:styleId="5849774DBB2DAC42B84F071D88E67D0F">
    <w:name w:val="5849774DBB2DAC42B84F071D88E67D0F"/>
  </w:style>
  <w:style w:type="paragraph" w:customStyle="1" w:styleId="806523E4B0BD3044B227F5E3B94D275C">
    <w:name w:val="806523E4B0BD3044B227F5E3B94D275C"/>
  </w:style>
  <w:style w:type="paragraph" w:customStyle="1" w:styleId="C3E89CBAFFB6F347A0EF78C43D988A8A">
    <w:name w:val="C3E89CBAFFB6F347A0EF78C43D988A8A"/>
  </w:style>
  <w:style w:type="paragraph" w:customStyle="1" w:styleId="2990EAF40813014AA0DCE2B47C189816">
    <w:name w:val="2990EAF40813014AA0DCE2B47C1898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E31B6106DEDB41B033BDD7A5340DE0">
    <w:name w:val="A2E31B6106DEDB41B033BDD7A5340DE0"/>
  </w:style>
  <w:style w:type="paragraph" w:customStyle="1" w:styleId="A0ED5ACE6C811E49A7F63135B0B75D20">
    <w:name w:val="A0ED5ACE6C811E49A7F63135B0B75D20"/>
  </w:style>
  <w:style w:type="paragraph" w:customStyle="1" w:styleId="D0913B473D91F641A9D78A72C88D3C71">
    <w:name w:val="D0913B473D91F641A9D78A72C88D3C71"/>
  </w:style>
  <w:style w:type="paragraph" w:customStyle="1" w:styleId="7D5E04F8F76D92459608ED8D78F94A7D">
    <w:name w:val="7D5E04F8F76D92459608ED8D78F94A7D"/>
  </w:style>
  <w:style w:type="paragraph" w:customStyle="1" w:styleId="734773CCA342AA4BA138604315990158">
    <w:name w:val="734773CCA342AA4BA138604315990158"/>
  </w:style>
  <w:style w:type="paragraph" w:customStyle="1" w:styleId="C45CFCCB6A580A4BAFD344790B1814B2">
    <w:name w:val="C45CFCCB6A580A4BAFD344790B1814B2"/>
  </w:style>
  <w:style w:type="paragraph" w:customStyle="1" w:styleId="591B1187C6CA6740A92A1997BFA85182">
    <w:name w:val="591B1187C6CA6740A92A1997BFA85182"/>
  </w:style>
  <w:style w:type="paragraph" w:customStyle="1" w:styleId="5849774DBB2DAC42B84F071D88E67D0F">
    <w:name w:val="5849774DBB2DAC42B84F071D88E67D0F"/>
  </w:style>
  <w:style w:type="paragraph" w:customStyle="1" w:styleId="806523E4B0BD3044B227F5E3B94D275C">
    <w:name w:val="806523E4B0BD3044B227F5E3B94D275C"/>
  </w:style>
  <w:style w:type="paragraph" w:customStyle="1" w:styleId="C3E89CBAFFB6F347A0EF78C43D988A8A">
    <w:name w:val="C3E89CBAFFB6F347A0EF78C43D988A8A"/>
  </w:style>
  <w:style w:type="paragraph" w:customStyle="1" w:styleId="2990EAF40813014AA0DCE2B47C189816">
    <w:name w:val="2990EAF40813014AA0DCE2B47C189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Ath73</b:Tag>
    <b:SourceType>Book</b:SourceType>
    <b:Guid>{42FFCFEC-C5D3-844B-BF70-5FE18748CD4C}</b:Guid>
    <b:Title>The London Sinfonietta Schoenbert/gerhard Series: The Complete Instrumental and Chamber Music of Arnold Schoenberg and Roberto Gerhard, October and November 1973</b:Title>
    <b:City>London</b:City>
    <b:Publisher>Sinfonietta Productions</b:Publisher>
    <b:Year>1973</b:Year>
    <b:Author>
      <b:Author>
        <b:NameList>
          <b:Person>
            <b:Last>Atherton</b:Last>
            <b:First>David</b:First>
          </b:Person>
          <b:Person>
            <b:Last>Schubert</b:Last>
            <b:First>Franz</b:First>
          </b:Person>
          <b:Person>
            <b:Last>Gerhard</b:Last>
            <b:First>Roberto</b:First>
          </b:Person>
        </b:NameList>
      </b:Author>
    </b:Author>
    <b:RefOrder>1</b:RefOrder>
  </b:Source>
  <b:Source>
    <b:Tag>Bow00</b:Tag>
    <b:SourceType>Book</b:SourceType>
    <b:Guid>{42536182-4FCE-8C49-A626-6E9D87028CBA}</b:Guid>
    <b:Title>Gerhard on Music: Selected Writings</b:Title>
    <b:City>Aldershot</b:City>
    <b:Publisher>Ashgate</b:Publisher>
    <b:Year>2000</b:Year>
    <b:Author>
      <b:Author>
        <b:NameList>
          <b:Person>
            <b:Last>Bowen</b:Last>
            <b:First>Meirion</b:First>
          </b:Person>
          <b:Person>
            <b:Last>Gerhard</b:Last>
            <b:First>Roberto</b:First>
          </b:Person>
        </b:NameList>
      </b:Author>
    </b:Author>
    <b:RefOrder>2</b:RefOrder>
  </b:Source>
  <b:Source>
    <b:Tag>Hom00</b:Tag>
    <b:SourceType>Book</b:SourceType>
    <b:Guid>{689F534A-2A1D-6E4D-9F25-387FAD1F2816}</b:Guid>
    <b:Title>Robert Gerhard and His Music</b:Title>
    <b:City>Sheffield</b:City>
    <b:Publisher>Anglo-Catalan Society</b:Publisher>
    <b:Year>2000</b:Year>
    <b:Author>
      <b:Author>
        <b:NameList>
          <b:Person>
            <b:Last>Homs</b:Last>
            <b:First>Joaquim</b:First>
          </b:Person>
          <b:Person>
            <b:Last>Bowen</b:Last>
            <b:First>Meirion</b:First>
          </b:Person>
        </b:NameList>
      </b:Author>
    </b:Author>
    <b:RefOrder>3</b:RefOrder>
  </b:Source>
  <b:Source>
    <b:Tag>Spr09</b:Tag>
    <b:SourceType>JournalArticle</b:SourceType>
    <b:Guid>{80DD45C4-B5E9-A947-B7F0-F9D591670445}</b:Guid>
    <b:Title>Serial Structures in Roberto Gerhard's First and Second Symphonies</b:Title>
    <b:Year>2009</b:Year>
    <b:Volume>63</b:Volume>
    <b:Pages>21-34</b:Pages>
    <b:Author>
      <b:Author>
        <b:NameList>
          <b:Person>
            <b:Last>Sproston</b:Last>
            <b:First>D</b:First>
          </b:Person>
        </b:NameList>
      </b:Author>
    </b:Author>
    <b:JournalName>Tempo</b:JournalName>
    <b:Issue>248</b:Issue>
    <b:RefOrder>4</b:RefOrder>
  </b:Source>
  <b:Source>
    <b:Tag>Whi93</b:Tag>
    <b:SourceType>JournalArticle</b:SourceType>
    <b:Guid>{4510E99C-826C-6C42-BEEA-0B13A8F3DAC5}</b:Guid>
    <b:Title>National Traditions in the Music of Roberto Gerhard</b:Title>
    <b:JournalName>Tempo</b:JournalName>
    <b:Year>1993</b:Year>
    <b:Volume>3</b:Volume>
    <b:Issue>184</b:Issue>
    <b:Author>
      <b:Author>
        <b:NameList>
          <b:Person>
            <b:Last>White</b:Last>
            <b:First>Julian</b:First>
          </b:Person>
        </b:NameList>
      </b:Author>
    </b:Author>
    <b:Pages>2-13</b:Pages>
    <b:RefOrder>5</b:RefOrder>
  </b:Source>
</b:Sources>
</file>

<file path=customXml/itemProps1.xml><?xml version="1.0" encoding="utf-8"?>
<ds:datastoreItem xmlns:ds="http://schemas.openxmlformats.org/officeDocument/2006/customXml" ds:itemID="{22E118B0-12A0-6C43-83DA-FAA070E6B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1077</Words>
  <Characters>6141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2014-12-21T01:36:00Z</dcterms:created>
  <dcterms:modified xsi:type="dcterms:W3CDTF">2014-12-21T01:36:00Z</dcterms:modified>
</cp:coreProperties>
</file>