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BDFC6F" w14:textId="77777777" w:rsidTr="00922950">
        <w:tc>
          <w:tcPr>
            <w:tcW w:w="491" w:type="dxa"/>
            <w:vMerge w:val="restart"/>
            <w:shd w:val="clear" w:color="auto" w:fill="A6A6A6" w:themeFill="background1" w:themeFillShade="A6"/>
            <w:textDirection w:val="btLr"/>
          </w:tcPr>
          <w:p w14:paraId="756397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BD7E2A3D4C3442AA2BA57F91B6FACF"/>
            </w:placeholder>
            <w:showingPlcHdr/>
            <w:dropDownList>
              <w:listItem w:displayText="Dr." w:value="Dr."/>
              <w:listItem w:displayText="Prof." w:value="Prof."/>
            </w:dropDownList>
          </w:sdtPr>
          <w:sdtContent>
            <w:tc>
              <w:tcPr>
                <w:tcW w:w="1259" w:type="dxa"/>
              </w:tcPr>
              <w:p w14:paraId="08C5D12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64B52E9D2B31438D8719D6D5105765"/>
            </w:placeholder>
            <w:text/>
          </w:sdtPr>
          <w:sdtContent>
            <w:tc>
              <w:tcPr>
                <w:tcW w:w="2073" w:type="dxa"/>
              </w:tcPr>
              <w:p w14:paraId="27F687BC" w14:textId="77777777" w:rsidR="00B574C9" w:rsidRDefault="00111481" w:rsidP="00111481">
                <w:r>
                  <w:t>Holiday</w:t>
                </w:r>
              </w:p>
            </w:tc>
          </w:sdtContent>
        </w:sdt>
        <w:sdt>
          <w:sdtPr>
            <w:alias w:val="Middle name"/>
            <w:tag w:val="authorMiddleName"/>
            <w:id w:val="-2076034781"/>
            <w:placeholder>
              <w:docPart w:val="89F6F2E1E7D4724CB9823A66CA96D8B3"/>
            </w:placeholder>
            <w:showingPlcHdr/>
            <w:text/>
          </w:sdtPr>
          <w:sdtContent>
            <w:tc>
              <w:tcPr>
                <w:tcW w:w="2551" w:type="dxa"/>
              </w:tcPr>
              <w:p w14:paraId="37C20FB7" w14:textId="77777777" w:rsidR="00B574C9" w:rsidRDefault="00B574C9" w:rsidP="00922950">
                <w:r>
                  <w:rPr>
                    <w:rStyle w:val="PlaceholderText"/>
                  </w:rPr>
                  <w:t>[Middle name]</w:t>
                </w:r>
              </w:p>
            </w:tc>
          </w:sdtContent>
        </w:sdt>
        <w:sdt>
          <w:sdtPr>
            <w:alias w:val="Last name"/>
            <w:tag w:val="authorLastName"/>
            <w:id w:val="-1088529830"/>
            <w:placeholder>
              <w:docPart w:val="2656CADE5378B64A9F08326D56665BF5"/>
            </w:placeholder>
            <w:text/>
          </w:sdtPr>
          <w:sdtContent>
            <w:tc>
              <w:tcPr>
                <w:tcW w:w="2642" w:type="dxa"/>
              </w:tcPr>
              <w:p w14:paraId="2AE19FD8" w14:textId="77777777" w:rsidR="00B574C9" w:rsidRDefault="00111481" w:rsidP="00111481">
                <w:r>
                  <w:t>Powers</w:t>
                </w:r>
              </w:p>
            </w:tc>
          </w:sdtContent>
        </w:sdt>
      </w:tr>
      <w:tr w:rsidR="00B574C9" w14:paraId="29CE8F30" w14:textId="77777777" w:rsidTr="001A6A06">
        <w:trPr>
          <w:trHeight w:val="986"/>
        </w:trPr>
        <w:tc>
          <w:tcPr>
            <w:tcW w:w="491" w:type="dxa"/>
            <w:vMerge/>
            <w:shd w:val="clear" w:color="auto" w:fill="A6A6A6" w:themeFill="background1" w:themeFillShade="A6"/>
          </w:tcPr>
          <w:p w14:paraId="0F89F56F" w14:textId="77777777" w:rsidR="00B574C9" w:rsidRPr="001A6A06" w:rsidRDefault="00B574C9" w:rsidP="00CF1542">
            <w:pPr>
              <w:jc w:val="center"/>
              <w:rPr>
                <w:b/>
                <w:color w:val="FFFFFF" w:themeColor="background1"/>
              </w:rPr>
            </w:pPr>
          </w:p>
        </w:tc>
        <w:sdt>
          <w:sdtPr>
            <w:alias w:val="Biography"/>
            <w:tag w:val="authorBiography"/>
            <w:id w:val="938807824"/>
            <w:placeholder>
              <w:docPart w:val="819E3CF95AF582409B05EB33BA9F8DA8"/>
            </w:placeholder>
            <w:showingPlcHdr/>
          </w:sdtPr>
          <w:sdtContent>
            <w:tc>
              <w:tcPr>
                <w:tcW w:w="8525" w:type="dxa"/>
                <w:gridSpan w:val="4"/>
              </w:tcPr>
              <w:p w14:paraId="3A996543" w14:textId="77777777" w:rsidR="00B574C9" w:rsidRDefault="00B574C9" w:rsidP="00922950">
                <w:r>
                  <w:rPr>
                    <w:rStyle w:val="PlaceholderText"/>
                  </w:rPr>
                  <w:t>[Enter your biography]</w:t>
                </w:r>
              </w:p>
            </w:tc>
          </w:sdtContent>
        </w:sdt>
      </w:tr>
      <w:tr w:rsidR="00B574C9" w14:paraId="20D3055B" w14:textId="77777777" w:rsidTr="001A6A06">
        <w:trPr>
          <w:trHeight w:val="986"/>
        </w:trPr>
        <w:tc>
          <w:tcPr>
            <w:tcW w:w="491" w:type="dxa"/>
            <w:vMerge/>
            <w:shd w:val="clear" w:color="auto" w:fill="A6A6A6" w:themeFill="background1" w:themeFillShade="A6"/>
          </w:tcPr>
          <w:p w14:paraId="7457E1BA" w14:textId="77777777" w:rsidR="00B574C9" w:rsidRPr="001A6A06" w:rsidRDefault="00B574C9" w:rsidP="00CF1542">
            <w:pPr>
              <w:jc w:val="center"/>
              <w:rPr>
                <w:b/>
                <w:color w:val="FFFFFF" w:themeColor="background1"/>
              </w:rPr>
            </w:pPr>
          </w:p>
        </w:tc>
        <w:sdt>
          <w:sdtPr>
            <w:alias w:val="Affiliation"/>
            <w:tag w:val="affiliation"/>
            <w:id w:val="2012937915"/>
            <w:placeholder>
              <w:docPart w:val="51CFF3C7F13B734CAEBD4CEDB6105004"/>
            </w:placeholder>
            <w:showingPlcHdr/>
            <w:text/>
          </w:sdtPr>
          <w:sdtContent>
            <w:tc>
              <w:tcPr>
                <w:tcW w:w="8525" w:type="dxa"/>
                <w:gridSpan w:val="4"/>
              </w:tcPr>
              <w:p w14:paraId="6A7B8CBC" w14:textId="77777777" w:rsidR="00B574C9" w:rsidRDefault="00B574C9" w:rsidP="00B574C9">
                <w:r>
                  <w:rPr>
                    <w:rStyle w:val="PlaceholderText"/>
                  </w:rPr>
                  <w:t>[Enter the institution with which you are affiliated]</w:t>
                </w:r>
              </w:p>
            </w:tc>
          </w:sdtContent>
        </w:sdt>
      </w:tr>
    </w:tbl>
    <w:p w14:paraId="5A812D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EB3D95" w14:textId="77777777" w:rsidTr="00244BB0">
        <w:tc>
          <w:tcPr>
            <w:tcW w:w="9016" w:type="dxa"/>
            <w:shd w:val="clear" w:color="auto" w:fill="A6A6A6" w:themeFill="background1" w:themeFillShade="A6"/>
            <w:tcMar>
              <w:top w:w="113" w:type="dxa"/>
              <w:bottom w:w="113" w:type="dxa"/>
            </w:tcMar>
          </w:tcPr>
          <w:p w14:paraId="28BF59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31D970" w14:textId="77777777" w:rsidTr="003F0D73">
        <w:sdt>
          <w:sdtPr>
            <w:rPr>
              <w:b/>
            </w:rPr>
            <w:alias w:val="Article headword"/>
            <w:tag w:val="articleHeadword"/>
            <w:id w:val="-361440020"/>
            <w:placeholder>
              <w:docPart w:val="AEFE16E40A3BF74BA0F5C1CE5B74A3E7"/>
            </w:placeholder>
            <w:text/>
          </w:sdtPr>
          <w:sdtContent>
            <w:tc>
              <w:tcPr>
                <w:tcW w:w="9016" w:type="dxa"/>
                <w:tcMar>
                  <w:top w:w="113" w:type="dxa"/>
                  <w:bottom w:w="113" w:type="dxa"/>
                </w:tcMar>
              </w:tcPr>
              <w:p w14:paraId="0EA669B4" w14:textId="77777777" w:rsidR="003F0D73" w:rsidRPr="00111481" w:rsidRDefault="00111481" w:rsidP="00111481">
                <w:pPr>
                  <w:rPr>
                    <w:b/>
                  </w:rPr>
                </w:pPr>
                <w:r w:rsidRPr="00111481">
                  <w:rPr>
                    <w:b/>
                    <w:lang w:val="en-US" w:eastAsia="ja-JP"/>
                  </w:rPr>
                  <w:t>Drissi, Moulay Ahmed (1924-1973 Marrakech, Morocco)</w:t>
                </w:r>
              </w:p>
            </w:tc>
          </w:sdtContent>
        </w:sdt>
      </w:tr>
      <w:tr w:rsidR="00464699" w14:paraId="1A4D0123" w14:textId="77777777" w:rsidTr="00D536E1">
        <w:sdt>
          <w:sdtPr>
            <w:alias w:val="Variant headwords"/>
            <w:tag w:val="variantHeadwords"/>
            <w:id w:val="173464402"/>
            <w:placeholder>
              <w:docPart w:val="8CD570BBF9A65F41ADC6725A216616B4"/>
            </w:placeholder>
            <w:showingPlcHdr/>
          </w:sdtPr>
          <w:sdtContent>
            <w:tc>
              <w:tcPr>
                <w:tcW w:w="9016" w:type="dxa"/>
                <w:tcMar>
                  <w:top w:w="113" w:type="dxa"/>
                  <w:bottom w:w="113" w:type="dxa"/>
                </w:tcMar>
              </w:tcPr>
              <w:p w14:paraId="106F564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A5EF35" w14:textId="77777777" w:rsidTr="003F0D73">
        <w:sdt>
          <w:sdtPr>
            <w:alias w:val="Abstract"/>
            <w:tag w:val="abstract"/>
            <w:id w:val="-635871867"/>
            <w:placeholder>
              <w:docPart w:val="632901FBDDEE3B489C160C9B791F291F"/>
            </w:placeholder>
          </w:sdtPr>
          <w:sdtContent>
            <w:tc>
              <w:tcPr>
                <w:tcW w:w="9016" w:type="dxa"/>
                <w:tcMar>
                  <w:top w:w="113" w:type="dxa"/>
                  <w:bottom w:w="113" w:type="dxa"/>
                </w:tcMar>
              </w:tcPr>
              <w:p w14:paraId="1731696B" w14:textId="59A74AAE" w:rsidR="00E85A05" w:rsidRDefault="00111481" w:rsidP="00184BBB">
                <w:r w:rsidRPr="00111481">
                  <w:t>Moulay Ahmed D</w:t>
                </w:r>
                <w:r>
                  <w:t>rissi was a s</w:t>
                </w:r>
                <w:r w:rsidR="005E550C">
                  <w:t xml:space="preserve">elf-taught painter </w:t>
                </w:r>
                <w:r w:rsidR="00DE73C0">
                  <w:t xml:space="preserve">who </w:t>
                </w:r>
                <w:r w:rsidR="00D0339F">
                  <w:t>used</w:t>
                </w:r>
                <w:r>
                  <w:t xml:space="preserve"> oil paints to</w:t>
                </w:r>
                <w:r w:rsidRPr="00111481">
                  <w:t xml:space="preserve"> </w:t>
                </w:r>
                <w:r>
                  <w:t>depict</w:t>
                </w:r>
                <w:r w:rsidRPr="00111481">
                  <w:t xml:space="preserve"> stylised versions of daily life. Drissi was interested not in straightforward representations, but in showing his coherent worldview, using minimal details in his images of people and landscapes.</w:t>
                </w:r>
                <w:r w:rsidR="00CB7D16">
                  <w:t xml:space="preserve"> In 1945</w:t>
                </w:r>
                <w:r w:rsidRPr="00111481">
                  <w:t xml:space="preserve"> he met painters from Switzerlan</w:t>
                </w:r>
                <w:r w:rsidR="006B4107">
                  <w:t xml:space="preserve">d who encouraged his interests </w:t>
                </w:r>
                <w:r w:rsidRPr="00111481">
                  <w:t xml:space="preserve">and, </w:t>
                </w:r>
                <w:r w:rsidR="00CB7D16">
                  <w:t>from 1948 to</w:t>
                </w:r>
                <w:r w:rsidRPr="00111481">
                  <w:t xml:space="preserve"> 1956, he </w:t>
                </w:r>
                <w:r w:rsidR="00CB7D16">
                  <w:t>travelled extensively throughout</w:t>
                </w:r>
                <w:r w:rsidRPr="00111481">
                  <w:t xml:space="preserve"> Europe. His first exhibition was in 1952 in Lausanne, and he exhibited for the first time in Morocco in 1957 in Marrakech. That same year, Drissi exhibited his work at the second Alexandria Biennale, and was part of </w:t>
                </w:r>
                <w:r w:rsidR="00CB7D16">
                  <w:t>the</w:t>
                </w:r>
                <w:r w:rsidR="001443F8">
                  <w:t xml:space="preserve"> foundational</w:t>
                </w:r>
                <w:r w:rsidRPr="00111481">
                  <w:t xml:space="preserve"> early exhibitions of Moroccan modern art including the first </w:t>
                </w:r>
                <w:r w:rsidRPr="00DE73C0">
                  <w:rPr>
                    <w:i/>
                  </w:rPr>
                  <w:t>Paris biennale</w:t>
                </w:r>
                <w:r w:rsidRPr="00111481">
                  <w:t xml:space="preserve"> (1959) and the </w:t>
                </w:r>
                <w:r w:rsidR="009659F8">
                  <w:t>‘Deux milles ans d’art au Maro’</w:t>
                </w:r>
                <w:r w:rsidRPr="00111481">
                  <w:t xml:space="preserve"> (Galerie Charpentier, Paris, 1963)</w:t>
                </w:r>
                <w:r w:rsidR="00DE73C0">
                  <w:t xml:space="preserve"> exhibition</w:t>
                </w:r>
                <w:r w:rsidRPr="00111481">
                  <w:t xml:space="preserve">. In 1957, Drissi founded the short-lived gallery L’Oeil Noir. He was the focus of an early monograph (1960) in a short series </w:t>
                </w:r>
                <w:r w:rsidR="00184BBB">
                  <w:t>of Moroccan painters organised by Gaston Diehl.</w:t>
                </w:r>
              </w:p>
            </w:tc>
          </w:sdtContent>
        </w:sdt>
      </w:tr>
      <w:tr w:rsidR="003F0D73" w14:paraId="63BAB686" w14:textId="77777777" w:rsidTr="003F0D73">
        <w:sdt>
          <w:sdtPr>
            <w:alias w:val="Article text"/>
            <w:tag w:val="articleText"/>
            <w:id w:val="634067588"/>
            <w:placeholder>
              <w:docPart w:val="39E2FD8493EBB84495194F9D88A4AE66"/>
            </w:placeholder>
          </w:sdtPr>
          <w:sdtContent>
            <w:sdt>
              <w:sdtPr>
                <w:alias w:val="Abstract"/>
                <w:tag w:val="abstract"/>
                <w:id w:val="-1382010391"/>
                <w:placeholder>
                  <w:docPart w:val="11088050632C424B9C97641BF7688428"/>
                </w:placeholder>
              </w:sdtPr>
              <w:sdtEndPr/>
              <w:sdtContent>
                <w:sdt>
                  <w:sdtPr>
                    <w:alias w:val="Abstract"/>
                    <w:tag w:val="abstract"/>
                    <w:id w:val="-55789769"/>
                    <w:placeholder>
                      <w:docPart w:val="EF26F8AF5A027E489F541031E477FE64"/>
                    </w:placeholder>
                  </w:sdtPr>
                  <w:sdtEndPr/>
                  <w:sdtContent>
                    <w:tc>
                      <w:tcPr>
                        <w:tcW w:w="9016" w:type="dxa"/>
                        <w:tcMar>
                          <w:top w:w="113" w:type="dxa"/>
                          <w:bottom w:w="113" w:type="dxa"/>
                        </w:tcMar>
                      </w:tcPr>
                      <w:p w14:paraId="41D6AD14" w14:textId="55E3C96A" w:rsidR="003F0D73" w:rsidRDefault="00311AED" w:rsidP="00C27FAB">
                        <w:r w:rsidRPr="00111481">
                          <w:t>Moulay Ahmed D</w:t>
                        </w:r>
                        <w:r>
                          <w:t>rissi was a self-taught painter who used oil paints to</w:t>
                        </w:r>
                        <w:r w:rsidRPr="00111481">
                          <w:t xml:space="preserve"> </w:t>
                        </w:r>
                        <w:r>
                          <w:t>depict</w:t>
                        </w:r>
                        <w:r w:rsidRPr="00111481">
                          <w:t xml:space="preserve"> stylised versions of daily life. Drissi was interested not in straightforward representations, but in showing his coherent worldview, using minimal details in his images of people and landscapes.</w:t>
                        </w:r>
                        <w:r>
                          <w:t xml:space="preserve"> In 1945</w:t>
                        </w:r>
                        <w:r w:rsidRPr="00111481">
                          <w:t xml:space="preserve"> he met painters from Switzerlan</w:t>
                        </w:r>
                        <w:r>
                          <w:t xml:space="preserve">d who encouraged his interests </w:t>
                        </w:r>
                        <w:r w:rsidRPr="00111481">
                          <w:t xml:space="preserve">and, </w:t>
                        </w:r>
                        <w:r>
                          <w:t>from 1948 to</w:t>
                        </w:r>
                        <w:r w:rsidRPr="00111481">
                          <w:t xml:space="preserve"> 1956, he </w:t>
                        </w:r>
                        <w:r>
                          <w:t>travelled extensively throughout</w:t>
                        </w:r>
                        <w:r w:rsidRPr="00111481">
                          <w:t xml:space="preserve"> Europe. His first exhibition was in 1952 in Lausanne, and he exhibited for the first time in Morocco in 1957 in Marrakech. That same year, Drissi exhibited his work at the second Alexandria Biennale, and was part of </w:t>
                        </w:r>
                        <w:r>
                          <w:t>the foundational</w:t>
                        </w:r>
                        <w:r w:rsidRPr="00111481">
                          <w:t xml:space="preserve"> early exhibitions of Moroccan modern art including the first </w:t>
                        </w:r>
                        <w:r w:rsidRPr="00DE73C0">
                          <w:rPr>
                            <w:i/>
                          </w:rPr>
                          <w:t>Paris biennale</w:t>
                        </w:r>
                        <w:r w:rsidRPr="00111481">
                          <w:t xml:space="preserve"> (1959) and the </w:t>
                        </w:r>
                        <w:r>
                          <w:t>‘Deux milles ans d’art au Maro’</w:t>
                        </w:r>
                        <w:r w:rsidRPr="00111481">
                          <w:t xml:space="preserve"> (Galerie Charpentier, Paris, 1963)</w:t>
                        </w:r>
                        <w:r>
                          <w:t xml:space="preserve"> exhibition</w:t>
                        </w:r>
                        <w:r w:rsidRPr="00111481">
                          <w:t xml:space="preserve">. In 1957, Drissi founded the short-lived gallery L’Oeil Noir. He was the focus of an early monograph (1960) in a short series </w:t>
                        </w:r>
                        <w:r>
                          <w:t>of Moroccan painters organised by Gaston Diehl.</w:t>
                        </w:r>
                      </w:p>
                    </w:tc>
                  </w:sdtContent>
                </w:sdt>
                <w:bookmarkStart w:id="0" w:name="_GoBack" w:displacedByCustomXml="next"/>
                <w:bookmarkEnd w:id="0" w:displacedByCustomXml="next"/>
              </w:sdtContent>
            </w:sdt>
          </w:sdtContent>
        </w:sdt>
      </w:tr>
      <w:tr w:rsidR="003235A7" w14:paraId="76CF4A16" w14:textId="77777777" w:rsidTr="003235A7">
        <w:tc>
          <w:tcPr>
            <w:tcW w:w="9016" w:type="dxa"/>
          </w:tcPr>
          <w:p w14:paraId="0CF91FDB" w14:textId="77777777" w:rsidR="003235A7" w:rsidRDefault="003235A7" w:rsidP="008A5B87">
            <w:r w:rsidRPr="0015114C">
              <w:rPr>
                <w:u w:val="single"/>
              </w:rPr>
              <w:t>Further reading</w:t>
            </w:r>
            <w:r>
              <w:t>:</w:t>
            </w:r>
          </w:p>
          <w:sdt>
            <w:sdtPr>
              <w:alias w:val="Further reading"/>
              <w:tag w:val="furtherReading"/>
              <w:id w:val="-1516217107"/>
              <w:placeholder>
                <w:docPart w:val="C9D9C6A95113FF43A1C08FDB5A10B815"/>
              </w:placeholder>
            </w:sdtPr>
            <w:sdtContent>
              <w:p w14:paraId="7A91C5AF" w14:textId="77777777" w:rsidR="00D536E1" w:rsidRDefault="00D536E1" w:rsidP="00D536E1">
                <w:sdt>
                  <w:sdtPr>
                    <w:id w:val="-1176114813"/>
                    <w:citation/>
                  </w:sdtPr>
                  <w:sdtContent>
                    <w:r>
                      <w:fldChar w:fldCharType="begin"/>
                    </w:r>
                    <w:r>
                      <w:rPr>
                        <w:lang w:val="en-US"/>
                      </w:rPr>
                      <w:instrText xml:space="preserve"> CITATION Moh60 \l 1033 </w:instrText>
                    </w:r>
                    <w:r>
                      <w:fldChar w:fldCharType="separate"/>
                    </w:r>
                    <w:r>
                      <w:rPr>
                        <w:noProof/>
                        <w:lang w:val="en-US"/>
                      </w:rPr>
                      <w:t xml:space="preserve"> </w:t>
                    </w:r>
                    <w:r w:rsidRPr="00D536E1">
                      <w:rPr>
                        <w:noProof/>
                        <w:lang w:val="en-US"/>
                      </w:rPr>
                      <w:t>(Tanjaoui)</w:t>
                    </w:r>
                    <w:r>
                      <w:fldChar w:fldCharType="end"/>
                    </w:r>
                  </w:sdtContent>
                </w:sdt>
              </w:p>
              <w:p w14:paraId="71DF2E4A" w14:textId="32DFE7B3" w:rsidR="00D536E1" w:rsidRDefault="00D536E1" w:rsidP="00D536E1">
                <w:sdt>
                  <w:sdtPr>
                    <w:id w:val="-1846555079"/>
                    <w:citation/>
                  </w:sdtPr>
                  <w:sdtContent>
                    <w:r>
                      <w:fldChar w:fldCharType="begin"/>
                    </w:r>
                    <w:r>
                      <w:rPr>
                        <w:lang w:val="en-US"/>
                      </w:rPr>
                      <w:instrText xml:space="preserve">CITATION Cen85 \l 1033 </w:instrText>
                    </w:r>
                    <w:r>
                      <w:fldChar w:fldCharType="separate"/>
                    </w:r>
                    <w:r w:rsidRPr="00D536E1">
                      <w:rPr>
                        <w:noProof/>
                        <w:lang w:val="en-US"/>
                      </w:rPr>
                      <w:t>(Centre national d'art contemporain de Grenoble)</w:t>
                    </w:r>
                    <w:r>
                      <w:fldChar w:fldCharType="end"/>
                    </w:r>
                  </w:sdtContent>
                </w:sdt>
              </w:p>
              <w:p w14:paraId="457FB9A6" w14:textId="1EBB77E2" w:rsidR="00D536E1" w:rsidRDefault="007C57C7" w:rsidP="00D536E1">
                <w:sdt>
                  <w:sdtPr>
                    <w:id w:val="1379286029"/>
                    <w:citation/>
                  </w:sdtPr>
                  <w:sdtContent>
                    <w:r>
                      <w:fldChar w:fldCharType="begin"/>
                    </w:r>
                    <w:r>
                      <w:rPr>
                        <w:lang w:val="en-US"/>
                      </w:rPr>
                      <w:instrText xml:space="preserve"> CITATION Sef59 \l 1033 </w:instrText>
                    </w:r>
                    <w:r>
                      <w:fldChar w:fldCharType="separate"/>
                    </w:r>
                    <w:r w:rsidRPr="007C57C7">
                      <w:rPr>
                        <w:noProof/>
                        <w:lang w:val="en-US"/>
                      </w:rPr>
                      <w:t>(Sefrioui)</w:t>
                    </w:r>
                    <w:r>
                      <w:fldChar w:fldCharType="end"/>
                    </w:r>
                  </w:sdtContent>
                </w:sdt>
              </w:p>
              <w:p w14:paraId="650B60F9" w14:textId="77777777" w:rsidR="00D536E1" w:rsidRDefault="00D536E1" w:rsidP="00D536E1"/>
              <w:p w14:paraId="4C47BA9F" w14:textId="19FFCB11" w:rsidR="003235A7" w:rsidRDefault="00D536E1" w:rsidP="00D536E1"/>
            </w:sdtContent>
          </w:sdt>
        </w:tc>
      </w:tr>
    </w:tbl>
    <w:p w14:paraId="095A368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A22A5" w14:textId="77777777" w:rsidR="00D536E1" w:rsidRDefault="00D536E1" w:rsidP="007A0D55">
      <w:pPr>
        <w:spacing w:after="0" w:line="240" w:lineRule="auto"/>
      </w:pPr>
      <w:r>
        <w:separator/>
      </w:r>
    </w:p>
  </w:endnote>
  <w:endnote w:type="continuationSeparator" w:id="0">
    <w:p w14:paraId="0F8CEBC0" w14:textId="77777777" w:rsidR="00D536E1" w:rsidRDefault="00D536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A17A1" w14:textId="77777777" w:rsidR="00D536E1" w:rsidRDefault="00D536E1" w:rsidP="007A0D55">
      <w:pPr>
        <w:spacing w:after="0" w:line="240" w:lineRule="auto"/>
      </w:pPr>
      <w:r>
        <w:separator/>
      </w:r>
    </w:p>
  </w:footnote>
  <w:footnote w:type="continuationSeparator" w:id="0">
    <w:p w14:paraId="2EE0CCDE" w14:textId="77777777" w:rsidR="00D536E1" w:rsidRDefault="00D536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750BB" w14:textId="77777777" w:rsidR="00D536E1" w:rsidRDefault="00D536E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7C0D300" w14:textId="77777777" w:rsidR="00D536E1" w:rsidRDefault="00D536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81"/>
    <w:rsid w:val="00032559"/>
    <w:rsid w:val="00052040"/>
    <w:rsid w:val="000B25AE"/>
    <w:rsid w:val="000B55AB"/>
    <w:rsid w:val="000D24DC"/>
    <w:rsid w:val="00101B2E"/>
    <w:rsid w:val="00111481"/>
    <w:rsid w:val="00116FA0"/>
    <w:rsid w:val="001443F8"/>
    <w:rsid w:val="0015114C"/>
    <w:rsid w:val="00184BBB"/>
    <w:rsid w:val="001A21F3"/>
    <w:rsid w:val="001A2537"/>
    <w:rsid w:val="001A6A06"/>
    <w:rsid w:val="00210C03"/>
    <w:rsid w:val="002162E2"/>
    <w:rsid w:val="00225C5A"/>
    <w:rsid w:val="00230B10"/>
    <w:rsid w:val="00234353"/>
    <w:rsid w:val="00244BB0"/>
    <w:rsid w:val="002A0A0D"/>
    <w:rsid w:val="002B0B37"/>
    <w:rsid w:val="0030662D"/>
    <w:rsid w:val="00311AE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50C"/>
    <w:rsid w:val="005F26D7"/>
    <w:rsid w:val="005F5450"/>
    <w:rsid w:val="006B4107"/>
    <w:rsid w:val="006D0412"/>
    <w:rsid w:val="007411B9"/>
    <w:rsid w:val="00780D95"/>
    <w:rsid w:val="00780DC7"/>
    <w:rsid w:val="007A0D55"/>
    <w:rsid w:val="007B3377"/>
    <w:rsid w:val="007C57C7"/>
    <w:rsid w:val="007E5F44"/>
    <w:rsid w:val="00821DE3"/>
    <w:rsid w:val="00846CE1"/>
    <w:rsid w:val="008A5B87"/>
    <w:rsid w:val="00922950"/>
    <w:rsid w:val="009659F8"/>
    <w:rsid w:val="009A7264"/>
    <w:rsid w:val="009D1606"/>
    <w:rsid w:val="009E18A1"/>
    <w:rsid w:val="009E73D7"/>
    <w:rsid w:val="00A27D2C"/>
    <w:rsid w:val="00A62452"/>
    <w:rsid w:val="00A76FD9"/>
    <w:rsid w:val="00AB436D"/>
    <w:rsid w:val="00AD2F24"/>
    <w:rsid w:val="00AD4844"/>
    <w:rsid w:val="00B219AE"/>
    <w:rsid w:val="00B33145"/>
    <w:rsid w:val="00B574C9"/>
    <w:rsid w:val="00BC39C9"/>
    <w:rsid w:val="00BE5BF7"/>
    <w:rsid w:val="00BF40E1"/>
    <w:rsid w:val="00C27FAB"/>
    <w:rsid w:val="00C358D4"/>
    <w:rsid w:val="00C6296B"/>
    <w:rsid w:val="00CB7D16"/>
    <w:rsid w:val="00CC586D"/>
    <w:rsid w:val="00CF1542"/>
    <w:rsid w:val="00CF3EC5"/>
    <w:rsid w:val="00CF7532"/>
    <w:rsid w:val="00D0339F"/>
    <w:rsid w:val="00D536E1"/>
    <w:rsid w:val="00D656DA"/>
    <w:rsid w:val="00D83300"/>
    <w:rsid w:val="00D92A59"/>
    <w:rsid w:val="00DC6B48"/>
    <w:rsid w:val="00DE73C0"/>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0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14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4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14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4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BD7E2A3D4C3442AA2BA57F91B6FACF"/>
        <w:category>
          <w:name w:val="General"/>
          <w:gallery w:val="placeholder"/>
        </w:category>
        <w:types>
          <w:type w:val="bbPlcHdr"/>
        </w:types>
        <w:behaviors>
          <w:behavior w:val="content"/>
        </w:behaviors>
        <w:guid w:val="{3A0C7C04-6543-B543-A2F7-5C480B752053}"/>
      </w:docPartPr>
      <w:docPartBody>
        <w:p w:rsidR="003E3873" w:rsidRDefault="003E3873">
          <w:pPr>
            <w:pStyle w:val="93BD7E2A3D4C3442AA2BA57F91B6FACF"/>
          </w:pPr>
          <w:r w:rsidRPr="00CC586D">
            <w:rPr>
              <w:rStyle w:val="PlaceholderText"/>
              <w:b/>
              <w:color w:val="FFFFFF" w:themeColor="background1"/>
            </w:rPr>
            <w:t>[Salutation]</w:t>
          </w:r>
        </w:p>
      </w:docPartBody>
    </w:docPart>
    <w:docPart>
      <w:docPartPr>
        <w:name w:val="4C64B52E9D2B31438D8719D6D5105765"/>
        <w:category>
          <w:name w:val="General"/>
          <w:gallery w:val="placeholder"/>
        </w:category>
        <w:types>
          <w:type w:val="bbPlcHdr"/>
        </w:types>
        <w:behaviors>
          <w:behavior w:val="content"/>
        </w:behaviors>
        <w:guid w:val="{8F1B54CB-BE22-EE4E-92F1-47EEE3494F11}"/>
      </w:docPartPr>
      <w:docPartBody>
        <w:p w:rsidR="003E3873" w:rsidRDefault="003E3873">
          <w:pPr>
            <w:pStyle w:val="4C64B52E9D2B31438D8719D6D5105765"/>
          </w:pPr>
          <w:r>
            <w:rPr>
              <w:rStyle w:val="PlaceholderText"/>
            </w:rPr>
            <w:t>[First name]</w:t>
          </w:r>
        </w:p>
      </w:docPartBody>
    </w:docPart>
    <w:docPart>
      <w:docPartPr>
        <w:name w:val="89F6F2E1E7D4724CB9823A66CA96D8B3"/>
        <w:category>
          <w:name w:val="General"/>
          <w:gallery w:val="placeholder"/>
        </w:category>
        <w:types>
          <w:type w:val="bbPlcHdr"/>
        </w:types>
        <w:behaviors>
          <w:behavior w:val="content"/>
        </w:behaviors>
        <w:guid w:val="{BD6365AE-A733-414F-B98F-F2F7E81C79C7}"/>
      </w:docPartPr>
      <w:docPartBody>
        <w:p w:rsidR="003E3873" w:rsidRDefault="003E3873">
          <w:pPr>
            <w:pStyle w:val="89F6F2E1E7D4724CB9823A66CA96D8B3"/>
          </w:pPr>
          <w:r>
            <w:rPr>
              <w:rStyle w:val="PlaceholderText"/>
            </w:rPr>
            <w:t>[Middle name]</w:t>
          </w:r>
        </w:p>
      </w:docPartBody>
    </w:docPart>
    <w:docPart>
      <w:docPartPr>
        <w:name w:val="2656CADE5378B64A9F08326D56665BF5"/>
        <w:category>
          <w:name w:val="General"/>
          <w:gallery w:val="placeholder"/>
        </w:category>
        <w:types>
          <w:type w:val="bbPlcHdr"/>
        </w:types>
        <w:behaviors>
          <w:behavior w:val="content"/>
        </w:behaviors>
        <w:guid w:val="{4533201F-5413-FD40-BEDA-95E074802CAD}"/>
      </w:docPartPr>
      <w:docPartBody>
        <w:p w:rsidR="003E3873" w:rsidRDefault="003E3873">
          <w:pPr>
            <w:pStyle w:val="2656CADE5378B64A9F08326D56665BF5"/>
          </w:pPr>
          <w:r>
            <w:rPr>
              <w:rStyle w:val="PlaceholderText"/>
            </w:rPr>
            <w:t>[Last name]</w:t>
          </w:r>
        </w:p>
      </w:docPartBody>
    </w:docPart>
    <w:docPart>
      <w:docPartPr>
        <w:name w:val="819E3CF95AF582409B05EB33BA9F8DA8"/>
        <w:category>
          <w:name w:val="General"/>
          <w:gallery w:val="placeholder"/>
        </w:category>
        <w:types>
          <w:type w:val="bbPlcHdr"/>
        </w:types>
        <w:behaviors>
          <w:behavior w:val="content"/>
        </w:behaviors>
        <w:guid w:val="{5A022DD0-42B7-5C4A-99EB-1DA95696B5F6}"/>
      </w:docPartPr>
      <w:docPartBody>
        <w:p w:rsidR="003E3873" w:rsidRDefault="003E3873">
          <w:pPr>
            <w:pStyle w:val="819E3CF95AF582409B05EB33BA9F8DA8"/>
          </w:pPr>
          <w:r>
            <w:rPr>
              <w:rStyle w:val="PlaceholderText"/>
            </w:rPr>
            <w:t>[Enter your biography]</w:t>
          </w:r>
        </w:p>
      </w:docPartBody>
    </w:docPart>
    <w:docPart>
      <w:docPartPr>
        <w:name w:val="51CFF3C7F13B734CAEBD4CEDB6105004"/>
        <w:category>
          <w:name w:val="General"/>
          <w:gallery w:val="placeholder"/>
        </w:category>
        <w:types>
          <w:type w:val="bbPlcHdr"/>
        </w:types>
        <w:behaviors>
          <w:behavior w:val="content"/>
        </w:behaviors>
        <w:guid w:val="{60DC5C9E-B984-CA45-A73D-F3BC45A771D0}"/>
      </w:docPartPr>
      <w:docPartBody>
        <w:p w:rsidR="003E3873" w:rsidRDefault="003E3873">
          <w:pPr>
            <w:pStyle w:val="51CFF3C7F13B734CAEBD4CEDB6105004"/>
          </w:pPr>
          <w:r>
            <w:rPr>
              <w:rStyle w:val="PlaceholderText"/>
            </w:rPr>
            <w:t>[Enter the institution with which you are affiliated]</w:t>
          </w:r>
        </w:p>
      </w:docPartBody>
    </w:docPart>
    <w:docPart>
      <w:docPartPr>
        <w:name w:val="AEFE16E40A3BF74BA0F5C1CE5B74A3E7"/>
        <w:category>
          <w:name w:val="General"/>
          <w:gallery w:val="placeholder"/>
        </w:category>
        <w:types>
          <w:type w:val="bbPlcHdr"/>
        </w:types>
        <w:behaviors>
          <w:behavior w:val="content"/>
        </w:behaviors>
        <w:guid w:val="{D324C472-6A0D-6545-8669-025EDFBAA8BE}"/>
      </w:docPartPr>
      <w:docPartBody>
        <w:p w:rsidR="003E3873" w:rsidRDefault="003E3873">
          <w:pPr>
            <w:pStyle w:val="AEFE16E40A3BF74BA0F5C1CE5B74A3E7"/>
          </w:pPr>
          <w:r w:rsidRPr="00EF74F7">
            <w:rPr>
              <w:b/>
              <w:color w:val="808080" w:themeColor="background1" w:themeShade="80"/>
            </w:rPr>
            <w:t>[Enter the headword for your article]</w:t>
          </w:r>
        </w:p>
      </w:docPartBody>
    </w:docPart>
    <w:docPart>
      <w:docPartPr>
        <w:name w:val="8CD570BBF9A65F41ADC6725A216616B4"/>
        <w:category>
          <w:name w:val="General"/>
          <w:gallery w:val="placeholder"/>
        </w:category>
        <w:types>
          <w:type w:val="bbPlcHdr"/>
        </w:types>
        <w:behaviors>
          <w:behavior w:val="content"/>
        </w:behaviors>
        <w:guid w:val="{F844A632-1A39-A844-858C-775AB7C46CB7}"/>
      </w:docPartPr>
      <w:docPartBody>
        <w:p w:rsidR="003E3873" w:rsidRDefault="003E3873">
          <w:pPr>
            <w:pStyle w:val="8CD570BBF9A65F41ADC6725A216616B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2901FBDDEE3B489C160C9B791F291F"/>
        <w:category>
          <w:name w:val="General"/>
          <w:gallery w:val="placeholder"/>
        </w:category>
        <w:types>
          <w:type w:val="bbPlcHdr"/>
        </w:types>
        <w:behaviors>
          <w:behavior w:val="content"/>
        </w:behaviors>
        <w:guid w:val="{DD87B146-3885-4547-855D-A5EAD2651E35}"/>
      </w:docPartPr>
      <w:docPartBody>
        <w:p w:rsidR="003E3873" w:rsidRDefault="003E3873">
          <w:pPr>
            <w:pStyle w:val="632901FBDDEE3B489C160C9B791F29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E2FD8493EBB84495194F9D88A4AE66"/>
        <w:category>
          <w:name w:val="General"/>
          <w:gallery w:val="placeholder"/>
        </w:category>
        <w:types>
          <w:type w:val="bbPlcHdr"/>
        </w:types>
        <w:behaviors>
          <w:behavior w:val="content"/>
        </w:behaviors>
        <w:guid w:val="{7E1463B6-F24D-BC4E-A169-F48292BD8754}"/>
      </w:docPartPr>
      <w:docPartBody>
        <w:p w:rsidR="003E3873" w:rsidRDefault="003E3873">
          <w:pPr>
            <w:pStyle w:val="39E2FD8493EBB84495194F9D88A4A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D9C6A95113FF43A1C08FDB5A10B815"/>
        <w:category>
          <w:name w:val="General"/>
          <w:gallery w:val="placeholder"/>
        </w:category>
        <w:types>
          <w:type w:val="bbPlcHdr"/>
        </w:types>
        <w:behaviors>
          <w:behavior w:val="content"/>
        </w:behaviors>
        <w:guid w:val="{FA520D87-6BF0-0240-BC4D-C42FBF357F96}"/>
      </w:docPartPr>
      <w:docPartBody>
        <w:p w:rsidR="003E3873" w:rsidRDefault="003E3873">
          <w:pPr>
            <w:pStyle w:val="C9D9C6A95113FF43A1C08FDB5A10B815"/>
          </w:pPr>
          <w:r>
            <w:rPr>
              <w:rStyle w:val="PlaceholderText"/>
            </w:rPr>
            <w:t>[Enter citations for further reading here]</w:t>
          </w:r>
        </w:p>
      </w:docPartBody>
    </w:docPart>
    <w:docPart>
      <w:docPartPr>
        <w:name w:val="11088050632C424B9C97641BF7688428"/>
        <w:category>
          <w:name w:val="General"/>
          <w:gallery w:val="placeholder"/>
        </w:category>
        <w:types>
          <w:type w:val="bbPlcHdr"/>
        </w:types>
        <w:behaviors>
          <w:behavior w:val="content"/>
        </w:behaviors>
        <w:guid w:val="{7667FE1B-A307-374A-922D-01231607FF44}"/>
      </w:docPartPr>
      <w:docPartBody>
        <w:p w:rsidR="003E3873" w:rsidRDefault="003E3873" w:rsidP="003E3873">
          <w:pPr>
            <w:pStyle w:val="11088050632C424B9C97641BF76884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26F8AF5A027E489F541031E477FE64"/>
        <w:category>
          <w:name w:val="General"/>
          <w:gallery w:val="placeholder"/>
        </w:category>
        <w:types>
          <w:type w:val="bbPlcHdr"/>
        </w:types>
        <w:behaviors>
          <w:behavior w:val="content"/>
        </w:behaviors>
        <w:guid w:val="{1854B057-CC68-5F4B-BFCE-A1204104EA30}"/>
      </w:docPartPr>
      <w:docPartBody>
        <w:p w:rsidR="00000000" w:rsidRDefault="003E3873" w:rsidP="003E3873">
          <w:pPr>
            <w:pStyle w:val="EF26F8AF5A027E489F541031E477FE6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873"/>
    <w:rsid w:val="003E3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873"/>
    <w:rPr>
      <w:color w:val="808080"/>
    </w:rPr>
  </w:style>
  <w:style w:type="paragraph" w:customStyle="1" w:styleId="93BD7E2A3D4C3442AA2BA57F91B6FACF">
    <w:name w:val="93BD7E2A3D4C3442AA2BA57F91B6FACF"/>
  </w:style>
  <w:style w:type="paragraph" w:customStyle="1" w:styleId="4C64B52E9D2B31438D8719D6D5105765">
    <w:name w:val="4C64B52E9D2B31438D8719D6D5105765"/>
  </w:style>
  <w:style w:type="paragraph" w:customStyle="1" w:styleId="89F6F2E1E7D4724CB9823A66CA96D8B3">
    <w:name w:val="89F6F2E1E7D4724CB9823A66CA96D8B3"/>
  </w:style>
  <w:style w:type="paragraph" w:customStyle="1" w:styleId="2656CADE5378B64A9F08326D56665BF5">
    <w:name w:val="2656CADE5378B64A9F08326D56665BF5"/>
  </w:style>
  <w:style w:type="paragraph" w:customStyle="1" w:styleId="819E3CF95AF582409B05EB33BA9F8DA8">
    <w:name w:val="819E3CF95AF582409B05EB33BA9F8DA8"/>
  </w:style>
  <w:style w:type="paragraph" w:customStyle="1" w:styleId="51CFF3C7F13B734CAEBD4CEDB6105004">
    <w:name w:val="51CFF3C7F13B734CAEBD4CEDB6105004"/>
  </w:style>
  <w:style w:type="paragraph" w:customStyle="1" w:styleId="AEFE16E40A3BF74BA0F5C1CE5B74A3E7">
    <w:name w:val="AEFE16E40A3BF74BA0F5C1CE5B74A3E7"/>
  </w:style>
  <w:style w:type="paragraph" w:customStyle="1" w:styleId="8CD570BBF9A65F41ADC6725A216616B4">
    <w:name w:val="8CD570BBF9A65F41ADC6725A216616B4"/>
  </w:style>
  <w:style w:type="paragraph" w:customStyle="1" w:styleId="632901FBDDEE3B489C160C9B791F291F">
    <w:name w:val="632901FBDDEE3B489C160C9B791F291F"/>
  </w:style>
  <w:style w:type="paragraph" w:customStyle="1" w:styleId="39E2FD8493EBB84495194F9D88A4AE66">
    <w:name w:val="39E2FD8493EBB84495194F9D88A4AE66"/>
  </w:style>
  <w:style w:type="paragraph" w:customStyle="1" w:styleId="C9D9C6A95113FF43A1C08FDB5A10B815">
    <w:name w:val="C9D9C6A95113FF43A1C08FDB5A10B815"/>
  </w:style>
  <w:style w:type="paragraph" w:customStyle="1" w:styleId="11088050632C424B9C97641BF7688428">
    <w:name w:val="11088050632C424B9C97641BF7688428"/>
    <w:rsid w:val="003E3873"/>
  </w:style>
  <w:style w:type="paragraph" w:customStyle="1" w:styleId="EF26F8AF5A027E489F541031E477FE64">
    <w:name w:val="EF26F8AF5A027E489F541031E477FE64"/>
    <w:rsid w:val="003E38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873"/>
    <w:rPr>
      <w:color w:val="808080"/>
    </w:rPr>
  </w:style>
  <w:style w:type="paragraph" w:customStyle="1" w:styleId="93BD7E2A3D4C3442AA2BA57F91B6FACF">
    <w:name w:val="93BD7E2A3D4C3442AA2BA57F91B6FACF"/>
  </w:style>
  <w:style w:type="paragraph" w:customStyle="1" w:styleId="4C64B52E9D2B31438D8719D6D5105765">
    <w:name w:val="4C64B52E9D2B31438D8719D6D5105765"/>
  </w:style>
  <w:style w:type="paragraph" w:customStyle="1" w:styleId="89F6F2E1E7D4724CB9823A66CA96D8B3">
    <w:name w:val="89F6F2E1E7D4724CB9823A66CA96D8B3"/>
  </w:style>
  <w:style w:type="paragraph" w:customStyle="1" w:styleId="2656CADE5378B64A9F08326D56665BF5">
    <w:name w:val="2656CADE5378B64A9F08326D56665BF5"/>
  </w:style>
  <w:style w:type="paragraph" w:customStyle="1" w:styleId="819E3CF95AF582409B05EB33BA9F8DA8">
    <w:name w:val="819E3CF95AF582409B05EB33BA9F8DA8"/>
  </w:style>
  <w:style w:type="paragraph" w:customStyle="1" w:styleId="51CFF3C7F13B734CAEBD4CEDB6105004">
    <w:name w:val="51CFF3C7F13B734CAEBD4CEDB6105004"/>
  </w:style>
  <w:style w:type="paragraph" w:customStyle="1" w:styleId="AEFE16E40A3BF74BA0F5C1CE5B74A3E7">
    <w:name w:val="AEFE16E40A3BF74BA0F5C1CE5B74A3E7"/>
  </w:style>
  <w:style w:type="paragraph" w:customStyle="1" w:styleId="8CD570BBF9A65F41ADC6725A216616B4">
    <w:name w:val="8CD570BBF9A65F41ADC6725A216616B4"/>
  </w:style>
  <w:style w:type="paragraph" w:customStyle="1" w:styleId="632901FBDDEE3B489C160C9B791F291F">
    <w:name w:val="632901FBDDEE3B489C160C9B791F291F"/>
  </w:style>
  <w:style w:type="paragraph" w:customStyle="1" w:styleId="39E2FD8493EBB84495194F9D88A4AE66">
    <w:name w:val="39E2FD8493EBB84495194F9D88A4AE66"/>
  </w:style>
  <w:style w:type="paragraph" w:customStyle="1" w:styleId="C9D9C6A95113FF43A1C08FDB5A10B815">
    <w:name w:val="C9D9C6A95113FF43A1C08FDB5A10B815"/>
  </w:style>
  <w:style w:type="paragraph" w:customStyle="1" w:styleId="11088050632C424B9C97641BF7688428">
    <w:name w:val="11088050632C424B9C97641BF7688428"/>
    <w:rsid w:val="003E3873"/>
  </w:style>
  <w:style w:type="paragraph" w:customStyle="1" w:styleId="EF26F8AF5A027E489F541031E477FE64">
    <w:name w:val="EF26F8AF5A027E489F541031E477FE64"/>
    <w:rsid w:val="003E3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Moh60</b:Tag>
    <b:SourceType>Book</b:SourceType>
    <b:Guid>{D010E877-291F-F046-8A43-23E8796E9F70}</b:Guid>
    <b:Author>
      <b:Author>
        <b:NameList>
          <b:Person>
            <b:Last>Tanjaoui</b:Last>
            <b:First>Mohame</b:First>
          </b:Person>
        </b:NameList>
      </b:Author>
    </b:Author>
    <b:Title>Moulay Ahmed Drissi</b:Title>
    <b:City>Rabat</b:City>
    <b:Publisher>Inframar Mission universitaire et culturelle francaise</b:Publisher>
    <b:Year>1960</b:Year>
    <b:RefOrder>1</b:RefOrder>
  </b:Source>
  <b:Source>
    <b:Tag>Cen85</b:Tag>
    <b:SourceType>Book</b:SourceType>
    <b:Guid>{E0DAD7B2-54DE-7B42-AEA1-BE1EA9F3424B}</b:Guid>
    <b:Author>
      <b:Author>
        <b:Corporate>Centre national d'art contemporain de Grenoble</b:Corporate>
      </b:Author>
    </b:Author>
    <b:Title>19 peintres du Maroc</b:Title>
    <b:City>Grenoble</b:City>
    <b:Publisher>Centre national d'art contemporain de Grenoble</b:Publisher>
    <b:Year>1985</b:Year>
    <b:RefOrder>2</b:RefOrder>
  </b:Source>
  <b:Source>
    <b:Tag>Sef59</b:Tag>
    <b:SourceType>BookSection</b:SourceType>
    <b:Guid>{37A2F8A9-9729-6C45-8095-402513E22C46}</b:Guid>
    <b:Author>
      <b:Author>
        <b:NameList>
          <b:Person>
            <b:Last>Sefrioui</b:Last>
            <b:First>A</b:First>
          </b:Person>
        </b:NameList>
      </b:Author>
    </b:Author>
    <b:Title>Maroc</b:Title>
    <b:BookTitle>Première biennale de Paris</b:BookTitle>
    <b:City>Paris</b:City>
    <b:Publisher>Musée National d'art moderne </b:Publisher>
    <b:Year>1959</b:Year>
    <b:Pages>72-75</b:Pages>
    <b:RefOrder>3</b:RefOrder>
  </b:Source>
</b:Sources>
</file>

<file path=customXml/itemProps1.xml><?xml version="1.0" encoding="utf-8"?>
<ds:datastoreItem xmlns:ds="http://schemas.openxmlformats.org/officeDocument/2006/customXml" ds:itemID="{93C0EDA4-9B06-504A-9983-4783A7B2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1</Pages>
  <Words>361</Words>
  <Characters>2059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76</cp:revision>
  <dcterms:created xsi:type="dcterms:W3CDTF">2014-10-22T23:45:00Z</dcterms:created>
  <dcterms:modified xsi:type="dcterms:W3CDTF">2014-10-23T00:38:00Z</dcterms:modified>
</cp:coreProperties>
</file>