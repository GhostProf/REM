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916F6A" w:rsidTr="00922950">
        <w:tc>
          <w:tcPr>
            <w:tcW w:w="491" w:type="dxa"/>
            <w:vMerge w:val="restart"/>
            <w:shd w:val="clear" w:color="auto" w:fill="A6A6A6" w:themeFill="background1" w:themeFillShade="A6"/>
            <w:textDirection w:val="btLr"/>
          </w:tcPr>
          <w:p w:rsidR="00B574C9" w:rsidRPr="00916F6A" w:rsidRDefault="00B574C9" w:rsidP="00CC586D">
            <w:pPr>
              <w:jc w:val="center"/>
              <w:rPr>
                <w:b/>
                <w:color w:val="FFFFFF" w:themeColor="background1"/>
              </w:rPr>
            </w:pPr>
            <w:r w:rsidRPr="00916F6A">
              <w:rPr>
                <w:b/>
                <w:color w:val="FFFFFF" w:themeColor="background1"/>
              </w:rPr>
              <w:t>About you</w:t>
            </w:r>
          </w:p>
        </w:tc>
        <w:sdt>
          <w:sdtPr>
            <w:rPr>
              <w:b/>
              <w:color w:val="FFFFFF" w:themeColor="background1"/>
            </w:rPr>
            <w:alias w:val="Salutation"/>
            <w:tag w:val="salutation"/>
            <w:id w:val="-1659997262"/>
            <w:placeholder>
              <w:docPart w:val="A39A5F5E2ECE4622A4FDCDB6866DBD52"/>
            </w:placeholder>
            <w:showingPlcHdr/>
            <w:dropDownList>
              <w:listItem w:displayText="Dr." w:value="Dr."/>
              <w:listItem w:displayText="Prof." w:value="Prof."/>
            </w:dropDownList>
          </w:sdtPr>
          <w:sdtEndPr/>
          <w:sdtContent>
            <w:tc>
              <w:tcPr>
                <w:tcW w:w="1259" w:type="dxa"/>
              </w:tcPr>
              <w:p w:rsidR="00B574C9" w:rsidRPr="00916F6A" w:rsidRDefault="00B574C9" w:rsidP="00CC586D">
                <w:pPr>
                  <w:jc w:val="center"/>
                  <w:rPr>
                    <w:b/>
                    <w:color w:val="FFFFFF" w:themeColor="background1"/>
                  </w:rPr>
                </w:pPr>
                <w:r w:rsidRPr="00916F6A">
                  <w:rPr>
                    <w:rStyle w:val="PlaceholderText"/>
                    <w:b/>
                    <w:color w:val="FFFFFF" w:themeColor="background1"/>
                  </w:rPr>
                  <w:t>[Salutation]</w:t>
                </w:r>
              </w:p>
            </w:tc>
          </w:sdtContent>
        </w:sdt>
        <w:sdt>
          <w:sdtPr>
            <w:rPr>
              <w:rFonts w:cs="Times New Roman"/>
            </w:rPr>
            <w:alias w:val="First name"/>
            <w:tag w:val="authorFirstName"/>
            <w:id w:val="581645879"/>
            <w:placeholder>
              <w:docPart w:val="534231E435AD49FA87B6D1037FAF728F"/>
            </w:placeholder>
            <w:text/>
          </w:sdtPr>
          <w:sdtEndPr/>
          <w:sdtContent>
            <w:tc>
              <w:tcPr>
                <w:tcW w:w="2073" w:type="dxa"/>
              </w:tcPr>
              <w:p w:rsidR="00B574C9" w:rsidRPr="00916F6A" w:rsidRDefault="00916F6A" w:rsidP="00916F6A">
                <w:proofErr w:type="spellStart"/>
                <w:r w:rsidRPr="00916F6A">
                  <w:rPr>
                    <w:rFonts w:cs="Times New Roman"/>
                  </w:rPr>
                  <w:t>Thanom</w:t>
                </w:r>
                <w:proofErr w:type="spellEnd"/>
              </w:p>
            </w:tc>
          </w:sdtContent>
        </w:sdt>
        <w:sdt>
          <w:sdtPr>
            <w:rPr>
              <w:rFonts w:cs="Times New Roman"/>
              <w:b/>
            </w:rPr>
            <w:alias w:val="Middle name"/>
            <w:tag w:val="authorMiddleName"/>
            <w:id w:val="-2076034781"/>
            <w:placeholder>
              <w:docPart w:val="10CC0014CD724F8D90075B0DDBC64BB1"/>
            </w:placeholder>
            <w:showingPlcHdr/>
            <w:text/>
          </w:sdtPr>
          <w:sdtEndPr/>
          <w:sdtContent>
            <w:tc>
              <w:tcPr>
                <w:tcW w:w="2551" w:type="dxa"/>
              </w:tcPr>
              <w:p w:rsidR="00B574C9" w:rsidRPr="00916F6A" w:rsidRDefault="00D66D1B" w:rsidP="00D66D1B">
                <w:r w:rsidRPr="00916F6A">
                  <w:rPr>
                    <w:rStyle w:val="PlaceholderText"/>
                  </w:rPr>
                  <w:t>[Middle name]</w:t>
                </w:r>
              </w:p>
            </w:tc>
          </w:sdtContent>
        </w:sdt>
        <w:sdt>
          <w:sdtPr>
            <w:rPr>
              <w:rFonts w:cs="Times New Roman"/>
            </w:rPr>
            <w:alias w:val="Last name"/>
            <w:tag w:val="authorLastName"/>
            <w:id w:val="-1088529830"/>
            <w:placeholder>
              <w:docPart w:val="37623774450C4A55AE95FF7ADB830134"/>
            </w:placeholder>
            <w:text/>
          </w:sdtPr>
          <w:sdtEndPr/>
          <w:sdtContent>
            <w:tc>
              <w:tcPr>
                <w:tcW w:w="2642" w:type="dxa"/>
              </w:tcPr>
              <w:p w:rsidR="00B574C9" w:rsidRPr="00916F6A" w:rsidRDefault="00916F6A" w:rsidP="00916F6A">
                <w:proofErr w:type="spellStart"/>
                <w:r w:rsidRPr="00916F6A">
                  <w:rPr>
                    <w:rFonts w:cs="Times New Roman"/>
                  </w:rPr>
                  <w:t>Chapakdee</w:t>
                </w:r>
                <w:proofErr w:type="spellEnd"/>
              </w:p>
            </w:tc>
          </w:sdtContent>
        </w:sdt>
      </w:tr>
      <w:tr w:rsidR="00B574C9" w:rsidRPr="00916F6A" w:rsidTr="001A6A06">
        <w:trPr>
          <w:trHeight w:val="986"/>
        </w:trPr>
        <w:tc>
          <w:tcPr>
            <w:tcW w:w="491" w:type="dxa"/>
            <w:vMerge/>
            <w:shd w:val="clear" w:color="auto" w:fill="A6A6A6" w:themeFill="background1" w:themeFillShade="A6"/>
          </w:tcPr>
          <w:p w:rsidR="00B574C9" w:rsidRPr="00916F6A" w:rsidRDefault="00B574C9" w:rsidP="00CF1542">
            <w:pPr>
              <w:jc w:val="center"/>
              <w:rPr>
                <w:b/>
                <w:color w:val="FFFFFF" w:themeColor="background1"/>
              </w:rPr>
            </w:pPr>
          </w:p>
        </w:tc>
        <w:sdt>
          <w:sdtPr>
            <w:alias w:val="Biography"/>
            <w:tag w:val="authorBiography"/>
            <w:id w:val="938807824"/>
            <w:placeholder>
              <w:docPart w:val="693D20CE57DF4B8393BA024B9E697539"/>
            </w:placeholder>
            <w:showingPlcHdr/>
          </w:sdtPr>
          <w:sdtEndPr/>
          <w:sdtContent>
            <w:tc>
              <w:tcPr>
                <w:tcW w:w="8525" w:type="dxa"/>
                <w:gridSpan w:val="4"/>
              </w:tcPr>
              <w:p w:rsidR="00B574C9" w:rsidRPr="00916F6A" w:rsidRDefault="00B574C9" w:rsidP="00922950">
                <w:r w:rsidRPr="00916F6A">
                  <w:rPr>
                    <w:rStyle w:val="PlaceholderText"/>
                  </w:rPr>
                  <w:t>[Enter your biography]</w:t>
                </w:r>
              </w:p>
            </w:tc>
          </w:sdtContent>
        </w:sdt>
      </w:tr>
      <w:tr w:rsidR="00B574C9" w:rsidRPr="00916F6A" w:rsidTr="001A6A06">
        <w:trPr>
          <w:trHeight w:val="986"/>
        </w:trPr>
        <w:tc>
          <w:tcPr>
            <w:tcW w:w="491" w:type="dxa"/>
            <w:vMerge/>
            <w:shd w:val="clear" w:color="auto" w:fill="A6A6A6" w:themeFill="background1" w:themeFillShade="A6"/>
          </w:tcPr>
          <w:p w:rsidR="00B574C9" w:rsidRPr="00916F6A" w:rsidRDefault="00B574C9" w:rsidP="00CF1542">
            <w:pPr>
              <w:jc w:val="center"/>
              <w:rPr>
                <w:b/>
                <w:color w:val="FFFFFF" w:themeColor="background1"/>
              </w:rPr>
            </w:pPr>
          </w:p>
        </w:tc>
        <w:sdt>
          <w:sdtPr>
            <w:alias w:val="Affiliation"/>
            <w:tag w:val="affiliation"/>
            <w:id w:val="2012937915"/>
            <w:placeholder>
              <w:docPart w:val="C8DDFDDDC8E941E4A3252E239D81FA24"/>
            </w:placeholder>
            <w:showingPlcHdr/>
            <w:text/>
          </w:sdtPr>
          <w:sdtEndPr/>
          <w:sdtContent>
            <w:tc>
              <w:tcPr>
                <w:tcW w:w="8525" w:type="dxa"/>
                <w:gridSpan w:val="4"/>
              </w:tcPr>
              <w:p w:rsidR="00B574C9" w:rsidRPr="00916F6A" w:rsidRDefault="00B574C9" w:rsidP="00B574C9">
                <w:r w:rsidRPr="00916F6A">
                  <w:rPr>
                    <w:rStyle w:val="PlaceholderText"/>
                  </w:rPr>
                  <w:t>[Enter the institution with which you are affiliated]</w:t>
                </w:r>
              </w:p>
            </w:tc>
          </w:sdtContent>
        </w:sdt>
      </w:tr>
    </w:tbl>
    <w:p w:rsidR="003D3579" w:rsidRPr="00916F6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16F6A" w:rsidTr="00244BB0">
        <w:tc>
          <w:tcPr>
            <w:tcW w:w="9016" w:type="dxa"/>
            <w:shd w:val="clear" w:color="auto" w:fill="A6A6A6" w:themeFill="background1" w:themeFillShade="A6"/>
            <w:tcMar>
              <w:top w:w="113" w:type="dxa"/>
              <w:bottom w:w="113" w:type="dxa"/>
            </w:tcMar>
          </w:tcPr>
          <w:p w:rsidR="00244BB0" w:rsidRPr="00916F6A" w:rsidRDefault="00244BB0" w:rsidP="00244BB0">
            <w:pPr>
              <w:jc w:val="center"/>
              <w:rPr>
                <w:b/>
                <w:color w:val="FFFFFF" w:themeColor="background1"/>
              </w:rPr>
            </w:pPr>
            <w:r w:rsidRPr="00916F6A">
              <w:rPr>
                <w:b/>
                <w:color w:val="FFFFFF" w:themeColor="background1"/>
              </w:rPr>
              <w:t>Your article</w:t>
            </w:r>
          </w:p>
        </w:tc>
      </w:tr>
      <w:tr w:rsidR="003F0D73" w:rsidRPr="00916F6A" w:rsidTr="003F0D73">
        <w:sdt>
          <w:sdtPr>
            <w:alias w:val="Article headword"/>
            <w:tag w:val="articleHeadword"/>
            <w:id w:val="-361440020"/>
            <w:placeholder>
              <w:docPart w:val="FC7C2A0C5743401FA3060F5865009D83"/>
            </w:placeholder>
            <w:text/>
          </w:sdtPr>
          <w:sdtEndPr/>
          <w:sdtContent>
            <w:tc>
              <w:tcPr>
                <w:tcW w:w="9016" w:type="dxa"/>
                <w:tcMar>
                  <w:top w:w="113" w:type="dxa"/>
                  <w:bottom w:w="113" w:type="dxa"/>
                </w:tcMar>
              </w:tcPr>
              <w:p w:rsidR="003F0D73" w:rsidRPr="00916F6A" w:rsidRDefault="00916F6A" w:rsidP="00916F6A">
                <w:pPr>
                  <w:rPr>
                    <w:b/>
                  </w:rPr>
                </w:pPr>
                <w:proofErr w:type="spellStart"/>
                <w:r w:rsidRPr="00916F6A">
                  <w:t>Emjaroen</w:t>
                </w:r>
                <w:proofErr w:type="spellEnd"/>
                <w:r w:rsidRPr="00916F6A">
                  <w:t xml:space="preserve">, </w:t>
                </w:r>
                <w:proofErr w:type="spellStart"/>
                <w:r w:rsidRPr="00916F6A">
                  <w:t>Pratuang</w:t>
                </w:r>
                <w:proofErr w:type="spellEnd"/>
                <w:r w:rsidRPr="00916F6A">
                  <w:t xml:space="preserve"> (1935 --)</w:t>
                </w:r>
              </w:p>
            </w:tc>
          </w:sdtContent>
        </w:sdt>
      </w:tr>
      <w:tr w:rsidR="00464699" w:rsidRPr="00916F6A" w:rsidTr="007821B0">
        <w:sdt>
          <w:sdtPr>
            <w:alias w:val="Variant headwords"/>
            <w:tag w:val="variantHeadwords"/>
            <w:id w:val="173464402"/>
            <w:placeholder>
              <w:docPart w:val="F30D41BEAC8843088CB87D65CF1CD40E"/>
            </w:placeholder>
            <w:showingPlcHdr/>
          </w:sdtPr>
          <w:sdtEndPr/>
          <w:sdtContent>
            <w:tc>
              <w:tcPr>
                <w:tcW w:w="9016" w:type="dxa"/>
                <w:tcMar>
                  <w:top w:w="113" w:type="dxa"/>
                  <w:bottom w:w="113" w:type="dxa"/>
                </w:tcMar>
              </w:tcPr>
              <w:p w:rsidR="00464699" w:rsidRPr="00916F6A" w:rsidRDefault="00464699" w:rsidP="00464699">
                <w:r w:rsidRPr="00916F6A">
                  <w:rPr>
                    <w:rStyle w:val="PlaceholderText"/>
                    <w:b/>
                  </w:rPr>
                  <w:t xml:space="preserve">[Enter any </w:t>
                </w:r>
                <w:r w:rsidRPr="00916F6A">
                  <w:rPr>
                    <w:rStyle w:val="PlaceholderText"/>
                    <w:b/>
                    <w:i/>
                  </w:rPr>
                  <w:t>variant forms</w:t>
                </w:r>
                <w:r w:rsidRPr="00916F6A">
                  <w:rPr>
                    <w:rStyle w:val="PlaceholderText"/>
                    <w:b/>
                  </w:rPr>
                  <w:t xml:space="preserve"> of your headword – OPTIONAL]</w:t>
                </w:r>
              </w:p>
            </w:tc>
          </w:sdtContent>
        </w:sdt>
      </w:tr>
      <w:tr w:rsidR="00E85A05" w:rsidRPr="00916F6A" w:rsidTr="003F0D73">
        <w:sdt>
          <w:sdtPr>
            <w:alias w:val="Abstract"/>
            <w:tag w:val="abstract"/>
            <w:id w:val="-635871867"/>
            <w:placeholder>
              <w:docPart w:val="C0DEFDF65503415B93C85BA8B74E707A"/>
            </w:placeholder>
          </w:sdtPr>
          <w:sdtEndPr/>
          <w:sdtContent>
            <w:tc>
              <w:tcPr>
                <w:tcW w:w="9016" w:type="dxa"/>
                <w:tcMar>
                  <w:top w:w="113" w:type="dxa"/>
                  <w:bottom w:w="113" w:type="dxa"/>
                </w:tcMar>
              </w:tcPr>
              <w:p w:rsidR="00E85A05" w:rsidRPr="00916F6A" w:rsidRDefault="00916F6A" w:rsidP="00916F6A">
                <w:proofErr w:type="spellStart"/>
                <w:r w:rsidRPr="00916F6A">
                  <w:t>Pratuang</w:t>
                </w:r>
                <w:proofErr w:type="spellEnd"/>
                <w:r w:rsidRPr="00916F6A">
                  <w:t xml:space="preserve"> </w:t>
                </w:r>
                <w:proofErr w:type="spellStart"/>
                <w:r w:rsidRPr="00916F6A">
                  <w:t>Emjaroen</w:t>
                </w:r>
                <w:proofErr w:type="spellEnd"/>
                <w:r w:rsidRPr="00916F6A">
                  <w:t xml:space="preserve"> is a member of a wave of self-taught artists in Thailand who gained renown in the 1970s. His works are driven by his concerns about the vicissitudes of life, social problems, nature and Buddhism. A prolific artist, he created a large variety works throughout his career. </w:t>
                </w:r>
                <w:proofErr w:type="spellStart"/>
                <w:r w:rsidRPr="00916F6A">
                  <w:t>Pratuang</w:t>
                </w:r>
                <w:proofErr w:type="spellEnd"/>
                <w:r w:rsidRPr="00916F6A">
                  <w:t xml:space="preserve"> began his career working as a painter of cinema billboards and movie posters. Inspired by the biographic film Lust for Life (1956), about Vincent Van Gogh, </w:t>
                </w:r>
                <w:proofErr w:type="spellStart"/>
                <w:r w:rsidRPr="00916F6A">
                  <w:t>Pratuang</w:t>
                </w:r>
                <w:proofErr w:type="spellEnd"/>
                <w:r w:rsidRPr="00916F6A">
                  <w:t xml:space="preserve"> developed an interest in becoming a visual artist and began studying painting independently. Being a self-taught artist could have been an obstacle to his career in challenging Thailand’s traditional art institutions. Fortunately, </w:t>
                </w:r>
                <w:proofErr w:type="spellStart"/>
                <w:r w:rsidRPr="00916F6A">
                  <w:t>Pratuang</w:t>
                </w:r>
                <w:proofErr w:type="spellEnd"/>
                <w:r w:rsidRPr="00916F6A">
                  <w:t xml:space="preserve"> was able to overcome this in developing his own inimitable style in painting, drawing and poetry. Having struggled to become a renowned artist, </w:t>
                </w:r>
                <w:proofErr w:type="spellStart"/>
                <w:r w:rsidRPr="00916F6A">
                  <w:t>Pratuang</w:t>
                </w:r>
                <w:proofErr w:type="spellEnd"/>
                <w:r w:rsidRPr="00916F6A">
                  <w:t xml:space="preserve"> established the </w:t>
                </w:r>
                <w:proofErr w:type="spellStart"/>
                <w:r w:rsidRPr="00916F6A">
                  <w:t>Dhamma</w:t>
                </w:r>
                <w:proofErr w:type="spellEnd"/>
                <w:r w:rsidRPr="00916F6A">
                  <w:t xml:space="preserve"> Group in 1971, and was able to convince many artists to join, thereby increasing his own reputation. In 1967, he a won Silver Medal from the National Exhibition of Arts, and in 1968, 1974 and 1995 won Bronze Medals. </w:t>
                </w:r>
                <w:proofErr w:type="spellStart"/>
                <w:r w:rsidRPr="00916F6A">
                  <w:t>Pratuang</w:t>
                </w:r>
                <w:proofErr w:type="spellEnd"/>
                <w:r w:rsidRPr="00916F6A">
                  <w:t xml:space="preserve"> received the National Artist of Thailand Award in Visual Art in 2005.</w:t>
                </w:r>
              </w:p>
            </w:tc>
          </w:sdtContent>
        </w:sdt>
      </w:tr>
      <w:tr w:rsidR="003F0D73" w:rsidRPr="00916F6A" w:rsidTr="003F0D73">
        <w:sdt>
          <w:sdtPr>
            <w:alias w:val="Article text"/>
            <w:tag w:val="articleText"/>
            <w:id w:val="634067588"/>
            <w:placeholder>
              <w:docPart w:val="6A42B186304F4A608FE4AAA41947FCFF"/>
            </w:placeholder>
          </w:sdtPr>
          <w:sdtEndPr/>
          <w:sdtContent>
            <w:tc>
              <w:tcPr>
                <w:tcW w:w="9016" w:type="dxa"/>
                <w:tcMar>
                  <w:top w:w="113" w:type="dxa"/>
                  <w:bottom w:w="113" w:type="dxa"/>
                </w:tcMar>
              </w:tcPr>
              <w:p w:rsidR="00916F6A" w:rsidRPr="00916F6A" w:rsidRDefault="00916F6A" w:rsidP="00916F6A">
                <w:proofErr w:type="spellStart"/>
                <w:r w:rsidRPr="00916F6A">
                  <w:t>Pratuang</w:t>
                </w:r>
                <w:proofErr w:type="spellEnd"/>
                <w:r w:rsidRPr="00916F6A">
                  <w:t xml:space="preserve"> </w:t>
                </w:r>
                <w:proofErr w:type="spellStart"/>
                <w:r w:rsidRPr="00916F6A">
                  <w:t>Emjaroen</w:t>
                </w:r>
                <w:proofErr w:type="spellEnd"/>
                <w:r w:rsidRPr="00916F6A">
                  <w:t xml:space="preserve"> is a member of a wave of self-taught artists in Thailand who gained renown in the 1970s. His works are driven by his concerns about the vicissitudes of life, social problems, nature and Buddhism. A prolific artist, he created a large variety works throughout his career. </w:t>
                </w:r>
                <w:proofErr w:type="spellStart"/>
                <w:r w:rsidRPr="00916F6A">
                  <w:t>Pratuang</w:t>
                </w:r>
                <w:proofErr w:type="spellEnd"/>
                <w:r w:rsidRPr="00916F6A">
                  <w:t xml:space="preserve"> began his career working as a painter of cinema billboards and movie posters. Inspired by the biographic film </w:t>
                </w:r>
                <w:r w:rsidRPr="00916F6A">
                  <w:rPr>
                    <w:i/>
                  </w:rPr>
                  <w:t xml:space="preserve">Lust for Life </w:t>
                </w:r>
                <w:r w:rsidRPr="00916F6A">
                  <w:t xml:space="preserve">(1956), about Vincent Van Gogh, </w:t>
                </w:r>
                <w:proofErr w:type="spellStart"/>
                <w:r w:rsidRPr="00916F6A">
                  <w:t>Pratuang</w:t>
                </w:r>
                <w:proofErr w:type="spellEnd"/>
                <w:r w:rsidRPr="00916F6A">
                  <w:t xml:space="preserve"> developed an interest in becoming a visual artist and began studying painting independently. Being a self-taught artist could have been an obstacle to his career in challenging Thailand’s traditional art institutions. Fortunately, </w:t>
                </w:r>
                <w:proofErr w:type="spellStart"/>
                <w:r w:rsidRPr="00916F6A">
                  <w:t>Pratuang</w:t>
                </w:r>
                <w:proofErr w:type="spellEnd"/>
                <w:r w:rsidRPr="00916F6A">
                  <w:t xml:space="preserve"> was able to overcome this in developing his own inimitable style in painting, drawing and poetry. Having struggled to become a renowned artist, </w:t>
                </w:r>
                <w:proofErr w:type="spellStart"/>
                <w:r w:rsidRPr="00916F6A">
                  <w:t>Pratuang</w:t>
                </w:r>
                <w:proofErr w:type="spellEnd"/>
                <w:r w:rsidRPr="00916F6A">
                  <w:t xml:space="preserve"> established the </w:t>
                </w:r>
                <w:proofErr w:type="spellStart"/>
                <w:r w:rsidRPr="00916F6A">
                  <w:t>Dhamma</w:t>
                </w:r>
                <w:proofErr w:type="spellEnd"/>
                <w:r w:rsidRPr="00916F6A">
                  <w:t xml:space="preserve"> Group in 1971, and was able to convince many artists to join, thereby increasing his own reputation. In 1967, he a won Silver Medal from the National Exhibition of Arts, and in 1968, 1974 and 1995 won Bronze Medals. </w:t>
                </w:r>
                <w:proofErr w:type="spellStart"/>
                <w:r w:rsidRPr="00916F6A">
                  <w:t>Pratuang</w:t>
                </w:r>
                <w:proofErr w:type="spellEnd"/>
                <w:r w:rsidRPr="00916F6A">
                  <w:t xml:space="preserve"> received the National Artist of Thailand Award in Visual Art in 2005.</w:t>
                </w:r>
                <w:r>
                  <w:br/>
                </w:r>
              </w:p>
              <w:p w:rsidR="00916F6A" w:rsidRPr="00916F6A" w:rsidRDefault="00916F6A" w:rsidP="00916F6A">
                <w:proofErr w:type="spellStart"/>
                <w:r w:rsidRPr="00916F6A">
                  <w:t>Pratuang</w:t>
                </w:r>
                <w:proofErr w:type="spellEnd"/>
                <w:r w:rsidRPr="00916F6A">
                  <w:t xml:space="preserve"> was born in </w:t>
                </w:r>
                <w:proofErr w:type="spellStart"/>
                <w:r w:rsidRPr="00916F6A">
                  <w:t>Thonburi</w:t>
                </w:r>
                <w:proofErr w:type="spellEnd"/>
                <w:r w:rsidRPr="00916F6A">
                  <w:t xml:space="preserve"> and grew up in an area of abundant fruit framing and rice fields. This landscape became deeply embedded in his character and indelibly etched in his memory and subconscious. When he was 16 he worked with his brother in a local cinema painting cinema billboards and posters for 8 years, before he left and to become an artist. His early paintings (1960-1970) concentrated on the essence of life and nature, for example, </w:t>
                </w:r>
                <w:r w:rsidRPr="00916F6A">
                  <w:rPr>
                    <w:i/>
                  </w:rPr>
                  <w:t>The Black Sun</w:t>
                </w:r>
                <w:r w:rsidRPr="00916F6A">
                  <w:t xml:space="preserve"> (1963), </w:t>
                </w:r>
                <w:r w:rsidRPr="00916F6A">
                  <w:rPr>
                    <w:i/>
                  </w:rPr>
                  <w:t>Life</w:t>
                </w:r>
                <w:r w:rsidRPr="00916F6A">
                  <w:t xml:space="preserve"> (1966) and </w:t>
                </w:r>
                <w:r w:rsidRPr="00916F6A">
                  <w:rPr>
                    <w:i/>
                  </w:rPr>
                  <w:t>The Family</w:t>
                </w:r>
                <w:r w:rsidRPr="00916F6A">
                  <w:t xml:space="preserve"> (1966). During the 1970s, Thailand’s political crisis and social problems encouraged him to create works that included religious symbolism and used rural and political </w:t>
                </w:r>
                <w:r w:rsidRPr="00916F6A">
                  <w:lastRenderedPageBreak/>
                  <w:t xml:space="preserve">references to criticise the political climate, for instance </w:t>
                </w:r>
                <w:r w:rsidRPr="00916F6A">
                  <w:rPr>
                    <w:i/>
                  </w:rPr>
                  <w:t xml:space="preserve">Dharma and </w:t>
                </w:r>
                <w:proofErr w:type="spellStart"/>
                <w:r w:rsidRPr="00916F6A">
                  <w:rPr>
                    <w:i/>
                  </w:rPr>
                  <w:t>Adharma</w:t>
                </w:r>
                <w:proofErr w:type="spellEnd"/>
                <w:r w:rsidRPr="00916F6A">
                  <w:t xml:space="preserve"> (1973-1974), </w:t>
                </w:r>
                <w:r w:rsidRPr="00916F6A">
                  <w:rPr>
                    <w:i/>
                  </w:rPr>
                  <w:t>Grains, Sickle, and Lamp of Clay</w:t>
                </w:r>
                <w:r w:rsidRPr="00916F6A">
                  <w:t xml:space="preserve"> (1976), </w:t>
                </w:r>
                <w:r w:rsidRPr="00916F6A">
                  <w:rPr>
                    <w:i/>
                  </w:rPr>
                  <w:t xml:space="preserve">The </w:t>
                </w:r>
                <w:proofErr w:type="spellStart"/>
                <w:r w:rsidRPr="00916F6A">
                  <w:rPr>
                    <w:i/>
                  </w:rPr>
                  <w:t>Seni</w:t>
                </w:r>
                <w:proofErr w:type="spellEnd"/>
                <w:r w:rsidRPr="00916F6A">
                  <w:rPr>
                    <w:i/>
                  </w:rPr>
                  <w:t xml:space="preserve"> Stone</w:t>
                </w:r>
                <w:r w:rsidRPr="00916F6A">
                  <w:t xml:space="preserve"> (1976), </w:t>
                </w:r>
                <w:r w:rsidRPr="00916F6A">
                  <w:rPr>
                    <w:i/>
                  </w:rPr>
                  <w:t>Red Morning-Glory and Rotten Gun</w:t>
                </w:r>
                <w:r w:rsidRPr="00916F6A">
                  <w:t xml:space="preserve"> (1976), </w:t>
                </w:r>
                <w:r w:rsidRPr="00916F6A">
                  <w:rPr>
                    <w:i/>
                  </w:rPr>
                  <w:t>Sacrifice (Fasting Buddha)</w:t>
                </w:r>
                <w:r w:rsidRPr="00916F6A">
                  <w:t xml:space="preserve"> (1976), Madman Loves his Country (1976).</w:t>
                </w:r>
                <w:r w:rsidRPr="00916F6A">
                  <w:br/>
                </w:r>
                <w:r w:rsidRPr="00916F6A">
                  <w:br/>
                </w:r>
                <w:r w:rsidRPr="00916F6A">
                  <w:t xml:space="preserve">From 1981-2000s, </w:t>
                </w:r>
                <w:proofErr w:type="spellStart"/>
                <w:r w:rsidRPr="00916F6A">
                  <w:t>Pratuang’s</w:t>
                </w:r>
                <w:proofErr w:type="spellEnd"/>
                <w:r w:rsidRPr="00916F6A">
                  <w:t xml:space="preserve"> work focused on the characteristics of experience and emphasised abstract forms of nature, while also including human figures, as in </w:t>
                </w:r>
                <w:r w:rsidRPr="00916F6A">
                  <w:rPr>
                    <w:i/>
                  </w:rPr>
                  <w:t>The Agriculture King</w:t>
                </w:r>
                <w:r w:rsidRPr="00916F6A">
                  <w:t xml:space="preserve"> (1987), </w:t>
                </w:r>
                <w:r w:rsidRPr="00916F6A">
                  <w:rPr>
                    <w:i/>
                  </w:rPr>
                  <w:t>Poet Chang</w:t>
                </w:r>
                <w:r w:rsidRPr="00916F6A">
                  <w:t xml:space="preserve"> (1989), and </w:t>
                </w:r>
                <w:r w:rsidRPr="00916F6A">
                  <w:rPr>
                    <w:i/>
                  </w:rPr>
                  <w:t>Dances of the Emerald</w:t>
                </w:r>
                <w:r w:rsidRPr="00916F6A">
                  <w:t xml:space="preserve"> (200</w:t>
                </w:r>
                <w:bookmarkStart w:id="0" w:name="_GoBack"/>
                <w:bookmarkEnd w:id="0"/>
                <w:r w:rsidRPr="00916F6A">
                  <w:t xml:space="preserve">0).  </w:t>
                </w:r>
                <w:proofErr w:type="spellStart"/>
                <w:r w:rsidRPr="00916F6A">
                  <w:t>Pratuang</w:t>
                </w:r>
                <w:proofErr w:type="spellEnd"/>
                <w:r w:rsidRPr="00916F6A">
                  <w:t xml:space="preserve"> is an outstanding artist with a </w:t>
                </w:r>
                <w:proofErr w:type="gramStart"/>
                <w:r w:rsidRPr="00916F6A">
                  <w:t>confident  style</w:t>
                </w:r>
                <w:proofErr w:type="gramEnd"/>
                <w:r w:rsidRPr="00916F6A">
                  <w:t xml:space="preserve"> incorporating nature, religion, modes of life and philosophical ideas. He lives and works at </w:t>
                </w:r>
                <w:proofErr w:type="spellStart"/>
                <w:r w:rsidRPr="00916F6A">
                  <w:t>Emjaroen</w:t>
                </w:r>
                <w:proofErr w:type="spellEnd"/>
                <w:r w:rsidRPr="00916F6A">
                  <w:t xml:space="preserve"> Gallery in </w:t>
                </w:r>
                <w:proofErr w:type="spellStart"/>
                <w:r w:rsidRPr="00916F6A">
                  <w:t>Kanchanaburi</w:t>
                </w:r>
                <w:proofErr w:type="spellEnd"/>
                <w:r w:rsidRPr="00916F6A">
                  <w:t xml:space="preserve"> Province.</w:t>
                </w:r>
              </w:p>
              <w:p w:rsidR="00916F6A" w:rsidRDefault="00916F6A" w:rsidP="00916F6A">
                <w:pPr>
                  <w:keepNext/>
                  <w:jc w:val="thaiDistribute"/>
                </w:pPr>
                <w:r w:rsidRPr="00916F6A">
                  <w:rPr>
                    <w:lang w:val="fr-CA"/>
                  </w:rPr>
                  <w:br/>
                  <w:t xml:space="preserve">File: </w:t>
                </w:r>
                <w:r>
                  <w:rPr>
                    <w:lang w:val="fr-CA"/>
                  </w:rPr>
                  <w:t>dharma.jpg</w:t>
                </w:r>
              </w:p>
              <w:p w:rsidR="00916F6A" w:rsidRDefault="00916F6A" w:rsidP="00916F6A">
                <w:pPr>
                  <w:pStyle w:val="Caption"/>
                  <w:spacing w:after="0"/>
                  <w:jc w:val="thaiDistribute"/>
                </w:pPr>
                <w:r>
                  <w:t xml:space="preserve">Figure </w:t>
                </w:r>
                <w:fldSimple w:instr=" SEQ Figure \* ARABIC ">
                  <w:r>
                    <w:rPr>
                      <w:noProof/>
                    </w:rPr>
                    <w:t>1</w:t>
                  </w:r>
                </w:fldSimple>
                <w:r>
                  <w:t xml:space="preserve"> </w:t>
                </w:r>
                <w:proofErr w:type="spellStart"/>
                <w:r>
                  <w:t>Pratuang</w:t>
                </w:r>
                <w:proofErr w:type="spellEnd"/>
                <w:r>
                  <w:t xml:space="preserve"> </w:t>
                </w:r>
                <w:proofErr w:type="spellStart"/>
                <w:r>
                  <w:t>Emjaroen</w:t>
                </w:r>
                <w:proofErr w:type="spellEnd"/>
                <w:r>
                  <w:t xml:space="preserve">, </w:t>
                </w:r>
                <w:r>
                  <w:rPr>
                    <w:i/>
                  </w:rPr>
                  <w:t xml:space="preserve">Dharma and </w:t>
                </w:r>
                <w:proofErr w:type="spellStart"/>
                <w:r>
                  <w:rPr>
                    <w:i/>
                  </w:rPr>
                  <w:t>Adharma</w:t>
                </w:r>
                <w:proofErr w:type="spellEnd"/>
                <w:r>
                  <w:t>, 1973-1973, Oil on canvas</w:t>
                </w:r>
              </w:p>
              <w:p w:rsidR="003F0D73" w:rsidRPr="00916F6A" w:rsidRDefault="00916F6A" w:rsidP="00916F6A">
                <w:pPr>
                  <w:jc w:val="thaiDistribute"/>
                </w:pPr>
                <w:r w:rsidRPr="00916F6A">
                  <w:rPr>
                    <w:lang w:val="fr-CA"/>
                  </w:rPr>
                  <w:t>Source: http://www.aaa.org.hk/Collection/Details/15133</w:t>
                </w:r>
              </w:p>
            </w:tc>
          </w:sdtContent>
        </w:sdt>
      </w:tr>
      <w:tr w:rsidR="003235A7" w:rsidRPr="00916F6A" w:rsidTr="003235A7">
        <w:tc>
          <w:tcPr>
            <w:tcW w:w="9016" w:type="dxa"/>
          </w:tcPr>
          <w:p w:rsidR="003235A7" w:rsidRPr="00916F6A" w:rsidRDefault="003235A7" w:rsidP="008A5B87">
            <w:r w:rsidRPr="00916F6A">
              <w:rPr>
                <w:u w:val="single"/>
              </w:rPr>
              <w:lastRenderedPageBreak/>
              <w:t>Further reading</w:t>
            </w:r>
            <w:r w:rsidRPr="00916F6A">
              <w:t>:</w:t>
            </w:r>
          </w:p>
          <w:sdt>
            <w:sdtPr>
              <w:alias w:val="Further reading"/>
              <w:tag w:val="furtherReading"/>
              <w:id w:val="-1516217107"/>
              <w:placeholder>
                <w:docPart w:val="CD444FF1611642CE9C9F6B6C9D6A0049"/>
              </w:placeholder>
            </w:sdtPr>
            <w:sdtEndPr/>
            <w:sdtContent>
              <w:p w:rsidR="00950D6F" w:rsidRPr="00782760" w:rsidRDefault="00916F6A" w:rsidP="00950D6F">
                <w:pPr>
                  <w:spacing w:line="480" w:lineRule="auto"/>
                  <w:rPr>
                    <w:rFonts w:ascii="Cambria" w:hAnsi="Cambria"/>
                    <w:bCs/>
                    <w:sz w:val="24"/>
                    <w:szCs w:val="32"/>
                  </w:rPr>
                </w:pPr>
                <w:sdt>
                  <w:sdtPr>
                    <w:id w:val="-2002267155"/>
                    <w:citation/>
                  </w:sdtPr>
                  <w:sdtContent>
                    <w:r>
                      <w:fldChar w:fldCharType="begin"/>
                    </w:r>
                    <w:r>
                      <w:rPr>
                        <w:rFonts w:ascii="Cambria" w:hAnsi="Cambria"/>
                        <w:b/>
                        <w:bCs/>
                        <w:sz w:val="24"/>
                        <w:szCs w:val="32"/>
                        <w:lang w:val="en-CA"/>
                      </w:rPr>
                      <w:instrText xml:space="preserve"> CITATION Vis84 \l 4105 </w:instrText>
                    </w:r>
                    <w:r>
                      <w:fldChar w:fldCharType="separate"/>
                    </w:r>
                    <w:r>
                      <w:rPr>
                        <w:rFonts w:ascii="Cambria" w:hAnsi="Cambria"/>
                        <w:b/>
                        <w:bCs/>
                        <w:noProof/>
                        <w:sz w:val="24"/>
                        <w:szCs w:val="32"/>
                        <w:lang w:val="en-CA"/>
                      </w:rPr>
                      <w:t xml:space="preserve"> </w:t>
                    </w:r>
                    <w:r w:rsidRPr="00916F6A">
                      <w:rPr>
                        <w:rFonts w:ascii="Cambria" w:hAnsi="Cambria"/>
                        <w:noProof/>
                        <w:sz w:val="24"/>
                        <w:szCs w:val="32"/>
                        <w:lang w:val="en-CA"/>
                      </w:rPr>
                      <w:t>(Visual Dhamma Gallery)</w:t>
                    </w:r>
                    <w:r>
                      <w:fldChar w:fldCharType="end"/>
                    </w:r>
                  </w:sdtContent>
                </w:sdt>
                <w:r>
                  <w:rPr>
                    <w:rFonts w:ascii="Cambria" w:hAnsi="Cambria"/>
                    <w:sz w:val="24"/>
                    <w:szCs w:val="32"/>
                  </w:rPr>
                  <w:br/>
                </w:r>
                <w:sdt>
                  <w:sdtPr>
                    <w:rPr>
                      <w:rFonts w:ascii="Cambria" w:hAnsi="Cambria"/>
                      <w:bCs/>
                      <w:sz w:val="24"/>
                      <w:szCs w:val="32"/>
                    </w:rPr>
                    <w:id w:val="-1618674953"/>
                    <w:citation/>
                  </w:sdtPr>
                  <w:sdtContent>
                    <w:r w:rsidR="00950D6F">
                      <w:rPr>
                        <w:rFonts w:ascii="Cambria" w:hAnsi="Cambria"/>
                        <w:bCs/>
                        <w:sz w:val="24"/>
                        <w:szCs w:val="32"/>
                      </w:rPr>
                      <w:fldChar w:fldCharType="begin"/>
                    </w:r>
                    <w:r w:rsidR="00950D6F">
                      <w:rPr>
                        <w:rFonts w:ascii="Cambria" w:hAnsi="Cambria"/>
                        <w:bCs/>
                        <w:sz w:val="24"/>
                        <w:szCs w:val="32"/>
                        <w:lang w:val="en-CA"/>
                      </w:rPr>
                      <w:instrText xml:space="preserve"> CITATION Cla98 \l 4105 </w:instrText>
                    </w:r>
                    <w:r w:rsidR="00950D6F">
                      <w:rPr>
                        <w:rFonts w:ascii="Cambria" w:hAnsi="Cambria"/>
                        <w:bCs/>
                        <w:sz w:val="24"/>
                        <w:szCs w:val="32"/>
                      </w:rPr>
                      <w:fldChar w:fldCharType="separate"/>
                    </w:r>
                    <w:r w:rsidR="00950D6F" w:rsidRPr="00950D6F">
                      <w:rPr>
                        <w:rFonts w:ascii="Cambria" w:hAnsi="Cambria"/>
                        <w:noProof/>
                        <w:sz w:val="24"/>
                        <w:szCs w:val="32"/>
                        <w:lang w:val="en-CA"/>
                      </w:rPr>
                      <w:t>(Clark)</w:t>
                    </w:r>
                    <w:r w:rsidR="00950D6F">
                      <w:rPr>
                        <w:rFonts w:ascii="Cambria" w:hAnsi="Cambria"/>
                        <w:bCs/>
                        <w:sz w:val="24"/>
                        <w:szCs w:val="32"/>
                      </w:rPr>
                      <w:fldChar w:fldCharType="end"/>
                    </w:r>
                  </w:sdtContent>
                </w:sdt>
              </w:p>
              <w:p w:rsidR="00916F6A" w:rsidRPr="00E64486" w:rsidRDefault="00950D6F" w:rsidP="00950D6F">
                <w:pPr>
                  <w:spacing w:line="480" w:lineRule="auto"/>
                  <w:rPr>
                    <w:rFonts w:ascii="Cambria" w:hAnsi="Cambria"/>
                    <w:sz w:val="24"/>
                    <w:szCs w:val="32"/>
                  </w:rPr>
                </w:pPr>
                <w:sdt>
                  <w:sdtPr>
                    <w:rPr>
                      <w:rFonts w:ascii="Cambria" w:hAnsi="Cambria"/>
                      <w:sz w:val="24"/>
                      <w:szCs w:val="32"/>
                    </w:rPr>
                    <w:id w:val="927161163"/>
                    <w:citation/>
                  </w:sdtPr>
                  <w:sdtContent>
                    <w:r>
                      <w:rPr>
                        <w:rFonts w:ascii="Cambria" w:hAnsi="Cambria"/>
                        <w:sz w:val="24"/>
                        <w:szCs w:val="32"/>
                      </w:rPr>
                      <w:fldChar w:fldCharType="begin"/>
                    </w:r>
                    <w:r>
                      <w:rPr>
                        <w:rFonts w:ascii="Cambria" w:hAnsi="Cambria"/>
                        <w:sz w:val="24"/>
                        <w:szCs w:val="32"/>
                        <w:lang w:val="en-CA"/>
                      </w:rPr>
                      <w:instrText xml:space="preserve"> CITATION Emj90 \l 4105 </w:instrText>
                    </w:r>
                    <w:r>
                      <w:rPr>
                        <w:rFonts w:ascii="Cambria" w:hAnsi="Cambria"/>
                        <w:sz w:val="24"/>
                        <w:szCs w:val="32"/>
                      </w:rPr>
                      <w:fldChar w:fldCharType="separate"/>
                    </w:r>
                    <w:r w:rsidRPr="00950D6F">
                      <w:rPr>
                        <w:rFonts w:ascii="Cambria" w:hAnsi="Cambria"/>
                        <w:noProof/>
                        <w:sz w:val="24"/>
                        <w:szCs w:val="32"/>
                        <w:lang w:val="en-CA"/>
                      </w:rPr>
                      <w:t>(Emjaroen, Sinsakul and Viravong)</w:t>
                    </w:r>
                    <w:r>
                      <w:rPr>
                        <w:rFonts w:ascii="Cambria" w:hAnsi="Cambria"/>
                        <w:sz w:val="24"/>
                        <w:szCs w:val="32"/>
                      </w:rPr>
                      <w:fldChar w:fldCharType="end"/>
                    </w:r>
                  </w:sdtContent>
                </w:sdt>
                <w:r>
                  <w:rPr>
                    <w:rFonts w:ascii="Cambria" w:hAnsi="Cambria"/>
                    <w:sz w:val="24"/>
                    <w:szCs w:val="32"/>
                  </w:rPr>
                  <w:br/>
                </w:r>
                <w:sdt>
                  <w:sdtPr>
                    <w:rPr>
                      <w:rFonts w:ascii="Cambria" w:hAnsi="Cambria"/>
                      <w:sz w:val="24"/>
                      <w:szCs w:val="32"/>
                    </w:rPr>
                    <w:id w:val="-1589226443"/>
                    <w:citation/>
                  </w:sdtPr>
                  <w:sdtContent>
                    <w:r>
                      <w:rPr>
                        <w:rFonts w:ascii="Cambria" w:hAnsi="Cambria"/>
                        <w:sz w:val="24"/>
                        <w:szCs w:val="32"/>
                      </w:rPr>
                      <w:fldChar w:fldCharType="begin"/>
                    </w:r>
                    <w:r>
                      <w:rPr>
                        <w:rFonts w:ascii="Cambria" w:hAnsi="Cambria"/>
                        <w:sz w:val="24"/>
                        <w:szCs w:val="32"/>
                        <w:lang w:val="en-CA"/>
                      </w:rPr>
                      <w:instrText xml:space="preserve"> CITATION Jat01 \l 4105 </w:instrText>
                    </w:r>
                    <w:r>
                      <w:rPr>
                        <w:rFonts w:ascii="Cambria" w:hAnsi="Cambria"/>
                        <w:sz w:val="24"/>
                        <w:szCs w:val="32"/>
                      </w:rPr>
                      <w:fldChar w:fldCharType="separate"/>
                    </w:r>
                    <w:r w:rsidRPr="00950D6F">
                      <w:rPr>
                        <w:rFonts w:ascii="Cambria" w:hAnsi="Cambria"/>
                        <w:noProof/>
                        <w:sz w:val="24"/>
                        <w:szCs w:val="32"/>
                        <w:lang w:val="en-CA"/>
                      </w:rPr>
                      <w:t>(Jataisong)</w:t>
                    </w:r>
                    <w:r>
                      <w:rPr>
                        <w:rFonts w:ascii="Cambria" w:hAnsi="Cambria"/>
                        <w:sz w:val="24"/>
                        <w:szCs w:val="32"/>
                      </w:rPr>
                      <w:fldChar w:fldCharType="end"/>
                    </w:r>
                  </w:sdtContent>
                </w:sdt>
              </w:p>
              <w:p w:rsidR="003235A7" w:rsidRPr="00916F6A" w:rsidRDefault="00950D6F" w:rsidP="00950D6F">
                <w:pPr>
                  <w:spacing w:line="480" w:lineRule="auto"/>
                </w:pPr>
                <w:sdt>
                  <w:sdtPr>
                    <w:id w:val="392391448"/>
                    <w:citation/>
                  </w:sdtPr>
                  <w:sdtContent>
                    <w:r>
                      <w:fldChar w:fldCharType="begin"/>
                    </w:r>
                    <w:r>
                      <w:rPr>
                        <w:rFonts w:ascii="Cambria" w:hAnsi="Cambria"/>
                        <w:sz w:val="24"/>
                        <w:szCs w:val="32"/>
                        <w:lang w:val="en-CA"/>
                      </w:rPr>
                      <w:instrText xml:space="preserve"> CITATION Pos92 \l 4105 </w:instrText>
                    </w:r>
                    <w:r>
                      <w:fldChar w:fldCharType="separate"/>
                    </w:r>
                    <w:r w:rsidRPr="00950D6F">
                      <w:rPr>
                        <w:rFonts w:ascii="Cambria" w:hAnsi="Cambria"/>
                        <w:noProof/>
                        <w:sz w:val="24"/>
                        <w:szCs w:val="32"/>
                        <w:lang w:val="en-CA"/>
                      </w:rPr>
                      <w:t>(Poshyananda)</w:t>
                    </w:r>
                    <w:r>
                      <w:fldChar w:fldCharType="end"/>
                    </w:r>
                  </w:sdtContent>
                </w:sdt>
              </w:p>
            </w:sdtContent>
          </w:sdt>
        </w:tc>
      </w:tr>
    </w:tbl>
    <w:p w:rsidR="00C27FAB" w:rsidRPr="00916F6A" w:rsidRDefault="00C27FAB" w:rsidP="00B33145"/>
    <w:sectPr w:rsidR="00C27FAB" w:rsidRPr="00916F6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121" w:rsidRDefault="00EE2121" w:rsidP="007A0D55">
      <w:pPr>
        <w:spacing w:after="0" w:line="240" w:lineRule="auto"/>
      </w:pPr>
      <w:r>
        <w:separator/>
      </w:r>
    </w:p>
  </w:endnote>
  <w:endnote w:type="continuationSeparator" w:id="0">
    <w:p w:rsidR="00EE2121" w:rsidRDefault="00EE21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121" w:rsidRDefault="00EE2121" w:rsidP="007A0D55">
      <w:pPr>
        <w:spacing w:after="0" w:line="240" w:lineRule="auto"/>
      </w:pPr>
      <w:r>
        <w:separator/>
      </w:r>
    </w:p>
  </w:footnote>
  <w:footnote w:type="continuationSeparator" w:id="0">
    <w:p w:rsidR="00EE2121" w:rsidRDefault="00EE212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6F6A"/>
    <w:rsid w:val="00922950"/>
    <w:rsid w:val="00950D6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E212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16F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16F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9A5F5E2ECE4622A4FDCDB6866DBD52"/>
        <w:category>
          <w:name w:val="General"/>
          <w:gallery w:val="placeholder"/>
        </w:category>
        <w:types>
          <w:type w:val="bbPlcHdr"/>
        </w:types>
        <w:behaviors>
          <w:behavior w:val="content"/>
        </w:behaviors>
        <w:guid w:val="{FFCE9288-CD01-4A1F-B86B-D67DE15FE8B0}"/>
      </w:docPartPr>
      <w:docPartBody>
        <w:p w:rsidR="00000000" w:rsidRDefault="0088743D">
          <w:pPr>
            <w:pStyle w:val="A39A5F5E2ECE4622A4FDCDB6866DBD52"/>
          </w:pPr>
          <w:r w:rsidRPr="00CC586D">
            <w:rPr>
              <w:rStyle w:val="PlaceholderText"/>
              <w:b/>
              <w:color w:val="FFFFFF" w:themeColor="background1"/>
            </w:rPr>
            <w:t>[Salutation]</w:t>
          </w:r>
        </w:p>
      </w:docPartBody>
    </w:docPart>
    <w:docPart>
      <w:docPartPr>
        <w:name w:val="534231E435AD49FA87B6D1037FAF728F"/>
        <w:category>
          <w:name w:val="General"/>
          <w:gallery w:val="placeholder"/>
        </w:category>
        <w:types>
          <w:type w:val="bbPlcHdr"/>
        </w:types>
        <w:behaviors>
          <w:behavior w:val="content"/>
        </w:behaviors>
        <w:guid w:val="{E8348520-5AB4-45FA-B885-843CBED14EA7}"/>
      </w:docPartPr>
      <w:docPartBody>
        <w:p w:rsidR="00000000" w:rsidRDefault="0088743D">
          <w:pPr>
            <w:pStyle w:val="534231E435AD49FA87B6D1037FAF728F"/>
          </w:pPr>
          <w:r>
            <w:rPr>
              <w:rStyle w:val="PlaceholderText"/>
            </w:rPr>
            <w:t>[First name]</w:t>
          </w:r>
        </w:p>
      </w:docPartBody>
    </w:docPart>
    <w:docPart>
      <w:docPartPr>
        <w:name w:val="10CC0014CD724F8D90075B0DDBC64BB1"/>
        <w:category>
          <w:name w:val="General"/>
          <w:gallery w:val="placeholder"/>
        </w:category>
        <w:types>
          <w:type w:val="bbPlcHdr"/>
        </w:types>
        <w:behaviors>
          <w:behavior w:val="content"/>
        </w:behaviors>
        <w:guid w:val="{8CBA2D8E-B336-4ED8-85FC-688DA27B138A}"/>
      </w:docPartPr>
      <w:docPartBody>
        <w:p w:rsidR="00000000" w:rsidRDefault="0088743D">
          <w:pPr>
            <w:pStyle w:val="10CC0014CD724F8D90075B0DDBC64BB1"/>
          </w:pPr>
          <w:r>
            <w:rPr>
              <w:rStyle w:val="PlaceholderText"/>
            </w:rPr>
            <w:t>[Middle name]</w:t>
          </w:r>
        </w:p>
      </w:docPartBody>
    </w:docPart>
    <w:docPart>
      <w:docPartPr>
        <w:name w:val="37623774450C4A55AE95FF7ADB830134"/>
        <w:category>
          <w:name w:val="General"/>
          <w:gallery w:val="placeholder"/>
        </w:category>
        <w:types>
          <w:type w:val="bbPlcHdr"/>
        </w:types>
        <w:behaviors>
          <w:behavior w:val="content"/>
        </w:behaviors>
        <w:guid w:val="{374EB50A-E0D7-42D4-9C88-98A7AC04AD28}"/>
      </w:docPartPr>
      <w:docPartBody>
        <w:p w:rsidR="00000000" w:rsidRDefault="0088743D">
          <w:pPr>
            <w:pStyle w:val="37623774450C4A55AE95FF7ADB830134"/>
          </w:pPr>
          <w:r>
            <w:rPr>
              <w:rStyle w:val="PlaceholderText"/>
            </w:rPr>
            <w:t>[Last</w:t>
          </w:r>
          <w:r>
            <w:rPr>
              <w:rStyle w:val="PlaceholderText"/>
            </w:rPr>
            <w:t xml:space="preserve"> name]</w:t>
          </w:r>
        </w:p>
      </w:docPartBody>
    </w:docPart>
    <w:docPart>
      <w:docPartPr>
        <w:name w:val="693D20CE57DF4B8393BA024B9E697539"/>
        <w:category>
          <w:name w:val="General"/>
          <w:gallery w:val="placeholder"/>
        </w:category>
        <w:types>
          <w:type w:val="bbPlcHdr"/>
        </w:types>
        <w:behaviors>
          <w:behavior w:val="content"/>
        </w:behaviors>
        <w:guid w:val="{B90C5B61-BFBE-479B-8770-1C1CC20FDFAE}"/>
      </w:docPartPr>
      <w:docPartBody>
        <w:p w:rsidR="00000000" w:rsidRDefault="0088743D">
          <w:pPr>
            <w:pStyle w:val="693D20CE57DF4B8393BA024B9E697539"/>
          </w:pPr>
          <w:r>
            <w:rPr>
              <w:rStyle w:val="PlaceholderText"/>
            </w:rPr>
            <w:t>[Enter your biography]</w:t>
          </w:r>
        </w:p>
      </w:docPartBody>
    </w:docPart>
    <w:docPart>
      <w:docPartPr>
        <w:name w:val="C8DDFDDDC8E941E4A3252E239D81FA24"/>
        <w:category>
          <w:name w:val="General"/>
          <w:gallery w:val="placeholder"/>
        </w:category>
        <w:types>
          <w:type w:val="bbPlcHdr"/>
        </w:types>
        <w:behaviors>
          <w:behavior w:val="content"/>
        </w:behaviors>
        <w:guid w:val="{6A0390BB-4A84-4B4B-BEC8-BBA4C978748C}"/>
      </w:docPartPr>
      <w:docPartBody>
        <w:p w:rsidR="00000000" w:rsidRDefault="0088743D">
          <w:pPr>
            <w:pStyle w:val="C8DDFDDDC8E941E4A3252E239D81FA24"/>
          </w:pPr>
          <w:r>
            <w:rPr>
              <w:rStyle w:val="PlaceholderText"/>
            </w:rPr>
            <w:t>[Enter the institution with which you are affiliated]</w:t>
          </w:r>
        </w:p>
      </w:docPartBody>
    </w:docPart>
    <w:docPart>
      <w:docPartPr>
        <w:name w:val="FC7C2A0C5743401FA3060F5865009D83"/>
        <w:category>
          <w:name w:val="General"/>
          <w:gallery w:val="placeholder"/>
        </w:category>
        <w:types>
          <w:type w:val="bbPlcHdr"/>
        </w:types>
        <w:behaviors>
          <w:behavior w:val="content"/>
        </w:behaviors>
        <w:guid w:val="{7D86C2E5-0F6C-44D0-9E92-8CE05C3E4990}"/>
      </w:docPartPr>
      <w:docPartBody>
        <w:p w:rsidR="00000000" w:rsidRDefault="0088743D">
          <w:pPr>
            <w:pStyle w:val="FC7C2A0C5743401FA3060F5865009D83"/>
          </w:pPr>
          <w:r w:rsidRPr="00EF74F7">
            <w:rPr>
              <w:b/>
              <w:color w:val="808080" w:themeColor="background1" w:themeShade="80"/>
            </w:rPr>
            <w:t>[Enter the headword for your article]</w:t>
          </w:r>
        </w:p>
      </w:docPartBody>
    </w:docPart>
    <w:docPart>
      <w:docPartPr>
        <w:name w:val="F30D41BEAC8843088CB87D65CF1CD40E"/>
        <w:category>
          <w:name w:val="General"/>
          <w:gallery w:val="placeholder"/>
        </w:category>
        <w:types>
          <w:type w:val="bbPlcHdr"/>
        </w:types>
        <w:behaviors>
          <w:behavior w:val="content"/>
        </w:behaviors>
        <w:guid w:val="{9FA98289-8549-4D33-AB76-0A097B06FD90}"/>
      </w:docPartPr>
      <w:docPartBody>
        <w:p w:rsidR="00000000" w:rsidRDefault="0088743D">
          <w:pPr>
            <w:pStyle w:val="F30D41BEAC8843088CB87D65CF1CD4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DEFDF65503415B93C85BA8B74E707A"/>
        <w:category>
          <w:name w:val="General"/>
          <w:gallery w:val="placeholder"/>
        </w:category>
        <w:types>
          <w:type w:val="bbPlcHdr"/>
        </w:types>
        <w:behaviors>
          <w:behavior w:val="content"/>
        </w:behaviors>
        <w:guid w:val="{23A9A77E-4B7C-4CD3-9495-8F5FAD362BE5}"/>
      </w:docPartPr>
      <w:docPartBody>
        <w:p w:rsidR="00000000" w:rsidRDefault="0088743D">
          <w:pPr>
            <w:pStyle w:val="C0DEFDF65503415B93C85BA8B74E70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42B186304F4A608FE4AAA41947FCFF"/>
        <w:category>
          <w:name w:val="General"/>
          <w:gallery w:val="placeholder"/>
        </w:category>
        <w:types>
          <w:type w:val="bbPlcHdr"/>
        </w:types>
        <w:behaviors>
          <w:behavior w:val="content"/>
        </w:behaviors>
        <w:guid w:val="{416440FA-1D94-49FB-8250-973F66E613BD}"/>
      </w:docPartPr>
      <w:docPartBody>
        <w:p w:rsidR="00000000" w:rsidRDefault="0088743D">
          <w:pPr>
            <w:pStyle w:val="6A42B186304F4A608FE4AAA41947FC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444FF1611642CE9C9F6B6C9D6A0049"/>
        <w:category>
          <w:name w:val="General"/>
          <w:gallery w:val="placeholder"/>
        </w:category>
        <w:types>
          <w:type w:val="bbPlcHdr"/>
        </w:types>
        <w:behaviors>
          <w:behavior w:val="content"/>
        </w:behaviors>
        <w:guid w:val="{3A1D502D-845A-4064-B7A0-3D545C5FB08D}"/>
      </w:docPartPr>
      <w:docPartBody>
        <w:p w:rsidR="00000000" w:rsidRDefault="0088743D">
          <w:pPr>
            <w:pStyle w:val="CD444FF1611642CE9C9F6B6C9D6A004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43D"/>
    <w:rsid w:val="00887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9A5F5E2ECE4622A4FDCDB6866DBD52">
    <w:name w:val="A39A5F5E2ECE4622A4FDCDB6866DBD52"/>
  </w:style>
  <w:style w:type="paragraph" w:customStyle="1" w:styleId="534231E435AD49FA87B6D1037FAF728F">
    <w:name w:val="534231E435AD49FA87B6D1037FAF728F"/>
  </w:style>
  <w:style w:type="paragraph" w:customStyle="1" w:styleId="10CC0014CD724F8D90075B0DDBC64BB1">
    <w:name w:val="10CC0014CD724F8D90075B0DDBC64BB1"/>
  </w:style>
  <w:style w:type="paragraph" w:customStyle="1" w:styleId="37623774450C4A55AE95FF7ADB830134">
    <w:name w:val="37623774450C4A55AE95FF7ADB830134"/>
  </w:style>
  <w:style w:type="paragraph" w:customStyle="1" w:styleId="693D20CE57DF4B8393BA024B9E697539">
    <w:name w:val="693D20CE57DF4B8393BA024B9E697539"/>
  </w:style>
  <w:style w:type="paragraph" w:customStyle="1" w:styleId="C8DDFDDDC8E941E4A3252E239D81FA24">
    <w:name w:val="C8DDFDDDC8E941E4A3252E239D81FA24"/>
  </w:style>
  <w:style w:type="paragraph" w:customStyle="1" w:styleId="FC7C2A0C5743401FA3060F5865009D83">
    <w:name w:val="FC7C2A0C5743401FA3060F5865009D83"/>
  </w:style>
  <w:style w:type="paragraph" w:customStyle="1" w:styleId="F30D41BEAC8843088CB87D65CF1CD40E">
    <w:name w:val="F30D41BEAC8843088CB87D65CF1CD40E"/>
  </w:style>
  <w:style w:type="paragraph" w:customStyle="1" w:styleId="C0DEFDF65503415B93C85BA8B74E707A">
    <w:name w:val="C0DEFDF65503415B93C85BA8B74E707A"/>
  </w:style>
  <w:style w:type="paragraph" w:customStyle="1" w:styleId="6A42B186304F4A608FE4AAA41947FCFF">
    <w:name w:val="6A42B186304F4A608FE4AAA41947FCFF"/>
  </w:style>
  <w:style w:type="paragraph" w:customStyle="1" w:styleId="CD444FF1611642CE9C9F6B6C9D6A0049">
    <w:name w:val="CD444FF1611642CE9C9F6B6C9D6A00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9A5F5E2ECE4622A4FDCDB6866DBD52">
    <w:name w:val="A39A5F5E2ECE4622A4FDCDB6866DBD52"/>
  </w:style>
  <w:style w:type="paragraph" w:customStyle="1" w:styleId="534231E435AD49FA87B6D1037FAF728F">
    <w:name w:val="534231E435AD49FA87B6D1037FAF728F"/>
  </w:style>
  <w:style w:type="paragraph" w:customStyle="1" w:styleId="10CC0014CD724F8D90075B0DDBC64BB1">
    <w:name w:val="10CC0014CD724F8D90075B0DDBC64BB1"/>
  </w:style>
  <w:style w:type="paragraph" w:customStyle="1" w:styleId="37623774450C4A55AE95FF7ADB830134">
    <w:name w:val="37623774450C4A55AE95FF7ADB830134"/>
  </w:style>
  <w:style w:type="paragraph" w:customStyle="1" w:styleId="693D20CE57DF4B8393BA024B9E697539">
    <w:name w:val="693D20CE57DF4B8393BA024B9E697539"/>
  </w:style>
  <w:style w:type="paragraph" w:customStyle="1" w:styleId="C8DDFDDDC8E941E4A3252E239D81FA24">
    <w:name w:val="C8DDFDDDC8E941E4A3252E239D81FA24"/>
  </w:style>
  <w:style w:type="paragraph" w:customStyle="1" w:styleId="FC7C2A0C5743401FA3060F5865009D83">
    <w:name w:val="FC7C2A0C5743401FA3060F5865009D83"/>
  </w:style>
  <w:style w:type="paragraph" w:customStyle="1" w:styleId="F30D41BEAC8843088CB87D65CF1CD40E">
    <w:name w:val="F30D41BEAC8843088CB87D65CF1CD40E"/>
  </w:style>
  <w:style w:type="paragraph" w:customStyle="1" w:styleId="C0DEFDF65503415B93C85BA8B74E707A">
    <w:name w:val="C0DEFDF65503415B93C85BA8B74E707A"/>
  </w:style>
  <w:style w:type="paragraph" w:customStyle="1" w:styleId="6A42B186304F4A608FE4AAA41947FCFF">
    <w:name w:val="6A42B186304F4A608FE4AAA41947FCFF"/>
  </w:style>
  <w:style w:type="paragraph" w:customStyle="1" w:styleId="CD444FF1611642CE9C9F6B6C9D6A0049">
    <w:name w:val="CD444FF1611642CE9C9F6B6C9D6A0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Vis84</b:Tag>
    <b:SourceType>Report</b:SourceType>
    <b:Guid>{796C6BF8-0E29-4BB3-A691-7F776B6C5419}</b:Guid>
    <b:Year>1984</b:Year>
    <b:City>Bangkok</b:City>
    <b:Publisher>Dhamma Vision United Production</b:Publisher>
    <b:Medium>exhibition catalogue</b:Medium>
    <b:Author>
      <b:Author>
        <b:Corporate>Visual Dhamma Gallery</b:Corporate>
      </b:Author>
    </b:Author>
    <b:RefOrder>1</b:RefOrder>
  </b:Source>
  <b:Source>
    <b:Tag>Cla98</b:Tag>
    <b:SourceType>Book</b:SourceType>
    <b:Guid>{B46C3F3B-AB1A-4A6D-A732-588BE22BE51B}</b:Guid>
    <b:Title>Modern Asian Art</b:Title>
    <b:Year>1998</b:Year>
    <b:Publisher>University of Hawai’i Press</b:Publisher>
    <b:City>Honolulu</b:City>
    <b:Author>
      <b:Author>
        <b:NameList>
          <b:Person>
            <b:Last>Clark</b:Last>
            <b:First>John</b:First>
          </b:Person>
        </b:NameList>
      </b:Author>
    </b:Author>
    <b:RefOrder>2</b:RefOrder>
  </b:Source>
  <b:Source>
    <b:Tag>Emj90</b:Tag>
    <b:SourceType>Book</b:SourceType>
    <b:Guid>{EA10B3B2-D7CA-43D3-A8C7-A7CADDFD1A19}</b:Guid>
    <b:Author>
      <b:Author>
        <b:NameList>
          <b:Person>
            <b:Last>Emjaroen</b:Last>
            <b:First>Pratuang</b:First>
          </b:Person>
          <b:Person>
            <b:Last>Sinsakul</b:Last>
            <b:First>Tasanee</b:First>
          </b:Person>
          <b:Person>
            <b:Last>Viravong</b:Last>
            <b:First>Sumalie</b:First>
          </b:Person>
        </b:NameList>
      </b:Author>
    </b:Author>
    <b:Title>Pratuang Emjaroen : His Life and Artistic Work, 1962-1990</b:Title>
    <b:Year>1990</b:Year>
    <b:City>Bangkok </b:City>
    <b:Publisher>Saha International</b:Publisher>
    <b:RefOrder>3</b:RefOrder>
  </b:Source>
  <b:Source>
    <b:Tag>Jat01</b:Tag>
    <b:SourceType>Book</b:SourceType>
    <b:Guid>{0F46865E-36BF-41C0-9C3B-AEBF8F0EF775}</b:Guid>
    <b:Author>
      <b:Author>
        <b:NameList>
          <b:Person>
            <b:Last>Jataisong</b:Last>
            <b:First>Chookiet.</b:First>
          </b:Person>
        </b:NameList>
      </b:Author>
    </b:Author>
    <b:Title>Sen See Hang Cheevit : Pratuang Emjaroen [Lines Colors of Life : Pratuang Emjaroen]</b:Title>
    <b:Year>2001</b:Year>
    <b:City>Bangkok</b:City>
    <b:Publisher>Ming Mitr</b:Publisher>
    <b:RefOrder>4</b:RefOrder>
  </b:Source>
  <b:Source>
    <b:Tag>Pos92</b:Tag>
    <b:SourceType>Book</b:SourceType>
    <b:Guid>{A4BD7F00-ED27-4A0E-8443-58DC4C354123}</b:Guid>
    <b:Author>
      <b:Author>
        <b:NameList>
          <b:Person>
            <b:Last>Poshyananda</b:Last>
            <b:First>Apinan</b:First>
          </b:Person>
        </b:NameList>
      </b:Author>
    </b:Author>
    <b:Title>Modern Art in Thailand: Nineteenth and Twentieth Centuries</b:Title>
    <b:Year>1992</b:Year>
    <b:City>New York </b:City>
    <b:Publisher>Oxford University Press</b:Publisher>
    <b:RefOrder>5</b:RefOrder>
  </b:Source>
</b:Sources>
</file>

<file path=customXml/itemProps1.xml><?xml version="1.0" encoding="utf-8"?>
<ds:datastoreItem xmlns:ds="http://schemas.openxmlformats.org/officeDocument/2006/customXml" ds:itemID="{91CF39EB-C8C2-47AD-B129-3D132A1C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16</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2015-06-26T16:23:00Z</dcterms:created>
  <dcterms:modified xsi:type="dcterms:W3CDTF">2015-06-26T16:40:00Z</dcterms:modified>
</cp:coreProperties>
</file>