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0119FC" w14:textId="77777777" w:rsidTr="00922950">
        <w:tc>
          <w:tcPr>
            <w:tcW w:w="491" w:type="dxa"/>
            <w:vMerge w:val="restart"/>
            <w:shd w:val="clear" w:color="auto" w:fill="A6A6A6" w:themeFill="background1" w:themeFillShade="A6"/>
            <w:textDirection w:val="btLr"/>
          </w:tcPr>
          <w:p w14:paraId="6683371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FB3ED2909BC1148AC84EE58652051ED"/>
            </w:placeholder>
            <w:showingPlcHdr/>
            <w:dropDownList>
              <w:listItem w:displayText="Dr." w:value="Dr."/>
              <w:listItem w:displayText="Prof." w:value="Prof."/>
            </w:dropDownList>
          </w:sdtPr>
          <w:sdtEndPr/>
          <w:sdtContent>
            <w:tc>
              <w:tcPr>
                <w:tcW w:w="1259" w:type="dxa"/>
              </w:tcPr>
              <w:p w14:paraId="52E621F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28F404DC8D362448C062CC6ABF7249F"/>
            </w:placeholder>
            <w:text/>
          </w:sdtPr>
          <w:sdtEndPr/>
          <w:sdtContent>
            <w:tc>
              <w:tcPr>
                <w:tcW w:w="2073" w:type="dxa"/>
              </w:tcPr>
              <w:p w14:paraId="61B2A134" w14:textId="77777777" w:rsidR="00B574C9" w:rsidRDefault="0073603A" w:rsidP="0073603A">
                <w:r>
                  <w:t>Tiffany</w:t>
                </w:r>
              </w:p>
            </w:tc>
          </w:sdtContent>
        </w:sdt>
        <w:sdt>
          <w:sdtPr>
            <w:alias w:val="Middle name"/>
            <w:tag w:val="authorMiddleName"/>
            <w:id w:val="-2076034781"/>
            <w:placeholder>
              <w:docPart w:val="21BDEF970C71F34591A73A96F3202B72"/>
            </w:placeholder>
            <w:text/>
          </w:sdtPr>
          <w:sdtEndPr/>
          <w:sdtContent>
            <w:tc>
              <w:tcPr>
                <w:tcW w:w="2551" w:type="dxa"/>
              </w:tcPr>
              <w:p w14:paraId="1CDF2DDF" w14:textId="77777777" w:rsidR="00B574C9" w:rsidRDefault="0073603A" w:rsidP="0073603A">
                <w:r>
                  <w:t>Renee</w:t>
                </w:r>
              </w:p>
            </w:tc>
          </w:sdtContent>
        </w:sdt>
        <w:sdt>
          <w:sdtPr>
            <w:alias w:val="Last name"/>
            <w:tag w:val="authorLastName"/>
            <w:id w:val="-1088529830"/>
            <w:placeholder>
              <w:docPart w:val="E56A91050B4DFD46AE391B4DE6E83555"/>
            </w:placeholder>
            <w:text/>
          </w:sdtPr>
          <w:sdtEndPr/>
          <w:sdtContent>
            <w:tc>
              <w:tcPr>
                <w:tcW w:w="2642" w:type="dxa"/>
              </w:tcPr>
              <w:p w14:paraId="38EF7FA8" w14:textId="77777777" w:rsidR="00B574C9" w:rsidRDefault="0073603A" w:rsidP="0073603A">
                <w:r>
                  <w:t>Floyd</w:t>
                </w:r>
              </w:p>
            </w:tc>
          </w:sdtContent>
        </w:sdt>
      </w:tr>
      <w:tr w:rsidR="00B574C9" w14:paraId="2D83D9F8" w14:textId="77777777" w:rsidTr="001A6A06">
        <w:trPr>
          <w:trHeight w:val="986"/>
        </w:trPr>
        <w:tc>
          <w:tcPr>
            <w:tcW w:w="491" w:type="dxa"/>
            <w:vMerge/>
            <w:shd w:val="clear" w:color="auto" w:fill="A6A6A6" w:themeFill="background1" w:themeFillShade="A6"/>
          </w:tcPr>
          <w:p w14:paraId="604EBD19" w14:textId="77777777" w:rsidR="00B574C9" w:rsidRPr="001A6A06" w:rsidRDefault="00B574C9" w:rsidP="00CF1542">
            <w:pPr>
              <w:jc w:val="center"/>
              <w:rPr>
                <w:b/>
                <w:color w:val="FFFFFF" w:themeColor="background1"/>
              </w:rPr>
            </w:pPr>
          </w:p>
        </w:tc>
        <w:sdt>
          <w:sdtPr>
            <w:alias w:val="Biography"/>
            <w:tag w:val="authorBiography"/>
            <w:id w:val="938807824"/>
            <w:placeholder>
              <w:docPart w:val="17A825B95D825143BBC4B56BE3D93663"/>
            </w:placeholder>
            <w:showingPlcHdr/>
          </w:sdtPr>
          <w:sdtEndPr/>
          <w:sdtContent>
            <w:tc>
              <w:tcPr>
                <w:tcW w:w="8525" w:type="dxa"/>
                <w:gridSpan w:val="4"/>
              </w:tcPr>
              <w:p w14:paraId="47B95F25" w14:textId="77777777" w:rsidR="00B574C9" w:rsidRDefault="00B574C9" w:rsidP="00922950">
                <w:r>
                  <w:rPr>
                    <w:rStyle w:val="PlaceholderText"/>
                  </w:rPr>
                  <w:t>[Enter your biography]</w:t>
                </w:r>
              </w:p>
            </w:tc>
          </w:sdtContent>
        </w:sdt>
      </w:tr>
      <w:tr w:rsidR="00B574C9" w14:paraId="24A12E48" w14:textId="77777777" w:rsidTr="001A6A06">
        <w:trPr>
          <w:trHeight w:val="986"/>
        </w:trPr>
        <w:tc>
          <w:tcPr>
            <w:tcW w:w="491" w:type="dxa"/>
            <w:vMerge/>
            <w:shd w:val="clear" w:color="auto" w:fill="A6A6A6" w:themeFill="background1" w:themeFillShade="A6"/>
          </w:tcPr>
          <w:p w14:paraId="364DDC88" w14:textId="77777777" w:rsidR="00B574C9" w:rsidRPr="001A6A06" w:rsidRDefault="00B574C9" w:rsidP="00CF1542">
            <w:pPr>
              <w:jc w:val="center"/>
              <w:rPr>
                <w:b/>
                <w:color w:val="FFFFFF" w:themeColor="background1"/>
              </w:rPr>
            </w:pPr>
          </w:p>
        </w:tc>
        <w:sdt>
          <w:sdtPr>
            <w:alias w:val="Affiliation"/>
            <w:tag w:val="affiliation"/>
            <w:id w:val="2012937915"/>
            <w:placeholder>
              <w:docPart w:val="6E39BCF7FEA20042AFE5A9EAE7A279C7"/>
            </w:placeholder>
            <w:text/>
          </w:sdtPr>
          <w:sdtEndPr/>
          <w:sdtContent>
            <w:tc>
              <w:tcPr>
                <w:tcW w:w="8525" w:type="dxa"/>
                <w:gridSpan w:val="4"/>
              </w:tcPr>
              <w:p w14:paraId="64121449" w14:textId="77777777" w:rsidR="00B574C9" w:rsidRDefault="0073603A" w:rsidP="0073603A">
                <w:r>
                  <w:t>University of North Texas</w:t>
                </w:r>
              </w:p>
            </w:tc>
          </w:sdtContent>
        </w:sdt>
      </w:tr>
    </w:tbl>
    <w:p w14:paraId="56793A0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5BD9C8" w14:textId="77777777" w:rsidTr="00244BB0">
        <w:tc>
          <w:tcPr>
            <w:tcW w:w="9016" w:type="dxa"/>
            <w:shd w:val="clear" w:color="auto" w:fill="A6A6A6" w:themeFill="background1" w:themeFillShade="A6"/>
            <w:tcMar>
              <w:top w:w="113" w:type="dxa"/>
              <w:bottom w:w="113" w:type="dxa"/>
            </w:tcMar>
          </w:tcPr>
          <w:p w14:paraId="03B2F48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5B52652" w14:textId="77777777" w:rsidTr="003F0D73">
        <w:sdt>
          <w:sdtPr>
            <w:rPr>
              <w:b/>
            </w:rPr>
            <w:alias w:val="Article headword"/>
            <w:tag w:val="articleHeadword"/>
            <w:id w:val="-361440020"/>
            <w:placeholder>
              <w:docPart w:val="AC7956E56CB42F459BFA4405BC24BD67"/>
            </w:placeholder>
            <w:text/>
          </w:sdtPr>
          <w:sdtEndPr/>
          <w:sdtContent>
            <w:tc>
              <w:tcPr>
                <w:tcW w:w="9016" w:type="dxa"/>
                <w:tcMar>
                  <w:top w:w="113" w:type="dxa"/>
                  <w:bottom w:w="113" w:type="dxa"/>
                </w:tcMar>
              </w:tcPr>
              <w:p w14:paraId="75BE6EFF" w14:textId="77777777" w:rsidR="003F0D73" w:rsidRPr="00FB589A" w:rsidRDefault="0073603A" w:rsidP="0073603A">
                <w:pPr>
                  <w:rPr>
                    <w:b/>
                  </w:rPr>
                </w:pPr>
                <w:r w:rsidRPr="0073603A">
                  <w:rPr>
                    <w:b/>
                    <w:lang w:val="en-US" w:eastAsia="ja-JP"/>
                  </w:rPr>
                  <w:t xml:space="preserve">Hassan, </w:t>
                </w:r>
                <w:proofErr w:type="spellStart"/>
                <w:r w:rsidRPr="0073603A">
                  <w:rPr>
                    <w:b/>
                    <w:lang w:val="en-US" w:eastAsia="ja-JP"/>
                  </w:rPr>
                  <w:t>Faiq</w:t>
                </w:r>
                <w:proofErr w:type="spellEnd"/>
                <w:r w:rsidRPr="0073603A">
                  <w:rPr>
                    <w:b/>
                    <w:lang w:val="en-US" w:eastAsia="ja-JP"/>
                  </w:rPr>
                  <w:t xml:space="preserve"> (1914-1992)</w:t>
                </w:r>
              </w:p>
            </w:tc>
          </w:sdtContent>
        </w:sdt>
      </w:tr>
      <w:tr w:rsidR="00464699" w14:paraId="60AA8031" w14:textId="77777777" w:rsidTr="00DE04B1">
        <w:sdt>
          <w:sdtPr>
            <w:alias w:val="Variant headwords"/>
            <w:tag w:val="variantHeadwords"/>
            <w:id w:val="173464402"/>
            <w:placeholder>
              <w:docPart w:val="A3A6EE7635CABF419DD83F3169173692"/>
            </w:placeholder>
            <w:showingPlcHdr/>
          </w:sdtPr>
          <w:sdtEndPr/>
          <w:sdtContent>
            <w:tc>
              <w:tcPr>
                <w:tcW w:w="9016" w:type="dxa"/>
                <w:tcMar>
                  <w:top w:w="113" w:type="dxa"/>
                  <w:bottom w:w="113" w:type="dxa"/>
                </w:tcMar>
              </w:tcPr>
              <w:p w14:paraId="318BF10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BFF3A20" w14:textId="77777777" w:rsidTr="003F0D73">
        <w:sdt>
          <w:sdtPr>
            <w:alias w:val="Abstract"/>
            <w:tag w:val="abstract"/>
            <w:id w:val="-635871867"/>
            <w:placeholder>
              <w:docPart w:val="40F81B777F25504CBDB1CA1151C28622"/>
            </w:placeholder>
            <w:showingPlcHdr/>
          </w:sdtPr>
          <w:sdtEndPr/>
          <w:sdtContent>
            <w:tc>
              <w:tcPr>
                <w:tcW w:w="9016" w:type="dxa"/>
                <w:tcMar>
                  <w:top w:w="113" w:type="dxa"/>
                  <w:bottom w:w="113" w:type="dxa"/>
                </w:tcMar>
              </w:tcPr>
              <w:p w14:paraId="0804D22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A6270D2" w14:textId="77777777" w:rsidTr="003F0D73">
        <w:sdt>
          <w:sdtPr>
            <w:alias w:val="Article text"/>
            <w:tag w:val="articleText"/>
            <w:id w:val="634067588"/>
            <w:placeholder>
              <w:docPart w:val="A341BF601513AB46BDDB26174E882C09"/>
            </w:placeholder>
          </w:sdtPr>
          <w:sdtEndPr/>
          <w:sdtContent>
            <w:tc>
              <w:tcPr>
                <w:tcW w:w="9016" w:type="dxa"/>
                <w:tcMar>
                  <w:top w:w="113" w:type="dxa"/>
                  <w:bottom w:w="113" w:type="dxa"/>
                </w:tcMar>
              </w:tcPr>
              <w:p w14:paraId="49659F30" w14:textId="7DF3EEC1" w:rsidR="0073603A" w:rsidRDefault="0073603A" w:rsidP="0073603A">
                <w:proofErr w:type="spellStart"/>
                <w:r>
                  <w:t>Faiq</w:t>
                </w:r>
                <w:proofErr w:type="spellEnd"/>
                <w:r>
                  <w:t xml:space="preserve"> Hassan was among the p</w:t>
                </w:r>
                <w:r w:rsidRPr="00846E26">
                  <w:t>ioneers of Iraqi modern art</w:t>
                </w:r>
                <w:r w:rsidR="005540A0">
                  <w:t xml:space="preserve"> in Iraq</w:t>
                </w:r>
                <w:r w:rsidRPr="00846E26">
                  <w:t xml:space="preserve">. Along with </w:t>
                </w:r>
                <w:proofErr w:type="spellStart"/>
                <w:r w:rsidRPr="00846E26">
                  <w:t>Jewad</w:t>
                </w:r>
                <w:proofErr w:type="spellEnd"/>
                <w:r w:rsidRPr="00846E26">
                  <w:t xml:space="preserve"> </w:t>
                </w:r>
                <w:proofErr w:type="spellStart"/>
                <w:r w:rsidRPr="00846E26">
                  <w:t>Selim</w:t>
                </w:r>
                <w:proofErr w:type="spellEnd"/>
                <w:r w:rsidRPr="00846E26">
                  <w:t xml:space="preserve"> and </w:t>
                </w:r>
                <w:proofErr w:type="spellStart"/>
                <w:r w:rsidRPr="00846E26">
                  <w:t>Hafidh</w:t>
                </w:r>
                <w:proofErr w:type="spellEnd"/>
                <w:r w:rsidRPr="00846E26">
                  <w:t xml:space="preserve"> al-</w:t>
                </w:r>
                <w:proofErr w:type="spellStart"/>
                <w:r w:rsidRPr="00846E26">
                  <w:t>Droubi</w:t>
                </w:r>
                <w:proofErr w:type="spellEnd"/>
                <w:r w:rsidRPr="00846E26">
                  <w:t xml:space="preserve">, Hassan </w:t>
                </w:r>
                <w:r w:rsidR="005540A0">
                  <w:t>held</w:t>
                </w:r>
                <w:r w:rsidRPr="00846E26">
                  <w:t xml:space="preserve"> a premier position in the development of the modern art movement</w:t>
                </w:r>
                <w:r w:rsidR="005540A0">
                  <w:t xml:space="preserve"> in Iraq</w:t>
                </w:r>
                <w:r w:rsidRPr="00846E26">
                  <w:t xml:space="preserve"> and was a major influence for succeeding generations. </w:t>
                </w:r>
              </w:p>
              <w:p w14:paraId="5A98CBCD" w14:textId="77777777" w:rsidR="0073603A" w:rsidRDefault="0073603A" w:rsidP="0073603A"/>
              <w:p w14:paraId="32CF6FBC" w14:textId="121B51FC" w:rsidR="0073603A" w:rsidRPr="00846E26" w:rsidRDefault="0073603A" w:rsidP="0073603A">
                <w:r>
                  <w:t xml:space="preserve">Born in Baghdad, </w:t>
                </w:r>
                <w:r w:rsidRPr="00846E26">
                  <w:t xml:space="preserve">Hassan became interested in art at a young age. His talent was evident and he became the second recipient of a government scholarship to study art abroad. While studying at the </w:t>
                </w:r>
                <w:proofErr w:type="spellStart"/>
                <w:r w:rsidRPr="0073603A">
                  <w:t>Ècole</w:t>
                </w:r>
                <w:proofErr w:type="spellEnd"/>
                <w:r w:rsidRPr="0073603A">
                  <w:t xml:space="preserve"> </w:t>
                </w:r>
                <w:proofErr w:type="spellStart"/>
                <w:r w:rsidRPr="0073603A">
                  <w:t>Nationale</w:t>
                </w:r>
                <w:proofErr w:type="spellEnd"/>
                <w:r w:rsidRPr="0073603A">
                  <w:t xml:space="preserve"> </w:t>
                </w:r>
                <w:proofErr w:type="spellStart"/>
                <w:r w:rsidRPr="0073603A">
                  <w:t>Supérieure</w:t>
                </w:r>
                <w:proofErr w:type="spellEnd"/>
                <w:r w:rsidRPr="0073603A">
                  <w:t xml:space="preserve"> des Beaux-Arts</w:t>
                </w:r>
                <w:r w:rsidRPr="00846E26">
                  <w:t xml:space="preserve"> in Paris, Hassan was exposed to European modernis</w:t>
                </w:r>
                <w:r>
                  <w:t>m and produced copies of master</w:t>
                </w:r>
                <w:r w:rsidRPr="00846E26">
                  <w:t>works. When he returned to Baghdad after receiving his degree in 1938, Hassan took a position at the Institute of Fine Arts as the director of the Department of Painting and Sculpture. In this position, Hassan was able to focus on the education of young Iraqi artists</w:t>
                </w:r>
                <w:r w:rsidR="005540A0">
                  <w:t>,</w:t>
                </w:r>
                <w:r w:rsidRPr="00846E26">
                  <w:t xml:space="preserve"> and he went to great lengths to ensure that his students had adequate equipment and instruction. </w:t>
                </w:r>
              </w:p>
              <w:p w14:paraId="5AFE473A" w14:textId="77777777" w:rsidR="0073603A" w:rsidRPr="00846E26" w:rsidRDefault="0073603A" w:rsidP="0073603A"/>
              <w:p w14:paraId="67FF644B" w14:textId="7AC1BBF7" w:rsidR="0073603A" w:rsidRPr="00846E26" w:rsidRDefault="0073603A" w:rsidP="0073603A">
                <w:r w:rsidRPr="00846E26">
                  <w:t xml:space="preserve">Hassan was also an active member of several art groups, including the Society of the Friends of Art. In 1950, </w:t>
                </w:r>
                <w:r>
                  <w:t>he</w:t>
                </w:r>
                <w:r w:rsidRPr="00846E26">
                  <w:t xml:space="preserve"> form</w:t>
                </w:r>
                <w:r>
                  <w:t>ed</w:t>
                </w:r>
                <w:r w:rsidRPr="00846E26">
                  <w:t xml:space="preserve"> his own artist c</w:t>
                </w:r>
                <w:r w:rsidR="004A7449">
                  <w:t xml:space="preserve">ollective known as the Pioneers, or </w:t>
                </w:r>
                <w:r w:rsidRPr="004A7449">
                  <w:t>Al-</w:t>
                </w:r>
                <w:proofErr w:type="spellStart"/>
                <w:r w:rsidRPr="004A7449">
                  <w:t>Ruwad</w:t>
                </w:r>
                <w:proofErr w:type="spellEnd"/>
                <w:r w:rsidR="005540A0">
                  <w:t>.</w:t>
                </w:r>
                <w:r w:rsidRPr="00846E26">
                  <w:t xml:space="preserve"> Beginning under the name </w:t>
                </w:r>
                <w:proofErr w:type="spellStart"/>
                <w:r w:rsidRPr="004A7449">
                  <w:t>Société</w:t>
                </w:r>
                <w:proofErr w:type="spellEnd"/>
                <w:r w:rsidRPr="004A7449">
                  <w:t xml:space="preserve"> Primitive</w:t>
                </w:r>
                <w:r w:rsidRPr="00846E26">
                  <w:rPr>
                    <w:i/>
                  </w:rPr>
                  <w:t xml:space="preserve">, </w:t>
                </w:r>
                <w:r w:rsidRPr="00846E26">
                  <w:t>this group</w:t>
                </w:r>
                <w:r w:rsidRPr="00846E26">
                  <w:rPr>
                    <w:i/>
                  </w:rPr>
                  <w:t xml:space="preserve"> </w:t>
                </w:r>
                <w:r w:rsidRPr="00846E26">
                  <w:t xml:space="preserve">started as an informal assembly of artists who explored the Iraqi countryside for inspiration and subject matter. Hassan also founded the short-lived </w:t>
                </w:r>
                <w:r w:rsidRPr="004A7449">
                  <w:t>Al-</w:t>
                </w:r>
                <w:proofErr w:type="spellStart"/>
                <w:r w:rsidRPr="004A7449">
                  <w:t>Zawiya</w:t>
                </w:r>
                <w:proofErr w:type="spellEnd"/>
                <w:r w:rsidRPr="004A7449">
                  <w:t xml:space="preserve"> Group</w:t>
                </w:r>
                <w:r w:rsidR="004A7449">
                  <w:t xml:space="preserve"> in the 1960s. Known as the ‘master,’</w:t>
                </w:r>
                <w:r w:rsidRPr="00846E26">
                  <w:t xml:space="preserve"> Hassan worked towards achieving a technical prowess in his art that was revered by his students and colleagues. He moved freely between realism and abstraction, but favo</w:t>
                </w:r>
                <w:r w:rsidR="004A7449">
                  <w:t>u</w:t>
                </w:r>
                <w:r w:rsidRPr="00846E26">
                  <w:t xml:space="preserve">red Iraqi workers, villagers, horsemen, and landscapes as subject matter.    </w:t>
                </w:r>
                <w:bookmarkStart w:id="0" w:name="_GoBack"/>
                <w:bookmarkEnd w:id="0"/>
              </w:p>
              <w:p w14:paraId="4BB7847C" w14:textId="77777777" w:rsidR="003F0D73" w:rsidRDefault="003F0D73" w:rsidP="00C27FAB"/>
            </w:tc>
          </w:sdtContent>
        </w:sdt>
      </w:tr>
      <w:tr w:rsidR="003235A7" w14:paraId="01E5C7C1" w14:textId="77777777" w:rsidTr="003235A7">
        <w:tc>
          <w:tcPr>
            <w:tcW w:w="9016" w:type="dxa"/>
          </w:tcPr>
          <w:p w14:paraId="0D8F1816" w14:textId="77777777" w:rsidR="003235A7" w:rsidRDefault="003235A7" w:rsidP="008A5B87">
            <w:r w:rsidRPr="0015114C">
              <w:rPr>
                <w:u w:val="single"/>
              </w:rPr>
              <w:t>Further reading</w:t>
            </w:r>
            <w:r>
              <w:t>:</w:t>
            </w:r>
          </w:p>
          <w:sdt>
            <w:sdtPr>
              <w:alias w:val="Further reading"/>
              <w:tag w:val="furtherReading"/>
              <w:id w:val="-1516217107"/>
              <w:placeholder>
                <w:docPart w:val="3CB136A4AD05E8468D29EC218F2843D0"/>
              </w:placeholder>
            </w:sdtPr>
            <w:sdtEndPr/>
            <w:sdtContent>
              <w:p w14:paraId="528F7F6C" w14:textId="77777777" w:rsidR="00DE04B1" w:rsidRDefault="005540A0" w:rsidP="00DE04B1">
                <w:sdt>
                  <w:sdtPr>
                    <w:id w:val="1082725507"/>
                    <w:citation/>
                  </w:sdtPr>
                  <w:sdtEndPr/>
                  <w:sdtContent>
                    <w:r w:rsidR="00DE04B1">
                      <w:fldChar w:fldCharType="begin"/>
                    </w:r>
                    <w:r w:rsidR="00DE04B1">
                      <w:rPr>
                        <w:lang w:val="en-US"/>
                      </w:rPr>
                      <w:instrText xml:space="preserve"> CITATION Ali971 \l 1033 </w:instrText>
                    </w:r>
                    <w:r w:rsidR="00DE04B1">
                      <w:fldChar w:fldCharType="separate"/>
                    </w:r>
                    <w:r w:rsidR="00DE04B1">
                      <w:rPr>
                        <w:noProof/>
                        <w:lang w:val="en-US"/>
                      </w:rPr>
                      <w:t xml:space="preserve"> </w:t>
                    </w:r>
                    <w:r w:rsidR="00DE04B1" w:rsidRPr="00DE04B1">
                      <w:rPr>
                        <w:noProof/>
                        <w:lang w:val="en-US"/>
                      </w:rPr>
                      <w:t>(Ali)</w:t>
                    </w:r>
                    <w:r w:rsidR="00DE04B1">
                      <w:fldChar w:fldCharType="end"/>
                    </w:r>
                  </w:sdtContent>
                </w:sdt>
              </w:p>
              <w:p w14:paraId="78449960" w14:textId="77777777" w:rsidR="00860086" w:rsidRDefault="00860086" w:rsidP="00DE04B1"/>
              <w:p w14:paraId="030D66BA" w14:textId="77777777" w:rsidR="00860086" w:rsidRDefault="005540A0" w:rsidP="00DE04B1">
                <w:sdt>
                  <w:sdtPr>
                    <w:id w:val="-45528262"/>
                    <w:citation/>
                  </w:sdtPr>
                  <w:sdtEndPr/>
                  <w:sdtContent>
                    <w:r w:rsidR="00860086">
                      <w:fldChar w:fldCharType="begin"/>
                    </w:r>
                    <w:r w:rsidR="00860086">
                      <w:rPr>
                        <w:lang w:val="en-US"/>
                      </w:rPr>
                      <w:instrText xml:space="preserve"> CITATION Jab831 \l 1033 </w:instrText>
                    </w:r>
                    <w:r w:rsidR="00860086">
                      <w:fldChar w:fldCharType="separate"/>
                    </w:r>
                    <w:r w:rsidR="00860086" w:rsidRPr="00860086">
                      <w:rPr>
                        <w:noProof/>
                        <w:lang w:val="en-US"/>
                      </w:rPr>
                      <w:t>(Jabra)</w:t>
                    </w:r>
                    <w:r w:rsidR="00860086">
                      <w:fldChar w:fldCharType="end"/>
                    </w:r>
                  </w:sdtContent>
                </w:sdt>
              </w:p>
              <w:p w14:paraId="6303B470" w14:textId="77777777" w:rsidR="00860086" w:rsidRDefault="00860086" w:rsidP="00DE04B1"/>
              <w:p w14:paraId="11ED3A6C" w14:textId="77777777" w:rsidR="00860086" w:rsidRDefault="005540A0" w:rsidP="00DE04B1">
                <w:sdt>
                  <w:sdtPr>
                    <w:id w:val="526831090"/>
                    <w:citation/>
                  </w:sdtPr>
                  <w:sdtEndPr/>
                  <w:sdtContent>
                    <w:r w:rsidR="00860086">
                      <w:fldChar w:fldCharType="begin"/>
                    </w:r>
                    <w:r w:rsidR="00860086">
                      <w:rPr>
                        <w:lang w:val="en-US"/>
                      </w:rPr>
                      <w:instrText xml:space="preserve"> CITATION Ale \l 1033 </w:instrText>
                    </w:r>
                    <w:r w:rsidR="00860086">
                      <w:fldChar w:fldCharType="separate"/>
                    </w:r>
                    <w:r w:rsidR="00860086" w:rsidRPr="00860086">
                      <w:rPr>
                        <w:noProof/>
                        <w:lang w:val="en-US"/>
                      </w:rPr>
                      <w:t>(Modern Art Iraq Archive)</w:t>
                    </w:r>
                    <w:r w:rsidR="00860086">
                      <w:fldChar w:fldCharType="end"/>
                    </w:r>
                  </w:sdtContent>
                </w:sdt>
              </w:p>
              <w:p w14:paraId="3DC4DF14" w14:textId="77777777" w:rsidR="00860086" w:rsidRDefault="00860086" w:rsidP="00DE04B1"/>
              <w:p w14:paraId="15C5885C" w14:textId="77777777" w:rsidR="00860086" w:rsidRDefault="005540A0" w:rsidP="00DE04B1">
                <w:sdt>
                  <w:sdtPr>
                    <w:id w:val="901027794"/>
                    <w:citation/>
                  </w:sdtPr>
                  <w:sdtEndPr/>
                  <w:sdtContent>
                    <w:r w:rsidR="00860086">
                      <w:fldChar w:fldCharType="begin"/>
                    </w:r>
                    <w:r w:rsidR="00860086">
                      <w:rPr>
                        <w:lang w:val="en-US"/>
                      </w:rPr>
                      <w:instrText xml:space="preserve"> CITATION Nae03 \l 1033 </w:instrText>
                    </w:r>
                    <w:r w:rsidR="00860086">
                      <w:fldChar w:fldCharType="separate"/>
                    </w:r>
                    <w:r w:rsidR="00860086" w:rsidRPr="00860086">
                      <w:rPr>
                        <w:noProof/>
                        <w:lang w:val="en-US"/>
                      </w:rPr>
                      <w:t>(Naef)</w:t>
                    </w:r>
                    <w:r w:rsidR="00860086">
                      <w:fldChar w:fldCharType="end"/>
                    </w:r>
                  </w:sdtContent>
                </w:sdt>
              </w:p>
              <w:p w14:paraId="493A2BC4" w14:textId="77777777" w:rsidR="00860086" w:rsidRDefault="00860086" w:rsidP="00DE04B1"/>
              <w:p w14:paraId="459BB7C5" w14:textId="668493FF" w:rsidR="003235A7" w:rsidRDefault="005540A0" w:rsidP="00DE04B1">
                <w:sdt>
                  <w:sdtPr>
                    <w:id w:val="254873728"/>
                    <w:citation/>
                  </w:sdtPr>
                  <w:sdtEndPr/>
                  <w:sdtContent>
                    <w:r w:rsidR="00860086">
                      <w:fldChar w:fldCharType="begin"/>
                    </w:r>
                    <w:r w:rsidR="00860086">
                      <w:rPr>
                        <w:lang w:val="en-US"/>
                      </w:rPr>
                      <w:instrText xml:space="preserve"> CITATION Sha07 \l 1033 </w:instrText>
                    </w:r>
                    <w:r w:rsidR="00860086">
                      <w:fldChar w:fldCharType="separate"/>
                    </w:r>
                    <w:r w:rsidR="00860086" w:rsidRPr="00860086">
                      <w:rPr>
                        <w:noProof/>
                        <w:lang w:val="en-US"/>
                      </w:rPr>
                      <w:t>(Shabout)</w:t>
                    </w:r>
                    <w:r w:rsidR="00860086">
                      <w:fldChar w:fldCharType="end"/>
                    </w:r>
                  </w:sdtContent>
                </w:sdt>
              </w:p>
            </w:sdtContent>
          </w:sdt>
        </w:tc>
      </w:tr>
    </w:tbl>
    <w:p w14:paraId="672CD9A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72431" w14:textId="77777777" w:rsidR="00DE04B1" w:rsidRDefault="00DE04B1" w:rsidP="007A0D55">
      <w:pPr>
        <w:spacing w:after="0" w:line="240" w:lineRule="auto"/>
      </w:pPr>
      <w:r>
        <w:separator/>
      </w:r>
    </w:p>
  </w:endnote>
  <w:endnote w:type="continuationSeparator" w:id="0">
    <w:p w14:paraId="364F9873" w14:textId="77777777" w:rsidR="00DE04B1" w:rsidRDefault="00DE04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A6D1C2" w14:textId="77777777" w:rsidR="00DE04B1" w:rsidRDefault="00DE04B1" w:rsidP="007A0D55">
      <w:pPr>
        <w:spacing w:after="0" w:line="240" w:lineRule="auto"/>
      </w:pPr>
      <w:r>
        <w:separator/>
      </w:r>
    </w:p>
  </w:footnote>
  <w:footnote w:type="continuationSeparator" w:id="0">
    <w:p w14:paraId="79DC7305" w14:textId="77777777" w:rsidR="00DE04B1" w:rsidRDefault="00DE04B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5645B" w14:textId="77777777" w:rsidR="00DE04B1" w:rsidRDefault="00DE04B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77D851" w14:textId="77777777" w:rsidR="00DE04B1" w:rsidRDefault="00DE04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AF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3AFC"/>
    <w:rsid w:val="002B0B37"/>
    <w:rsid w:val="0030662D"/>
    <w:rsid w:val="003235A7"/>
    <w:rsid w:val="003677B6"/>
    <w:rsid w:val="003D3579"/>
    <w:rsid w:val="003E2795"/>
    <w:rsid w:val="003F0D73"/>
    <w:rsid w:val="00462DBE"/>
    <w:rsid w:val="00464699"/>
    <w:rsid w:val="00483379"/>
    <w:rsid w:val="00487BC5"/>
    <w:rsid w:val="00496888"/>
    <w:rsid w:val="004A7449"/>
    <w:rsid w:val="004A7476"/>
    <w:rsid w:val="004E5896"/>
    <w:rsid w:val="00513EE6"/>
    <w:rsid w:val="00534F8F"/>
    <w:rsid w:val="005540A0"/>
    <w:rsid w:val="00590035"/>
    <w:rsid w:val="005B177E"/>
    <w:rsid w:val="005B3921"/>
    <w:rsid w:val="005F26D7"/>
    <w:rsid w:val="005F5450"/>
    <w:rsid w:val="006D0412"/>
    <w:rsid w:val="0073603A"/>
    <w:rsid w:val="007411B9"/>
    <w:rsid w:val="00780D95"/>
    <w:rsid w:val="00780DC7"/>
    <w:rsid w:val="007A0D55"/>
    <w:rsid w:val="007B3377"/>
    <w:rsid w:val="007E5F44"/>
    <w:rsid w:val="00821DE3"/>
    <w:rsid w:val="00846CE1"/>
    <w:rsid w:val="00860086"/>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04B1"/>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25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3A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AFC"/>
    <w:rPr>
      <w:rFonts w:ascii="Lucida Grande" w:hAnsi="Lucida Grande" w:cs="Lucida Grande"/>
      <w:sz w:val="18"/>
      <w:szCs w:val="18"/>
    </w:rPr>
  </w:style>
  <w:style w:type="character" w:styleId="Emphasis">
    <w:name w:val="Emphasis"/>
    <w:basedOn w:val="DefaultParagraphFont"/>
    <w:uiPriority w:val="20"/>
    <w:qFormat/>
    <w:rsid w:val="0073603A"/>
    <w:rPr>
      <w:b/>
      <w:bCs/>
      <w:i w:val="0"/>
      <w:iCs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3A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AFC"/>
    <w:rPr>
      <w:rFonts w:ascii="Lucida Grande" w:hAnsi="Lucida Grande" w:cs="Lucida Grande"/>
      <w:sz w:val="18"/>
      <w:szCs w:val="18"/>
    </w:rPr>
  </w:style>
  <w:style w:type="character" w:styleId="Emphasis">
    <w:name w:val="Emphasis"/>
    <w:basedOn w:val="DefaultParagraphFont"/>
    <w:uiPriority w:val="20"/>
    <w:qFormat/>
    <w:rsid w:val="0073603A"/>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B3ED2909BC1148AC84EE58652051ED"/>
        <w:category>
          <w:name w:val="General"/>
          <w:gallery w:val="placeholder"/>
        </w:category>
        <w:types>
          <w:type w:val="bbPlcHdr"/>
        </w:types>
        <w:behaviors>
          <w:behavior w:val="content"/>
        </w:behaviors>
        <w:guid w:val="{3F52080F-3DDC-7945-B683-6B25D45D3153}"/>
      </w:docPartPr>
      <w:docPartBody>
        <w:p w:rsidR="00182520" w:rsidRDefault="00182520">
          <w:pPr>
            <w:pStyle w:val="6FB3ED2909BC1148AC84EE58652051ED"/>
          </w:pPr>
          <w:r w:rsidRPr="00CC586D">
            <w:rPr>
              <w:rStyle w:val="PlaceholderText"/>
              <w:b/>
              <w:color w:val="FFFFFF" w:themeColor="background1"/>
            </w:rPr>
            <w:t>[Salutation]</w:t>
          </w:r>
        </w:p>
      </w:docPartBody>
    </w:docPart>
    <w:docPart>
      <w:docPartPr>
        <w:name w:val="728F404DC8D362448C062CC6ABF7249F"/>
        <w:category>
          <w:name w:val="General"/>
          <w:gallery w:val="placeholder"/>
        </w:category>
        <w:types>
          <w:type w:val="bbPlcHdr"/>
        </w:types>
        <w:behaviors>
          <w:behavior w:val="content"/>
        </w:behaviors>
        <w:guid w:val="{E54E785D-067F-124C-9E33-EE8E3CE0021D}"/>
      </w:docPartPr>
      <w:docPartBody>
        <w:p w:rsidR="00182520" w:rsidRDefault="00182520">
          <w:pPr>
            <w:pStyle w:val="728F404DC8D362448C062CC6ABF7249F"/>
          </w:pPr>
          <w:r>
            <w:rPr>
              <w:rStyle w:val="PlaceholderText"/>
            </w:rPr>
            <w:t>[First name]</w:t>
          </w:r>
        </w:p>
      </w:docPartBody>
    </w:docPart>
    <w:docPart>
      <w:docPartPr>
        <w:name w:val="21BDEF970C71F34591A73A96F3202B72"/>
        <w:category>
          <w:name w:val="General"/>
          <w:gallery w:val="placeholder"/>
        </w:category>
        <w:types>
          <w:type w:val="bbPlcHdr"/>
        </w:types>
        <w:behaviors>
          <w:behavior w:val="content"/>
        </w:behaviors>
        <w:guid w:val="{8ECE80A1-8075-7547-8379-8FE75487686C}"/>
      </w:docPartPr>
      <w:docPartBody>
        <w:p w:rsidR="00182520" w:rsidRDefault="00182520">
          <w:pPr>
            <w:pStyle w:val="21BDEF970C71F34591A73A96F3202B72"/>
          </w:pPr>
          <w:r>
            <w:rPr>
              <w:rStyle w:val="PlaceholderText"/>
            </w:rPr>
            <w:t>[Middle name]</w:t>
          </w:r>
        </w:p>
      </w:docPartBody>
    </w:docPart>
    <w:docPart>
      <w:docPartPr>
        <w:name w:val="E56A91050B4DFD46AE391B4DE6E83555"/>
        <w:category>
          <w:name w:val="General"/>
          <w:gallery w:val="placeholder"/>
        </w:category>
        <w:types>
          <w:type w:val="bbPlcHdr"/>
        </w:types>
        <w:behaviors>
          <w:behavior w:val="content"/>
        </w:behaviors>
        <w:guid w:val="{BD4E968A-E896-AD40-B0F6-5E89D272391E}"/>
      </w:docPartPr>
      <w:docPartBody>
        <w:p w:rsidR="00182520" w:rsidRDefault="00182520">
          <w:pPr>
            <w:pStyle w:val="E56A91050B4DFD46AE391B4DE6E83555"/>
          </w:pPr>
          <w:r>
            <w:rPr>
              <w:rStyle w:val="PlaceholderText"/>
            </w:rPr>
            <w:t>[Last name]</w:t>
          </w:r>
        </w:p>
      </w:docPartBody>
    </w:docPart>
    <w:docPart>
      <w:docPartPr>
        <w:name w:val="17A825B95D825143BBC4B56BE3D93663"/>
        <w:category>
          <w:name w:val="General"/>
          <w:gallery w:val="placeholder"/>
        </w:category>
        <w:types>
          <w:type w:val="bbPlcHdr"/>
        </w:types>
        <w:behaviors>
          <w:behavior w:val="content"/>
        </w:behaviors>
        <w:guid w:val="{7E357E50-4DAD-1C40-AB09-69F2E858A533}"/>
      </w:docPartPr>
      <w:docPartBody>
        <w:p w:rsidR="00182520" w:rsidRDefault="00182520">
          <w:pPr>
            <w:pStyle w:val="17A825B95D825143BBC4B56BE3D93663"/>
          </w:pPr>
          <w:r>
            <w:rPr>
              <w:rStyle w:val="PlaceholderText"/>
            </w:rPr>
            <w:t>[Enter your biography]</w:t>
          </w:r>
        </w:p>
      </w:docPartBody>
    </w:docPart>
    <w:docPart>
      <w:docPartPr>
        <w:name w:val="6E39BCF7FEA20042AFE5A9EAE7A279C7"/>
        <w:category>
          <w:name w:val="General"/>
          <w:gallery w:val="placeholder"/>
        </w:category>
        <w:types>
          <w:type w:val="bbPlcHdr"/>
        </w:types>
        <w:behaviors>
          <w:behavior w:val="content"/>
        </w:behaviors>
        <w:guid w:val="{15C7DFE1-AAC6-EC4A-BB0C-BBC94C445BE8}"/>
      </w:docPartPr>
      <w:docPartBody>
        <w:p w:rsidR="00182520" w:rsidRDefault="00182520">
          <w:pPr>
            <w:pStyle w:val="6E39BCF7FEA20042AFE5A9EAE7A279C7"/>
          </w:pPr>
          <w:r>
            <w:rPr>
              <w:rStyle w:val="PlaceholderText"/>
            </w:rPr>
            <w:t>[Enter the institution with which you are affiliated]</w:t>
          </w:r>
        </w:p>
      </w:docPartBody>
    </w:docPart>
    <w:docPart>
      <w:docPartPr>
        <w:name w:val="AC7956E56CB42F459BFA4405BC24BD67"/>
        <w:category>
          <w:name w:val="General"/>
          <w:gallery w:val="placeholder"/>
        </w:category>
        <w:types>
          <w:type w:val="bbPlcHdr"/>
        </w:types>
        <w:behaviors>
          <w:behavior w:val="content"/>
        </w:behaviors>
        <w:guid w:val="{FA4CCFF1-6B0C-3E46-96C0-3A8D841BC02C}"/>
      </w:docPartPr>
      <w:docPartBody>
        <w:p w:rsidR="00182520" w:rsidRDefault="00182520">
          <w:pPr>
            <w:pStyle w:val="AC7956E56CB42F459BFA4405BC24BD67"/>
          </w:pPr>
          <w:r w:rsidRPr="00EF74F7">
            <w:rPr>
              <w:b/>
              <w:color w:val="808080" w:themeColor="background1" w:themeShade="80"/>
            </w:rPr>
            <w:t>[Enter the headword for your article]</w:t>
          </w:r>
        </w:p>
      </w:docPartBody>
    </w:docPart>
    <w:docPart>
      <w:docPartPr>
        <w:name w:val="A3A6EE7635CABF419DD83F3169173692"/>
        <w:category>
          <w:name w:val="General"/>
          <w:gallery w:val="placeholder"/>
        </w:category>
        <w:types>
          <w:type w:val="bbPlcHdr"/>
        </w:types>
        <w:behaviors>
          <w:behavior w:val="content"/>
        </w:behaviors>
        <w:guid w:val="{AF5706BA-EDAF-E841-8B90-948EB08EE578}"/>
      </w:docPartPr>
      <w:docPartBody>
        <w:p w:rsidR="00182520" w:rsidRDefault="00182520">
          <w:pPr>
            <w:pStyle w:val="A3A6EE7635CABF419DD83F316917369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0F81B777F25504CBDB1CA1151C28622"/>
        <w:category>
          <w:name w:val="General"/>
          <w:gallery w:val="placeholder"/>
        </w:category>
        <w:types>
          <w:type w:val="bbPlcHdr"/>
        </w:types>
        <w:behaviors>
          <w:behavior w:val="content"/>
        </w:behaviors>
        <w:guid w:val="{E362EAAB-9386-584F-8504-19DF30BE7D2F}"/>
      </w:docPartPr>
      <w:docPartBody>
        <w:p w:rsidR="00182520" w:rsidRDefault="00182520">
          <w:pPr>
            <w:pStyle w:val="40F81B777F25504CBDB1CA1151C2862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41BF601513AB46BDDB26174E882C09"/>
        <w:category>
          <w:name w:val="General"/>
          <w:gallery w:val="placeholder"/>
        </w:category>
        <w:types>
          <w:type w:val="bbPlcHdr"/>
        </w:types>
        <w:behaviors>
          <w:behavior w:val="content"/>
        </w:behaviors>
        <w:guid w:val="{C4DA9C54-5F21-6443-BDDD-B55DCA75E44A}"/>
      </w:docPartPr>
      <w:docPartBody>
        <w:p w:rsidR="00182520" w:rsidRDefault="00182520">
          <w:pPr>
            <w:pStyle w:val="A341BF601513AB46BDDB26174E882C0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CB136A4AD05E8468D29EC218F2843D0"/>
        <w:category>
          <w:name w:val="General"/>
          <w:gallery w:val="placeholder"/>
        </w:category>
        <w:types>
          <w:type w:val="bbPlcHdr"/>
        </w:types>
        <w:behaviors>
          <w:behavior w:val="content"/>
        </w:behaviors>
        <w:guid w:val="{F9D5716A-A4BD-B543-A0DB-9C45BFCD2CEF}"/>
      </w:docPartPr>
      <w:docPartBody>
        <w:p w:rsidR="00182520" w:rsidRDefault="00182520">
          <w:pPr>
            <w:pStyle w:val="3CB136A4AD05E8468D29EC218F2843D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520"/>
    <w:rsid w:val="00182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B3ED2909BC1148AC84EE58652051ED">
    <w:name w:val="6FB3ED2909BC1148AC84EE58652051ED"/>
  </w:style>
  <w:style w:type="paragraph" w:customStyle="1" w:styleId="728F404DC8D362448C062CC6ABF7249F">
    <w:name w:val="728F404DC8D362448C062CC6ABF7249F"/>
  </w:style>
  <w:style w:type="paragraph" w:customStyle="1" w:styleId="21BDEF970C71F34591A73A96F3202B72">
    <w:name w:val="21BDEF970C71F34591A73A96F3202B72"/>
  </w:style>
  <w:style w:type="paragraph" w:customStyle="1" w:styleId="E56A91050B4DFD46AE391B4DE6E83555">
    <w:name w:val="E56A91050B4DFD46AE391B4DE6E83555"/>
  </w:style>
  <w:style w:type="paragraph" w:customStyle="1" w:styleId="17A825B95D825143BBC4B56BE3D93663">
    <w:name w:val="17A825B95D825143BBC4B56BE3D93663"/>
  </w:style>
  <w:style w:type="paragraph" w:customStyle="1" w:styleId="6E39BCF7FEA20042AFE5A9EAE7A279C7">
    <w:name w:val="6E39BCF7FEA20042AFE5A9EAE7A279C7"/>
  </w:style>
  <w:style w:type="paragraph" w:customStyle="1" w:styleId="AC7956E56CB42F459BFA4405BC24BD67">
    <w:name w:val="AC7956E56CB42F459BFA4405BC24BD67"/>
  </w:style>
  <w:style w:type="paragraph" w:customStyle="1" w:styleId="A3A6EE7635CABF419DD83F3169173692">
    <w:name w:val="A3A6EE7635CABF419DD83F3169173692"/>
  </w:style>
  <w:style w:type="paragraph" w:customStyle="1" w:styleId="40F81B777F25504CBDB1CA1151C28622">
    <w:name w:val="40F81B777F25504CBDB1CA1151C28622"/>
  </w:style>
  <w:style w:type="paragraph" w:customStyle="1" w:styleId="A341BF601513AB46BDDB26174E882C09">
    <w:name w:val="A341BF601513AB46BDDB26174E882C09"/>
  </w:style>
  <w:style w:type="paragraph" w:customStyle="1" w:styleId="3CB136A4AD05E8468D29EC218F2843D0">
    <w:name w:val="3CB136A4AD05E8468D29EC218F2843D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B3ED2909BC1148AC84EE58652051ED">
    <w:name w:val="6FB3ED2909BC1148AC84EE58652051ED"/>
  </w:style>
  <w:style w:type="paragraph" w:customStyle="1" w:styleId="728F404DC8D362448C062CC6ABF7249F">
    <w:name w:val="728F404DC8D362448C062CC6ABF7249F"/>
  </w:style>
  <w:style w:type="paragraph" w:customStyle="1" w:styleId="21BDEF970C71F34591A73A96F3202B72">
    <w:name w:val="21BDEF970C71F34591A73A96F3202B72"/>
  </w:style>
  <w:style w:type="paragraph" w:customStyle="1" w:styleId="E56A91050B4DFD46AE391B4DE6E83555">
    <w:name w:val="E56A91050B4DFD46AE391B4DE6E83555"/>
  </w:style>
  <w:style w:type="paragraph" w:customStyle="1" w:styleId="17A825B95D825143BBC4B56BE3D93663">
    <w:name w:val="17A825B95D825143BBC4B56BE3D93663"/>
  </w:style>
  <w:style w:type="paragraph" w:customStyle="1" w:styleId="6E39BCF7FEA20042AFE5A9EAE7A279C7">
    <w:name w:val="6E39BCF7FEA20042AFE5A9EAE7A279C7"/>
  </w:style>
  <w:style w:type="paragraph" w:customStyle="1" w:styleId="AC7956E56CB42F459BFA4405BC24BD67">
    <w:name w:val="AC7956E56CB42F459BFA4405BC24BD67"/>
  </w:style>
  <w:style w:type="paragraph" w:customStyle="1" w:styleId="A3A6EE7635CABF419DD83F3169173692">
    <w:name w:val="A3A6EE7635CABF419DD83F3169173692"/>
  </w:style>
  <w:style w:type="paragraph" w:customStyle="1" w:styleId="40F81B777F25504CBDB1CA1151C28622">
    <w:name w:val="40F81B777F25504CBDB1CA1151C28622"/>
  </w:style>
  <w:style w:type="paragraph" w:customStyle="1" w:styleId="A341BF601513AB46BDDB26174E882C09">
    <w:name w:val="A341BF601513AB46BDDB26174E882C09"/>
  </w:style>
  <w:style w:type="paragraph" w:customStyle="1" w:styleId="3CB136A4AD05E8468D29EC218F2843D0">
    <w:name w:val="3CB136A4AD05E8468D29EC218F2843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Ali971</b:Tag>
    <b:SourceType>Book</b:SourceType>
    <b:Guid>{A866815E-E4D7-3544-A970-DEEC9CF6E78C}</b:Guid>
    <b:Title>Modern Islamic Art: Development and Continuity</b:Title>
    <b:Publisher>Florida UP</b:Publisher>
    <b:City>Gainsville</b:City>
    <b:Year>1997</b:Year>
    <b:Author>
      <b:Author>
        <b:NameList>
          <b:Person>
            <b:Last>Ali</b:Last>
            <b:First>Wijdan</b:First>
          </b:Person>
        </b:NameList>
      </b:Author>
    </b:Author>
    <b:RefOrder>1</b:RefOrder>
  </b:Source>
  <b:Source>
    <b:Tag>Jab831</b:Tag>
    <b:SourceType>Book</b:SourceType>
    <b:Guid>{3330DC79-72CC-6B47-A010-34DBA38F992A}</b:Guid>
    <b:Author>
      <b:Author>
        <b:NameList>
          <b:Person>
            <b:Last>Jabra</b:Last>
            <b:First>Jabra</b:First>
            <b:Middle>I</b:Middle>
          </b:Person>
        </b:NameList>
      </b:Author>
    </b:Author>
    <b:Title>The Grass Roots of Iraqi Art</b:Title>
    <b:City>Jersey</b:City>
    <b:Publisher>Wasit Graphic and Publishing Limited</b:Publisher>
    <b:Year>1983</b:Year>
    <b:RefOrder>2</b:RefOrder>
  </b:Source>
  <b:Source>
    <b:Tag>Ale</b:Tag>
    <b:SourceType>InternetSite</b:SourceType>
    <b:Guid>{6510B1AC-4A4A-9143-A740-41C9079D54F1}</b:Guid>
    <b:InternetSiteTitle>Modern Art Iraq Archive</b:InternetSiteTitle>
    <b:URL>http://artiraq.org/maia/ </b:URL>
    <b:Author>
      <b:ProducerName>
        <b:NameList>
          <b:Person>
            <b:Last>Institute</b:Last>
            <b:First>Alexandra</b:First>
            <b:Middle>Archive</b:Middle>
          </b:Person>
        </b:NameList>
      </b:ProducerName>
    </b:Author>
    <b:RefOrder>3</b:RefOrder>
  </b:Source>
  <b:Source>
    <b:Tag>Nae03</b:Tag>
    <b:SourceType>JournalArticle</b:SourceType>
    <b:Guid>{E4156313-E49A-1A44-8381-4F4D40DE0FC2}</b:Guid>
    <b:Title>Reexploring Islamic Art: Modern and Contemporary Creation in the Arab World and Its Relation to the Artistic Past</b:Title>
    <b:Year>2003</b:Year>
    <b:Author>
      <b:Author>
        <b:NameList>
          <b:Person>
            <b:Last>Naef</b:Last>
            <b:First>Silvia</b:First>
          </b:Person>
        </b:NameList>
      </b:Author>
    </b:Author>
    <b:JournalName>RES: Anthropology and Aesthetics</b:JournalName>
    <b:Volume>43</b:Volume>
    <b:Pages>164- 174.</b:Pages>
    <b:RefOrder>4</b:RefOrder>
  </b:Source>
  <b:Source>
    <b:Tag>Sha07</b:Tag>
    <b:SourceType>Book</b:SourceType>
    <b:Guid>{43119C30-AEDD-9C47-B14A-A80A3866C084}</b:Guid>
    <b:Author>
      <b:Author>
        <b:NameList>
          <b:Person>
            <b:Last>Shabout</b:Last>
            <b:First>Nada</b:First>
          </b:Person>
        </b:NameList>
      </b:Author>
    </b:Author>
    <b:Title>Modern Arab Art: Formation of Arab Aesthetics</b:Title>
    <b:Publisher>U of Florida P</b:Publisher>
    <b:City>Gainesville</b:City>
    <b:Year>2007</b:Year>
    <b:RefOrder>5</b:RefOrder>
  </b:Source>
</b:Sources>
</file>

<file path=customXml/itemProps1.xml><?xml version="1.0" encoding="utf-8"?>
<ds:datastoreItem xmlns:ds="http://schemas.openxmlformats.org/officeDocument/2006/customXml" ds:itemID="{A79D366C-0A56-014C-95D1-31D7C9B8D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1</Pages>
  <Words>313</Words>
  <Characters>1790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5</cp:revision>
  <dcterms:created xsi:type="dcterms:W3CDTF">2014-11-02T21:37:00Z</dcterms:created>
  <dcterms:modified xsi:type="dcterms:W3CDTF">2014-11-05T05:34:00Z</dcterms:modified>
</cp:coreProperties>
</file>