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8D3FBD" w14:textId="77777777" w:rsidTr="00922950">
        <w:tc>
          <w:tcPr>
            <w:tcW w:w="491" w:type="dxa"/>
            <w:vMerge w:val="restart"/>
            <w:shd w:val="clear" w:color="auto" w:fill="A6A6A6" w:themeFill="background1" w:themeFillShade="A6"/>
            <w:textDirection w:val="btLr"/>
          </w:tcPr>
          <w:p w14:paraId="4BEFFD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E383899E158D4C99B99DA5B46CFFD2"/>
            </w:placeholder>
            <w:showingPlcHdr/>
            <w:dropDownList>
              <w:listItem w:displayText="Dr." w:value="Dr."/>
              <w:listItem w:displayText="Prof." w:value="Prof."/>
            </w:dropDownList>
          </w:sdtPr>
          <w:sdtEndPr/>
          <w:sdtContent>
            <w:tc>
              <w:tcPr>
                <w:tcW w:w="1259" w:type="dxa"/>
              </w:tcPr>
              <w:p w14:paraId="50E8356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245ED2F132484FBACA4920D7197FE9"/>
            </w:placeholder>
            <w:text/>
          </w:sdtPr>
          <w:sdtEndPr/>
          <w:sdtContent>
            <w:tc>
              <w:tcPr>
                <w:tcW w:w="2073" w:type="dxa"/>
              </w:tcPr>
              <w:p w14:paraId="77559664" w14:textId="77777777" w:rsidR="00B574C9" w:rsidRDefault="00C2306E" w:rsidP="00C2306E">
                <w:r w:rsidRPr="001401BF">
                  <w:rPr>
                    <w:lang w:eastAsia="ja-JP"/>
                  </w:rPr>
                  <w:t>Larraine</w:t>
                </w:r>
              </w:p>
            </w:tc>
          </w:sdtContent>
        </w:sdt>
        <w:sdt>
          <w:sdtPr>
            <w:alias w:val="Middle name"/>
            <w:tag w:val="authorMiddleName"/>
            <w:id w:val="-2076034781"/>
            <w:placeholder>
              <w:docPart w:val="2F89553EC60F994D96096B9C5C152E47"/>
            </w:placeholder>
            <w:showingPlcHdr/>
            <w:text/>
          </w:sdtPr>
          <w:sdtEndPr/>
          <w:sdtContent>
            <w:tc>
              <w:tcPr>
                <w:tcW w:w="2551" w:type="dxa"/>
              </w:tcPr>
              <w:p w14:paraId="297782B3" w14:textId="77777777" w:rsidR="00B574C9" w:rsidRDefault="00B574C9" w:rsidP="00922950">
                <w:r>
                  <w:rPr>
                    <w:rStyle w:val="PlaceholderText"/>
                  </w:rPr>
                  <w:t>[Middle name]</w:t>
                </w:r>
              </w:p>
            </w:tc>
          </w:sdtContent>
        </w:sdt>
        <w:commentRangeStart w:id="0"/>
        <w:tc>
          <w:tcPr>
            <w:tcW w:w="2642" w:type="dxa"/>
          </w:tcPr>
          <w:p w14:paraId="68DDD6FB" w14:textId="77777777" w:rsidR="00B574C9" w:rsidRDefault="004D148F" w:rsidP="00C2306E">
            <w:sdt>
              <w:sdtPr>
                <w:alias w:val="Last name"/>
                <w:tag w:val="authorLastName"/>
                <w:id w:val="-1088529830"/>
                <w:placeholder>
                  <w:docPart w:val="5DFF586D836EAB468DD0A8F38818E277"/>
                </w:placeholder>
                <w:text/>
              </w:sdtPr>
              <w:sdtEndPr/>
              <w:sdtContent>
                <w:r w:rsidR="00C2306E">
                  <w:t>Nicholas</w:t>
                </w:r>
              </w:sdtContent>
            </w:sdt>
            <w:commentRangeEnd w:id="0"/>
            <w:r>
              <w:rPr>
                <w:rStyle w:val="CommentReference"/>
              </w:rPr>
              <w:commentReference w:id="0"/>
            </w:r>
          </w:p>
        </w:tc>
      </w:tr>
      <w:tr w:rsidR="00B574C9" w14:paraId="22EEC1B7" w14:textId="77777777" w:rsidTr="001A6A06">
        <w:trPr>
          <w:trHeight w:val="986"/>
        </w:trPr>
        <w:tc>
          <w:tcPr>
            <w:tcW w:w="491" w:type="dxa"/>
            <w:vMerge/>
            <w:shd w:val="clear" w:color="auto" w:fill="A6A6A6" w:themeFill="background1" w:themeFillShade="A6"/>
          </w:tcPr>
          <w:p w14:paraId="42D3065C" w14:textId="77777777" w:rsidR="00B574C9" w:rsidRPr="001A6A06" w:rsidRDefault="00B574C9" w:rsidP="00CF1542">
            <w:pPr>
              <w:jc w:val="center"/>
              <w:rPr>
                <w:b/>
                <w:color w:val="FFFFFF" w:themeColor="background1"/>
              </w:rPr>
            </w:pPr>
          </w:p>
        </w:tc>
        <w:sdt>
          <w:sdtPr>
            <w:alias w:val="Biography"/>
            <w:tag w:val="authorBiography"/>
            <w:id w:val="938807824"/>
            <w:placeholder>
              <w:docPart w:val="4F4D66C9841D5F4C9AF5EDA54EB5AD54"/>
            </w:placeholder>
            <w:showingPlcHdr/>
          </w:sdtPr>
          <w:sdtEndPr/>
          <w:sdtContent>
            <w:tc>
              <w:tcPr>
                <w:tcW w:w="8525" w:type="dxa"/>
                <w:gridSpan w:val="4"/>
              </w:tcPr>
              <w:p w14:paraId="34A7C2F3" w14:textId="77777777" w:rsidR="00B574C9" w:rsidRDefault="00B574C9" w:rsidP="00922950">
                <w:r>
                  <w:rPr>
                    <w:rStyle w:val="PlaceholderText"/>
                  </w:rPr>
                  <w:t>[Enter your biography]</w:t>
                </w:r>
              </w:p>
            </w:tc>
          </w:sdtContent>
        </w:sdt>
      </w:tr>
      <w:tr w:rsidR="00B574C9" w14:paraId="42676BEB" w14:textId="77777777" w:rsidTr="001A6A06">
        <w:trPr>
          <w:trHeight w:val="986"/>
        </w:trPr>
        <w:tc>
          <w:tcPr>
            <w:tcW w:w="491" w:type="dxa"/>
            <w:vMerge/>
            <w:shd w:val="clear" w:color="auto" w:fill="A6A6A6" w:themeFill="background1" w:themeFillShade="A6"/>
          </w:tcPr>
          <w:p w14:paraId="3C8A505D" w14:textId="77777777" w:rsidR="00B574C9" w:rsidRPr="001A6A06" w:rsidRDefault="00B574C9" w:rsidP="00CF1542">
            <w:pPr>
              <w:jc w:val="center"/>
              <w:rPr>
                <w:b/>
                <w:color w:val="FFFFFF" w:themeColor="background1"/>
              </w:rPr>
            </w:pPr>
          </w:p>
        </w:tc>
        <w:sdt>
          <w:sdtPr>
            <w:alias w:val="Affiliation"/>
            <w:tag w:val="affiliation"/>
            <w:id w:val="2012937915"/>
            <w:placeholder>
              <w:docPart w:val="4EF7DD50FF82564C8FCE18E63EC9D8C3"/>
            </w:placeholder>
            <w:showingPlcHdr/>
            <w:text/>
          </w:sdtPr>
          <w:sdtEndPr/>
          <w:sdtContent>
            <w:tc>
              <w:tcPr>
                <w:tcW w:w="8525" w:type="dxa"/>
                <w:gridSpan w:val="4"/>
              </w:tcPr>
              <w:p w14:paraId="2139D32F" w14:textId="77777777" w:rsidR="00B574C9" w:rsidRDefault="00B574C9" w:rsidP="00B574C9">
                <w:r w:rsidRPr="00CE5A40">
                  <w:rPr>
                    <w:rStyle w:val="PlaceholderText"/>
                    <w:highlight w:val="yellow"/>
                  </w:rPr>
                  <w:t>[Enter the institution with which you are affiliated]</w:t>
                </w:r>
              </w:p>
            </w:tc>
          </w:sdtContent>
        </w:sdt>
      </w:tr>
    </w:tbl>
    <w:p w14:paraId="14A3F8E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160097" w14:textId="77777777" w:rsidTr="00244BB0">
        <w:tc>
          <w:tcPr>
            <w:tcW w:w="9016" w:type="dxa"/>
            <w:shd w:val="clear" w:color="auto" w:fill="A6A6A6" w:themeFill="background1" w:themeFillShade="A6"/>
            <w:tcMar>
              <w:top w:w="113" w:type="dxa"/>
              <w:bottom w:w="113" w:type="dxa"/>
            </w:tcMar>
          </w:tcPr>
          <w:p w14:paraId="71908A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759B76" w14:textId="77777777" w:rsidTr="003F0D73">
        <w:sdt>
          <w:sdtPr>
            <w:rPr>
              <w:b/>
            </w:rPr>
            <w:alias w:val="Article headword"/>
            <w:tag w:val="articleHeadword"/>
            <w:id w:val="-361440020"/>
            <w:placeholder>
              <w:docPart w:val="494A8890393812418DCF3C371579FEB9"/>
            </w:placeholder>
            <w:text/>
          </w:sdtPr>
          <w:sdtEndPr/>
          <w:sdtContent>
            <w:tc>
              <w:tcPr>
                <w:tcW w:w="9016" w:type="dxa"/>
                <w:tcMar>
                  <w:top w:w="113" w:type="dxa"/>
                  <w:bottom w:w="113" w:type="dxa"/>
                </w:tcMar>
              </w:tcPr>
              <w:p w14:paraId="54217440" w14:textId="77777777" w:rsidR="003F0D73" w:rsidRPr="00FB589A" w:rsidRDefault="00C2306E" w:rsidP="00C2306E">
                <w:proofErr w:type="spellStart"/>
                <w:r w:rsidRPr="00C2306E">
                  <w:rPr>
                    <w:b/>
                    <w:lang w:eastAsia="ja-JP"/>
                  </w:rPr>
                  <w:t>Burrowes</w:t>
                </w:r>
                <w:proofErr w:type="spellEnd"/>
                <w:r w:rsidRPr="00C2306E">
                  <w:rPr>
                    <w:b/>
                    <w:lang w:eastAsia="ja-JP"/>
                  </w:rPr>
                  <w:t>, Leslie (1980-1985)</w:t>
                </w:r>
              </w:p>
            </w:tc>
          </w:sdtContent>
        </w:sdt>
      </w:tr>
      <w:tr w:rsidR="00464699" w14:paraId="7FC2BFA3" w14:textId="77777777" w:rsidTr="001A0134">
        <w:sdt>
          <w:sdtPr>
            <w:alias w:val="Variant headwords"/>
            <w:tag w:val="variantHeadwords"/>
            <w:id w:val="173464402"/>
            <w:placeholder>
              <w:docPart w:val="C42A643E6046E44A8F60107AE9E09D1F"/>
            </w:placeholder>
            <w:showingPlcHdr/>
          </w:sdtPr>
          <w:sdtEndPr/>
          <w:sdtContent>
            <w:tc>
              <w:tcPr>
                <w:tcW w:w="9016" w:type="dxa"/>
                <w:tcMar>
                  <w:top w:w="113" w:type="dxa"/>
                  <w:bottom w:w="113" w:type="dxa"/>
                </w:tcMar>
              </w:tcPr>
              <w:p w14:paraId="14D9BA0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16C9EB" w14:textId="77777777" w:rsidTr="003F0D73">
        <w:sdt>
          <w:sdtPr>
            <w:alias w:val="Abstract"/>
            <w:tag w:val="abstract"/>
            <w:id w:val="-635871867"/>
            <w:placeholder>
              <w:docPart w:val="210EEE89A2041746878F95E8A7CE19E2"/>
            </w:placeholder>
          </w:sdtPr>
          <w:sdtEndPr/>
          <w:sdtContent>
            <w:tc>
              <w:tcPr>
                <w:tcW w:w="9016" w:type="dxa"/>
                <w:tcMar>
                  <w:top w:w="113" w:type="dxa"/>
                  <w:bottom w:w="113" w:type="dxa"/>
                </w:tcMar>
              </w:tcPr>
              <w:p w14:paraId="6D3EBE48" w14:textId="77777777" w:rsidR="00E85A05" w:rsidRDefault="001A0134" w:rsidP="001A01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Dancer, choreographer and teacher Leslie </w:t>
                </w:r>
                <w:proofErr w:type="spellStart"/>
                <w:r>
                  <w:t>Burrowes</w:t>
                </w:r>
                <w:proofErr w:type="spellEnd"/>
                <w:r>
                  <w:t xml:space="preserve"> was the first British recipient of the full certification of Mary </w:t>
                </w:r>
                <w:proofErr w:type="spellStart"/>
                <w:r>
                  <w:t>Wigman’s</w:t>
                </w:r>
                <w:proofErr w:type="spellEnd"/>
                <w:r>
                  <w:t xml:space="preserve"> Dresden School, which licensed her to teach </w:t>
                </w:r>
                <w:proofErr w:type="spellStart"/>
                <w:r>
                  <w:t>Wigman’s</w:t>
                </w:r>
                <w:proofErr w:type="spellEnd"/>
                <w:r>
                  <w:t xml:space="preserve"> modern dance technique to amateurs and professionals. Before beginning her training with </w:t>
                </w:r>
                <w:proofErr w:type="spellStart"/>
                <w:r>
                  <w:t>Wigman</w:t>
                </w:r>
                <w:proofErr w:type="spellEnd"/>
                <w:r>
                  <w:t xml:space="preserve"> in 1930, </w:t>
                </w:r>
                <w:proofErr w:type="spellStart"/>
                <w:r>
                  <w:t>Burrowes</w:t>
                </w:r>
                <w:proofErr w:type="spellEnd"/>
                <w:r>
                  <w:t xml:space="preserve"> had studied and performed with Margaret Morris, whose ‘free dance’ method belonged to the Hellenic and </w:t>
                </w:r>
                <w:proofErr w:type="spellStart"/>
                <w:r>
                  <w:t>Duncanesque</w:t>
                </w:r>
                <w:proofErr w:type="spellEnd"/>
                <w:r>
                  <w:t xml:space="preserve"> non-balletic dance techniques of early twentieth-century Britain. </w:t>
                </w:r>
                <w:proofErr w:type="spellStart"/>
                <w:r>
                  <w:t>Burrowes</w:t>
                </w:r>
                <w:proofErr w:type="spellEnd"/>
                <w:r>
                  <w:t xml:space="preserve"> rejected her original dance training in favour of </w:t>
                </w:r>
                <w:proofErr w:type="spellStart"/>
                <w:r>
                  <w:t>Wigman’s</w:t>
                </w:r>
                <w:proofErr w:type="spellEnd"/>
                <w:r>
                  <w:t xml:space="preserve"> expressionism, returning to London in 1931 to promote on its behalf and to serve as </w:t>
                </w:r>
                <w:proofErr w:type="spellStart"/>
                <w:r>
                  <w:t>Wigman’s</w:t>
                </w:r>
                <w:proofErr w:type="spellEnd"/>
                <w:r>
                  <w:t xml:space="preserve"> official British representative. </w:t>
                </w:r>
                <w:proofErr w:type="spellStart"/>
                <w:r>
                  <w:t>Burrowes</w:t>
                </w:r>
                <w:proofErr w:type="spellEnd"/>
                <w:r>
                  <w:t xml:space="preserve">’ attempts to establish </w:t>
                </w:r>
                <w:proofErr w:type="spellStart"/>
                <w:r>
                  <w:t>Wigman’s</w:t>
                </w:r>
                <w:proofErr w:type="spellEnd"/>
                <w:r>
                  <w:t xml:space="preserve"> dance in Britain were largely unsuccessful, caught in the squeeze between the </w:t>
                </w:r>
                <w:proofErr w:type="gramStart"/>
                <w:r>
                  <w:t>better</w:t>
                </w:r>
                <w:r>
                  <w:rPr>
                    <w:color w:val="FF0000"/>
                  </w:rPr>
                  <w:t xml:space="preserve"> </w:t>
                </w:r>
                <w:r>
                  <w:t>established</w:t>
                </w:r>
                <w:proofErr w:type="gramEnd"/>
                <w:r>
                  <w:t xml:space="preserve"> ballet and Hellenic dance. However she is an important figure in the development of modern dance in Britain, providing a thorough aesthetic education to some of the teachers and lecturers who, from the 1940s, were instrumental in establishing Laban-based modern dance in British teacher training colleges and schools. </w:t>
                </w:r>
              </w:p>
            </w:tc>
          </w:sdtContent>
        </w:sdt>
      </w:tr>
      <w:tr w:rsidR="003F0D73" w14:paraId="2942C426" w14:textId="77777777" w:rsidTr="003F0D73">
        <w:sdt>
          <w:sdtPr>
            <w:alias w:val="Article text"/>
            <w:tag w:val="articleText"/>
            <w:id w:val="634067588"/>
            <w:placeholder>
              <w:docPart w:val="CAB3218B50FB3140A9A46C332A59650D"/>
            </w:placeholder>
          </w:sdtPr>
          <w:sdtEndPr/>
          <w:sdtContent>
            <w:tc>
              <w:tcPr>
                <w:tcW w:w="9016" w:type="dxa"/>
                <w:tcMar>
                  <w:top w:w="113" w:type="dxa"/>
                  <w:bottom w:w="113" w:type="dxa"/>
                </w:tcMar>
              </w:tcPr>
              <w:p w14:paraId="544CF64A"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Dancer, choreographer and teacher Leslie </w:t>
                </w:r>
                <w:proofErr w:type="spellStart"/>
                <w:r>
                  <w:t>Burrowes</w:t>
                </w:r>
                <w:proofErr w:type="spellEnd"/>
                <w:r>
                  <w:t xml:space="preserve"> was the first British recipient of the full certification of Mary </w:t>
                </w:r>
                <w:proofErr w:type="spellStart"/>
                <w:r>
                  <w:t>Wigman’s</w:t>
                </w:r>
                <w:proofErr w:type="spellEnd"/>
                <w:r>
                  <w:t xml:space="preserve"> Dresden School, </w:t>
                </w:r>
                <w:r w:rsidR="001A0134">
                  <w:t>which licensed</w:t>
                </w:r>
                <w:r>
                  <w:t xml:space="preserve"> her to teach </w:t>
                </w:r>
                <w:proofErr w:type="spellStart"/>
                <w:r>
                  <w:t>Wigman’s</w:t>
                </w:r>
                <w:proofErr w:type="spellEnd"/>
                <w:r>
                  <w:t xml:space="preserve"> modern dance technique to amateurs and professionals. Before beginning her training with </w:t>
                </w:r>
                <w:proofErr w:type="spellStart"/>
                <w:r>
                  <w:t>Wigman</w:t>
                </w:r>
                <w:proofErr w:type="spellEnd"/>
                <w:r>
                  <w:t xml:space="preserve"> in 1930, </w:t>
                </w:r>
                <w:proofErr w:type="spellStart"/>
                <w:r>
                  <w:t>Burrowes</w:t>
                </w:r>
                <w:proofErr w:type="spellEnd"/>
                <w:r>
                  <w:t xml:space="preserve"> had studied and performed with Margaret Morris, whose ‘free dance’ method belonged to the Hellenic and </w:t>
                </w:r>
                <w:proofErr w:type="spellStart"/>
                <w:r>
                  <w:t>Duncanesque</w:t>
                </w:r>
                <w:proofErr w:type="spellEnd"/>
                <w:r>
                  <w:t xml:space="preserve"> non-balletic dance techniques of early twentieth-century Britain. </w:t>
                </w:r>
                <w:proofErr w:type="spellStart"/>
                <w:r>
                  <w:t>Burrowes</w:t>
                </w:r>
                <w:proofErr w:type="spellEnd"/>
                <w:r>
                  <w:t xml:space="preserve"> rejected her original dance training in favour of </w:t>
                </w:r>
                <w:proofErr w:type="spellStart"/>
                <w:r>
                  <w:t>Wigman’s</w:t>
                </w:r>
                <w:proofErr w:type="spellEnd"/>
                <w:r>
                  <w:t xml:space="preserve"> expressionism, returning to London in 1931 to </w:t>
                </w:r>
                <w:r w:rsidR="001A0134">
                  <w:t>promote</w:t>
                </w:r>
                <w:r>
                  <w:t xml:space="preserve"> on its behalf and to serve as </w:t>
                </w:r>
                <w:proofErr w:type="spellStart"/>
                <w:r>
                  <w:t>Wigman’s</w:t>
                </w:r>
                <w:proofErr w:type="spellEnd"/>
                <w:r>
                  <w:t xml:space="preserve"> official British representative. </w:t>
                </w:r>
                <w:proofErr w:type="spellStart"/>
                <w:r>
                  <w:t>Burrowes</w:t>
                </w:r>
                <w:proofErr w:type="spellEnd"/>
                <w:r>
                  <w:t xml:space="preserve">’ attempts to </w:t>
                </w:r>
                <w:r w:rsidR="001A0134">
                  <w:t>establish</w:t>
                </w:r>
                <w:r>
                  <w:t xml:space="preserve"> </w:t>
                </w:r>
                <w:proofErr w:type="spellStart"/>
                <w:r>
                  <w:t>Wigman’s</w:t>
                </w:r>
                <w:proofErr w:type="spellEnd"/>
                <w:r>
                  <w:t xml:space="preserve"> dance in Britain were largely unsuccessful, caught in the squeeze between the </w:t>
                </w:r>
                <w:proofErr w:type="gramStart"/>
                <w:r>
                  <w:t>better</w:t>
                </w:r>
                <w:r>
                  <w:rPr>
                    <w:color w:val="FF0000"/>
                  </w:rPr>
                  <w:t xml:space="preserve"> </w:t>
                </w:r>
                <w:r>
                  <w:t>established</w:t>
                </w:r>
                <w:proofErr w:type="gramEnd"/>
                <w:r>
                  <w:t xml:space="preserve"> ballet and Hellenic dance. However she is an important figure in the development of modern dance in Britain, providing a thorough aesthetic education to some of the teachers and lecturers who, from the 1940s, were instrumental in establishing Laban-based modern dance in British teacher training colleges and schools. </w:t>
                </w:r>
              </w:p>
              <w:p w14:paraId="27915E62"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EDEA5DA" w14:textId="77777777" w:rsidR="00C2306E" w:rsidRDefault="00C2306E" w:rsidP="001A0134">
                <w:pPr>
                  <w:pStyle w:val="Heading1"/>
                  <w:outlineLvl w:val="0"/>
                </w:pPr>
                <w:r>
                  <w:t>Training</w:t>
                </w:r>
              </w:p>
              <w:p w14:paraId="0E8D6448"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Lucie</w:t>
                </w:r>
                <w:proofErr w:type="spellEnd"/>
                <w:r>
                  <w:t xml:space="preserve"> Leslie </w:t>
                </w:r>
                <w:proofErr w:type="spellStart"/>
                <w:r>
                  <w:t>Burrowes</w:t>
                </w:r>
                <w:proofErr w:type="spellEnd"/>
                <w:r>
                  <w:t xml:space="preserve"> began to study</w:t>
                </w:r>
                <w:r w:rsidR="001A0134">
                  <w:t xml:space="preserve"> dance</w:t>
                </w:r>
                <w:r>
                  <w:t xml:space="preserve"> with Margaret Morris in London in</w:t>
                </w:r>
                <w:r w:rsidR="001A0134">
                  <w:t xml:space="preserve"> </w:t>
                </w:r>
                <w:r>
                  <w:t xml:space="preserve">1924 and rapidly became one of her assistant teachers. In 1928, she took a </w:t>
                </w:r>
                <w:proofErr w:type="gramStart"/>
                <w:r>
                  <w:t>post teaching</w:t>
                </w:r>
                <w:proofErr w:type="gramEnd"/>
                <w:r>
                  <w:t xml:space="preserve"> dance at </w:t>
                </w:r>
                <w:proofErr w:type="spellStart"/>
                <w:r>
                  <w:t>Dartington</w:t>
                </w:r>
                <w:proofErr w:type="spellEnd"/>
                <w:r>
                  <w:t xml:space="preserve"> Hall in Devon, where Dorothy and Leonard </w:t>
                </w:r>
                <w:proofErr w:type="spellStart"/>
                <w:r>
                  <w:t>Elmhirst</w:t>
                </w:r>
                <w:proofErr w:type="spellEnd"/>
                <w:r>
                  <w:t xml:space="preserve"> were setting up their ideal community</w:t>
                </w:r>
                <w:r w:rsidR="001A0134">
                  <w:t>,</w:t>
                </w:r>
                <w:r>
                  <w:t xml:space="preserve"> dedicated to education, the arts and modern agricultural methods. </w:t>
                </w:r>
                <w:proofErr w:type="spellStart"/>
                <w:r>
                  <w:t>Burrowes</w:t>
                </w:r>
                <w:proofErr w:type="spellEnd"/>
                <w:r>
                  <w:t xml:space="preserve"> taught classes to the children of the </w:t>
                </w:r>
                <w:proofErr w:type="spellStart"/>
                <w:r>
                  <w:t>Dartington</w:t>
                </w:r>
                <w:proofErr w:type="spellEnd"/>
                <w:r>
                  <w:t xml:space="preserve"> Hall School (a private, pupil-centred establishment) and to adult amateurs based </w:t>
                </w:r>
                <w:r>
                  <w:lastRenderedPageBreak/>
                  <w:t>on the then popular techni</w:t>
                </w:r>
                <w:r w:rsidR="001A0134">
                  <w:t>que of Margaret Morris Movement.</w:t>
                </w:r>
                <w:r>
                  <w:t xml:space="preserve"> </w:t>
                </w:r>
                <w:r w:rsidR="001A0134">
                  <w:t>S</w:t>
                </w:r>
                <w:r>
                  <w:t>he began to feel</w:t>
                </w:r>
                <w:r w:rsidR="001A0134">
                  <w:t>, however</w:t>
                </w:r>
                <w:proofErr w:type="gramStart"/>
                <w:r w:rsidR="001A0134">
                  <w:t xml:space="preserve">, </w:t>
                </w:r>
                <w:r>
                  <w:t xml:space="preserve"> that</w:t>
                </w:r>
                <w:proofErr w:type="gramEnd"/>
                <w:r>
                  <w:t xml:space="preserve"> its expressive potential was limited. The philanthropic Dorothy </w:t>
                </w:r>
                <w:proofErr w:type="spellStart"/>
                <w:r>
                  <w:t>Elmhirst</w:t>
                </w:r>
                <w:proofErr w:type="spellEnd"/>
                <w:r>
                  <w:t xml:space="preserve"> financed </w:t>
                </w:r>
                <w:proofErr w:type="spellStart"/>
                <w:r>
                  <w:t>Burrowes</w:t>
                </w:r>
                <w:proofErr w:type="spellEnd"/>
                <w:r>
                  <w:t xml:space="preserve">’ studies at the </w:t>
                </w:r>
                <w:proofErr w:type="spellStart"/>
                <w:r>
                  <w:t>Wigman</w:t>
                </w:r>
                <w:proofErr w:type="spellEnd"/>
                <w:r>
                  <w:t xml:space="preserve"> School in Dresden.</w:t>
                </w:r>
              </w:p>
              <w:p w14:paraId="614CC797"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991D6DA"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As a student with a strong technical background, </w:t>
                </w:r>
                <w:proofErr w:type="spellStart"/>
                <w:r>
                  <w:t>Burrowes</w:t>
                </w:r>
                <w:proofErr w:type="spellEnd"/>
                <w:r>
                  <w:t xml:space="preserve"> was critical of what she saw as the limited development of physical ability at the </w:t>
                </w:r>
                <w:proofErr w:type="spellStart"/>
                <w:r>
                  <w:t>Wigman</w:t>
                </w:r>
                <w:proofErr w:type="spellEnd"/>
                <w:r>
                  <w:t xml:space="preserve"> School; however, she maintained a personal admiration for </w:t>
                </w:r>
                <w:proofErr w:type="spellStart"/>
                <w:r>
                  <w:t>Wigman</w:t>
                </w:r>
                <w:proofErr w:type="spellEnd"/>
                <w:r>
                  <w:t xml:space="preserve"> as an artist and teacher</w:t>
                </w:r>
                <w:r w:rsidR="001A0134">
                  <w:t>,</w:t>
                </w:r>
                <w:r>
                  <w:t xml:space="preserve"> and credited </w:t>
                </w:r>
                <w:proofErr w:type="spellStart"/>
                <w:r>
                  <w:t>Wigman’s</w:t>
                </w:r>
                <w:proofErr w:type="spellEnd"/>
                <w:r>
                  <w:t xml:space="preserve"> methods for releasing her capacity to express herself through movement. For her part, </w:t>
                </w:r>
                <w:proofErr w:type="spellStart"/>
                <w:r>
                  <w:t>Wigman</w:t>
                </w:r>
                <w:proofErr w:type="spellEnd"/>
                <w:r>
                  <w:t xml:space="preserve"> recorded her appreciation in letters to </w:t>
                </w:r>
                <w:proofErr w:type="spellStart"/>
                <w:r>
                  <w:t>Burrowes</w:t>
                </w:r>
                <w:proofErr w:type="spellEnd"/>
                <w:r>
                  <w:t xml:space="preserve">, making her one of the solo dancers whose photographs appeared in </w:t>
                </w:r>
                <w:proofErr w:type="spellStart"/>
                <w:r>
                  <w:t>Wigman’s</w:t>
                </w:r>
                <w:proofErr w:type="spellEnd"/>
                <w:r>
                  <w:t xml:space="preserve"> 1935 book, </w:t>
                </w:r>
                <w:r>
                  <w:rPr>
                    <w:i/>
                  </w:rPr>
                  <w:t xml:space="preserve">Deutsche </w:t>
                </w:r>
                <w:proofErr w:type="spellStart"/>
                <w:r>
                  <w:rPr>
                    <w:i/>
                  </w:rPr>
                  <w:t>Tanzkunst</w:t>
                </w:r>
                <w:proofErr w:type="spellEnd"/>
                <w:r>
                  <w:t xml:space="preserve"> (</w:t>
                </w:r>
                <w:r>
                  <w:rPr>
                    <w:i/>
                  </w:rPr>
                  <w:t>German Dance Art</w:t>
                </w:r>
                <w:r>
                  <w:t>). The two exchange</w:t>
                </w:r>
                <w:r w:rsidR="001A0134">
                  <w:t xml:space="preserve">d letters into the late 1960s. </w:t>
                </w:r>
                <w:r>
                  <w:t xml:space="preserve">More than seventy letters from </w:t>
                </w:r>
                <w:proofErr w:type="spellStart"/>
                <w:r>
                  <w:t>Wigman</w:t>
                </w:r>
                <w:proofErr w:type="spellEnd"/>
                <w:r>
                  <w:t xml:space="preserve"> are pre</w:t>
                </w:r>
                <w:r w:rsidR="001A0134">
                  <w:t xml:space="preserve">served in the </w:t>
                </w:r>
                <w:proofErr w:type="spellStart"/>
                <w:r w:rsidR="001A0134">
                  <w:t>Burrowes</w:t>
                </w:r>
                <w:proofErr w:type="spellEnd"/>
                <w:r w:rsidR="001A0134">
                  <w:t xml:space="preserve"> Archive.</w:t>
                </w:r>
              </w:p>
              <w:p w14:paraId="4AEC51B8"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707E897" w14:textId="77777777" w:rsidR="00C2306E" w:rsidRDefault="00C2306E" w:rsidP="001A0134">
                <w:pPr>
                  <w:pStyle w:val="Heading1"/>
                  <w:outlineLvl w:val="0"/>
                </w:pPr>
                <w:r>
                  <w:t>Contribution to the Field and to Modernism</w:t>
                </w:r>
              </w:p>
              <w:p w14:paraId="3572E683"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On her return to London, </w:t>
                </w:r>
                <w:proofErr w:type="spellStart"/>
                <w:r>
                  <w:t>Burrowes</w:t>
                </w:r>
                <w:proofErr w:type="spellEnd"/>
                <w:r>
                  <w:t xml:space="preserve"> set out to establish herself as a modern dance artist and educator of the ‘Central European’ or </w:t>
                </w:r>
                <w:proofErr w:type="spellStart"/>
                <w:r>
                  <w:t>Ausdruckstanz</w:t>
                </w:r>
                <w:proofErr w:type="spellEnd"/>
                <w:r>
                  <w:t xml:space="preserve"> school. Following </w:t>
                </w:r>
                <w:proofErr w:type="spellStart"/>
                <w:r>
                  <w:t>Wigman’s</w:t>
                </w:r>
                <w:proofErr w:type="spellEnd"/>
                <w:r>
                  <w:t xml:space="preserve"> model, she initially aimed to establish herself as a performer. In the solo recitals she gave in 1931–32, the dances revealed the influence of </w:t>
                </w:r>
                <w:proofErr w:type="spellStart"/>
                <w:r>
                  <w:t>Wigman’s</w:t>
                </w:r>
                <w:proofErr w:type="spellEnd"/>
                <w:r>
                  <w:t xml:space="preserve"> choreography and training. </w:t>
                </w:r>
                <w:r>
                  <w:rPr>
                    <w:i/>
                  </w:rPr>
                  <w:t>Gypsy Witch</w:t>
                </w:r>
                <w:r>
                  <w:t xml:space="preserve"> and </w:t>
                </w:r>
                <w:r>
                  <w:rPr>
                    <w:i/>
                  </w:rPr>
                  <w:t>Fear</w:t>
                </w:r>
                <w:r>
                  <w:t xml:space="preserve">, both choreographed in 1931, were vivid expressions of mental states, and the latter was also a masked dance. Making and using masks for inner and outer transformation was one of the skills </w:t>
                </w:r>
                <w:proofErr w:type="spellStart"/>
                <w:r>
                  <w:t>Burrowes</w:t>
                </w:r>
                <w:proofErr w:type="spellEnd"/>
                <w:r>
                  <w:t xml:space="preserve"> had acquired in Dresden, and one which she continued to explore after her return to England. Her signature dance, </w:t>
                </w:r>
                <w:r>
                  <w:rPr>
                    <w:i/>
                  </w:rPr>
                  <w:t>Primitive Joy</w:t>
                </w:r>
                <w:r>
                  <w:t xml:space="preserve"> (1931), was a boisterous sound and movement composition. Combining voice, body-sound and percussion, it evoked the creative use of so-called ‘primitive instruments’ at the </w:t>
                </w:r>
                <w:proofErr w:type="spellStart"/>
                <w:r>
                  <w:t>Wigman</w:t>
                </w:r>
                <w:proofErr w:type="spellEnd"/>
                <w:r>
                  <w:t xml:space="preserve"> School. Although excelling in dynamic and percussive movement, </w:t>
                </w:r>
                <w:proofErr w:type="spellStart"/>
                <w:r>
                  <w:t>Burrowes</w:t>
                </w:r>
                <w:proofErr w:type="spellEnd"/>
                <w:r>
                  <w:t xml:space="preserve"> was also a lyrical dancer, choreographing to a wide range of music. </w:t>
                </w:r>
              </w:p>
              <w:p w14:paraId="1401FA85"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AF48C5F"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In 1933, </w:t>
                </w:r>
                <w:proofErr w:type="spellStart"/>
                <w:r>
                  <w:t>Burrowes</w:t>
                </w:r>
                <w:proofErr w:type="spellEnd"/>
                <w:r>
                  <w:t xml:space="preserve"> married the oboist Leon </w:t>
                </w:r>
                <w:proofErr w:type="spellStart"/>
                <w:r>
                  <w:t>Goossens</w:t>
                </w:r>
                <w:proofErr w:type="spellEnd"/>
                <w:r>
                  <w:t xml:space="preserve">. Their home in Chelsea became a shared studio, rehearsal and performance space. At the Leslie </w:t>
                </w:r>
                <w:proofErr w:type="spellStart"/>
                <w:r>
                  <w:t>Burrowes</w:t>
                </w:r>
                <w:proofErr w:type="spellEnd"/>
                <w:r>
                  <w:t xml:space="preserve"> Studio of Dance the curri</w:t>
                </w:r>
                <w:r w:rsidR="00117947">
                  <w:t xml:space="preserve">culum was based upon </w:t>
                </w:r>
                <w:proofErr w:type="spellStart"/>
                <w:r w:rsidR="00117947">
                  <w:t>Wigman’s</w:t>
                </w:r>
                <w:proofErr w:type="spellEnd"/>
                <w:r w:rsidR="00117947">
                  <w:t>.</w:t>
                </w:r>
                <w:r>
                  <w:t xml:space="preserve"> </w:t>
                </w:r>
                <w:r w:rsidR="00117947">
                  <w:t>T</w:t>
                </w:r>
                <w:r>
                  <w:t xml:space="preserve">his connection was maintained through frequent visits to Dresden for summer courses in the 1930s, where </w:t>
                </w:r>
                <w:proofErr w:type="spellStart"/>
                <w:r>
                  <w:t>Burrowes</w:t>
                </w:r>
                <w:proofErr w:type="spellEnd"/>
                <w:r>
                  <w:t xml:space="preserve"> sometimes taught and</w:t>
                </w:r>
                <w:r w:rsidR="00117947">
                  <w:t xml:space="preserve"> where</w:t>
                </w:r>
                <w:r>
                  <w:t xml:space="preserve"> her own students </w:t>
                </w:r>
                <w:r w:rsidRPr="005C2114">
                  <w:t>could be</w:t>
                </w:r>
                <w:r w:rsidR="00117947">
                  <w:t xml:space="preserve"> certified. </w:t>
                </w:r>
                <w:r>
                  <w:t>Local activity in London also included children’s creative dance classes for boys as well as girls.</w:t>
                </w:r>
              </w:p>
              <w:p w14:paraId="02B9DA01"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EED0266"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In 1938, </w:t>
                </w:r>
                <w:proofErr w:type="spellStart"/>
                <w:r>
                  <w:t>Burrowes</w:t>
                </w:r>
                <w:proofErr w:type="spellEnd"/>
                <w:r>
                  <w:t xml:space="preserve"> joined forces with Louise </w:t>
                </w:r>
                <w:proofErr w:type="spellStart"/>
                <w:r>
                  <w:t>Soelberg</w:t>
                </w:r>
                <w:proofErr w:type="spellEnd"/>
                <w:r>
                  <w:t xml:space="preserve">, an American former Ballets </w:t>
                </w:r>
                <w:proofErr w:type="spellStart"/>
                <w:r>
                  <w:t>Jooss</w:t>
                </w:r>
                <w:proofErr w:type="spellEnd"/>
                <w:r>
                  <w:t xml:space="preserve"> dancer she had previously met at </w:t>
                </w:r>
                <w:proofErr w:type="spellStart"/>
                <w:r>
                  <w:t>Dartington</w:t>
                </w:r>
                <w:proofErr w:type="spellEnd"/>
                <w:r>
                  <w:t xml:space="preserve"> Hall. Their joint effort, The Dance Centre, initially split between their two studios, had early success in organising a performing group, guest lectures and performances, and classes for amateurs and professionals. Although the original idea was to bring all the activities together in one place, The Dance Centre was unable to find suitable premises. With the onset of the Second World War, The Dance Centre foundered</w:t>
                </w:r>
                <w:r w:rsidR="00117947">
                  <w:t>,</w:t>
                </w:r>
                <w:r>
                  <w:t xml:space="preserve"> with </w:t>
                </w:r>
                <w:proofErr w:type="spellStart"/>
                <w:r>
                  <w:t>Burrowes</w:t>
                </w:r>
                <w:proofErr w:type="spellEnd"/>
                <w:r>
                  <w:t xml:space="preserve"> and </w:t>
                </w:r>
                <w:proofErr w:type="spellStart"/>
                <w:r>
                  <w:t>Soelberg</w:t>
                </w:r>
                <w:proofErr w:type="spellEnd"/>
                <w:r>
                  <w:t xml:space="preserve"> both moving away from London and disagreeing about future policy. After the war, </w:t>
                </w:r>
                <w:proofErr w:type="spellStart"/>
                <w:r>
                  <w:t>Burrowes</w:t>
                </w:r>
                <w:proofErr w:type="spellEnd"/>
                <w:r>
                  <w:t xml:space="preserve"> mainly devoted herself to teaching in Sussex and London, especially the children’s classes in which she excelled.</w:t>
                </w:r>
              </w:p>
              <w:p w14:paraId="5581D913"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1718C76" w14:textId="77777777" w:rsidR="00C2306E" w:rsidRDefault="00C2306E" w:rsidP="00117947">
                <w:pPr>
                  <w:pStyle w:val="Heading1"/>
                  <w:outlineLvl w:val="0"/>
                </w:pPr>
                <w:r>
                  <w:t>Legacy</w:t>
                </w:r>
              </w:p>
              <w:p w14:paraId="2C266D8D"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Burrowes</w:t>
                </w:r>
                <w:proofErr w:type="spellEnd"/>
                <w:r>
                  <w:t xml:space="preserve"> brought </w:t>
                </w:r>
                <w:proofErr w:type="spellStart"/>
                <w:r>
                  <w:t>Wigman’s</w:t>
                </w:r>
                <w:proofErr w:type="spellEnd"/>
                <w:r>
                  <w:t xml:space="preserve"> distinctive aesthetic and pedagogy to London in the 1930s, where disciples from other European schools were already practising. Enthused by this climate, many young teachers wanted to bring creative dance into the regimented physical education syllabus for schools. </w:t>
                </w:r>
                <w:proofErr w:type="spellStart"/>
                <w:r>
                  <w:t>Burrowes</w:t>
                </w:r>
                <w:proofErr w:type="spellEnd"/>
                <w:r>
                  <w:t xml:space="preserve">’ obvious artistry and vision for creative teaching attracted, amongst others, Joan </w:t>
                </w:r>
                <w:proofErr w:type="spellStart"/>
                <w:r>
                  <w:t>Goodridge</w:t>
                </w:r>
                <w:proofErr w:type="spellEnd"/>
                <w:r>
                  <w:t xml:space="preserve"> and Diana Jordan. From 1940, as awareness of the educational potential of </w:t>
                </w:r>
                <w:r>
                  <w:lastRenderedPageBreak/>
                  <w:t xml:space="preserve">modern dance was enhanced through the presence of Rudolf Laban, students of </w:t>
                </w:r>
                <w:proofErr w:type="spellStart"/>
                <w:r>
                  <w:t>Burrowes</w:t>
                </w:r>
                <w:proofErr w:type="spellEnd"/>
                <w:r>
                  <w:t xml:space="preserve"> such as </w:t>
                </w:r>
                <w:proofErr w:type="spellStart"/>
                <w:r>
                  <w:t>Goodridge</w:t>
                </w:r>
                <w:proofErr w:type="spellEnd"/>
                <w:r>
                  <w:t xml:space="preserve"> and Jordan were already equipped to become influential leaders in the educational sphere. Although </w:t>
                </w:r>
                <w:proofErr w:type="spellStart"/>
                <w:r>
                  <w:t>Burrowes</w:t>
                </w:r>
                <w:proofErr w:type="spellEnd"/>
                <w:r>
                  <w:t xml:space="preserve"> did not align herself with Laban, she trained a number of figures who became active in the modern educational dance movement closely </w:t>
                </w:r>
                <w:r w:rsidR="00117947">
                  <w:t xml:space="preserve">so </w:t>
                </w:r>
                <w:r>
                  <w:t>associated with him.</w:t>
                </w:r>
              </w:p>
              <w:p w14:paraId="5945763D" w14:textId="77777777" w:rsidR="00C2306E" w:rsidRDefault="00C2306E" w:rsidP="00117947">
                <w:pPr>
                  <w:pStyle w:val="Heading1"/>
                  <w:outlineLvl w:val="0"/>
                </w:pPr>
              </w:p>
              <w:p w14:paraId="58D5EEF4" w14:textId="77777777" w:rsidR="00C2306E" w:rsidRDefault="00C2306E" w:rsidP="00117947">
                <w:pPr>
                  <w:pStyle w:val="Heading1"/>
                  <w:outlineLvl w:val="0"/>
                </w:pPr>
                <w:r>
                  <w:t>Selected List of Works</w:t>
                </w:r>
              </w:p>
              <w:p w14:paraId="223CFCF4"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Pastorale</w:t>
                </w:r>
                <w:proofErr w:type="spellEnd"/>
                <w:r>
                  <w:rPr>
                    <w:i/>
                  </w:rPr>
                  <w:t xml:space="preserve"> </w:t>
                </w:r>
                <w:proofErr w:type="spellStart"/>
                <w:r>
                  <w:rPr>
                    <w:i/>
                  </w:rPr>
                  <w:t>Lunaire</w:t>
                </w:r>
                <w:proofErr w:type="spellEnd"/>
                <w:r>
                  <w:rPr>
                    <w:i/>
                  </w:rPr>
                  <w:t xml:space="preserve"> </w:t>
                </w:r>
                <w:r>
                  <w:t>(</w:t>
                </w:r>
                <w:r>
                  <w:rPr>
                    <w:i/>
                  </w:rPr>
                  <w:t xml:space="preserve">Moonlight </w:t>
                </w:r>
                <w:proofErr w:type="spellStart"/>
                <w:r>
                  <w:rPr>
                    <w:i/>
                  </w:rPr>
                  <w:t>Pastorale</w:t>
                </w:r>
                <w:proofErr w:type="spellEnd"/>
                <w:r>
                  <w:t>, 1931)</w:t>
                </w:r>
              </w:p>
              <w:p w14:paraId="18C0EF37"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Chorale: I Call on Thee Lord </w:t>
                </w:r>
                <w:r>
                  <w:t>(1931)</w:t>
                </w:r>
              </w:p>
              <w:p w14:paraId="3CA5CAE7"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Gypsy Witch</w:t>
                </w:r>
                <w:r>
                  <w:t xml:space="preserve"> (1931)</w:t>
                </w:r>
              </w:p>
              <w:p w14:paraId="3F65C30E"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Primitive</w:t>
                </w:r>
                <w:r>
                  <w:t xml:space="preserve"> </w:t>
                </w:r>
                <w:r>
                  <w:rPr>
                    <w:i/>
                  </w:rPr>
                  <w:t>Joy</w:t>
                </w:r>
                <w:r>
                  <w:t xml:space="preserve"> (1931)</w:t>
                </w:r>
              </w:p>
              <w:p w14:paraId="3DF8C056"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Negro Rhapsody </w:t>
                </w:r>
                <w:r>
                  <w:t>(1931)</w:t>
                </w:r>
              </w:p>
              <w:p w14:paraId="0AF76B54"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Fear</w:t>
                </w:r>
                <w:r>
                  <w:t xml:space="preserve"> (1931)</w:t>
                </w:r>
              </w:p>
              <w:p w14:paraId="50DD1EF3"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Spanish Suite</w:t>
                </w:r>
                <w:r>
                  <w:t xml:space="preserve"> (1931)</w:t>
                </w:r>
              </w:p>
              <w:p w14:paraId="4DF93B46"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rPr>
                </w:pPr>
                <w:r>
                  <w:rPr>
                    <w:i/>
                  </w:rPr>
                  <w:t>Celtic Dances</w:t>
                </w:r>
                <w:r>
                  <w:t xml:space="preserve"> (1932)</w:t>
                </w:r>
                <w:r>
                  <w:rPr>
                    <w:i/>
                  </w:rPr>
                  <w:t xml:space="preserve"> </w:t>
                </w:r>
              </w:p>
              <w:p w14:paraId="6D63D4F4"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Figurine Burlesque</w:t>
                </w:r>
                <w:r>
                  <w:t xml:space="preserve"> (1932)</w:t>
                </w:r>
              </w:p>
              <w:p w14:paraId="29ED7D64"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Dance</w:t>
                </w:r>
                <w:r>
                  <w:t xml:space="preserve"> </w:t>
                </w:r>
                <w:r>
                  <w:rPr>
                    <w:i/>
                  </w:rPr>
                  <w:t>of</w:t>
                </w:r>
                <w:r>
                  <w:t xml:space="preserve"> </w:t>
                </w:r>
                <w:r>
                  <w:rPr>
                    <w:i/>
                  </w:rPr>
                  <w:t>Sorrow</w:t>
                </w:r>
                <w:r>
                  <w:t xml:space="preserve"> (1933)</w:t>
                </w:r>
              </w:p>
              <w:p w14:paraId="16F03CC6"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Choreographic Concerto</w:t>
                </w:r>
                <w:r>
                  <w:t xml:space="preserve"> (1935) [for variety programme at the Coliseum, London]</w:t>
                </w:r>
              </w:p>
              <w:p w14:paraId="19582A6F"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Pavane</w:t>
                </w:r>
                <w:proofErr w:type="spellEnd"/>
                <w:r>
                  <w:t xml:space="preserve"> (1938)</w:t>
                </w:r>
              </w:p>
              <w:p w14:paraId="6660A822"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51F08F4" w14:textId="77777777" w:rsidR="00C2306E" w:rsidRDefault="00C2306E" w:rsidP="00117947">
                <w:pPr>
                  <w:pStyle w:val="Heading1"/>
                  <w:outlineLvl w:val="0"/>
                </w:pPr>
                <w:r>
                  <w:t>Selected Writing</w:t>
                </w:r>
              </w:p>
              <w:p w14:paraId="32A741FF" w14:textId="77777777" w:rsidR="00117947"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 (1933) ‘Leslie </w:t>
                </w:r>
                <w:proofErr w:type="spellStart"/>
                <w:r>
                  <w:t>Burrowes</w:t>
                </w:r>
                <w:proofErr w:type="spellEnd"/>
                <w:r>
                  <w:t xml:space="preserve"> Answers </w:t>
                </w:r>
                <w:proofErr w:type="spellStart"/>
                <w:r>
                  <w:t>Mr.</w:t>
                </w:r>
                <w:proofErr w:type="spellEnd"/>
                <w:r>
                  <w:t xml:space="preserve"> Haskell’, </w:t>
                </w:r>
                <w:r>
                  <w:rPr>
                    <w:i/>
                  </w:rPr>
                  <w:t>The Dancing Times</w:t>
                </w:r>
                <w:r>
                  <w:t xml:space="preserve">, March: 699-701.  </w:t>
                </w:r>
              </w:p>
              <w:p w14:paraId="559BA6CE"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w:t>
                </w:r>
                <w:proofErr w:type="spellStart"/>
                <w:r>
                  <w:t>Burrowes</w:t>
                </w:r>
                <w:proofErr w:type="spellEnd"/>
                <w:r>
                  <w:t>’ response to critic Arnold Haskell’s attack on her article about modern dance.)</w:t>
                </w:r>
              </w:p>
              <w:p w14:paraId="4F5B1E80"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75AE0364" w14:textId="77777777" w:rsidR="00117947"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(1933) ‘The Modern Dance Movement in England’, </w:t>
                </w:r>
                <w:r>
                  <w:rPr>
                    <w:i/>
                  </w:rPr>
                  <w:t>The Dancing Times</w:t>
                </w:r>
                <w:r>
                  <w:t xml:space="preserve">, January: 452-53.  </w:t>
                </w:r>
              </w:p>
              <w:p w14:paraId="2FC50CF0"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(An article based on an interview with </w:t>
                </w:r>
                <w:proofErr w:type="spellStart"/>
                <w:r>
                  <w:t>Burrowes</w:t>
                </w:r>
                <w:proofErr w:type="spellEnd"/>
                <w:r>
                  <w:t xml:space="preserve"> in which she counters the opinions of some critics that modern dance has ‘failed’.)</w:t>
                </w:r>
              </w:p>
              <w:p w14:paraId="358E2589" w14:textId="77777777" w:rsidR="003F0D73" w:rsidRDefault="003F0D73" w:rsidP="00C27FAB"/>
            </w:tc>
          </w:sdtContent>
        </w:sdt>
      </w:tr>
      <w:tr w:rsidR="003235A7" w14:paraId="1CC212EC" w14:textId="77777777" w:rsidTr="003235A7">
        <w:tc>
          <w:tcPr>
            <w:tcW w:w="9016" w:type="dxa"/>
          </w:tcPr>
          <w:p w14:paraId="016BB54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E50A86FB90A1743BFF3E5F6C50143A3"/>
              </w:placeholder>
            </w:sdtPr>
            <w:sdtEndPr>
              <w:rPr>
                <w:vanish/>
                <w:highlight w:val="yellow"/>
              </w:rPr>
            </w:sdtEndPr>
            <w:sdtContent>
              <w:p w14:paraId="1C174076" w14:textId="77777777" w:rsidR="00117947" w:rsidRDefault="00117947" w:rsidP="00117947"/>
              <w:p w14:paraId="4310C184" w14:textId="77777777" w:rsidR="00117947" w:rsidRDefault="004D148F" w:rsidP="00117947">
                <w:sdt>
                  <w:sdtPr>
                    <w:id w:val="213400365"/>
                    <w:citation/>
                  </w:sdtPr>
                  <w:sdtEndPr/>
                  <w:sdtContent>
                    <w:r w:rsidR="00117947">
                      <w:fldChar w:fldCharType="begin"/>
                    </w:r>
                    <w:r w:rsidR="00117947">
                      <w:rPr>
                        <w:lang w:val="en-US"/>
                      </w:rPr>
                      <w:instrText xml:space="preserve"> CITATION Has33 \l 1033 </w:instrText>
                    </w:r>
                    <w:r w:rsidR="00117947">
                      <w:fldChar w:fldCharType="separate"/>
                    </w:r>
                    <w:r w:rsidR="00117947">
                      <w:rPr>
                        <w:noProof/>
                        <w:lang w:val="en-US"/>
                      </w:rPr>
                      <w:t>(Haskell)</w:t>
                    </w:r>
                    <w:r w:rsidR="00117947">
                      <w:fldChar w:fldCharType="end"/>
                    </w:r>
                  </w:sdtContent>
                </w:sdt>
              </w:p>
              <w:p w14:paraId="74DCB157" w14:textId="77777777" w:rsidR="00117947" w:rsidRDefault="00117947" w:rsidP="00117947"/>
              <w:p w14:paraId="518C4A98" w14:textId="77777777" w:rsidR="00117947" w:rsidRDefault="004D148F" w:rsidP="00117947">
                <w:sdt>
                  <w:sdtPr>
                    <w:id w:val="2114085617"/>
                    <w:citation/>
                  </w:sdtPr>
                  <w:sdtEndPr/>
                  <w:sdtContent>
                    <w:r w:rsidR="00117947">
                      <w:fldChar w:fldCharType="begin"/>
                    </w:r>
                    <w:r w:rsidR="00117947">
                      <w:rPr>
                        <w:lang w:val="en-US"/>
                      </w:rPr>
                      <w:instrText xml:space="preserve"> CITATION Nic07 \l 1033 </w:instrText>
                    </w:r>
                    <w:r w:rsidR="00117947">
                      <w:fldChar w:fldCharType="separate"/>
                    </w:r>
                    <w:r w:rsidR="00117947">
                      <w:rPr>
                        <w:noProof/>
                        <w:lang w:val="en-US"/>
                      </w:rPr>
                      <w:t>(Nicholas)</w:t>
                    </w:r>
                    <w:r w:rsidR="00117947">
                      <w:fldChar w:fldCharType="end"/>
                    </w:r>
                  </w:sdtContent>
                </w:sdt>
              </w:p>
              <w:p w14:paraId="0E1689F4" w14:textId="77777777" w:rsidR="00117947" w:rsidRDefault="00117947" w:rsidP="00117947"/>
              <w:p w14:paraId="11B71C3A" w14:textId="77777777" w:rsidR="00117947" w:rsidRDefault="004D148F" w:rsidP="00117947">
                <w:sdt>
                  <w:sdtPr>
                    <w:id w:val="1776522695"/>
                    <w:citation/>
                  </w:sdtPr>
                  <w:sdtEndPr/>
                  <w:sdtContent>
                    <w:r w:rsidR="00117947">
                      <w:fldChar w:fldCharType="begin"/>
                    </w:r>
                    <w:r w:rsidR="00117947">
                      <w:rPr>
                        <w:lang w:val="en-US"/>
                      </w:rPr>
                      <w:instrText xml:space="preserve"> CITATION Nic10 \l 1033 </w:instrText>
                    </w:r>
                    <w:r w:rsidR="00117947">
                      <w:fldChar w:fldCharType="separate"/>
                    </w:r>
                    <w:r w:rsidR="00117947">
                      <w:rPr>
                        <w:noProof/>
                        <w:lang w:val="en-US"/>
                      </w:rPr>
                      <w:t>(Nicholas, The Dance Centre: Finding a Place for Laban)</w:t>
                    </w:r>
                    <w:r w:rsidR="00117947">
                      <w:fldChar w:fldCharType="end"/>
                    </w:r>
                  </w:sdtContent>
                </w:sdt>
              </w:p>
              <w:p w14:paraId="38C29498" w14:textId="77777777" w:rsidR="00117947" w:rsidRDefault="00117947" w:rsidP="00117947"/>
              <w:p w14:paraId="1BCB558D" w14:textId="77777777" w:rsidR="00117947" w:rsidRDefault="004D148F" w:rsidP="00117947">
                <w:sdt>
                  <w:sdtPr>
                    <w:id w:val="-1277100836"/>
                    <w:citation/>
                  </w:sdtPr>
                  <w:sdtEndPr/>
                  <w:sdtContent>
                    <w:r w:rsidR="00117947">
                      <w:fldChar w:fldCharType="begin"/>
                    </w:r>
                    <w:r w:rsidR="00117947">
                      <w:rPr>
                        <w:lang w:val="en-US"/>
                      </w:rPr>
                      <w:instrText xml:space="preserve"> CITATION Nic101 \l 1033 </w:instrText>
                    </w:r>
                    <w:r w:rsidR="00117947">
                      <w:fldChar w:fldCharType="separate"/>
                    </w:r>
                    <w:r w:rsidR="00117947">
                      <w:rPr>
                        <w:noProof/>
                        <w:lang w:val="en-US"/>
                      </w:rPr>
                      <w:t>(Nicholas, Leslie Burrowes: A Young Dancer in Dresden and London, 1930 - 34)</w:t>
                    </w:r>
                    <w:r w:rsidR="00117947">
                      <w:fldChar w:fldCharType="end"/>
                    </w:r>
                  </w:sdtContent>
                </w:sdt>
              </w:p>
              <w:p w14:paraId="629DBCE4" w14:textId="77777777" w:rsidR="00117947" w:rsidRDefault="00117947" w:rsidP="00117947"/>
              <w:p w14:paraId="58645948" w14:textId="77777777" w:rsidR="003235A7" w:rsidRDefault="004D148F" w:rsidP="00117947">
                <w:sdt>
                  <w:sdtPr>
                    <w:id w:val="1980572979"/>
                    <w:citation/>
                  </w:sdtPr>
                  <w:sdtEndPr/>
                  <w:sdtContent>
                    <w:r w:rsidR="00117947">
                      <w:fldChar w:fldCharType="begin"/>
                    </w:r>
                    <w:r w:rsidR="00117947">
                      <w:rPr>
                        <w:lang w:val="en-US"/>
                      </w:rPr>
                      <w:instrText xml:space="preserve"> CITATION Rut34 \l 1033 </w:instrText>
                    </w:r>
                    <w:r w:rsidR="00117947">
                      <w:fldChar w:fldCharType="separate"/>
                    </w:r>
                    <w:r w:rsidR="00117947">
                      <w:rPr>
                        <w:noProof/>
                        <w:lang w:val="en-US"/>
                      </w:rPr>
                      <w:t>(Rutherston)</w:t>
                    </w:r>
                    <w:r w:rsidR="00117947">
                      <w:fldChar w:fldCharType="end"/>
                    </w:r>
                  </w:sdtContent>
                </w:sdt>
              </w:p>
            </w:sdtContent>
          </w:sdt>
        </w:tc>
      </w:tr>
    </w:tbl>
    <w:p w14:paraId="5C5CB38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2-03T15:44:00Z" w:initials="KJ">
    <w:p w14:paraId="2CED0BA7" w14:textId="6E1B4D44" w:rsidR="004D148F" w:rsidRDefault="004D148F">
      <w:pPr>
        <w:pStyle w:val="CommentText"/>
      </w:pPr>
      <w:r>
        <w:rPr>
          <w:rStyle w:val="CommentReference"/>
        </w:rPr>
        <w:annotationRef/>
      </w:r>
      <w:r>
        <w:t>Author mentions photographs in original entry but only provides generic website addresses rather than specific images and locations</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7125F" w14:textId="77777777" w:rsidR="001A0134" w:rsidRDefault="001A0134" w:rsidP="007A0D55">
      <w:pPr>
        <w:spacing w:after="0" w:line="240" w:lineRule="auto"/>
      </w:pPr>
      <w:r>
        <w:separator/>
      </w:r>
    </w:p>
  </w:endnote>
  <w:endnote w:type="continuationSeparator" w:id="0">
    <w:p w14:paraId="1A96C996" w14:textId="77777777" w:rsidR="001A0134" w:rsidRDefault="001A013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16E41" w14:textId="77777777" w:rsidR="001A0134" w:rsidRDefault="001A0134" w:rsidP="007A0D55">
      <w:pPr>
        <w:spacing w:after="0" w:line="240" w:lineRule="auto"/>
      </w:pPr>
      <w:r>
        <w:separator/>
      </w:r>
    </w:p>
  </w:footnote>
  <w:footnote w:type="continuationSeparator" w:id="0">
    <w:p w14:paraId="22A245B5" w14:textId="77777777" w:rsidR="001A0134" w:rsidRDefault="001A013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444DC" w14:textId="77777777" w:rsidR="001A0134" w:rsidRDefault="001A013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528ED4" w14:textId="77777777" w:rsidR="001A0134" w:rsidRDefault="001A01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06E"/>
    <w:rsid w:val="00032559"/>
    <w:rsid w:val="00052040"/>
    <w:rsid w:val="000B25AE"/>
    <w:rsid w:val="000B55AB"/>
    <w:rsid w:val="000D24DC"/>
    <w:rsid w:val="00101B2E"/>
    <w:rsid w:val="00116FA0"/>
    <w:rsid w:val="00117947"/>
    <w:rsid w:val="0015114C"/>
    <w:rsid w:val="001A0134"/>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148F"/>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306E"/>
    <w:rsid w:val="00C27FAB"/>
    <w:rsid w:val="00C358D4"/>
    <w:rsid w:val="00C6296B"/>
    <w:rsid w:val="00CC586D"/>
    <w:rsid w:val="00CE5A4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70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30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06E"/>
    <w:rPr>
      <w:rFonts w:ascii="Lucida Grande" w:hAnsi="Lucida Grande" w:cs="Lucida Grande"/>
      <w:sz w:val="18"/>
      <w:szCs w:val="18"/>
    </w:rPr>
  </w:style>
  <w:style w:type="character" w:styleId="CommentReference">
    <w:name w:val="annotation reference"/>
    <w:basedOn w:val="DefaultParagraphFont"/>
    <w:uiPriority w:val="99"/>
    <w:semiHidden/>
    <w:rsid w:val="004D148F"/>
    <w:rPr>
      <w:sz w:val="18"/>
      <w:szCs w:val="18"/>
    </w:rPr>
  </w:style>
  <w:style w:type="paragraph" w:styleId="CommentText">
    <w:name w:val="annotation text"/>
    <w:basedOn w:val="Normal"/>
    <w:link w:val="CommentTextChar"/>
    <w:uiPriority w:val="99"/>
    <w:semiHidden/>
    <w:rsid w:val="004D148F"/>
    <w:pPr>
      <w:spacing w:line="240" w:lineRule="auto"/>
    </w:pPr>
    <w:rPr>
      <w:sz w:val="24"/>
      <w:szCs w:val="24"/>
    </w:rPr>
  </w:style>
  <w:style w:type="character" w:customStyle="1" w:styleId="CommentTextChar">
    <w:name w:val="Comment Text Char"/>
    <w:basedOn w:val="DefaultParagraphFont"/>
    <w:link w:val="CommentText"/>
    <w:uiPriority w:val="99"/>
    <w:semiHidden/>
    <w:rsid w:val="004D148F"/>
    <w:rPr>
      <w:sz w:val="24"/>
      <w:szCs w:val="24"/>
    </w:rPr>
  </w:style>
  <w:style w:type="paragraph" w:styleId="CommentSubject">
    <w:name w:val="annotation subject"/>
    <w:basedOn w:val="CommentText"/>
    <w:next w:val="CommentText"/>
    <w:link w:val="CommentSubjectChar"/>
    <w:uiPriority w:val="99"/>
    <w:semiHidden/>
    <w:rsid w:val="004D148F"/>
    <w:rPr>
      <w:b/>
      <w:bCs/>
      <w:sz w:val="20"/>
      <w:szCs w:val="20"/>
    </w:rPr>
  </w:style>
  <w:style w:type="character" w:customStyle="1" w:styleId="CommentSubjectChar">
    <w:name w:val="Comment Subject Char"/>
    <w:basedOn w:val="CommentTextChar"/>
    <w:link w:val="CommentSubject"/>
    <w:uiPriority w:val="99"/>
    <w:semiHidden/>
    <w:rsid w:val="004D148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30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06E"/>
    <w:rPr>
      <w:rFonts w:ascii="Lucida Grande" w:hAnsi="Lucida Grande" w:cs="Lucida Grande"/>
      <w:sz w:val="18"/>
      <w:szCs w:val="18"/>
    </w:rPr>
  </w:style>
  <w:style w:type="character" w:styleId="CommentReference">
    <w:name w:val="annotation reference"/>
    <w:basedOn w:val="DefaultParagraphFont"/>
    <w:uiPriority w:val="99"/>
    <w:semiHidden/>
    <w:rsid w:val="004D148F"/>
    <w:rPr>
      <w:sz w:val="18"/>
      <w:szCs w:val="18"/>
    </w:rPr>
  </w:style>
  <w:style w:type="paragraph" w:styleId="CommentText">
    <w:name w:val="annotation text"/>
    <w:basedOn w:val="Normal"/>
    <w:link w:val="CommentTextChar"/>
    <w:uiPriority w:val="99"/>
    <w:semiHidden/>
    <w:rsid w:val="004D148F"/>
    <w:pPr>
      <w:spacing w:line="240" w:lineRule="auto"/>
    </w:pPr>
    <w:rPr>
      <w:sz w:val="24"/>
      <w:szCs w:val="24"/>
    </w:rPr>
  </w:style>
  <w:style w:type="character" w:customStyle="1" w:styleId="CommentTextChar">
    <w:name w:val="Comment Text Char"/>
    <w:basedOn w:val="DefaultParagraphFont"/>
    <w:link w:val="CommentText"/>
    <w:uiPriority w:val="99"/>
    <w:semiHidden/>
    <w:rsid w:val="004D148F"/>
    <w:rPr>
      <w:sz w:val="24"/>
      <w:szCs w:val="24"/>
    </w:rPr>
  </w:style>
  <w:style w:type="paragraph" w:styleId="CommentSubject">
    <w:name w:val="annotation subject"/>
    <w:basedOn w:val="CommentText"/>
    <w:next w:val="CommentText"/>
    <w:link w:val="CommentSubjectChar"/>
    <w:uiPriority w:val="99"/>
    <w:semiHidden/>
    <w:rsid w:val="004D148F"/>
    <w:rPr>
      <w:b/>
      <w:bCs/>
      <w:sz w:val="20"/>
      <w:szCs w:val="20"/>
    </w:rPr>
  </w:style>
  <w:style w:type="character" w:customStyle="1" w:styleId="CommentSubjectChar">
    <w:name w:val="Comment Subject Char"/>
    <w:basedOn w:val="CommentTextChar"/>
    <w:link w:val="CommentSubject"/>
    <w:uiPriority w:val="99"/>
    <w:semiHidden/>
    <w:rsid w:val="004D14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E383899E158D4C99B99DA5B46CFFD2"/>
        <w:category>
          <w:name w:val="General"/>
          <w:gallery w:val="placeholder"/>
        </w:category>
        <w:types>
          <w:type w:val="bbPlcHdr"/>
        </w:types>
        <w:behaviors>
          <w:behavior w:val="content"/>
        </w:behaviors>
        <w:guid w:val="{43B29693-05CE-7741-B42A-2E43BB3B9C2D}"/>
      </w:docPartPr>
      <w:docPartBody>
        <w:p w:rsidR="00BC4699" w:rsidRDefault="00BC4699">
          <w:pPr>
            <w:pStyle w:val="2CE383899E158D4C99B99DA5B46CFFD2"/>
          </w:pPr>
          <w:r w:rsidRPr="00CC586D">
            <w:rPr>
              <w:rStyle w:val="PlaceholderText"/>
              <w:b/>
              <w:color w:val="FFFFFF" w:themeColor="background1"/>
            </w:rPr>
            <w:t>[Salutation]</w:t>
          </w:r>
        </w:p>
      </w:docPartBody>
    </w:docPart>
    <w:docPart>
      <w:docPartPr>
        <w:name w:val="05245ED2F132484FBACA4920D7197FE9"/>
        <w:category>
          <w:name w:val="General"/>
          <w:gallery w:val="placeholder"/>
        </w:category>
        <w:types>
          <w:type w:val="bbPlcHdr"/>
        </w:types>
        <w:behaviors>
          <w:behavior w:val="content"/>
        </w:behaviors>
        <w:guid w:val="{763C66B1-A1E6-2049-8BE1-BC4B0011F020}"/>
      </w:docPartPr>
      <w:docPartBody>
        <w:p w:rsidR="00BC4699" w:rsidRDefault="00BC4699">
          <w:pPr>
            <w:pStyle w:val="05245ED2F132484FBACA4920D7197FE9"/>
          </w:pPr>
          <w:r>
            <w:rPr>
              <w:rStyle w:val="PlaceholderText"/>
            </w:rPr>
            <w:t>[First name]</w:t>
          </w:r>
        </w:p>
      </w:docPartBody>
    </w:docPart>
    <w:docPart>
      <w:docPartPr>
        <w:name w:val="2F89553EC60F994D96096B9C5C152E47"/>
        <w:category>
          <w:name w:val="General"/>
          <w:gallery w:val="placeholder"/>
        </w:category>
        <w:types>
          <w:type w:val="bbPlcHdr"/>
        </w:types>
        <w:behaviors>
          <w:behavior w:val="content"/>
        </w:behaviors>
        <w:guid w:val="{20D231A7-A80A-014A-87DC-40F24A11B5B7}"/>
      </w:docPartPr>
      <w:docPartBody>
        <w:p w:rsidR="00BC4699" w:rsidRDefault="00BC4699">
          <w:pPr>
            <w:pStyle w:val="2F89553EC60F994D96096B9C5C152E47"/>
          </w:pPr>
          <w:r>
            <w:rPr>
              <w:rStyle w:val="PlaceholderText"/>
            </w:rPr>
            <w:t>[Middle name]</w:t>
          </w:r>
        </w:p>
      </w:docPartBody>
    </w:docPart>
    <w:docPart>
      <w:docPartPr>
        <w:name w:val="5DFF586D836EAB468DD0A8F38818E277"/>
        <w:category>
          <w:name w:val="General"/>
          <w:gallery w:val="placeholder"/>
        </w:category>
        <w:types>
          <w:type w:val="bbPlcHdr"/>
        </w:types>
        <w:behaviors>
          <w:behavior w:val="content"/>
        </w:behaviors>
        <w:guid w:val="{1332B5AF-C469-284B-80BD-49BC338C0881}"/>
      </w:docPartPr>
      <w:docPartBody>
        <w:p w:rsidR="00BC4699" w:rsidRDefault="00BC4699">
          <w:pPr>
            <w:pStyle w:val="5DFF586D836EAB468DD0A8F38818E277"/>
          </w:pPr>
          <w:r>
            <w:rPr>
              <w:rStyle w:val="PlaceholderText"/>
            </w:rPr>
            <w:t>[Last name]</w:t>
          </w:r>
        </w:p>
      </w:docPartBody>
    </w:docPart>
    <w:docPart>
      <w:docPartPr>
        <w:name w:val="4F4D66C9841D5F4C9AF5EDA54EB5AD54"/>
        <w:category>
          <w:name w:val="General"/>
          <w:gallery w:val="placeholder"/>
        </w:category>
        <w:types>
          <w:type w:val="bbPlcHdr"/>
        </w:types>
        <w:behaviors>
          <w:behavior w:val="content"/>
        </w:behaviors>
        <w:guid w:val="{26E7C652-0A4E-5C46-8CD5-3989D46B7ACE}"/>
      </w:docPartPr>
      <w:docPartBody>
        <w:p w:rsidR="00BC4699" w:rsidRDefault="00BC4699">
          <w:pPr>
            <w:pStyle w:val="4F4D66C9841D5F4C9AF5EDA54EB5AD54"/>
          </w:pPr>
          <w:r>
            <w:rPr>
              <w:rStyle w:val="PlaceholderText"/>
            </w:rPr>
            <w:t>[Enter your biography]</w:t>
          </w:r>
        </w:p>
      </w:docPartBody>
    </w:docPart>
    <w:docPart>
      <w:docPartPr>
        <w:name w:val="4EF7DD50FF82564C8FCE18E63EC9D8C3"/>
        <w:category>
          <w:name w:val="General"/>
          <w:gallery w:val="placeholder"/>
        </w:category>
        <w:types>
          <w:type w:val="bbPlcHdr"/>
        </w:types>
        <w:behaviors>
          <w:behavior w:val="content"/>
        </w:behaviors>
        <w:guid w:val="{9590EB5C-4F8D-BF42-8EEA-8183CCE8A4C1}"/>
      </w:docPartPr>
      <w:docPartBody>
        <w:p w:rsidR="00BC4699" w:rsidRDefault="00BC4699">
          <w:pPr>
            <w:pStyle w:val="4EF7DD50FF82564C8FCE18E63EC9D8C3"/>
          </w:pPr>
          <w:r>
            <w:rPr>
              <w:rStyle w:val="PlaceholderText"/>
            </w:rPr>
            <w:t>[Enter the institution with which you are affiliated]</w:t>
          </w:r>
        </w:p>
      </w:docPartBody>
    </w:docPart>
    <w:docPart>
      <w:docPartPr>
        <w:name w:val="494A8890393812418DCF3C371579FEB9"/>
        <w:category>
          <w:name w:val="General"/>
          <w:gallery w:val="placeholder"/>
        </w:category>
        <w:types>
          <w:type w:val="bbPlcHdr"/>
        </w:types>
        <w:behaviors>
          <w:behavior w:val="content"/>
        </w:behaviors>
        <w:guid w:val="{E92A575F-5C8D-2041-B5BC-440325BA61B0}"/>
      </w:docPartPr>
      <w:docPartBody>
        <w:p w:rsidR="00BC4699" w:rsidRDefault="00BC4699">
          <w:pPr>
            <w:pStyle w:val="494A8890393812418DCF3C371579FEB9"/>
          </w:pPr>
          <w:r w:rsidRPr="00EF74F7">
            <w:rPr>
              <w:b/>
              <w:color w:val="808080" w:themeColor="background1" w:themeShade="80"/>
            </w:rPr>
            <w:t>[Enter the headword for your article]</w:t>
          </w:r>
        </w:p>
      </w:docPartBody>
    </w:docPart>
    <w:docPart>
      <w:docPartPr>
        <w:name w:val="C42A643E6046E44A8F60107AE9E09D1F"/>
        <w:category>
          <w:name w:val="General"/>
          <w:gallery w:val="placeholder"/>
        </w:category>
        <w:types>
          <w:type w:val="bbPlcHdr"/>
        </w:types>
        <w:behaviors>
          <w:behavior w:val="content"/>
        </w:behaviors>
        <w:guid w:val="{F87B5A95-0CC3-7E47-A119-F432E0B8D6AD}"/>
      </w:docPartPr>
      <w:docPartBody>
        <w:p w:rsidR="00BC4699" w:rsidRDefault="00BC4699">
          <w:pPr>
            <w:pStyle w:val="C42A643E6046E44A8F60107AE9E09D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10EEE89A2041746878F95E8A7CE19E2"/>
        <w:category>
          <w:name w:val="General"/>
          <w:gallery w:val="placeholder"/>
        </w:category>
        <w:types>
          <w:type w:val="bbPlcHdr"/>
        </w:types>
        <w:behaviors>
          <w:behavior w:val="content"/>
        </w:behaviors>
        <w:guid w:val="{4D2640F5-606E-544B-BB93-021D28B6F283}"/>
      </w:docPartPr>
      <w:docPartBody>
        <w:p w:rsidR="00BC4699" w:rsidRDefault="00BC4699">
          <w:pPr>
            <w:pStyle w:val="210EEE89A2041746878F95E8A7CE19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B3218B50FB3140A9A46C332A59650D"/>
        <w:category>
          <w:name w:val="General"/>
          <w:gallery w:val="placeholder"/>
        </w:category>
        <w:types>
          <w:type w:val="bbPlcHdr"/>
        </w:types>
        <w:behaviors>
          <w:behavior w:val="content"/>
        </w:behaviors>
        <w:guid w:val="{0F715F57-16C3-0D44-9460-3D1A52A0857D}"/>
      </w:docPartPr>
      <w:docPartBody>
        <w:p w:rsidR="00BC4699" w:rsidRDefault="00BC4699">
          <w:pPr>
            <w:pStyle w:val="CAB3218B50FB3140A9A46C332A5965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E50A86FB90A1743BFF3E5F6C50143A3"/>
        <w:category>
          <w:name w:val="General"/>
          <w:gallery w:val="placeholder"/>
        </w:category>
        <w:types>
          <w:type w:val="bbPlcHdr"/>
        </w:types>
        <w:behaviors>
          <w:behavior w:val="content"/>
        </w:behaviors>
        <w:guid w:val="{D860ACA3-50ED-9C48-9112-FF07E0B473F1}"/>
      </w:docPartPr>
      <w:docPartBody>
        <w:p w:rsidR="00BC4699" w:rsidRDefault="00BC4699">
          <w:pPr>
            <w:pStyle w:val="9E50A86FB90A1743BFF3E5F6C50143A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99"/>
    <w:rsid w:val="00BC46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E383899E158D4C99B99DA5B46CFFD2">
    <w:name w:val="2CE383899E158D4C99B99DA5B46CFFD2"/>
  </w:style>
  <w:style w:type="paragraph" w:customStyle="1" w:styleId="05245ED2F132484FBACA4920D7197FE9">
    <w:name w:val="05245ED2F132484FBACA4920D7197FE9"/>
  </w:style>
  <w:style w:type="paragraph" w:customStyle="1" w:styleId="2F89553EC60F994D96096B9C5C152E47">
    <w:name w:val="2F89553EC60F994D96096B9C5C152E47"/>
  </w:style>
  <w:style w:type="paragraph" w:customStyle="1" w:styleId="5DFF586D836EAB468DD0A8F38818E277">
    <w:name w:val="5DFF586D836EAB468DD0A8F38818E277"/>
  </w:style>
  <w:style w:type="paragraph" w:customStyle="1" w:styleId="4F4D66C9841D5F4C9AF5EDA54EB5AD54">
    <w:name w:val="4F4D66C9841D5F4C9AF5EDA54EB5AD54"/>
  </w:style>
  <w:style w:type="paragraph" w:customStyle="1" w:styleId="4EF7DD50FF82564C8FCE18E63EC9D8C3">
    <w:name w:val="4EF7DD50FF82564C8FCE18E63EC9D8C3"/>
  </w:style>
  <w:style w:type="paragraph" w:customStyle="1" w:styleId="494A8890393812418DCF3C371579FEB9">
    <w:name w:val="494A8890393812418DCF3C371579FEB9"/>
  </w:style>
  <w:style w:type="paragraph" w:customStyle="1" w:styleId="C42A643E6046E44A8F60107AE9E09D1F">
    <w:name w:val="C42A643E6046E44A8F60107AE9E09D1F"/>
  </w:style>
  <w:style w:type="paragraph" w:customStyle="1" w:styleId="210EEE89A2041746878F95E8A7CE19E2">
    <w:name w:val="210EEE89A2041746878F95E8A7CE19E2"/>
  </w:style>
  <w:style w:type="paragraph" w:customStyle="1" w:styleId="CAB3218B50FB3140A9A46C332A59650D">
    <w:name w:val="CAB3218B50FB3140A9A46C332A59650D"/>
  </w:style>
  <w:style w:type="paragraph" w:customStyle="1" w:styleId="9E50A86FB90A1743BFF3E5F6C50143A3">
    <w:name w:val="9E50A86FB90A1743BFF3E5F6C50143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E383899E158D4C99B99DA5B46CFFD2">
    <w:name w:val="2CE383899E158D4C99B99DA5B46CFFD2"/>
  </w:style>
  <w:style w:type="paragraph" w:customStyle="1" w:styleId="05245ED2F132484FBACA4920D7197FE9">
    <w:name w:val="05245ED2F132484FBACA4920D7197FE9"/>
  </w:style>
  <w:style w:type="paragraph" w:customStyle="1" w:styleId="2F89553EC60F994D96096B9C5C152E47">
    <w:name w:val="2F89553EC60F994D96096B9C5C152E47"/>
  </w:style>
  <w:style w:type="paragraph" w:customStyle="1" w:styleId="5DFF586D836EAB468DD0A8F38818E277">
    <w:name w:val="5DFF586D836EAB468DD0A8F38818E277"/>
  </w:style>
  <w:style w:type="paragraph" w:customStyle="1" w:styleId="4F4D66C9841D5F4C9AF5EDA54EB5AD54">
    <w:name w:val="4F4D66C9841D5F4C9AF5EDA54EB5AD54"/>
  </w:style>
  <w:style w:type="paragraph" w:customStyle="1" w:styleId="4EF7DD50FF82564C8FCE18E63EC9D8C3">
    <w:name w:val="4EF7DD50FF82564C8FCE18E63EC9D8C3"/>
  </w:style>
  <w:style w:type="paragraph" w:customStyle="1" w:styleId="494A8890393812418DCF3C371579FEB9">
    <w:name w:val="494A8890393812418DCF3C371579FEB9"/>
  </w:style>
  <w:style w:type="paragraph" w:customStyle="1" w:styleId="C42A643E6046E44A8F60107AE9E09D1F">
    <w:name w:val="C42A643E6046E44A8F60107AE9E09D1F"/>
  </w:style>
  <w:style w:type="paragraph" w:customStyle="1" w:styleId="210EEE89A2041746878F95E8A7CE19E2">
    <w:name w:val="210EEE89A2041746878F95E8A7CE19E2"/>
  </w:style>
  <w:style w:type="paragraph" w:customStyle="1" w:styleId="CAB3218B50FB3140A9A46C332A59650D">
    <w:name w:val="CAB3218B50FB3140A9A46C332A59650D"/>
  </w:style>
  <w:style w:type="paragraph" w:customStyle="1" w:styleId="9E50A86FB90A1743BFF3E5F6C50143A3">
    <w:name w:val="9E50A86FB90A1743BFF3E5F6C50143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Has33</b:Tag>
    <b:SourceType>ArticleInAPeriodical</b:SourceType>
    <b:Guid>{BFB9D248-C5EC-E64E-ABF7-C046F7F8E2FB}</b:Guid>
    <b:Author>
      <b:Author>
        <b:NameList>
          <b:Person>
            <b:Last>Haskell</b:Last>
            <b:First>A.</b:First>
          </b:Person>
        </b:NameList>
      </b:Author>
    </b:Author>
    <b:Title>A Reply to Leslie Burrowes</b:Title>
    <b:Year>1933</b:Year>
    <b:Pages>547–548</b:Pages>
    <b:Comments>The response by a leading critic of modern dance to Burrowes’ article, ‘The Modern Dance Movement in England’.</b:Comments>
    <b:JournalName>The Dancing Times</b:JournalName>
    <b:Month>February</b:Month>
    <b:PeriodicalTitle>The Dancing Times</b:PeriodicalTitle>
    <b:RefOrder>1</b:RefOrder>
  </b:Source>
  <b:Source>
    <b:Tag>Nic07</b:Tag>
    <b:SourceType>Book</b:SourceType>
    <b:Guid>{5AB22949-98F7-3D4A-91BF-FF945AA1301C}</b:Guid>
    <b:Author>
      <b:Author>
        <b:NameList>
          <b:Person>
            <b:Last>Nicholas</b:Last>
            <b:First>L.</b:First>
          </b:Person>
        </b:NameList>
      </b:Author>
    </b:Author>
    <b:Title>Dancing in Utopia: Dartington Hall and its Dancers</b:Title>
    <b:Publisher>Dance Books</b:Publisher>
    <b:City>Alton</b:City>
    <b:Year>2007</b:Year>
    <b:Comments>Includes the context of Burrowes’ early career at Dartington Hall.</b:Comments>
    <b:StateProvince>Hampshire</b:StateProvince>
    <b:CountryRegion>UK</b:CountryRegion>
    <b:RefOrder>2</b:RefOrder>
  </b:Source>
  <b:Source>
    <b:Tag>Nic10</b:Tag>
    <b:SourceType>JournalArticle</b:SourceType>
    <b:Guid>{6B127F3B-CB31-494B-BC3B-25B1A15B7BF2}</b:Guid>
    <b:Author>
      <b:Author>
        <b:NameList>
          <b:Person>
            <b:Last>Nicholas</b:Last>
            <b:First>L.</b:First>
          </b:Person>
        </b:NameList>
      </b:Author>
    </b:Author>
    <b:Title>The Dance Centre: Finding a Place for Laban</b:Title>
    <b:Year>2010</b:Year>
    <b:Volume>XXIX</b:Volume>
    <b:Comments>Summarises controversies surrounding the break-up of the Dance Centre and Laban’s position in 1940.</b:Comments>
    <b:JournalName>Movement, Dance and Drama</b:JournalName>
    <b:Issue>1</b:Issue>
    <b:RefOrder>3</b:RefOrder>
  </b:Source>
  <b:Source>
    <b:Tag>Nic101</b:Tag>
    <b:SourceType>JournalArticle</b:SourceType>
    <b:Guid>{109DAF6C-525D-2F4A-94C0-AC1876507E50}</b:Guid>
    <b:Author>
      <b:Author>
        <b:NameList>
          <b:Person>
            <b:Last>Nicholas</b:Last>
            <b:First>L.</b:First>
          </b:Person>
        </b:NameList>
      </b:Author>
    </b:Author>
    <b:Title>Leslie Burrowes: A Young Dancer in Dresden and London, 1930 - 34</b:Title>
    <b:JournalName>Dance Research</b:JournalName>
    <b:Year>2010</b:Year>
    <b:Volume>XXVIII</b:Volume>
    <b:Issue>2</b:Issue>
    <b:Pages>153-78</b:Pages>
    <b:Comments>Includes annotated transcriptions of Burrowes’ letters from Dresden and compares her activities in the first years back in London.</b:Comments>
    <b:RefOrder>4</b:RefOrder>
  </b:Source>
  <b:Source>
    <b:Tag>Rut34</b:Tag>
    <b:SourceType>JournalArticle</b:SourceType>
    <b:Guid>{DD69F988-7927-1846-90E2-93FDCBD9835A}</b:Guid>
    <b:Author>
      <b:Author>
        <b:NameList>
          <b:Person>
            <b:Last>Rutherston</b:Last>
            <b:First>J.</b:First>
          </b:Person>
        </b:NameList>
      </b:Author>
    </b:Author>
    <b:Title>The Central European Dance in England</b:Title>
    <b:JournalName>The Dancing Times</b:JournalName>
    <b:Year>1934</b:Year>
    <b:Month>December</b:Month>
    <b:Pages>313-16</b:Pages>
    <b:Comments>Provides essential background on the diversity of modern dance in early 1930s Britain.</b:Comments>
    <b:RefOrder>5</b:RefOrder>
  </b:Source>
</b:Sources>
</file>

<file path=customXml/itemProps1.xml><?xml version="1.0" encoding="utf-8"?>
<ds:datastoreItem xmlns:ds="http://schemas.openxmlformats.org/officeDocument/2006/customXml" ds:itemID="{A8B3D9C0-4C04-5C4A-BA60-68821C955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1219</Words>
  <Characters>6951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5</cp:revision>
  <dcterms:created xsi:type="dcterms:W3CDTF">2015-02-03T23:15:00Z</dcterms:created>
  <dcterms:modified xsi:type="dcterms:W3CDTF">2015-02-03T23:44:00Z</dcterms:modified>
</cp:coreProperties>
</file>