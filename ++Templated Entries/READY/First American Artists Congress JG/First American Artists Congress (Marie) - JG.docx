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B098D5C3434F41884233CCC5D5F97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A19AE9B1194F9CBE96208BE6D950A3"/>
            </w:placeholder>
            <w:text/>
          </w:sdtPr>
          <w:sdtEndPr/>
          <w:sdtContent>
            <w:tc>
              <w:tcPr>
                <w:tcW w:w="2073" w:type="dxa"/>
              </w:tcPr>
              <w:p w:rsidR="00B574C9" w:rsidRDefault="00764FA1" w:rsidP="00764FA1">
                <w:r>
                  <w:t>Annika</w:t>
                </w:r>
              </w:p>
            </w:tc>
          </w:sdtContent>
        </w:sdt>
        <w:sdt>
          <w:sdtPr>
            <w:alias w:val="Middle name"/>
            <w:tag w:val="authorMiddleName"/>
            <w:id w:val="-2076034781"/>
            <w:placeholder>
              <w:docPart w:val="D2EAF98BD3094B93B902175D266A971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5A0DA64EDFF42CEB1E96C705D951B3D"/>
            </w:placeholder>
            <w:text/>
          </w:sdtPr>
          <w:sdtEndPr/>
          <w:sdtContent>
            <w:tc>
              <w:tcPr>
                <w:tcW w:w="2642" w:type="dxa"/>
              </w:tcPr>
              <w:p w:rsidR="00B574C9" w:rsidRDefault="00764FA1" w:rsidP="00764FA1">
                <w:r>
                  <w:t>Marie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F0E6F0BF0534C4D92330219F2853E0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10C1B685C52467FA8BDBFF8F4BE384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rPr>
            <w:alias w:val="Article headword"/>
            <w:tag w:val="articleHeadword"/>
            <w:id w:val="-361440020"/>
            <w:placeholder>
              <w:docPart w:val="4449A751F9CF465B8E533C8C20998E7B"/>
            </w:placeholder>
            <w:text/>
          </w:sdtPr>
          <w:sdtContent>
            <w:tc>
              <w:tcPr>
                <w:tcW w:w="9016" w:type="dxa"/>
                <w:tcMar>
                  <w:top w:w="113" w:type="dxa"/>
                  <w:bottom w:w="113" w:type="dxa"/>
                </w:tcMar>
              </w:tcPr>
              <w:p w:rsidR="003F0D73" w:rsidRPr="00FB589A" w:rsidRDefault="00764FA1" w:rsidP="00764FA1">
                <w:r w:rsidRPr="00764FA1">
                  <w:rPr>
                    <w:lang w:val="en-CA"/>
                  </w:rPr>
                  <w:t>First American Artists’ Congress (14-16 February 1936)</w:t>
                </w:r>
              </w:p>
            </w:tc>
          </w:sdtContent>
        </w:sdt>
      </w:tr>
      <w:tr w:rsidR="00464699" w:rsidTr="007821B0">
        <w:sdt>
          <w:sdtPr>
            <w:alias w:val="Variant headwords"/>
            <w:tag w:val="variantHeadwords"/>
            <w:id w:val="173464402"/>
            <w:placeholder>
              <w:docPart w:val="5B8A00D07FAC41C8AB12F58E0651B0B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C5CFE552DAC40F084E2AB6B73A1405B"/>
            </w:placeholder>
          </w:sdtPr>
          <w:sdtEndPr/>
          <w:sdtContent>
            <w:tc>
              <w:tcPr>
                <w:tcW w:w="9016" w:type="dxa"/>
                <w:tcMar>
                  <w:top w:w="113" w:type="dxa"/>
                  <w:bottom w:w="113" w:type="dxa"/>
                </w:tcMar>
              </w:tcPr>
              <w:p w:rsidR="00E85A05" w:rsidRPr="00764FA1" w:rsidRDefault="00764FA1" w:rsidP="00764FA1">
                <w:r w:rsidRPr="0005782B">
                  <w:t xml:space="preserve">The First American Artists’ Congress convened over three days in New York City, and marked the formal establishment of the American Artists’ Congress (1936-1942). </w:t>
                </w:r>
                <w:r>
                  <w:t>The members of the</w:t>
                </w:r>
                <w:r w:rsidRPr="005968AF">
                  <w:rPr>
                    <w:lang w:val="en-CA"/>
                  </w:rPr>
                  <w:t xml:space="preserve"> organisation</w:t>
                </w:r>
                <w:r>
                  <w:t xml:space="preserve"> were brought together to act </w:t>
                </w:r>
                <w:r w:rsidRPr="0005782B">
                  <w:t>on behalf of artists, art</w:t>
                </w:r>
                <w:r>
                  <w:t>,</w:t>
                </w:r>
                <w:r w:rsidRPr="0005782B">
                  <w:t xml:space="preserve"> and artistic freedom. The Congress met its</w:t>
                </w:r>
                <w:r>
                  <w:t xml:space="preserve"> broad mandate by organis</w:t>
                </w:r>
                <w:r w:rsidRPr="0005782B">
                  <w:t>ing exhibitions, hosting symposia, publishing, fund-raising, protesting censorship and lobbying for artists’ rights. Although not overtly aligned with a political party, the Congress’s politics were in keeping with the Popular Front (1935-1939), the Communist Party’s strategy to forge connections with the non-revolutionary intelligentsia and liberal midd</w:t>
                </w:r>
                <w:r>
                  <w:t>le class by emphasis</w:t>
                </w:r>
                <w:r w:rsidRPr="0005782B">
                  <w:t>ing their shared cultural values and stressing the necessity of a mutual alliance against f</w:t>
                </w:r>
                <w:r w:rsidR="00A06400">
                  <w:t>ascism.</w:t>
                </w:r>
              </w:p>
            </w:tc>
          </w:sdtContent>
        </w:sdt>
      </w:tr>
      <w:tr w:rsidR="003F0D73" w:rsidTr="003F0D73">
        <w:sdt>
          <w:sdtPr>
            <w:alias w:val="Article text"/>
            <w:tag w:val="articleText"/>
            <w:id w:val="634067588"/>
            <w:placeholder>
              <w:docPart w:val="AAF86DEA89754831A51311405FD9C3A5"/>
            </w:placeholder>
          </w:sdtPr>
          <w:sdtEndPr/>
          <w:sdtContent>
            <w:tc>
              <w:tcPr>
                <w:tcW w:w="9016" w:type="dxa"/>
                <w:tcMar>
                  <w:top w:w="113" w:type="dxa"/>
                  <w:bottom w:w="113" w:type="dxa"/>
                </w:tcMar>
              </w:tcPr>
              <w:p w:rsidR="00764FA1" w:rsidRDefault="00764FA1" w:rsidP="00764FA1">
                <w:r w:rsidRPr="0005782B">
                  <w:t xml:space="preserve">The First American Artists’ Congress convened over three days in New York City, and marked the formal establishment of the American Artists’ Congress (1936-1942). </w:t>
                </w:r>
                <w:r>
                  <w:t>The members of the</w:t>
                </w:r>
                <w:r w:rsidRPr="005968AF">
                  <w:rPr>
                    <w:lang w:val="en-CA"/>
                  </w:rPr>
                  <w:t xml:space="preserve"> organisation</w:t>
                </w:r>
                <w:r>
                  <w:t xml:space="preserve"> were brought together to act </w:t>
                </w:r>
                <w:r w:rsidRPr="0005782B">
                  <w:t>on behalf of artists, art</w:t>
                </w:r>
                <w:r>
                  <w:t>,</w:t>
                </w:r>
                <w:r w:rsidRPr="0005782B">
                  <w:t xml:space="preserve"> and artistic freedom. The Congress met its</w:t>
                </w:r>
                <w:r>
                  <w:t xml:space="preserve"> broad mandate by organis</w:t>
                </w:r>
                <w:r w:rsidRPr="0005782B">
                  <w:t>ing exhibitions, hosting symposia, publishing, fund-raising, protesting censorship and lobbying for artists’ rights. Although not overtly aligned with a political party, the Congress’s politics were in keeping with the Popular Front (1935-1939), the Communist Party’s strategy to forge connections with the non-revolutionary intelligentsia and liberal midd</w:t>
                </w:r>
                <w:r>
                  <w:t>le class by emphasis</w:t>
                </w:r>
                <w:r w:rsidRPr="0005782B">
                  <w:t xml:space="preserve">ing their shared cultural values and stressing the necessity of a mutual alliance against fascism. </w:t>
                </w:r>
              </w:p>
              <w:p w:rsidR="00764FA1" w:rsidRPr="0005782B" w:rsidRDefault="00764FA1" w:rsidP="00764FA1"/>
              <w:p w:rsidR="00764FA1" w:rsidRDefault="00764FA1" w:rsidP="00764FA1">
                <w:r w:rsidRPr="0005782B">
                  <w:t>This first meeting of t</w:t>
                </w:r>
                <w:r>
                  <w:t>he Congress laid out the organis</w:t>
                </w:r>
                <w:r w:rsidRPr="0005782B">
                  <w:t>ation’s main rallying points</w:t>
                </w:r>
                <w:r>
                  <w:t xml:space="preserve">: </w:t>
                </w:r>
                <w:r w:rsidRPr="0005782B">
                  <w:t xml:space="preserve"> (1) While the emergency relief programs set up in the Great Depression, such as the Works Progress Administration, were important recognitions by the federal government of the material distress of living artists as productive workers, these were only temporary, partial solutions. The Congress lobbied for permanent and much expanded government arts support. (2) Artists were threatened by political dictatorships that were intolerant of cultural difference, critical dissent, and the freedom of expression, as evident </w:t>
                </w:r>
                <w:r>
                  <w:t>in the cases of</w:t>
                </w:r>
                <w:r w:rsidRPr="0005782B">
                  <w:t xml:space="preserve"> Hitler in Germany and Mussolini in Italy. The Congress </w:t>
                </w:r>
                <w:r>
                  <w:t>acted in</w:t>
                </w:r>
                <w:r w:rsidRPr="0005782B">
                  <w:t xml:space="preserve"> solidarity </w:t>
                </w:r>
                <w:r>
                  <w:t>with</w:t>
                </w:r>
                <w:r w:rsidRPr="0005782B">
                  <w:t xml:space="preserve"> anti-fascist initiatives abroad and serve</w:t>
                </w:r>
                <w:r>
                  <w:t>d</w:t>
                </w:r>
                <w:r w:rsidRPr="0005782B">
                  <w:t xml:space="preserve"> as watchdog for encroachments of fascism at home, which could take the form of censorship and racism. (3) All effo</w:t>
                </w:r>
                <w:r>
                  <w:t>rts should be made to</w:t>
                </w:r>
                <w:r w:rsidRPr="005968AF">
                  <w:rPr>
                    <w:lang w:val="en-CA"/>
                  </w:rPr>
                  <w:t xml:space="preserve"> democratise</w:t>
                </w:r>
                <w:r w:rsidRPr="0005782B">
                  <w:t xml:space="preserve"> culture and support the arts broadly. The Congress </w:t>
                </w:r>
                <w:r>
                  <w:t xml:space="preserve">maintained that </w:t>
                </w:r>
                <w:r w:rsidRPr="0005782B">
                  <w:t>popular access to the arts</w:t>
                </w:r>
                <w:r>
                  <w:t xml:space="preserve"> was </w:t>
                </w:r>
                <w:proofErr w:type="gramStart"/>
                <w:r>
                  <w:t>key</w:t>
                </w:r>
                <w:proofErr w:type="gramEnd"/>
                <w:r>
                  <w:t xml:space="preserve"> in fostering a civilisation of peace, democracy and freedom.</w:t>
                </w:r>
              </w:p>
              <w:p w:rsidR="00A06400" w:rsidRDefault="00A06400" w:rsidP="00764FA1"/>
              <w:p w:rsidR="00A06400" w:rsidRPr="0005782B" w:rsidRDefault="00A06400" w:rsidP="00A06400">
                <w:pPr>
                  <w:keepNext/>
                </w:pPr>
                <w:r>
                  <w:t>File: artistcongress1.jpg</w:t>
                </w:r>
              </w:p>
              <w:p w:rsidR="00764FA1" w:rsidRPr="0005782B" w:rsidRDefault="00A06400" w:rsidP="00A06400">
                <w:pPr>
                  <w:pStyle w:val="Caption"/>
                </w:pPr>
                <w:fldSimple w:instr=" SEQ Figure \* ARABIC ">
                  <w:r>
                    <w:rPr>
                      <w:noProof/>
                    </w:rPr>
                    <w:t>1</w:t>
                  </w:r>
                </w:fldSimple>
                <w:r w:rsidRPr="00BD0179">
                  <w:t xml:space="preserve">Men hanging banner for American Artists’ Congress exhibition, </w:t>
                </w:r>
                <w:proofErr w:type="spellStart"/>
                <w:r w:rsidRPr="00BD0179">
                  <w:t>n.d.</w:t>
                </w:r>
                <w:proofErr w:type="spellEnd"/>
                <w:r w:rsidRPr="00BD0179">
                  <w:t xml:space="preserve"> Black-and-white photograph, 9 5/8 x 7 1/2 </w:t>
                </w:r>
                <w:r w:rsidRPr="00BD0179">
                  <w:lastRenderedPageBreak/>
                  <w:t xml:space="preserve">inches, Mitchell </w:t>
                </w:r>
                <w:proofErr w:type="spellStart"/>
                <w:r w:rsidRPr="00BD0179">
                  <w:t>Wolfson</w:t>
                </w:r>
                <w:proofErr w:type="spellEnd"/>
                <w:r w:rsidRPr="00BD0179">
                  <w:t xml:space="preserve">, Jr. Collection, </w:t>
                </w:r>
                <w:proofErr w:type="spellStart"/>
                <w:r w:rsidRPr="00BD0179">
                  <w:t>Wolfsonian</w:t>
                </w:r>
                <w:proofErr w:type="spellEnd"/>
                <w:r w:rsidRPr="00BD0179">
                  <w:t xml:space="preserve">-Florida International University, Miami </w:t>
                </w:r>
                <w:proofErr w:type="spellStart"/>
                <w:r w:rsidRPr="00BD0179">
                  <w:t>Breach</w:t>
                </w:r>
                <w:proofErr w:type="spellEnd"/>
                <w:r w:rsidRPr="00BD0179">
                  <w:t xml:space="preserve">, Florida. </w:t>
                </w:r>
                <w:r w:rsidRPr="00A06400">
                  <w:t>http://www.wolfsonian.org/explore/collections/men-hanging-banner-american-artists-congress-exhibition#</w:t>
                </w:r>
              </w:p>
              <w:p w:rsidR="007A78A6" w:rsidRDefault="007A78A6" w:rsidP="007A78A6">
                <w:pPr>
                  <w:pStyle w:val="Authornote"/>
                </w:pPr>
                <w:r w:rsidRPr="0005782B">
                  <w:t xml:space="preserve">Copyright will probably come from the </w:t>
                </w:r>
                <w:proofErr w:type="spellStart"/>
                <w:r w:rsidRPr="0005782B">
                  <w:t>Wolfsonian</w:t>
                </w:r>
                <w:proofErr w:type="spellEnd"/>
              </w:p>
              <w:p w:rsidR="007A78A6" w:rsidRDefault="007A78A6" w:rsidP="00764FA1"/>
              <w:p w:rsidR="00764FA1" w:rsidRPr="0005782B" w:rsidRDefault="00764FA1" w:rsidP="00764FA1">
                <w:r>
                  <w:t>The Congress’s position of stylistic and thematic inclusivity marks the main difference from its predecessor, the John Reed Club (1929-1935), an openly Soviet-oriented organization committed to proletarian/workers’ culture. As part of the new “</w:t>
                </w:r>
                <w:r w:rsidRPr="0005782B">
                  <w:t>Popular Front</w:t>
                </w:r>
                <w:r>
                  <w:t>”</w:t>
                </w:r>
                <w:r w:rsidRPr="0005782B">
                  <w:t xml:space="preserve"> strategy</w:t>
                </w:r>
                <w:r>
                  <w:t xml:space="preserve"> to downplay </w:t>
                </w:r>
                <w:r w:rsidRPr="0038172C">
                  <w:t xml:space="preserve">divisive </w:t>
                </w:r>
                <w:r>
                  <w:t>revolutionary rhetoric, the Congress did not prescribe artistic themes or subject matter, and it embraced styles ranging from academic realism to formal abstraction.</w:t>
                </w:r>
              </w:p>
              <w:p w:rsidR="00764FA1" w:rsidRPr="0005782B" w:rsidRDefault="00764FA1" w:rsidP="00764FA1"/>
              <w:p w:rsidR="003F0D73" w:rsidRDefault="00764FA1" w:rsidP="00764FA1">
                <w:r w:rsidRPr="0005782B">
                  <w:t xml:space="preserve">The demise of the Congress follows the Popular Front’s decline. </w:t>
                </w:r>
                <w:r>
                  <w:t>Belief in the Popular Front platform was eroded by t</w:t>
                </w:r>
                <w:r w:rsidRPr="0005782B">
                  <w:t>he Communist Party’s intolerance of independent voices and critical dissent</w:t>
                </w:r>
                <w:r>
                  <w:t>,</w:t>
                </w:r>
                <w:r w:rsidRPr="0005782B">
                  <w:t xml:space="preserve"> revealed in the Moscow Trials of 1936 and 1938; the USSR’s negotiation with fascist Germany in the Nazi-Soviet Non-Aggression Pact of 1939; and the displays later that </w:t>
                </w:r>
                <w:r>
                  <w:t xml:space="preserve">same year of the USSR’s own militarism </w:t>
                </w:r>
                <w:r w:rsidRPr="0005782B">
                  <w:t>with its invasions of Poland and Finland. In the wake of these events, many Congress members resigned. The organization officially dissolved in 1942</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94B959DF85E49A2B0B53B4E7CADFD08"/>
              </w:placeholder>
            </w:sdtPr>
            <w:sdtEndPr/>
            <w:sdtContent>
              <w:p w:rsidR="007A78A6" w:rsidRDefault="007A78A6" w:rsidP="007A78A6"/>
              <w:p w:rsidR="007A78A6" w:rsidRDefault="007A78A6" w:rsidP="007A78A6">
                <w:sdt>
                  <w:sdtPr>
                    <w:id w:val="2114551400"/>
                    <w:citation/>
                  </w:sdtPr>
                  <w:sdtContent>
                    <w:r>
                      <w:fldChar w:fldCharType="begin"/>
                    </w:r>
                    <w:r>
                      <w:rPr>
                        <w:lang w:val="en-US"/>
                      </w:rPr>
                      <w:instrText xml:space="preserve"> CITATION Bai86 \l 1033 </w:instrText>
                    </w:r>
                    <w:r>
                      <w:fldChar w:fldCharType="separate"/>
                    </w:r>
                    <w:r>
                      <w:rPr>
                        <w:noProof/>
                        <w:lang w:val="en-US"/>
                      </w:rPr>
                      <w:t>(Baigell and Williams)</w:t>
                    </w:r>
                    <w:r>
                      <w:fldChar w:fldCharType="end"/>
                    </w:r>
                  </w:sdtContent>
                </w:sdt>
                <w:bookmarkStart w:id="0" w:name="_GoBack"/>
                <w:bookmarkEnd w:id="0"/>
              </w:p>
              <w:p w:rsidR="003235A7" w:rsidRDefault="00CC643C" w:rsidP="007A78A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43C" w:rsidRDefault="00CC643C" w:rsidP="007A0D55">
      <w:pPr>
        <w:spacing w:after="0" w:line="240" w:lineRule="auto"/>
      </w:pPr>
      <w:r>
        <w:separator/>
      </w:r>
    </w:p>
  </w:endnote>
  <w:endnote w:type="continuationSeparator" w:id="0">
    <w:p w:rsidR="00CC643C" w:rsidRDefault="00CC64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43C" w:rsidRDefault="00CC643C" w:rsidP="007A0D55">
      <w:pPr>
        <w:spacing w:after="0" w:line="240" w:lineRule="auto"/>
      </w:pPr>
      <w:r>
        <w:separator/>
      </w:r>
    </w:p>
  </w:footnote>
  <w:footnote w:type="continuationSeparator" w:id="0">
    <w:p w:rsidR="00CC643C" w:rsidRDefault="00CC643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3C"/>
    <w:rsid w:val="0000243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4FA1"/>
    <w:rsid w:val="00780D95"/>
    <w:rsid w:val="00780DC7"/>
    <w:rsid w:val="007A0D55"/>
    <w:rsid w:val="007A78A6"/>
    <w:rsid w:val="007B3377"/>
    <w:rsid w:val="007E5F44"/>
    <w:rsid w:val="00821DE3"/>
    <w:rsid w:val="00846CE1"/>
    <w:rsid w:val="008A5B87"/>
    <w:rsid w:val="00922950"/>
    <w:rsid w:val="009A7264"/>
    <w:rsid w:val="009D1606"/>
    <w:rsid w:val="009E18A1"/>
    <w:rsid w:val="009E73D7"/>
    <w:rsid w:val="00A0640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643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43C"/>
    <w:rPr>
      <w:rFonts w:ascii="Tahoma" w:hAnsi="Tahoma" w:cs="Tahoma"/>
      <w:sz w:val="16"/>
      <w:szCs w:val="16"/>
    </w:rPr>
  </w:style>
  <w:style w:type="paragraph" w:styleId="Caption">
    <w:name w:val="caption"/>
    <w:basedOn w:val="Normal"/>
    <w:next w:val="Normal"/>
    <w:uiPriority w:val="35"/>
    <w:semiHidden/>
    <w:qFormat/>
    <w:rsid w:val="00A0640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43C"/>
    <w:rPr>
      <w:rFonts w:ascii="Tahoma" w:hAnsi="Tahoma" w:cs="Tahoma"/>
      <w:sz w:val="16"/>
      <w:szCs w:val="16"/>
    </w:rPr>
  </w:style>
  <w:style w:type="paragraph" w:styleId="Caption">
    <w:name w:val="caption"/>
    <w:basedOn w:val="Normal"/>
    <w:next w:val="Normal"/>
    <w:uiPriority w:val="35"/>
    <w:semiHidden/>
    <w:qFormat/>
    <w:rsid w:val="00A064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B098D5C3434F41884233CCC5D5F978"/>
        <w:category>
          <w:name w:val="General"/>
          <w:gallery w:val="placeholder"/>
        </w:category>
        <w:types>
          <w:type w:val="bbPlcHdr"/>
        </w:types>
        <w:behaviors>
          <w:behavior w:val="content"/>
        </w:behaviors>
        <w:guid w:val="{776E527C-A940-4A66-992D-97F25364724E}"/>
      </w:docPartPr>
      <w:docPartBody>
        <w:p w:rsidR="00000000" w:rsidRDefault="00301F32">
          <w:pPr>
            <w:pStyle w:val="C8B098D5C3434F41884233CCC5D5F978"/>
          </w:pPr>
          <w:r w:rsidRPr="00CC586D">
            <w:rPr>
              <w:rStyle w:val="PlaceholderText"/>
              <w:b/>
              <w:color w:val="FFFFFF" w:themeColor="background1"/>
            </w:rPr>
            <w:t>[Salutation]</w:t>
          </w:r>
        </w:p>
      </w:docPartBody>
    </w:docPart>
    <w:docPart>
      <w:docPartPr>
        <w:name w:val="37A19AE9B1194F9CBE96208BE6D950A3"/>
        <w:category>
          <w:name w:val="General"/>
          <w:gallery w:val="placeholder"/>
        </w:category>
        <w:types>
          <w:type w:val="bbPlcHdr"/>
        </w:types>
        <w:behaviors>
          <w:behavior w:val="content"/>
        </w:behaviors>
        <w:guid w:val="{AF83BB03-DE8F-4B08-99F7-62425F7E0787}"/>
      </w:docPartPr>
      <w:docPartBody>
        <w:p w:rsidR="00000000" w:rsidRDefault="00301F32">
          <w:pPr>
            <w:pStyle w:val="37A19AE9B1194F9CBE96208BE6D950A3"/>
          </w:pPr>
          <w:r>
            <w:rPr>
              <w:rStyle w:val="PlaceholderText"/>
            </w:rPr>
            <w:t>[First name]</w:t>
          </w:r>
        </w:p>
      </w:docPartBody>
    </w:docPart>
    <w:docPart>
      <w:docPartPr>
        <w:name w:val="D2EAF98BD3094B93B902175D266A9716"/>
        <w:category>
          <w:name w:val="General"/>
          <w:gallery w:val="placeholder"/>
        </w:category>
        <w:types>
          <w:type w:val="bbPlcHdr"/>
        </w:types>
        <w:behaviors>
          <w:behavior w:val="content"/>
        </w:behaviors>
        <w:guid w:val="{44DAFC96-16B6-4AD2-AE51-9505241880C7}"/>
      </w:docPartPr>
      <w:docPartBody>
        <w:p w:rsidR="00000000" w:rsidRDefault="00301F32">
          <w:pPr>
            <w:pStyle w:val="D2EAF98BD3094B93B902175D266A9716"/>
          </w:pPr>
          <w:r>
            <w:rPr>
              <w:rStyle w:val="PlaceholderText"/>
            </w:rPr>
            <w:t>[Middle name]</w:t>
          </w:r>
        </w:p>
      </w:docPartBody>
    </w:docPart>
    <w:docPart>
      <w:docPartPr>
        <w:name w:val="B5A0DA64EDFF42CEB1E96C705D951B3D"/>
        <w:category>
          <w:name w:val="General"/>
          <w:gallery w:val="placeholder"/>
        </w:category>
        <w:types>
          <w:type w:val="bbPlcHdr"/>
        </w:types>
        <w:behaviors>
          <w:behavior w:val="content"/>
        </w:behaviors>
        <w:guid w:val="{EDE03791-F890-4819-A3ED-077B3788352B}"/>
      </w:docPartPr>
      <w:docPartBody>
        <w:p w:rsidR="00000000" w:rsidRDefault="00301F32">
          <w:pPr>
            <w:pStyle w:val="B5A0DA64EDFF42CEB1E96C705D951B3D"/>
          </w:pPr>
          <w:r>
            <w:rPr>
              <w:rStyle w:val="PlaceholderText"/>
            </w:rPr>
            <w:t>[Last</w:t>
          </w:r>
          <w:r>
            <w:rPr>
              <w:rStyle w:val="PlaceholderText"/>
            </w:rPr>
            <w:t xml:space="preserve"> name]</w:t>
          </w:r>
        </w:p>
      </w:docPartBody>
    </w:docPart>
    <w:docPart>
      <w:docPartPr>
        <w:name w:val="5F0E6F0BF0534C4D92330219F2853E0C"/>
        <w:category>
          <w:name w:val="General"/>
          <w:gallery w:val="placeholder"/>
        </w:category>
        <w:types>
          <w:type w:val="bbPlcHdr"/>
        </w:types>
        <w:behaviors>
          <w:behavior w:val="content"/>
        </w:behaviors>
        <w:guid w:val="{20AD483E-69F1-4034-8877-34F181124ACD}"/>
      </w:docPartPr>
      <w:docPartBody>
        <w:p w:rsidR="00000000" w:rsidRDefault="00301F32">
          <w:pPr>
            <w:pStyle w:val="5F0E6F0BF0534C4D92330219F2853E0C"/>
          </w:pPr>
          <w:r>
            <w:rPr>
              <w:rStyle w:val="PlaceholderText"/>
            </w:rPr>
            <w:t>[Enter your biography]</w:t>
          </w:r>
        </w:p>
      </w:docPartBody>
    </w:docPart>
    <w:docPart>
      <w:docPartPr>
        <w:name w:val="510C1B685C52467FA8BDBFF8F4BE3842"/>
        <w:category>
          <w:name w:val="General"/>
          <w:gallery w:val="placeholder"/>
        </w:category>
        <w:types>
          <w:type w:val="bbPlcHdr"/>
        </w:types>
        <w:behaviors>
          <w:behavior w:val="content"/>
        </w:behaviors>
        <w:guid w:val="{26377000-AEBC-4681-932C-F6673C124DFE}"/>
      </w:docPartPr>
      <w:docPartBody>
        <w:p w:rsidR="00000000" w:rsidRDefault="00301F32">
          <w:pPr>
            <w:pStyle w:val="510C1B685C52467FA8BDBFF8F4BE3842"/>
          </w:pPr>
          <w:r>
            <w:rPr>
              <w:rStyle w:val="PlaceholderText"/>
            </w:rPr>
            <w:t>[Enter the institution with which you are affiliated]</w:t>
          </w:r>
        </w:p>
      </w:docPartBody>
    </w:docPart>
    <w:docPart>
      <w:docPartPr>
        <w:name w:val="4449A751F9CF465B8E533C8C20998E7B"/>
        <w:category>
          <w:name w:val="General"/>
          <w:gallery w:val="placeholder"/>
        </w:category>
        <w:types>
          <w:type w:val="bbPlcHdr"/>
        </w:types>
        <w:behaviors>
          <w:behavior w:val="content"/>
        </w:behaviors>
        <w:guid w:val="{CE0A1894-E612-4FE6-9A6D-AFEF4FBE4563}"/>
      </w:docPartPr>
      <w:docPartBody>
        <w:p w:rsidR="00000000" w:rsidRDefault="00301F32">
          <w:pPr>
            <w:pStyle w:val="4449A751F9CF465B8E533C8C20998E7B"/>
          </w:pPr>
          <w:r w:rsidRPr="00EF74F7">
            <w:rPr>
              <w:b/>
              <w:color w:val="808080" w:themeColor="background1" w:themeShade="80"/>
            </w:rPr>
            <w:t>[Enter the headword for your article]</w:t>
          </w:r>
        </w:p>
      </w:docPartBody>
    </w:docPart>
    <w:docPart>
      <w:docPartPr>
        <w:name w:val="5B8A00D07FAC41C8AB12F58E0651B0B9"/>
        <w:category>
          <w:name w:val="General"/>
          <w:gallery w:val="placeholder"/>
        </w:category>
        <w:types>
          <w:type w:val="bbPlcHdr"/>
        </w:types>
        <w:behaviors>
          <w:behavior w:val="content"/>
        </w:behaviors>
        <w:guid w:val="{358C2B4D-A819-4B8B-9C24-C8ABB4FCA346}"/>
      </w:docPartPr>
      <w:docPartBody>
        <w:p w:rsidR="00000000" w:rsidRDefault="00301F32">
          <w:pPr>
            <w:pStyle w:val="5B8A00D07FAC41C8AB12F58E0651B0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CFE552DAC40F084E2AB6B73A1405B"/>
        <w:category>
          <w:name w:val="General"/>
          <w:gallery w:val="placeholder"/>
        </w:category>
        <w:types>
          <w:type w:val="bbPlcHdr"/>
        </w:types>
        <w:behaviors>
          <w:behavior w:val="content"/>
        </w:behaviors>
        <w:guid w:val="{0B0CBDCD-F06B-4CA7-AEDD-B95A962A3FBD}"/>
      </w:docPartPr>
      <w:docPartBody>
        <w:p w:rsidR="00000000" w:rsidRDefault="00301F32">
          <w:pPr>
            <w:pStyle w:val="3C5CFE552DAC40F084E2AB6B73A140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F86DEA89754831A51311405FD9C3A5"/>
        <w:category>
          <w:name w:val="General"/>
          <w:gallery w:val="placeholder"/>
        </w:category>
        <w:types>
          <w:type w:val="bbPlcHdr"/>
        </w:types>
        <w:behaviors>
          <w:behavior w:val="content"/>
        </w:behaviors>
        <w:guid w:val="{ADAB3D1C-ECC3-4C10-9DD1-FA2A1126EBE7}"/>
      </w:docPartPr>
      <w:docPartBody>
        <w:p w:rsidR="00000000" w:rsidRDefault="00301F32">
          <w:pPr>
            <w:pStyle w:val="AAF86DEA89754831A51311405FD9C3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4B959DF85E49A2B0B53B4E7CADFD08"/>
        <w:category>
          <w:name w:val="General"/>
          <w:gallery w:val="placeholder"/>
        </w:category>
        <w:types>
          <w:type w:val="bbPlcHdr"/>
        </w:types>
        <w:behaviors>
          <w:behavior w:val="content"/>
        </w:behaviors>
        <w:guid w:val="{65C2BC0D-2B43-42E4-B83A-8BEC199030D4}"/>
      </w:docPartPr>
      <w:docPartBody>
        <w:p w:rsidR="00000000" w:rsidRDefault="00301F32">
          <w:pPr>
            <w:pStyle w:val="594B959DF85E49A2B0B53B4E7CADFD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F32"/>
    <w:rsid w:val="00301F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B098D5C3434F41884233CCC5D5F978">
    <w:name w:val="C8B098D5C3434F41884233CCC5D5F978"/>
  </w:style>
  <w:style w:type="paragraph" w:customStyle="1" w:styleId="37A19AE9B1194F9CBE96208BE6D950A3">
    <w:name w:val="37A19AE9B1194F9CBE96208BE6D950A3"/>
  </w:style>
  <w:style w:type="paragraph" w:customStyle="1" w:styleId="D2EAF98BD3094B93B902175D266A9716">
    <w:name w:val="D2EAF98BD3094B93B902175D266A9716"/>
  </w:style>
  <w:style w:type="paragraph" w:customStyle="1" w:styleId="B5A0DA64EDFF42CEB1E96C705D951B3D">
    <w:name w:val="B5A0DA64EDFF42CEB1E96C705D951B3D"/>
  </w:style>
  <w:style w:type="paragraph" w:customStyle="1" w:styleId="5F0E6F0BF0534C4D92330219F2853E0C">
    <w:name w:val="5F0E6F0BF0534C4D92330219F2853E0C"/>
  </w:style>
  <w:style w:type="paragraph" w:customStyle="1" w:styleId="510C1B685C52467FA8BDBFF8F4BE3842">
    <w:name w:val="510C1B685C52467FA8BDBFF8F4BE3842"/>
  </w:style>
  <w:style w:type="paragraph" w:customStyle="1" w:styleId="4449A751F9CF465B8E533C8C20998E7B">
    <w:name w:val="4449A751F9CF465B8E533C8C20998E7B"/>
  </w:style>
  <w:style w:type="paragraph" w:customStyle="1" w:styleId="5B8A00D07FAC41C8AB12F58E0651B0B9">
    <w:name w:val="5B8A00D07FAC41C8AB12F58E0651B0B9"/>
  </w:style>
  <w:style w:type="paragraph" w:customStyle="1" w:styleId="3C5CFE552DAC40F084E2AB6B73A1405B">
    <w:name w:val="3C5CFE552DAC40F084E2AB6B73A1405B"/>
  </w:style>
  <w:style w:type="paragraph" w:customStyle="1" w:styleId="AAF86DEA89754831A51311405FD9C3A5">
    <w:name w:val="AAF86DEA89754831A51311405FD9C3A5"/>
  </w:style>
  <w:style w:type="paragraph" w:customStyle="1" w:styleId="594B959DF85E49A2B0B53B4E7CADFD08">
    <w:name w:val="594B959DF85E49A2B0B53B4E7CADFD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B098D5C3434F41884233CCC5D5F978">
    <w:name w:val="C8B098D5C3434F41884233CCC5D5F978"/>
  </w:style>
  <w:style w:type="paragraph" w:customStyle="1" w:styleId="37A19AE9B1194F9CBE96208BE6D950A3">
    <w:name w:val="37A19AE9B1194F9CBE96208BE6D950A3"/>
  </w:style>
  <w:style w:type="paragraph" w:customStyle="1" w:styleId="D2EAF98BD3094B93B902175D266A9716">
    <w:name w:val="D2EAF98BD3094B93B902175D266A9716"/>
  </w:style>
  <w:style w:type="paragraph" w:customStyle="1" w:styleId="B5A0DA64EDFF42CEB1E96C705D951B3D">
    <w:name w:val="B5A0DA64EDFF42CEB1E96C705D951B3D"/>
  </w:style>
  <w:style w:type="paragraph" w:customStyle="1" w:styleId="5F0E6F0BF0534C4D92330219F2853E0C">
    <w:name w:val="5F0E6F0BF0534C4D92330219F2853E0C"/>
  </w:style>
  <w:style w:type="paragraph" w:customStyle="1" w:styleId="510C1B685C52467FA8BDBFF8F4BE3842">
    <w:name w:val="510C1B685C52467FA8BDBFF8F4BE3842"/>
  </w:style>
  <w:style w:type="paragraph" w:customStyle="1" w:styleId="4449A751F9CF465B8E533C8C20998E7B">
    <w:name w:val="4449A751F9CF465B8E533C8C20998E7B"/>
  </w:style>
  <w:style w:type="paragraph" w:customStyle="1" w:styleId="5B8A00D07FAC41C8AB12F58E0651B0B9">
    <w:name w:val="5B8A00D07FAC41C8AB12F58E0651B0B9"/>
  </w:style>
  <w:style w:type="paragraph" w:customStyle="1" w:styleId="3C5CFE552DAC40F084E2AB6B73A1405B">
    <w:name w:val="3C5CFE552DAC40F084E2AB6B73A1405B"/>
  </w:style>
  <w:style w:type="paragraph" w:customStyle="1" w:styleId="AAF86DEA89754831A51311405FD9C3A5">
    <w:name w:val="AAF86DEA89754831A51311405FD9C3A5"/>
  </w:style>
  <w:style w:type="paragraph" w:customStyle="1" w:styleId="594B959DF85E49A2B0B53B4E7CADFD08">
    <w:name w:val="594B959DF85E49A2B0B53B4E7CADF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Bai86</b:Tag>
    <b:SourceType>Book</b:SourceType>
    <b:Guid>{8C63D4FE-87AA-469D-8528-B7AE2A3EE97C}</b:Guid>
    <b:Title>Artists Against War and Fascism: Papers of the First American Artists’ Congress</b:Title>
    <b:Year>1986</b:Year>
    <b:City> New Brunswick</b:City>
    <b:Publisher>Rutgers UP</b:Publisher>
    <b:Author>
      <b:Editor>
        <b:NameList>
          <b:Person>
            <b:Last>Baigell</b:Last>
            <b:First>M.</b:First>
          </b:Person>
          <b:Person>
            <b:Last>Williams</b:Last>
            <b:First>J.</b:First>
          </b:Person>
        </b:NameList>
      </b:Editor>
    </b:Author>
    <b:StateProvince>NJ</b:StateProvince>
    <b:RefOrder>1</b:RefOrder>
  </b:Source>
</b:Sources>
</file>

<file path=customXml/itemProps1.xml><?xml version="1.0" encoding="utf-8"?>
<ds:datastoreItem xmlns:ds="http://schemas.openxmlformats.org/officeDocument/2006/customXml" ds:itemID="{535D375F-DD63-4F7A-8A31-39207F8E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2014-08-05T20:15:00Z</dcterms:created>
  <dcterms:modified xsi:type="dcterms:W3CDTF">2014-08-05T20:21:00Z</dcterms:modified>
</cp:coreProperties>
</file>