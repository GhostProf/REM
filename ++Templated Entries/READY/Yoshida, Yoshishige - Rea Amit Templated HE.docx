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6A8781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11A323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16CB6763060C240B2B4C7A7924D0B7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503F96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6916C2518B31E429A006C83C5750663"/>
            </w:placeholder>
            <w:text/>
          </w:sdtPr>
          <w:sdtContent>
            <w:tc>
              <w:tcPr>
                <w:tcW w:w="2073" w:type="dxa"/>
              </w:tcPr>
              <w:p w14:paraId="6483FDCC" w14:textId="77777777" w:rsidR="00B574C9" w:rsidRDefault="006D705D" w:rsidP="006D705D">
                <w:r>
                  <w:t>Rea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0E452E83817CE4F98DA58B60574F144"/>
            </w:placeholder>
            <w:showingPlcHdr/>
            <w:text/>
          </w:sdtPr>
          <w:sdtContent>
            <w:tc>
              <w:tcPr>
                <w:tcW w:w="2551" w:type="dxa"/>
              </w:tcPr>
              <w:p w14:paraId="36AC5972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3C58F2ECA23174BAF4048D09B9DE9E2"/>
            </w:placeholder>
            <w:text/>
          </w:sdtPr>
          <w:sdtContent>
            <w:tc>
              <w:tcPr>
                <w:tcW w:w="2642" w:type="dxa"/>
              </w:tcPr>
              <w:p w14:paraId="0CF03831" w14:textId="77777777" w:rsidR="00B574C9" w:rsidRDefault="006D705D" w:rsidP="006D705D">
                <w:proofErr w:type="spellStart"/>
                <w:r>
                  <w:t>Amit</w:t>
                </w:r>
                <w:proofErr w:type="spellEnd"/>
              </w:p>
            </w:tc>
          </w:sdtContent>
        </w:sdt>
      </w:tr>
      <w:tr w:rsidR="00B574C9" w14:paraId="716ABC5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14888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F9EF344B11EE54DBA3795378FB6190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6C5E83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35CF4F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6C8CD3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AA761F7C13A754CA091826A0A6C220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0076A9CE" w14:textId="77777777" w:rsidR="00B574C9" w:rsidRDefault="006D705D" w:rsidP="006D705D">
                <w:r>
                  <w:t xml:space="preserve">Yale University </w:t>
                </w:r>
              </w:p>
            </w:tc>
          </w:sdtContent>
        </w:sdt>
      </w:tr>
    </w:tbl>
    <w:p w14:paraId="002F6DC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A9EA61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92038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ECD662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18CEED0FE6F804284657021DAFAD90E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356AA3A" w14:textId="77777777" w:rsidR="003F0D73" w:rsidRPr="00FB589A" w:rsidRDefault="006D705D" w:rsidP="003F0D73">
                <w:pPr>
                  <w:rPr>
                    <w:b/>
                  </w:rPr>
                </w:pPr>
                <w:r>
                  <w:rPr>
                    <w:rFonts w:asciiTheme="majorBidi" w:hAnsiTheme="majorBidi" w:cstheme="majorBidi"/>
                    <w:b/>
                    <w:sz w:val="24"/>
                    <w:szCs w:val="24"/>
                    <w:lang w:val="en-US"/>
                  </w:rPr>
                  <w:t>Yoshida</w:t>
                </w:r>
                <w:r w:rsidRPr="006D705D">
                  <w:rPr>
                    <w:rFonts w:asciiTheme="majorBidi" w:hAnsiTheme="majorBidi" w:cstheme="majorBidi"/>
                    <w:b/>
                    <w:sz w:val="24"/>
                    <w:szCs w:val="24"/>
                    <w:lang w:val="en-US"/>
                  </w:rPr>
                  <w:t xml:space="preserve">, </w:t>
                </w:r>
                <w:proofErr w:type="spellStart"/>
                <w:r w:rsidRPr="006D705D">
                  <w:rPr>
                    <w:rFonts w:asciiTheme="majorBidi" w:hAnsiTheme="majorBidi" w:cstheme="majorBidi"/>
                    <w:b/>
                    <w:sz w:val="24"/>
                    <w:szCs w:val="24"/>
                    <w:lang w:val="en-US"/>
                  </w:rPr>
                  <w:t>Yoshishige</w:t>
                </w:r>
                <w:proofErr w:type="spellEnd"/>
                <w:r w:rsidRPr="006D705D">
                  <w:rPr>
                    <w:rFonts w:asciiTheme="majorBidi" w:hAnsiTheme="majorBidi" w:cstheme="majorBidi"/>
                    <w:b/>
                    <w:sz w:val="24"/>
                    <w:szCs w:val="24"/>
                    <w:lang w:val="en-US"/>
                  </w:rPr>
                  <w:t xml:space="preserve"> (February 16, 1933–)</w:t>
                </w:r>
              </w:p>
            </w:tc>
          </w:sdtContent>
        </w:sdt>
      </w:tr>
      <w:tr w:rsidR="00464699" w14:paraId="505659F8" w14:textId="77777777" w:rsidTr="00EE0F60">
        <w:sdt>
          <w:sdtPr>
            <w:alias w:val="Variant headwords"/>
            <w:tag w:val="variantHeadwords"/>
            <w:id w:val="173464402"/>
            <w:placeholder>
              <w:docPart w:val="A6F325096FA93A47840273050B40B6E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8D50CBB" w14:textId="0DFF04DE" w:rsidR="00464699" w:rsidRDefault="006D705D" w:rsidP="00464699">
                <w:r w:rsidRPr="006D705D">
                  <w:t>Yoshida</w:t>
                </w:r>
                <w:r w:rsidR="00EE0F60">
                  <w:t>,</w:t>
                </w:r>
                <w:r w:rsidRPr="006D705D">
                  <w:t xml:space="preserve"> </w:t>
                </w:r>
                <w:proofErr w:type="spellStart"/>
                <w:r w:rsidRPr="006D705D">
                  <w:t>Kijū</w:t>
                </w:r>
                <w:proofErr w:type="spellEnd"/>
              </w:p>
            </w:tc>
          </w:sdtContent>
        </w:sdt>
      </w:tr>
      <w:tr w:rsidR="00E85A05" w14:paraId="233D5B46" w14:textId="77777777" w:rsidTr="003F0D73">
        <w:sdt>
          <w:sdtPr>
            <w:alias w:val="Abstract"/>
            <w:tag w:val="abstract"/>
            <w:id w:val="-635871867"/>
            <w:placeholder>
              <w:docPart w:val="8EF695B78889464BA04AA2331E6C341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C6587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E202A79" w14:textId="77777777" w:rsidTr="003F0D73">
        <w:sdt>
          <w:sdtPr>
            <w:alias w:val="Article text"/>
            <w:tag w:val="articleText"/>
            <w:id w:val="634067588"/>
            <w:placeholder>
              <w:docPart w:val="8881A0D6AFE9374B84B9C9296C38202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E35830" w14:textId="47A6A514" w:rsidR="006D705D" w:rsidRPr="006D705D" w:rsidRDefault="006D705D" w:rsidP="006D705D">
                <w:r w:rsidRPr="006D705D">
                  <w:t xml:space="preserve">Yoshida </w:t>
                </w:r>
                <w:proofErr w:type="spellStart"/>
                <w:r w:rsidRPr="006D705D">
                  <w:t>Yoshishige</w:t>
                </w:r>
                <w:proofErr w:type="spellEnd"/>
                <w:r w:rsidRPr="006D705D">
                  <w:t xml:space="preserve"> (known also as Yoshida </w:t>
                </w:r>
                <w:proofErr w:type="spellStart"/>
                <w:r w:rsidRPr="006D705D">
                  <w:t>Kijū</w:t>
                </w:r>
                <w:proofErr w:type="spellEnd"/>
                <w:r w:rsidRPr="006D705D">
                  <w:t xml:space="preserve">) is a Japanese film director associated with the Japanese New Wave. He entered the </w:t>
                </w:r>
                <w:proofErr w:type="spellStart"/>
                <w:r w:rsidRPr="006D705D">
                  <w:t>Shōchiku</w:t>
                </w:r>
                <w:proofErr w:type="spellEnd"/>
                <w:r w:rsidRPr="006D705D">
                  <w:t xml:space="preserve"> film studios in the mid-1950s and served as assistant to veteran directors such as Kinoshita Keisuke. Yoshida directed his first film, </w:t>
                </w:r>
                <w:proofErr w:type="spellStart"/>
                <w:r w:rsidRPr="00EE0F60">
                  <w:rPr>
                    <w:i/>
                  </w:rPr>
                  <w:t>Rokudenashi</w:t>
                </w:r>
                <w:proofErr w:type="spellEnd"/>
                <w:r w:rsidRPr="006D705D">
                  <w:t xml:space="preserve"> (</w:t>
                </w:r>
                <w:r w:rsidRPr="00EE0F60">
                  <w:rPr>
                    <w:i/>
                  </w:rPr>
                  <w:t>Good-for-nothing</w:t>
                </w:r>
                <w:r w:rsidRPr="006D705D">
                  <w:t>)</w:t>
                </w:r>
                <w:r w:rsidR="00116EB5">
                  <w:t>,</w:t>
                </w:r>
                <w:r w:rsidRPr="006D705D">
                  <w:t xml:space="preserve"> in 1960 when he was still in his twenties. He continued making films for the studio even after some of his cohorts quit, blaming </w:t>
                </w:r>
                <w:proofErr w:type="spellStart"/>
                <w:r w:rsidRPr="006D705D">
                  <w:t>Shōchiku</w:t>
                </w:r>
                <w:proofErr w:type="spellEnd"/>
                <w:r w:rsidRPr="006D705D">
                  <w:t xml:space="preserve"> for intervening in their work. However, after parts of his </w:t>
                </w:r>
                <w:proofErr w:type="spellStart"/>
                <w:r w:rsidRPr="00EE0F60">
                  <w:rPr>
                    <w:i/>
                  </w:rPr>
                  <w:t>Arashi</w:t>
                </w:r>
                <w:proofErr w:type="spellEnd"/>
                <w:r w:rsidRPr="00EE0F60">
                  <w:rPr>
                    <w:i/>
                  </w:rPr>
                  <w:t xml:space="preserve"> o </w:t>
                </w:r>
                <w:proofErr w:type="spellStart"/>
                <w:r w:rsidRPr="00EE0F60">
                  <w:rPr>
                    <w:i/>
                  </w:rPr>
                  <w:t>yobu</w:t>
                </w:r>
                <w:proofErr w:type="spellEnd"/>
                <w:r w:rsidRPr="00EE0F60">
                  <w:rPr>
                    <w:i/>
                  </w:rPr>
                  <w:t xml:space="preserve"> </w:t>
                </w:r>
                <w:proofErr w:type="spellStart"/>
                <w:r w:rsidRPr="00EE0F60">
                  <w:rPr>
                    <w:i/>
                  </w:rPr>
                  <w:t>juhachi-nin</w:t>
                </w:r>
                <w:proofErr w:type="spellEnd"/>
                <w:r w:rsidRPr="006D705D">
                  <w:t xml:space="preserve"> (</w:t>
                </w:r>
                <w:r w:rsidRPr="00EE0F60">
                  <w:rPr>
                    <w:i/>
                  </w:rPr>
                  <w:t>Eighteen Who Cause a Storm</w:t>
                </w:r>
                <w:r w:rsidRPr="006D705D">
                  <w:t xml:space="preserve">, 1963) were cut without his permission (particularly the ending), he decided that his next film for the studio, </w:t>
                </w:r>
                <w:r w:rsidRPr="00EE0F60">
                  <w:rPr>
                    <w:i/>
                  </w:rPr>
                  <w:t xml:space="preserve">Nihon </w:t>
                </w:r>
                <w:proofErr w:type="spellStart"/>
                <w:r w:rsidRPr="00EE0F60">
                  <w:rPr>
                    <w:i/>
                  </w:rPr>
                  <w:t>dasshutsu</w:t>
                </w:r>
                <w:proofErr w:type="spellEnd"/>
                <w:r w:rsidRPr="006D705D">
                  <w:t xml:space="preserve"> (</w:t>
                </w:r>
                <w:r w:rsidRPr="00EE0F60">
                  <w:rPr>
                    <w:i/>
                  </w:rPr>
                  <w:t>Escape from Japan</w:t>
                </w:r>
                <w:r w:rsidRPr="006D705D">
                  <w:t xml:space="preserve">, 1964) would be his last there. He consequently left the studio to become an independent filmmaker. With such works as </w:t>
                </w:r>
                <w:proofErr w:type="spellStart"/>
                <w:r w:rsidRPr="00654A7E">
                  <w:rPr>
                    <w:i/>
                  </w:rPr>
                  <w:t>Erosu</w:t>
                </w:r>
                <w:proofErr w:type="spellEnd"/>
                <w:r w:rsidRPr="00654A7E">
                  <w:rPr>
                    <w:i/>
                  </w:rPr>
                  <w:t xml:space="preserve"> + </w:t>
                </w:r>
                <w:proofErr w:type="spellStart"/>
                <w:r w:rsidRPr="00654A7E">
                  <w:rPr>
                    <w:i/>
                  </w:rPr>
                  <w:t>gyakusatsu</w:t>
                </w:r>
                <w:proofErr w:type="spellEnd"/>
                <w:r w:rsidRPr="006D705D">
                  <w:t xml:space="preserve"> (</w:t>
                </w:r>
                <w:r w:rsidRPr="00654A7E">
                  <w:rPr>
                    <w:i/>
                  </w:rPr>
                  <w:t>Eros + Massacre</w:t>
                </w:r>
                <w:r w:rsidRPr="006D705D">
                  <w:t xml:space="preserve">, 1969) and </w:t>
                </w:r>
                <w:proofErr w:type="spellStart"/>
                <w:r w:rsidRPr="00654A7E">
                  <w:rPr>
                    <w:i/>
                  </w:rPr>
                  <w:t>Kaigenrei</w:t>
                </w:r>
                <w:proofErr w:type="spellEnd"/>
                <w:r w:rsidRPr="006D705D">
                  <w:t xml:space="preserve"> (</w:t>
                </w:r>
                <w:r w:rsidRPr="00654A7E">
                  <w:rPr>
                    <w:i/>
                  </w:rPr>
                  <w:t xml:space="preserve">Coup </w:t>
                </w:r>
                <w:proofErr w:type="spellStart"/>
                <w:r w:rsidRPr="00654A7E">
                  <w:rPr>
                    <w:i/>
                  </w:rPr>
                  <w:t>d'Etat</w:t>
                </w:r>
                <w:proofErr w:type="spellEnd"/>
                <w:r w:rsidRPr="006D705D">
                  <w:t xml:space="preserve">, 1973), Yoshida reached a zenith of modernist filmmaking, as these films exemplify his film theory which calls for the negation of the self and a subjectivity that is not defined by dominating the other. In addition, Yoshida also published theoretical writings on film, including a critical rethinking of the cinema of </w:t>
                </w:r>
                <w:bookmarkStart w:id="0" w:name="_GoBack"/>
                <w:proofErr w:type="spellStart"/>
                <w:r w:rsidRPr="006D705D">
                  <w:t>Ozu</w:t>
                </w:r>
                <w:proofErr w:type="spellEnd"/>
                <w:r w:rsidRPr="006D705D">
                  <w:t xml:space="preserve"> </w:t>
                </w:r>
                <w:proofErr w:type="spellStart"/>
                <w:r w:rsidRPr="006D705D">
                  <w:t>Yasujirō</w:t>
                </w:r>
                <w:proofErr w:type="spellEnd"/>
                <w:r w:rsidRPr="006D705D">
                  <w:t xml:space="preserve">, </w:t>
                </w:r>
                <w:bookmarkEnd w:id="0"/>
                <w:proofErr w:type="spellStart"/>
                <w:r w:rsidRPr="00654A7E">
                  <w:rPr>
                    <w:i/>
                  </w:rPr>
                  <w:t>Ozu's</w:t>
                </w:r>
                <w:proofErr w:type="spellEnd"/>
                <w:r w:rsidRPr="00654A7E">
                  <w:rPr>
                    <w:i/>
                  </w:rPr>
                  <w:t xml:space="preserve"> Anti-Cinema</w:t>
                </w:r>
                <w:r w:rsidRPr="006D705D">
                  <w:t xml:space="preserve"> (2003).</w:t>
                </w:r>
              </w:p>
              <w:p w14:paraId="43BACF0D" w14:textId="77777777" w:rsidR="006D705D" w:rsidRDefault="006D705D" w:rsidP="00C27FAB"/>
              <w:p w14:paraId="70A6069A" w14:textId="77777777" w:rsidR="006D705D" w:rsidRPr="00ED28A2" w:rsidRDefault="006D705D" w:rsidP="006D705D">
                <w:pPr>
                  <w:pStyle w:val="Heading1"/>
                  <w:outlineLvl w:val="0"/>
                </w:pPr>
                <w:r w:rsidRPr="00ED28A2">
                  <w:t>Filmography:</w:t>
                </w:r>
              </w:p>
              <w:p w14:paraId="2C583CD4" w14:textId="77777777" w:rsidR="006D705D" w:rsidRPr="00ED28A2" w:rsidRDefault="006D705D" w:rsidP="006D705D">
                <w:proofErr w:type="spellStart"/>
                <w:r w:rsidRPr="00ED28A2">
                  <w:rPr>
                    <w:i/>
                    <w:iCs/>
                  </w:rPr>
                  <w:t>Rokudenashi</w:t>
                </w:r>
                <w:proofErr w:type="spellEnd"/>
                <w:r w:rsidRPr="00ED28A2">
                  <w:t xml:space="preserve"> (</w:t>
                </w:r>
                <w:r w:rsidRPr="00B23F39">
                  <w:rPr>
                    <w:i/>
                  </w:rPr>
                  <w:t>Good-for-nothing</w:t>
                </w:r>
                <w:r>
                  <w:t>) (</w:t>
                </w:r>
                <w:r w:rsidRPr="00ED28A2">
                  <w:t>1960)</w:t>
                </w:r>
              </w:p>
              <w:p w14:paraId="502266A8" w14:textId="77777777" w:rsidR="006D705D" w:rsidRDefault="006D705D" w:rsidP="006D705D">
                <w:pPr>
                  <w:rPr>
                    <w:i/>
                    <w:iCs/>
                  </w:rPr>
                </w:pPr>
              </w:p>
              <w:p w14:paraId="52C92C79" w14:textId="77777777" w:rsidR="006D705D" w:rsidRPr="00ED28A2" w:rsidRDefault="006D705D" w:rsidP="006D705D">
                <w:proofErr w:type="spellStart"/>
                <w:r w:rsidRPr="00ED28A2">
                  <w:rPr>
                    <w:i/>
                    <w:iCs/>
                  </w:rPr>
                  <w:t>Arashi</w:t>
                </w:r>
                <w:proofErr w:type="spellEnd"/>
                <w:r w:rsidRPr="00ED28A2">
                  <w:rPr>
                    <w:i/>
                    <w:iCs/>
                  </w:rPr>
                  <w:t xml:space="preserve"> o </w:t>
                </w:r>
                <w:proofErr w:type="spellStart"/>
                <w:r w:rsidRPr="00ED28A2">
                  <w:rPr>
                    <w:i/>
                    <w:iCs/>
                  </w:rPr>
                  <w:t>yobu</w:t>
                </w:r>
                <w:proofErr w:type="spellEnd"/>
                <w:r w:rsidRPr="00ED28A2">
                  <w:rPr>
                    <w:i/>
                    <w:iCs/>
                  </w:rPr>
                  <w:t xml:space="preserve"> </w:t>
                </w:r>
                <w:proofErr w:type="spellStart"/>
                <w:r w:rsidRPr="00ED28A2">
                  <w:rPr>
                    <w:i/>
                    <w:iCs/>
                  </w:rPr>
                  <w:t>juhachi-nin</w:t>
                </w:r>
                <w:proofErr w:type="spellEnd"/>
                <w:r w:rsidRPr="00ED28A2">
                  <w:t xml:space="preserve"> (</w:t>
                </w:r>
                <w:r w:rsidRPr="00B23F39">
                  <w:rPr>
                    <w:i/>
                    <w:iCs/>
                  </w:rPr>
                  <w:t>Eighteen Who Cause a Storm</w:t>
                </w:r>
                <w:r>
                  <w:rPr>
                    <w:iCs/>
                  </w:rPr>
                  <w:t>)</w:t>
                </w:r>
                <w:r w:rsidRPr="00ED28A2">
                  <w:t xml:space="preserve"> </w:t>
                </w:r>
                <w:r>
                  <w:t>(</w:t>
                </w:r>
                <w:r w:rsidRPr="00ED28A2">
                  <w:t>1963)</w:t>
                </w:r>
              </w:p>
              <w:p w14:paraId="0ABBF7F3" w14:textId="77777777" w:rsidR="006D705D" w:rsidRDefault="006D705D" w:rsidP="006D705D">
                <w:pPr>
                  <w:rPr>
                    <w:i/>
                    <w:iCs/>
                  </w:rPr>
                </w:pPr>
              </w:p>
              <w:p w14:paraId="6823DE85" w14:textId="77777777" w:rsidR="006D705D" w:rsidRPr="00ED28A2" w:rsidRDefault="006D705D" w:rsidP="006D705D">
                <w:r w:rsidRPr="00ED28A2">
                  <w:rPr>
                    <w:i/>
                    <w:iCs/>
                  </w:rPr>
                  <w:t xml:space="preserve">Nihon </w:t>
                </w:r>
                <w:proofErr w:type="spellStart"/>
                <w:r w:rsidRPr="00ED28A2">
                  <w:rPr>
                    <w:i/>
                    <w:iCs/>
                  </w:rPr>
                  <w:t>da</w:t>
                </w:r>
                <w:r>
                  <w:rPr>
                    <w:i/>
                    <w:iCs/>
                  </w:rPr>
                  <w:t>sshu</w:t>
                </w:r>
                <w:r w:rsidRPr="00ED28A2">
                  <w:rPr>
                    <w:i/>
                    <w:iCs/>
                  </w:rPr>
                  <w:t>tsu</w:t>
                </w:r>
                <w:proofErr w:type="spellEnd"/>
                <w:r w:rsidRPr="00ED28A2">
                  <w:t xml:space="preserve"> (</w:t>
                </w:r>
                <w:r w:rsidRPr="00B23F39">
                  <w:rPr>
                    <w:i/>
                  </w:rPr>
                  <w:t>Escape from Japan</w:t>
                </w:r>
                <w:r>
                  <w:t>)</w:t>
                </w:r>
                <w:r w:rsidRPr="005410C8">
                  <w:t xml:space="preserve"> </w:t>
                </w:r>
                <w:r>
                  <w:t>(</w:t>
                </w:r>
                <w:r w:rsidRPr="005410C8">
                  <w:t>1964</w:t>
                </w:r>
                <w:r w:rsidRPr="00ED28A2">
                  <w:t>)</w:t>
                </w:r>
              </w:p>
              <w:p w14:paraId="431C8BD4" w14:textId="77777777" w:rsidR="006D705D" w:rsidRDefault="006D705D" w:rsidP="006D705D">
                <w:pPr>
                  <w:rPr>
                    <w:i/>
                    <w:iCs/>
                  </w:rPr>
                </w:pPr>
              </w:p>
              <w:p w14:paraId="392D12FE" w14:textId="77777777" w:rsidR="006D705D" w:rsidRDefault="006D705D" w:rsidP="006D705D">
                <w:proofErr w:type="spellStart"/>
                <w:r w:rsidRPr="00ED28A2">
                  <w:rPr>
                    <w:i/>
                    <w:iCs/>
                  </w:rPr>
                  <w:t>Erosu</w:t>
                </w:r>
                <w:proofErr w:type="spellEnd"/>
                <w:r w:rsidRPr="00ED28A2">
                  <w:rPr>
                    <w:i/>
                    <w:iCs/>
                  </w:rPr>
                  <w:t xml:space="preserve"> </w:t>
                </w:r>
                <w:r>
                  <w:rPr>
                    <w:i/>
                    <w:iCs/>
                  </w:rPr>
                  <w:t>+</w:t>
                </w:r>
                <w:r w:rsidRPr="00ED28A2">
                  <w:rPr>
                    <w:i/>
                    <w:iCs/>
                  </w:rPr>
                  <w:t xml:space="preserve"> </w:t>
                </w:r>
                <w:proofErr w:type="spellStart"/>
                <w:r w:rsidRPr="00ED28A2">
                  <w:rPr>
                    <w:i/>
                    <w:iCs/>
                  </w:rPr>
                  <w:t>gyakusatsu</w:t>
                </w:r>
                <w:proofErr w:type="spellEnd"/>
                <w:r w:rsidRPr="00ED28A2">
                  <w:rPr>
                    <w:i/>
                    <w:iCs/>
                  </w:rPr>
                  <w:t xml:space="preserve"> </w:t>
                </w:r>
                <w:r w:rsidRPr="00ED28A2">
                  <w:t>(</w:t>
                </w:r>
                <w:r w:rsidRPr="00B23F39">
                  <w:rPr>
                    <w:i/>
                    <w:iCs/>
                  </w:rPr>
                  <w:t>Eros Plus Massacre</w:t>
                </w:r>
                <w:r>
                  <w:rPr>
                    <w:iCs/>
                  </w:rPr>
                  <w:t>) (</w:t>
                </w:r>
                <w:r w:rsidRPr="00ED28A2">
                  <w:t>1969)</w:t>
                </w:r>
              </w:p>
              <w:p w14:paraId="113E5EFC" w14:textId="77777777" w:rsidR="006D705D" w:rsidRDefault="006D705D" w:rsidP="006D705D">
                <w:pPr>
                  <w:rPr>
                    <w:i/>
                    <w:iCs/>
                  </w:rPr>
                </w:pPr>
              </w:p>
              <w:p w14:paraId="20CEB2AE" w14:textId="77777777" w:rsidR="006D705D" w:rsidRDefault="006D705D" w:rsidP="006D705D">
                <w:proofErr w:type="spellStart"/>
                <w:r w:rsidRPr="00F07947">
                  <w:rPr>
                    <w:i/>
                    <w:iCs/>
                  </w:rPr>
                  <w:t>Kokuhakuteki</w:t>
                </w:r>
                <w:proofErr w:type="spellEnd"/>
                <w:r w:rsidRPr="00F07947">
                  <w:rPr>
                    <w:i/>
                    <w:iCs/>
                  </w:rPr>
                  <w:t xml:space="preserve"> </w:t>
                </w:r>
                <w:proofErr w:type="spellStart"/>
                <w:r w:rsidRPr="00F07947">
                  <w:rPr>
                    <w:i/>
                    <w:iCs/>
                  </w:rPr>
                  <w:t>joy</w:t>
                </w:r>
                <w:r>
                  <w:rPr>
                    <w:i/>
                    <w:iCs/>
                  </w:rPr>
                  <w:t>u</w:t>
                </w:r>
                <w:r w:rsidRPr="00F07947">
                  <w:rPr>
                    <w:i/>
                    <w:iCs/>
                  </w:rPr>
                  <w:t>ron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>
                  <w:t>(</w:t>
                </w:r>
                <w:r w:rsidRPr="00B23F39">
                  <w:rPr>
                    <w:i/>
                  </w:rPr>
                  <w:t>Confessions Among Actresses</w:t>
                </w:r>
                <w:r>
                  <w:t>)</w:t>
                </w:r>
                <w:r w:rsidRPr="005410C8">
                  <w:t xml:space="preserve"> </w:t>
                </w:r>
                <w:r>
                  <w:t>(1971)</w:t>
                </w:r>
              </w:p>
              <w:p w14:paraId="34A97B7A" w14:textId="77777777" w:rsidR="006D705D" w:rsidRDefault="006D705D" w:rsidP="006D705D">
                <w:pPr>
                  <w:rPr>
                    <w:i/>
                    <w:iCs/>
                  </w:rPr>
                </w:pPr>
              </w:p>
              <w:p w14:paraId="64F2CEFC" w14:textId="77777777" w:rsidR="006D705D" w:rsidRDefault="006D705D" w:rsidP="006D705D">
                <w:proofErr w:type="spellStart"/>
                <w:r>
                  <w:rPr>
                    <w:i/>
                    <w:iCs/>
                  </w:rPr>
                  <w:t>Kaigenrei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>
                  <w:t>(</w:t>
                </w:r>
                <w:r w:rsidRPr="00B23F39">
                  <w:rPr>
                    <w:i/>
                    <w:iCs/>
                  </w:rPr>
                  <w:t xml:space="preserve">Coup </w:t>
                </w:r>
                <w:proofErr w:type="spellStart"/>
                <w:r w:rsidRPr="00B23F39">
                  <w:rPr>
                    <w:i/>
                    <w:iCs/>
                  </w:rPr>
                  <w:t>d'Et</w:t>
                </w:r>
                <w:r w:rsidRPr="005410C8">
                  <w:rPr>
                    <w:iCs/>
                  </w:rPr>
                  <w:t>at</w:t>
                </w:r>
                <w:proofErr w:type="spellEnd"/>
                <w:r>
                  <w:rPr>
                    <w:iCs/>
                  </w:rPr>
                  <w:t>) (</w:t>
                </w:r>
                <w:r>
                  <w:t>1973)</w:t>
                </w:r>
              </w:p>
              <w:p w14:paraId="51FB8751" w14:textId="77777777" w:rsidR="006D705D" w:rsidRDefault="006D705D" w:rsidP="006D705D">
                <w:pPr>
                  <w:rPr>
                    <w:i/>
                    <w:iCs/>
                  </w:rPr>
                </w:pPr>
              </w:p>
              <w:p w14:paraId="39830C3D" w14:textId="77777777" w:rsidR="006D705D" w:rsidRDefault="006D705D" w:rsidP="006D705D">
                <w:proofErr w:type="spellStart"/>
                <w:r>
                  <w:rPr>
                    <w:i/>
                    <w:iCs/>
                  </w:rPr>
                  <w:t>Kagami</w:t>
                </w:r>
                <w:proofErr w:type="spellEnd"/>
                <w:r>
                  <w:rPr>
                    <w:i/>
                    <w:iCs/>
                  </w:rPr>
                  <w:t xml:space="preserve"> no </w:t>
                </w:r>
                <w:proofErr w:type="spellStart"/>
                <w:r>
                  <w:rPr>
                    <w:i/>
                    <w:iCs/>
                  </w:rPr>
                  <w:t>onnatachi</w:t>
                </w:r>
                <w:proofErr w:type="spellEnd"/>
                <w:r>
                  <w:rPr>
                    <w:i/>
                    <w:iCs/>
                  </w:rPr>
                  <w:t xml:space="preserve"> </w:t>
                </w:r>
                <w:r>
                  <w:t>(</w:t>
                </w:r>
                <w:r w:rsidRPr="00B23F39">
                  <w:rPr>
                    <w:i/>
                  </w:rPr>
                  <w:t>Women in the Mirror</w:t>
                </w:r>
                <w:r>
                  <w:t>)</w:t>
                </w:r>
                <w:r w:rsidRPr="005410C8">
                  <w:t xml:space="preserve"> </w:t>
                </w:r>
                <w:r>
                  <w:t>(2002)</w:t>
                </w:r>
              </w:p>
              <w:p w14:paraId="7435F006" w14:textId="77777777" w:rsidR="000F0DD6" w:rsidRDefault="000F0DD6" w:rsidP="006D705D"/>
              <w:p w14:paraId="758E748C" w14:textId="77777777" w:rsidR="000F0DD6" w:rsidRDefault="000F0DD6" w:rsidP="000F0DD6">
                <w:pPr>
                  <w:pStyle w:val="Heading1"/>
                </w:pPr>
                <w:r>
                  <w:t>Useful Link:</w:t>
                </w:r>
              </w:p>
              <w:p w14:paraId="751A0C8D" w14:textId="19A8A20A" w:rsidR="000F0DD6" w:rsidRPr="00F07947" w:rsidRDefault="000F0DD6" w:rsidP="000F0DD6">
                <w:hyperlink r:id="rId9" w:history="1">
                  <w:proofErr w:type="spellStart"/>
                  <w:r w:rsidRPr="000F0DD6">
                    <w:rPr>
                      <w:rStyle w:val="Hyperlink"/>
                    </w:rPr>
                    <w:t>Midnighteye</w:t>
                  </w:r>
                  <w:proofErr w:type="spellEnd"/>
                  <w:r w:rsidRPr="000F0DD6">
                    <w:rPr>
                      <w:rStyle w:val="Hyperlink"/>
                    </w:rPr>
                    <w:t xml:space="preserve"> interview with </w:t>
                  </w:r>
                  <w:proofErr w:type="spellStart"/>
                  <w:r w:rsidRPr="000F0DD6">
                    <w:rPr>
                      <w:rStyle w:val="Hyperlink"/>
                    </w:rPr>
                    <w:t>Yoshishige</w:t>
                  </w:r>
                  <w:proofErr w:type="spellEnd"/>
                  <w:r w:rsidRPr="000F0DD6">
                    <w:rPr>
                      <w:rStyle w:val="Hyperlink"/>
                    </w:rPr>
                    <w:t xml:space="preserve"> Yoshida</w:t>
                  </w:r>
                </w:hyperlink>
              </w:p>
              <w:p w14:paraId="73794385" w14:textId="77777777" w:rsidR="003F0D73" w:rsidRDefault="003F0D73" w:rsidP="00C27FAB"/>
            </w:tc>
          </w:sdtContent>
        </w:sdt>
      </w:tr>
      <w:tr w:rsidR="003235A7" w14:paraId="11AD39C9" w14:textId="77777777" w:rsidTr="003235A7">
        <w:tc>
          <w:tcPr>
            <w:tcW w:w="9016" w:type="dxa"/>
          </w:tcPr>
          <w:p w14:paraId="030A1FD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8A445C0A666724DBCA7E108334AB926"/>
              </w:placeholder>
            </w:sdtPr>
            <w:sdtContent>
              <w:p w14:paraId="59971CD1" w14:textId="77777777" w:rsidR="00611C9D" w:rsidRDefault="00611C9D" w:rsidP="00611C9D">
                <w:sdt>
                  <w:sdtPr>
                    <w:id w:val="-34084898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Des884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611C9D">
                      <w:rPr>
                        <w:noProof/>
                        <w:lang w:val="en-US"/>
                      </w:rPr>
                      <w:t>(Desser)</w:t>
                    </w:r>
                    <w:r>
                      <w:fldChar w:fldCharType="end"/>
                    </w:r>
                  </w:sdtContent>
                </w:sdt>
              </w:p>
              <w:p w14:paraId="763C470C" w14:textId="77777777" w:rsidR="000F0DD6" w:rsidRDefault="000F0DD6" w:rsidP="00611C9D"/>
              <w:p w14:paraId="7C1D587C" w14:textId="498F7062" w:rsidR="0048648F" w:rsidRDefault="00611C9D" w:rsidP="00611C9D">
                <w:sdt>
                  <w:sdtPr>
                    <w:id w:val="1739507748"/>
                    <w:citation/>
                  </w:sdtPr>
                  <w:sdtContent>
                    <w:r>
                      <w:fldChar w:fldCharType="begin"/>
                    </w:r>
                    <w:r w:rsidR="00116EB5">
                      <w:rPr>
                        <w:lang w:val="en-US"/>
                      </w:rPr>
                      <w:instrText xml:space="preserve">CITATION Yos03 \l 1033 </w:instrText>
                    </w:r>
                    <w:r>
                      <w:fldChar w:fldCharType="separate"/>
                    </w:r>
                    <w:r w:rsidR="00116EB5" w:rsidRPr="00116EB5">
                      <w:rPr>
                        <w:noProof/>
                        <w:lang w:val="en-US"/>
                      </w:rPr>
                      <w:t>(Yoshida)</w:t>
                    </w:r>
                    <w:r>
                      <w:fldChar w:fldCharType="end"/>
                    </w:r>
                  </w:sdtContent>
                </w:sdt>
              </w:p>
              <w:p w14:paraId="674E68FF" w14:textId="77777777" w:rsidR="0048648F" w:rsidRDefault="0048648F" w:rsidP="00611C9D"/>
              <w:p w14:paraId="3673C083" w14:textId="35A4E713" w:rsidR="003235A7" w:rsidRDefault="0048648F" w:rsidP="00611C9D">
                <w:sdt>
                  <w:sdtPr>
                    <w:id w:val="18719401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Ger101 \l 1033 </w:instrText>
                    </w:r>
                    <w:r>
                      <w:fldChar w:fldCharType="separate"/>
                    </w:r>
                    <w:r w:rsidRPr="0048648F">
                      <w:rPr>
                        <w:noProof/>
                        <w:lang w:val="en-US"/>
                      </w:rPr>
                      <w:t>(Decentering Theory: Reconsidering the History of Japanese Film Theory)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3D8E967B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6EEDD" w14:textId="77777777" w:rsidR="0048648F" w:rsidRDefault="0048648F" w:rsidP="007A0D55">
      <w:pPr>
        <w:spacing w:after="0" w:line="240" w:lineRule="auto"/>
      </w:pPr>
      <w:r>
        <w:separator/>
      </w:r>
    </w:p>
  </w:endnote>
  <w:endnote w:type="continuationSeparator" w:id="0">
    <w:p w14:paraId="1D365443" w14:textId="77777777" w:rsidR="0048648F" w:rsidRDefault="0048648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2FCAF2" w14:textId="77777777" w:rsidR="0048648F" w:rsidRDefault="0048648F" w:rsidP="007A0D55">
      <w:pPr>
        <w:spacing w:after="0" w:line="240" w:lineRule="auto"/>
      </w:pPr>
      <w:r>
        <w:separator/>
      </w:r>
    </w:p>
  </w:footnote>
  <w:footnote w:type="continuationSeparator" w:id="0">
    <w:p w14:paraId="191CC1A3" w14:textId="77777777" w:rsidR="0048648F" w:rsidRDefault="0048648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5AF12" w14:textId="77777777" w:rsidR="0048648F" w:rsidRDefault="0048648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3C9F318" w14:textId="77777777" w:rsidR="0048648F" w:rsidRDefault="004864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587"/>
    <w:rsid w:val="00032559"/>
    <w:rsid w:val="00052040"/>
    <w:rsid w:val="000B25AE"/>
    <w:rsid w:val="000B55AB"/>
    <w:rsid w:val="000D24DC"/>
    <w:rsid w:val="000F0DD6"/>
    <w:rsid w:val="00101B2E"/>
    <w:rsid w:val="00116EB5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648F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1C9D"/>
    <w:rsid w:val="00654A7E"/>
    <w:rsid w:val="006D0412"/>
    <w:rsid w:val="006D705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0587"/>
    <w:rsid w:val="00ED139F"/>
    <w:rsid w:val="00EE0F60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46C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05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8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0DD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058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58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F0D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idnighteye.com/interviews/yoshishige-yoshida/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6CB6763060C240B2B4C7A7924D0B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D93A3-DCFD-FA4A-BD07-D52E91B00FCE}"/>
      </w:docPartPr>
      <w:docPartBody>
        <w:p w:rsidR="00C90556" w:rsidRDefault="00C90556">
          <w:pPr>
            <w:pStyle w:val="E16CB6763060C240B2B4C7A7924D0B7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6916C2518B31E429A006C83C5750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9D0A8-3670-5143-BD35-B24602B2A61F}"/>
      </w:docPartPr>
      <w:docPartBody>
        <w:p w:rsidR="00C90556" w:rsidRDefault="00C90556">
          <w:pPr>
            <w:pStyle w:val="06916C2518B31E429A006C83C575066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0E452E83817CE4F98DA58B60574F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EDE28-21A8-AC46-9EB1-F1E03AD9C828}"/>
      </w:docPartPr>
      <w:docPartBody>
        <w:p w:rsidR="00C90556" w:rsidRDefault="00C90556">
          <w:pPr>
            <w:pStyle w:val="00E452E83817CE4F98DA58B60574F14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3C58F2ECA23174BAF4048D09B9D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6BAA5-3083-674C-8C05-A64201F37D17}"/>
      </w:docPartPr>
      <w:docPartBody>
        <w:p w:rsidR="00C90556" w:rsidRDefault="00C90556">
          <w:pPr>
            <w:pStyle w:val="F3C58F2ECA23174BAF4048D09B9DE9E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F9EF344B11EE54DBA3795378FB61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AB1CA5-3CC0-7446-A81A-1C5C0D774255}"/>
      </w:docPartPr>
      <w:docPartBody>
        <w:p w:rsidR="00C90556" w:rsidRDefault="00C90556">
          <w:pPr>
            <w:pStyle w:val="EF9EF344B11EE54DBA3795378FB6190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AA761F7C13A754CA091826A0A6C2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EA4B5-4E25-7C48-8956-0473D893D5DD}"/>
      </w:docPartPr>
      <w:docPartBody>
        <w:p w:rsidR="00C90556" w:rsidRDefault="00C90556">
          <w:pPr>
            <w:pStyle w:val="4AA761F7C13A754CA091826A0A6C220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18CEED0FE6F804284657021DAFAD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2A3A-D498-BD48-B7D8-6D30A417127D}"/>
      </w:docPartPr>
      <w:docPartBody>
        <w:p w:rsidR="00C90556" w:rsidRDefault="00C90556">
          <w:pPr>
            <w:pStyle w:val="518CEED0FE6F804284657021DAFAD90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6F325096FA93A47840273050B40B6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5EAEC-ED6E-424A-93CF-5FED1CABC125}"/>
      </w:docPartPr>
      <w:docPartBody>
        <w:p w:rsidR="00C90556" w:rsidRDefault="00C90556">
          <w:pPr>
            <w:pStyle w:val="A6F325096FA93A47840273050B40B6E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EF695B78889464BA04AA2331E6C3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F97AF-CB57-C645-95ED-08F3188D6E9F}"/>
      </w:docPartPr>
      <w:docPartBody>
        <w:p w:rsidR="00C90556" w:rsidRDefault="00C90556">
          <w:pPr>
            <w:pStyle w:val="8EF695B78889464BA04AA2331E6C341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881A0D6AFE9374B84B9C9296C382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A6861-D7E1-1442-B462-770B8731CEBD}"/>
      </w:docPartPr>
      <w:docPartBody>
        <w:p w:rsidR="00C90556" w:rsidRDefault="00C90556">
          <w:pPr>
            <w:pStyle w:val="8881A0D6AFE9374B84B9C9296C38202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8A445C0A666724DBCA7E108334AB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8FBE4B-5CEF-CC4D-9CB9-9C85A1942E4A}"/>
      </w:docPartPr>
      <w:docPartBody>
        <w:p w:rsidR="00C90556" w:rsidRDefault="00C90556">
          <w:pPr>
            <w:pStyle w:val="88A445C0A666724DBCA7E108334AB92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56"/>
    <w:rsid w:val="00C9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16CB6763060C240B2B4C7A7924D0B76">
    <w:name w:val="E16CB6763060C240B2B4C7A7924D0B76"/>
  </w:style>
  <w:style w:type="paragraph" w:customStyle="1" w:styleId="06916C2518B31E429A006C83C5750663">
    <w:name w:val="06916C2518B31E429A006C83C5750663"/>
  </w:style>
  <w:style w:type="paragraph" w:customStyle="1" w:styleId="00E452E83817CE4F98DA58B60574F144">
    <w:name w:val="00E452E83817CE4F98DA58B60574F144"/>
  </w:style>
  <w:style w:type="paragraph" w:customStyle="1" w:styleId="F3C58F2ECA23174BAF4048D09B9DE9E2">
    <w:name w:val="F3C58F2ECA23174BAF4048D09B9DE9E2"/>
  </w:style>
  <w:style w:type="paragraph" w:customStyle="1" w:styleId="EF9EF344B11EE54DBA3795378FB6190D">
    <w:name w:val="EF9EF344B11EE54DBA3795378FB6190D"/>
  </w:style>
  <w:style w:type="paragraph" w:customStyle="1" w:styleId="4AA761F7C13A754CA091826A0A6C220F">
    <w:name w:val="4AA761F7C13A754CA091826A0A6C220F"/>
  </w:style>
  <w:style w:type="paragraph" w:customStyle="1" w:styleId="518CEED0FE6F804284657021DAFAD90E">
    <w:name w:val="518CEED0FE6F804284657021DAFAD90E"/>
  </w:style>
  <w:style w:type="paragraph" w:customStyle="1" w:styleId="A6F325096FA93A47840273050B40B6E6">
    <w:name w:val="A6F325096FA93A47840273050B40B6E6"/>
  </w:style>
  <w:style w:type="paragraph" w:customStyle="1" w:styleId="8EF695B78889464BA04AA2331E6C341C">
    <w:name w:val="8EF695B78889464BA04AA2331E6C341C"/>
  </w:style>
  <w:style w:type="paragraph" w:customStyle="1" w:styleId="8881A0D6AFE9374B84B9C9296C38202B">
    <w:name w:val="8881A0D6AFE9374B84B9C9296C38202B"/>
  </w:style>
  <w:style w:type="paragraph" w:customStyle="1" w:styleId="88A445C0A666724DBCA7E108334AB926">
    <w:name w:val="88A445C0A666724DBCA7E108334AB92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16CB6763060C240B2B4C7A7924D0B76">
    <w:name w:val="E16CB6763060C240B2B4C7A7924D0B76"/>
  </w:style>
  <w:style w:type="paragraph" w:customStyle="1" w:styleId="06916C2518B31E429A006C83C5750663">
    <w:name w:val="06916C2518B31E429A006C83C5750663"/>
  </w:style>
  <w:style w:type="paragraph" w:customStyle="1" w:styleId="00E452E83817CE4F98DA58B60574F144">
    <w:name w:val="00E452E83817CE4F98DA58B60574F144"/>
  </w:style>
  <w:style w:type="paragraph" w:customStyle="1" w:styleId="F3C58F2ECA23174BAF4048D09B9DE9E2">
    <w:name w:val="F3C58F2ECA23174BAF4048D09B9DE9E2"/>
  </w:style>
  <w:style w:type="paragraph" w:customStyle="1" w:styleId="EF9EF344B11EE54DBA3795378FB6190D">
    <w:name w:val="EF9EF344B11EE54DBA3795378FB6190D"/>
  </w:style>
  <w:style w:type="paragraph" w:customStyle="1" w:styleId="4AA761F7C13A754CA091826A0A6C220F">
    <w:name w:val="4AA761F7C13A754CA091826A0A6C220F"/>
  </w:style>
  <w:style w:type="paragraph" w:customStyle="1" w:styleId="518CEED0FE6F804284657021DAFAD90E">
    <w:name w:val="518CEED0FE6F804284657021DAFAD90E"/>
  </w:style>
  <w:style w:type="paragraph" w:customStyle="1" w:styleId="A6F325096FA93A47840273050B40B6E6">
    <w:name w:val="A6F325096FA93A47840273050B40B6E6"/>
  </w:style>
  <w:style w:type="paragraph" w:customStyle="1" w:styleId="8EF695B78889464BA04AA2331E6C341C">
    <w:name w:val="8EF695B78889464BA04AA2331E6C341C"/>
  </w:style>
  <w:style w:type="paragraph" w:customStyle="1" w:styleId="8881A0D6AFE9374B84B9C9296C38202B">
    <w:name w:val="8881A0D6AFE9374B84B9C9296C38202B"/>
  </w:style>
  <w:style w:type="paragraph" w:customStyle="1" w:styleId="88A445C0A666724DBCA7E108334AB926">
    <w:name w:val="88A445C0A666724DBCA7E108334AB9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Des884</b:Tag>
    <b:SourceType>Book</b:SourceType>
    <b:Guid>{9CACF146-42A6-7D4B-9A26-A21A1897F3A0}</b:Guid>
    <b:Author>
      <b:Author>
        <b:NameList>
          <b:Person>
            <b:Last>Desser</b:Last>
            <b:First>David</b:First>
          </b:Person>
        </b:NameList>
      </b:Author>
    </b:Author>
    <b:Title>Eros plus Massacre: An Introduction to the Japanese New Wave</b:Title>
    <b:City>Bloomington</b:City>
    <b:Publisher>Indiana UP</b:Publisher>
    <b:Year>1988</b:Year>
    <b:RefOrder>1</b:RefOrder>
  </b:Source>
  <b:Source>
    <b:Tag>Ger101</b:Tag>
    <b:SourceType>JournalArticle</b:SourceType>
    <b:Guid>{C8303B04-704E-7442-8B74-09F528CB14D7}</b:Guid>
    <b:Author>
      <b:Editor>
        <b:NameList>
          <b:Person>
            <b:Last>Gerow</b:Last>
            <b:First>Aaron</b:First>
          </b:Person>
        </b:NameList>
      </b:Editor>
    </b:Author>
    <b:Title>Decentering Theory: Reconsidering the History of Japanese Film Theory</b:Title>
    <b:Year>2010</b:Year>
    <b:Volume>22</b:Volume>
    <b:JournalName>Review of Japanese Culture and Society</b:JournalName>
    <b:Publisher>Josai University</b:Publisher>
    <b:City>Saitama-ken Sakado-shi</b:City>
    <b:RefOrder>3</b:RefOrder>
  </b:Source>
  <b:Source>
    <b:Tag>Yos03</b:Tag>
    <b:SourceType>Book</b:SourceType>
    <b:Guid>{01FB8299-B3C5-934F-8358-CB5765E6D2AF}</b:Guid>
    <b:Author>
      <b:Author>
        <b:NameList>
          <b:Person>
            <b:Last>Yoshida</b:Last>
            <b:First>Kijū</b:First>
          </b:Person>
        </b:NameList>
      </b:Author>
    </b:Author>
    <b:Title>Ozu's Anti-Cinema</b:Title>
    <b:City>Ann Arbor</b:City>
    <b:Publisher>Center for Japanese Studies, University of Michigan</b:Publisher>
    <b:Year>2003</b:Year>
    <b:RefOrder>2</b:RefOrder>
  </b:Source>
</b:Sources>
</file>

<file path=customXml/itemProps1.xml><?xml version="1.0" encoding="utf-8"?>
<ds:datastoreItem xmlns:ds="http://schemas.openxmlformats.org/officeDocument/2006/customXml" ds:itemID="{C6B94BEE-87BC-A74D-973B-386F0669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2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5</cp:revision>
  <dcterms:created xsi:type="dcterms:W3CDTF">2014-10-07T00:24:00Z</dcterms:created>
  <dcterms:modified xsi:type="dcterms:W3CDTF">2014-10-07T16:19:00Z</dcterms:modified>
</cp:coreProperties>
</file>