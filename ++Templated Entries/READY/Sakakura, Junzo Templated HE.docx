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0FE00E9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3A1A0A5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79B6F0F995C3DD478F7DD801BF9FEC76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A9C8F38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56BCED67DF7BCE44BE4E7E7A8AD93737"/>
            </w:placeholder>
            <w:text/>
          </w:sdtPr>
          <w:sdtEndPr/>
          <w:sdtContent>
            <w:tc>
              <w:tcPr>
                <w:tcW w:w="2073" w:type="dxa"/>
              </w:tcPr>
              <w:p w14:paraId="332F1071" w14:textId="77777777" w:rsidR="00B574C9" w:rsidRDefault="005C436A" w:rsidP="005C436A">
                <w:r>
                  <w:t>Joel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84CD92036509584EA41E022482D0194F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2F968243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30A1B63413ACFF4FA18BEC2FA01E0344"/>
            </w:placeholder>
            <w:text/>
          </w:sdtPr>
          <w:sdtEndPr/>
          <w:sdtContent>
            <w:tc>
              <w:tcPr>
                <w:tcW w:w="2642" w:type="dxa"/>
              </w:tcPr>
              <w:p w14:paraId="3C101B8F" w14:textId="77777777" w:rsidR="00B574C9" w:rsidRDefault="005C436A" w:rsidP="005C436A">
                <w:r>
                  <w:t>Robinson</w:t>
                </w:r>
              </w:p>
            </w:tc>
          </w:sdtContent>
        </w:sdt>
      </w:tr>
      <w:tr w:rsidR="00B574C9" w14:paraId="6A640256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B75BAD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ADBCEE64CB23BE439D508C3625144A1F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2E8CCB67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26E34D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9BA87DE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EA822C47128A4D4BA9492378DE09D5CF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23FB1555" w14:textId="77777777" w:rsidR="00B574C9" w:rsidRDefault="005C436A" w:rsidP="005C436A">
                <w:r>
                  <w:t>Open University</w:t>
                </w:r>
              </w:p>
            </w:tc>
          </w:sdtContent>
        </w:sdt>
      </w:tr>
    </w:tbl>
    <w:p w14:paraId="08EF246F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D302A7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59556C7F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1632BBE8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FF2EBDF93E4192428AB02BA14B4F77C4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BDADBE4" w14:textId="77777777" w:rsidR="003F0D73" w:rsidRPr="00FB589A" w:rsidRDefault="005C436A" w:rsidP="003F0D73">
                <w:pPr>
                  <w:rPr>
                    <w:b/>
                  </w:rPr>
                </w:pPr>
                <w:r w:rsidRPr="005C436A">
                  <w:rPr>
                    <w:b/>
                    <w:lang w:val="en-US"/>
                  </w:rPr>
                  <w:t xml:space="preserve">Sakakura, </w:t>
                </w:r>
                <w:proofErr w:type="spellStart"/>
                <w:r w:rsidRPr="005C436A">
                  <w:rPr>
                    <w:b/>
                    <w:lang w:val="en-US"/>
                  </w:rPr>
                  <w:t>Junzo</w:t>
                </w:r>
                <w:proofErr w:type="spellEnd"/>
                <w:r w:rsidRPr="005C436A">
                  <w:rPr>
                    <w:b/>
                    <w:lang w:val="en-US"/>
                  </w:rPr>
                  <w:t xml:space="preserve"> (1901-</w:t>
                </w:r>
                <w:r w:rsidRPr="005C436A">
                  <w:rPr>
                    <w:b/>
                  </w:rPr>
                  <w:t>19</w:t>
                </w:r>
                <w:r w:rsidRPr="005C436A">
                  <w:rPr>
                    <w:b/>
                    <w:lang w:val="en-US"/>
                  </w:rPr>
                  <w:t>69)</w:t>
                </w:r>
              </w:p>
            </w:tc>
          </w:sdtContent>
        </w:sdt>
      </w:tr>
      <w:tr w:rsidR="00464699" w14:paraId="6FD8DC6B" w14:textId="77777777" w:rsidTr="005152A3">
        <w:sdt>
          <w:sdtPr>
            <w:alias w:val="Variant headwords"/>
            <w:tag w:val="variantHeadwords"/>
            <w:id w:val="173464402"/>
            <w:placeholder>
              <w:docPart w:val="558B17BE565AD844AFB0A0E429B98598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35F7359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534C6F87" w14:textId="77777777" w:rsidTr="003F0D73">
        <w:sdt>
          <w:sdtPr>
            <w:alias w:val="Abstract"/>
            <w:tag w:val="abstract"/>
            <w:id w:val="-635871867"/>
            <w:placeholder>
              <w:docPart w:val="1BC544F5C1B2F24382FEDBFB56A34E88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D8CF2D3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500FB3BE" w14:textId="77777777" w:rsidTr="003F0D73">
        <w:sdt>
          <w:sdtPr>
            <w:alias w:val="Article text"/>
            <w:tag w:val="articleText"/>
            <w:id w:val="634067588"/>
            <w:placeholder>
              <w:docPart w:val="8F26DCE732ABAF42A74C95372A97C284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65F7705" w14:textId="639EC16B" w:rsidR="00E67B86" w:rsidRDefault="00E67B86" w:rsidP="00E67B86">
                <w:r w:rsidRPr="00E67B86">
                  <w:t xml:space="preserve">Sakakura was </w:t>
                </w:r>
                <w:r w:rsidR="00392637">
                  <w:t>a Japanese architect. B</w:t>
                </w:r>
                <w:r w:rsidRPr="00E67B86">
                  <w:t>orn in Gifu Prefecture</w:t>
                </w:r>
                <w:r w:rsidR="00392637">
                  <w:t>, he</w:t>
                </w:r>
                <w:r w:rsidRPr="00E67B86">
                  <w:t xml:space="preserve"> live</w:t>
                </w:r>
                <w:r>
                  <w:t xml:space="preserve">d primarily in Tokyo, where he </w:t>
                </w:r>
                <w:r w:rsidRPr="00E67B86">
                  <w:t xml:space="preserve">set up a practice in 1940. </w:t>
                </w:r>
                <w:r>
                  <w:t>His s</w:t>
                </w:r>
                <w:r w:rsidRPr="00E67B86">
                  <w:t xml:space="preserve">tudies in Art History at the Tokyo Imperial University (1923-27) were followed </w:t>
                </w:r>
                <w:r w:rsidR="00392637">
                  <w:t>by</w:t>
                </w:r>
                <w:r w:rsidRPr="00E67B86">
                  <w:t xml:space="preserve"> a two-year course in construction that</w:t>
                </w:r>
                <w:r>
                  <w:t xml:space="preserve"> prepared him for a career in Le Corbusier</w:t>
                </w:r>
                <w:r w:rsidRPr="00E67B86">
                  <w:t xml:space="preserve">’s Paris </w:t>
                </w:r>
                <w:r>
                  <w:t>workshop</w:t>
                </w:r>
                <w:r w:rsidR="00392637">
                  <w:t>,</w:t>
                </w:r>
                <w:r>
                  <w:t xml:space="preserve"> </w:t>
                </w:r>
                <w:r w:rsidR="00392637">
                  <w:t>which</w:t>
                </w:r>
                <w:r w:rsidRPr="00E67B86">
                  <w:t xml:space="preserve"> lasted over five years. He </w:t>
                </w:r>
                <w:r w:rsidR="00392637">
                  <w:t>visited</w:t>
                </w:r>
                <w:r w:rsidRPr="00E67B86">
                  <w:t xml:space="preserve"> Paris again in 1937 for the fifth meeting of the International Congress</w:t>
                </w:r>
                <w:r w:rsidR="00392637">
                  <w:t xml:space="preserve"> for Modern Architecture (CIAM)</w:t>
                </w:r>
                <w:r w:rsidRPr="00E67B86">
                  <w:t xml:space="preserve"> and to design the prize-winning Japanese Pavilion for that year’s International Exposition. With his country at war, and little resources available at home, </w:t>
                </w:r>
                <w:r w:rsidR="00FC71E6">
                  <w:t>Sakakura</w:t>
                </w:r>
                <w:r w:rsidRPr="00E67B86">
                  <w:t xml:space="preserve"> </w:t>
                </w:r>
                <w:r>
                  <w:t>committed himself to researching</w:t>
                </w:r>
                <w:r w:rsidRPr="00E67B86">
                  <w:t xml:space="preserve"> prefabrication in housing, and designed a residential plan for a Manchurian </w:t>
                </w:r>
                <w:r>
                  <w:t xml:space="preserve">town in 1940. Influenced by Jean </w:t>
                </w:r>
                <w:proofErr w:type="spellStart"/>
                <w:r>
                  <w:t>Prouvé</w:t>
                </w:r>
                <w:proofErr w:type="spellEnd"/>
                <w:r w:rsidRPr="00E67B86">
                  <w:t>, he operated the National Institution for the Wartime Construction of Prefabricated Architecture between 1942 and 1945. His first major commission, realized in 1951, was Kamak</w:t>
                </w:r>
                <w:r w:rsidR="00A21731">
                  <w:t>ura’s Museum of Modern Art. The building</w:t>
                </w:r>
                <w:r w:rsidRPr="00E67B86">
                  <w:t xml:space="preserve"> is a </w:t>
                </w:r>
                <w:proofErr w:type="spellStart"/>
                <w:r w:rsidRPr="00E67B86">
                  <w:t>Corbusian</w:t>
                </w:r>
                <w:proofErr w:type="spellEnd"/>
                <w:r w:rsidRPr="00E67B86">
                  <w:t xml:space="preserve"> prism raised over a pond on stilts, </w:t>
                </w:r>
                <w:r w:rsidR="00E65826">
                  <w:t>signifying</w:t>
                </w:r>
                <w:r w:rsidRPr="00E67B86">
                  <w:t xml:space="preserve"> </w:t>
                </w:r>
                <w:r w:rsidR="00E65826">
                  <w:t xml:space="preserve">a </w:t>
                </w:r>
                <w:r w:rsidRPr="00E67B86">
                  <w:t xml:space="preserve">respect for tradition – something </w:t>
                </w:r>
                <w:r w:rsidR="00A21731">
                  <w:t>Sakakura’s</w:t>
                </w:r>
                <w:r w:rsidRPr="00E67B86">
                  <w:t xml:space="preserve"> </w:t>
                </w:r>
                <w:r w:rsidRPr="00E67B86">
                  <w:rPr>
                    <w:i/>
                  </w:rPr>
                  <w:t>Bamboo Chair</w:t>
                </w:r>
                <w:r w:rsidRPr="00E67B86">
                  <w:t xml:space="preserve"> (1949) had already demonstrate</w:t>
                </w:r>
                <w:r>
                  <w:t>d. From the late 1950s</w:t>
                </w:r>
                <w:r w:rsidR="00E65826">
                  <w:t xml:space="preserve"> on</w:t>
                </w:r>
                <w:r>
                  <w:t xml:space="preserve"> he </w:t>
                </w:r>
                <w:r w:rsidRPr="00E67B86">
                  <w:t>design</w:t>
                </w:r>
                <w:r>
                  <w:t>ed</w:t>
                </w:r>
                <w:r w:rsidRPr="00E67B86">
                  <w:t xml:space="preserve"> a number of projects for town halls, train stations</w:t>
                </w:r>
                <w:r>
                  <w:t>,</w:t>
                </w:r>
                <w:r w:rsidRPr="00E67B86">
                  <w:t xml:space="preserve"> and urban plazas.</w:t>
                </w:r>
                <w:r>
                  <w:t xml:space="preserve"> Sakakura’s status as director of the Japanese </w:t>
                </w:r>
                <w:r w:rsidR="00A21731">
                  <w:t>exhibitions</w:t>
                </w:r>
                <w:r w:rsidR="00E65826">
                  <w:t xml:space="preserve"> at</w:t>
                </w:r>
                <w:r w:rsidRPr="00E67B86">
                  <w:t xml:space="preserve"> </w:t>
                </w:r>
                <w:r>
                  <w:t xml:space="preserve">Milan </w:t>
                </w:r>
                <w:proofErr w:type="spellStart"/>
                <w:r>
                  <w:t>Triennale</w:t>
                </w:r>
                <w:proofErr w:type="spellEnd"/>
                <w:r>
                  <w:t xml:space="preserve"> from </w:t>
                </w:r>
                <w:r w:rsidRPr="00E67B86">
                  <w:t xml:space="preserve">1957 </w:t>
                </w:r>
                <w:r>
                  <w:t>to</w:t>
                </w:r>
                <w:r w:rsidRPr="00E67B86">
                  <w:t xml:space="preserve"> 1960, </w:t>
                </w:r>
                <w:r>
                  <w:t>coupled with</w:t>
                </w:r>
                <w:r w:rsidRPr="00E67B86">
                  <w:t xml:space="preserve"> </w:t>
                </w:r>
                <w:r>
                  <w:t>his role as a consultant</w:t>
                </w:r>
                <w:r w:rsidRPr="00E67B86">
                  <w:t xml:space="preserve"> </w:t>
                </w:r>
                <w:r>
                  <w:t>in</w:t>
                </w:r>
                <w:r w:rsidRPr="00E67B86">
                  <w:t xml:space="preserve"> </w:t>
                </w:r>
                <w:r>
                  <w:t xml:space="preserve">the </w:t>
                </w:r>
                <w:r w:rsidRPr="00E67B86">
                  <w:t xml:space="preserve">planning </w:t>
                </w:r>
                <w:r>
                  <w:t>of</w:t>
                </w:r>
                <w:r w:rsidRPr="00E67B86">
                  <w:t xml:space="preserve"> Osaka’s Expo ‘70 just </w:t>
                </w:r>
                <w:r>
                  <w:t>prior to</w:t>
                </w:r>
                <w:r w:rsidRPr="00E67B86">
                  <w:t xml:space="preserve"> his death</w:t>
                </w:r>
                <w:r>
                  <w:t xml:space="preserve">, </w:t>
                </w:r>
                <w:r w:rsidRPr="00E67B86">
                  <w:t>secure</w:t>
                </w:r>
                <w:r>
                  <w:t>d</w:t>
                </w:r>
                <w:r w:rsidRPr="00E67B86">
                  <w:t xml:space="preserve"> his reputation as one of the giants of architectural modernism in Japan.</w:t>
                </w:r>
              </w:p>
              <w:p w14:paraId="0765C0A7" w14:textId="77777777" w:rsidR="00E67B86" w:rsidRDefault="00E67B86" w:rsidP="00E67B86"/>
              <w:p w14:paraId="659C853B" w14:textId="77777777" w:rsidR="00E67B86" w:rsidRDefault="00E67B86" w:rsidP="00E67B86">
                <w:pPr>
                  <w:pStyle w:val="Heading1"/>
                  <w:outlineLvl w:val="0"/>
                </w:pPr>
                <w:r>
                  <w:t>List of Works</w:t>
                </w:r>
              </w:p>
              <w:p w14:paraId="40B01BF9" w14:textId="6C1948F2" w:rsidR="00E67B86" w:rsidRDefault="00E67B86" w:rsidP="00E67B86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 xml:space="preserve">Japanese Pavilion, </w:t>
                </w:r>
                <w:r w:rsidR="00C02E4B">
                  <w:rPr>
                    <w:lang w:val="en-US"/>
                  </w:rPr>
                  <w:t xml:space="preserve">International Exposition, Paris </w:t>
                </w:r>
                <w:r>
                  <w:rPr>
                    <w:lang w:val="en-US"/>
                  </w:rPr>
                  <w:t>(1937)</w:t>
                </w:r>
                <w:bookmarkStart w:id="0" w:name="_GoBack"/>
                <w:bookmarkEnd w:id="0"/>
              </w:p>
              <w:p w14:paraId="3F2DFCBE" w14:textId="77777777" w:rsidR="00E67B86" w:rsidRDefault="00E67B86" w:rsidP="00E67B86">
                <w:pPr>
                  <w:rPr>
                    <w:lang w:val="en-US"/>
                  </w:rPr>
                </w:pPr>
              </w:p>
              <w:p w14:paraId="6245E455" w14:textId="77777777" w:rsidR="00E67B86" w:rsidRDefault="00E67B86" w:rsidP="00E67B86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 xml:space="preserve">Housing Plan for </w:t>
                </w:r>
                <w:proofErr w:type="spellStart"/>
                <w:r>
                  <w:rPr>
                    <w:lang w:val="en-US"/>
                  </w:rPr>
                  <w:t>Nanko</w:t>
                </w:r>
                <w:proofErr w:type="spellEnd"/>
                <w:r>
                  <w:rPr>
                    <w:lang w:val="en-US"/>
                  </w:rPr>
                  <w:t xml:space="preserve"> (</w:t>
                </w:r>
                <w:proofErr w:type="spellStart"/>
                <w:r>
                  <w:rPr>
                    <w:lang w:val="en-US"/>
                  </w:rPr>
                  <w:t>Shinkyo</w:t>
                </w:r>
                <w:proofErr w:type="spellEnd"/>
                <w:r>
                  <w:rPr>
                    <w:lang w:val="en-US"/>
                  </w:rPr>
                  <w:t>), Manchukuo (present-day China) (1940)</w:t>
                </w:r>
              </w:p>
              <w:p w14:paraId="2E556C85" w14:textId="77777777" w:rsidR="00E67B86" w:rsidRDefault="00E67B86" w:rsidP="00E67B86">
                <w:pPr>
                  <w:rPr>
                    <w:lang w:val="en-US"/>
                  </w:rPr>
                </w:pPr>
              </w:p>
              <w:p w14:paraId="1E30E36A" w14:textId="77777777" w:rsidR="00E67B86" w:rsidRDefault="00E67B86" w:rsidP="00E67B86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Unrealized Project for Cultural Centre, Bangkok (1943)</w:t>
                </w:r>
              </w:p>
              <w:p w14:paraId="54911CB8" w14:textId="77777777" w:rsidR="00E67B86" w:rsidRDefault="00E67B86" w:rsidP="00E67B86">
                <w:pPr>
                  <w:rPr>
                    <w:lang w:val="en-US"/>
                  </w:rPr>
                </w:pPr>
              </w:p>
              <w:p w14:paraId="5E07960F" w14:textId="77777777" w:rsidR="00E67B86" w:rsidRDefault="00E67B86" w:rsidP="00E67B86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Museum of Modern Art, Kamakura (1951)</w:t>
                </w:r>
              </w:p>
              <w:p w14:paraId="6414A7C5" w14:textId="77777777" w:rsidR="00E67B86" w:rsidRDefault="00E67B86" w:rsidP="00E67B86">
                <w:pPr>
                  <w:rPr>
                    <w:lang w:val="en-US"/>
                  </w:rPr>
                </w:pPr>
              </w:p>
              <w:p w14:paraId="0775271B" w14:textId="77777777" w:rsidR="00E67B86" w:rsidRDefault="00E67B86" w:rsidP="00E67B86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Franco-Japanese Institute, Tokyo (1951)</w:t>
                </w:r>
              </w:p>
              <w:p w14:paraId="3469F7EC" w14:textId="77777777" w:rsidR="00E67B86" w:rsidRDefault="00E67B86" w:rsidP="00E67B86">
                <w:pPr>
                  <w:rPr>
                    <w:lang w:val="en-US"/>
                  </w:rPr>
                </w:pPr>
              </w:p>
              <w:p w14:paraId="6058ECA7" w14:textId="63CDD02A" w:rsidR="00E67B86" w:rsidRDefault="00E67B86" w:rsidP="00E67B86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 xml:space="preserve">International House of Japan (with </w:t>
                </w:r>
                <w:proofErr w:type="spellStart"/>
                <w:r>
                  <w:rPr>
                    <w:lang w:val="en-US"/>
                  </w:rPr>
                  <w:t>Kunio</w:t>
                </w:r>
                <w:proofErr w:type="spellEnd"/>
                <w:r>
                  <w:rPr>
                    <w:lang w:val="en-US"/>
                  </w:rPr>
                  <w:t xml:space="preserve"> </w:t>
                </w:r>
                <w:proofErr w:type="spellStart"/>
                <w:r>
                  <w:rPr>
                    <w:lang w:val="en-US"/>
                  </w:rPr>
                  <w:t>Maekawa</w:t>
                </w:r>
                <w:proofErr w:type="spellEnd"/>
                <w:r w:rsidR="00C02E4B">
                  <w:rPr>
                    <w:lang w:val="en-US"/>
                  </w:rPr>
                  <w:t xml:space="preserve"> and </w:t>
                </w:r>
                <w:proofErr w:type="spellStart"/>
                <w:r w:rsidR="00C02E4B">
                  <w:rPr>
                    <w:lang w:val="en-US"/>
                  </w:rPr>
                  <w:t>Junzo</w:t>
                </w:r>
                <w:proofErr w:type="spellEnd"/>
                <w:r w:rsidR="00C02E4B">
                  <w:rPr>
                    <w:lang w:val="en-US"/>
                  </w:rPr>
                  <w:t xml:space="preserve"> Yoshimura),</w:t>
                </w:r>
                <w:r>
                  <w:rPr>
                    <w:lang w:val="en-US"/>
                  </w:rPr>
                  <w:t xml:space="preserve"> Tokyo (1955)</w:t>
                </w:r>
              </w:p>
              <w:p w14:paraId="4E7BAD4A" w14:textId="77777777" w:rsidR="00E67B86" w:rsidRDefault="00E67B86" w:rsidP="00E67B86">
                <w:pPr>
                  <w:rPr>
                    <w:lang w:val="en-US"/>
                  </w:rPr>
                </w:pPr>
              </w:p>
              <w:p w14:paraId="79B3DBED" w14:textId="77777777" w:rsidR="00E67B86" w:rsidRDefault="00E67B86" w:rsidP="00E67B86">
                <w:pPr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Hashima</w:t>
                </w:r>
                <w:proofErr w:type="spellEnd"/>
                <w:r>
                  <w:rPr>
                    <w:lang w:val="en-US"/>
                  </w:rPr>
                  <w:t xml:space="preserve"> City Hall, Gifu (1959)</w:t>
                </w:r>
              </w:p>
              <w:p w14:paraId="04091075" w14:textId="77777777" w:rsidR="00E67B86" w:rsidRDefault="00E67B86" w:rsidP="00E67B86">
                <w:pPr>
                  <w:rPr>
                    <w:lang w:val="en-US"/>
                  </w:rPr>
                </w:pPr>
              </w:p>
              <w:p w14:paraId="6AC907A2" w14:textId="61CF4A52" w:rsidR="00E67B86" w:rsidRDefault="00E67B86" w:rsidP="00E67B86">
                <w:pPr>
                  <w:rPr>
                    <w:lang w:val="en-US"/>
                  </w:rPr>
                </w:pPr>
                <w:r w:rsidRPr="008D12AC">
                  <w:rPr>
                    <w:lang w:val="en-US"/>
                  </w:rPr>
                  <w:t xml:space="preserve">National Museum of Western Art (with </w:t>
                </w:r>
                <w:proofErr w:type="spellStart"/>
                <w:r>
                  <w:rPr>
                    <w:lang w:val="en-US"/>
                  </w:rPr>
                  <w:t>Kunio</w:t>
                </w:r>
                <w:proofErr w:type="spellEnd"/>
                <w:r>
                  <w:rPr>
                    <w:lang w:val="en-US"/>
                  </w:rPr>
                  <w:t xml:space="preserve"> </w:t>
                </w:r>
                <w:proofErr w:type="spellStart"/>
                <w:r>
                  <w:rPr>
                    <w:lang w:val="en-US"/>
                  </w:rPr>
                  <w:t>Maekawa</w:t>
                </w:r>
                <w:proofErr w:type="spellEnd"/>
                <w:r>
                  <w:rPr>
                    <w:lang w:val="en-US"/>
                  </w:rPr>
                  <w:t>,</w:t>
                </w:r>
                <w:r w:rsidRPr="008D12AC">
                  <w:rPr>
                    <w:lang w:val="en-US"/>
                  </w:rPr>
                  <w:t xml:space="preserve"> </w:t>
                </w:r>
                <w:proofErr w:type="spellStart"/>
                <w:r w:rsidRPr="008D12AC">
                  <w:rPr>
                    <w:lang w:val="en-US"/>
                  </w:rPr>
                  <w:t>Takamasa</w:t>
                </w:r>
                <w:proofErr w:type="spellEnd"/>
                <w:r w:rsidRPr="008D12AC">
                  <w:rPr>
                    <w:lang w:val="en-US"/>
                  </w:rPr>
                  <w:t xml:space="preserve"> </w:t>
                </w:r>
                <w:proofErr w:type="spellStart"/>
                <w:r w:rsidRPr="008D12AC">
                  <w:rPr>
                    <w:lang w:val="en-US"/>
                  </w:rPr>
                  <w:t>Yoshizaka</w:t>
                </w:r>
                <w:proofErr w:type="spellEnd"/>
                <w:r w:rsidR="00C02E4B">
                  <w:rPr>
                    <w:lang w:val="en-US"/>
                  </w:rPr>
                  <w:t xml:space="preserve">, and Le Corbusier), </w:t>
                </w:r>
                <w:r>
                  <w:rPr>
                    <w:lang w:val="en-US"/>
                  </w:rPr>
                  <w:t>Tokyo (</w:t>
                </w:r>
                <w:r w:rsidRPr="008D12AC">
                  <w:rPr>
                    <w:lang w:val="en-US"/>
                  </w:rPr>
                  <w:t>1959</w:t>
                </w:r>
                <w:r>
                  <w:rPr>
                    <w:lang w:val="en-US"/>
                  </w:rPr>
                  <w:t>)</w:t>
                </w:r>
              </w:p>
              <w:p w14:paraId="3D36B55B" w14:textId="77777777" w:rsidR="00E67B86" w:rsidRDefault="00E67B86" w:rsidP="00E67B86">
                <w:pPr>
                  <w:rPr>
                    <w:lang w:val="en-US"/>
                  </w:rPr>
                </w:pPr>
              </w:p>
              <w:p w14:paraId="76D84649" w14:textId="77777777" w:rsidR="00E67B86" w:rsidRDefault="00E67B86" w:rsidP="00E67B86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 xml:space="preserve">City Hall, </w:t>
                </w:r>
                <w:proofErr w:type="spellStart"/>
                <w:r>
                  <w:rPr>
                    <w:lang w:val="en-US"/>
                  </w:rPr>
                  <w:t>Hiraoka</w:t>
                </w:r>
                <w:proofErr w:type="spellEnd"/>
                <w:r>
                  <w:rPr>
                    <w:lang w:val="en-US"/>
                  </w:rPr>
                  <w:t xml:space="preserve"> (1964)</w:t>
                </w:r>
              </w:p>
              <w:p w14:paraId="620D63BE" w14:textId="77777777" w:rsidR="00E67B86" w:rsidRDefault="00E67B86" w:rsidP="00E67B86">
                <w:pPr>
                  <w:rPr>
                    <w:lang w:val="en-US"/>
                  </w:rPr>
                </w:pPr>
              </w:p>
              <w:p w14:paraId="36B8485D" w14:textId="77777777" w:rsidR="00E67B86" w:rsidRDefault="00E67B86" w:rsidP="00E67B86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Kanagawa Prefectural Office, Yokohama (1966)</w:t>
                </w:r>
              </w:p>
              <w:p w14:paraId="56BCF78B" w14:textId="77777777" w:rsidR="00E67B86" w:rsidRPr="008D12AC" w:rsidRDefault="00E67B86" w:rsidP="00E67B86">
                <w:pPr>
                  <w:rPr>
                    <w:lang w:val="en-US"/>
                  </w:rPr>
                </w:pPr>
              </w:p>
              <w:p w14:paraId="2A716E95" w14:textId="77777777" w:rsidR="00E67B86" w:rsidRDefault="00E67B86" w:rsidP="00E67B86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West Plaza of Shinjuku Station, Tokyo (1967-68)</w:t>
                </w:r>
              </w:p>
              <w:p w14:paraId="5CAC10DC" w14:textId="77777777" w:rsidR="003F0D73" w:rsidRDefault="003F0D73" w:rsidP="00E67B86"/>
            </w:tc>
          </w:sdtContent>
        </w:sdt>
      </w:tr>
      <w:tr w:rsidR="003235A7" w14:paraId="2C1FED13" w14:textId="77777777" w:rsidTr="003235A7">
        <w:tc>
          <w:tcPr>
            <w:tcW w:w="9016" w:type="dxa"/>
          </w:tcPr>
          <w:p w14:paraId="056F687A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7EB44B9A35D6C64CB861813B39589288"/>
              </w:placeholder>
            </w:sdtPr>
            <w:sdtEndPr/>
            <w:sdtContent>
              <w:p w14:paraId="1E07CBBE" w14:textId="5EBD71FB" w:rsidR="003235A7" w:rsidRDefault="004F1FB8" w:rsidP="005152A3">
                <w:sdt>
                  <w:sdtPr>
                    <w:id w:val="881126192"/>
                    <w:citation/>
                  </w:sdtPr>
                  <w:sdtEndPr/>
                  <w:sdtContent>
                    <w:r w:rsidR="005152A3">
                      <w:fldChar w:fldCharType="begin"/>
                    </w:r>
                    <w:r w:rsidR="005152A3">
                      <w:rPr>
                        <w:lang w:val="en-US"/>
                      </w:rPr>
                      <w:instrText xml:space="preserve"> CITATION Alt68 \l 1033 </w:instrText>
                    </w:r>
                    <w:r w:rsidR="005152A3">
                      <w:fldChar w:fldCharType="separate"/>
                    </w:r>
                    <w:r w:rsidR="005152A3">
                      <w:rPr>
                        <w:noProof/>
                        <w:lang w:val="en-US"/>
                      </w:rPr>
                      <w:t xml:space="preserve"> </w:t>
                    </w:r>
                    <w:r w:rsidR="005152A3" w:rsidRPr="005152A3">
                      <w:rPr>
                        <w:noProof/>
                        <w:lang w:val="en-US"/>
                      </w:rPr>
                      <w:t>(Altherr)</w:t>
                    </w:r>
                    <w:r w:rsidR="005152A3">
                      <w:fldChar w:fldCharType="end"/>
                    </w:r>
                  </w:sdtContent>
                </w:sdt>
                <w:r w:rsidR="005152A3">
                  <w:br/>
                </w:r>
                <w:r w:rsidR="005152A3">
                  <w:br/>
                </w:r>
                <w:sdt>
                  <w:sdtPr>
                    <w:id w:val="971556466"/>
                    <w:citation/>
                  </w:sdtPr>
                  <w:sdtEndPr/>
                  <w:sdtContent>
                    <w:r w:rsidR="005152A3">
                      <w:fldChar w:fldCharType="begin"/>
                    </w:r>
                    <w:r w:rsidR="00392637">
                      <w:rPr>
                        <w:lang w:val="en-US"/>
                      </w:rPr>
                      <w:instrText xml:space="preserve">CITATION Per60 \l 1033 </w:instrText>
                    </w:r>
                    <w:r w:rsidR="005152A3">
                      <w:fldChar w:fldCharType="separate"/>
                    </w:r>
                    <w:r w:rsidR="00392637" w:rsidRPr="00392637">
                      <w:rPr>
                        <w:noProof/>
                        <w:lang w:val="en-US"/>
                      </w:rPr>
                      <w:t>(Persitz)</w:t>
                    </w:r>
                    <w:r w:rsidR="005152A3">
                      <w:fldChar w:fldCharType="end"/>
                    </w:r>
                  </w:sdtContent>
                </w:sdt>
              </w:p>
            </w:sdtContent>
          </w:sdt>
        </w:tc>
      </w:tr>
    </w:tbl>
    <w:p w14:paraId="5FD6BC74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7CE1FE" w14:textId="77777777" w:rsidR="00A21731" w:rsidRDefault="00A21731" w:rsidP="007A0D55">
      <w:pPr>
        <w:spacing w:after="0" w:line="240" w:lineRule="auto"/>
      </w:pPr>
      <w:r>
        <w:separator/>
      </w:r>
    </w:p>
  </w:endnote>
  <w:endnote w:type="continuationSeparator" w:id="0">
    <w:p w14:paraId="3A61B61D" w14:textId="77777777" w:rsidR="00A21731" w:rsidRDefault="00A21731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altName w:val="ＭＳ 明朝"/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08A414" w14:textId="77777777" w:rsidR="00A21731" w:rsidRDefault="00A21731" w:rsidP="007A0D55">
      <w:pPr>
        <w:spacing w:after="0" w:line="240" w:lineRule="auto"/>
      </w:pPr>
      <w:r>
        <w:separator/>
      </w:r>
    </w:p>
  </w:footnote>
  <w:footnote w:type="continuationSeparator" w:id="0">
    <w:p w14:paraId="3955BCF3" w14:textId="77777777" w:rsidR="00A21731" w:rsidRDefault="00A21731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5DF5BF" w14:textId="77777777" w:rsidR="00A21731" w:rsidRDefault="00A21731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6FA984CA" w14:textId="77777777" w:rsidR="00A21731" w:rsidRDefault="00A2173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36A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92637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4F1FB8"/>
    <w:rsid w:val="00513EE6"/>
    <w:rsid w:val="005152A3"/>
    <w:rsid w:val="00534F8F"/>
    <w:rsid w:val="00590035"/>
    <w:rsid w:val="005B177E"/>
    <w:rsid w:val="005B3921"/>
    <w:rsid w:val="005C436A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19B9"/>
    <w:rsid w:val="009A7264"/>
    <w:rsid w:val="009D1606"/>
    <w:rsid w:val="009E18A1"/>
    <w:rsid w:val="009E73D7"/>
    <w:rsid w:val="00A21731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02E4B"/>
    <w:rsid w:val="00C27FAB"/>
    <w:rsid w:val="00C358D4"/>
    <w:rsid w:val="00C57A47"/>
    <w:rsid w:val="00C6296B"/>
    <w:rsid w:val="00CC586D"/>
    <w:rsid w:val="00CF1542"/>
    <w:rsid w:val="00CF3EC5"/>
    <w:rsid w:val="00D656DA"/>
    <w:rsid w:val="00D83300"/>
    <w:rsid w:val="00DC6B48"/>
    <w:rsid w:val="00DF01B0"/>
    <w:rsid w:val="00E65826"/>
    <w:rsid w:val="00E67B86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C71E6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2FB76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C436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36A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9A19B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9A19B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19B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9A19B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19B9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C436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36A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9A19B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9A19B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19B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9A19B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19B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9B6F0F995C3DD478F7DD801BF9FEC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966BE8-0895-0040-893E-6796F1C5BCBB}"/>
      </w:docPartPr>
      <w:docPartBody>
        <w:p w:rsidR="005D2C70" w:rsidRDefault="005D2C70">
          <w:pPr>
            <w:pStyle w:val="79B6F0F995C3DD478F7DD801BF9FEC76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56BCED67DF7BCE44BE4E7E7A8AD937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C6DD04-1505-DB40-910A-A284AFF65782}"/>
      </w:docPartPr>
      <w:docPartBody>
        <w:p w:rsidR="005D2C70" w:rsidRDefault="005D2C70">
          <w:pPr>
            <w:pStyle w:val="56BCED67DF7BCE44BE4E7E7A8AD93737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84CD92036509584EA41E022482D019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6144B6-1CA0-4A4F-BA05-240C34BF57A2}"/>
      </w:docPartPr>
      <w:docPartBody>
        <w:p w:rsidR="005D2C70" w:rsidRDefault="005D2C70">
          <w:pPr>
            <w:pStyle w:val="84CD92036509584EA41E022482D0194F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30A1B63413ACFF4FA18BEC2FA01E03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B7C665-9454-E247-A420-CBAD87C1123A}"/>
      </w:docPartPr>
      <w:docPartBody>
        <w:p w:rsidR="005D2C70" w:rsidRDefault="005D2C70">
          <w:pPr>
            <w:pStyle w:val="30A1B63413ACFF4FA18BEC2FA01E0344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ADBCEE64CB23BE439D508C3625144A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F1C80C-7F94-754A-AFA3-16A36DD69A3D}"/>
      </w:docPartPr>
      <w:docPartBody>
        <w:p w:rsidR="005D2C70" w:rsidRDefault="005D2C70">
          <w:pPr>
            <w:pStyle w:val="ADBCEE64CB23BE439D508C3625144A1F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EA822C47128A4D4BA9492378DE09D5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CD474F-40D3-BD4C-B917-16ABCD60311A}"/>
      </w:docPartPr>
      <w:docPartBody>
        <w:p w:rsidR="005D2C70" w:rsidRDefault="005D2C70">
          <w:pPr>
            <w:pStyle w:val="EA822C47128A4D4BA9492378DE09D5C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FF2EBDF93E4192428AB02BA14B4F77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FB84A4-1F75-174E-8480-52D015A1069E}"/>
      </w:docPartPr>
      <w:docPartBody>
        <w:p w:rsidR="005D2C70" w:rsidRDefault="005D2C70">
          <w:pPr>
            <w:pStyle w:val="FF2EBDF93E4192428AB02BA14B4F77C4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558B17BE565AD844AFB0A0E429B985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A7CC97-9645-2F4F-84DD-E60844149844}"/>
      </w:docPartPr>
      <w:docPartBody>
        <w:p w:rsidR="005D2C70" w:rsidRDefault="005D2C70">
          <w:pPr>
            <w:pStyle w:val="558B17BE565AD844AFB0A0E429B98598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1BC544F5C1B2F24382FEDBFB56A34E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CC7B19-0BEF-9047-BE32-9BC38952E7EE}"/>
      </w:docPartPr>
      <w:docPartBody>
        <w:p w:rsidR="005D2C70" w:rsidRDefault="005D2C70">
          <w:pPr>
            <w:pStyle w:val="1BC544F5C1B2F24382FEDBFB56A34E88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8F26DCE732ABAF42A74C95372A97C2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EE6218-AE89-424D-9ED6-B426C0DB2055}"/>
      </w:docPartPr>
      <w:docPartBody>
        <w:p w:rsidR="005D2C70" w:rsidRDefault="005D2C70">
          <w:pPr>
            <w:pStyle w:val="8F26DCE732ABAF42A74C95372A97C284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7EB44B9A35D6C64CB861813B395892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085415-A083-6E4D-BE31-6D24ACD6A496}"/>
      </w:docPartPr>
      <w:docPartBody>
        <w:p w:rsidR="005D2C70" w:rsidRDefault="005D2C70">
          <w:pPr>
            <w:pStyle w:val="7EB44B9A35D6C64CB861813B39589288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altName w:val="ＭＳ 明朝"/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C70"/>
    <w:rsid w:val="005D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9B6F0F995C3DD478F7DD801BF9FEC76">
    <w:name w:val="79B6F0F995C3DD478F7DD801BF9FEC76"/>
  </w:style>
  <w:style w:type="paragraph" w:customStyle="1" w:styleId="56BCED67DF7BCE44BE4E7E7A8AD93737">
    <w:name w:val="56BCED67DF7BCE44BE4E7E7A8AD93737"/>
  </w:style>
  <w:style w:type="paragraph" w:customStyle="1" w:styleId="84CD92036509584EA41E022482D0194F">
    <w:name w:val="84CD92036509584EA41E022482D0194F"/>
  </w:style>
  <w:style w:type="paragraph" w:customStyle="1" w:styleId="30A1B63413ACFF4FA18BEC2FA01E0344">
    <w:name w:val="30A1B63413ACFF4FA18BEC2FA01E0344"/>
  </w:style>
  <w:style w:type="paragraph" w:customStyle="1" w:styleId="ADBCEE64CB23BE439D508C3625144A1F">
    <w:name w:val="ADBCEE64CB23BE439D508C3625144A1F"/>
  </w:style>
  <w:style w:type="paragraph" w:customStyle="1" w:styleId="EA822C47128A4D4BA9492378DE09D5CF">
    <w:name w:val="EA822C47128A4D4BA9492378DE09D5CF"/>
  </w:style>
  <w:style w:type="paragraph" w:customStyle="1" w:styleId="FF2EBDF93E4192428AB02BA14B4F77C4">
    <w:name w:val="FF2EBDF93E4192428AB02BA14B4F77C4"/>
  </w:style>
  <w:style w:type="paragraph" w:customStyle="1" w:styleId="558B17BE565AD844AFB0A0E429B98598">
    <w:name w:val="558B17BE565AD844AFB0A0E429B98598"/>
  </w:style>
  <w:style w:type="paragraph" w:customStyle="1" w:styleId="1BC544F5C1B2F24382FEDBFB56A34E88">
    <w:name w:val="1BC544F5C1B2F24382FEDBFB56A34E88"/>
  </w:style>
  <w:style w:type="paragraph" w:customStyle="1" w:styleId="8F26DCE732ABAF42A74C95372A97C284">
    <w:name w:val="8F26DCE732ABAF42A74C95372A97C284"/>
  </w:style>
  <w:style w:type="paragraph" w:customStyle="1" w:styleId="7EB44B9A35D6C64CB861813B39589288">
    <w:name w:val="7EB44B9A35D6C64CB861813B39589288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9B6F0F995C3DD478F7DD801BF9FEC76">
    <w:name w:val="79B6F0F995C3DD478F7DD801BF9FEC76"/>
  </w:style>
  <w:style w:type="paragraph" w:customStyle="1" w:styleId="56BCED67DF7BCE44BE4E7E7A8AD93737">
    <w:name w:val="56BCED67DF7BCE44BE4E7E7A8AD93737"/>
  </w:style>
  <w:style w:type="paragraph" w:customStyle="1" w:styleId="84CD92036509584EA41E022482D0194F">
    <w:name w:val="84CD92036509584EA41E022482D0194F"/>
  </w:style>
  <w:style w:type="paragraph" w:customStyle="1" w:styleId="30A1B63413ACFF4FA18BEC2FA01E0344">
    <w:name w:val="30A1B63413ACFF4FA18BEC2FA01E0344"/>
  </w:style>
  <w:style w:type="paragraph" w:customStyle="1" w:styleId="ADBCEE64CB23BE439D508C3625144A1F">
    <w:name w:val="ADBCEE64CB23BE439D508C3625144A1F"/>
  </w:style>
  <w:style w:type="paragraph" w:customStyle="1" w:styleId="EA822C47128A4D4BA9492378DE09D5CF">
    <w:name w:val="EA822C47128A4D4BA9492378DE09D5CF"/>
  </w:style>
  <w:style w:type="paragraph" w:customStyle="1" w:styleId="FF2EBDF93E4192428AB02BA14B4F77C4">
    <w:name w:val="FF2EBDF93E4192428AB02BA14B4F77C4"/>
  </w:style>
  <w:style w:type="paragraph" w:customStyle="1" w:styleId="558B17BE565AD844AFB0A0E429B98598">
    <w:name w:val="558B17BE565AD844AFB0A0E429B98598"/>
  </w:style>
  <w:style w:type="paragraph" w:customStyle="1" w:styleId="1BC544F5C1B2F24382FEDBFB56A34E88">
    <w:name w:val="1BC544F5C1B2F24382FEDBFB56A34E88"/>
  </w:style>
  <w:style w:type="paragraph" w:customStyle="1" w:styleId="8F26DCE732ABAF42A74C95372A97C284">
    <w:name w:val="8F26DCE732ABAF42A74C95372A97C284"/>
  </w:style>
  <w:style w:type="paragraph" w:customStyle="1" w:styleId="7EB44B9A35D6C64CB861813B39589288">
    <w:name w:val="7EB44B9A35D6C64CB861813B395892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Alt68</b:Tag>
    <b:SourceType>Book</b:SourceType>
    <b:Guid>{E64AFD8E-86AD-6E4D-917A-17C0D6415ED2}</b:Guid>
    <b:Author>
      <b:Author>
        <b:NameList>
          <b:Person>
            <b:Last>Altherr</b:Last>
            <b:First>Alfred</b:First>
          </b:Person>
        </b:NameList>
      </b:Author>
    </b:Author>
    <b:Title>Three Japanese Architects: Mayekawa, Tange, Sakakura</b:Title>
    <b:City>Teufen</b:City>
    <b:Publisher>Verlag Arthur Niggli</b:Publisher>
    <b:Year>1968</b:Year>
    <b:RefOrder>1</b:RefOrder>
  </b:Source>
  <b:Source>
    <b:Tag>Per60</b:Tag>
    <b:SourceType>ArticleInAPeriodical</b:SourceType>
    <b:Guid>{B761DBE7-56A4-664E-AECE-48EA8BA87681}</b:Guid>
    <b:Title>Junzo Sakakura Hotel De Ville De Hasima, Japon</b:Title>
    <b:Year>1960</b:Year>
    <b:Pages>91-92</b:Pages>
    <b:Author>
      <b:Editor>
        <b:NameList>
          <b:Person>
            <b:Last>Persitz</b:Last>
            <b:First>Alexandre</b:First>
          </b:Person>
        </b:NameList>
      </b:Editor>
    </b:Author>
    <b:Month>September, October, November</b:Month>
    <b:PeriodicalTitle>L'Architecture d'aujourd'hui</b:PeriodicalTitle>
    <b:RefOrder>2</b:RefOrder>
  </b:Source>
</b:Sources>
</file>

<file path=customXml/itemProps1.xml><?xml version="1.0" encoding="utf-8"?>
<ds:datastoreItem xmlns:ds="http://schemas.openxmlformats.org/officeDocument/2006/customXml" ds:itemID="{80F9DCF6-62B6-B74E-81BF-26AAE37E8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41</TotalTime>
  <Pages>2</Pages>
  <Words>373</Words>
  <Characters>2129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Hayley Evans</cp:lastModifiedBy>
  <cp:revision>8</cp:revision>
  <dcterms:created xsi:type="dcterms:W3CDTF">2014-08-01T07:47:00Z</dcterms:created>
  <dcterms:modified xsi:type="dcterms:W3CDTF">2014-08-05T23:06:00Z</dcterms:modified>
</cp:coreProperties>
</file>