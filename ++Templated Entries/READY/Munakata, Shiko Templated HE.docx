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4EA58" w14:textId="77777777" w:rsidTr="00922950">
        <w:tc>
          <w:tcPr>
            <w:tcW w:w="491" w:type="dxa"/>
            <w:vMerge w:val="restart"/>
            <w:shd w:val="clear" w:color="auto" w:fill="A6A6A6" w:themeFill="background1" w:themeFillShade="A6"/>
            <w:textDirection w:val="btLr"/>
          </w:tcPr>
          <w:p w14:paraId="33F0F1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B92DF60C90304B8C09A610B6CC21EC"/>
            </w:placeholder>
            <w:showingPlcHdr/>
            <w:dropDownList>
              <w:listItem w:displayText="Dr." w:value="Dr."/>
              <w:listItem w:displayText="Prof." w:value="Prof."/>
            </w:dropDownList>
          </w:sdtPr>
          <w:sdtContent>
            <w:tc>
              <w:tcPr>
                <w:tcW w:w="1259" w:type="dxa"/>
              </w:tcPr>
              <w:p w14:paraId="3D6427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3FDB9B57EF834086F7F2F2246E6C39"/>
            </w:placeholder>
            <w:text/>
          </w:sdtPr>
          <w:sdtContent>
            <w:tc>
              <w:tcPr>
                <w:tcW w:w="2073" w:type="dxa"/>
              </w:tcPr>
              <w:p w14:paraId="4652E240" w14:textId="77777777" w:rsidR="00B574C9" w:rsidRDefault="0052106F" w:rsidP="0052106F">
                <w:r>
                  <w:t>Chiaki</w:t>
                </w:r>
              </w:p>
            </w:tc>
          </w:sdtContent>
        </w:sdt>
        <w:sdt>
          <w:sdtPr>
            <w:alias w:val="Middle name"/>
            <w:tag w:val="authorMiddleName"/>
            <w:id w:val="-2076034781"/>
            <w:placeholder>
              <w:docPart w:val="31C201332494C54987FC60613AFAC1B9"/>
            </w:placeholder>
            <w:showingPlcHdr/>
            <w:text/>
          </w:sdtPr>
          <w:sdtContent>
            <w:tc>
              <w:tcPr>
                <w:tcW w:w="2551" w:type="dxa"/>
              </w:tcPr>
              <w:p w14:paraId="74BE993F" w14:textId="77777777" w:rsidR="00B574C9" w:rsidRDefault="00B574C9" w:rsidP="00922950">
                <w:r>
                  <w:rPr>
                    <w:rStyle w:val="PlaceholderText"/>
                  </w:rPr>
                  <w:t>[Middle name]</w:t>
                </w:r>
              </w:p>
            </w:tc>
          </w:sdtContent>
        </w:sdt>
        <w:sdt>
          <w:sdtPr>
            <w:alias w:val="Last name"/>
            <w:tag w:val="authorLastName"/>
            <w:id w:val="-1088529830"/>
            <w:placeholder>
              <w:docPart w:val="C0B64FDC559BA74DAC64F8A5C2BE6836"/>
            </w:placeholder>
            <w:text/>
          </w:sdtPr>
          <w:sdtContent>
            <w:tc>
              <w:tcPr>
                <w:tcW w:w="2642" w:type="dxa"/>
              </w:tcPr>
              <w:p w14:paraId="4F0A0A96" w14:textId="77777777" w:rsidR="00B574C9" w:rsidRDefault="0052106F" w:rsidP="0052106F">
                <w:r>
                  <w:t>Ajioka</w:t>
                </w:r>
              </w:p>
            </w:tc>
          </w:sdtContent>
        </w:sdt>
      </w:tr>
      <w:tr w:rsidR="00B574C9" w14:paraId="375552D2" w14:textId="77777777" w:rsidTr="001A6A06">
        <w:trPr>
          <w:trHeight w:val="986"/>
        </w:trPr>
        <w:tc>
          <w:tcPr>
            <w:tcW w:w="491" w:type="dxa"/>
            <w:vMerge/>
            <w:shd w:val="clear" w:color="auto" w:fill="A6A6A6" w:themeFill="background1" w:themeFillShade="A6"/>
          </w:tcPr>
          <w:p w14:paraId="21DF013F" w14:textId="77777777" w:rsidR="00B574C9" w:rsidRPr="001A6A06" w:rsidRDefault="00B574C9" w:rsidP="00CF1542">
            <w:pPr>
              <w:jc w:val="center"/>
              <w:rPr>
                <w:b/>
                <w:color w:val="FFFFFF" w:themeColor="background1"/>
              </w:rPr>
            </w:pPr>
          </w:p>
        </w:tc>
        <w:sdt>
          <w:sdtPr>
            <w:alias w:val="Biography"/>
            <w:tag w:val="authorBiography"/>
            <w:id w:val="938807824"/>
            <w:placeholder>
              <w:docPart w:val="C5F7C2C61A648144AB6EA8A5A27AB12D"/>
            </w:placeholder>
            <w:showingPlcHdr/>
          </w:sdtPr>
          <w:sdtContent>
            <w:tc>
              <w:tcPr>
                <w:tcW w:w="8525" w:type="dxa"/>
                <w:gridSpan w:val="4"/>
              </w:tcPr>
              <w:p w14:paraId="033F881C" w14:textId="77777777" w:rsidR="00B574C9" w:rsidRDefault="00B574C9" w:rsidP="00922950">
                <w:r>
                  <w:rPr>
                    <w:rStyle w:val="PlaceholderText"/>
                  </w:rPr>
                  <w:t>[Enter your biography]</w:t>
                </w:r>
              </w:p>
            </w:tc>
          </w:sdtContent>
        </w:sdt>
      </w:tr>
      <w:tr w:rsidR="00B574C9" w14:paraId="3E578621" w14:textId="77777777" w:rsidTr="001A6A06">
        <w:trPr>
          <w:trHeight w:val="986"/>
        </w:trPr>
        <w:tc>
          <w:tcPr>
            <w:tcW w:w="491" w:type="dxa"/>
            <w:vMerge/>
            <w:shd w:val="clear" w:color="auto" w:fill="A6A6A6" w:themeFill="background1" w:themeFillShade="A6"/>
          </w:tcPr>
          <w:p w14:paraId="5F57020E" w14:textId="77777777" w:rsidR="00B574C9" w:rsidRPr="001A6A06" w:rsidRDefault="00B574C9" w:rsidP="00CF1542">
            <w:pPr>
              <w:jc w:val="center"/>
              <w:rPr>
                <w:b/>
                <w:color w:val="FFFFFF" w:themeColor="background1"/>
              </w:rPr>
            </w:pPr>
          </w:p>
        </w:tc>
        <w:sdt>
          <w:sdtPr>
            <w:alias w:val="Affiliation"/>
            <w:tag w:val="affiliation"/>
            <w:id w:val="2012937915"/>
            <w:placeholder>
              <w:docPart w:val="3CE202A9C068604FBB01A4514221F953"/>
            </w:placeholder>
            <w:showingPlcHdr/>
            <w:text/>
          </w:sdtPr>
          <w:sdtContent>
            <w:tc>
              <w:tcPr>
                <w:tcW w:w="8525" w:type="dxa"/>
                <w:gridSpan w:val="4"/>
              </w:tcPr>
              <w:p w14:paraId="27F6B3AC" w14:textId="77777777" w:rsidR="00B574C9" w:rsidRDefault="00B574C9" w:rsidP="00B574C9">
                <w:r>
                  <w:rPr>
                    <w:rStyle w:val="PlaceholderText"/>
                  </w:rPr>
                  <w:t>[Enter the institution with which you are affiliated]</w:t>
                </w:r>
              </w:p>
            </w:tc>
          </w:sdtContent>
        </w:sdt>
      </w:tr>
    </w:tbl>
    <w:p w14:paraId="3EC186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F68E66" w14:textId="77777777" w:rsidTr="00244BB0">
        <w:tc>
          <w:tcPr>
            <w:tcW w:w="9016" w:type="dxa"/>
            <w:shd w:val="clear" w:color="auto" w:fill="A6A6A6" w:themeFill="background1" w:themeFillShade="A6"/>
            <w:tcMar>
              <w:top w:w="113" w:type="dxa"/>
              <w:bottom w:w="113" w:type="dxa"/>
            </w:tcMar>
          </w:tcPr>
          <w:p w14:paraId="2142F6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D7094A" w14:textId="77777777" w:rsidTr="003F0D73">
        <w:sdt>
          <w:sdtPr>
            <w:rPr>
              <w:b/>
            </w:rPr>
            <w:alias w:val="Article headword"/>
            <w:tag w:val="articleHeadword"/>
            <w:id w:val="-361440020"/>
            <w:placeholder>
              <w:docPart w:val="116B08988A47F64EB37FD85DFA4A3DC5"/>
            </w:placeholder>
            <w:text/>
          </w:sdtPr>
          <w:sdtContent>
            <w:tc>
              <w:tcPr>
                <w:tcW w:w="9016" w:type="dxa"/>
                <w:tcMar>
                  <w:top w:w="113" w:type="dxa"/>
                  <w:bottom w:w="113" w:type="dxa"/>
                </w:tcMar>
              </w:tcPr>
              <w:p w14:paraId="2DC19DFF" w14:textId="77777777" w:rsidR="003F0D73" w:rsidRPr="00FB589A" w:rsidRDefault="0052106F" w:rsidP="003F0D73">
                <w:pPr>
                  <w:rPr>
                    <w:b/>
                  </w:rPr>
                </w:pPr>
                <w:r w:rsidRPr="0052106F">
                  <w:rPr>
                    <w:b/>
                    <w:lang w:val="en-AU" w:eastAsia="ja-JP"/>
                  </w:rPr>
                  <w:t>Munakata, Shikō (1903-1975)</w:t>
                </w:r>
              </w:p>
            </w:tc>
          </w:sdtContent>
        </w:sdt>
      </w:tr>
      <w:tr w:rsidR="00464699" w14:paraId="1423476F" w14:textId="77777777" w:rsidTr="00200796">
        <w:sdt>
          <w:sdtPr>
            <w:alias w:val="Variant headwords"/>
            <w:tag w:val="variantHeadwords"/>
            <w:id w:val="173464402"/>
            <w:placeholder>
              <w:docPart w:val="CDAEC4F1DEA3844A861FD406F7CD685E"/>
            </w:placeholder>
            <w:showingPlcHdr/>
          </w:sdtPr>
          <w:sdtContent>
            <w:tc>
              <w:tcPr>
                <w:tcW w:w="9016" w:type="dxa"/>
                <w:tcMar>
                  <w:top w:w="113" w:type="dxa"/>
                  <w:bottom w:w="113" w:type="dxa"/>
                </w:tcMar>
              </w:tcPr>
              <w:p w14:paraId="0F8C4A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474D61" w14:textId="77777777" w:rsidTr="003F0D73">
        <w:sdt>
          <w:sdtPr>
            <w:alias w:val="Abstract"/>
            <w:tag w:val="abstract"/>
            <w:id w:val="-635871867"/>
            <w:placeholder>
              <w:docPart w:val="3B53F515EE3EEE4FB3BC310169C84968"/>
            </w:placeholder>
            <w:showingPlcHdr/>
          </w:sdtPr>
          <w:sdtContent>
            <w:tc>
              <w:tcPr>
                <w:tcW w:w="9016" w:type="dxa"/>
                <w:tcMar>
                  <w:top w:w="113" w:type="dxa"/>
                  <w:bottom w:w="113" w:type="dxa"/>
                </w:tcMar>
              </w:tcPr>
              <w:p w14:paraId="28781EE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CA93289" w14:textId="77777777" w:rsidTr="003F0D73">
        <w:sdt>
          <w:sdtPr>
            <w:alias w:val="Article text"/>
            <w:tag w:val="articleText"/>
            <w:id w:val="634067588"/>
            <w:placeholder>
              <w:docPart w:val="94204020075F65479B2643B6DB470C20"/>
            </w:placeholder>
          </w:sdtPr>
          <w:sdtContent>
            <w:tc>
              <w:tcPr>
                <w:tcW w:w="9016" w:type="dxa"/>
                <w:tcMar>
                  <w:top w:w="113" w:type="dxa"/>
                  <w:bottom w:w="113" w:type="dxa"/>
                </w:tcMar>
              </w:tcPr>
              <w:p w14:paraId="01704F92" w14:textId="6BF92E91" w:rsidR="003F0D73" w:rsidRDefault="0052106F" w:rsidP="0052106F">
                <w:r>
                  <w:t xml:space="preserve">Munakata is one of the most significant Japanese woodblock artists of </w:t>
                </w:r>
                <w:r w:rsidR="000612A7">
                  <w:t>the twentieth century. Born as the</w:t>
                </w:r>
                <w:r>
                  <w:t xml:space="preserve"> son of a local blacksmith in Aomori, northern Japan, Munakata’s formal education was limited, but poetry inspired his love of his native land. The literary content of his work often required large or series formats, which distinguished his prints from those of his contemporaries, sometimes to their annoyance. Munakata initially exploited the strong contrast of black and white but later introduced colour by way of applying it on the reverse of the paper. His extremely poor eyesight shaped his working method of forming the image in his mind and quickly transferring it onto the block. </w:t>
                </w:r>
                <w:r>
                  <w:rPr>
                    <w:i/>
                  </w:rPr>
                  <w:t xml:space="preserve">Yamato the Beautiful </w:t>
                </w:r>
                <w:r>
                  <w:t xml:space="preserve">(1936) attracted </w:t>
                </w:r>
                <w:r w:rsidR="000612A7">
                  <w:t xml:space="preserve">the </w:t>
                </w:r>
                <w:r>
                  <w:t>attention of Yanagi Muneyoshi</w:t>
                </w:r>
                <w:r>
                  <w:rPr>
                    <w:rFonts w:hint="eastAsia"/>
                  </w:rPr>
                  <w:t xml:space="preserve"> </w:t>
                </w:r>
                <w:r>
                  <w:t xml:space="preserve">(1889-1961) </w:t>
                </w:r>
                <w:r>
                  <w:rPr>
                    <w:rFonts w:hint="eastAsia"/>
                  </w:rPr>
                  <w:t>and</w:t>
                </w:r>
                <w:r>
                  <w:t xml:space="preserve"> other leaders of the </w:t>
                </w:r>
                <w:r w:rsidRPr="0014101E">
                  <w:t>Mingei</w:t>
                </w:r>
                <w:r>
                  <w:t xml:space="preserve"> movement</w:t>
                </w:r>
                <w:r>
                  <w:rPr>
                    <w:rFonts w:hint="eastAsia"/>
                  </w:rPr>
                  <w:t xml:space="preserve">, who became </w:t>
                </w:r>
                <w:r>
                  <w:t>Munakata’s</w:t>
                </w:r>
                <w:r>
                  <w:rPr>
                    <w:rFonts w:hint="eastAsia"/>
                  </w:rPr>
                  <w:t xml:space="preserve"> mentors and sponsors</w:t>
                </w:r>
                <w:r>
                  <w:t xml:space="preserve">. In 1938, his </w:t>
                </w:r>
                <w:r>
                  <w:rPr>
                    <w:i/>
                  </w:rPr>
                  <w:t xml:space="preserve">Utō </w:t>
                </w:r>
                <w:r>
                  <w:t xml:space="preserve">became the first printed work to be awarded the First Prize at the government-run annual art exhibition, and the </w:t>
                </w:r>
                <w:r>
                  <w:rPr>
                    <w:i/>
                  </w:rPr>
                  <w:t>Two Bodhisattvas and the Ten Disciples of the Buddha</w:t>
                </w:r>
                <w:r>
                  <w:t xml:space="preserve"> won a major prize at </w:t>
                </w:r>
                <w:r w:rsidR="000612A7">
                  <w:t xml:space="preserve">the </w:t>
                </w:r>
                <w:r w:rsidR="00E947BE">
                  <w:t>Kokugakai E</w:t>
                </w:r>
                <w:r>
                  <w:t xml:space="preserve">xhibition the following year. After World War II, the </w:t>
                </w:r>
                <w:r>
                  <w:rPr>
                    <w:i/>
                  </w:rPr>
                  <w:t>Ten Disciples</w:t>
                </w:r>
                <w:r>
                  <w:t xml:space="preserve"> was awarded a prize at Sa</w:t>
                </w:r>
                <w:r>
                  <w:rPr>
                    <w:rFonts w:cstheme="minorHAnsi"/>
                  </w:rPr>
                  <w:t>õ</w:t>
                </w:r>
                <w:r>
                  <w:t xml:space="preserve"> Paulo Biennale (1955), then the Grand Prize for prints at </w:t>
                </w:r>
                <w:r w:rsidR="00E947BE">
                  <w:t xml:space="preserve">the </w:t>
                </w:r>
                <w:bookmarkStart w:id="0" w:name="_GoBack"/>
                <w:bookmarkEnd w:id="0"/>
                <w:r>
                  <w:t xml:space="preserve">Venice Biennale (1956), bringing Munakata to the world stage. </w:t>
                </w:r>
              </w:p>
            </w:tc>
          </w:sdtContent>
        </w:sdt>
      </w:tr>
      <w:tr w:rsidR="003235A7" w14:paraId="1D66D49F" w14:textId="77777777" w:rsidTr="003235A7">
        <w:tc>
          <w:tcPr>
            <w:tcW w:w="9016" w:type="dxa"/>
          </w:tcPr>
          <w:p w14:paraId="120488D7" w14:textId="77777777" w:rsidR="003235A7" w:rsidRDefault="003235A7" w:rsidP="008A5B87">
            <w:r w:rsidRPr="0015114C">
              <w:rPr>
                <w:u w:val="single"/>
              </w:rPr>
              <w:t>Further reading</w:t>
            </w:r>
            <w:r>
              <w:t>:</w:t>
            </w:r>
          </w:p>
          <w:p w14:paraId="052CB465" w14:textId="77777777" w:rsidR="00AB279C" w:rsidRDefault="00AB279C" w:rsidP="008A5B87"/>
          <w:sdt>
            <w:sdtPr>
              <w:alias w:val="Further reading"/>
              <w:tag w:val="furtherReading"/>
              <w:id w:val="-1516217107"/>
              <w:placeholder>
                <w:docPart w:val="A1429D24B9A25F44BC8CDFD429B358DB"/>
              </w:placeholder>
            </w:sdtPr>
            <w:sdtContent>
              <w:p w14:paraId="60A44205" w14:textId="3A785037" w:rsidR="008679FB" w:rsidRDefault="000612A7" w:rsidP="00200796">
                <w:sdt>
                  <w:sdtPr>
                    <w:id w:val="-1601790947"/>
                    <w:citation/>
                  </w:sdtPr>
                  <w:sdtContent>
                    <w:r w:rsidR="00AB279C">
                      <w:fldChar w:fldCharType="begin"/>
                    </w:r>
                    <w:r w:rsidR="00AB279C">
                      <w:rPr>
                        <w:lang w:val="en-US"/>
                      </w:rPr>
                      <w:instrText xml:space="preserve"> CITATION Fis02 \l 1033 </w:instrText>
                    </w:r>
                    <w:r w:rsidR="00AB279C">
                      <w:fldChar w:fldCharType="separate"/>
                    </w:r>
                    <w:r w:rsidR="00AB279C">
                      <w:rPr>
                        <w:noProof/>
                        <w:lang w:val="en-US"/>
                      </w:rPr>
                      <w:t xml:space="preserve"> </w:t>
                    </w:r>
                    <w:r w:rsidR="00AB279C" w:rsidRPr="00AB279C">
                      <w:rPr>
                        <w:noProof/>
                        <w:lang w:val="en-US"/>
                      </w:rPr>
                      <w:t>(Fisher, Goodall-Cristant and Kawai)</w:t>
                    </w:r>
                    <w:r w:rsidR="00AB279C">
                      <w:fldChar w:fldCharType="end"/>
                    </w:r>
                  </w:sdtContent>
                </w:sdt>
              </w:p>
              <w:p w14:paraId="5C07B174" w14:textId="55D72A22" w:rsidR="008679FB" w:rsidRDefault="008679FB" w:rsidP="00200796"/>
              <w:p w14:paraId="74B46AB4" w14:textId="1CC9D985" w:rsidR="008679FB" w:rsidRDefault="000612A7" w:rsidP="00200796">
                <w:sdt>
                  <w:sdtPr>
                    <w:id w:val="32008175"/>
                    <w:citation/>
                  </w:sdtPr>
                  <w:sdtContent>
                    <w:r w:rsidR="00AB279C">
                      <w:fldChar w:fldCharType="begin"/>
                    </w:r>
                    <w:r w:rsidR="00AB279C">
                      <w:rPr>
                        <w:lang w:val="en-US"/>
                      </w:rPr>
                      <w:instrText xml:space="preserve"> CITATION Gil91 \l 1033 </w:instrText>
                    </w:r>
                    <w:r w:rsidR="00AB279C">
                      <w:fldChar w:fldCharType="separate"/>
                    </w:r>
                    <w:r w:rsidR="00AB279C" w:rsidRPr="00AB279C">
                      <w:rPr>
                        <w:noProof/>
                        <w:lang w:val="en-US"/>
                      </w:rPr>
                      <w:t>(Gilmore, Hamada and Kawai)</w:t>
                    </w:r>
                    <w:r w:rsidR="00AB279C">
                      <w:fldChar w:fldCharType="end"/>
                    </w:r>
                  </w:sdtContent>
                </w:sdt>
              </w:p>
              <w:p w14:paraId="51268C5D" w14:textId="77777777" w:rsidR="008679FB" w:rsidRDefault="008679FB" w:rsidP="00200796"/>
              <w:p w14:paraId="34087C8E" w14:textId="21E05092" w:rsidR="00AB279C" w:rsidRDefault="000612A7" w:rsidP="00200796">
                <w:sdt>
                  <w:sdtPr>
                    <w:id w:val="1631363934"/>
                    <w:citation/>
                  </w:sdtPr>
                  <w:sdtContent>
                    <w:r w:rsidR="00AB279C">
                      <w:fldChar w:fldCharType="begin"/>
                    </w:r>
                    <w:r w:rsidR="00AB279C">
                      <w:rPr>
                        <w:lang w:val="en-US"/>
                      </w:rPr>
                      <w:instrText xml:space="preserve"> CITATION Shi \l 1033 </w:instrText>
                    </w:r>
                    <w:r w:rsidR="00AB279C">
                      <w:fldChar w:fldCharType="separate"/>
                    </w:r>
                    <w:r w:rsidR="00AB279C" w:rsidRPr="00AB279C">
                      <w:rPr>
                        <w:noProof/>
                        <w:lang w:val="en-US"/>
                      </w:rPr>
                      <w:t>(Shiko Munakata's Career — A Summary)</w:t>
                    </w:r>
                    <w:r w:rsidR="00AB279C">
                      <w:fldChar w:fldCharType="end"/>
                    </w:r>
                  </w:sdtContent>
                </w:sdt>
              </w:p>
              <w:p w14:paraId="29CC7E34" w14:textId="57D502FC" w:rsidR="00AB279C" w:rsidRDefault="00AB279C" w:rsidP="00200796"/>
              <w:p w14:paraId="53026198" w14:textId="5B44569E" w:rsidR="003235A7" w:rsidRDefault="000612A7" w:rsidP="00200796">
                <w:sdt>
                  <w:sdtPr>
                    <w:id w:val="-1803839556"/>
                    <w:citation/>
                  </w:sdtPr>
                  <w:sdtContent>
                    <w:r w:rsidR="00AB279C">
                      <w:fldChar w:fldCharType="begin"/>
                    </w:r>
                    <w:r w:rsidR="00AB279C">
                      <w:rPr>
                        <w:lang w:val="en-US"/>
                      </w:rPr>
                      <w:instrText xml:space="preserve"> CITATION Sta56 \l 1033 </w:instrText>
                    </w:r>
                    <w:r w:rsidR="00AB279C">
                      <w:fldChar w:fldCharType="separate"/>
                    </w:r>
                    <w:r w:rsidR="00AB279C" w:rsidRPr="00AB279C">
                      <w:rPr>
                        <w:noProof/>
                        <w:lang w:val="en-US"/>
                      </w:rPr>
                      <w:t>(Statler)</w:t>
                    </w:r>
                    <w:r w:rsidR="00AB279C">
                      <w:fldChar w:fldCharType="end"/>
                    </w:r>
                  </w:sdtContent>
                </w:sdt>
              </w:p>
            </w:sdtContent>
          </w:sdt>
        </w:tc>
      </w:tr>
    </w:tbl>
    <w:p w14:paraId="0CF787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F543F" w14:textId="77777777" w:rsidR="000612A7" w:rsidRDefault="000612A7" w:rsidP="007A0D55">
      <w:pPr>
        <w:spacing w:after="0" w:line="240" w:lineRule="auto"/>
      </w:pPr>
      <w:r>
        <w:separator/>
      </w:r>
    </w:p>
  </w:endnote>
  <w:endnote w:type="continuationSeparator" w:id="0">
    <w:p w14:paraId="3D96F955" w14:textId="77777777" w:rsidR="000612A7" w:rsidRDefault="000612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2DB6E" w14:textId="77777777" w:rsidR="000612A7" w:rsidRDefault="000612A7" w:rsidP="007A0D55">
      <w:pPr>
        <w:spacing w:after="0" w:line="240" w:lineRule="auto"/>
      </w:pPr>
      <w:r>
        <w:separator/>
      </w:r>
    </w:p>
  </w:footnote>
  <w:footnote w:type="continuationSeparator" w:id="0">
    <w:p w14:paraId="72DDA173" w14:textId="77777777" w:rsidR="000612A7" w:rsidRDefault="000612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AD16" w14:textId="77777777" w:rsidR="000612A7" w:rsidRDefault="000612A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99FC70" w14:textId="77777777" w:rsidR="000612A7" w:rsidRDefault="000612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0D"/>
    <w:rsid w:val="00032559"/>
    <w:rsid w:val="00052040"/>
    <w:rsid w:val="000612A7"/>
    <w:rsid w:val="000B25AE"/>
    <w:rsid w:val="000B55AB"/>
    <w:rsid w:val="000D24DC"/>
    <w:rsid w:val="00101B2E"/>
    <w:rsid w:val="00116FA0"/>
    <w:rsid w:val="0015114C"/>
    <w:rsid w:val="001A21F3"/>
    <w:rsid w:val="001A2537"/>
    <w:rsid w:val="001A6A06"/>
    <w:rsid w:val="0020079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06F"/>
    <w:rsid w:val="00534F8F"/>
    <w:rsid w:val="00590035"/>
    <w:rsid w:val="005B177E"/>
    <w:rsid w:val="005B3921"/>
    <w:rsid w:val="005F26D7"/>
    <w:rsid w:val="005F5450"/>
    <w:rsid w:val="006D0412"/>
    <w:rsid w:val="007411B9"/>
    <w:rsid w:val="00780D95"/>
    <w:rsid w:val="00780DC7"/>
    <w:rsid w:val="007A0D55"/>
    <w:rsid w:val="007B3377"/>
    <w:rsid w:val="007E5F44"/>
    <w:rsid w:val="007E620D"/>
    <w:rsid w:val="00821DE3"/>
    <w:rsid w:val="00846CE1"/>
    <w:rsid w:val="008679FB"/>
    <w:rsid w:val="008A5B87"/>
    <w:rsid w:val="00922950"/>
    <w:rsid w:val="009A7264"/>
    <w:rsid w:val="009D1606"/>
    <w:rsid w:val="009E18A1"/>
    <w:rsid w:val="009E73D7"/>
    <w:rsid w:val="00A27D2C"/>
    <w:rsid w:val="00A76FD9"/>
    <w:rsid w:val="00AB279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47BE"/>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A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92DF60C90304B8C09A610B6CC21EC"/>
        <w:category>
          <w:name w:val="General"/>
          <w:gallery w:val="placeholder"/>
        </w:category>
        <w:types>
          <w:type w:val="bbPlcHdr"/>
        </w:types>
        <w:behaviors>
          <w:behavior w:val="content"/>
        </w:behaviors>
        <w:guid w:val="{53451241-875B-B541-A4FB-BD2AD68B0AB4}"/>
      </w:docPartPr>
      <w:docPartBody>
        <w:p w:rsidR="002720AF" w:rsidRDefault="002720AF">
          <w:pPr>
            <w:pStyle w:val="31B92DF60C90304B8C09A610B6CC21EC"/>
          </w:pPr>
          <w:r w:rsidRPr="00CC586D">
            <w:rPr>
              <w:rStyle w:val="PlaceholderText"/>
              <w:b/>
              <w:color w:val="FFFFFF" w:themeColor="background1"/>
            </w:rPr>
            <w:t>[Salutation]</w:t>
          </w:r>
        </w:p>
      </w:docPartBody>
    </w:docPart>
    <w:docPart>
      <w:docPartPr>
        <w:name w:val="AB3FDB9B57EF834086F7F2F2246E6C39"/>
        <w:category>
          <w:name w:val="General"/>
          <w:gallery w:val="placeholder"/>
        </w:category>
        <w:types>
          <w:type w:val="bbPlcHdr"/>
        </w:types>
        <w:behaviors>
          <w:behavior w:val="content"/>
        </w:behaviors>
        <w:guid w:val="{A7C68F74-EC4C-FC4F-8AB5-0AAE5552C82D}"/>
      </w:docPartPr>
      <w:docPartBody>
        <w:p w:rsidR="002720AF" w:rsidRDefault="002720AF">
          <w:pPr>
            <w:pStyle w:val="AB3FDB9B57EF834086F7F2F2246E6C39"/>
          </w:pPr>
          <w:r>
            <w:rPr>
              <w:rStyle w:val="PlaceholderText"/>
            </w:rPr>
            <w:t>[First name]</w:t>
          </w:r>
        </w:p>
      </w:docPartBody>
    </w:docPart>
    <w:docPart>
      <w:docPartPr>
        <w:name w:val="31C201332494C54987FC60613AFAC1B9"/>
        <w:category>
          <w:name w:val="General"/>
          <w:gallery w:val="placeholder"/>
        </w:category>
        <w:types>
          <w:type w:val="bbPlcHdr"/>
        </w:types>
        <w:behaviors>
          <w:behavior w:val="content"/>
        </w:behaviors>
        <w:guid w:val="{69C0E2B4-D1CD-C943-8368-91C151F1C13C}"/>
      </w:docPartPr>
      <w:docPartBody>
        <w:p w:rsidR="002720AF" w:rsidRDefault="002720AF">
          <w:pPr>
            <w:pStyle w:val="31C201332494C54987FC60613AFAC1B9"/>
          </w:pPr>
          <w:r>
            <w:rPr>
              <w:rStyle w:val="PlaceholderText"/>
            </w:rPr>
            <w:t>[Middle name]</w:t>
          </w:r>
        </w:p>
      </w:docPartBody>
    </w:docPart>
    <w:docPart>
      <w:docPartPr>
        <w:name w:val="C0B64FDC559BA74DAC64F8A5C2BE6836"/>
        <w:category>
          <w:name w:val="General"/>
          <w:gallery w:val="placeholder"/>
        </w:category>
        <w:types>
          <w:type w:val="bbPlcHdr"/>
        </w:types>
        <w:behaviors>
          <w:behavior w:val="content"/>
        </w:behaviors>
        <w:guid w:val="{86725B9E-2212-3344-A01D-DDADC70AFFA8}"/>
      </w:docPartPr>
      <w:docPartBody>
        <w:p w:rsidR="002720AF" w:rsidRDefault="002720AF">
          <w:pPr>
            <w:pStyle w:val="C0B64FDC559BA74DAC64F8A5C2BE6836"/>
          </w:pPr>
          <w:r>
            <w:rPr>
              <w:rStyle w:val="PlaceholderText"/>
            </w:rPr>
            <w:t>[Last name]</w:t>
          </w:r>
        </w:p>
      </w:docPartBody>
    </w:docPart>
    <w:docPart>
      <w:docPartPr>
        <w:name w:val="C5F7C2C61A648144AB6EA8A5A27AB12D"/>
        <w:category>
          <w:name w:val="General"/>
          <w:gallery w:val="placeholder"/>
        </w:category>
        <w:types>
          <w:type w:val="bbPlcHdr"/>
        </w:types>
        <w:behaviors>
          <w:behavior w:val="content"/>
        </w:behaviors>
        <w:guid w:val="{B4078E87-2A0C-F74E-9FA5-059B32E5CDC6}"/>
      </w:docPartPr>
      <w:docPartBody>
        <w:p w:rsidR="002720AF" w:rsidRDefault="002720AF">
          <w:pPr>
            <w:pStyle w:val="C5F7C2C61A648144AB6EA8A5A27AB12D"/>
          </w:pPr>
          <w:r>
            <w:rPr>
              <w:rStyle w:val="PlaceholderText"/>
            </w:rPr>
            <w:t>[Enter your biography]</w:t>
          </w:r>
        </w:p>
      </w:docPartBody>
    </w:docPart>
    <w:docPart>
      <w:docPartPr>
        <w:name w:val="3CE202A9C068604FBB01A4514221F953"/>
        <w:category>
          <w:name w:val="General"/>
          <w:gallery w:val="placeholder"/>
        </w:category>
        <w:types>
          <w:type w:val="bbPlcHdr"/>
        </w:types>
        <w:behaviors>
          <w:behavior w:val="content"/>
        </w:behaviors>
        <w:guid w:val="{23D33E59-D5B2-0B48-ABF1-CC75D060747B}"/>
      </w:docPartPr>
      <w:docPartBody>
        <w:p w:rsidR="002720AF" w:rsidRDefault="002720AF">
          <w:pPr>
            <w:pStyle w:val="3CE202A9C068604FBB01A4514221F953"/>
          </w:pPr>
          <w:r>
            <w:rPr>
              <w:rStyle w:val="PlaceholderText"/>
            </w:rPr>
            <w:t>[Enter the institution with which you are affiliated]</w:t>
          </w:r>
        </w:p>
      </w:docPartBody>
    </w:docPart>
    <w:docPart>
      <w:docPartPr>
        <w:name w:val="116B08988A47F64EB37FD85DFA4A3DC5"/>
        <w:category>
          <w:name w:val="General"/>
          <w:gallery w:val="placeholder"/>
        </w:category>
        <w:types>
          <w:type w:val="bbPlcHdr"/>
        </w:types>
        <w:behaviors>
          <w:behavior w:val="content"/>
        </w:behaviors>
        <w:guid w:val="{ECD0679A-B5BD-8346-BC4A-C5F038DE3077}"/>
      </w:docPartPr>
      <w:docPartBody>
        <w:p w:rsidR="002720AF" w:rsidRDefault="002720AF">
          <w:pPr>
            <w:pStyle w:val="116B08988A47F64EB37FD85DFA4A3DC5"/>
          </w:pPr>
          <w:r w:rsidRPr="00EF74F7">
            <w:rPr>
              <w:b/>
              <w:color w:val="808080" w:themeColor="background1" w:themeShade="80"/>
            </w:rPr>
            <w:t>[Enter the headword for your article]</w:t>
          </w:r>
        </w:p>
      </w:docPartBody>
    </w:docPart>
    <w:docPart>
      <w:docPartPr>
        <w:name w:val="CDAEC4F1DEA3844A861FD406F7CD685E"/>
        <w:category>
          <w:name w:val="General"/>
          <w:gallery w:val="placeholder"/>
        </w:category>
        <w:types>
          <w:type w:val="bbPlcHdr"/>
        </w:types>
        <w:behaviors>
          <w:behavior w:val="content"/>
        </w:behaviors>
        <w:guid w:val="{E93C06CF-EFDB-284C-9747-71940446F11B}"/>
      </w:docPartPr>
      <w:docPartBody>
        <w:p w:rsidR="002720AF" w:rsidRDefault="002720AF">
          <w:pPr>
            <w:pStyle w:val="CDAEC4F1DEA3844A861FD406F7CD68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53F515EE3EEE4FB3BC310169C84968"/>
        <w:category>
          <w:name w:val="General"/>
          <w:gallery w:val="placeholder"/>
        </w:category>
        <w:types>
          <w:type w:val="bbPlcHdr"/>
        </w:types>
        <w:behaviors>
          <w:behavior w:val="content"/>
        </w:behaviors>
        <w:guid w:val="{03AE4FF1-AE16-384C-83C9-3C331306F83E}"/>
      </w:docPartPr>
      <w:docPartBody>
        <w:p w:rsidR="002720AF" w:rsidRDefault="002720AF">
          <w:pPr>
            <w:pStyle w:val="3B53F515EE3EEE4FB3BC310169C84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204020075F65479B2643B6DB470C20"/>
        <w:category>
          <w:name w:val="General"/>
          <w:gallery w:val="placeholder"/>
        </w:category>
        <w:types>
          <w:type w:val="bbPlcHdr"/>
        </w:types>
        <w:behaviors>
          <w:behavior w:val="content"/>
        </w:behaviors>
        <w:guid w:val="{4B9A0C22-DB67-8649-9752-336B4EB5712B}"/>
      </w:docPartPr>
      <w:docPartBody>
        <w:p w:rsidR="002720AF" w:rsidRDefault="002720AF">
          <w:pPr>
            <w:pStyle w:val="94204020075F65479B2643B6DB470C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29D24B9A25F44BC8CDFD429B358DB"/>
        <w:category>
          <w:name w:val="General"/>
          <w:gallery w:val="placeholder"/>
        </w:category>
        <w:types>
          <w:type w:val="bbPlcHdr"/>
        </w:types>
        <w:behaviors>
          <w:behavior w:val="content"/>
        </w:behaviors>
        <w:guid w:val="{F5120C14-3FB5-3949-A8B9-E108082A4F3A}"/>
      </w:docPartPr>
      <w:docPartBody>
        <w:p w:rsidR="002720AF" w:rsidRDefault="002720AF">
          <w:pPr>
            <w:pStyle w:val="A1429D24B9A25F44BC8CDFD429B358D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AF"/>
    <w:rsid w:val="00272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Shi</b:Tag>
    <b:SourceType>InternetSite</b:SourceType>
    <b:Guid>{547B4EDB-7C30-6742-99D4-C04C35D1B667}</b:Guid>
    <b:Title>Shiko Munakata's Career — A Summary</b:Title>
    <b:InternetSiteTitle>Munakata Shiko Memorial Museum of Art</b:InternetSiteTitle>
    <b:URL>http://www.lantecweb.net/shikokan/english/g01main.htm </b:URL>
    <b:RefOrder>3</b:RefOrder>
  </b:Source>
  <b:Source>
    <b:Tag>Fis02</b:Tag>
    <b:SourceType>Book</b:SourceType>
    <b:Guid>{6D3C45D8-CC51-EE49-85D5-8D2D284E4E73}</b:Guid>
    <b:Title>Munakata Shikō: Japanese Master of the Modern Print</b:Title>
    <b:Year>2002</b:Year>
    <b:Comments>Exhibition at the Philadelphia Museum of Art and the Los Angeles County Museum of Art.</b:Comments>
    <b:Author>
      <b:Author>
        <b:NameList>
          <b:Person>
            <b:Last>Fisher</b:Last>
            <b:First>Felice</b:First>
          </b:Person>
          <b:Person>
            <b:Last>Goodall-Cristant</b:Last>
            <b:First>Hollis</b:First>
          </b:Person>
          <b:Person>
            <b:Last>Kawai</b:Last>
            <b:First>Masatomo</b:First>
          </b:Person>
          <b:Person>
            <b:Last>Singer</b:Last>
            <b:First>Robert</b:First>
            <b:Middle>T.</b:Middle>
          </b:Person>
        </b:NameList>
      </b:Author>
    </b:Author>
    <b:City>Kamakura</b:City>
    <b:CountryRegion>Japan</b:CountryRegion>
    <b:Publisher>Munakata Museum</b:Publisher>
    <b:RefOrder>1</b:RefOrder>
  </b:Source>
  <b:Source>
    <b:Tag>Gil91</b:Tag>
    <b:SourceType>Book</b:SourceType>
    <b:Guid>{27392412-2753-8D47-AC93-5116B9215347}</b:Guid>
    <b:Author>
      <b:Author>
        <b:NameList>
          <b:Person>
            <b:Last>Gilmore</b:Last>
            <b:First>Pat</b:First>
          </b:Person>
          <b:Person>
            <b:Last>Hamada</b:Last>
            <b:First>Shoji</b:First>
          </b:Person>
          <b:Person>
            <b:Last>Kawai</b:Last>
            <b:First>Kanjiro</b:First>
          </b:Person>
          <b:Person>
            <b:Last>Munakata</b:Last>
            <b:First>Shiko</b:First>
          </b:Person>
          <b:Person>
            <b:Last>Statler</b:Last>
            <b:First>Oliver</b:First>
          </b:Person>
          <b:Person>
            <b:Last>Yanagi</b:Last>
            <b:First>Sori</b:First>
          </b:Person>
        </b:NameList>
      </b:Author>
    </b:Author>
    <b:Title>The Woodblock and the Artist: The Life and Work of Shiko Munakata</b:Title>
    <b:City>Tokyo</b:City>
    <b:Publisher>Kodansha International</b:Publisher>
    <b:Year>1991</b:Year>
    <b:Comments>Exhibition catalogue published by Hayward Gallery, London.</b:Comments>
    <b:RefOrder>2</b:RefOrder>
  </b:Source>
  <b:Source>
    <b:Tag>Sta56</b:Tag>
    <b:SourceType>Book</b:SourceType>
    <b:Guid>{E347FF15-B32B-AD47-AE04-348F3B9A76BA}</b:Guid>
    <b:Author>
      <b:Author>
        <b:NameList>
          <b:Person>
            <b:Last>Statler</b:Last>
            <b:First>Oliver</b:First>
          </b:Person>
        </b:NameList>
      </b:Author>
    </b:Author>
    <b:Title>Modern Japanese Prints: An Art Reborn</b:Title>
    <b:City>Rutland</b:City>
    <b:StateProvince>Vermont</b:StateProvince>
    <b:Publisher>Charles E. Tuttle</b:Publisher>
    <b:Year>1956</b:Year>
    <b:Pages>79-84</b:Pages>
    <b:RefOrder>4</b:RefOrder>
  </b:Source>
</b:Sources>
</file>

<file path=customXml/itemProps1.xml><?xml version="1.0" encoding="utf-8"?>
<ds:datastoreItem xmlns:ds="http://schemas.openxmlformats.org/officeDocument/2006/customXml" ds:itemID="{D7303C81-3CD5-994D-8649-55EA21A0C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1</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2014-12-06T08:33:00Z</dcterms:created>
  <dcterms:modified xsi:type="dcterms:W3CDTF">2014-12-06T20:37:00Z</dcterms:modified>
</cp:coreProperties>
</file>