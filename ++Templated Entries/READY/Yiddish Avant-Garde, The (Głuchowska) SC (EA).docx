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4B8785D" w14:textId="77777777" w:rsidTr="0064734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0D41FC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6FAF4231D92DA40AA1C87C1106B0A22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96" w:type="dxa"/>
              </w:tcPr>
              <w:p w14:paraId="29A9291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06C2C0F0ADFE874BAAFBFD6CF0946349"/>
            </w:placeholder>
            <w:text/>
          </w:sdtPr>
          <w:sdtEndPr/>
          <w:sdtContent>
            <w:tc>
              <w:tcPr>
                <w:tcW w:w="2073" w:type="dxa"/>
              </w:tcPr>
              <w:p w14:paraId="5999B782" w14:textId="77777777" w:rsidR="00B574C9" w:rsidRDefault="00CA2046" w:rsidP="00CA2046">
                <w:r w:rsidRPr="00173C83">
                  <w:t>Lidia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D259D85C7170C74BBCED923B6279617C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921EED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98C3D6B0B56104FAF82E469A6E514B7"/>
            </w:placeholder>
            <w:text/>
          </w:sdtPr>
          <w:sdtEndPr/>
          <w:sdtContent>
            <w:tc>
              <w:tcPr>
                <w:tcW w:w="2642" w:type="dxa"/>
              </w:tcPr>
              <w:p w14:paraId="25D558B2" w14:textId="77777777" w:rsidR="00B574C9" w:rsidRDefault="00CA2046" w:rsidP="00922950">
                <w:proofErr w:type="spellStart"/>
                <w:r w:rsidRPr="00173C83">
                  <w:t>Głuchowska</w:t>
                </w:r>
                <w:proofErr w:type="spellEnd"/>
              </w:p>
            </w:tc>
          </w:sdtContent>
        </w:sdt>
      </w:tr>
      <w:tr w:rsidR="00B574C9" w14:paraId="527DCB7E" w14:textId="77777777" w:rsidTr="0064734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3EE372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0156CA99B38A2644BD6CE2D2D58EE73D"/>
            </w:placeholder>
            <w:showingPlcHdr/>
          </w:sdtPr>
          <w:sdtEndPr/>
          <w:sdtContent>
            <w:tc>
              <w:tcPr>
                <w:tcW w:w="8562" w:type="dxa"/>
                <w:gridSpan w:val="4"/>
              </w:tcPr>
              <w:p w14:paraId="54C63220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20FFA62E" w14:textId="77777777" w:rsidTr="0064734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EF480C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CB73A599204B4481F9829FC3F999D1"/>
            </w:placeholder>
            <w:text/>
          </w:sdtPr>
          <w:sdtEndPr/>
          <w:sdtContent>
            <w:tc>
              <w:tcPr>
                <w:tcW w:w="8562" w:type="dxa"/>
                <w:gridSpan w:val="4"/>
              </w:tcPr>
              <w:p w14:paraId="44FC601A" w14:textId="1CDAA6D9" w:rsidR="00B574C9" w:rsidRDefault="00647349" w:rsidP="00B574C9">
                <w:r w:rsidRPr="00A53302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 xml:space="preserve">University of </w:t>
                </w:r>
                <w:proofErr w:type="spellStart"/>
                <w:r w:rsidRPr="00A53302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Zielona</w:t>
                </w:r>
                <w:proofErr w:type="spellEnd"/>
                <w:r w:rsidRPr="00A53302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 xml:space="preserve"> Gora</w:t>
                </w:r>
              </w:p>
            </w:tc>
          </w:sdtContent>
        </w:sdt>
      </w:tr>
    </w:tbl>
    <w:p w14:paraId="0A96F94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43432AF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CE6902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45A12FA" w14:textId="77777777" w:rsidTr="003F0D73">
        <w:sdt>
          <w:sdtPr>
            <w:alias w:val="Article headword"/>
            <w:tag w:val="articleHeadword"/>
            <w:id w:val="-361440020"/>
            <w:placeholder>
              <w:docPart w:val="DD675C54E5C0CC48AC0C588D5328DE0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1891E3F" w14:textId="77777777" w:rsidR="003F0D73" w:rsidRPr="00FB589A" w:rsidRDefault="00CA2046" w:rsidP="00CA2046">
                <w:pPr>
                  <w:rPr>
                    <w:b/>
                  </w:rPr>
                </w:pPr>
                <w:r w:rsidRPr="00647349">
                  <w:t>Yiddish Avant-Garde, The</w:t>
                </w:r>
              </w:p>
            </w:tc>
          </w:sdtContent>
        </w:sdt>
      </w:tr>
      <w:tr w:rsidR="00464699" w14:paraId="4031EA65" w14:textId="77777777" w:rsidTr="003A752D">
        <w:sdt>
          <w:sdtPr>
            <w:alias w:val="Variant headwords"/>
            <w:tag w:val="variantHeadwords"/>
            <w:id w:val="173464402"/>
            <w:placeholder>
              <w:docPart w:val="EF2F40406EC082459B316E1D32654AB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E96F496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5C6378B" w14:textId="77777777" w:rsidTr="003F0D73">
        <w:sdt>
          <w:sdtPr>
            <w:alias w:val="Abstract"/>
            <w:tag w:val="abstract"/>
            <w:id w:val="-635871867"/>
            <w:placeholder>
              <w:docPart w:val="D3767CBD40C9AC4F9B812A8CE7EE2D0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2A958F2" w14:textId="0C797D21" w:rsidR="00E85A05" w:rsidRDefault="00CA2046" w:rsidP="00E85A05">
                <w:r>
                  <w:t>The Yiddish avant-g</w:t>
                </w:r>
                <w:r w:rsidRPr="002E7CCF">
                  <w:t>arde</w:t>
                </w:r>
                <w:r w:rsidRPr="005562DE">
                  <w:rPr>
                    <w:b/>
                  </w:rPr>
                  <w:t xml:space="preserve"> </w:t>
                </w:r>
                <w:r w:rsidRPr="00D75227">
                  <w:t xml:space="preserve">represented a </w:t>
                </w:r>
                <w:r>
                  <w:t>second generation of inventors</w:t>
                </w:r>
                <w:r w:rsidRPr="002E7CCF">
                  <w:rPr>
                    <w:b/>
                  </w:rPr>
                  <w:t xml:space="preserve"> </w:t>
                </w:r>
                <w:r>
                  <w:t>of a new,</w:t>
                </w:r>
                <w:r w:rsidRPr="00D75227">
                  <w:t xml:space="preserve"> independent </w:t>
                </w:r>
                <w:r>
                  <w:t xml:space="preserve">Jewish </w:t>
                </w:r>
                <w:r w:rsidRPr="00D75227">
                  <w:t>cultu</w:t>
                </w:r>
                <w:r>
                  <w:t xml:space="preserve">re. The first generation, which had been involved in the </w:t>
                </w:r>
                <w:proofErr w:type="spellStart"/>
                <w:r w:rsidRPr="009F04D7">
                  <w:rPr>
                    <w:i/>
                  </w:rPr>
                  <w:t>haskalah</w:t>
                </w:r>
                <w:proofErr w:type="spellEnd"/>
                <w:r w:rsidR="00647349">
                  <w:t xml:space="preserve"> [</w:t>
                </w:r>
                <w:r w:rsidR="00647349" w:rsidRPr="00BA14AB">
                  <w:t>enlightenment</w:t>
                </w:r>
                <w:r w:rsidR="00647349">
                  <w:t>]</w:t>
                </w:r>
                <w:r>
                  <w:t xml:space="preserve"> </w:t>
                </w:r>
                <w:r w:rsidRPr="00173C83">
                  <w:t>movement, promoted Zionism, the revival of Hebrew as a literary language and, partly, its assimilation within everyday culture. In contrast</w:t>
                </w:r>
                <w:r w:rsidR="00BA14AB">
                  <w:t>, the second generation aimed for</w:t>
                </w:r>
                <w:r w:rsidRPr="00173C83">
                  <w:t xml:space="preserve"> the emancipation of a secular culture of the Diaspora with Yiddish as a prime token of its identity. Yiddish was recognized as the second language of Jewish culture on par with Hebrew at the </w:t>
                </w:r>
                <w:proofErr w:type="spellStart"/>
                <w:r w:rsidRPr="00173C83">
                  <w:t>Czernowitz</w:t>
                </w:r>
                <w:proofErr w:type="spellEnd"/>
                <w:r w:rsidRPr="00173C83">
                  <w:t xml:space="preserve"> Language Conference of 1908.</w:t>
                </w:r>
              </w:p>
            </w:tc>
          </w:sdtContent>
        </w:sdt>
      </w:tr>
      <w:tr w:rsidR="003F0D73" w14:paraId="7D62E5AC" w14:textId="77777777" w:rsidTr="003F0D73">
        <w:sdt>
          <w:sdtPr>
            <w:alias w:val="Article text"/>
            <w:tag w:val="articleText"/>
            <w:id w:val="634067588"/>
            <w:placeholder>
              <w:docPart w:val="410298DE1A004E4F97558A253EE25FE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1912543807"/>
                  <w:placeholder>
                    <w:docPart w:val="B29C8E43FB00324B9B68B226AABAFA59"/>
                  </w:placeholder>
                </w:sdtPr>
                <w:sdtEndPr/>
                <w:sdtContent>
                  <w:sdt>
                    <w:sdtPr>
                      <w:alias w:val="Abstract"/>
                      <w:tag w:val="abstract"/>
                      <w:id w:val="-142659678"/>
                      <w:placeholder>
                        <w:docPart w:val="A5A58BB1C0157E48ACA3738DDC6DC431"/>
                      </w:placeholder>
                    </w:sdtPr>
                    <w:sdtContent>
                      <w:p w14:paraId="718159AF" w14:textId="5C20F6D2" w:rsidR="00647349" w:rsidRDefault="00BA14AB" w:rsidP="00CA2046">
                        <w:r>
                          <w:t>The Yiddish avant-g</w:t>
                        </w:r>
                        <w:r w:rsidRPr="002E7CCF">
                          <w:t>arde</w:t>
                        </w:r>
                        <w:r w:rsidRPr="005562DE">
                          <w:rPr>
                            <w:b/>
                          </w:rPr>
                          <w:t xml:space="preserve"> </w:t>
                        </w:r>
                        <w:r w:rsidRPr="00D75227">
                          <w:t xml:space="preserve">represented a </w:t>
                        </w:r>
                        <w:r>
                          <w:t>second generation of inventors</w:t>
                        </w:r>
                        <w:r w:rsidRPr="002E7CCF">
                          <w:rPr>
                            <w:b/>
                          </w:rPr>
                          <w:t xml:space="preserve"> </w:t>
                        </w:r>
                        <w:r>
                          <w:t>of a new,</w:t>
                        </w:r>
                        <w:r w:rsidRPr="00D75227">
                          <w:t xml:space="preserve"> independent </w:t>
                        </w:r>
                        <w:r>
                          <w:t xml:space="preserve">Jewish </w:t>
                        </w:r>
                        <w:r w:rsidRPr="00D75227">
                          <w:t>cultu</w:t>
                        </w:r>
                        <w:r>
                          <w:t xml:space="preserve">re. The first generation, which had been involved in the </w:t>
                        </w:r>
                        <w:proofErr w:type="spellStart"/>
                        <w:r w:rsidRPr="009F04D7">
                          <w:rPr>
                            <w:i/>
                          </w:rPr>
                          <w:t>haskalah</w:t>
                        </w:r>
                        <w:proofErr w:type="spellEnd"/>
                        <w:r>
                          <w:t xml:space="preserve"> [</w:t>
                        </w:r>
                        <w:r w:rsidRPr="00BA14AB">
                          <w:t>enlightenment</w:t>
                        </w:r>
                        <w:r>
                          <w:t xml:space="preserve">] </w:t>
                        </w:r>
                        <w:r w:rsidRPr="00173C83">
                          <w:t>movement, promoted Zionism, the revival of Hebrew as a literary language and, partly, its assimilation within everyday culture. In contrast</w:t>
                        </w:r>
                        <w:r>
                          <w:t>, the second generation aimed for</w:t>
                        </w:r>
                        <w:r w:rsidRPr="00173C83">
                          <w:t xml:space="preserve"> the emancipation of a secular culture of the Diaspora with Yiddish as a prime token of its identity. Yiddish was recognized as the second language of Jewish culture on par with Hebrew at the </w:t>
                        </w:r>
                        <w:proofErr w:type="spellStart"/>
                        <w:r w:rsidRPr="00173C83">
                          <w:t>Czernowitz</w:t>
                        </w:r>
                        <w:proofErr w:type="spellEnd"/>
                        <w:r w:rsidRPr="00173C83">
                          <w:t xml:space="preserve"> Language Conference of 1908.</w:t>
                        </w:r>
                      </w:p>
                    </w:sdtContent>
                  </w:sdt>
                  <w:p w14:paraId="4007B2A5" w14:textId="77777777" w:rsidR="00BA14AB" w:rsidRPr="00BC6154" w:rsidRDefault="00BA14AB" w:rsidP="00CA2046"/>
                  <w:p w14:paraId="3A1B8F9A" w14:textId="3A9B1574" w:rsidR="00CA2046" w:rsidRPr="002E7CCF" w:rsidRDefault="00CA2046" w:rsidP="00CA2046">
                    <w:pPr>
                      <w:rPr>
                        <w:b/>
                      </w:rPr>
                    </w:pPr>
                    <w:r>
                      <w:t>The</w:t>
                    </w:r>
                    <w:r w:rsidRPr="00D75227">
                      <w:t xml:space="preserve"> </w:t>
                    </w:r>
                    <w:r>
                      <w:t xml:space="preserve">movement was </w:t>
                    </w:r>
                    <w:r>
                      <w:rPr>
                        <w:rFonts w:eastAsia="Times" w:cs="Times"/>
                        <w:iCs/>
                        <w:lang w:eastAsia="ar-SA"/>
                      </w:rPr>
                      <w:t>particularly</w:t>
                    </w:r>
                    <w:r w:rsidRPr="00D75227">
                      <w:rPr>
                        <w:rFonts w:eastAsia="Times" w:cs="Times"/>
                        <w:iCs/>
                        <w:lang w:eastAsia="ar-SA"/>
                      </w:rPr>
                      <w:t xml:space="preserve"> a</w:t>
                    </w:r>
                    <w:r>
                      <w:rPr>
                        <w:rFonts w:eastAsia="Times" w:cs="Times"/>
                        <w:iCs/>
                        <w:lang w:eastAsia="ar-SA"/>
                      </w:rPr>
                      <w:t xml:space="preserve">ctive in the former </w:t>
                    </w:r>
                    <w:r w:rsidR="00647349">
                      <w:rPr>
                        <w:rFonts w:eastAsia="Times" w:cs="Times"/>
                        <w:iCs/>
                        <w:lang w:eastAsia="ar-SA"/>
                      </w:rPr>
                      <w:t>‘</w:t>
                    </w:r>
                    <w:proofErr w:type="spellStart"/>
                    <w:r>
                      <w:rPr>
                        <w:rFonts w:eastAsia="Times" w:cs="Times"/>
                        <w:iCs/>
                        <w:lang w:eastAsia="ar-SA"/>
                      </w:rPr>
                      <w:t>Ansiedlungsrayon</w:t>
                    </w:r>
                    <w:proofErr w:type="spellEnd"/>
                    <w:r w:rsidR="00647349">
                      <w:rPr>
                        <w:rFonts w:eastAsia="Times" w:cs="Times"/>
                        <w:iCs/>
                        <w:lang w:eastAsia="ar-SA"/>
                      </w:rPr>
                      <w:t>’</w:t>
                    </w:r>
                    <w:r w:rsidRPr="00D75227">
                      <w:rPr>
                        <w:rFonts w:eastAsia="Times" w:cs="Times"/>
                        <w:iCs/>
                        <w:lang w:eastAsia="ar-SA"/>
                      </w:rPr>
                      <w:t xml:space="preserve"> of the Russian Empire</w:t>
                    </w:r>
                    <w:r>
                      <w:rPr>
                        <w:rFonts w:eastAsia="Times" w:cs="Times"/>
                        <w:iCs/>
                        <w:lang w:eastAsia="ar-SA"/>
                      </w:rPr>
                      <w:t xml:space="preserve"> (</w:t>
                    </w:r>
                    <w:r w:rsidRPr="00D75227">
                      <w:rPr>
                        <w:rFonts w:eastAsia="Times" w:cs="Times"/>
                        <w:iCs/>
                        <w:lang w:eastAsia="ar-SA"/>
                      </w:rPr>
                      <w:t>Poland, Ukraine</w:t>
                    </w:r>
                    <w:r>
                      <w:rPr>
                        <w:rFonts w:eastAsia="Times" w:cs="Times"/>
                        <w:iCs/>
                        <w:lang w:eastAsia="ar-SA"/>
                      </w:rPr>
                      <w:t>,</w:t>
                    </w:r>
                    <w:r w:rsidRPr="00D75227">
                      <w:rPr>
                        <w:rFonts w:eastAsia="Times" w:cs="Times"/>
                        <w:iCs/>
                        <w:lang w:eastAsia="ar-SA"/>
                      </w:rPr>
                      <w:t xml:space="preserve"> and Belarus</w:t>
                    </w:r>
                    <w:r>
                      <w:rPr>
                        <w:rFonts w:eastAsia="Times" w:cs="Times"/>
                        <w:iCs/>
                        <w:lang w:eastAsia="ar-SA"/>
                      </w:rPr>
                      <w:t>)</w:t>
                    </w:r>
                    <w:r w:rsidRPr="00D75227">
                      <w:rPr>
                        <w:rFonts w:eastAsia="Times" w:cs="Times"/>
                        <w:iCs/>
                        <w:lang w:eastAsia="ar-SA"/>
                      </w:rPr>
                      <w:t xml:space="preserve">, </w:t>
                    </w:r>
                    <w:r>
                      <w:rPr>
                        <w:rFonts w:eastAsia="Times" w:cs="Times"/>
                        <w:iCs/>
                        <w:lang w:eastAsia="ar-SA"/>
                      </w:rPr>
                      <w:t>but also had ties to Romania and other countries. The main</w:t>
                    </w:r>
                    <w:r>
                      <w:t xml:space="preserve"> centres of the network were </w:t>
                    </w:r>
                    <w:r w:rsidRPr="00D75227">
                      <w:t>Kiev</w:t>
                    </w:r>
                    <w:r>
                      <w:t xml:space="preserve">, </w:t>
                    </w:r>
                    <w:r w:rsidRPr="00D75227">
                      <w:t>St. Petersburg, Minsk, Kharkov, Riga,</w:t>
                    </w:r>
                    <w:r>
                      <w:t xml:space="preserve"> </w:t>
                    </w:r>
                    <w:r w:rsidRPr="00D75227">
                      <w:t>Odessa, Moscow</w:t>
                    </w:r>
                    <w:r>
                      <w:t xml:space="preserve">, </w:t>
                    </w:r>
                    <w:proofErr w:type="spellStart"/>
                    <w:r>
                      <w:t>Łódź</w:t>
                    </w:r>
                    <w:proofErr w:type="spellEnd"/>
                    <w:r>
                      <w:t>,</w:t>
                    </w:r>
                    <w:r w:rsidRPr="00D75227">
                      <w:t xml:space="preserve"> and Warsaw</w:t>
                    </w:r>
                    <w:r>
                      <w:t>,</w:t>
                    </w:r>
                    <w:r w:rsidRPr="00D75227">
                      <w:t xml:space="preserve"> but</w:t>
                    </w:r>
                    <w:r w:rsidR="001C1D65">
                      <w:t xml:space="preserve"> the network extended to</w:t>
                    </w:r>
                    <w:r w:rsidRPr="00D75227">
                      <w:t xml:space="preserve"> New York, Berlin</w:t>
                    </w:r>
                    <w:r>
                      <w:t>,</w:t>
                    </w:r>
                    <w:r w:rsidRPr="00D75227">
                      <w:t xml:space="preserve"> and Paris</w:t>
                    </w:r>
                    <w:r>
                      <w:t xml:space="preserve">. Its most prominent representatives were Nathan Altman, Boris Aronson, Marc Chagall, Mark </w:t>
                    </w:r>
                    <w:proofErr w:type="spellStart"/>
                    <w:r>
                      <w:t>Epshteyn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Dovid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Hofstheyn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Isaachar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Ber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Ryback</w:t>
                    </w:r>
                    <w:proofErr w:type="spellEnd"/>
                    <w:r>
                      <w:t xml:space="preserve">, Sarah </w:t>
                    </w:r>
                    <w:proofErr w:type="spellStart"/>
                    <w:r>
                      <w:t>Shor</w:t>
                    </w:r>
                    <w:proofErr w:type="spellEnd"/>
                    <w:r>
                      <w:t xml:space="preserve">, Alexander </w:t>
                    </w:r>
                    <w:proofErr w:type="spellStart"/>
                    <w:r>
                      <w:t>Tyschler</w:t>
                    </w:r>
                    <w:proofErr w:type="spellEnd"/>
                    <w:r>
                      <w:t xml:space="preserve">, and Mikhail </w:t>
                    </w:r>
                    <w:proofErr w:type="spellStart"/>
                    <w:r>
                      <w:t>Yo</w:t>
                    </w:r>
                    <w:proofErr w:type="spellEnd"/>
                    <w:r>
                      <w:t>/</w:t>
                    </w:r>
                    <w:proofErr w:type="spellStart"/>
                    <w:r>
                      <w:t>Yoffe</w:t>
                    </w:r>
                    <w:proofErr w:type="spellEnd"/>
                    <w:r>
                      <w:t>.</w:t>
                    </w:r>
                  </w:p>
                  <w:p w14:paraId="4E60D279" w14:textId="77777777" w:rsidR="00CA2046" w:rsidRPr="002E7CCF" w:rsidRDefault="00CA2046" w:rsidP="00CA2046">
                    <w:pPr>
                      <w:rPr>
                        <w:b/>
                      </w:rPr>
                    </w:pPr>
                  </w:p>
                  <w:p w14:paraId="73774964" w14:textId="42698E04" w:rsidR="00CA2046" w:rsidRDefault="00CA2046" w:rsidP="00CA2046">
                    <w:r>
                      <w:t xml:space="preserve">In the first phase of the existence of the Yiddish avant-garde, An-Sky </w:t>
                    </w:r>
                    <w:r w:rsidR="00647349">
                      <w:t>[</w:t>
                    </w:r>
                    <w:proofErr w:type="spellStart"/>
                    <w:r w:rsidRPr="008D5362">
                      <w:rPr>
                        <w:bCs/>
                      </w:rPr>
                      <w:t>Shloyme</w:t>
                    </w:r>
                    <w:proofErr w:type="spellEnd"/>
                    <w:r w:rsidRPr="008D5362">
                      <w:rPr>
                        <w:bCs/>
                      </w:rPr>
                      <w:t xml:space="preserve"> </w:t>
                    </w:r>
                    <w:proofErr w:type="spellStart"/>
                    <w:r w:rsidRPr="008D5362">
                      <w:rPr>
                        <w:bCs/>
                      </w:rPr>
                      <w:t>Zanvl</w:t>
                    </w:r>
                    <w:proofErr w:type="spellEnd"/>
                    <w:r w:rsidRPr="008D5362">
                      <w:rPr>
                        <w:bCs/>
                      </w:rPr>
                      <w:t xml:space="preserve"> </w:t>
                    </w:r>
                    <w:proofErr w:type="spellStart"/>
                    <w:r w:rsidRPr="008D5362">
                      <w:rPr>
                        <w:bCs/>
                      </w:rPr>
                      <w:t>Rappoport</w:t>
                    </w:r>
                    <w:proofErr w:type="spellEnd"/>
                    <w:r w:rsidRPr="008D5362">
                      <w:rPr>
                        <w:bCs/>
                      </w:rPr>
                      <w:t>]</w:t>
                    </w:r>
                    <w:r>
                      <w:t>, author of the famous play</w:t>
                    </w:r>
                    <w:r w:rsidR="00B3122D">
                      <w:t xml:space="preserve"> </w:t>
                    </w:r>
                    <w:r w:rsidR="00B3122D" w:rsidRPr="00B3122D">
                      <w:rPr>
                        <w:i/>
                      </w:rPr>
                      <w:t xml:space="preserve">The </w:t>
                    </w:r>
                    <w:proofErr w:type="spellStart"/>
                    <w:r w:rsidR="00B3122D" w:rsidRPr="00B3122D">
                      <w:rPr>
                        <w:i/>
                      </w:rPr>
                      <w:t>Dybbuk</w:t>
                    </w:r>
                    <w:proofErr w:type="spellEnd"/>
                    <w:r>
                      <w:t xml:space="preserve"> </w:t>
                    </w:r>
                    <w:r w:rsidR="00B3122D">
                      <w:t xml:space="preserve">or </w:t>
                    </w:r>
                    <w:r w:rsidRPr="008D5362">
                      <w:rPr>
                        <w:i/>
                        <w:iCs/>
                      </w:rPr>
                      <w:t>Between Two Worlds</w:t>
                    </w:r>
                    <w:r>
                      <w:rPr>
                        <w:i/>
                        <w:iCs/>
                      </w:rPr>
                      <w:t>,</w:t>
                    </w:r>
                    <w:r>
                      <w:t xml:space="preserve"> initiated the</w:t>
                    </w:r>
                    <w:r w:rsidRPr="00D75227">
                      <w:t xml:space="preserve"> </w:t>
                    </w:r>
                    <w:r>
                      <w:t xml:space="preserve">ethnographic expeditions into </w:t>
                    </w:r>
                    <w:proofErr w:type="spellStart"/>
                    <w:r w:rsidRPr="00D75227">
                      <w:t>Ansie</w:t>
                    </w:r>
                    <w:r>
                      <w:t>dlungsrayon</w:t>
                    </w:r>
                    <w:proofErr w:type="spellEnd"/>
                    <w:r>
                      <w:t xml:space="preserve"> al</w:t>
                    </w:r>
                    <w:r w:rsidR="00647349">
                      <w:t xml:space="preserve">ong the </w:t>
                    </w:r>
                    <w:proofErr w:type="spellStart"/>
                    <w:r w:rsidR="00647349">
                      <w:t>Dniepr</w:t>
                    </w:r>
                    <w:proofErr w:type="spellEnd"/>
                    <w:r w:rsidR="00647349">
                      <w:t xml:space="preserve"> in 1911 and 1915-</w:t>
                    </w:r>
                    <w:r>
                      <w:t xml:space="preserve">16. They </w:t>
                    </w:r>
                    <w:r w:rsidRPr="002E7CCF">
                      <w:t>were documented with</w:t>
                    </w:r>
                    <w:r>
                      <w:t xml:space="preserve"> photographs and drawings by El </w:t>
                    </w:r>
                    <w:proofErr w:type="spellStart"/>
                    <w:r>
                      <w:t>Lissitzky</w:t>
                    </w:r>
                    <w:proofErr w:type="spellEnd"/>
                    <w:r>
                      <w:t xml:space="preserve"> and </w:t>
                    </w:r>
                    <w:proofErr w:type="spellStart"/>
                    <w:r>
                      <w:t>Ryback</w:t>
                    </w:r>
                    <w:proofErr w:type="spellEnd"/>
                    <w:r>
                      <w:t xml:space="preserve"> and resulted in Jewish</w:t>
                    </w:r>
                    <w:r w:rsidR="00BA14AB">
                      <w:t xml:space="preserve"> folkloristic and oriental motif</w:t>
                    </w:r>
                    <w:r>
                      <w:t xml:space="preserve">s </w:t>
                    </w:r>
                    <w:r w:rsidR="00BA14AB">
                      <w:t xml:space="preserve">being incorporated </w:t>
                    </w:r>
                    <w:r>
                      <w:t>in</w:t>
                    </w:r>
                    <w:r w:rsidR="00BA14AB">
                      <w:t>to</w:t>
                    </w:r>
                    <w:r>
                      <w:t xml:space="preserve"> the designs of poetry and children books. A</w:t>
                    </w:r>
                    <w:r w:rsidRPr="00D75227">
                      <w:t xml:space="preserve">fter the </w:t>
                    </w:r>
                    <w:r>
                      <w:t xml:space="preserve">October </w:t>
                    </w:r>
                    <w:r w:rsidRPr="00D75227">
                      <w:t>Revolution</w:t>
                    </w:r>
                    <w:r>
                      <w:t>, the Yiddish avant-garde briefly flourished, supported by</w:t>
                    </w:r>
                    <w:r w:rsidRPr="00D75227">
                      <w:t xml:space="preserve"> </w:t>
                    </w:r>
                    <w:r w:rsidR="00E25930">
                      <w:t>official organiz</w:t>
                    </w:r>
                    <w:r>
                      <w:t xml:space="preserve">ations such as the </w:t>
                    </w:r>
                    <w:proofErr w:type="spellStart"/>
                    <w:r w:rsidRPr="00BA14AB">
                      <w:t>Kultur-Lige</w:t>
                    </w:r>
                    <w:proofErr w:type="spellEnd"/>
                    <w:r w:rsidR="00647349">
                      <w:t xml:space="preserve"> [</w:t>
                    </w:r>
                    <w:r w:rsidRPr="00F531E3">
                      <w:t>Cultural Lea</w:t>
                    </w:r>
                    <w:r w:rsidR="00647349">
                      <w:t>gue]</w:t>
                    </w:r>
                    <w:r>
                      <w:t xml:space="preserve">, founded in Kiev in 1918, </w:t>
                    </w:r>
                    <w:r w:rsidRPr="003913BF">
                      <w:t>which</w:t>
                    </w:r>
                    <w:r>
                      <w:t xml:space="preserve"> had branches in </w:t>
                    </w:r>
                    <w:proofErr w:type="spellStart"/>
                    <w:r>
                      <w:t>Biał</w:t>
                    </w:r>
                    <w:r w:rsidRPr="003913BF">
                      <w:t>ystok</w:t>
                    </w:r>
                    <w:proofErr w:type="spellEnd"/>
                    <w:r w:rsidRPr="003913BF">
                      <w:t>, Odessa</w:t>
                    </w:r>
                    <w:r>
                      <w:t>,</w:t>
                    </w:r>
                    <w:r w:rsidRPr="003913BF">
                      <w:t xml:space="preserve"> </w:t>
                    </w:r>
                    <w:r>
                      <w:t xml:space="preserve">and </w:t>
                    </w:r>
                    <w:r w:rsidRPr="003913BF">
                      <w:t>Vilna</w:t>
                    </w:r>
                    <w:r>
                      <w:t xml:space="preserve">. In 1920, when </w:t>
                    </w:r>
                    <w:r w:rsidRPr="00D75227">
                      <w:t>several Jewish artis</w:t>
                    </w:r>
                    <w:r>
                      <w:t xml:space="preserve">ts emigrated from the Soviet Union, they founded another branch independent from the Russian communist party structures in </w:t>
                    </w:r>
                    <w:r w:rsidRPr="003913BF">
                      <w:t>Warsaw</w:t>
                    </w:r>
                    <w:r>
                      <w:t>.</w:t>
                    </w:r>
                  </w:p>
                  <w:p w14:paraId="42476E93" w14:textId="77777777" w:rsidR="00CA2046" w:rsidRPr="00147478" w:rsidRDefault="00CA2046" w:rsidP="00CA2046"/>
                  <w:p w14:paraId="4969D0F2" w14:textId="5C80786D" w:rsidR="00CA2046" w:rsidRDefault="00CA2046" w:rsidP="00CA2046">
                    <w:pPr>
                      <w:rPr>
                        <w:bCs/>
                      </w:rPr>
                    </w:pPr>
                    <w:r>
                      <w:rPr>
                        <w:bCs/>
                      </w:rPr>
                      <w:t>The main</w:t>
                    </w:r>
                    <w:r w:rsidRPr="00D75227">
                      <w:rPr>
                        <w:bCs/>
                      </w:rPr>
                      <w:t xml:space="preserve"> </w:t>
                    </w:r>
                    <w:r>
                      <w:rPr>
                        <w:bCs/>
                      </w:rPr>
                      <w:t>formations of the Yiddish avant-garde</w:t>
                    </w:r>
                    <w:r w:rsidRPr="00D75227">
                      <w:rPr>
                        <w:bCs/>
                      </w:rPr>
                      <w:t xml:space="preserve"> </w:t>
                    </w:r>
                    <w:r>
                      <w:rPr>
                        <w:bCs/>
                      </w:rPr>
                      <w:t xml:space="preserve">were </w:t>
                    </w:r>
                    <w:r w:rsidR="00647349">
                      <w:rPr>
                        <w:bCs/>
                      </w:rPr>
                      <w:t xml:space="preserve">the </w:t>
                    </w:r>
                    <w:proofErr w:type="spellStart"/>
                    <w:r w:rsidR="00647349">
                      <w:rPr>
                        <w:bCs/>
                      </w:rPr>
                      <w:t>Kiever</w:t>
                    </w:r>
                    <w:proofErr w:type="spellEnd"/>
                    <w:r w:rsidR="00647349">
                      <w:rPr>
                        <w:bCs/>
                      </w:rPr>
                      <w:t xml:space="preserve"> </w:t>
                    </w:r>
                    <w:proofErr w:type="spellStart"/>
                    <w:r w:rsidR="00647349">
                      <w:rPr>
                        <w:bCs/>
                      </w:rPr>
                      <w:t>Grupe</w:t>
                    </w:r>
                    <w:proofErr w:type="spellEnd"/>
                    <w:r w:rsidR="00647349">
                      <w:rPr>
                        <w:bCs/>
                      </w:rPr>
                      <w:t xml:space="preserve"> [Kiev Group]</w:t>
                    </w:r>
                    <w:r w:rsidRPr="00D75227">
                      <w:rPr>
                        <w:bCs/>
                      </w:rPr>
                      <w:t xml:space="preserve"> </w:t>
                    </w:r>
                    <w:r w:rsidR="00647349">
                      <w:rPr>
                        <w:bCs/>
                      </w:rPr>
                      <w:t>(</w:t>
                    </w:r>
                    <w:r w:rsidRPr="00D75227">
                      <w:rPr>
                        <w:bCs/>
                      </w:rPr>
                      <w:t>1918</w:t>
                    </w:r>
                    <w:r w:rsidR="00647349">
                      <w:rPr>
                        <w:bCs/>
                      </w:rPr>
                      <w:t>-</w:t>
                    </w:r>
                    <w:r>
                      <w:rPr>
                        <w:bCs/>
                      </w:rPr>
                      <w:t xml:space="preserve">20), </w:t>
                    </w:r>
                    <w:r>
                      <w:rPr>
                        <w:bCs/>
                      </w:rPr>
                      <w:lastRenderedPageBreak/>
                      <w:t xml:space="preserve">which </w:t>
                    </w:r>
                    <w:r w:rsidRPr="00D75227">
                      <w:rPr>
                        <w:bCs/>
                      </w:rPr>
                      <w:t xml:space="preserve">split into the Moscow group with the </w:t>
                    </w:r>
                    <w:proofErr w:type="spellStart"/>
                    <w:r w:rsidRPr="00D75227">
                      <w:rPr>
                        <w:bCs/>
                        <w:i/>
                      </w:rPr>
                      <w:t>Shtrom</w:t>
                    </w:r>
                    <w:proofErr w:type="spellEnd"/>
                    <w:r w:rsidRPr="00D75227">
                      <w:rPr>
                        <w:bCs/>
                      </w:rPr>
                      <w:t xml:space="preserve"> magazine </w:t>
                    </w:r>
                    <w:bookmarkStart w:id="0" w:name="OLE_LINK1"/>
                    <w:bookmarkStart w:id="1" w:name="OLE_LINK2"/>
                    <w:r w:rsidR="00647349">
                      <w:rPr>
                        <w:bCs/>
                      </w:rPr>
                      <w:t>[</w:t>
                    </w:r>
                    <w:r w:rsidR="00647349" w:rsidRPr="00BA14AB">
                      <w:rPr>
                        <w:bCs/>
                        <w:i/>
                      </w:rPr>
                      <w:t>Current</w:t>
                    </w:r>
                    <w:r w:rsidR="00647349">
                      <w:rPr>
                        <w:bCs/>
                      </w:rPr>
                      <w:t>]</w:t>
                    </w:r>
                    <w:r>
                      <w:rPr>
                        <w:bCs/>
                      </w:rPr>
                      <w:t xml:space="preserve"> </w:t>
                    </w:r>
                    <w:r w:rsidR="00647349">
                      <w:rPr>
                        <w:bCs/>
                      </w:rPr>
                      <w:t>(1922-</w:t>
                    </w:r>
                    <w:r>
                      <w:rPr>
                        <w:bCs/>
                      </w:rPr>
                      <w:t>2</w:t>
                    </w:r>
                    <w:r w:rsidRPr="00D75227">
                      <w:rPr>
                        <w:bCs/>
                      </w:rPr>
                      <w:t>4)</w:t>
                    </w:r>
                    <w:bookmarkEnd w:id="0"/>
                    <w:bookmarkEnd w:id="1"/>
                    <w:r w:rsidRPr="00D75227">
                      <w:rPr>
                        <w:bCs/>
                      </w:rPr>
                      <w:t xml:space="preserve">, the Berlin group with the periodical </w:t>
                    </w:r>
                    <w:proofErr w:type="spellStart"/>
                    <w:r w:rsidRPr="00D75227">
                      <w:rPr>
                        <w:bCs/>
                        <w:i/>
                      </w:rPr>
                      <w:t>Milgroim</w:t>
                    </w:r>
                    <w:proofErr w:type="spellEnd"/>
                    <w:r>
                      <w:rPr>
                        <w:bCs/>
                        <w:i/>
                      </w:rPr>
                      <w:t>/</w:t>
                    </w:r>
                    <w:proofErr w:type="spellStart"/>
                    <w:r>
                      <w:rPr>
                        <w:bCs/>
                        <w:i/>
                      </w:rPr>
                      <w:t>Ribbom</w:t>
                    </w:r>
                    <w:proofErr w:type="spellEnd"/>
                    <w:r w:rsidR="00647349">
                      <w:rPr>
                        <w:bCs/>
                      </w:rPr>
                      <w:t xml:space="preserve"> [</w:t>
                    </w:r>
                    <w:r w:rsidR="00647349" w:rsidRPr="00BA14AB">
                      <w:rPr>
                        <w:bCs/>
                        <w:i/>
                      </w:rPr>
                      <w:t>Garnet</w:t>
                    </w:r>
                    <w:r w:rsidR="00647349">
                      <w:rPr>
                        <w:bCs/>
                      </w:rPr>
                      <w:t>]</w:t>
                    </w:r>
                    <w:r>
                      <w:rPr>
                        <w:bCs/>
                      </w:rPr>
                      <w:t xml:space="preserve"> 1922–24, published in Hebrew concurrently) and the New York group </w:t>
                    </w:r>
                    <w:proofErr w:type="spellStart"/>
                    <w:r w:rsidRPr="00D75227">
                      <w:rPr>
                        <w:bCs/>
                        <w:i/>
                      </w:rPr>
                      <w:t>Inzikh</w:t>
                    </w:r>
                    <w:proofErr w:type="spellEnd"/>
                    <w:r w:rsidR="00647349">
                      <w:rPr>
                        <w:bCs/>
                      </w:rPr>
                      <w:t xml:space="preserve"> [Within Oneself] 1920-</w:t>
                    </w:r>
                    <w:r>
                      <w:rPr>
                        <w:bCs/>
                      </w:rPr>
                      <w:t xml:space="preserve">39). </w:t>
                    </w:r>
                    <w:r w:rsidRPr="00D75227">
                      <w:t xml:space="preserve">The publication of the magazine </w:t>
                    </w:r>
                    <w:r>
                      <w:rPr>
                        <w:bCs/>
                        <w:i/>
                      </w:rPr>
                      <w:t>Yung-</w:t>
                    </w:r>
                    <w:proofErr w:type="spellStart"/>
                    <w:r>
                      <w:rPr>
                        <w:bCs/>
                        <w:i/>
                      </w:rPr>
                      <w:t>Yi</w:t>
                    </w:r>
                    <w:r w:rsidRPr="00D75227">
                      <w:rPr>
                        <w:bCs/>
                        <w:i/>
                      </w:rPr>
                      <w:t>dish</w:t>
                    </w:r>
                    <w:proofErr w:type="spellEnd"/>
                    <w:r>
                      <w:rPr>
                        <w:bCs/>
                      </w:rPr>
                      <w:t xml:space="preserve"> (1919) </w:t>
                    </w:r>
                    <w:r w:rsidRPr="00D75227">
                      <w:rPr>
                        <w:bCs/>
                      </w:rPr>
                      <w:t xml:space="preserve">marks the first stage of </w:t>
                    </w:r>
                    <w:r>
                      <w:rPr>
                        <w:bCs/>
                      </w:rPr>
                      <w:t xml:space="preserve">the Warsaw Yiddish avant-garde, culminating in </w:t>
                    </w:r>
                    <w:r w:rsidRPr="00D75227">
                      <w:rPr>
                        <w:bCs/>
                      </w:rPr>
                      <w:t xml:space="preserve">the </w:t>
                    </w:r>
                    <w:r>
                      <w:rPr>
                        <w:bCs/>
                      </w:rPr>
                      <w:t xml:space="preserve">almanac </w:t>
                    </w:r>
                    <w:proofErr w:type="spellStart"/>
                    <w:r w:rsidRPr="00B6279A">
                      <w:rPr>
                        <w:bCs/>
                        <w:i/>
                      </w:rPr>
                      <w:t>Khalyastre</w:t>
                    </w:r>
                    <w:proofErr w:type="spellEnd"/>
                    <w:r>
                      <w:rPr>
                        <w:bCs/>
                      </w:rPr>
                      <w:t xml:space="preserve"> </w:t>
                    </w:r>
                    <w:r w:rsidR="00647349">
                      <w:rPr>
                        <w:bCs/>
                      </w:rPr>
                      <w:t>[</w:t>
                    </w:r>
                    <w:r w:rsidR="00647349" w:rsidRPr="00BA14AB">
                      <w:rPr>
                        <w:bCs/>
                        <w:i/>
                      </w:rPr>
                      <w:t>The Gang</w:t>
                    </w:r>
                    <w:r w:rsidR="00647349">
                      <w:rPr>
                        <w:bCs/>
                      </w:rPr>
                      <w:t>]</w:t>
                    </w:r>
                    <w:r w:rsidRPr="00D75227">
                      <w:rPr>
                        <w:bCs/>
                      </w:rPr>
                      <w:t xml:space="preserve"> </w:t>
                    </w:r>
                    <w:r w:rsidR="00647349">
                      <w:rPr>
                        <w:bCs/>
                      </w:rPr>
                      <w:t>(1919-22)</w:t>
                    </w:r>
                    <w:r>
                      <w:rPr>
                        <w:bCs/>
                      </w:rPr>
                      <w:t xml:space="preserve"> edited </w:t>
                    </w:r>
                    <w:r>
                      <w:t xml:space="preserve">by </w:t>
                    </w:r>
                    <w:proofErr w:type="spellStart"/>
                    <w:r>
                      <w:t>Peretz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Markish</w:t>
                    </w:r>
                    <w:proofErr w:type="spellEnd"/>
                    <w:r>
                      <w:rPr>
                        <w:bCs/>
                      </w:rPr>
                      <w:t xml:space="preserve"> and the activities of t</w:t>
                    </w:r>
                    <w:r w:rsidR="00647349">
                      <w:rPr>
                        <w:bCs/>
                      </w:rPr>
                      <w:t>he group of the same name (1919-</w:t>
                    </w:r>
                    <w:r>
                      <w:rPr>
                        <w:bCs/>
                      </w:rPr>
                      <w:t>24)</w:t>
                    </w:r>
                    <w:r>
                      <w:t xml:space="preserve">. </w:t>
                    </w:r>
                    <w:r w:rsidRPr="00D75227">
                      <w:rPr>
                        <w:bCs/>
                      </w:rPr>
                      <w:t xml:space="preserve">The second </w:t>
                    </w:r>
                    <w:r>
                      <w:rPr>
                        <w:bCs/>
                      </w:rPr>
                      <w:t xml:space="preserve">phase of the movement </w:t>
                    </w:r>
                    <w:r w:rsidRPr="00D75227">
                      <w:rPr>
                        <w:bCs/>
                      </w:rPr>
                      <w:t>incl</w:t>
                    </w:r>
                    <w:r>
                      <w:rPr>
                        <w:bCs/>
                      </w:rPr>
                      <w:t>uded the magazine</w:t>
                    </w:r>
                    <w:r w:rsidRPr="002E7CCF">
                      <w:rPr>
                        <w:b/>
                        <w:bCs/>
                      </w:rPr>
                      <w:t xml:space="preserve"> </w:t>
                    </w:r>
                    <w:proofErr w:type="spellStart"/>
                    <w:r w:rsidRPr="00D75227">
                      <w:rPr>
                        <w:bCs/>
                        <w:i/>
                      </w:rPr>
                      <w:t>Ringen</w:t>
                    </w:r>
                    <w:proofErr w:type="spellEnd"/>
                    <w:r w:rsidRPr="00D75227">
                      <w:rPr>
                        <w:bCs/>
                        <w:i/>
                      </w:rPr>
                      <w:t xml:space="preserve"> </w:t>
                    </w:r>
                    <w:r w:rsidR="00647349">
                      <w:rPr>
                        <w:bCs/>
                      </w:rPr>
                      <w:t>[</w:t>
                    </w:r>
                    <w:r w:rsidR="00647349" w:rsidRPr="00BA14AB">
                      <w:rPr>
                        <w:bCs/>
                        <w:i/>
                      </w:rPr>
                      <w:t>Rings</w:t>
                    </w:r>
                    <w:r w:rsidR="00647349">
                      <w:rPr>
                        <w:bCs/>
                      </w:rPr>
                      <w:t>] (1921-</w:t>
                    </w:r>
                    <w:r>
                      <w:rPr>
                        <w:bCs/>
                      </w:rPr>
                      <w:t>2</w:t>
                    </w:r>
                    <w:r w:rsidRPr="00D75227">
                      <w:rPr>
                        <w:bCs/>
                      </w:rPr>
                      <w:t>2</w:t>
                    </w:r>
                    <w:r w:rsidR="00647349">
                      <w:rPr>
                        <w:bCs/>
                      </w:rPr>
                      <w:t>)</w:t>
                    </w:r>
                    <w:r w:rsidRPr="00D75227">
                      <w:rPr>
                        <w:bCs/>
                      </w:rPr>
                      <w:t xml:space="preserve"> edited</w:t>
                    </w:r>
                    <w:r w:rsidR="00647349">
                      <w:rPr>
                        <w:bCs/>
                      </w:rPr>
                      <w:t xml:space="preserve"> by </w:t>
                    </w:r>
                    <w:proofErr w:type="spellStart"/>
                    <w:r w:rsidR="00647349">
                      <w:rPr>
                        <w:bCs/>
                      </w:rPr>
                      <w:t>Melekh</w:t>
                    </w:r>
                    <w:proofErr w:type="spellEnd"/>
                    <w:r w:rsidR="00647349">
                      <w:rPr>
                        <w:bCs/>
                      </w:rPr>
                      <w:t xml:space="preserve"> </w:t>
                    </w:r>
                    <w:proofErr w:type="spellStart"/>
                    <w:r w:rsidR="00647349">
                      <w:rPr>
                        <w:bCs/>
                      </w:rPr>
                      <w:t>Ravitch</w:t>
                    </w:r>
                    <w:proofErr w:type="spellEnd"/>
                    <w:r>
                      <w:rPr>
                        <w:bCs/>
                      </w:rPr>
                      <w:t>, and the</w:t>
                    </w:r>
                    <w:r w:rsidRPr="00D75227">
                      <w:rPr>
                        <w:bCs/>
                      </w:rPr>
                      <w:t xml:space="preserve"> final </w:t>
                    </w:r>
                    <w:r>
                      <w:rPr>
                        <w:bCs/>
                      </w:rPr>
                      <w:t xml:space="preserve">one </w:t>
                    </w:r>
                    <w:r w:rsidRPr="00D75227">
                      <w:rPr>
                        <w:bCs/>
                      </w:rPr>
                      <w:t xml:space="preserve">was marked by </w:t>
                    </w:r>
                    <w:r>
                      <w:rPr>
                        <w:bCs/>
                      </w:rPr>
                      <w:t xml:space="preserve">the activities of the </w:t>
                    </w:r>
                    <w:r w:rsidR="00647349">
                      <w:rPr>
                        <w:bCs/>
                      </w:rPr>
                      <w:t>‘</w:t>
                    </w:r>
                    <w:r>
                      <w:rPr>
                        <w:bCs/>
                      </w:rPr>
                      <w:t>great three</w:t>
                    </w:r>
                    <w:r w:rsidR="00647349">
                      <w:rPr>
                        <w:bCs/>
                      </w:rPr>
                      <w:t xml:space="preserve">’ </w:t>
                    </w:r>
                    <w:r>
                      <w:rPr>
                        <w:bCs/>
                      </w:rPr>
                      <w:t>—</w:t>
                    </w:r>
                    <w:r w:rsidR="00647349">
                      <w:rPr>
                        <w:bCs/>
                      </w:rPr>
                      <w:t xml:space="preserve"> </w:t>
                    </w:r>
                    <w:proofErr w:type="spellStart"/>
                    <w:r w:rsidRPr="00D75227">
                      <w:rPr>
                        <w:bCs/>
                      </w:rPr>
                      <w:t>Markish</w:t>
                    </w:r>
                    <w:proofErr w:type="spellEnd"/>
                    <w:r w:rsidRPr="00D75227">
                      <w:rPr>
                        <w:bCs/>
                      </w:rPr>
                      <w:t xml:space="preserve">, </w:t>
                    </w:r>
                    <w:proofErr w:type="spellStart"/>
                    <w:r>
                      <w:rPr>
                        <w:bCs/>
                      </w:rPr>
                      <w:t>Ravitch</w:t>
                    </w:r>
                    <w:proofErr w:type="spellEnd"/>
                    <w:r>
                      <w:rPr>
                        <w:bCs/>
                      </w:rPr>
                      <w:t xml:space="preserve">, and </w:t>
                    </w:r>
                    <w:r w:rsidRPr="00D75227">
                      <w:rPr>
                        <w:bCs/>
                      </w:rPr>
                      <w:t xml:space="preserve">Uri </w:t>
                    </w:r>
                    <w:proofErr w:type="spellStart"/>
                    <w:r w:rsidRPr="00D75227">
                      <w:rPr>
                        <w:bCs/>
                      </w:rPr>
                      <w:t>Tsvi</w:t>
                    </w:r>
                    <w:proofErr w:type="spellEnd"/>
                    <w:r>
                      <w:rPr>
                        <w:bCs/>
                      </w:rPr>
                      <w:t xml:space="preserve"> Greenberg</w:t>
                    </w:r>
                    <w:r w:rsidRPr="00F531E3">
                      <w:rPr>
                        <w:bCs/>
                      </w:rPr>
                      <w:t xml:space="preserve">. </w:t>
                    </w:r>
                    <w:r w:rsidRPr="00F531E3">
                      <w:t>The latter</w:t>
                    </w:r>
                    <w:r w:rsidRPr="007A0A1B">
                      <w:t xml:space="preserve"> </w:t>
                    </w:r>
                    <w:r>
                      <w:rPr>
                        <w:bCs/>
                      </w:rPr>
                      <w:t xml:space="preserve">also edited </w:t>
                    </w:r>
                    <w:r w:rsidR="00E25930">
                      <w:rPr>
                        <w:bCs/>
                      </w:rPr>
                      <w:t xml:space="preserve">the magazine </w:t>
                    </w:r>
                    <w:proofErr w:type="spellStart"/>
                    <w:r w:rsidRPr="00D871B2">
                      <w:rPr>
                        <w:bCs/>
                        <w:i/>
                      </w:rPr>
                      <w:t>Albatros</w:t>
                    </w:r>
                    <w:proofErr w:type="spellEnd"/>
                    <w:r>
                      <w:rPr>
                        <w:bCs/>
                      </w:rPr>
                      <w:t xml:space="preserve"> </w:t>
                    </w:r>
                    <w:r>
                      <w:t>(</w:t>
                    </w:r>
                    <w:r w:rsidRPr="00D75227">
                      <w:t>1922</w:t>
                    </w:r>
                    <w:r w:rsidR="00647349">
                      <w:t>-</w:t>
                    </w:r>
                    <w:r w:rsidRPr="00D75227">
                      <w:t>23</w:t>
                    </w:r>
                    <w:r w:rsidR="00647349">
                      <w:t>)</w:t>
                    </w:r>
                    <w:r>
                      <w:t>, first</w:t>
                    </w:r>
                    <w:r w:rsidR="00647349">
                      <w:t xml:space="preserve"> in</w:t>
                    </w:r>
                    <w:r>
                      <w:t xml:space="preserve"> Warsaw, then Berlin.</w:t>
                    </w:r>
                    <w:r w:rsidRPr="00D75227">
                      <w:t xml:space="preserve"> </w:t>
                    </w:r>
                    <w:r w:rsidRPr="00D75227">
                      <w:rPr>
                        <w:bCs/>
                      </w:rPr>
                      <w:t xml:space="preserve">Warsaw acquired the status of the </w:t>
                    </w:r>
                    <w:r>
                      <w:t>European centre</w:t>
                    </w:r>
                    <w:r w:rsidRPr="00D75227">
                      <w:t xml:space="preserve"> of Yiddish literature, with Paris</w:t>
                    </w:r>
                    <w:r>
                      <w:t xml:space="preserve"> </w:t>
                    </w:r>
                    <w:r w:rsidRPr="00D75227">
                      <w:t>and Berlin serving as its satellites.</w:t>
                    </w:r>
                    <w:r>
                      <w:t xml:space="preserve"> The</w:t>
                    </w:r>
                    <w:r w:rsidRPr="00D75227">
                      <w:rPr>
                        <w:bCs/>
                      </w:rPr>
                      <w:t xml:space="preserve"> literature </w:t>
                    </w:r>
                    <w:r>
                      <w:t xml:space="preserve">of the Diaspora expressed the </w:t>
                    </w:r>
                    <w:r w:rsidRPr="00D75227">
                      <w:rPr>
                        <w:bCs/>
                      </w:rPr>
                      <w:t xml:space="preserve">atrocities of World War I, </w:t>
                    </w:r>
                    <w:r>
                      <w:rPr>
                        <w:bCs/>
                      </w:rPr>
                      <w:t xml:space="preserve">the </w:t>
                    </w:r>
                    <w:r w:rsidRPr="00D75227">
                      <w:rPr>
                        <w:bCs/>
                      </w:rPr>
                      <w:t>pogroms</w:t>
                    </w:r>
                    <w:r w:rsidR="00E25930">
                      <w:rPr>
                        <w:bCs/>
                      </w:rPr>
                      <w:t>,</w:t>
                    </w:r>
                    <w:r w:rsidRPr="00D75227">
                      <w:rPr>
                        <w:bCs/>
                      </w:rPr>
                      <w:t xml:space="preserve"> and </w:t>
                    </w:r>
                    <w:r w:rsidR="00E25930">
                      <w:rPr>
                        <w:bCs/>
                      </w:rPr>
                      <w:t xml:space="preserve">the </w:t>
                    </w:r>
                    <w:r w:rsidRPr="00D75227">
                      <w:rPr>
                        <w:bCs/>
                      </w:rPr>
                      <w:t>revolutions</w:t>
                    </w:r>
                    <w:r w:rsidRPr="00D75227">
                      <w:t xml:space="preserve">. </w:t>
                    </w:r>
                    <w:r w:rsidRPr="004E0CF2">
                      <w:rPr>
                        <w:bCs/>
                      </w:rPr>
                      <w:t>The magazines</w:t>
                    </w:r>
                    <w:r>
                      <w:rPr>
                        <w:bCs/>
                        <w:i/>
                      </w:rPr>
                      <w:t xml:space="preserve"> </w:t>
                    </w:r>
                    <w:proofErr w:type="spellStart"/>
                    <w:r w:rsidRPr="00D75227">
                      <w:rPr>
                        <w:bCs/>
                        <w:i/>
                      </w:rPr>
                      <w:t>In</w:t>
                    </w:r>
                    <w:r>
                      <w:rPr>
                        <w:bCs/>
                        <w:i/>
                      </w:rPr>
                      <w:t>g-Yi</w:t>
                    </w:r>
                    <w:r w:rsidRPr="00D75227">
                      <w:rPr>
                        <w:bCs/>
                        <w:i/>
                      </w:rPr>
                      <w:t>dis</w:t>
                    </w:r>
                    <w:r>
                      <w:rPr>
                        <w:bCs/>
                        <w:i/>
                      </w:rPr>
                      <w:t>h</w:t>
                    </w:r>
                    <w:proofErr w:type="spellEnd"/>
                    <w:r>
                      <w:rPr>
                        <w:bCs/>
                      </w:rPr>
                      <w:t xml:space="preserve"> and </w:t>
                    </w:r>
                    <w:proofErr w:type="spellStart"/>
                    <w:r w:rsidRPr="00D75227">
                      <w:rPr>
                        <w:i/>
                      </w:rPr>
                      <w:t>Albatros</w:t>
                    </w:r>
                    <w:proofErr w:type="spellEnd"/>
                    <w:r w:rsidRPr="00D75227">
                      <w:t xml:space="preserve"> </w:t>
                    </w:r>
                    <w:r w:rsidR="00E25930">
                      <w:t>broke the B</w:t>
                    </w:r>
                    <w:r>
                      <w:t xml:space="preserve">iblical </w:t>
                    </w:r>
                    <w:r w:rsidRPr="00D75227">
                      <w:t>ban on images</w:t>
                    </w:r>
                    <w:r>
                      <w:rPr>
                        <w:bCs/>
                      </w:rPr>
                      <w:t xml:space="preserve"> and served the avant-garde’s</w:t>
                    </w:r>
                    <w:r w:rsidRPr="00D75227">
                      <w:rPr>
                        <w:bCs/>
                      </w:rPr>
                      <w:t xml:space="preserve"> integration of </w:t>
                    </w:r>
                    <w:r>
                      <w:rPr>
                        <w:bCs/>
                      </w:rPr>
                      <w:t xml:space="preserve">visual and literary media with a new kind of typography, which was </w:t>
                    </w:r>
                    <w:r>
                      <w:t>unprecedented in other publications of the movement.</w:t>
                    </w:r>
                  </w:p>
                  <w:p w14:paraId="7B81C20E" w14:textId="77777777" w:rsidR="00CA2046" w:rsidRDefault="00CA2046" w:rsidP="00CA2046"/>
                  <w:p w14:paraId="3BFE93BD" w14:textId="69B36D05" w:rsidR="00CA2046" w:rsidRDefault="00CA2046" w:rsidP="00CA2046">
                    <w:r>
                      <w:t xml:space="preserve">The Young Yiddish group (1919-23), which included </w:t>
                    </w:r>
                    <w:proofErr w:type="spellStart"/>
                    <w:r w:rsidRPr="00FA37CF">
                      <w:t>Jankiel</w:t>
                    </w:r>
                    <w:proofErr w:type="spellEnd"/>
                    <w:r w:rsidRPr="00FA37CF">
                      <w:t>/</w:t>
                    </w:r>
                    <w:proofErr w:type="spellStart"/>
                    <w:r w:rsidRPr="00FA37CF">
                      <w:t>Yankl</w:t>
                    </w:r>
                    <w:proofErr w:type="spellEnd"/>
                    <w:r>
                      <w:t xml:space="preserve"> Adler, </w:t>
                    </w:r>
                    <w:proofErr w:type="spellStart"/>
                    <w:r>
                      <w:t>Moyshe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Broderzon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Marek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D75227">
                      <w:t>S</w:t>
                    </w:r>
                    <w:r>
                      <w:t>zwarc</w:t>
                    </w:r>
                    <w:proofErr w:type="spellEnd"/>
                    <w:r>
                      <w:t xml:space="preserve">, and several female artists (among them </w:t>
                    </w:r>
                    <w:proofErr w:type="spellStart"/>
                    <w:r w:rsidRPr="00D75227">
                      <w:t>Pola</w:t>
                    </w:r>
                    <w:proofErr w:type="spellEnd"/>
                    <w:r w:rsidRPr="00D75227">
                      <w:t xml:space="preserve"> </w:t>
                    </w:r>
                    <w:proofErr w:type="spellStart"/>
                    <w:r w:rsidRPr="00D75227">
                      <w:t>Lindenfeld</w:t>
                    </w:r>
                    <w:proofErr w:type="spellEnd"/>
                    <w:r>
                      <w:t xml:space="preserve">) created a developed institutional network consisting not only of a magazine but </w:t>
                    </w:r>
                    <w:r w:rsidRPr="00D75227">
                      <w:t>also</w:t>
                    </w:r>
                    <w:r>
                      <w:t xml:space="preserve"> of</w:t>
                    </w:r>
                    <w:r w:rsidRPr="00D75227">
                      <w:t xml:space="preserve"> a </w:t>
                    </w:r>
                    <w:r>
                      <w:t>series</w:t>
                    </w:r>
                    <w:r w:rsidRPr="00D64822">
                      <w:t xml:space="preserve"> </w:t>
                    </w:r>
                    <w:r>
                      <w:t xml:space="preserve">of </w:t>
                    </w:r>
                    <w:r w:rsidRPr="00D75227">
                      <w:t xml:space="preserve">illustrated books and </w:t>
                    </w:r>
                    <w:r>
                      <w:t>periodicals</w:t>
                    </w:r>
                    <w:r w:rsidR="00E25930">
                      <w:t>,</w:t>
                    </w:r>
                    <w:r>
                      <w:t xml:space="preserve"> such as </w:t>
                    </w:r>
                    <w:proofErr w:type="spellStart"/>
                    <w:r w:rsidRPr="00D75227">
                      <w:rPr>
                        <w:i/>
                      </w:rPr>
                      <w:t>Heftn</w:t>
                    </w:r>
                    <w:proofErr w:type="spellEnd"/>
                    <w:r w:rsidRPr="00D75227">
                      <w:rPr>
                        <w:i/>
                      </w:rPr>
                      <w:t xml:space="preserve"> far </w:t>
                    </w:r>
                    <w:proofErr w:type="spellStart"/>
                    <w:r w:rsidRPr="00D75227">
                      <w:rPr>
                        <w:i/>
                      </w:rPr>
                      <w:t>Literatur</w:t>
                    </w:r>
                    <w:proofErr w:type="spellEnd"/>
                    <w:r w:rsidRPr="00D75227">
                      <w:rPr>
                        <w:i/>
                      </w:rPr>
                      <w:t xml:space="preserve"> un </w:t>
                    </w:r>
                    <w:proofErr w:type="spellStart"/>
                    <w:r w:rsidRPr="00D75227">
                      <w:rPr>
                        <w:i/>
                      </w:rPr>
                      <w:t>Kunst</w:t>
                    </w:r>
                    <w:proofErr w:type="spellEnd"/>
                    <w:r w:rsidR="00647349">
                      <w:t xml:space="preserve"> [</w:t>
                    </w:r>
                    <w:r w:rsidRPr="00D75227">
                      <w:t>Books for Li</w:t>
                    </w:r>
                    <w:r>
                      <w:t xml:space="preserve">terature and </w:t>
                    </w:r>
                    <w:r w:rsidR="00647349">
                      <w:t>the Arts]</w:t>
                    </w:r>
                    <w:r>
                      <w:t xml:space="preserve"> </w:t>
                    </w:r>
                    <w:r w:rsidR="00647349">
                      <w:t>(</w:t>
                    </w:r>
                    <w:r>
                      <w:t xml:space="preserve">1919) and </w:t>
                    </w:r>
                    <w:proofErr w:type="spellStart"/>
                    <w:r>
                      <w:rPr>
                        <w:i/>
                      </w:rPr>
                      <w:t>S’</w:t>
                    </w:r>
                    <w:r w:rsidRPr="00D75227">
                      <w:rPr>
                        <w:i/>
                      </w:rPr>
                      <w:t>Feld</w:t>
                    </w:r>
                    <w:proofErr w:type="spellEnd"/>
                    <w:r w:rsidR="00647349">
                      <w:t xml:space="preserve"> [</w:t>
                    </w:r>
                    <w:r w:rsidRPr="00BA14AB">
                      <w:rPr>
                        <w:i/>
                      </w:rPr>
                      <w:t>Field</w:t>
                    </w:r>
                    <w:r w:rsidR="00647349">
                      <w:t>]</w:t>
                    </w:r>
                    <w:r w:rsidRPr="00D318C4">
                      <w:t xml:space="preserve"> </w:t>
                    </w:r>
                    <w:r w:rsidR="00647349">
                      <w:t>(</w:t>
                    </w:r>
                    <w:r w:rsidRPr="00D318C4">
                      <w:t>6 issues, 1919-23)</w:t>
                    </w:r>
                    <w:r w:rsidRPr="002E7CCF">
                      <w:t>,</w:t>
                    </w:r>
                    <w:r>
                      <w:t xml:space="preserve"> </w:t>
                    </w:r>
                    <w:r w:rsidR="00E25930">
                      <w:t xml:space="preserve">as well as </w:t>
                    </w:r>
                    <w:r w:rsidRPr="00D75227">
                      <w:t>ex</w:t>
                    </w:r>
                    <w:r>
                      <w:t xml:space="preserve">hibitions in </w:t>
                    </w:r>
                    <w:proofErr w:type="spellStart"/>
                    <w:r>
                      <w:t>Łódź</w:t>
                    </w:r>
                    <w:proofErr w:type="spellEnd"/>
                    <w:r>
                      <w:t xml:space="preserve">, Warsaw, and </w:t>
                    </w:r>
                    <w:proofErr w:type="spellStart"/>
                    <w:r>
                      <w:t>Białystok</w:t>
                    </w:r>
                    <w:proofErr w:type="spellEnd"/>
                    <w:r>
                      <w:t>, musical events, and theatre performances.</w:t>
                    </w:r>
                  </w:p>
                  <w:p w14:paraId="30768EDB" w14:textId="77777777" w:rsidR="00CA2046" w:rsidRDefault="00CA2046" w:rsidP="00CA2046"/>
                  <w:p w14:paraId="4F532F30" w14:textId="201A6FB8" w:rsidR="00CA2046" w:rsidRDefault="00CA2046" w:rsidP="00CA2046">
                    <w:r>
                      <w:t xml:space="preserve">The </w:t>
                    </w:r>
                    <w:r w:rsidRPr="00D64822">
                      <w:t xml:space="preserve">tradition </w:t>
                    </w:r>
                    <w:r>
                      <w:t xml:space="preserve">of </w:t>
                    </w:r>
                    <w:r w:rsidRPr="00D75227">
                      <w:t xml:space="preserve">artistic </w:t>
                    </w:r>
                    <w:r>
                      <w:t xml:space="preserve">Yiddish </w:t>
                    </w:r>
                    <w:r w:rsidRPr="00D75227">
                      <w:t xml:space="preserve">theatres and cabarets </w:t>
                    </w:r>
                    <w:r w:rsidR="00E25930">
                      <w:t>originated in</w:t>
                    </w:r>
                    <w:r>
                      <w:t xml:space="preserve"> performances by </w:t>
                    </w:r>
                    <w:r w:rsidRPr="00D75227">
                      <w:t xml:space="preserve">Graham </w:t>
                    </w:r>
                    <w:proofErr w:type="spellStart"/>
                    <w:r w:rsidRPr="00D75227">
                      <w:t>Goldfaden</w:t>
                    </w:r>
                    <w:proofErr w:type="spellEnd"/>
                    <w:r>
                      <w:t xml:space="preserve"> </w:t>
                    </w:r>
                    <w:r w:rsidRPr="00D75227">
                      <w:t xml:space="preserve">in </w:t>
                    </w:r>
                    <w:proofErr w:type="spellStart"/>
                    <w:r w:rsidRPr="00D75227">
                      <w:t>Jassy</w:t>
                    </w:r>
                    <w:proofErr w:type="spellEnd"/>
                    <w:r w:rsidRPr="00D75227">
                      <w:t>, Romania</w:t>
                    </w:r>
                    <w:r w:rsidR="00EE6F63">
                      <w:t xml:space="preserve"> (</w:t>
                    </w:r>
                    <w:r w:rsidRPr="00D75227">
                      <w:t>1876</w:t>
                    </w:r>
                    <w:r w:rsidR="00EE6F63">
                      <w:t>)</w:t>
                    </w:r>
                    <w:r>
                      <w:t xml:space="preserve">, </w:t>
                    </w:r>
                    <w:r w:rsidR="00E25930">
                      <w:t>that included</w:t>
                    </w:r>
                    <w:r>
                      <w:t xml:space="preserve"> folk songs and</w:t>
                    </w:r>
                    <w:r w:rsidRPr="00D75227">
                      <w:t xml:space="preserve"> the </w:t>
                    </w:r>
                    <w:r>
                      <w:t>Purim-</w:t>
                    </w:r>
                    <w:proofErr w:type="spellStart"/>
                    <w:r>
                      <w:t>shpiel</w:t>
                    </w:r>
                    <w:proofErr w:type="spellEnd"/>
                    <w:r>
                      <w:t xml:space="preserve"> of Biblical motifs, which </w:t>
                    </w:r>
                    <w:r w:rsidR="00EE6F63">
                      <w:t>gained popularity</w:t>
                    </w:r>
                    <w:r w:rsidRPr="00D75227">
                      <w:t xml:space="preserve"> </w:t>
                    </w:r>
                    <w:r>
                      <w:t xml:space="preserve">but were </w:t>
                    </w:r>
                    <w:r w:rsidRPr="00D75227">
                      <w:t xml:space="preserve">disregarded among </w:t>
                    </w:r>
                    <w:r>
                      <w:t xml:space="preserve">intellectuals who called it </w:t>
                    </w:r>
                    <w:proofErr w:type="spellStart"/>
                    <w:r w:rsidRPr="00291080">
                      <w:rPr>
                        <w:i/>
                      </w:rPr>
                      <w:t>shrund</w:t>
                    </w:r>
                    <w:proofErr w:type="spellEnd"/>
                    <w:r w:rsidR="00647349">
                      <w:t xml:space="preserve"> [</w:t>
                    </w:r>
                    <w:r w:rsidRPr="00D75227">
                      <w:t>garbage</w:t>
                    </w:r>
                    <w:r w:rsidR="00647349">
                      <w:t>]</w:t>
                    </w:r>
                    <w:r>
                      <w:t xml:space="preserve"> and were forbidden by the Tsar in 1878-</w:t>
                    </w:r>
                    <w:r w:rsidRPr="00D75227">
                      <w:t>1905</w:t>
                    </w:r>
                    <w:r>
                      <w:t xml:space="preserve">. Important later theatres included </w:t>
                    </w:r>
                    <w:r w:rsidRPr="00D75227">
                      <w:t>The Vilnius Grou</w:t>
                    </w:r>
                    <w:r>
                      <w:t xml:space="preserve">p (1916-17), the </w:t>
                    </w:r>
                    <w:proofErr w:type="spellStart"/>
                    <w:r w:rsidRPr="00D75227">
                      <w:t>Warszawer</w:t>
                    </w:r>
                    <w:proofErr w:type="spellEnd"/>
                    <w:r w:rsidRPr="00D75227">
                      <w:t xml:space="preserve"> </w:t>
                    </w:r>
                    <w:proofErr w:type="spellStart"/>
                    <w:r w:rsidRPr="00D75227">
                      <w:t>Idiszer</w:t>
                    </w:r>
                    <w:proofErr w:type="spellEnd"/>
                    <w:r w:rsidRPr="00D75227">
                      <w:t xml:space="preserve"> </w:t>
                    </w:r>
                    <w:proofErr w:type="spellStart"/>
                    <w:r w:rsidRPr="00D75227">
                      <w:t>Kunsttheater</w:t>
                    </w:r>
                    <w:proofErr w:type="spellEnd"/>
                    <w:r w:rsidRPr="00D75227">
                      <w:t xml:space="preserve"> (1922</w:t>
                    </w:r>
                    <w:r w:rsidR="00647349">
                      <w:t>-24, 1926-27, 1938-</w:t>
                    </w:r>
                    <w:r>
                      <w:t>39)</w:t>
                    </w:r>
                    <w:r w:rsidRPr="00D75227">
                      <w:t xml:space="preserve">, </w:t>
                    </w:r>
                    <w:r>
                      <w:t xml:space="preserve">the </w:t>
                    </w:r>
                    <w:r w:rsidR="00647349">
                      <w:t>experimental Jung Theatre (1932-</w:t>
                    </w:r>
                    <w:r>
                      <w:t>37), and the</w:t>
                    </w:r>
                    <w:r w:rsidRPr="00D75227">
                      <w:t xml:space="preserve"> Folks und </w:t>
                    </w:r>
                    <w:proofErr w:type="spellStart"/>
                    <w:r w:rsidRPr="00D75227">
                      <w:t>Jungt</w:t>
                    </w:r>
                    <w:proofErr w:type="spellEnd"/>
                    <w:r w:rsidRPr="00D75227">
                      <w:t xml:space="preserve"> </w:t>
                    </w:r>
                    <w:proofErr w:type="spellStart"/>
                    <w:r w:rsidRPr="00D75227">
                      <w:t>T</w:t>
                    </w:r>
                    <w:r>
                      <w:t>heater</w:t>
                    </w:r>
                    <w:proofErr w:type="spellEnd"/>
                    <w:r>
                      <w:t xml:space="preserve"> (</w:t>
                    </w:r>
                    <w:r w:rsidRPr="00D75227">
                      <w:t>1937</w:t>
                    </w:r>
                    <w:r>
                      <w:t>-39).</w:t>
                    </w:r>
                    <w:r w:rsidRPr="003671DE">
                      <w:t xml:space="preserve"> </w:t>
                    </w:r>
                    <w:r>
                      <w:t xml:space="preserve">In </w:t>
                    </w:r>
                    <w:proofErr w:type="spellStart"/>
                    <w:r>
                      <w:t>Łódź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Broderzon</w:t>
                    </w:r>
                    <w:proofErr w:type="spellEnd"/>
                    <w:r>
                      <w:t xml:space="preserve">, his wife Miriam, </w:t>
                    </w:r>
                    <w:proofErr w:type="spellStart"/>
                    <w:r>
                      <w:t>Yekheskl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Moyshe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Nayman</w:t>
                    </w:r>
                    <w:proofErr w:type="spellEnd"/>
                    <w:r>
                      <w:t>/</w:t>
                    </w:r>
                    <w:proofErr w:type="spellStart"/>
                    <w:r w:rsidRPr="00D75227">
                      <w:t>Neuman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Yitskhok</w:t>
                    </w:r>
                    <w:proofErr w:type="spellEnd"/>
                    <w:r w:rsidRPr="00EE6F63">
                      <w:t>/</w:t>
                    </w:r>
                    <w:r w:rsidRPr="00F531E3">
                      <w:t>Vincent</w:t>
                    </w:r>
                    <w:r>
                      <w:t xml:space="preserve"> </w:t>
                    </w:r>
                    <w:proofErr w:type="spellStart"/>
                    <w:r w:rsidRPr="00D75227">
                      <w:t>Brauner</w:t>
                    </w:r>
                    <w:proofErr w:type="spellEnd"/>
                    <w:r>
                      <w:t xml:space="preserve">, and </w:t>
                    </w:r>
                    <w:proofErr w:type="spellStart"/>
                    <w:r>
                      <w:t>Henryk</w:t>
                    </w:r>
                    <w:proofErr w:type="spellEnd"/>
                    <w:r>
                      <w:t xml:space="preserve"> Kohn founded </w:t>
                    </w:r>
                    <w:r w:rsidRPr="00D75227">
                      <w:t xml:space="preserve">the puppet </w:t>
                    </w:r>
                    <w:r>
                      <w:t xml:space="preserve">theatre Chad </w:t>
                    </w:r>
                    <w:proofErr w:type="spellStart"/>
                    <w:r>
                      <w:t>Gadje</w:t>
                    </w:r>
                    <w:proofErr w:type="spellEnd"/>
                    <w:r>
                      <w:t xml:space="preserve"> (Billy-Goat, </w:t>
                    </w:r>
                    <w:r w:rsidRPr="00D830BF">
                      <w:t>1922-32)</w:t>
                    </w:r>
                    <w:r>
                      <w:t xml:space="preserve"> and the </w:t>
                    </w:r>
                    <w:r w:rsidRPr="00D75227">
                      <w:t>revolutionary café-</w:t>
                    </w:r>
                    <w:proofErr w:type="spellStart"/>
                    <w:r w:rsidRPr="00D75227">
                      <w:t>théâtre</w:t>
                    </w:r>
                    <w:proofErr w:type="spellEnd"/>
                    <w:r w:rsidRPr="00D75227">
                      <w:t xml:space="preserve"> </w:t>
                    </w:r>
                    <w:r>
                      <w:t>Ararat (</w:t>
                    </w:r>
                    <w:r w:rsidRPr="00D75227">
                      <w:t>1927</w:t>
                    </w:r>
                    <w:r>
                      <w:t>-39</w:t>
                    </w:r>
                    <w:r w:rsidRPr="00D75227">
                      <w:t xml:space="preserve">), </w:t>
                    </w:r>
                    <w:r>
                      <w:t>which survived until the outbreak of World War II.</w:t>
                    </w:r>
                  </w:p>
                  <w:p w14:paraId="45463727" w14:textId="77777777" w:rsidR="00CA2046" w:rsidRDefault="00CA2046" w:rsidP="00CA2046"/>
                  <w:p w14:paraId="5C56B17C" w14:textId="2BDD4A4F" w:rsidR="00EE6F63" w:rsidRDefault="00CA2046" w:rsidP="00CA2046">
                    <w:r>
                      <w:t xml:space="preserve">The Yiddish </w:t>
                    </w:r>
                    <w:r w:rsidRPr="002D54BD">
                      <w:t xml:space="preserve">avant-garde </w:t>
                    </w:r>
                    <w:r>
                      <w:t>was far from homogeneous and reflected</w:t>
                    </w:r>
                    <w:r w:rsidRPr="002D54BD">
                      <w:t xml:space="preserve"> the far-reaching discussions on so-called Jewish art</w:t>
                    </w:r>
                    <w:r w:rsidRPr="002D54BD">
                      <w:rPr>
                        <w:lang w:val="en-US"/>
                      </w:rPr>
                      <w:t>.</w:t>
                    </w:r>
                    <w:r>
                      <w:rPr>
                        <w:bCs/>
                        <w:color w:val="808080"/>
                      </w:rPr>
                      <w:t xml:space="preserve"> </w:t>
                    </w:r>
                    <w:r w:rsidRPr="00F531E3">
                      <w:rPr>
                        <w:bCs/>
                      </w:rPr>
                      <w:t>On the one hand,</w:t>
                    </w:r>
                    <w:r w:rsidRPr="009B5540">
                      <w:rPr>
                        <w:bCs/>
                      </w:rPr>
                      <w:t xml:space="preserve"> </w:t>
                    </w:r>
                    <w:r w:rsidRPr="009B5540">
                      <w:t>the</w:t>
                    </w:r>
                    <w:r w:rsidRPr="00D75227">
                      <w:t xml:space="preserve"> Paris-based magazine </w:t>
                    </w:r>
                    <w:proofErr w:type="spellStart"/>
                    <w:r w:rsidRPr="00D75227">
                      <w:rPr>
                        <w:i/>
                      </w:rPr>
                      <w:t>Makhmadim</w:t>
                    </w:r>
                    <w:proofErr w:type="spellEnd"/>
                    <w:r w:rsidRPr="00D75227">
                      <w:rPr>
                        <w:i/>
                      </w:rPr>
                      <w:t xml:space="preserve"> </w:t>
                    </w:r>
                    <w:r w:rsidR="00647349">
                      <w:t>[</w:t>
                    </w:r>
                    <w:r w:rsidRPr="00BA14AB">
                      <w:rPr>
                        <w:i/>
                      </w:rPr>
                      <w:t>Precious Ones</w:t>
                    </w:r>
                    <w:r w:rsidR="00647349">
                      <w:t>]</w:t>
                    </w:r>
                    <w:r>
                      <w:t xml:space="preserve"> </w:t>
                    </w:r>
                    <w:r w:rsidR="00647349">
                      <w:t>(</w:t>
                    </w:r>
                    <w:r w:rsidRPr="00145548">
                      <w:rPr>
                        <w:rStyle w:val="st"/>
                      </w:rPr>
                      <w:t>1911-1</w:t>
                    </w:r>
                    <w:r w:rsidRPr="00147478">
                      <w:rPr>
                        <w:rStyle w:val="st"/>
                      </w:rPr>
                      <w:t>2</w:t>
                    </w:r>
                    <w:r w:rsidR="00647349">
                      <w:rPr>
                        <w:rStyle w:val="st"/>
                      </w:rPr>
                      <w:t>)</w:t>
                    </w:r>
                    <w:r w:rsidRPr="00147478">
                      <w:t>,</w:t>
                    </w:r>
                    <w:r w:rsidRPr="00D75227">
                      <w:t xml:space="preserve"> edited by </w:t>
                    </w:r>
                    <w:proofErr w:type="spellStart"/>
                    <w:r w:rsidRPr="00D75227">
                      <w:t>Marek</w:t>
                    </w:r>
                    <w:proofErr w:type="spellEnd"/>
                    <w:r w:rsidRPr="00D75227">
                      <w:t xml:space="preserve"> </w:t>
                    </w:r>
                    <w:proofErr w:type="spellStart"/>
                    <w:r w:rsidRPr="00D75227">
                      <w:t>Szwarc</w:t>
                    </w:r>
                    <w:proofErr w:type="spellEnd"/>
                    <w:r w:rsidRPr="00D75227">
                      <w:t xml:space="preserve">, </w:t>
                    </w:r>
                    <w:proofErr w:type="spellStart"/>
                    <w:r>
                      <w:t>Josif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145548">
                      <w:rPr>
                        <w:rStyle w:val="Strong"/>
                        <w:b w:val="0"/>
                        <w:iCs/>
                      </w:rPr>
                      <w:t>Chaikov</w:t>
                    </w:r>
                    <w:proofErr w:type="spellEnd"/>
                    <w:r>
                      <w:rPr>
                        <w:rStyle w:val="Strong"/>
                        <w:b w:val="0"/>
                        <w:iCs/>
                      </w:rPr>
                      <w:t>,</w:t>
                    </w:r>
                    <w:r w:rsidRPr="00145548">
                      <w:rPr>
                        <w:b/>
                      </w:rPr>
                      <w:t xml:space="preserve"> </w:t>
                    </w:r>
                    <w:r w:rsidRPr="00145548">
                      <w:t xml:space="preserve">and </w:t>
                    </w:r>
                    <w:r w:rsidRPr="00147478">
                      <w:rPr>
                        <w:rStyle w:val="st"/>
                      </w:rPr>
                      <w:t xml:space="preserve">Isaac </w:t>
                    </w:r>
                    <w:r w:rsidRPr="00147478">
                      <w:t xml:space="preserve">Lichtenstein) </w:t>
                    </w:r>
                    <w:r>
                      <w:t>promoted</w:t>
                    </w:r>
                    <w:r w:rsidRPr="00D75227">
                      <w:t xml:space="preserve"> the imitation of the synagogue and oriental ornamentati</w:t>
                    </w:r>
                    <w:bookmarkStart w:id="2" w:name="_GoBack"/>
                    <w:bookmarkEnd w:id="2"/>
                    <w:r w:rsidRPr="00D75227">
                      <w:t>on</w:t>
                    </w:r>
                    <w:r w:rsidR="00EE6F63">
                      <w:t>;</w:t>
                    </w:r>
                    <w:r>
                      <w:t xml:space="preserve"> on the other</w:t>
                    </w:r>
                    <w:r w:rsidR="00EE6F63">
                      <w:t xml:space="preserve"> hand</w:t>
                    </w:r>
                    <w:r>
                      <w:t>, the</w:t>
                    </w:r>
                    <w:r w:rsidRPr="00D75227">
                      <w:t xml:space="preserve"> most eminent representatives</w:t>
                    </w:r>
                    <w:r w:rsidRPr="000A6498">
                      <w:t xml:space="preserve"> </w:t>
                    </w:r>
                    <w:r>
                      <w:t xml:space="preserve">of the so-called Jewish </w:t>
                    </w:r>
                    <w:r w:rsidRPr="00D75227">
                      <w:t>expressionism</w:t>
                    </w:r>
                    <w:r w:rsidR="00647349">
                      <w:t xml:space="preserve"> </w:t>
                    </w:r>
                    <w:r>
                      <w:t>—</w:t>
                    </w:r>
                    <w:r w:rsidR="00647349">
                      <w:t xml:space="preserve"> </w:t>
                    </w:r>
                    <w:r>
                      <w:t xml:space="preserve">Nathan </w:t>
                    </w:r>
                    <w:r w:rsidRPr="00D75227">
                      <w:t xml:space="preserve">Altman, </w:t>
                    </w:r>
                    <w:r>
                      <w:t xml:space="preserve">Marc </w:t>
                    </w:r>
                    <w:r w:rsidRPr="00D75227">
                      <w:t xml:space="preserve">Chagall, Ludwig </w:t>
                    </w:r>
                    <w:proofErr w:type="spellStart"/>
                    <w:r w:rsidRPr="00D75227">
                      <w:t>Meidner</w:t>
                    </w:r>
                    <w:proofErr w:type="spellEnd"/>
                    <w:r>
                      <w:t>,</w:t>
                    </w:r>
                    <w:r w:rsidRPr="00D75227">
                      <w:t xml:space="preserve"> and Jacob Steinhardt</w:t>
                    </w:r>
                    <w:r w:rsidR="00647349">
                      <w:t xml:space="preserve"> </w:t>
                    </w:r>
                    <w:r>
                      <w:t>—</w:t>
                    </w:r>
                    <w:r w:rsidR="00647349">
                      <w:t xml:space="preserve"> </w:t>
                    </w:r>
                    <w:r w:rsidRPr="00D75227">
                      <w:t xml:space="preserve">abandoned copying folklore patterns for the sake of stylisation and individual traits </w:t>
                    </w:r>
                    <w:r>
                      <w:t xml:space="preserve">following cubist deformation and orphism. However, the Yiddish avant-garde also adapted other styles and cooperated with </w:t>
                    </w:r>
                    <w:r w:rsidRPr="00F531E3">
                      <w:t>several avant</w:t>
                    </w:r>
                    <w:r>
                      <w:t>-garde groups in Russia, Poland, Romania, Germany, and France (</w:t>
                    </w:r>
                    <w:r w:rsidRPr="00F531E3">
                      <w:t xml:space="preserve">see also </w:t>
                    </w:r>
                    <w:r w:rsidR="00EE6F63">
                      <w:t xml:space="preserve">Polish Expressionism, Polish Constructivism, </w:t>
                    </w:r>
                    <w:proofErr w:type="spellStart"/>
                    <w:r w:rsidR="00EE6F63">
                      <w:t>Henryk</w:t>
                    </w:r>
                    <w:proofErr w:type="spellEnd"/>
                    <w:r w:rsidR="00EE6F63">
                      <w:t xml:space="preserve"> </w:t>
                    </w:r>
                    <w:proofErr w:type="spellStart"/>
                    <w:r w:rsidR="00EE6F63">
                      <w:t>Berlewi</w:t>
                    </w:r>
                    <w:proofErr w:type="spellEnd"/>
                    <w:r w:rsidR="00EE6F63">
                      <w:t xml:space="preserve">, Teresa </w:t>
                    </w:r>
                    <w:proofErr w:type="spellStart"/>
                    <w:r w:rsidR="00EE6F63" w:rsidRPr="00F531E3">
                      <w:t>Ż</w:t>
                    </w:r>
                    <w:r w:rsidR="00EE6F63">
                      <w:t>arnower</w:t>
                    </w:r>
                    <w:proofErr w:type="spellEnd"/>
                    <w:r w:rsidR="00EE6F63">
                      <w:t>).</w:t>
                    </w:r>
                  </w:p>
                  <w:p w14:paraId="7B871151" w14:textId="77777777" w:rsidR="00CA2046" w:rsidRDefault="00CA2046" w:rsidP="00CA2046"/>
                  <w:p w14:paraId="5731B16B" w14:textId="7E21DA9C" w:rsidR="007323FD" w:rsidRDefault="00CA2046" w:rsidP="00CA2046">
                    <w:r>
                      <w:rPr>
                        <w:bCs/>
                      </w:rPr>
                      <w:t>A</w:t>
                    </w:r>
                    <w:r w:rsidRPr="00D75227">
                      <w:t>fter the 1922 congress and</w:t>
                    </w:r>
                    <w:r>
                      <w:t xml:space="preserve"> exhibition of Dadaists and Constructivists in Düsseldorf</w:t>
                    </w:r>
                    <w:r w:rsidR="007323FD">
                      <w:t>,</w:t>
                    </w:r>
                    <w:r>
                      <w:t xml:space="preserve"> and the 1923 exhibition of Young Art in </w:t>
                    </w:r>
                    <w:proofErr w:type="spellStart"/>
                    <w:r>
                      <w:t>Ł</w:t>
                    </w:r>
                    <w:r w:rsidRPr="0066382D">
                      <w:t>ódź</w:t>
                    </w:r>
                    <w:proofErr w:type="spellEnd"/>
                    <w:r w:rsidRPr="00D75227">
                      <w:t>, international constructivists of Jewish ori</w:t>
                    </w:r>
                    <w:r>
                      <w:t xml:space="preserve">gin were only rarely identified with </w:t>
                    </w:r>
                    <w:r w:rsidRPr="00D75227">
                      <w:t>Yiddish culture</w:t>
                    </w:r>
                    <w:r>
                      <w:t xml:space="preserve">. The main tendencies of </w:t>
                    </w:r>
                    <w:r w:rsidR="007323FD">
                      <w:t>International Constructivism,</w:t>
                    </w:r>
                  </w:p>
                  <w:p w14:paraId="11B8E62C" w14:textId="6609CC3A" w:rsidR="003F0D73" w:rsidRDefault="00CA2046" w:rsidP="00C27FAB">
                    <w:proofErr w:type="gramStart"/>
                    <w:r>
                      <w:t>with</w:t>
                    </w:r>
                    <w:proofErr w:type="gramEnd"/>
                    <w:r>
                      <w:t xml:space="preserve"> its non-personal,</w:t>
                    </w:r>
                    <w:r w:rsidRPr="00D75227">
                      <w:t xml:space="preserve"> rational </w:t>
                    </w:r>
                    <w:r>
                      <w:t>visual language</w:t>
                    </w:r>
                    <w:r w:rsidR="007323FD">
                      <w:t>,</w:t>
                    </w:r>
                    <w:r>
                      <w:t xml:space="preserve"> were </w:t>
                    </w:r>
                    <w:proofErr w:type="spellStart"/>
                    <w:r w:rsidRPr="00D75227">
                      <w:t>Mechano</w:t>
                    </w:r>
                    <w:proofErr w:type="spellEnd"/>
                    <w:r w:rsidRPr="00D75227">
                      <w:t xml:space="preserve">-Facture by </w:t>
                    </w:r>
                    <w:proofErr w:type="spellStart"/>
                    <w:r>
                      <w:t>Henryk</w:t>
                    </w:r>
                    <w:proofErr w:type="spellEnd"/>
                    <w:r>
                      <w:t xml:space="preserve"> </w:t>
                    </w:r>
                    <w:proofErr w:type="spellStart"/>
                    <w:r w:rsidRPr="00D75227">
                      <w:t>Berlewi</w:t>
                    </w:r>
                    <w:proofErr w:type="spellEnd"/>
                    <w:r w:rsidRPr="00D75227">
                      <w:t xml:space="preserve"> </w:t>
                    </w:r>
                    <w:r>
                      <w:t xml:space="preserve">and the </w:t>
                    </w:r>
                    <w:proofErr w:type="spellStart"/>
                    <w:r>
                      <w:t>Prouns</w:t>
                    </w:r>
                    <w:proofErr w:type="spellEnd"/>
                    <w:r w:rsidRPr="00D75227">
                      <w:t xml:space="preserve"> </w:t>
                    </w:r>
                    <w:r>
                      <w:t xml:space="preserve">by El </w:t>
                    </w:r>
                    <w:proofErr w:type="spellStart"/>
                    <w:r>
                      <w:t>Lissitzky</w:t>
                    </w:r>
                    <w:proofErr w:type="spellEnd"/>
                    <w:r>
                      <w:t xml:space="preserve">. The last </w:t>
                    </w:r>
                    <w:r w:rsidRPr="00D75227">
                      <w:rPr>
                        <w:rFonts w:eastAsia="Times" w:cs="Times"/>
                        <w:iCs/>
                        <w:lang w:eastAsia="ar-SA"/>
                      </w:rPr>
                      <w:t xml:space="preserve">major platforms of </w:t>
                    </w:r>
                    <w:proofErr w:type="spellStart"/>
                    <w:r>
                      <w:t>Yiddishism</w:t>
                    </w:r>
                    <w:proofErr w:type="spellEnd"/>
                    <w:r>
                      <w:t xml:space="preserve"> with roots in </w:t>
                    </w:r>
                    <w:r>
                      <w:rPr>
                        <w:rFonts w:eastAsia="Times" w:cs="Times"/>
                        <w:iCs/>
                        <w:lang w:eastAsia="ar-SA"/>
                      </w:rPr>
                      <w:t xml:space="preserve">avant-garde culture </w:t>
                    </w:r>
                    <w:r>
                      <w:t xml:space="preserve">were </w:t>
                    </w:r>
                    <w:r w:rsidRPr="00C523AB">
                      <w:t xml:space="preserve">the groups </w:t>
                    </w:r>
                    <w:r w:rsidRPr="00C523AB">
                      <w:rPr>
                        <w:i/>
                      </w:rPr>
                      <w:t>Yung-</w:t>
                    </w:r>
                    <w:proofErr w:type="spellStart"/>
                    <w:r w:rsidRPr="00C523AB">
                      <w:rPr>
                        <w:i/>
                      </w:rPr>
                      <w:t>Vilne</w:t>
                    </w:r>
                    <w:proofErr w:type="spellEnd"/>
                    <w:r w:rsidRPr="00C523AB">
                      <w:t xml:space="preserve"> </w:t>
                    </w:r>
                    <w:r w:rsidR="00647349">
                      <w:rPr>
                        <w:rFonts w:eastAsia="Times" w:cs="Times"/>
                        <w:lang w:eastAsia="ar-SA"/>
                      </w:rPr>
                      <w:t>[Young Vilna]</w:t>
                    </w:r>
                    <w:r w:rsidRPr="00C523AB">
                      <w:rPr>
                        <w:rFonts w:eastAsia="Times" w:cs="Times"/>
                        <w:lang w:eastAsia="ar-SA"/>
                      </w:rPr>
                      <w:t xml:space="preserve"> </w:t>
                    </w:r>
                    <w:r w:rsidR="00647349">
                      <w:rPr>
                        <w:rFonts w:eastAsia="Times" w:cs="Times"/>
                        <w:lang w:eastAsia="ar-SA"/>
                      </w:rPr>
                      <w:t>(1929-</w:t>
                    </w:r>
                    <w:r w:rsidRPr="00C523AB">
                      <w:rPr>
                        <w:rFonts w:eastAsia="Times" w:cs="Times"/>
                        <w:lang w:eastAsia="ar-SA"/>
                      </w:rPr>
                      <w:t>39</w:t>
                    </w:r>
                    <w:r w:rsidRPr="00C523AB">
                      <w:rPr>
                        <w:rFonts w:ascii="Georgia" w:hAnsi="Georgia"/>
                        <w:bCs/>
                      </w:rPr>
                      <w:t>)</w:t>
                    </w:r>
                    <w:r w:rsidRPr="00C523AB">
                      <w:rPr>
                        <w:rFonts w:ascii="Georgia" w:hAnsi="Georgia"/>
                        <w:b/>
                        <w:bCs/>
                      </w:rPr>
                      <w:t xml:space="preserve"> </w:t>
                    </w:r>
                    <w:r w:rsidRPr="00C523AB">
                      <w:rPr>
                        <w:rFonts w:eastAsia="Times" w:cs="Times"/>
                        <w:iCs/>
                        <w:lang w:eastAsia="ar-SA"/>
                      </w:rPr>
                      <w:t>and the</w:t>
                    </w:r>
                    <w:r w:rsidRPr="00C523AB">
                      <w:t xml:space="preserve"> New York based </w:t>
                    </w:r>
                    <w:proofErr w:type="spellStart"/>
                    <w:r w:rsidRPr="00C523AB">
                      <w:rPr>
                        <w:bCs/>
                        <w:i/>
                      </w:rPr>
                      <w:t>Inzikh</w:t>
                    </w:r>
                    <w:proofErr w:type="spellEnd"/>
                    <w:r w:rsidRPr="00C523AB">
                      <w:rPr>
                        <w:bCs/>
                      </w:rPr>
                      <w:t xml:space="preserve"> group </w:t>
                    </w:r>
                    <w:r w:rsidRPr="00C523AB">
                      <w:t>(until 1939). In the 1930s</w:t>
                    </w:r>
                    <w:r w:rsidR="007323FD">
                      <w:t>, both</w:t>
                    </w:r>
                    <w:r w:rsidRPr="00C523AB">
                      <w:t xml:space="preserve"> changed from avant-garde tendencies to a concentration on social issues, but continued to publish Yiddish poetry.</w:t>
                    </w:r>
                  </w:p>
                </w:sdtContent>
              </w:sdt>
            </w:tc>
          </w:sdtContent>
        </w:sdt>
      </w:tr>
      <w:tr w:rsidR="003235A7" w:rsidRPr="00FC32B4" w14:paraId="29BB339D" w14:textId="77777777" w:rsidTr="003235A7">
        <w:tc>
          <w:tcPr>
            <w:tcW w:w="9016" w:type="dxa"/>
          </w:tcPr>
          <w:p w14:paraId="5611E075" w14:textId="77777777" w:rsidR="003235A7" w:rsidRPr="00FC32B4" w:rsidRDefault="003235A7" w:rsidP="00DB1220">
            <w:r w:rsidRPr="00647349">
              <w:rPr>
                <w:u w:val="single"/>
              </w:rPr>
              <w:lastRenderedPageBreak/>
              <w:t>Further reading</w:t>
            </w:r>
            <w:r w:rsidRPr="00FC32B4">
              <w:t>:</w:t>
            </w:r>
          </w:p>
          <w:sdt>
            <w:sdtPr>
              <w:rPr>
                <w:rFonts w:asciiTheme="majorHAnsi" w:eastAsiaTheme="majorEastAsia" w:hAnsiTheme="majorHAnsi" w:cstheme="majorBidi"/>
                <w:b/>
                <w:szCs w:val="32"/>
              </w:rPr>
              <w:alias w:val="Further reading"/>
              <w:tag w:val="furtherReading"/>
              <w:id w:val="-1516217107"/>
              <w:placeholder>
                <w:docPart w:val="C6ECBAB8A2EFD54DAD5AB48035629CD3"/>
              </w:placeholder>
            </w:sdtPr>
            <w:sdtEndPr>
              <w:rPr>
                <w:rFonts w:asciiTheme="minorHAnsi" w:eastAsiaTheme="minorHAnsi" w:hAnsiTheme="minorHAnsi" w:cstheme="minorBidi"/>
                <w:b w:val="0"/>
                <w:szCs w:val="22"/>
              </w:rPr>
            </w:sdtEndPr>
            <w:sdtContent>
              <w:p w14:paraId="60DB9BD3" w14:textId="18EC8AEA" w:rsidR="00CA2046" w:rsidRPr="00FC32B4" w:rsidRDefault="00BA14AB" w:rsidP="00DB1220">
                <w:pPr>
                  <w:rPr>
                    <w:szCs w:val="20"/>
                  </w:rPr>
                </w:pPr>
                <w:sdt>
                  <w:sdtPr>
                    <w:id w:val="-72517587"/>
                    <w:citation/>
                  </w:sdtPr>
                  <w:sdtEndPr/>
                  <w:sdtContent>
                    <w:r w:rsidR="003A752D" w:rsidRPr="00FC32B4">
                      <w:fldChar w:fldCharType="begin"/>
                    </w:r>
                    <w:r w:rsidR="003A752D" w:rsidRPr="00FC32B4">
                      <w:rPr>
                        <w:lang w:val="en-US"/>
                      </w:rPr>
                      <w:instrText xml:space="preserve"> CITATION Apt87 \l 1033 </w:instrText>
                    </w:r>
                    <w:r w:rsidR="003A752D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 xml:space="preserve"> (Apter-Gabriel)</w:t>
                    </w:r>
                    <w:r w:rsidR="003A752D" w:rsidRPr="00FC32B4">
                      <w:fldChar w:fldCharType="end"/>
                    </w:r>
                  </w:sdtContent>
                </w:sdt>
              </w:p>
              <w:p w14:paraId="20ECB872" w14:textId="77777777" w:rsidR="00647349" w:rsidRDefault="00647349" w:rsidP="00DB1220">
                <w:pPr>
                  <w:rPr>
                    <w:szCs w:val="20"/>
                    <w:lang w:val="fr-FR"/>
                  </w:rPr>
                </w:pPr>
              </w:p>
              <w:p w14:paraId="6A2ED932" w14:textId="223F5EDB" w:rsidR="00CA2046" w:rsidRPr="00FC32B4" w:rsidRDefault="00BA14AB" w:rsidP="00DB1220">
                <w:pPr>
                  <w:rPr>
                    <w:szCs w:val="20"/>
                    <w:lang w:val="fr-FR"/>
                  </w:rPr>
                </w:pPr>
                <w:sdt>
                  <w:sdtPr>
                    <w:rPr>
                      <w:szCs w:val="20"/>
                      <w:lang w:val="fr-FR"/>
                    </w:rPr>
                    <w:id w:val="449750035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  <w:lang w:val="fr-FR"/>
                      </w:rPr>
                      <w:fldChar w:fldCharType="begin"/>
                    </w:r>
                    <w:r w:rsidR="00992634">
                      <w:rPr>
                        <w:szCs w:val="20"/>
                        <w:lang w:val="en-US"/>
                      </w:rPr>
                      <w:instrText xml:space="preserve">CITATION Mar04 \l 1033 </w:instrTex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separate"/>
                    </w:r>
                    <w:r w:rsidR="00992634" w:rsidRPr="00992634">
                      <w:rPr>
                        <w:noProof/>
                        <w:szCs w:val="20"/>
                        <w:lang w:val="en-US"/>
                      </w:rPr>
                      <w:t>(Marina Dmitrieva et al.)</w: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346CAC0E" w14:textId="77777777" w:rsidR="00647349" w:rsidRDefault="00647349" w:rsidP="00DB1220">
                <w:pPr>
                  <w:rPr>
                    <w:szCs w:val="20"/>
                    <w:lang w:val="fr-FR"/>
                  </w:rPr>
                </w:pPr>
              </w:p>
              <w:p w14:paraId="5888CB75" w14:textId="57ADA7EC" w:rsidR="00CA2046" w:rsidRPr="00FC32B4" w:rsidRDefault="00BA14AB" w:rsidP="00DB1220">
                <w:pPr>
                  <w:rPr>
                    <w:szCs w:val="20"/>
                    <w:lang w:val="fr-FR"/>
                  </w:rPr>
                </w:pPr>
                <w:sdt>
                  <w:sdtPr>
                    <w:rPr>
                      <w:szCs w:val="20"/>
                      <w:lang w:val="fr-FR"/>
                    </w:rPr>
                    <w:id w:val="-576674125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  <w:lang w:val="fr-FR"/>
                      </w:rPr>
                      <w:fldChar w:fldCharType="begin"/>
                    </w:r>
                    <w:r w:rsidR="00992634">
                      <w:rPr>
                        <w:szCs w:val="20"/>
                        <w:lang w:val="en-US"/>
                      </w:rPr>
                      <w:instrText xml:space="preserve">CITATION Rac89 \l 1033 </w:instrTex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separate"/>
                    </w:r>
                    <w:r w:rsidR="00992634" w:rsidRPr="00992634">
                      <w:rPr>
                        <w:noProof/>
                        <w:szCs w:val="20"/>
                        <w:lang w:val="en-US"/>
                      </w:rPr>
                      <w:t>(Ertel)</w:t>
                    </w:r>
                    <w:r w:rsidR="00444D89" w:rsidRPr="00FC32B4">
                      <w:rPr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4811693B" w14:textId="77777777" w:rsidR="00647349" w:rsidRDefault="00647349" w:rsidP="00DB1220"/>
              <w:p w14:paraId="6F1571B5" w14:textId="45658E19" w:rsidR="00CA2046" w:rsidRPr="00FC32B4" w:rsidRDefault="00BA14AB" w:rsidP="00DB1220">
                <w:sdt>
                  <w:sdtPr>
                    <w:id w:val="-2011439298"/>
                    <w:citation/>
                  </w:sdtPr>
                  <w:sdtEndPr/>
                  <w:sdtContent>
                    <w:r w:rsidR="00444D89" w:rsidRPr="00FC32B4">
                      <w:fldChar w:fldCharType="begin"/>
                    </w:r>
                    <w:r w:rsidR="00444D89" w:rsidRPr="00FC32B4">
                      <w:rPr>
                        <w:lang w:val="en-US"/>
                      </w:rPr>
                      <w:instrText xml:space="preserve"> CITATION The08 \l 1033 </w:instrText>
                    </w:r>
                    <w:r w:rsidR="00444D89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>(Revolution)</w:t>
                    </w:r>
                    <w:r w:rsidR="00444D89" w:rsidRPr="00FC32B4">
                      <w:fldChar w:fldCharType="end"/>
                    </w:r>
                  </w:sdtContent>
                </w:sdt>
              </w:p>
              <w:p w14:paraId="5EFED599" w14:textId="77777777" w:rsidR="00647349" w:rsidRDefault="00647349" w:rsidP="00DB1220">
                <w:pPr>
                  <w:rPr>
                    <w:szCs w:val="20"/>
                    <w:lang w:val="fr-FR"/>
                  </w:rPr>
                </w:pPr>
              </w:p>
              <w:p w14:paraId="444BF6AC" w14:textId="3908B128" w:rsidR="00CA2046" w:rsidRPr="00FC32B4" w:rsidRDefault="00BA14AB" w:rsidP="00DB1220">
                <w:pPr>
                  <w:rPr>
                    <w:szCs w:val="20"/>
                    <w:lang w:val="fr-FR"/>
                  </w:rPr>
                </w:pPr>
                <w:sdt>
                  <w:sdtPr>
                    <w:rPr>
                      <w:szCs w:val="20"/>
                      <w:lang w:val="fr-FR"/>
                    </w:rPr>
                    <w:id w:val="-866211945"/>
                    <w:citation/>
                  </w:sdtPr>
                  <w:sdtEndPr/>
                  <w:sdtContent>
                    <w:r w:rsidR="00FC32B4">
                      <w:rPr>
                        <w:szCs w:val="20"/>
                        <w:lang w:val="fr-FR"/>
                      </w:rPr>
                      <w:fldChar w:fldCharType="begin"/>
                    </w:r>
                    <w:r w:rsidR="00992634">
                      <w:rPr>
                        <w:szCs w:val="20"/>
                        <w:lang w:val="en-US"/>
                      </w:rPr>
                      <w:instrText xml:space="preserve">CITATION Fut09 \l 1033 </w:instrText>
                    </w:r>
                    <w:r w:rsidR="00FC32B4">
                      <w:rPr>
                        <w:szCs w:val="20"/>
                        <w:lang w:val="fr-FR"/>
                      </w:rPr>
                      <w:fldChar w:fldCharType="separate"/>
                    </w:r>
                    <w:r w:rsidR="00992634" w:rsidRPr="00992634">
                      <w:rPr>
                        <w:noProof/>
                        <w:szCs w:val="20"/>
                        <w:lang w:val="en-US"/>
                      </w:rPr>
                      <w:t>((1914-1939))</w:t>
                    </w:r>
                    <w:r w:rsidR="00FC32B4">
                      <w:rPr>
                        <w:szCs w:val="20"/>
                        <w:lang w:val="fr-FR"/>
                      </w:rPr>
                      <w:fldChar w:fldCharType="end"/>
                    </w:r>
                  </w:sdtContent>
                </w:sdt>
              </w:p>
              <w:p w14:paraId="71552E43" w14:textId="77777777" w:rsidR="00647349" w:rsidRDefault="00647349" w:rsidP="00DB1220">
                <w:pPr>
                  <w:rPr>
                    <w:szCs w:val="20"/>
                  </w:rPr>
                </w:pPr>
              </w:p>
              <w:p w14:paraId="700A0001" w14:textId="2373EDFF" w:rsidR="00CA2046" w:rsidRPr="00FC32B4" w:rsidRDefault="00BA14AB" w:rsidP="00DB1220">
                <w:pPr>
                  <w:rPr>
                    <w:szCs w:val="20"/>
                  </w:rPr>
                </w:pPr>
                <w:sdt>
                  <w:sdtPr>
                    <w:rPr>
                      <w:szCs w:val="20"/>
                    </w:rPr>
                    <w:id w:val="324873561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</w:rPr>
                      <w:fldChar w:fldCharType="begin"/>
                    </w:r>
                    <w:r w:rsidR="00444D89" w:rsidRPr="00FC32B4">
                      <w:rPr>
                        <w:szCs w:val="20"/>
                        <w:lang w:val="en-US"/>
                      </w:rPr>
                      <w:instrText xml:space="preserve"> CITATION Lid12 \l 1033 </w:instrText>
                    </w:r>
                    <w:r w:rsidR="00444D89" w:rsidRPr="00FC32B4">
                      <w:rPr>
                        <w:szCs w:val="20"/>
                      </w:rPr>
                      <w:fldChar w:fldCharType="separate"/>
                    </w:r>
                    <w:r w:rsidR="00DB1220" w:rsidRPr="00DB1220">
                      <w:rPr>
                        <w:noProof/>
                        <w:szCs w:val="20"/>
                        <w:lang w:val="en-US"/>
                      </w:rPr>
                      <w:t>(Głuchowska)</w:t>
                    </w:r>
                    <w:r w:rsidR="00444D89" w:rsidRPr="00FC32B4">
                      <w:rPr>
                        <w:szCs w:val="20"/>
                      </w:rPr>
                      <w:fldChar w:fldCharType="end"/>
                    </w:r>
                  </w:sdtContent>
                </w:sdt>
              </w:p>
              <w:p w14:paraId="6BDCBED1" w14:textId="77777777" w:rsidR="00647349" w:rsidRDefault="00647349" w:rsidP="00DB1220">
                <w:pPr>
                  <w:rPr>
                    <w:szCs w:val="20"/>
                  </w:rPr>
                </w:pPr>
              </w:p>
              <w:p w14:paraId="3CD77574" w14:textId="098D36C7" w:rsidR="00CA2046" w:rsidRPr="00FC32B4" w:rsidRDefault="00BA14AB" w:rsidP="00DB1220">
                <w:pPr>
                  <w:rPr>
                    <w:szCs w:val="20"/>
                  </w:rPr>
                </w:pPr>
                <w:sdt>
                  <w:sdtPr>
                    <w:rPr>
                      <w:szCs w:val="20"/>
                    </w:rPr>
                    <w:id w:val="-2082131238"/>
                    <w:citation/>
                  </w:sdtPr>
                  <w:sdtEndPr/>
                  <w:sdtContent>
                    <w:r w:rsidR="00444D89" w:rsidRPr="00FC32B4">
                      <w:rPr>
                        <w:szCs w:val="20"/>
                      </w:rPr>
                      <w:fldChar w:fldCharType="begin"/>
                    </w:r>
                    <w:r w:rsidR="00444D89" w:rsidRPr="00FC32B4">
                      <w:rPr>
                        <w:szCs w:val="20"/>
                        <w:lang w:val="en-US"/>
                      </w:rPr>
                      <w:instrText xml:space="preserve"> CITATION Hil03 \l 1033 </w:instrText>
                    </w:r>
                    <w:r w:rsidR="00444D89" w:rsidRPr="00FC32B4">
                      <w:rPr>
                        <w:szCs w:val="20"/>
                      </w:rPr>
                      <w:fldChar w:fldCharType="separate"/>
                    </w:r>
                    <w:r w:rsidR="00DB1220" w:rsidRPr="00DB1220">
                      <w:rPr>
                        <w:noProof/>
                        <w:szCs w:val="20"/>
                        <w:lang w:val="en-US"/>
                      </w:rPr>
                      <w:t>(Kazowsky, The Artists of the Kultur-Lige)</w:t>
                    </w:r>
                    <w:r w:rsidR="00444D89" w:rsidRPr="00FC32B4">
                      <w:rPr>
                        <w:szCs w:val="20"/>
                      </w:rPr>
                      <w:fldChar w:fldCharType="end"/>
                    </w:r>
                  </w:sdtContent>
                </w:sdt>
              </w:p>
              <w:p w14:paraId="0E914925" w14:textId="77777777" w:rsidR="00647349" w:rsidRDefault="00647349" w:rsidP="00DB1220"/>
              <w:p w14:paraId="146A5020" w14:textId="09DAA10D" w:rsidR="00CA2046" w:rsidRPr="00FC32B4" w:rsidRDefault="00BA14AB" w:rsidP="00DB1220">
                <w:sdt>
                  <w:sdtPr>
                    <w:id w:val="1900318429"/>
                    <w:citation/>
                  </w:sdtPr>
                  <w:sdtEndPr/>
                  <w:sdtContent>
                    <w:r w:rsidR="00444D89" w:rsidRPr="00FC32B4">
                      <w:fldChar w:fldCharType="begin"/>
                    </w:r>
                    <w:r w:rsidR="00444D89" w:rsidRPr="00FC32B4">
                      <w:rPr>
                        <w:lang w:val="en-US"/>
                      </w:rPr>
                      <w:instrText xml:space="preserve"> CITATION Hil07 \l 1033 </w:instrText>
                    </w:r>
                    <w:r w:rsidR="00444D89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>(Kazowsky, Kultur-Lige: Artistic Avant-Garde of the 1910s and 1920s)</w:t>
                    </w:r>
                    <w:r w:rsidR="00444D89" w:rsidRPr="00FC32B4">
                      <w:fldChar w:fldCharType="end"/>
                    </w:r>
                  </w:sdtContent>
                </w:sdt>
              </w:p>
              <w:p w14:paraId="76AFD599" w14:textId="77777777" w:rsidR="00647349" w:rsidRDefault="00647349" w:rsidP="00DB1220"/>
              <w:p w14:paraId="3E390555" w14:textId="1BFCB1E0" w:rsidR="00CA2046" w:rsidRPr="00FC32B4" w:rsidRDefault="00BA14AB" w:rsidP="00DB1220">
                <w:sdt>
                  <w:sdtPr>
                    <w:id w:val="523294010"/>
                    <w:citation/>
                  </w:sdtPr>
                  <w:sdtEndPr/>
                  <w:sdtContent>
                    <w:r w:rsidR="00444D89" w:rsidRPr="00FC32B4">
                      <w:fldChar w:fldCharType="begin"/>
                    </w:r>
                    <w:r w:rsidR="00444D89" w:rsidRPr="00FC32B4">
                      <w:rPr>
                        <w:lang w:val="en-US"/>
                      </w:rPr>
                      <w:instrText xml:space="preserve"> CITATION Mal91 \l 1033 </w:instrText>
                    </w:r>
                    <w:r w:rsidR="00444D89" w:rsidRPr="00FC32B4">
                      <w:fldChar w:fldCharType="separate"/>
                    </w:r>
                    <w:r w:rsidR="00DB1220">
                      <w:rPr>
                        <w:noProof/>
                        <w:lang w:val="en-US"/>
                      </w:rPr>
                      <w:t>(Malinowski)</w:t>
                    </w:r>
                    <w:r w:rsidR="00444D89" w:rsidRPr="00FC32B4">
                      <w:fldChar w:fldCharType="end"/>
                    </w:r>
                  </w:sdtContent>
                </w:sdt>
              </w:p>
              <w:p w14:paraId="52A24185" w14:textId="77777777" w:rsidR="00647349" w:rsidRDefault="00647349" w:rsidP="00DB1220"/>
              <w:p w14:paraId="726BB993" w14:textId="5FA554A2" w:rsidR="003235A7" w:rsidRPr="00FC32B4" w:rsidRDefault="00BA14AB" w:rsidP="00DB1220">
                <w:pPr>
                  <w:rPr>
                    <w:b/>
                    <w:sz w:val="24"/>
                    <w:szCs w:val="24"/>
                  </w:rPr>
                </w:pPr>
                <w:sdt>
                  <w:sdtPr>
                    <w:id w:val="-2057773233"/>
                    <w:citation/>
                  </w:sdtPr>
                  <w:sdtEndPr/>
                  <w:sdtContent>
                    <w:r w:rsidR="00444D89" w:rsidRPr="00DB1220">
                      <w:fldChar w:fldCharType="begin"/>
                    </w:r>
                    <w:r w:rsidR="00444D89" w:rsidRPr="00DB1220">
                      <w:instrText xml:space="preserve"> CITATION Roz99 \l 1033 </w:instrText>
                    </w:r>
                    <w:r w:rsidR="00444D89" w:rsidRPr="00DB1220">
                      <w:fldChar w:fldCharType="separate"/>
                    </w:r>
                    <w:r w:rsidR="00DB1220" w:rsidRPr="00DB1220">
                      <w:rPr>
                        <w:noProof/>
                      </w:rPr>
                      <w:t>(Rozier)</w:t>
                    </w:r>
                    <w:r w:rsidR="00444D89" w:rsidRPr="00DB1220">
                      <w:fldChar w:fldCharType="end"/>
                    </w:r>
                  </w:sdtContent>
                </w:sdt>
              </w:p>
            </w:sdtContent>
          </w:sdt>
        </w:tc>
      </w:tr>
    </w:tbl>
    <w:p w14:paraId="0DB7E79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D13C0" w14:textId="77777777" w:rsidR="00444D89" w:rsidRDefault="00444D89" w:rsidP="007A0D55">
      <w:pPr>
        <w:spacing w:after="0" w:line="240" w:lineRule="auto"/>
      </w:pPr>
      <w:r>
        <w:separator/>
      </w:r>
    </w:p>
  </w:endnote>
  <w:endnote w:type="continuationSeparator" w:id="0">
    <w:p w14:paraId="5E559F29" w14:textId="77777777" w:rsidR="00444D89" w:rsidRDefault="00444D8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3BCE90" w14:textId="77777777" w:rsidR="00444D89" w:rsidRDefault="00444D89" w:rsidP="007A0D55">
      <w:pPr>
        <w:spacing w:after="0" w:line="240" w:lineRule="auto"/>
      </w:pPr>
      <w:r>
        <w:separator/>
      </w:r>
    </w:p>
  </w:footnote>
  <w:footnote w:type="continuationSeparator" w:id="0">
    <w:p w14:paraId="585A822A" w14:textId="77777777" w:rsidR="00444D89" w:rsidRDefault="00444D8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11A4E9" w14:textId="77777777" w:rsidR="00444D89" w:rsidRDefault="00444D8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FF05BC8" w14:textId="77777777" w:rsidR="00444D89" w:rsidRDefault="00444D8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9C"/>
    <w:rsid w:val="00032559"/>
    <w:rsid w:val="00052040"/>
    <w:rsid w:val="000B25AE"/>
    <w:rsid w:val="000B55AB"/>
    <w:rsid w:val="000D24DC"/>
    <w:rsid w:val="000D4AD3"/>
    <w:rsid w:val="00101B2E"/>
    <w:rsid w:val="00116FA0"/>
    <w:rsid w:val="0015114C"/>
    <w:rsid w:val="00173C83"/>
    <w:rsid w:val="001A21F3"/>
    <w:rsid w:val="001A2537"/>
    <w:rsid w:val="001A6A06"/>
    <w:rsid w:val="001C1D65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A752D"/>
    <w:rsid w:val="003D3579"/>
    <w:rsid w:val="003E2795"/>
    <w:rsid w:val="003F0D73"/>
    <w:rsid w:val="00444D8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67D9C"/>
    <w:rsid w:val="00590035"/>
    <w:rsid w:val="005B177E"/>
    <w:rsid w:val="005B3921"/>
    <w:rsid w:val="005F26D7"/>
    <w:rsid w:val="005F5450"/>
    <w:rsid w:val="00647349"/>
    <w:rsid w:val="006D0412"/>
    <w:rsid w:val="007323FD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92634"/>
    <w:rsid w:val="009A7264"/>
    <w:rsid w:val="009D1606"/>
    <w:rsid w:val="009E18A1"/>
    <w:rsid w:val="009E73D7"/>
    <w:rsid w:val="00A27D2C"/>
    <w:rsid w:val="00A53302"/>
    <w:rsid w:val="00A76FD9"/>
    <w:rsid w:val="00AB436D"/>
    <w:rsid w:val="00AD2F24"/>
    <w:rsid w:val="00AD4844"/>
    <w:rsid w:val="00B219AE"/>
    <w:rsid w:val="00B3122D"/>
    <w:rsid w:val="00B33145"/>
    <w:rsid w:val="00B574C9"/>
    <w:rsid w:val="00BA14AB"/>
    <w:rsid w:val="00BC39C9"/>
    <w:rsid w:val="00BE5BF7"/>
    <w:rsid w:val="00BF40E1"/>
    <w:rsid w:val="00C27FAB"/>
    <w:rsid w:val="00C358D4"/>
    <w:rsid w:val="00C6296B"/>
    <w:rsid w:val="00CA2046"/>
    <w:rsid w:val="00CC586D"/>
    <w:rsid w:val="00CF1542"/>
    <w:rsid w:val="00CF3EC5"/>
    <w:rsid w:val="00D656DA"/>
    <w:rsid w:val="00D83300"/>
    <w:rsid w:val="00DB1220"/>
    <w:rsid w:val="00DC6B48"/>
    <w:rsid w:val="00DF01B0"/>
    <w:rsid w:val="00E25930"/>
    <w:rsid w:val="00E85A05"/>
    <w:rsid w:val="00E95829"/>
    <w:rsid w:val="00EA606C"/>
    <w:rsid w:val="00EB0C8C"/>
    <w:rsid w:val="00EB51FD"/>
    <w:rsid w:val="00EB77DB"/>
    <w:rsid w:val="00ED139F"/>
    <w:rsid w:val="00EE6F63"/>
    <w:rsid w:val="00EF74F7"/>
    <w:rsid w:val="00F36937"/>
    <w:rsid w:val="00F60F53"/>
    <w:rsid w:val="00FA1925"/>
    <w:rsid w:val="00FB11DE"/>
    <w:rsid w:val="00FB589A"/>
    <w:rsid w:val="00FB7317"/>
    <w:rsid w:val="00FC32B4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B74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20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46"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sid w:val="00CA2046"/>
    <w:rPr>
      <w:b/>
      <w:bCs/>
    </w:rPr>
  </w:style>
  <w:style w:type="character" w:customStyle="1" w:styleId="st">
    <w:name w:val="st"/>
    <w:basedOn w:val="DefaultParagraphFont"/>
    <w:rsid w:val="00CA2046"/>
  </w:style>
  <w:style w:type="character" w:styleId="Hyperlink">
    <w:name w:val="Hyperlink"/>
    <w:basedOn w:val="DefaultParagraphFont"/>
    <w:rsid w:val="00CA204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0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CA20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046"/>
    <w:rPr>
      <w:rFonts w:ascii="Lucida Grande" w:hAnsi="Lucida Grande" w:cs="Lucida Grande"/>
      <w:sz w:val="18"/>
      <w:szCs w:val="18"/>
    </w:rPr>
  </w:style>
  <w:style w:type="character" w:styleId="Strong">
    <w:name w:val="Strong"/>
    <w:qFormat/>
    <w:rsid w:val="00CA2046"/>
    <w:rPr>
      <w:b/>
      <w:bCs/>
    </w:rPr>
  </w:style>
  <w:style w:type="character" w:customStyle="1" w:styleId="st">
    <w:name w:val="st"/>
    <w:basedOn w:val="DefaultParagraphFont"/>
    <w:rsid w:val="00CA2046"/>
  </w:style>
  <w:style w:type="character" w:styleId="Hyperlink">
    <w:name w:val="Hyperlink"/>
    <w:basedOn w:val="DefaultParagraphFont"/>
    <w:rsid w:val="00CA20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Yiddish_Avant_Garde(Gluchowska)S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FAF4231D92DA40AA1C87C1106B0A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1CC181-9393-C24A-90F6-4A910EE94D63}"/>
      </w:docPartPr>
      <w:docPartBody>
        <w:p w:rsidR="00F92F2A" w:rsidRDefault="00F92F2A">
          <w:pPr>
            <w:pStyle w:val="36FAF4231D92DA40AA1C87C1106B0A22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06C2C0F0ADFE874BAAFBFD6CF0946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875EB-30BF-9F49-BAA0-95738DE2D063}"/>
      </w:docPartPr>
      <w:docPartBody>
        <w:p w:rsidR="00F92F2A" w:rsidRDefault="00F92F2A">
          <w:pPr>
            <w:pStyle w:val="06C2C0F0ADFE874BAAFBFD6CF0946349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D259D85C7170C74BBCED923B6279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692FC-EDFF-0841-91DA-9E559F4A231A}"/>
      </w:docPartPr>
      <w:docPartBody>
        <w:p w:rsidR="00F92F2A" w:rsidRDefault="00F92F2A">
          <w:pPr>
            <w:pStyle w:val="D259D85C7170C74BBCED923B6279617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98C3D6B0B56104FAF82E469A6E51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DF28-01AC-0B4D-968F-40B752874D4F}"/>
      </w:docPartPr>
      <w:docPartBody>
        <w:p w:rsidR="00F92F2A" w:rsidRDefault="00F92F2A">
          <w:pPr>
            <w:pStyle w:val="098C3D6B0B56104FAF82E469A6E514B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0156CA99B38A2644BD6CE2D2D58EE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F9C3B-1C30-3E40-A74A-B7746238EF69}"/>
      </w:docPartPr>
      <w:docPartBody>
        <w:p w:rsidR="00F92F2A" w:rsidRDefault="00F92F2A">
          <w:pPr>
            <w:pStyle w:val="0156CA99B38A2644BD6CE2D2D58EE73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CB73A599204B4481F9829FC3F9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A1107-E261-3C46-B1D1-E47B7A569531}"/>
      </w:docPartPr>
      <w:docPartBody>
        <w:p w:rsidR="00F92F2A" w:rsidRDefault="00F92F2A">
          <w:pPr>
            <w:pStyle w:val="19CB73A599204B4481F9829FC3F999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D675C54E5C0CC48AC0C588D5328DE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7297-97F8-504E-84D7-C1D72E73862E}"/>
      </w:docPartPr>
      <w:docPartBody>
        <w:p w:rsidR="00F92F2A" w:rsidRDefault="00F92F2A">
          <w:pPr>
            <w:pStyle w:val="DD675C54E5C0CC48AC0C588D5328DE0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2F40406EC082459B316E1D32654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E9D3A8-5969-394D-8DA2-5D24ABD306FC}"/>
      </w:docPartPr>
      <w:docPartBody>
        <w:p w:rsidR="00F92F2A" w:rsidRDefault="00F92F2A">
          <w:pPr>
            <w:pStyle w:val="EF2F40406EC082459B316E1D32654AB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3767CBD40C9AC4F9B812A8CE7EE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F4D43C-E46C-1647-B745-18F9CFC68CA8}"/>
      </w:docPartPr>
      <w:docPartBody>
        <w:p w:rsidR="00F92F2A" w:rsidRDefault="00F92F2A">
          <w:pPr>
            <w:pStyle w:val="D3767CBD40C9AC4F9B812A8CE7EE2D0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10298DE1A004E4F97558A253EE25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10EA1-EDB2-574A-9097-F322626E7330}"/>
      </w:docPartPr>
      <w:docPartBody>
        <w:p w:rsidR="00F92F2A" w:rsidRDefault="00F92F2A">
          <w:pPr>
            <w:pStyle w:val="410298DE1A004E4F97558A253EE25FE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6ECBAB8A2EFD54DAD5AB48035629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61C48B-ACEE-A24D-9CD5-3D74033EB0E6}"/>
      </w:docPartPr>
      <w:docPartBody>
        <w:p w:rsidR="00F92F2A" w:rsidRDefault="00F92F2A">
          <w:pPr>
            <w:pStyle w:val="C6ECBAB8A2EFD54DAD5AB48035629CD3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B29C8E43FB00324B9B68B226AABAFA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43CBC-435C-AD43-A949-EACAE835D3AB}"/>
      </w:docPartPr>
      <w:docPartBody>
        <w:p w:rsidR="0070174E" w:rsidRDefault="00FB3590" w:rsidP="00FB3590">
          <w:pPr>
            <w:pStyle w:val="B29C8E43FB00324B9B68B226AABAFA59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5A58BB1C0157E48ACA3738DDC6DC4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DD66-D304-FB46-B911-884EC89B53AE}"/>
      </w:docPartPr>
      <w:docPartBody>
        <w:p w:rsidR="00000000" w:rsidRDefault="0070174E" w:rsidP="0070174E">
          <w:pPr>
            <w:pStyle w:val="A5A58BB1C0157E48ACA3738DDC6DC43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2A"/>
    <w:rsid w:val="0070174E"/>
    <w:rsid w:val="00F92F2A"/>
    <w:rsid w:val="00FB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74E"/>
    <w:rPr>
      <w:color w:val="808080"/>
    </w:rPr>
  </w:style>
  <w:style w:type="paragraph" w:customStyle="1" w:styleId="36FAF4231D92DA40AA1C87C1106B0A22">
    <w:name w:val="36FAF4231D92DA40AA1C87C1106B0A22"/>
  </w:style>
  <w:style w:type="paragraph" w:customStyle="1" w:styleId="06C2C0F0ADFE874BAAFBFD6CF0946349">
    <w:name w:val="06C2C0F0ADFE874BAAFBFD6CF0946349"/>
  </w:style>
  <w:style w:type="paragraph" w:customStyle="1" w:styleId="D259D85C7170C74BBCED923B6279617C">
    <w:name w:val="D259D85C7170C74BBCED923B6279617C"/>
  </w:style>
  <w:style w:type="paragraph" w:customStyle="1" w:styleId="098C3D6B0B56104FAF82E469A6E514B7">
    <w:name w:val="098C3D6B0B56104FAF82E469A6E514B7"/>
  </w:style>
  <w:style w:type="paragraph" w:customStyle="1" w:styleId="0156CA99B38A2644BD6CE2D2D58EE73D">
    <w:name w:val="0156CA99B38A2644BD6CE2D2D58EE73D"/>
  </w:style>
  <w:style w:type="paragraph" w:customStyle="1" w:styleId="19CB73A599204B4481F9829FC3F999D1">
    <w:name w:val="19CB73A599204B4481F9829FC3F999D1"/>
  </w:style>
  <w:style w:type="paragraph" w:customStyle="1" w:styleId="DD675C54E5C0CC48AC0C588D5328DE0D">
    <w:name w:val="DD675C54E5C0CC48AC0C588D5328DE0D"/>
  </w:style>
  <w:style w:type="paragraph" w:customStyle="1" w:styleId="EF2F40406EC082459B316E1D32654AB3">
    <w:name w:val="EF2F40406EC082459B316E1D32654AB3"/>
  </w:style>
  <w:style w:type="paragraph" w:customStyle="1" w:styleId="D3767CBD40C9AC4F9B812A8CE7EE2D05">
    <w:name w:val="D3767CBD40C9AC4F9B812A8CE7EE2D05"/>
  </w:style>
  <w:style w:type="paragraph" w:customStyle="1" w:styleId="410298DE1A004E4F97558A253EE25FEB">
    <w:name w:val="410298DE1A004E4F97558A253EE25FEB"/>
  </w:style>
  <w:style w:type="paragraph" w:customStyle="1" w:styleId="C6ECBAB8A2EFD54DAD5AB48035629CD3">
    <w:name w:val="C6ECBAB8A2EFD54DAD5AB48035629CD3"/>
  </w:style>
  <w:style w:type="paragraph" w:customStyle="1" w:styleId="B29C8E43FB00324B9B68B226AABAFA59">
    <w:name w:val="B29C8E43FB00324B9B68B226AABAFA59"/>
    <w:rsid w:val="00FB3590"/>
    <w:rPr>
      <w:lang w:val="en-CA"/>
    </w:rPr>
  </w:style>
  <w:style w:type="paragraph" w:customStyle="1" w:styleId="A5A58BB1C0157E48ACA3738DDC6DC431">
    <w:name w:val="A5A58BB1C0157E48ACA3738DDC6DC431"/>
    <w:rsid w:val="0070174E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174E"/>
    <w:rPr>
      <w:color w:val="808080"/>
    </w:rPr>
  </w:style>
  <w:style w:type="paragraph" w:customStyle="1" w:styleId="36FAF4231D92DA40AA1C87C1106B0A22">
    <w:name w:val="36FAF4231D92DA40AA1C87C1106B0A22"/>
  </w:style>
  <w:style w:type="paragraph" w:customStyle="1" w:styleId="06C2C0F0ADFE874BAAFBFD6CF0946349">
    <w:name w:val="06C2C0F0ADFE874BAAFBFD6CF0946349"/>
  </w:style>
  <w:style w:type="paragraph" w:customStyle="1" w:styleId="D259D85C7170C74BBCED923B6279617C">
    <w:name w:val="D259D85C7170C74BBCED923B6279617C"/>
  </w:style>
  <w:style w:type="paragraph" w:customStyle="1" w:styleId="098C3D6B0B56104FAF82E469A6E514B7">
    <w:name w:val="098C3D6B0B56104FAF82E469A6E514B7"/>
  </w:style>
  <w:style w:type="paragraph" w:customStyle="1" w:styleId="0156CA99B38A2644BD6CE2D2D58EE73D">
    <w:name w:val="0156CA99B38A2644BD6CE2D2D58EE73D"/>
  </w:style>
  <w:style w:type="paragraph" w:customStyle="1" w:styleId="19CB73A599204B4481F9829FC3F999D1">
    <w:name w:val="19CB73A599204B4481F9829FC3F999D1"/>
  </w:style>
  <w:style w:type="paragraph" w:customStyle="1" w:styleId="DD675C54E5C0CC48AC0C588D5328DE0D">
    <w:name w:val="DD675C54E5C0CC48AC0C588D5328DE0D"/>
  </w:style>
  <w:style w:type="paragraph" w:customStyle="1" w:styleId="EF2F40406EC082459B316E1D32654AB3">
    <w:name w:val="EF2F40406EC082459B316E1D32654AB3"/>
  </w:style>
  <w:style w:type="paragraph" w:customStyle="1" w:styleId="D3767CBD40C9AC4F9B812A8CE7EE2D05">
    <w:name w:val="D3767CBD40C9AC4F9B812A8CE7EE2D05"/>
  </w:style>
  <w:style w:type="paragraph" w:customStyle="1" w:styleId="410298DE1A004E4F97558A253EE25FEB">
    <w:name w:val="410298DE1A004E4F97558A253EE25FEB"/>
  </w:style>
  <w:style w:type="paragraph" w:customStyle="1" w:styleId="C6ECBAB8A2EFD54DAD5AB48035629CD3">
    <w:name w:val="C6ECBAB8A2EFD54DAD5AB48035629CD3"/>
  </w:style>
  <w:style w:type="paragraph" w:customStyle="1" w:styleId="B29C8E43FB00324B9B68B226AABAFA59">
    <w:name w:val="B29C8E43FB00324B9B68B226AABAFA59"/>
    <w:rsid w:val="00FB3590"/>
    <w:rPr>
      <w:lang w:val="en-CA"/>
    </w:rPr>
  </w:style>
  <w:style w:type="paragraph" w:customStyle="1" w:styleId="A5A58BB1C0157E48ACA3738DDC6DC431">
    <w:name w:val="A5A58BB1C0157E48ACA3738DDC6DC431"/>
    <w:rsid w:val="0070174E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Apt87</b:Tag>
    <b:SourceType>Book</b:SourceType>
    <b:Guid>{25CD74F0-05FE-8A47-B5F5-1157EF55F618}</b:Guid>
    <b:Author>
      <b:Author>
        <b:NameList>
          <b:Person>
            <b:Last>Apter-Gabriel</b:Last>
            <b:First>Ruth</b:First>
          </b:Person>
        </b:NameList>
      </b:Author>
    </b:Author>
    <b:Title>Tradition and Revolution. The Jewish Renaissance in Russian Avant-Garde Art 1912-1928</b:Title>
    <b:City>Jerusalem</b:City>
    <b:Publisher>Muzeon Yisrael</b:Publisher>
    <b:Year>1987</b:Year>
    <b:RefOrder>1</b:RefOrder>
  </b:Source>
  <b:Source>
    <b:Tag>The08</b:Tag>
    <b:SourceType>Book</b:SourceType>
    <b:Guid>{AE06E8D3-E3F9-FA4B-B3B4-B73F064C9D85}</b:Guid>
    <b:Author>
      <b:Author>
        <b:NameList>
          <b:Person>
            <b:Last>Revolution</b:Last>
            <b:First>The</b:First>
            <b:Middle>Moscow Yiddish Theater: Art on Stage in the Time of</b:Middle>
          </b:Person>
        </b:NameList>
      </b:Author>
      <b:Editor>
        <b:NameList>
          <b:Person>
            <b:Last>Harshaw</b:Last>
            <b:First>Benjamin</b:First>
          </b:Person>
        </b:NameList>
      </b:Editor>
    </b:Author>
    <b:City>New Heaven</b:City>
    <b:Publisher>Yale UP</b:Publisher>
    <b:Year>2008</b:Year>
    <b:RefOrder>4</b:RefOrder>
  </b:Source>
  <b:Source>
    <b:Tag>Lid12</b:Tag>
    <b:SourceType>BookSection</b:SourceType>
    <b:Guid>{561827C8-D460-6B45-9054-CA3442BB1E2E}</b:Guid>
    <b:Title>From Transfer to Transgression: The Yiddish Avant-Garde – a Network within the Universal Network of the International Movement or a Complementary One? </b:Title>
    <b:Year>2012</b:Year>
    <b:Author>
      <b:Author>
        <b:NameList>
          <b:Person>
            <b:Last>Głuchowska</b:Last>
            <b:First>Lidia</b:First>
          </b:Person>
        </b:NameList>
      </b:Author>
    </b:Author>
    <b:BookTitle>Cahiers de la Nouvelle Europe</b:BookTitle>
    <b:RefOrder>6</b:RefOrder>
  </b:Source>
  <b:Source>
    <b:Tag>Hil03</b:Tag>
    <b:SourceType>Book</b:SourceType>
    <b:Guid>{D19A1A0B-E525-8940-B3E4-A78E1347BB0B}</b:Guid>
    <b:Author>
      <b:Author>
        <b:NameList>
          <b:Person>
            <b:Last>Kazowsky</b:Last>
            <b:First>Hillel</b:First>
          </b:Person>
        </b:NameList>
      </b:Author>
    </b:Author>
    <b:Title>The Artists of the Kultur-Lige</b:Title>
    <b:City>Jerusalem</b:City>
    <b:Publisher>Gesharim</b:Publisher>
    <b:Year>2003</b:Year>
    <b:RefOrder>7</b:RefOrder>
  </b:Source>
  <b:Source>
    <b:Tag>Hil07</b:Tag>
    <b:SourceType>Book</b:SourceType>
    <b:Guid>{750E501B-9D4C-E242-A0D1-47FB4A5666F2}</b:Guid>
    <b:Title>Kultur-Lige: Artistic Avant-Garde of the 1910s and 1920s</b:Title>
    <b:City>Kiev</b:City>
    <b:Publisher>Duch i Litera</b:Publisher>
    <b:Year>2007</b:Year>
    <b:Author>
      <b:Editor>
        <b:NameList>
          <b:Person>
            <b:Last>Kazowsky</b:Last>
            <b:First>Hillel</b:First>
          </b:Person>
        </b:NameList>
      </b:Editor>
    </b:Author>
    <b:RefOrder>8</b:RefOrder>
  </b:Source>
  <b:Source>
    <b:Tag>Mal91</b:Tag>
    <b:SourceType>JournalArticle</b:SourceType>
    <b:Guid>{2AB1826B-0E64-EB4A-8ACA-45220997E87C}</b:Guid>
    <b:Title>The "Yung Yiddish" (Young Yiddish) Group and Jewish Modern Art in Poland, 1918–1923 </b:Title>
    <b:Year>1991</b:Year>
    <b:Volume>6</b:Volume>
    <b:Pages>223–230</b:Pages>
    <b:Author>
      <b:Author>
        <b:NameList>
          <b:Person>
            <b:Last>Malinowski</b:Last>
            <b:First>Jerzy</b:First>
          </b:Person>
        </b:NameList>
      </b:Author>
    </b:Author>
    <b:JournalName>Polin</b:JournalName>
    <b:RefOrder>9</b:RefOrder>
  </b:Source>
  <b:Source>
    <b:Tag>Roz99</b:Tag>
    <b:SourceType>Book</b:SourceType>
    <b:Guid>{3331D74F-E38D-764A-92D9-951D58280E31}</b:Guid>
    <b:Author>
      <b:Author>
        <b:NameList>
          <b:Person>
            <b:Last>Rozier</b:Last>
            <b:First>Gilles</b:First>
          </b:Person>
        </b:NameList>
      </b:Author>
    </b:Author>
    <b:Title>Moyshe Broderzon: Un écrivain yiddish d’avant-garde</b:Title>
    <b:City>St. Denis</b:City>
    <b:Year>1999</b:Year>
    <b:CountryRegion>France</b:CountryRegion>
    <b:RefOrder>10</b:RefOrder>
  </b:Source>
  <b:Source>
    <b:Tag>Mar04</b:Tag>
    <b:SourceType>Book</b:SourceType>
    <b:Guid>{9F85E8F3-28F2-5843-9DDD-A86BF4435EB7}</b:Guid>
    <b:Title>üdische Kulturen im Neuen Europa: Wilna 1918-1939</b:Title>
    <b:City>Wiesbaden</b:City>
    <b:Publisher>JHarassowitz</b:Publisher>
    <b:Year>2004</b:Year>
    <b:Author>
      <b:Editor>
        <b:NameList>
          <b:Person>
            <b:Last>Marina Dmitrieva et al.</b:Last>
          </b:Person>
        </b:NameList>
      </b:Editor>
    </b:Author>
    <b:RefOrder>2</b:RefOrder>
  </b:Source>
  <b:Source>
    <b:Tag>Rac89</b:Tag>
    <b:SourceType>Book</b:SourceType>
    <b:Guid>{DE0C7612-444C-2A44-A5BC-8C37CD8C2926}</b:Guid>
    <b:Title>Khaliastra, la bande. Revue littéraire Varsovie 1922 –Paris 1924</b:Title>
    <b:City>Paris</b:City>
    <b:Publisher>Lachenal et Ritter</b:Publisher>
    <b:Year>1989</b:Year>
    <b:Author>
      <b:Editor>
        <b:NameList>
          <b:Person>
            <b:Last>Ertel</b:Last>
            <b:First>Rachel</b:First>
          </b:Person>
        </b:NameList>
      </b:Editor>
    </b:Author>
    <b:RefOrder>3</b:RefOrder>
  </b:Source>
  <b:Source>
    <b:Tag>Fut09</b:Tag>
    <b:SourceType>Book</b:SourceType>
    <b:Guid>{401DE289-729D-5341-BF48-B1D94936C6EB}</b:Guid>
    <b:Author>
      <b:Author>
        <b:NameList>
          <b:Person>
            <b:Last>(1914-1939)</b:Last>
            <b:First>Futur</b:First>
            <b:Middle>antérieur: L'avant-garde et le livre yiddish</b:Middle>
          </b:Person>
        </b:NameList>
      </b:Author>
      <b:Editor>
        <b:NameList>
          <b:Person>
            <b:Last>Hazan-Brunet</b:Last>
            <b:First>Nathalie</b:First>
          </b:Person>
        </b:NameList>
      </b:Editor>
    </b:Author>
    <b:City>Paris</b:City>
    <b:Publisher>Flammarion</b:Publisher>
    <b:Year>2009</b:Year>
    <b:RefOrder>5</b:RefOrder>
  </b:Source>
</b:Sources>
</file>

<file path=customXml/itemProps1.xml><?xml version="1.0" encoding="utf-8"?>
<ds:datastoreItem xmlns:ds="http://schemas.openxmlformats.org/officeDocument/2006/customXml" ds:itemID="{C368CF0F-36F8-EB42-9ED7-D849F3A9C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Yiddish_Avant_Garde(Gluchowska)SC.dotx</Template>
  <TotalTime>54</TotalTime>
  <Pages>3</Pages>
  <Words>1134</Words>
  <Characters>6465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15</cp:revision>
  <dcterms:created xsi:type="dcterms:W3CDTF">2014-05-17T22:11:00Z</dcterms:created>
  <dcterms:modified xsi:type="dcterms:W3CDTF">2014-11-08T18:40:00Z</dcterms:modified>
</cp:coreProperties>
</file>