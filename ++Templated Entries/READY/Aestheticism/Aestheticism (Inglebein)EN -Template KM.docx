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1C0291">
        <w:tc>
          <w:tcPr>
            <w:tcW w:w="491" w:type="dxa"/>
            <w:vMerge w:val="restart"/>
            <w:shd w:val="clear" w:color="auto" w:fill="A6A6A6" w:themeFill="background1" w:themeFillShade="A6"/>
            <w:textDirection w:val="btLr"/>
          </w:tcPr>
          <w:p w:rsidR="001C0291" w:rsidRPr="00CC586D" w:rsidRDefault="001C0291" w:rsidP="001C029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D67E1812A7604CA734864091EE7E53"/>
            </w:placeholder>
            <w:showingPlcHdr/>
            <w:dropDownList>
              <w:listItem w:displayText="Dr." w:value="Dr."/>
              <w:listItem w:displayText="Prof." w:value="Prof."/>
            </w:dropDownList>
          </w:sdtPr>
          <w:sdtContent>
            <w:tc>
              <w:tcPr>
                <w:tcW w:w="1259" w:type="dxa"/>
              </w:tcPr>
              <w:p w:rsidR="001C0291" w:rsidRPr="00CC586D" w:rsidRDefault="001C0291" w:rsidP="001C029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C410D7B8717F48A70A7F3906D7F3AE"/>
            </w:placeholder>
            <w:text/>
          </w:sdtPr>
          <w:sdtContent>
            <w:tc>
              <w:tcPr>
                <w:tcW w:w="2073" w:type="dxa"/>
              </w:tcPr>
              <w:p w:rsidR="001C0291" w:rsidRDefault="001C0291" w:rsidP="001C0291">
                <w:proofErr w:type="spellStart"/>
                <w:r w:rsidRPr="001C0291">
                  <w:t>Rapha</w:t>
                </w:r>
                <w:r w:rsidRPr="001C0291">
                  <w:rPr>
                    <w:rFonts w:ascii="Calibri" w:eastAsiaTheme="minorEastAsia" w:hAnsi="Calibri"/>
                    <w:szCs w:val="24"/>
                    <w:lang w:val="en-US"/>
                  </w:rPr>
                  <w:t>ë</w:t>
                </w:r>
                <w:r>
                  <w:rPr>
                    <w:rFonts w:ascii="Calibri" w:eastAsiaTheme="minorEastAsia" w:hAnsi="Calibri"/>
                    <w:szCs w:val="24"/>
                    <w:lang w:val="en-US"/>
                  </w:rPr>
                  <w:t>l</w:t>
                </w:r>
                <w:proofErr w:type="spellEnd"/>
              </w:p>
            </w:tc>
          </w:sdtContent>
        </w:sdt>
        <w:sdt>
          <w:sdtPr>
            <w:alias w:val="Middle name"/>
            <w:tag w:val="authorMiddleName"/>
            <w:id w:val="-2076034781"/>
            <w:placeholder>
              <w:docPart w:val="3E01886F795F344A9A72F9D827C6A29D"/>
            </w:placeholder>
            <w:showingPlcHdr/>
            <w:text/>
          </w:sdtPr>
          <w:sdtContent>
            <w:tc>
              <w:tcPr>
                <w:tcW w:w="2551" w:type="dxa"/>
              </w:tcPr>
              <w:p w:rsidR="001C0291" w:rsidRDefault="001C0291" w:rsidP="001C0291">
                <w:r>
                  <w:rPr>
                    <w:rStyle w:val="PlaceholderText"/>
                  </w:rPr>
                  <w:t>[Middle name]</w:t>
                </w:r>
              </w:p>
            </w:tc>
          </w:sdtContent>
        </w:sdt>
        <w:sdt>
          <w:sdtPr>
            <w:alias w:val="Last name"/>
            <w:tag w:val="authorLastName"/>
            <w:id w:val="-1088529830"/>
            <w:placeholder>
              <w:docPart w:val="B2CBBE58CC17E945A381F1005E2F2595"/>
            </w:placeholder>
            <w:text/>
          </w:sdtPr>
          <w:sdtContent>
            <w:tc>
              <w:tcPr>
                <w:tcW w:w="2642" w:type="dxa"/>
              </w:tcPr>
              <w:p w:rsidR="001C0291" w:rsidRDefault="001C0291" w:rsidP="001C0291">
                <w:proofErr w:type="spellStart"/>
                <w:r>
                  <w:t>Ingelbien</w:t>
                </w:r>
                <w:proofErr w:type="spellEnd"/>
              </w:p>
            </w:tc>
          </w:sdtContent>
        </w:sdt>
      </w:tr>
      <w:tr w:rsidR="001C0291">
        <w:trPr>
          <w:trHeight w:val="986"/>
        </w:trPr>
        <w:tc>
          <w:tcPr>
            <w:tcW w:w="491" w:type="dxa"/>
            <w:vMerge/>
            <w:shd w:val="clear" w:color="auto" w:fill="A6A6A6" w:themeFill="background1" w:themeFillShade="A6"/>
          </w:tcPr>
          <w:p w:rsidR="001C0291" w:rsidRPr="001A6A06" w:rsidRDefault="001C0291" w:rsidP="001C0291">
            <w:pPr>
              <w:jc w:val="center"/>
              <w:rPr>
                <w:b/>
                <w:color w:val="FFFFFF" w:themeColor="background1"/>
              </w:rPr>
            </w:pPr>
          </w:p>
        </w:tc>
        <w:sdt>
          <w:sdtPr>
            <w:alias w:val="Biography"/>
            <w:tag w:val="authorBiography"/>
            <w:id w:val="938807824"/>
            <w:placeholder>
              <w:docPart w:val="92A94CD9FDF1D14C82D6E9859B38CDC8"/>
            </w:placeholder>
            <w:showingPlcHdr/>
          </w:sdtPr>
          <w:sdtContent>
            <w:tc>
              <w:tcPr>
                <w:tcW w:w="8525" w:type="dxa"/>
                <w:gridSpan w:val="4"/>
              </w:tcPr>
              <w:p w:rsidR="001C0291" w:rsidRDefault="001C0291" w:rsidP="001C0291">
                <w:r>
                  <w:rPr>
                    <w:rStyle w:val="PlaceholderText"/>
                  </w:rPr>
                  <w:t>[Enter your biography]</w:t>
                </w:r>
              </w:p>
            </w:tc>
          </w:sdtContent>
        </w:sdt>
      </w:tr>
      <w:tr w:rsidR="001C0291">
        <w:trPr>
          <w:trHeight w:val="986"/>
        </w:trPr>
        <w:tc>
          <w:tcPr>
            <w:tcW w:w="491" w:type="dxa"/>
            <w:vMerge/>
            <w:shd w:val="clear" w:color="auto" w:fill="A6A6A6" w:themeFill="background1" w:themeFillShade="A6"/>
          </w:tcPr>
          <w:p w:rsidR="001C0291" w:rsidRPr="001A6A06" w:rsidRDefault="001C0291" w:rsidP="001C0291">
            <w:pPr>
              <w:jc w:val="center"/>
              <w:rPr>
                <w:b/>
                <w:color w:val="FFFFFF" w:themeColor="background1"/>
              </w:rPr>
            </w:pPr>
          </w:p>
        </w:tc>
        <w:sdt>
          <w:sdtPr>
            <w:alias w:val="Affiliation"/>
            <w:tag w:val="affiliation"/>
            <w:id w:val="2012937915"/>
            <w:placeholder>
              <w:docPart w:val="F84FD3F844E1B64083BCB6F22AD1DE2F"/>
            </w:placeholder>
            <w:showingPlcHdr/>
            <w:text/>
          </w:sdtPr>
          <w:sdtContent>
            <w:tc>
              <w:tcPr>
                <w:tcW w:w="8525" w:type="dxa"/>
                <w:gridSpan w:val="4"/>
              </w:tcPr>
              <w:p w:rsidR="001C0291" w:rsidRDefault="001C0291" w:rsidP="001C0291">
                <w:r>
                  <w:rPr>
                    <w:rStyle w:val="PlaceholderText"/>
                  </w:rPr>
                  <w:t>[Enter the institution with which you are affiliated]</w:t>
                </w:r>
              </w:p>
            </w:tc>
          </w:sdtContent>
        </w:sdt>
      </w:tr>
    </w:tbl>
    <w:p w:rsidR="001C0291" w:rsidRDefault="001C0291"/>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1C0291" w:rsidRPr="00244BB0">
        <w:tc>
          <w:tcPr>
            <w:tcW w:w="9016" w:type="dxa"/>
            <w:shd w:val="clear" w:color="auto" w:fill="A6A6A6" w:themeFill="background1" w:themeFillShade="A6"/>
            <w:tcMar>
              <w:top w:w="113" w:type="dxa"/>
              <w:bottom w:w="113" w:type="dxa"/>
            </w:tcMar>
          </w:tcPr>
          <w:p w:rsidR="001C0291" w:rsidRPr="00244BB0" w:rsidRDefault="001C0291" w:rsidP="001C0291">
            <w:pPr>
              <w:jc w:val="center"/>
              <w:rPr>
                <w:b/>
                <w:color w:val="FFFFFF" w:themeColor="background1"/>
              </w:rPr>
            </w:pPr>
            <w:r>
              <w:rPr>
                <w:b/>
                <w:color w:val="FFFFFF" w:themeColor="background1"/>
              </w:rPr>
              <w:t>Your article</w:t>
            </w:r>
          </w:p>
        </w:tc>
      </w:tr>
      <w:tr w:rsidR="001C0291">
        <w:sdt>
          <w:sdtPr>
            <w:alias w:val="Article headword"/>
            <w:tag w:val="articleHeadword"/>
            <w:id w:val="-361440020"/>
            <w:placeholder>
              <w:docPart w:val="DE95E34905FF4F4B9DA9D672477CC07E"/>
            </w:placeholder>
            <w:text/>
          </w:sdtPr>
          <w:sdtContent>
            <w:tc>
              <w:tcPr>
                <w:tcW w:w="9016" w:type="dxa"/>
                <w:tcMar>
                  <w:top w:w="113" w:type="dxa"/>
                  <w:bottom w:w="113" w:type="dxa"/>
                </w:tcMar>
              </w:tcPr>
              <w:p w:rsidR="001C0291" w:rsidRPr="001C0291" w:rsidRDefault="001C0291" w:rsidP="001C0291">
                <w:pPr>
                  <w:pStyle w:val="Heading1"/>
                  <w:outlineLvl w:val="0"/>
                </w:pPr>
                <w:r w:rsidRPr="001C0291">
                  <w:rPr>
                    <w:rFonts w:eastAsia="Times New Roman"/>
                    <w:lang w:val="nl-BE" w:eastAsia="nl-NL"/>
                  </w:rPr>
                  <w:t>Aestheticism</w:t>
                </w:r>
              </w:p>
            </w:tc>
          </w:sdtContent>
        </w:sdt>
      </w:tr>
      <w:tr w:rsidR="001C0291">
        <w:sdt>
          <w:sdtPr>
            <w:alias w:val="Variant headwords"/>
            <w:tag w:val="variantHeadwords"/>
            <w:id w:val="173464402"/>
            <w:placeholder>
              <w:docPart w:val="F3F8254627D10D44A6EE9F4D20AC6EBC"/>
            </w:placeholder>
            <w:showingPlcHdr/>
          </w:sdtPr>
          <w:sdtContent>
            <w:tc>
              <w:tcPr>
                <w:tcW w:w="9016" w:type="dxa"/>
                <w:tcMar>
                  <w:top w:w="113" w:type="dxa"/>
                  <w:bottom w:w="113" w:type="dxa"/>
                </w:tcMar>
              </w:tcPr>
              <w:p w:rsidR="001C0291" w:rsidRDefault="001C0291" w:rsidP="001C0291">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1C0291">
        <w:sdt>
          <w:sdtPr>
            <w:alias w:val="Abstract"/>
            <w:tag w:val="abstract"/>
            <w:id w:val="-635871867"/>
            <w:placeholder>
              <w:docPart w:val="DA8D3AAB40FE2843ADAA15E0B987DF47"/>
            </w:placeholder>
          </w:sdtPr>
          <w:sdtContent>
            <w:tc>
              <w:tcPr>
                <w:tcW w:w="9016" w:type="dxa"/>
                <w:tcMar>
                  <w:top w:w="113" w:type="dxa"/>
                  <w:bottom w:w="113" w:type="dxa"/>
                </w:tcMar>
              </w:tcPr>
              <w:p w:rsidR="001C0291" w:rsidRDefault="001C0291" w:rsidP="00E462CE">
                <w:r w:rsidRPr="001C0291">
                  <w:t xml:space="preserve">Aestheticism refers to a late-Victorian tendency to argue that art is its own justification and should therefore be judged by purely aesthetic criteria. Closely related to the doctrine of </w:t>
                </w:r>
                <w:proofErr w:type="spellStart"/>
                <w:r w:rsidRPr="001C0291">
                  <w:t>l’art</w:t>
                </w:r>
                <w:proofErr w:type="spellEnd"/>
                <w:r w:rsidRPr="001C0291">
                  <w:t xml:space="preserve"> pour </w:t>
                </w:r>
                <w:proofErr w:type="spellStart"/>
                <w:r w:rsidRPr="001C0291">
                  <w:t>l’art</w:t>
                </w:r>
                <w:proofErr w:type="spellEnd"/>
                <w:r w:rsidRPr="001C0291">
                  <w:t xml:space="preserve"> (art for art’s sake) put forward by </w:t>
                </w:r>
                <w:proofErr w:type="spellStart"/>
                <w:r w:rsidRPr="001C0291">
                  <w:t>Théophile</w:t>
                </w:r>
                <w:proofErr w:type="spellEnd"/>
                <w:r w:rsidRPr="001C0291">
                  <w:t xml:space="preserv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decadents, and his lasting influence has been traced in the work of several major modernist writers.   </w:t>
                </w:r>
              </w:p>
              <w:p w:rsidR="001C0291" w:rsidRDefault="001C0291" w:rsidP="00E462CE"/>
            </w:tc>
          </w:sdtContent>
        </w:sdt>
      </w:tr>
      <w:tr w:rsidR="001C0291">
        <w:sdt>
          <w:sdtPr>
            <w:alias w:val="Article text"/>
            <w:tag w:val="articleText"/>
            <w:id w:val="634067588"/>
            <w:placeholder>
              <w:docPart w:val="D16E302973DA7B47A0A4EEF55FCAD9E8"/>
            </w:placeholder>
          </w:sdtPr>
          <w:sdtContent>
            <w:tc>
              <w:tcPr>
                <w:tcW w:w="9016" w:type="dxa"/>
                <w:tcMar>
                  <w:top w:w="113" w:type="dxa"/>
                  <w:bottom w:w="113" w:type="dxa"/>
                </w:tcMar>
              </w:tcPr>
              <w:p w:rsidR="00B82948" w:rsidRDefault="001C0291" w:rsidP="00E462CE">
                <w:r>
                  <w:t xml:space="preserve">Aestheticism refers to a late-Victorian tendency to argue that art is its own justification and should therefore be judged by purely aesthetic criteria. Closely related to the doctrine of </w:t>
                </w:r>
                <w:proofErr w:type="spellStart"/>
                <w:r w:rsidRPr="00891E94">
                  <w:rPr>
                    <w:i/>
                  </w:rPr>
                  <w:t>l’art</w:t>
                </w:r>
                <w:proofErr w:type="spellEnd"/>
                <w:r w:rsidRPr="00891E94">
                  <w:rPr>
                    <w:i/>
                  </w:rPr>
                  <w:t xml:space="preserve"> pour </w:t>
                </w:r>
                <w:proofErr w:type="spellStart"/>
                <w:r w:rsidRPr="00891E94">
                  <w:rPr>
                    <w:i/>
                  </w:rPr>
                  <w:t>l’art</w:t>
                </w:r>
                <w:proofErr w:type="spellEnd"/>
                <w:r>
                  <w:t xml:space="preserve"> (art for art’s sake) put forward by </w:t>
                </w:r>
                <w:proofErr w:type="spellStart"/>
                <w:r>
                  <w:t>Théophile</w:t>
                </w:r>
                <w:proofErr w:type="spellEnd"/>
                <w:r>
                  <w:t xml:space="preserve"> Gautier and to the radical aesthetic theories of Charles Baudelaire, British aestheticism found its leading exponent in Walter Pater. His work had an immediate and profound impact on writers and artists like Oscar Wilde, who are sometimes referred to as aesthetes, and more often as </w:t>
                </w:r>
                <w:r w:rsidRPr="00BC061B">
                  <w:t>decadents, and</w:t>
                </w:r>
                <w:r>
                  <w:t xml:space="preserve"> his lasting influence has been traced in the work of several major modernist writers.   </w:t>
                </w:r>
              </w:p>
              <w:p w:rsidR="001C0291" w:rsidRDefault="001C0291" w:rsidP="00E462CE"/>
              <w:p w:rsidR="008C5461" w:rsidRDefault="001C0291" w:rsidP="00E462CE">
                <w:r>
                  <w:t xml:space="preserve">As a category of English literary history, the term </w:t>
                </w:r>
                <w:r w:rsidRPr="00034666">
                  <w:rPr>
                    <w:i/>
                  </w:rPr>
                  <w:t>aestheticism</w:t>
                </w:r>
                <w:r>
                  <w:t xml:space="preserve"> is a relatively recent scholarly construction, although </w:t>
                </w:r>
                <w:proofErr w:type="gramStart"/>
                <w:r>
                  <w:t>words like ‘aesthetes’ and ‘aesthetic’ were used by contemporaries to designate this late-Victorian phenomenon</w:t>
                </w:r>
                <w:proofErr w:type="gramEnd"/>
                <w:r>
                  <w:t xml:space="preserve">. The Greek word </w:t>
                </w:r>
                <w:proofErr w:type="spellStart"/>
                <w:r>
                  <w:rPr>
                    <w:i/>
                    <w:iCs/>
                  </w:rPr>
                  <w:t>α</w:t>
                </w:r>
                <w:r>
                  <w:rPr>
                    <w:rFonts w:ascii="Tahoma" w:hAnsi="Tahoma" w:cs="Tahoma"/>
                    <w:i/>
                    <w:iCs/>
                  </w:rPr>
                  <w:t>ἰ</w:t>
                </w:r>
                <w:r>
                  <w:rPr>
                    <w:i/>
                    <w:iCs/>
                  </w:rPr>
                  <w:t>σθητικός</w:t>
                </w:r>
                <w:proofErr w:type="spellEnd"/>
                <w:r>
                  <w:t xml:space="preserve"> refers to ‘that whic</w:t>
                </w:r>
                <w:r w:rsidR="007F78BF">
                  <w:t>h is perceptible by the senses;’</w:t>
                </w:r>
                <w:r>
                  <w:t xml:space="preserve"> in modern European thought, aesthetics is a branch of philosophy that analyses the ways in which artworks produce sensations in spectators and, more broadly, the nature and role of art. Originally, the </w:t>
                </w:r>
                <w:r w:rsidRPr="00426288">
                  <w:t>aesthetic movement</w:t>
                </w:r>
                <w:r>
                  <w:t xml:space="preserve"> in British culture was a reaction against a utilitarian </w:t>
                </w:r>
                <w:r w:rsidR="007F78BF">
                  <w:t>worldview</w:t>
                </w:r>
                <w:r>
                  <w:t xml:space="preserve"> that left too little room for the pursuit of beauty. Mid-Victorian artists and writers like John Ruskin, William </w:t>
                </w:r>
                <w:r w:rsidR="007F78BF">
                  <w:t>Morris and his arts and crafts m</w:t>
                </w:r>
                <w:r>
                  <w:t xml:space="preserve">ovement, Dante Gabriel Rossetti, and the pre-Raphaelite Brotherhood all criticized the plainness of the modern world that had been created by the industrial revolution. They advocated a return to the art of the Middle Ages and the </w:t>
                </w:r>
                <w:r w:rsidRPr="00BC061B">
                  <w:t>Renaissance and encouraged</w:t>
                </w:r>
                <w:r>
                  <w:t xml:space="preserve"> the creation of beautiful environments produced by handicraft. Since they emphasized the social and moral implications of art, their ‘aesthetic’ attitude differs from a more radical aestheticism that separated the pursuit of beauty from political, ethical, and practical considerations. This kind of aestheticism is associated with the influence of French </w:t>
                </w:r>
                <w:proofErr w:type="gramStart"/>
                <w:r>
                  <w:t>theories,</w:t>
                </w:r>
                <w:proofErr w:type="gramEnd"/>
                <w:r>
                  <w:t xml:space="preserve"> such as </w:t>
                </w:r>
                <w:proofErr w:type="spellStart"/>
                <w:r>
                  <w:t>Théophile</w:t>
                </w:r>
                <w:proofErr w:type="spellEnd"/>
                <w:r>
                  <w:t xml:space="preserve"> Gautier’s insistence on </w:t>
                </w:r>
                <w:proofErr w:type="spellStart"/>
                <w:r w:rsidRPr="00350055">
                  <w:rPr>
                    <w:i/>
                  </w:rPr>
                  <w:t>l’art</w:t>
                </w:r>
                <w:proofErr w:type="spellEnd"/>
                <w:r w:rsidRPr="00350055">
                  <w:rPr>
                    <w:i/>
                  </w:rPr>
                  <w:t xml:space="preserve"> pour </w:t>
                </w:r>
                <w:proofErr w:type="spellStart"/>
                <w:r w:rsidRPr="00350055">
                  <w:rPr>
                    <w:i/>
                  </w:rPr>
                  <w:t>l’art</w:t>
                </w:r>
                <w:proofErr w:type="spellEnd"/>
                <w:r>
                  <w:t xml:space="preserve"> and Charles Baudelaire’s relentless emphasis on artistic and poetic novelty. Its main expression in English literature is the work of Walter Pater (1839-1894), a reclusive Oxford don whose writings on art were avidly read by a whole generation of </w:t>
                </w:r>
                <w:r w:rsidRPr="00BD0350">
                  <w:rPr>
                    <w:i/>
                  </w:rPr>
                  <w:t>fin-de-siècle</w:t>
                </w:r>
                <w:r>
                  <w:t xml:space="preserve"> aesthetes. </w:t>
                </w:r>
              </w:p>
              <w:p w:rsidR="008C5461" w:rsidRDefault="008C5461" w:rsidP="00E462CE"/>
              <w:p w:rsidR="000F2A2D" w:rsidRDefault="008C5461" w:rsidP="00E462CE">
                <w:r>
                  <w:t xml:space="preserve">File: </w:t>
                </w:r>
                <w:proofErr w:type="spellStart"/>
                <w:r>
                  <w:t>paterwalter.jpg</w:t>
                </w:r>
                <w:proofErr w:type="spellEnd"/>
              </w:p>
              <w:p w:rsidR="00B82948" w:rsidRDefault="00B82948" w:rsidP="00B82948"/>
              <w:p w:rsidR="00B82948" w:rsidRPr="002734EE" w:rsidRDefault="00B82948" w:rsidP="00B82948">
                <w:pPr>
                  <w:rPr>
                    <w:lang w:val="fr-FR"/>
                  </w:rPr>
                </w:pPr>
                <w:r w:rsidRPr="002734EE">
                  <w:rPr>
                    <w:lang w:val="fr-FR"/>
                  </w:rPr>
                  <w:t>Source: https://en.wikipedia.org/wiki/Walter_Pater</w:t>
                </w:r>
              </w:p>
              <w:p w:rsidR="001C0291" w:rsidRDefault="001C0291" w:rsidP="00E462CE"/>
              <w:p w:rsidR="001C0291" w:rsidRDefault="001C0291" w:rsidP="00E462CE">
                <w:r>
                  <w:t xml:space="preserve">Pater’s most influential essays were highly subjective appreciations of works of art (ranging from obscure late-mediaeval French texts to the Mona Lisa) where he emphasized the necessity for readers or spectators to analyse their own private responses to art. In his infamous conclusion to </w:t>
                </w:r>
                <w:r w:rsidRPr="00A70D24">
                  <w:rPr>
                    <w:i/>
                  </w:rPr>
                  <w:t>The Renaissance</w:t>
                </w:r>
                <w:r>
                  <w:t xml:space="preserve"> (1873), Pater seemed to provide a philosophical justification for the restless pursuit of aesthetic sensations at the expense of all other considerations. The relativism that pervades his writings is obviou</w:t>
                </w:r>
                <w:r w:rsidR="007F78BF">
                  <w:t>s in the opening sentence: ‘</w:t>
                </w:r>
                <w:r>
                  <w:t xml:space="preserve">To regard all things and principles of things as inconstant modes of fashion has more and more become </w:t>
                </w:r>
                <w:r w:rsidR="007F78BF">
                  <w:t>the tendency of modern thought.’</w:t>
                </w:r>
                <w:r>
                  <w:t xml:space="preserve"> Human existence was reduced to a series of loose impressio</w:t>
                </w:r>
                <w:r w:rsidR="007F78BF">
                  <w:t>ns, each of which Pater saw as ‘</w:t>
                </w:r>
                <w:r>
                  <w:t>the impression of the individual in isolation, each mind keeping as a solitary prison</w:t>
                </w:r>
                <w:r w:rsidR="007F78BF">
                  <w:t>er in his own dream of a world.’</w:t>
                </w:r>
                <w:r>
                  <w:t xml:space="preserve"> Faced with a potentially dispiriting sense of transience, the individual was invited to mak</w:t>
                </w:r>
                <w:r w:rsidR="007F78BF">
                  <w:t>e the most out of each moment: ‘</w:t>
                </w:r>
                <w:r>
                  <w:t>To burn always with this hard, gem-like flame, to maintain th</w:t>
                </w:r>
                <w:r w:rsidR="007F78BF">
                  <w:t>is ecstasy, is success in life.’</w:t>
                </w:r>
                <w:r>
                  <w:t xml:space="preserve"> Such success coul</w:t>
                </w:r>
                <w:r w:rsidR="007F78BF">
                  <w:t>d most safely be found through ‘</w:t>
                </w:r>
                <w:r>
                  <w:t xml:space="preserve">the love of art for its own sake: for art comes to you proposing frankly to give nothing but the highest quality to your moments as they pass, and </w:t>
                </w:r>
                <w:r w:rsidR="007F78BF">
                  <w:t>simply for those moments’ sake.’</w:t>
                </w:r>
                <w:r>
                  <w:t xml:space="preserve"> </w:t>
                </w:r>
                <w:r w:rsidR="00B82948">
                  <w:br/>
                </w:r>
              </w:p>
              <w:p w:rsidR="001C0291" w:rsidRDefault="001C0291" w:rsidP="00E462CE">
                <w:r>
                  <w:t>In such formulations, Pater was radicalising the insights of German aesthetic philosophy, whi</w:t>
                </w:r>
                <w:r w:rsidR="007F78BF">
                  <w:t xml:space="preserve">ch had defined art as </w:t>
                </w:r>
                <w:proofErr w:type="gramStart"/>
                <w:r w:rsidR="007F78BF">
                  <w:t>having a ‘</w:t>
                </w:r>
                <w:proofErr w:type="spellStart"/>
                <w:r w:rsidR="007F78BF">
                  <w:t>purposiveness</w:t>
                </w:r>
                <w:proofErr w:type="spellEnd"/>
                <w:proofErr w:type="gramEnd"/>
                <w:r w:rsidR="007F78BF">
                  <w:t xml:space="preserve"> without a purpose’</w:t>
                </w:r>
                <w:r>
                  <w:t xml:space="preserve"> (Kant), and was also obviously echoing </w:t>
                </w:r>
                <w:proofErr w:type="spellStart"/>
                <w:r>
                  <w:t>Théophile</w:t>
                </w:r>
                <w:proofErr w:type="spellEnd"/>
                <w:r>
                  <w:t xml:space="preserve"> Gautier’s </w:t>
                </w:r>
                <w:proofErr w:type="spellStart"/>
                <w:r w:rsidRPr="00C167FC">
                  <w:rPr>
                    <w:i/>
                  </w:rPr>
                  <w:t>l’art</w:t>
                </w:r>
                <w:proofErr w:type="spellEnd"/>
                <w:r w:rsidRPr="00C167FC">
                  <w:rPr>
                    <w:i/>
                  </w:rPr>
                  <w:t xml:space="preserve"> pour </w:t>
                </w:r>
                <w:proofErr w:type="spellStart"/>
                <w:r w:rsidRPr="00C167FC">
                  <w:rPr>
                    <w:i/>
                  </w:rPr>
                  <w:t>l’art</w:t>
                </w:r>
                <w:proofErr w:type="spellEnd"/>
                <w:r>
                  <w:t xml:space="preserve">. His statements caused a considerable stir in Britain: young dandies saw them as a rationale for an amoral cultivation of beauty, and Pater stood accused of corrupting youth with unwholesome ideas. A quiet, publicity-shy man, Pater tried to limit the furore that his writings had unleashed: he insisted that morality, being part of human faculties, </w:t>
                </w:r>
                <w:r w:rsidR="007F78BF">
                  <w:t>should not be neglected in the ‘</w:t>
                </w:r>
                <w:r>
                  <w:t>harmonious develo</w:t>
                </w:r>
                <w:r w:rsidR="007F78BF">
                  <w:t>pment of man’s entire organism,’</w:t>
                </w:r>
                <w:r>
                  <w:t xml:space="preserve"> and he suppressed his conclusion in the second edition of </w:t>
                </w:r>
                <w:r w:rsidRPr="00F74B11">
                  <w:rPr>
                    <w:i/>
                  </w:rPr>
                  <w:t>The Renaissance</w:t>
                </w:r>
                <w:r>
                  <w:t xml:space="preserve">, arguing that he had been misinterpreted. This was of little avail: Pater’s aesthetic philosophy became associated with writers and artists who were sometimes labelled as ‘aesthetes’ and more often branded as ‘decadents.’ The pursuit of extreme sensations, a taste for the artificial, the quaint, the bizarre, the divorce between beauty and morality could all be traced back to some aspect of Pater’s writings, or at least to a selective reading of his work. In the hands of Oscar Wilde, Pater’s ideas became popularized through extravagant attitudes that duly attracted publicity and controversy.   </w:t>
                </w:r>
              </w:p>
              <w:p w:rsidR="00B82948" w:rsidRDefault="001C0291" w:rsidP="00E462CE">
                <w:r>
                  <w:t xml:space="preserve">Pater’s aestheticism, however, was influential beyond the </w:t>
                </w:r>
                <w:r w:rsidRPr="0087535F">
                  <w:rPr>
                    <w:i/>
                  </w:rPr>
                  <w:t>fin-de-siècle</w:t>
                </w:r>
                <w:r>
                  <w:t xml:space="preserve"> atmosphere associated with Wilde and other decadents. Echoes of his thought have been traced in the theory and fiction of writers who are associated with early modernism, like Henry James and Joseph Conrad, and in the work of such paragons of English modernism as Virginia Woolf or T.S. Eliot. Pater’s cosmopolitan openness to French and German aesthetic theories, his emphasis on subjectivity, on the relativity of both knowledge and existence, and on the self-reflexive and self-justifying character of art, all fed into various aspects of modernist thinking. Pater’s subtle, impressionistic style was quite idiosyncratic, but it also had its modernist admirers: when W. B. Yeats edited the </w:t>
                </w:r>
                <w:r w:rsidRPr="00D3004C">
                  <w:rPr>
                    <w:i/>
                    <w:iCs/>
                    <w:szCs w:val="24"/>
                  </w:rPr>
                  <w:t>Oxford Book of Modern Verse 1892</w:t>
                </w:r>
                <w:r>
                  <w:rPr>
                    <w:i/>
                    <w:iCs/>
                    <w:szCs w:val="24"/>
                  </w:rPr>
                  <w:softHyphen/>
                  <w:t>–</w:t>
                </w:r>
                <w:r w:rsidRPr="00D3004C">
                  <w:rPr>
                    <w:i/>
                    <w:iCs/>
                    <w:szCs w:val="24"/>
                  </w:rPr>
                  <w:t>1935</w:t>
                </w:r>
                <w:r w:rsidRPr="00D3004C">
                  <w:rPr>
                    <w:iCs/>
                    <w:szCs w:val="24"/>
                  </w:rPr>
                  <w:t>, he</w:t>
                </w:r>
                <w:r>
                  <w:t xml:space="preserve"> opened his selection with Pater’s prose description of the Mona Lisa, which he turned into a piece of free verse for the occasion. </w:t>
                </w:r>
              </w:p>
              <w:p w:rsidR="001C0291" w:rsidRDefault="001C0291" w:rsidP="00E462CE"/>
              <w:p w:rsidR="001C0291" w:rsidRPr="00D3004C" w:rsidRDefault="001C0291" w:rsidP="00E462CE">
                <w:r>
                  <w:t xml:space="preserve">Pater’s aestheticism was clearly instrumental in paving the way for the development of modernist thought in England, and his work is often discussed in studies that chart the rise of English modernism.    </w:t>
                </w:r>
              </w:p>
              <w:p w:rsidR="001C0291" w:rsidRDefault="001C0291" w:rsidP="00E462CE"/>
            </w:tc>
          </w:sdtContent>
        </w:sdt>
      </w:tr>
      <w:tr w:rsidR="001C0291">
        <w:tc>
          <w:tcPr>
            <w:tcW w:w="9016" w:type="dxa"/>
          </w:tcPr>
          <w:p w:rsidR="001C0291" w:rsidRDefault="001C0291" w:rsidP="001C0291">
            <w:r w:rsidRPr="0015114C">
              <w:rPr>
                <w:u w:val="single"/>
              </w:rPr>
              <w:t>Further reading</w:t>
            </w:r>
            <w:r>
              <w:t>:</w:t>
            </w:r>
          </w:p>
          <w:sdt>
            <w:sdtPr>
              <w:alias w:val="Further reading"/>
              <w:tag w:val="furtherReading"/>
              <w:id w:val="-1516217107"/>
              <w:placeholder>
                <w:docPart w:val="0FDC1CF66C9790479A2ED1C7C1AF6051"/>
              </w:placeholder>
            </w:sdtPr>
            <w:sdtContent>
              <w:p w:rsidR="001C0291" w:rsidRPr="001459DF" w:rsidRDefault="001C0291" w:rsidP="001C0291">
                <w:pPr>
                  <w:rPr>
                    <w:u w:val="single"/>
                  </w:rPr>
                </w:pPr>
                <w:r w:rsidRPr="00D827EC">
                  <w:t>Works by Walter Pater</w:t>
                </w:r>
              </w:p>
              <w:p w:rsidR="00D827EC" w:rsidRDefault="00D827EC" w:rsidP="001C0291"/>
              <w:p w:rsidR="00D827EC" w:rsidRDefault="00596649" w:rsidP="00D827EC">
                <w:sdt>
                  <w:sdtPr>
                    <w:id w:val="191661198"/>
                    <w:citation/>
                  </w:sdtPr>
                  <w:sdtContent>
                    <w:r>
                      <w:fldChar w:fldCharType="begin"/>
                    </w:r>
                    <w:r w:rsidR="00D827EC">
                      <w:rPr>
                        <w:lang w:val="en-US"/>
                      </w:rPr>
                      <w:instrText xml:space="preserve"> CITATION Pat98 \l 1033 </w:instrText>
                    </w:r>
                    <w:r>
                      <w:fldChar w:fldCharType="separate"/>
                    </w:r>
                    <w:r w:rsidR="006806C7" w:rsidRPr="006806C7">
                      <w:rPr>
                        <w:noProof/>
                        <w:lang w:val="en-US"/>
                      </w:rPr>
                      <w:t>(Pater, The Renaissance)</w:t>
                    </w:r>
                    <w:r>
                      <w:fldChar w:fldCharType="end"/>
                    </w:r>
                  </w:sdtContent>
                </w:sdt>
              </w:p>
              <w:p w:rsidR="00D827EC" w:rsidRDefault="00D827EC" w:rsidP="00D827EC"/>
              <w:p w:rsidR="00D827EC" w:rsidRDefault="00596649" w:rsidP="00D827EC">
                <w:pPr>
                  <w:rPr>
                    <w:highlight w:val="yellow"/>
                  </w:rPr>
                </w:pPr>
                <w:sdt>
                  <w:sdtPr>
                    <w:rPr>
                      <w:highlight w:val="yellow"/>
                    </w:rPr>
                    <w:id w:val="191661210"/>
                    <w:citation/>
                  </w:sdtPr>
                  <w:sdtContent>
                    <w:r>
                      <w:rPr>
                        <w:highlight w:val="yellow"/>
                      </w:rPr>
                      <w:fldChar w:fldCharType="begin"/>
                    </w:r>
                    <w:r w:rsidR="00D827EC">
                      <w:rPr>
                        <w:lang w:val="en-US"/>
                      </w:rPr>
                      <w:instrText xml:space="preserve"> CITATION Pat90 \l 1033 </w:instrText>
                    </w:r>
                    <w:r>
                      <w:rPr>
                        <w:highlight w:val="yellow"/>
                      </w:rPr>
                      <w:fldChar w:fldCharType="separate"/>
                    </w:r>
                    <w:r w:rsidR="006806C7" w:rsidRPr="006806C7">
                      <w:rPr>
                        <w:noProof/>
                        <w:lang w:val="en-US"/>
                      </w:rPr>
                      <w:t>(Pater, Essays on Literature and Art)</w:t>
                    </w:r>
                    <w:r>
                      <w:rPr>
                        <w:highlight w:val="yellow"/>
                      </w:rPr>
                      <w:fldChar w:fldCharType="end"/>
                    </w:r>
                  </w:sdtContent>
                </w:sdt>
              </w:p>
              <w:p w:rsidR="001C0291" w:rsidRDefault="001C0291" w:rsidP="001C0291"/>
              <w:p w:rsidR="001C0291" w:rsidRDefault="00596649" w:rsidP="001C0291">
                <w:sdt>
                  <w:sdtPr>
                    <w:id w:val="191661223"/>
                    <w:citation/>
                  </w:sdtPr>
                  <w:sdtContent>
                    <w:r>
                      <w:fldChar w:fldCharType="begin"/>
                    </w:r>
                    <w:r w:rsidR="00D827EC">
                      <w:rPr>
                        <w:lang w:val="en-US"/>
                      </w:rPr>
                      <w:instrText xml:space="preserve"> CITATION Den07 \l 1033 </w:instrText>
                    </w:r>
                    <w:r>
                      <w:fldChar w:fldCharType="separate"/>
                    </w:r>
                    <w:r w:rsidR="006806C7" w:rsidRPr="006806C7">
                      <w:rPr>
                        <w:noProof/>
                        <w:lang w:val="en-US"/>
                      </w:rPr>
                      <w:t>(Denisoff)</w:t>
                    </w:r>
                    <w:r>
                      <w:fldChar w:fldCharType="end"/>
                    </w:r>
                  </w:sdtContent>
                </w:sdt>
                <w:r w:rsidR="001C0291">
                  <w:t xml:space="preserve"> </w:t>
                </w:r>
              </w:p>
              <w:p w:rsidR="00E628B2" w:rsidRDefault="00E628B2" w:rsidP="00E628B2">
                <w:bookmarkStart w:id="0" w:name="citation"/>
              </w:p>
              <w:p w:rsidR="00E628B2" w:rsidRDefault="00596649" w:rsidP="00E628B2">
                <w:sdt>
                  <w:sdtPr>
                    <w:id w:val="191661261"/>
                    <w:citation/>
                  </w:sdtPr>
                  <w:sdtContent>
                    <w:r>
                      <w:fldChar w:fldCharType="begin"/>
                    </w:r>
                    <w:r w:rsidR="00E628B2">
                      <w:rPr>
                        <w:lang w:val="en-US"/>
                      </w:rPr>
                      <w:instrText xml:space="preserve"> CITATION Eas11 \l 1033 </w:instrText>
                    </w:r>
                    <w:r>
                      <w:fldChar w:fldCharType="separate"/>
                    </w:r>
                    <w:r w:rsidR="006806C7" w:rsidRPr="006806C7">
                      <w:rPr>
                        <w:noProof/>
                        <w:lang w:val="en-US"/>
                      </w:rPr>
                      <w:t>(Eastham)</w:t>
                    </w:r>
                    <w:r>
                      <w:fldChar w:fldCharType="end"/>
                    </w:r>
                  </w:sdtContent>
                </w:sdt>
              </w:p>
              <w:bookmarkEnd w:id="0"/>
              <w:p w:rsidR="00E628B2" w:rsidRDefault="00E628B2" w:rsidP="001C0291">
                <w:pPr>
                  <w:ind w:left="360" w:hanging="360"/>
                </w:pPr>
              </w:p>
              <w:p w:rsidR="00E628B2" w:rsidRDefault="00596649" w:rsidP="001C0291">
                <w:pPr>
                  <w:ind w:left="360" w:hanging="360"/>
                </w:pPr>
                <w:sdt>
                  <w:sdtPr>
                    <w:id w:val="191661276"/>
                    <w:citation/>
                  </w:sdtPr>
                  <w:sdtContent>
                    <w:r>
                      <w:fldChar w:fldCharType="begin"/>
                    </w:r>
                    <w:r w:rsidR="00E628B2">
                      <w:rPr>
                        <w:lang w:val="en-US"/>
                      </w:rPr>
                      <w:instrText xml:space="preserve"> CITATION Fre90 \l 1033 </w:instrText>
                    </w:r>
                    <w:r>
                      <w:fldChar w:fldCharType="separate"/>
                    </w:r>
                    <w:r w:rsidR="006806C7" w:rsidRPr="006806C7">
                      <w:rPr>
                        <w:noProof/>
                        <w:lang w:val="en-US"/>
                      </w:rPr>
                      <w:t>(Freedman)</w:t>
                    </w:r>
                    <w:r>
                      <w:fldChar w:fldCharType="end"/>
                    </w:r>
                  </w:sdtContent>
                </w:sdt>
              </w:p>
              <w:p w:rsidR="00E628B2" w:rsidRDefault="00E628B2" w:rsidP="001C0291">
                <w:pPr>
                  <w:ind w:left="360" w:hanging="360"/>
                </w:pPr>
              </w:p>
              <w:p w:rsidR="001C0291" w:rsidRPr="001459DF" w:rsidRDefault="00596649" w:rsidP="001C0291">
                <w:pPr>
                  <w:ind w:left="360" w:hanging="360"/>
                </w:pPr>
                <w:sdt>
                  <w:sdtPr>
                    <w:id w:val="191661294"/>
                    <w:citation/>
                  </w:sdtPr>
                  <w:sdtContent>
                    <w:r>
                      <w:fldChar w:fldCharType="begin"/>
                    </w:r>
                    <w:r w:rsidR="00E628B2">
                      <w:rPr>
                        <w:lang w:val="en-US"/>
                      </w:rPr>
                      <w:instrText xml:space="preserve"> CITATION Gau75 \l 1033 </w:instrText>
                    </w:r>
                    <w:r>
                      <w:fldChar w:fldCharType="separate"/>
                    </w:r>
                    <w:r w:rsidR="006806C7" w:rsidRPr="006806C7">
                      <w:rPr>
                        <w:noProof/>
                        <w:lang w:val="en-US"/>
                      </w:rPr>
                      <w:t>(Gaunt)</w:t>
                    </w:r>
                    <w:r>
                      <w:fldChar w:fldCharType="end"/>
                    </w:r>
                  </w:sdtContent>
                </w:sdt>
              </w:p>
              <w:p w:rsidR="00E628B2" w:rsidRDefault="00E628B2" w:rsidP="001C0291">
                <w:pPr>
                  <w:ind w:left="360" w:hanging="360"/>
                </w:pPr>
              </w:p>
              <w:p w:rsidR="00E628B2" w:rsidRDefault="00596649" w:rsidP="001C0291">
                <w:pPr>
                  <w:ind w:left="360" w:hanging="360"/>
                </w:pPr>
                <w:sdt>
                  <w:sdtPr>
                    <w:id w:val="191661315"/>
                    <w:citation/>
                  </w:sdtPr>
                  <w:sdtContent>
                    <w:r>
                      <w:fldChar w:fldCharType="begin"/>
                    </w:r>
                    <w:r w:rsidR="00E628B2">
                      <w:rPr>
                        <w:lang w:val="en-US"/>
                      </w:rPr>
                      <w:instrText xml:space="preserve"> CITATION Ham82 \l 1033 </w:instrText>
                    </w:r>
                    <w:r>
                      <w:fldChar w:fldCharType="separate"/>
                    </w:r>
                    <w:r w:rsidR="006806C7" w:rsidRPr="006806C7">
                      <w:rPr>
                        <w:noProof/>
                        <w:lang w:val="en-US"/>
                      </w:rPr>
                      <w:t>(Hamilton)</w:t>
                    </w:r>
                    <w:r>
                      <w:fldChar w:fldCharType="end"/>
                    </w:r>
                  </w:sdtContent>
                </w:sdt>
              </w:p>
              <w:p w:rsidR="008C5461" w:rsidRDefault="008C5461" w:rsidP="001C0291">
                <w:pPr>
                  <w:ind w:left="360" w:hanging="360"/>
                </w:pPr>
              </w:p>
              <w:p w:rsidR="008C5461" w:rsidRDefault="00596649" w:rsidP="001C0291">
                <w:pPr>
                  <w:ind w:left="360" w:hanging="360"/>
                </w:pPr>
                <w:sdt>
                  <w:sdtPr>
                    <w:id w:val="191661339"/>
                    <w:citation/>
                  </w:sdtPr>
                  <w:sdtContent>
                    <w:r>
                      <w:fldChar w:fldCharType="begin"/>
                    </w:r>
                    <w:r w:rsidR="008C5461">
                      <w:rPr>
                        <w:lang w:val="en-US"/>
                      </w:rPr>
                      <w:instrText xml:space="preserve"> CITATION Lev86 \l 1033 </w:instrText>
                    </w:r>
                    <w:r>
                      <w:fldChar w:fldCharType="separate"/>
                    </w:r>
                    <w:r w:rsidR="006806C7" w:rsidRPr="006806C7">
                      <w:rPr>
                        <w:noProof/>
                        <w:lang w:val="en-US"/>
                      </w:rPr>
                      <w:t>(Levenson)</w:t>
                    </w:r>
                    <w:r>
                      <w:fldChar w:fldCharType="end"/>
                    </w:r>
                  </w:sdtContent>
                </w:sdt>
              </w:p>
              <w:p w:rsidR="008C5461" w:rsidRDefault="008C5461" w:rsidP="001C0291">
                <w:pPr>
                  <w:ind w:left="360" w:hanging="360"/>
                </w:pPr>
              </w:p>
              <w:p w:rsidR="008C5461" w:rsidRDefault="00596649" w:rsidP="001C0291">
                <w:pPr>
                  <w:ind w:left="360" w:hanging="360"/>
                </w:pPr>
                <w:sdt>
                  <w:sdtPr>
                    <w:id w:val="191661366"/>
                    <w:citation/>
                  </w:sdtPr>
                  <w:sdtContent>
                    <w:r>
                      <w:fldChar w:fldCharType="begin"/>
                    </w:r>
                    <w:r w:rsidR="008C5461">
                      <w:rPr>
                        <w:lang w:val="en-US"/>
                      </w:rPr>
                      <w:instrText xml:space="preserve"> CITATION McG86 \l 1033 </w:instrText>
                    </w:r>
                    <w:r>
                      <w:fldChar w:fldCharType="separate"/>
                    </w:r>
                    <w:r w:rsidR="006806C7" w:rsidRPr="006806C7">
                      <w:rPr>
                        <w:noProof/>
                        <w:lang w:val="en-US"/>
                      </w:rPr>
                      <w:t>(McGrath)</w:t>
                    </w:r>
                    <w:r>
                      <w:fldChar w:fldCharType="end"/>
                    </w:r>
                  </w:sdtContent>
                </w:sdt>
              </w:p>
              <w:p w:rsidR="008C5461" w:rsidRDefault="008C5461" w:rsidP="001C0291">
                <w:pPr>
                  <w:ind w:left="360" w:hanging="360"/>
                </w:pPr>
              </w:p>
              <w:p w:rsidR="008C5461" w:rsidRDefault="00596649" w:rsidP="001C0291">
                <w:pPr>
                  <w:ind w:left="360" w:hanging="360"/>
                </w:pPr>
                <w:sdt>
                  <w:sdtPr>
                    <w:id w:val="191661396"/>
                    <w:citation/>
                  </w:sdtPr>
                  <w:sdtContent>
                    <w:r>
                      <w:fldChar w:fldCharType="begin"/>
                    </w:r>
                    <w:r w:rsidR="008C5461">
                      <w:rPr>
                        <w:lang w:val="en-US"/>
                      </w:rPr>
                      <w:instrText xml:space="preserve"> CITATION Mei80 \l 1033 </w:instrText>
                    </w:r>
                    <w:r>
                      <w:fldChar w:fldCharType="separate"/>
                    </w:r>
                    <w:r w:rsidR="006806C7" w:rsidRPr="006806C7">
                      <w:rPr>
                        <w:noProof/>
                        <w:lang w:val="en-US"/>
                      </w:rPr>
                      <w:t>(Meisel)</w:t>
                    </w:r>
                    <w:r>
                      <w:fldChar w:fldCharType="end"/>
                    </w:r>
                  </w:sdtContent>
                </w:sdt>
              </w:p>
              <w:p w:rsidR="008C5461" w:rsidRDefault="008C5461" w:rsidP="001C0291">
                <w:pPr>
                  <w:ind w:left="360" w:hanging="360"/>
                </w:pPr>
              </w:p>
              <w:p w:rsidR="001C0291" w:rsidRDefault="00596649" w:rsidP="008C5461">
                <w:pPr>
                  <w:ind w:left="360" w:hanging="360"/>
                </w:pPr>
                <w:sdt>
                  <w:sdtPr>
                    <w:id w:val="191661429"/>
                    <w:citation/>
                  </w:sdtPr>
                  <w:sdtContent>
                    <w:r>
                      <w:fldChar w:fldCharType="begin"/>
                    </w:r>
                    <w:r w:rsidR="008C5461">
                      <w:rPr>
                        <w:lang w:val="en-US"/>
                      </w:rPr>
                      <w:instrText xml:space="preserve"> CITATION Com95 \l 1033 </w:instrText>
                    </w:r>
                    <w:r>
                      <w:fldChar w:fldCharType="separate"/>
                    </w:r>
                    <w:r w:rsidR="006806C7" w:rsidRPr="006806C7">
                      <w:rPr>
                        <w:noProof/>
                        <w:lang w:val="en-US"/>
                      </w:rPr>
                      <w:t>(Walter Pater and the Culture of the Fin-de-siècle)</w:t>
                    </w:r>
                    <w:r>
                      <w:fldChar w:fldCharType="end"/>
                    </w:r>
                  </w:sdtContent>
                </w:sdt>
              </w:p>
            </w:sdtContent>
          </w:sdt>
        </w:tc>
      </w:tr>
    </w:tbl>
    <w:p w:rsidR="001C0291" w:rsidRPr="00F36937" w:rsidRDefault="001C0291" w:rsidP="001C0291">
      <w:pPr>
        <w:pStyle w:val="Heading1"/>
      </w:pPr>
      <w:bookmarkStart w:id="1" w:name="_GoBack"/>
      <w:bookmarkEnd w:id="1"/>
    </w:p>
    <w:sectPr w:rsidR="001C0291" w:rsidRPr="00F36937" w:rsidSect="001C0291">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461" w:rsidRDefault="008C5461" w:rsidP="001C0291">
      <w:pPr>
        <w:spacing w:after="0" w:line="240" w:lineRule="auto"/>
      </w:pPr>
      <w:r>
        <w:separator/>
      </w:r>
    </w:p>
  </w:endnote>
  <w:endnote w:type="continuationSeparator" w:id="0">
    <w:p w:rsidR="008C5461" w:rsidRDefault="008C5461" w:rsidP="001C02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461" w:rsidRDefault="008C5461" w:rsidP="001C0291">
      <w:pPr>
        <w:spacing w:after="0" w:line="240" w:lineRule="auto"/>
      </w:pPr>
      <w:r>
        <w:separator/>
      </w:r>
    </w:p>
  </w:footnote>
  <w:footnote w:type="continuationSeparator" w:id="0">
    <w:p w:rsidR="008C5461" w:rsidRDefault="008C5461" w:rsidP="001C029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461" w:rsidRDefault="008C546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C5461" w:rsidRDefault="008C5461">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8DA0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D827EC"/>
    <w:rsid w:val="000F2A2D"/>
    <w:rsid w:val="001C0291"/>
    <w:rsid w:val="00596649"/>
    <w:rsid w:val="005B17D8"/>
    <w:rsid w:val="006806C7"/>
    <w:rsid w:val="007F78BF"/>
    <w:rsid w:val="008C5461"/>
    <w:rsid w:val="00B606B5"/>
    <w:rsid w:val="00B82948"/>
    <w:rsid w:val="00D827EC"/>
    <w:rsid w:val="00E462CE"/>
    <w:rsid w:val="00E628B2"/>
    <w:rsid w:val="00F1709C"/>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1C0291"/>
  </w:style>
  <w:style w:type="character" w:styleId="Emphasis">
    <w:name w:val="Emphasis"/>
    <w:qFormat/>
    <w:rsid w:val="001C0291"/>
    <w:rPr>
      <w:i/>
      <w:iCs/>
    </w:rPr>
  </w:style>
  <w:style w:type="paragraph" w:styleId="BalloonText">
    <w:name w:val="Balloon Text"/>
    <w:basedOn w:val="Normal"/>
    <w:link w:val="BalloonTextChar"/>
    <w:rsid w:val="001C0291"/>
    <w:pPr>
      <w:spacing w:after="0" w:line="240" w:lineRule="auto"/>
    </w:pPr>
    <w:rPr>
      <w:rFonts w:ascii="Tahoma" w:eastAsia="Times New Roman" w:hAnsi="Tahoma" w:cs="Tahoma"/>
      <w:sz w:val="16"/>
      <w:szCs w:val="16"/>
      <w:lang w:eastAsia="nl-NL"/>
    </w:rPr>
  </w:style>
  <w:style w:type="character" w:customStyle="1" w:styleId="BalloonTextChar">
    <w:name w:val="Balloon Text Char"/>
    <w:basedOn w:val="DefaultParagraphFont"/>
    <w:link w:val="BalloonText"/>
    <w:rsid w:val="001C0291"/>
    <w:rPr>
      <w:rFonts w:ascii="Tahoma" w:eastAsia="Times New Roman" w:hAnsi="Tahoma" w:cs="Tahoma"/>
      <w:sz w:val="16"/>
      <w:szCs w:val="16"/>
      <w:lang w:eastAsia="nl-NL"/>
    </w:rPr>
  </w:style>
  <w:style w:type="character" w:styleId="Hyperlink">
    <w:name w:val="Hyperlink"/>
    <w:rsid w:val="001C0291"/>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D67E1812A7604CA734864091EE7E53"/>
        <w:category>
          <w:name w:val="General"/>
          <w:gallery w:val="placeholder"/>
        </w:category>
        <w:types>
          <w:type w:val="bbPlcHdr"/>
        </w:types>
        <w:behaviors>
          <w:behavior w:val="content"/>
        </w:behaviors>
        <w:guid w:val="{65F88ED6-D2BF-0949-BA4A-0AF9B5CDEFBE}"/>
      </w:docPartPr>
      <w:docPartBody>
        <w:p w:rsidR="00C356AB" w:rsidRDefault="00C356AB">
          <w:pPr>
            <w:pStyle w:val="FED67E1812A7604CA734864091EE7E53"/>
          </w:pPr>
          <w:r w:rsidRPr="00CC586D">
            <w:rPr>
              <w:rStyle w:val="PlaceholderText"/>
              <w:b/>
              <w:color w:val="FFFFFF" w:themeColor="background1"/>
            </w:rPr>
            <w:t>[Salutation]</w:t>
          </w:r>
        </w:p>
      </w:docPartBody>
    </w:docPart>
    <w:docPart>
      <w:docPartPr>
        <w:name w:val="6FC410D7B8717F48A70A7F3906D7F3AE"/>
        <w:category>
          <w:name w:val="General"/>
          <w:gallery w:val="placeholder"/>
        </w:category>
        <w:types>
          <w:type w:val="bbPlcHdr"/>
        </w:types>
        <w:behaviors>
          <w:behavior w:val="content"/>
        </w:behaviors>
        <w:guid w:val="{72D43AAC-1DC2-EA44-8F36-5596EE80D66A}"/>
      </w:docPartPr>
      <w:docPartBody>
        <w:p w:rsidR="00C356AB" w:rsidRDefault="00C356AB">
          <w:pPr>
            <w:pStyle w:val="6FC410D7B8717F48A70A7F3906D7F3AE"/>
          </w:pPr>
          <w:r>
            <w:rPr>
              <w:rStyle w:val="PlaceholderText"/>
            </w:rPr>
            <w:t>[First name]</w:t>
          </w:r>
        </w:p>
      </w:docPartBody>
    </w:docPart>
    <w:docPart>
      <w:docPartPr>
        <w:name w:val="3E01886F795F344A9A72F9D827C6A29D"/>
        <w:category>
          <w:name w:val="General"/>
          <w:gallery w:val="placeholder"/>
        </w:category>
        <w:types>
          <w:type w:val="bbPlcHdr"/>
        </w:types>
        <w:behaviors>
          <w:behavior w:val="content"/>
        </w:behaviors>
        <w:guid w:val="{C01488AD-691B-2F4D-A90D-451B9E5F9DE2}"/>
      </w:docPartPr>
      <w:docPartBody>
        <w:p w:rsidR="00C356AB" w:rsidRDefault="00C356AB">
          <w:pPr>
            <w:pStyle w:val="3E01886F795F344A9A72F9D827C6A29D"/>
          </w:pPr>
          <w:r>
            <w:rPr>
              <w:rStyle w:val="PlaceholderText"/>
            </w:rPr>
            <w:t>[Middle name]</w:t>
          </w:r>
        </w:p>
      </w:docPartBody>
    </w:docPart>
    <w:docPart>
      <w:docPartPr>
        <w:name w:val="B2CBBE58CC17E945A381F1005E2F2595"/>
        <w:category>
          <w:name w:val="General"/>
          <w:gallery w:val="placeholder"/>
        </w:category>
        <w:types>
          <w:type w:val="bbPlcHdr"/>
        </w:types>
        <w:behaviors>
          <w:behavior w:val="content"/>
        </w:behaviors>
        <w:guid w:val="{CA3425B9-13A3-AA46-97F8-E18BB02859F6}"/>
      </w:docPartPr>
      <w:docPartBody>
        <w:p w:rsidR="00C356AB" w:rsidRDefault="00C356AB">
          <w:pPr>
            <w:pStyle w:val="B2CBBE58CC17E945A381F1005E2F2595"/>
          </w:pPr>
          <w:r>
            <w:rPr>
              <w:rStyle w:val="PlaceholderText"/>
            </w:rPr>
            <w:t>[Last name]</w:t>
          </w:r>
        </w:p>
      </w:docPartBody>
    </w:docPart>
    <w:docPart>
      <w:docPartPr>
        <w:name w:val="92A94CD9FDF1D14C82D6E9859B38CDC8"/>
        <w:category>
          <w:name w:val="General"/>
          <w:gallery w:val="placeholder"/>
        </w:category>
        <w:types>
          <w:type w:val="bbPlcHdr"/>
        </w:types>
        <w:behaviors>
          <w:behavior w:val="content"/>
        </w:behaviors>
        <w:guid w:val="{C3511CA6-0C18-7543-8270-5FE2B1FC2A20}"/>
      </w:docPartPr>
      <w:docPartBody>
        <w:p w:rsidR="00C356AB" w:rsidRDefault="00C356AB">
          <w:pPr>
            <w:pStyle w:val="92A94CD9FDF1D14C82D6E9859B38CDC8"/>
          </w:pPr>
          <w:r>
            <w:rPr>
              <w:rStyle w:val="PlaceholderText"/>
            </w:rPr>
            <w:t>[Enter your biography]</w:t>
          </w:r>
        </w:p>
      </w:docPartBody>
    </w:docPart>
    <w:docPart>
      <w:docPartPr>
        <w:name w:val="F84FD3F844E1B64083BCB6F22AD1DE2F"/>
        <w:category>
          <w:name w:val="General"/>
          <w:gallery w:val="placeholder"/>
        </w:category>
        <w:types>
          <w:type w:val="bbPlcHdr"/>
        </w:types>
        <w:behaviors>
          <w:behavior w:val="content"/>
        </w:behaviors>
        <w:guid w:val="{53C5AB66-1A1B-9245-8897-C4ECBD3A8DC2}"/>
      </w:docPartPr>
      <w:docPartBody>
        <w:p w:rsidR="00C356AB" w:rsidRDefault="00C356AB">
          <w:pPr>
            <w:pStyle w:val="F84FD3F844E1B64083BCB6F22AD1DE2F"/>
          </w:pPr>
          <w:r>
            <w:rPr>
              <w:rStyle w:val="PlaceholderText"/>
            </w:rPr>
            <w:t>[Enter the institution with which you are affiliated]</w:t>
          </w:r>
        </w:p>
      </w:docPartBody>
    </w:docPart>
    <w:docPart>
      <w:docPartPr>
        <w:name w:val="DE95E34905FF4F4B9DA9D672477CC07E"/>
        <w:category>
          <w:name w:val="General"/>
          <w:gallery w:val="placeholder"/>
        </w:category>
        <w:types>
          <w:type w:val="bbPlcHdr"/>
        </w:types>
        <w:behaviors>
          <w:behavior w:val="content"/>
        </w:behaviors>
        <w:guid w:val="{7444113C-2487-BA4E-A5B4-6A813B912397}"/>
      </w:docPartPr>
      <w:docPartBody>
        <w:p w:rsidR="00C356AB" w:rsidRDefault="00C356AB">
          <w:pPr>
            <w:pStyle w:val="DE95E34905FF4F4B9DA9D672477CC07E"/>
          </w:pPr>
          <w:r w:rsidRPr="00EF74F7">
            <w:rPr>
              <w:b/>
              <w:color w:val="808080" w:themeColor="background1" w:themeShade="80"/>
            </w:rPr>
            <w:t>[Enter the headword for your article]</w:t>
          </w:r>
        </w:p>
      </w:docPartBody>
    </w:docPart>
    <w:docPart>
      <w:docPartPr>
        <w:name w:val="F3F8254627D10D44A6EE9F4D20AC6EBC"/>
        <w:category>
          <w:name w:val="General"/>
          <w:gallery w:val="placeholder"/>
        </w:category>
        <w:types>
          <w:type w:val="bbPlcHdr"/>
        </w:types>
        <w:behaviors>
          <w:behavior w:val="content"/>
        </w:behaviors>
        <w:guid w:val="{C260AFA5-8896-8545-A933-A040E820CD4E}"/>
      </w:docPartPr>
      <w:docPartBody>
        <w:p w:rsidR="00C356AB" w:rsidRDefault="00C356AB">
          <w:pPr>
            <w:pStyle w:val="F3F8254627D10D44A6EE9F4D20AC6E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8D3AAB40FE2843ADAA15E0B987DF47"/>
        <w:category>
          <w:name w:val="General"/>
          <w:gallery w:val="placeholder"/>
        </w:category>
        <w:types>
          <w:type w:val="bbPlcHdr"/>
        </w:types>
        <w:behaviors>
          <w:behavior w:val="content"/>
        </w:behaviors>
        <w:guid w:val="{AFBDDD01-CF21-2646-AE13-997C289D009D}"/>
      </w:docPartPr>
      <w:docPartBody>
        <w:p w:rsidR="00C356AB" w:rsidRDefault="00C356AB">
          <w:pPr>
            <w:pStyle w:val="DA8D3AAB40FE2843ADAA15E0B987DF4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6E302973DA7B47A0A4EEF55FCAD9E8"/>
        <w:category>
          <w:name w:val="General"/>
          <w:gallery w:val="placeholder"/>
        </w:category>
        <w:types>
          <w:type w:val="bbPlcHdr"/>
        </w:types>
        <w:behaviors>
          <w:behavior w:val="content"/>
        </w:behaviors>
        <w:guid w:val="{15005823-CD91-0940-B461-996621F82C05}"/>
      </w:docPartPr>
      <w:docPartBody>
        <w:p w:rsidR="00C356AB" w:rsidRDefault="00C356AB">
          <w:pPr>
            <w:pStyle w:val="D16E302973DA7B47A0A4EEF55FCAD9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FDC1CF66C9790479A2ED1C7C1AF6051"/>
        <w:category>
          <w:name w:val="General"/>
          <w:gallery w:val="placeholder"/>
        </w:category>
        <w:types>
          <w:type w:val="bbPlcHdr"/>
        </w:types>
        <w:behaviors>
          <w:behavior w:val="content"/>
        </w:behaviors>
        <w:guid w:val="{40370322-C57D-DB4A-A0FA-C3AC7B32A110}"/>
      </w:docPartPr>
      <w:docPartBody>
        <w:p w:rsidR="00C356AB" w:rsidRDefault="00C356AB">
          <w:pPr>
            <w:pStyle w:val="0FDC1CF66C9790479A2ED1C7C1AF6051"/>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C356AB"/>
    <w:rsid w:val="00352FAB"/>
    <w:rsid w:val="005962F6"/>
    <w:rsid w:val="00C356AB"/>
    <w:rsid w:val="00C8084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356AB"/>
    <w:rPr>
      <w:color w:val="808080"/>
    </w:rPr>
  </w:style>
  <w:style w:type="paragraph" w:customStyle="1" w:styleId="FED67E1812A7604CA734864091EE7E53">
    <w:name w:val="FED67E1812A7604CA734864091EE7E53"/>
    <w:rsid w:val="00C356AB"/>
  </w:style>
  <w:style w:type="paragraph" w:customStyle="1" w:styleId="6FC410D7B8717F48A70A7F3906D7F3AE">
    <w:name w:val="6FC410D7B8717F48A70A7F3906D7F3AE"/>
    <w:rsid w:val="00C356AB"/>
  </w:style>
  <w:style w:type="paragraph" w:customStyle="1" w:styleId="3E01886F795F344A9A72F9D827C6A29D">
    <w:name w:val="3E01886F795F344A9A72F9D827C6A29D"/>
    <w:rsid w:val="00C356AB"/>
  </w:style>
  <w:style w:type="paragraph" w:customStyle="1" w:styleId="B2CBBE58CC17E945A381F1005E2F2595">
    <w:name w:val="B2CBBE58CC17E945A381F1005E2F2595"/>
    <w:rsid w:val="00C356AB"/>
  </w:style>
  <w:style w:type="paragraph" w:customStyle="1" w:styleId="92A94CD9FDF1D14C82D6E9859B38CDC8">
    <w:name w:val="92A94CD9FDF1D14C82D6E9859B38CDC8"/>
    <w:rsid w:val="00C356AB"/>
  </w:style>
  <w:style w:type="paragraph" w:customStyle="1" w:styleId="F84FD3F844E1B64083BCB6F22AD1DE2F">
    <w:name w:val="F84FD3F844E1B64083BCB6F22AD1DE2F"/>
    <w:rsid w:val="00C356AB"/>
  </w:style>
  <w:style w:type="paragraph" w:customStyle="1" w:styleId="DE95E34905FF4F4B9DA9D672477CC07E">
    <w:name w:val="DE95E34905FF4F4B9DA9D672477CC07E"/>
    <w:rsid w:val="00C356AB"/>
  </w:style>
  <w:style w:type="paragraph" w:customStyle="1" w:styleId="F3F8254627D10D44A6EE9F4D20AC6EBC">
    <w:name w:val="F3F8254627D10D44A6EE9F4D20AC6EBC"/>
    <w:rsid w:val="00C356AB"/>
  </w:style>
  <w:style w:type="paragraph" w:customStyle="1" w:styleId="DA8D3AAB40FE2843ADAA15E0B987DF47">
    <w:name w:val="DA8D3AAB40FE2843ADAA15E0B987DF47"/>
    <w:rsid w:val="00C356AB"/>
  </w:style>
  <w:style w:type="paragraph" w:customStyle="1" w:styleId="D16E302973DA7B47A0A4EEF55FCAD9E8">
    <w:name w:val="D16E302973DA7B47A0A4EEF55FCAD9E8"/>
    <w:rsid w:val="00C356AB"/>
  </w:style>
  <w:style w:type="paragraph" w:customStyle="1" w:styleId="0FDC1CF66C9790479A2ED1C7C1AF6051">
    <w:name w:val="0FDC1CF66C9790479A2ED1C7C1AF6051"/>
    <w:rsid w:val="00C356AB"/>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Pat98</b:Tag>
    <b:SourceType>Book</b:SourceType>
    <b:Guid>{9D44FEE4-CF5C-3E49-8C31-91043F019AB2}</b:Guid>
    <b:LCID>2115</b:LCID>
    <b:Author>
      <b:Author>
        <b:NameList>
          <b:Person>
            <b:Last>Pater</b:Last>
            <b:First>Walter</b:First>
          </b:Person>
        </b:NameList>
      </b:Author>
      <b:Editor>
        <b:NameList>
          <b:Person>
            <b:Last>Phillips</b:Last>
            <b:First>Adam</b:First>
          </b:Person>
        </b:NameList>
      </b:Editor>
    </b:Author>
    <b:Title>The Renaissance</b:Title>
    <b:City>Oxford</b:City>
    <b:CountryRegion>England</b:CountryRegion>
    <b:Publisher>Oxford University Press</b:Publisher>
    <b:Year>1998</b:Year>
    <b:RefOrder>1</b:RefOrder>
  </b:Source>
  <b:Source>
    <b:Tag>Pat90</b:Tag>
    <b:SourceType>Book</b:SourceType>
    <b:Guid>{5A4DFEB1-FE6F-5744-AAA4-5AD13698160A}</b:Guid>
    <b:LCID>2115</b:LCID>
    <b:Author>
      <b:Author>
        <b:NameList>
          <b:Person>
            <b:Last>Pater</b:Last>
            <b:First>Walter</b:First>
          </b:Person>
        </b:NameList>
      </b:Author>
      <b:Editor>
        <b:NameList>
          <b:Person>
            <b:Last>Uglow</b:Last>
            <b:First>Jenny</b:First>
          </b:Person>
        </b:NameList>
      </b:Editor>
    </b:Author>
    <b:Title>Essays on Literature and Art</b:Title>
    <b:City>London</b:City>
    <b:CountryRegion>England</b:CountryRegion>
    <b:Publisher>Everyman</b:Publisher>
    <b:Year>1990</b:Year>
    <b:RefOrder>2</b:RefOrder>
  </b:Source>
  <b:Source>
    <b:Tag>Den07</b:Tag>
    <b:SourceType>Book</b:SourceType>
    <b:Guid>{D3B1B03B-8073-8249-99AE-09E49FB5A738}</b:Guid>
    <b:LCID>2115</b:LCID>
    <b:Author>
      <b:Author>
        <b:NameList>
          <b:Person>
            <b:Last>Denisoff</b:Last>
            <b:First>D.</b:First>
          </b:Person>
        </b:NameList>
      </b:Author>
      <b:Editor>
        <b:NameList>
          <b:Person>
            <b:Last>Marshall</b:Last>
            <b:First>Gail</b:First>
          </b:Person>
        </b:NameList>
      </b:Editor>
    </b:Author>
    <b:Title>Decadence and Aestheticism in The Cambridge Companion to the Fin de Siecle</b:Title>
    <b:City>Cambridge</b:City>
    <b:CountryRegion>England</b:CountryRegion>
    <b:Publisher>Cambridge University Press</b:Publisher>
    <b:Year>2007</b:Year>
    <b:Pages>31-52</b:Pages>
    <b:RefOrder>3</b:RefOrder>
  </b:Source>
  <b:Source>
    <b:Tag>Eas11</b:Tag>
    <b:SourceType>Book</b:SourceType>
    <b:Guid>{2A99978B-9657-874F-92FB-A822305EF8A1}</b:Guid>
    <b:LCID>2115</b:LCID>
    <b:Author>
      <b:Author>
        <b:NameList>
          <b:Person>
            <b:Last>Eastham</b:Last>
            <b:First>A</b:First>
          </b:Person>
        </b:NameList>
      </b:Author>
    </b:Author>
    <b:Title>Aesthetic Afterlives: Irony, Literary Medernity, and the Ends of Beauty</b:Title>
    <b:City>London</b:City>
    <b:CountryRegion>England</b:CountryRegion>
    <b:Publisher>Continuum</b:Publisher>
    <b:Year>2011</b:Year>
    <b:RefOrder>4</b:RefOrder>
  </b:Source>
  <b:Source>
    <b:Tag>Fre90</b:Tag>
    <b:SourceType>Book</b:SourceType>
    <b:Guid>{EDF4611D-6FD1-0E47-8C60-0F08B8D99517}</b:Guid>
    <b:LCID>2115</b:LCID>
    <b:Author>
      <b:Author>
        <b:NameList>
          <b:Person>
            <b:Last>Freedman</b:Last>
            <b:First>J.</b:First>
          </b:Person>
        </b:NameList>
      </b:Author>
    </b:Author>
    <b:Title>Professions of Taste: Henry James, British Aestheticism and Commodity Culture</b:Title>
    <b:City>Stanford</b:City>
    <b:CountryRegion>United States of america</b:CountryRegion>
    <b:Publisher>Stanford University Press</b:Publisher>
    <b:Year>1990</b:Year>
    <b:RefOrder>5</b:RefOrder>
  </b:Source>
  <b:Source>
    <b:Tag>Gau75</b:Tag>
    <b:SourceType>Book</b:SourceType>
    <b:Guid>{7B37FF72-0BFC-234E-A5C3-B8090AEE88E7}</b:Guid>
    <b:LCID>2115</b:LCID>
    <b:Author>
      <b:Author>
        <b:NameList>
          <b:Person>
            <b:Last>Gaunt</b:Last>
            <b:First>W.</b:First>
          </b:Person>
        </b:NameList>
      </b:Author>
    </b:Author>
    <b:Title>The Aesthetic Adventure</b:Title>
    <b:City>London </b:City>
    <b:CountryRegion>England</b:CountryRegion>
    <b:Publisher>Jonathan Cape</b:Publisher>
    <b:Year>1975</b:Year>
    <b:Edition>2nd Edition</b:Edition>
    <b:RefOrder>6</b:RefOrder>
  </b:Source>
  <b:Source>
    <b:Tag>Ham82</b:Tag>
    <b:SourceType>Book</b:SourceType>
    <b:Guid>{13A58946-1650-8E44-94B4-0B3CAE79A29A}</b:Guid>
    <b:LCID>2115</b:LCID>
    <b:Author>
      <b:Author>
        <b:NameList>
          <b:Person>
            <b:Last>Hamilton</b:Last>
            <b:First>W.</b:First>
          </b:Person>
        </b:NameList>
      </b:Author>
    </b:Author>
    <b:Title>The Aesthetic Movement in England</b:Title>
    <b:City>London</b:City>
    <b:CountryRegion>England</b:CountryRegion>
    <b:Publisher>Reeves and Turner</b:Publisher>
    <b:Year>1882</b:Year>
    <b:Edition>3rd Edition</b:Edition>
    <b:RefOrder>7</b:RefOrder>
  </b:Source>
  <b:Source>
    <b:Tag>Lev86</b:Tag>
    <b:SourceType>Book</b:SourceType>
    <b:Guid>{4A54E841-A7C3-6A4C-9B76-82CFFBBA4FB0}</b:Guid>
    <b:LCID>2115</b:LCID>
    <b:Author>
      <b:Author>
        <b:NameList>
          <b:Person>
            <b:Last>Levenson</b:Last>
            <b:First>M.H.</b:First>
          </b:Person>
        </b:NameList>
      </b:Author>
    </b:Author>
    <b:Title>A Genealogy of Modernism: A Study of English Literary Doctrine 1908-1922</b:Title>
    <b:City>Cambridge</b:City>
    <b:CountryRegion>England</b:CountryRegion>
    <b:Publisher>Cambridge UP</b:Publisher>
    <b:Year>1986</b:Year>
    <b:RefOrder>8</b:RefOrder>
  </b:Source>
  <b:Source>
    <b:Tag>McG86</b:Tag>
    <b:SourceType>Book</b:SourceType>
    <b:Guid>{0EF6C97E-CF7D-3E4E-A635-E4AE1C1FD0B8}</b:Guid>
    <b:LCID>2115</b:LCID>
    <b:Author>
      <b:Author>
        <b:NameList>
          <b:Person>
            <b:Last>McGrath</b:Last>
            <b:First>F.C.</b:First>
          </b:Person>
        </b:NameList>
      </b:Author>
    </b:Author>
    <b:Title>The Sensible Spirit: Walter Pater and the Modernist Paradigm</b:Title>
    <b:City>Tampa</b:City>
    <b:StateProvince>Florida</b:StateProvince>
    <b:CountryRegion>United States of America</b:CountryRegion>
    <b:Publisher>University of South Florida Press</b:Publisher>
    <b:Year>1986</b:Year>
    <b:RefOrder>9</b:RefOrder>
  </b:Source>
  <b:Source>
    <b:Tag>Mei80</b:Tag>
    <b:SourceType>Book</b:SourceType>
    <b:Guid>{E2FE0221-7432-7A44-AAE5-623EB855BCD2}</b:Guid>
    <b:LCID>2115</b:LCID>
    <b:Author>
      <b:Author>
        <b:NameList>
          <b:Person>
            <b:Last>Meisel</b:Last>
          </b:Person>
        </b:NameList>
      </b:Author>
    </b:Author>
    <b:Title>The Absent Father: Virginia Woolf and Walter Pater</b:Title>
    <b:City>New Haven</b:City>
    <b:CountryRegion>United States of America</b:CountryRegion>
    <b:Publisher>Yale University Press</b:Publisher>
    <b:Year>1980</b:Year>
    <b:RefOrder>10</b:RefOrder>
  </b:Source>
  <b:Source>
    <b:Tag>Com95</b:Tag>
    <b:SourceType>Book</b:SourceType>
    <b:Guid>{59A266A4-A826-0D46-BE8F-5C906FB4DAE6}</b:Guid>
    <b:LCID>2115</b:LCID>
    <b:Title>Comparative Criticism</b:Title>
    <b:Year>1995</b:Year>
    <b:Volume>17</b:Volume>
    <b:ShortTitle>Walter Pater and the Culture of the Fin-de-siècle</b:ShortTitle>
    <b:RefOrder>11</b:RefOrder>
  </b:Source>
</b:Sources>
</file>

<file path=customXml/itemProps1.xml><?xml version="1.0" encoding="utf-8"?>
<ds:datastoreItem xmlns:ds="http://schemas.openxmlformats.org/officeDocument/2006/customXml" ds:itemID="{181498A5-664F-EA48-AFDD-8A8830E5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343</TotalTime>
  <Pages>3</Pages>
  <Words>1111</Words>
  <Characters>6337</Characters>
  <Application>Microsoft Macintosh Word</Application>
  <DocSecurity>0</DocSecurity>
  <Lines>52</Lines>
  <Paragraphs>12</Paragraphs>
  <ScaleCrop>false</ScaleCrop>
  <Company/>
  <LinksUpToDate>false</LinksUpToDate>
  <CharactersWithSpaces>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5</cp:revision>
  <dcterms:created xsi:type="dcterms:W3CDTF">2014-02-09T22:21:00Z</dcterms:created>
  <dcterms:modified xsi:type="dcterms:W3CDTF">2014-07-24T05:15:00Z</dcterms:modified>
</cp:coreProperties>
</file>