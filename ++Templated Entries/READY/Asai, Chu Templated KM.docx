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79593A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79593A" w:rsidRPr="00CC586D" w:rsidRDefault="0079593A" w:rsidP="0079593A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D708857FE290747B2DDFC39F62EB4C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79593A" w:rsidRPr="00CC586D" w:rsidRDefault="0079593A" w:rsidP="0079593A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81464461C90D43B94928F290A544C5"/>
            </w:placeholder>
            <w:text/>
          </w:sdtPr>
          <w:sdtContent>
            <w:tc>
              <w:tcPr>
                <w:tcW w:w="2073" w:type="dxa"/>
              </w:tcPr>
              <w:p w:rsidR="0079593A" w:rsidRDefault="0079593A" w:rsidP="0079593A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5547D5E8D3384BAEAC2AD47B009344"/>
            </w:placeholder>
            <w:showingPlcHdr/>
            <w:text/>
          </w:sdtPr>
          <w:sdtContent>
            <w:tc>
              <w:tcPr>
                <w:tcW w:w="2551" w:type="dxa"/>
              </w:tcPr>
              <w:p w:rsidR="0079593A" w:rsidRDefault="0079593A" w:rsidP="0079593A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DCB1756658A649958151025AA2EBB2"/>
            </w:placeholder>
            <w:text/>
          </w:sdtPr>
          <w:sdtContent>
            <w:tc>
              <w:tcPr>
                <w:tcW w:w="2642" w:type="dxa"/>
              </w:tcPr>
              <w:p w:rsidR="0079593A" w:rsidRDefault="0079593A" w:rsidP="0079593A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79593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79593A" w:rsidRPr="001A6A06" w:rsidRDefault="0079593A" w:rsidP="0079593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5179061CDB624D863B8CDE9A88C99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79593A" w:rsidRDefault="0079593A" w:rsidP="0079593A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79593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79593A" w:rsidRPr="001A6A06" w:rsidRDefault="0079593A" w:rsidP="0079593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6E4DB02A52F443ADD432349B185CF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79593A" w:rsidRDefault="0079593A" w:rsidP="0079593A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79593A" w:rsidRDefault="0079593A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79593A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79593A" w:rsidRPr="00244BB0" w:rsidRDefault="0079593A" w:rsidP="007959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79593A">
        <w:sdt>
          <w:sdtPr>
            <w:alias w:val="Article headword"/>
            <w:tag w:val="articleHeadword"/>
            <w:id w:val="-361440020"/>
            <w:placeholder>
              <w:docPart w:val="5967F5005BD46543AA4601D7032D5A3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9593A" w:rsidRPr="00FB589A" w:rsidRDefault="0079593A" w:rsidP="0079593A">
                <w:pPr>
                  <w:pStyle w:val="Heading3"/>
                  <w:outlineLvl w:val="2"/>
                </w:pPr>
                <w:proofErr w:type="spellStart"/>
                <w:r w:rsidRPr="007F6FEF">
                  <w:rPr>
                    <w:rFonts w:eastAsia="Times New Roman"/>
                    <w:lang w:eastAsia="ja-JP"/>
                  </w:rPr>
                  <w:t>Asai</w:t>
                </w:r>
                <w:proofErr w:type="spellEnd"/>
                <w:r w:rsidRPr="007F6FEF">
                  <w:rPr>
                    <w:rFonts w:eastAsia="Times New Roman"/>
                    <w:lang w:eastAsia="ja-JP"/>
                  </w:rPr>
                  <w:t xml:space="preserve">, </w:t>
                </w:r>
                <w:proofErr w:type="spellStart"/>
                <w:r w:rsidRPr="007F6FEF">
                  <w:rPr>
                    <w:rFonts w:eastAsia="Times New Roman"/>
                    <w:lang w:eastAsia="ja-JP"/>
                  </w:rPr>
                  <w:t>Chû</w:t>
                </w:r>
                <w:proofErr w:type="spellEnd"/>
                <w:r w:rsidRPr="007F6FEF">
                  <w:rPr>
                    <w:rFonts w:eastAsia="Times New Roman"/>
                    <w:lang w:eastAsia="ja-JP"/>
                  </w:rPr>
                  <w:t xml:space="preserve"> (</w:t>
                </w:r>
                <w:proofErr w:type="spellStart"/>
                <w:r w:rsidRPr="007F6FEF">
                  <w:rPr>
                    <w:rFonts w:ascii="Lantinghei SC Extralight" w:eastAsia="Times New Roman" w:hAnsi="Lantinghei SC Extralight" w:cs="Lantinghei SC Extralight"/>
                    <w:lang w:eastAsia="ja-JP"/>
                  </w:rPr>
                  <w:t>浅井忠</w:t>
                </w:r>
                <w:proofErr w:type="spellEnd"/>
                <w:r w:rsidRPr="007F6FEF">
                  <w:rPr>
                    <w:rFonts w:eastAsia="Times New Roman"/>
                    <w:lang w:eastAsia="ja-JP"/>
                  </w:rPr>
                  <w:t xml:space="preserve">) (1856 - 1907) </w:t>
                </w:r>
                <w:r>
                  <w:rPr>
                    <w:rFonts w:eastAsia="Times New Roman"/>
                    <w:lang w:eastAsia="ja-JP"/>
                  </w:rPr>
                  <w:tab/>
                </w:r>
              </w:p>
            </w:tc>
          </w:sdtContent>
        </w:sdt>
      </w:tr>
      <w:tr w:rsidR="0079593A">
        <w:sdt>
          <w:sdtPr>
            <w:alias w:val="Variant headwords"/>
            <w:tag w:val="variantHeadwords"/>
            <w:id w:val="173464402"/>
            <w:placeholder>
              <w:docPart w:val="C3DC68D87ACCCE449E9996B0E87888E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9593A" w:rsidRDefault="0079593A" w:rsidP="0079593A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79593A">
        <w:tc>
          <w:tcPr>
            <w:tcW w:w="9016" w:type="dxa"/>
            <w:tcMar>
              <w:top w:w="113" w:type="dxa"/>
              <w:bottom w:w="113" w:type="dxa"/>
            </w:tcMar>
          </w:tcPr>
          <w:p w:rsidR="0079593A" w:rsidRDefault="0079593A" w:rsidP="0079593A">
            <w:proofErr w:type="spellStart"/>
            <w:r w:rsidRPr="0079593A">
              <w:t>Asai</w:t>
            </w:r>
            <w:proofErr w:type="spellEnd"/>
            <w:r w:rsidRPr="0079593A">
              <w:t xml:space="preserve"> </w:t>
            </w:r>
            <w:proofErr w:type="spellStart"/>
            <w:r w:rsidRPr="0079593A">
              <w:t>Chû</w:t>
            </w:r>
            <w:proofErr w:type="spellEnd"/>
            <w:r w:rsidRPr="0079593A">
              <w:t xml:space="preserve"> was a leading </w:t>
            </w:r>
            <w:proofErr w:type="spellStart"/>
            <w:r w:rsidRPr="0079593A">
              <w:t>Yôga</w:t>
            </w:r>
            <w:proofErr w:type="spellEnd"/>
            <w:r w:rsidRPr="0079593A">
              <w:t xml:space="preserve"> (Western-style painting) artist during the Meiji Period. </w:t>
            </w:r>
            <w:proofErr w:type="spellStart"/>
            <w:r w:rsidRPr="0079593A">
              <w:t>Asai</w:t>
            </w:r>
            <w:proofErr w:type="spellEnd"/>
            <w:r w:rsidRPr="0079593A">
              <w:t xml:space="preserve"> began learning </w:t>
            </w:r>
            <w:proofErr w:type="spellStart"/>
            <w:r w:rsidRPr="0079593A">
              <w:t>Kachô-ga</w:t>
            </w:r>
            <w:proofErr w:type="spellEnd"/>
            <w:r>
              <w:rPr>
                <w:rFonts w:cs="Times"/>
                <w:lang w:val="en-US"/>
              </w:rPr>
              <w:t xml:space="preserve"> (</w:t>
            </w:r>
            <w:r w:rsidRPr="0079593A">
              <w:rPr>
                <w:rFonts w:ascii="Cambria" w:eastAsia="ＭＳ 明朝" w:hAnsi="Cambria" w:cs="Times" w:hint="eastAsia"/>
                <w:lang w:val="en-US" w:eastAsia="ja-JP"/>
              </w:rPr>
              <w:t>花鳥画</w:t>
            </w:r>
            <w:r>
              <w:rPr>
                <w:rFonts w:cs="Times"/>
                <w:lang w:val="en-US"/>
              </w:rPr>
              <w:t xml:space="preserve"> </w:t>
            </w:r>
            <w:r w:rsidRPr="0079593A">
              <w:t xml:space="preserve">Japanese Bird and flower paintings) from age 13, but turned to Western-style painting after entering </w:t>
            </w:r>
            <w:proofErr w:type="spellStart"/>
            <w:r w:rsidRPr="0079593A">
              <w:t>Kunisawa</w:t>
            </w:r>
            <w:proofErr w:type="spellEnd"/>
            <w:r w:rsidRPr="0079593A">
              <w:t xml:space="preserve"> </w:t>
            </w:r>
            <w:proofErr w:type="spellStart"/>
            <w:r w:rsidRPr="0079593A">
              <w:t>Shinkurô’s</w:t>
            </w:r>
            <w:proofErr w:type="spellEnd"/>
            <w:r>
              <w:rPr>
                <w:rFonts w:cs="Times"/>
                <w:lang w:val="en-US"/>
              </w:rPr>
              <w:t xml:space="preserve"> (</w:t>
            </w:r>
            <w:r w:rsidRPr="0079593A">
              <w:rPr>
                <w:rFonts w:ascii="Cambria" w:eastAsia="ＭＳ 明朝" w:hAnsi="Cambria" w:cs="Times" w:hint="eastAsia"/>
                <w:lang w:val="en-US" w:eastAsia="ja-JP"/>
              </w:rPr>
              <w:t>国沢新九郎</w:t>
            </w:r>
            <w:r>
              <w:rPr>
                <w:rFonts w:cs="Times"/>
                <w:lang w:val="en-US"/>
              </w:rPr>
              <w:t xml:space="preserve">) </w:t>
            </w:r>
            <w:r w:rsidRPr="0079593A">
              <w:t xml:space="preserve">private school. In 1876, </w:t>
            </w:r>
            <w:proofErr w:type="spellStart"/>
            <w:r w:rsidRPr="0079593A">
              <w:t>Asai</w:t>
            </w:r>
            <w:proofErr w:type="spellEnd"/>
            <w:r w:rsidRPr="0079593A">
              <w:t xml:space="preserve"> was among the first group of students to study at the Technical Art School. </w:t>
            </w:r>
          </w:p>
        </w:tc>
      </w:tr>
      <w:tr w:rsidR="0079593A">
        <w:tc>
          <w:tcPr>
            <w:tcW w:w="9016" w:type="dxa"/>
            <w:tcMar>
              <w:top w:w="113" w:type="dxa"/>
              <w:bottom w:w="113" w:type="dxa"/>
            </w:tcMar>
          </w:tcPr>
          <w:p w:rsidR="0079593A" w:rsidRPr="0079593A" w:rsidRDefault="0079593A" w:rsidP="0079593A">
            <w:pPr>
              <w:spacing w:after="200" w:line="276" w:lineRule="auto"/>
              <w:rPr>
                <w:rFonts w:ascii="Cambria" w:eastAsia="ＭＳ 明朝" w:hAnsi="Cambria" w:cs="Times"/>
                <w:lang w:val="en-US" w:eastAsia="ja-JP"/>
              </w:rPr>
            </w:pP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</w:t>
            </w:r>
            <w:r w:rsidRPr="0079593A">
              <w:rPr>
                <w:lang w:val="en-SG" w:eastAsia="ja-JP"/>
              </w:rPr>
              <w:t>Chû was a leading Y</w:t>
            </w:r>
            <w:proofErr w:type="spellStart"/>
            <w:r w:rsidRPr="0079593A">
              <w:rPr>
                <w:lang w:val="en-US" w:eastAsia="ja-JP"/>
              </w:rPr>
              <w:t>ôga</w:t>
            </w:r>
            <w:proofErr w:type="spellEnd"/>
            <w:r w:rsidRPr="0079593A">
              <w:rPr>
                <w:lang w:val="en-US" w:eastAsia="ja-JP"/>
              </w:rPr>
              <w:t xml:space="preserve"> (Western-style painting) artist during the Meiji Period.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began learning </w:t>
            </w:r>
            <w:proofErr w:type="spellStart"/>
            <w:r w:rsidRPr="0079593A">
              <w:rPr>
                <w:lang w:val="en-US" w:eastAsia="ja-JP"/>
              </w:rPr>
              <w:t>Kachô-ga</w:t>
            </w:r>
            <w:proofErr w:type="spellEnd"/>
            <w:r w:rsidRPr="0079593A">
              <w:rPr>
                <w:lang w:val="en-US" w:eastAsia="ja-JP"/>
              </w:rPr>
              <w:t xml:space="preserve"> </w:t>
            </w:r>
            <w:r w:rsidRPr="0079593A">
              <w:rPr>
                <w:rFonts w:ascii="Cambria" w:eastAsia="ＭＳ 明朝" w:hAnsi="Cambria" w:cs="Times"/>
                <w:lang w:val="en-US" w:eastAsia="ja-JP"/>
              </w:rPr>
              <w:t>(</w:t>
            </w:r>
            <w:r w:rsidRPr="0079593A">
              <w:rPr>
                <w:rFonts w:ascii="Cambria" w:eastAsia="ＭＳ 明朝" w:hAnsi="Cambria" w:cs="Times" w:hint="eastAsia"/>
                <w:lang w:val="en-US" w:eastAsia="ja-JP"/>
              </w:rPr>
              <w:t>花鳥画</w:t>
            </w:r>
            <w:r w:rsidRPr="0079593A">
              <w:rPr>
                <w:rFonts w:ascii="Cambria" w:eastAsia="ＭＳ 明朝" w:hAnsi="Cambria" w:cs="Times"/>
                <w:lang w:val="en-US" w:eastAsia="ja-JP"/>
              </w:rPr>
              <w:t xml:space="preserve"> Japanese Bird and flower paintings) </w:t>
            </w:r>
            <w:r w:rsidRPr="0079593A">
              <w:rPr>
                <w:lang w:val="en-US" w:eastAsia="ja-JP"/>
              </w:rPr>
              <w:t xml:space="preserve">from age 13, but turned to Western-style painting after entering </w:t>
            </w:r>
            <w:proofErr w:type="spellStart"/>
            <w:r w:rsidRPr="0079593A">
              <w:rPr>
                <w:lang w:val="en-US" w:eastAsia="ja-JP"/>
              </w:rPr>
              <w:t>Kunisawa</w:t>
            </w:r>
            <w:proofErr w:type="spellEnd"/>
            <w:r w:rsidRPr="0079593A">
              <w:rPr>
                <w:lang w:val="en-US" w:eastAsia="ja-JP"/>
              </w:rPr>
              <w:t xml:space="preserve"> </w:t>
            </w:r>
            <w:proofErr w:type="spellStart"/>
            <w:r w:rsidRPr="0079593A">
              <w:rPr>
                <w:lang w:val="en-US" w:eastAsia="ja-JP"/>
              </w:rPr>
              <w:t>Shinkurô’s</w:t>
            </w:r>
            <w:proofErr w:type="spellEnd"/>
            <w:r w:rsidRPr="0079593A">
              <w:rPr>
                <w:rFonts w:ascii="Cambria" w:eastAsia="ＭＳ 明朝" w:hAnsi="Cambria" w:cs="Times"/>
                <w:lang w:val="en-US" w:eastAsia="ja-JP"/>
              </w:rPr>
              <w:t xml:space="preserve"> (</w:t>
            </w:r>
            <w:r w:rsidRPr="0079593A">
              <w:rPr>
                <w:rFonts w:ascii="Cambria" w:eastAsia="ＭＳ 明朝" w:hAnsi="Cambria" w:cs="Times" w:hint="eastAsia"/>
                <w:lang w:val="en-US" w:eastAsia="ja-JP"/>
              </w:rPr>
              <w:t>国沢新九郎</w:t>
            </w:r>
            <w:r w:rsidRPr="0079593A">
              <w:rPr>
                <w:rFonts w:ascii="Cambria" w:eastAsia="ＭＳ 明朝" w:hAnsi="Cambria" w:cs="Times"/>
                <w:lang w:val="en-US" w:eastAsia="ja-JP"/>
              </w:rPr>
              <w:t xml:space="preserve">) </w:t>
            </w:r>
            <w:r w:rsidRPr="0079593A">
              <w:rPr>
                <w:lang w:val="en-US" w:eastAsia="ja-JP"/>
              </w:rPr>
              <w:t xml:space="preserve">private school. In 1876,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was among the first group of students to study at the Technical Art School. There, he trained under the Italian painter Antonio </w:t>
            </w:r>
            <w:proofErr w:type="spellStart"/>
            <w:r w:rsidRPr="0079593A">
              <w:rPr>
                <w:lang w:val="en-US" w:eastAsia="ja-JP"/>
              </w:rPr>
              <w:t>Fontanesi</w:t>
            </w:r>
            <w:proofErr w:type="spellEnd"/>
            <w:r w:rsidRPr="0079593A">
              <w:rPr>
                <w:lang w:val="en-US" w:eastAsia="ja-JP"/>
              </w:rPr>
              <w:t xml:space="preserve">, who was hired by the Meiji government to teach drawing and Western painting techniques. Under </w:t>
            </w:r>
            <w:proofErr w:type="spellStart"/>
            <w:r w:rsidRPr="0079593A">
              <w:rPr>
                <w:lang w:val="en-US" w:eastAsia="ja-JP"/>
              </w:rPr>
              <w:t>Fontanesi’s</w:t>
            </w:r>
            <w:proofErr w:type="spellEnd"/>
            <w:r w:rsidRPr="0079593A">
              <w:rPr>
                <w:lang w:val="en-US" w:eastAsia="ja-JP"/>
              </w:rPr>
              <w:t xml:space="preserve"> tutelage,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started painting landscapes with a darker palette similar to the Barbizon school. In 1889,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established the Meiji Art Society (</w:t>
            </w:r>
            <w:r w:rsidRPr="0079593A">
              <w:rPr>
                <w:rFonts w:ascii="Cambria" w:eastAsia="ＭＳ 明朝" w:hAnsi="Cambria" w:cs="Times" w:hint="eastAsia"/>
                <w:lang w:val="en-US" w:eastAsia="ja-JP"/>
              </w:rPr>
              <w:t>明治美術会</w:t>
            </w:r>
            <w:r w:rsidRPr="0079593A">
              <w:rPr>
                <w:lang w:val="en-US" w:eastAsia="ja-JP"/>
              </w:rPr>
              <w:t xml:space="preserve">) aimed at promoting </w:t>
            </w:r>
            <w:r w:rsidRPr="0079593A">
              <w:rPr>
                <w:lang w:val="en-SG" w:eastAsia="ja-JP"/>
              </w:rPr>
              <w:t>Y</w:t>
            </w:r>
            <w:proofErr w:type="spellStart"/>
            <w:r w:rsidRPr="0079593A">
              <w:rPr>
                <w:lang w:val="en-US" w:eastAsia="ja-JP"/>
              </w:rPr>
              <w:t>ôga</w:t>
            </w:r>
            <w:proofErr w:type="spellEnd"/>
            <w:r w:rsidRPr="0079593A">
              <w:rPr>
                <w:lang w:val="en-US" w:eastAsia="ja-JP"/>
              </w:rPr>
              <w:t xml:space="preserve">. In 1900, wanting to further develop his skills,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left for France, where he studied for two years at an Impressionist school. Upon his return to Japan, it was noted that his dark palette had lightened up as a result of his time in France. In the same year,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took up a post as professor at the Kyoto Municipal Painting College and also inaugurated the Kansai Art Institute</w:t>
            </w:r>
            <w:r w:rsidRPr="0079593A">
              <w:rPr>
                <w:rFonts w:ascii="Cambria" w:eastAsia="ＭＳ 明朝" w:hAnsi="Cambria" w:cs="Times"/>
                <w:color w:val="141413"/>
                <w:lang w:val="en-US" w:eastAsia="ja-JP"/>
              </w:rPr>
              <w:t xml:space="preserve"> (</w:t>
            </w:r>
            <w:r w:rsidRPr="0079593A">
              <w:rPr>
                <w:rFonts w:ascii="Cambria" w:eastAsia="ＭＳ 明朝" w:hAnsi="Cambria" w:cs="Times" w:hint="eastAsia"/>
                <w:color w:val="141413"/>
                <w:lang w:val="en-US" w:eastAsia="ja-JP"/>
              </w:rPr>
              <w:t>関西美術院</w:t>
            </w:r>
            <w:r w:rsidRPr="0079593A">
              <w:rPr>
                <w:rFonts w:ascii="Cambria" w:eastAsia="ＭＳ 明朝" w:hAnsi="Cambria" w:cs="Times"/>
                <w:color w:val="141413"/>
                <w:lang w:val="en-US" w:eastAsia="ja-JP"/>
              </w:rPr>
              <w:t xml:space="preserve">). </w:t>
            </w:r>
            <w:r w:rsidRPr="0079593A">
              <w:rPr>
                <w:lang w:val="en-US" w:eastAsia="ja-JP"/>
              </w:rPr>
              <w:t xml:space="preserve">A leading expert on </w:t>
            </w:r>
            <w:r w:rsidRPr="0079593A">
              <w:rPr>
                <w:lang w:val="en-SG" w:eastAsia="ja-JP"/>
              </w:rPr>
              <w:t>Y</w:t>
            </w:r>
            <w:proofErr w:type="spellStart"/>
            <w:r w:rsidRPr="0079593A">
              <w:rPr>
                <w:lang w:val="en-US" w:eastAsia="ja-JP"/>
              </w:rPr>
              <w:t>ôga</w:t>
            </w:r>
            <w:proofErr w:type="spellEnd"/>
            <w:r w:rsidRPr="0079593A">
              <w:rPr>
                <w:lang w:val="en-US" w:eastAsia="ja-JP"/>
              </w:rPr>
              <w:t xml:space="preserve">, </w:t>
            </w:r>
            <w:proofErr w:type="spellStart"/>
            <w:r w:rsidRPr="0079593A">
              <w:rPr>
                <w:lang w:val="en-US" w:eastAsia="ja-JP"/>
              </w:rPr>
              <w:t>Asai</w:t>
            </w:r>
            <w:proofErr w:type="spellEnd"/>
            <w:r w:rsidRPr="0079593A">
              <w:rPr>
                <w:lang w:val="en-US" w:eastAsia="ja-JP"/>
              </w:rPr>
              <w:t xml:space="preserve"> held various teaching positions and served at the country’s first government-sponsored exhibition, the </w:t>
            </w:r>
            <w:proofErr w:type="spellStart"/>
            <w:r w:rsidRPr="0079593A">
              <w:rPr>
                <w:lang w:val="en-US" w:eastAsia="ja-JP"/>
              </w:rPr>
              <w:t>Bunten</w:t>
            </w:r>
            <w:proofErr w:type="spellEnd"/>
            <w:r w:rsidRPr="0079593A">
              <w:rPr>
                <w:lang w:val="en-US" w:eastAsia="ja-JP"/>
              </w:rPr>
              <w:t xml:space="preserve">.  </w:t>
            </w:r>
          </w:p>
        </w:tc>
      </w:tr>
      <w:tr w:rsidR="0079593A">
        <w:tc>
          <w:tcPr>
            <w:tcW w:w="9016" w:type="dxa"/>
          </w:tcPr>
          <w:p w:rsidR="0079593A" w:rsidRDefault="0079593A" w:rsidP="0079593A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DCEE6A2EA69F4DB20F8E05FF53C5F9"/>
              </w:placeholder>
            </w:sdtPr>
            <w:sdtContent>
              <w:p w:rsidR="0079593A" w:rsidRDefault="0079593A" w:rsidP="0079593A">
                <w:sdt>
                  <w:sdtPr>
                    <w:id w:val="1983684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Asa71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9593A">
                      <w:rPr>
                        <w:noProof/>
                        <w:lang w:val="en-US"/>
                      </w:rPr>
                      <w:t>(Asai Chu)</w:t>
                    </w:r>
                    <w:r>
                      <w:fldChar w:fldCharType="end"/>
                    </w:r>
                  </w:sdtContent>
                </w:sdt>
              </w:p>
              <w:p w:rsidR="0079593A" w:rsidRDefault="0079593A" w:rsidP="0079593A"/>
              <w:p w:rsidR="0079593A" w:rsidRDefault="0079593A" w:rsidP="0079593A">
                <w:sdt>
                  <w:sdtPr>
                    <w:id w:val="1983684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Cla98 \l 1033 </w:instrText>
                    </w:r>
                    <w:r>
                      <w:fldChar w:fldCharType="separate"/>
                    </w:r>
                    <w:r w:rsidRPr="0079593A">
                      <w:rPr>
                        <w:noProof/>
                        <w:lang w:val="en-US"/>
                      </w:rPr>
                      <w:t>(Clark)</w:t>
                    </w:r>
                    <w:r>
                      <w:fldChar w:fldCharType="end"/>
                    </w:r>
                  </w:sdtContent>
                </w:sdt>
              </w:p>
              <w:p w:rsidR="0079593A" w:rsidRDefault="0079593A" w:rsidP="0079593A"/>
              <w:p w:rsidR="0079593A" w:rsidRDefault="0079593A" w:rsidP="0079593A">
                <w:sdt>
                  <w:sdtPr>
                    <w:id w:val="1983684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Cla13 \l 1033 </w:instrText>
                    </w:r>
                    <w:r>
                      <w:fldChar w:fldCharType="separate"/>
                    </w:r>
                    <w:r w:rsidRPr="0079593A">
                      <w:rPr>
                        <w:noProof/>
                        <w:lang w:val="en-US"/>
                      </w:rPr>
                      <w:t>(Clark, Modernities of Japanese Art)</w:t>
                    </w:r>
                    <w:r>
                      <w:fldChar w:fldCharType="end"/>
                    </w:r>
                  </w:sdtContent>
                </w:sdt>
              </w:p>
              <w:p w:rsidR="0079593A" w:rsidRDefault="0079593A" w:rsidP="0079593A"/>
              <w:p w:rsidR="0079593A" w:rsidRDefault="0079593A" w:rsidP="0079593A">
                <w:sdt>
                  <w:sdtPr>
                    <w:id w:val="1983684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Har74 \l 1033 </w:instrText>
                    </w:r>
                    <w:r>
                      <w:fldChar w:fldCharType="separate"/>
                    </w:r>
                    <w:r w:rsidRPr="0079593A">
                      <w:rPr>
                        <w:noProof/>
                        <w:lang w:val="en-US"/>
                      </w:rPr>
                      <w:t>(Harada)</w:t>
                    </w:r>
                    <w:r>
                      <w:fldChar w:fldCharType="end"/>
                    </w:r>
                  </w:sdtContent>
                </w:sdt>
              </w:p>
              <w:p w:rsidR="0079593A" w:rsidRDefault="0079593A" w:rsidP="0079593A"/>
              <w:p w:rsidR="0079593A" w:rsidRDefault="00E3047A" w:rsidP="0079593A">
                <w:sdt>
                  <w:sdtPr>
                    <w:id w:val="1983684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Tak87 \l 1033 </w:instrText>
                    </w:r>
                    <w:r>
                      <w:fldChar w:fldCharType="separate"/>
                    </w:r>
                    <w:r w:rsidRPr="00E3047A">
                      <w:rPr>
                        <w:noProof/>
                        <w:lang w:val="en-US"/>
                      </w:rPr>
                      <w:t>(Takashina, Rimer and Bolas)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79593A" w:rsidRPr="00F36937" w:rsidRDefault="0079593A" w:rsidP="0079593A">
      <w:bookmarkStart w:id="0" w:name="_GoBack"/>
      <w:bookmarkEnd w:id="0"/>
    </w:p>
    <w:sectPr w:rsidR="0079593A" w:rsidRPr="00F36937" w:rsidSect="007959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93A" w:rsidRDefault="0079593A" w:rsidP="0079593A">
      <w:pPr>
        <w:spacing w:after="0" w:line="240" w:lineRule="auto"/>
      </w:pPr>
      <w:r>
        <w:separator/>
      </w:r>
    </w:p>
  </w:endnote>
  <w:endnote w:type="continuationSeparator" w:id="0">
    <w:p w:rsidR="0079593A" w:rsidRDefault="0079593A" w:rsidP="0079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93A" w:rsidRDefault="0079593A" w:rsidP="0079593A">
      <w:pPr>
        <w:spacing w:after="0" w:line="240" w:lineRule="auto"/>
      </w:pPr>
      <w:r>
        <w:separator/>
      </w:r>
    </w:p>
  </w:footnote>
  <w:footnote w:type="continuationSeparator" w:id="0">
    <w:p w:rsidR="0079593A" w:rsidRDefault="0079593A" w:rsidP="00795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A" w:rsidRDefault="0079593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9593A" w:rsidRDefault="0079593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47A"/>
    <w:rsid w:val="0079593A"/>
    <w:rsid w:val="00E3047A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708857FE290747B2DDFC39F62E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957E1-D1A5-C444-B8CF-9CA878BBA6A8}"/>
      </w:docPartPr>
      <w:docPartBody>
        <w:p w:rsidR="00000000" w:rsidRDefault="004E117A">
          <w:pPr>
            <w:pStyle w:val="6D708857FE290747B2DDFC39F62EB4C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81464461C90D43B94928F290A5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AA7D8-A1DC-EC47-A1AB-BFC7318EFAAA}"/>
      </w:docPartPr>
      <w:docPartBody>
        <w:p w:rsidR="00000000" w:rsidRDefault="004E117A">
          <w:pPr>
            <w:pStyle w:val="2881464461C90D43B94928F290A544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5547D5E8D3384BAEAC2AD47B009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F13D5-ED7F-824B-9CBB-30A3098FDB25}"/>
      </w:docPartPr>
      <w:docPartBody>
        <w:p w:rsidR="00000000" w:rsidRDefault="004E117A">
          <w:pPr>
            <w:pStyle w:val="525547D5E8D3384BAEAC2AD47B0093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DCB1756658A649958151025AA2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7DE87-8FA0-C94B-BBBE-9EA3EB1E2619}"/>
      </w:docPartPr>
      <w:docPartBody>
        <w:p w:rsidR="00000000" w:rsidRDefault="004E117A">
          <w:pPr>
            <w:pStyle w:val="04DCB1756658A649958151025AA2EBB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5179061CDB624D863B8CDE9A88C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3D6F-DCC9-1F40-992A-A36E2F2CE8DB}"/>
      </w:docPartPr>
      <w:docPartBody>
        <w:p w:rsidR="00000000" w:rsidRDefault="004E117A">
          <w:pPr>
            <w:pStyle w:val="205179061CDB624D863B8CDE9A88C9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6E4DB02A52F443ADD432349B18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13-37DC-2143-A99A-C918F17054B7}"/>
      </w:docPartPr>
      <w:docPartBody>
        <w:p w:rsidR="00000000" w:rsidRDefault="004E117A">
          <w:pPr>
            <w:pStyle w:val="946E4DB02A52F443ADD432349B185CF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967F5005BD46543AA4601D7032D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A5E8B-DA6D-FF49-9628-3CB301CC7513}"/>
      </w:docPartPr>
      <w:docPartBody>
        <w:p w:rsidR="00000000" w:rsidRDefault="004E117A">
          <w:pPr>
            <w:pStyle w:val="5967F5005BD46543AA4601D7032D5A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DC68D87ACCCE449E9996B0E8788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92399-DE12-1549-A880-FAFE3EEB1BC6}"/>
      </w:docPartPr>
      <w:docPartBody>
        <w:p w:rsidR="00000000" w:rsidRDefault="004E117A">
          <w:pPr>
            <w:pStyle w:val="C3DC68D87ACCCE449E9996B0E87888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6D758BC7AB0A4FBE7626499D8FD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B92AC-0DB8-8B47-AC05-7629C878BE3E}"/>
      </w:docPartPr>
      <w:docPartBody>
        <w:p w:rsidR="00000000" w:rsidRDefault="004E117A">
          <w:pPr>
            <w:pStyle w:val="876D758BC7AB0A4FBE7626499D8FD1C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5AEAE7A50C6D54B9559453AE79A0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3FCAC-C45B-9849-802B-19A3A7DA46C9}"/>
      </w:docPartPr>
      <w:docPartBody>
        <w:p w:rsidR="00000000" w:rsidRDefault="004E117A">
          <w:pPr>
            <w:pStyle w:val="95AEAE7A50C6D54B9559453AE79A0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DCEE6A2EA69F4DB20F8E05FF53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2BB55-39DD-3F40-A9DB-A75FE1C72B44}"/>
      </w:docPartPr>
      <w:docPartBody>
        <w:p w:rsidR="00000000" w:rsidRDefault="004E117A">
          <w:pPr>
            <w:pStyle w:val="2CDCEE6A2EA69F4DB20F8E05FF53C5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D708857FE290747B2DDFC39F62EB4CD">
    <w:name w:val="6D708857FE290747B2DDFC39F62EB4CD"/>
  </w:style>
  <w:style w:type="paragraph" w:customStyle="1" w:styleId="2881464461C90D43B94928F290A544C5">
    <w:name w:val="2881464461C90D43B94928F290A544C5"/>
  </w:style>
  <w:style w:type="paragraph" w:customStyle="1" w:styleId="525547D5E8D3384BAEAC2AD47B009344">
    <w:name w:val="525547D5E8D3384BAEAC2AD47B009344"/>
  </w:style>
  <w:style w:type="paragraph" w:customStyle="1" w:styleId="04DCB1756658A649958151025AA2EBB2">
    <w:name w:val="04DCB1756658A649958151025AA2EBB2"/>
  </w:style>
  <w:style w:type="paragraph" w:customStyle="1" w:styleId="205179061CDB624D863B8CDE9A88C996">
    <w:name w:val="205179061CDB624D863B8CDE9A88C996"/>
  </w:style>
  <w:style w:type="paragraph" w:customStyle="1" w:styleId="946E4DB02A52F443ADD432349B185CF1">
    <w:name w:val="946E4DB02A52F443ADD432349B185CF1"/>
  </w:style>
  <w:style w:type="paragraph" w:customStyle="1" w:styleId="5967F5005BD46543AA4601D7032D5A33">
    <w:name w:val="5967F5005BD46543AA4601D7032D5A33"/>
  </w:style>
  <w:style w:type="paragraph" w:customStyle="1" w:styleId="C3DC68D87ACCCE449E9996B0E87888EB">
    <w:name w:val="C3DC68D87ACCCE449E9996B0E87888EB"/>
  </w:style>
  <w:style w:type="paragraph" w:customStyle="1" w:styleId="876D758BC7AB0A4FBE7626499D8FD1C0">
    <w:name w:val="876D758BC7AB0A4FBE7626499D8FD1C0"/>
  </w:style>
  <w:style w:type="paragraph" w:customStyle="1" w:styleId="95AEAE7A50C6D54B9559453AE79A0177">
    <w:name w:val="95AEAE7A50C6D54B9559453AE79A0177"/>
  </w:style>
  <w:style w:type="paragraph" w:customStyle="1" w:styleId="2CDCEE6A2EA69F4DB20F8E05FF53C5F9">
    <w:name w:val="2CDCEE6A2EA69F4DB20F8E05FF53C5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Asa71</b:Tag>
    <b:SourceType>JournalArticle</b:SourceType>
    <b:Guid>{4209AFA8-DA92-EA4C-A7AB-CEBB84801AD5}</b:Guid>
    <b:LCID>0</b:LCID>
    <b:Title>Asai Chu</b:Title>
    <b:Year>1971</b:Year>
    <b:Comments>Special Issue dedicated to Asai Chu</b:Comments>
    <b:JournalName>Kindai no bijitsu (Modern Art)</b:JournalName>
    <b:RefOrder>1</b:RefOrder>
  </b:Source>
  <b:Source>
    <b:Tag>Cla98</b:Tag>
    <b:SourceType>Book</b:SourceType>
    <b:Guid>{42CC6CAD-6D89-0B4D-9C4A-86B4BD8EBAE9}</b:Guid>
    <b:LCID>0</b:LCID>
    <b:Author>
      <b:Author>
        <b:NameList>
          <b:Person>
            <b:Last>Clark</b:Last>
            <b:First>John</b:First>
          </b:Person>
        </b:NameList>
      </b:Author>
    </b:Author>
    <b:Title>Modern Asain Art</b:Title>
    <b:Publisher>University of Hawaii Press</b:Publisher>
    <b:City>Honolulu</b:City>
    <b:Year>1998</b:Year>
    <b:CountryRegion>Hawaii</b:CountryRegion>
    <b:RefOrder>2</b:RefOrder>
  </b:Source>
  <b:Source>
    <b:Tag>Cla13</b:Tag>
    <b:SourceType>Book</b:SourceType>
    <b:Guid>{AC419A2B-F66F-9E41-97EE-217214226A88}</b:Guid>
    <b:LCID>0</b:LC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3</b:RefOrder>
  </b:Source>
  <b:Source>
    <b:Tag>Har74</b:Tag>
    <b:SourceType>Book</b:SourceType>
    <b:Guid>{EAD91035-8C69-EC44-803B-6091B1424A79}</b:Guid>
    <b:LCID>0</b:LCID>
    <b:Author>
      <b:Author>
        <b:NameList>
          <b:Person>
            <b:Last>Harada</b:Last>
            <b:First>Minoru</b:First>
          </b:Person>
        </b:NameList>
      </b:Author>
      <b:Translator>
        <b:NameList>
          <b:Person>
            <b:Last>Murakata</b:Last>
            <b:First>Akiko</b:First>
          </b:Person>
        </b:NameList>
      </b:Translator>
    </b:Author>
    <b:Title>Meiji Western Painting</b:Title>
    <b:City>New York</b:City>
    <b:CountryRegion>United States of America</b:CountryRegion>
    <b:Publisher>Weatherhill</b:Publisher>
    <b:Year>1974</b:Year>
    <b:RefOrder>4</b:RefOrder>
  </b:Source>
  <b:Source>
    <b:Tag>Tak87</b:Tag>
    <b:SourceType>Book</b:SourceType>
    <b:Guid>{159565FC-85D2-6F43-A3E7-5D3771ED4FFE}</b:Guid>
    <b:LCID>0</b:LCID>
    <b:Author>
      <b:Author>
        <b:NameList>
          <b:Person>
            <b:Last>Takashina</b:Last>
            <b:First>J.</b:First>
          </b:Person>
          <b:Person>
            <b:Last>Rimer</b:Last>
            <b:First>J.</b:First>
            <b:Middle>T.</b:Middle>
          </b:Person>
          <b:Person>
            <b:Last>Bolas</b:Last>
            <b:First>G.</b:First>
            <b:Middle>D.</b:Middle>
          </b:Person>
        </b:NameList>
      </b:Author>
    </b:Author>
    <b:Title>Paris in Japan: The Japanese Encounter with European Painting</b:Title>
    <b:City>Tokyo</b:City>
    <b:CountryRegion>Japan</b:CountryRegion>
    <b:Publisher>Japan Foundation</b:Publisher>
    <b:Year>1987</b:Year>
    <b:RefOrder>5</b:RefOrder>
  </b:Source>
</b:Sources>
</file>

<file path=customXml/itemProps1.xml><?xml version="1.0" encoding="utf-8"?>
<ds:datastoreItem xmlns:ds="http://schemas.openxmlformats.org/officeDocument/2006/customXml" ds:itemID="{11AEC5B5-1729-8A4A-A39C-C799EFDE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2014-04-29T04:45:00Z</dcterms:created>
  <dcterms:modified xsi:type="dcterms:W3CDTF">2014-04-29T05:01:00Z</dcterms:modified>
</cp:coreProperties>
</file>