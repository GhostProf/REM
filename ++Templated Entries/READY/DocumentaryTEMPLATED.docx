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FBA6BA5" w14:textId="77777777" w:rsidTr="00922950">
        <w:tc>
          <w:tcPr>
            <w:tcW w:w="491" w:type="dxa"/>
            <w:vMerge w:val="restart"/>
            <w:shd w:val="clear" w:color="auto" w:fill="A6A6A6" w:themeFill="background1" w:themeFillShade="A6"/>
            <w:textDirection w:val="btLr"/>
          </w:tcPr>
          <w:p w14:paraId="1D0D13D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073EFCEF51D59499F521E131DD08283"/>
            </w:placeholder>
            <w:showingPlcHdr/>
            <w:dropDownList>
              <w:listItem w:displayText="Dr." w:value="Dr."/>
              <w:listItem w:displayText="Prof." w:value="Prof."/>
            </w:dropDownList>
          </w:sdtPr>
          <w:sdtContent>
            <w:tc>
              <w:tcPr>
                <w:tcW w:w="1259" w:type="dxa"/>
              </w:tcPr>
              <w:p w14:paraId="19BEEC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3DB9FA03543954DA1738824AE514F20"/>
            </w:placeholder>
            <w:text/>
          </w:sdtPr>
          <w:sdtContent>
            <w:tc>
              <w:tcPr>
                <w:tcW w:w="2073" w:type="dxa"/>
              </w:tcPr>
              <w:p w14:paraId="4C81232F" w14:textId="77777777" w:rsidR="00B574C9" w:rsidRDefault="007D7EE8" w:rsidP="007D7EE8">
                <w:r>
                  <w:t>Sarah</w:t>
                </w:r>
              </w:p>
            </w:tc>
          </w:sdtContent>
        </w:sdt>
        <w:sdt>
          <w:sdtPr>
            <w:alias w:val="Middle name"/>
            <w:tag w:val="authorMiddleName"/>
            <w:id w:val="-2076034781"/>
            <w:placeholder>
              <w:docPart w:val="E6CBC6E154BE1641A551F8CBE825A9CE"/>
            </w:placeholder>
            <w:showingPlcHdr/>
            <w:text/>
          </w:sdtPr>
          <w:sdtContent>
            <w:tc>
              <w:tcPr>
                <w:tcW w:w="2551" w:type="dxa"/>
              </w:tcPr>
              <w:p w14:paraId="112F9925" w14:textId="77777777" w:rsidR="00B574C9" w:rsidRDefault="00B574C9" w:rsidP="00922950">
                <w:r>
                  <w:rPr>
                    <w:rStyle w:val="PlaceholderText"/>
                  </w:rPr>
                  <w:t>[Middle name]</w:t>
                </w:r>
              </w:p>
            </w:tc>
          </w:sdtContent>
        </w:sdt>
        <w:sdt>
          <w:sdtPr>
            <w:alias w:val="Last name"/>
            <w:tag w:val="authorLastName"/>
            <w:id w:val="-1088529830"/>
            <w:placeholder>
              <w:docPart w:val="B827DF38C9518D4DA952C80AD7DAD6A7"/>
            </w:placeholder>
            <w:text/>
          </w:sdtPr>
          <w:sdtContent>
            <w:tc>
              <w:tcPr>
                <w:tcW w:w="2642" w:type="dxa"/>
              </w:tcPr>
              <w:p w14:paraId="6A12D676" w14:textId="77777777" w:rsidR="00B574C9" w:rsidRDefault="007D7EE8" w:rsidP="007D7EE8">
                <w:r>
                  <w:t>Childress</w:t>
                </w:r>
              </w:p>
            </w:tc>
          </w:sdtContent>
        </w:sdt>
      </w:tr>
      <w:tr w:rsidR="00B574C9" w14:paraId="293658F9" w14:textId="77777777" w:rsidTr="001A6A06">
        <w:trPr>
          <w:trHeight w:val="986"/>
        </w:trPr>
        <w:tc>
          <w:tcPr>
            <w:tcW w:w="491" w:type="dxa"/>
            <w:vMerge/>
            <w:shd w:val="clear" w:color="auto" w:fill="A6A6A6" w:themeFill="background1" w:themeFillShade="A6"/>
          </w:tcPr>
          <w:p w14:paraId="5DC07FAB" w14:textId="77777777" w:rsidR="00B574C9" w:rsidRPr="001A6A06" w:rsidRDefault="00B574C9" w:rsidP="00CF1542">
            <w:pPr>
              <w:jc w:val="center"/>
              <w:rPr>
                <w:b/>
                <w:color w:val="FFFFFF" w:themeColor="background1"/>
              </w:rPr>
            </w:pPr>
          </w:p>
        </w:tc>
        <w:sdt>
          <w:sdtPr>
            <w:alias w:val="Biography"/>
            <w:tag w:val="authorBiography"/>
            <w:id w:val="938807824"/>
            <w:placeholder>
              <w:docPart w:val="47F988913BEEF149BF36A3CE843AFBF0"/>
            </w:placeholder>
            <w:showingPlcHdr/>
          </w:sdtPr>
          <w:sdtContent>
            <w:tc>
              <w:tcPr>
                <w:tcW w:w="8525" w:type="dxa"/>
                <w:gridSpan w:val="4"/>
              </w:tcPr>
              <w:p w14:paraId="3CEE9E29" w14:textId="77777777" w:rsidR="00B574C9" w:rsidRDefault="00B574C9" w:rsidP="00922950">
                <w:r>
                  <w:rPr>
                    <w:rStyle w:val="PlaceholderText"/>
                  </w:rPr>
                  <w:t>[Enter your biography]</w:t>
                </w:r>
              </w:p>
            </w:tc>
          </w:sdtContent>
        </w:sdt>
      </w:tr>
      <w:tr w:rsidR="00B574C9" w14:paraId="7416E36F" w14:textId="77777777" w:rsidTr="001A6A06">
        <w:trPr>
          <w:trHeight w:val="986"/>
        </w:trPr>
        <w:tc>
          <w:tcPr>
            <w:tcW w:w="491" w:type="dxa"/>
            <w:vMerge/>
            <w:shd w:val="clear" w:color="auto" w:fill="A6A6A6" w:themeFill="background1" w:themeFillShade="A6"/>
          </w:tcPr>
          <w:p w14:paraId="25000646" w14:textId="77777777" w:rsidR="00B574C9" w:rsidRPr="001A6A06" w:rsidRDefault="00B574C9" w:rsidP="00CF1542">
            <w:pPr>
              <w:jc w:val="center"/>
              <w:rPr>
                <w:b/>
                <w:color w:val="FFFFFF" w:themeColor="background1"/>
              </w:rPr>
            </w:pPr>
          </w:p>
        </w:tc>
        <w:sdt>
          <w:sdtPr>
            <w:alias w:val="Affiliation"/>
            <w:tag w:val="affiliation"/>
            <w:id w:val="2012937915"/>
            <w:placeholder>
              <w:docPart w:val="505263ED0054FA498A93A3ADDB95BFCB"/>
            </w:placeholder>
            <w:showingPlcHdr/>
            <w:text/>
          </w:sdtPr>
          <w:sdtContent>
            <w:tc>
              <w:tcPr>
                <w:tcW w:w="8525" w:type="dxa"/>
                <w:gridSpan w:val="4"/>
              </w:tcPr>
              <w:p w14:paraId="0CFD7FA7" w14:textId="77777777" w:rsidR="00B574C9" w:rsidRDefault="00B574C9" w:rsidP="00B574C9">
                <w:r>
                  <w:rPr>
                    <w:rStyle w:val="PlaceholderText"/>
                  </w:rPr>
                  <w:t>[Enter the institution with which you are affiliated]</w:t>
                </w:r>
              </w:p>
            </w:tc>
          </w:sdtContent>
        </w:sdt>
      </w:tr>
    </w:tbl>
    <w:p w14:paraId="2D201B4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F3861A" w14:textId="77777777" w:rsidTr="00244BB0">
        <w:tc>
          <w:tcPr>
            <w:tcW w:w="9016" w:type="dxa"/>
            <w:shd w:val="clear" w:color="auto" w:fill="A6A6A6" w:themeFill="background1" w:themeFillShade="A6"/>
            <w:tcMar>
              <w:top w:w="113" w:type="dxa"/>
              <w:bottom w:w="113" w:type="dxa"/>
            </w:tcMar>
          </w:tcPr>
          <w:p w14:paraId="43C23EE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D3A70CF" w14:textId="77777777" w:rsidTr="003F0D73">
        <w:sdt>
          <w:sdtPr>
            <w:rPr>
              <w:b/>
            </w:rPr>
            <w:alias w:val="Article headword"/>
            <w:tag w:val="articleHeadword"/>
            <w:id w:val="-361440020"/>
            <w:placeholder>
              <w:docPart w:val="5E59312021639F43B853DC17B985A8A7"/>
            </w:placeholder>
            <w:text/>
          </w:sdtPr>
          <w:sdtContent>
            <w:tc>
              <w:tcPr>
                <w:tcW w:w="9016" w:type="dxa"/>
                <w:tcMar>
                  <w:top w:w="113" w:type="dxa"/>
                  <w:bottom w:w="113" w:type="dxa"/>
                </w:tcMar>
              </w:tcPr>
              <w:p w14:paraId="526C3BAE" w14:textId="77777777" w:rsidR="003F0D73" w:rsidRPr="00FB589A" w:rsidRDefault="007D7EE8" w:rsidP="007D7EE8">
                <w:pPr>
                  <w:rPr>
                    <w:b/>
                  </w:rPr>
                </w:pPr>
                <w:r>
                  <w:rPr>
                    <w:b/>
                  </w:rPr>
                  <w:t xml:space="preserve">Documentary </w:t>
                </w:r>
              </w:p>
            </w:tc>
          </w:sdtContent>
        </w:sdt>
      </w:tr>
      <w:tr w:rsidR="00464699" w14:paraId="1F7FFFCC" w14:textId="77777777" w:rsidTr="007A0180">
        <w:sdt>
          <w:sdtPr>
            <w:alias w:val="Variant headwords"/>
            <w:tag w:val="variantHeadwords"/>
            <w:id w:val="173464402"/>
            <w:placeholder>
              <w:docPart w:val="C2925EC3978BEE4AAF2A9886FFB8D76B"/>
            </w:placeholder>
            <w:showingPlcHdr/>
          </w:sdtPr>
          <w:sdtContent>
            <w:tc>
              <w:tcPr>
                <w:tcW w:w="9016" w:type="dxa"/>
                <w:tcMar>
                  <w:top w:w="113" w:type="dxa"/>
                  <w:bottom w:w="113" w:type="dxa"/>
                </w:tcMar>
              </w:tcPr>
              <w:p w14:paraId="66066C9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2BB985" w14:textId="77777777" w:rsidTr="003F0D73">
        <w:sdt>
          <w:sdtPr>
            <w:alias w:val="Abstract"/>
            <w:tag w:val="abstract"/>
            <w:id w:val="-635871867"/>
            <w:placeholder>
              <w:docPart w:val="5391E7E512DF8745BF4E80E4795DAAF9"/>
            </w:placeholder>
            <w:showingPlcHdr/>
          </w:sdtPr>
          <w:sdtContent>
            <w:tc>
              <w:tcPr>
                <w:tcW w:w="9016" w:type="dxa"/>
                <w:tcMar>
                  <w:top w:w="113" w:type="dxa"/>
                  <w:bottom w:w="113" w:type="dxa"/>
                </w:tcMar>
              </w:tcPr>
              <w:p w14:paraId="0C84F80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7802C5E" w14:textId="77777777" w:rsidTr="003F0D73">
        <w:sdt>
          <w:sdtPr>
            <w:alias w:val="Article text"/>
            <w:tag w:val="articleText"/>
            <w:id w:val="634067588"/>
            <w:placeholder>
              <w:docPart w:val="03289ADC4313514387A4BA2AAA747A04"/>
            </w:placeholder>
          </w:sdtPr>
          <w:sdtContent>
            <w:tc>
              <w:tcPr>
                <w:tcW w:w="9016" w:type="dxa"/>
                <w:tcMar>
                  <w:top w:w="113" w:type="dxa"/>
                  <w:bottom w:w="113" w:type="dxa"/>
                </w:tcMar>
              </w:tcPr>
              <w:p w14:paraId="7C791E1F" w14:textId="477C114F" w:rsidR="007D7EE8" w:rsidRPr="007A0180" w:rsidRDefault="007D7EE8" w:rsidP="007A0180">
                <w:pPr>
                  <w:widowControl w:val="0"/>
                  <w:autoSpaceDE w:val="0"/>
                  <w:autoSpaceDN w:val="0"/>
                  <w:adjustRightInd w:val="0"/>
                  <w:rPr>
                    <w:rFonts w:ascii="Times New Roman" w:hAnsi="Times New Roman" w:cs="Helvetica"/>
                  </w:rPr>
                </w:pPr>
                <w:r w:rsidRPr="00B84D96">
                  <w:rPr>
                    <w:rFonts w:ascii="Times New Roman" w:hAnsi="Times New Roman"/>
                  </w:rPr>
                  <w:t xml:space="preserve">Documentaries involve self-conscious reflections on modern life. Early newsreels and </w:t>
                </w:r>
                <w:r w:rsidRPr="007A0180">
                  <w:rPr>
                    <w:rFonts w:ascii="Times New Roman" w:hAnsi="Times New Roman"/>
                  </w:rPr>
                  <w:t>actualities</w:t>
                </w:r>
                <w:r w:rsidRPr="00B84D96">
                  <w:rPr>
                    <w:rFonts w:ascii="Times New Roman" w:hAnsi="Times New Roman"/>
                  </w:rPr>
                  <w:t xml:space="preserve"> displayed film’s capacity to document events and everyday life as they happened, leading viewers to believe </w:t>
                </w:r>
                <w:r w:rsidR="00ED104D">
                  <w:rPr>
                    <w:rFonts w:ascii="Times New Roman" w:hAnsi="Times New Roman"/>
                  </w:rPr>
                  <w:t>the notion that ‘</w:t>
                </w:r>
                <w:r w:rsidRPr="00B84D96">
                  <w:rPr>
                    <w:rFonts w:ascii="Times New Roman" w:hAnsi="Times New Roman"/>
                  </w:rPr>
                  <w:t>what you see is what there was</w:t>
                </w:r>
                <w:r w:rsidR="006A4257">
                  <w:rPr>
                    <w:rFonts w:ascii="Times New Roman" w:hAnsi="Times New Roman"/>
                  </w:rPr>
                  <w:t>,</w:t>
                </w:r>
                <w:r w:rsidR="00ED104D">
                  <w:rPr>
                    <w:rFonts w:ascii="Times New Roman" w:hAnsi="Times New Roman"/>
                  </w:rPr>
                  <w:t>’</w:t>
                </w:r>
                <w:r w:rsidR="00196006">
                  <w:rPr>
                    <w:rFonts w:ascii="Times New Roman" w:hAnsi="Times New Roman"/>
                  </w:rPr>
                  <w:t xml:space="preserve"> </w:t>
                </w:r>
                <w:r w:rsidRPr="00B84D96">
                  <w:rPr>
                    <w:rFonts w:ascii="Times New Roman" w:hAnsi="Times New Roman"/>
                  </w:rPr>
                  <w:t>and contributing to documentary’s association with fact and truth. The transition from document to documentary occurred when filmmakers like Robert Flaherty and Dziga Vertov expressed a perspective on what they recorded. This perspective became a way to persuade</w:t>
                </w:r>
                <w:r w:rsidR="008F7E3A">
                  <w:rPr>
                    <w:rFonts w:ascii="Times New Roman" w:hAnsi="Times New Roman"/>
                  </w:rPr>
                  <w:t xml:space="preserve"> the audience</w:t>
                </w:r>
                <w:r w:rsidRPr="00B84D96">
                  <w:rPr>
                    <w:rFonts w:ascii="Times New Roman" w:hAnsi="Times New Roman"/>
                  </w:rPr>
                  <w:t>, especially in national documentaries and propaganda. After World War II, growing scepticism prompted filmmakers to pursue more immediate and spontaneous experiences</w:t>
                </w:r>
                <w:r w:rsidR="00B13052">
                  <w:rPr>
                    <w:rFonts w:ascii="Times New Roman" w:hAnsi="Times New Roman"/>
                  </w:rPr>
                  <w:t>,</w:t>
                </w:r>
                <w:r w:rsidRPr="00B84D96">
                  <w:rPr>
                    <w:rFonts w:ascii="Times New Roman" w:hAnsi="Times New Roman"/>
                  </w:rPr>
                  <w:t xml:space="preserve"> and </w:t>
                </w:r>
                <w:r w:rsidR="00B13052">
                  <w:rPr>
                    <w:rFonts w:ascii="Times New Roman" w:hAnsi="Times New Roman"/>
                  </w:rPr>
                  <w:t xml:space="preserve">to </w:t>
                </w:r>
                <w:r w:rsidRPr="00B84D96">
                  <w:rPr>
                    <w:rFonts w:ascii="Times New Roman" w:hAnsi="Times New Roman"/>
                  </w:rPr>
                  <w:t xml:space="preserve">invite audiences to interpret material for themselves. Since then, documentaries have highlighted and examined conventions of representation and documentary theory and practice, a process resembling modernism’s questioning of knowledge, authority, and authorship. </w:t>
                </w:r>
              </w:p>
              <w:p w14:paraId="4D85804D" w14:textId="77777777" w:rsidR="007D7EE8" w:rsidRPr="00B84D96" w:rsidRDefault="007D7EE8" w:rsidP="007D7EE8">
                <w:pPr>
                  <w:widowControl w:val="0"/>
                  <w:autoSpaceDE w:val="0"/>
                  <w:autoSpaceDN w:val="0"/>
                  <w:adjustRightInd w:val="0"/>
                  <w:rPr>
                    <w:rFonts w:ascii="Times New Roman" w:hAnsi="Times New Roman" w:cs="Helvetica"/>
                  </w:rPr>
                </w:pPr>
              </w:p>
              <w:p w14:paraId="1597D953" w14:textId="77777777" w:rsidR="007D7EE8" w:rsidRPr="00B84D96" w:rsidRDefault="007D7EE8" w:rsidP="007D7EE8">
                <w:pPr>
                  <w:widowControl w:val="0"/>
                  <w:autoSpaceDE w:val="0"/>
                  <w:autoSpaceDN w:val="0"/>
                  <w:adjustRightInd w:val="0"/>
                  <w:rPr>
                    <w:rFonts w:ascii="Times New Roman" w:hAnsi="Times New Roman"/>
                  </w:rPr>
                </w:pPr>
                <w:r w:rsidRPr="00B84D96">
                  <w:rPr>
                    <w:rFonts w:ascii="Times New Roman" w:hAnsi="Times New Roman"/>
                  </w:rPr>
                  <w:t xml:space="preserve">Since documentary’s beginning, filmmakers have constantly searched for ways to analyse modern life and explore human nature. </w:t>
                </w:r>
                <w:r w:rsidRPr="00B84D96">
                  <w:rPr>
                    <w:rFonts w:ascii="Times New Roman" w:hAnsi="Times New Roman" w:cs="Helvetica"/>
                  </w:rPr>
                  <w:t>The formal experiments resulting from this search have catalysed the creation of new documentary practices over time that address key issues within documentary filmmaking and modernism: the distortions of representation, the ideology inherent within art, and the construction of reality and truth in film and knowledge.</w:t>
                </w:r>
              </w:p>
              <w:p w14:paraId="688AD69E" w14:textId="77777777" w:rsidR="00A17A56" w:rsidRDefault="00A17A56" w:rsidP="007D7EE8">
                <w:pPr>
                  <w:widowControl w:val="0"/>
                  <w:autoSpaceDE w:val="0"/>
                  <w:autoSpaceDN w:val="0"/>
                  <w:adjustRightInd w:val="0"/>
                  <w:rPr>
                    <w:rFonts w:ascii="Times New Roman" w:hAnsi="Times New Roman"/>
                  </w:rPr>
                </w:pPr>
              </w:p>
              <w:p w14:paraId="22D3525A" w14:textId="77777777" w:rsidR="007D7EE8" w:rsidRPr="00B84D96" w:rsidRDefault="007D7EE8" w:rsidP="00172136">
                <w:pPr>
                  <w:pStyle w:val="Heading1"/>
                  <w:outlineLvl w:val="0"/>
                </w:pPr>
                <w:r w:rsidRPr="00B84D96">
                  <w:t xml:space="preserve">Newsreels and actualities </w:t>
                </w:r>
              </w:p>
              <w:p w14:paraId="200B13B9" w14:textId="1EE86B86" w:rsidR="007D7EE8" w:rsidRPr="00B84D96" w:rsidRDefault="007D7EE8" w:rsidP="007D7EE8">
                <w:pPr>
                  <w:widowControl w:val="0"/>
                  <w:autoSpaceDE w:val="0"/>
                  <w:autoSpaceDN w:val="0"/>
                  <w:adjustRightInd w:val="0"/>
                  <w:rPr>
                    <w:rFonts w:ascii="Times New Roman" w:hAnsi="Times New Roman"/>
                  </w:rPr>
                </w:pPr>
                <w:r w:rsidRPr="00B84D96">
                  <w:rPr>
                    <w:rFonts w:ascii="Times New Roman" w:hAnsi="Times New Roman"/>
                  </w:rPr>
                  <w:t xml:space="preserve">Early unedited newsreels and actuality films, like those of </w:t>
                </w:r>
                <w:r w:rsidRPr="003902BF">
                  <w:rPr>
                    <w:rFonts w:ascii="Times New Roman" w:hAnsi="Times New Roman"/>
                  </w:rPr>
                  <w:t>Auguste and Louis Lumière</w:t>
                </w:r>
                <w:r w:rsidRPr="00B84D96">
                  <w:rPr>
                    <w:rFonts w:ascii="Times New Roman" w:hAnsi="Times New Roman"/>
                  </w:rPr>
                  <w:t xml:space="preserve"> and </w:t>
                </w:r>
                <w:r w:rsidRPr="003902BF">
                  <w:rPr>
                    <w:rFonts w:ascii="Times New Roman" w:hAnsi="Times New Roman"/>
                  </w:rPr>
                  <w:t>Thomas Edison</w:t>
                </w:r>
                <w:r w:rsidRPr="00B84D96">
                  <w:rPr>
                    <w:rFonts w:ascii="Times New Roman" w:hAnsi="Times New Roman"/>
                  </w:rPr>
                  <w:t xml:space="preserve"> in the 1890s, documented modern life and displayed film’s capacity to capture everyday and historical events as they happened. These films gave viewers a chance to witness the unusual</w:t>
                </w:r>
                <w:r w:rsidR="00572356">
                  <w:rPr>
                    <w:rFonts w:ascii="Times New Roman" w:hAnsi="Times New Roman"/>
                  </w:rPr>
                  <w:t xml:space="preserve"> or </w:t>
                </w:r>
                <w:r w:rsidRPr="00B84D96">
                  <w:rPr>
                    <w:rFonts w:ascii="Times New Roman" w:hAnsi="Times New Roman"/>
                  </w:rPr>
                  <w:t>the familiar in a new way, but they als</w:t>
                </w:r>
                <w:r w:rsidR="00A655C5">
                  <w:rPr>
                    <w:rFonts w:ascii="Times New Roman" w:hAnsi="Times New Roman"/>
                  </w:rPr>
                  <w:t>o leveraged film’s indexicality</w:t>
                </w:r>
                <w:r w:rsidRPr="00B84D96">
                  <w:rPr>
                    <w:rFonts w:ascii="Times New Roman" w:hAnsi="Times New Roman"/>
                  </w:rPr>
                  <w:t xml:space="preserve"> </w:t>
                </w:r>
                <w:r w:rsidR="00A655C5">
                  <w:rPr>
                    <w:rFonts w:ascii="Times New Roman" w:hAnsi="Times New Roman"/>
                  </w:rPr>
                  <w:t>(</w:t>
                </w:r>
                <w:r w:rsidRPr="00B84D96">
                  <w:rPr>
                    <w:rFonts w:ascii="Times New Roman" w:hAnsi="Times New Roman"/>
                  </w:rPr>
                  <w:t>the physical relationship between the ob</w:t>
                </w:r>
                <w:r w:rsidR="00A655C5">
                  <w:rPr>
                    <w:rFonts w:ascii="Times New Roman" w:hAnsi="Times New Roman"/>
                  </w:rPr>
                  <w:t>ject photographed and its image),</w:t>
                </w:r>
                <w:r w:rsidRPr="00B84D96">
                  <w:rPr>
                    <w:rFonts w:ascii="Times New Roman" w:hAnsi="Times New Roman"/>
                  </w:rPr>
                  <w:t xml:space="preserve"> and provided a vivid impression of fideli</w:t>
                </w:r>
                <w:r w:rsidR="00865385">
                  <w:rPr>
                    <w:rFonts w:ascii="Times New Roman" w:hAnsi="Times New Roman"/>
                  </w:rPr>
                  <w:t>ty that led viewers to believe ‘what you see is what there was.’</w:t>
                </w:r>
              </w:p>
              <w:p w14:paraId="64006F8E" w14:textId="77777777" w:rsidR="007D7EE8" w:rsidRPr="00B84D96" w:rsidRDefault="007D7EE8" w:rsidP="007D7EE8">
                <w:pPr>
                  <w:widowControl w:val="0"/>
                  <w:autoSpaceDE w:val="0"/>
                  <w:autoSpaceDN w:val="0"/>
                  <w:adjustRightInd w:val="0"/>
                  <w:rPr>
                    <w:rFonts w:ascii="Times New Roman" w:hAnsi="Times New Roman"/>
                  </w:rPr>
                </w:pPr>
              </w:p>
              <w:p w14:paraId="7FC48222" w14:textId="77777777" w:rsidR="007D7EE8" w:rsidRPr="00B84D96" w:rsidRDefault="007D7EE8" w:rsidP="00172136">
                <w:pPr>
                  <w:pStyle w:val="Heading1"/>
                  <w:outlineLvl w:val="0"/>
                </w:pPr>
                <w:r w:rsidRPr="00B84D96">
                  <w:t xml:space="preserve">Ethnographic, city symphony, and avant-garde films </w:t>
                </w:r>
              </w:p>
              <w:p w14:paraId="30C1539B" w14:textId="286D53C5" w:rsidR="007D7EE8" w:rsidRPr="00B84D96" w:rsidRDefault="007D7EE8" w:rsidP="007D7EE8">
                <w:pPr>
                  <w:widowControl w:val="0"/>
                  <w:autoSpaceDE w:val="0"/>
                  <w:autoSpaceDN w:val="0"/>
                  <w:adjustRightInd w:val="0"/>
                  <w:rPr>
                    <w:rFonts w:ascii="Times New Roman" w:hAnsi="Times New Roman"/>
                  </w:rPr>
                </w:pPr>
                <w:r w:rsidRPr="00B84D96">
                  <w:rPr>
                    <w:rFonts w:ascii="Times New Roman" w:hAnsi="Times New Roman"/>
                  </w:rPr>
                  <w:t xml:space="preserve">According to Bill Nichols, the transition from document to documentary occurred in the 1920s with the production of ethnographic films, like Flaherty’s </w:t>
                </w:r>
                <w:r w:rsidRPr="003902BF">
                  <w:rPr>
                    <w:rFonts w:ascii="Times New Roman" w:hAnsi="Times New Roman"/>
                    <w:i/>
                  </w:rPr>
                  <w:t>Nanook of the North</w:t>
                </w:r>
                <w:r w:rsidR="00D768BD">
                  <w:rPr>
                    <w:rFonts w:ascii="Times New Roman" w:hAnsi="Times New Roman"/>
                  </w:rPr>
                  <w:t xml:space="preserve"> (1922) (</w:t>
                </w:r>
                <w:r w:rsidRPr="00B84D96">
                  <w:rPr>
                    <w:rFonts w:ascii="Times New Roman" w:hAnsi="Times New Roman"/>
                  </w:rPr>
                  <w:t>considered by many to be the first documentary</w:t>
                </w:r>
                <w:r w:rsidR="00D768BD">
                  <w:rPr>
                    <w:rFonts w:ascii="Times New Roman" w:hAnsi="Times New Roman"/>
                  </w:rPr>
                  <w:t>),</w:t>
                </w:r>
                <w:r w:rsidRPr="00B84D96">
                  <w:rPr>
                    <w:rFonts w:ascii="Times New Roman" w:hAnsi="Times New Roman"/>
                  </w:rPr>
                  <w:t xml:space="preserve"> and Merian C. Cooper and Ernest Schoedsack’s </w:t>
                </w:r>
                <w:r w:rsidRPr="00BD07B5">
                  <w:rPr>
                    <w:rFonts w:ascii="Times New Roman" w:hAnsi="Times New Roman"/>
                    <w:i/>
                  </w:rPr>
                  <w:t>Grass: A Nation’s Battle for Life</w:t>
                </w:r>
                <w:r w:rsidRPr="00B84D96">
                  <w:rPr>
                    <w:rFonts w:ascii="Times New Roman" w:hAnsi="Times New Roman"/>
                    <w:i/>
                  </w:rPr>
                  <w:t xml:space="preserve"> </w:t>
                </w:r>
                <w:r w:rsidR="0013767B">
                  <w:rPr>
                    <w:rFonts w:ascii="Times New Roman" w:hAnsi="Times New Roman"/>
                  </w:rPr>
                  <w:t>(1925);</w:t>
                </w:r>
                <w:r w:rsidR="00A27206">
                  <w:rPr>
                    <w:rFonts w:ascii="Times New Roman" w:hAnsi="Times New Roman"/>
                  </w:rPr>
                  <w:t xml:space="preserve"> </w:t>
                </w:r>
                <w:r w:rsidR="0013767B">
                  <w:rPr>
                    <w:rFonts w:ascii="Times New Roman" w:hAnsi="Times New Roman"/>
                  </w:rPr>
                  <w:t>c</w:t>
                </w:r>
                <w:r w:rsidRPr="00B84D96">
                  <w:rPr>
                    <w:rFonts w:ascii="Times New Roman" w:hAnsi="Times New Roman"/>
                  </w:rPr>
                  <w:t xml:space="preserve">ity symphony films, including Walter Ruttmann’s </w:t>
                </w:r>
                <w:r w:rsidRPr="00B84D96">
                  <w:rPr>
                    <w:rFonts w:eastAsia="Times New Roman" w:cs="Times New Roman"/>
                    <w:i/>
                    <w:iCs/>
                  </w:rPr>
                  <w:t>Berlin: Die Sinfonie der Großstadt</w:t>
                </w:r>
                <w:r w:rsidRPr="00B84D96">
                  <w:t xml:space="preserve"> (</w:t>
                </w:r>
                <w:r w:rsidRPr="0013767B">
                  <w:rPr>
                    <w:rFonts w:ascii="Times New Roman" w:hAnsi="Times New Roman"/>
                    <w:i/>
                  </w:rPr>
                  <w:t>Berlin: Symphony of a Great City</w:t>
                </w:r>
                <w:r w:rsidRPr="00B84D96">
                  <w:rPr>
                    <w:rFonts w:ascii="Times New Roman" w:hAnsi="Times New Roman"/>
                  </w:rPr>
                  <w:t xml:space="preserve">, 1927) and Dziga Vertov’s </w:t>
                </w:r>
                <w:r w:rsidRPr="00B84D96">
                  <w:rPr>
                    <w:rFonts w:eastAsia="Times New Roman" w:cs="Times New Roman"/>
                    <w:i/>
                    <w:iCs/>
                  </w:rPr>
                  <w:t>Chelovek s kinoapparatom</w:t>
                </w:r>
                <w:r w:rsidRPr="00B84D96">
                  <w:t xml:space="preserve"> (</w:t>
                </w:r>
                <w:r w:rsidRPr="0013767B">
                  <w:rPr>
                    <w:rFonts w:ascii="Times New Roman" w:hAnsi="Times New Roman"/>
                    <w:i/>
                  </w:rPr>
                  <w:t>Man with a Movie Camera</w:t>
                </w:r>
                <w:r w:rsidRPr="00B84D96">
                  <w:rPr>
                    <w:rFonts w:ascii="Times New Roman" w:hAnsi="Times New Roman"/>
                  </w:rPr>
                  <w:t xml:space="preserve">, 1929); and avant-garde films, such as Man Ray’s </w:t>
                </w:r>
                <w:r w:rsidRPr="00B84D96">
                  <w:rPr>
                    <w:rFonts w:eastAsia="Times New Roman" w:cs="Times New Roman"/>
                    <w:bCs/>
                    <w:i/>
                    <w:iCs/>
                  </w:rPr>
                  <w:t xml:space="preserve">Le </w:t>
                </w:r>
                <w:r w:rsidRPr="00B84D96">
                  <w:rPr>
                    <w:rFonts w:eastAsia="Times New Roman" w:cs="Times New Roman"/>
                    <w:bCs/>
                    <w:i/>
                    <w:iCs/>
                  </w:rPr>
                  <w:lastRenderedPageBreak/>
                  <w:t>Retour à la Raison</w:t>
                </w:r>
                <w:r w:rsidRPr="00B84D96">
                  <w:rPr>
                    <w:rFonts w:ascii="Times New Roman" w:hAnsi="Times New Roman"/>
                  </w:rPr>
                  <w:t xml:space="preserve"> (</w:t>
                </w:r>
                <w:r w:rsidRPr="0013767B">
                  <w:rPr>
                    <w:rFonts w:ascii="Times New Roman" w:hAnsi="Times New Roman"/>
                    <w:i/>
                  </w:rPr>
                  <w:t>Return to Reason</w:t>
                </w:r>
                <w:r w:rsidRPr="00B84D96">
                  <w:rPr>
                    <w:rFonts w:ascii="Times New Roman" w:hAnsi="Times New Roman"/>
                  </w:rPr>
                  <w:t>, 1923)</w:t>
                </w:r>
                <w:r w:rsidR="0013767B">
                  <w:rPr>
                    <w:rFonts w:ascii="Times New Roman" w:hAnsi="Times New Roman"/>
                  </w:rPr>
                  <w:t>,</w:t>
                </w:r>
                <w:r w:rsidRPr="00B84D96">
                  <w:rPr>
                    <w:rFonts w:ascii="Times New Roman" w:hAnsi="Times New Roman"/>
                  </w:rPr>
                  <w:t xml:space="preserve"> and Fernand Léger and Dudley Murphy’s </w:t>
                </w:r>
                <w:r w:rsidRPr="0013767B">
                  <w:rPr>
                    <w:rFonts w:ascii="Times New Roman" w:hAnsi="Times New Roman"/>
                    <w:i/>
                  </w:rPr>
                  <w:t>Ballet Mécanique</w:t>
                </w:r>
                <w:r w:rsidRPr="00B84D96">
                  <w:rPr>
                    <w:rFonts w:ascii="Times New Roman" w:hAnsi="Times New Roman"/>
                    <w:i/>
                  </w:rPr>
                  <w:t xml:space="preserve"> </w:t>
                </w:r>
                <w:r w:rsidRPr="00B84D96">
                  <w:rPr>
                    <w:rFonts w:ascii="Times New Roman" w:hAnsi="Times New Roman"/>
                  </w:rPr>
                  <w:t xml:space="preserve">(1924). Filmmakers drew their material from the historical world but began to express a perspective on what they recorded by integrating poetic experimentation, narrative storytelling, and rhetorical oratory with indexical documentation. Film’s indexicality indicates a direct connection to the historical world and provides empirical evidence that substantiates a film’s perspective. Poetic experimentation produces that perspective by prioritizing the filmmaker’s unique view over the camera’s ability to record. These formal experiments also emphasize the constructed nature of onscreen reality and the influence of authorial voice. Using narrative, filmmakers subtly reveal their perspective through plot and character development. Since narratives tend to dramatize conflict and seek order, they also became effective instruments for posing problems and solutions. Persuasion became a documentary convention when filmmakers integrated indexicality, experimentation, and narrative to align viewers’ thoughts and feelings with the values and perspectives of the film. Creativity and actuality merged with ideology, morality, and social practice and gave rise to the use of documentary in national cinema movements around the globe. </w:t>
                </w:r>
              </w:p>
              <w:p w14:paraId="03B12187" w14:textId="77777777" w:rsidR="007D7EE8" w:rsidRPr="00B84D96" w:rsidRDefault="007D7EE8" w:rsidP="007D7EE8">
                <w:pPr>
                  <w:widowControl w:val="0"/>
                  <w:autoSpaceDE w:val="0"/>
                  <w:autoSpaceDN w:val="0"/>
                  <w:adjustRightInd w:val="0"/>
                  <w:rPr>
                    <w:rFonts w:ascii="Times New Roman" w:hAnsi="Times New Roman"/>
                  </w:rPr>
                </w:pPr>
              </w:p>
              <w:p w14:paraId="3D5FDEB5" w14:textId="77777777" w:rsidR="007D7EE8" w:rsidRPr="00B84D96" w:rsidRDefault="007D7EE8" w:rsidP="006A4257">
                <w:pPr>
                  <w:pStyle w:val="Heading1"/>
                  <w:outlineLvl w:val="0"/>
                </w:pPr>
                <w:r w:rsidRPr="00B84D96">
                  <w:t xml:space="preserve">National cinema and propaganda </w:t>
                </w:r>
              </w:p>
              <w:p w14:paraId="21EF951B" w14:textId="0BBAF271" w:rsidR="007D7EE8" w:rsidRPr="00B84D96" w:rsidRDefault="007D7EE8" w:rsidP="007D7EE8">
                <w:pPr>
                  <w:widowControl w:val="0"/>
                  <w:autoSpaceDE w:val="0"/>
                  <w:autoSpaceDN w:val="0"/>
                  <w:adjustRightInd w:val="0"/>
                  <w:rPr>
                    <w:rFonts w:ascii="Times New Roman" w:hAnsi="Times New Roman"/>
                  </w:rPr>
                </w:pPr>
                <w:r w:rsidRPr="00B84D96">
                  <w:rPr>
                    <w:rFonts w:ascii="Times New Roman" w:hAnsi="Times New Roman"/>
                  </w:rPr>
                  <w:t xml:space="preserve">In the 1930s, governments around the world were using non-fiction film to consolidate national identity and support for their policies. </w:t>
                </w:r>
                <w:r w:rsidRPr="00172136">
                  <w:rPr>
                    <w:rFonts w:ascii="Times New Roman" w:hAnsi="Times New Roman"/>
                  </w:rPr>
                  <w:t xml:space="preserve">John </w:t>
                </w:r>
                <w:r w:rsidRPr="00172136">
                  <w:rPr>
                    <w:rFonts w:ascii="Times New Roman" w:hAnsi="Times New Roman"/>
                  </w:rPr>
                  <w:t>G</w:t>
                </w:r>
                <w:r w:rsidRPr="00172136">
                  <w:rPr>
                    <w:rFonts w:ascii="Times New Roman" w:hAnsi="Times New Roman"/>
                  </w:rPr>
                  <w:t>rierson</w:t>
                </w:r>
                <w:r w:rsidRPr="00B84D96">
                  <w:rPr>
                    <w:rFonts w:ascii="Times New Roman" w:hAnsi="Times New Roman"/>
                  </w:rPr>
                  <w:t xml:space="preserve"> in Great Britain, </w:t>
                </w:r>
                <w:r w:rsidRPr="00172136">
                  <w:rPr>
                    <w:rFonts w:ascii="Times New Roman" w:hAnsi="Times New Roman"/>
                  </w:rPr>
                  <w:t>Pare Lorentz</w:t>
                </w:r>
                <w:r w:rsidRPr="00B84D96">
                  <w:rPr>
                    <w:rFonts w:ascii="Times New Roman" w:hAnsi="Times New Roman"/>
                  </w:rPr>
                  <w:t xml:space="preserve"> in the United States, and </w:t>
                </w:r>
                <w:r w:rsidRPr="00172136">
                  <w:rPr>
                    <w:rFonts w:ascii="Times New Roman" w:hAnsi="Times New Roman"/>
                  </w:rPr>
                  <w:t>Leni Riefenstahl</w:t>
                </w:r>
                <w:r w:rsidRPr="00B84D96">
                  <w:rPr>
                    <w:rFonts w:ascii="Times New Roman" w:hAnsi="Times New Roman"/>
                  </w:rPr>
                  <w:t xml:space="preserve"> in Germany provided documentary cinema with an institutional base by cultivating government production support and gathering a community of practitioners as they created films that oriented citizens to affiliate with the nation and support state policies. They also established a propaganda documentary practice, with Riefenstahl’s </w:t>
                </w:r>
                <w:r w:rsidRPr="00B84D96">
                  <w:rPr>
                    <w:rFonts w:ascii="Times New Roman" w:hAnsi="Times New Roman"/>
                    <w:i/>
                  </w:rPr>
                  <w:t>Triumph des Willens</w:t>
                </w:r>
                <w:r w:rsidRPr="00B84D96">
                  <w:rPr>
                    <w:rFonts w:ascii="Times New Roman" w:hAnsi="Times New Roman"/>
                  </w:rPr>
                  <w:t xml:space="preserve">  (</w:t>
                </w:r>
                <w:r w:rsidRPr="00172136">
                  <w:rPr>
                    <w:rFonts w:ascii="Times New Roman" w:hAnsi="Times New Roman"/>
                    <w:i/>
                  </w:rPr>
                  <w:t>Triumph of the Will</w:t>
                </w:r>
                <w:r w:rsidRPr="00B84D96">
                  <w:rPr>
                    <w:rFonts w:ascii="Times New Roman" w:hAnsi="Times New Roman"/>
                  </w:rPr>
                  <w:t xml:space="preserve">, 1935) and </w:t>
                </w:r>
                <w:r w:rsidRPr="00172136">
                  <w:rPr>
                    <w:rFonts w:ascii="Times New Roman" w:hAnsi="Times New Roman"/>
                  </w:rPr>
                  <w:t>Grierson’s counter-propaganda</w:t>
                </w:r>
                <w:r w:rsidRPr="00B84D96">
                  <w:rPr>
                    <w:rFonts w:ascii="Times New Roman" w:hAnsi="Times New Roman"/>
                  </w:rPr>
                  <w:t xml:space="preserve"> for the Canadian National Film Board. Grierson, a theorist and filmmaker, also influenced documentary’s institutionalization by championing select conventions and encouraging specific audience expectations. He was the first to give documentary a name and define it as the “creative treatment of actuality.” In his “First Principles of Documentary” (1934-1936), he provides one of the first elaborated theories of documentary and advocates a particular practice. Drawing from Flaherty, who </w:t>
                </w:r>
                <w:r w:rsidRPr="00B84D96">
                  <w:rPr>
                    <w:rFonts w:ascii="Times New Roman" w:hAnsi="Times New Roman" w:cs="Helvetica"/>
                  </w:rPr>
                  <w:t xml:space="preserve">lived among and collaborated with the Inuits who were </w:t>
                </w:r>
                <w:r w:rsidRPr="00B84D96">
                  <w:rPr>
                    <w:rFonts w:ascii="Times New Roman" w:hAnsi="Times New Roman" w:cs="Helvetica"/>
                    <w:i/>
                  </w:rPr>
                  <w:t>Nanook of the North</w:t>
                </w:r>
                <w:r w:rsidRPr="00B84D96">
                  <w:rPr>
                    <w:rFonts w:ascii="Times New Roman" w:hAnsi="Times New Roman" w:cs="Helvetica"/>
                  </w:rPr>
                  <w:t>’s subjects,</w:t>
                </w:r>
                <w:r w:rsidRPr="00B84D96">
                  <w:rPr>
                    <w:rFonts w:ascii="Times New Roman" w:hAnsi="Times New Roman"/>
                  </w:rPr>
                  <w:t xml:space="preserve"> Grierson insists dramatic stories can be drawn from an intimate understanding and interpretive presentation of the raw material of reality.</w:t>
                </w:r>
                <w:r w:rsidRPr="00B84D96">
                  <w:rPr>
                    <w:rFonts w:ascii="Times New Roman" w:hAnsi="Times New Roman" w:cs="Helvetica"/>
                  </w:rPr>
                  <w:t xml:space="preserve"> </w:t>
                </w:r>
                <w:r w:rsidRPr="00B84D96">
                  <w:rPr>
                    <w:rFonts w:ascii="Times New Roman" w:hAnsi="Times New Roman"/>
                  </w:rPr>
                  <w:t>But in contrast to Flaherty’s embrace of the exotic individual, Grierson promotes socially responsible stories grounded in city streets, factories, slums, and marketplaces. These stories provide “a cross section of reality” that reveals the modern world’s workings by demonstrating how social forces impact individuals. His theory, and debate with Flaherty, touch on a long-standing documentary issue: how to adapt practice to the “mind and spirit of the times” to portray compelling stories that examine a changing world and our changing understanding of it.</w:t>
                </w:r>
                <w:r w:rsidRPr="00B84D96">
                  <w:rPr>
                    <w:rStyle w:val="FootnoteReference"/>
                    <w:rFonts w:ascii="Times New Roman" w:hAnsi="Times New Roman"/>
                  </w:rPr>
                  <w:t xml:space="preserve"> </w:t>
                </w:r>
              </w:p>
              <w:p w14:paraId="7F37EDFE" w14:textId="77777777" w:rsidR="007D7EE8" w:rsidRPr="00B84D96" w:rsidRDefault="007D7EE8" w:rsidP="007D7EE8">
                <w:pPr>
                  <w:rPr>
                    <w:rFonts w:ascii="Times New Roman" w:hAnsi="Times New Roman"/>
                  </w:rPr>
                </w:pPr>
              </w:p>
              <w:p w14:paraId="1FB22A87" w14:textId="77777777" w:rsidR="007D7EE8" w:rsidRPr="00B84D96" w:rsidRDefault="007D7EE8" w:rsidP="007D7EE8">
                <w:pPr>
                  <w:widowControl w:val="0"/>
                  <w:autoSpaceDE w:val="0"/>
                  <w:autoSpaceDN w:val="0"/>
                  <w:adjustRightInd w:val="0"/>
                  <w:ind w:right="-360"/>
                  <w:rPr>
                    <w:rFonts w:ascii="Times New Roman" w:hAnsi="Times New Roman" w:cs="Helvetica"/>
                  </w:rPr>
                </w:pPr>
                <w:r w:rsidRPr="00B84D96">
                  <w:rPr>
                    <w:rFonts w:ascii="Times New Roman" w:hAnsi="Times New Roman" w:cs="Helvetica"/>
                  </w:rPr>
                  <w:t xml:space="preserve">World War II changed the power dynamic inscribed in documentaries. The war’s traumas contributed to a scepticism of authority. Also, technological advancements in filmmaking equipment produced mobile cameras and audio recorders that freed filmmakers to pursue more immediate and spontaneous experiences. These postwar films attacked conventions and tradition and worked to capture an unmediated understanding of reality. Perhaps most importantly, filmmakers invested authority and knowledge in viewers rather than in a government, author, or narrator. They invited audiences to discover insights about the world for themselves. </w:t>
                </w:r>
              </w:p>
              <w:p w14:paraId="11163D42" w14:textId="77777777" w:rsidR="007D7EE8" w:rsidRPr="00B84D96" w:rsidRDefault="007D7EE8" w:rsidP="007D7EE8">
                <w:pPr>
                  <w:widowControl w:val="0"/>
                  <w:autoSpaceDE w:val="0"/>
                  <w:autoSpaceDN w:val="0"/>
                  <w:adjustRightInd w:val="0"/>
                  <w:rPr>
                    <w:rFonts w:ascii="Times New Roman" w:hAnsi="Times New Roman" w:cs="Helvetica"/>
                  </w:rPr>
                </w:pPr>
              </w:p>
              <w:p w14:paraId="1D38DA01" w14:textId="77777777" w:rsidR="007D7EE8" w:rsidRPr="00B84D96" w:rsidRDefault="007D7EE8" w:rsidP="006A4257">
                <w:pPr>
                  <w:pStyle w:val="Heading1"/>
                  <w:outlineLvl w:val="0"/>
                </w:pPr>
                <w:r w:rsidRPr="00B84D96">
                  <w:t xml:space="preserve">Direct cinema and cinéma vérité </w:t>
                </w:r>
              </w:p>
              <w:p w14:paraId="291027B7" w14:textId="4ED5D2B5" w:rsidR="007D7EE8" w:rsidRPr="00B84D96" w:rsidRDefault="007D7EE8" w:rsidP="007D7EE8">
                <w:pPr>
                  <w:widowControl w:val="0"/>
                  <w:autoSpaceDE w:val="0"/>
                  <w:autoSpaceDN w:val="0"/>
                  <w:adjustRightInd w:val="0"/>
                  <w:rPr>
                    <w:rFonts w:ascii="Times New Roman" w:hAnsi="Times New Roman" w:cs="Helvetica"/>
                  </w:rPr>
                </w:pPr>
                <w:r w:rsidRPr="00B84D96">
                  <w:rPr>
                    <w:rFonts w:ascii="Times New Roman" w:hAnsi="Times New Roman" w:cs="Helvetica"/>
                  </w:rPr>
                  <w:t xml:space="preserve">In the late 1950s, Michel Brault in Quebec and Robert Drew and Ricky Leacock in Boston pioneered the </w:t>
                </w:r>
                <w:r w:rsidRPr="00172136">
                  <w:rPr>
                    <w:rFonts w:ascii="Times New Roman" w:hAnsi="Times New Roman" w:cs="Helvetica"/>
                  </w:rPr>
                  <w:t>direct cinema</w:t>
                </w:r>
                <w:r w:rsidRPr="00B84D96">
                  <w:rPr>
                    <w:rFonts w:ascii="Times New Roman" w:hAnsi="Times New Roman" w:cs="Helvetica"/>
                  </w:rPr>
                  <w:t xml:space="preserve"> movement, which presents dramas of people living through significant events. In Brault and Gilles Groulx’s </w:t>
                </w:r>
                <w:r w:rsidRPr="00172136">
                  <w:rPr>
                    <w:rFonts w:ascii="Times New Roman" w:hAnsi="Times New Roman" w:cs="Helvetica"/>
                    <w:i/>
                  </w:rPr>
                  <w:t>Les raquetteurs</w:t>
                </w:r>
                <w:r w:rsidRPr="00B84D96">
                  <w:rPr>
                    <w:rFonts w:ascii="Times New Roman" w:hAnsi="Times New Roman" w:cs="Helvetica"/>
                    <w:i/>
                  </w:rPr>
                  <w:t xml:space="preserve"> </w:t>
                </w:r>
                <w:r w:rsidRPr="00B84D96">
                  <w:rPr>
                    <w:rFonts w:ascii="Times New Roman" w:hAnsi="Times New Roman" w:cs="Helvetica"/>
                  </w:rPr>
                  <w:t xml:space="preserve">(1958) and Drew’s </w:t>
                </w:r>
                <w:r w:rsidRPr="00172136">
                  <w:rPr>
                    <w:rFonts w:ascii="Times New Roman" w:hAnsi="Times New Roman" w:cs="Helvetica"/>
                    <w:i/>
                  </w:rPr>
                  <w:t>Primary</w:t>
                </w:r>
                <w:r w:rsidRPr="00B84D96">
                  <w:rPr>
                    <w:rFonts w:ascii="Times New Roman" w:hAnsi="Times New Roman" w:cs="Helvetica"/>
                    <w:i/>
                  </w:rPr>
                  <w:t xml:space="preserve"> </w:t>
                </w:r>
                <w:r w:rsidRPr="00B84D96">
                  <w:rPr>
                    <w:rFonts w:ascii="Times New Roman" w:hAnsi="Times New Roman" w:cs="Helvetica"/>
                  </w:rPr>
                  <w:t xml:space="preserve">(1960), we can see evidence of an observational style, with the camera acting as a “fly on the wall” in the midst of stressful or diverting situations to encourage subjects to ignore the camera and be (or act) like themselves and thus reveal truths about human nature. Though the stories seem to tell themselves, </w:t>
                </w:r>
                <w:r w:rsidRPr="00B84D96">
                  <w:rPr>
                    <w:rFonts w:ascii="Times New Roman" w:hAnsi="Times New Roman" w:cs="Helvetica"/>
                  </w:rPr>
                  <w:lastRenderedPageBreak/>
                  <w:t>extensive filming and editing is required to give the material shape and drama. As this observational form developed, practitioners disagreed on the role of filmmaker involvement. Direct cinema</w:t>
                </w:r>
                <w:r w:rsidRPr="00B84D96">
                  <w:rPr>
                    <w:rFonts w:ascii="Times New Roman" w:hAnsi="Times New Roman" w:cs="Helvetica"/>
                    <w:i/>
                  </w:rPr>
                  <w:t xml:space="preserve"> </w:t>
                </w:r>
                <w:r w:rsidRPr="00B84D96">
                  <w:rPr>
                    <w:rFonts w:ascii="Times New Roman" w:hAnsi="Times New Roman" w:cs="Helvetica"/>
                  </w:rPr>
                  <w:t xml:space="preserve">filmmakers, like Albert and David Maysles, who gave the movement its name, aspire to invisibility so they can objectively observe events and acts as they take place, though their subjective understanding of the situation prompts them to film certain elements within it. They look for epiphanies in the “spontaneous juxtapositions” of captured moments and present them to viewers to interpret. In contrast, </w:t>
                </w:r>
                <w:r w:rsidRPr="00172136">
                  <w:rPr>
                    <w:rFonts w:ascii="Times New Roman" w:hAnsi="Times New Roman"/>
                    <w:i/>
                  </w:rPr>
                  <w:t>cinéma vérité</w:t>
                </w:r>
                <w:r w:rsidRPr="00B84D96">
                  <w:rPr>
                    <w:rFonts w:ascii="Times New Roman" w:hAnsi="Times New Roman"/>
                  </w:rPr>
                  <w:t xml:space="preserve"> </w:t>
                </w:r>
                <w:r w:rsidRPr="00B84D96">
                  <w:rPr>
                    <w:rFonts w:ascii="Times New Roman" w:hAnsi="Times New Roman" w:cs="Helvetica"/>
                  </w:rPr>
                  <w:t xml:space="preserve">filmmakers, like Jean Rouch and Chris Marker, espouse the theories of Vertov’s </w:t>
                </w:r>
                <w:r w:rsidRPr="00B84D96">
                  <w:rPr>
                    <w:rFonts w:ascii="Times New Roman" w:hAnsi="Times New Roman" w:cs="Helvetica"/>
                    <w:i/>
                  </w:rPr>
                  <w:t xml:space="preserve">kino pravda, </w:t>
                </w:r>
                <w:r w:rsidRPr="00B84D96">
                  <w:rPr>
                    <w:rFonts w:ascii="Times New Roman" w:hAnsi="Times New Roman" w:cs="Helvetica"/>
                  </w:rPr>
                  <w:t xml:space="preserve">or “cinema truth,” and believe filmmakers should be provocateurs, creating circumstances that reveal truths, since invisibility and objectivity are impossible when filmmaking influences the events filmed. They believe the camera should be a catalyst for revelation, by having subjects film their experiences, as in Rouch’s </w:t>
                </w:r>
                <w:r w:rsidRPr="00172136">
                  <w:rPr>
                    <w:rFonts w:ascii="Times New Roman" w:hAnsi="Times New Roman" w:cs="Helvetica"/>
                    <w:i/>
                  </w:rPr>
                  <w:t>Moi, un Noir</w:t>
                </w:r>
                <w:r w:rsidRPr="00B84D96">
                  <w:rPr>
                    <w:rFonts w:ascii="Times New Roman" w:hAnsi="Times New Roman" w:cs="Helvetica"/>
                    <w:i/>
                  </w:rPr>
                  <w:t xml:space="preserve"> </w:t>
                </w:r>
                <w:r w:rsidRPr="00B84D96">
                  <w:rPr>
                    <w:rFonts w:ascii="Times New Roman" w:hAnsi="Times New Roman" w:cs="Helvetica"/>
                  </w:rPr>
                  <w:t xml:space="preserve">(1958), or engage in reflection, as in Rouch and Edgar Morin’s </w:t>
                </w:r>
                <w:r w:rsidRPr="00B84D96">
                  <w:rPr>
                    <w:rFonts w:ascii="Times New Roman" w:hAnsi="Times New Roman" w:cs="Helvetica"/>
                    <w:i/>
                  </w:rPr>
                  <w:t>Chronique d'un été</w:t>
                </w:r>
                <w:r w:rsidRPr="00B84D96">
                  <w:rPr>
                    <w:rFonts w:ascii="Times New Roman" w:hAnsi="Times New Roman" w:cs="Helvetica"/>
                  </w:rPr>
                  <w:t xml:space="preserve"> (</w:t>
                </w:r>
                <w:r w:rsidRPr="00172136">
                  <w:rPr>
                    <w:rFonts w:ascii="Times New Roman" w:hAnsi="Times New Roman" w:cs="Helvetica"/>
                    <w:i/>
                  </w:rPr>
                  <w:t>Chronicle of a Summer</w:t>
                </w:r>
                <w:r w:rsidRPr="00B84D96">
                  <w:rPr>
                    <w:rFonts w:ascii="Times New Roman" w:hAnsi="Times New Roman" w:cs="Helvetica"/>
                  </w:rPr>
                  <w:t xml:space="preserve">, 1961). These different approaches may be explained by the filmmakers’ backgrounds. Most direct cinema filmmakers were journalists while </w:t>
                </w:r>
                <w:r w:rsidRPr="00B84D96">
                  <w:rPr>
                    <w:rFonts w:ascii="Times New Roman" w:hAnsi="Times New Roman" w:cs="Helvetica"/>
                    <w:i/>
                  </w:rPr>
                  <w:t>cinéma vérité</w:t>
                </w:r>
                <w:r w:rsidRPr="00B84D96">
                  <w:rPr>
                    <w:rFonts w:ascii="Times New Roman" w:hAnsi="Times New Roman" w:cs="Helvetica"/>
                  </w:rPr>
                  <w:t xml:space="preserve"> proponents had backgrounds in anthropology or sociology. Other observational filmmakers, notably Frederick Wiseman, fall in between, believing filmmakers should capture events as they unfold without interference but also acknowledge the influence of the filmmaker’s presence and interpretation.</w:t>
                </w:r>
              </w:p>
              <w:p w14:paraId="6BD058AA" w14:textId="77777777" w:rsidR="007D7EE8" w:rsidRPr="00B84D96" w:rsidRDefault="007D7EE8" w:rsidP="007D7EE8">
                <w:pPr>
                  <w:widowControl w:val="0"/>
                  <w:autoSpaceDE w:val="0"/>
                  <w:autoSpaceDN w:val="0"/>
                  <w:adjustRightInd w:val="0"/>
                  <w:rPr>
                    <w:rFonts w:ascii="Times New Roman" w:hAnsi="Times New Roman" w:cs="Helvetica"/>
                  </w:rPr>
                </w:pPr>
              </w:p>
              <w:p w14:paraId="32E67303" w14:textId="77777777" w:rsidR="007D7EE8" w:rsidRPr="00B84D96" w:rsidRDefault="007D7EE8" w:rsidP="006A4257">
                <w:pPr>
                  <w:pStyle w:val="Heading1"/>
                  <w:outlineLvl w:val="0"/>
                </w:pPr>
                <w:r w:rsidRPr="00B84D96">
                  <w:t xml:space="preserve">Social documentary </w:t>
                </w:r>
              </w:p>
              <w:p w14:paraId="4DD6FA4E" w14:textId="77777777" w:rsidR="007D7EE8" w:rsidRPr="00B84D96" w:rsidRDefault="007D7EE8" w:rsidP="007D7EE8">
                <w:pPr>
                  <w:widowControl w:val="0"/>
                  <w:autoSpaceDE w:val="0"/>
                  <w:autoSpaceDN w:val="0"/>
                  <w:adjustRightInd w:val="0"/>
                  <w:rPr>
                    <w:rFonts w:ascii="Times New Roman" w:hAnsi="Times New Roman" w:cs="Helvetica"/>
                  </w:rPr>
                </w:pPr>
                <w:r w:rsidRPr="00B84D96">
                  <w:rPr>
                    <w:rFonts w:ascii="Times New Roman" w:hAnsi="Times New Roman" w:cs="Helvetica"/>
                  </w:rPr>
                  <w:t xml:space="preserve">Inspired by direct cinema and </w:t>
                </w:r>
                <w:r w:rsidRPr="00B84D96">
                  <w:rPr>
                    <w:rFonts w:ascii="Times New Roman" w:hAnsi="Times New Roman" w:cs="Helvetica"/>
                    <w:i/>
                  </w:rPr>
                  <w:t>cinéma vérité</w:t>
                </w:r>
                <w:r w:rsidRPr="00B84D96">
                  <w:rPr>
                    <w:rFonts w:ascii="Times New Roman" w:hAnsi="Times New Roman" w:cs="Helvetica"/>
                  </w:rPr>
                  <w:t xml:space="preserve">’s interest in individual responses to historical situations, socially committed filmmakers in the 1960s used documentary to discover and define the denied and devalued realities of silenced or voiceless populations. According to Julianne Burton, documentary became a source of counterinformation, a means of reconstructing historical events and challenging elite interpretations, especially in postcolonial Latin American countries. It also became an instrument for exploring cultural differences by eliciting and preserving the testimony of those otherwise unable to record their experiences. Additionally characterizing this movement was a widespread belief that, since filmmaking reproduces intellectual, political, social, and economic contexts, one could change these contexts by changing the filmmaking process. Argentines Fernando Solanas and Octavio Getino developed the concept of </w:t>
                </w:r>
                <w:r w:rsidRPr="00B84D96">
                  <w:rPr>
                    <w:rFonts w:ascii="Times New Roman" w:hAnsi="Times New Roman" w:cs="Helvetica"/>
                    <w:i/>
                  </w:rPr>
                  <w:t>Third Cinema</w:t>
                </w:r>
                <w:r w:rsidRPr="00B84D96">
                  <w:rPr>
                    <w:rFonts w:ascii="Times New Roman" w:hAnsi="Times New Roman" w:cs="Helvetica"/>
                  </w:rPr>
                  <w:t xml:space="preserve">. In contrast to Hollywood films (“first cinema”) and European new wave cinemas (“second cinema”), which they believed condition viewers to accept global capitalism and its ideology, third cinema films are committed to “constructing a liberated personality” through self-consciously revolutionary form and content that engenders political action, an approach exemplified by their </w:t>
                </w:r>
                <w:r w:rsidRPr="00B84D96">
                  <w:rPr>
                    <w:rFonts w:eastAsia="Times New Roman" w:cs="Times New Roman"/>
                    <w:i/>
                    <w:iCs/>
                  </w:rPr>
                  <w:t>La hora de los hornos</w:t>
                </w:r>
                <w:r w:rsidRPr="00B84D96">
                  <w:rPr>
                    <w:rFonts w:ascii="Times New Roman" w:hAnsi="Times New Roman" w:cs="Helvetica"/>
                  </w:rPr>
                  <w:t xml:space="preserve"> (</w:t>
                </w:r>
                <w:hyperlink r:id="rId9" w:history="1">
                  <w:r w:rsidRPr="00B84D96">
                    <w:rPr>
                      <w:rStyle w:val="Hyperlink"/>
                      <w:rFonts w:ascii="Times New Roman" w:hAnsi="Times New Roman" w:cs="Helvetica"/>
                      <w:i/>
                      <w:u w:val="none"/>
                    </w:rPr>
                    <w:t>Hour of the Furnaces</w:t>
                  </w:r>
                </w:hyperlink>
                <w:r w:rsidRPr="00B84D96">
                  <w:rPr>
                    <w:rFonts w:ascii="Times New Roman" w:hAnsi="Times New Roman" w:cs="Helvetica"/>
                  </w:rPr>
                  <w:t>, 1968).</w:t>
                </w:r>
              </w:p>
              <w:p w14:paraId="4B4D4F5D" w14:textId="77777777" w:rsidR="007D7EE8" w:rsidRPr="00B84D96" w:rsidRDefault="007D7EE8" w:rsidP="007D7EE8">
                <w:pPr>
                  <w:widowControl w:val="0"/>
                  <w:autoSpaceDE w:val="0"/>
                  <w:autoSpaceDN w:val="0"/>
                  <w:adjustRightInd w:val="0"/>
                  <w:rPr>
                    <w:rFonts w:ascii="Times New Roman" w:hAnsi="Times New Roman" w:cs="Helvetica"/>
                  </w:rPr>
                </w:pPr>
              </w:p>
              <w:p w14:paraId="6FEA7222" w14:textId="77777777" w:rsidR="007D7EE8" w:rsidRPr="00B84D96" w:rsidRDefault="007D7EE8" w:rsidP="006A4257">
                <w:pPr>
                  <w:pStyle w:val="Heading1"/>
                  <w:outlineLvl w:val="0"/>
                </w:pPr>
                <w:r w:rsidRPr="00B84D96">
                  <w:t xml:space="preserve">Mockumentary and fake documentary </w:t>
                </w:r>
              </w:p>
              <w:p w14:paraId="102969E8" w14:textId="241A0876" w:rsidR="007D7EE8" w:rsidRPr="00B84D96" w:rsidRDefault="007D7EE8" w:rsidP="007D7EE8">
                <w:pPr>
                  <w:widowControl w:val="0"/>
                  <w:autoSpaceDE w:val="0"/>
                  <w:autoSpaceDN w:val="0"/>
                  <w:adjustRightInd w:val="0"/>
                  <w:rPr>
                    <w:rFonts w:ascii="Times New Roman" w:hAnsi="Times New Roman" w:cs="Helvetica"/>
                  </w:rPr>
                </w:pPr>
                <w:r w:rsidRPr="00B84D96">
                  <w:rPr>
                    <w:rFonts w:ascii="Times New Roman" w:hAnsi="Times New Roman" w:cs="Helvetica"/>
                  </w:rPr>
                  <w:t xml:space="preserve">The mockumentary form of the 1970s and 1980s continue these reflections on the influence of the filmmaker, conventions, and techniques to mediate documentary’s ability to get at truth. Mockumentaries work to produce consciousness and uncertainty about documentary’s codes, assumptions, and processes. Films like Jim McBride’s </w:t>
                </w:r>
                <w:r w:rsidRPr="00203167">
                  <w:rPr>
                    <w:rFonts w:ascii="Times New Roman" w:hAnsi="Times New Roman" w:cs="Helvetica"/>
                    <w:i/>
                  </w:rPr>
                  <w:t>David Holzman’s Diary</w:t>
                </w:r>
                <w:r w:rsidRPr="00B84D96">
                  <w:rPr>
                    <w:rFonts w:ascii="Times New Roman" w:hAnsi="Times New Roman" w:cs="Helvetica"/>
                  </w:rPr>
                  <w:t xml:space="preserve"> (1967) and Rob Reiner’s </w:t>
                </w:r>
                <w:r w:rsidRPr="00203167">
                  <w:rPr>
                    <w:rFonts w:ascii="Times New Roman" w:hAnsi="Times New Roman" w:cs="Helvetica"/>
                    <w:i/>
                  </w:rPr>
                  <w:t>This is Spinal Tap</w:t>
                </w:r>
                <w:r w:rsidRPr="00B84D96">
                  <w:rPr>
                    <w:rFonts w:ascii="Times New Roman" w:hAnsi="Times New Roman" w:cs="Helvetica"/>
                    <w:i/>
                  </w:rPr>
                  <w:t xml:space="preserve"> </w:t>
                </w:r>
                <w:r w:rsidRPr="00B84D96">
                  <w:rPr>
                    <w:rFonts w:ascii="Times New Roman" w:hAnsi="Times New Roman" w:cs="Helvetica"/>
                  </w:rPr>
                  <w:t xml:space="preserve">(1984) apply documentary conventions to a fictional narrative to challenge documentary’s truth claims, implied moral and social content, and appeals to viewers’ trust. Fake documentaries like Mads </w:t>
                </w:r>
                <w:r w:rsidRPr="00B84D96">
                  <w:rPr>
                    <w:rFonts w:ascii="Times New Roman" w:hAnsi="Times New Roman" w:cs="Verdana"/>
                    <w:bCs/>
                    <w:color w:val="262626"/>
                    <w:szCs w:val="42"/>
                  </w:rPr>
                  <w:t xml:space="preserve">Brügger’s </w:t>
                </w:r>
                <w:r w:rsidRPr="00203167">
                  <w:rPr>
                    <w:rFonts w:ascii="Times New Roman" w:hAnsi="Times New Roman" w:cs="Verdana"/>
                    <w:bCs/>
                    <w:i/>
                    <w:szCs w:val="42"/>
                  </w:rPr>
                  <w:t>The Ambassador</w:t>
                </w:r>
                <w:r w:rsidRPr="00B84D96">
                  <w:rPr>
                    <w:rFonts w:ascii="Times New Roman" w:hAnsi="Times New Roman" w:cs="Verdana"/>
                    <w:bCs/>
                    <w:color w:val="262626"/>
                    <w:szCs w:val="42"/>
                  </w:rPr>
                  <w:t xml:space="preserve"> (2011) and </w:t>
                </w:r>
                <w:r w:rsidRPr="00B84D96">
                  <w:rPr>
                    <w:rFonts w:ascii="Times New Roman" w:hAnsi="Times New Roman" w:cs="Helvetica"/>
                  </w:rPr>
                  <w:t xml:space="preserve">Casey Affleck’s </w:t>
                </w:r>
                <w:r w:rsidRPr="00203167">
                  <w:rPr>
                    <w:rFonts w:ascii="Times New Roman" w:hAnsi="Times New Roman"/>
                    <w:i/>
                  </w:rPr>
                  <w:t>I’m Still Here</w:t>
                </w:r>
                <w:r w:rsidRPr="00B84D96">
                  <w:rPr>
                    <w:i/>
                  </w:rPr>
                  <w:t xml:space="preserve"> </w:t>
                </w:r>
                <w:r w:rsidRPr="00B84D96">
                  <w:rPr>
                    <w:rFonts w:ascii="Times New Roman" w:hAnsi="Times New Roman" w:cs="Helvetica"/>
                  </w:rPr>
                  <w:t xml:space="preserve">(2010) integrate fiction film conventions or fictional constructs into real-life situations to “force” lies to surface. And self-reflexive films like Orson Welles’s </w:t>
                </w:r>
                <w:r w:rsidRPr="00203167">
                  <w:rPr>
                    <w:rFonts w:ascii="Times New Roman" w:hAnsi="Times New Roman" w:cs="Helvetica"/>
                    <w:i/>
                  </w:rPr>
                  <w:t>F for Fake</w:t>
                </w:r>
                <w:r w:rsidRPr="00B84D96">
                  <w:rPr>
                    <w:rFonts w:ascii="Times New Roman" w:hAnsi="Times New Roman" w:cs="Helvetica"/>
                  </w:rPr>
                  <w:t xml:space="preserve"> (1973) appear to explore a subject but actually examine the illusions produced by filmmakers. </w:t>
                </w:r>
              </w:p>
              <w:p w14:paraId="1FD09DF5" w14:textId="77777777" w:rsidR="007D7EE8" w:rsidRPr="00B84D96" w:rsidRDefault="007D7EE8" w:rsidP="007D7EE8">
                <w:pPr>
                  <w:widowControl w:val="0"/>
                  <w:autoSpaceDE w:val="0"/>
                  <w:autoSpaceDN w:val="0"/>
                  <w:adjustRightInd w:val="0"/>
                  <w:rPr>
                    <w:rFonts w:ascii="Times New Roman" w:hAnsi="Times New Roman" w:cs="Helvetica"/>
                  </w:rPr>
                </w:pPr>
              </w:p>
              <w:p w14:paraId="21488E15" w14:textId="77777777" w:rsidR="007D7EE8" w:rsidRPr="00B84D96" w:rsidRDefault="007D7EE8" w:rsidP="006A4257">
                <w:pPr>
                  <w:pStyle w:val="Heading1"/>
                  <w:outlineLvl w:val="0"/>
                </w:pPr>
                <w:r w:rsidRPr="00B84D96">
                  <w:t>Personal essay documentaries</w:t>
                </w:r>
              </w:p>
              <w:p w14:paraId="777F7971" w14:textId="008AD102" w:rsidR="007D7EE8" w:rsidRPr="00B84D96" w:rsidRDefault="007D7EE8" w:rsidP="007D7EE8">
                <w:pPr>
                  <w:widowControl w:val="0"/>
                  <w:autoSpaceDE w:val="0"/>
                  <w:autoSpaceDN w:val="0"/>
                  <w:adjustRightInd w:val="0"/>
                  <w:ind w:right="-180"/>
                  <w:rPr>
                    <w:rFonts w:ascii="Times New Roman" w:hAnsi="Times New Roman" w:cs="Helvetica"/>
                  </w:rPr>
                </w:pPr>
                <w:r w:rsidRPr="00B84D96">
                  <w:rPr>
                    <w:rFonts w:ascii="Times New Roman" w:hAnsi="Times New Roman" w:cs="Helvetica"/>
                  </w:rPr>
                  <w:t xml:space="preserve">Personal essay documentaries use such self-reflexivity to challenge conventions and their social and political implications. According to Paul Arthur, this politicized form emerged after World War II as part of the philosophical meditations on the Holocaust (as in Alain Resnais’s </w:t>
                </w:r>
                <w:r w:rsidRPr="00B84D96">
                  <w:rPr>
                    <w:rFonts w:eastAsia="Times New Roman" w:cs="Times New Roman"/>
                    <w:i/>
                    <w:iCs/>
                  </w:rPr>
                  <w:t>Nuit et brouillard</w:t>
                </w:r>
                <w:r w:rsidRPr="00B84D96">
                  <w:rPr>
                    <w:rFonts w:ascii="Times New Roman" w:hAnsi="Times New Roman" w:cs="Helvetica"/>
                  </w:rPr>
                  <w:t xml:space="preserve"> [</w:t>
                </w:r>
                <w:r w:rsidRPr="00203167">
                  <w:rPr>
                    <w:rFonts w:ascii="Times New Roman" w:hAnsi="Times New Roman" w:cs="Helvetica"/>
                    <w:i/>
                  </w:rPr>
                  <w:t xml:space="preserve">Night </w:t>
                </w:r>
                <w:r w:rsidRPr="00203167">
                  <w:rPr>
                    <w:rFonts w:ascii="Times New Roman" w:hAnsi="Times New Roman" w:cs="Helvetica"/>
                    <w:i/>
                  </w:rPr>
                  <w:lastRenderedPageBreak/>
                  <w:t>and Fog</w:t>
                </w:r>
                <w:r w:rsidRPr="00B84D96">
                  <w:rPr>
                    <w:rStyle w:val="Hyperlink"/>
                    <w:rFonts w:ascii="Times New Roman" w:hAnsi="Times New Roman" w:cs="Helvetica"/>
                    <w:u w:val="none"/>
                  </w:rPr>
                  <w:t>]</w:t>
                </w:r>
                <w:r w:rsidRPr="00B84D96">
                  <w:t>)</w:t>
                </w:r>
                <w:r w:rsidRPr="00B84D96">
                  <w:rPr>
                    <w:rFonts w:ascii="Times New Roman" w:hAnsi="Times New Roman" w:cs="Helvetica"/>
                  </w:rPr>
                  <w:t xml:space="preserve">, totalitarianism, and colonialism. In the 1980s, documentary essays addressed the intersection of personal experience and social history as individual lives became lenses for universal issues and questions. Michael Moore’s films, including </w:t>
                </w:r>
                <w:r w:rsidRPr="00203167">
                  <w:rPr>
                    <w:rFonts w:ascii="Times New Roman" w:hAnsi="Times New Roman" w:cs="Helvetica"/>
                    <w:i/>
                  </w:rPr>
                  <w:t>Roger &amp; Me</w:t>
                </w:r>
                <w:r w:rsidRPr="00B84D96">
                  <w:rPr>
                    <w:rFonts w:ascii="Times New Roman" w:hAnsi="Times New Roman" w:cs="Helvetica"/>
                    <w:i/>
                  </w:rPr>
                  <w:t xml:space="preserve"> </w:t>
                </w:r>
                <w:r w:rsidRPr="00B84D96">
                  <w:rPr>
                    <w:rFonts w:ascii="Times New Roman" w:hAnsi="Times New Roman" w:cs="Helvetica"/>
                  </w:rPr>
                  <w:t xml:space="preserve">(1989) and </w:t>
                </w:r>
                <w:r w:rsidRPr="00B84D96">
                  <w:rPr>
                    <w:rFonts w:ascii="Times New Roman" w:hAnsi="Times New Roman" w:cs="Helvetica"/>
                    <w:i/>
                  </w:rPr>
                  <w:t>Fahrenheit 9/11</w:t>
                </w:r>
                <w:r w:rsidRPr="00B84D96">
                  <w:rPr>
                    <w:rFonts w:ascii="Times New Roman" w:hAnsi="Times New Roman" w:cs="Helvetica"/>
                  </w:rPr>
                  <w:t xml:space="preserve"> (2004), exemplify this form. They valorise unstable knowledge by contrasting found footage and sound with original footage and interviews. Commentary, intertitles, editing, cinematography, and sound manifest a strong filmmaker voice. Fragmented narratives present alternate views and contradictions and self-reflexive structures replicate the process of making sense.</w:t>
                </w:r>
              </w:p>
              <w:p w14:paraId="7062DEA1" w14:textId="77777777" w:rsidR="007D7EE8" w:rsidRPr="00B84D96" w:rsidRDefault="007D7EE8" w:rsidP="007D7EE8">
                <w:pPr>
                  <w:widowControl w:val="0"/>
                  <w:autoSpaceDE w:val="0"/>
                  <w:autoSpaceDN w:val="0"/>
                  <w:adjustRightInd w:val="0"/>
                  <w:rPr>
                    <w:rFonts w:ascii="Times New Roman" w:hAnsi="Times New Roman" w:cs="Helvetica"/>
                  </w:rPr>
                </w:pPr>
              </w:p>
              <w:p w14:paraId="1C03CCFD" w14:textId="77777777" w:rsidR="007D7EE8" w:rsidRPr="00B84D96" w:rsidRDefault="007D7EE8" w:rsidP="006A4257">
                <w:pPr>
                  <w:pStyle w:val="Heading1"/>
                  <w:outlineLvl w:val="0"/>
                </w:pPr>
                <w:r w:rsidRPr="00B84D96">
                  <w:t>Documentary theory</w:t>
                </w:r>
              </w:p>
              <w:p w14:paraId="58DBBB2F" w14:textId="630775F9" w:rsidR="007D7EE8" w:rsidRPr="00B84D96" w:rsidRDefault="007D7EE8" w:rsidP="007D7EE8">
                <w:pPr>
                  <w:rPr>
                    <w:rFonts w:ascii="Times New Roman" w:hAnsi="Times New Roman"/>
                  </w:rPr>
                </w:pPr>
                <w:r w:rsidRPr="00B84D96">
                  <w:rPr>
                    <w:rFonts w:ascii="Times New Roman" w:hAnsi="Times New Roman"/>
                  </w:rPr>
                  <w:t xml:space="preserve">Bill Nichols identifies six principal modes that encompass these diverse documentary practices and help give definition to documentary as a genre. The </w:t>
                </w:r>
                <w:r w:rsidRPr="00203167">
                  <w:rPr>
                    <w:rFonts w:ascii="Times New Roman" w:hAnsi="Times New Roman"/>
                    <w:i/>
                  </w:rPr>
                  <w:t>expository mode</w:t>
                </w:r>
                <w:r w:rsidRPr="00B84D96">
                  <w:rPr>
                    <w:rFonts w:ascii="Times New Roman" w:hAnsi="Times New Roman"/>
                  </w:rPr>
                  <w:t xml:space="preserve">, often associated with documentary generally, develops an argument through a series of assertions, usually made by an invisible voice-over narrator, and the film’s images provide evidence for these assertions. The impressionistic and lyrical films of the </w:t>
                </w:r>
                <w:r w:rsidRPr="00203167">
                  <w:rPr>
                    <w:rFonts w:ascii="Times New Roman" w:hAnsi="Times New Roman"/>
                    <w:i/>
                  </w:rPr>
                  <w:t>poetic mode</w:t>
                </w:r>
                <w:r w:rsidRPr="00B84D96">
                  <w:rPr>
                    <w:rFonts w:ascii="Times New Roman" w:hAnsi="Times New Roman"/>
                  </w:rPr>
                  <w:t xml:space="preserve"> emphasize visual associations, description, and tone or rhythm to make indirect assertions about the world. In the </w:t>
                </w:r>
                <w:r w:rsidRPr="00203167">
                  <w:rPr>
                    <w:rFonts w:ascii="Times New Roman" w:hAnsi="Times New Roman"/>
                    <w:i/>
                  </w:rPr>
                  <w:t>observational mode</w:t>
                </w:r>
                <w:r w:rsidRPr="00B84D96">
                  <w:rPr>
                    <w:rFonts w:ascii="Times New Roman" w:hAnsi="Times New Roman"/>
                    <w:i/>
                  </w:rPr>
                  <w:t xml:space="preserve">, </w:t>
                </w:r>
                <w:r w:rsidRPr="00B84D96">
                  <w:rPr>
                    <w:rFonts w:ascii="Times New Roman" w:hAnsi="Times New Roman"/>
                  </w:rPr>
                  <w:t xml:space="preserve">unobtrusive camera techniques allow filmmakers to observe events that reveal insights about humans in ordinary and extraordinary situations. Filmmakers working in the </w:t>
                </w:r>
                <w:r w:rsidRPr="00203167">
                  <w:rPr>
                    <w:rFonts w:ascii="Times New Roman" w:hAnsi="Times New Roman"/>
                    <w:i/>
                  </w:rPr>
                  <w:t>participatory mode</w:t>
                </w:r>
                <w:r w:rsidRPr="00B84D96">
                  <w:rPr>
                    <w:rFonts w:ascii="Times New Roman" w:hAnsi="Times New Roman"/>
                  </w:rPr>
                  <w:t xml:space="preserve"> believe the filmmaking process influences the events filmed so the interactions between filmmaker and subject become crucial to the film’s narrative. The </w:t>
                </w:r>
                <w:r w:rsidRPr="00203167">
                  <w:rPr>
                    <w:rFonts w:ascii="Times New Roman" w:hAnsi="Times New Roman"/>
                    <w:i/>
                  </w:rPr>
                  <w:t>reflexive mode</w:t>
                </w:r>
                <w:r w:rsidRPr="00B84D96">
                  <w:rPr>
                    <w:rFonts w:ascii="Times New Roman" w:hAnsi="Times New Roman"/>
                    <w:i/>
                  </w:rPr>
                  <w:t xml:space="preserve"> </w:t>
                </w:r>
                <w:r w:rsidRPr="00B84D96">
                  <w:rPr>
                    <w:rFonts w:ascii="Times New Roman" w:hAnsi="Times New Roman"/>
                  </w:rPr>
                  <w:t xml:space="preserve">calls attention to documentary’s assumptions and conventions to increase awareness of how they construct reality. And in the </w:t>
                </w:r>
                <w:r w:rsidRPr="00203167">
                  <w:rPr>
                    <w:rFonts w:ascii="Times New Roman" w:hAnsi="Times New Roman"/>
                    <w:i/>
                  </w:rPr>
                  <w:t>performative mode</w:t>
                </w:r>
                <w:r w:rsidRPr="00B84D96">
                  <w:rPr>
                    <w:rFonts w:ascii="Times New Roman" w:hAnsi="Times New Roman"/>
                  </w:rPr>
                  <w:t>, which replaces objectivity with emotion, personal films enacting particular events provide viewers with the opportunity to share a filmmaker’s experience and unique perspective.</w:t>
                </w:r>
              </w:p>
              <w:p w14:paraId="00A8D989" w14:textId="77777777" w:rsidR="007D7EE8" w:rsidRPr="00B84D96" w:rsidRDefault="007D7EE8" w:rsidP="007D7EE8">
                <w:pPr>
                  <w:rPr>
                    <w:rFonts w:ascii="Times New Roman" w:hAnsi="Times New Roman"/>
                    <w:sz w:val="18"/>
                  </w:rPr>
                </w:pPr>
              </w:p>
              <w:p w14:paraId="68AE1FFA" w14:textId="77777777" w:rsidR="007D7EE8" w:rsidRPr="00B84D96" w:rsidRDefault="007D7EE8" w:rsidP="007D7EE8">
                <w:pPr>
                  <w:rPr>
                    <w:rFonts w:ascii="Times New Roman" w:hAnsi="Times New Roman"/>
                  </w:rPr>
                </w:pPr>
                <w:r w:rsidRPr="00B84D96">
                  <w:rPr>
                    <w:rFonts w:ascii="Times New Roman" w:hAnsi="Times New Roman" w:cs="Helvetica"/>
                  </w:rPr>
                  <w:t>However, the diverse approaches to documentary practice demonstrate the difficulty of defining documentary. Filmmaker-theorists like Trinh T. Minh-ha even insist there is no such thing as “documentary,” since the concept applies to a style, genre, and set of persuasive techniques. Her challenge exemplifies recent attempts to reconsider what constitutes documentary and documentary theories. T</w:t>
                </w:r>
                <w:r w:rsidRPr="00B84D96">
                  <w:rPr>
                    <w:rFonts w:ascii="Times New Roman" w:hAnsi="Times New Roman"/>
                  </w:rPr>
                  <w:t>hese debates provide an opportunity to question knowledge and its formation. How do we know what we know? What assumptions comprise that knowledge? And how is knowledge expressed through the conventions of cultural forms like film, which can reinforce or challenge what and how we know?</w:t>
                </w:r>
              </w:p>
              <w:p w14:paraId="7B0DB766" w14:textId="77777777" w:rsidR="007D7EE8" w:rsidRDefault="007D7EE8" w:rsidP="00C27FAB"/>
              <w:p w14:paraId="5841B9D7" w14:textId="77777777" w:rsidR="007D7EE8" w:rsidRPr="002C4DE9" w:rsidRDefault="007D7EE8" w:rsidP="007D7EE8">
                <w:pPr>
                  <w:widowControl w:val="0"/>
                  <w:autoSpaceDE w:val="0"/>
                  <w:autoSpaceDN w:val="0"/>
                  <w:adjustRightInd w:val="0"/>
                  <w:rPr>
                    <w:rFonts w:ascii="Times New Roman" w:hAnsi="Times New Roman" w:cs="Helvetica"/>
                  </w:rPr>
                </w:pPr>
                <w:r w:rsidRPr="002C4DE9">
                  <w:rPr>
                    <w:rFonts w:ascii="Times New Roman" w:hAnsi="Times New Roman" w:cs="Helvetica"/>
                  </w:rPr>
                  <w:t>List of works:</w:t>
                </w:r>
              </w:p>
              <w:p w14:paraId="6C835B9F" w14:textId="77777777" w:rsidR="007D7EE8" w:rsidRPr="002C4DE9" w:rsidRDefault="007D7EE8" w:rsidP="007D7EE8">
                <w:pPr>
                  <w:widowControl w:val="0"/>
                  <w:autoSpaceDE w:val="0"/>
                  <w:autoSpaceDN w:val="0"/>
                  <w:adjustRightInd w:val="0"/>
                  <w:rPr>
                    <w:rFonts w:ascii="Times New Roman" w:hAnsi="Times New Roman" w:cs="Helvetica"/>
                  </w:rPr>
                </w:pPr>
              </w:p>
              <w:p w14:paraId="065EDFE5" w14:textId="77777777" w:rsidR="007D7EE8" w:rsidRPr="002C4DE9" w:rsidRDefault="007D7EE8" w:rsidP="007D7EE8">
                <w:pPr>
                  <w:widowControl w:val="0"/>
                  <w:autoSpaceDE w:val="0"/>
                  <w:autoSpaceDN w:val="0"/>
                  <w:adjustRightInd w:val="0"/>
                  <w:rPr>
                    <w:rFonts w:ascii="Times New Roman" w:hAnsi="Times New Roman"/>
                  </w:rPr>
                </w:pPr>
                <w:r w:rsidRPr="002C4DE9">
                  <w:rPr>
                    <w:rFonts w:ascii="Times New Roman" w:hAnsi="Times New Roman"/>
                    <w:i/>
                  </w:rPr>
                  <w:t>Annabelle Serpentine Dance</w:t>
                </w:r>
                <w:r w:rsidRPr="002C4DE9">
                  <w:rPr>
                    <w:rFonts w:ascii="Times New Roman" w:hAnsi="Times New Roman"/>
                  </w:rPr>
                  <w:t xml:space="preserve"> (William K.L. Dickson &amp; William Heise, US, 1894, 1 min)</w:t>
                </w:r>
              </w:p>
              <w:p w14:paraId="00C014DC" w14:textId="77777777" w:rsidR="007D7EE8" w:rsidRPr="002C4DE9" w:rsidRDefault="007D7EE8" w:rsidP="007D7EE8">
                <w:pPr>
                  <w:widowControl w:val="0"/>
                  <w:autoSpaceDE w:val="0"/>
                  <w:autoSpaceDN w:val="0"/>
                  <w:adjustRightInd w:val="0"/>
                  <w:rPr>
                    <w:rFonts w:ascii="Times New Roman" w:hAnsi="Times New Roman"/>
                    <w:i/>
                  </w:rPr>
                </w:pPr>
              </w:p>
              <w:p w14:paraId="63ECE608" w14:textId="77777777" w:rsidR="007D7EE8" w:rsidRPr="002C4DE9" w:rsidRDefault="007D7EE8" w:rsidP="007D7EE8">
                <w:pPr>
                  <w:widowControl w:val="0"/>
                  <w:autoSpaceDE w:val="0"/>
                  <w:autoSpaceDN w:val="0"/>
                  <w:adjustRightInd w:val="0"/>
                  <w:rPr>
                    <w:rFonts w:ascii="Times New Roman" w:hAnsi="Times New Roman"/>
                  </w:rPr>
                </w:pPr>
                <w:r w:rsidRPr="002C4DE9">
                  <w:rPr>
                    <w:rFonts w:ascii="Times New Roman" w:hAnsi="Times New Roman"/>
                    <w:i/>
                  </w:rPr>
                  <w:t xml:space="preserve">Ballet Mécanique </w:t>
                </w:r>
                <w:r w:rsidRPr="002C4DE9">
                  <w:rPr>
                    <w:rFonts w:ascii="Times New Roman" w:hAnsi="Times New Roman"/>
                  </w:rPr>
                  <w:t>(Fernand Léger and Dudley Murphy, France, 1924, 19 min)</w:t>
                </w:r>
              </w:p>
              <w:p w14:paraId="12419DE6" w14:textId="77777777" w:rsidR="007D7EE8" w:rsidRPr="002C4DE9" w:rsidRDefault="007D7EE8" w:rsidP="007D7EE8">
                <w:pPr>
                  <w:widowControl w:val="0"/>
                  <w:autoSpaceDE w:val="0"/>
                  <w:autoSpaceDN w:val="0"/>
                  <w:adjustRightInd w:val="0"/>
                  <w:rPr>
                    <w:rFonts w:ascii="Times New Roman" w:hAnsi="Times New Roman"/>
                    <w:i/>
                  </w:rPr>
                </w:pPr>
              </w:p>
              <w:p w14:paraId="7A532916" w14:textId="77777777" w:rsidR="007D7EE8" w:rsidRPr="002C4DE9" w:rsidRDefault="007D7EE8" w:rsidP="007D7EE8">
                <w:pPr>
                  <w:widowControl w:val="0"/>
                  <w:autoSpaceDE w:val="0"/>
                  <w:autoSpaceDN w:val="0"/>
                  <w:adjustRightInd w:val="0"/>
                  <w:rPr>
                    <w:rFonts w:ascii="Times New Roman" w:hAnsi="Times New Roman"/>
                  </w:rPr>
                </w:pPr>
                <w:r w:rsidRPr="002C4DE9">
                  <w:rPr>
                    <w:rFonts w:ascii="Times New Roman" w:hAnsi="Times New Roman"/>
                    <w:i/>
                  </w:rPr>
                  <w:t xml:space="preserve">Berlin: Die Sinfonie der Grosstadt </w:t>
                </w:r>
                <w:r w:rsidRPr="002C4DE9">
                  <w:rPr>
                    <w:rFonts w:ascii="Times New Roman" w:hAnsi="Times New Roman"/>
                  </w:rPr>
                  <w:t>(</w:t>
                </w:r>
                <w:r w:rsidRPr="002C4DE9">
                  <w:rPr>
                    <w:rFonts w:ascii="Times New Roman" w:hAnsi="Times New Roman"/>
                    <w:i/>
                  </w:rPr>
                  <w:t>Berlin: Symphony of a Great City</w:t>
                </w:r>
                <w:r w:rsidRPr="002C4DE9">
                  <w:rPr>
                    <w:rFonts w:ascii="Times New Roman" w:hAnsi="Times New Roman"/>
                  </w:rPr>
                  <w:t xml:space="preserve">, Walter Ruttmann, Germany, 1927, 65 min) </w:t>
                </w:r>
              </w:p>
              <w:p w14:paraId="635C3B75" w14:textId="77777777" w:rsidR="007D7EE8" w:rsidRPr="002C4DE9" w:rsidRDefault="007D7EE8" w:rsidP="007D7EE8">
                <w:pPr>
                  <w:widowControl w:val="0"/>
                  <w:autoSpaceDE w:val="0"/>
                  <w:autoSpaceDN w:val="0"/>
                  <w:adjustRightInd w:val="0"/>
                  <w:rPr>
                    <w:rFonts w:ascii="Times New Roman" w:hAnsi="Times New Roman"/>
                  </w:rPr>
                </w:pPr>
              </w:p>
              <w:p w14:paraId="6461EB1E" w14:textId="77777777" w:rsidR="007D7EE8" w:rsidRPr="002C4DE9" w:rsidRDefault="007D7EE8" w:rsidP="007D7EE8">
                <w:pPr>
                  <w:widowControl w:val="0"/>
                  <w:autoSpaceDE w:val="0"/>
                  <w:autoSpaceDN w:val="0"/>
                  <w:adjustRightInd w:val="0"/>
                  <w:rPr>
                    <w:rFonts w:ascii="Times New Roman" w:hAnsi="Times New Roman"/>
                  </w:rPr>
                </w:pPr>
                <w:r w:rsidRPr="002C4DE9">
                  <w:rPr>
                    <w:rFonts w:ascii="Times New Roman" w:hAnsi="Times New Roman"/>
                    <w:i/>
                  </w:rPr>
                  <w:t xml:space="preserve">Chelovek s kino-apparatom </w:t>
                </w:r>
                <w:r w:rsidRPr="002C4DE9">
                  <w:rPr>
                    <w:rFonts w:ascii="Times New Roman" w:hAnsi="Times New Roman"/>
                  </w:rPr>
                  <w:t>(</w:t>
                </w:r>
                <w:r w:rsidRPr="002C4DE9">
                  <w:rPr>
                    <w:rFonts w:ascii="Times New Roman" w:hAnsi="Times New Roman"/>
                    <w:i/>
                  </w:rPr>
                  <w:t xml:space="preserve">Man with a Movie Camera, </w:t>
                </w:r>
                <w:r w:rsidRPr="002C4DE9">
                  <w:rPr>
                    <w:rFonts w:ascii="Times New Roman" w:hAnsi="Times New Roman"/>
                  </w:rPr>
                  <w:t>Dziga Vertov, USSR, 1929, 68 min)</w:t>
                </w:r>
              </w:p>
              <w:p w14:paraId="1B85C228" w14:textId="77777777" w:rsidR="007D7EE8" w:rsidRPr="002C4DE9" w:rsidRDefault="007D7EE8" w:rsidP="007D7EE8">
                <w:pPr>
                  <w:widowControl w:val="0"/>
                  <w:autoSpaceDE w:val="0"/>
                  <w:autoSpaceDN w:val="0"/>
                  <w:adjustRightInd w:val="0"/>
                  <w:rPr>
                    <w:rFonts w:ascii="Times New Roman" w:hAnsi="Times New Roman"/>
                    <w:i/>
                  </w:rPr>
                </w:pPr>
              </w:p>
              <w:p w14:paraId="75762D5A" w14:textId="77777777" w:rsidR="007D7EE8" w:rsidRPr="002C4DE9" w:rsidRDefault="007D7EE8" w:rsidP="007D7EE8">
                <w:pPr>
                  <w:widowControl w:val="0"/>
                  <w:autoSpaceDE w:val="0"/>
                  <w:autoSpaceDN w:val="0"/>
                  <w:adjustRightInd w:val="0"/>
                  <w:rPr>
                    <w:rFonts w:ascii="Times New Roman" w:hAnsi="Times New Roman" w:cs="Helvetica"/>
                  </w:rPr>
                </w:pPr>
                <w:r w:rsidRPr="002C4DE9">
                  <w:rPr>
                    <w:rFonts w:ascii="Times New Roman" w:hAnsi="Times New Roman" w:cs="Helvetica"/>
                    <w:i/>
                  </w:rPr>
                  <w:t xml:space="preserve">Chronique d’un été </w:t>
                </w:r>
                <w:r w:rsidRPr="002C4DE9">
                  <w:rPr>
                    <w:rFonts w:ascii="Times New Roman" w:hAnsi="Times New Roman" w:cs="Helvetica"/>
                  </w:rPr>
                  <w:t>(</w:t>
                </w:r>
                <w:r w:rsidRPr="002C4DE9">
                  <w:rPr>
                    <w:rFonts w:ascii="Times New Roman" w:hAnsi="Times New Roman" w:cs="Helvetica"/>
                    <w:i/>
                  </w:rPr>
                  <w:t>Chronicle of a Summer</w:t>
                </w:r>
                <w:r w:rsidRPr="002C4DE9">
                  <w:rPr>
                    <w:rFonts w:ascii="Times New Roman" w:hAnsi="Times New Roman" w:cs="Helvetica"/>
                  </w:rPr>
                  <w:t xml:space="preserve">, Jean Rouch &amp; Edgar Morin, France, 1961, 85 min) </w:t>
                </w:r>
              </w:p>
              <w:p w14:paraId="51B6D812" w14:textId="77777777" w:rsidR="007D7EE8" w:rsidRPr="002C4DE9" w:rsidRDefault="007D7EE8" w:rsidP="007D7EE8">
                <w:pPr>
                  <w:widowControl w:val="0"/>
                  <w:autoSpaceDE w:val="0"/>
                  <w:autoSpaceDN w:val="0"/>
                  <w:adjustRightInd w:val="0"/>
                  <w:rPr>
                    <w:rFonts w:ascii="Times New Roman" w:hAnsi="Times New Roman"/>
                    <w:i/>
                  </w:rPr>
                </w:pPr>
              </w:p>
              <w:p w14:paraId="6E8C0679" w14:textId="77777777" w:rsidR="007D7EE8" w:rsidRPr="002C4DE9" w:rsidRDefault="007D7EE8" w:rsidP="007D7EE8">
                <w:pPr>
                  <w:widowControl w:val="0"/>
                  <w:autoSpaceDE w:val="0"/>
                  <w:autoSpaceDN w:val="0"/>
                  <w:adjustRightInd w:val="0"/>
                  <w:rPr>
                    <w:rFonts w:ascii="Times New Roman" w:hAnsi="Times New Roman" w:cs="Helvetica"/>
                  </w:rPr>
                </w:pPr>
                <w:r w:rsidRPr="002C4DE9">
                  <w:rPr>
                    <w:rFonts w:ascii="Times New Roman" w:hAnsi="Times New Roman" w:cs="Helvetica"/>
                    <w:i/>
                  </w:rPr>
                  <w:t>David Holzman’s Diary</w:t>
                </w:r>
                <w:r w:rsidRPr="002C4DE9">
                  <w:rPr>
                    <w:rFonts w:ascii="Times New Roman" w:hAnsi="Times New Roman" w:cs="Helvetica"/>
                  </w:rPr>
                  <w:t xml:space="preserve"> (Jim McBride, US, 1967, 74 min) </w:t>
                </w:r>
              </w:p>
              <w:p w14:paraId="0CE14B4B" w14:textId="77777777" w:rsidR="007D7EE8" w:rsidRPr="002C4DE9" w:rsidRDefault="007D7EE8" w:rsidP="007D7EE8">
                <w:pPr>
                  <w:widowControl w:val="0"/>
                  <w:autoSpaceDE w:val="0"/>
                  <w:autoSpaceDN w:val="0"/>
                  <w:adjustRightInd w:val="0"/>
                  <w:rPr>
                    <w:rFonts w:ascii="Times New Roman" w:hAnsi="Times New Roman"/>
                    <w:i/>
                  </w:rPr>
                </w:pPr>
              </w:p>
              <w:p w14:paraId="3A122F20" w14:textId="77777777" w:rsidR="007D7EE8" w:rsidRPr="002C4DE9" w:rsidRDefault="007D7EE8" w:rsidP="007D7EE8">
                <w:pPr>
                  <w:widowControl w:val="0"/>
                  <w:autoSpaceDE w:val="0"/>
                  <w:autoSpaceDN w:val="0"/>
                  <w:adjustRightInd w:val="0"/>
                  <w:rPr>
                    <w:rFonts w:ascii="Times New Roman" w:hAnsi="Times New Roman"/>
                  </w:rPr>
                </w:pPr>
                <w:r w:rsidRPr="002C4DE9">
                  <w:rPr>
                    <w:rFonts w:ascii="Times New Roman" w:hAnsi="Times New Roman"/>
                    <w:i/>
                  </w:rPr>
                  <w:t xml:space="preserve">Grass: A Nation’s Battle for Life </w:t>
                </w:r>
                <w:r w:rsidRPr="002C4DE9">
                  <w:rPr>
                    <w:rFonts w:ascii="Times New Roman" w:hAnsi="Times New Roman"/>
                  </w:rPr>
                  <w:t>(Merian C. Cooper and Ernest B. Schoedsack, US, 1925, 71 min)</w:t>
                </w:r>
              </w:p>
              <w:p w14:paraId="66A69EE9" w14:textId="77777777" w:rsidR="007D7EE8" w:rsidRPr="002C4DE9" w:rsidRDefault="007D7EE8" w:rsidP="007D7EE8">
                <w:pPr>
                  <w:widowControl w:val="0"/>
                  <w:autoSpaceDE w:val="0"/>
                  <w:autoSpaceDN w:val="0"/>
                  <w:adjustRightInd w:val="0"/>
                  <w:rPr>
                    <w:rFonts w:ascii="Times New Roman" w:hAnsi="Times New Roman"/>
                    <w:i/>
                  </w:rPr>
                </w:pPr>
              </w:p>
              <w:p w14:paraId="212B4B01" w14:textId="77777777" w:rsidR="007D7EE8" w:rsidRPr="002C4DE9" w:rsidRDefault="007D7EE8" w:rsidP="007D7EE8">
                <w:pPr>
                  <w:widowControl w:val="0"/>
                  <w:autoSpaceDE w:val="0"/>
                  <w:autoSpaceDN w:val="0"/>
                  <w:adjustRightInd w:val="0"/>
                  <w:rPr>
                    <w:rFonts w:ascii="Times New Roman" w:hAnsi="Times New Roman" w:cs="Helvetica"/>
                  </w:rPr>
                </w:pPr>
                <w:r w:rsidRPr="002C4DE9">
                  <w:rPr>
                    <w:rFonts w:ascii="Times New Roman" w:hAnsi="Times New Roman"/>
                    <w:i/>
                  </w:rPr>
                  <w:t>I’m Still Here</w:t>
                </w:r>
                <w:r w:rsidRPr="002C4DE9">
                  <w:rPr>
                    <w:i/>
                  </w:rPr>
                  <w:t xml:space="preserve"> </w:t>
                </w:r>
                <w:r w:rsidRPr="002C4DE9">
                  <w:rPr>
                    <w:rFonts w:ascii="Times New Roman" w:hAnsi="Times New Roman" w:cs="Helvetica"/>
                  </w:rPr>
                  <w:t xml:space="preserve">(Casey Affleck, US, 2010, 108 min) </w:t>
                </w:r>
              </w:p>
              <w:p w14:paraId="14E93098" w14:textId="77777777" w:rsidR="007D7EE8" w:rsidRPr="002C4DE9" w:rsidRDefault="007D7EE8" w:rsidP="007D7EE8">
                <w:pPr>
                  <w:widowControl w:val="0"/>
                  <w:autoSpaceDE w:val="0"/>
                  <w:autoSpaceDN w:val="0"/>
                  <w:adjustRightInd w:val="0"/>
                  <w:rPr>
                    <w:rFonts w:ascii="Times New Roman" w:hAnsi="Times New Roman"/>
                    <w:i/>
                  </w:rPr>
                </w:pPr>
              </w:p>
              <w:p w14:paraId="50F9F8C8" w14:textId="77777777" w:rsidR="007D7EE8" w:rsidRPr="002C4DE9" w:rsidRDefault="007D7EE8" w:rsidP="007D7EE8">
                <w:pPr>
                  <w:widowControl w:val="0"/>
                  <w:autoSpaceDE w:val="0"/>
                  <w:autoSpaceDN w:val="0"/>
                  <w:adjustRightInd w:val="0"/>
                  <w:rPr>
                    <w:rFonts w:ascii="Times New Roman" w:hAnsi="Times New Roman" w:cs="Helvetica"/>
                  </w:rPr>
                </w:pPr>
                <w:r w:rsidRPr="002C4DE9">
                  <w:rPr>
                    <w:rFonts w:ascii="Times New Roman" w:hAnsi="Times New Roman" w:cs="Helvetica"/>
                    <w:i/>
                  </w:rPr>
                  <w:t xml:space="preserve">La hora de los hornos: Notas y testimonios sobre el neocolonialismo, la violencia y la liberación </w:t>
                </w:r>
                <w:r w:rsidRPr="002C4DE9">
                  <w:rPr>
                    <w:rFonts w:ascii="Times New Roman" w:hAnsi="Times New Roman" w:cs="Helvetica"/>
                  </w:rPr>
                  <w:lastRenderedPageBreak/>
                  <w:t>(</w:t>
                </w:r>
                <w:r w:rsidRPr="002C4DE9">
                  <w:rPr>
                    <w:rFonts w:ascii="Times New Roman" w:hAnsi="Times New Roman" w:cs="Helvetica"/>
                    <w:i/>
                  </w:rPr>
                  <w:t>Hour of the Furnaces</w:t>
                </w:r>
                <w:r w:rsidRPr="002C4DE9">
                  <w:rPr>
                    <w:rFonts w:ascii="Times New Roman" w:hAnsi="Times New Roman" w:cs="Helvetica"/>
                  </w:rPr>
                  <w:t>, Fernando Solanas &amp; Octavio Getino, 1968, 260 min).</w:t>
                </w:r>
              </w:p>
              <w:p w14:paraId="20C9E806" w14:textId="77777777" w:rsidR="007D7EE8" w:rsidRPr="002C4DE9" w:rsidRDefault="007D7EE8" w:rsidP="007D7EE8">
                <w:pPr>
                  <w:widowControl w:val="0"/>
                  <w:autoSpaceDE w:val="0"/>
                  <w:autoSpaceDN w:val="0"/>
                  <w:adjustRightInd w:val="0"/>
                  <w:rPr>
                    <w:rFonts w:ascii="Times New Roman" w:hAnsi="Times New Roman"/>
                    <w:i/>
                  </w:rPr>
                </w:pPr>
              </w:p>
              <w:p w14:paraId="7CD70013" w14:textId="77777777" w:rsidR="007D7EE8" w:rsidRPr="002C4DE9" w:rsidRDefault="007D7EE8" w:rsidP="007D7EE8">
                <w:pPr>
                  <w:widowControl w:val="0"/>
                  <w:autoSpaceDE w:val="0"/>
                  <w:autoSpaceDN w:val="0"/>
                  <w:adjustRightInd w:val="0"/>
                  <w:rPr>
                    <w:rFonts w:ascii="Times New Roman" w:hAnsi="Times New Roman"/>
                  </w:rPr>
                </w:pPr>
                <w:r w:rsidRPr="002C4DE9">
                  <w:rPr>
                    <w:rFonts w:ascii="Times New Roman" w:hAnsi="Times New Roman"/>
                    <w:i/>
                  </w:rPr>
                  <w:t>La sortie des usines Lumière</w:t>
                </w:r>
                <w:r w:rsidRPr="002C4DE9">
                  <w:rPr>
                    <w:rFonts w:ascii="Times New Roman" w:hAnsi="Times New Roman"/>
                  </w:rPr>
                  <w:t xml:space="preserve"> (</w:t>
                </w:r>
                <w:r w:rsidRPr="002C4DE9">
                  <w:rPr>
                    <w:rFonts w:ascii="Times New Roman" w:hAnsi="Times New Roman"/>
                    <w:i/>
                  </w:rPr>
                  <w:t>Workers Leaving the Lumière Factory</w:t>
                </w:r>
                <w:r w:rsidRPr="002C4DE9">
                  <w:rPr>
                    <w:rFonts w:ascii="Times New Roman" w:hAnsi="Times New Roman"/>
                  </w:rPr>
                  <w:t>, Louis Lumière, France, 1895, 1 min)</w:t>
                </w:r>
              </w:p>
              <w:p w14:paraId="5F2AC732" w14:textId="77777777" w:rsidR="007D7EE8" w:rsidRPr="002C4DE9" w:rsidRDefault="007D7EE8" w:rsidP="007D7EE8">
                <w:pPr>
                  <w:widowControl w:val="0"/>
                  <w:autoSpaceDE w:val="0"/>
                  <w:autoSpaceDN w:val="0"/>
                  <w:adjustRightInd w:val="0"/>
                  <w:rPr>
                    <w:rFonts w:ascii="Times New Roman" w:hAnsi="Times New Roman"/>
                    <w:i/>
                  </w:rPr>
                </w:pPr>
              </w:p>
              <w:p w14:paraId="0728B165" w14:textId="77777777" w:rsidR="007D7EE8" w:rsidRPr="002C4DE9" w:rsidRDefault="007D7EE8" w:rsidP="007D7EE8">
                <w:pPr>
                  <w:widowControl w:val="0"/>
                  <w:autoSpaceDE w:val="0"/>
                  <w:autoSpaceDN w:val="0"/>
                  <w:adjustRightInd w:val="0"/>
                  <w:rPr>
                    <w:rFonts w:ascii="Times New Roman" w:hAnsi="Times New Roman"/>
                  </w:rPr>
                </w:pPr>
                <w:r w:rsidRPr="002C4DE9">
                  <w:rPr>
                    <w:rFonts w:ascii="Times New Roman" w:hAnsi="Times New Roman"/>
                    <w:i/>
                  </w:rPr>
                  <w:t>L’arrivée d’un train à La Ciotat</w:t>
                </w:r>
                <w:r w:rsidRPr="002C4DE9">
                  <w:rPr>
                    <w:rFonts w:ascii="Times New Roman" w:hAnsi="Times New Roman"/>
                  </w:rPr>
                  <w:t xml:space="preserve"> (</w:t>
                </w:r>
                <w:r w:rsidRPr="002C4DE9">
                  <w:rPr>
                    <w:rFonts w:ascii="Times New Roman" w:hAnsi="Times New Roman"/>
                    <w:i/>
                  </w:rPr>
                  <w:t>Arrival of a Train at La Ciotat</w:t>
                </w:r>
                <w:r w:rsidRPr="002C4DE9">
                  <w:rPr>
                    <w:rFonts w:ascii="Times New Roman" w:hAnsi="Times New Roman"/>
                  </w:rPr>
                  <w:t>, Auguste &amp; Louis Lumière, France, 1896, 1 min)</w:t>
                </w:r>
              </w:p>
              <w:p w14:paraId="3F2A1634" w14:textId="77777777" w:rsidR="007D7EE8" w:rsidRPr="002C4DE9" w:rsidRDefault="007D7EE8" w:rsidP="007D7EE8">
                <w:pPr>
                  <w:widowControl w:val="0"/>
                  <w:autoSpaceDE w:val="0"/>
                  <w:autoSpaceDN w:val="0"/>
                  <w:adjustRightInd w:val="0"/>
                  <w:rPr>
                    <w:rFonts w:ascii="Times New Roman" w:hAnsi="Times New Roman"/>
                    <w:i/>
                  </w:rPr>
                </w:pPr>
              </w:p>
              <w:p w14:paraId="4CA2B0AA" w14:textId="77777777" w:rsidR="007D7EE8" w:rsidRPr="002C4DE9" w:rsidRDefault="007D7EE8" w:rsidP="007D7EE8">
                <w:pPr>
                  <w:widowControl w:val="0"/>
                  <w:autoSpaceDE w:val="0"/>
                  <w:autoSpaceDN w:val="0"/>
                  <w:adjustRightInd w:val="0"/>
                  <w:rPr>
                    <w:rFonts w:ascii="Times New Roman" w:hAnsi="Times New Roman"/>
                  </w:rPr>
                </w:pPr>
                <w:r w:rsidRPr="002C4DE9">
                  <w:rPr>
                    <w:rFonts w:ascii="Times New Roman" w:hAnsi="Times New Roman"/>
                    <w:i/>
                  </w:rPr>
                  <w:t>Le retour à la raison</w:t>
                </w:r>
                <w:r w:rsidRPr="002C4DE9">
                  <w:rPr>
                    <w:rFonts w:ascii="Times New Roman" w:hAnsi="Times New Roman"/>
                  </w:rPr>
                  <w:t xml:space="preserve"> (</w:t>
                </w:r>
                <w:r w:rsidRPr="002C4DE9">
                  <w:rPr>
                    <w:rFonts w:ascii="Times New Roman" w:hAnsi="Times New Roman"/>
                    <w:i/>
                  </w:rPr>
                  <w:t>Return to Reason</w:t>
                </w:r>
                <w:r w:rsidRPr="002C4DE9">
                  <w:rPr>
                    <w:rFonts w:ascii="Times New Roman" w:hAnsi="Times New Roman"/>
                  </w:rPr>
                  <w:t xml:space="preserve">, Man Ray, France, 1923, 3 min) </w:t>
                </w:r>
              </w:p>
              <w:p w14:paraId="1860598E" w14:textId="77777777" w:rsidR="007D7EE8" w:rsidRPr="002C4DE9" w:rsidRDefault="007D7EE8" w:rsidP="007D7EE8">
                <w:pPr>
                  <w:widowControl w:val="0"/>
                  <w:autoSpaceDE w:val="0"/>
                  <w:autoSpaceDN w:val="0"/>
                  <w:adjustRightInd w:val="0"/>
                  <w:rPr>
                    <w:rFonts w:ascii="Times New Roman" w:hAnsi="Times New Roman"/>
                    <w:i/>
                  </w:rPr>
                </w:pPr>
              </w:p>
              <w:p w14:paraId="4358505D" w14:textId="77777777" w:rsidR="007D7EE8" w:rsidRPr="002C4DE9" w:rsidRDefault="007D7EE8" w:rsidP="007D7EE8">
                <w:pPr>
                  <w:widowControl w:val="0"/>
                  <w:autoSpaceDE w:val="0"/>
                  <w:autoSpaceDN w:val="0"/>
                  <w:adjustRightInd w:val="0"/>
                  <w:rPr>
                    <w:rFonts w:ascii="Times New Roman" w:hAnsi="Times New Roman" w:cs="Helvetica"/>
                  </w:rPr>
                </w:pPr>
                <w:r w:rsidRPr="002C4DE9">
                  <w:rPr>
                    <w:rFonts w:ascii="Times New Roman" w:hAnsi="Times New Roman" w:cs="Helvetica"/>
                    <w:i/>
                  </w:rPr>
                  <w:t>Les raquetteurs</w:t>
                </w:r>
                <w:r w:rsidRPr="002C4DE9">
                  <w:rPr>
                    <w:rFonts w:ascii="Times New Roman" w:hAnsi="Times New Roman" w:cs="Helvetica"/>
                  </w:rPr>
                  <w:t xml:space="preserve"> (</w:t>
                </w:r>
                <w:r w:rsidRPr="002C4DE9">
                  <w:rPr>
                    <w:rFonts w:ascii="Times New Roman" w:hAnsi="Times New Roman" w:cs="Helvetica"/>
                    <w:i/>
                  </w:rPr>
                  <w:t>The Snowshoers</w:t>
                </w:r>
                <w:r w:rsidRPr="002C4DE9">
                  <w:rPr>
                    <w:rFonts w:ascii="Times New Roman" w:hAnsi="Times New Roman" w:cs="Helvetica"/>
                  </w:rPr>
                  <w:t xml:space="preserve">, Michel Brault &amp; Gilles Groulx, Canada, 1958, 15 min) </w:t>
                </w:r>
              </w:p>
              <w:p w14:paraId="2E0FC6F8" w14:textId="77777777" w:rsidR="007D7EE8" w:rsidRPr="002C4DE9" w:rsidRDefault="007D7EE8" w:rsidP="007D7EE8">
                <w:pPr>
                  <w:widowControl w:val="0"/>
                  <w:autoSpaceDE w:val="0"/>
                  <w:autoSpaceDN w:val="0"/>
                  <w:adjustRightInd w:val="0"/>
                  <w:rPr>
                    <w:rFonts w:ascii="Times New Roman" w:hAnsi="Times New Roman"/>
                    <w:i/>
                  </w:rPr>
                </w:pPr>
              </w:p>
              <w:p w14:paraId="2E50E100" w14:textId="77777777" w:rsidR="007D7EE8" w:rsidRPr="002C4DE9" w:rsidRDefault="007D7EE8" w:rsidP="007D7EE8">
                <w:pPr>
                  <w:widowControl w:val="0"/>
                  <w:autoSpaceDE w:val="0"/>
                  <w:autoSpaceDN w:val="0"/>
                  <w:adjustRightInd w:val="0"/>
                  <w:rPr>
                    <w:rFonts w:ascii="Times New Roman" w:hAnsi="Times New Roman" w:cs="Helvetica"/>
                  </w:rPr>
                </w:pPr>
                <w:r w:rsidRPr="002C4DE9">
                  <w:rPr>
                    <w:rFonts w:ascii="Times New Roman" w:hAnsi="Times New Roman" w:cs="Helvetica"/>
                    <w:i/>
                  </w:rPr>
                  <w:t xml:space="preserve">Moi, un Noir </w:t>
                </w:r>
                <w:r w:rsidRPr="002C4DE9">
                  <w:rPr>
                    <w:rFonts w:ascii="Times New Roman" w:hAnsi="Times New Roman" w:cs="Helvetica"/>
                  </w:rPr>
                  <w:t>(</w:t>
                </w:r>
                <w:r w:rsidRPr="002C4DE9">
                  <w:rPr>
                    <w:rFonts w:ascii="Times New Roman" w:hAnsi="Times New Roman" w:cs="Helvetica"/>
                    <w:i/>
                  </w:rPr>
                  <w:t xml:space="preserve">I, a Negro, </w:t>
                </w:r>
                <w:r w:rsidRPr="002C4DE9">
                  <w:rPr>
                    <w:rFonts w:ascii="Times New Roman" w:hAnsi="Times New Roman" w:cs="Helvetica"/>
                  </w:rPr>
                  <w:t xml:space="preserve">Jean Rouch, France, 1958, 70 min) </w:t>
                </w:r>
              </w:p>
              <w:p w14:paraId="6FD48CB9" w14:textId="77777777" w:rsidR="007D7EE8" w:rsidRPr="002C4DE9" w:rsidRDefault="007D7EE8" w:rsidP="007D7EE8">
                <w:pPr>
                  <w:widowControl w:val="0"/>
                  <w:autoSpaceDE w:val="0"/>
                  <w:autoSpaceDN w:val="0"/>
                  <w:adjustRightInd w:val="0"/>
                  <w:rPr>
                    <w:rFonts w:ascii="Times New Roman" w:hAnsi="Times New Roman"/>
                    <w:i/>
                  </w:rPr>
                </w:pPr>
              </w:p>
              <w:p w14:paraId="4827793C" w14:textId="77777777" w:rsidR="007D7EE8" w:rsidRPr="002C4DE9" w:rsidRDefault="007D7EE8" w:rsidP="007D7EE8">
                <w:pPr>
                  <w:widowControl w:val="0"/>
                  <w:autoSpaceDE w:val="0"/>
                  <w:autoSpaceDN w:val="0"/>
                  <w:adjustRightInd w:val="0"/>
                  <w:rPr>
                    <w:rFonts w:ascii="Times New Roman" w:hAnsi="Times New Roman"/>
                  </w:rPr>
                </w:pPr>
                <w:r w:rsidRPr="002C4DE9">
                  <w:rPr>
                    <w:rFonts w:ascii="Times New Roman" w:hAnsi="Times New Roman"/>
                    <w:i/>
                  </w:rPr>
                  <w:t>Nanook of the North</w:t>
                </w:r>
                <w:r w:rsidRPr="002C4DE9">
                  <w:rPr>
                    <w:rFonts w:ascii="Times New Roman" w:hAnsi="Times New Roman"/>
                  </w:rPr>
                  <w:t xml:space="preserve"> (Robert Flaherty, US/France, 1922, 79 min) </w:t>
                </w:r>
              </w:p>
              <w:p w14:paraId="2D62DF85" w14:textId="77777777" w:rsidR="007D7EE8" w:rsidRPr="002C4DE9" w:rsidRDefault="007D7EE8" w:rsidP="007D7EE8">
                <w:pPr>
                  <w:widowControl w:val="0"/>
                  <w:autoSpaceDE w:val="0"/>
                  <w:autoSpaceDN w:val="0"/>
                  <w:adjustRightInd w:val="0"/>
                  <w:rPr>
                    <w:rFonts w:ascii="Times New Roman" w:hAnsi="Times New Roman" w:cs="Helvetica"/>
                    <w:i/>
                  </w:rPr>
                </w:pPr>
              </w:p>
              <w:p w14:paraId="4525BA4C" w14:textId="77777777" w:rsidR="007D7EE8" w:rsidRPr="002C4DE9" w:rsidRDefault="007D7EE8" w:rsidP="007D7EE8">
                <w:pPr>
                  <w:rPr>
                    <w:rFonts w:ascii="Times New Roman" w:hAnsi="Times New Roman" w:cs="Helvetica"/>
                  </w:rPr>
                </w:pPr>
                <w:r w:rsidRPr="002C4DE9">
                  <w:rPr>
                    <w:rFonts w:ascii="Times New Roman" w:hAnsi="Times New Roman" w:cs="Helvetica"/>
                    <w:i/>
                  </w:rPr>
                  <w:t xml:space="preserve">Nuit et brouillard </w:t>
                </w:r>
                <w:r w:rsidRPr="002C4DE9">
                  <w:rPr>
                    <w:rFonts w:ascii="Times New Roman" w:hAnsi="Times New Roman" w:cs="Helvetica"/>
                  </w:rPr>
                  <w:t>(</w:t>
                </w:r>
                <w:r w:rsidRPr="002C4DE9">
                  <w:rPr>
                    <w:rFonts w:ascii="Times New Roman" w:hAnsi="Times New Roman" w:cs="Helvetica"/>
                    <w:i/>
                  </w:rPr>
                  <w:t>Night and Fog</w:t>
                </w:r>
                <w:r w:rsidRPr="002C4DE9">
                  <w:rPr>
                    <w:rFonts w:ascii="Times New Roman" w:hAnsi="Times New Roman" w:cs="Helvetica"/>
                  </w:rPr>
                  <w:t>, Alain Resnais, France, 1955, 32 min)</w:t>
                </w:r>
              </w:p>
              <w:p w14:paraId="5368CC4D" w14:textId="77777777" w:rsidR="007D7EE8" w:rsidRPr="002C4DE9" w:rsidRDefault="007D7EE8" w:rsidP="007D7EE8">
                <w:pPr>
                  <w:widowControl w:val="0"/>
                  <w:autoSpaceDE w:val="0"/>
                  <w:autoSpaceDN w:val="0"/>
                  <w:adjustRightInd w:val="0"/>
                  <w:rPr>
                    <w:rFonts w:ascii="Times New Roman" w:hAnsi="Times New Roman" w:cs="Helvetica"/>
                    <w:i/>
                  </w:rPr>
                </w:pPr>
              </w:p>
              <w:p w14:paraId="767285E1" w14:textId="77777777" w:rsidR="007D7EE8" w:rsidRPr="002C4DE9" w:rsidRDefault="007D7EE8" w:rsidP="007D7EE8">
                <w:pPr>
                  <w:widowControl w:val="0"/>
                  <w:autoSpaceDE w:val="0"/>
                  <w:autoSpaceDN w:val="0"/>
                  <w:adjustRightInd w:val="0"/>
                  <w:rPr>
                    <w:rFonts w:ascii="Times New Roman" w:hAnsi="Times New Roman" w:cs="Helvetica"/>
                  </w:rPr>
                </w:pPr>
                <w:r w:rsidRPr="002C4DE9">
                  <w:rPr>
                    <w:rFonts w:ascii="Times New Roman" w:hAnsi="Times New Roman" w:cs="Helvetica"/>
                    <w:i/>
                  </w:rPr>
                  <w:t xml:space="preserve">Primary </w:t>
                </w:r>
                <w:r w:rsidRPr="002C4DE9">
                  <w:rPr>
                    <w:rFonts w:ascii="Times New Roman" w:hAnsi="Times New Roman" w:cs="Helvetica"/>
                  </w:rPr>
                  <w:t xml:space="preserve">(Robert Drew, US, 1960, 60 min) </w:t>
                </w:r>
              </w:p>
              <w:p w14:paraId="2286F5C3" w14:textId="77777777" w:rsidR="007D7EE8" w:rsidRPr="002C4DE9" w:rsidRDefault="007D7EE8" w:rsidP="007D7EE8">
                <w:pPr>
                  <w:widowControl w:val="0"/>
                  <w:autoSpaceDE w:val="0"/>
                  <w:autoSpaceDN w:val="0"/>
                  <w:adjustRightInd w:val="0"/>
                  <w:rPr>
                    <w:rFonts w:ascii="Times New Roman" w:hAnsi="Times New Roman"/>
                    <w:i/>
                  </w:rPr>
                </w:pPr>
              </w:p>
              <w:p w14:paraId="2E8EF868" w14:textId="77777777" w:rsidR="007D7EE8" w:rsidRPr="002C4DE9" w:rsidRDefault="007D7EE8" w:rsidP="007D7EE8">
                <w:pPr>
                  <w:widowControl w:val="0"/>
                  <w:autoSpaceDE w:val="0"/>
                  <w:autoSpaceDN w:val="0"/>
                  <w:adjustRightInd w:val="0"/>
                  <w:rPr>
                    <w:rFonts w:ascii="Times New Roman" w:hAnsi="Times New Roman"/>
                  </w:rPr>
                </w:pPr>
                <w:r w:rsidRPr="002C4DE9">
                  <w:rPr>
                    <w:rFonts w:ascii="Times New Roman" w:hAnsi="Times New Roman"/>
                    <w:i/>
                  </w:rPr>
                  <w:t>Repas de bébé</w:t>
                </w:r>
                <w:r w:rsidRPr="002C4DE9">
                  <w:rPr>
                    <w:rFonts w:ascii="Times New Roman" w:hAnsi="Times New Roman"/>
                  </w:rPr>
                  <w:t xml:space="preserve"> (</w:t>
                </w:r>
                <w:r w:rsidRPr="002C4DE9">
                  <w:rPr>
                    <w:rFonts w:ascii="Times New Roman" w:hAnsi="Times New Roman"/>
                    <w:i/>
                  </w:rPr>
                  <w:t>Baby’s Dinner</w:t>
                </w:r>
                <w:r w:rsidRPr="002C4DE9">
                  <w:rPr>
                    <w:rFonts w:ascii="Times New Roman" w:hAnsi="Times New Roman"/>
                  </w:rPr>
                  <w:t>, Louis Lumière, France, 1895, 1 min)</w:t>
                </w:r>
              </w:p>
              <w:p w14:paraId="3DDC7AF5" w14:textId="77777777" w:rsidR="007D7EE8" w:rsidRPr="002C4DE9" w:rsidRDefault="007D7EE8" w:rsidP="007D7EE8">
                <w:pPr>
                  <w:widowControl w:val="0"/>
                  <w:autoSpaceDE w:val="0"/>
                  <w:autoSpaceDN w:val="0"/>
                  <w:adjustRightInd w:val="0"/>
                  <w:rPr>
                    <w:rFonts w:ascii="Times New Roman" w:hAnsi="Times New Roman"/>
                    <w:i/>
                  </w:rPr>
                </w:pPr>
              </w:p>
              <w:p w14:paraId="4E65E64A" w14:textId="77777777" w:rsidR="007D7EE8" w:rsidRPr="002C4DE9" w:rsidRDefault="007D7EE8" w:rsidP="007D7EE8">
                <w:pPr>
                  <w:rPr>
                    <w:rFonts w:ascii="Times New Roman" w:hAnsi="Times New Roman" w:cs="Helvetica"/>
                  </w:rPr>
                </w:pPr>
                <w:r w:rsidRPr="002C4DE9">
                  <w:rPr>
                    <w:rFonts w:ascii="Times New Roman" w:hAnsi="Times New Roman" w:cs="Helvetica"/>
                    <w:i/>
                  </w:rPr>
                  <w:t xml:space="preserve">Roger &amp; Me </w:t>
                </w:r>
                <w:r w:rsidRPr="002C4DE9">
                  <w:rPr>
                    <w:rFonts w:ascii="Times New Roman" w:hAnsi="Times New Roman" w:cs="Helvetica"/>
                  </w:rPr>
                  <w:t xml:space="preserve">(Michael Moore, US, 1989, 91 min) </w:t>
                </w:r>
              </w:p>
              <w:p w14:paraId="36408431" w14:textId="77777777" w:rsidR="007D7EE8" w:rsidRPr="002C4DE9" w:rsidRDefault="007D7EE8" w:rsidP="007D7EE8">
                <w:pPr>
                  <w:widowControl w:val="0"/>
                  <w:autoSpaceDE w:val="0"/>
                  <w:autoSpaceDN w:val="0"/>
                  <w:adjustRightInd w:val="0"/>
                  <w:rPr>
                    <w:rFonts w:ascii="Times New Roman" w:hAnsi="Times New Roman"/>
                    <w:i/>
                  </w:rPr>
                </w:pPr>
              </w:p>
              <w:p w14:paraId="641C2770" w14:textId="77777777" w:rsidR="007D7EE8" w:rsidRPr="002C4DE9" w:rsidRDefault="007D7EE8" w:rsidP="007D7EE8">
                <w:pPr>
                  <w:widowControl w:val="0"/>
                  <w:autoSpaceDE w:val="0"/>
                  <w:autoSpaceDN w:val="0"/>
                  <w:adjustRightInd w:val="0"/>
                  <w:rPr>
                    <w:rFonts w:ascii="Times New Roman" w:hAnsi="Times New Roman"/>
                  </w:rPr>
                </w:pPr>
                <w:r w:rsidRPr="002C4DE9">
                  <w:rPr>
                    <w:rFonts w:ascii="Times New Roman" w:hAnsi="Times New Roman"/>
                    <w:i/>
                  </w:rPr>
                  <w:t>Sandow, No. 1</w:t>
                </w:r>
                <w:r w:rsidRPr="002C4DE9">
                  <w:rPr>
                    <w:rFonts w:ascii="Times New Roman" w:hAnsi="Times New Roman"/>
                  </w:rPr>
                  <w:t xml:space="preserve"> (William K.L. Dickson, US, 1894, 1 min)</w:t>
                </w:r>
              </w:p>
              <w:p w14:paraId="2721D326" w14:textId="77777777" w:rsidR="007D7EE8" w:rsidRPr="002C4DE9" w:rsidRDefault="007D7EE8" w:rsidP="007D7EE8">
                <w:pPr>
                  <w:widowControl w:val="0"/>
                  <w:autoSpaceDE w:val="0"/>
                  <w:autoSpaceDN w:val="0"/>
                  <w:adjustRightInd w:val="0"/>
                  <w:rPr>
                    <w:rFonts w:ascii="Times New Roman" w:hAnsi="Times New Roman"/>
                    <w:i/>
                  </w:rPr>
                </w:pPr>
              </w:p>
              <w:p w14:paraId="57AE1C04" w14:textId="77777777" w:rsidR="007D7EE8" w:rsidRPr="002C4DE9" w:rsidRDefault="007D7EE8" w:rsidP="007D7EE8">
                <w:pPr>
                  <w:widowControl w:val="0"/>
                  <w:autoSpaceDE w:val="0"/>
                  <w:autoSpaceDN w:val="0"/>
                  <w:adjustRightInd w:val="0"/>
                  <w:rPr>
                    <w:rFonts w:ascii="Times New Roman" w:hAnsi="Times New Roman" w:cs="Verdana"/>
                    <w:bCs/>
                    <w:color w:val="262626"/>
                    <w:szCs w:val="42"/>
                  </w:rPr>
                </w:pPr>
                <w:r w:rsidRPr="002C4DE9">
                  <w:rPr>
                    <w:rFonts w:ascii="Times New Roman" w:hAnsi="Times New Roman" w:cs="Verdana"/>
                    <w:bCs/>
                    <w:i/>
                    <w:szCs w:val="42"/>
                  </w:rPr>
                  <w:t>The Ambassador</w:t>
                </w:r>
                <w:r w:rsidRPr="002C4DE9">
                  <w:rPr>
                    <w:rFonts w:ascii="Times New Roman" w:hAnsi="Times New Roman" w:cs="Verdana"/>
                    <w:bCs/>
                    <w:color w:val="262626"/>
                    <w:szCs w:val="42"/>
                  </w:rPr>
                  <w:t xml:space="preserve"> (</w:t>
                </w:r>
                <w:r w:rsidRPr="002C4DE9">
                  <w:rPr>
                    <w:rFonts w:ascii="Times New Roman" w:hAnsi="Times New Roman" w:cs="Helvetica"/>
                  </w:rPr>
                  <w:t xml:space="preserve">Mads </w:t>
                </w:r>
                <w:r w:rsidRPr="002C4DE9">
                  <w:rPr>
                    <w:rFonts w:ascii="Times New Roman" w:hAnsi="Times New Roman" w:cs="Verdana"/>
                    <w:bCs/>
                    <w:color w:val="262626"/>
                    <w:szCs w:val="42"/>
                  </w:rPr>
                  <w:t xml:space="preserve">Brügger, Denmark, 2011, 93 min) </w:t>
                </w:r>
              </w:p>
              <w:p w14:paraId="4D759CAB" w14:textId="77777777" w:rsidR="007D7EE8" w:rsidRPr="002C4DE9" w:rsidRDefault="007D7EE8" w:rsidP="007D7EE8">
                <w:pPr>
                  <w:widowControl w:val="0"/>
                  <w:autoSpaceDE w:val="0"/>
                  <w:autoSpaceDN w:val="0"/>
                  <w:adjustRightInd w:val="0"/>
                  <w:rPr>
                    <w:rFonts w:ascii="Times New Roman" w:hAnsi="Times New Roman"/>
                    <w:i/>
                  </w:rPr>
                </w:pPr>
              </w:p>
              <w:p w14:paraId="34083672" w14:textId="77777777" w:rsidR="007D7EE8" w:rsidRPr="002C4DE9" w:rsidRDefault="007D7EE8" w:rsidP="007D7EE8">
                <w:pPr>
                  <w:widowControl w:val="0"/>
                  <w:autoSpaceDE w:val="0"/>
                  <w:autoSpaceDN w:val="0"/>
                  <w:adjustRightInd w:val="0"/>
                  <w:rPr>
                    <w:rFonts w:ascii="Times New Roman" w:hAnsi="Times New Roman"/>
                  </w:rPr>
                </w:pPr>
                <w:r w:rsidRPr="002C4DE9">
                  <w:rPr>
                    <w:rFonts w:ascii="Times New Roman" w:hAnsi="Times New Roman"/>
                    <w:i/>
                  </w:rPr>
                  <w:t>The Kiss</w:t>
                </w:r>
                <w:r w:rsidRPr="002C4DE9">
                  <w:rPr>
                    <w:rFonts w:ascii="Times New Roman" w:hAnsi="Times New Roman"/>
                  </w:rPr>
                  <w:t xml:space="preserve"> (William Heise, US, 1896, 1 min)</w:t>
                </w:r>
              </w:p>
              <w:p w14:paraId="3A1D8397" w14:textId="77777777" w:rsidR="007D7EE8" w:rsidRPr="002C4DE9" w:rsidRDefault="007D7EE8" w:rsidP="007D7EE8">
                <w:pPr>
                  <w:widowControl w:val="0"/>
                  <w:autoSpaceDE w:val="0"/>
                  <w:autoSpaceDN w:val="0"/>
                  <w:adjustRightInd w:val="0"/>
                  <w:rPr>
                    <w:rFonts w:ascii="Times New Roman" w:hAnsi="Times New Roman"/>
                  </w:rPr>
                </w:pPr>
              </w:p>
              <w:p w14:paraId="194DF8F9" w14:textId="77777777" w:rsidR="007D7EE8" w:rsidRPr="002C4DE9" w:rsidRDefault="007D7EE8" w:rsidP="007D7EE8">
                <w:pPr>
                  <w:widowControl w:val="0"/>
                  <w:autoSpaceDE w:val="0"/>
                  <w:autoSpaceDN w:val="0"/>
                  <w:adjustRightInd w:val="0"/>
                  <w:rPr>
                    <w:rFonts w:ascii="Times New Roman" w:hAnsi="Times New Roman" w:cs="Helvetica"/>
                  </w:rPr>
                </w:pPr>
                <w:r w:rsidRPr="002C4DE9">
                  <w:rPr>
                    <w:rFonts w:ascii="Times New Roman" w:hAnsi="Times New Roman" w:cs="Helvetica"/>
                    <w:i/>
                  </w:rPr>
                  <w:t xml:space="preserve">This is Spinal Tap </w:t>
                </w:r>
                <w:r w:rsidRPr="002C4DE9">
                  <w:rPr>
                    <w:rFonts w:ascii="Times New Roman" w:hAnsi="Times New Roman" w:cs="Helvetica"/>
                  </w:rPr>
                  <w:t xml:space="preserve">(Rob Reiner, US, 1984, 82 min) </w:t>
                </w:r>
              </w:p>
              <w:p w14:paraId="5F551603" w14:textId="77777777" w:rsidR="007D7EE8" w:rsidRPr="002C4DE9" w:rsidRDefault="007D7EE8" w:rsidP="007D7EE8">
                <w:pPr>
                  <w:widowControl w:val="0"/>
                  <w:autoSpaceDE w:val="0"/>
                  <w:autoSpaceDN w:val="0"/>
                  <w:adjustRightInd w:val="0"/>
                  <w:rPr>
                    <w:rFonts w:ascii="Times New Roman" w:hAnsi="Times New Roman"/>
                  </w:rPr>
                </w:pPr>
              </w:p>
              <w:p w14:paraId="5E3A5BB6" w14:textId="77777777" w:rsidR="007D7EE8" w:rsidRPr="002C4DE9" w:rsidRDefault="007D7EE8" w:rsidP="007D7EE8">
                <w:pPr>
                  <w:widowControl w:val="0"/>
                  <w:autoSpaceDE w:val="0"/>
                  <w:autoSpaceDN w:val="0"/>
                  <w:adjustRightInd w:val="0"/>
                  <w:rPr>
                    <w:rFonts w:ascii="Times New Roman" w:hAnsi="Times New Roman" w:cs="Helvetica"/>
                  </w:rPr>
                </w:pPr>
                <w:r w:rsidRPr="002C4DE9">
                  <w:rPr>
                    <w:rFonts w:ascii="Times New Roman" w:hAnsi="Times New Roman" w:cs="Helvetica"/>
                    <w:i/>
                  </w:rPr>
                  <w:t xml:space="preserve">Titicut Follies </w:t>
                </w:r>
                <w:r w:rsidRPr="002C4DE9">
                  <w:rPr>
                    <w:rFonts w:ascii="Times New Roman" w:hAnsi="Times New Roman" w:cs="Helvetica"/>
                  </w:rPr>
                  <w:t>(Frederick Wiseman, US, 1967, 84 min)</w:t>
                </w:r>
              </w:p>
              <w:p w14:paraId="7FDD4129" w14:textId="77777777" w:rsidR="007D7EE8" w:rsidRPr="002C4DE9" w:rsidRDefault="007D7EE8" w:rsidP="007D7EE8">
                <w:pPr>
                  <w:widowControl w:val="0"/>
                  <w:autoSpaceDE w:val="0"/>
                  <w:autoSpaceDN w:val="0"/>
                  <w:adjustRightInd w:val="0"/>
                  <w:rPr>
                    <w:rFonts w:ascii="Times New Roman" w:hAnsi="Times New Roman"/>
                  </w:rPr>
                </w:pPr>
              </w:p>
              <w:p w14:paraId="6619BF3F" w14:textId="77777777" w:rsidR="007D7EE8" w:rsidRPr="002C4DE9" w:rsidRDefault="007D7EE8" w:rsidP="007D7EE8">
                <w:pPr>
                  <w:widowControl w:val="0"/>
                  <w:autoSpaceDE w:val="0"/>
                  <w:autoSpaceDN w:val="0"/>
                  <w:adjustRightInd w:val="0"/>
                  <w:rPr>
                    <w:rFonts w:ascii="Times New Roman" w:hAnsi="Times New Roman"/>
                  </w:rPr>
                </w:pPr>
                <w:r w:rsidRPr="002C4DE9">
                  <w:rPr>
                    <w:rFonts w:ascii="Times New Roman" w:hAnsi="Times New Roman"/>
                    <w:i/>
                  </w:rPr>
                  <w:t xml:space="preserve">Triumph des Willens </w:t>
                </w:r>
                <w:r w:rsidRPr="002C4DE9">
                  <w:rPr>
                    <w:rFonts w:ascii="Times New Roman" w:hAnsi="Times New Roman"/>
                  </w:rPr>
                  <w:t>(</w:t>
                </w:r>
                <w:r w:rsidRPr="002C4DE9">
                  <w:rPr>
                    <w:rFonts w:ascii="Times New Roman" w:hAnsi="Times New Roman"/>
                    <w:i/>
                  </w:rPr>
                  <w:t>Triumph of the Will</w:t>
                </w:r>
                <w:r w:rsidRPr="002C4DE9">
                  <w:rPr>
                    <w:rFonts w:ascii="Times New Roman" w:hAnsi="Times New Roman"/>
                  </w:rPr>
                  <w:t xml:space="preserve">, Leni Riefenstahl, Germany, 1935, 110 min) </w:t>
                </w:r>
              </w:p>
              <w:p w14:paraId="04CACFBF" w14:textId="77777777" w:rsidR="007D7EE8" w:rsidRPr="002C4DE9" w:rsidRDefault="007D7EE8" w:rsidP="007D7EE8">
                <w:pPr>
                  <w:widowControl w:val="0"/>
                  <w:autoSpaceDE w:val="0"/>
                  <w:autoSpaceDN w:val="0"/>
                  <w:adjustRightInd w:val="0"/>
                  <w:rPr>
                    <w:rFonts w:ascii="Times New Roman" w:hAnsi="Times New Roman"/>
                  </w:rPr>
                </w:pPr>
              </w:p>
              <w:p w14:paraId="73908F86" w14:textId="77777777" w:rsidR="007D7EE8" w:rsidRPr="002C4DE9" w:rsidRDefault="007D7EE8" w:rsidP="007D7EE8">
                <w:pPr>
                  <w:widowControl w:val="0"/>
                  <w:autoSpaceDE w:val="0"/>
                  <w:autoSpaceDN w:val="0"/>
                  <w:adjustRightInd w:val="0"/>
                  <w:rPr>
                    <w:rFonts w:ascii="Times New Roman" w:hAnsi="Times New Roman" w:cs="Helvetica"/>
                  </w:rPr>
                </w:pPr>
                <w:r w:rsidRPr="002C4DE9">
                  <w:rPr>
                    <w:rFonts w:ascii="Times New Roman" w:hAnsi="Times New Roman" w:cs="Helvetica"/>
                    <w:i/>
                  </w:rPr>
                  <w:t xml:space="preserve">Vérités et mensonges </w:t>
                </w:r>
                <w:r w:rsidRPr="002C4DE9">
                  <w:rPr>
                    <w:rFonts w:ascii="Times New Roman" w:hAnsi="Times New Roman" w:cs="Helvetica"/>
                  </w:rPr>
                  <w:t>(</w:t>
                </w:r>
                <w:r w:rsidRPr="002C4DE9">
                  <w:rPr>
                    <w:rFonts w:ascii="Times New Roman" w:hAnsi="Times New Roman" w:cs="Helvetica"/>
                    <w:i/>
                  </w:rPr>
                  <w:t>F for Fake</w:t>
                </w:r>
                <w:r w:rsidRPr="002C4DE9">
                  <w:rPr>
                    <w:rFonts w:ascii="Times New Roman" w:hAnsi="Times New Roman" w:cs="Helvetica"/>
                  </w:rPr>
                  <w:t xml:space="preserve">, Orson Welles, France, Iran, West Germany, 1973, 89 min) </w:t>
                </w:r>
              </w:p>
              <w:p w14:paraId="0BDF1047" w14:textId="77777777" w:rsidR="003F0D73" w:rsidRDefault="003F0D73" w:rsidP="00C27FAB"/>
            </w:tc>
          </w:sdtContent>
        </w:sdt>
      </w:tr>
      <w:tr w:rsidR="003235A7" w14:paraId="76CBEB1D" w14:textId="77777777" w:rsidTr="003235A7">
        <w:tc>
          <w:tcPr>
            <w:tcW w:w="9016" w:type="dxa"/>
          </w:tcPr>
          <w:p w14:paraId="5B32CAF1" w14:textId="77777777" w:rsidR="003235A7" w:rsidRDefault="003235A7" w:rsidP="008A5B87">
            <w:r w:rsidRPr="0015114C">
              <w:rPr>
                <w:u w:val="single"/>
              </w:rPr>
              <w:lastRenderedPageBreak/>
              <w:t>Further reading</w:t>
            </w:r>
            <w:r>
              <w:t>:</w:t>
            </w:r>
          </w:p>
          <w:p w14:paraId="1D8D8F0D" w14:textId="38CC87A6" w:rsidR="004C3064" w:rsidRDefault="004C3064" w:rsidP="008A5B87">
            <w:sdt>
              <w:sdtPr>
                <w:id w:val="1682853565"/>
                <w:citation/>
              </w:sdtPr>
              <w:sdtContent>
                <w:r>
                  <w:fldChar w:fldCharType="begin"/>
                </w:r>
                <w:r>
                  <w:rPr>
                    <w:lang w:val="en-US"/>
                  </w:rPr>
                  <w:instrText xml:space="preserve"> CITATION Pau10 \l 1033 </w:instrText>
                </w:r>
                <w:r>
                  <w:fldChar w:fldCharType="separate"/>
                </w:r>
                <w:r w:rsidRPr="004C3064">
                  <w:rPr>
                    <w:noProof/>
                    <w:lang w:val="en-US"/>
                  </w:rPr>
                  <w:t>(Arthur)</w:t>
                </w:r>
                <w:r>
                  <w:fldChar w:fldCharType="end"/>
                </w:r>
              </w:sdtContent>
            </w:sdt>
          </w:p>
          <w:p w14:paraId="5AB5A629" w14:textId="77777777" w:rsidR="004C3064" w:rsidRDefault="004C3064" w:rsidP="008A5B87"/>
          <w:sdt>
            <w:sdtPr>
              <w:alias w:val="Further reading"/>
              <w:tag w:val="furtherReading"/>
              <w:id w:val="-1516217107"/>
              <w:placeholder>
                <w:docPart w:val="45F3912377C2134381E44752823C5FEB"/>
              </w:placeholder>
            </w:sdtPr>
            <w:sdtContent>
              <w:p w14:paraId="46A0739D" w14:textId="01F2076A" w:rsidR="007D7EE8" w:rsidRPr="002C4DE9" w:rsidRDefault="004C3064" w:rsidP="007D7EE8">
                <w:pPr>
                  <w:widowControl w:val="0"/>
                  <w:autoSpaceDE w:val="0"/>
                  <w:autoSpaceDN w:val="0"/>
                  <w:adjustRightInd w:val="0"/>
                  <w:rPr>
                    <w:rFonts w:ascii="Times New Roman" w:hAnsi="Times New Roman" w:cs="Helvetica"/>
                  </w:rPr>
                </w:pPr>
                <w:sdt>
                  <w:sdtPr>
                    <w:id w:val="-735393415"/>
                    <w:citation/>
                  </w:sdtPr>
                  <w:sdtContent>
                    <w:r>
                      <w:fldChar w:fldCharType="begin"/>
                    </w:r>
                    <w:r>
                      <w:rPr>
                        <w:lang w:val="en-US"/>
                      </w:rPr>
                      <w:instrText xml:space="preserve"> CITATION Wil \l 1033 </w:instrText>
                    </w:r>
                    <w:r>
                      <w:fldChar w:fldCharType="separate"/>
                    </w:r>
                    <w:r>
                      <w:rPr>
                        <w:noProof/>
                        <w:lang w:val="en-US"/>
                      </w:rPr>
                      <w:t xml:space="preserve"> </w:t>
                    </w:r>
                    <w:r w:rsidRPr="004C3064">
                      <w:rPr>
                        <w:noProof/>
                        <w:lang w:val="en-US"/>
                      </w:rPr>
                      <w:t>(Jong and Austin)</w:t>
                    </w:r>
                    <w:r>
                      <w:fldChar w:fldCharType="end"/>
                    </w:r>
                  </w:sdtContent>
                </w:sdt>
              </w:p>
              <w:p w14:paraId="148035BD" w14:textId="77777777" w:rsidR="007D7EE8" w:rsidRDefault="007D7EE8" w:rsidP="00FB11DE"/>
              <w:p w14:paraId="5CE6C185" w14:textId="57CE62CC" w:rsidR="007D7EE8" w:rsidRDefault="001011FA" w:rsidP="00FB11DE">
                <w:sdt>
                  <w:sdtPr>
                    <w:id w:val="-1027099380"/>
                    <w:citation/>
                  </w:sdtPr>
                  <w:sdtContent>
                    <w:r>
                      <w:fldChar w:fldCharType="begin"/>
                    </w:r>
                    <w:r>
                      <w:rPr>
                        <w:lang w:val="en-US"/>
                      </w:rPr>
                      <w:instrText xml:space="preserve"> CITATION Eri93 \l 1033 </w:instrText>
                    </w:r>
                    <w:r>
                      <w:fldChar w:fldCharType="separate"/>
                    </w:r>
                    <w:r w:rsidRPr="001011FA">
                      <w:rPr>
                        <w:noProof/>
                        <w:lang w:val="en-US"/>
                      </w:rPr>
                      <w:t>(Barnouw)</w:t>
                    </w:r>
                    <w:r>
                      <w:fldChar w:fldCharType="end"/>
                    </w:r>
                  </w:sdtContent>
                </w:sdt>
              </w:p>
              <w:p w14:paraId="233B9FD7" w14:textId="77777777" w:rsidR="007D7EE8" w:rsidRDefault="007D7EE8" w:rsidP="00FB11DE">
                <w:pPr>
                  <w:rPr>
                    <w:rFonts w:ascii="Times New Roman" w:hAnsi="Times New Roman" w:cs="Helvetica"/>
                  </w:rPr>
                </w:pPr>
              </w:p>
              <w:p w14:paraId="1933407E" w14:textId="46953208" w:rsidR="001011FA" w:rsidRDefault="001011FA" w:rsidP="00FB11DE">
                <w:pPr>
                  <w:rPr>
                    <w:rFonts w:ascii="Times New Roman" w:hAnsi="Times New Roman" w:cs="Helvetica"/>
                  </w:rPr>
                </w:pPr>
                <w:sdt>
                  <w:sdtPr>
                    <w:rPr>
                      <w:rFonts w:ascii="Times New Roman" w:hAnsi="Times New Roman" w:cs="Helvetica"/>
                    </w:rPr>
                    <w:id w:val="-2012278003"/>
                    <w:citation/>
                  </w:sdtPr>
                  <w:sdtContent>
                    <w:r>
                      <w:rPr>
                        <w:rFonts w:ascii="Times New Roman" w:hAnsi="Times New Roman" w:cs="Helvetica"/>
                      </w:rPr>
                      <w:fldChar w:fldCharType="begin"/>
                    </w:r>
                    <w:r>
                      <w:rPr>
                        <w:rFonts w:ascii="Times New Roman" w:hAnsi="Times New Roman" w:cs="Helvetica"/>
                        <w:lang w:val="en-US"/>
                      </w:rPr>
                      <w:instrText xml:space="preserve"> CITATION Jul90 \l 1033 </w:instrText>
                    </w:r>
                    <w:r>
                      <w:rPr>
                        <w:rFonts w:ascii="Times New Roman" w:hAnsi="Times New Roman" w:cs="Helvetica"/>
                      </w:rPr>
                      <w:fldChar w:fldCharType="separate"/>
                    </w:r>
                    <w:r w:rsidRPr="001011FA">
                      <w:rPr>
                        <w:rFonts w:ascii="Times New Roman" w:hAnsi="Times New Roman" w:cs="Helvetica"/>
                        <w:noProof/>
                        <w:lang w:val="en-US"/>
                      </w:rPr>
                      <w:t>(Burton)</w:t>
                    </w:r>
                    <w:r>
                      <w:rPr>
                        <w:rFonts w:ascii="Times New Roman" w:hAnsi="Times New Roman" w:cs="Helvetica"/>
                      </w:rPr>
                      <w:fldChar w:fldCharType="end"/>
                    </w:r>
                  </w:sdtContent>
                </w:sdt>
              </w:p>
              <w:p w14:paraId="6A592F92" w14:textId="77777777" w:rsidR="001011FA" w:rsidRDefault="001011FA" w:rsidP="00FB11DE"/>
              <w:p w14:paraId="761BC9B1" w14:textId="2A22E989" w:rsidR="007D7EE8" w:rsidRDefault="001011FA" w:rsidP="00FB11DE">
                <w:pPr>
                  <w:rPr>
                    <w:rFonts w:ascii="Times New Roman" w:hAnsi="Times New Roman"/>
                  </w:rPr>
                </w:pPr>
                <w:sdt>
                  <w:sdtPr>
                    <w:rPr>
                      <w:rFonts w:ascii="Times New Roman" w:hAnsi="Times New Roman"/>
                    </w:rPr>
                    <w:id w:val="-1107501349"/>
                    <w:citation/>
                  </w:sdtPr>
                  <w:sdtContent>
                    <w:r>
                      <w:rPr>
                        <w:rFonts w:ascii="Times New Roman" w:hAnsi="Times New Roman"/>
                      </w:rPr>
                      <w:fldChar w:fldCharType="begin"/>
                    </w:r>
                    <w:r>
                      <w:rPr>
                        <w:rFonts w:ascii="Times New Roman" w:hAnsi="Times New Roman"/>
                        <w:lang w:val="en-US"/>
                      </w:rPr>
                      <w:instrText xml:space="preserve">CITATION Mar96 \l 1033 </w:instrText>
                    </w:r>
                    <w:r>
                      <w:rPr>
                        <w:rFonts w:ascii="Times New Roman" w:hAnsi="Times New Roman"/>
                      </w:rPr>
                      <w:fldChar w:fldCharType="separate"/>
                    </w:r>
                    <w:r w:rsidRPr="001011FA">
                      <w:rPr>
                        <w:rFonts w:ascii="Times New Roman" w:hAnsi="Times New Roman"/>
                        <w:noProof/>
                        <w:lang w:val="en-US"/>
                      </w:rPr>
                      <w:t>(Cousins and Macdonald)</w:t>
                    </w:r>
                    <w:r>
                      <w:rPr>
                        <w:rFonts w:ascii="Times New Roman" w:hAnsi="Times New Roman"/>
                      </w:rPr>
                      <w:fldChar w:fldCharType="end"/>
                    </w:r>
                  </w:sdtContent>
                </w:sdt>
              </w:p>
              <w:p w14:paraId="2C472928" w14:textId="77777777" w:rsidR="001011FA" w:rsidRDefault="001011FA" w:rsidP="00FB11DE"/>
              <w:p w14:paraId="55B04688" w14:textId="6CF155A6" w:rsidR="001011FA" w:rsidRDefault="001011FA" w:rsidP="00FB11DE">
                <w:sdt>
                  <w:sdtPr>
                    <w:id w:val="1231656838"/>
                    <w:citation/>
                  </w:sdtPr>
                  <w:sdtContent>
                    <w:r>
                      <w:fldChar w:fldCharType="begin"/>
                    </w:r>
                    <w:r>
                      <w:rPr>
                        <w:lang w:val="en-US"/>
                      </w:rPr>
                      <w:instrText xml:space="preserve"> CITATION Bar13 \l 1033 </w:instrText>
                    </w:r>
                    <w:r>
                      <w:fldChar w:fldCharType="separate"/>
                    </w:r>
                    <w:r w:rsidRPr="001011FA">
                      <w:rPr>
                        <w:noProof/>
                        <w:lang w:val="en-US"/>
                      </w:rPr>
                      <w:t>(Grant and Sloniowski)</w:t>
                    </w:r>
                    <w:r>
                      <w:fldChar w:fldCharType="end"/>
                    </w:r>
                  </w:sdtContent>
                </w:sdt>
              </w:p>
              <w:p w14:paraId="0C4AE8FA" w14:textId="77777777" w:rsidR="007D7EE8" w:rsidRDefault="007D7EE8" w:rsidP="00FB11DE"/>
              <w:p w14:paraId="0FA28AA0" w14:textId="10952C88" w:rsidR="007D7EE8" w:rsidRPr="002C4DE9" w:rsidRDefault="001011FA" w:rsidP="007D7EE8">
                <w:pPr>
                  <w:widowControl w:val="0"/>
                  <w:autoSpaceDE w:val="0"/>
                  <w:autoSpaceDN w:val="0"/>
                  <w:adjustRightInd w:val="0"/>
                  <w:rPr>
                    <w:rFonts w:ascii="Times New Roman" w:hAnsi="Times New Roman"/>
                  </w:rPr>
                </w:pPr>
                <w:sdt>
                  <w:sdtPr>
                    <w:rPr>
                      <w:rFonts w:ascii="Times New Roman" w:hAnsi="Times New Roman"/>
                    </w:rPr>
                    <w:id w:val="1603913155"/>
                    <w:citation/>
                  </w:sdtPr>
                  <w:sdtContent>
                    <w:r>
                      <w:rPr>
                        <w:rFonts w:ascii="Times New Roman" w:hAnsi="Times New Roman"/>
                      </w:rPr>
                      <w:fldChar w:fldCharType="begin"/>
                    </w:r>
                    <w:r>
                      <w:rPr>
                        <w:rFonts w:ascii="Times New Roman" w:hAnsi="Times New Roman"/>
                        <w:lang w:val="en-US"/>
                      </w:rPr>
                      <w:instrText xml:space="preserve"> CITATION Tri \l 1033 </w:instrText>
                    </w:r>
                    <w:r>
                      <w:rPr>
                        <w:rFonts w:ascii="Times New Roman" w:hAnsi="Times New Roman"/>
                      </w:rPr>
                      <w:fldChar w:fldCharType="separate"/>
                    </w:r>
                    <w:r w:rsidRPr="001011FA">
                      <w:rPr>
                        <w:rFonts w:ascii="Times New Roman" w:hAnsi="Times New Roman"/>
                        <w:noProof/>
                        <w:lang w:val="en-US"/>
                      </w:rPr>
                      <w:t>(Minh-Ha)</w:t>
                    </w:r>
                    <w:r>
                      <w:rPr>
                        <w:rFonts w:ascii="Times New Roman" w:hAnsi="Times New Roman"/>
                      </w:rPr>
                      <w:fldChar w:fldCharType="end"/>
                    </w:r>
                  </w:sdtContent>
                </w:sdt>
              </w:p>
              <w:p w14:paraId="289BF67A" w14:textId="77777777" w:rsidR="007D7EE8" w:rsidRDefault="007D7EE8" w:rsidP="007D7EE8">
                <w:pPr>
                  <w:widowControl w:val="0"/>
                  <w:autoSpaceDE w:val="0"/>
                  <w:autoSpaceDN w:val="0"/>
                  <w:adjustRightInd w:val="0"/>
                  <w:rPr>
                    <w:rFonts w:ascii="Times New Roman" w:hAnsi="Times New Roman"/>
                  </w:rPr>
                </w:pPr>
              </w:p>
              <w:p w14:paraId="76A91310" w14:textId="310DD21E" w:rsidR="00222684" w:rsidRDefault="00222684" w:rsidP="007D7EE8">
                <w:pPr>
                  <w:widowControl w:val="0"/>
                  <w:autoSpaceDE w:val="0"/>
                  <w:autoSpaceDN w:val="0"/>
                  <w:adjustRightInd w:val="0"/>
                  <w:rPr>
                    <w:rFonts w:ascii="Times New Roman" w:hAnsi="Times New Roman"/>
                  </w:rPr>
                </w:pPr>
                <w:sdt>
                  <w:sdtPr>
                    <w:rPr>
                      <w:rFonts w:ascii="Times New Roman" w:hAnsi="Times New Roman"/>
                    </w:rPr>
                    <w:id w:val="-2031787548"/>
                    <w:citation/>
                  </w:sdtPr>
                  <w:sdtContent>
                    <w:r>
                      <w:rPr>
                        <w:rFonts w:ascii="Times New Roman" w:hAnsi="Times New Roman"/>
                      </w:rPr>
                      <w:fldChar w:fldCharType="begin"/>
                    </w:r>
                    <w:r>
                      <w:rPr>
                        <w:rFonts w:ascii="Times New Roman" w:hAnsi="Times New Roman"/>
                        <w:lang w:val="en-US"/>
                      </w:rPr>
                      <w:instrText xml:space="preserve">CITATION Bil10 \l 1033 </w:instrText>
                    </w:r>
                    <w:r>
                      <w:rPr>
                        <w:rFonts w:ascii="Times New Roman" w:hAnsi="Times New Roman"/>
                      </w:rPr>
                      <w:fldChar w:fldCharType="separate"/>
                    </w:r>
                    <w:r w:rsidRPr="00222684">
                      <w:rPr>
                        <w:rFonts w:ascii="Times New Roman" w:hAnsi="Times New Roman"/>
                        <w:noProof/>
                        <w:lang w:val="en-US"/>
                      </w:rPr>
                      <w:t>(Nichols, Introduction to Documentary)</w:t>
                    </w:r>
                    <w:r>
                      <w:rPr>
                        <w:rFonts w:ascii="Times New Roman" w:hAnsi="Times New Roman"/>
                      </w:rPr>
                      <w:fldChar w:fldCharType="end"/>
                    </w:r>
                  </w:sdtContent>
                </w:sdt>
              </w:p>
              <w:p w14:paraId="07EC6490" w14:textId="77777777" w:rsidR="00222684" w:rsidRPr="002C4DE9" w:rsidRDefault="00222684" w:rsidP="007D7EE8">
                <w:pPr>
                  <w:widowControl w:val="0"/>
                  <w:autoSpaceDE w:val="0"/>
                  <w:autoSpaceDN w:val="0"/>
                  <w:adjustRightInd w:val="0"/>
                  <w:rPr>
                    <w:rFonts w:ascii="Times New Roman" w:hAnsi="Times New Roman"/>
                  </w:rPr>
                </w:pPr>
              </w:p>
              <w:p w14:paraId="6A3B0F6E" w14:textId="45EA81EF" w:rsidR="003235A7" w:rsidRPr="00222684" w:rsidRDefault="00222684" w:rsidP="00222684">
                <w:pPr>
                  <w:widowControl w:val="0"/>
                  <w:autoSpaceDE w:val="0"/>
                  <w:autoSpaceDN w:val="0"/>
                  <w:adjustRightInd w:val="0"/>
                  <w:rPr>
                    <w:rFonts w:ascii="Times New Roman" w:hAnsi="Times New Roman"/>
                  </w:rPr>
                </w:pPr>
                <w:sdt>
                  <w:sdtPr>
                    <w:rPr>
                      <w:rFonts w:ascii="Times New Roman" w:hAnsi="Times New Roman"/>
                    </w:rPr>
                    <w:id w:val="379749205"/>
                    <w:citation/>
                  </w:sdtPr>
                  <w:sdtContent>
                    <w:r>
                      <w:rPr>
                        <w:rFonts w:ascii="Times New Roman" w:hAnsi="Times New Roman"/>
                      </w:rPr>
                      <w:fldChar w:fldCharType="begin"/>
                    </w:r>
                    <w:r>
                      <w:rPr>
                        <w:rFonts w:ascii="Times New Roman" w:hAnsi="Times New Roman"/>
                        <w:lang w:val="en-US"/>
                      </w:rPr>
                      <w:instrText xml:space="preserve"> CITATION Bil \l 1033 </w:instrText>
                    </w:r>
                    <w:r>
                      <w:rPr>
                        <w:rFonts w:ascii="Times New Roman" w:hAnsi="Times New Roman"/>
                      </w:rPr>
                      <w:fldChar w:fldCharType="separate"/>
                    </w:r>
                    <w:r w:rsidRPr="00222684">
                      <w:rPr>
                        <w:rFonts w:ascii="Times New Roman" w:hAnsi="Times New Roman"/>
                        <w:noProof/>
                        <w:lang w:val="en-US"/>
                      </w:rPr>
                      <w:t>(Nichols)</w:t>
                    </w:r>
                    <w:r>
                      <w:rPr>
                        <w:rFonts w:ascii="Times New Roman" w:hAnsi="Times New Roman"/>
                      </w:rPr>
                      <w:fldChar w:fldCharType="end"/>
                    </w:r>
                  </w:sdtContent>
                </w:sdt>
              </w:p>
              <w:bookmarkStart w:id="0" w:name="_GoBack" w:displacedByCustomXml="next"/>
              <w:bookmarkEnd w:id="0" w:displacedByCustomXml="next"/>
            </w:sdtContent>
          </w:sdt>
        </w:tc>
      </w:tr>
    </w:tbl>
    <w:p w14:paraId="0807B6E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0FB02" w14:textId="77777777" w:rsidR="001011FA" w:rsidRDefault="001011FA" w:rsidP="007A0D55">
      <w:pPr>
        <w:spacing w:after="0" w:line="240" w:lineRule="auto"/>
      </w:pPr>
      <w:r>
        <w:separator/>
      </w:r>
    </w:p>
  </w:endnote>
  <w:endnote w:type="continuationSeparator" w:id="0">
    <w:p w14:paraId="4E1924C1" w14:textId="77777777" w:rsidR="001011FA" w:rsidRDefault="001011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100C2" w14:textId="77777777" w:rsidR="001011FA" w:rsidRDefault="001011FA" w:rsidP="007A0D55">
      <w:pPr>
        <w:spacing w:after="0" w:line="240" w:lineRule="auto"/>
      </w:pPr>
      <w:r>
        <w:separator/>
      </w:r>
    </w:p>
  </w:footnote>
  <w:footnote w:type="continuationSeparator" w:id="0">
    <w:p w14:paraId="2E5F0810" w14:textId="77777777" w:rsidR="001011FA" w:rsidRDefault="001011F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88631" w14:textId="77777777" w:rsidR="001011FA" w:rsidRDefault="001011F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0F10781" w14:textId="77777777" w:rsidR="001011FA" w:rsidRDefault="001011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E8"/>
    <w:rsid w:val="00032559"/>
    <w:rsid w:val="00052040"/>
    <w:rsid w:val="000B25AE"/>
    <w:rsid w:val="000B55AB"/>
    <w:rsid w:val="000D24DC"/>
    <w:rsid w:val="000F203C"/>
    <w:rsid w:val="001011FA"/>
    <w:rsid w:val="00101B2E"/>
    <w:rsid w:val="00116FA0"/>
    <w:rsid w:val="0013767B"/>
    <w:rsid w:val="0015114C"/>
    <w:rsid w:val="00172136"/>
    <w:rsid w:val="00196006"/>
    <w:rsid w:val="001A21F3"/>
    <w:rsid w:val="001A2537"/>
    <w:rsid w:val="001A6A06"/>
    <w:rsid w:val="00203167"/>
    <w:rsid w:val="00210C03"/>
    <w:rsid w:val="002162E2"/>
    <w:rsid w:val="00222684"/>
    <w:rsid w:val="00225C5A"/>
    <w:rsid w:val="00230B10"/>
    <w:rsid w:val="00234353"/>
    <w:rsid w:val="00244BB0"/>
    <w:rsid w:val="002A0A0D"/>
    <w:rsid w:val="002B0B37"/>
    <w:rsid w:val="0030662D"/>
    <w:rsid w:val="003235A7"/>
    <w:rsid w:val="003677B6"/>
    <w:rsid w:val="003902BF"/>
    <w:rsid w:val="003D3579"/>
    <w:rsid w:val="003E2795"/>
    <w:rsid w:val="003F0D73"/>
    <w:rsid w:val="00462DBE"/>
    <w:rsid w:val="00464699"/>
    <w:rsid w:val="00483379"/>
    <w:rsid w:val="00487BC5"/>
    <w:rsid w:val="00496888"/>
    <w:rsid w:val="004A7476"/>
    <w:rsid w:val="004C3064"/>
    <w:rsid w:val="004E5896"/>
    <w:rsid w:val="00513EE6"/>
    <w:rsid w:val="00534F8F"/>
    <w:rsid w:val="00572356"/>
    <w:rsid w:val="00590035"/>
    <w:rsid w:val="005B177E"/>
    <w:rsid w:val="005B3921"/>
    <w:rsid w:val="005F26D7"/>
    <w:rsid w:val="005F5450"/>
    <w:rsid w:val="006A4257"/>
    <w:rsid w:val="006D0412"/>
    <w:rsid w:val="007411B9"/>
    <w:rsid w:val="00780D95"/>
    <w:rsid w:val="00780DC7"/>
    <w:rsid w:val="007A0180"/>
    <w:rsid w:val="007A0D55"/>
    <w:rsid w:val="007B3377"/>
    <w:rsid w:val="007D7EE8"/>
    <w:rsid w:val="007E5F44"/>
    <w:rsid w:val="00821DE3"/>
    <w:rsid w:val="00846CE1"/>
    <w:rsid w:val="00865385"/>
    <w:rsid w:val="008A5B87"/>
    <w:rsid w:val="008F7E3A"/>
    <w:rsid w:val="00922950"/>
    <w:rsid w:val="009A7264"/>
    <w:rsid w:val="009D1606"/>
    <w:rsid w:val="009E18A1"/>
    <w:rsid w:val="009E73D7"/>
    <w:rsid w:val="00A17A56"/>
    <w:rsid w:val="00A27206"/>
    <w:rsid w:val="00A27D2C"/>
    <w:rsid w:val="00A655C5"/>
    <w:rsid w:val="00A76FD9"/>
    <w:rsid w:val="00AB436D"/>
    <w:rsid w:val="00AD2F24"/>
    <w:rsid w:val="00AD4844"/>
    <w:rsid w:val="00B13052"/>
    <w:rsid w:val="00B219AE"/>
    <w:rsid w:val="00B33145"/>
    <w:rsid w:val="00B574C9"/>
    <w:rsid w:val="00BC39C9"/>
    <w:rsid w:val="00BD07B5"/>
    <w:rsid w:val="00BE5BF7"/>
    <w:rsid w:val="00BF40E1"/>
    <w:rsid w:val="00C27FAB"/>
    <w:rsid w:val="00C358D4"/>
    <w:rsid w:val="00C6296B"/>
    <w:rsid w:val="00CC586D"/>
    <w:rsid w:val="00CE5440"/>
    <w:rsid w:val="00CF1542"/>
    <w:rsid w:val="00CF3EC5"/>
    <w:rsid w:val="00D429CE"/>
    <w:rsid w:val="00D656DA"/>
    <w:rsid w:val="00D768BD"/>
    <w:rsid w:val="00D83300"/>
    <w:rsid w:val="00DC6B48"/>
    <w:rsid w:val="00DF01B0"/>
    <w:rsid w:val="00E85A05"/>
    <w:rsid w:val="00E95829"/>
    <w:rsid w:val="00EA606C"/>
    <w:rsid w:val="00EB0C8C"/>
    <w:rsid w:val="00EB51FD"/>
    <w:rsid w:val="00EB77DB"/>
    <w:rsid w:val="00ED104D"/>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B98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7E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7EE8"/>
    <w:rPr>
      <w:rFonts w:ascii="Lucida Grande" w:hAnsi="Lucida Grande" w:cs="Lucida Grande"/>
      <w:sz w:val="18"/>
      <w:szCs w:val="18"/>
    </w:rPr>
  </w:style>
  <w:style w:type="character" w:styleId="FootnoteReference">
    <w:name w:val="footnote reference"/>
    <w:basedOn w:val="DefaultParagraphFont"/>
    <w:uiPriority w:val="99"/>
    <w:semiHidden/>
    <w:unhideWhenUsed/>
    <w:rsid w:val="007D7EE8"/>
    <w:rPr>
      <w:vertAlign w:val="superscript"/>
    </w:rPr>
  </w:style>
  <w:style w:type="character" w:styleId="Hyperlink">
    <w:name w:val="Hyperlink"/>
    <w:basedOn w:val="DefaultParagraphFont"/>
    <w:rsid w:val="007D7EE8"/>
    <w:rPr>
      <w:color w:val="0563C1" w:themeColor="hyperlink"/>
      <w:u w:val="single"/>
    </w:rPr>
  </w:style>
  <w:style w:type="character" w:styleId="FollowedHyperlink">
    <w:name w:val="FollowedHyperlink"/>
    <w:basedOn w:val="DefaultParagraphFont"/>
    <w:uiPriority w:val="99"/>
    <w:semiHidden/>
    <w:rsid w:val="007A018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7E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7EE8"/>
    <w:rPr>
      <w:rFonts w:ascii="Lucida Grande" w:hAnsi="Lucida Grande" w:cs="Lucida Grande"/>
      <w:sz w:val="18"/>
      <w:szCs w:val="18"/>
    </w:rPr>
  </w:style>
  <w:style w:type="character" w:styleId="FootnoteReference">
    <w:name w:val="footnote reference"/>
    <w:basedOn w:val="DefaultParagraphFont"/>
    <w:uiPriority w:val="99"/>
    <w:semiHidden/>
    <w:unhideWhenUsed/>
    <w:rsid w:val="007D7EE8"/>
    <w:rPr>
      <w:vertAlign w:val="superscript"/>
    </w:rPr>
  </w:style>
  <w:style w:type="character" w:styleId="Hyperlink">
    <w:name w:val="Hyperlink"/>
    <w:basedOn w:val="DefaultParagraphFont"/>
    <w:rsid w:val="007D7EE8"/>
    <w:rPr>
      <w:color w:val="0563C1" w:themeColor="hyperlink"/>
      <w:u w:val="single"/>
    </w:rPr>
  </w:style>
  <w:style w:type="character" w:styleId="FollowedHyperlink">
    <w:name w:val="FollowedHyperlink"/>
    <w:basedOn w:val="DefaultParagraphFont"/>
    <w:uiPriority w:val="99"/>
    <w:semiHidden/>
    <w:rsid w:val="007A01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3v0e1w3YeZE"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73EFCEF51D59499F521E131DD08283"/>
        <w:category>
          <w:name w:val="General"/>
          <w:gallery w:val="placeholder"/>
        </w:category>
        <w:types>
          <w:type w:val="bbPlcHdr"/>
        </w:types>
        <w:behaviors>
          <w:behavior w:val="content"/>
        </w:behaviors>
        <w:guid w:val="{00C25C6D-D11B-EF47-AC8F-69EB05B2B89E}"/>
      </w:docPartPr>
      <w:docPartBody>
        <w:p w:rsidR="00841E7A" w:rsidRDefault="00841E7A">
          <w:pPr>
            <w:pStyle w:val="5073EFCEF51D59499F521E131DD08283"/>
          </w:pPr>
          <w:r w:rsidRPr="00CC586D">
            <w:rPr>
              <w:rStyle w:val="PlaceholderText"/>
              <w:b/>
              <w:color w:val="FFFFFF" w:themeColor="background1"/>
            </w:rPr>
            <w:t>[Salutation]</w:t>
          </w:r>
        </w:p>
      </w:docPartBody>
    </w:docPart>
    <w:docPart>
      <w:docPartPr>
        <w:name w:val="23DB9FA03543954DA1738824AE514F20"/>
        <w:category>
          <w:name w:val="General"/>
          <w:gallery w:val="placeholder"/>
        </w:category>
        <w:types>
          <w:type w:val="bbPlcHdr"/>
        </w:types>
        <w:behaviors>
          <w:behavior w:val="content"/>
        </w:behaviors>
        <w:guid w:val="{33E6FB3C-AF09-9848-A22E-1A0386BB6DBC}"/>
      </w:docPartPr>
      <w:docPartBody>
        <w:p w:rsidR="00841E7A" w:rsidRDefault="00841E7A">
          <w:pPr>
            <w:pStyle w:val="23DB9FA03543954DA1738824AE514F20"/>
          </w:pPr>
          <w:r>
            <w:rPr>
              <w:rStyle w:val="PlaceholderText"/>
            </w:rPr>
            <w:t>[First name]</w:t>
          </w:r>
        </w:p>
      </w:docPartBody>
    </w:docPart>
    <w:docPart>
      <w:docPartPr>
        <w:name w:val="E6CBC6E154BE1641A551F8CBE825A9CE"/>
        <w:category>
          <w:name w:val="General"/>
          <w:gallery w:val="placeholder"/>
        </w:category>
        <w:types>
          <w:type w:val="bbPlcHdr"/>
        </w:types>
        <w:behaviors>
          <w:behavior w:val="content"/>
        </w:behaviors>
        <w:guid w:val="{F5D76FEE-DB1C-9A47-A107-5A1F14ABFD14}"/>
      </w:docPartPr>
      <w:docPartBody>
        <w:p w:rsidR="00841E7A" w:rsidRDefault="00841E7A">
          <w:pPr>
            <w:pStyle w:val="E6CBC6E154BE1641A551F8CBE825A9CE"/>
          </w:pPr>
          <w:r>
            <w:rPr>
              <w:rStyle w:val="PlaceholderText"/>
            </w:rPr>
            <w:t>[Middle name]</w:t>
          </w:r>
        </w:p>
      </w:docPartBody>
    </w:docPart>
    <w:docPart>
      <w:docPartPr>
        <w:name w:val="B827DF38C9518D4DA952C80AD7DAD6A7"/>
        <w:category>
          <w:name w:val="General"/>
          <w:gallery w:val="placeholder"/>
        </w:category>
        <w:types>
          <w:type w:val="bbPlcHdr"/>
        </w:types>
        <w:behaviors>
          <w:behavior w:val="content"/>
        </w:behaviors>
        <w:guid w:val="{D1FE0569-109D-8A48-A945-64C045EE801A}"/>
      </w:docPartPr>
      <w:docPartBody>
        <w:p w:rsidR="00841E7A" w:rsidRDefault="00841E7A">
          <w:pPr>
            <w:pStyle w:val="B827DF38C9518D4DA952C80AD7DAD6A7"/>
          </w:pPr>
          <w:r>
            <w:rPr>
              <w:rStyle w:val="PlaceholderText"/>
            </w:rPr>
            <w:t>[Last name]</w:t>
          </w:r>
        </w:p>
      </w:docPartBody>
    </w:docPart>
    <w:docPart>
      <w:docPartPr>
        <w:name w:val="47F988913BEEF149BF36A3CE843AFBF0"/>
        <w:category>
          <w:name w:val="General"/>
          <w:gallery w:val="placeholder"/>
        </w:category>
        <w:types>
          <w:type w:val="bbPlcHdr"/>
        </w:types>
        <w:behaviors>
          <w:behavior w:val="content"/>
        </w:behaviors>
        <w:guid w:val="{B3D35B4B-7CED-EE4F-AE9F-AF110A10F36A}"/>
      </w:docPartPr>
      <w:docPartBody>
        <w:p w:rsidR="00841E7A" w:rsidRDefault="00841E7A">
          <w:pPr>
            <w:pStyle w:val="47F988913BEEF149BF36A3CE843AFBF0"/>
          </w:pPr>
          <w:r>
            <w:rPr>
              <w:rStyle w:val="PlaceholderText"/>
            </w:rPr>
            <w:t>[Enter your biography]</w:t>
          </w:r>
        </w:p>
      </w:docPartBody>
    </w:docPart>
    <w:docPart>
      <w:docPartPr>
        <w:name w:val="505263ED0054FA498A93A3ADDB95BFCB"/>
        <w:category>
          <w:name w:val="General"/>
          <w:gallery w:val="placeholder"/>
        </w:category>
        <w:types>
          <w:type w:val="bbPlcHdr"/>
        </w:types>
        <w:behaviors>
          <w:behavior w:val="content"/>
        </w:behaviors>
        <w:guid w:val="{8A67FCEB-B781-2147-8169-04035AA899E5}"/>
      </w:docPartPr>
      <w:docPartBody>
        <w:p w:rsidR="00841E7A" w:rsidRDefault="00841E7A">
          <w:pPr>
            <w:pStyle w:val="505263ED0054FA498A93A3ADDB95BFCB"/>
          </w:pPr>
          <w:r>
            <w:rPr>
              <w:rStyle w:val="PlaceholderText"/>
            </w:rPr>
            <w:t>[Enter the institution with which you are affiliated]</w:t>
          </w:r>
        </w:p>
      </w:docPartBody>
    </w:docPart>
    <w:docPart>
      <w:docPartPr>
        <w:name w:val="5E59312021639F43B853DC17B985A8A7"/>
        <w:category>
          <w:name w:val="General"/>
          <w:gallery w:val="placeholder"/>
        </w:category>
        <w:types>
          <w:type w:val="bbPlcHdr"/>
        </w:types>
        <w:behaviors>
          <w:behavior w:val="content"/>
        </w:behaviors>
        <w:guid w:val="{24DA9138-4F36-D242-8629-B55EE410559A}"/>
      </w:docPartPr>
      <w:docPartBody>
        <w:p w:rsidR="00841E7A" w:rsidRDefault="00841E7A">
          <w:pPr>
            <w:pStyle w:val="5E59312021639F43B853DC17B985A8A7"/>
          </w:pPr>
          <w:r w:rsidRPr="00EF74F7">
            <w:rPr>
              <w:b/>
              <w:color w:val="808080" w:themeColor="background1" w:themeShade="80"/>
            </w:rPr>
            <w:t>[Enter the headword for your article]</w:t>
          </w:r>
        </w:p>
      </w:docPartBody>
    </w:docPart>
    <w:docPart>
      <w:docPartPr>
        <w:name w:val="C2925EC3978BEE4AAF2A9886FFB8D76B"/>
        <w:category>
          <w:name w:val="General"/>
          <w:gallery w:val="placeholder"/>
        </w:category>
        <w:types>
          <w:type w:val="bbPlcHdr"/>
        </w:types>
        <w:behaviors>
          <w:behavior w:val="content"/>
        </w:behaviors>
        <w:guid w:val="{7E1CA171-528B-B144-A178-48A806DF1F8E}"/>
      </w:docPartPr>
      <w:docPartBody>
        <w:p w:rsidR="00841E7A" w:rsidRDefault="00841E7A">
          <w:pPr>
            <w:pStyle w:val="C2925EC3978BEE4AAF2A9886FFB8D76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91E7E512DF8745BF4E80E4795DAAF9"/>
        <w:category>
          <w:name w:val="General"/>
          <w:gallery w:val="placeholder"/>
        </w:category>
        <w:types>
          <w:type w:val="bbPlcHdr"/>
        </w:types>
        <w:behaviors>
          <w:behavior w:val="content"/>
        </w:behaviors>
        <w:guid w:val="{F7132DD4-2045-3444-80FF-25D6A21E321B}"/>
      </w:docPartPr>
      <w:docPartBody>
        <w:p w:rsidR="00841E7A" w:rsidRDefault="00841E7A">
          <w:pPr>
            <w:pStyle w:val="5391E7E512DF8745BF4E80E4795DAAF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3289ADC4313514387A4BA2AAA747A04"/>
        <w:category>
          <w:name w:val="General"/>
          <w:gallery w:val="placeholder"/>
        </w:category>
        <w:types>
          <w:type w:val="bbPlcHdr"/>
        </w:types>
        <w:behaviors>
          <w:behavior w:val="content"/>
        </w:behaviors>
        <w:guid w:val="{03FC82BE-10D9-0941-AE50-0B3BFD07B5A4}"/>
      </w:docPartPr>
      <w:docPartBody>
        <w:p w:rsidR="00841E7A" w:rsidRDefault="00841E7A">
          <w:pPr>
            <w:pStyle w:val="03289ADC4313514387A4BA2AAA747A0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E7A"/>
    <w:rsid w:val="00841E7A"/>
    <w:rsid w:val="00ED1E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73EFCEF51D59499F521E131DD08283">
    <w:name w:val="5073EFCEF51D59499F521E131DD08283"/>
  </w:style>
  <w:style w:type="paragraph" w:customStyle="1" w:styleId="23DB9FA03543954DA1738824AE514F20">
    <w:name w:val="23DB9FA03543954DA1738824AE514F20"/>
  </w:style>
  <w:style w:type="paragraph" w:customStyle="1" w:styleId="E6CBC6E154BE1641A551F8CBE825A9CE">
    <w:name w:val="E6CBC6E154BE1641A551F8CBE825A9CE"/>
  </w:style>
  <w:style w:type="paragraph" w:customStyle="1" w:styleId="B827DF38C9518D4DA952C80AD7DAD6A7">
    <w:name w:val="B827DF38C9518D4DA952C80AD7DAD6A7"/>
  </w:style>
  <w:style w:type="paragraph" w:customStyle="1" w:styleId="47F988913BEEF149BF36A3CE843AFBF0">
    <w:name w:val="47F988913BEEF149BF36A3CE843AFBF0"/>
  </w:style>
  <w:style w:type="paragraph" w:customStyle="1" w:styleId="505263ED0054FA498A93A3ADDB95BFCB">
    <w:name w:val="505263ED0054FA498A93A3ADDB95BFCB"/>
  </w:style>
  <w:style w:type="paragraph" w:customStyle="1" w:styleId="5E59312021639F43B853DC17B985A8A7">
    <w:name w:val="5E59312021639F43B853DC17B985A8A7"/>
  </w:style>
  <w:style w:type="paragraph" w:customStyle="1" w:styleId="C2925EC3978BEE4AAF2A9886FFB8D76B">
    <w:name w:val="C2925EC3978BEE4AAF2A9886FFB8D76B"/>
  </w:style>
  <w:style w:type="paragraph" w:customStyle="1" w:styleId="5391E7E512DF8745BF4E80E4795DAAF9">
    <w:name w:val="5391E7E512DF8745BF4E80E4795DAAF9"/>
  </w:style>
  <w:style w:type="paragraph" w:customStyle="1" w:styleId="03289ADC4313514387A4BA2AAA747A04">
    <w:name w:val="03289ADC4313514387A4BA2AAA747A04"/>
  </w:style>
  <w:style w:type="paragraph" w:customStyle="1" w:styleId="45F3912377C2134381E44752823C5FEB">
    <w:name w:val="45F3912377C2134381E44752823C5F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73EFCEF51D59499F521E131DD08283">
    <w:name w:val="5073EFCEF51D59499F521E131DD08283"/>
  </w:style>
  <w:style w:type="paragraph" w:customStyle="1" w:styleId="23DB9FA03543954DA1738824AE514F20">
    <w:name w:val="23DB9FA03543954DA1738824AE514F20"/>
  </w:style>
  <w:style w:type="paragraph" w:customStyle="1" w:styleId="E6CBC6E154BE1641A551F8CBE825A9CE">
    <w:name w:val="E6CBC6E154BE1641A551F8CBE825A9CE"/>
  </w:style>
  <w:style w:type="paragraph" w:customStyle="1" w:styleId="B827DF38C9518D4DA952C80AD7DAD6A7">
    <w:name w:val="B827DF38C9518D4DA952C80AD7DAD6A7"/>
  </w:style>
  <w:style w:type="paragraph" w:customStyle="1" w:styleId="47F988913BEEF149BF36A3CE843AFBF0">
    <w:name w:val="47F988913BEEF149BF36A3CE843AFBF0"/>
  </w:style>
  <w:style w:type="paragraph" w:customStyle="1" w:styleId="505263ED0054FA498A93A3ADDB95BFCB">
    <w:name w:val="505263ED0054FA498A93A3ADDB95BFCB"/>
  </w:style>
  <w:style w:type="paragraph" w:customStyle="1" w:styleId="5E59312021639F43B853DC17B985A8A7">
    <w:name w:val="5E59312021639F43B853DC17B985A8A7"/>
  </w:style>
  <w:style w:type="paragraph" w:customStyle="1" w:styleId="C2925EC3978BEE4AAF2A9886FFB8D76B">
    <w:name w:val="C2925EC3978BEE4AAF2A9886FFB8D76B"/>
  </w:style>
  <w:style w:type="paragraph" w:customStyle="1" w:styleId="5391E7E512DF8745BF4E80E4795DAAF9">
    <w:name w:val="5391E7E512DF8745BF4E80E4795DAAF9"/>
  </w:style>
  <w:style w:type="paragraph" w:customStyle="1" w:styleId="03289ADC4313514387A4BA2AAA747A04">
    <w:name w:val="03289ADC4313514387A4BA2AAA747A04"/>
  </w:style>
  <w:style w:type="paragraph" w:customStyle="1" w:styleId="45F3912377C2134381E44752823C5FEB">
    <w:name w:val="45F3912377C2134381E44752823C5F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Pau10</b:Tag>
    <b:SourceType>BookSection</b:SourceType>
    <b:Guid>{EA645920-8261-E44E-A4DC-73458B3094A3}</b:Guid>
    <b:Title>Everything is Personal: Michael Moore and the Documentary Essay</b:Title>
    <b:City>Ann Arbor</b:City>
    <b:Publisher>Michigan UP</b:Publisher>
    <b:Year>2010</b:Year>
    <b:Author>
      <b:Author>
        <b:NameList>
          <b:Person>
            <b:Last>Arthur</b:Last>
            <b:First>Paul</b:First>
          </b:Person>
        </b:NameList>
      </b:Author>
      <b:Editor>
        <b:NameList>
          <b:Person>
            <b:Last>Bernstein</b:Last>
            <b:First>Matthew</b:First>
          </b:Person>
        </b:NameList>
      </b:Editor>
    </b:Author>
    <b:BookTitle>Michael Moore: Filmmaker, Newsmaker, Cultural Icon</b:BookTitle>
    <b:RefOrder>1</b:RefOrder>
  </b:Source>
  <b:Source>
    <b:Tag>Wil</b:Tag>
    <b:SourceType>Book</b:SourceType>
    <b:Guid>{41DFEB3B-DB0B-D848-9FA3-346B7802292E}</b:Guid>
    <b:Title>Rethinking Documentary: New Perspectives and Practices </b:Title>
    <b:City>Berkshire</b:City>
    <b:CountryRegion>England</b:CountryRegion>
    <b:Publisher>McGraw-Hill Open UP</b:Publisher>
    <b:Author>
      <b:Editor>
        <b:NameList>
          <b:Person>
            <b:Last>Jong</b:Last>
            <b:First>Wilma</b:First>
            <b:Middle>de</b:Middle>
          </b:Person>
          <b:Person>
            <b:Last>Austin</b:Last>
            <b:First>Thomas</b:First>
          </b:Person>
        </b:NameList>
      </b:Editor>
    </b:Author>
    <b:RefOrder>2</b:RefOrder>
  </b:Source>
  <b:Source>
    <b:Tag>Eri93</b:Tag>
    <b:SourceType>Book</b:SourceType>
    <b:Guid>{B0280BFD-8655-B84F-95DC-779EAF1DB2DF}</b:Guid>
    <b:Author>
      <b:Author>
        <b:NameList>
          <b:Person>
            <b:Last>Barnouw</b:Last>
            <b:First>Erik</b:First>
          </b:Person>
        </b:NameList>
      </b:Author>
    </b:Author>
    <b:Title>Documentary: A History of the Non-Fiction Film </b:Title>
    <b:City>Oxford</b:City>
    <b:Publisher>Oxford UP</b:Publisher>
    <b:Year>1993</b:Year>
    <b:RefOrder>3</b:RefOrder>
  </b:Source>
  <b:Source>
    <b:Tag>Jul90</b:Tag>
    <b:SourceType>Book</b:SourceType>
    <b:Guid>{525C5616-317B-D040-9CC8-9BE76776B5DB}</b:Guid>
    <b:Title>The Social Documentary in Latin America </b:Title>
    <b:City>Pittsburgh </b:City>
    <b:Publisher>Pittsburgh UP</b:Publisher>
    <b:Year>1990</b:Year>
    <b:Author>
      <b:Editor>
        <b:NameList>
          <b:Person>
            <b:Last>Burton</b:Last>
            <b:First>Julianne</b:First>
          </b:Person>
        </b:NameList>
      </b:Editor>
    </b:Author>
    <b:RefOrder>4</b:RefOrder>
  </b:Source>
  <b:Source>
    <b:Tag>Mar96</b:Tag>
    <b:SourceType>Book</b:SourceType>
    <b:Guid>{7CDA2234-740E-3D4F-B2BC-75B33685FDAB}</b:Guid>
    <b:Title>Imagining Reality: The Faber Book of Documentary</b:Title>
    <b:City>London; Boston</b:City>
    <b:Publisher>Faber and Faber</b:Publisher>
    <b:Year>2006</b:Year>
    <b:Author>
      <b:Editor>
        <b:NameList>
          <b:Person>
            <b:Last>Cousins</b:Last>
            <b:First>Mark</b:First>
          </b:Person>
          <b:Person>
            <b:Last>Macdonald</b:Last>
            <b:First>Kevin</b:First>
          </b:Person>
        </b:NameList>
      </b:Editor>
    </b:Author>
    <b:RefOrder>5</b:RefOrder>
  </b:Source>
  <b:Source>
    <b:Tag>Bar13</b:Tag>
    <b:SourceType>Book</b:SourceType>
    <b:Guid>{E689DC4D-D0A7-8B4E-A71D-41EADF986256}</b:Guid>
    <b:Title>Documenting the Documentary Close Readings of Documentary Film and Video</b:Title>
    <b:City>Detroit</b:City>
    <b:Publisher>Wayne State UP</b:Publisher>
    <b:Year>2013</b:Year>
    <b:Author>
      <b:Editor>
        <b:NameList>
          <b:Person>
            <b:Last>Grant</b:Last>
            <b:First>Barry</b:First>
            <b:Middle>Keith</b:Middle>
          </b:Person>
          <b:Person>
            <b:Last>Sloniowski</b:Last>
            <b:First>Jeannette</b:First>
          </b:Person>
        </b:NameList>
      </b:Editor>
    </b:Author>
    <b:RefOrder>6</b:RefOrder>
  </b:Source>
  <b:Source>
    <b:Tag>Tri</b:Tag>
    <b:SourceType>JournalArticle</b:SourceType>
    <b:Guid>{278BF167-3151-E546-8FA8-EF080974D2C4}</b:Guid>
    <b:Title>Documentary Is/Not a Name </b:Title>
    <b:Pages>76-98</b:Pages>
    <b:Author>
      <b:Author>
        <b:NameList>
          <b:Person>
            <b:Last>Minh-Ha</b:Last>
            <b:First>Trinh</b:First>
            <b:Middle>T.</b:Middle>
          </b:Person>
        </b:NameList>
      </b:Author>
    </b:Author>
    <b:JournalName>October</b:JournalName>
    <b:Issue>52</b:Issue>
    <b:RefOrder>7</b:RefOrder>
  </b:Source>
  <b:Source>
    <b:Tag>Bil</b:Tag>
    <b:SourceType>JournalArticle</b:SourceType>
    <b:Guid>{0D564E6E-3863-224A-826F-C5CF2401505E}</b:Guid>
    <b:Title>Documentary Film and the Modernist Avant-Garde</b:Title>
    <b:Volume>27</b:Volume>
    <b:Pages>586-599</b:Pages>
    <b:Author>
      <b:Author>
        <b:NameList>
          <b:Person>
            <b:Last>Nichols</b:Last>
            <b:First>Bill</b:First>
          </b:Person>
        </b:NameList>
      </b:Author>
    </b:Author>
    <b:JournalName>Critical Inquiry </b:JournalName>
    <b:Issue>4</b:Issue>
    <b:RefOrder>9</b:RefOrder>
  </b:Source>
  <b:Source>
    <b:Tag>Bil10</b:Tag>
    <b:SourceType>Book</b:SourceType>
    <b:Guid>{9A1C1916-9E7B-B74F-9211-049BA12CE04A}</b:Guid>
    <b:Author>
      <b:Author>
        <b:NameList>
          <b:Person>
            <b:Last>Nichols</b:Last>
            <b:First>Bill</b:First>
          </b:Person>
        </b:NameList>
      </b:Author>
    </b:Author>
    <b:Title>Introduction to Documentary</b:Title>
    <b:Publisher>Indiana UP</b:Publisher>
    <b:City>Bloomington</b:City>
    <b:Year>2010</b:Year>
    <b:RefOrder>8</b:RefOrder>
  </b:Source>
</b:Sources>
</file>

<file path=customXml/itemProps1.xml><?xml version="1.0" encoding="utf-8"?>
<ds:datastoreItem xmlns:ds="http://schemas.openxmlformats.org/officeDocument/2006/customXml" ds:itemID="{628FC172-F59C-7649-9306-3EE269F70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61</TotalTime>
  <Pages>6</Pages>
  <Words>2509</Words>
  <Characters>14304</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21</cp:revision>
  <dcterms:created xsi:type="dcterms:W3CDTF">2014-09-22T20:10:00Z</dcterms:created>
  <dcterms:modified xsi:type="dcterms:W3CDTF">2014-09-30T19:30:00Z</dcterms:modified>
</cp:coreProperties>
</file>