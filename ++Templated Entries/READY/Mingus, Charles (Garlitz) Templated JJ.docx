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2AD46F" w14:textId="77777777" w:rsidTr="00922950">
        <w:tc>
          <w:tcPr>
            <w:tcW w:w="491" w:type="dxa"/>
            <w:vMerge w:val="restart"/>
            <w:shd w:val="clear" w:color="auto" w:fill="A6A6A6" w:themeFill="background1" w:themeFillShade="A6"/>
            <w:textDirection w:val="btLr"/>
          </w:tcPr>
          <w:p w14:paraId="4803384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622ADB87A29B4DB10CB51BFE091F4E"/>
            </w:placeholder>
            <w:showingPlcHdr/>
            <w:dropDownList>
              <w:listItem w:displayText="Dr." w:value="Dr."/>
              <w:listItem w:displayText="Prof." w:value="Prof."/>
            </w:dropDownList>
          </w:sdtPr>
          <w:sdtEndPr/>
          <w:sdtContent>
            <w:tc>
              <w:tcPr>
                <w:tcW w:w="1259" w:type="dxa"/>
              </w:tcPr>
              <w:p w14:paraId="3E9358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87410C13BC1B4395480A03D77A8E87"/>
            </w:placeholder>
            <w:text/>
          </w:sdtPr>
          <w:sdtEndPr/>
          <w:sdtContent>
            <w:tc>
              <w:tcPr>
                <w:tcW w:w="2073" w:type="dxa"/>
              </w:tcPr>
              <w:p w14:paraId="35C696F2" w14:textId="77777777" w:rsidR="00B574C9" w:rsidRDefault="00F0335F" w:rsidP="00F0335F">
                <w:r>
                  <w:t>Dustin</w:t>
                </w:r>
              </w:p>
            </w:tc>
          </w:sdtContent>
        </w:sdt>
        <w:sdt>
          <w:sdtPr>
            <w:alias w:val="Middle name"/>
            <w:tag w:val="authorMiddleName"/>
            <w:id w:val="-2076034781"/>
            <w:placeholder>
              <w:docPart w:val="3F9A9A307B2E7948B36931E094A80A29"/>
            </w:placeholder>
            <w:showingPlcHdr/>
            <w:text/>
          </w:sdtPr>
          <w:sdtEndPr/>
          <w:sdtContent>
            <w:tc>
              <w:tcPr>
                <w:tcW w:w="2551" w:type="dxa"/>
              </w:tcPr>
              <w:p w14:paraId="1E999383" w14:textId="77777777" w:rsidR="00B574C9" w:rsidRDefault="00B574C9" w:rsidP="00922950">
                <w:r>
                  <w:rPr>
                    <w:rStyle w:val="PlaceholderText"/>
                  </w:rPr>
                  <w:t>[Middle name]</w:t>
                </w:r>
              </w:p>
            </w:tc>
          </w:sdtContent>
        </w:sdt>
        <w:sdt>
          <w:sdtPr>
            <w:alias w:val="Last name"/>
            <w:tag w:val="authorLastName"/>
            <w:id w:val="-1088529830"/>
            <w:placeholder>
              <w:docPart w:val="F3EB64D23C6A1A4DBCE5B5A068FF01BF"/>
            </w:placeholder>
            <w:text/>
          </w:sdtPr>
          <w:sdtEndPr/>
          <w:sdtContent>
            <w:tc>
              <w:tcPr>
                <w:tcW w:w="2642" w:type="dxa"/>
              </w:tcPr>
              <w:p w14:paraId="04BCDB04" w14:textId="77777777" w:rsidR="00B574C9" w:rsidRDefault="00F0335F" w:rsidP="00F0335F">
                <w:r>
                  <w:t>Garlitz</w:t>
                </w:r>
              </w:p>
            </w:tc>
          </w:sdtContent>
        </w:sdt>
      </w:tr>
      <w:tr w:rsidR="00B574C9" w14:paraId="4230230C" w14:textId="77777777" w:rsidTr="001A6A06">
        <w:trPr>
          <w:trHeight w:val="986"/>
        </w:trPr>
        <w:tc>
          <w:tcPr>
            <w:tcW w:w="491" w:type="dxa"/>
            <w:vMerge/>
            <w:shd w:val="clear" w:color="auto" w:fill="A6A6A6" w:themeFill="background1" w:themeFillShade="A6"/>
          </w:tcPr>
          <w:p w14:paraId="72249810" w14:textId="77777777" w:rsidR="00B574C9" w:rsidRPr="001A6A06" w:rsidRDefault="00B574C9" w:rsidP="00CF1542">
            <w:pPr>
              <w:jc w:val="center"/>
              <w:rPr>
                <w:b/>
                <w:color w:val="FFFFFF" w:themeColor="background1"/>
              </w:rPr>
            </w:pPr>
          </w:p>
        </w:tc>
        <w:sdt>
          <w:sdtPr>
            <w:alias w:val="Biography"/>
            <w:tag w:val="authorBiography"/>
            <w:id w:val="938807824"/>
            <w:placeholder>
              <w:docPart w:val="D575AED1CA1882449E0C5A514653F1D5"/>
            </w:placeholder>
            <w:showingPlcHdr/>
          </w:sdtPr>
          <w:sdtEndPr/>
          <w:sdtContent>
            <w:tc>
              <w:tcPr>
                <w:tcW w:w="8525" w:type="dxa"/>
                <w:gridSpan w:val="4"/>
              </w:tcPr>
              <w:p w14:paraId="00EA93AE" w14:textId="77777777" w:rsidR="00B574C9" w:rsidRDefault="00B574C9" w:rsidP="00922950">
                <w:r>
                  <w:rPr>
                    <w:rStyle w:val="PlaceholderText"/>
                  </w:rPr>
                  <w:t>[Enter your biography]</w:t>
                </w:r>
              </w:p>
            </w:tc>
          </w:sdtContent>
        </w:sdt>
      </w:tr>
      <w:tr w:rsidR="00B574C9" w14:paraId="5A42EF75" w14:textId="77777777" w:rsidTr="001A6A06">
        <w:trPr>
          <w:trHeight w:val="986"/>
        </w:trPr>
        <w:tc>
          <w:tcPr>
            <w:tcW w:w="491" w:type="dxa"/>
            <w:vMerge/>
            <w:shd w:val="clear" w:color="auto" w:fill="A6A6A6" w:themeFill="background1" w:themeFillShade="A6"/>
          </w:tcPr>
          <w:p w14:paraId="4BBD5CF9" w14:textId="77777777" w:rsidR="00B574C9" w:rsidRPr="001A6A06" w:rsidRDefault="00B574C9" w:rsidP="00CF1542">
            <w:pPr>
              <w:jc w:val="center"/>
              <w:rPr>
                <w:b/>
                <w:color w:val="FFFFFF" w:themeColor="background1"/>
              </w:rPr>
            </w:pPr>
          </w:p>
        </w:tc>
        <w:sdt>
          <w:sdtPr>
            <w:alias w:val="Affiliation"/>
            <w:tag w:val="affiliation"/>
            <w:id w:val="2012937915"/>
            <w:placeholder>
              <w:docPart w:val="687EEFFAD8701649853B9A56DB4FE887"/>
            </w:placeholder>
            <w:showingPlcHdr/>
            <w:text/>
          </w:sdtPr>
          <w:sdtEndPr/>
          <w:sdtContent>
            <w:tc>
              <w:tcPr>
                <w:tcW w:w="8525" w:type="dxa"/>
                <w:gridSpan w:val="4"/>
              </w:tcPr>
              <w:p w14:paraId="3AA4AB0D" w14:textId="77777777" w:rsidR="00B574C9" w:rsidRDefault="00B574C9" w:rsidP="00B574C9">
                <w:r>
                  <w:rPr>
                    <w:rStyle w:val="PlaceholderText"/>
                  </w:rPr>
                  <w:t>[Enter the institution with which you are affiliated]</w:t>
                </w:r>
              </w:p>
            </w:tc>
          </w:sdtContent>
        </w:sdt>
      </w:tr>
    </w:tbl>
    <w:p w14:paraId="54E93E4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B49FF4" w14:textId="77777777" w:rsidTr="00244BB0">
        <w:tc>
          <w:tcPr>
            <w:tcW w:w="9016" w:type="dxa"/>
            <w:shd w:val="clear" w:color="auto" w:fill="A6A6A6" w:themeFill="background1" w:themeFillShade="A6"/>
            <w:tcMar>
              <w:top w:w="113" w:type="dxa"/>
              <w:bottom w:w="113" w:type="dxa"/>
            </w:tcMar>
          </w:tcPr>
          <w:p w14:paraId="1306534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F36086" w14:textId="77777777" w:rsidTr="003F0D73">
        <w:sdt>
          <w:sdtPr>
            <w:rPr>
              <w:b/>
            </w:rPr>
            <w:alias w:val="Article headword"/>
            <w:tag w:val="articleHeadword"/>
            <w:id w:val="-361440020"/>
            <w:placeholder>
              <w:docPart w:val="074AFDFDE39E1E4CBEA1EDDB4DB7C326"/>
            </w:placeholder>
            <w:text/>
          </w:sdtPr>
          <w:sdtEndPr/>
          <w:sdtContent>
            <w:tc>
              <w:tcPr>
                <w:tcW w:w="9016" w:type="dxa"/>
                <w:tcMar>
                  <w:top w:w="113" w:type="dxa"/>
                  <w:bottom w:w="113" w:type="dxa"/>
                </w:tcMar>
              </w:tcPr>
              <w:p w14:paraId="50694E73" w14:textId="77777777" w:rsidR="003F0D73" w:rsidRPr="00FB589A" w:rsidRDefault="00F0335F" w:rsidP="00F0335F">
                <w:pPr>
                  <w:rPr>
                    <w:b/>
                  </w:rPr>
                </w:pPr>
                <w:r>
                  <w:rPr>
                    <w:b/>
                  </w:rPr>
                  <w:t>Mingus, Charles</w:t>
                </w:r>
              </w:p>
            </w:tc>
          </w:sdtContent>
        </w:sdt>
      </w:tr>
      <w:tr w:rsidR="00464699" w14:paraId="6D947A42" w14:textId="77777777" w:rsidTr="007821B0">
        <w:sdt>
          <w:sdtPr>
            <w:alias w:val="Variant headwords"/>
            <w:tag w:val="variantHeadwords"/>
            <w:id w:val="173464402"/>
            <w:placeholder>
              <w:docPart w:val="63782635836A6A469081F97D0D22603D"/>
            </w:placeholder>
            <w:showingPlcHdr/>
          </w:sdtPr>
          <w:sdtEndPr/>
          <w:sdtContent>
            <w:tc>
              <w:tcPr>
                <w:tcW w:w="9016" w:type="dxa"/>
                <w:tcMar>
                  <w:top w:w="113" w:type="dxa"/>
                  <w:bottom w:w="113" w:type="dxa"/>
                </w:tcMar>
              </w:tcPr>
              <w:p w14:paraId="7DCAF13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AEEDCF" w14:textId="77777777" w:rsidTr="003F0D73">
        <w:sdt>
          <w:sdtPr>
            <w:alias w:val="Abstract"/>
            <w:tag w:val="abstract"/>
            <w:id w:val="-635871867"/>
            <w:placeholder>
              <w:docPart w:val="CEE78477C3C50C47956E22A8FB149CC2"/>
            </w:placeholder>
            <w:showingPlcHdr/>
          </w:sdtPr>
          <w:sdtEndPr/>
          <w:sdtContent>
            <w:tc>
              <w:tcPr>
                <w:tcW w:w="9016" w:type="dxa"/>
                <w:tcMar>
                  <w:top w:w="113" w:type="dxa"/>
                  <w:bottom w:w="113" w:type="dxa"/>
                </w:tcMar>
              </w:tcPr>
              <w:p w14:paraId="7423277D"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66CB4C7" w14:textId="77777777" w:rsidTr="003F0D73">
        <w:sdt>
          <w:sdtPr>
            <w:alias w:val="Article text"/>
            <w:tag w:val="articleText"/>
            <w:id w:val="634067588"/>
            <w:placeholder>
              <w:docPart w:val="6FA29C9347B1A442B9335076F52E1292"/>
            </w:placeholder>
          </w:sdtPr>
          <w:sdtEndPr/>
          <w:sdtContent>
            <w:tc>
              <w:tcPr>
                <w:tcW w:w="9016" w:type="dxa"/>
                <w:tcMar>
                  <w:top w:w="113" w:type="dxa"/>
                  <w:bottom w:w="113" w:type="dxa"/>
                </w:tcMar>
              </w:tcPr>
              <w:p w14:paraId="68E5DA5D" w14:textId="539BED22" w:rsidR="00F0335F" w:rsidRDefault="00F0335F" w:rsidP="00F0335F">
                <w:r>
                  <w:t xml:space="preserve">Charles Mingus (1929-1979) was an American jazz bassist, composer, and bandleader. He held strong social and political views and composed songs on Civil Rights, such as </w:t>
                </w:r>
                <w:r w:rsidR="00757438">
                  <w:t>‘Fables of Faubus,’</w:t>
                </w:r>
                <w:r>
                  <w:t xml:space="preserve"> from his modern jazz album </w:t>
                </w:r>
                <w:r w:rsidRPr="0094311D">
                  <w:rPr>
                    <w:i/>
                  </w:rPr>
                  <w:t>Mingus Ah Um</w:t>
                </w:r>
                <w:r>
                  <w:t xml:space="preserve"> (1959), and </w:t>
                </w:r>
                <w:r w:rsidR="00757438">
                  <w:t>‘Meditations on Integration’</w:t>
                </w:r>
                <w:r>
                  <w:t xml:space="preserve"> (1964).  Other compositions of Mingus’s musical modernism include the cool jazz inspired anthem </w:t>
                </w:r>
                <w:r w:rsidR="00757438">
                  <w:t>‘Haitian Fight Song’</w:t>
                </w:r>
                <w:r>
                  <w:t xml:space="preserve"> (1957). The bassist first gained a reputation for performing on the </w:t>
                </w:r>
                <w:r w:rsidR="00757438">
                  <w:t>‘cool jazz’</w:t>
                </w:r>
                <w:r>
                  <w:t xml:space="preserve"> scene of Los Angeles, California in the post-war 1940s. Mingus would later relocate to New York City in the early 1950s, gaining a reputation as a bandleader who composed, performed, and recorded modern jazz that was distinctly </w:t>
                </w:r>
                <w:r w:rsidR="00757438">
                  <w:t>hard-bop in some settings, post-bop</w:t>
                </w:r>
                <w:r>
                  <w:t xml:space="preserve"> in other contexts, and contained characteristics of the avant-garde, blues influences, and the music of black church gospels that he was exposed to at an early age. </w:t>
                </w:r>
              </w:p>
              <w:p w14:paraId="54F71C84" w14:textId="77777777" w:rsidR="00F0335F" w:rsidRDefault="00F0335F" w:rsidP="00F0335F"/>
              <w:p w14:paraId="270DE206" w14:textId="311DDB9D" w:rsidR="00F0335F" w:rsidRDefault="00F0335F" w:rsidP="00F0335F">
                <w:pPr>
                  <w:ind w:firstLine="720"/>
                </w:pPr>
                <w:r>
                  <w:t>Born Charles Mingus, Jr., April 22, 1922 in Nogales, Arizona, he moved with his family to an area of Los Angeles kno</w:t>
                </w:r>
                <w:r w:rsidR="00BB036C">
                  <w:t xml:space="preserve">wn as Watts, where there were </w:t>
                </w:r>
                <w:r>
                  <w:t>large population</w:t>
                </w:r>
                <w:r w:rsidR="00BB036C">
                  <w:t>s</w:t>
                </w:r>
                <w:r>
                  <w:t xml:space="preserve"> of blacks and Mexican Americans. Mingus was brought up in a family that attended services at an African Methodist Episcopal Church, where he was first exposed to black gospel music and which later proved to be a significant influence in his original jazz compositions. Mingus’s compositions </w:t>
                </w:r>
                <w:r w:rsidR="00757438">
                  <w:t>‘Wednesday Night Prayer Meeting’ and ‘Moanin’</w:t>
                </w:r>
                <w:r>
                  <w:t xml:space="preserve"> from his album </w:t>
                </w:r>
                <w:r>
                  <w:rPr>
                    <w:i/>
                  </w:rPr>
                  <w:t>Blues &amp;</w:t>
                </w:r>
                <w:r w:rsidRPr="007741C4">
                  <w:rPr>
                    <w:i/>
                  </w:rPr>
                  <w:t xml:space="preserve"> Roots</w:t>
                </w:r>
                <w:r w:rsidR="00757438">
                  <w:t>, and ‘Better Git It in Your Soul’</w:t>
                </w:r>
                <w:r>
                  <w:t xml:space="preserve"> from his album </w:t>
                </w:r>
                <w:r w:rsidRPr="00593C9F">
                  <w:rPr>
                    <w:i/>
                  </w:rPr>
                  <w:t>Mingus Ah Um</w:t>
                </w:r>
                <w:r>
                  <w:t xml:space="preserve">, all recorded in 1959, are examples of early church experiences’ influence on his modern jazz.  </w:t>
                </w:r>
              </w:p>
              <w:p w14:paraId="5AA4D380" w14:textId="77777777" w:rsidR="00F0335F" w:rsidRDefault="00F0335F" w:rsidP="00F0335F"/>
              <w:p w14:paraId="0052AEBE" w14:textId="3D82F365" w:rsidR="00F0335F" w:rsidRDefault="00F0335F" w:rsidP="00F0335F">
                <w:pPr>
                  <w:ind w:firstLine="720"/>
                </w:pPr>
                <w:r>
                  <w:t xml:space="preserve">Mingus started studying bass in high school, and had already </w:t>
                </w:r>
                <w:r w:rsidR="00BB036C">
                  <w:t xml:space="preserve">prior </w:t>
                </w:r>
                <w:r>
                  <w:t>played piano, trombone, and cello. His first experiences performing on bass were in local dance bands. Mingus established himself as a professional musician on the cool jazz scene of Los Angeles, and performed there with bebop progenitors Charlie Parker and Dizzy Gillespie when the two instrumentalists made their first West Coast tour in the mid 1940s, after gaining initia</w:t>
                </w:r>
                <w:r w:rsidR="0077261F">
                  <w:t xml:space="preserve">l popularity in New York City. </w:t>
                </w:r>
                <w:r>
                  <w:t xml:space="preserve">Mingus would later relocate to New York City in the early 1950s to perform more frequently with Parker and Gillespie, and to gain a reputation as a bandleader and composer. In 1953, Mingus began composing music in a new music cooperative known as the Jazz Composers’ Workshop, which he </w:t>
                </w:r>
                <w:r w:rsidR="005A0FEC">
                  <w:t>formed the one year prior</w:t>
                </w:r>
                <w:r>
                  <w:t xml:space="preserve">. Mingus released an album of his compositions from that experience under </w:t>
                </w:r>
                <w:r w:rsidR="0015023F">
                  <w:t>the same</w:t>
                </w:r>
                <w:r>
                  <w:t xml:space="preserve"> title in 1955. That year he recorded a live album at Greenwich Village’s Café Bohemia, a venue frequented by beats, writers, poets, and visual artists.  </w:t>
                </w:r>
              </w:p>
              <w:p w14:paraId="7F066F4F" w14:textId="77777777" w:rsidR="00F0335F" w:rsidRDefault="00F0335F" w:rsidP="00F0335F">
                <w:pPr>
                  <w:ind w:firstLine="720"/>
                </w:pPr>
              </w:p>
              <w:p w14:paraId="34E9240F" w14:textId="28CBC1AE" w:rsidR="00F0335F" w:rsidRDefault="00F0335F" w:rsidP="00F0335F">
                <w:pPr>
                  <w:ind w:firstLine="720"/>
                </w:pPr>
                <w:r>
                  <w:lastRenderedPageBreak/>
                  <w:t xml:space="preserve">Elements of Mingus’s musical composition and artistic beliefs took a political turn after </w:t>
                </w:r>
                <w:r w:rsidR="00D50DFB">
                  <w:t xml:space="preserve">1957. </w:t>
                </w:r>
                <w:r>
                  <w:t xml:space="preserve">By 1959, the bassist had recorded and released the composition </w:t>
                </w:r>
                <w:r w:rsidR="00757438">
                  <w:t>‘</w:t>
                </w:r>
                <w:r>
                  <w:t>Fables of Faubus</w:t>
                </w:r>
                <w:r w:rsidR="00757438">
                  <w:t>,’</w:t>
                </w:r>
                <w:r>
                  <w:t xml:space="preserve"> written in protest of Arkansas’ segregationist Governor Orval Faubus, who had attempted to prevent the court-ordered desegregation of Little Rock Central High School </w:t>
                </w:r>
                <w:r w:rsidR="0017466D">
                  <w:t xml:space="preserve">in 1957. </w:t>
                </w:r>
                <w:r>
                  <w:t xml:space="preserve">Another example of Mingus’s social activism via modern jazz is his 1964 composition </w:t>
                </w:r>
                <w:r w:rsidR="00757438">
                  <w:t>‘Meditations on Integration.’</w:t>
                </w:r>
                <w:r w:rsidR="0017466D">
                  <w:t xml:space="preserve"> </w:t>
                </w:r>
                <w:r>
                  <w:t>Mingus had lived for years in a loft apartment with his family at 5 Great Jones Street in Greenwich Village, which t</w:t>
                </w:r>
                <w:r w:rsidR="005A78E0">
                  <w:t xml:space="preserve">hey were evicted from in 1966. </w:t>
                </w:r>
                <w:r>
                  <w:t xml:space="preserve">The eviction was featured in a documentary film on Mingus that was released in 1968, </w:t>
                </w:r>
                <w:r w:rsidRPr="00952632">
                  <w:rPr>
                    <w:i/>
                  </w:rPr>
                  <w:t>Mingus: Charles Mingus 1968</w:t>
                </w:r>
                <w:r>
                  <w:t xml:space="preserve">, which also featured the musician’s social and political thoughts in an era of Civil Rights activism.  </w:t>
                </w:r>
              </w:p>
              <w:p w14:paraId="6F192D23" w14:textId="77777777" w:rsidR="00F0335F" w:rsidRDefault="00F0335F" w:rsidP="00F0335F">
                <w:pPr>
                  <w:ind w:firstLine="720"/>
                </w:pPr>
              </w:p>
              <w:p w14:paraId="33E581D0" w14:textId="79275DC3" w:rsidR="00F0335F" w:rsidRDefault="00F0335F" w:rsidP="00F0335F">
                <w:pPr>
                  <w:ind w:firstLine="720"/>
                </w:pPr>
                <w:r>
                  <w:t xml:space="preserve">The bassist had signed with Atlantic Records in 1956, and had already moved to Columbia Records </w:t>
                </w:r>
                <w:r w:rsidR="005A78E0">
                  <w:t xml:space="preserve">by 1959. </w:t>
                </w:r>
                <w:r>
                  <w:t xml:space="preserve">He moved again in the 1960s to the new jazz label Impulse! Records, a recording company that had recently started releasing albums from </w:t>
                </w:r>
                <w:r w:rsidR="005A78E0">
                  <w:t>John Coltrane</w:t>
                </w:r>
                <w:r>
                  <w:t xml:space="preserve"> and other bandleaders of the newly established </w:t>
                </w:r>
                <w:r w:rsidR="00ED5FD4">
                  <w:t>avant-g</w:t>
                </w:r>
                <w:r w:rsidR="005A78E0">
                  <w:t>arde</w:t>
                </w:r>
                <w:r>
                  <w:t xml:space="preserve">, as well as his early jazz hero </w:t>
                </w:r>
                <w:r w:rsidR="005A78E0">
                  <w:t>Duke Ellington</w:t>
                </w:r>
                <w:r>
                  <w:t xml:space="preserve">. Mingus published his memoir </w:t>
                </w:r>
                <w:r w:rsidRPr="005B73C2">
                  <w:rPr>
                    <w:i/>
                  </w:rPr>
                  <w:t>Beneath the Underdog</w:t>
                </w:r>
                <w:r w:rsidR="005A78E0">
                  <w:t xml:space="preserve"> in 1971. </w:t>
                </w:r>
                <w:r>
                  <w:t>He wrote approximately 300 compositions in the c</w:t>
                </w:r>
                <w:r w:rsidR="00900268">
                  <w:t xml:space="preserve">ourse of his artistic career, many </w:t>
                </w:r>
                <w:r>
                  <w:t xml:space="preserve">of which were much more intricate than standard jazz compositions, </w:t>
                </w:r>
                <w:r w:rsidR="005A78E0">
                  <w:t>reflecting</w:t>
                </w:r>
                <w:r>
                  <w:t xml:space="preserve"> his early formal training by classical musicians. An example of these intricacies in his modern jazz composition is the title track to his 1960 album </w:t>
                </w:r>
                <w:r>
                  <w:rPr>
                    <w:i/>
                  </w:rPr>
                  <w:t>Reincarnation of a Loveb</w:t>
                </w:r>
                <w:r w:rsidRPr="005C4637">
                  <w:rPr>
                    <w:i/>
                  </w:rPr>
                  <w:t>ird</w:t>
                </w:r>
                <w:r>
                  <w:t xml:space="preserve">.  </w:t>
                </w:r>
              </w:p>
              <w:p w14:paraId="06B1EA33" w14:textId="77777777" w:rsidR="00F0335F" w:rsidRDefault="00F0335F" w:rsidP="00F0335F">
                <w:pPr>
                  <w:ind w:firstLine="720"/>
                </w:pPr>
              </w:p>
              <w:p w14:paraId="72724DA3" w14:textId="2D98264D" w:rsidR="00F0335F" w:rsidRDefault="00F0335F" w:rsidP="00F0335F">
                <w:pPr>
                  <w:ind w:firstLine="720"/>
                </w:pPr>
                <w:r>
                  <w:t xml:space="preserve">Mingus also recorded his poetry, </w:t>
                </w:r>
                <w:r w:rsidR="00427D37">
                  <w:t xml:space="preserve">as can be found in </w:t>
                </w:r>
                <w:r w:rsidRPr="007A618E">
                  <w:rPr>
                    <w:i/>
                  </w:rPr>
                  <w:t>A Modern Jazz Symposium of Music and Poetry</w:t>
                </w:r>
                <w:r>
                  <w:t xml:space="preserve"> (1957). He released a solo album of h</w:t>
                </w:r>
                <w:r w:rsidR="005A78E0">
                  <w:t xml:space="preserve">is jazz piano playing in 1963. </w:t>
                </w:r>
                <w:r>
                  <w:t xml:space="preserve">Mingus had used the piano to compose music and </w:t>
                </w:r>
                <w:r w:rsidR="00427D37">
                  <w:t>to</w:t>
                </w:r>
                <w:r>
                  <w:t xml:space="preserve"> explain his intricate, large band arrangements to its member musicians in the 1960s</w:t>
                </w:r>
                <w:r w:rsidR="00427D37">
                  <w:t xml:space="preserve">. </w:t>
                </w:r>
                <w:r w:rsidR="005A78E0">
                  <w:t xml:space="preserve">Duke Ellington </w:t>
                </w:r>
                <w:r>
                  <w:t>was his largest i</w:t>
                </w:r>
                <w:r w:rsidR="005A78E0">
                  <w:t xml:space="preserve">nspiration as a jazz composer. </w:t>
                </w:r>
                <w:r>
                  <w:t xml:space="preserve">Mingus recorded the album </w:t>
                </w:r>
                <w:r w:rsidRPr="006573C3">
                  <w:rPr>
                    <w:i/>
                  </w:rPr>
                  <w:t>Money Jungle</w:t>
                </w:r>
                <w:r>
                  <w:t xml:space="preserve"> with him in 1962. Mingus’s 1959 composition </w:t>
                </w:r>
                <w:r w:rsidR="00757438">
                  <w:t>‘</w:t>
                </w:r>
                <w:r>
                  <w:t>Open Letter to Du</w:t>
                </w:r>
                <w:r w:rsidR="00757438">
                  <w:t>ke’</w:t>
                </w:r>
                <w:r w:rsidR="005A78E0">
                  <w:t xml:space="preserve"> was written for Ellington. </w:t>
                </w:r>
                <w:r w:rsidR="00757438">
                  <w:t>His composition ‘</w:t>
                </w:r>
                <w:r>
                  <w:t>Goodbye Pork Pi</w:t>
                </w:r>
                <w:r w:rsidR="00757438">
                  <w:t>e Hat (Theme for Lester Young),’</w:t>
                </w:r>
                <w:r>
                  <w:t xml:space="preserve"> also written that year, is a jazz ballad dedicated to the memory of the Ellington Orchestra’s lead tenor saxophonist.  Mingus died in Cuernavaca, Mexico on</w:t>
                </w:r>
                <w:r w:rsidR="005A78E0">
                  <w:t xml:space="preserve"> January 5, 1979. </w:t>
                </w:r>
                <w:r>
                  <w:t xml:space="preserve">The Mingus Big Band continues to perform the bassist’s compositions today, tours internationally, and is led by his widow Sue Mingus.  </w:t>
                </w:r>
              </w:p>
              <w:p w14:paraId="26195F60" w14:textId="77777777" w:rsidR="003F0D73" w:rsidRDefault="003F0D73" w:rsidP="00C27FAB"/>
            </w:tc>
          </w:sdtContent>
        </w:sdt>
      </w:tr>
      <w:tr w:rsidR="003235A7" w14:paraId="63868C4D" w14:textId="77777777" w:rsidTr="003235A7">
        <w:tc>
          <w:tcPr>
            <w:tcW w:w="9016" w:type="dxa"/>
          </w:tcPr>
          <w:p w14:paraId="035FF40A" w14:textId="77777777" w:rsidR="003235A7" w:rsidRDefault="003235A7" w:rsidP="008A5B87">
            <w:r w:rsidRPr="0015114C">
              <w:rPr>
                <w:u w:val="single"/>
              </w:rPr>
              <w:lastRenderedPageBreak/>
              <w:t>Further reading</w:t>
            </w:r>
            <w:r>
              <w:t>:</w:t>
            </w:r>
          </w:p>
          <w:p w14:paraId="2E42C74A" w14:textId="0F8A75E0" w:rsidR="00A06965" w:rsidRDefault="00A06965" w:rsidP="008A5B87">
            <w:sdt>
              <w:sdtPr>
                <w:id w:val="1018823690"/>
                <w:citation/>
              </w:sdtPr>
              <w:sdtContent>
                <w:r>
                  <w:fldChar w:fldCharType="begin"/>
                </w:r>
                <w:r>
                  <w:rPr>
                    <w:lang w:val="en-US"/>
                  </w:rPr>
                  <w:instrText xml:space="preserve"> CITATION Jan89 \l 1033 </w:instrText>
                </w:r>
                <w:r>
                  <w:fldChar w:fldCharType="separate"/>
                </w:r>
                <w:r w:rsidRPr="00A06965">
                  <w:rPr>
                    <w:noProof/>
                    <w:lang w:val="en-US"/>
                  </w:rPr>
                  <w:t>(Coleman &amp; Young, 1989)</w:t>
                </w:r>
                <w:r>
                  <w:fldChar w:fldCharType="end"/>
                </w:r>
              </w:sdtContent>
            </w:sdt>
          </w:p>
          <w:sdt>
            <w:sdtPr>
              <w:alias w:val="Further reading"/>
              <w:tag w:val="furtherReading"/>
              <w:id w:val="-1516217107"/>
              <w:placeholder>
                <w:docPart w:val="418A44D9E7605741A7AF4886130EDC0D"/>
              </w:placeholder>
            </w:sdtPr>
            <w:sdtEndPr/>
            <w:sdtContent>
              <w:p w14:paraId="1321CA86" w14:textId="17360C81" w:rsidR="005A78E0" w:rsidRDefault="005A78E0" w:rsidP="005A78E0">
                <w:r>
                  <w:t xml:space="preserve"> </w:t>
                </w:r>
              </w:p>
              <w:p w14:paraId="4DD8D104" w14:textId="1F198A09" w:rsidR="00A06965" w:rsidRDefault="00A06965" w:rsidP="005A78E0">
                <w:sdt>
                  <w:sdtPr>
                    <w:id w:val="1854763654"/>
                    <w:citation/>
                  </w:sdtPr>
                  <w:sdtContent>
                    <w:r>
                      <w:fldChar w:fldCharType="begin"/>
                    </w:r>
                    <w:r>
                      <w:rPr>
                        <w:lang w:val="en-US"/>
                      </w:rPr>
                      <w:instrText xml:space="preserve">CITATION Gar08 \l 1033 </w:instrText>
                    </w:r>
                    <w:r>
                      <w:fldChar w:fldCharType="separate"/>
                    </w:r>
                    <w:r w:rsidRPr="00A06965">
                      <w:rPr>
                        <w:noProof/>
                        <w:lang w:val="en-US"/>
                      </w:rPr>
                      <w:t>(Giddins &amp; DeVeaux, 2009)</w:t>
                    </w:r>
                    <w:r>
                      <w:fldChar w:fldCharType="end"/>
                    </w:r>
                  </w:sdtContent>
                </w:sdt>
              </w:p>
              <w:p w14:paraId="12633493" w14:textId="77777777" w:rsidR="005A78E0" w:rsidRDefault="005A78E0" w:rsidP="005A78E0"/>
              <w:p w14:paraId="17E3AD16" w14:textId="42578462" w:rsidR="005A78E0" w:rsidRDefault="00A06965" w:rsidP="005A78E0">
                <w:sdt>
                  <w:sdtPr>
                    <w:id w:val="1258181296"/>
                    <w:citation/>
                  </w:sdtPr>
                  <w:sdtContent>
                    <w:r>
                      <w:fldChar w:fldCharType="begin"/>
                    </w:r>
                    <w:r>
                      <w:rPr>
                        <w:lang w:val="en-US"/>
                      </w:rPr>
                      <w:instrText xml:space="preserve"> CITATION Joh13 \l 1033 </w:instrText>
                    </w:r>
                    <w:r>
                      <w:fldChar w:fldCharType="separate"/>
                    </w:r>
                    <w:r w:rsidRPr="00A06965">
                      <w:rPr>
                        <w:noProof/>
                        <w:lang w:val="en-US"/>
                      </w:rPr>
                      <w:t>(Goodman, 2013)</w:t>
                    </w:r>
                    <w:r>
                      <w:fldChar w:fldCharType="end"/>
                    </w:r>
                  </w:sdtContent>
                </w:sdt>
              </w:p>
              <w:p w14:paraId="6D7F8573" w14:textId="77777777" w:rsidR="00A06965" w:rsidRDefault="00A06965" w:rsidP="005A78E0"/>
              <w:p w14:paraId="3B94D8A6" w14:textId="59FABB8B" w:rsidR="005A78E0" w:rsidRDefault="00CA7029" w:rsidP="005A78E0">
                <w:sdt>
                  <w:sdtPr>
                    <w:id w:val="481364373"/>
                    <w:citation/>
                  </w:sdtPr>
                  <w:sdtContent>
                    <w:r>
                      <w:fldChar w:fldCharType="begin"/>
                    </w:r>
                    <w:r>
                      <w:rPr>
                        <w:lang w:val="en-US"/>
                      </w:rPr>
                      <w:instrText xml:space="preserve"> CITATION Tod06 \l 1033 </w:instrText>
                    </w:r>
                    <w:r>
                      <w:fldChar w:fldCharType="separate"/>
                    </w:r>
                    <w:r w:rsidRPr="00CA7029">
                      <w:rPr>
                        <w:noProof/>
                        <w:lang w:val="en-US"/>
                      </w:rPr>
                      <w:t>(Jenkins, 2006)</w:t>
                    </w:r>
                    <w:r>
                      <w:fldChar w:fldCharType="end"/>
                    </w:r>
                  </w:sdtContent>
                </w:sdt>
              </w:p>
              <w:p w14:paraId="633FF80E" w14:textId="77777777" w:rsidR="005A78E0" w:rsidRDefault="005A78E0" w:rsidP="005A78E0"/>
              <w:p w14:paraId="509DF437" w14:textId="58A47FC1" w:rsidR="00CA7029" w:rsidRDefault="00CA7029" w:rsidP="005A78E0">
                <w:sdt>
                  <w:sdtPr>
                    <w:id w:val="-1896499094"/>
                    <w:citation/>
                  </w:sdtPr>
                  <w:sdtContent>
                    <w:r>
                      <w:fldChar w:fldCharType="begin"/>
                    </w:r>
                    <w:r>
                      <w:rPr>
                        <w:lang w:val="en-US"/>
                      </w:rPr>
                      <w:instrText xml:space="preserve"> CITATION Sue02 \l 1033 </w:instrText>
                    </w:r>
                    <w:r>
                      <w:fldChar w:fldCharType="separate"/>
                    </w:r>
                    <w:r w:rsidRPr="00CA7029">
                      <w:rPr>
                        <w:noProof/>
                        <w:lang w:val="en-US"/>
                      </w:rPr>
                      <w:t>(Mingus, 2002)</w:t>
                    </w:r>
                    <w:r>
                      <w:fldChar w:fldCharType="end"/>
                    </w:r>
                  </w:sdtContent>
                </w:sdt>
              </w:p>
              <w:p w14:paraId="573513C2" w14:textId="77777777" w:rsidR="005A78E0" w:rsidRDefault="005A78E0" w:rsidP="005A78E0"/>
              <w:p w14:paraId="3820AC0F" w14:textId="253FE6B8" w:rsidR="00CA7029" w:rsidRDefault="00CA7029" w:rsidP="005A78E0">
                <w:sdt>
                  <w:sdtPr>
                    <w:id w:val="981819172"/>
                    <w:citation/>
                  </w:sdtPr>
                  <w:sdtContent>
                    <w:r>
                      <w:fldChar w:fldCharType="begin"/>
                    </w:r>
                    <w:r>
                      <w:rPr>
                        <w:lang w:val="en-US"/>
                      </w:rPr>
                      <w:instrText xml:space="preserve"> CITATION Eri02 \l 1033 </w:instrText>
                    </w:r>
                    <w:r>
                      <w:fldChar w:fldCharType="separate"/>
                    </w:r>
                    <w:r w:rsidRPr="00CA7029">
                      <w:rPr>
                        <w:noProof/>
                        <w:lang w:val="en-US"/>
                      </w:rPr>
                      <w:t>(Porter, 2002)</w:t>
                    </w:r>
                    <w:r>
                      <w:fldChar w:fldCharType="end"/>
                    </w:r>
                  </w:sdtContent>
                </w:sdt>
              </w:p>
              <w:p w14:paraId="749B3BB2" w14:textId="77777777" w:rsidR="00CA7029" w:rsidRDefault="00CA7029" w:rsidP="005A78E0"/>
              <w:p w14:paraId="5FA3F8BC" w14:textId="4E73421D" w:rsidR="00CA7029" w:rsidRDefault="00CA7029" w:rsidP="005A78E0">
                <w:sdt>
                  <w:sdtPr>
                    <w:id w:val="1385214557"/>
                    <w:citation/>
                  </w:sdtPr>
                  <w:sdtContent>
                    <w:r>
                      <w:fldChar w:fldCharType="begin"/>
                    </w:r>
                    <w:r>
                      <w:rPr>
                        <w:lang w:val="en-US"/>
                      </w:rPr>
                      <w:instrText xml:space="preserve"> CITATION Bri83 \l 1033 </w:instrText>
                    </w:r>
                    <w:r>
                      <w:fldChar w:fldCharType="separate"/>
                    </w:r>
                    <w:r w:rsidRPr="00CA7029">
                      <w:rPr>
                        <w:noProof/>
                        <w:lang w:val="en-US"/>
                      </w:rPr>
                      <w:t>(Priestly, 1983)</w:t>
                    </w:r>
                    <w:r>
                      <w:fldChar w:fldCharType="end"/>
                    </w:r>
                  </w:sdtContent>
                </w:sdt>
              </w:p>
              <w:p w14:paraId="0AD75085" w14:textId="77777777" w:rsidR="005A78E0" w:rsidRDefault="005A78E0" w:rsidP="005A78E0"/>
              <w:p w14:paraId="75D03883" w14:textId="7736B0F3" w:rsidR="005A78E0" w:rsidRDefault="00CA7029" w:rsidP="005A78E0">
                <w:sdt>
                  <w:sdtPr>
                    <w:id w:val="-1929580681"/>
                    <w:citation/>
                  </w:sdtPr>
                  <w:sdtContent>
                    <w:r>
                      <w:fldChar w:fldCharType="begin"/>
                    </w:r>
                    <w:r>
                      <w:rPr>
                        <w:lang w:val="en-US"/>
                      </w:rPr>
                      <w:instrText xml:space="preserve"> CITATION Gen01 \l 1033 </w:instrText>
                    </w:r>
                    <w:r>
                      <w:fldChar w:fldCharType="separate"/>
                    </w:r>
                    <w:r w:rsidRPr="00CA7029">
                      <w:rPr>
                        <w:noProof/>
                        <w:lang w:val="en-US"/>
                      </w:rPr>
                      <w:t>(Santoro, 2001)</w:t>
                    </w:r>
                    <w:r>
                      <w:fldChar w:fldCharType="end"/>
                    </w:r>
                  </w:sdtContent>
                </w:sdt>
              </w:p>
              <w:p w14:paraId="01514F09" w14:textId="77777777" w:rsidR="00CA7029" w:rsidRDefault="00CA7029" w:rsidP="005A78E0"/>
              <w:p w14:paraId="28DDE428" w14:textId="00A88595" w:rsidR="003235A7" w:rsidRDefault="00CA7029" w:rsidP="00FB11DE">
                <w:sdt>
                  <w:sdtPr>
                    <w:id w:val="-2083593844"/>
                    <w:citation/>
                  </w:sdtPr>
                  <w:sdtContent>
                    <w:r>
                      <w:fldChar w:fldCharType="begin"/>
                    </w:r>
                    <w:r>
                      <w:rPr>
                        <w:lang w:val="en-US"/>
                      </w:rPr>
                      <w:instrText xml:space="preserve"> CITATION Kev111 \l 1033 </w:instrText>
                    </w:r>
                    <w:r>
                      <w:fldChar w:fldCharType="separate"/>
                    </w:r>
                    <w:r w:rsidRPr="00CA7029">
                      <w:rPr>
                        <w:noProof/>
                        <w:lang w:val="en-US"/>
                      </w:rPr>
                      <w:t>(Whitehead, 2011)</w:t>
                    </w:r>
                    <w:r>
                      <w:fldChar w:fldCharType="end"/>
                    </w:r>
                  </w:sdtContent>
                </w:sdt>
              </w:p>
              <w:bookmarkStart w:id="0" w:name="_GoBack" w:displacedByCustomXml="next"/>
              <w:bookmarkEnd w:id="0" w:displacedByCustomXml="next"/>
            </w:sdtContent>
          </w:sdt>
        </w:tc>
      </w:tr>
    </w:tbl>
    <w:p w14:paraId="3BC1418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B0D6EB" w14:textId="77777777" w:rsidR="00F0335F" w:rsidRDefault="00F0335F" w:rsidP="007A0D55">
      <w:pPr>
        <w:spacing w:after="0" w:line="240" w:lineRule="auto"/>
      </w:pPr>
      <w:r>
        <w:separator/>
      </w:r>
    </w:p>
  </w:endnote>
  <w:endnote w:type="continuationSeparator" w:id="0">
    <w:p w14:paraId="791CA0E0" w14:textId="77777777" w:rsidR="00F0335F" w:rsidRDefault="00F033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FBFD42" w14:textId="77777777" w:rsidR="00F0335F" w:rsidRDefault="00F0335F" w:rsidP="007A0D55">
      <w:pPr>
        <w:spacing w:after="0" w:line="240" w:lineRule="auto"/>
      </w:pPr>
      <w:r>
        <w:separator/>
      </w:r>
    </w:p>
  </w:footnote>
  <w:footnote w:type="continuationSeparator" w:id="0">
    <w:p w14:paraId="1F192F54" w14:textId="77777777" w:rsidR="00F0335F" w:rsidRDefault="00F0335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B4A7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F43BC3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5F"/>
    <w:rsid w:val="00032559"/>
    <w:rsid w:val="00052040"/>
    <w:rsid w:val="000B25AE"/>
    <w:rsid w:val="000B55AB"/>
    <w:rsid w:val="000D24DC"/>
    <w:rsid w:val="00101B2E"/>
    <w:rsid w:val="00116FA0"/>
    <w:rsid w:val="0015023F"/>
    <w:rsid w:val="0015114C"/>
    <w:rsid w:val="0017466D"/>
    <w:rsid w:val="001A21F3"/>
    <w:rsid w:val="001A2537"/>
    <w:rsid w:val="001A6A06"/>
    <w:rsid w:val="00210C03"/>
    <w:rsid w:val="002162E2"/>
    <w:rsid w:val="00225C5A"/>
    <w:rsid w:val="00230B10"/>
    <w:rsid w:val="00234353"/>
    <w:rsid w:val="00244BB0"/>
    <w:rsid w:val="002A0A0D"/>
    <w:rsid w:val="002B0B37"/>
    <w:rsid w:val="002D36AF"/>
    <w:rsid w:val="0030662D"/>
    <w:rsid w:val="003235A7"/>
    <w:rsid w:val="003677B6"/>
    <w:rsid w:val="003D3579"/>
    <w:rsid w:val="003E2795"/>
    <w:rsid w:val="003F0D73"/>
    <w:rsid w:val="00427D37"/>
    <w:rsid w:val="00462DBE"/>
    <w:rsid w:val="00464699"/>
    <w:rsid w:val="00483379"/>
    <w:rsid w:val="00487BC5"/>
    <w:rsid w:val="00496888"/>
    <w:rsid w:val="004A7476"/>
    <w:rsid w:val="004E5896"/>
    <w:rsid w:val="00513EE6"/>
    <w:rsid w:val="00534F8F"/>
    <w:rsid w:val="00590035"/>
    <w:rsid w:val="005A0FEC"/>
    <w:rsid w:val="005A78E0"/>
    <w:rsid w:val="005B177E"/>
    <w:rsid w:val="005B3921"/>
    <w:rsid w:val="005F26D7"/>
    <w:rsid w:val="005F5450"/>
    <w:rsid w:val="006D0412"/>
    <w:rsid w:val="007411B9"/>
    <w:rsid w:val="00757438"/>
    <w:rsid w:val="0077261F"/>
    <w:rsid w:val="00780D95"/>
    <w:rsid w:val="00780DC7"/>
    <w:rsid w:val="007A0D55"/>
    <w:rsid w:val="007B3377"/>
    <w:rsid w:val="007E5F44"/>
    <w:rsid w:val="00821DE3"/>
    <w:rsid w:val="00846CE1"/>
    <w:rsid w:val="008A5B87"/>
    <w:rsid w:val="008C3E8B"/>
    <w:rsid w:val="00900268"/>
    <w:rsid w:val="00922950"/>
    <w:rsid w:val="009A7264"/>
    <w:rsid w:val="009D1606"/>
    <w:rsid w:val="009E18A1"/>
    <w:rsid w:val="009E73D7"/>
    <w:rsid w:val="00A06965"/>
    <w:rsid w:val="00A27D2C"/>
    <w:rsid w:val="00A76FD9"/>
    <w:rsid w:val="00AB436D"/>
    <w:rsid w:val="00AD2F24"/>
    <w:rsid w:val="00AD4844"/>
    <w:rsid w:val="00B219AE"/>
    <w:rsid w:val="00B33145"/>
    <w:rsid w:val="00B574C9"/>
    <w:rsid w:val="00BB036C"/>
    <w:rsid w:val="00BC39C9"/>
    <w:rsid w:val="00BE5BF7"/>
    <w:rsid w:val="00BF40E1"/>
    <w:rsid w:val="00C27FAB"/>
    <w:rsid w:val="00C358D4"/>
    <w:rsid w:val="00C6296B"/>
    <w:rsid w:val="00CA7029"/>
    <w:rsid w:val="00CC586D"/>
    <w:rsid w:val="00CC680D"/>
    <w:rsid w:val="00CF1542"/>
    <w:rsid w:val="00CF3EC5"/>
    <w:rsid w:val="00D50DFB"/>
    <w:rsid w:val="00D656DA"/>
    <w:rsid w:val="00D83300"/>
    <w:rsid w:val="00DC6B48"/>
    <w:rsid w:val="00DF01B0"/>
    <w:rsid w:val="00E85A05"/>
    <w:rsid w:val="00E95829"/>
    <w:rsid w:val="00EA606C"/>
    <w:rsid w:val="00EB0C8C"/>
    <w:rsid w:val="00EB51FD"/>
    <w:rsid w:val="00EB77DB"/>
    <w:rsid w:val="00ED139F"/>
    <w:rsid w:val="00ED5FD4"/>
    <w:rsid w:val="00EF74F7"/>
    <w:rsid w:val="00F0335F"/>
    <w:rsid w:val="00F23DEC"/>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F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33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3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33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3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622ADB87A29B4DB10CB51BFE091F4E"/>
        <w:category>
          <w:name w:val="General"/>
          <w:gallery w:val="placeholder"/>
        </w:category>
        <w:types>
          <w:type w:val="bbPlcHdr"/>
        </w:types>
        <w:behaviors>
          <w:behavior w:val="content"/>
        </w:behaviors>
        <w:guid w:val="{E3190257-AB6E-5D4A-BF9E-9E08BAA4706C}"/>
      </w:docPartPr>
      <w:docPartBody>
        <w:p w:rsidR="00EF5254" w:rsidRDefault="00EF5254">
          <w:pPr>
            <w:pStyle w:val="5C622ADB87A29B4DB10CB51BFE091F4E"/>
          </w:pPr>
          <w:r w:rsidRPr="00CC586D">
            <w:rPr>
              <w:rStyle w:val="PlaceholderText"/>
              <w:b/>
              <w:color w:val="FFFFFF" w:themeColor="background1"/>
            </w:rPr>
            <w:t>[Salutation]</w:t>
          </w:r>
        </w:p>
      </w:docPartBody>
    </w:docPart>
    <w:docPart>
      <w:docPartPr>
        <w:name w:val="1787410C13BC1B4395480A03D77A8E87"/>
        <w:category>
          <w:name w:val="General"/>
          <w:gallery w:val="placeholder"/>
        </w:category>
        <w:types>
          <w:type w:val="bbPlcHdr"/>
        </w:types>
        <w:behaviors>
          <w:behavior w:val="content"/>
        </w:behaviors>
        <w:guid w:val="{8FFD8BF6-CF3F-B841-A038-DA261698E49C}"/>
      </w:docPartPr>
      <w:docPartBody>
        <w:p w:rsidR="00EF5254" w:rsidRDefault="00EF5254">
          <w:pPr>
            <w:pStyle w:val="1787410C13BC1B4395480A03D77A8E87"/>
          </w:pPr>
          <w:r>
            <w:rPr>
              <w:rStyle w:val="PlaceholderText"/>
            </w:rPr>
            <w:t>[First name]</w:t>
          </w:r>
        </w:p>
      </w:docPartBody>
    </w:docPart>
    <w:docPart>
      <w:docPartPr>
        <w:name w:val="3F9A9A307B2E7948B36931E094A80A29"/>
        <w:category>
          <w:name w:val="General"/>
          <w:gallery w:val="placeholder"/>
        </w:category>
        <w:types>
          <w:type w:val="bbPlcHdr"/>
        </w:types>
        <w:behaviors>
          <w:behavior w:val="content"/>
        </w:behaviors>
        <w:guid w:val="{BA128836-803A-7941-AD64-00A1FD18843E}"/>
      </w:docPartPr>
      <w:docPartBody>
        <w:p w:rsidR="00EF5254" w:rsidRDefault="00EF5254">
          <w:pPr>
            <w:pStyle w:val="3F9A9A307B2E7948B36931E094A80A29"/>
          </w:pPr>
          <w:r>
            <w:rPr>
              <w:rStyle w:val="PlaceholderText"/>
            </w:rPr>
            <w:t>[Middle name]</w:t>
          </w:r>
        </w:p>
      </w:docPartBody>
    </w:docPart>
    <w:docPart>
      <w:docPartPr>
        <w:name w:val="F3EB64D23C6A1A4DBCE5B5A068FF01BF"/>
        <w:category>
          <w:name w:val="General"/>
          <w:gallery w:val="placeholder"/>
        </w:category>
        <w:types>
          <w:type w:val="bbPlcHdr"/>
        </w:types>
        <w:behaviors>
          <w:behavior w:val="content"/>
        </w:behaviors>
        <w:guid w:val="{0B002FBD-F1DB-F242-9D28-27E913F08EB8}"/>
      </w:docPartPr>
      <w:docPartBody>
        <w:p w:rsidR="00EF5254" w:rsidRDefault="00EF5254">
          <w:pPr>
            <w:pStyle w:val="F3EB64D23C6A1A4DBCE5B5A068FF01BF"/>
          </w:pPr>
          <w:r>
            <w:rPr>
              <w:rStyle w:val="PlaceholderText"/>
            </w:rPr>
            <w:t>[Last name]</w:t>
          </w:r>
        </w:p>
      </w:docPartBody>
    </w:docPart>
    <w:docPart>
      <w:docPartPr>
        <w:name w:val="D575AED1CA1882449E0C5A514653F1D5"/>
        <w:category>
          <w:name w:val="General"/>
          <w:gallery w:val="placeholder"/>
        </w:category>
        <w:types>
          <w:type w:val="bbPlcHdr"/>
        </w:types>
        <w:behaviors>
          <w:behavior w:val="content"/>
        </w:behaviors>
        <w:guid w:val="{836101F4-AF83-9E44-92EB-8FF5BBF8A2ED}"/>
      </w:docPartPr>
      <w:docPartBody>
        <w:p w:rsidR="00EF5254" w:rsidRDefault="00EF5254">
          <w:pPr>
            <w:pStyle w:val="D575AED1CA1882449E0C5A514653F1D5"/>
          </w:pPr>
          <w:r>
            <w:rPr>
              <w:rStyle w:val="PlaceholderText"/>
            </w:rPr>
            <w:t>[Enter your biography]</w:t>
          </w:r>
        </w:p>
      </w:docPartBody>
    </w:docPart>
    <w:docPart>
      <w:docPartPr>
        <w:name w:val="687EEFFAD8701649853B9A56DB4FE887"/>
        <w:category>
          <w:name w:val="General"/>
          <w:gallery w:val="placeholder"/>
        </w:category>
        <w:types>
          <w:type w:val="bbPlcHdr"/>
        </w:types>
        <w:behaviors>
          <w:behavior w:val="content"/>
        </w:behaviors>
        <w:guid w:val="{FA1A61D7-60B9-9049-9656-E7D53C4C1BE1}"/>
      </w:docPartPr>
      <w:docPartBody>
        <w:p w:rsidR="00EF5254" w:rsidRDefault="00EF5254">
          <w:pPr>
            <w:pStyle w:val="687EEFFAD8701649853B9A56DB4FE887"/>
          </w:pPr>
          <w:r>
            <w:rPr>
              <w:rStyle w:val="PlaceholderText"/>
            </w:rPr>
            <w:t>[Enter the institution with which you are affiliated]</w:t>
          </w:r>
        </w:p>
      </w:docPartBody>
    </w:docPart>
    <w:docPart>
      <w:docPartPr>
        <w:name w:val="074AFDFDE39E1E4CBEA1EDDB4DB7C326"/>
        <w:category>
          <w:name w:val="General"/>
          <w:gallery w:val="placeholder"/>
        </w:category>
        <w:types>
          <w:type w:val="bbPlcHdr"/>
        </w:types>
        <w:behaviors>
          <w:behavior w:val="content"/>
        </w:behaviors>
        <w:guid w:val="{9C4A1819-C70C-174A-A897-38049837A105}"/>
      </w:docPartPr>
      <w:docPartBody>
        <w:p w:rsidR="00EF5254" w:rsidRDefault="00EF5254">
          <w:pPr>
            <w:pStyle w:val="074AFDFDE39E1E4CBEA1EDDB4DB7C326"/>
          </w:pPr>
          <w:r w:rsidRPr="00EF74F7">
            <w:rPr>
              <w:b/>
              <w:color w:val="808080" w:themeColor="background1" w:themeShade="80"/>
            </w:rPr>
            <w:t>[Enter the headword for your article]</w:t>
          </w:r>
        </w:p>
      </w:docPartBody>
    </w:docPart>
    <w:docPart>
      <w:docPartPr>
        <w:name w:val="63782635836A6A469081F97D0D22603D"/>
        <w:category>
          <w:name w:val="General"/>
          <w:gallery w:val="placeholder"/>
        </w:category>
        <w:types>
          <w:type w:val="bbPlcHdr"/>
        </w:types>
        <w:behaviors>
          <w:behavior w:val="content"/>
        </w:behaviors>
        <w:guid w:val="{2E7D27DD-55EC-A142-B459-51A7D1235227}"/>
      </w:docPartPr>
      <w:docPartBody>
        <w:p w:rsidR="00EF5254" w:rsidRDefault="00EF5254">
          <w:pPr>
            <w:pStyle w:val="63782635836A6A469081F97D0D2260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E78477C3C50C47956E22A8FB149CC2"/>
        <w:category>
          <w:name w:val="General"/>
          <w:gallery w:val="placeholder"/>
        </w:category>
        <w:types>
          <w:type w:val="bbPlcHdr"/>
        </w:types>
        <w:behaviors>
          <w:behavior w:val="content"/>
        </w:behaviors>
        <w:guid w:val="{0292B28F-C44E-C04C-BE79-B67D37BAF553}"/>
      </w:docPartPr>
      <w:docPartBody>
        <w:p w:rsidR="00EF5254" w:rsidRDefault="00EF5254">
          <w:pPr>
            <w:pStyle w:val="CEE78477C3C50C47956E22A8FB149CC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A29C9347B1A442B9335076F52E1292"/>
        <w:category>
          <w:name w:val="General"/>
          <w:gallery w:val="placeholder"/>
        </w:category>
        <w:types>
          <w:type w:val="bbPlcHdr"/>
        </w:types>
        <w:behaviors>
          <w:behavior w:val="content"/>
        </w:behaviors>
        <w:guid w:val="{462D180E-593D-2546-897F-F817C35A2B8A}"/>
      </w:docPartPr>
      <w:docPartBody>
        <w:p w:rsidR="00EF5254" w:rsidRDefault="00EF5254">
          <w:pPr>
            <w:pStyle w:val="6FA29C9347B1A442B9335076F52E129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254"/>
    <w:rsid w:val="00EF5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622ADB87A29B4DB10CB51BFE091F4E">
    <w:name w:val="5C622ADB87A29B4DB10CB51BFE091F4E"/>
  </w:style>
  <w:style w:type="paragraph" w:customStyle="1" w:styleId="1787410C13BC1B4395480A03D77A8E87">
    <w:name w:val="1787410C13BC1B4395480A03D77A8E87"/>
  </w:style>
  <w:style w:type="paragraph" w:customStyle="1" w:styleId="3F9A9A307B2E7948B36931E094A80A29">
    <w:name w:val="3F9A9A307B2E7948B36931E094A80A29"/>
  </w:style>
  <w:style w:type="paragraph" w:customStyle="1" w:styleId="F3EB64D23C6A1A4DBCE5B5A068FF01BF">
    <w:name w:val="F3EB64D23C6A1A4DBCE5B5A068FF01BF"/>
  </w:style>
  <w:style w:type="paragraph" w:customStyle="1" w:styleId="D575AED1CA1882449E0C5A514653F1D5">
    <w:name w:val="D575AED1CA1882449E0C5A514653F1D5"/>
  </w:style>
  <w:style w:type="paragraph" w:customStyle="1" w:styleId="687EEFFAD8701649853B9A56DB4FE887">
    <w:name w:val="687EEFFAD8701649853B9A56DB4FE887"/>
  </w:style>
  <w:style w:type="paragraph" w:customStyle="1" w:styleId="074AFDFDE39E1E4CBEA1EDDB4DB7C326">
    <w:name w:val="074AFDFDE39E1E4CBEA1EDDB4DB7C326"/>
  </w:style>
  <w:style w:type="paragraph" w:customStyle="1" w:styleId="63782635836A6A469081F97D0D22603D">
    <w:name w:val="63782635836A6A469081F97D0D22603D"/>
  </w:style>
  <w:style w:type="paragraph" w:customStyle="1" w:styleId="CEE78477C3C50C47956E22A8FB149CC2">
    <w:name w:val="CEE78477C3C50C47956E22A8FB149CC2"/>
  </w:style>
  <w:style w:type="paragraph" w:customStyle="1" w:styleId="6FA29C9347B1A442B9335076F52E1292">
    <w:name w:val="6FA29C9347B1A442B9335076F52E1292"/>
  </w:style>
  <w:style w:type="paragraph" w:customStyle="1" w:styleId="418A44D9E7605741A7AF4886130EDC0D">
    <w:name w:val="418A44D9E7605741A7AF4886130EDC0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622ADB87A29B4DB10CB51BFE091F4E">
    <w:name w:val="5C622ADB87A29B4DB10CB51BFE091F4E"/>
  </w:style>
  <w:style w:type="paragraph" w:customStyle="1" w:styleId="1787410C13BC1B4395480A03D77A8E87">
    <w:name w:val="1787410C13BC1B4395480A03D77A8E87"/>
  </w:style>
  <w:style w:type="paragraph" w:customStyle="1" w:styleId="3F9A9A307B2E7948B36931E094A80A29">
    <w:name w:val="3F9A9A307B2E7948B36931E094A80A29"/>
  </w:style>
  <w:style w:type="paragraph" w:customStyle="1" w:styleId="F3EB64D23C6A1A4DBCE5B5A068FF01BF">
    <w:name w:val="F3EB64D23C6A1A4DBCE5B5A068FF01BF"/>
  </w:style>
  <w:style w:type="paragraph" w:customStyle="1" w:styleId="D575AED1CA1882449E0C5A514653F1D5">
    <w:name w:val="D575AED1CA1882449E0C5A514653F1D5"/>
  </w:style>
  <w:style w:type="paragraph" w:customStyle="1" w:styleId="687EEFFAD8701649853B9A56DB4FE887">
    <w:name w:val="687EEFFAD8701649853B9A56DB4FE887"/>
  </w:style>
  <w:style w:type="paragraph" w:customStyle="1" w:styleId="074AFDFDE39E1E4CBEA1EDDB4DB7C326">
    <w:name w:val="074AFDFDE39E1E4CBEA1EDDB4DB7C326"/>
  </w:style>
  <w:style w:type="paragraph" w:customStyle="1" w:styleId="63782635836A6A469081F97D0D22603D">
    <w:name w:val="63782635836A6A469081F97D0D22603D"/>
  </w:style>
  <w:style w:type="paragraph" w:customStyle="1" w:styleId="CEE78477C3C50C47956E22A8FB149CC2">
    <w:name w:val="CEE78477C3C50C47956E22A8FB149CC2"/>
  </w:style>
  <w:style w:type="paragraph" w:customStyle="1" w:styleId="6FA29C9347B1A442B9335076F52E1292">
    <w:name w:val="6FA29C9347B1A442B9335076F52E1292"/>
  </w:style>
  <w:style w:type="paragraph" w:customStyle="1" w:styleId="418A44D9E7605741A7AF4886130EDC0D">
    <w:name w:val="418A44D9E7605741A7AF4886130EDC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Jan89</b:Tag>
    <b:SourceType>Book</b:SourceType>
    <b:Guid>{071FCF33-453F-EE4B-ABB0-4499A3FF9C29}</b:Guid>
    <b:Author>
      <b:Author>
        <b:NameList>
          <b:Person>
            <b:Last>Coleman</b:Last>
            <b:First>Janet</b:First>
          </b:Person>
          <b:Person>
            <b:Last>Young</b:Last>
            <b:First>Al</b:First>
          </b:Person>
        </b:NameList>
      </b:Author>
    </b:Author>
    <b:Title>Mingus/Mingus: Two Memoirs</b:Title>
    <b:City>Berkeley</b:City>
    <b:Publisher>Creative Arts Book Co</b:Publisher>
    <b:Year>1989</b:Year>
    <b:RefOrder>1</b:RefOrder>
  </b:Source>
  <b:Source>
    <b:Tag>Gar08</b:Tag>
    <b:SourceType>Book</b:SourceType>
    <b:Guid>{38430803-4028-5241-927C-E2E9E0DB7A05}</b:Guid>
    <b:Author>
      <b:Author>
        <b:NameList>
          <b:Person>
            <b:Last>Giddins</b:Last>
            <b:First>Gary</b:First>
          </b:Person>
          <b:Person>
            <b:Last>DeVeaux</b:Last>
            <b:First>Scott</b:First>
            <b:Middle>Knowles</b:Middle>
          </b:Person>
        </b:NameList>
      </b:Author>
    </b:Author>
    <b:Title>Jazz</b:Title>
    <b:City>New York</b:City>
    <b:Publisher>W.W. Norton</b:Publisher>
    <b:Year>2009</b:Year>
    <b:RefOrder>2</b:RefOrder>
  </b:Source>
  <b:Source>
    <b:Tag>Joh13</b:Tag>
    <b:SourceType>Book</b:SourceType>
    <b:Guid>{200D6A66-BA34-EF4E-A0DB-4DA11C064A2A}</b:Guid>
    <b:Author>
      <b:Author>
        <b:NameList>
          <b:Person>
            <b:Last>Goodman</b:Last>
            <b:First>John</b:First>
            <b:Middle>F</b:Middle>
          </b:Person>
        </b:NameList>
      </b:Author>
    </b:Author>
    <b:Title>Mingus Speaks </b:Title>
    <b:City>Berkeley</b:City>
    <b:Publisher>California UP</b:Publisher>
    <b:Year>2013</b:Year>
    <b:RefOrder>3</b:RefOrder>
  </b:Source>
  <b:Source>
    <b:Tag>Tod06</b:Tag>
    <b:SourceType>Book</b:SourceType>
    <b:Guid>{BDF2801F-51FF-0545-80BC-1055038C2E63}</b:Guid>
    <b:Author>
      <b:Author>
        <b:NameList>
          <b:Person>
            <b:Last>Jenkins</b:Last>
            <b:First>Todd</b:First>
            <b:Middle>S</b:Middle>
          </b:Person>
        </b:NameList>
      </b:Author>
    </b:Author>
    <b:Title>I Know What I Know: The Music of Charles Mingus</b:Title>
    <b:City>Westport</b:City>
    <b:Publisher>Praeger</b:Publisher>
    <b:Year>2006</b:Year>
    <b:RefOrder>4</b:RefOrder>
  </b:Source>
  <b:Source>
    <b:Tag>Sue02</b:Tag>
    <b:SourceType>Book</b:SourceType>
    <b:Guid>{02397BD0-E873-6F41-98D1-AE2FF23B826C}</b:Guid>
    <b:Author>
      <b:Author>
        <b:NameList>
          <b:Person>
            <b:Last>Mingus</b:Last>
            <b:First>Sue</b:First>
          </b:Person>
        </b:NameList>
      </b:Author>
    </b:Author>
    <b:Title>Tonight at Noon: A Love Story</b:Title>
    <b:City>New York</b:City>
    <b:Publisher>Pantheon Books</b:Publisher>
    <b:Year>2002</b:Year>
    <b:RefOrder>5</b:RefOrder>
  </b:Source>
  <b:Source>
    <b:Tag>Eri02</b:Tag>
    <b:SourceType>Book</b:SourceType>
    <b:Guid>{4827660C-59E7-0D42-A6CB-06032F427C48}</b:Guid>
    <b:Author>
      <b:Author>
        <b:NameList>
          <b:Person>
            <b:Last>Porter</b:Last>
            <b:First>Eric</b:First>
          </b:Person>
        </b:NameList>
      </b:Author>
    </b:Author>
    <b:Title>What Is This Thing Called Jazz?: African American Musicians as Artists, Critics, and Activists</b:Title>
    <b:City>Berkeley and Los Angeles</b:City>
    <b:Publisher>California UP</b:Publisher>
    <b:Year>2002</b:Year>
    <b:RefOrder>6</b:RefOrder>
  </b:Source>
  <b:Source>
    <b:Tag>Bri83</b:Tag>
    <b:SourceType>Book</b:SourceType>
    <b:Guid>{0691EEBC-A336-2041-8FBF-6344F2EFAB97}</b:Guid>
    <b:Author>
      <b:Author>
        <b:NameList>
          <b:Person>
            <b:Last>Priestly</b:Last>
            <b:First>Brian</b:First>
          </b:Person>
        </b:NameList>
      </b:Author>
    </b:Author>
    <b:Title>Mingus: A Critical Biography</b:Title>
    <b:City>New York</b:City>
    <b:Publisher>Da Capo Press</b:Publisher>
    <b:Year>1983</b:Year>
    <b:RefOrder>7</b:RefOrder>
  </b:Source>
  <b:Source>
    <b:Tag>Gen01</b:Tag>
    <b:SourceType>Book</b:SourceType>
    <b:Guid>{3F26AF8E-D271-9040-8103-D3CC745CD062}</b:Guid>
    <b:Author>
      <b:Author>
        <b:NameList>
          <b:Person>
            <b:Last>Santoro</b:Last>
            <b:First>Gene</b:First>
          </b:Person>
        </b:NameList>
      </b:Author>
    </b:Author>
    <b:Title>Myself When I Am Real: The Life and Music of Charles Mingus</b:Title>
    <b:City>New York, Oxford</b:City>
    <b:Publisher>Oxford UP</b:Publisher>
    <b:Year>2001</b:Year>
    <b:RefOrder>8</b:RefOrder>
  </b:Source>
  <b:Source>
    <b:Tag>Kev111</b:Tag>
    <b:SourceType>Book</b:SourceType>
    <b:Guid>{D8229BE4-CF01-EC4F-A5A2-B345D3CA0491}</b:Guid>
    <b:Author>
      <b:Author>
        <b:NameList>
          <b:Person>
            <b:Last>Whitehead</b:Last>
            <b:First>Kevin</b:First>
          </b:Person>
        </b:NameList>
      </b:Author>
    </b:Author>
    <b:Title>Why Jazz?: A Concise Guide</b:Title>
    <b:City>New York</b:City>
    <b:Publisher>Oxford UP</b:Publisher>
    <b:Year>2011</b:Year>
    <b:RefOrder>9</b:RefOrder>
  </b:Source>
</b:Sources>
</file>

<file path=customXml/itemProps1.xml><?xml version="1.0" encoding="utf-8"?>
<ds:datastoreItem xmlns:ds="http://schemas.openxmlformats.org/officeDocument/2006/customXml" ds:itemID="{E402D4F1-29BB-9F4C-B098-BEBF8349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24</TotalTime>
  <Pages>2</Pages>
  <Words>867</Words>
  <Characters>4942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19</cp:revision>
  <dcterms:created xsi:type="dcterms:W3CDTF">2014-05-20T08:06:00Z</dcterms:created>
  <dcterms:modified xsi:type="dcterms:W3CDTF">2014-09-29T06:35:00Z</dcterms:modified>
</cp:coreProperties>
</file>