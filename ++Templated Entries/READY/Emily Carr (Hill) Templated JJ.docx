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C0C53C7" w14:textId="77777777" w:rsidTr="00922950">
        <w:tc>
          <w:tcPr>
            <w:tcW w:w="491" w:type="dxa"/>
            <w:vMerge w:val="restart"/>
            <w:shd w:val="clear" w:color="auto" w:fill="A6A6A6" w:themeFill="background1" w:themeFillShade="A6"/>
            <w:textDirection w:val="btLr"/>
          </w:tcPr>
          <w:p w14:paraId="6FC2382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1410D0EDD575E459BC23EA305A8BF1F"/>
            </w:placeholder>
            <w:showingPlcHdr/>
            <w:dropDownList>
              <w:listItem w:displayText="Dr." w:value="Dr."/>
              <w:listItem w:displayText="Prof." w:value="Prof."/>
            </w:dropDownList>
          </w:sdtPr>
          <w:sdtEndPr/>
          <w:sdtContent>
            <w:tc>
              <w:tcPr>
                <w:tcW w:w="1259" w:type="dxa"/>
              </w:tcPr>
              <w:p w14:paraId="08F0C26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C1510818734704F9F0405E084609DC0"/>
            </w:placeholder>
            <w:text/>
          </w:sdtPr>
          <w:sdtEndPr/>
          <w:sdtContent>
            <w:tc>
              <w:tcPr>
                <w:tcW w:w="2073" w:type="dxa"/>
              </w:tcPr>
              <w:p w14:paraId="175DBC1D" w14:textId="77777777" w:rsidR="00B574C9" w:rsidRDefault="004D79EB" w:rsidP="004D79EB">
                <w:proofErr w:type="spellStart"/>
                <w:r>
                  <w:t>Catrina</w:t>
                </w:r>
                <w:proofErr w:type="spellEnd"/>
                <w:r>
                  <w:t xml:space="preserve"> </w:t>
                </w:r>
              </w:p>
            </w:tc>
          </w:sdtContent>
        </w:sdt>
        <w:sdt>
          <w:sdtPr>
            <w:alias w:val="Middle name"/>
            <w:tag w:val="authorMiddleName"/>
            <w:id w:val="-2076034781"/>
            <w:placeholder>
              <w:docPart w:val="FC4BA37803DCAD4F9D13ECB3E005BE8D"/>
            </w:placeholder>
            <w:showingPlcHdr/>
            <w:text/>
          </w:sdtPr>
          <w:sdtEndPr/>
          <w:sdtContent>
            <w:tc>
              <w:tcPr>
                <w:tcW w:w="2551" w:type="dxa"/>
              </w:tcPr>
              <w:p w14:paraId="020652D8" w14:textId="77777777" w:rsidR="00B574C9" w:rsidRDefault="00B574C9" w:rsidP="00922950">
                <w:r>
                  <w:rPr>
                    <w:rStyle w:val="PlaceholderText"/>
                  </w:rPr>
                  <w:t>[Middle name]</w:t>
                </w:r>
              </w:p>
            </w:tc>
          </w:sdtContent>
        </w:sdt>
        <w:sdt>
          <w:sdtPr>
            <w:alias w:val="Last name"/>
            <w:tag w:val="authorLastName"/>
            <w:id w:val="-1088529830"/>
            <w:placeholder>
              <w:docPart w:val="8971312C47496C42BABEB324302AF924"/>
            </w:placeholder>
            <w:text/>
          </w:sdtPr>
          <w:sdtEndPr/>
          <w:sdtContent>
            <w:tc>
              <w:tcPr>
                <w:tcW w:w="2642" w:type="dxa"/>
              </w:tcPr>
              <w:p w14:paraId="47A4E5AF" w14:textId="77777777" w:rsidR="00B574C9" w:rsidRDefault="004D79EB" w:rsidP="004D79EB">
                <w:r>
                  <w:t>Hill</w:t>
                </w:r>
              </w:p>
            </w:tc>
          </w:sdtContent>
        </w:sdt>
      </w:tr>
      <w:tr w:rsidR="00B574C9" w14:paraId="35C897AC" w14:textId="77777777" w:rsidTr="001A6A06">
        <w:trPr>
          <w:trHeight w:val="986"/>
        </w:trPr>
        <w:tc>
          <w:tcPr>
            <w:tcW w:w="491" w:type="dxa"/>
            <w:vMerge/>
            <w:shd w:val="clear" w:color="auto" w:fill="A6A6A6" w:themeFill="background1" w:themeFillShade="A6"/>
          </w:tcPr>
          <w:p w14:paraId="1FF6C4AC" w14:textId="77777777" w:rsidR="00B574C9" w:rsidRPr="001A6A06" w:rsidRDefault="00B574C9" w:rsidP="00CF1542">
            <w:pPr>
              <w:jc w:val="center"/>
              <w:rPr>
                <w:b/>
                <w:color w:val="FFFFFF" w:themeColor="background1"/>
              </w:rPr>
            </w:pPr>
          </w:p>
        </w:tc>
        <w:tc>
          <w:tcPr>
            <w:tcW w:w="8525" w:type="dxa"/>
            <w:gridSpan w:val="4"/>
          </w:tcPr>
          <w:p w14:paraId="58E3C9FB" w14:textId="77777777" w:rsidR="00B574C9" w:rsidRDefault="004D79EB" w:rsidP="004D79EB">
            <w:r>
              <w:t xml:space="preserve">Exhibition Assistant Curator at the Peabody Essex Museum in Salem, MA. </w:t>
            </w:r>
          </w:p>
        </w:tc>
      </w:tr>
      <w:tr w:rsidR="00B574C9" w14:paraId="45EDF2B0" w14:textId="77777777" w:rsidTr="001A6A06">
        <w:trPr>
          <w:trHeight w:val="986"/>
        </w:trPr>
        <w:tc>
          <w:tcPr>
            <w:tcW w:w="491" w:type="dxa"/>
            <w:vMerge/>
            <w:shd w:val="clear" w:color="auto" w:fill="A6A6A6" w:themeFill="background1" w:themeFillShade="A6"/>
          </w:tcPr>
          <w:p w14:paraId="6B6F7421" w14:textId="77777777" w:rsidR="00B574C9" w:rsidRPr="001A6A06" w:rsidRDefault="00B574C9" w:rsidP="00CF1542">
            <w:pPr>
              <w:jc w:val="center"/>
              <w:rPr>
                <w:b/>
                <w:color w:val="FFFFFF" w:themeColor="background1"/>
              </w:rPr>
            </w:pPr>
          </w:p>
        </w:tc>
        <w:sdt>
          <w:sdtPr>
            <w:alias w:val="Affiliation"/>
            <w:tag w:val="affiliation"/>
            <w:id w:val="2012937915"/>
            <w:placeholder>
              <w:docPart w:val="4F8FB1F7E6E14D49BD358FF220F75AC3"/>
            </w:placeholder>
            <w:text/>
          </w:sdtPr>
          <w:sdtEndPr/>
          <w:sdtContent>
            <w:tc>
              <w:tcPr>
                <w:tcW w:w="8525" w:type="dxa"/>
                <w:gridSpan w:val="4"/>
              </w:tcPr>
              <w:p w14:paraId="2DC6FD3E" w14:textId="77777777" w:rsidR="00B574C9" w:rsidRDefault="004D79EB" w:rsidP="00B574C9">
                <w:r w:rsidRPr="0018474A">
                  <w:rPr>
                    <w:rFonts w:ascii="Garamond" w:eastAsia="Times New Roman" w:hAnsi="Garamond" w:cs="Times New Roman"/>
                    <w:sz w:val="24"/>
                    <w:szCs w:val="20"/>
                    <w:lang w:val="en-US"/>
                  </w:rPr>
                  <w:t>Peabody Essex Museum</w:t>
                </w:r>
              </w:p>
            </w:tc>
          </w:sdtContent>
        </w:sdt>
      </w:tr>
    </w:tbl>
    <w:p w14:paraId="5484287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7CB9E3B" w14:textId="77777777" w:rsidTr="00244BB0">
        <w:tc>
          <w:tcPr>
            <w:tcW w:w="9016" w:type="dxa"/>
            <w:shd w:val="clear" w:color="auto" w:fill="A6A6A6" w:themeFill="background1" w:themeFillShade="A6"/>
            <w:tcMar>
              <w:top w:w="113" w:type="dxa"/>
              <w:bottom w:w="113" w:type="dxa"/>
            </w:tcMar>
          </w:tcPr>
          <w:p w14:paraId="6D1272D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08F957B" w14:textId="77777777" w:rsidTr="003F0D73">
        <w:sdt>
          <w:sdtPr>
            <w:rPr>
              <w:b/>
            </w:rPr>
            <w:alias w:val="Article headword"/>
            <w:tag w:val="articleHeadword"/>
            <w:id w:val="-361440020"/>
            <w:placeholder>
              <w:docPart w:val="3DDC8E1536288B4BA02E6EE1635F8AA8"/>
            </w:placeholder>
            <w:text/>
          </w:sdtPr>
          <w:sdtEndPr/>
          <w:sdtContent>
            <w:tc>
              <w:tcPr>
                <w:tcW w:w="9016" w:type="dxa"/>
                <w:tcMar>
                  <w:top w:w="113" w:type="dxa"/>
                  <w:bottom w:w="113" w:type="dxa"/>
                </w:tcMar>
              </w:tcPr>
              <w:p w14:paraId="59822343" w14:textId="77777777" w:rsidR="003F0D73" w:rsidRPr="00FB589A" w:rsidRDefault="004D79EB" w:rsidP="003F0D73">
                <w:pPr>
                  <w:rPr>
                    <w:b/>
                  </w:rPr>
                </w:pPr>
                <w:r>
                  <w:rPr>
                    <w:rFonts w:eastAsiaTheme="minorEastAsia"/>
                    <w:b/>
                    <w:sz w:val="24"/>
                    <w:szCs w:val="24"/>
                    <w:lang w:val="en-US" w:eastAsia="ja-JP"/>
                  </w:rPr>
                  <w:t>Emily Carr (1871–</w:t>
                </w:r>
                <w:r w:rsidRPr="00F30D44">
                  <w:rPr>
                    <w:rFonts w:eastAsiaTheme="minorEastAsia"/>
                    <w:b/>
                    <w:sz w:val="24"/>
                    <w:szCs w:val="24"/>
                    <w:lang w:val="en-US" w:eastAsia="ja-JP"/>
                  </w:rPr>
                  <w:t>1945)</w:t>
                </w:r>
                <w:r w:rsidRPr="00F30D44">
                  <w:rPr>
                    <w:rFonts w:eastAsiaTheme="minorEastAsia"/>
                    <w:b/>
                    <w:sz w:val="24"/>
                    <w:szCs w:val="24"/>
                    <w:lang w:val="en-US" w:eastAsia="ja-JP"/>
                  </w:rPr>
                  <w:tab/>
                </w:r>
              </w:p>
            </w:tc>
          </w:sdtContent>
        </w:sdt>
      </w:tr>
      <w:tr w:rsidR="00464699" w14:paraId="2C90EA74" w14:textId="77777777" w:rsidTr="007821B0">
        <w:sdt>
          <w:sdtPr>
            <w:alias w:val="Variant headwords"/>
            <w:tag w:val="variantHeadwords"/>
            <w:id w:val="173464402"/>
            <w:placeholder>
              <w:docPart w:val="00F310B2C6738249B70A07310A11A81C"/>
            </w:placeholder>
            <w:showingPlcHdr/>
          </w:sdtPr>
          <w:sdtEndPr/>
          <w:sdtContent>
            <w:tc>
              <w:tcPr>
                <w:tcW w:w="9016" w:type="dxa"/>
                <w:tcMar>
                  <w:top w:w="113" w:type="dxa"/>
                  <w:bottom w:w="113" w:type="dxa"/>
                </w:tcMar>
              </w:tcPr>
              <w:p w14:paraId="4F668F3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8E64FD" w14:textId="77777777" w:rsidTr="003F0D73">
        <w:sdt>
          <w:sdtPr>
            <w:alias w:val="Abstract"/>
            <w:tag w:val="abstract"/>
            <w:id w:val="-635871867"/>
            <w:placeholder>
              <w:docPart w:val="D2BB77EF91BBB043A8200751292E4EBA"/>
            </w:placeholder>
            <w:showingPlcHdr/>
          </w:sdtPr>
          <w:sdtEndPr/>
          <w:sdtContent>
            <w:tc>
              <w:tcPr>
                <w:tcW w:w="9016" w:type="dxa"/>
                <w:tcMar>
                  <w:top w:w="113" w:type="dxa"/>
                  <w:bottom w:w="113" w:type="dxa"/>
                </w:tcMar>
              </w:tcPr>
              <w:p w14:paraId="4E7F23D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3C049D7" w14:textId="77777777" w:rsidTr="003F0D73">
        <w:sdt>
          <w:sdtPr>
            <w:alias w:val="Article text"/>
            <w:tag w:val="articleText"/>
            <w:id w:val="634067588"/>
            <w:placeholder>
              <w:docPart w:val="A7C69768C5FA5B42B9E17AD79BB768C4"/>
            </w:placeholder>
          </w:sdtPr>
          <w:sdtEndPr/>
          <w:sdtContent>
            <w:tc>
              <w:tcPr>
                <w:tcW w:w="9016" w:type="dxa"/>
                <w:tcMar>
                  <w:top w:w="113" w:type="dxa"/>
                  <w:bottom w:w="113" w:type="dxa"/>
                </w:tcMar>
              </w:tcPr>
              <w:p w14:paraId="37C52A1C" w14:textId="77777777" w:rsidR="004D79EB" w:rsidRPr="005C1C41" w:rsidRDefault="004D79EB" w:rsidP="004D79EB">
                <w:pPr>
                  <w:jc w:val="both"/>
                  <w:rPr>
                    <w:szCs w:val="24"/>
                  </w:rPr>
                </w:pPr>
                <w:r w:rsidRPr="005C1C41">
                  <w:rPr>
                    <w:szCs w:val="24"/>
                  </w:rPr>
                  <w:t xml:space="preserve">Canadian painter Emily Carr was born in Victoria, British Columbia, on December 13, 1871, the second youngest of nine children in a middle-class English family. Western Canada in the </w:t>
                </w:r>
                <w:r>
                  <w:rPr>
                    <w:szCs w:val="24"/>
                  </w:rPr>
                  <w:t>nineteenth</w:t>
                </w:r>
                <w:r w:rsidRPr="005C1C41">
                  <w:rPr>
                    <w:szCs w:val="24"/>
                  </w:rPr>
                  <w:t xml:space="preserve"> century offered few opportunities for engagement with art, so Carr spent several years abroad learning her craft in San Francisco, Paris</w:t>
                </w:r>
                <w:r>
                  <w:rPr>
                    <w:szCs w:val="24"/>
                  </w:rPr>
                  <w:t>,</w:t>
                </w:r>
                <w:r w:rsidRPr="005C1C41">
                  <w:rPr>
                    <w:szCs w:val="24"/>
                  </w:rPr>
                  <w:t xml:space="preserve"> and London. In 1927, Carr was invited to participate in a major exhibition of West Coast art at the National Gallery of Canada in Ottawa. There she met other Canadian artists including the influential Group of Seven. Carr’s early work was influenced by European Modernism, specifically Post-Impressionism and Expressionism, and is characterized by vibrant</w:t>
                </w:r>
                <w:r>
                  <w:rPr>
                    <w:szCs w:val="24"/>
                  </w:rPr>
                  <w:t xml:space="preserve"> colour and active brushstrokes. </w:t>
                </w:r>
                <w:r w:rsidRPr="005C1C41">
                  <w:rPr>
                    <w:szCs w:val="24"/>
                  </w:rPr>
                  <w:t xml:space="preserve">Between 1899 and 1933, Carr visited a number of remote villages from Vancouver Island to Alaska. </w:t>
                </w:r>
                <w:proofErr w:type="gramStart"/>
                <w:r w:rsidRPr="005C1C41">
                  <w:rPr>
                    <w:szCs w:val="24"/>
                  </w:rPr>
                  <w:t xml:space="preserve">Her </w:t>
                </w:r>
                <w:r>
                  <w:rPr>
                    <w:szCs w:val="24"/>
                  </w:rPr>
                  <w:t>later</w:t>
                </w:r>
                <w:r w:rsidRPr="005C1C41">
                  <w:rPr>
                    <w:szCs w:val="24"/>
                  </w:rPr>
                  <w:t xml:space="preserve"> work is dominated by the </w:t>
                </w:r>
                <w:r>
                  <w:rPr>
                    <w:szCs w:val="24"/>
                  </w:rPr>
                  <w:t xml:space="preserve">landscapes, monumental </w:t>
                </w:r>
                <w:r w:rsidRPr="005C1C41">
                  <w:rPr>
                    <w:szCs w:val="24"/>
                  </w:rPr>
                  <w:t>sculpture</w:t>
                </w:r>
                <w:r>
                  <w:rPr>
                    <w:szCs w:val="24"/>
                  </w:rPr>
                  <w:t>s,</w:t>
                </w:r>
                <w:r w:rsidRPr="005C1C41">
                  <w:rPr>
                    <w:szCs w:val="24"/>
                  </w:rPr>
                  <w:t xml:space="preserve"> and Indigenous people</w:t>
                </w:r>
                <w:r>
                  <w:rPr>
                    <w:szCs w:val="24"/>
                  </w:rPr>
                  <w:t>s</w:t>
                </w:r>
                <w:r w:rsidRPr="005C1C41">
                  <w:rPr>
                    <w:szCs w:val="24"/>
                  </w:rPr>
                  <w:t xml:space="preserve"> she</w:t>
                </w:r>
                <w:r w:rsidR="00AF331B">
                  <w:rPr>
                    <w:szCs w:val="24"/>
                  </w:rPr>
                  <w:t xml:space="preserve"> was fascinated by </w:t>
                </w:r>
                <w:r w:rsidRPr="005C1C41">
                  <w:rPr>
                    <w:szCs w:val="24"/>
                  </w:rPr>
                  <w:t>and encountered during these travels</w:t>
                </w:r>
                <w:proofErr w:type="gramEnd"/>
                <w:r w:rsidRPr="005C1C41">
                  <w:rPr>
                    <w:szCs w:val="24"/>
                  </w:rPr>
                  <w:t xml:space="preserve">. Emily Carr died on March 2, 1945 after suffering a heart attack, in Victoria, British Columbia. </w:t>
                </w:r>
              </w:p>
              <w:p w14:paraId="21ED32BD" w14:textId="77777777" w:rsidR="003F0D73" w:rsidRDefault="003F0D73" w:rsidP="00C27FAB"/>
            </w:tc>
          </w:sdtContent>
        </w:sdt>
      </w:tr>
      <w:tr w:rsidR="003235A7" w14:paraId="1FB0A0A5" w14:textId="77777777" w:rsidTr="003235A7">
        <w:tc>
          <w:tcPr>
            <w:tcW w:w="9016" w:type="dxa"/>
          </w:tcPr>
          <w:p w14:paraId="22DD7408" w14:textId="77777777" w:rsidR="003235A7" w:rsidRDefault="003235A7" w:rsidP="008A5B87">
            <w:r w:rsidRPr="0015114C">
              <w:rPr>
                <w:u w:val="single"/>
              </w:rPr>
              <w:t>Further reading</w:t>
            </w:r>
            <w:r>
              <w:t>:</w:t>
            </w:r>
          </w:p>
          <w:p w14:paraId="69B0EFAB" w14:textId="24FB2361" w:rsidR="00CC0A43" w:rsidRDefault="00CC0A43" w:rsidP="008A5B87">
            <w:sdt>
              <w:sdtPr>
                <w:id w:val="1630666533"/>
                <w:citation/>
              </w:sdtPr>
              <w:sdtContent>
                <w:r>
                  <w:fldChar w:fldCharType="begin"/>
                </w:r>
                <w:r>
                  <w:rPr>
                    <w:lang w:val="en-US"/>
                  </w:rPr>
                  <w:instrText xml:space="preserve"> CITATION Mar10 \l 1033 </w:instrText>
                </w:r>
                <w:r>
                  <w:fldChar w:fldCharType="separate"/>
                </w:r>
                <w:r w:rsidRPr="00CC0A43">
                  <w:rPr>
                    <w:noProof/>
                    <w:lang w:val="en-US"/>
                  </w:rPr>
                  <w:t>(Huges and Mason)</w:t>
                </w:r>
                <w:r>
                  <w:fldChar w:fldCharType="end"/>
                </w:r>
              </w:sdtContent>
            </w:sdt>
          </w:p>
          <w:p w14:paraId="6A6FE606" w14:textId="77777777" w:rsidR="00CC0A43" w:rsidRDefault="00CC0A43" w:rsidP="008A5B87"/>
          <w:p w14:paraId="356FDE51" w14:textId="1FC07ABC" w:rsidR="003235A7" w:rsidRPr="00CC0A43" w:rsidRDefault="00CC0A43" w:rsidP="00CC0A43">
            <w:sdt>
              <w:sdtPr>
                <w:id w:val="1420376098"/>
                <w:citation/>
              </w:sdtPr>
              <w:sdtContent>
                <w:r>
                  <w:fldChar w:fldCharType="begin"/>
                </w:r>
                <w:r>
                  <w:rPr>
                    <w:lang w:val="en-US"/>
                  </w:rPr>
                  <w:instrText xml:space="preserve"> CITATION Dor79 \l 1033 </w:instrText>
                </w:r>
                <w:r>
                  <w:fldChar w:fldCharType="separate"/>
                </w:r>
                <w:r w:rsidRPr="00CC0A43">
                  <w:rPr>
                    <w:noProof/>
                    <w:lang w:val="en-US"/>
                  </w:rPr>
                  <w:t>(Shadbolt)</w:t>
                </w:r>
                <w:r>
                  <w:fldChar w:fldCharType="end"/>
                </w:r>
              </w:sdtContent>
            </w:sdt>
            <w:bookmarkStart w:id="0" w:name="_GoBack"/>
            <w:bookmarkEnd w:id="0"/>
          </w:p>
        </w:tc>
      </w:tr>
    </w:tbl>
    <w:p w14:paraId="560F9DE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7F47A" w14:textId="77777777" w:rsidR="004D79EB" w:rsidRDefault="004D79EB" w:rsidP="007A0D55">
      <w:pPr>
        <w:spacing w:after="0" w:line="240" w:lineRule="auto"/>
      </w:pPr>
      <w:r>
        <w:separator/>
      </w:r>
    </w:p>
  </w:endnote>
  <w:endnote w:type="continuationSeparator" w:id="0">
    <w:p w14:paraId="0FD36758" w14:textId="77777777" w:rsidR="004D79EB" w:rsidRDefault="004D79E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97718" w14:textId="77777777" w:rsidR="004D79EB" w:rsidRDefault="004D79EB" w:rsidP="007A0D55">
      <w:pPr>
        <w:spacing w:after="0" w:line="240" w:lineRule="auto"/>
      </w:pPr>
      <w:r>
        <w:separator/>
      </w:r>
    </w:p>
  </w:footnote>
  <w:footnote w:type="continuationSeparator" w:id="0">
    <w:p w14:paraId="13BC834D" w14:textId="77777777" w:rsidR="004D79EB" w:rsidRDefault="004D79E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10C6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435AA4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9EB"/>
    <w:rsid w:val="00032559"/>
    <w:rsid w:val="00052040"/>
    <w:rsid w:val="000B25AE"/>
    <w:rsid w:val="000B55AB"/>
    <w:rsid w:val="000C5B3A"/>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79EB"/>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331B"/>
    <w:rsid w:val="00B219AE"/>
    <w:rsid w:val="00B33145"/>
    <w:rsid w:val="00B574C9"/>
    <w:rsid w:val="00BC39C9"/>
    <w:rsid w:val="00BE5BF7"/>
    <w:rsid w:val="00BF40E1"/>
    <w:rsid w:val="00C1682C"/>
    <w:rsid w:val="00C27FAB"/>
    <w:rsid w:val="00C358D4"/>
    <w:rsid w:val="00C6296B"/>
    <w:rsid w:val="00CC0A4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F6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79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9EB"/>
    <w:rPr>
      <w:rFonts w:ascii="Lucida Grande" w:hAnsi="Lucida Grande" w:cs="Lucida Grande"/>
      <w:sz w:val="18"/>
      <w:szCs w:val="18"/>
    </w:rPr>
  </w:style>
  <w:style w:type="character" w:customStyle="1" w:styleId="exact">
    <w:name w:val="exact"/>
    <w:basedOn w:val="DefaultParagraphFont"/>
    <w:rsid w:val="004D79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79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9EB"/>
    <w:rPr>
      <w:rFonts w:ascii="Lucida Grande" w:hAnsi="Lucida Grande" w:cs="Lucida Grande"/>
      <w:sz w:val="18"/>
      <w:szCs w:val="18"/>
    </w:rPr>
  </w:style>
  <w:style w:type="character" w:customStyle="1" w:styleId="exact">
    <w:name w:val="exact"/>
    <w:basedOn w:val="DefaultParagraphFont"/>
    <w:rsid w:val="004D7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410D0EDD575E459BC23EA305A8BF1F"/>
        <w:category>
          <w:name w:val="General"/>
          <w:gallery w:val="placeholder"/>
        </w:category>
        <w:types>
          <w:type w:val="bbPlcHdr"/>
        </w:types>
        <w:behaviors>
          <w:behavior w:val="content"/>
        </w:behaviors>
        <w:guid w:val="{D382D339-715C-2D48-BF34-8738DB414A06}"/>
      </w:docPartPr>
      <w:docPartBody>
        <w:p w:rsidR="00BF14FC" w:rsidRDefault="00BF14FC">
          <w:pPr>
            <w:pStyle w:val="F1410D0EDD575E459BC23EA305A8BF1F"/>
          </w:pPr>
          <w:r w:rsidRPr="00CC586D">
            <w:rPr>
              <w:rStyle w:val="PlaceholderText"/>
              <w:b/>
              <w:color w:val="FFFFFF" w:themeColor="background1"/>
            </w:rPr>
            <w:t>[Salutation]</w:t>
          </w:r>
        </w:p>
      </w:docPartBody>
    </w:docPart>
    <w:docPart>
      <w:docPartPr>
        <w:name w:val="DC1510818734704F9F0405E084609DC0"/>
        <w:category>
          <w:name w:val="General"/>
          <w:gallery w:val="placeholder"/>
        </w:category>
        <w:types>
          <w:type w:val="bbPlcHdr"/>
        </w:types>
        <w:behaviors>
          <w:behavior w:val="content"/>
        </w:behaviors>
        <w:guid w:val="{D85B7205-A0F2-E147-8142-612E76B2A7AE}"/>
      </w:docPartPr>
      <w:docPartBody>
        <w:p w:rsidR="00BF14FC" w:rsidRDefault="00BF14FC">
          <w:pPr>
            <w:pStyle w:val="DC1510818734704F9F0405E084609DC0"/>
          </w:pPr>
          <w:r>
            <w:rPr>
              <w:rStyle w:val="PlaceholderText"/>
            </w:rPr>
            <w:t>[First name]</w:t>
          </w:r>
        </w:p>
      </w:docPartBody>
    </w:docPart>
    <w:docPart>
      <w:docPartPr>
        <w:name w:val="FC4BA37803DCAD4F9D13ECB3E005BE8D"/>
        <w:category>
          <w:name w:val="General"/>
          <w:gallery w:val="placeholder"/>
        </w:category>
        <w:types>
          <w:type w:val="bbPlcHdr"/>
        </w:types>
        <w:behaviors>
          <w:behavior w:val="content"/>
        </w:behaviors>
        <w:guid w:val="{E8F37A1F-B2DA-F246-92CC-1E4ED1BFB630}"/>
      </w:docPartPr>
      <w:docPartBody>
        <w:p w:rsidR="00BF14FC" w:rsidRDefault="00BF14FC">
          <w:pPr>
            <w:pStyle w:val="FC4BA37803DCAD4F9D13ECB3E005BE8D"/>
          </w:pPr>
          <w:r>
            <w:rPr>
              <w:rStyle w:val="PlaceholderText"/>
            </w:rPr>
            <w:t>[Middle name]</w:t>
          </w:r>
        </w:p>
      </w:docPartBody>
    </w:docPart>
    <w:docPart>
      <w:docPartPr>
        <w:name w:val="8971312C47496C42BABEB324302AF924"/>
        <w:category>
          <w:name w:val="General"/>
          <w:gallery w:val="placeholder"/>
        </w:category>
        <w:types>
          <w:type w:val="bbPlcHdr"/>
        </w:types>
        <w:behaviors>
          <w:behavior w:val="content"/>
        </w:behaviors>
        <w:guid w:val="{23AA163E-BF28-6347-91CA-B539A45DAC29}"/>
      </w:docPartPr>
      <w:docPartBody>
        <w:p w:rsidR="00BF14FC" w:rsidRDefault="00BF14FC">
          <w:pPr>
            <w:pStyle w:val="8971312C47496C42BABEB324302AF924"/>
          </w:pPr>
          <w:r>
            <w:rPr>
              <w:rStyle w:val="PlaceholderText"/>
            </w:rPr>
            <w:t>[Last name]</w:t>
          </w:r>
        </w:p>
      </w:docPartBody>
    </w:docPart>
    <w:docPart>
      <w:docPartPr>
        <w:name w:val="4F8FB1F7E6E14D49BD358FF220F75AC3"/>
        <w:category>
          <w:name w:val="General"/>
          <w:gallery w:val="placeholder"/>
        </w:category>
        <w:types>
          <w:type w:val="bbPlcHdr"/>
        </w:types>
        <w:behaviors>
          <w:behavior w:val="content"/>
        </w:behaviors>
        <w:guid w:val="{6D2C0450-F695-2E46-A011-A35DCBE8B016}"/>
      </w:docPartPr>
      <w:docPartBody>
        <w:p w:rsidR="00BF14FC" w:rsidRDefault="00BF14FC">
          <w:pPr>
            <w:pStyle w:val="4F8FB1F7E6E14D49BD358FF220F75AC3"/>
          </w:pPr>
          <w:r>
            <w:rPr>
              <w:rStyle w:val="PlaceholderText"/>
            </w:rPr>
            <w:t>[Enter the institution with which you are affiliated]</w:t>
          </w:r>
        </w:p>
      </w:docPartBody>
    </w:docPart>
    <w:docPart>
      <w:docPartPr>
        <w:name w:val="3DDC8E1536288B4BA02E6EE1635F8AA8"/>
        <w:category>
          <w:name w:val="General"/>
          <w:gallery w:val="placeholder"/>
        </w:category>
        <w:types>
          <w:type w:val="bbPlcHdr"/>
        </w:types>
        <w:behaviors>
          <w:behavior w:val="content"/>
        </w:behaviors>
        <w:guid w:val="{A181F7A7-B3A5-4C49-9C56-4E7C2B4DF900}"/>
      </w:docPartPr>
      <w:docPartBody>
        <w:p w:rsidR="00BF14FC" w:rsidRDefault="00BF14FC">
          <w:pPr>
            <w:pStyle w:val="3DDC8E1536288B4BA02E6EE1635F8AA8"/>
          </w:pPr>
          <w:r w:rsidRPr="00EF74F7">
            <w:rPr>
              <w:b/>
              <w:color w:val="808080" w:themeColor="background1" w:themeShade="80"/>
            </w:rPr>
            <w:t>[Enter the headword for your article]</w:t>
          </w:r>
        </w:p>
      </w:docPartBody>
    </w:docPart>
    <w:docPart>
      <w:docPartPr>
        <w:name w:val="00F310B2C6738249B70A07310A11A81C"/>
        <w:category>
          <w:name w:val="General"/>
          <w:gallery w:val="placeholder"/>
        </w:category>
        <w:types>
          <w:type w:val="bbPlcHdr"/>
        </w:types>
        <w:behaviors>
          <w:behavior w:val="content"/>
        </w:behaviors>
        <w:guid w:val="{1E484277-4CE4-944E-9A0F-0EBBF320EEEA}"/>
      </w:docPartPr>
      <w:docPartBody>
        <w:p w:rsidR="00BF14FC" w:rsidRDefault="00BF14FC">
          <w:pPr>
            <w:pStyle w:val="00F310B2C6738249B70A07310A11A8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2BB77EF91BBB043A8200751292E4EBA"/>
        <w:category>
          <w:name w:val="General"/>
          <w:gallery w:val="placeholder"/>
        </w:category>
        <w:types>
          <w:type w:val="bbPlcHdr"/>
        </w:types>
        <w:behaviors>
          <w:behavior w:val="content"/>
        </w:behaviors>
        <w:guid w:val="{5C0B098D-ECF9-774A-8DD7-CB9A6B7AD10E}"/>
      </w:docPartPr>
      <w:docPartBody>
        <w:p w:rsidR="00BF14FC" w:rsidRDefault="00BF14FC">
          <w:pPr>
            <w:pStyle w:val="D2BB77EF91BBB043A8200751292E4EB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C69768C5FA5B42B9E17AD79BB768C4"/>
        <w:category>
          <w:name w:val="General"/>
          <w:gallery w:val="placeholder"/>
        </w:category>
        <w:types>
          <w:type w:val="bbPlcHdr"/>
        </w:types>
        <w:behaviors>
          <w:behavior w:val="content"/>
        </w:behaviors>
        <w:guid w:val="{A5591931-6788-E140-B207-A63EF6AD022F}"/>
      </w:docPartPr>
      <w:docPartBody>
        <w:p w:rsidR="00BF14FC" w:rsidRDefault="00BF14FC">
          <w:pPr>
            <w:pStyle w:val="A7C69768C5FA5B42B9E17AD79BB768C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4FC"/>
    <w:rsid w:val="00BF14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410D0EDD575E459BC23EA305A8BF1F">
    <w:name w:val="F1410D0EDD575E459BC23EA305A8BF1F"/>
  </w:style>
  <w:style w:type="paragraph" w:customStyle="1" w:styleId="DC1510818734704F9F0405E084609DC0">
    <w:name w:val="DC1510818734704F9F0405E084609DC0"/>
  </w:style>
  <w:style w:type="paragraph" w:customStyle="1" w:styleId="FC4BA37803DCAD4F9D13ECB3E005BE8D">
    <w:name w:val="FC4BA37803DCAD4F9D13ECB3E005BE8D"/>
  </w:style>
  <w:style w:type="paragraph" w:customStyle="1" w:styleId="8971312C47496C42BABEB324302AF924">
    <w:name w:val="8971312C47496C42BABEB324302AF924"/>
  </w:style>
  <w:style w:type="paragraph" w:customStyle="1" w:styleId="2D1AB43B853A904CA5478C2AE9850D2D">
    <w:name w:val="2D1AB43B853A904CA5478C2AE9850D2D"/>
  </w:style>
  <w:style w:type="paragraph" w:customStyle="1" w:styleId="4F8FB1F7E6E14D49BD358FF220F75AC3">
    <w:name w:val="4F8FB1F7E6E14D49BD358FF220F75AC3"/>
  </w:style>
  <w:style w:type="paragraph" w:customStyle="1" w:styleId="3DDC8E1536288B4BA02E6EE1635F8AA8">
    <w:name w:val="3DDC8E1536288B4BA02E6EE1635F8AA8"/>
  </w:style>
  <w:style w:type="paragraph" w:customStyle="1" w:styleId="00F310B2C6738249B70A07310A11A81C">
    <w:name w:val="00F310B2C6738249B70A07310A11A81C"/>
  </w:style>
  <w:style w:type="paragraph" w:customStyle="1" w:styleId="D2BB77EF91BBB043A8200751292E4EBA">
    <w:name w:val="D2BB77EF91BBB043A8200751292E4EBA"/>
  </w:style>
  <w:style w:type="paragraph" w:customStyle="1" w:styleId="A7C69768C5FA5B42B9E17AD79BB768C4">
    <w:name w:val="A7C69768C5FA5B42B9E17AD79BB768C4"/>
  </w:style>
  <w:style w:type="paragraph" w:customStyle="1" w:styleId="14D8CFB72B342442AE7D327775B1691C">
    <w:name w:val="14D8CFB72B342442AE7D327775B1691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410D0EDD575E459BC23EA305A8BF1F">
    <w:name w:val="F1410D0EDD575E459BC23EA305A8BF1F"/>
  </w:style>
  <w:style w:type="paragraph" w:customStyle="1" w:styleId="DC1510818734704F9F0405E084609DC0">
    <w:name w:val="DC1510818734704F9F0405E084609DC0"/>
  </w:style>
  <w:style w:type="paragraph" w:customStyle="1" w:styleId="FC4BA37803DCAD4F9D13ECB3E005BE8D">
    <w:name w:val="FC4BA37803DCAD4F9D13ECB3E005BE8D"/>
  </w:style>
  <w:style w:type="paragraph" w:customStyle="1" w:styleId="8971312C47496C42BABEB324302AF924">
    <w:name w:val="8971312C47496C42BABEB324302AF924"/>
  </w:style>
  <w:style w:type="paragraph" w:customStyle="1" w:styleId="2D1AB43B853A904CA5478C2AE9850D2D">
    <w:name w:val="2D1AB43B853A904CA5478C2AE9850D2D"/>
  </w:style>
  <w:style w:type="paragraph" w:customStyle="1" w:styleId="4F8FB1F7E6E14D49BD358FF220F75AC3">
    <w:name w:val="4F8FB1F7E6E14D49BD358FF220F75AC3"/>
  </w:style>
  <w:style w:type="paragraph" w:customStyle="1" w:styleId="3DDC8E1536288B4BA02E6EE1635F8AA8">
    <w:name w:val="3DDC8E1536288B4BA02E6EE1635F8AA8"/>
  </w:style>
  <w:style w:type="paragraph" w:customStyle="1" w:styleId="00F310B2C6738249B70A07310A11A81C">
    <w:name w:val="00F310B2C6738249B70A07310A11A81C"/>
  </w:style>
  <w:style w:type="paragraph" w:customStyle="1" w:styleId="D2BB77EF91BBB043A8200751292E4EBA">
    <w:name w:val="D2BB77EF91BBB043A8200751292E4EBA"/>
  </w:style>
  <w:style w:type="paragraph" w:customStyle="1" w:styleId="A7C69768C5FA5B42B9E17AD79BB768C4">
    <w:name w:val="A7C69768C5FA5B42B9E17AD79BB768C4"/>
  </w:style>
  <w:style w:type="paragraph" w:customStyle="1" w:styleId="14D8CFB72B342442AE7D327775B1691C">
    <w:name w:val="14D8CFB72B342442AE7D327775B16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Mar10</b:Tag>
    <b:SourceType>Book</b:SourceType>
    <b:Guid>{355931F4-12A5-D54A-950B-ED1211BB07FA}</b:Guid>
    <b:Author>
      <b:Author>
        <b:NameList>
          <b:Person>
            <b:Last>Huges</b:Last>
            <b:First>Mary</b:First>
            <b:Middle>Jo</b:Middle>
          </b:Person>
          <b:Person>
            <b:Last>Mason</b:Last>
            <b:First>Kerry</b:First>
            <b:Middle>Louise</b:Middle>
          </b:Person>
        </b:NameList>
      </b:Author>
    </b:Author>
    <b:Title>Emily Carr: On the Edge of Nowhere</b:Title>
    <b:City>Victoria</b:City>
    <b:StateProvince>BC</b:StateProvince>
    <b:Publisher>Art Gallery of Greater Victoria</b:Publisher>
    <b:Year>2010</b:Year>
    <b:RefOrder>1</b:RefOrder>
  </b:Source>
  <b:Source>
    <b:Tag>Dor79</b:Tag>
    <b:SourceType>Book</b:SourceType>
    <b:Guid>{86757EF2-4F9C-0747-9F96-EB58429EA241}</b:Guid>
    <b:Author>
      <b:Author>
        <b:NameList>
          <b:Person>
            <b:Last>Shadbolt</b:Last>
            <b:First>Doris</b:First>
          </b:Person>
        </b:NameList>
      </b:Author>
    </b:Author>
    <b:Title>The Art of Emily Carr</b:Title>
    <b:City>Seattle</b:City>
    <b:Publisher>Washington UP</b:Publisher>
    <b:Year>1979</b:Year>
    <b:RefOrder>2</b:RefOrder>
  </b:Source>
</b:Sources>
</file>

<file path=customXml/itemProps1.xml><?xml version="1.0" encoding="utf-8"?>
<ds:datastoreItem xmlns:ds="http://schemas.openxmlformats.org/officeDocument/2006/customXml" ds:itemID="{A1774B21-48AE-2640-BB16-6432E128F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1</Pages>
  <Words>220</Words>
  <Characters>1256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5</cp:revision>
  <dcterms:created xsi:type="dcterms:W3CDTF">2014-05-20T18:09:00Z</dcterms:created>
  <dcterms:modified xsi:type="dcterms:W3CDTF">2014-09-26T17:43:00Z</dcterms:modified>
</cp:coreProperties>
</file>