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F57E7" w14:paraId="6DB393C9" w14:textId="77777777" w:rsidTr="00922950">
        <w:tc>
          <w:tcPr>
            <w:tcW w:w="491" w:type="dxa"/>
            <w:vMerge w:val="restart"/>
            <w:shd w:val="clear" w:color="auto" w:fill="A6A6A6" w:themeFill="background1" w:themeFillShade="A6"/>
            <w:textDirection w:val="btLr"/>
          </w:tcPr>
          <w:p w14:paraId="15FE2C7C" w14:textId="77777777" w:rsidR="00B574C9" w:rsidRPr="006F57E7" w:rsidRDefault="00B574C9" w:rsidP="006F57E7">
            <w:pPr>
              <w:jc w:val="center"/>
              <w:rPr>
                <w:b/>
              </w:rPr>
            </w:pPr>
            <w:r w:rsidRPr="006F57E7">
              <w:rPr>
                <w:b/>
              </w:rPr>
              <w:t>About you</w:t>
            </w:r>
          </w:p>
        </w:tc>
        <w:sdt>
          <w:sdtPr>
            <w:rPr>
              <w:b/>
            </w:rPr>
            <w:alias w:val="Salutation"/>
            <w:tag w:val="salutation"/>
            <w:id w:val="-1659997262"/>
            <w:placeholder>
              <w:docPart w:val="E911B38C3A614291BB9345C6F8F25AB8"/>
            </w:placeholder>
            <w:showingPlcHdr/>
            <w:dropDownList>
              <w:listItem w:displayText="Dr." w:value="Dr."/>
              <w:listItem w:displayText="Prof." w:value="Prof."/>
            </w:dropDownList>
          </w:sdtPr>
          <w:sdtEndPr/>
          <w:sdtContent>
            <w:tc>
              <w:tcPr>
                <w:tcW w:w="1259" w:type="dxa"/>
              </w:tcPr>
              <w:p w14:paraId="52FD4545" w14:textId="77777777" w:rsidR="00B574C9" w:rsidRPr="006F57E7" w:rsidRDefault="00B574C9" w:rsidP="006F57E7">
                <w:pPr>
                  <w:jc w:val="center"/>
                  <w:rPr>
                    <w:b/>
                  </w:rPr>
                </w:pPr>
                <w:r w:rsidRPr="006F57E7">
                  <w:rPr>
                    <w:rStyle w:val="PlaceholderText"/>
                    <w:b/>
                    <w:color w:val="auto"/>
                  </w:rPr>
                  <w:t>[Salutation]</w:t>
                </w:r>
              </w:p>
            </w:tc>
          </w:sdtContent>
        </w:sdt>
        <w:sdt>
          <w:sdtPr>
            <w:alias w:val="First name"/>
            <w:tag w:val="authorFirstName"/>
            <w:id w:val="581645879"/>
            <w:placeholder>
              <w:docPart w:val="4B6BA27254294E2E924F7E101FDAB736"/>
            </w:placeholder>
            <w:text/>
          </w:sdtPr>
          <w:sdtEndPr/>
          <w:sdtContent>
            <w:tc>
              <w:tcPr>
                <w:tcW w:w="2073" w:type="dxa"/>
              </w:tcPr>
              <w:p w14:paraId="5957590F" w14:textId="77777777" w:rsidR="00B574C9" w:rsidRPr="006F57E7" w:rsidRDefault="006F57E7" w:rsidP="006F57E7">
                <w:proofErr w:type="spellStart"/>
                <w:r w:rsidRPr="006F57E7">
                  <w:t>Soren</w:t>
                </w:r>
                <w:proofErr w:type="spellEnd"/>
              </w:p>
            </w:tc>
          </w:sdtContent>
        </w:sdt>
        <w:sdt>
          <w:sdtPr>
            <w:alias w:val="Middle name"/>
            <w:tag w:val="authorMiddleName"/>
            <w:id w:val="-2076034781"/>
            <w:placeholder>
              <w:docPart w:val="05BCF8BCA4E245EBB02E4708013C083B"/>
            </w:placeholder>
            <w:showingPlcHdr/>
            <w:text/>
          </w:sdtPr>
          <w:sdtEndPr/>
          <w:sdtContent>
            <w:tc>
              <w:tcPr>
                <w:tcW w:w="2551" w:type="dxa"/>
              </w:tcPr>
              <w:p w14:paraId="07006AFF" w14:textId="77777777" w:rsidR="00B574C9" w:rsidRPr="006F57E7" w:rsidRDefault="00B574C9" w:rsidP="006F57E7">
                <w:r w:rsidRPr="006F57E7">
                  <w:rPr>
                    <w:rStyle w:val="PlaceholderText"/>
                    <w:color w:val="auto"/>
                  </w:rPr>
                  <w:t>[Middle name]</w:t>
                </w:r>
              </w:p>
            </w:tc>
          </w:sdtContent>
        </w:sdt>
        <w:sdt>
          <w:sdtPr>
            <w:alias w:val="Last name"/>
            <w:tag w:val="authorLastName"/>
            <w:id w:val="-1088529830"/>
            <w:placeholder>
              <w:docPart w:val="C943CB400BFC497BB0501542D1E25578"/>
            </w:placeholder>
            <w:text/>
          </w:sdtPr>
          <w:sdtEndPr/>
          <w:sdtContent>
            <w:tc>
              <w:tcPr>
                <w:tcW w:w="2642" w:type="dxa"/>
              </w:tcPr>
              <w:p w14:paraId="3615643F" w14:textId="77777777" w:rsidR="00B574C9" w:rsidRPr="006F57E7" w:rsidRDefault="006F57E7" w:rsidP="006F57E7">
                <w:proofErr w:type="spellStart"/>
                <w:r w:rsidRPr="006F57E7">
                  <w:t>Fauth</w:t>
                </w:r>
                <w:proofErr w:type="spellEnd"/>
              </w:p>
            </w:tc>
          </w:sdtContent>
        </w:sdt>
      </w:tr>
      <w:tr w:rsidR="00B574C9" w:rsidRPr="006F57E7" w14:paraId="7878E7A0" w14:textId="77777777" w:rsidTr="001A6A06">
        <w:trPr>
          <w:trHeight w:val="986"/>
        </w:trPr>
        <w:tc>
          <w:tcPr>
            <w:tcW w:w="491" w:type="dxa"/>
            <w:vMerge/>
            <w:shd w:val="clear" w:color="auto" w:fill="A6A6A6" w:themeFill="background1" w:themeFillShade="A6"/>
          </w:tcPr>
          <w:p w14:paraId="1D396A20" w14:textId="77777777" w:rsidR="00B574C9" w:rsidRPr="006F57E7" w:rsidRDefault="00B574C9" w:rsidP="006F57E7">
            <w:pPr>
              <w:jc w:val="center"/>
              <w:rPr>
                <w:b/>
              </w:rPr>
            </w:pPr>
          </w:p>
        </w:tc>
        <w:sdt>
          <w:sdtPr>
            <w:alias w:val="Biography"/>
            <w:tag w:val="authorBiography"/>
            <w:id w:val="938807824"/>
            <w:placeholder>
              <w:docPart w:val="F0480F8D42684FBD92FD8700ABF7BE4D"/>
            </w:placeholder>
            <w:showingPlcHdr/>
          </w:sdtPr>
          <w:sdtEndPr/>
          <w:sdtContent>
            <w:tc>
              <w:tcPr>
                <w:tcW w:w="8525" w:type="dxa"/>
                <w:gridSpan w:val="4"/>
              </w:tcPr>
              <w:p w14:paraId="3EA91AE0" w14:textId="77777777" w:rsidR="00B574C9" w:rsidRPr="006F57E7" w:rsidRDefault="00B574C9" w:rsidP="006F57E7">
                <w:r w:rsidRPr="006F57E7">
                  <w:rPr>
                    <w:rStyle w:val="PlaceholderText"/>
                    <w:color w:val="auto"/>
                  </w:rPr>
                  <w:t>[Enter your biography]</w:t>
                </w:r>
              </w:p>
            </w:tc>
          </w:sdtContent>
        </w:sdt>
      </w:tr>
      <w:tr w:rsidR="00B574C9" w:rsidRPr="006F57E7" w14:paraId="5023F1BB" w14:textId="77777777" w:rsidTr="001A6A06">
        <w:trPr>
          <w:trHeight w:val="986"/>
        </w:trPr>
        <w:tc>
          <w:tcPr>
            <w:tcW w:w="491" w:type="dxa"/>
            <w:vMerge/>
            <w:shd w:val="clear" w:color="auto" w:fill="A6A6A6" w:themeFill="background1" w:themeFillShade="A6"/>
          </w:tcPr>
          <w:p w14:paraId="515AE6AD" w14:textId="77777777" w:rsidR="00B574C9" w:rsidRPr="006F57E7" w:rsidRDefault="00B574C9" w:rsidP="006F57E7">
            <w:pPr>
              <w:jc w:val="center"/>
              <w:rPr>
                <w:b/>
              </w:rPr>
            </w:pPr>
          </w:p>
        </w:tc>
        <w:sdt>
          <w:sdtPr>
            <w:alias w:val="Affiliation"/>
            <w:tag w:val="affiliation"/>
            <w:id w:val="2012937915"/>
            <w:placeholder>
              <w:docPart w:val="A2B8D10C7F2B494FB5F0365461FAD35F"/>
            </w:placeholder>
            <w:showingPlcHdr/>
            <w:text/>
          </w:sdtPr>
          <w:sdtEndPr/>
          <w:sdtContent>
            <w:tc>
              <w:tcPr>
                <w:tcW w:w="8525" w:type="dxa"/>
                <w:gridSpan w:val="4"/>
              </w:tcPr>
              <w:p w14:paraId="275056F0" w14:textId="77777777" w:rsidR="00B574C9" w:rsidRPr="006F57E7" w:rsidRDefault="00B574C9" w:rsidP="006F57E7">
                <w:r w:rsidRPr="006F57E7">
                  <w:rPr>
                    <w:rStyle w:val="PlaceholderText"/>
                    <w:color w:val="auto"/>
                  </w:rPr>
                  <w:t>[Enter the institution with which you are affiliated]</w:t>
                </w:r>
              </w:p>
            </w:tc>
          </w:sdtContent>
        </w:sdt>
      </w:tr>
    </w:tbl>
    <w:p w14:paraId="0DFD63C9" w14:textId="77777777" w:rsidR="003D3579" w:rsidRPr="006F57E7" w:rsidRDefault="003D3579" w:rsidP="006F57E7">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F57E7" w14:paraId="3FD57F75" w14:textId="77777777" w:rsidTr="00244BB0">
        <w:tc>
          <w:tcPr>
            <w:tcW w:w="9016" w:type="dxa"/>
            <w:shd w:val="clear" w:color="auto" w:fill="A6A6A6" w:themeFill="background1" w:themeFillShade="A6"/>
            <w:tcMar>
              <w:top w:w="113" w:type="dxa"/>
              <w:bottom w:w="113" w:type="dxa"/>
            </w:tcMar>
          </w:tcPr>
          <w:p w14:paraId="4CE9C91F" w14:textId="77777777" w:rsidR="00244BB0" w:rsidRPr="006F57E7" w:rsidRDefault="00244BB0" w:rsidP="006F57E7">
            <w:pPr>
              <w:jc w:val="center"/>
              <w:rPr>
                <w:b/>
              </w:rPr>
            </w:pPr>
            <w:r w:rsidRPr="006F57E7">
              <w:rPr>
                <w:b/>
              </w:rPr>
              <w:t>Your article</w:t>
            </w:r>
          </w:p>
        </w:tc>
      </w:tr>
      <w:tr w:rsidR="003F0D73" w:rsidRPr="006F57E7" w14:paraId="7358D210" w14:textId="77777777" w:rsidTr="003F0D73">
        <w:sdt>
          <w:sdtPr>
            <w:rPr>
              <w:b/>
              <w:noProof/>
              <w:lang w:eastAsia="da-DK"/>
            </w:rPr>
            <w:alias w:val="Article headword"/>
            <w:tag w:val="articleHeadword"/>
            <w:id w:val="-361440020"/>
            <w:placeholder>
              <w:docPart w:val="3B914A3C0FD64ACAA1FD614E015B0B3B"/>
            </w:placeholder>
            <w:text/>
          </w:sdtPr>
          <w:sdtEndPr/>
          <w:sdtContent>
            <w:tc>
              <w:tcPr>
                <w:tcW w:w="9016" w:type="dxa"/>
                <w:tcMar>
                  <w:top w:w="113" w:type="dxa"/>
                  <w:bottom w:w="113" w:type="dxa"/>
                </w:tcMar>
              </w:tcPr>
              <w:p w14:paraId="7C877322" w14:textId="77777777" w:rsidR="003F0D73" w:rsidRPr="006F57E7" w:rsidRDefault="0073481B" w:rsidP="006F57E7">
                <w:r w:rsidRPr="006F57E7">
                  <w:rPr>
                    <w:b/>
                    <w:noProof/>
                    <w:lang w:eastAsia="da-DK"/>
                  </w:rPr>
                  <w:t>Højholt, Per (1928-2004)</w:t>
                </w:r>
              </w:p>
            </w:tc>
          </w:sdtContent>
        </w:sdt>
      </w:tr>
      <w:tr w:rsidR="00464699" w:rsidRPr="006F57E7" w14:paraId="0B1A54FF" w14:textId="77777777" w:rsidTr="007821B0">
        <w:sdt>
          <w:sdtPr>
            <w:alias w:val="Variant headwords"/>
            <w:tag w:val="variantHeadwords"/>
            <w:id w:val="173464402"/>
            <w:placeholder>
              <w:docPart w:val="D2570130F2674D4F8BEB95744DD73E4D"/>
            </w:placeholder>
            <w:showingPlcHdr/>
          </w:sdtPr>
          <w:sdtEndPr/>
          <w:sdtContent>
            <w:tc>
              <w:tcPr>
                <w:tcW w:w="9016" w:type="dxa"/>
                <w:tcMar>
                  <w:top w:w="113" w:type="dxa"/>
                  <w:bottom w:w="113" w:type="dxa"/>
                </w:tcMar>
              </w:tcPr>
              <w:p w14:paraId="317FB39D" w14:textId="77777777" w:rsidR="00464699" w:rsidRPr="006F57E7" w:rsidRDefault="00464699" w:rsidP="006F57E7">
                <w:r w:rsidRPr="006F57E7">
                  <w:rPr>
                    <w:rStyle w:val="PlaceholderText"/>
                    <w:b/>
                    <w:color w:val="auto"/>
                  </w:rPr>
                  <w:t xml:space="preserve">[Enter any </w:t>
                </w:r>
                <w:r w:rsidRPr="006F57E7">
                  <w:rPr>
                    <w:rStyle w:val="PlaceholderText"/>
                    <w:b/>
                    <w:i/>
                    <w:color w:val="auto"/>
                  </w:rPr>
                  <w:t>variant forms</w:t>
                </w:r>
                <w:r w:rsidRPr="006F57E7">
                  <w:rPr>
                    <w:rStyle w:val="PlaceholderText"/>
                    <w:b/>
                    <w:color w:val="auto"/>
                  </w:rPr>
                  <w:t xml:space="preserve"> of your headword – OPTIONAL]</w:t>
                </w:r>
              </w:p>
            </w:tc>
          </w:sdtContent>
        </w:sdt>
      </w:tr>
      <w:tr w:rsidR="00E85A05" w:rsidRPr="006F57E7" w14:paraId="5F103F4D" w14:textId="77777777" w:rsidTr="003F0D73">
        <w:sdt>
          <w:sdtPr>
            <w:alias w:val="Abstract"/>
            <w:tag w:val="abstract"/>
            <w:id w:val="-635871867"/>
            <w:placeholder>
              <w:docPart w:val="2620629E94BB4521AFC1B7D232BC7096"/>
            </w:placeholder>
            <w:showingPlcHdr/>
          </w:sdtPr>
          <w:sdtEndPr/>
          <w:sdtContent>
            <w:tc>
              <w:tcPr>
                <w:tcW w:w="9016" w:type="dxa"/>
                <w:tcMar>
                  <w:top w:w="113" w:type="dxa"/>
                  <w:bottom w:w="113" w:type="dxa"/>
                </w:tcMar>
              </w:tcPr>
              <w:p w14:paraId="0C3B6EA4" w14:textId="77777777" w:rsidR="00E85A05" w:rsidRPr="006F57E7" w:rsidRDefault="00E85A05" w:rsidP="006F57E7">
                <w:r w:rsidRPr="006F57E7">
                  <w:rPr>
                    <w:rStyle w:val="PlaceholderText"/>
                    <w:color w:val="auto"/>
                  </w:rPr>
                  <w:t xml:space="preserve">[Enter an </w:t>
                </w:r>
                <w:r w:rsidRPr="006F57E7">
                  <w:rPr>
                    <w:rStyle w:val="PlaceholderText"/>
                    <w:b/>
                    <w:color w:val="auto"/>
                  </w:rPr>
                  <w:t>abstract</w:t>
                </w:r>
                <w:r w:rsidRPr="006F57E7">
                  <w:rPr>
                    <w:rStyle w:val="PlaceholderText"/>
                    <w:color w:val="auto"/>
                  </w:rPr>
                  <w:t xml:space="preserve"> for your article]</w:t>
                </w:r>
              </w:p>
            </w:tc>
          </w:sdtContent>
        </w:sdt>
      </w:tr>
      <w:tr w:rsidR="003F0D73" w:rsidRPr="006F57E7" w14:paraId="5128F97F" w14:textId="77777777" w:rsidTr="003F0D73">
        <w:sdt>
          <w:sdtPr>
            <w:alias w:val="Article text"/>
            <w:tag w:val="articleText"/>
            <w:id w:val="634067588"/>
            <w:placeholder>
              <w:docPart w:val="D6F0E7E564EE437992019E45EA3A64B6"/>
            </w:placeholder>
          </w:sdtPr>
          <w:sdtEndPr>
            <w:rPr>
              <w:b/>
              <w:bCs/>
              <w:sz w:val="18"/>
              <w:szCs w:val="18"/>
            </w:rPr>
          </w:sdtEndPr>
          <w:sdtContent>
            <w:tc>
              <w:tcPr>
                <w:tcW w:w="9016" w:type="dxa"/>
                <w:tcMar>
                  <w:top w:w="113" w:type="dxa"/>
                  <w:bottom w:w="113" w:type="dxa"/>
                </w:tcMar>
              </w:tcPr>
              <w:p w14:paraId="0D594FE2" w14:textId="77777777" w:rsidR="0073481B" w:rsidRPr="006F57E7" w:rsidRDefault="0073481B" w:rsidP="006F57E7">
                <w:pPr>
                  <w:rPr>
                    <w:noProof/>
                  </w:rPr>
                </w:pPr>
                <w:r w:rsidRPr="006F57E7">
                  <w:rPr>
                    <w:noProof/>
                  </w:rPr>
                  <w:t>Per Højholt was one of the most productive and influential Danish writers of the 20</w:t>
                </w:r>
                <w:r w:rsidRPr="006F57E7">
                  <w:rPr>
                    <w:noProof/>
                    <w:vertAlign w:val="superscript"/>
                  </w:rPr>
                  <w:t>th</w:t>
                </w:r>
                <w:r w:rsidRPr="006F57E7">
                  <w:rPr>
                    <w:noProof/>
                  </w:rPr>
                  <w:t xml:space="preserve"> century. Højholt was born on 22 July 1928 and died on 15 October 2004. A trained librarian, he worked in that capacity until 1966, subsequently devoting himself to his artistic endeavour until the time of his death. He was awarded the Danish Academy’s Grand Prize in 1982.</w:t>
                </w:r>
              </w:p>
              <w:p w14:paraId="365A3B96" w14:textId="77777777" w:rsidR="0073481B" w:rsidRPr="006F57E7" w:rsidRDefault="0073481B" w:rsidP="006F57E7">
                <w:pPr>
                  <w:rPr>
                    <w:noProof/>
                  </w:rPr>
                </w:pPr>
              </w:p>
              <w:p w14:paraId="3EACC2F5" w14:textId="77777777" w:rsidR="0073481B" w:rsidRPr="006F57E7" w:rsidRDefault="0073481B" w:rsidP="006F57E7">
                <w:pPr>
                  <w:rPr>
                    <w:noProof/>
                  </w:rPr>
                </w:pPr>
                <w:r w:rsidRPr="006F57E7">
                  <w:rPr>
                    <w:noProof/>
                  </w:rPr>
                  <w:t xml:space="preserve">Højholt made his debut in 1948 at the age of twenty, when the modernist journal </w:t>
                </w:r>
                <w:r w:rsidRPr="006F57E7">
                  <w:rPr>
                    <w:i/>
                    <w:noProof/>
                  </w:rPr>
                  <w:t>Heretica</w:t>
                </w:r>
                <w:r w:rsidRPr="006F57E7">
                  <w:rPr>
                    <w:noProof/>
                  </w:rPr>
                  <w:t xml:space="preserve"> published his cycle of poems </w:t>
                </w:r>
                <w:r w:rsidRPr="006F57E7">
                  <w:rPr>
                    <w:i/>
                    <w:noProof/>
                  </w:rPr>
                  <w:t>De nøgne</w:t>
                </w:r>
                <w:r w:rsidRPr="006F57E7">
                  <w:rPr>
                    <w:noProof/>
                  </w:rPr>
                  <w:t xml:space="preserve">. Højholt proceeded to elaborate his own form of radical modernism — rooted in the work of, for example, Stéphane Mallarmé — with his first collection of poetry, </w:t>
                </w:r>
                <w:r w:rsidRPr="006F57E7">
                  <w:rPr>
                    <w:i/>
                    <w:noProof/>
                  </w:rPr>
                  <w:t>Poetens hoved</w:t>
                </w:r>
                <w:r w:rsidRPr="006F57E7">
                  <w:rPr>
                    <w:noProof/>
                  </w:rPr>
                  <w:t xml:space="preserve"> (1963). Whereas in the work of Mallarmé the suggestiveness of the language is intended to reach towards a more elevated (truer) form of reality, Højholt’s poetry is postmodern play with language. His oeuvre spans widely, ranging from collections of poems, short prose and essays, to the novel </w:t>
                </w:r>
                <w:r w:rsidRPr="006F57E7">
                  <w:rPr>
                    <w:i/>
                    <w:noProof/>
                  </w:rPr>
                  <w:t>Auricula</w:t>
                </w:r>
                <w:r w:rsidRPr="006F57E7">
                  <w:rPr>
                    <w:noProof/>
                  </w:rPr>
                  <w:t xml:space="preserve"> (2001) and the posthumous fragment </w:t>
                </w:r>
                <w:r w:rsidRPr="006F57E7">
                  <w:rPr>
                    <w:i/>
                    <w:noProof/>
                  </w:rPr>
                  <w:t>Hans Henrik Mattesen – En monografi</w:t>
                </w:r>
                <w:r w:rsidRPr="006F57E7">
                  <w:rPr>
                    <w:noProof/>
                  </w:rPr>
                  <w:t xml:space="preserve"> (2007). Højholt by no means confined himself to the writing desk and the written page. A large part of his work comprised performance and artistic expression in other media: radio readings of poetry, radio montage, radio plays, as well as a variety of public happenings.</w:t>
                </w:r>
              </w:p>
              <w:p w14:paraId="04C00634" w14:textId="77777777" w:rsidR="0073481B" w:rsidRPr="006F57E7" w:rsidRDefault="0073481B" w:rsidP="006F57E7">
                <w:pPr>
                  <w:rPr>
                    <w:noProof/>
                  </w:rPr>
                </w:pPr>
              </w:p>
              <w:p w14:paraId="55BA9A28" w14:textId="77777777" w:rsidR="0073481B" w:rsidRPr="006F57E7" w:rsidRDefault="0073481B" w:rsidP="006F57E7">
                <w:pPr>
                  <w:rPr>
                    <w:noProof/>
                  </w:rPr>
                </w:pPr>
                <w:r w:rsidRPr="006F57E7">
                  <w:rPr>
                    <w:noProof/>
                  </w:rPr>
                  <w:t xml:space="preserve">Højholt probably began working on his highly imaginative and challenging novel </w:t>
                </w:r>
                <w:r w:rsidRPr="006F57E7">
                  <w:rPr>
                    <w:i/>
                    <w:noProof/>
                  </w:rPr>
                  <w:t>Auricula</w:t>
                </w:r>
                <w:r w:rsidRPr="006F57E7">
                  <w:rPr>
                    <w:noProof/>
                  </w:rPr>
                  <w:t xml:space="preserve"> as early as 1978, though it did not appear in published form until twenty-three years later, in 2001. </w:t>
                </w:r>
                <w:r w:rsidR="006F57E7" w:rsidRPr="006F57E7">
                  <w:rPr>
                    <w:noProof/>
                  </w:rPr>
                  <w:t>‘</w:t>
                </w:r>
                <w:r w:rsidRPr="006F57E7">
                  <w:rPr>
                    <w:noProof/>
                  </w:rPr>
                  <w:t>Auricula</w:t>
                </w:r>
                <w:r w:rsidR="006F57E7" w:rsidRPr="006F57E7">
                  <w:rPr>
                    <w:noProof/>
                  </w:rPr>
                  <w:t>’</w:t>
                </w:r>
                <w:r w:rsidRPr="006F57E7">
                  <w:rPr>
                    <w:noProof/>
                  </w:rPr>
                  <w:t xml:space="preserve"> means </w:t>
                </w:r>
                <w:r w:rsidR="006F57E7" w:rsidRPr="006F57E7">
                  <w:rPr>
                    <w:noProof/>
                  </w:rPr>
                  <w:t>‘</w:t>
                </w:r>
                <w:r w:rsidRPr="006F57E7">
                  <w:rPr>
                    <w:noProof/>
                  </w:rPr>
                  <w:t>ear</w:t>
                </w:r>
                <w:r w:rsidR="006F57E7" w:rsidRPr="006F57E7">
                  <w:rPr>
                    <w:noProof/>
                  </w:rPr>
                  <w:t>’</w:t>
                </w:r>
                <w:r w:rsidRPr="006F57E7">
                  <w:rPr>
                    <w:noProof/>
                  </w:rPr>
                  <w:t xml:space="preserve"> in Latin. At the beginning of the book the reader learns that on 15 September 1915, during the First World War, a brief, imperceptible silence descends upon Europe. During this lull, a number of ears are conceived, to be born nine months later. The ears strike out into the world, journeying through the twentieth century and experiencing many and varied events. The novel is, as Højholt himself commented, </w:t>
                </w:r>
                <w:r w:rsidR="006F57E7" w:rsidRPr="006F57E7">
                  <w:rPr>
                    <w:noProof/>
                  </w:rPr>
                  <w:t>‘</w:t>
                </w:r>
                <w:r w:rsidRPr="006F57E7">
                  <w:rPr>
                    <w:noProof/>
                  </w:rPr>
                  <w:t>without protagonist, without plot, without dramatic occurrence, vulgar and monstrous.</w:t>
                </w:r>
                <w:r w:rsidR="006F57E7" w:rsidRPr="006F57E7">
                  <w:rPr>
                    <w:noProof/>
                  </w:rPr>
                  <w:t>’</w:t>
                </w:r>
              </w:p>
              <w:p w14:paraId="72B8E33E" w14:textId="77777777" w:rsidR="0073481B" w:rsidRPr="006F57E7" w:rsidRDefault="0073481B" w:rsidP="006F57E7">
                <w:pPr>
                  <w:rPr>
                    <w:noProof/>
                  </w:rPr>
                </w:pPr>
              </w:p>
              <w:p w14:paraId="39F2C540" w14:textId="77777777" w:rsidR="0073481B" w:rsidRPr="006F57E7" w:rsidRDefault="0073481B" w:rsidP="006F57E7">
                <w:pPr>
                  <w:rPr>
                    <w:noProof/>
                  </w:rPr>
                </w:pPr>
                <w:r w:rsidRPr="006F57E7">
                  <w:rPr>
                    <w:noProof/>
                  </w:rPr>
                  <w:t xml:space="preserve">The collection of poems </w:t>
                </w:r>
                <w:r w:rsidRPr="006F57E7">
                  <w:rPr>
                    <w:i/>
                    <w:noProof/>
                  </w:rPr>
                  <w:t>Turbo</w:t>
                </w:r>
                <w:r w:rsidRPr="006F57E7">
                  <w:rPr>
                    <w:noProof/>
                  </w:rPr>
                  <w:t xml:space="preserve"> (1968) appeared as an LP record with the title </w:t>
                </w:r>
                <w:r w:rsidRPr="006F57E7">
                  <w:rPr>
                    <w:i/>
                    <w:noProof/>
                  </w:rPr>
                  <w:t>Turbo – En space-fiction</w:t>
                </w:r>
                <w:r w:rsidRPr="006F57E7">
                  <w:rPr>
                    <w:noProof/>
                  </w:rPr>
                  <w:t xml:space="preserve"> (1969). It was a pioneering work within its genre in Denmark: poetry as sound art. Beyond the prankish, free-wheeling aspect of Højholt’s work, in which musicality of language often takes precedence over content, the reader will discover recurring philosophical and poetological considerations concerning the relationship between language and reality or truth and fiction, as well as a more general demonstration of the arbitrariness of all things. With his </w:t>
                </w:r>
                <w:r w:rsidRPr="006F57E7">
                  <w:rPr>
                    <w:i/>
                    <w:noProof/>
                  </w:rPr>
                  <w:t>Gitte-monologer</w:t>
                </w:r>
                <w:r w:rsidRPr="006F57E7">
                  <w:rPr>
                    <w:noProof/>
                  </w:rPr>
                  <w:t xml:space="preserve"> (1984), the often less-than-accessible Højholt achieved a popular breakthrough.</w:t>
                </w:r>
              </w:p>
              <w:p w14:paraId="3185E851" w14:textId="77777777" w:rsidR="0073481B" w:rsidRPr="006F57E7" w:rsidRDefault="0073481B" w:rsidP="006F57E7">
                <w:pPr>
                  <w:rPr>
                    <w:noProof/>
                  </w:rPr>
                </w:pPr>
              </w:p>
              <w:p w14:paraId="792E2A83" w14:textId="77777777" w:rsidR="0073481B" w:rsidRPr="006F57E7" w:rsidRDefault="0073481B" w:rsidP="006F57E7">
                <w:pPr>
                  <w:pStyle w:val="Heading1"/>
                  <w:spacing w:after="0"/>
                  <w:outlineLvl w:val="0"/>
                  <w:rPr>
                    <w:rFonts w:asciiTheme="minorHAnsi" w:hAnsiTheme="minorHAnsi"/>
                    <w:b w:val="0"/>
                    <w:noProof/>
                    <w:color w:val="auto"/>
                  </w:rPr>
                </w:pPr>
                <w:r w:rsidRPr="006F57E7">
                  <w:rPr>
                    <w:rFonts w:asciiTheme="minorHAnsi" w:hAnsiTheme="minorHAnsi"/>
                    <w:b w:val="0"/>
                    <w:noProof/>
                    <w:color w:val="auto"/>
                    <w:u w:val="single"/>
                  </w:rPr>
                  <w:lastRenderedPageBreak/>
                  <w:t>Selected Works</w:t>
                </w:r>
                <w:r w:rsidR="006F57E7">
                  <w:rPr>
                    <w:rFonts w:asciiTheme="minorHAnsi" w:hAnsiTheme="minorHAnsi"/>
                    <w:b w:val="0"/>
                    <w:noProof/>
                    <w:color w:val="auto"/>
                  </w:rPr>
                  <w:t>:</w:t>
                </w:r>
              </w:p>
              <w:p w14:paraId="7B21E18B" w14:textId="77777777" w:rsidR="006F57E7" w:rsidRDefault="006F57E7" w:rsidP="006F57E7">
                <w:pPr>
                  <w:pStyle w:val="Heading2"/>
                  <w:spacing w:after="0"/>
                  <w:outlineLvl w:val="1"/>
                  <w:rPr>
                    <w:rFonts w:asciiTheme="minorHAnsi" w:hAnsiTheme="minorHAnsi"/>
                    <w:b/>
                    <w:noProof/>
                    <w:color w:val="auto"/>
                  </w:rPr>
                </w:pPr>
              </w:p>
              <w:p w14:paraId="5DD6785F" w14:textId="77777777" w:rsidR="0073481B" w:rsidRPr="006F57E7" w:rsidRDefault="0073481B" w:rsidP="006F57E7">
                <w:pPr>
                  <w:pStyle w:val="Heading2"/>
                  <w:spacing w:after="0"/>
                  <w:outlineLvl w:val="1"/>
                  <w:rPr>
                    <w:rFonts w:asciiTheme="minorHAnsi" w:hAnsiTheme="minorHAnsi"/>
                    <w:b/>
                    <w:noProof/>
                    <w:color w:val="auto"/>
                  </w:rPr>
                </w:pPr>
                <w:r w:rsidRPr="006F57E7">
                  <w:rPr>
                    <w:rFonts w:asciiTheme="minorHAnsi" w:hAnsiTheme="minorHAnsi"/>
                    <w:b/>
                    <w:noProof/>
                    <w:color w:val="auto"/>
                  </w:rPr>
                  <w:t>Novels</w:t>
                </w:r>
              </w:p>
              <w:p w14:paraId="07D4BD7D" w14:textId="77777777" w:rsidR="0073481B" w:rsidRPr="006F57E7" w:rsidRDefault="0073481B" w:rsidP="006F57E7">
                <w:pPr>
                  <w:pStyle w:val="NormalfollowingH2"/>
                  <w:rPr>
                    <w:noProof/>
                  </w:rPr>
                </w:pPr>
                <w:r w:rsidRPr="006F57E7">
                  <w:rPr>
                    <w:i/>
                    <w:iCs/>
                    <w:noProof/>
                  </w:rPr>
                  <w:t>6512</w:t>
                </w:r>
                <w:r w:rsidRPr="006F57E7">
                  <w:rPr>
                    <w:noProof/>
                  </w:rPr>
                  <w:t xml:space="preserve"> (1969) </w:t>
                </w:r>
              </w:p>
              <w:p w14:paraId="07762A3F" w14:textId="77777777" w:rsidR="0073481B" w:rsidRPr="006F57E7" w:rsidRDefault="0073481B" w:rsidP="006F57E7">
                <w:pPr>
                  <w:pStyle w:val="NormalfollowingH2"/>
                  <w:rPr>
                    <w:noProof/>
                  </w:rPr>
                </w:pPr>
                <w:r w:rsidRPr="006F57E7">
                  <w:rPr>
                    <w:i/>
                    <w:iCs/>
                    <w:noProof/>
                  </w:rPr>
                  <w:t>Auricula</w:t>
                </w:r>
                <w:r w:rsidRPr="006F57E7">
                  <w:rPr>
                    <w:noProof/>
                  </w:rPr>
                  <w:t xml:space="preserve"> (2001)</w:t>
                </w:r>
              </w:p>
              <w:p w14:paraId="5B3F7173" w14:textId="77777777" w:rsidR="0073481B" w:rsidRPr="006F57E7" w:rsidRDefault="0073481B" w:rsidP="006F57E7">
                <w:pPr>
                  <w:pStyle w:val="NormalfollowingH2"/>
                  <w:rPr>
                    <w:iCs/>
                    <w:noProof/>
                  </w:rPr>
                </w:pPr>
                <w:r w:rsidRPr="006F57E7">
                  <w:rPr>
                    <w:i/>
                    <w:iCs/>
                    <w:noProof/>
                  </w:rPr>
                  <w:t xml:space="preserve">Hans Henrik Mattesen. En monografi </w:t>
                </w:r>
                <w:r w:rsidRPr="006F57E7">
                  <w:rPr>
                    <w:iCs/>
                    <w:noProof/>
                  </w:rPr>
                  <w:t>(2007)</w:t>
                </w:r>
              </w:p>
              <w:p w14:paraId="2BF03C51" w14:textId="77777777" w:rsidR="0073481B" w:rsidRPr="006F57E7" w:rsidRDefault="0073481B" w:rsidP="006F57E7">
                <w:pPr>
                  <w:rPr>
                    <w:iCs/>
                    <w:noProof/>
                  </w:rPr>
                </w:pPr>
              </w:p>
              <w:p w14:paraId="3A46CCB6" w14:textId="77777777" w:rsidR="0073481B" w:rsidRPr="006F57E7" w:rsidRDefault="0073481B" w:rsidP="006F57E7">
                <w:pPr>
                  <w:pStyle w:val="Heading2"/>
                  <w:spacing w:after="0"/>
                  <w:outlineLvl w:val="1"/>
                  <w:rPr>
                    <w:rFonts w:asciiTheme="minorHAnsi" w:hAnsiTheme="minorHAnsi"/>
                    <w:b/>
                    <w:noProof/>
                    <w:color w:val="auto"/>
                  </w:rPr>
                </w:pPr>
                <w:r w:rsidRPr="006F57E7">
                  <w:rPr>
                    <w:rFonts w:asciiTheme="minorHAnsi" w:hAnsiTheme="minorHAnsi"/>
                    <w:b/>
                    <w:noProof/>
                    <w:color w:val="auto"/>
                  </w:rPr>
                  <w:t>Short Stories and other Prose</w:t>
                </w:r>
              </w:p>
              <w:p w14:paraId="4928416D" w14:textId="77777777" w:rsidR="0073481B" w:rsidRPr="006F57E7" w:rsidRDefault="0073481B" w:rsidP="006F57E7">
                <w:pPr>
                  <w:pStyle w:val="NormalfollowingH2"/>
                  <w:rPr>
                    <w:i/>
                    <w:noProof/>
                  </w:rPr>
                </w:pPr>
                <w:r w:rsidRPr="006F57E7">
                  <w:rPr>
                    <w:i/>
                    <w:noProof/>
                  </w:rPr>
                  <w:t xml:space="preserve">Praksis, 3: Den fireogtresindstyvende frokost i det grønne </w:t>
                </w:r>
                <w:r w:rsidRPr="006F57E7">
                  <w:rPr>
                    <w:noProof/>
                  </w:rPr>
                  <w:t>(1979)</w:t>
                </w:r>
              </w:p>
              <w:p w14:paraId="2862CE3D" w14:textId="77777777" w:rsidR="0073481B" w:rsidRPr="006F57E7" w:rsidRDefault="0073481B" w:rsidP="006F57E7">
                <w:pPr>
                  <w:pStyle w:val="NormalfollowingH2"/>
                  <w:rPr>
                    <w:i/>
                    <w:noProof/>
                  </w:rPr>
                </w:pPr>
                <w:r w:rsidRPr="006F57E7">
                  <w:rPr>
                    <w:i/>
                    <w:noProof/>
                  </w:rPr>
                  <w:t xml:space="preserve">Praksis, 4: Lynmuseet og andre blindgyder </w:t>
                </w:r>
                <w:r w:rsidRPr="006F57E7">
                  <w:rPr>
                    <w:noProof/>
                  </w:rPr>
                  <w:t>(1982)</w:t>
                </w:r>
              </w:p>
              <w:p w14:paraId="718EB341" w14:textId="77777777" w:rsidR="0073481B" w:rsidRPr="006F57E7" w:rsidRDefault="0073481B" w:rsidP="006F57E7">
                <w:pPr>
                  <w:pStyle w:val="NormalfollowingH2"/>
                  <w:rPr>
                    <w:i/>
                    <w:noProof/>
                  </w:rPr>
                </w:pPr>
                <w:r w:rsidRPr="006F57E7">
                  <w:rPr>
                    <w:i/>
                    <w:noProof/>
                  </w:rPr>
                  <w:t xml:space="preserve">Praksis, 8: Album, tumult </w:t>
                </w:r>
                <w:r w:rsidRPr="006F57E7">
                  <w:rPr>
                    <w:noProof/>
                  </w:rPr>
                  <w:t>(1989)</w:t>
                </w:r>
              </w:p>
              <w:p w14:paraId="0A7FAE31" w14:textId="77777777" w:rsidR="0073481B" w:rsidRPr="006F57E7" w:rsidRDefault="0073481B" w:rsidP="006F57E7">
                <w:pPr>
                  <w:pStyle w:val="NormalfollowingH2"/>
                  <w:rPr>
                    <w:i/>
                    <w:noProof/>
                  </w:rPr>
                </w:pPr>
                <w:r w:rsidRPr="006F57E7">
                  <w:rPr>
                    <w:i/>
                    <w:noProof/>
                  </w:rPr>
                  <w:t xml:space="preserve">Praksis, 12: Anekdoter </w:t>
                </w:r>
                <w:r w:rsidRPr="006F57E7">
                  <w:rPr>
                    <w:noProof/>
                  </w:rPr>
                  <w:t>(1996)</w:t>
                </w:r>
              </w:p>
              <w:p w14:paraId="5F4A3EBA" w14:textId="77777777" w:rsidR="0073481B" w:rsidRPr="006F57E7" w:rsidRDefault="0073481B" w:rsidP="006F57E7">
                <w:pPr>
                  <w:rPr>
                    <w:noProof/>
                  </w:rPr>
                </w:pPr>
              </w:p>
              <w:p w14:paraId="3E5556DD" w14:textId="77777777" w:rsidR="0073481B" w:rsidRPr="006F57E7" w:rsidRDefault="0073481B" w:rsidP="006F57E7">
                <w:pPr>
                  <w:pStyle w:val="Heading2"/>
                  <w:spacing w:after="0"/>
                  <w:outlineLvl w:val="1"/>
                  <w:rPr>
                    <w:rFonts w:asciiTheme="minorHAnsi" w:hAnsiTheme="minorHAnsi"/>
                    <w:b/>
                    <w:noProof/>
                    <w:color w:val="auto"/>
                  </w:rPr>
                </w:pPr>
                <w:r w:rsidRPr="006F57E7">
                  <w:rPr>
                    <w:rFonts w:asciiTheme="minorHAnsi" w:hAnsiTheme="minorHAnsi"/>
                    <w:b/>
                    <w:noProof/>
                    <w:color w:val="auto"/>
                  </w:rPr>
                  <w:t>Poems</w:t>
                </w:r>
              </w:p>
              <w:p w14:paraId="6AF22856" w14:textId="77777777" w:rsidR="0073481B" w:rsidRPr="006F57E7" w:rsidRDefault="0073481B" w:rsidP="006F57E7">
                <w:pPr>
                  <w:pStyle w:val="NormalfollowingH2"/>
                  <w:rPr>
                    <w:i/>
                    <w:noProof/>
                  </w:rPr>
                </w:pPr>
                <w:r w:rsidRPr="006F57E7">
                  <w:rPr>
                    <w:i/>
                    <w:noProof/>
                  </w:rPr>
                  <w:t xml:space="preserve">Hesten og solen </w:t>
                </w:r>
                <w:r w:rsidRPr="006F57E7">
                  <w:rPr>
                    <w:noProof/>
                  </w:rPr>
                  <w:t>(1949)</w:t>
                </w:r>
                <w:r w:rsidRPr="006F57E7">
                  <w:rPr>
                    <w:i/>
                    <w:noProof/>
                  </w:rPr>
                  <w:t xml:space="preserve"> </w:t>
                </w:r>
              </w:p>
              <w:p w14:paraId="67025317" w14:textId="77777777" w:rsidR="0073481B" w:rsidRPr="006F57E7" w:rsidRDefault="0073481B" w:rsidP="006F57E7">
                <w:pPr>
                  <w:pStyle w:val="NormalfollowingH2"/>
                  <w:rPr>
                    <w:i/>
                    <w:noProof/>
                  </w:rPr>
                </w:pPr>
                <w:r w:rsidRPr="006F57E7">
                  <w:rPr>
                    <w:i/>
                    <w:noProof/>
                  </w:rPr>
                  <w:t xml:space="preserve">Poetens hoved </w:t>
                </w:r>
                <w:r w:rsidRPr="006F57E7">
                  <w:rPr>
                    <w:noProof/>
                  </w:rPr>
                  <w:t>(1963)</w:t>
                </w:r>
              </w:p>
              <w:p w14:paraId="5F3A9044" w14:textId="77777777" w:rsidR="0073481B" w:rsidRPr="006F57E7" w:rsidRDefault="0073481B" w:rsidP="006F57E7">
                <w:pPr>
                  <w:rPr>
                    <w:i/>
                    <w:iCs/>
                    <w:noProof/>
                  </w:rPr>
                </w:pPr>
              </w:p>
              <w:p w14:paraId="64BD64A8" w14:textId="77777777" w:rsidR="0073481B" w:rsidRPr="006F57E7" w:rsidRDefault="0073481B" w:rsidP="006F57E7">
                <w:pPr>
                  <w:pStyle w:val="Heading2"/>
                  <w:spacing w:after="0"/>
                  <w:outlineLvl w:val="1"/>
                  <w:rPr>
                    <w:rFonts w:asciiTheme="minorHAnsi" w:hAnsiTheme="minorHAnsi"/>
                    <w:b/>
                    <w:noProof/>
                    <w:color w:val="auto"/>
                    <w:lang w:val="en-US"/>
                  </w:rPr>
                </w:pPr>
                <w:r w:rsidRPr="006F57E7">
                  <w:rPr>
                    <w:rFonts w:asciiTheme="minorHAnsi" w:hAnsiTheme="minorHAnsi"/>
                    <w:b/>
                    <w:noProof/>
                    <w:color w:val="auto"/>
                    <w:lang w:val="en-US"/>
                  </w:rPr>
                  <w:t>Other Media (Music, Radio, TV, Text-Photo)</w:t>
                </w:r>
              </w:p>
              <w:p w14:paraId="50CB66B5" w14:textId="77777777" w:rsidR="0073481B" w:rsidRPr="006F57E7" w:rsidRDefault="0073481B" w:rsidP="006F57E7">
                <w:pPr>
                  <w:pStyle w:val="NormalfollowingH2"/>
                  <w:rPr>
                    <w:noProof/>
                  </w:rPr>
                </w:pPr>
                <w:r w:rsidRPr="006F57E7">
                  <w:rPr>
                    <w:i/>
                    <w:noProof/>
                  </w:rPr>
                  <w:t xml:space="preserve">Turbo. En space-fiction </w:t>
                </w:r>
                <w:r w:rsidRPr="006F57E7">
                  <w:rPr>
                    <w:noProof/>
                  </w:rPr>
                  <w:t>(1969): LP (with Peter Kristiansen og Clemens Johansen)</w:t>
                </w:r>
              </w:p>
              <w:p w14:paraId="26301A41" w14:textId="77777777" w:rsidR="0073481B" w:rsidRPr="006F57E7" w:rsidRDefault="0073481B" w:rsidP="006F57E7">
                <w:pPr>
                  <w:pStyle w:val="NormalfollowingH2"/>
                  <w:rPr>
                    <w:noProof/>
                  </w:rPr>
                </w:pPr>
                <w:r w:rsidRPr="006F57E7">
                  <w:rPr>
                    <w:i/>
                    <w:noProof/>
                  </w:rPr>
                  <w:t>Omkring, rundt</w:t>
                </w:r>
                <w:r w:rsidRPr="006F57E7">
                  <w:rPr>
                    <w:noProof/>
                  </w:rPr>
                  <w:t xml:space="preserve"> (1970): A work for radio</w:t>
                </w:r>
              </w:p>
              <w:p w14:paraId="1E6BE3B1" w14:textId="77777777" w:rsidR="0073481B" w:rsidRPr="006F57E7" w:rsidRDefault="0073481B" w:rsidP="006F57E7">
                <w:pPr>
                  <w:pStyle w:val="NormalfollowingH2"/>
                  <w:rPr>
                    <w:noProof/>
                  </w:rPr>
                </w:pPr>
                <w:r w:rsidRPr="006F57E7">
                  <w:rPr>
                    <w:i/>
                    <w:noProof/>
                  </w:rPr>
                  <w:t xml:space="preserve">Gittes monologer </w:t>
                </w:r>
                <w:r w:rsidRPr="006F57E7">
                  <w:rPr>
                    <w:noProof/>
                  </w:rPr>
                  <w:t>(1982): LP</w:t>
                </w:r>
              </w:p>
              <w:p w14:paraId="2C0AB9FF" w14:textId="77777777" w:rsidR="0073481B" w:rsidRPr="006F57E7" w:rsidRDefault="0073481B" w:rsidP="006F57E7">
                <w:pPr>
                  <w:rPr>
                    <w:b/>
                    <w:iCs/>
                    <w:noProof/>
                  </w:rPr>
                </w:pPr>
              </w:p>
              <w:p w14:paraId="328E240F" w14:textId="77777777" w:rsidR="0073481B" w:rsidRPr="006F57E7" w:rsidRDefault="0073481B" w:rsidP="006F57E7">
                <w:pPr>
                  <w:pStyle w:val="Heading2"/>
                  <w:spacing w:after="0"/>
                  <w:outlineLvl w:val="1"/>
                  <w:rPr>
                    <w:rFonts w:asciiTheme="minorHAnsi" w:hAnsiTheme="minorHAnsi"/>
                    <w:b/>
                    <w:noProof/>
                    <w:color w:val="auto"/>
                  </w:rPr>
                </w:pPr>
                <w:r w:rsidRPr="006F57E7">
                  <w:rPr>
                    <w:rFonts w:asciiTheme="minorHAnsi" w:hAnsiTheme="minorHAnsi"/>
                    <w:b/>
                    <w:noProof/>
                    <w:color w:val="auto"/>
                  </w:rPr>
                  <w:t>English Translations</w:t>
                </w:r>
              </w:p>
              <w:p w14:paraId="120A24AD" w14:textId="77777777" w:rsidR="0073481B" w:rsidRPr="006F57E7" w:rsidRDefault="0073481B" w:rsidP="006F57E7">
                <w:pPr>
                  <w:pStyle w:val="NormalfollowingH2"/>
                  <w:rPr>
                    <w:noProof/>
                  </w:rPr>
                </w:pPr>
                <w:r w:rsidRPr="006F57E7">
                  <w:rPr>
                    <w:noProof/>
                  </w:rPr>
                  <w:t xml:space="preserve">Per Højholt, from </w:t>
                </w:r>
                <w:r w:rsidRPr="006F57E7">
                  <w:rPr>
                    <w:i/>
                    <w:noProof/>
                  </w:rPr>
                  <w:t>Praxis, 8: Album, tumult</w:t>
                </w:r>
                <w:r w:rsidRPr="006F57E7">
                  <w:rPr>
                    <w:noProof/>
                  </w:rPr>
                  <w:t xml:space="preserve">. Translated by Martin Aitken, </w:t>
                </w:r>
                <w:r w:rsidRPr="006F57E7">
                  <w:rPr>
                    <w:i/>
                    <w:noProof/>
                  </w:rPr>
                  <w:t xml:space="preserve">Calque </w:t>
                </w:r>
                <w:r w:rsidRPr="006F57E7">
                  <w:rPr>
                    <w:noProof/>
                  </w:rPr>
                  <w:t>#5 (2009): 300-333</w:t>
                </w:r>
              </w:p>
              <w:p w14:paraId="2A2DB06E" w14:textId="77777777" w:rsidR="0073481B" w:rsidRPr="006F57E7" w:rsidRDefault="0073481B" w:rsidP="006F57E7">
                <w:pPr>
                  <w:pStyle w:val="NormalfollowingH2"/>
                  <w:rPr>
                    <w:noProof/>
                  </w:rPr>
                </w:pPr>
              </w:p>
              <w:p w14:paraId="35D62C8D" w14:textId="77777777" w:rsidR="0073481B" w:rsidRPr="00994832" w:rsidRDefault="0073481B" w:rsidP="006F57E7">
                <w:pPr>
                  <w:pStyle w:val="NormalfollowingH2"/>
                  <w:keepNext/>
                  <w:rPr>
                    <w:noProof/>
                    <w:highlight w:val="yellow"/>
                  </w:rPr>
                </w:pPr>
                <w:r w:rsidRPr="00994832">
                  <w:rPr>
                    <w:rFonts w:cs="Arial"/>
                    <w:noProof/>
                    <w:highlight w:val="yellow"/>
                  </w:rPr>
                  <w:t>Link: http://calquezine.blogspot.com/2008/09/from-praxis-8-album-tumult-by-per.html</w:t>
                </w:r>
              </w:p>
              <w:p w14:paraId="7477E6B9" w14:textId="77777777" w:rsidR="0073481B" w:rsidRPr="00994832" w:rsidRDefault="0073481B" w:rsidP="006F57E7">
                <w:pPr>
                  <w:pStyle w:val="Caption"/>
                  <w:spacing w:after="0"/>
                  <w:rPr>
                    <w:color w:val="auto"/>
                    <w:highlight w:val="yellow"/>
                  </w:rPr>
                </w:pPr>
                <w:r w:rsidRPr="00994832">
                  <w:rPr>
                    <w:noProof/>
                    <w:color w:val="auto"/>
                    <w:highlight w:val="yellow"/>
                  </w:rPr>
                  <w:fldChar w:fldCharType="begin"/>
                </w:r>
                <w:r w:rsidRPr="00994832">
                  <w:rPr>
                    <w:noProof/>
                    <w:color w:val="auto"/>
                    <w:highlight w:val="yellow"/>
                  </w:rPr>
                  <w:instrText xml:space="preserve"> SEQ Figure \* ARABIC </w:instrText>
                </w:r>
                <w:r w:rsidRPr="00994832">
                  <w:rPr>
                    <w:noProof/>
                    <w:color w:val="auto"/>
                    <w:highlight w:val="yellow"/>
                  </w:rPr>
                  <w:fldChar w:fldCharType="separate"/>
                </w:r>
                <w:r w:rsidRPr="00994832">
                  <w:rPr>
                    <w:noProof/>
                    <w:color w:val="auto"/>
                    <w:highlight w:val="yellow"/>
                  </w:rPr>
                  <w:t>1</w:t>
                </w:r>
                <w:r w:rsidRPr="00994832">
                  <w:rPr>
                    <w:noProof/>
                    <w:color w:val="auto"/>
                    <w:highlight w:val="yellow"/>
                  </w:rPr>
                  <w:fldChar w:fldCharType="end"/>
                </w:r>
                <w:r w:rsidRPr="00994832">
                  <w:rPr>
                    <w:color w:val="auto"/>
                    <w:highlight w:val="yellow"/>
                  </w:rPr>
                  <w:t xml:space="preserve"> A small selection of further translations may be found here.</w:t>
                </w:r>
              </w:p>
              <w:p w14:paraId="36DB4EAE" w14:textId="77777777" w:rsidR="006F57E7" w:rsidRPr="00994832" w:rsidRDefault="006F57E7" w:rsidP="006F57E7">
                <w:pPr>
                  <w:rPr>
                    <w:highlight w:val="yellow"/>
                  </w:rPr>
                </w:pPr>
              </w:p>
              <w:p w14:paraId="16662C46" w14:textId="77777777" w:rsidR="006F57E7" w:rsidRPr="00994832" w:rsidRDefault="006F57E7" w:rsidP="006F57E7">
                <w:pPr>
                  <w:rPr>
                    <w:highlight w:val="yellow"/>
                  </w:rPr>
                </w:pPr>
              </w:p>
              <w:p w14:paraId="68BD42B5" w14:textId="77777777" w:rsidR="0073481B" w:rsidRPr="00994832" w:rsidRDefault="0073481B" w:rsidP="006F57E7">
                <w:pPr>
                  <w:pStyle w:val="Heading1"/>
                  <w:spacing w:after="0"/>
                  <w:outlineLvl w:val="0"/>
                  <w:rPr>
                    <w:noProof/>
                    <w:color w:val="auto"/>
                    <w:highlight w:val="yellow"/>
                  </w:rPr>
                </w:pPr>
                <w:r w:rsidRPr="00994832">
                  <w:rPr>
                    <w:noProof/>
                    <w:color w:val="auto"/>
                    <w:highlight w:val="yellow"/>
                  </w:rPr>
                  <w:t>Højholt Online – Film, Performance, Radio</w:t>
                </w:r>
              </w:p>
              <w:p w14:paraId="3FB50C52" w14:textId="77777777" w:rsidR="0073481B" w:rsidRPr="00994832" w:rsidRDefault="0073481B" w:rsidP="006F57E7">
                <w:pPr>
                  <w:rPr>
                    <w:noProof/>
                    <w:highlight w:val="yellow"/>
                  </w:rPr>
                </w:pPr>
                <w:r w:rsidRPr="00994832">
                  <w:rPr>
                    <w:noProof/>
                    <w:highlight w:val="yellow"/>
                  </w:rPr>
                  <w:t>Video and sound files featuring Højholt may be accessed at the website of the National Library of Denmark:</w:t>
                </w:r>
              </w:p>
              <w:p w14:paraId="1FA67537" w14:textId="77777777" w:rsidR="0073481B" w:rsidRPr="00994832" w:rsidRDefault="0073481B" w:rsidP="006F57E7">
                <w:pPr>
                  <w:rPr>
                    <w:rFonts w:ascii="Times New Roman" w:hAnsi="Times New Roman"/>
                    <w:noProof/>
                    <w:highlight w:val="yellow"/>
                  </w:rPr>
                </w:pPr>
              </w:p>
              <w:p w14:paraId="4FEB8723" w14:textId="77777777" w:rsidR="0073481B" w:rsidRPr="00994832" w:rsidRDefault="0073481B" w:rsidP="006F57E7">
                <w:pPr>
                  <w:pStyle w:val="NormalfollowingH2"/>
                  <w:rPr>
                    <w:noProof/>
                    <w:highlight w:val="yellow"/>
                  </w:rPr>
                </w:pPr>
                <w:r w:rsidRPr="00994832">
                  <w:rPr>
                    <w:highlight w:val="yellow"/>
                  </w:rPr>
                  <w:t xml:space="preserve">Link: </w:t>
                </w:r>
                <w:r w:rsidRPr="00994832">
                  <w:rPr>
                    <w:noProof/>
                    <w:highlight w:val="yellow"/>
                  </w:rPr>
                  <w:t>http://img.kb.dk/video/hoejholt/gitte1.html</w:t>
                </w:r>
              </w:p>
              <w:p w14:paraId="19AC207C" w14:textId="77777777" w:rsidR="0073481B" w:rsidRPr="00994832" w:rsidRDefault="0073481B" w:rsidP="006F57E7">
                <w:pPr>
                  <w:pStyle w:val="Caption"/>
                  <w:spacing w:after="0"/>
                  <w:rPr>
                    <w:noProof/>
                    <w:color w:val="auto"/>
                    <w:highlight w:val="yellow"/>
                  </w:rPr>
                </w:pPr>
                <w:r w:rsidRPr="00994832">
                  <w:rPr>
                    <w:noProof/>
                    <w:color w:val="auto"/>
                    <w:highlight w:val="yellow"/>
                  </w:rPr>
                  <w:fldChar w:fldCharType="begin"/>
                </w:r>
                <w:r w:rsidRPr="00994832">
                  <w:rPr>
                    <w:noProof/>
                    <w:color w:val="auto"/>
                    <w:highlight w:val="yellow"/>
                  </w:rPr>
                  <w:instrText xml:space="preserve"> SEQ Figure \* ARABIC </w:instrText>
                </w:r>
                <w:r w:rsidRPr="00994832">
                  <w:rPr>
                    <w:noProof/>
                    <w:color w:val="auto"/>
                    <w:highlight w:val="yellow"/>
                  </w:rPr>
                  <w:fldChar w:fldCharType="separate"/>
                </w:r>
                <w:r w:rsidRPr="00994832">
                  <w:rPr>
                    <w:noProof/>
                    <w:color w:val="auto"/>
                    <w:highlight w:val="yellow"/>
                  </w:rPr>
                  <w:t>2</w:t>
                </w:r>
                <w:r w:rsidRPr="00994832">
                  <w:rPr>
                    <w:noProof/>
                    <w:color w:val="auto"/>
                    <w:highlight w:val="yellow"/>
                  </w:rPr>
                  <w:fldChar w:fldCharType="end"/>
                </w:r>
                <w:r w:rsidRPr="00994832">
                  <w:rPr>
                    <w:color w:val="auto"/>
                    <w:highlight w:val="yellow"/>
                  </w:rPr>
                  <w:t xml:space="preserve"> </w:t>
                </w:r>
                <w:proofErr w:type="spellStart"/>
                <w:r w:rsidRPr="00994832">
                  <w:rPr>
                    <w:color w:val="auto"/>
                    <w:highlight w:val="yellow"/>
                  </w:rPr>
                  <w:t>Højholt</w:t>
                </w:r>
                <w:proofErr w:type="spellEnd"/>
                <w:r w:rsidRPr="00994832">
                  <w:rPr>
                    <w:color w:val="auto"/>
                    <w:highlight w:val="yellow"/>
                  </w:rPr>
                  <w:t xml:space="preserve"> performing one of his famous </w:t>
                </w:r>
                <w:proofErr w:type="spellStart"/>
                <w:r w:rsidRPr="00994832">
                  <w:rPr>
                    <w:color w:val="auto"/>
                    <w:highlight w:val="yellow"/>
                  </w:rPr>
                  <w:t>Gitte-monologer</w:t>
                </w:r>
                <w:proofErr w:type="spellEnd"/>
              </w:p>
              <w:p w14:paraId="52A04375" w14:textId="77777777" w:rsidR="00F322D4" w:rsidRPr="00994832" w:rsidRDefault="00F322D4" w:rsidP="006F57E7">
                <w:pPr>
                  <w:pStyle w:val="NormalfollowingH2"/>
                  <w:rPr>
                    <w:highlight w:val="yellow"/>
                  </w:rPr>
                </w:pPr>
              </w:p>
              <w:p w14:paraId="7B66F58F" w14:textId="77777777" w:rsidR="0073481B" w:rsidRPr="00994832" w:rsidRDefault="0073481B" w:rsidP="006F57E7">
                <w:pPr>
                  <w:pStyle w:val="NormalfollowingH2"/>
                  <w:rPr>
                    <w:noProof/>
                    <w:highlight w:val="yellow"/>
                  </w:rPr>
                </w:pPr>
                <w:r w:rsidRPr="00994832">
                  <w:rPr>
                    <w:highlight w:val="yellow"/>
                  </w:rPr>
                  <w:t xml:space="preserve">Link: </w:t>
                </w:r>
                <w:r w:rsidRPr="00994832">
                  <w:rPr>
                    <w:noProof/>
                    <w:highlight w:val="yellow"/>
                  </w:rPr>
                  <w:t>http://img.kb.dk/video/hoejholt/tabAfSted.html</w:t>
                </w:r>
              </w:p>
              <w:p w14:paraId="4122050F" w14:textId="3238DC02" w:rsidR="003F0D73" w:rsidRPr="00F322D4" w:rsidRDefault="0073481B" w:rsidP="00F322D4">
                <w:pPr>
                  <w:pStyle w:val="Caption"/>
                  <w:spacing w:after="0"/>
                  <w:rPr>
                    <w:rFonts w:ascii="Times New Roman" w:hAnsi="Times New Roman"/>
                    <w:noProof/>
                    <w:color w:val="auto"/>
                  </w:rPr>
                </w:pPr>
                <w:r w:rsidRPr="00994832">
                  <w:rPr>
                    <w:rFonts w:ascii="Times New Roman" w:hAnsi="Times New Roman"/>
                    <w:noProof/>
                    <w:color w:val="auto"/>
                    <w:highlight w:val="yellow"/>
                  </w:rPr>
                  <w:fldChar w:fldCharType="begin"/>
                </w:r>
                <w:r w:rsidRPr="00994832">
                  <w:rPr>
                    <w:rFonts w:ascii="Times New Roman" w:hAnsi="Times New Roman"/>
                    <w:noProof/>
                    <w:color w:val="auto"/>
                    <w:highlight w:val="yellow"/>
                  </w:rPr>
                  <w:instrText xml:space="preserve"> SEQ Figure \* ARABIC </w:instrText>
                </w:r>
                <w:r w:rsidRPr="00994832">
                  <w:rPr>
                    <w:rFonts w:ascii="Times New Roman" w:hAnsi="Times New Roman"/>
                    <w:noProof/>
                    <w:color w:val="auto"/>
                    <w:highlight w:val="yellow"/>
                  </w:rPr>
                  <w:fldChar w:fldCharType="separate"/>
                </w:r>
                <w:r w:rsidRPr="00994832">
                  <w:rPr>
                    <w:rFonts w:ascii="Times New Roman" w:hAnsi="Times New Roman"/>
                    <w:noProof/>
                    <w:color w:val="auto"/>
                    <w:highlight w:val="yellow"/>
                  </w:rPr>
                  <w:t>3</w:t>
                </w:r>
                <w:r w:rsidRPr="00994832">
                  <w:rPr>
                    <w:rFonts w:ascii="Times New Roman" w:hAnsi="Times New Roman"/>
                    <w:noProof/>
                    <w:color w:val="auto"/>
                    <w:highlight w:val="yellow"/>
                  </w:rPr>
                  <w:fldChar w:fldCharType="end"/>
                </w:r>
                <w:r w:rsidRPr="00994832">
                  <w:rPr>
                    <w:color w:val="auto"/>
                    <w:highlight w:val="yellow"/>
                  </w:rPr>
                  <w:t xml:space="preserve"> </w:t>
                </w:r>
                <w:proofErr w:type="spellStart"/>
                <w:r w:rsidRPr="00994832">
                  <w:rPr>
                    <w:color w:val="auto"/>
                    <w:highlight w:val="yellow"/>
                  </w:rPr>
                  <w:t>Dette</w:t>
                </w:r>
                <w:proofErr w:type="spellEnd"/>
                <w:r w:rsidRPr="00994832">
                  <w:rPr>
                    <w:color w:val="auto"/>
                    <w:highlight w:val="yellow"/>
                  </w:rPr>
                  <w:t xml:space="preserve"> tab </w:t>
                </w:r>
                <w:proofErr w:type="spellStart"/>
                <w:r w:rsidRPr="00994832">
                  <w:rPr>
                    <w:color w:val="auto"/>
                    <w:highlight w:val="yellow"/>
                  </w:rPr>
                  <w:t>af</w:t>
                </w:r>
                <w:proofErr w:type="spellEnd"/>
                <w:r w:rsidRPr="00994832">
                  <w:rPr>
                    <w:color w:val="auto"/>
                    <w:highlight w:val="yellow"/>
                  </w:rPr>
                  <w:t xml:space="preserve"> </w:t>
                </w:r>
                <w:proofErr w:type="spellStart"/>
                <w:r w:rsidRPr="00994832">
                  <w:rPr>
                    <w:color w:val="auto"/>
                    <w:highlight w:val="yellow"/>
                  </w:rPr>
                  <w:t>sted</w:t>
                </w:r>
                <w:proofErr w:type="spellEnd"/>
                <w:r w:rsidRPr="00994832">
                  <w:rPr>
                    <w:color w:val="auto"/>
                    <w:highlight w:val="yellow"/>
                  </w:rPr>
                  <w:t xml:space="preserve"> </w:t>
                </w:r>
                <w:proofErr w:type="spellStart"/>
                <w:r w:rsidRPr="00994832">
                  <w:rPr>
                    <w:color w:val="auto"/>
                    <w:highlight w:val="yellow"/>
                  </w:rPr>
                  <w:t>jeg</w:t>
                </w:r>
                <w:proofErr w:type="spellEnd"/>
                <w:r w:rsidRPr="00994832">
                  <w:rPr>
                    <w:color w:val="auto"/>
                    <w:highlight w:val="yellow"/>
                  </w:rPr>
                  <w:t xml:space="preserve"> </w:t>
                </w:r>
                <w:proofErr w:type="spellStart"/>
                <w:r w:rsidRPr="00994832">
                  <w:rPr>
                    <w:color w:val="auto"/>
                    <w:highlight w:val="yellow"/>
                  </w:rPr>
                  <w:t>rejser</w:t>
                </w:r>
                <w:proofErr w:type="spellEnd"/>
                <w:r w:rsidRPr="00994832">
                  <w:rPr>
                    <w:color w:val="auto"/>
                    <w:highlight w:val="yellow"/>
                  </w:rPr>
                  <w:t xml:space="preserve"> </w:t>
                </w:r>
                <w:proofErr w:type="spellStart"/>
                <w:r w:rsidRPr="00994832">
                  <w:rPr>
                    <w:color w:val="auto"/>
                    <w:highlight w:val="yellow"/>
                  </w:rPr>
                  <w:t>i</w:t>
                </w:r>
                <w:proofErr w:type="spellEnd"/>
                <w:r w:rsidRPr="00994832">
                  <w:rPr>
                    <w:color w:val="auto"/>
                    <w:highlight w:val="yellow"/>
                  </w:rPr>
                  <w:t xml:space="preserve"> (1987) – Video, Performance, Reading. Facsimiles of </w:t>
                </w:r>
                <w:proofErr w:type="spellStart"/>
                <w:r w:rsidRPr="00994832">
                  <w:rPr>
                    <w:color w:val="auto"/>
                    <w:highlight w:val="yellow"/>
                  </w:rPr>
                  <w:t>Højholt’s</w:t>
                </w:r>
                <w:proofErr w:type="spellEnd"/>
                <w:r w:rsidRPr="00994832">
                  <w:rPr>
                    <w:color w:val="auto"/>
                    <w:highlight w:val="yellow"/>
                  </w:rPr>
                  <w:t xml:space="preserve"> handwritten drafts may be viewed in the same archive.</w:t>
                </w:r>
              </w:p>
            </w:tc>
            <w:bookmarkStart w:id="0" w:name="_GoBack" w:displacedByCustomXml="next"/>
            <w:bookmarkEnd w:id="0" w:displacedByCustomXml="next"/>
          </w:sdtContent>
        </w:sdt>
      </w:tr>
      <w:tr w:rsidR="003235A7" w:rsidRPr="006F57E7" w14:paraId="09731C86" w14:textId="77777777" w:rsidTr="003235A7">
        <w:tc>
          <w:tcPr>
            <w:tcW w:w="9016" w:type="dxa"/>
          </w:tcPr>
          <w:p w14:paraId="2BF8704E" w14:textId="77777777" w:rsidR="003235A7" w:rsidRPr="006F57E7" w:rsidRDefault="003235A7" w:rsidP="006F57E7">
            <w:r w:rsidRPr="006F57E7">
              <w:rPr>
                <w:u w:val="single"/>
              </w:rPr>
              <w:lastRenderedPageBreak/>
              <w:t>Further reading</w:t>
            </w:r>
            <w:r w:rsidRPr="006F57E7">
              <w:t>:</w:t>
            </w:r>
          </w:p>
          <w:sdt>
            <w:sdtPr>
              <w:alias w:val="Further reading"/>
              <w:tag w:val="furtherReading"/>
              <w:id w:val="-1516217107"/>
              <w:placeholder>
                <w:docPart w:val="D8F6AEFA97E14743A55ECF64960A9754"/>
              </w:placeholder>
            </w:sdtPr>
            <w:sdtEndPr/>
            <w:sdtContent>
              <w:p w14:paraId="13853836" w14:textId="401D66D6" w:rsidR="001F40C7" w:rsidRPr="006F57E7" w:rsidRDefault="00994832" w:rsidP="006F57E7">
                <w:sdt>
                  <w:sdtPr>
                    <w:id w:val="1323616298"/>
                    <w:citation/>
                  </w:sdtPr>
                  <w:sdtEndPr/>
                  <w:sdtContent>
                    <w:r w:rsidR="001F40C7" w:rsidRPr="006F57E7">
                      <w:fldChar w:fldCharType="begin"/>
                    </w:r>
                    <w:r w:rsidR="001F40C7" w:rsidRPr="006F57E7">
                      <w:rPr>
                        <w:lang w:val="en-US"/>
                      </w:rPr>
                      <w:instrText xml:space="preserve"> CITATION Kje09 \l 1033 </w:instrText>
                    </w:r>
                    <w:r w:rsidR="001F40C7" w:rsidRPr="006F57E7">
                      <w:fldChar w:fldCharType="separate"/>
                    </w:r>
                    <w:r w:rsidR="001F40C7" w:rsidRPr="006F57E7">
                      <w:rPr>
                        <w:noProof/>
                        <w:lang w:val="en-US"/>
                      </w:rPr>
                      <w:t>(Kjerkegaard)</w:t>
                    </w:r>
                    <w:r w:rsidR="001F40C7" w:rsidRPr="006F57E7">
                      <w:fldChar w:fldCharType="end"/>
                    </w:r>
                  </w:sdtContent>
                </w:sdt>
              </w:p>
              <w:p w14:paraId="78CA2317" w14:textId="77777777" w:rsidR="001F40C7" w:rsidRPr="006F57E7" w:rsidRDefault="001F40C7" w:rsidP="006F57E7"/>
              <w:p w14:paraId="7DB12163" w14:textId="77777777" w:rsidR="001F40C7" w:rsidRPr="006F57E7" w:rsidRDefault="00994832" w:rsidP="006F57E7">
                <w:sdt>
                  <w:sdtPr>
                    <w:id w:val="1714314445"/>
                    <w:citation/>
                  </w:sdtPr>
                  <w:sdtEndPr/>
                  <w:sdtContent>
                    <w:r w:rsidR="001F40C7" w:rsidRPr="006F57E7">
                      <w:fldChar w:fldCharType="begin"/>
                    </w:r>
                    <w:r w:rsidR="001F40C7" w:rsidRPr="006F57E7">
                      <w:rPr>
                        <w:lang w:val="en-US"/>
                      </w:rPr>
                      <w:instrText xml:space="preserve"> CITATION Kre04 \l 1033 </w:instrText>
                    </w:r>
                    <w:r w:rsidR="001F40C7" w:rsidRPr="006F57E7">
                      <w:fldChar w:fldCharType="separate"/>
                    </w:r>
                    <w:r w:rsidR="001F40C7" w:rsidRPr="006F57E7">
                      <w:rPr>
                        <w:noProof/>
                        <w:lang w:val="en-US"/>
                      </w:rPr>
                      <w:t>(Kreutzfelt)</w:t>
                    </w:r>
                    <w:r w:rsidR="001F40C7" w:rsidRPr="006F57E7">
                      <w:fldChar w:fldCharType="end"/>
                    </w:r>
                  </w:sdtContent>
                </w:sdt>
              </w:p>
              <w:p w14:paraId="0F5AD2DF" w14:textId="77777777" w:rsidR="001F40C7" w:rsidRPr="006F57E7" w:rsidRDefault="001F40C7" w:rsidP="006F57E7"/>
              <w:p w14:paraId="1D0950F2" w14:textId="0739F172" w:rsidR="003235A7" w:rsidRPr="006F57E7" w:rsidRDefault="00994832" w:rsidP="006F57E7">
                <w:sdt>
                  <w:sdtPr>
                    <w:id w:val="-50010420"/>
                    <w:citation/>
                  </w:sdtPr>
                  <w:sdtEndPr/>
                  <w:sdtContent>
                    <w:r w:rsidR="001F40C7" w:rsidRPr="006F57E7">
                      <w:fldChar w:fldCharType="begin"/>
                    </w:r>
                    <w:r w:rsidR="001F40C7" w:rsidRPr="006F57E7">
                      <w:rPr>
                        <w:lang w:val="en-US"/>
                      </w:rPr>
                      <w:instrText xml:space="preserve">CITATION Mad04 \l 1033 </w:instrText>
                    </w:r>
                    <w:r w:rsidR="001F40C7" w:rsidRPr="006F57E7">
                      <w:fldChar w:fldCharType="separate"/>
                    </w:r>
                    <w:r w:rsidR="001F40C7" w:rsidRPr="006F57E7">
                      <w:rPr>
                        <w:noProof/>
                        <w:lang w:val="en-US"/>
                      </w:rPr>
                      <w:t>(Madsen)</w:t>
                    </w:r>
                    <w:r w:rsidR="001F40C7" w:rsidRPr="006F57E7">
                      <w:fldChar w:fldCharType="end"/>
                    </w:r>
                  </w:sdtContent>
                </w:sdt>
              </w:p>
            </w:sdtContent>
          </w:sdt>
        </w:tc>
      </w:tr>
    </w:tbl>
    <w:p w14:paraId="2019F488" w14:textId="77777777" w:rsidR="00C27FAB" w:rsidRPr="006F57E7" w:rsidRDefault="00C27FAB" w:rsidP="006F57E7">
      <w:pPr>
        <w:spacing w:after="0" w:line="240" w:lineRule="auto"/>
      </w:pPr>
    </w:p>
    <w:sectPr w:rsidR="00C27FAB" w:rsidRPr="006F57E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DFAC92" w14:textId="77777777" w:rsidR="00BA58D5" w:rsidRDefault="00BA58D5" w:rsidP="007A0D55">
      <w:pPr>
        <w:spacing w:after="0" w:line="240" w:lineRule="auto"/>
      </w:pPr>
      <w:r>
        <w:separator/>
      </w:r>
    </w:p>
  </w:endnote>
  <w:endnote w:type="continuationSeparator" w:id="0">
    <w:p w14:paraId="71B7ED4D" w14:textId="77777777" w:rsidR="00BA58D5" w:rsidRDefault="00BA58D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C6D38F" w14:textId="77777777" w:rsidR="00BA58D5" w:rsidRDefault="00BA58D5" w:rsidP="007A0D55">
      <w:pPr>
        <w:spacing w:after="0" w:line="240" w:lineRule="auto"/>
      </w:pPr>
      <w:r>
        <w:separator/>
      </w:r>
    </w:p>
  </w:footnote>
  <w:footnote w:type="continuationSeparator" w:id="0">
    <w:p w14:paraId="6AE3D165" w14:textId="77777777" w:rsidR="00BA58D5" w:rsidRDefault="00BA58D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54A9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CB244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9356CC4"/>
    <w:multiLevelType w:val="hybridMultilevel"/>
    <w:tmpl w:val="0E3A3222"/>
    <w:lvl w:ilvl="0" w:tplc="F26E1558">
      <w:start w:val="1"/>
      <w:numFmt w:val="decimal"/>
      <w:lvlText w:val="%1."/>
      <w:lvlJc w:val="left"/>
      <w:pPr>
        <w:ind w:left="720" w:hanging="360"/>
      </w:pPr>
      <w:rPr>
        <w:rFonts w:asciiTheme="minorHAnsi" w:hAnsiTheme="minorHAnsi"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0D010678"/>
    <w:multiLevelType w:val="hybridMultilevel"/>
    <w:tmpl w:val="5EEE606C"/>
    <w:lvl w:ilvl="0" w:tplc="F9E692B2">
      <w:start w:val="1"/>
      <w:numFmt w:val="decimal"/>
      <w:lvlText w:val="%1"/>
      <w:lvlJc w:val="left"/>
      <w:pPr>
        <w:ind w:left="720" w:hanging="360"/>
      </w:pPr>
      <w:rPr>
        <w:rFonts w:asciiTheme="minorHAnsi" w:hAnsiTheme="minorHAnsi"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8F6789E"/>
    <w:multiLevelType w:val="hybridMultilevel"/>
    <w:tmpl w:val="A076513E"/>
    <w:lvl w:ilvl="0" w:tplc="CCBCD2C6">
      <w:start w:val="1"/>
      <w:numFmt w:val="decimal"/>
      <w:lvlText w:val="%1"/>
      <w:lvlJc w:val="left"/>
      <w:pPr>
        <w:ind w:left="1080" w:hanging="360"/>
      </w:pPr>
      <w:rPr>
        <w:rFonts w:asciiTheme="minorHAnsi" w:hAnsiTheme="minorHAnsi"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nsid w:val="7FC1666F"/>
    <w:multiLevelType w:val="hybridMultilevel"/>
    <w:tmpl w:val="3C34EAC6"/>
    <w:lvl w:ilvl="0" w:tplc="A1107642">
      <w:start w:val="1"/>
      <w:numFmt w:val="decimal"/>
      <w:lvlText w:val="%1."/>
      <w:lvlJc w:val="left"/>
      <w:pPr>
        <w:ind w:left="720" w:hanging="360"/>
      </w:pPr>
      <w:rPr>
        <w:rFonts w:asciiTheme="minorHAnsi" w:hAnsiTheme="minorHAnsi"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81B"/>
    <w:rsid w:val="00032559"/>
    <w:rsid w:val="00052040"/>
    <w:rsid w:val="000B25AE"/>
    <w:rsid w:val="000B55AB"/>
    <w:rsid w:val="000D24DC"/>
    <w:rsid w:val="00101B2E"/>
    <w:rsid w:val="00116FA0"/>
    <w:rsid w:val="0015114C"/>
    <w:rsid w:val="001A21F3"/>
    <w:rsid w:val="001A2537"/>
    <w:rsid w:val="001A6A06"/>
    <w:rsid w:val="001F40C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57E7"/>
    <w:rsid w:val="0073481B"/>
    <w:rsid w:val="007411B9"/>
    <w:rsid w:val="00780D95"/>
    <w:rsid w:val="00780DC7"/>
    <w:rsid w:val="007A0D55"/>
    <w:rsid w:val="007B3377"/>
    <w:rsid w:val="007E5F44"/>
    <w:rsid w:val="00821DE3"/>
    <w:rsid w:val="00846CE1"/>
    <w:rsid w:val="008A5B87"/>
    <w:rsid w:val="00922950"/>
    <w:rsid w:val="00994832"/>
    <w:rsid w:val="009A7264"/>
    <w:rsid w:val="009D1606"/>
    <w:rsid w:val="009E18A1"/>
    <w:rsid w:val="009E73D7"/>
    <w:rsid w:val="00A27D2C"/>
    <w:rsid w:val="00A76FD9"/>
    <w:rsid w:val="00AB436D"/>
    <w:rsid w:val="00AD2F24"/>
    <w:rsid w:val="00AD4844"/>
    <w:rsid w:val="00B219AE"/>
    <w:rsid w:val="00B33145"/>
    <w:rsid w:val="00B574C9"/>
    <w:rsid w:val="00BA58D5"/>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22D4"/>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AF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4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81B"/>
    <w:rPr>
      <w:rFonts w:ascii="Tahoma" w:hAnsi="Tahoma" w:cs="Tahoma"/>
      <w:sz w:val="16"/>
      <w:szCs w:val="16"/>
    </w:rPr>
  </w:style>
  <w:style w:type="paragraph" w:styleId="Caption">
    <w:name w:val="caption"/>
    <w:basedOn w:val="Normal"/>
    <w:next w:val="Normal"/>
    <w:uiPriority w:val="35"/>
    <w:semiHidden/>
    <w:qFormat/>
    <w:rsid w:val="0073481B"/>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3481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4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81B"/>
    <w:rPr>
      <w:rFonts w:ascii="Tahoma" w:hAnsi="Tahoma" w:cs="Tahoma"/>
      <w:sz w:val="16"/>
      <w:szCs w:val="16"/>
    </w:rPr>
  </w:style>
  <w:style w:type="paragraph" w:styleId="Caption">
    <w:name w:val="caption"/>
    <w:basedOn w:val="Normal"/>
    <w:next w:val="Normal"/>
    <w:uiPriority w:val="35"/>
    <w:semiHidden/>
    <w:qFormat/>
    <w:rsid w:val="0073481B"/>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348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11B38C3A614291BB9345C6F8F25AB8"/>
        <w:category>
          <w:name w:val="General"/>
          <w:gallery w:val="placeholder"/>
        </w:category>
        <w:types>
          <w:type w:val="bbPlcHdr"/>
        </w:types>
        <w:behaviors>
          <w:behavior w:val="content"/>
        </w:behaviors>
        <w:guid w:val="{0879346F-E326-45F1-924D-4412982E6E16}"/>
      </w:docPartPr>
      <w:docPartBody>
        <w:p w:rsidR="0012694A" w:rsidRDefault="00725FC3">
          <w:pPr>
            <w:pStyle w:val="E911B38C3A614291BB9345C6F8F25AB8"/>
          </w:pPr>
          <w:r w:rsidRPr="00CC586D">
            <w:rPr>
              <w:rStyle w:val="PlaceholderText"/>
              <w:b/>
              <w:color w:val="FFFFFF" w:themeColor="background1"/>
            </w:rPr>
            <w:t>[Salutation]</w:t>
          </w:r>
        </w:p>
      </w:docPartBody>
    </w:docPart>
    <w:docPart>
      <w:docPartPr>
        <w:name w:val="4B6BA27254294E2E924F7E101FDAB736"/>
        <w:category>
          <w:name w:val="General"/>
          <w:gallery w:val="placeholder"/>
        </w:category>
        <w:types>
          <w:type w:val="bbPlcHdr"/>
        </w:types>
        <w:behaviors>
          <w:behavior w:val="content"/>
        </w:behaviors>
        <w:guid w:val="{44EF59DC-0F82-40C8-ADDE-8596F4277434}"/>
      </w:docPartPr>
      <w:docPartBody>
        <w:p w:rsidR="0012694A" w:rsidRDefault="00725FC3">
          <w:pPr>
            <w:pStyle w:val="4B6BA27254294E2E924F7E101FDAB736"/>
          </w:pPr>
          <w:r>
            <w:rPr>
              <w:rStyle w:val="PlaceholderText"/>
            </w:rPr>
            <w:t>[First name]</w:t>
          </w:r>
        </w:p>
      </w:docPartBody>
    </w:docPart>
    <w:docPart>
      <w:docPartPr>
        <w:name w:val="05BCF8BCA4E245EBB02E4708013C083B"/>
        <w:category>
          <w:name w:val="General"/>
          <w:gallery w:val="placeholder"/>
        </w:category>
        <w:types>
          <w:type w:val="bbPlcHdr"/>
        </w:types>
        <w:behaviors>
          <w:behavior w:val="content"/>
        </w:behaviors>
        <w:guid w:val="{50C1EE6A-3D67-43DD-9A92-7EF08E1073F3}"/>
      </w:docPartPr>
      <w:docPartBody>
        <w:p w:rsidR="0012694A" w:rsidRDefault="00725FC3">
          <w:pPr>
            <w:pStyle w:val="05BCF8BCA4E245EBB02E4708013C083B"/>
          </w:pPr>
          <w:r>
            <w:rPr>
              <w:rStyle w:val="PlaceholderText"/>
            </w:rPr>
            <w:t>[Middle name]</w:t>
          </w:r>
        </w:p>
      </w:docPartBody>
    </w:docPart>
    <w:docPart>
      <w:docPartPr>
        <w:name w:val="C943CB400BFC497BB0501542D1E25578"/>
        <w:category>
          <w:name w:val="General"/>
          <w:gallery w:val="placeholder"/>
        </w:category>
        <w:types>
          <w:type w:val="bbPlcHdr"/>
        </w:types>
        <w:behaviors>
          <w:behavior w:val="content"/>
        </w:behaviors>
        <w:guid w:val="{6ADA24FF-30C1-4A4C-AB0F-FA7CFC504146}"/>
      </w:docPartPr>
      <w:docPartBody>
        <w:p w:rsidR="0012694A" w:rsidRDefault="00725FC3">
          <w:pPr>
            <w:pStyle w:val="C943CB400BFC497BB0501542D1E25578"/>
          </w:pPr>
          <w:r>
            <w:rPr>
              <w:rStyle w:val="PlaceholderText"/>
            </w:rPr>
            <w:t>[Last name]</w:t>
          </w:r>
        </w:p>
      </w:docPartBody>
    </w:docPart>
    <w:docPart>
      <w:docPartPr>
        <w:name w:val="F0480F8D42684FBD92FD8700ABF7BE4D"/>
        <w:category>
          <w:name w:val="General"/>
          <w:gallery w:val="placeholder"/>
        </w:category>
        <w:types>
          <w:type w:val="bbPlcHdr"/>
        </w:types>
        <w:behaviors>
          <w:behavior w:val="content"/>
        </w:behaviors>
        <w:guid w:val="{7BA6E305-C466-4772-A1B1-C2B6EC56DA70}"/>
      </w:docPartPr>
      <w:docPartBody>
        <w:p w:rsidR="0012694A" w:rsidRDefault="00725FC3">
          <w:pPr>
            <w:pStyle w:val="F0480F8D42684FBD92FD8700ABF7BE4D"/>
          </w:pPr>
          <w:r>
            <w:rPr>
              <w:rStyle w:val="PlaceholderText"/>
            </w:rPr>
            <w:t>[Enter your biography]</w:t>
          </w:r>
        </w:p>
      </w:docPartBody>
    </w:docPart>
    <w:docPart>
      <w:docPartPr>
        <w:name w:val="A2B8D10C7F2B494FB5F0365461FAD35F"/>
        <w:category>
          <w:name w:val="General"/>
          <w:gallery w:val="placeholder"/>
        </w:category>
        <w:types>
          <w:type w:val="bbPlcHdr"/>
        </w:types>
        <w:behaviors>
          <w:behavior w:val="content"/>
        </w:behaviors>
        <w:guid w:val="{021DCCF9-5DAD-4F45-B84B-90B3C4A79DC5}"/>
      </w:docPartPr>
      <w:docPartBody>
        <w:p w:rsidR="0012694A" w:rsidRDefault="00725FC3">
          <w:pPr>
            <w:pStyle w:val="A2B8D10C7F2B494FB5F0365461FAD35F"/>
          </w:pPr>
          <w:r>
            <w:rPr>
              <w:rStyle w:val="PlaceholderText"/>
            </w:rPr>
            <w:t>[Enter the institution with which you are affiliated]</w:t>
          </w:r>
        </w:p>
      </w:docPartBody>
    </w:docPart>
    <w:docPart>
      <w:docPartPr>
        <w:name w:val="3B914A3C0FD64ACAA1FD614E015B0B3B"/>
        <w:category>
          <w:name w:val="General"/>
          <w:gallery w:val="placeholder"/>
        </w:category>
        <w:types>
          <w:type w:val="bbPlcHdr"/>
        </w:types>
        <w:behaviors>
          <w:behavior w:val="content"/>
        </w:behaviors>
        <w:guid w:val="{91C8080F-D37A-408E-8894-114D7EB048B0}"/>
      </w:docPartPr>
      <w:docPartBody>
        <w:p w:rsidR="0012694A" w:rsidRDefault="00725FC3">
          <w:pPr>
            <w:pStyle w:val="3B914A3C0FD64ACAA1FD614E015B0B3B"/>
          </w:pPr>
          <w:r w:rsidRPr="00EF74F7">
            <w:rPr>
              <w:b/>
              <w:color w:val="808080" w:themeColor="background1" w:themeShade="80"/>
            </w:rPr>
            <w:t>[Enter the headword for your article]</w:t>
          </w:r>
        </w:p>
      </w:docPartBody>
    </w:docPart>
    <w:docPart>
      <w:docPartPr>
        <w:name w:val="D2570130F2674D4F8BEB95744DD73E4D"/>
        <w:category>
          <w:name w:val="General"/>
          <w:gallery w:val="placeholder"/>
        </w:category>
        <w:types>
          <w:type w:val="bbPlcHdr"/>
        </w:types>
        <w:behaviors>
          <w:behavior w:val="content"/>
        </w:behaviors>
        <w:guid w:val="{E4B281D9-B108-4D9C-B890-559AE8B9EA11}"/>
      </w:docPartPr>
      <w:docPartBody>
        <w:p w:rsidR="0012694A" w:rsidRDefault="00725FC3">
          <w:pPr>
            <w:pStyle w:val="D2570130F2674D4F8BEB95744DD73E4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20629E94BB4521AFC1B7D232BC7096"/>
        <w:category>
          <w:name w:val="General"/>
          <w:gallery w:val="placeholder"/>
        </w:category>
        <w:types>
          <w:type w:val="bbPlcHdr"/>
        </w:types>
        <w:behaviors>
          <w:behavior w:val="content"/>
        </w:behaviors>
        <w:guid w:val="{7FFC0E73-E2B0-460F-907D-205648E9E458}"/>
      </w:docPartPr>
      <w:docPartBody>
        <w:p w:rsidR="0012694A" w:rsidRDefault="00725FC3">
          <w:pPr>
            <w:pStyle w:val="2620629E94BB4521AFC1B7D232BC709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F0E7E564EE437992019E45EA3A64B6"/>
        <w:category>
          <w:name w:val="General"/>
          <w:gallery w:val="placeholder"/>
        </w:category>
        <w:types>
          <w:type w:val="bbPlcHdr"/>
        </w:types>
        <w:behaviors>
          <w:behavior w:val="content"/>
        </w:behaviors>
        <w:guid w:val="{34E17BBE-A290-4601-B78B-0567BECB9354}"/>
      </w:docPartPr>
      <w:docPartBody>
        <w:p w:rsidR="0012694A" w:rsidRDefault="00725FC3">
          <w:pPr>
            <w:pStyle w:val="D6F0E7E564EE437992019E45EA3A64B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8F6AEFA97E14743A55ECF64960A9754"/>
        <w:category>
          <w:name w:val="General"/>
          <w:gallery w:val="placeholder"/>
        </w:category>
        <w:types>
          <w:type w:val="bbPlcHdr"/>
        </w:types>
        <w:behaviors>
          <w:behavior w:val="content"/>
        </w:behaviors>
        <w:guid w:val="{0692F2A5-FE76-4642-9C12-6E9F1E8B2FD3}"/>
      </w:docPartPr>
      <w:docPartBody>
        <w:p w:rsidR="0012694A" w:rsidRDefault="00725FC3">
          <w:pPr>
            <w:pStyle w:val="D8F6AEFA97E14743A55ECF64960A975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FC3"/>
    <w:rsid w:val="0012694A"/>
    <w:rsid w:val="00725FC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11B38C3A614291BB9345C6F8F25AB8">
    <w:name w:val="E911B38C3A614291BB9345C6F8F25AB8"/>
  </w:style>
  <w:style w:type="paragraph" w:customStyle="1" w:styleId="4B6BA27254294E2E924F7E101FDAB736">
    <w:name w:val="4B6BA27254294E2E924F7E101FDAB736"/>
  </w:style>
  <w:style w:type="paragraph" w:customStyle="1" w:styleId="05BCF8BCA4E245EBB02E4708013C083B">
    <w:name w:val="05BCF8BCA4E245EBB02E4708013C083B"/>
  </w:style>
  <w:style w:type="paragraph" w:customStyle="1" w:styleId="C943CB400BFC497BB0501542D1E25578">
    <w:name w:val="C943CB400BFC497BB0501542D1E25578"/>
  </w:style>
  <w:style w:type="paragraph" w:customStyle="1" w:styleId="F0480F8D42684FBD92FD8700ABF7BE4D">
    <w:name w:val="F0480F8D42684FBD92FD8700ABF7BE4D"/>
  </w:style>
  <w:style w:type="paragraph" w:customStyle="1" w:styleId="A2B8D10C7F2B494FB5F0365461FAD35F">
    <w:name w:val="A2B8D10C7F2B494FB5F0365461FAD35F"/>
  </w:style>
  <w:style w:type="paragraph" w:customStyle="1" w:styleId="3B914A3C0FD64ACAA1FD614E015B0B3B">
    <w:name w:val="3B914A3C0FD64ACAA1FD614E015B0B3B"/>
  </w:style>
  <w:style w:type="paragraph" w:customStyle="1" w:styleId="D2570130F2674D4F8BEB95744DD73E4D">
    <w:name w:val="D2570130F2674D4F8BEB95744DD73E4D"/>
  </w:style>
  <w:style w:type="paragraph" w:customStyle="1" w:styleId="2620629E94BB4521AFC1B7D232BC7096">
    <w:name w:val="2620629E94BB4521AFC1B7D232BC7096"/>
  </w:style>
  <w:style w:type="paragraph" w:customStyle="1" w:styleId="D6F0E7E564EE437992019E45EA3A64B6">
    <w:name w:val="D6F0E7E564EE437992019E45EA3A64B6"/>
  </w:style>
  <w:style w:type="paragraph" w:customStyle="1" w:styleId="D8F6AEFA97E14743A55ECF64960A9754">
    <w:name w:val="D8F6AEFA97E14743A55ECF64960A975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11B38C3A614291BB9345C6F8F25AB8">
    <w:name w:val="E911B38C3A614291BB9345C6F8F25AB8"/>
  </w:style>
  <w:style w:type="paragraph" w:customStyle="1" w:styleId="4B6BA27254294E2E924F7E101FDAB736">
    <w:name w:val="4B6BA27254294E2E924F7E101FDAB736"/>
  </w:style>
  <w:style w:type="paragraph" w:customStyle="1" w:styleId="05BCF8BCA4E245EBB02E4708013C083B">
    <w:name w:val="05BCF8BCA4E245EBB02E4708013C083B"/>
  </w:style>
  <w:style w:type="paragraph" w:customStyle="1" w:styleId="C943CB400BFC497BB0501542D1E25578">
    <w:name w:val="C943CB400BFC497BB0501542D1E25578"/>
  </w:style>
  <w:style w:type="paragraph" w:customStyle="1" w:styleId="F0480F8D42684FBD92FD8700ABF7BE4D">
    <w:name w:val="F0480F8D42684FBD92FD8700ABF7BE4D"/>
  </w:style>
  <w:style w:type="paragraph" w:customStyle="1" w:styleId="A2B8D10C7F2B494FB5F0365461FAD35F">
    <w:name w:val="A2B8D10C7F2B494FB5F0365461FAD35F"/>
  </w:style>
  <w:style w:type="paragraph" w:customStyle="1" w:styleId="3B914A3C0FD64ACAA1FD614E015B0B3B">
    <w:name w:val="3B914A3C0FD64ACAA1FD614E015B0B3B"/>
  </w:style>
  <w:style w:type="paragraph" w:customStyle="1" w:styleId="D2570130F2674D4F8BEB95744DD73E4D">
    <w:name w:val="D2570130F2674D4F8BEB95744DD73E4D"/>
  </w:style>
  <w:style w:type="paragraph" w:customStyle="1" w:styleId="2620629E94BB4521AFC1B7D232BC7096">
    <w:name w:val="2620629E94BB4521AFC1B7D232BC7096"/>
  </w:style>
  <w:style w:type="paragraph" w:customStyle="1" w:styleId="D6F0E7E564EE437992019E45EA3A64B6">
    <w:name w:val="D6F0E7E564EE437992019E45EA3A64B6"/>
  </w:style>
  <w:style w:type="paragraph" w:customStyle="1" w:styleId="D8F6AEFA97E14743A55ECF64960A9754">
    <w:name w:val="D8F6AEFA97E14743A55ECF64960A97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Kje09</b:Tag>
    <b:SourceType>Book</b:SourceType>
    <b:Guid>{EFB7767A-ED6D-44EB-B00F-E7DCE656D1C8}</b:Guid>
    <b:Author>
      <b:Artist>
        <b:NameList>
          <b:Person>
            <b:Last>Kjerkegaard</b:Last>
            <b:First>S.</b:First>
          </b:Person>
        </b:NameList>
      </b:Artist>
      <b:Author>
        <b:NameList>
          <b:Person>
            <b:Last>Kjerkegaard</b:Last>
            <b:First>S.</b:First>
          </b:Person>
        </b:NameList>
      </b:Author>
    </b:Author>
    <b:Title>Hørbylundemanden – Introduktion til Per Højholts forfatterskab</b:Title>
    <b:City>Aarhus</b:City>
    <b:Year>2009</b:Year>
    <b:Publisher>Aarhus Universitetsforlag</b:Publisher>
    <b:RefOrder>1</b:RefOrder>
  </b:Source>
  <b:Source>
    <b:Tag>Kre04</b:Tag>
    <b:SourceType>Book</b:SourceType>
    <b:Guid>{1A004565-887E-4F2B-8EBC-58CBAEF53216}</b:Guid>
    <b:Title>Mellem ørerne - PerFormer Højholt : mediekunst 1967</b:Title>
    <b:Year>2004</b:Year>
    <b:City>Copenhagen</b:City>
    <b:Publisher>Informations Forlag</b:Publisher>
    <b:Author>
      <b:Editor>
        <b:NameList>
          <b:Person>
            <b:Last>Kreutzfelt</b:Last>
            <b:First>J.</b:First>
            <b:Middle>et. al.</b:Middle>
          </b:Person>
        </b:NameList>
      </b:Editor>
    </b:Author>
    <b:RefOrder>2</b:RefOrder>
  </b:Source>
  <b:Source>
    <b:Tag>Mad04</b:Tag>
    <b:SourceType>Book</b:SourceType>
    <b:Guid>{1A96ABD9-99BF-44B2-B666-585DCE74FF4D}</b:Guid>
    <b:Author>
      <b:Author>
        <b:NameList>
          <b:Person>
            <b:Last>Madsen</b:Last>
            <b:First>C.</b:First>
          </b:Person>
        </b:NameList>
      </b:Author>
    </b:Author>
    <b:Title>Poesi, tanke &amp; natur. Per Højholts filosofi og digtning</b:Title>
    <b:Year>2004</b:Year>
    <b:City>Aarhus</b:City>
    <b:Publisher>Klim</b:Publisher>
    <b:RefOrder>3</b:RefOrder>
  </b:Source>
</b:Sources>
</file>

<file path=customXml/itemProps1.xml><?xml version="1.0" encoding="utf-8"?>
<ds:datastoreItem xmlns:ds="http://schemas.openxmlformats.org/officeDocument/2006/customXml" ds:itemID="{94A1D391-7B5A-554A-997D-4D7316D8E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30</TotalTime>
  <Pages>2</Pages>
  <Words>665</Words>
  <Characters>3791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2014-07-05T19:32:00Z</dcterms:created>
  <dcterms:modified xsi:type="dcterms:W3CDTF">2014-08-16T14:05:00Z</dcterms:modified>
</cp:coreProperties>
</file>