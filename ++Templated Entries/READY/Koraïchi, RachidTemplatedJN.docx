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4373D0" w14:textId="77777777" w:rsidTr="00922950">
        <w:tc>
          <w:tcPr>
            <w:tcW w:w="491" w:type="dxa"/>
            <w:vMerge w:val="restart"/>
            <w:shd w:val="clear" w:color="auto" w:fill="A6A6A6" w:themeFill="background1" w:themeFillShade="A6"/>
            <w:textDirection w:val="btLr"/>
          </w:tcPr>
          <w:p w14:paraId="0FCE6EB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7D4A1B6D0F514D92D97BD2484A18D5"/>
            </w:placeholder>
            <w:showingPlcHdr/>
            <w:dropDownList>
              <w:listItem w:displayText="Dr." w:value="Dr."/>
              <w:listItem w:displayText="Prof." w:value="Prof."/>
            </w:dropDownList>
          </w:sdtPr>
          <w:sdtEndPr/>
          <w:sdtContent>
            <w:tc>
              <w:tcPr>
                <w:tcW w:w="1259" w:type="dxa"/>
              </w:tcPr>
              <w:p w14:paraId="7D7AD1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B72D94CA5F0446A962824EA6296EA3"/>
            </w:placeholder>
            <w:text/>
          </w:sdtPr>
          <w:sdtEndPr/>
          <w:sdtContent>
            <w:tc>
              <w:tcPr>
                <w:tcW w:w="2073" w:type="dxa"/>
              </w:tcPr>
              <w:p w14:paraId="6BD26553" w14:textId="77777777" w:rsidR="00B574C9" w:rsidRDefault="00984D37" w:rsidP="00984D37">
                <w:r>
                  <w:t>Holiday</w:t>
                </w:r>
              </w:p>
            </w:tc>
          </w:sdtContent>
        </w:sdt>
        <w:sdt>
          <w:sdtPr>
            <w:alias w:val="Middle name"/>
            <w:tag w:val="authorMiddleName"/>
            <w:id w:val="-2076034781"/>
            <w:placeholder>
              <w:docPart w:val="8E4FD377F689DD4B9F547A7AE381771D"/>
            </w:placeholder>
            <w:showingPlcHdr/>
            <w:text/>
          </w:sdtPr>
          <w:sdtEndPr/>
          <w:sdtContent>
            <w:tc>
              <w:tcPr>
                <w:tcW w:w="2551" w:type="dxa"/>
              </w:tcPr>
              <w:p w14:paraId="0186112D" w14:textId="77777777" w:rsidR="00B574C9" w:rsidRDefault="00B574C9" w:rsidP="00922950">
                <w:r>
                  <w:rPr>
                    <w:rStyle w:val="PlaceholderText"/>
                  </w:rPr>
                  <w:t>[Middle name]</w:t>
                </w:r>
              </w:p>
            </w:tc>
          </w:sdtContent>
        </w:sdt>
        <w:sdt>
          <w:sdtPr>
            <w:alias w:val="Last name"/>
            <w:tag w:val="authorLastName"/>
            <w:id w:val="-1088529830"/>
            <w:placeholder>
              <w:docPart w:val="8EDD4A8351BF3A4C8B97FC5240CE6CDB"/>
            </w:placeholder>
            <w:text/>
          </w:sdtPr>
          <w:sdtEndPr/>
          <w:sdtContent>
            <w:tc>
              <w:tcPr>
                <w:tcW w:w="2642" w:type="dxa"/>
              </w:tcPr>
              <w:p w14:paraId="0F4D8DBE" w14:textId="77777777" w:rsidR="00B574C9" w:rsidRDefault="00984D37" w:rsidP="00984D37">
                <w:r>
                  <w:t>Powers</w:t>
                </w:r>
              </w:p>
            </w:tc>
          </w:sdtContent>
        </w:sdt>
      </w:tr>
      <w:tr w:rsidR="00B574C9" w14:paraId="1D728C0C" w14:textId="77777777" w:rsidTr="001A6A06">
        <w:trPr>
          <w:trHeight w:val="986"/>
        </w:trPr>
        <w:tc>
          <w:tcPr>
            <w:tcW w:w="491" w:type="dxa"/>
            <w:vMerge/>
            <w:shd w:val="clear" w:color="auto" w:fill="A6A6A6" w:themeFill="background1" w:themeFillShade="A6"/>
          </w:tcPr>
          <w:p w14:paraId="0FBEC3FA" w14:textId="77777777" w:rsidR="00B574C9" w:rsidRPr="001A6A06" w:rsidRDefault="00B574C9" w:rsidP="00CF1542">
            <w:pPr>
              <w:jc w:val="center"/>
              <w:rPr>
                <w:b/>
                <w:color w:val="FFFFFF" w:themeColor="background1"/>
              </w:rPr>
            </w:pPr>
          </w:p>
        </w:tc>
        <w:sdt>
          <w:sdtPr>
            <w:alias w:val="Biography"/>
            <w:tag w:val="authorBiography"/>
            <w:id w:val="938807824"/>
            <w:placeholder>
              <w:docPart w:val="42EBEB1587533F46ACD60CC05E5058FD"/>
            </w:placeholder>
            <w:showingPlcHdr/>
          </w:sdtPr>
          <w:sdtEndPr/>
          <w:sdtContent>
            <w:tc>
              <w:tcPr>
                <w:tcW w:w="8525" w:type="dxa"/>
                <w:gridSpan w:val="4"/>
              </w:tcPr>
              <w:p w14:paraId="2470FBA4" w14:textId="77777777" w:rsidR="00B574C9" w:rsidRDefault="00B574C9" w:rsidP="00922950">
                <w:r>
                  <w:rPr>
                    <w:rStyle w:val="PlaceholderText"/>
                  </w:rPr>
                  <w:t>[Enter your biography]</w:t>
                </w:r>
              </w:p>
            </w:tc>
          </w:sdtContent>
        </w:sdt>
      </w:tr>
      <w:tr w:rsidR="00B574C9" w14:paraId="532C6D6C" w14:textId="77777777" w:rsidTr="001A6A06">
        <w:trPr>
          <w:trHeight w:val="986"/>
        </w:trPr>
        <w:tc>
          <w:tcPr>
            <w:tcW w:w="491" w:type="dxa"/>
            <w:vMerge/>
            <w:shd w:val="clear" w:color="auto" w:fill="A6A6A6" w:themeFill="background1" w:themeFillShade="A6"/>
          </w:tcPr>
          <w:p w14:paraId="4E7372CD" w14:textId="77777777" w:rsidR="00B574C9" w:rsidRPr="001A6A06" w:rsidRDefault="00B574C9" w:rsidP="00CF1542">
            <w:pPr>
              <w:jc w:val="center"/>
              <w:rPr>
                <w:b/>
                <w:color w:val="FFFFFF" w:themeColor="background1"/>
              </w:rPr>
            </w:pPr>
          </w:p>
        </w:tc>
        <w:sdt>
          <w:sdtPr>
            <w:alias w:val="Affiliation"/>
            <w:tag w:val="affiliation"/>
            <w:id w:val="2012937915"/>
            <w:placeholder>
              <w:docPart w:val="65203A2D694DFB44B7E4E9BF9843DA3E"/>
            </w:placeholder>
            <w:showingPlcHdr/>
            <w:text/>
          </w:sdtPr>
          <w:sdtEndPr/>
          <w:sdtContent>
            <w:tc>
              <w:tcPr>
                <w:tcW w:w="8525" w:type="dxa"/>
                <w:gridSpan w:val="4"/>
              </w:tcPr>
              <w:p w14:paraId="3E07FAC7" w14:textId="77777777" w:rsidR="00B574C9" w:rsidRDefault="00B574C9" w:rsidP="00B574C9">
                <w:r>
                  <w:rPr>
                    <w:rStyle w:val="PlaceholderText"/>
                  </w:rPr>
                  <w:t>[Enter the institution with which you are affiliated]</w:t>
                </w:r>
              </w:p>
            </w:tc>
          </w:sdtContent>
        </w:sdt>
      </w:tr>
    </w:tbl>
    <w:p w14:paraId="6A6EAC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22650C" w14:textId="77777777" w:rsidTr="00244BB0">
        <w:tc>
          <w:tcPr>
            <w:tcW w:w="9016" w:type="dxa"/>
            <w:shd w:val="clear" w:color="auto" w:fill="A6A6A6" w:themeFill="background1" w:themeFillShade="A6"/>
            <w:tcMar>
              <w:top w:w="113" w:type="dxa"/>
              <w:bottom w:w="113" w:type="dxa"/>
            </w:tcMar>
          </w:tcPr>
          <w:p w14:paraId="32EA71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356A58" w14:textId="77777777" w:rsidTr="003F0D73">
        <w:sdt>
          <w:sdtPr>
            <w:alias w:val="Article headword"/>
            <w:tag w:val="articleHeadword"/>
            <w:id w:val="-361440020"/>
            <w:placeholder>
              <w:docPart w:val="E89469BF831F094F968DD142A7498A84"/>
            </w:placeholder>
            <w:text/>
          </w:sdtPr>
          <w:sdtEndPr/>
          <w:sdtContent>
            <w:tc>
              <w:tcPr>
                <w:tcW w:w="9016" w:type="dxa"/>
                <w:tcMar>
                  <w:top w:w="113" w:type="dxa"/>
                  <w:bottom w:w="113" w:type="dxa"/>
                </w:tcMar>
              </w:tcPr>
              <w:p w14:paraId="2D8B5B2C" w14:textId="77777777" w:rsidR="003F0D73" w:rsidRPr="00FB589A" w:rsidRDefault="00984D37" w:rsidP="002B057C">
                <w:proofErr w:type="spellStart"/>
                <w:r w:rsidRPr="00021A7C">
                  <w:rPr>
                    <w:lang w:val="en-US"/>
                  </w:rPr>
                  <w:t>Koraïchi</w:t>
                </w:r>
                <w:proofErr w:type="spellEnd"/>
                <w:r w:rsidRPr="00021A7C">
                  <w:rPr>
                    <w:lang w:val="en-US"/>
                  </w:rPr>
                  <w:t xml:space="preserve">, </w:t>
                </w:r>
                <w:proofErr w:type="spellStart"/>
                <w:r w:rsidRPr="00021A7C">
                  <w:rPr>
                    <w:lang w:val="en-US"/>
                  </w:rPr>
                  <w:t>Rachid</w:t>
                </w:r>
                <w:proofErr w:type="spellEnd"/>
                <w:r w:rsidRPr="00021A7C">
                  <w:rPr>
                    <w:lang w:val="en-US"/>
                  </w:rPr>
                  <w:t xml:space="preserve"> (1947--)</w:t>
                </w:r>
              </w:p>
            </w:tc>
          </w:sdtContent>
        </w:sdt>
      </w:tr>
      <w:tr w:rsidR="00464699" w14:paraId="07DB6259" w14:textId="77777777" w:rsidTr="007821B0">
        <w:sdt>
          <w:sdtPr>
            <w:alias w:val="Variant headwords"/>
            <w:tag w:val="variantHeadwords"/>
            <w:id w:val="173464402"/>
            <w:placeholder>
              <w:docPart w:val="27890F2C1E767449AD8DFCD599692861"/>
            </w:placeholder>
            <w:showingPlcHdr/>
          </w:sdtPr>
          <w:sdtEndPr/>
          <w:sdtContent>
            <w:tc>
              <w:tcPr>
                <w:tcW w:w="9016" w:type="dxa"/>
                <w:tcMar>
                  <w:top w:w="113" w:type="dxa"/>
                  <w:bottom w:w="113" w:type="dxa"/>
                </w:tcMar>
              </w:tcPr>
              <w:p w14:paraId="5A3D97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3AFD44" w14:textId="77777777" w:rsidTr="003F0D73">
        <w:sdt>
          <w:sdtPr>
            <w:alias w:val="Abstract"/>
            <w:tag w:val="abstract"/>
            <w:id w:val="-635871867"/>
            <w:placeholder>
              <w:docPart w:val="7215DF59DC1ACD42993021F126735F9D"/>
            </w:placeholder>
          </w:sdtPr>
          <w:sdtEndPr/>
          <w:sdtContent>
            <w:sdt>
              <w:sdtPr>
                <w:alias w:val="Article text"/>
                <w:tag w:val="articleText"/>
                <w:id w:val="2024745899"/>
                <w:placeholder>
                  <w:docPart w:val="BE09882ED95D8E48909C493D8A007DDE"/>
                </w:placeholder>
              </w:sdtPr>
              <w:sdtEndPr/>
              <w:sdtContent>
                <w:tc>
                  <w:tcPr>
                    <w:tcW w:w="9016" w:type="dxa"/>
                    <w:tcMar>
                      <w:top w:w="113" w:type="dxa"/>
                      <w:bottom w:w="113" w:type="dxa"/>
                    </w:tcMar>
                  </w:tcPr>
                  <w:p w14:paraId="06589AE5" w14:textId="77777777" w:rsidR="00E85A05" w:rsidRDefault="002B057C" w:rsidP="00E85A05">
                    <w:r>
                      <w:t xml:space="preserve">Born in </w:t>
                    </w:r>
                    <w:r w:rsidRPr="00816322">
                      <w:t xml:space="preserve">Ain </w:t>
                    </w:r>
                    <w:proofErr w:type="spellStart"/>
                    <w:r w:rsidRPr="00816322">
                      <w:t>Beida</w:t>
                    </w:r>
                    <w:proofErr w:type="spellEnd"/>
                    <w:r w:rsidRPr="00816322">
                      <w:t>, Algeria</w:t>
                    </w:r>
                    <w:r w:rsidRPr="00876EEE">
                      <w:t xml:space="preserve"> </w:t>
                    </w:r>
                    <w:r>
                      <w:t xml:space="preserve">to a Sufi family, </w:t>
                    </w:r>
                    <w:proofErr w:type="spellStart"/>
                    <w:r>
                      <w:t>Rachid</w:t>
                    </w:r>
                    <w:proofErr w:type="spellEnd"/>
                    <w:r>
                      <w:t xml:space="preserve"> </w:t>
                    </w:r>
                    <w:proofErr w:type="spellStart"/>
                    <w:r>
                      <w:t>Koraïchi’s</w:t>
                    </w:r>
                    <w:proofErr w:type="spellEnd"/>
                    <w:r>
                      <w:t xml:space="preserve"> </w:t>
                    </w:r>
                    <w:r w:rsidRPr="00876EEE">
                      <w:t>art is often framed within a tradition of Sufi spirituality in which aesthetics and metaphysics are intertwined. Writing and signs</w:t>
                    </w:r>
                    <w:r>
                      <w:t xml:space="preserve"> </w:t>
                    </w:r>
                    <w:r w:rsidRPr="00876EEE">
                      <w:t>hold sacred importanc</w:t>
                    </w:r>
                    <w:r>
                      <w:t xml:space="preserve">e for </w:t>
                    </w:r>
                    <w:proofErr w:type="spellStart"/>
                    <w:r>
                      <w:t>Koraïchi</w:t>
                    </w:r>
                    <w:proofErr w:type="spellEnd"/>
                    <w:r w:rsidRPr="00876EEE">
                      <w:t xml:space="preserve">, and calligraphy </w:t>
                    </w:r>
                    <w:r>
                      <w:t>often structures his works. Drawing from</w:t>
                    </w:r>
                    <w:r w:rsidRPr="00876EEE">
                      <w:t xml:space="preserve"> Arabic calligraphy, </w:t>
                    </w:r>
                    <w:proofErr w:type="spellStart"/>
                    <w:r w:rsidRPr="00876EEE">
                      <w:t>Koraïchi</w:t>
                    </w:r>
                    <w:proofErr w:type="spellEnd"/>
                    <w:r w:rsidRPr="00876EEE">
                      <w:t xml:space="preserve"> has cre</w:t>
                    </w:r>
                    <w:r>
                      <w:t>ated something of his own script –</w:t>
                    </w:r>
                    <w:r w:rsidRPr="00876EEE">
                      <w:t xml:space="preserve"> or graphic language</w:t>
                    </w:r>
                    <w:r>
                      <w:t xml:space="preserve"> –</w:t>
                    </w:r>
                    <w:r w:rsidRPr="00876EEE">
                      <w:t xml:space="preserve"> that include</w:t>
                    </w:r>
                    <w:r>
                      <w:t xml:space="preserve">s </w:t>
                    </w:r>
                    <w:proofErr w:type="spellStart"/>
                    <w:r>
                      <w:t>Amazigh</w:t>
                    </w:r>
                    <w:proofErr w:type="spellEnd"/>
                    <w:r>
                      <w:t xml:space="preserve"> and </w:t>
                    </w:r>
                    <w:proofErr w:type="spellStart"/>
                    <w:r>
                      <w:t>Tuareg</w:t>
                    </w:r>
                    <w:proofErr w:type="spellEnd"/>
                    <w:r>
                      <w:t xml:space="preserve"> letters, as well as</w:t>
                    </w:r>
                    <w:r w:rsidRPr="00876EEE">
                      <w:t xml:space="preserve"> mystical symbols. This calligraphy is sometimes legible</w:t>
                    </w:r>
                    <w:r>
                      <w:t xml:space="preserve">, but is often </w:t>
                    </w:r>
                    <w:r w:rsidRPr="00876EEE">
                      <w:t xml:space="preserve">abstracted with thick repetitions, becoming signs or figures. While </w:t>
                    </w:r>
                    <w:proofErr w:type="spellStart"/>
                    <w:r w:rsidRPr="00876EEE">
                      <w:t>Koraïchi</w:t>
                    </w:r>
                    <w:proofErr w:type="spellEnd"/>
                    <w:r w:rsidRPr="00876EEE">
                      <w:t xml:space="preserve"> is deeply tied to mystic and visual traditions</w:t>
                    </w:r>
                    <w:r>
                      <w:t>,</w:t>
                    </w:r>
                    <w:r w:rsidRPr="00876EEE">
                      <w:t xml:space="preserve"> and draws from the spiritual and artisanal heritage of the Maghreb, in his artwork these ideas and systems of communication are reworked to become something new. His work ranges from mystical, abstract works to direct political commentary in dialogue with revolutionary and liberation movements. </w:t>
                    </w:r>
                    <w:proofErr w:type="spellStart"/>
                    <w:r w:rsidRPr="00876EEE">
                      <w:t>Koraïchi’s</w:t>
                    </w:r>
                    <w:proofErr w:type="spellEnd"/>
                    <w:r w:rsidRPr="00876EEE">
                      <w:t xml:space="preserve"> diverse oeuvre encompasses everything from intimate prints to large-scale banners and installations. He works in varied media, including printmaking, paint, ceramics, and textiles. Beyond </w:t>
                    </w:r>
                    <w:proofErr w:type="spellStart"/>
                    <w:r w:rsidRPr="00876EEE">
                      <w:t>Koraïchi’s</w:t>
                    </w:r>
                    <w:proofErr w:type="spellEnd"/>
                    <w:r w:rsidRPr="00876EEE">
                      <w:t xml:space="preserve"> personal work, collaborations with writers and poets </w:t>
                    </w:r>
                    <w:r>
                      <w:t xml:space="preserve">such as </w:t>
                    </w:r>
                    <w:r w:rsidRPr="00876EEE">
                      <w:t xml:space="preserve">Mohammed Dib, </w:t>
                    </w:r>
                    <w:proofErr w:type="spellStart"/>
                    <w:r w:rsidRPr="00876EEE">
                      <w:t>Jamel</w:t>
                    </w:r>
                    <w:proofErr w:type="spellEnd"/>
                    <w:r w:rsidRPr="00876EEE">
                      <w:t xml:space="preserve"> </w:t>
                    </w:r>
                    <w:proofErr w:type="spellStart"/>
                    <w:r w:rsidRPr="00876EEE">
                      <w:t>Eddine</w:t>
                    </w:r>
                    <w:proofErr w:type="spellEnd"/>
                    <w:r w:rsidRPr="00876EEE">
                      <w:t xml:space="preserve"> </w:t>
                    </w:r>
                    <w:proofErr w:type="spellStart"/>
                    <w:r w:rsidRPr="00876EEE">
                      <w:t>Bencheikh</w:t>
                    </w:r>
                    <w:proofErr w:type="spellEnd"/>
                    <w:r w:rsidRPr="00876EEE">
                      <w:t xml:space="preserve">, René Char, Michel </w:t>
                    </w:r>
                    <w:proofErr w:type="spellStart"/>
                    <w:r w:rsidRPr="00876EEE">
                      <w:t>Butor</w:t>
                    </w:r>
                    <w:proofErr w:type="spellEnd"/>
                    <w:r w:rsidRPr="00876EEE">
                      <w:t xml:space="preserve">, and Mahmoud </w:t>
                    </w:r>
                    <w:proofErr w:type="spellStart"/>
                    <w:r w:rsidRPr="00876EEE">
                      <w:t>Darwish</w:t>
                    </w:r>
                    <w:proofErr w:type="spellEnd"/>
                    <w:r>
                      <w:t xml:space="preserve">, </w:t>
                    </w:r>
                    <w:r w:rsidRPr="00876EEE">
                      <w:t xml:space="preserve">have been an important part of his </w:t>
                    </w:r>
                    <w:r>
                      <w:t>legacy</w:t>
                    </w:r>
                    <w:r w:rsidRPr="00876EEE">
                      <w:t xml:space="preserve">. A number of </w:t>
                    </w:r>
                    <w:proofErr w:type="spellStart"/>
                    <w:r w:rsidRPr="00876EEE">
                      <w:t>Koraïchi’s</w:t>
                    </w:r>
                    <w:proofErr w:type="spellEnd"/>
                    <w:r w:rsidRPr="00876EEE">
                      <w:t xml:space="preserve"> works have also been executed in collaboration with North African artisans trained in traditional techniques, as in dying, weaving, or pottery. </w:t>
                    </w:r>
                  </w:p>
                </w:tc>
              </w:sdtContent>
            </w:sdt>
            <w:bookmarkStart w:id="0" w:name="_GoBack" w:displacedByCustomXml="next"/>
            <w:bookmarkEnd w:id="0" w:displacedByCustomXml="next"/>
          </w:sdtContent>
        </w:sdt>
      </w:tr>
      <w:tr w:rsidR="003F0D73" w14:paraId="6505DE83" w14:textId="77777777" w:rsidTr="003F0D73">
        <w:sdt>
          <w:sdtPr>
            <w:alias w:val="Article text"/>
            <w:tag w:val="articleText"/>
            <w:id w:val="634067588"/>
            <w:placeholder>
              <w:docPart w:val="E3F41141CC109040A10521266F320AF3"/>
            </w:placeholder>
          </w:sdtPr>
          <w:sdtEndPr/>
          <w:sdtContent>
            <w:tc>
              <w:tcPr>
                <w:tcW w:w="9016" w:type="dxa"/>
                <w:tcMar>
                  <w:top w:w="113" w:type="dxa"/>
                  <w:bottom w:w="113" w:type="dxa"/>
                </w:tcMar>
              </w:tcPr>
              <w:p w14:paraId="4212C46A" w14:textId="77777777" w:rsidR="003F0D73" w:rsidRDefault="002B057C" w:rsidP="00C27FAB">
                <w:r>
                  <w:t xml:space="preserve">Born </w:t>
                </w:r>
                <w:r w:rsidR="00984D37">
                  <w:t xml:space="preserve">in </w:t>
                </w:r>
                <w:r w:rsidR="00984D37" w:rsidRPr="00816322">
                  <w:t xml:space="preserve">Ain </w:t>
                </w:r>
                <w:proofErr w:type="spellStart"/>
                <w:r w:rsidR="00984D37" w:rsidRPr="00816322">
                  <w:t>Beida</w:t>
                </w:r>
                <w:proofErr w:type="spellEnd"/>
                <w:r w:rsidR="00984D37" w:rsidRPr="00816322">
                  <w:t>, Algeria</w:t>
                </w:r>
                <w:r w:rsidR="00984D37" w:rsidRPr="00876EEE">
                  <w:t xml:space="preserve"> </w:t>
                </w:r>
                <w:r w:rsidR="00984D37">
                  <w:t>to</w:t>
                </w:r>
                <w:r>
                  <w:t xml:space="preserve"> a Sufi family, </w:t>
                </w:r>
                <w:proofErr w:type="spellStart"/>
                <w:r>
                  <w:t>Rachid</w:t>
                </w:r>
                <w:proofErr w:type="spellEnd"/>
                <w:r>
                  <w:t xml:space="preserve"> </w:t>
                </w:r>
                <w:proofErr w:type="spellStart"/>
                <w:r>
                  <w:t>Koraïchi’s</w:t>
                </w:r>
                <w:proofErr w:type="spellEnd"/>
                <w:r>
                  <w:t xml:space="preserve"> </w:t>
                </w:r>
                <w:r w:rsidR="00984D37" w:rsidRPr="00876EEE">
                  <w:t>art is often framed within a tradition of Sufi spirituality in which aesthetics and metaphysics are intertwined. Writing and signs</w:t>
                </w:r>
                <w:r>
                  <w:t xml:space="preserve"> </w:t>
                </w:r>
                <w:r w:rsidR="00984D37" w:rsidRPr="00876EEE">
                  <w:t>hold sacred importanc</w:t>
                </w:r>
                <w:r>
                  <w:t xml:space="preserve">e for </w:t>
                </w:r>
                <w:proofErr w:type="spellStart"/>
                <w:r>
                  <w:t>Koraïchi</w:t>
                </w:r>
                <w:proofErr w:type="spellEnd"/>
                <w:r w:rsidR="00984D37" w:rsidRPr="00876EEE">
                  <w:t xml:space="preserve">, and calligraphy </w:t>
                </w:r>
                <w:r>
                  <w:t>often structures</w:t>
                </w:r>
                <w:r w:rsidR="00984D37">
                  <w:t xml:space="preserve"> his work</w:t>
                </w:r>
                <w:r>
                  <w:t>s</w:t>
                </w:r>
                <w:r w:rsidR="00984D37">
                  <w:t>. Drawing from</w:t>
                </w:r>
                <w:r w:rsidR="00984D37" w:rsidRPr="00876EEE">
                  <w:t xml:space="preserve"> Arabic calligraphy, </w:t>
                </w:r>
                <w:proofErr w:type="spellStart"/>
                <w:r w:rsidR="00984D37" w:rsidRPr="00876EEE">
                  <w:t>Koraïchi</w:t>
                </w:r>
                <w:proofErr w:type="spellEnd"/>
                <w:r w:rsidR="00984D37" w:rsidRPr="00876EEE">
                  <w:t xml:space="preserve"> has cre</w:t>
                </w:r>
                <w:r>
                  <w:t>ated something of his own script –</w:t>
                </w:r>
                <w:r w:rsidR="00984D37" w:rsidRPr="00876EEE">
                  <w:t xml:space="preserve"> or graphic language</w:t>
                </w:r>
                <w:r>
                  <w:t xml:space="preserve"> –</w:t>
                </w:r>
                <w:r w:rsidR="00984D37" w:rsidRPr="00876EEE">
                  <w:t xml:space="preserve"> that include</w:t>
                </w:r>
                <w:r>
                  <w:t xml:space="preserve">s </w:t>
                </w:r>
                <w:proofErr w:type="spellStart"/>
                <w:r>
                  <w:t>Amazigh</w:t>
                </w:r>
                <w:proofErr w:type="spellEnd"/>
                <w:r>
                  <w:t xml:space="preserve"> and </w:t>
                </w:r>
                <w:proofErr w:type="spellStart"/>
                <w:r>
                  <w:t>Tuareg</w:t>
                </w:r>
                <w:proofErr w:type="spellEnd"/>
                <w:r>
                  <w:t xml:space="preserve"> letters, as well as</w:t>
                </w:r>
                <w:r w:rsidR="00984D37" w:rsidRPr="00876EEE">
                  <w:t xml:space="preserve"> mystical symbols. This calligraphy is sometimes legible</w:t>
                </w:r>
                <w:r>
                  <w:t xml:space="preserve">, but is often </w:t>
                </w:r>
                <w:r w:rsidR="00984D37" w:rsidRPr="00876EEE">
                  <w:t xml:space="preserve">abstracted with thick repetitions, becoming signs or figures. While </w:t>
                </w:r>
                <w:proofErr w:type="spellStart"/>
                <w:r w:rsidR="00984D37" w:rsidRPr="00876EEE">
                  <w:t>Koraïchi</w:t>
                </w:r>
                <w:proofErr w:type="spellEnd"/>
                <w:r w:rsidR="00984D37" w:rsidRPr="00876EEE">
                  <w:t xml:space="preserve"> is deeply tied to mystic and visual traditions</w:t>
                </w:r>
                <w:r>
                  <w:t>,</w:t>
                </w:r>
                <w:r w:rsidR="00984D37" w:rsidRPr="00876EEE">
                  <w:t xml:space="preserve"> and draws from the spiritual and </w:t>
                </w:r>
                <w:r w:rsidRPr="00876EEE">
                  <w:t>artisanal</w:t>
                </w:r>
                <w:r w:rsidR="00984D37" w:rsidRPr="00876EEE">
                  <w:t xml:space="preserve"> heritage of the Maghreb, in his artwork these ideas and systems of communication are reworked to become something new. His work ranges from mystical, abstract works to direct political commentary in dialogue with revolutionary and liberation movements. </w:t>
                </w:r>
                <w:proofErr w:type="spellStart"/>
                <w:r w:rsidR="00984D37" w:rsidRPr="00876EEE">
                  <w:t>Koraïchi’s</w:t>
                </w:r>
                <w:proofErr w:type="spellEnd"/>
                <w:r w:rsidR="00984D37" w:rsidRPr="00876EEE">
                  <w:t xml:space="preserve"> diverse oeuvre encompasses everything from intimate prints to large-scale banners and installations. He works in varied media, including printmaking, paint, ceramics, and textiles. Beyond </w:t>
                </w:r>
                <w:proofErr w:type="spellStart"/>
                <w:r w:rsidR="00984D37" w:rsidRPr="00876EEE">
                  <w:t>Koraïchi’s</w:t>
                </w:r>
                <w:proofErr w:type="spellEnd"/>
                <w:r w:rsidR="00984D37" w:rsidRPr="00876EEE">
                  <w:t xml:space="preserve"> personal work, collaborations with writers and poets </w:t>
                </w:r>
                <w:r>
                  <w:t xml:space="preserve">such as </w:t>
                </w:r>
                <w:r w:rsidR="00984D37" w:rsidRPr="00876EEE">
                  <w:t xml:space="preserve">Mohammed Dib, </w:t>
                </w:r>
                <w:proofErr w:type="spellStart"/>
                <w:r w:rsidR="00984D37" w:rsidRPr="00876EEE">
                  <w:t>Jamel</w:t>
                </w:r>
                <w:proofErr w:type="spellEnd"/>
                <w:r w:rsidR="00984D37" w:rsidRPr="00876EEE">
                  <w:t xml:space="preserve"> </w:t>
                </w:r>
                <w:proofErr w:type="spellStart"/>
                <w:r w:rsidR="00984D37" w:rsidRPr="00876EEE">
                  <w:t>Eddine</w:t>
                </w:r>
                <w:proofErr w:type="spellEnd"/>
                <w:r w:rsidR="00984D37" w:rsidRPr="00876EEE">
                  <w:t xml:space="preserve"> </w:t>
                </w:r>
                <w:proofErr w:type="spellStart"/>
                <w:r w:rsidR="00984D37" w:rsidRPr="00876EEE">
                  <w:t>Bencheikh</w:t>
                </w:r>
                <w:proofErr w:type="spellEnd"/>
                <w:r w:rsidR="00984D37" w:rsidRPr="00876EEE">
                  <w:t xml:space="preserve">, René Char, Michel </w:t>
                </w:r>
                <w:proofErr w:type="spellStart"/>
                <w:r w:rsidR="00984D37" w:rsidRPr="00876EEE">
                  <w:t>Butor</w:t>
                </w:r>
                <w:proofErr w:type="spellEnd"/>
                <w:r w:rsidR="00984D37" w:rsidRPr="00876EEE">
                  <w:t xml:space="preserve">, and Mahmoud </w:t>
                </w:r>
                <w:proofErr w:type="spellStart"/>
                <w:r w:rsidR="00984D37" w:rsidRPr="00876EEE">
                  <w:t>Darwish</w:t>
                </w:r>
                <w:proofErr w:type="spellEnd"/>
                <w:r>
                  <w:t xml:space="preserve">, </w:t>
                </w:r>
                <w:r w:rsidRPr="00876EEE">
                  <w:t xml:space="preserve">have been an important part of his </w:t>
                </w:r>
                <w:r>
                  <w:t>legacy</w:t>
                </w:r>
                <w:r w:rsidR="00984D37" w:rsidRPr="00876EEE">
                  <w:t xml:space="preserve">. A number of </w:t>
                </w:r>
                <w:proofErr w:type="spellStart"/>
                <w:r w:rsidR="00984D37" w:rsidRPr="00876EEE">
                  <w:t>Koraïchi’s</w:t>
                </w:r>
                <w:proofErr w:type="spellEnd"/>
                <w:r w:rsidR="00984D37" w:rsidRPr="00876EEE">
                  <w:t xml:space="preserve"> works have also been executed in collaboration with North African artisans trained in traditional techniques, as in dying, weaving, or pottery. </w:t>
                </w:r>
              </w:p>
            </w:tc>
          </w:sdtContent>
        </w:sdt>
      </w:tr>
      <w:tr w:rsidR="003235A7" w14:paraId="1D859803" w14:textId="77777777" w:rsidTr="003235A7">
        <w:tc>
          <w:tcPr>
            <w:tcW w:w="9016" w:type="dxa"/>
          </w:tcPr>
          <w:p w14:paraId="2D3636C9" w14:textId="77777777" w:rsidR="00984D37" w:rsidRDefault="003235A7" w:rsidP="008A5B87">
            <w:r w:rsidRPr="0015114C">
              <w:rPr>
                <w:u w:val="single"/>
              </w:rPr>
              <w:t>Further reading</w:t>
            </w:r>
            <w:r>
              <w:t>:</w:t>
            </w:r>
          </w:p>
          <w:sdt>
            <w:sdtPr>
              <w:alias w:val="Further reading"/>
              <w:tag w:val="furtherReading"/>
              <w:id w:val="-1516217107"/>
              <w:placeholder>
                <w:docPart w:val="7C70E30FB9852447842D8D04BD385352"/>
              </w:placeholder>
            </w:sdtPr>
            <w:sdtEndPr/>
            <w:sdtContent>
              <w:p w14:paraId="13E085C7" w14:textId="77777777" w:rsidR="00984D37" w:rsidRDefault="002B057C" w:rsidP="00D34B96">
                <w:sdt>
                  <w:sdtPr>
                    <w:id w:val="-479928577"/>
                    <w:citation/>
                  </w:sdtPr>
                  <w:sdtEndPr/>
                  <w:sdtContent>
                    <w:r w:rsidR="00D34B96">
                      <w:fldChar w:fldCharType="begin"/>
                    </w:r>
                    <w:r w:rsidR="00D34B96">
                      <w:rPr>
                        <w:lang w:val="en-US"/>
                      </w:rPr>
                      <w:instrText xml:space="preserve"> CITATION Has01 \l 1033 </w:instrText>
                    </w:r>
                    <w:r w:rsidR="00D34B96">
                      <w:fldChar w:fldCharType="separate"/>
                    </w:r>
                    <w:r w:rsidR="00D34B96">
                      <w:rPr>
                        <w:noProof/>
                        <w:lang w:val="en-US"/>
                      </w:rPr>
                      <w:t xml:space="preserve"> </w:t>
                    </w:r>
                    <w:r w:rsidR="00D34B96" w:rsidRPr="00D34B96">
                      <w:rPr>
                        <w:noProof/>
                        <w:lang w:val="en-US"/>
                      </w:rPr>
                      <w:t>(Hassan, Dadi and Adelson)</w:t>
                    </w:r>
                    <w:r w:rsidR="00D34B96">
                      <w:fldChar w:fldCharType="end"/>
                    </w:r>
                  </w:sdtContent>
                </w:sdt>
              </w:p>
              <w:p w14:paraId="2778E515" w14:textId="77777777" w:rsidR="00D34B96" w:rsidRDefault="002B057C" w:rsidP="00D34B96">
                <w:sdt>
                  <w:sdtPr>
                    <w:id w:val="1699268987"/>
                    <w:citation/>
                  </w:sdtPr>
                  <w:sdtEndPr/>
                  <w:sdtContent>
                    <w:r w:rsidR="00D34B96">
                      <w:fldChar w:fldCharType="begin"/>
                    </w:r>
                    <w:r w:rsidR="00D34B96">
                      <w:rPr>
                        <w:lang w:val="en-US"/>
                      </w:rPr>
                      <w:instrText xml:space="preserve"> CITATION Los01 \l 1033 </w:instrText>
                    </w:r>
                    <w:r w:rsidR="00D34B96">
                      <w:fldChar w:fldCharType="separate"/>
                    </w:r>
                    <w:r w:rsidR="00D34B96" w:rsidRPr="00D34B96">
                      <w:rPr>
                        <w:noProof/>
                        <w:lang w:val="en-US"/>
                      </w:rPr>
                      <w:t>(Lostia)</w:t>
                    </w:r>
                    <w:r w:rsidR="00D34B96">
                      <w:fldChar w:fldCharType="end"/>
                    </w:r>
                  </w:sdtContent>
                </w:sdt>
              </w:p>
              <w:p w14:paraId="63F91C89" w14:textId="77777777" w:rsidR="00D34B96" w:rsidRDefault="002B057C" w:rsidP="00D34B96">
                <w:sdt>
                  <w:sdtPr>
                    <w:id w:val="-1337611620"/>
                    <w:citation/>
                  </w:sdtPr>
                  <w:sdtEndPr/>
                  <w:sdtContent>
                    <w:r w:rsidR="00D34B96">
                      <w:fldChar w:fldCharType="begin"/>
                    </w:r>
                    <w:r w:rsidR="00D34B96">
                      <w:rPr>
                        <w:lang w:val="en-US"/>
                      </w:rPr>
                      <w:instrText xml:space="preserve"> CITATION Pon91 \l 1033 </w:instrText>
                    </w:r>
                    <w:r w:rsidR="00D34B96">
                      <w:fldChar w:fldCharType="separate"/>
                    </w:r>
                    <w:r w:rsidR="00D34B96" w:rsidRPr="00D34B96">
                      <w:rPr>
                        <w:noProof/>
                        <w:lang w:val="en-US"/>
                      </w:rPr>
                      <w:t>(Pontcharra and Restany)</w:t>
                    </w:r>
                    <w:r w:rsidR="00D34B96">
                      <w:fldChar w:fldCharType="end"/>
                    </w:r>
                  </w:sdtContent>
                </w:sdt>
              </w:p>
              <w:p w14:paraId="66C89FAA" w14:textId="77777777" w:rsidR="00D34B96" w:rsidRPr="00876EEE" w:rsidRDefault="002B057C" w:rsidP="00D34B96">
                <w:sdt>
                  <w:sdtPr>
                    <w:id w:val="1567069703"/>
                    <w:citation/>
                  </w:sdtPr>
                  <w:sdtEndPr/>
                  <w:sdtContent>
                    <w:r w:rsidR="00D34B96">
                      <w:fldChar w:fldCharType="begin"/>
                    </w:r>
                    <w:r w:rsidR="00D34B96">
                      <w:rPr>
                        <w:lang w:val="en-US"/>
                      </w:rPr>
                      <w:instrText xml:space="preserve"> CITATION Rac98 \l 1033 </w:instrText>
                    </w:r>
                    <w:r w:rsidR="00D34B96">
                      <w:fldChar w:fldCharType="separate"/>
                    </w:r>
                    <w:r w:rsidR="00D34B96" w:rsidRPr="00D34B96">
                      <w:rPr>
                        <w:noProof/>
                        <w:lang w:val="en-US"/>
                      </w:rPr>
                      <w:t>(Rachid and Saadi)</w:t>
                    </w:r>
                    <w:r w:rsidR="00D34B96">
                      <w:fldChar w:fldCharType="end"/>
                    </w:r>
                  </w:sdtContent>
                </w:sdt>
              </w:p>
              <w:p w14:paraId="39A22C2D" w14:textId="77777777" w:rsidR="003235A7" w:rsidRDefault="002B057C" w:rsidP="00FB11DE"/>
            </w:sdtContent>
          </w:sdt>
        </w:tc>
      </w:tr>
    </w:tbl>
    <w:p w14:paraId="292560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7C8CF" w14:textId="77777777" w:rsidR="00984D37" w:rsidRDefault="00984D37" w:rsidP="007A0D55">
      <w:pPr>
        <w:spacing w:after="0" w:line="240" w:lineRule="auto"/>
      </w:pPr>
      <w:r>
        <w:separator/>
      </w:r>
    </w:p>
  </w:endnote>
  <w:endnote w:type="continuationSeparator" w:id="0">
    <w:p w14:paraId="63473E4D" w14:textId="77777777" w:rsidR="00984D37" w:rsidRDefault="00984D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46EFD" w14:textId="77777777" w:rsidR="00984D37" w:rsidRDefault="00984D37" w:rsidP="007A0D55">
      <w:pPr>
        <w:spacing w:after="0" w:line="240" w:lineRule="auto"/>
      </w:pPr>
      <w:r>
        <w:separator/>
      </w:r>
    </w:p>
  </w:footnote>
  <w:footnote w:type="continuationSeparator" w:id="0">
    <w:p w14:paraId="690C81B4" w14:textId="77777777" w:rsidR="00984D37" w:rsidRDefault="00984D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15D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09C17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57C"/>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4D3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B9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6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7D4A1B6D0F514D92D97BD2484A18D5"/>
        <w:category>
          <w:name w:val="General"/>
          <w:gallery w:val="placeholder"/>
        </w:category>
        <w:types>
          <w:type w:val="bbPlcHdr"/>
        </w:types>
        <w:behaviors>
          <w:behavior w:val="content"/>
        </w:behaviors>
        <w:guid w:val="{57C4B715-4986-3048-B584-94DA898AEFC8}"/>
      </w:docPartPr>
      <w:docPartBody>
        <w:p w:rsidR="00045289" w:rsidRDefault="00045289">
          <w:pPr>
            <w:pStyle w:val="EC7D4A1B6D0F514D92D97BD2484A18D5"/>
          </w:pPr>
          <w:r w:rsidRPr="00CC586D">
            <w:rPr>
              <w:rStyle w:val="PlaceholderText"/>
              <w:b/>
              <w:color w:val="FFFFFF" w:themeColor="background1"/>
            </w:rPr>
            <w:t>[Salutation]</w:t>
          </w:r>
        </w:p>
      </w:docPartBody>
    </w:docPart>
    <w:docPart>
      <w:docPartPr>
        <w:name w:val="57B72D94CA5F0446A962824EA6296EA3"/>
        <w:category>
          <w:name w:val="General"/>
          <w:gallery w:val="placeholder"/>
        </w:category>
        <w:types>
          <w:type w:val="bbPlcHdr"/>
        </w:types>
        <w:behaviors>
          <w:behavior w:val="content"/>
        </w:behaviors>
        <w:guid w:val="{1791941E-3642-8049-92AC-70806B2487DD}"/>
      </w:docPartPr>
      <w:docPartBody>
        <w:p w:rsidR="00045289" w:rsidRDefault="00045289">
          <w:pPr>
            <w:pStyle w:val="57B72D94CA5F0446A962824EA6296EA3"/>
          </w:pPr>
          <w:r>
            <w:rPr>
              <w:rStyle w:val="PlaceholderText"/>
            </w:rPr>
            <w:t>[First name]</w:t>
          </w:r>
        </w:p>
      </w:docPartBody>
    </w:docPart>
    <w:docPart>
      <w:docPartPr>
        <w:name w:val="8E4FD377F689DD4B9F547A7AE381771D"/>
        <w:category>
          <w:name w:val="General"/>
          <w:gallery w:val="placeholder"/>
        </w:category>
        <w:types>
          <w:type w:val="bbPlcHdr"/>
        </w:types>
        <w:behaviors>
          <w:behavior w:val="content"/>
        </w:behaviors>
        <w:guid w:val="{9BC14E63-9955-BC49-BBC1-C4778E3B42E9}"/>
      </w:docPartPr>
      <w:docPartBody>
        <w:p w:rsidR="00045289" w:rsidRDefault="00045289">
          <w:pPr>
            <w:pStyle w:val="8E4FD377F689DD4B9F547A7AE381771D"/>
          </w:pPr>
          <w:r>
            <w:rPr>
              <w:rStyle w:val="PlaceholderText"/>
            </w:rPr>
            <w:t>[Middle name]</w:t>
          </w:r>
        </w:p>
      </w:docPartBody>
    </w:docPart>
    <w:docPart>
      <w:docPartPr>
        <w:name w:val="8EDD4A8351BF3A4C8B97FC5240CE6CDB"/>
        <w:category>
          <w:name w:val="General"/>
          <w:gallery w:val="placeholder"/>
        </w:category>
        <w:types>
          <w:type w:val="bbPlcHdr"/>
        </w:types>
        <w:behaviors>
          <w:behavior w:val="content"/>
        </w:behaviors>
        <w:guid w:val="{4ACE4A5F-39C2-284A-BB55-E37FFD85B1CF}"/>
      </w:docPartPr>
      <w:docPartBody>
        <w:p w:rsidR="00045289" w:rsidRDefault="00045289">
          <w:pPr>
            <w:pStyle w:val="8EDD4A8351BF3A4C8B97FC5240CE6CDB"/>
          </w:pPr>
          <w:r>
            <w:rPr>
              <w:rStyle w:val="PlaceholderText"/>
            </w:rPr>
            <w:t>[Last name]</w:t>
          </w:r>
        </w:p>
      </w:docPartBody>
    </w:docPart>
    <w:docPart>
      <w:docPartPr>
        <w:name w:val="42EBEB1587533F46ACD60CC05E5058FD"/>
        <w:category>
          <w:name w:val="General"/>
          <w:gallery w:val="placeholder"/>
        </w:category>
        <w:types>
          <w:type w:val="bbPlcHdr"/>
        </w:types>
        <w:behaviors>
          <w:behavior w:val="content"/>
        </w:behaviors>
        <w:guid w:val="{DC6C2F17-09D9-7F43-85EF-0D1D79B9CA6C}"/>
      </w:docPartPr>
      <w:docPartBody>
        <w:p w:rsidR="00045289" w:rsidRDefault="00045289">
          <w:pPr>
            <w:pStyle w:val="42EBEB1587533F46ACD60CC05E5058FD"/>
          </w:pPr>
          <w:r>
            <w:rPr>
              <w:rStyle w:val="PlaceholderText"/>
            </w:rPr>
            <w:t>[Enter your biography]</w:t>
          </w:r>
        </w:p>
      </w:docPartBody>
    </w:docPart>
    <w:docPart>
      <w:docPartPr>
        <w:name w:val="65203A2D694DFB44B7E4E9BF9843DA3E"/>
        <w:category>
          <w:name w:val="General"/>
          <w:gallery w:val="placeholder"/>
        </w:category>
        <w:types>
          <w:type w:val="bbPlcHdr"/>
        </w:types>
        <w:behaviors>
          <w:behavior w:val="content"/>
        </w:behaviors>
        <w:guid w:val="{1E82359E-A886-E443-922F-CBD4BFBDC684}"/>
      </w:docPartPr>
      <w:docPartBody>
        <w:p w:rsidR="00045289" w:rsidRDefault="00045289">
          <w:pPr>
            <w:pStyle w:val="65203A2D694DFB44B7E4E9BF9843DA3E"/>
          </w:pPr>
          <w:r>
            <w:rPr>
              <w:rStyle w:val="PlaceholderText"/>
            </w:rPr>
            <w:t>[Enter the institution with which you are affiliated]</w:t>
          </w:r>
        </w:p>
      </w:docPartBody>
    </w:docPart>
    <w:docPart>
      <w:docPartPr>
        <w:name w:val="E89469BF831F094F968DD142A7498A84"/>
        <w:category>
          <w:name w:val="General"/>
          <w:gallery w:val="placeholder"/>
        </w:category>
        <w:types>
          <w:type w:val="bbPlcHdr"/>
        </w:types>
        <w:behaviors>
          <w:behavior w:val="content"/>
        </w:behaviors>
        <w:guid w:val="{B5D87B38-3351-594B-8EFF-175474249133}"/>
      </w:docPartPr>
      <w:docPartBody>
        <w:p w:rsidR="00045289" w:rsidRDefault="00045289">
          <w:pPr>
            <w:pStyle w:val="E89469BF831F094F968DD142A7498A84"/>
          </w:pPr>
          <w:r w:rsidRPr="00EF74F7">
            <w:rPr>
              <w:b/>
              <w:color w:val="808080" w:themeColor="background1" w:themeShade="80"/>
            </w:rPr>
            <w:t>[Enter the headword for your article]</w:t>
          </w:r>
        </w:p>
      </w:docPartBody>
    </w:docPart>
    <w:docPart>
      <w:docPartPr>
        <w:name w:val="27890F2C1E767449AD8DFCD599692861"/>
        <w:category>
          <w:name w:val="General"/>
          <w:gallery w:val="placeholder"/>
        </w:category>
        <w:types>
          <w:type w:val="bbPlcHdr"/>
        </w:types>
        <w:behaviors>
          <w:behavior w:val="content"/>
        </w:behaviors>
        <w:guid w:val="{1380D072-4694-AB40-B93E-BF2F1CD005E4}"/>
      </w:docPartPr>
      <w:docPartBody>
        <w:p w:rsidR="00045289" w:rsidRDefault="00045289">
          <w:pPr>
            <w:pStyle w:val="27890F2C1E767449AD8DFCD5996928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15DF59DC1ACD42993021F126735F9D"/>
        <w:category>
          <w:name w:val="General"/>
          <w:gallery w:val="placeholder"/>
        </w:category>
        <w:types>
          <w:type w:val="bbPlcHdr"/>
        </w:types>
        <w:behaviors>
          <w:behavior w:val="content"/>
        </w:behaviors>
        <w:guid w:val="{76E4FA1A-350A-7A43-A32C-CD77B2B4D999}"/>
      </w:docPartPr>
      <w:docPartBody>
        <w:p w:rsidR="00045289" w:rsidRDefault="00045289">
          <w:pPr>
            <w:pStyle w:val="7215DF59DC1ACD42993021F126735F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F41141CC109040A10521266F320AF3"/>
        <w:category>
          <w:name w:val="General"/>
          <w:gallery w:val="placeholder"/>
        </w:category>
        <w:types>
          <w:type w:val="bbPlcHdr"/>
        </w:types>
        <w:behaviors>
          <w:behavior w:val="content"/>
        </w:behaviors>
        <w:guid w:val="{457DAD34-3F77-9841-B550-33F5B1B28C0F}"/>
      </w:docPartPr>
      <w:docPartBody>
        <w:p w:rsidR="00045289" w:rsidRDefault="00045289">
          <w:pPr>
            <w:pStyle w:val="E3F41141CC109040A10521266F320A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70E30FB9852447842D8D04BD385352"/>
        <w:category>
          <w:name w:val="General"/>
          <w:gallery w:val="placeholder"/>
        </w:category>
        <w:types>
          <w:type w:val="bbPlcHdr"/>
        </w:types>
        <w:behaviors>
          <w:behavior w:val="content"/>
        </w:behaviors>
        <w:guid w:val="{56469BD4-6EA4-2D45-8B8D-D7484055B690}"/>
      </w:docPartPr>
      <w:docPartBody>
        <w:p w:rsidR="00045289" w:rsidRDefault="00045289">
          <w:pPr>
            <w:pStyle w:val="7C70E30FB9852447842D8D04BD385352"/>
          </w:pPr>
          <w:r>
            <w:rPr>
              <w:rStyle w:val="PlaceholderText"/>
            </w:rPr>
            <w:t>[Enter citations for further reading here]</w:t>
          </w:r>
        </w:p>
      </w:docPartBody>
    </w:docPart>
    <w:docPart>
      <w:docPartPr>
        <w:name w:val="BE09882ED95D8E48909C493D8A007DDE"/>
        <w:category>
          <w:name w:val="General"/>
          <w:gallery w:val="placeholder"/>
        </w:category>
        <w:types>
          <w:type w:val="bbPlcHdr"/>
        </w:types>
        <w:behaviors>
          <w:behavior w:val="content"/>
        </w:behaviors>
        <w:guid w:val="{9580D879-DAD3-244B-8AAD-6810670CBFA2}"/>
      </w:docPartPr>
      <w:docPartBody>
        <w:p w:rsidR="00000000" w:rsidRDefault="00257131" w:rsidP="00257131">
          <w:pPr>
            <w:pStyle w:val="BE09882ED95D8E48909C493D8A007DD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89"/>
    <w:rsid w:val="00045289"/>
    <w:rsid w:val="002571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131"/>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 w:type="paragraph" w:customStyle="1" w:styleId="BE09882ED95D8E48909C493D8A007DDE">
    <w:name w:val="BE09882ED95D8E48909C493D8A007DDE"/>
    <w:rsid w:val="002571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131"/>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 w:type="paragraph" w:customStyle="1" w:styleId="BE09882ED95D8E48909C493D8A007DDE">
    <w:name w:val="BE09882ED95D8E48909C493D8A007DDE"/>
    <w:rsid w:val="00257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Has01</b:Tag>
    <b:SourceType>Book</b:SourceType>
    <b:Guid>{EE8BE15D-B9BC-CA47-A79D-321C6C950F13}</b:Guid>
    <b:Title>Unpacking Europe: Towards a Critical Reading</b:Title>
    <b:Year>2001</b:Year>
    <b:City>Rotterdam</b:City>
    <b:Publisher>Museum Boijmans Van Beuningen</b:Publisher>
    <b:Author>
      <b:Author>
        <b:NameList>
          <b:Person>
            <b:Last>Hassan</b:Last>
            <b:Middle>M</b:Middle>
            <b:First>Salah</b:First>
          </b:Person>
          <b:Person>
            <b:Last>Dadi</b:Last>
            <b:First>Iftikhar</b:First>
          </b:Person>
          <b:Person>
            <b:Last>Adelson</b:Last>
            <b:Middle>A.</b:Middle>
            <b:First>Leslie</b:First>
          </b:Person>
        </b:NameList>
      </b:Author>
    </b:Author>
    <b:RefOrder>1</b:RefOrder>
  </b:Source>
  <b:Source>
    <b:Tag>Pon91</b:Tag>
    <b:SourceType>Book</b:SourceType>
    <b:Guid>{9B8E7D72-7442-4240-B73E-CC201E3CC72E}</b:Guid>
    <b:Title>Cris Écrits, Rachid Koraïchi</b:Title>
    <b:City>Brussels</b:City>
    <b:Publisher>Editions de Lassa</b:Publisher>
    <b:Year>1991</b:Year>
    <b:Author>
      <b:Author>
        <b:NameList>
          <b:Person>
            <b:Last>Pontcharra</b:Last>
            <b:First>Nicole</b:First>
          </b:Person>
          <b:Person>
            <b:Last>Restany</b:Last>
            <b:First>Pierre</b:First>
          </b:Person>
        </b:NameList>
      </b:Author>
    </b:Author>
    <b:RefOrder>3</b:RefOrder>
  </b:Source>
  <b:Source>
    <b:Tag>Los01</b:Tag>
    <b:SourceType>BookSection</b:SourceType>
    <b:Guid>{712882BE-1C5D-0F4F-ABBD-833ADA8C4D42}</b:Guid>
    <b:Title>Rachid Koraïchi: A Celestial Architecture</b:Title>
    <b:Year>2001</b:Year>
    <b:Pages>158-177</b:Pages>
    <b:Author>
      <b:Author>
        <b:NameList>
          <b:Person>
            <b:Last>Lostia</b:Last>
            <b:First>Maryline</b:First>
          </b:Person>
        </b:NameList>
      </b:Author>
      <b:Editor>
        <b:NameList>
          <b:Person>
            <b:Last>Hassan</b:Last>
            <b:First>Salah</b:First>
          </b:Person>
          <b:Person>
            <b:Last>Oguibe</b:Last>
            <b:First>Olu</b:First>
          </b:Person>
        </b:NameList>
      </b:Editor>
    </b:Author>
    <b:BookTitle>Authentic, Ex-Centric: Conceptualism in Contemporary African Art</b:BookTitle>
    <b:City>Ithaca</b:City>
    <b:Publisher>Forum for African Arts</b:Publisher>
    <b:RefOrder>2</b:RefOrder>
  </b:Source>
  <b:Source>
    <b:Tag>Rac98</b:Tag>
    <b:SourceType>Book</b:SourceType>
    <b:Guid>{E2D7DAED-ABEE-8F4B-B4C7-ACB19C10887D}</b:Guid>
    <b:Title>Koraïchi</b:Title>
    <b:City>Arles</b:City>
    <b:Publisher>Actes Sud</b:Publisher>
    <b:Year>1998</b:Year>
    <b:Author>
      <b:Author>
        <b:NameList>
          <b:Person>
            <b:Last>Rachid</b:Last>
            <b:First>Koraïchi</b:First>
          </b:Person>
          <b:Person>
            <b:Last>Saadi</b:Last>
            <b:First>Nourredine</b:First>
          </b:Person>
        </b:NameList>
      </b:Author>
    </b:Author>
    <b:RefOrder>4</b:RefOrder>
  </b:Source>
</b:Sources>
</file>

<file path=customXml/itemProps1.xml><?xml version="1.0" encoding="utf-8"?>
<ds:datastoreItem xmlns:ds="http://schemas.openxmlformats.org/officeDocument/2006/customXml" ds:itemID="{183F0D40-7C1A-AF44-8074-B478F940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515</Words>
  <Characters>2941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2015-01-29T00:53:00Z</dcterms:created>
  <dcterms:modified xsi:type="dcterms:W3CDTF">2015-03-05T23:21:00Z</dcterms:modified>
</cp:coreProperties>
</file>