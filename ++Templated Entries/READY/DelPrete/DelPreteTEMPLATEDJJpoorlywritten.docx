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F237C1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D83BD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0D72714770C8C4F8CE7DB6B53AF469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7B8F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760DA3E482AA4A999B1C65A337AB8B"/>
            </w:placeholder>
            <w:text/>
          </w:sdtPr>
          <w:sdtEndPr/>
          <w:sdtContent>
            <w:tc>
              <w:tcPr>
                <w:tcW w:w="2073" w:type="dxa"/>
              </w:tcPr>
              <w:p w14:paraId="283B1668" w14:textId="6850EA47" w:rsidR="00B574C9" w:rsidRDefault="00B7690F" w:rsidP="00B7690F">
                <w:r>
                  <w:t>Rosa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FD819DE6C567E418B5835DBF6AE1E2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DD74F4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B6489419ECEF43AD622D93C10ACDAF"/>
            </w:placeholder>
            <w:text/>
          </w:sdtPr>
          <w:sdtEndPr/>
          <w:sdtContent>
            <w:tc>
              <w:tcPr>
                <w:tcW w:w="2642" w:type="dxa"/>
              </w:tcPr>
              <w:p w14:paraId="480912CF" w14:textId="2EBAFF85" w:rsidR="00B574C9" w:rsidRDefault="00B7690F" w:rsidP="00B7690F">
                <w:proofErr w:type="spellStart"/>
                <w:r>
                  <w:t>Berland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6CE3AC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5B95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DA791006F9714FB381DA794B6C963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78177F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6BF16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55C59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8568E8592B34D44BAD223AB8699B45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689ED9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C18BD8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FD00C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C2BDE5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CBA28F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CA5B34C4EF2AA46864A20AD0BD2919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1397F9" w14:textId="77777777" w:rsidR="003F0D73" w:rsidRPr="00FB589A" w:rsidRDefault="00C217D4" w:rsidP="00C217D4">
                <w:pPr>
                  <w:rPr>
                    <w:b/>
                  </w:rPr>
                </w:pPr>
                <w:r w:rsidRPr="00C217D4">
                  <w:rPr>
                    <w:b/>
                  </w:rPr>
                  <w:t xml:space="preserve">Del </w:t>
                </w:r>
                <w:proofErr w:type="spellStart"/>
                <w:r w:rsidRPr="00C217D4">
                  <w:rPr>
                    <w:b/>
                  </w:rPr>
                  <w:t>Prete</w:t>
                </w:r>
                <w:proofErr w:type="spellEnd"/>
                <w:r w:rsidRPr="00C217D4">
                  <w:rPr>
                    <w:b/>
                  </w:rPr>
                  <w:t>, Juan  (</w:t>
                </w:r>
                <w:r w:rsidRPr="00C217D4">
                  <w:rPr>
                    <w:b/>
                    <w:lang w:val="en-US" w:eastAsia="ja-JP"/>
                  </w:rPr>
                  <w:t>1897 –</w:t>
                </w:r>
                <w:proofErr w:type="spellStart"/>
                <w:r w:rsidRPr="00C217D4">
                  <w:rPr>
                    <w:b/>
                    <w:lang w:val="en-US" w:eastAsia="ja-JP"/>
                  </w:rPr>
                  <w:t>Vasto</w:t>
                </w:r>
                <w:proofErr w:type="spellEnd"/>
                <w:r w:rsidRPr="00C217D4">
                  <w:rPr>
                    <w:b/>
                    <w:lang w:val="en-US" w:eastAsia="ja-JP"/>
                  </w:rPr>
                  <w:t>, Chieti, Italy; Died:  – Buenos Aires, 1987</w:t>
                </w:r>
                <w:r w:rsidRPr="00C217D4">
                  <w:rPr>
                    <w:b/>
                  </w:rPr>
                  <w:t>)</w:t>
                </w:r>
              </w:p>
            </w:tc>
          </w:sdtContent>
        </w:sdt>
      </w:tr>
      <w:tr w:rsidR="00464699" w14:paraId="746F955F" w14:textId="77777777" w:rsidTr="00FD2BD1">
        <w:sdt>
          <w:sdtPr>
            <w:alias w:val="Variant headwords"/>
            <w:tag w:val="variantHeadwords"/>
            <w:id w:val="173464402"/>
            <w:placeholder>
              <w:docPart w:val="7B2E29061EDF964AAB2B756EBE5A63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C248C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36B967" w14:textId="77777777" w:rsidTr="003F0D73">
        <w:sdt>
          <w:sdtPr>
            <w:alias w:val="Abstract"/>
            <w:tag w:val="abstract"/>
            <w:id w:val="-635871867"/>
            <w:placeholder>
              <w:docPart w:val="31BFC0CD4D195F4E89C732F5B85BC49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C240A4" w14:textId="345022E3" w:rsidR="00E85A05" w:rsidRDefault="00776B67" w:rsidP="0036404D">
                <w:r>
                  <w:t xml:space="preserve">While </w:t>
                </w:r>
                <w:r w:rsidR="00C217D4" w:rsidRPr="004A3F5A">
                  <w:t xml:space="preserve">Juan Del </w:t>
                </w:r>
                <w:proofErr w:type="spellStart"/>
                <w:r w:rsidR="00C217D4" w:rsidRPr="004A3F5A">
                  <w:t>Prete</w:t>
                </w:r>
                <w:r w:rsidR="00045C8E">
                  <w:t>’s</w:t>
                </w:r>
                <w:proofErr w:type="spellEnd"/>
                <w:r w:rsidR="00045C8E">
                  <w:t xml:space="preserve"> legacy</w:t>
                </w:r>
                <w:r w:rsidR="00C217D4" w:rsidRPr="004A3F5A">
                  <w:t xml:space="preserve"> </w:t>
                </w:r>
                <w:r>
                  <w:t>begins</w:t>
                </w:r>
                <w:r w:rsidR="00544F43">
                  <w:t xml:space="preserve"> with</w:t>
                </w:r>
                <w:r w:rsidR="00C217D4" w:rsidRPr="004A3F5A">
                  <w:t xml:space="preserve"> the introduction of visual abstraction to Argentina through two exhibitio</w:t>
                </w:r>
                <w:r>
                  <w:t xml:space="preserve">ns of his work in 1933 and 1934 (both at the </w:t>
                </w:r>
                <w:proofErr w:type="spellStart"/>
                <w:r w:rsidRPr="004A3F5A">
                  <w:t>Asociación</w:t>
                </w:r>
                <w:proofErr w:type="spellEnd"/>
                <w:r w:rsidRPr="004A3F5A">
                  <w:t xml:space="preserve"> Amigos del Arte in Buenos Aires</w:t>
                </w:r>
                <w:r>
                  <w:t xml:space="preserve">), </w:t>
                </w:r>
                <w:r w:rsidR="00C217D4" w:rsidRPr="004A3F5A">
                  <w:t xml:space="preserve">Del </w:t>
                </w:r>
                <w:proofErr w:type="spellStart"/>
                <w:r w:rsidR="00C217D4" w:rsidRPr="004A3F5A">
                  <w:t>Prete’s</w:t>
                </w:r>
                <w:proofErr w:type="spellEnd"/>
                <w:r w:rsidR="00C217D4" w:rsidRPr="004A3F5A">
                  <w:t xml:space="preserve"> </w:t>
                </w:r>
                <w:proofErr w:type="gramStart"/>
                <w:r w:rsidR="00045C8E">
                  <w:t>40 year</w:t>
                </w:r>
                <w:proofErr w:type="gramEnd"/>
                <w:r w:rsidR="00045C8E">
                  <w:t xml:space="preserve"> </w:t>
                </w:r>
                <w:r w:rsidR="00C217D4" w:rsidRPr="004A3F5A">
                  <w:t>oeuvre</w:t>
                </w:r>
                <w:r w:rsidR="00C217D4">
                  <w:t xml:space="preserve"> </w:t>
                </w:r>
                <w:r w:rsidR="00045C8E">
                  <w:t xml:space="preserve">is largely </w:t>
                </w:r>
                <w:r w:rsidR="00C217D4">
                  <w:t>characteris</w:t>
                </w:r>
                <w:r w:rsidR="00C217D4" w:rsidRPr="004A3F5A">
                  <w:t xml:space="preserve">ed by experimentation in a variety of modernist styles. Born in Italy, Del </w:t>
                </w:r>
                <w:proofErr w:type="spellStart"/>
                <w:r w:rsidR="00C217D4" w:rsidRPr="004A3F5A">
                  <w:t>Prete</w:t>
                </w:r>
                <w:proofErr w:type="spellEnd"/>
                <w:r w:rsidR="00C217D4" w:rsidRPr="004A3F5A">
                  <w:t xml:space="preserve"> immigrated to Argentina in 1909 and studied briefly at the Academia Perugino and </w:t>
                </w:r>
                <w:proofErr w:type="spellStart"/>
                <w:r w:rsidR="00C217D4" w:rsidRPr="004A3F5A">
                  <w:t>Mutualidad</w:t>
                </w:r>
                <w:proofErr w:type="spellEnd"/>
                <w:r w:rsidR="00C217D4" w:rsidRPr="004A3F5A">
                  <w:t xml:space="preserve"> de </w:t>
                </w:r>
                <w:proofErr w:type="spellStart"/>
                <w:r w:rsidR="00C217D4" w:rsidRPr="004A3F5A">
                  <w:t>Estudiantes</w:t>
                </w:r>
                <w:proofErr w:type="spellEnd"/>
                <w:r w:rsidR="00C217D4" w:rsidRPr="004A3F5A">
                  <w:t xml:space="preserve"> de </w:t>
                </w:r>
                <w:proofErr w:type="spellStart"/>
                <w:r w:rsidR="00C217D4" w:rsidRPr="004A3F5A">
                  <w:t>Bellas</w:t>
                </w:r>
                <w:proofErr w:type="spellEnd"/>
                <w:r w:rsidR="00C217D4" w:rsidRPr="004A3F5A">
                  <w:t xml:space="preserve"> </w:t>
                </w:r>
                <w:proofErr w:type="spellStart"/>
                <w:r w:rsidR="00C217D4" w:rsidRPr="004A3F5A">
                  <w:t>Artes</w:t>
                </w:r>
                <w:proofErr w:type="spellEnd"/>
                <w:r w:rsidR="00C217D4" w:rsidRPr="004A3F5A">
                  <w:t xml:space="preserve"> in Buenos Aires, participating in the </w:t>
                </w:r>
                <w:r w:rsidR="00C217D4" w:rsidRPr="004A3F5A">
                  <w:rPr>
                    <w:i/>
                  </w:rPr>
                  <w:t xml:space="preserve">El </w:t>
                </w:r>
                <w:proofErr w:type="spellStart"/>
                <w:r w:rsidR="00C217D4" w:rsidRPr="004A3F5A">
                  <w:rPr>
                    <w:i/>
                  </w:rPr>
                  <w:t>Bermellón</w:t>
                </w:r>
                <w:proofErr w:type="spellEnd"/>
                <w:r w:rsidR="00C217D4" w:rsidRPr="004A3F5A">
                  <w:t xml:space="preserve"> Group. Much of </w:t>
                </w:r>
                <w:r w:rsidR="00045C8E">
                  <w:t>his</w:t>
                </w:r>
                <w:r w:rsidR="00C217D4" w:rsidRPr="004A3F5A">
                  <w:t xml:space="preserve"> early work was representational</w:t>
                </w:r>
                <w:r w:rsidR="00045C8E">
                  <w:t>,</w:t>
                </w:r>
                <w:r w:rsidR="00C217D4" w:rsidRPr="004A3F5A">
                  <w:t xml:space="preserve"> and included landscapes </w:t>
                </w:r>
                <w:r w:rsidR="002516DE">
                  <w:t>like</w:t>
                </w:r>
                <w:r w:rsidR="00C217D4" w:rsidRPr="004A3F5A">
                  <w:t xml:space="preserve"> </w:t>
                </w:r>
                <w:r w:rsidR="00C217D4" w:rsidRPr="004A3F5A">
                  <w:rPr>
                    <w:i/>
                  </w:rPr>
                  <w:t xml:space="preserve">Nota </w:t>
                </w:r>
                <w:proofErr w:type="spellStart"/>
                <w:r w:rsidR="00C217D4" w:rsidRPr="004A3F5A">
                  <w:rPr>
                    <w:i/>
                  </w:rPr>
                  <w:t>campestre</w:t>
                </w:r>
                <w:proofErr w:type="spellEnd"/>
                <w:r w:rsidR="00C217D4" w:rsidRPr="004A3F5A">
                  <w:rPr>
                    <w:i/>
                  </w:rPr>
                  <w:t xml:space="preserve"> </w:t>
                </w:r>
                <w:r w:rsidR="00C217D4" w:rsidRPr="00FD2BD1">
                  <w:t>(1925).</w:t>
                </w:r>
                <w:r w:rsidR="00C217D4" w:rsidRPr="004A3F5A">
                  <w:rPr>
                    <w:i/>
                  </w:rPr>
                  <w:t xml:space="preserve"> </w:t>
                </w:r>
                <w:r w:rsidR="00C217D4" w:rsidRPr="004A3F5A">
                  <w:t xml:space="preserve">In 1926, Del </w:t>
                </w:r>
                <w:proofErr w:type="spellStart"/>
                <w:r w:rsidR="00C217D4" w:rsidRPr="004A3F5A">
                  <w:t>Prete</w:t>
                </w:r>
                <w:proofErr w:type="spellEnd"/>
                <w:r w:rsidR="00C217D4" w:rsidRPr="004A3F5A">
                  <w:t xml:space="preserve"> exhibi</w:t>
                </w:r>
                <w:r w:rsidR="00C217D4">
                  <w:t>ted with the progressive organis</w:t>
                </w:r>
                <w:r w:rsidR="00C217D4" w:rsidRPr="004A3F5A">
                  <w:t xml:space="preserve">ation the </w:t>
                </w:r>
                <w:proofErr w:type="spellStart"/>
                <w:r w:rsidR="00C217D4" w:rsidRPr="004A3F5A">
                  <w:t>Asociación</w:t>
                </w:r>
                <w:proofErr w:type="spellEnd"/>
                <w:r w:rsidR="00C217D4" w:rsidRPr="004A3F5A">
                  <w:t xml:space="preserve"> Amigos del Arte</w:t>
                </w:r>
                <w:r w:rsidR="00FD2BD1">
                  <w:t>, who</w:t>
                </w:r>
                <w:r w:rsidR="00C217D4" w:rsidRPr="004A3F5A">
                  <w:t xml:space="preserve"> </w:t>
                </w:r>
                <w:r w:rsidR="0036404D">
                  <w:t>awarded him</w:t>
                </w:r>
                <w:r w:rsidR="00C217D4" w:rsidRPr="004A3F5A">
                  <w:t xml:space="preserve"> a scholarship to study abroad in France (1929-33). </w:t>
                </w:r>
                <w:r w:rsidR="008A3510">
                  <w:t xml:space="preserve">Del </w:t>
                </w:r>
                <w:proofErr w:type="spellStart"/>
                <w:r w:rsidR="008A3510">
                  <w:t>Prete</w:t>
                </w:r>
                <w:proofErr w:type="spellEnd"/>
                <w:r w:rsidR="00C217D4" w:rsidRPr="004A3F5A">
                  <w:t xml:space="preserve"> was one of many Latin American artists </w:t>
                </w:r>
                <w:r w:rsidR="008A3510">
                  <w:t>living and working in</w:t>
                </w:r>
                <w:r w:rsidR="00E71CA3">
                  <w:t xml:space="preserve"> Paris,</w:t>
                </w:r>
                <w:r w:rsidR="00C217D4" w:rsidRPr="004A3F5A">
                  <w:t xml:space="preserve"> and </w:t>
                </w:r>
                <w:r w:rsidR="00E71CA3">
                  <w:t>took part</w:t>
                </w:r>
                <w:r w:rsidR="00C217D4" w:rsidRPr="004A3F5A">
                  <w:t xml:space="preserve"> </w:t>
                </w:r>
                <w:r w:rsidR="00E71CA3">
                  <w:t xml:space="preserve">in </w:t>
                </w:r>
                <w:r w:rsidR="00C217D4" w:rsidRPr="004A3F5A">
                  <w:t xml:space="preserve">a rich artistic exchange </w:t>
                </w:r>
                <w:r w:rsidR="00C217D4" w:rsidRPr="002B4532">
                  <w:t xml:space="preserve">with Hans Arp, Massimo </w:t>
                </w:r>
                <w:proofErr w:type="spellStart"/>
                <w:r w:rsidR="00C217D4" w:rsidRPr="002B4532">
                  <w:t>Campigli</w:t>
                </w:r>
                <w:proofErr w:type="spellEnd"/>
                <w:r w:rsidR="00C217D4" w:rsidRPr="002B4532">
                  <w:t xml:space="preserve">, Rachel </w:t>
                </w:r>
                <w:proofErr w:type="spellStart"/>
                <w:r w:rsidR="00C217D4" w:rsidRPr="002B4532">
                  <w:t>Forner</w:t>
                </w:r>
                <w:proofErr w:type="spellEnd"/>
                <w:r w:rsidR="00C217D4" w:rsidRPr="002B4532">
                  <w:t xml:space="preserve">, </w:t>
                </w:r>
                <w:proofErr w:type="spellStart"/>
                <w:r w:rsidR="00C217D4" w:rsidRPr="002B4532">
                  <w:t>Joaquín</w:t>
                </w:r>
                <w:proofErr w:type="spellEnd"/>
                <w:r w:rsidR="00C217D4" w:rsidRPr="002B4532">
                  <w:t xml:space="preserve"> Torres </w:t>
                </w:r>
                <w:proofErr w:type="spellStart"/>
                <w:r w:rsidR="00C217D4" w:rsidRPr="002B4532">
                  <w:t>García</w:t>
                </w:r>
                <w:proofErr w:type="spellEnd"/>
                <w:r w:rsidR="00C217D4" w:rsidRPr="002B4532">
                  <w:t xml:space="preserve">, Jean </w:t>
                </w:r>
                <w:proofErr w:type="spellStart"/>
                <w:r w:rsidR="00C217D4" w:rsidRPr="002B4532">
                  <w:t>Hélion</w:t>
                </w:r>
                <w:proofErr w:type="spellEnd"/>
                <w:r w:rsidR="00C217D4" w:rsidRPr="002B4532">
                  <w:t xml:space="preserve">, and Georges </w:t>
                </w:r>
                <w:proofErr w:type="spellStart"/>
                <w:r w:rsidR="00C217D4" w:rsidRPr="002B4532">
                  <w:t>Vantongerloo</w:t>
                </w:r>
                <w:proofErr w:type="spellEnd"/>
                <w:r w:rsidR="00C217D4" w:rsidRPr="002B4532">
                  <w:t xml:space="preserve">. Del </w:t>
                </w:r>
                <w:proofErr w:type="spellStart"/>
                <w:r w:rsidR="00C217D4" w:rsidRPr="002B4532">
                  <w:t>Prete</w:t>
                </w:r>
                <w:proofErr w:type="spellEnd"/>
                <w:r w:rsidR="00C217D4" w:rsidRPr="002B4532">
                  <w:t xml:space="preserve"> joined the Abstraction-</w:t>
                </w:r>
                <w:proofErr w:type="spellStart"/>
                <w:r w:rsidR="00C217D4" w:rsidRPr="002B4532">
                  <w:t>Création</w:t>
                </w:r>
                <w:proofErr w:type="spellEnd"/>
                <w:r w:rsidR="00C217D4" w:rsidRPr="002B4532">
                  <w:t xml:space="preserve"> group in 1932. In</w:t>
                </w:r>
                <w:r w:rsidR="00C217D4" w:rsidRPr="004A3F5A">
                  <w:t xml:space="preserve"> Paris, Del </w:t>
                </w:r>
                <w:proofErr w:type="spellStart"/>
                <w:r w:rsidR="00C217D4" w:rsidRPr="004A3F5A">
                  <w:t>Prete</w:t>
                </w:r>
                <w:proofErr w:type="spellEnd"/>
                <w:r w:rsidR="00C217D4" w:rsidRPr="004A3F5A">
                  <w:t xml:space="preserve"> exhibited with the Salon des </w:t>
                </w:r>
                <w:proofErr w:type="spellStart"/>
                <w:r w:rsidR="00C217D4" w:rsidRPr="004A3F5A">
                  <w:t>Surindépendants</w:t>
                </w:r>
                <w:proofErr w:type="spellEnd"/>
                <w:r w:rsidR="00C217D4" w:rsidRPr="004A3F5A">
                  <w:t xml:space="preserve"> (1930-33), Salon des </w:t>
                </w:r>
                <w:proofErr w:type="spellStart"/>
                <w:r w:rsidR="00C217D4" w:rsidRPr="004A3F5A">
                  <w:t>Réalités</w:t>
                </w:r>
                <w:proofErr w:type="spellEnd"/>
                <w:r w:rsidR="00C217D4" w:rsidRPr="004A3F5A">
                  <w:t xml:space="preserve"> </w:t>
                </w:r>
                <w:proofErr w:type="spellStart"/>
                <w:r w:rsidR="00C217D4" w:rsidRPr="004A3F5A">
                  <w:t>Nouvelles</w:t>
                </w:r>
                <w:proofErr w:type="spellEnd"/>
                <w:r w:rsidR="00C217D4" w:rsidRPr="004A3F5A">
                  <w:t xml:space="preserve">, </w:t>
                </w:r>
                <w:proofErr w:type="spellStart"/>
                <w:r w:rsidR="00C217D4" w:rsidRPr="004A3F5A">
                  <w:t>Huit</w:t>
                </w:r>
                <w:proofErr w:type="spellEnd"/>
                <w:r w:rsidR="00C217D4" w:rsidRPr="004A3F5A">
                  <w:t xml:space="preserve"> artistes du Rio de la Plata, </w:t>
                </w:r>
                <w:proofErr w:type="spellStart"/>
                <w:r w:rsidR="00C217D4" w:rsidRPr="004A3F5A">
                  <w:t>Galerie</w:t>
                </w:r>
                <w:proofErr w:type="spellEnd"/>
                <w:r w:rsidR="00C217D4" w:rsidRPr="004A3F5A">
                  <w:t xml:space="preserve"> </w:t>
                </w:r>
                <w:proofErr w:type="spellStart"/>
                <w:r w:rsidR="00C217D4" w:rsidRPr="004A3F5A">
                  <w:t>Castelucho-Diana</w:t>
                </w:r>
                <w:r w:rsidR="00AD6634">
                  <w:t>n</w:t>
                </w:r>
                <w:proofErr w:type="spellEnd"/>
                <w:r w:rsidR="00C217D4" w:rsidRPr="004A3F5A">
                  <w:t xml:space="preserve"> and the Première Exposition du </w:t>
                </w:r>
                <w:proofErr w:type="spellStart"/>
                <w:r w:rsidR="00C217D4" w:rsidRPr="004A3F5A">
                  <w:t>Groupe</w:t>
                </w:r>
                <w:proofErr w:type="spellEnd"/>
                <w:r w:rsidR="00C217D4" w:rsidRPr="004A3F5A">
                  <w:t xml:space="preserve"> La</w:t>
                </w:r>
                <w:r w:rsidR="001E2DD8">
                  <w:t>tino-</w:t>
                </w:r>
                <w:proofErr w:type="spellStart"/>
                <w:r w:rsidR="001E2DD8">
                  <w:t>Americain</w:t>
                </w:r>
                <w:proofErr w:type="spellEnd"/>
                <w:r w:rsidR="001E2DD8">
                  <w:t xml:space="preserve"> de Paris (1930), while </w:t>
                </w:r>
                <w:r w:rsidR="00C217D4" w:rsidRPr="004A3F5A">
                  <w:t xml:space="preserve">Gallery Zak </w:t>
                </w:r>
                <w:r w:rsidR="001E2DD8">
                  <w:t>held</w:t>
                </w:r>
                <w:r w:rsidR="00C217D4" w:rsidRPr="004A3F5A">
                  <w:t xml:space="preserve"> an </w:t>
                </w:r>
                <w:r w:rsidR="00FB5846">
                  <w:t xml:space="preserve">exhibition of Del </w:t>
                </w:r>
                <w:proofErr w:type="spellStart"/>
                <w:r w:rsidR="00FB5846">
                  <w:t>Prete’s</w:t>
                </w:r>
                <w:proofErr w:type="spellEnd"/>
                <w:r w:rsidR="00FB5846">
                  <w:t xml:space="preserve"> work in 1930, as did</w:t>
                </w:r>
                <w:r w:rsidR="00C217D4" w:rsidRPr="004A3F5A">
                  <w:t xml:space="preserve"> </w:t>
                </w:r>
                <w:proofErr w:type="spellStart"/>
                <w:r w:rsidR="00FB5846">
                  <w:t>Galerie</w:t>
                </w:r>
                <w:proofErr w:type="spellEnd"/>
                <w:r w:rsidR="00FB5846">
                  <w:t xml:space="preserve"> </w:t>
                </w:r>
                <w:proofErr w:type="spellStart"/>
                <w:r w:rsidR="00FB5846">
                  <w:t>Vavin</w:t>
                </w:r>
                <w:proofErr w:type="spellEnd"/>
                <w:r w:rsidR="00FB5846">
                  <w:t xml:space="preserve"> in 1931</w:t>
                </w:r>
                <w:r w:rsidR="00C217D4" w:rsidRPr="004A3F5A">
                  <w:t xml:space="preserve">. </w:t>
                </w:r>
                <w:r w:rsidR="004E78B0">
                  <w:t xml:space="preserve">Del </w:t>
                </w:r>
                <w:proofErr w:type="spellStart"/>
                <w:r w:rsidR="004E78B0">
                  <w:t>Prete’s</w:t>
                </w:r>
                <w:proofErr w:type="spellEnd"/>
                <w:r w:rsidR="004E78B0">
                  <w:t xml:space="preserve"> w</w:t>
                </w:r>
                <w:r w:rsidR="00C217D4" w:rsidRPr="004A3F5A">
                  <w:t xml:space="preserve">ork </w:t>
                </w:r>
                <w:r w:rsidR="004E78B0">
                  <w:t>from</w:t>
                </w:r>
                <w:r w:rsidR="00C217D4" w:rsidRPr="004A3F5A">
                  <w:t xml:space="preserve"> this period includes </w:t>
                </w:r>
                <w:r w:rsidR="00C91AD1">
                  <w:t xml:space="preserve">colourful </w:t>
                </w:r>
                <w:r w:rsidR="00C217D4" w:rsidRPr="004A3F5A">
                  <w:t xml:space="preserve">geometric compositions </w:t>
                </w:r>
                <w:r w:rsidR="00C91AD1">
                  <w:t>including</w:t>
                </w:r>
                <w:r w:rsidR="00C217D4" w:rsidRPr="004A3F5A">
                  <w:t xml:space="preserve"> </w:t>
                </w:r>
                <w:proofErr w:type="spellStart"/>
                <w:r w:rsidR="00C217D4" w:rsidRPr="004A3F5A">
                  <w:rPr>
                    <w:i/>
                  </w:rPr>
                  <w:t>Abstracción</w:t>
                </w:r>
                <w:proofErr w:type="spellEnd"/>
                <w:r w:rsidR="00C217D4" w:rsidRPr="004A3F5A">
                  <w:t xml:space="preserve"> (1932).</w:t>
                </w:r>
              </w:p>
            </w:tc>
          </w:sdtContent>
        </w:sdt>
      </w:tr>
      <w:tr w:rsidR="003F0D73" w14:paraId="55427222" w14:textId="77777777" w:rsidTr="003F0D73">
        <w:sdt>
          <w:sdtPr>
            <w:alias w:val="Article text"/>
            <w:tag w:val="articleText"/>
            <w:id w:val="634067588"/>
            <w:placeholder>
              <w:docPart w:val="E12FDBBF0B96D44A808C17DEC435394D"/>
            </w:placeholder>
          </w:sdtPr>
          <w:sdtEndPr/>
          <w:sdtContent>
            <w:sdt>
              <w:sdtPr>
                <w:alias w:val="Abstract"/>
                <w:tag w:val="abstract"/>
                <w:id w:val="-1946376604"/>
                <w:placeholder>
                  <w:docPart w:val="C839D625D88E294DA25DC4E35E9D7BEF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189153213"/>
                    <w:placeholder>
                      <w:docPart w:val="F7464D5D8BF1DC448C0AA439EA308B37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902490231"/>
                        <w:placeholder>
                          <w:docPart w:val="F160C6858747864EB5E265F2AC946D11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32A529BF" w14:textId="77777777" w:rsidR="00AD6634" w:rsidRDefault="00AD6634" w:rsidP="00C217D4">
                            <w:r>
                              <w:t xml:space="preserve">While </w:t>
                            </w:r>
                            <w:r w:rsidRPr="004A3F5A">
                              <w:t xml:space="preserve">Juan Del </w:t>
                            </w:r>
                            <w:proofErr w:type="spellStart"/>
                            <w:r w:rsidRPr="004A3F5A">
                              <w:t>Prete</w:t>
                            </w:r>
                            <w:r>
                              <w:t>’s</w:t>
                            </w:r>
                            <w:proofErr w:type="spellEnd"/>
                            <w:r>
                              <w:t xml:space="preserve"> legacy</w:t>
                            </w:r>
                            <w:r w:rsidRPr="004A3F5A">
                              <w:t xml:space="preserve"> </w:t>
                            </w:r>
                            <w:r>
                              <w:t>begins with</w:t>
                            </w:r>
                            <w:r w:rsidRPr="004A3F5A">
                              <w:t xml:space="preserve"> the introduction of visual abstraction to Argentina through two exhibitio</w:t>
                            </w:r>
                            <w:r>
                              <w:t xml:space="preserve">ns of his work in 1933 and 1934 (both at the </w:t>
                            </w:r>
                            <w:proofErr w:type="spellStart"/>
                            <w:r w:rsidRPr="004A3F5A">
                              <w:t>Asociación</w:t>
                            </w:r>
                            <w:proofErr w:type="spellEnd"/>
                            <w:r w:rsidRPr="004A3F5A">
                              <w:t xml:space="preserve"> Amigos del Arte in Buenos Aires</w:t>
                            </w:r>
                            <w:r>
                              <w:t xml:space="preserve">), </w:t>
                            </w:r>
                            <w:r w:rsidRPr="004A3F5A">
                              <w:t xml:space="preserve">Del </w:t>
                            </w:r>
                            <w:proofErr w:type="spellStart"/>
                            <w:r w:rsidRPr="004A3F5A">
                              <w:t>Prete’s</w:t>
                            </w:r>
                            <w:proofErr w:type="spellEnd"/>
                            <w:r w:rsidRPr="004A3F5A">
                              <w:t xml:space="preserve"> </w:t>
                            </w:r>
                            <w:proofErr w:type="gramStart"/>
                            <w:r>
                              <w:t>40 year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4A3F5A">
                              <w:t>oeuvre</w:t>
                            </w:r>
                            <w:r>
                              <w:t xml:space="preserve"> is largely characteris</w:t>
                            </w:r>
                            <w:r w:rsidRPr="004A3F5A">
                              <w:t xml:space="preserve">ed by experimentation in a variety of modernist styles. Born in Italy, Del </w:t>
                            </w:r>
                            <w:proofErr w:type="spellStart"/>
                            <w:r w:rsidRPr="004A3F5A">
                              <w:t>Prete</w:t>
                            </w:r>
                            <w:proofErr w:type="spellEnd"/>
                            <w:r w:rsidRPr="004A3F5A">
                              <w:t xml:space="preserve"> immigrated to Argentina in 1909 and studied briefly at the Academia Perugino and </w:t>
                            </w:r>
                            <w:proofErr w:type="spellStart"/>
                            <w:r w:rsidRPr="004A3F5A">
                              <w:t>Mutualidad</w:t>
                            </w:r>
                            <w:proofErr w:type="spellEnd"/>
                            <w:r w:rsidRPr="004A3F5A">
                              <w:t xml:space="preserve"> de </w:t>
                            </w:r>
                            <w:proofErr w:type="spellStart"/>
                            <w:r w:rsidRPr="004A3F5A">
                              <w:t>Estudiantes</w:t>
                            </w:r>
                            <w:proofErr w:type="spellEnd"/>
                            <w:r w:rsidRPr="004A3F5A">
                              <w:t xml:space="preserve"> de </w:t>
                            </w:r>
                            <w:proofErr w:type="spellStart"/>
                            <w:r w:rsidRPr="004A3F5A">
                              <w:t>Bellas</w:t>
                            </w:r>
                            <w:proofErr w:type="spellEnd"/>
                            <w:r w:rsidRPr="004A3F5A">
                              <w:t xml:space="preserve"> </w:t>
                            </w:r>
                            <w:proofErr w:type="spellStart"/>
                            <w:r w:rsidRPr="004A3F5A">
                              <w:t>Artes</w:t>
                            </w:r>
                            <w:proofErr w:type="spellEnd"/>
                            <w:r w:rsidRPr="004A3F5A">
                              <w:t xml:space="preserve"> in Buenos Aires, participating in the </w:t>
                            </w:r>
                            <w:r w:rsidRPr="004A3F5A">
                              <w:rPr>
                                <w:i/>
                              </w:rPr>
                              <w:t xml:space="preserve">El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Bermellón</w:t>
                            </w:r>
                            <w:proofErr w:type="spellEnd"/>
                            <w:r w:rsidRPr="004A3F5A">
                              <w:t xml:space="preserve"> Group. Much of </w:t>
                            </w:r>
                            <w:r>
                              <w:t>his</w:t>
                            </w:r>
                            <w:r w:rsidRPr="004A3F5A">
                              <w:t xml:space="preserve"> early work was representational</w:t>
                            </w:r>
                            <w:r>
                              <w:t>,</w:t>
                            </w:r>
                            <w:r w:rsidRPr="004A3F5A">
                              <w:t xml:space="preserve"> and included landscapes </w:t>
                            </w:r>
                            <w:r>
                              <w:t>like</w:t>
                            </w:r>
                            <w:r w:rsidRPr="004A3F5A">
                              <w:t xml:space="preserve"> </w:t>
                            </w:r>
                            <w:r w:rsidRPr="004A3F5A">
                              <w:rPr>
                                <w:i/>
                              </w:rPr>
                              <w:t xml:space="preserve">Nota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campestre</w:t>
                            </w:r>
                            <w:proofErr w:type="spellEnd"/>
                            <w:r w:rsidRPr="004A3F5A">
                              <w:rPr>
                                <w:i/>
                              </w:rPr>
                              <w:t xml:space="preserve"> </w:t>
                            </w:r>
                            <w:r w:rsidRPr="00FD2BD1">
                              <w:t>(1925).</w:t>
                            </w:r>
                            <w:r w:rsidRPr="004A3F5A">
                              <w:rPr>
                                <w:i/>
                              </w:rPr>
                              <w:t xml:space="preserve"> </w:t>
                            </w:r>
                            <w:r w:rsidRPr="004A3F5A">
                              <w:t xml:space="preserve">In 1926, Del </w:t>
                            </w:r>
                            <w:proofErr w:type="spellStart"/>
                            <w:r w:rsidRPr="004A3F5A">
                              <w:t>Prete</w:t>
                            </w:r>
                            <w:proofErr w:type="spellEnd"/>
                            <w:r w:rsidRPr="004A3F5A">
                              <w:t xml:space="preserve"> exhibi</w:t>
                            </w:r>
                            <w:r>
                              <w:t>ted with the progressive organis</w:t>
                            </w:r>
                            <w:r w:rsidRPr="004A3F5A">
                              <w:t xml:space="preserve">ation the </w:t>
                            </w:r>
                            <w:proofErr w:type="spellStart"/>
                            <w:r w:rsidRPr="004A3F5A">
                              <w:t>Asociación</w:t>
                            </w:r>
                            <w:proofErr w:type="spellEnd"/>
                            <w:r w:rsidRPr="004A3F5A">
                              <w:t xml:space="preserve"> Amigos del Arte</w:t>
                            </w:r>
                            <w:r>
                              <w:t>, who</w:t>
                            </w:r>
                            <w:r w:rsidRPr="004A3F5A">
                              <w:t xml:space="preserve"> </w:t>
                            </w:r>
                            <w:r>
                              <w:t>awarded him</w:t>
                            </w:r>
                            <w:r w:rsidRPr="004A3F5A">
                              <w:t xml:space="preserve"> a scholarship to study abroad in France (1929-33). </w:t>
                            </w:r>
                            <w:r>
                              <w:t xml:space="preserve">Del </w:t>
                            </w:r>
                            <w:proofErr w:type="spellStart"/>
                            <w:r>
                              <w:t>Prete</w:t>
                            </w:r>
                            <w:proofErr w:type="spellEnd"/>
                            <w:r w:rsidRPr="004A3F5A">
                              <w:t xml:space="preserve"> was one of many Latin American artists </w:t>
                            </w:r>
                            <w:r>
                              <w:t>living and working in Paris,</w:t>
                            </w:r>
                            <w:r w:rsidRPr="004A3F5A">
                              <w:t xml:space="preserve"> and </w:t>
                            </w:r>
                            <w:r>
                              <w:t>took part</w:t>
                            </w:r>
                            <w:r w:rsidRPr="004A3F5A">
                              <w:t xml:space="preserve"> </w:t>
                            </w:r>
                            <w:r>
                              <w:t xml:space="preserve">in </w:t>
                            </w:r>
                            <w:r w:rsidRPr="004A3F5A">
                              <w:t xml:space="preserve">a rich artistic exchange </w:t>
                            </w:r>
                            <w:r w:rsidRPr="002B4532">
                              <w:t xml:space="preserve">with Hans Arp, Massimo </w:t>
                            </w:r>
                            <w:proofErr w:type="spellStart"/>
                            <w:r w:rsidRPr="002B4532">
                              <w:t>Campigli</w:t>
                            </w:r>
                            <w:proofErr w:type="spellEnd"/>
                            <w:r w:rsidRPr="002B4532">
                              <w:t xml:space="preserve">, Rachel </w:t>
                            </w:r>
                            <w:proofErr w:type="spellStart"/>
                            <w:r w:rsidRPr="002B4532">
                              <w:t>Forner</w:t>
                            </w:r>
                            <w:proofErr w:type="spellEnd"/>
                            <w:r w:rsidRPr="002B4532">
                              <w:t xml:space="preserve">, </w:t>
                            </w:r>
                            <w:proofErr w:type="spellStart"/>
                            <w:r w:rsidRPr="002B4532">
                              <w:t>Joaquín</w:t>
                            </w:r>
                            <w:proofErr w:type="spellEnd"/>
                            <w:r w:rsidRPr="002B4532">
                              <w:t xml:space="preserve"> Torres </w:t>
                            </w:r>
                            <w:proofErr w:type="spellStart"/>
                            <w:r w:rsidRPr="002B4532">
                              <w:t>García</w:t>
                            </w:r>
                            <w:proofErr w:type="spellEnd"/>
                            <w:r w:rsidRPr="002B4532">
                              <w:t xml:space="preserve">, Jean </w:t>
                            </w:r>
                            <w:proofErr w:type="spellStart"/>
                            <w:r w:rsidRPr="002B4532">
                              <w:t>Hélion</w:t>
                            </w:r>
                            <w:proofErr w:type="spellEnd"/>
                            <w:r w:rsidRPr="002B4532">
                              <w:t xml:space="preserve">, and Georges </w:t>
                            </w:r>
                            <w:proofErr w:type="spellStart"/>
                            <w:r w:rsidRPr="002B4532">
                              <w:t>Vantongerloo</w:t>
                            </w:r>
                            <w:proofErr w:type="spellEnd"/>
                            <w:r w:rsidRPr="002B4532">
                              <w:t xml:space="preserve">. Del </w:t>
                            </w:r>
                            <w:proofErr w:type="spellStart"/>
                            <w:r w:rsidRPr="002B4532">
                              <w:t>Prete</w:t>
                            </w:r>
                            <w:proofErr w:type="spellEnd"/>
                            <w:r w:rsidRPr="002B4532">
                              <w:t xml:space="preserve"> joined the Abstraction-</w:t>
                            </w:r>
                            <w:proofErr w:type="spellStart"/>
                            <w:r w:rsidRPr="002B4532">
                              <w:t>Création</w:t>
                            </w:r>
                            <w:proofErr w:type="spellEnd"/>
                            <w:r w:rsidRPr="002B4532">
                              <w:t xml:space="preserve"> group in 1932. In</w:t>
                            </w:r>
                            <w:r w:rsidRPr="004A3F5A">
                              <w:t xml:space="preserve"> Paris, Del </w:t>
                            </w:r>
                            <w:proofErr w:type="spellStart"/>
                            <w:r w:rsidRPr="004A3F5A">
                              <w:t>Prete</w:t>
                            </w:r>
                            <w:proofErr w:type="spellEnd"/>
                            <w:r w:rsidRPr="004A3F5A">
                              <w:t xml:space="preserve"> exhibited with the Salon des </w:t>
                            </w:r>
                            <w:proofErr w:type="spellStart"/>
                            <w:r w:rsidRPr="004A3F5A">
                              <w:t>Surindépendants</w:t>
                            </w:r>
                            <w:proofErr w:type="spellEnd"/>
                            <w:r w:rsidRPr="004A3F5A">
                              <w:t xml:space="preserve"> (1930-33), Salon des </w:t>
                            </w:r>
                            <w:proofErr w:type="spellStart"/>
                            <w:r w:rsidRPr="004A3F5A">
                              <w:t>Réalités</w:t>
                            </w:r>
                            <w:proofErr w:type="spellEnd"/>
                            <w:r w:rsidRPr="004A3F5A">
                              <w:t xml:space="preserve"> </w:t>
                            </w:r>
                            <w:proofErr w:type="spellStart"/>
                            <w:r w:rsidRPr="004A3F5A">
                              <w:t>Nouvelles</w:t>
                            </w:r>
                            <w:proofErr w:type="spellEnd"/>
                            <w:r w:rsidRPr="004A3F5A">
                              <w:t xml:space="preserve">, </w:t>
                            </w:r>
                            <w:proofErr w:type="spellStart"/>
                            <w:r w:rsidRPr="004A3F5A">
                              <w:t>Huit</w:t>
                            </w:r>
                            <w:proofErr w:type="spellEnd"/>
                            <w:r w:rsidRPr="004A3F5A">
                              <w:t xml:space="preserve"> artistes du Rio de la Plata, </w:t>
                            </w:r>
                            <w:proofErr w:type="spellStart"/>
                            <w:r w:rsidRPr="004A3F5A">
                              <w:t>Galerie</w:t>
                            </w:r>
                            <w:proofErr w:type="spellEnd"/>
                            <w:r w:rsidRPr="004A3F5A">
                              <w:t xml:space="preserve"> </w:t>
                            </w:r>
                            <w:proofErr w:type="spellStart"/>
                            <w:r w:rsidRPr="004A3F5A">
                              <w:t>Castelucho-Diana</w:t>
                            </w:r>
                            <w:r>
                              <w:t>n</w:t>
                            </w:r>
                            <w:proofErr w:type="spellEnd"/>
                            <w:r w:rsidRPr="004A3F5A">
                              <w:t xml:space="preserve"> and the Première Exposition du </w:t>
                            </w:r>
                            <w:proofErr w:type="spellStart"/>
                            <w:r w:rsidRPr="004A3F5A">
                              <w:t>Groupe</w:t>
                            </w:r>
                            <w:proofErr w:type="spellEnd"/>
                            <w:r w:rsidRPr="004A3F5A">
                              <w:t xml:space="preserve"> La</w:t>
                            </w:r>
                            <w:r>
                              <w:t>tino-</w:t>
                            </w:r>
                            <w:proofErr w:type="spellStart"/>
                            <w:r>
                              <w:t>Americain</w:t>
                            </w:r>
                            <w:proofErr w:type="spellEnd"/>
                            <w:r>
                              <w:t xml:space="preserve"> de Paris (1930), while </w:t>
                            </w:r>
                            <w:r w:rsidRPr="004A3F5A">
                              <w:t xml:space="preserve">Gallery Zak </w:t>
                            </w:r>
                            <w:r>
                              <w:t>held</w:t>
                            </w:r>
                            <w:r w:rsidRPr="004A3F5A">
                              <w:t xml:space="preserve"> an </w:t>
                            </w:r>
                            <w:r>
                              <w:t xml:space="preserve">exhibition of Del </w:t>
                            </w:r>
                            <w:proofErr w:type="spellStart"/>
                            <w:r>
                              <w:t>Prete’s</w:t>
                            </w:r>
                            <w:proofErr w:type="spellEnd"/>
                            <w:r>
                              <w:t xml:space="preserve"> work in 1930, as did</w:t>
                            </w:r>
                            <w:r w:rsidRPr="004A3F5A">
                              <w:t xml:space="preserve"> </w:t>
                            </w:r>
                            <w:proofErr w:type="spellStart"/>
                            <w:r>
                              <w:t>Galerie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Vavin</w:t>
                            </w:r>
                            <w:proofErr w:type="spellEnd"/>
                            <w:r>
                              <w:t xml:space="preserve"> in 1931</w:t>
                            </w:r>
                            <w:r w:rsidRPr="004A3F5A">
                              <w:t xml:space="preserve">. </w:t>
                            </w:r>
                            <w:r>
                              <w:t xml:space="preserve">Del </w:t>
                            </w:r>
                            <w:proofErr w:type="spellStart"/>
                            <w:r>
                              <w:t>Prete’s</w:t>
                            </w:r>
                            <w:proofErr w:type="spellEnd"/>
                            <w:r>
                              <w:t xml:space="preserve"> w</w:t>
                            </w:r>
                            <w:r w:rsidRPr="004A3F5A">
                              <w:t xml:space="preserve">ork </w:t>
                            </w:r>
                            <w:r>
                              <w:t>from</w:t>
                            </w:r>
                            <w:r w:rsidRPr="004A3F5A">
                              <w:t xml:space="preserve"> this period includes </w:t>
                            </w:r>
                            <w:r>
                              <w:t xml:space="preserve">colourful </w:t>
                            </w:r>
                            <w:r w:rsidRPr="004A3F5A">
                              <w:t xml:space="preserve">geometric compositions </w:t>
                            </w:r>
                            <w:r>
                              <w:t>including</w:t>
                            </w:r>
                            <w:r w:rsidRPr="004A3F5A">
                              <w:t xml:space="preserve">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Abstracción</w:t>
                            </w:r>
                            <w:proofErr w:type="spellEnd"/>
                            <w:r w:rsidRPr="004A3F5A">
                              <w:t xml:space="preserve"> (1932).</w:t>
                            </w:r>
                          </w:p>
                          <w:p w14:paraId="063DB282" w14:textId="053F41C2" w:rsidR="00C91AD1" w:rsidRDefault="00C91AD1" w:rsidP="00C217D4"/>
                          <w:p w14:paraId="39E6A0E5" w14:textId="3FEE9DB1" w:rsidR="00C217D4" w:rsidRDefault="00C91AD1" w:rsidP="00C217D4">
                            <w:r>
                              <w:t>[</w:t>
                            </w:r>
                            <w:r w:rsidR="00C217D4">
                              <w:t>File: Juan.jpg</w:t>
                            </w:r>
                            <w:r>
                              <w:t>]</w:t>
                            </w:r>
                          </w:p>
                          <w:p w14:paraId="5FB7452F" w14:textId="77777777" w:rsidR="00C217D4" w:rsidRDefault="00C217D4" w:rsidP="00C217D4">
                            <w:pPr>
                              <w:pStyle w:val="Caption"/>
                              <w:keepNext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</w:pPr>
                            <w:r>
                              <w:lastRenderedPageBreak/>
                              <w:t xml:space="preserve">Figure </w:t>
                            </w:r>
                            <w:r w:rsidR="00B543B7">
                              <w:fldChar w:fldCharType="begin"/>
                            </w:r>
                            <w:r w:rsidR="00B543B7">
                              <w:instrText xml:space="preserve"> SEQ Figure \* ARABIC </w:instrText>
                            </w:r>
                            <w:r w:rsidR="00B543B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543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Juan Del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Prete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Abstracción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. 1932. Oil on canvas. 142.3 x 114 cm.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Museo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Nacional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Bellas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Artes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, Buenos Aires</w:t>
                            </w:r>
                          </w:p>
                          <w:p w14:paraId="14E60DAB" w14:textId="77777777" w:rsidR="00C217D4" w:rsidRDefault="00B543B7" w:rsidP="00C217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C217D4" w:rsidRPr="00137F92">
                                <w:rPr>
                                  <w:rStyle w:val="Hyperlink"/>
                                  <w:rFonts w:ascii="Arial" w:hAnsi="Arial" w:cs="Arial"/>
                                  <w:kern w:val="1"/>
                                  <w:sz w:val="20"/>
                                  <w:szCs w:val="20"/>
                                </w:rPr>
                                <w:t>http://www.buenosaires.gob.ar/areas/cultura/arteargentino/02dossiers/concretos/gr2_histo1_12.php</w:t>
                              </w:r>
                            </w:hyperlink>
                          </w:p>
                          <w:p w14:paraId="58A71AAF" w14:textId="77777777" w:rsidR="00C217D4" w:rsidRPr="00C217D4" w:rsidRDefault="00C217D4" w:rsidP="00C217D4"/>
                          <w:p w14:paraId="1DB782F1" w14:textId="4AA3248D" w:rsidR="00C217D4" w:rsidRPr="004A3F5A" w:rsidRDefault="00C217D4" w:rsidP="00C217D4">
                            <w:r w:rsidRPr="004A3F5A">
                              <w:t xml:space="preserve">Del </w:t>
                            </w:r>
                            <w:proofErr w:type="spellStart"/>
                            <w:r w:rsidRPr="004A3F5A">
                              <w:t>Prete</w:t>
                            </w:r>
                            <w:proofErr w:type="spellEnd"/>
                            <w:r w:rsidRPr="004A3F5A">
                              <w:t xml:space="preserve"> returned to Argentina in 1933, and the seminal debut of his abstract paintings and sculpture at </w:t>
                            </w:r>
                            <w:r w:rsidRPr="004A3F5A">
                              <w:rPr>
                                <w:i/>
                              </w:rPr>
                              <w:t>Los Amigos del Arte</w:t>
                            </w:r>
                            <w:r w:rsidRPr="004A3F5A">
                              <w:t xml:space="preserve"> included non-figural paintings, plaster carvings, and wire works such as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Estructura</w:t>
                            </w:r>
                            <w:proofErr w:type="spellEnd"/>
                            <w:r w:rsidRPr="004A3F5A">
                              <w:rPr>
                                <w:i/>
                              </w:rPr>
                              <w:t xml:space="preserve"> en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alamabre</w:t>
                            </w:r>
                            <w:proofErr w:type="spellEnd"/>
                            <w:r w:rsidR="00AC4B3F">
                              <w:t xml:space="preserve"> (1933), and </w:t>
                            </w:r>
                            <w:proofErr w:type="spellStart"/>
                            <w:r w:rsidRPr="004A3F5A">
                              <w:t>maquettes</w:t>
                            </w:r>
                            <w:proofErr w:type="spellEnd"/>
                            <w:r w:rsidRPr="004A3F5A">
                              <w:t xml:space="preserve"> for stage sets and masks. The 1940s saw</w:t>
                            </w:r>
                            <w:r w:rsidR="00AC4B3F">
                              <w:t xml:space="preserve"> Del </w:t>
                            </w:r>
                            <w:proofErr w:type="spellStart"/>
                            <w:r w:rsidR="00AC4B3F">
                              <w:t>Prete</w:t>
                            </w:r>
                            <w:proofErr w:type="spellEnd"/>
                            <w:r w:rsidRPr="004A3F5A">
                              <w:t xml:space="preserve"> </w:t>
                            </w:r>
                            <w:r w:rsidR="00AC4B3F">
                              <w:t>experimenting with</w:t>
                            </w:r>
                            <w:r w:rsidRPr="004A3F5A">
                              <w:t xml:space="preserve"> stylistic languages</w:t>
                            </w:r>
                            <w:r w:rsidR="009B75A1">
                              <w:t xml:space="preserve"> ranging</w:t>
                            </w:r>
                            <w:r w:rsidRPr="004A3F5A">
                              <w:t xml:space="preserve"> from neo-cubist works</w:t>
                            </w:r>
                            <w:r w:rsidR="006A5522">
                              <w:t>,</w:t>
                            </w:r>
                            <w:r w:rsidRPr="004A3F5A">
                              <w:t xml:space="preserve"> to the graphic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Composición</w:t>
                            </w:r>
                            <w:proofErr w:type="spellEnd"/>
                            <w:r w:rsidRPr="004A3F5A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Geométrica</w:t>
                            </w:r>
                            <w:proofErr w:type="spellEnd"/>
                            <w:r w:rsidRPr="004A3F5A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Triangulares</w:t>
                            </w:r>
                            <w:proofErr w:type="spellEnd"/>
                            <w:r w:rsidRPr="004A3F5A">
                              <w:t xml:space="preserve"> (1942) and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Composición</w:t>
                            </w:r>
                            <w:proofErr w:type="spellEnd"/>
                            <w:r w:rsidRPr="004A3F5A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geométrica</w:t>
                            </w:r>
                            <w:proofErr w:type="spellEnd"/>
                            <w:r w:rsidRPr="004A3F5A">
                              <w:t xml:space="preserve"> (1949</w:t>
                            </w:r>
                            <w:r w:rsidR="009B75A1">
                              <w:t xml:space="preserve">). </w:t>
                            </w:r>
                            <w:r w:rsidRPr="004A3F5A">
                              <w:t xml:space="preserve">In 1950, the artist returned to Europe and exhibited </w:t>
                            </w:r>
                            <w:r w:rsidR="000C3212">
                              <w:t>at</w:t>
                            </w:r>
                            <w:r w:rsidRPr="004A3F5A">
                              <w:t xml:space="preserve"> th</w:t>
                            </w:r>
                            <w:r w:rsidR="00082FD9">
                              <w:t xml:space="preserve">e Venice Biennale (1952 /1958), and the 1950s saw </w:t>
                            </w:r>
                            <w:r w:rsidRPr="004A3F5A">
                              <w:t xml:space="preserve">Del </w:t>
                            </w:r>
                            <w:proofErr w:type="spellStart"/>
                            <w:r w:rsidRPr="004A3F5A">
                              <w:t>Prete’s</w:t>
                            </w:r>
                            <w:proofErr w:type="spellEnd"/>
                            <w:r w:rsidRPr="004A3F5A">
                              <w:t xml:space="preserve"> </w:t>
                            </w:r>
                            <w:r w:rsidR="00082FD9">
                              <w:t xml:space="preserve">producing </w:t>
                            </w:r>
                            <w:r w:rsidRPr="004A3F5A">
                              <w:t xml:space="preserve">work </w:t>
                            </w:r>
                            <w:r w:rsidR="00082FD9">
                              <w:t>including</w:t>
                            </w:r>
                            <w:r w:rsidRPr="004A3F5A">
                              <w:t xml:space="preserve">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Abstracción</w:t>
                            </w:r>
                            <w:proofErr w:type="spellEnd"/>
                            <w:r w:rsidRPr="004A3F5A">
                              <w:rPr>
                                <w:i/>
                              </w:rPr>
                              <w:t xml:space="preserve"> tropical</w:t>
                            </w:r>
                            <w:r w:rsidRPr="004A3F5A">
                              <w:t xml:space="preserve"> (1957) and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Composición</w:t>
                            </w:r>
                            <w:proofErr w:type="spellEnd"/>
                            <w:r w:rsidRPr="004A3F5A">
                              <w:rPr>
                                <w:i/>
                              </w:rPr>
                              <w:t xml:space="preserve"> en </w:t>
                            </w:r>
                            <w:proofErr w:type="spellStart"/>
                            <w:r w:rsidRPr="004A3F5A">
                              <w:rPr>
                                <w:i/>
                              </w:rPr>
                              <w:t>rojo</w:t>
                            </w:r>
                            <w:proofErr w:type="spellEnd"/>
                            <w:r w:rsidRPr="004A3F5A">
                              <w:t xml:space="preserve"> (1959). In the second half of the 20</w:t>
                            </w:r>
                            <w:r w:rsidRPr="004A3F5A">
                              <w:rPr>
                                <w:vertAlign w:val="superscript"/>
                              </w:rPr>
                              <w:t>th</w:t>
                            </w:r>
                            <w:r w:rsidRPr="004A3F5A">
                              <w:t xml:space="preserve"> century, Del </w:t>
                            </w:r>
                            <w:proofErr w:type="spellStart"/>
                            <w:r w:rsidRPr="004A3F5A">
                              <w:t>Prete</w:t>
                            </w:r>
                            <w:proofErr w:type="spellEnd"/>
                            <w:r w:rsidRPr="004A3F5A">
                              <w:t xml:space="preserve"> was </w:t>
                            </w:r>
                            <w:r w:rsidR="009B75A1" w:rsidRPr="004A3F5A">
                              <w:t>honoured</w:t>
                            </w:r>
                            <w:r w:rsidRPr="004A3F5A">
                              <w:t xml:space="preserve"> </w:t>
                            </w:r>
                            <w:r w:rsidR="00C0085E">
                              <w:t>with a number of retrospectives,</w:t>
                            </w:r>
                            <w:r w:rsidRPr="004A3F5A">
                              <w:t xml:space="preserve"> including the </w:t>
                            </w:r>
                            <w:proofErr w:type="spellStart"/>
                            <w:r w:rsidRPr="004A3F5A">
                              <w:t>Secr</w:t>
                            </w:r>
                            <w:r w:rsidR="00FF047F">
                              <w:t>et</w:t>
                            </w:r>
                            <w:r w:rsidR="00C0085E">
                              <w:t>aría</w:t>
                            </w:r>
                            <w:proofErr w:type="spellEnd"/>
                            <w:r w:rsidR="00C0085E">
                              <w:t xml:space="preserve"> de </w:t>
                            </w:r>
                            <w:proofErr w:type="spellStart"/>
                            <w:r w:rsidR="00C0085E">
                              <w:t>Cultura</w:t>
                            </w:r>
                            <w:proofErr w:type="spellEnd"/>
                            <w:r w:rsidR="00C0085E">
                              <w:t xml:space="preserve"> de la </w:t>
                            </w:r>
                            <w:proofErr w:type="spellStart"/>
                            <w:r w:rsidR="00C0085E">
                              <w:t>Nación</w:t>
                            </w:r>
                            <w:proofErr w:type="spellEnd"/>
                            <w:r w:rsidR="00C0085E">
                              <w:t xml:space="preserve">, Buenos Aires (1950); the </w:t>
                            </w:r>
                            <w:proofErr w:type="spellStart"/>
                            <w:r w:rsidRPr="004A3F5A">
                              <w:t>Museo</w:t>
                            </w:r>
                            <w:proofErr w:type="spellEnd"/>
                            <w:r w:rsidRPr="004A3F5A">
                              <w:t xml:space="preserve"> de </w:t>
                            </w:r>
                            <w:proofErr w:type="spellStart"/>
                            <w:r w:rsidRPr="004A3F5A">
                              <w:t>Artes</w:t>
                            </w:r>
                            <w:proofErr w:type="spellEnd"/>
                            <w:r w:rsidRPr="004A3F5A">
                              <w:t xml:space="preserve"> </w:t>
                            </w:r>
                            <w:proofErr w:type="spellStart"/>
                            <w:r w:rsidRPr="004A3F5A">
                              <w:t>Plásticas</w:t>
                            </w:r>
                            <w:proofErr w:type="spellEnd"/>
                            <w:r w:rsidRPr="004A3F5A">
                              <w:t xml:space="preserve"> Eduar</w:t>
                            </w:r>
                            <w:r w:rsidR="00C0085E">
                              <w:t xml:space="preserve">do </w:t>
                            </w:r>
                            <w:proofErr w:type="spellStart"/>
                            <w:r w:rsidR="00C0085E">
                              <w:t>Sívori</w:t>
                            </w:r>
                            <w:proofErr w:type="spellEnd"/>
                            <w:r w:rsidR="00C0085E">
                              <w:t xml:space="preserve">, Buenos Aires (1951); the </w:t>
                            </w:r>
                            <w:proofErr w:type="spellStart"/>
                            <w:r w:rsidRPr="004A3F5A">
                              <w:t>Museo</w:t>
                            </w:r>
                            <w:proofErr w:type="spellEnd"/>
                            <w:r w:rsidRPr="004A3F5A">
                              <w:t xml:space="preserve"> de Arte </w:t>
                            </w:r>
                            <w:proofErr w:type="spellStart"/>
                            <w:r w:rsidR="00BC7093">
                              <w:t>Moderno</w:t>
                            </w:r>
                            <w:proofErr w:type="spellEnd"/>
                            <w:r w:rsidR="00BC7093">
                              <w:t xml:space="preserve"> de Buenos Aires (1961); </w:t>
                            </w:r>
                            <w:r w:rsidRPr="004A3F5A">
                              <w:t xml:space="preserve">the </w:t>
                            </w:r>
                            <w:proofErr w:type="spellStart"/>
                            <w:r w:rsidRPr="004A3F5A">
                              <w:t>Museo</w:t>
                            </w:r>
                            <w:proofErr w:type="spellEnd"/>
                            <w:r w:rsidRPr="004A3F5A">
                              <w:t xml:space="preserve"> de Arte </w:t>
                            </w:r>
                            <w:proofErr w:type="spellStart"/>
                            <w:r w:rsidRPr="004A3F5A">
                              <w:t>Contempo</w:t>
                            </w:r>
                            <w:r w:rsidR="00037DB1">
                              <w:t>ráneo</w:t>
                            </w:r>
                            <w:proofErr w:type="spellEnd"/>
                            <w:r w:rsidR="00037DB1">
                              <w:t>, Santiago de Chile (1963); and</w:t>
                            </w:r>
                            <w:r w:rsidRPr="004A3F5A">
                              <w:t xml:space="preserve"> the </w:t>
                            </w:r>
                            <w:proofErr w:type="spellStart"/>
                            <w:r w:rsidRPr="004A3F5A">
                              <w:t>Lorenzutti</w:t>
                            </w:r>
                            <w:proofErr w:type="spellEnd"/>
                            <w:r w:rsidRPr="004A3F5A">
                              <w:t xml:space="preserve"> </w:t>
                            </w:r>
                            <w:proofErr w:type="spellStart"/>
                            <w:r w:rsidRPr="004A3F5A">
                              <w:t>Artes</w:t>
                            </w:r>
                            <w:proofErr w:type="spellEnd"/>
                            <w:r w:rsidRPr="004A3F5A">
                              <w:t xml:space="preserve"> </w:t>
                            </w:r>
                            <w:proofErr w:type="spellStart"/>
                            <w:r w:rsidRPr="004A3F5A">
                              <w:t>Antigüedades</w:t>
                            </w:r>
                            <w:proofErr w:type="spellEnd"/>
                            <w:r w:rsidRPr="004A3F5A">
                              <w:t xml:space="preserve">, Buenos Aires (1963). The artist’s work was included in an exhibition highlighting national art in the </w:t>
                            </w:r>
                            <w:r w:rsidR="00880AC7" w:rsidRPr="004A3F5A">
                              <w:t>honourable</w:t>
                            </w:r>
                            <w:r w:rsidRPr="004A3F5A">
                              <w:t xml:space="preserve"> mention categor</w:t>
                            </w:r>
                            <w:r w:rsidR="00880AC7">
                              <w:t xml:space="preserve">y at the Guggenheim Foundation in </w:t>
                            </w:r>
                            <w:r w:rsidR="009E1B7B">
                              <w:t xml:space="preserve">New York (1960), the </w:t>
                            </w:r>
                            <w:r w:rsidR="009E1B7B" w:rsidRPr="00CF3EF4">
                              <w:rPr>
                                <w:i/>
                              </w:rPr>
                              <w:t>International Art Exhibition</w:t>
                            </w:r>
                            <w:r w:rsidRPr="004A3F5A">
                              <w:t xml:space="preserve"> in P</w:t>
                            </w:r>
                            <w:r w:rsidR="009E1B7B">
                              <w:t xml:space="preserve">unta del Este, Uruguay (1959), </w:t>
                            </w:r>
                            <w:r w:rsidR="00CF3EF4">
                              <w:t xml:space="preserve">and the </w:t>
                            </w:r>
                            <w:r w:rsidR="009E1B7B" w:rsidRPr="00CF3EF4">
                              <w:rPr>
                                <w:i/>
                              </w:rPr>
                              <w:t xml:space="preserve">150 </w:t>
                            </w:r>
                            <w:proofErr w:type="spellStart"/>
                            <w:r w:rsidR="009E1B7B" w:rsidRPr="00CF3EF4">
                              <w:rPr>
                                <w:i/>
                              </w:rPr>
                              <w:t>años</w:t>
                            </w:r>
                            <w:proofErr w:type="spellEnd"/>
                            <w:r w:rsidR="009E1B7B" w:rsidRPr="00CF3EF4">
                              <w:rPr>
                                <w:i/>
                              </w:rPr>
                              <w:t xml:space="preserve"> de arte </w:t>
                            </w:r>
                            <w:proofErr w:type="spellStart"/>
                            <w:r w:rsidR="009E1B7B" w:rsidRPr="00CF3EF4">
                              <w:rPr>
                                <w:i/>
                              </w:rPr>
                              <w:t>argentino</w:t>
                            </w:r>
                            <w:proofErr w:type="spellEnd"/>
                            <w:r w:rsidR="009E1B7B">
                              <w:t xml:space="preserve"> in </w:t>
                            </w:r>
                            <w:proofErr w:type="spellStart"/>
                            <w:r w:rsidRPr="004A3F5A">
                              <w:t>Museo</w:t>
                            </w:r>
                            <w:proofErr w:type="spellEnd"/>
                            <w:r w:rsidRPr="004A3F5A">
                              <w:t xml:space="preserve"> de Arte </w:t>
                            </w:r>
                            <w:proofErr w:type="spellStart"/>
                            <w:r w:rsidRPr="004A3F5A">
                              <w:t>Moderno</w:t>
                            </w:r>
                            <w:proofErr w:type="spellEnd"/>
                            <w:r w:rsidRPr="004A3F5A">
                              <w:t xml:space="preserve">, Buenos Aires (1960). Throughout the 1960s and 1970s, </w:t>
                            </w:r>
                            <w:r w:rsidR="00CF3EF4">
                              <w:t>he</w:t>
                            </w:r>
                            <w:r w:rsidRPr="004A3F5A">
                              <w:t xml:space="preserve"> continued to produce work such as </w:t>
                            </w:r>
                            <w:r w:rsidRPr="004A3F5A">
                              <w:rPr>
                                <w:i/>
                              </w:rPr>
                              <w:t xml:space="preserve">Festival </w:t>
                            </w:r>
                            <w:r w:rsidR="002A2306">
                              <w:t>(1963) and, i</w:t>
                            </w:r>
                            <w:r w:rsidRPr="004A3F5A">
                              <w:t xml:space="preserve">nfluenced by the painterly texture of Art </w:t>
                            </w:r>
                            <w:proofErr w:type="spellStart"/>
                            <w:r w:rsidRPr="004A3F5A">
                              <w:t>Informel</w:t>
                            </w:r>
                            <w:proofErr w:type="spellEnd"/>
                            <w:r w:rsidRPr="004A3F5A">
                              <w:t xml:space="preserve">, the artist introduced drips and impasto to his work. In 1981, Del </w:t>
                            </w:r>
                            <w:proofErr w:type="spellStart"/>
                            <w:r w:rsidRPr="004A3F5A">
                              <w:t>Prete</w:t>
                            </w:r>
                            <w:proofErr w:type="spellEnd"/>
                            <w:r w:rsidRPr="004A3F5A">
                              <w:t xml:space="preserve"> received the </w:t>
                            </w:r>
                            <w:proofErr w:type="spellStart"/>
                            <w:r w:rsidRPr="004A3F5A">
                              <w:t>Cavalliere</w:t>
                            </w:r>
                            <w:proofErr w:type="spellEnd"/>
                            <w:r w:rsidRPr="004A3F5A">
                              <w:t xml:space="preserve"> </w:t>
                            </w:r>
                            <w:proofErr w:type="spellStart"/>
                            <w:r w:rsidRPr="004A3F5A">
                              <w:t>nell'Ordine</w:t>
                            </w:r>
                            <w:proofErr w:type="spellEnd"/>
                            <w:r w:rsidRPr="004A3F5A">
                              <w:t xml:space="preserve"> al </w:t>
                            </w:r>
                            <w:proofErr w:type="spellStart"/>
                            <w:r w:rsidRPr="004A3F5A">
                              <w:t>Mérito</w:t>
                            </w:r>
                            <w:proofErr w:type="spellEnd"/>
                            <w:r w:rsidRPr="004A3F5A">
                              <w:t xml:space="preserve"> from the Italian government and in 2007, a posthumous retrospective was held a</w:t>
                            </w:r>
                            <w:r w:rsidR="00B543B7">
                              <w:t xml:space="preserve">t the Centro Cultural </w:t>
                            </w:r>
                            <w:proofErr w:type="spellStart"/>
                            <w:r w:rsidR="00B543B7">
                              <w:t>Recoleta</w:t>
                            </w:r>
                            <w:proofErr w:type="spellEnd"/>
                            <w:r w:rsidR="00B543B7">
                              <w:t xml:space="preserve"> in </w:t>
                            </w:r>
                            <w:bookmarkStart w:id="0" w:name="_GoBack"/>
                            <w:bookmarkEnd w:id="0"/>
                            <w:r w:rsidRPr="004A3F5A">
                              <w:t xml:space="preserve">Buenos Aires. </w:t>
                            </w:r>
                          </w:p>
                          <w:p w14:paraId="24272973" w14:textId="77777777" w:rsidR="00C217D4" w:rsidRDefault="00C217D4" w:rsidP="00C217D4"/>
                          <w:p w14:paraId="0D6DE8B6" w14:textId="77777777" w:rsidR="00C217D4" w:rsidRPr="00484FFE" w:rsidRDefault="00C217D4" w:rsidP="00C217D4">
                            <w:pPr>
                              <w:pStyle w:val="Heading1"/>
                              <w:outlineLvl w:val="0"/>
                            </w:pPr>
                            <w:r>
                              <w:t>List of Works</w:t>
                            </w:r>
                            <w:r w:rsidRPr="004A3F5A">
                              <w:t xml:space="preserve"> </w:t>
                            </w:r>
                          </w:p>
                          <w:p w14:paraId="4C854FFB" w14:textId="77777777" w:rsidR="00C217D4" w:rsidRPr="004A3F5A" w:rsidRDefault="00C217D4" w:rsidP="00C217D4">
                            <w:pPr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</w:pPr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 xml:space="preserve">Nota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campestre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(1925)</w:t>
                            </w:r>
                          </w:p>
                          <w:p w14:paraId="315A1D10" w14:textId="7A8DF2A4" w:rsidR="00C217D4" w:rsidRPr="004A3F5A" w:rsidRDefault="00C217D4" w:rsidP="00C217D4">
                            <w:pP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Abstracción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 (1932), </w:t>
                            </w:r>
                          </w:p>
                          <w:p w14:paraId="6919B039" w14:textId="3FDFAA30" w:rsidR="00C217D4" w:rsidRPr="004A3F5A" w:rsidRDefault="00C217D4" w:rsidP="00C217D4">
                            <w:pP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Estructura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alamabre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 (1933</w:t>
                            </w:r>
                            <w:r w:rsidR="00DE552F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8A6A81" w14:textId="305E8EDD" w:rsidR="00C217D4" w:rsidRPr="004A3F5A" w:rsidRDefault="00C217D4" w:rsidP="00C217D4">
                            <w:pP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Composición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geométrica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552F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(1949)</w:t>
                            </w:r>
                          </w:p>
                          <w:p w14:paraId="6E248AA3" w14:textId="157AF68B" w:rsidR="00C217D4" w:rsidRPr="004A3F5A" w:rsidRDefault="00C217D4" w:rsidP="00C217D4">
                            <w:pP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Composición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 xml:space="preserve"> con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elementos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geométricos</w:t>
                            </w:r>
                            <w:proofErr w:type="spellEnd"/>
                            <w:r w:rsidR="00DE552F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A3F5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1949</w:t>
                            </w:r>
                            <w:r w:rsidR="00DE552F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E77CC3" w14:textId="00EDDF43" w:rsidR="00C217D4" w:rsidRPr="004A3F5A" w:rsidRDefault="00C217D4" w:rsidP="00C217D4">
                            <w:pP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Abstracción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 xml:space="preserve"> tropical</w:t>
                            </w:r>
                            <w:r w:rsidR="00DE552F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 (1957)</w:t>
                            </w:r>
                          </w:p>
                          <w:p w14:paraId="6DAA0DE4" w14:textId="28827C65" w:rsidR="00C217D4" w:rsidRPr="004A3F5A" w:rsidRDefault="00C217D4" w:rsidP="00C217D4">
                            <w:pP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Composición</w:t>
                            </w:r>
                            <w:proofErr w:type="spellEnd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>rojo</w:t>
                            </w:r>
                            <w:proofErr w:type="spellEnd"/>
                            <w:r w:rsidR="00DE552F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 xml:space="preserve"> (1959)</w:t>
                            </w:r>
                          </w:p>
                          <w:p w14:paraId="2FE3E7DA" w14:textId="0B07A1D4" w:rsidR="003F0D73" w:rsidRPr="00C217D4" w:rsidRDefault="00C217D4" w:rsidP="00DE552F">
                            <w:pP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</w:pPr>
                            <w:r w:rsidRPr="004A3F5A">
                              <w:rPr>
                                <w:rFonts w:ascii="Arial" w:hAnsi="Arial" w:cs="Arial"/>
                                <w:i/>
                                <w:kern w:val="1"/>
                                <w:sz w:val="20"/>
                                <w:szCs w:val="20"/>
                              </w:rPr>
                              <w:t xml:space="preserve">Festival </w:t>
                            </w:r>
                            <w:r w:rsidR="00DE552F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</w:rPr>
                              <w:t>(1963)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6D0DABE6" w14:textId="77777777" w:rsidTr="003235A7">
        <w:tc>
          <w:tcPr>
            <w:tcW w:w="9016" w:type="dxa"/>
          </w:tcPr>
          <w:p w14:paraId="7121575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3F72BEE" w14:textId="385E62A7" w:rsidR="00D924E9" w:rsidRDefault="00B543B7" w:rsidP="008A5B87">
            <w:sdt>
              <w:sdtPr>
                <w:id w:val="-1687360395"/>
                <w:citation/>
              </w:sdtPr>
              <w:sdtEndPr/>
              <w:sdtContent>
                <w:r w:rsidR="00AF4242">
                  <w:fldChar w:fldCharType="begin"/>
                </w:r>
                <w:r w:rsidR="00AF4242">
                  <w:rPr>
                    <w:lang w:val="en-US"/>
                  </w:rPr>
                  <w:instrText xml:space="preserve"> CITATION Del98 \l 1033 </w:instrText>
                </w:r>
                <w:r w:rsidR="00AF4242">
                  <w:fldChar w:fldCharType="separate"/>
                </w:r>
                <w:r w:rsidR="00AF4242" w:rsidRPr="00AF4242">
                  <w:rPr>
                    <w:noProof/>
                    <w:lang w:val="en-US"/>
                  </w:rPr>
                  <w:t>(Del Prete)</w:t>
                </w:r>
                <w:r w:rsidR="00AF4242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271FBDE1" w14:textId="692216D3" w:rsidR="00C217D4" w:rsidRDefault="00B543B7" w:rsidP="00C217D4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kern w:val="1"/>
                    <w:sz w:val="20"/>
                    <w:szCs w:val="20"/>
                  </w:rPr>
                </w:pPr>
                <w:sdt>
                  <w:sdtPr>
                    <w:id w:val="-622614818"/>
                    <w:citation/>
                  </w:sdtPr>
                  <w:sdtEndPr/>
                  <w:sdtContent>
                    <w:r w:rsidR="0061529C">
                      <w:fldChar w:fldCharType="begin"/>
                    </w:r>
                    <w:r w:rsidR="0061529C">
                      <w:rPr>
                        <w:rFonts w:ascii="Arial" w:hAnsi="Arial" w:cs="Arial"/>
                        <w:kern w:val="1"/>
                        <w:sz w:val="20"/>
                        <w:szCs w:val="20"/>
                        <w:lang w:val="en-US"/>
                      </w:rPr>
                      <w:instrText xml:space="preserve"> CITATION Raf84 \l 1033 </w:instrText>
                    </w:r>
                    <w:r w:rsidR="0061529C">
                      <w:fldChar w:fldCharType="separate"/>
                    </w:r>
                    <w:r w:rsidR="0061529C">
                      <w:rPr>
                        <w:rFonts w:ascii="Arial" w:hAnsi="Arial" w:cs="Arial"/>
                        <w:noProof/>
                        <w:kern w:val="1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61529C" w:rsidRPr="0061529C">
                      <w:rPr>
                        <w:rFonts w:ascii="Arial" w:hAnsi="Arial" w:cs="Arial"/>
                        <w:noProof/>
                        <w:kern w:val="1"/>
                        <w:sz w:val="20"/>
                        <w:szCs w:val="20"/>
                        <w:lang w:val="en-US"/>
                      </w:rPr>
                      <w:t>(Squirru and Prete)</w:t>
                    </w:r>
                    <w:r w:rsidR="0061529C">
                      <w:fldChar w:fldCharType="end"/>
                    </w:r>
                  </w:sdtContent>
                </w:sdt>
              </w:p>
              <w:p w14:paraId="5EB8049B" w14:textId="7B5D22AF" w:rsidR="00C217D4" w:rsidRPr="004A3F5A" w:rsidRDefault="00B543B7" w:rsidP="00C217D4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kern w:val="1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kern w:val="1"/>
                      <w:sz w:val="20"/>
                      <w:szCs w:val="20"/>
                    </w:rPr>
                    <w:id w:val="1690096243"/>
                    <w:citation/>
                  </w:sdtPr>
                  <w:sdtEndPr/>
                  <w:sdtContent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</w:rPr>
                      <w:fldChar w:fldCharType="begin"/>
                    </w:r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  <w:lang w:val="en-US"/>
                      </w:rPr>
                      <w:instrText xml:space="preserve"> CITATION Jua46 \l 1033 </w:instrText>
                    </w:r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</w:rPr>
                      <w:fldChar w:fldCharType="separate"/>
                    </w:r>
                    <w:r w:rsidR="00F10169" w:rsidRPr="00F10169">
                      <w:rPr>
                        <w:rFonts w:ascii="Arial" w:hAnsi="Arial" w:cs="Arial"/>
                        <w:noProof/>
                        <w:kern w:val="1"/>
                        <w:sz w:val="20"/>
                        <w:szCs w:val="20"/>
                        <w:lang w:val="en-US"/>
                      </w:rPr>
                      <w:t>(Meril)</w:t>
                    </w:r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</w:rPr>
                      <w:fldChar w:fldCharType="end"/>
                    </w:r>
                  </w:sdtContent>
                </w:sdt>
              </w:p>
              <w:p w14:paraId="0ACDE65D" w14:textId="078104D6" w:rsidR="00C217D4" w:rsidRPr="004A3F5A" w:rsidRDefault="00B543B7" w:rsidP="00C217D4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kern w:val="1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kern w:val="1"/>
                      <w:sz w:val="20"/>
                      <w:szCs w:val="20"/>
                    </w:rPr>
                    <w:id w:val="-2103640073"/>
                    <w:citation/>
                  </w:sdtPr>
                  <w:sdtEndPr/>
                  <w:sdtContent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</w:rPr>
                      <w:fldChar w:fldCharType="begin"/>
                    </w:r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  <w:lang w:val="en-US"/>
                      </w:rPr>
                      <w:instrText xml:space="preserve"> CITATION Jua74 \l 1033 </w:instrText>
                    </w:r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</w:rPr>
                      <w:fldChar w:fldCharType="separate"/>
                    </w:r>
                    <w:r w:rsidR="00F10169" w:rsidRPr="00F10169">
                      <w:rPr>
                        <w:rFonts w:ascii="Arial" w:hAnsi="Arial" w:cs="Arial"/>
                        <w:noProof/>
                        <w:kern w:val="1"/>
                        <w:sz w:val="20"/>
                        <w:szCs w:val="20"/>
                        <w:lang w:val="en-US"/>
                      </w:rPr>
                      <w:t>(Prete)</w:t>
                    </w:r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</w:rPr>
                      <w:fldChar w:fldCharType="end"/>
                    </w:r>
                  </w:sdtContent>
                </w:sdt>
              </w:p>
              <w:p w14:paraId="563FEA55" w14:textId="47F60B5E" w:rsidR="003235A7" w:rsidRPr="00F10169" w:rsidRDefault="00B543B7" w:rsidP="00F1016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kern w:val="1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kern w:val="1"/>
                      <w:sz w:val="20"/>
                      <w:szCs w:val="20"/>
                    </w:rPr>
                    <w:id w:val="-787658072"/>
                    <w:citation/>
                  </w:sdtPr>
                  <w:sdtEndPr/>
                  <w:sdtContent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</w:rPr>
                      <w:fldChar w:fldCharType="begin"/>
                    </w:r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  <w:lang w:val="en-US"/>
                      </w:rPr>
                      <w:instrText xml:space="preserve"> CITATION Mus61 \l 1033 </w:instrText>
                    </w:r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</w:rPr>
                      <w:fldChar w:fldCharType="separate"/>
                    </w:r>
                    <w:r w:rsidR="00F10169" w:rsidRPr="00F10169">
                      <w:rPr>
                        <w:rFonts w:ascii="Arial" w:hAnsi="Arial" w:cs="Arial"/>
                        <w:noProof/>
                        <w:kern w:val="1"/>
                        <w:sz w:val="20"/>
                        <w:szCs w:val="20"/>
                        <w:lang w:val="en-US"/>
                      </w:rPr>
                      <w:t>(Museo de Art Moderno)</w:t>
                    </w:r>
                    <w:r w:rsidR="00F10169">
                      <w:rPr>
                        <w:rFonts w:ascii="Arial" w:hAnsi="Arial" w:cs="Arial"/>
                        <w:kern w:val="1"/>
                        <w:sz w:val="20"/>
                        <w:szCs w:val="20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0887B69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6487E" w14:textId="77777777" w:rsidR="0061529C" w:rsidRDefault="0061529C" w:rsidP="007A0D55">
      <w:pPr>
        <w:spacing w:after="0" w:line="240" w:lineRule="auto"/>
      </w:pPr>
      <w:r>
        <w:separator/>
      </w:r>
    </w:p>
  </w:endnote>
  <w:endnote w:type="continuationSeparator" w:id="0">
    <w:p w14:paraId="2F7A5CD9" w14:textId="77777777" w:rsidR="0061529C" w:rsidRDefault="0061529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33180" w14:textId="77777777" w:rsidR="0061529C" w:rsidRDefault="0061529C" w:rsidP="007A0D55">
      <w:pPr>
        <w:spacing w:after="0" w:line="240" w:lineRule="auto"/>
      </w:pPr>
      <w:r>
        <w:separator/>
      </w:r>
    </w:p>
  </w:footnote>
  <w:footnote w:type="continuationSeparator" w:id="0">
    <w:p w14:paraId="51443729" w14:textId="77777777" w:rsidR="0061529C" w:rsidRDefault="0061529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0171F" w14:textId="77777777" w:rsidR="0061529C" w:rsidRDefault="0061529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554026B" w14:textId="77777777" w:rsidR="0061529C" w:rsidRDefault="006152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D4"/>
    <w:rsid w:val="00032559"/>
    <w:rsid w:val="00037DB1"/>
    <w:rsid w:val="00045C8E"/>
    <w:rsid w:val="00052040"/>
    <w:rsid w:val="00082FD9"/>
    <w:rsid w:val="000B25AE"/>
    <w:rsid w:val="000B55AB"/>
    <w:rsid w:val="000C3212"/>
    <w:rsid w:val="000D24DC"/>
    <w:rsid w:val="000E2D17"/>
    <w:rsid w:val="00101B2E"/>
    <w:rsid w:val="00116FA0"/>
    <w:rsid w:val="0015114C"/>
    <w:rsid w:val="001A21F3"/>
    <w:rsid w:val="001A2537"/>
    <w:rsid w:val="001A6A06"/>
    <w:rsid w:val="001E2DD8"/>
    <w:rsid w:val="00210C03"/>
    <w:rsid w:val="002162E2"/>
    <w:rsid w:val="00225C5A"/>
    <w:rsid w:val="00230B10"/>
    <w:rsid w:val="00234353"/>
    <w:rsid w:val="00244BB0"/>
    <w:rsid w:val="002516DE"/>
    <w:rsid w:val="002A0A0D"/>
    <w:rsid w:val="002A2306"/>
    <w:rsid w:val="002B0B37"/>
    <w:rsid w:val="0030662D"/>
    <w:rsid w:val="003235A7"/>
    <w:rsid w:val="0036404D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E78B0"/>
    <w:rsid w:val="00513EE6"/>
    <w:rsid w:val="00534F8F"/>
    <w:rsid w:val="00544F43"/>
    <w:rsid w:val="00590035"/>
    <w:rsid w:val="005B177E"/>
    <w:rsid w:val="005B3921"/>
    <w:rsid w:val="005F26D7"/>
    <w:rsid w:val="005F5450"/>
    <w:rsid w:val="0061529C"/>
    <w:rsid w:val="006A5522"/>
    <w:rsid w:val="006D0412"/>
    <w:rsid w:val="0072442C"/>
    <w:rsid w:val="007411B9"/>
    <w:rsid w:val="00776B67"/>
    <w:rsid w:val="00780D95"/>
    <w:rsid w:val="00780DC7"/>
    <w:rsid w:val="007A0D55"/>
    <w:rsid w:val="007B3377"/>
    <w:rsid w:val="007E5F44"/>
    <w:rsid w:val="00821DE3"/>
    <w:rsid w:val="00846CE1"/>
    <w:rsid w:val="00880AC7"/>
    <w:rsid w:val="008A3510"/>
    <w:rsid w:val="008A5B87"/>
    <w:rsid w:val="00922950"/>
    <w:rsid w:val="009A7264"/>
    <w:rsid w:val="009B75A1"/>
    <w:rsid w:val="009D1606"/>
    <w:rsid w:val="009E18A1"/>
    <w:rsid w:val="009E1B7B"/>
    <w:rsid w:val="009E73D7"/>
    <w:rsid w:val="00A27D2C"/>
    <w:rsid w:val="00A76FD9"/>
    <w:rsid w:val="00AB436D"/>
    <w:rsid w:val="00AC4B3F"/>
    <w:rsid w:val="00AD2F24"/>
    <w:rsid w:val="00AD4844"/>
    <w:rsid w:val="00AD6634"/>
    <w:rsid w:val="00AF4242"/>
    <w:rsid w:val="00B219AE"/>
    <w:rsid w:val="00B33145"/>
    <w:rsid w:val="00B543B7"/>
    <w:rsid w:val="00B574C9"/>
    <w:rsid w:val="00B7690F"/>
    <w:rsid w:val="00BC39C9"/>
    <w:rsid w:val="00BC7093"/>
    <w:rsid w:val="00BE5BF7"/>
    <w:rsid w:val="00BF40E1"/>
    <w:rsid w:val="00C0085E"/>
    <w:rsid w:val="00C217D4"/>
    <w:rsid w:val="00C27FAB"/>
    <w:rsid w:val="00C358D4"/>
    <w:rsid w:val="00C6296B"/>
    <w:rsid w:val="00C91AD1"/>
    <w:rsid w:val="00CC586D"/>
    <w:rsid w:val="00CF1542"/>
    <w:rsid w:val="00CF3EC5"/>
    <w:rsid w:val="00CF3EF4"/>
    <w:rsid w:val="00D656DA"/>
    <w:rsid w:val="00D83300"/>
    <w:rsid w:val="00D924E9"/>
    <w:rsid w:val="00DC6B48"/>
    <w:rsid w:val="00DE552F"/>
    <w:rsid w:val="00DF01B0"/>
    <w:rsid w:val="00E71CA3"/>
    <w:rsid w:val="00E85A05"/>
    <w:rsid w:val="00E95829"/>
    <w:rsid w:val="00EA606C"/>
    <w:rsid w:val="00EB0C8C"/>
    <w:rsid w:val="00EB51FD"/>
    <w:rsid w:val="00EB77DB"/>
    <w:rsid w:val="00ED139F"/>
    <w:rsid w:val="00EF74F7"/>
    <w:rsid w:val="00F10169"/>
    <w:rsid w:val="00F36937"/>
    <w:rsid w:val="00F60F53"/>
    <w:rsid w:val="00FA1925"/>
    <w:rsid w:val="00FB11DE"/>
    <w:rsid w:val="00FB5846"/>
    <w:rsid w:val="00FB589A"/>
    <w:rsid w:val="00FB7317"/>
    <w:rsid w:val="00FD2BD1"/>
    <w:rsid w:val="00FF047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1AD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217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217D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7D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217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217D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uenosaires.gob.ar/areas/cultura/arteargentino/02dossiers/concretos/gr2_histo1_12.php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D72714770C8C4F8CE7DB6B53AF4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695AF-B8B5-4946-9F1A-F8198164D094}"/>
      </w:docPartPr>
      <w:docPartBody>
        <w:p w:rsidR="00B610D8" w:rsidRDefault="00B610D8">
          <w:pPr>
            <w:pStyle w:val="50D72714770C8C4F8CE7DB6B53AF469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760DA3E482AA4A999B1C65A337A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C3DED-53F0-A94B-B068-8D7F0E52F6F4}"/>
      </w:docPartPr>
      <w:docPartBody>
        <w:p w:rsidR="00B610D8" w:rsidRDefault="00B610D8">
          <w:pPr>
            <w:pStyle w:val="31760DA3E482AA4A999B1C65A337AB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FD819DE6C567E418B5835DBF6AE1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2B32A-7B01-094A-9999-F8CD3594EF2B}"/>
      </w:docPartPr>
      <w:docPartBody>
        <w:p w:rsidR="00B610D8" w:rsidRDefault="00B610D8">
          <w:pPr>
            <w:pStyle w:val="EFD819DE6C567E418B5835DBF6AE1E2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B6489419ECEF43AD622D93C10AC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AC4A4-CAD7-CB42-BA02-F2BBF16D2337}"/>
      </w:docPartPr>
      <w:docPartBody>
        <w:p w:rsidR="00B610D8" w:rsidRDefault="00B610D8">
          <w:pPr>
            <w:pStyle w:val="09B6489419ECEF43AD622D93C10ACDA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DA791006F9714FB381DA794B6C9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317EE-DADB-8A45-AB1D-901D346B4546}"/>
      </w:docPartPr>
      <w:docPartBody>
        <w:p w:rsidR="00B610D8" w:rsidRDefault="00B610D8">
          <w:pPr>
            <w:pStyle w:val="A6DA791006F9714FB381DA794B6C963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8568E8592B34D44BAD223AB8699B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E5EA0-7EAA-C344-AE7B-3991AEF95BDA}"/>
      </w:docPartPr>
      <w:docPartBody>
        <w:p w:rsidR="00B610D8" w:rsidRDefault="00B610D8">
          <w:pPr>
            <w:pStyle w:val="58568E8592B34D44BAD223AB8699B45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A5B34C4EF2AA46864A20AD0BD2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2FC2D-994E-C247-BF97-F6724DB63766}"/>
      </w:docPartPr>
      <w:docPartBody>
        <w:p w:rsidR="00B610D8" w:rsidRDefault="00B610D8">
          <w:pPr>
            <w:pStyle w:val="BCA5B34C4EF2AA46864A20AD0BD2919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B2E29061EDF964AAB2B756EBE5A6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1600C-454C-2A43-A699-67D4E3909336}"/>
      </w:docPartPr>
      <w:docPartBody>
        <w:p w:rsidR="00B610D8" w:rsidRDefault="00B610D8">
          <w:pPr>
            <w:pStyle w:val="7B2E29061EDF964AAB2B756EBE5A63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BFC0CD4D195F4E89C732F5B85BC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67ABF-202F-8043-A2F1-17164E5EE591}"/>
      </w:docPartPr>
      <w:docPartBody>
        <w:p w:rsidR="00B610D8" w:rsidRDefault="00B610D8">
          <w:pPr>
            <w:pStyle w:val="31BFC0CD4D195F4E89C732F5B85BC49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2FDBBF0B96D44A808C17DEC4353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F76F4-0E8E-C745-B097-D4882B930DC6}"/>
      </w:docPartPr>
      <w:docPartBody>
        <w:p w:rsidR="00B610D8" w:rsidRDefault="00B610D8">
          <w:pPr>
            <w:pStyle w:val="E12FDBBF0B96D44A808C17DEC435394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839D625D88E294DA25DC4E35E9D7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19DC9-7D03-9C4C-9D38-CB2F6E46F5EE}"/>
      </w:docPartPr>
      <w:docPartBody>
        <w:p w:rsidR="00B610D8" w:rsidRDefault="00B610D8" w:rsidP="00B610D8">
          <w:pPr>
            <w:pStyle w:val="C839D625D88E294DA25DC4E35E9D7BE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7464D5D8BF1DC448C0AA439EA308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D8A5D-BDBE-A44B-87E1-54715867F1C7}"/>
      </w:docPartPr>
      <w:docPartBody>
        <w:p w:rsidR="00B610D8" w:rsidRDefault="00B610D8" w:rsidP="00B610D8">
          <w:pPr>
            <w:pStyle w:val="F7464D5D8BF1DC448C0AA439EA308B3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160C6858747864EB5E265F2AC946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534C2-1B7A-1C43-8B8E-5FF8A54CC3F4}"/>
      </w:docPartPr>
      <w:docPartBody>
        <w:p w:rsidR="00B610D8" w:rsidRDefault="00B610D8" w:rsidP="00B610D8">
          <w:pPr>
            <w:pStyle w:val="F160C6858747864EB5E265F2AC946D1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D8"/>
    <w:rsid w:val="00B6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D8"/>
    <w:rPr>
      <w:color w:val="808080"/>
    </w:rPr>
  </w:style>
  <w:style w:type="paragraph" w:customStyle="1" w:styleId="50D72714770C8C4F8CE7DB6B53AF4696">
    <w:name w:val="50D72714770C8C4F8CE7DB6B53AF4696"/>
  </w:style>
  <w:style w:type="paragraph" w:customStyle="1" w:styleId="31760DA3E482AA4A999B1C65A337AB8B">
    <w:name w:val="31760DA3E482AA4A999B1C65A337AB8B"/>
  </w:style>
  <w:style w:type="paragraph" w:customStyle="1" w:styleId="EFD819DE6C567E418B5835DBF6AE1E2F">
    <w:name w:val="EFD819DE6C567E418B5835DBF6AE1E2F"/>
  </w:style>
  <w:style w:type="paragraph" w:customStyle="1" w:styleId="09B6489419ECEF43AD622D93C10ACDAF">
    <w:name w:val="09B6489419ECEF43AD622D93C10ACDAF"/>
  </w:style>
  <w:style w:type="paragraph" w:customStyle="1" w:styleId="A6DA791006F9714FB381DA794B6C9630">
    <w:name w:val="A6DA791006F9714FB381DA794B6C9630"/>
  </w:style>
  <w:style w:type="paragraph" w:customStyle="1" w:styleId="58568E8592B34D44BAD223AB8699B45A">
    <w:name w:val="58568E8592B34D44BAD223AB8699B45A"/>
  </w:style>
  <w:style w:type="paragraph" w:customStyle="1" w:styleId="BCA5B34C4EF2AA46864A20AD0BD29198">
    <w:name w:val="BCA5B34C4EF2AA46864A20AD0BD29198"/>
  </w:style>
  <w:style w:type="paragraph" w:customStyle="1" w:styleId="7B2E29061EDF964AAB2B756EBE5A6398">
    <w:name w:val="7B2E29061EDF964AAB2B756EBE5A6398"/>
  </w:style>
  <w:style w:type="paragraph" w:customStyle="1" w:styleId="31BFC0CD4D195F4E89C732F5B85BC490">
    <w:name w:val="31BFC0CD4D195F4E89C732F5B85BC490"/>
  </w:style>
  <w:style w:type="paragraph" w:customStyle="1" w:styleId="E12FDBBF0B96D44A808C17DEC435394D">
    <w:name w:val="E12FDBBF0B96D44A808C17DEC435394D"/>
  </w:style>
  <w:style w:type="paragraph" w:customStyle="1" w:styleId="F09F4105DADFA341A111BA0C02E2F7FE">
    <w:name w:val="F09F4105DADFA341A111BA0C02E2F7FE"/>
  </w:style>
  <w:style w:type="paragraph" w:customStyle="1" w:styleId="C839D625D88E294DA25DC4E35E9D7BEF">
    <w:name w:val="C839D625D88E294DA25DC4E35E9D7BEF"/>
    <w:rsid w:val="00B610D8"/>
  </w:style>
  <w:style w:type="paragraph" w:customStyle="1" w:styleId="F7464D5D8BF1DC448C0AA439EA308B37">
    <w:name w:val="F7464D5D8BF1DC448C0AA439EA308B37"/>
    <w:rsid w:val="00B610D8"/>
  </w:style>
  <w:style w:type="paragraph" w:customStyle="1" w:styleId="F160C6858747864EB5E265F2AC946D11">
    <w:name w:val="F160C6858747864EB5E265F2AC946D11"/>
    <w:rsid w:val="00B610D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D8"/>
    <w:rPr>
      <w:color w:val="808080"/>
    </w:rPr>
  </w:style>
  <w:style w:type="paragraph" w:customStyle="1" w:styleId="50D72714770C8C4F8CE7DB6B53AF4696">
    <w:name w:val="50D72714770C8C4F8CE7DB6B53AF4696"/>
  </w:style>
  <w:style w:type="paragraph" w:customStyle="1" w:styleId="31760DA3E482AA4A999B1C65A337AB8B">
    <w:name w:val="31760DA3E482AA4A999B1C65A337AB8B"/>
  </w:style>
  <w:style w:type="paragraph" w:customStyle="1" w:styleId="EFD819DE6C567E418B5835DBF6AE1E2F">
    <w:name w:val="EFD819DE6C567E418B5835DBF6AE1E2F"/>
  </w:style>
  <w:style w:type="paragraph" w:customStyle="1" w:styleId="09B6489419ECEF43AD622D93C10ACDAF">
    <w:name w:val="09B6489419ECEF43AD622D93C10ACDAF"/>
  </w:style>
  <w:style w:type="paragraph" w:customStyle="1" w:styleId="A6DA791006F9714FB381DA794B6C9630">
    <w:name w:val="A6DA791006F9714FB381DA794B6C9630"/>
  </w:style>
  <w:style w:type="paragraph" w:customStyle="1" w:styleId="58568E8592B34D44BAD223AB8699B45A">
    <w:name w:val="58568E8592B34D44BAD223AB8699B45A"/>
  </w:style>
  <w:style w:type="paragraph" w:customStyle="1" w:styleId="BCA5B34C4EF2AA46864A20AD0BD29198">
    <w:name w:val="BCA5B34C4EF2AA46864A20AD0BD29198"/>
  </w:style>
  <w:style w:type="paragraph" w:customStyle="1" w:styleId="7B2E29061EDF964AAB2B756EBE5A6398">
    <w:name w:val="7B2E29061EDF964AAB2B756EBE5A6398"/>
  </w:style>
  <w:style w:type="paragraph" w:customStyle="1" w:styleId="31BFC0CD4D195F4E89C732F5B85BC490">
    <w:name w:val="31BFC0CD4D195F4E89C732F5B85BC490"/>
  </w:style>
  <w:style w:type="paragraph" w:customStyle="1" w:styleId="E12FDBBF0B96D44A808C17DEC435394D">
    <w:name w:val="E12FDBBF0B96D44A808C17DEC435394D"/>
  </w:style>
  <w:style w:type="paragraph" w:customStyle="1" w:styleId="F09F4105DADFA341A111BA0C02E2F7FE">
    <w:name w:val="F09F4105DADFA341A111BA0C02E2F7FE"/>
  </w:style>
  <w:style w:type="paragraph" w:customStyle="1" w:styleId="C839D625D88E294DA25DC4E35E9D7BEF">
    <w:name w:val="C839D625D88E294DA25DC4E35E9D7BEF"/>
    <w:rsid w:val="00B610D8"/>
  </w:style>
  <w:style w:type="paragraph" w:customStyle="1" w:styleId="F7464D5D8BF1DC448C0AA439EA308B37">
    <w:name w:val="F7464D5D8BF1DC448C0AA439EA308B37"/>
    <w:rsid w:val="00B610D8"/>
  </w:style>
  <w:style w:type="paragraph" w:customStyle="1" w:styleId="F160C6858747864EB5E265F2AC946D11">
    <w:name w:val="F160C6858747864EB5E265F2AC946D11"/>
    <w:rsid w:val="00B610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Del98</b:Tag>
    <b:SourceType>Book</b:SourceType>
    <b:Guid>{CFAE2A49-5830-3D47-A2E2-8872145A72C5}</b:Guid>
    <b:Title>Del Prete: el legado de un maestro</b:Title>
    <b:Year>1998</b:Year>
    <b:Author>
      <b:Author>
        <b:NameList>
          <b:Person>
            <b:Last>Del Prete</b:Last>
            <b:First>Juan</b:First>
          </b:Person>
        </b:NameList>
      </b:Author>
    </b:Author>
    <b:City>Buenos Aires</b:City>
    <b:Publisher>Banco Ciudad de Buenos Aires </b:Publisher>
    <b:RefOrder>1</b:RefOrder>
  </b:Source>
  <b:Source>
    <b:Tag>Raf84</b:Tag>
    <b:SourceType>Book</b:SourceType>
    <b:Guid>{0DE37D94-B427-E94A-BB9D-EAAD035EEC90}</b:Guid>
    <b:Author>
      <b:Author>
        <b:NameList>
          <b:Person>
            <b:Last>Squirru</b:Last>
            <b:First>Rafael</b:First>
            <b:Middle>F.</b:Middle>
          </b:Person>
          <b:Person>
            <b:Last>Prete</b:Last>
            <b:First>Juan</b:First>
            <b:Middle>Del</b:Middle>
          </b:Person>
        </b:NameList>
      </b:Author>
    </b:Author>
    <b:Title>Juan Del Prete</b:Title>
    <b:City>Buenos Aires; Argentina </b:City>
    <b:Publisher>Ediciones de Arte Gaglianone</b:Publisher>
    <b:Year>1984</b:Year>
    <b:RefOrder>2</b:RefOrder>
  </b:Source>
  <b:Source>
    <b:Tag>Jua46</b:Tag>
    <b:SourceType>Book</b:SourceType>
    <b:Guid>{C6EAC170-5FAD-C44F-B6BC-CD769E4FA154}</b:Guid>
    <b:Author>
      <b:Author>
        <b:NameList>
          <b:Person>
            <b:Last>Meril</b:Last>
            <b:First>Juan</b:First>
          </b:Person>
        </b:NameList>
      </b:Author>
    </b:Author>
    <b:Title>Juan del Prete. 71 Reproducciones en Negro y 4 en Color</b:Title>
    <b:City>Buenos Aires</b:City>
    <b:Publisher>Editorial Poseidón</b:Publisher>
    <b:Year>1946</b:Year>
    <b:RefOrder>3</b:RefOrder>
  </b:Source>
  <b:Source>
    <b:Tag>Jua74</b:Tag>
    <b:SourceType>Book</b:SourceType>
    <b:Guid>{BD3A77CD-FF4B-374C-A8C0-BDA0D4E70CAD}</b:Guid>
    <b:Author>
      <b:Author>
        <b:NameList>
          <b:Person>
            <b:Last>Prete</b:Last>
            <b:First>Juan</b:First>
            <b:Middle>Del</b:Middle>
          </b:Person>
        </b:NameList>
      </b:Author>
    </b:Author>
    <b:Title>Juan Del Prete: retrospectiva 1927-1974</b:Title>
    <b:City>Buenos Aires</b:City>
    <b:Publisher>LAASA</b:Publisher>
    <b:Year>1974</b:Year>
    <b:RefOrder>4</b:RefOrder>
  </b:Source>
  <b:Source>
    <b:Tag>Mus61</b:Tag>
    <b:SourceType>Book</b:SourceType>
    <b:Guid>{27F1B748-86F0-7A45-85BA-0463CC2E3D7F}</b:Guid>
    <b:Author>
      <b:Author>
        <b:Corporate>Museo de Art Moderno</b:Corporate>
      </b:Author>
    </b:Author>
    <b:Title>Del Prete, retrospectiva </b:Title>
    <b:City>Buenos Aires</b:City>
    <b:Publisher>Museo de Art Moderno de Buenos Aires </b:Publisher>
    <b:Year>1961</b:Year>
    <b:RefOrder>5</b:RefOrder>
  </b:Source>
</b:Sources>
</file>

<file path=customXml/itemProps1.xml><?xml version="1.0" encoding="utf-8"?>
<ds:datastoreItem xmlns:ds="http://schemas.openxmlformats.org/officeDocument/2006/customXml" ds:itemID="{51E6222C-F820-2F44-BFEA-BF18A2698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56</TotalTime>
  <Pages>2</Pages>
  <Words>883</Words>
  <Characters>5035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48</cp:revision>
  <dcterms:created xsi:type="dcterms:W3CDTF">2014-10-21T16:30:00Z</dcterms:created>
  <dcterms:modified xsi:type="dcterms:W3CDTF">2014-10-24T15:07:00Z</dcterms:modified>
</cp:coreProperties>
</file>