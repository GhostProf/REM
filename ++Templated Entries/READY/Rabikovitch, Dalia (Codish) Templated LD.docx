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C97AAA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F1EA10A9A839B4BA89AAB997CE8F9C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96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EB1DC83FA4A9744CAF67C698101954AF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C97AAA" w:rsidP="00C97AAA">
                <w:r>
                  <w:t>Moria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8184AF727922048B20E859BEE27896B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A749409819F88146A51E1B4473B10B68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C97AAA" w:rsidP="00C97AAA">
                <w:r>
                  <w:t>Codish</w:t>
                </w:r>
              </w:p>
            </w:tc>
          </w:sdtContent>
        </w:sdt>
      </w:tr>
      <w:tr w:rsidR="00B574C9" w:rsidTr="00C97AAA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E5F55795740414C94325C5143D2C6E0"/>
            </w:placeholder>
            <w:showingPlcHdr/>
          </w:sdtPr>
          <w:sdtEndPr/>
          <w:sdtContent>
            <w:tc>
              <w:tcPr>
                <w:tcW w:w="8562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C97AAA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32297B1FB208F44A2AEAA8186851C16"/>
            </w:placeholder>
            <w:text/>
          </w:sdtPr>
          <w:sdtContent>
            <w:tc>
              <w:tcPr>
                <w:tcW w:w="8562" w:type="dxa"/>
                <w:gridSpan w:val="4"/>
              </w:tcPr>
              <w:p w:rsidR="00B574C9" w:rsidRDefault="00C97AAA" w:rsidP="00B574C9">
                <w:r w:rsidRPr="00C97AAA">
                  <w:rPr>
                    <w:rFonts w:ascii="Calibri" w:eastAsia="Times New Roman" w:hAnsi="Calibri" w:cs="Times New Roman"/>
                    <w:lang w:val="en-CA"/>
                  </w:rPr>
                  <w:t>Ben-Gurion University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B8BCF1AE6E8FF346A01A20118CE3C294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C97AAA" w:rsidP="00C97AAA">
                <w:pPr>
                  <w:rPr>
                    <w:b/>
                  </w:rPr>
                </w:pPr>
                <w:r w:rsidRPr="00C97AAA">
                  <w:t>Rabikovitch, Dalia (1936-2005)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17B9C191F2B4DC40B561115A0C3FCD93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584BD9C39C32B4419B988F4D705857E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C97AAA" w:rsidRDefault="00C97AAA" w:rsidP="00C97AAA">
                <w:pPr>
                  <w:contextualSpacing/>
                  <w:rPr>
                    <w:rFonts w:ascii="Calibri" w:eastAsia="Arial Unicode MS" w:hAnsi="Calibri"/>
                  </w:rPr>
                </w:pPr>
                <w:r w:rsidRPr="00C97AAA">
                  <w:rPr>
                    <w:rFonts w:ascii="Calibri" w:eastAsia="Arial Unicode MS" w:hAnsi="Calibri"/>
                  </w:rPr>
                  <w:t>Born in Ramat</w:t>
                </w:r>
                <w:r w:rsidRPr="00C97AAA">
                  <w:rPr>
                    <w:rFonts w:ascii="Calibri" w:eastAsia="Arial Unicode MS" w:hAnsi="Calibri"/>
                    <w:rtl/>
                  </w:rPr>
                  <w:t xml:space="preserve"> </w:t>
                </w:r>
                <w:r w:rsidRPr="00C97AAA">
                  <w:rPr>
                    <w:rFonts w:ascii="Calibri" w:eastAsia="Arial Unicode MS" w:hAnsi="Calibri"/>
                  </w:rPr>
                  <w:t>Gan, Israel, Dalia Ravikovitch was six years old when her father died in a car accident. Her family moved to kibbutz</w:t>
                </w:r>
                <w:r w:rsidRPr="00C97AAA">
                  <w:rPr>
                    <w:rFonts w:ascii="Calibri" w:eastAsia="Arial Unicode MS" w:hAnsi="Calibri"/>
                    <w:rtl/>
                  </w:rPr>
                  <w:t xml:space="preserve"> </w:t>
                </w:r>
                <w:r w:rsidRPr="00C97AAA">
                  <w:rPr>
                    <w:rFonts w:ascii="Calibri" w:eastAsia="Arial Unicode MS" w:hAnsi="Calibri"/>
                  </w:rPr>
                  <w:t>Geva, a transition that Ravikovitch later recalled as traumatic. At</w:t>
                </w:r>
                <w:r w:rsidRPr="00C97AAA">
                  <w:rPr>
                    <w:rFonts w:ascii="Calibri" w:eastAsia="Arial Unicode MS" w:hAnsi="Calibri"/>
                    <w:rtl/>
                  </w:rPr>
                  <w:t xml:space="preserve"> the </w:t>
                </w:r>
                <w:r w:rsidRPr="00C97AAA">
                  <w:rPr>
                    <w:rFonts w:ascii="Calibri" w:eastAsia="Arial Unicode MS" w:hAnsi="Calibri"/>
                  </w:rPr>
                  <w:t>age of thirteen she</w:t>
                </w:r>
                <w:r w:rsidRPr="00C97AAA">
                  <w:rPr>
                    <w:rFonts w:ascii="Calibri" w:eastAsia="Arial Unicode MS" w:hAnsi="Calibri"/>
                    <w:rtl/>
                  </w:rPr>
                  <w:t xml:space="preserve"> </w:t>
                </w:r>
                <w:r w:rsidRPr="00C97AAA">
                  <w:rPr>
                    <w:rFonts w:ascii="Calibri" w:eastAsia="Arial Unicode MS" w:hAnsi="Calibri"/>
                  </w:rPr>
                  <w:t>moved to the city of Haifa, where she was transferred from one foster</w:t>
                </w:r>
                <w:r w:rsidRPr="00C97AAA">
                  <w:rPr>
                    <w:rFonts w:ascii="Calibri" w:eastAsia="Arial Unicode MS" w:hAnsi="Calibri"/>
                    <w:rtl/>
                  </w:rPr>
                  <w:t xml:space="preserve"> </w:t>
                </w:r>
                <w:r w:rsidRPr="00C97AAA">
                  <w:rPr>
                    <w:rFonts w:ascii="Calibri" w:eastAsia="Arial Unicode MS" w:hAnsi="Calibri"/>
                  </w:rPr>
                  <w:t>family to another. Orphanhood and alienation are the fundamental experiences in her</w:t>
                </w:r>
                <w:r w:rsidRPr="00C97AAA">
                  <w:rPr>
                    <w:rFonts w:ascii="Calibri" w:eastAsia="Arial Unicode MS" w:hAnsi="Calibri"/>
                    <w:rtl/>
                  </w:rPr>
                  <w:t xml:space="preserve"> </w:t>
                </w:r>
                <w:r w:rsidRPr="00C97AAA">
                  <w:rPr>
                    <w:rFonts w:ascii="Calibri" w:eastAsia="Arial Unicode MS" w:hAnsi="Calibri"/>
                  </w:rPr>
                  <w:t xml:space="preserve">poetry, which is characterized by a lyrical, elegiac tone. </w:t>
                </w:r>
              </w:p>
              <w:p w:rsidR="00C97AAA" w:rsidRPr="00C97AAA" w:rsidRDefault="00C97AAA" w:rsidP="00C97AAA">
                <w:pPr>
                  <w:contextualSpacing/>
                  <w:rPr>
                    <w:rFonts w:ascii="Calibri" w:eastAsia="Arial Unicode MS" w:hAnsi="Calibri"/>
                  </w:rPr>
                </w:pPr>
              </w:p>
              <w:p w:rsidR="00E85A05" w:rsidRPr="00C97AAA" w:rsidRDefault="00C97AAA" w:rsidP="00E85A05">
                <w:pPr>
                  <w:contextualSpacing/>
                  <w:rPr>
                    <w:rFonts w:ascii="Calibri" w:eastAsia="Arial Unicode MS" w:hAnsi="Calibri"/>
                  </w:rPr>
                </w:pPr>
                <w:r w:rsidRPr="00C97AAA">
                  <w:rPr>
                    <w:rFonts w:ascii="Calibri" w:eastAsia="Arial Unicode MS" w:hAnsi="Calibri"/>
                  </w:rPr>
                  <w:t>Ravikovitch is a highly regarded poet in Israel. Her work combines biblical-archaic language</w:t>
                </w:r>
                <w:r w:rsidRPr="00C97AAA">
                  <w:rPr>
                    <w:rFonts w:ascii="Calibri" w:eastAsia="Arial Unicode MS" w:hAnsi="Calibri"/>
                    <w:rtl/>
                  </w:rPr>
                  <w:t xml:space="preserve"> </w:t>
                </w:r>
                <w:r w:rsidRPr="00C97AAA">
                  <w:rPr>
                    <w:rFonts w:ascii="Calibri" w:eastAsia="Arial Unicode MS" w:hAnsi="Calibri"/>
                  </w:rPr>
                  <w:t>with simple, day-to-day semantics, and ranges from abstract to</w:t>
                </w:r>
                <w:r w:rsidRPr="00C97AAA">
                  <w:rPr>
                    <w:rFonts w:ascii="Calibri" w:eastAsia="Arial Unicode MS" w:hAnsi="Calibri"/>
                    <w:rtl/>
                  </w:rPr>
                  <w:t xml:space="preserve"> </w:t>
                </w:r>
                <w:r w:rsidRPr="00C97AAA">
                  <w:rPr>
                    <w:rFonts w:ascii="Calibri" w:eastAsia="Arial Unicode MS" w:hAnsi="Calibri"/>
                  </w:rPr>
                  <w:t>concrete. She</w:t>
                </w:r>
                <w:r w:rsidRPr="00C97AAA">
                  <w:rPr>
                    <w:rFonts w:ascii="Calibri" w:eastAsia="Arial Unicode MS" w:hAnsi="Calibri"/>
                    <w:rtl/>
                  </w:rPr>
                  <w:t xml:space="preserve"> </w:t>
                </w:r>
                <w:r w:rsidRPr="00C97AAA">
                  <w:rPr>
                    <w:rFonts w:ascii="Calibri" w:eastAsia="Arial Unicode MS" w:hAnsi="Calibri"/>
                  </w:rPr>
                  <w:t>was among those who generated the poetic shifts in Hebrew literature of the 1950s and</w:t>
                </w:r>
                <w:r w:rsidRPr="00C97AAA">
                  <w:rPr>
                    <w:rFonts w:ascii="Calibri" w:eastAsia="Arial Unicode MS" w:hAnsi="Calibri"/>
                    <w:rtl/>
                  </w:rPr>
                  <w:t xml:space="preserve"> </w:t>
                </w:r>
                <w:r w:rsidRPr="00C97AAA">
                  <w:rPr>
                    <w:rFonts w:ascii="Calibri" w:eastAsia="Arial Unicode MS" w:hAnsi="Calibri"/>
                  </w:rPr>
                  <w:t>1960s, and her voice is one of the most influential and unique in modernist Hebrew</w:t>
                </w:r>
                <w:r w:rsidRPr="00C97AAA">
                  <w:rPr>
                    <w:rFonts w:ascii="Calibri" w:eastAsia="Arial Unicode MS" w:hAnsi="Calibri"/>
                    <w:rtl/>
                  </w:rPr>
                  <w:t xml:space="preserve"> </w:t>
                </w:r>
                <w:r w:rsidRPr="00C97AAA">
                  <w:rPr>
                    <w:rFonts w:ascii="Calibri" w:eastAsia="Arial Unicode MS" w:hAnsi="Calibri"/>
                  </w:rPr>
                  <w:t xml:space="preserve">poetry. </w:t>
                </w:r>
              </w:p>
            </w:tc>
          </w:sdtContent>
        </w:sdt>
      </w:tr>
      <w:tr w:rsidR="003F0D73" w:rsidTr="003F0D73">
        <w:sdt>
          <w:sdtPr>
            <w:rPr>
              <w:rFonts w:ascii="Calibri" w:hAnsi="Calibri"/>
            </w:rPr>
            <w:alias w:val="Article text"/>
            <w:tag w:val="articleText"/>
            <w:id w:val="634067588"/>
            <w:placeholder>
              <w:docPart w:val="E480EB888E40EC4799B007182DCEA11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C97AAA" w:rsidRDefault="00C97AAA" w:rsidP="00C97AAA">
                <w:pPr>
                  <w:contextualSpacing/>
                  <w:rPr>
                    <w:rFonts w:ascii="Calibri" w:eastAsia="Arial Unicode MS" w:hAnsi="Calibri"/>
                  </w:rPr>
                </w:pPr>
                <w:r w:rsidRPr="00C97AAA">
                  <w:rPr>
                    <w:rFonts w:ascii="Calibri" w:eastAsia="Arial Unicode MS" w:hAnsi="Calibri"/>
                  </w:rPr>
                  <w:t>Born in Ramat</w:t>
                </w:r>
                <w:r w:rsidRPr="00C97AAA">
                  <w:rPr>
                    <w:rFonts w:ascii="Calibri" w:eastAsia="Arial Unicode MS" w:hAnsi="Calibri"/>
                    <w:rtl/>
                  </w:rPr>
                  <w:t xml:space="preserve"> </w:t>
                </w:r>
                <w:r w:rsidRPr="00C97AAA">
                  <w:rPr>
                    <w:rFonts w:ascii="Calibri" w:eastAsia="Arial Unicode MS" w:hAnsi="Calibri"/>
                  </w:rPr>
                  <w:t>Gan, Israel, Dalia Ravikovitch was six years old when her father died in a car accident. Her family moved to kibbutz</w:t>
                </w:r>
                <w:r w:rsidRPr="00C97AAA">
                  <w:rPr>
                    <w:rFonts w:ascii="Calibri" w:eastAsia="Arial Unicode MS" w:hAnsi="Calibri"/>
                    <w:rtl/>
                  </w:rPr>
                  <w:t xml:space="preserve"> </w:t>
                </w:r>
                <w:r w:rsidRPr="00C97AAA">
                  <w:rPr>
                    <w:rFonts w:ascii="Calibri" w:eastAsia="Arial Unicode MS" w:hAnsi="Calibri"/>
                  </w:rPr>
                  <w:t>Geva, a transition that Ravikovitch later recalled as traumatic. At</w:t>
                </w:r>
                <w:r w:rsidRPr="00C97AAA">
                  <w:rPr>
                    <w:rFonts w:ascii="Calibri" w:eastAsia="Arial Unicode MS" w:hAnsi="Calibri"/>
                    <w:rtl/>
                  </w:rPr>
                  <w:t xml:space="preserve"> the </w:t>
                </w:r>
                <w:r w:rsidRPr="00C97AAA">
                  <w:rPr>
                    <w:rFonts w:ascii="Calibri" w:eastAsia="Arial Unicode MS" w:hAnsi="Calibri"/>
                  </w:rPr>
                  <w:t>age of thirteen she</w:t>
                </w:r>
                <w:r w:rsidRPr="00C97AAA">
                  <w:rPr>
                    <w:rFonts w:ascii="Calibri" w:eastAsia="Arial Unicode MS" w:hAnsi="Calibri"/>
                    <w:rtl/>
                  </w:rPr>
                  <w:t xml:space="preserve"> </w:t>
                </w:r>
                <w:r w:rsidRPr="00C97AAA">
                  <w:rPr>
                    <w:rFonts w:ascii="Calibri" w:eastAsia="Arial Unicode MS" w:hAnsi="Calibri"/>
                  </w:rPr>
                  <w:t>moved to the city of Haifa, where she was transferred from one foster</w:t>
                </w:r>
                <w:r w:rsidRPr="00C97AAA">
                  <w:rPr>
                    <w:rFonts w:ascii="Calibri" w:eastAsia="Arial Unicode MS" w:hAnsi="Calibri"/>
                    <w:rtl/>
                  </w:rPr>
                  <w:t xml:space="preserve"> </w:t>
                </w:r>
                <w:r w:rsidRPr="00C97AAA">
                  <w:rPr>
                    <w:rFonts w:ascii="Calibri" w:eastAsia="Arial Unicode MS" w:hAnsi="Calibri"/>
                  </w:rPr>
                  <w:t>family to another. Orphanhood and alienation are the fundamental experiences in her</w:t>
                </w:r>
                <w:r w:rsidRPr="00C97AAA">
                  <w:rPr>
                    <w:rFonts w:ascii="Calibri" w:eastAsia="Arial Unicode MS" w:hAnsi="Calibri"/>
                    <w:rtl/>
                  </w:rPr>
                  <w:t xml:space="preserve"> </w:t>
                </w:r>
                <w:r w:rsidRPr="00C97AAA">
                  <w:rPr>
                    <w:rFonts w:ascii="Calibri" w:eastAsia="Arial Unicode MS" w:hAnsi="Calibri"/>
                  </w:rPr>
                  <w:t xml:space="preserve">poetry, which is characterized by a lyrical, elegiac tone. </w:t>
                </w:r>
              </w:p>
              <w:p w:rsidR="00C97AAA" w:rsidRPr="00C97AAA" w:rsidRDefault="00C97AAA" w:rsidP="00C97AAA">
                <w:pPr>
                  <w:contextualSpacing/>
                  <w:rPr>
                    <w:rFonts w:ascii="Calibri" w:eastAsia="Arial Unicode MS" w:hAnsi="Calibri"/>
                  </w:rPr>
                </w:pPr>
              </w:p>
              <w:p w:rsidR="00C97AAA" w:rsidRPr="00C97AAA" w:rsidRDefault="00C97AAA" w:rsidP="00C97AAA">
                <w:pPr>
                  <w:contextualSpacing/>
                  <w:rPr>
                    <w:rFonts w:ascii="Calibri" w:eastAsia="Arial Unicode MS" w:hAnsi="Calibri"/>
                  </w:rPr>
                </w:pPr>
                <w:r w:rsidRPr="00C97AAA">
                  <w:rPr>
                    <w:rFonts w:ascii="Calibri" w:eastAsia="Arial Unicode MS" w:hAnsi="Calibri"/>
                  </w:rPr>
                  <w:t>Ravikovitch is a highly regarded poet in Israel. Her work combines biblical-archaic language</w:t>
                </w:r>
                <w:r w:rsidRPr="00C97AAA">
                  <w:rPr>
                    <w:rFonts w:ascii="Calibri" w:eastAsia="Arial Unicode MS" w:hAnsi="Calibri"/>
                    <w:rtl/>
                  </w:rPr>
                  <w:t xml:space="preserve"> </w:t>
                </w:r>
                <w:r w:rsidRPr="00C97AAA">
                  <w:rPr>
                    <w:rFonts w:ascii="Calibri" w:eastAsia="Arial Unicode MS" w:hAnsi="Calibri"/>
                  </w:rPr>
                  <w:t>with simple, day-to-day semantics, and ranges from abstract to</w:t>
                </w:r>
                <w:r w:rsidRPr="00C97AAA">
                  <w:rPr>
                    <w:rFonts w:ascii="Calibri" w:eastAsia="Arial Unicode MS" w:hAnsi="Calibri"/>
                    <w:rtl/>
                  </w:rPr>
                  <w:t xml:space="preserve"> </w:t>
                </w:r>
                <w:r w:rsidRPr="00C97AAA">
                  <w:rPr>
                    <w:rFonts w:ascii="Calibri" w:eastAsia="Arial Unicode MS" w:hAnsi="Calibri"/>
                  </w:rPr>
                  <w:t>concrete. She</w:t>
                </w:r>
                <w:r w:rsidRPr="00C97AAA">
                  <w:rPr>
                    <w:rFonts w:ascii="Calibri" w:eastAsia="Arial Unicode MS" w:hAnsi="Calibri"/>
                    <w:rtl/>
                  </w:rPr>
                  <w:t xml:space="preserve"> </w:t>
                </w:r>
                <w:r w:rsidRPr="00C97AAA">
                  <w:rPr>
                    <w:rFonts w:ascii="Calibri" w:eastAsia="Arial Unicode MS" w:hAnsi="Calibri"/>
                  </w:rPr>
                  <w:t>was among those who generated the poetic shifts in Hebrew literature of the 1950s and</w:t>
                </w:r>
                <w:r w:rsidRPr="00C97AAA">
                  <w:rPr>
                    <w:rFonts w:ascii="Calibri" w:eastAsia="Arial Unicode MS" w:hAnsi="Calibri"/>
                    <w:rtl/>
                  </w:rPr>
                  <w:t xml:space="preserve"> </w:t>
                </w:r>
                <w:r w:rsidRPr="00C97AAA">
                  <w:rPr>
                    <w:rFonts w:ascii="Calibri" w:eastAsia="Arial Unicode MS" w:hAnsi="Calibri"/>
                  </w:rPr>
                  <w:t>1960s, and her voice is one of the most influential and unique in modernist Hebrew</w:t>
                </w:r>
                <w:r w:rsidRPr="00C97AAA">
                  <w:rPr>
                    <w:rFonts w:ascii="Calibri" w:eastAsia="Arial Unicode MS" w:hAnsi="Calibri"/>
                    <w:rtl/>
                  </w:rPr>
                  <w:t xml:space="preserve"> </w:t>
                </w:r>
                <w:r w:rsidRPr="00C97AAA">
                  <w:rPr>
                    <w:rFonts w:ascii="Calibri" w:eastAsia="Arial Unicode MS" w:hAnsi="Calibri"/>
                  </w:rPr>
                  <w:t xml:space="preserve">poetry. </w:t>
                </w:r>
              </w:p>
              <w:p w:rsidR="00C97AAA" w:rsidRPr="00C97AAA" w:rsidRDefault="00C97AAA" w:rsidP="00C97AAA">
                <w:pPr>
                  <w:contextualSpacing/>
                  <w:rPr>
                    <w:rFonts w:ascii="Calibri" w:eastAsia="Arial Unicode MS" w:hAnsi="Calibri"/>
                  </w:rPr>
                </w:pPr>
                <w:r w:rsidRPr="00C97AAA">
                  <w:rPr>
                    <w:rFonts w:ascii="Calibri" w:eastAsia="Arial Unicode MS" w:hAnsi="Calibri"/>
                    <w:rtl/>
                  </w:rPr>
                  <w:t>---</w:t>
                </w:r>
              </w:p>
              <w:p w:rsidR="00C97AAA" w:rsidRPr="00C97AAA" w:rsidRDefault="00C97AAA" w:rsidP="00C97AAA">
                <w:pPr>
                  <w:contextualSpacing/>
                  <w:rPr>
                    <w:rFonts w:ascii="Calibri" w:eastAsia="Arial Unicode MS" w:hAnsi="Calibri"/>
                  </w:rPr>
                </w:pPr>
                <w:r w:rsidRPr="00C97AAA">
                  <w:rPr>
                    <w:rFonts w:ascii="Calibri" w:eastAsia="Arial Unicode MS" w:hAnsi="Calibri"/>
                  </w:rPr>
                  <w:t xml:space="preserve">Her first poems were published in the Orlogin journal, edited by the poet Avraham Shlonsky (Ravikovitch’s mentor and great supporter). Her first book of poetry, Ahavat </w:t>
                </w:r>
              </w:p>
              <w:p w:rsidR="00C97AAA" w:rsidRPr="00C97AAA" w:rsidRDefault="00C97AAA" w:rsidP="00C97AAA">
                <w:pPr>
                  <w:contextualSpacing/>
                  <w:rPr>
                    <w:rFonts w:ascii="Calibri" w:eastAsia="Arial Unicode MS" w:hAnsi="Calibri"/>
                  </w:rPr>
                </w:pPr>
                <w:proofErr w:type="gramStart"/>
                <w:r w:rsidRPr="00C97AAA">
                  <w:rPr>
                    <w:rFonts w:ascii="Calibri" w:eastAsia="Arial Unicode MS" w:hAnsi="Calibri"/>
                  </w:rPr>
                  <w:t>tapua’h</w:t>
                </w:r>
                <w:proofErr w:type="gramEnd"/>
                <w:r w:rsidRPr="00C97AAA">
                  <w:rPr>
                    <w:rFonts w:ascii="Calibri" w:eastAsia="Arial Unicode MS" w:hAnsi="Calibri"/>
                  </w:rPr>
                  <w:t xml:space="preserve"> ha-zahav (The Love of the Golden</w:t>
                </w:r>
                <w:r w:rsidRPr="00C97AAA">
                  <w:rPr>
                    <w:rFonts w:ascii="Calibri" w:eastAsia="Arial Unicode MS" w:hAnsi="Calibri"/>
                    <w:rtl/>
                  </w:rPr>
                  <w:t xml:space="preserve"> </w:t>
                </w:r>
                <w:r w:rsidRPr="00C97AAA">
                  <w:rPr>
                    <w:rFonts w:ascii="Calibri" w:eastAsia="Arial Unicode MS" w:hAnsi="Calibri"/>
                  </w:rPr>
                  <w:t xml:space="preserve">Apple), was published in 1959. The collection was </w:t>
                </w:r>
              </w:p>
              <w:p w:rsidR="00C97AAA" w:rsidRDefault="00C97AAA" w:rsidP="00C97AAA">
                <w:pPr>
                  <w:contextualSpacing/>
                  <w:rPr>
                    <w:rFonts w:ascii="Calibri" w:eastAsia="Arial Unicode MS" w:hAnsi="Calibri"/>
                  </w:rPr>
                </w:pPr>
                <w:proofErr w:type="gramStart"/>
                <w:r w:rsidRPr="00C97AAA">
                  <w:rPr>
                    <w:rFonts w:ascii="Calibri" w:eastAsia="Arial Unicode MS" w:hAnsi="Calibri"/>
                  </w:rPr>
                  <w:t>welcomed</w:t>
                </w:r>
                <w:proofErr w:type="gramEnd"/>
                <w:r w:rsidRPr="00C97AAA">
                  <w:rPr>
                    <w:rFonts w:ascii="Calibri" w:eastAsia="Arial Unicode MS" w:hAnsi="Calibri"/>
                  </w:rPr>
                  <w:t xml:space="preserve"> with great enthusiasm and distinguished Ravikovitch’s poetics according to its connections with the legendary world of</w:t>
                </w:r>
                <w:r w:rsidRPr="00C97AAA">
                  <w:rPr>
                    <w:rFonts w:ascii="Calibri" w:eastAsia="Arial Unicode MS" w:hAnsi="Calibri"/>
                    <w:rtl/>
                  </w:rPr>
                  <w:t xml:space="preserve"> </w:t>
                </w:r>
                <w:r w:rsidRPr="00C97AAA">
                  <w:rPr>
                    <w:rFonts w:ascii="Calibri" w:eastAsia="Arial Unicode MS" w:hAnsi="Calibri"/>
                  </w:rPr>
                  <w:t>dream, journeys from abstract to concrete landscapes (which</w:t>
                </w:r>
                <w:r w:rsidRPr="00C97AAA">
                  <w:rPr>
                    <w:rFonts w:ascii="Calibri" w:eastAsia="Arial Unicode MS" w:hAnsi="Calibri"/>
                    <w:rtl/>
                  </w:rPr>
                  <w:t xml:space="preserve"> </w:t>
                </w:r>
                <w:r w:rsidRPr="00C97AAA">
                  <w:rPr>
                    <w:rFonts w:ascii="Calibri" w:eastAsia="Arial Unicode MS" w:hAnsi="Calibri"/>
                  </w:rPr>
                  <w:t>usually end with a</w:t>
                </w:r>
                <w:r w:rsidRPr="00C97AAA">
                  <w:rPr>
                    <w:rFonts w:ascii="Calibri" w:eastAsia="Arial Unicode MS" w:hAnsi="Calibri"/>
                    <w:rtl/>
                  </w:rPr>
                  <w:t xml:space="preserve"> </w:t>
                </w:r>
                <w:r w:rsidRPr="00C97AAA">
                  <w:rPr>
                    <w:rFonts w:ascii="Calibri" w:eastAsia="Arial Unicode MS" w:hAnsi="Calibri"/>
                  </w:rPr>
                  <w:t xml:space="preserve">fall), and an original use of figurative means. Systematic repetition in her poems creates a monotonous rhythm, evocative of a </w:t>
                </w:r>
                <w:r>
                  <w:rPr>
                    <w:rFonts w:ascii="Calibri" w:eastAsia="Arial Unicode MS" w:hAnsi="Calibri"/>
                  </w:rPr>
                  <w:t>‘</w:t>
                </w:r>
                <w:r w:rsidRPr="00C97AAA">
                  <w:rPr>
                    <w:rFonts w:ascii="Calibri" w:eastAsia="Arial Unicode MS" w:hAnsi="Calibri"/>
                  </w:rPr>
                  <w:t>swearing</w:t>
                </w:r>
                <w:r>
                  <w:rPr>
                    <w:rFonts w:ascii="Calibri" w:eastAsia="Arial Unicode MS" w:hAnsi="Calibri"/>
                  </w:rPr>
                  <w:t>’</w:t>
                </w:r>
                <w:r w:rsidRPr="00C97AAA">
                  <w:rPr>
                    <w:rFonts w:ascii="Calibri" w:eastAsia="Arial Unicode MS" w:hAnsi="Calibri"/>
                  </w:rPr>
                  <w:t xml:space="preserve"> ceremony, which corresponds to the mythic. In her poetry, Rabikovitch</w:t>
                </w:r>
                <w:r w:rsidRPr="00C97AAA">
                  <w:rPr>
                    <w:rFonts w:ascii="Calibri" w:eastAsia="Arial Unicode MS" w:hAnsi="Calibri"/>
                    <w:rtl/>
                  </w:rPr>
                  <w:t xml:space="preserve"> </w:t>
                </w:r>
                <w:r w:rsidRPr="00C97AAA">
                  <w:rPr>
                    <w:rFonts w:ascii="Calibri" w:eastAsia="Arial Unicode MS" w:hAnsi="Calibri"/>
                  </w:rPr>
                  <w:t>hybridized biblical</w:t>
                </w:r>
                <w:r w:rsidRPr="00C97AAA">
                  <w:rPr>
                    <w:rFonts w:ascii="Calibri" w:eastAsia="Arial Unicode MS" w:hAnsi="Calibri"/>
                    <w:rtl/>
                  </w:rPr>
                  <w:t xml:space="preserve"> </w:t>
                </w:r>
                <w:r w:rsidRPr="00C97AAA">
                  <w:rPr>
                    <w:rFonts w:ascii="Calibri" w:eastAsia="Arial Unicode MS" w:hAnsi="Calibri"/>
                  </w:rPr>
                  <w:t>language, using rare and</w:t>
                </w:r>
                <w:r w:rsidRPr="00C97AAA">
                  <w:rPr>
                    <w:rFonts w:ascii="Calibri" w:eastAsia="Arial Unicode MS" w:hAnsi="Calibri"/>
                    <w:rtl/>
                  </w:rPr>
                  <w:t xml:space="preserve"> </w:t>
                </w:r>
                <w:r w:rsidRPr="00C97AAA">
                  <w:rPr>
                    <w:rFonts w:ascii="Calibri" w:eastAsia="Arial Unicode MS" w:hAnsi="Calibri"/>
                  </w:rPr>
                  <w:t>unique words together with more colloquial</w:t>
                </w:r>
                <w:r w:rsidRPr="00C97AAA">
                  <w:rPr>
                    <w:rFonts w:ascii="Calibri" w:eastAsia="Arial Unicode MS" w:hAnsi="Calibri"/>
                    <w:rtl/>
                  </w:rPr>
                  <w:t xml:space="preserve"> </w:t>
                </w:r>
                <w:r w:rsidRPr="00C97AAA">
                  <w:rPr>
                    <w:rFonts w:ascii="Calibri" w:eastAsia="Arial Unicode MS" w:hAnsi="Calibri"/>
                  </w:rPr>
                  <w:t>language in an almost</w:t>
                </w:r>
                <w:r w:rsidRPr="00C97AAA">
                  <w:rPr>
                    <w:rFonts w:ascii="Calibri" w:eastAsia="Arial Unicode MS" w:hAnsi="Calibri"/>
                    <w:rtl/>
                  </w:rPr>
                  <w:t xml:space="preserve"> </w:t>
                </w:r>
                <w:r w:rsidRPr="00C97AAA">
                  <w:rPr>
                    <w:rFonts w:ascii="Calibri" w:eastAsia="Arial Unicode MS" w:hAnsi="Calibri"/>
                  </w:rPr>
                  <w:t>childlike manner. These trends were also reflected in her next books.</w:t>
                </w:r>
              </w:p>
              <w:p w:rsidR="00C97AAA" w:rsidRPr="00C97AAA" w:rsidRDefault="00C97AAA" w:rsidP="00C97AAA">
                <w:pPr>
                  <w:contextualSpacing/>
                  <w:rPr>
                    <w:rFonts w:ascii="Calibri" w:eastAsia="Arial Unicode MS" w:hAnsi="Calibri"/>
                  </w:rPr>
                </w:pPr>
              </w:p>
              <w:p w:rsidR="00C97AAA" w:rsidRDefault="00C97AAA" w:rsidP="00C97AAA">
                <w:pPr>
                  <w:contextualSpacing/>
                  <w:rPr>
                    <w:rFonts w:ascii="Calibri" w:eastAsia="Arial Unicode MS" w:hAnsi="Calibri"/>
                  </w:rPr>
                </w:pPr>
                <w:r w:rsidRPr="00C97AAA">
                  <w:rPr>
                    <w:rFonts w:ascii="Calibri" w:eastAsia="Arial Unicode MS" w:hAnsi="Calibri"/>
                  </w:rPr>
                  <w:t>In her</w:t>
                </w:r>
                <w:r w:rsidRPr="00C97AAA">
                  <w:rPr>
                    <w:rFonts w:ascii="Calibri" w:eastAsia="Arial Unicode MS" w:hAnsi="Calibri"/>
                    <w:rtl/>
                  </w:rPr>
                  <w:t xml:space="preserve"> </w:t>
                </w:r>
                <w:r w:rsidRPr="00C97AAA">
                  <w:rPr>
                    <w:rFonts w:ascii="Calibri" w:eastAsia="Arial Unicode MS" w:hAnsi="Calibri"/>
                  </w:rPr>
                  <w:t>later poetry, mostly after Ahava amitit (True Love), there is a turn to the concrete. This turn found its best expression</w:t>
                </w:r>
                <w:r w:rsidRPr="00C97AAA">
                  <w:rPr>
                    <w:rFonts w:ascii="Calibri" w:eastAsia="Arial Unicode MS" w:hAnsi="Calibri"/>
                    <w:rtl/>
                  </w:rPr>
                  <w:t xml:space="preserve"> </w:t>
                </w:r>
                <w:r w:rsidRPr="00C97AAA">
                  <w:rPr>
                    <w:rFonts w:ascii="Calibri" w:eastAsia="Arial Unicode MS" w:hAnsi="Calibri"/>
                  </w:rPr>
                  <w:t>in her political</w:t>
                </w:r>
                <w:r w:rsidRPr="00C97AAA">
                  <w:rPr>
                    <w:rFonts w:ascii="Calibri" w:eastAsia="Arial Unicode MS" w:hAnsi="Calibri"/>
                    <w:rtl/>
                  </w:rPr>
                  <w:t xml:space="preserve"> </w:t>
                </w:r>
                <w:r w:rsidRPr="00C97AAA">
                  <w:rPr>
                    <w:rFonts w:ascii="Calibri" w:eastAsia="Arial Unicode MS" w:hAnsi="Calibri"/>
                  </w:rPr>
                  <w:t xml:space="preserve">poems, which were initially published in Tehom kore </w:t>
                </w:r>
                <w:r w:rsidRPr="00C97AAA">
                  <w:rPr>
                    <w:rFonts w:ascii="Calibri" w:eastAsia="Arial Unicode MS" w:hAnsi="Calibri"/>
                  </w:rPr>
                  <w:lastRenderedPageBreak/>
                  <w:t>(Abyss Calls) and later became the cornerstones of her</w:t>
                </w:r>
                <w:r w:rsidRPr="00C97AAA">
                  <w:rPr>
                    <w:rFonts w:ascii="Calibri" w:eastAsia="Arial Unicode MS" w:hAnsi="Calibri"/>
                    <w:rtl/>
                  </w:rPr>
                  <w:t xml:space="preserve"> </w:t>
                </w:r>
                <w:r w:rsidRPr="00C97AAA">
                  <w:rPr>
                    <w:rFonts w:ascii="Calibri" w:eastAsia="Arial Unicode MS" w:hAnsi="Calibri"/>
                  </w:rPr>
                  <w:t>poetry. Another theme in her poems was added to her late works associated with the experience of motherhood. But this</w:t>
                </w:r>
                <w:r w:rsidRPr="00C97AAA">
                  <w:rPr>
                    <w:rFonts w:ascii="Calibri" w:eastAsia="Arial Unicode MS" w:hAnsi="Calibri"/>
                    <w:rtl/>
                  </w:rPr>
                  <w:t xml:space="preserve"> </w:t>
                </w:r>
                <w:r w:rsidRPr="00C97AAA">
                  <w:rPr>
                    <w:rFonts w:ascii="Calibri" w:eastAsia="Arial Unicode MS" w:hAnsi="Calibri"/>
                  </w:rPr>
                  <w:t>experience, like other experiences in the world of</w:t>
                </w:r>
                <w:r w:rsidRPr="00C97AAA">
                  <w:rPr>
                    <w:rFonts w:ascii="Calibri" w:eastAsia="Arial Unicode MS" w:hAnsi="Calibri"/>
                    <w:rtl/>
                  </w:rPr>
                  <w:t xml:space="preserve"> </w:t>
                </w:r>
                <w:r w:rsidRPr="00C97AAA">
                  <w:rPr>
                    <w:rFonts w:ascii="Calibri" w:eastAsia="Arial Unicode MS" w:hAnsi="Calibri"/>
                  </w:rPr>
                  <w:t xml:space="preserve">Ravikovitch's poetry, is far from being satisfactory: this is a sense of </w:t>
                </w:r>
                <w:proofErr w:type="gramStart"/>
                <w:r w:rsidRPr="00C97AAA">
                  <w:rPr>
                    <w:rFonts w:ascii="Calibri" w:eastAsia="Arial Unicode MS" w:hAnsi="Calibri"/>
                  </w:rPr>
                  <w:t>motherhood which</w:t>
                </w:r>
                <w:proofErr w:type="gramEnd"/>
                <w:r w:rsidRPr="00C97AAA">
                  <w:rPr>
                    <w:rFonts w:ascii="Calibri" w:eastAsia="Arial Unicode MS" w:hAnsi="Calibri"/>
                  </w:rPr>
                  <w:t xml:space="preserve"> is based on absence. Ravikovitch</w:t>
                </w:r>
                <w:r w:rsidRPr="00C97AAA">
                  <w:rPr>
                    <w:rFonts w:ascii="Calibri" w:eastAsia="Arial Unicode MS" w:hAnsi="Calibri"/>
                    <w:rtl/>
                  </w:rPr>
                  <w:t xml:space="preserve"> </w:t>
                </w:r>
                <w:r w:rsidRPr="00C97AAA">
                  <w:rPr>
                    <w:rFonts w:ascii="Calibri" w:eastAsia="Arial Unicode MS" w:hAnsi="Calibri"/>
                  </w:rPr>
                  <w:t>lost custody of her only son after a legal</w:t>
                </w:r>
                <w:r w:rsidRPr="00C97AAA">
                  <w:rPr>
                    <w:rFonts w:ascii="Calibri" w:eastAsia="Arial Unicode MS" w:hAnsi="Calibri"/>
                    <w:rtl/>
                  </w:rPr>
                  <w:t xml:space="preserve"> </w:t>
                </w:r>
                <w:r w:rsidRPr="00C97AAA">
                  <w:rPr>
                    <w:rFonts w:ascii="Calibri" w:eastAsia="Arial Unicode MS" w:hAnsi="Calibri"/>
                  </w:rPr>
                  <w:t>battle, and a sense of vulnerability,</w:t>
                </w:r>
                <w:r w:rsidRPr="00C97AAA">
                  <w:rPr>
                    <w:rFonts w:ascii="Calibri" w:eastAsia="Arial Unicode MS" w:hAnsi="Calibri"/>
                    <w:rtl/>
                  </w:rPr>
                  <w:t xml:space="preserve"> </w:t>
                </w:r>
                <w:r w:rsidRPr="00C97AAA">
                  <w:rPr>
                    <w:rFonts w:ascii="Calibri" w:eastAsia="Arial Unicode MS" w:hAnsi="Calibri"/>
                  </w:rPr>
                  <w:t>fragility, and loss that accompanied most of her poems is also expressed</w:t>
                </w:r>
                <w:r w:rsidRPr="00C97AAA">
                  <w:rPr>
                    <w:rFonts w:ascii="Calibri" w:eastAsia="Arial Unicode MS" w:hAnsi="Calibri"/>
                    <w:rtl/>
                  </w:rPr>
                  <w:t xml:space="preserve"> </w:t>
                </w:r>
                <w:r w:rsidRPr="00C97AAA">
                  <w:rPr>
                    <w:rFonts w:ascii="Calibri" w:eastAsia="Arial Unicode MS" w:hAnsi="Calibri"/>
                  </w:rPr>
                  <w:t xml:space="preserve">in her motherhood poems. In her late poetry she moved away from classicist forms and allowed herself more freedom in terms of form and style. </w:t>
                </w:r>
              </w:p>
              <w:p w:rsidR="00C97AAA" w:rsidRPr="00C97AAA" w:rsidRDefault="00C97AAA" w:rsidP="00C97AAA">
                <w:pPr>
                  <w:contextualSpacing/>
                  <w:rPr>
                    <w:rFonts w:ascii="Calibri" w:eastAsia="Arial Unicode MS" w:hAnsi="Calibri"/>
                  </w:rPr>
                </w:pPr>
              </w:p>
              <w:p w:rsidR="00C97AAA" w:rsidRDefault="00C97AAA" w:rsidP="00C97AAA">
                <w:pPr>
                  <w:contextualSpacing/>
                  <w:rPr>
                    <w:rFonts w:ascii="Calibri" w:eastAsia="Arial Unicode MS" w:hAnsi="Calibri"/>
                  </w:rPr>
                </w:pPr>
                <w:r w:rsidRPr="00C97AAA">
                  <w:rPr>
                    <w:rFonts w:ascii="Calibri" w:eastAsia="Arial Unicode MS" w:hAnsi="Calibri"/>
                  </w:rPr>
                  <w:t>In addition to</w:t>
                </w:r>
                <w:r w:rsidRPr="00C97AAA">
                  <w:rPr>
                    <w:rFonts w:ascii="Calibri" w:eastAsia="Arial Unicode MS" w:hAnsi="Calibri"/>
                    <w:rtl/>
                  </w:rPr>
                  <w:t xml:space="preserve"> </w:t>
                </w:r>
                <w:r w:rsidRPr="00C97AAA">
                  <w:rPr>
                    <w:rFonts w:ascii="Calibri" w:eastAsia="Arial Unicode MS" w:hAnsi="Calibri"/>
                  </w:rPr>
                  <w:t>poetry, Ravikovitch</w:t>
                </w:r>
                <w:r w:rsidRPr="00C97AAA">
                  <w:rPr>
                    <w:rFonts w:ascii="Calibri" w:eastAsia="Arial Unicode MS" w:hAnsi="Calibri"/>
                    <w:rtl/>
                  </w:rPr>
                  <w:t xml:space="preserve"> </w:t>
                </w:r>
                <w:r w:rsidRPr="00C97AAA">
                  <w:rPr>
                    <w:rFonts w:ascii="Calibri" w:eastAsia="Arial Unicode MS" w:hAnsi="Calibri"/>
                  </w:rPr>
                  <w:t>published three books of short stories. However, compared to the widespread acceptance of</w:t>
                </w:r>
                <w:r w:rsidRPr="00C97AAA">
                  <w:rPr>
                    <w:rFonts w:ascii="Calibri" w:eastAsia="Arial Unicode MS" w:hAnsi="Calibri"/>
                    <w:rtl/>
                  </w:rPr>
                  <w:t xml:space="preserve"> </w:t>
                </w:r>
                <w:r w:rsidRPr="00C97AAA">
                  <w:rPr>
                    <w:rFonts w:ascii="Calibri" w:eastAsia="Arial Unicode MS" w:hAnsi="Calibri"/>
                  </w:rPr>
                  <w:t>her poetry, both by the older generation as well as by the younger</w:t>
                </w:r>
                <w:r w:rsidRPr="00C97AAA">
                  <w:rPr>
                    <w:rFonts w:ascii="Calibri" w:eastAsia="Arial Unicode MS" w:hAnsi="Calibri"/>
                    <w:rtl/>
                  </w:rPr>
                  <w:t xml:space="preserve"> </w:t>
                </w:r>
                <w:r w:rsidRPr="00C97AAA">
                  <w:rPr>
                    <w:rFonts w:ascii="Calibri" w:eastAsia="Arial Unicode MS" w:hAnsi="Calibri"/>
                  </w:rPr>
                  <w:t>one, her prose won just a cool acceptance</w:t>
                </w:r>
                <w:r w:rsidRPr="00C97AAA">
                  <w:rPr>
                    <w:rFonts w:ascii="Calibri" w:eastAsia="Arial Unicode MS" w:hAnsi="Calibri"/>
                    <w:rtl/>
                  </w:rPr>
                  <w:t xml:space="preserve"> </w:t>
                </w:r>
                <w:r w:rsidRPr="00C97AAA">
                  <w:rPr>
                    <w:rFonts w:ascii="Calibri" w:eastAsia="Arial Unicode MS" w:hAnsi="Calibri"/>
                  </w:rPr>
                  <w:t>and was considered</w:t>
                </w:r>
                <w:r w:rsidRPr="00C97AAA">
                  <w:rPr>
                    <w:rFonts w:ascii="Calibri" w:eastAsia="Arial Unicode MS" w:hAnsi="Calibri"/>
                    <w:rtl/>
                  </w:rPr>
                  <w:t xml:space="preserve"> </w:t>
                </w:r>
                <w:r w:rsidRPr="00C97AAA">
                  <w:rPr>
                    <w:rFonts w:ascii="Calibri" w:eastAsia="Arial Unicode MS" w:hAnsi="Calibri"/>
                  </w:rPr>
                  <w:t>simplistic. Ravikovitch</w:t>
                </w:r>
                <w:r w:rsidRPr="00C97AAA">
                  <w:rPr>
                    <w:rFonts w:ascii="Calibri" w:eastAsia="Arial Unicode MS" w:hAnsi="Calibri"/>
                    <w:rtl/>
                  </w:rPr>
                  <w:t xml:space="preserve"> </w:t>
                </w:r>
                <w:r w:rsidRPr="00C97AAA">
                  <w:rPr>
                    <w:rFonts w:ascii="Calibri" w:eastAsia="Arial Unicode MS" w:hAnsi="Calibri"/>
                  </w:rPr>
                  <w:t>was also engaged in translation and in writing popular songs, and she published several children’s</w:t>
                </w:r>
                <w:r w:rsidRPr="00C97AAA">
                  <w:rPr>
                    <w:rFonts w:ascii="Calibri" w:eastAsia="Arial Unicode MS" w:hAnsi="Calibri"/>
                    <w:rtl/>
                  </w:rPr>
                  <w:t xml:space="preserve"> </w:t>
                </w:r>
                <w:r w:rsidRPr="00C97AAA">
                  <w:rPr>
                    <w:rFonts w:ascii="Calibri" w:eastAsia="Arial Unicode MS" w:hAnsi="Calibri"/>
                  </w:rPr>
                  <w:t>books. Still, her main strength lies in poetic</w:t>
                </w:r>
                <w:r w:rsidRPr="00C97AAA">
                  <w:rPr>
                    <w:rFonts w:ascii="Calibri" w:eastAsia="Arial Unicode MS" w:hAnsi="Calibri"/>
                    <w:rtl/>
                  </w:rPr>
                  <w:t xml:space="preserve"> </w:t>
                </w:r>
                <w:r w:rsidRPr="00C97AAA">
                  <w:rPr>
                    <w:rFonts w:ascii="Calibri" w:eastAsia="Arial Unicode MS" w:hAnsi="Calibri"/>
                  </w:rPr>
                  <w:t xml:space="preserve">writing, focusing on the experience of the </w:t>
                </w:r>
                <w:r>
                  <w:rPr>
                    <w:rFonts w:ascii="Calibri" w:eastAsia="Arial Unicode MS" w:hAnsi="Calibri"/>
                  </w:rPr>
                  <w:t>‘</w:t>
                </w:r>
                <w:r w:rsidRPr="00C97AAA">
                  <w:rPr>
                    <w:rFonts w:ascii="Calibri" w:eastAsia="Arial Unicode MS" w:hAnsi="Calibri"/>
                  </w:rPr>
                  <w:t>negation of reality</w:t>
                </w:r>
                <w:r>
                  <w:rPr>
                    <w:rFonts w:ascii="Calibri" w:eastAsia="Arial Unicode MS" w:hAnsi="Calibri"/>
                  </w:rPr>
                  <w:t>’</w:t>
                </w:r>
                <w:r w:rsidRPr="00C97AAA">
                  <w:rPr>
                    <w:rFonts w:ascii="Calibri" w:eastAsia="Arial Unicode MS" w:hAnsi="Calibri"/>
                    <w:rtl/>
                  </w:rPr>
                  <w:t xml:space="preserve"> </w:t>
                </w:r>
                <w:r w:rsidRPr="00C97AAA">
                  <w:rPr>
                    <w:rFonts w:ascii="Calibri" w:eastAsia="Arial Unicode MS" w:hAnsi="Calibri"/>
                  </w:rPr>
                  <w:t>as well as the failure to survive</w:t>
                </w:r>
                <w:r w:rsidRPr="00C97AAA">
                  <w:rPr>
                    <w:rFonts w:ascii="Calibri" w:eastAsia="Arial Unicode MS" w:hAnsi="Calibri"/>
                    <w:rtl/>
                  </w:rPr>
                  <w:t xml:space="preserve"> </w:t>
                </w:r>
                <w:r w:rsidRPr="00C97AAA">
                  <w:rPr>
                    <w:rFonts w:ascii="Calibri" w:eastAsia="Arial Unicode MS" w:hAnsi="Calibri"/>
                  </w:rPr>
                  <w:t xml:space="preserve">beyond </w:t>
                </w:r>
                <w:r>
                  <w:rPr>
                    <w:rFonts w:ascii="Calibri" w:eastAsia="Arial Unicode MS" w:hAnsi="Calibri"/>
                  </w:rPr>
                  <w:t>reality’s</w:t>
                </w:r>
                <w:r w:rsidRPr="00C97AAA">
                  <w:rPr>
                    <w:rFonts w:ascii="Calibri" w:eastAsia="Arial Unicode MS" w:hAnsi="Calibri"/>
                  </w:rPr>
                  <w:t xml:space="preserve"> limits. </w:t>
                </w:r>
              </w:p>
              <w:p w:rsidR="00C97AAA" w:rsidRDefault="00C97AAA" w:rsidP="00C97AAA">
                <w:pPr>
                  <w:contextualSpacing/>
                  <w:rPr>
                    <w:rFonts w:ascii="Calibri" w:eastAsia="Arial Unicode MS" w:hAnsi="Calibri"/>
                  </w:rPr>
                </w:pPr>
              </w:p>
              <w:p w:rsidR="00C97AAA" w:rsidRDefault="00C97AAA" w:rsidP="00C97AAA">
                <w:pPr>
                  <w:pStyle w:val="Heading1"/>
                  <w:outlineLvl w:val="0"/>
                </w:pPr>
                <w:r>
                  <w:t>List of Works:</w:t>
                </w:r>
              </w:p>
              <w:p w:rsidR="00C97AAA" w:rsidRPr="00C97AAA" w:rsidRDefault="00C97AAA" w:rsidP="00C97AAA">
                <w:pPr>
                  <w:pStyle w:val="Heading2"/>
                </w:pPr>
                <w:r>
                  <w:t>Poetry</w:t>
                </w:r>
              </w:p>
              <w:p w:rsidR="00C97AAA" w:rsidRPr="007E527A" w:rsidRDefault="00C97AAA" w:rsidP="00C97AAA">
                <w:pPr>
                  <w:pStyle w:val="NormalfollowingH2"/>
                </w:pPr>
                <w:r w:rsidRPr="007E527A">
                  <w:rPr>
                    <w:i/>
                  </w:rPr>
                  <w:t>Ahavat tapuach ha-zahav</w:t>
                </w:r>
                <w:r>
                  <w:t xml:space="preserve"> [</w:t>
                </w:r>
                <w:r w:rsidRPr="00C97AAA">
                  <w:rPr>
                    <w:i/>
                  </w:rPr>
                  <w:t>The Love of the Golden Apple</w:t>
                </w:r>
                <w:r>
                  <w:t>]</w:t>
                </w:r>
                <w:r w:rsidRPr="007E527A">
                  <w:t xml:space="preserve"> (1959). Jerusalem</w:t>
                </w:r>
                <w:r w:rsidRPr="007E527A">
                  <w:rPr>
                    <w:rtl/>
                  </w:rPr>
                  <w:t xml:space="preserve">: </w:t>
                </w:r>
                <w:r w:rsidRPr="007E527A">
                  <w:t>Machbarot L'sifrut</w:t>
                </w:r>
                <w:r w:rsidRPr="007E527A">
                  <w:rPr>
                    <w:rtl/>
                  </w:rPr>
                  <w:t>.</w:t>
                </w:r>
              </w:p>
              <w:p w:rsidR="00C97AAA" w:rsidRPr="007E527A" w:rsidRDefault="00C97AAA" w:rsidP="00C97AAA">
                <w:pPr>
                  <w:pStyle w:val="NormalfollowingH2"/>
                </w:pPr>
                <w:r w:rsidRPr="007E527A">
                  <w:rPr>
                    <w:i/>
                  </w:rPr>
                  <w:t>Horef kashe</w:t>
                </w:r>
                <w:r>
                  <w:t xml:space="preserve"> [</w:t>
                </w:r>
                <w:r w:rsidRPr="00C97AAA">
                  <w:rPr>
                    <w:i/>
                  </w:rPr>
                  <w:t>Hard Winter</w:t>
                </w:r>
                <w:r>
                  <w:t>]</w:t>
                </w:r>
                <w:r w:rsidRPr="007E527A">
                  <w:t xml:space="preserve"> (1964). Tel</w:t>
                </w:r>
                <w:r w:rsidRPr="007E527A">
                  <w:rPr>
                    <w:rtl/>
                  </w:rPr>
                  <w:t xml:space="preserve"> </w:t>
                </w:r>
                <w:r w:rsidRPr="007E527A">
                  <w:t>Aviv: Dvir</w:t>
                </w:r>
                <w:r w:rsidRPr="007E527A">
                  <w:rPr>
                    <w:rtl/>
                  </w:rPr>
                  <w:t>.</w:t>
                </w:r>
              </w:p>
              <w:p w:rsidR="00C97AAA" w:rsidRPr="007E527A" w:rsidRDefault="00C97AAA" w:rsidP="00C97AAA">
                <w:pPr>
                  <w:pStyle w:val="NormalfollowingH2"/>
                </w:pPr>
                <w:r w:rsidRPr="007E527A">
                  <w:rPr>
                    <w:i/>
                  </w:rPr>
                  <w:t>Ha-sefer ha-shlishi</w:t>
                </w:r>
                <w:r w:rsidRPr="007E527A">
                  <w:rPr>
                    <w:rtl/>
                  </w:rPr>
                  <w:t xml:space="preserve"> </w:t>
                </w:r>
                <w:r>
                  <w:t>[</w:t>
                </w:r>
                <w:r w:rsidRPr="00C97AAA">
                  <w:rPr>
                    <w:i/>
                  </w:rPr>
                  <w:t>The Third Book</w:t>
                </w:r>
                <w:r>
                  <w:t>]</w:t>
                </w:r>
                <w:r w:rsidRPr="007E527A">
                  <w:t>. (1969). Jerusalem</w:t>
                </w:r>
                <w:r w:rsidRPr="007E527A">
                  <w:rPr>
                    <w:rtl/>
                  </w:rPr>
                  <w:t xml:space="preserve">: </w:t>
                </w:r>
                <w:r w:rsidRPr="007E527A">
                  <w:t>Levin</w:t>
                </w:r>
                <w:r w:rsidRPr="007E527A">
                  <w:rPr>
                    <w:rtl/>
                  </w:rPr>
                  <w:t xml:space="preserve"> </w:t>
                </w:r>
                <w:r w:rsidRPr="007E527A">
                  <w:t>Epstein</w:t>
                </w:r>
                <w:r w:rsidRPr="007E527A">
                  <w:rPr>
                    <w:rtl/>
                  </w:rPr>
                  <w:t>.</w:t>
                </w:r>
              </w:p>
              <w:p w:rsidR="00C97AAA" w:rsidRPr="007E527A" w:rsidRDefault="00C97AAA" w:rsidP="00C97AAA">
                <w:pPr>
                  <w:pStyle w:val="NormalfollowingH2"/>
                </w:pPr>
                <w:r w:rsidRPr="007E527A">
                  <w:rPr>
                    <w:i/>
                  </w:rPr>
                  <w:t>Tehom kore</w:t>
                </w:r>
                <w:r>
                  <w:t xml:space="preserve"> [</w:t>
                </w:r>
                <w:r w:rsidRPr="00C97AAA">
                  <w:rPr>
                    <w:i/>
                  </w:rPr>
                  <w:t>Abyss Calls</w:t>
                </w:r>
                <w:r>
                  <w:t>]</w:t>
                </w:r>
                <w:r w:rsidRPr="007E527A">
                  <w:t xml:space="preserve"> (1976). Tel Aviv: HaKibbutz </w:t>
                </w:r>
                <w:proofErr w:type="gramStart"/>
                <w:r w:rsidRPr="007E527A">
                  <w:t>HaMeuhad</w:t>
                </w:r>
                <w:r w:rsidRPr="007E527A">
                  <w:rPr>
                    <w:rtl/>
                  </w:rPr>
                  <w:t xml:space="preserve"> .</w:t>
                </w:r>
                <w:proofErr w:type="gramEnd"/>
              </w:p>
              <w:p w:rsidR="00C97AAA" w:rsidRPr="007E527A" w:rsidRDefault="00C97AAA" w:rsidP="00C97AAA">
                <w:pPr>
                  <w:pStyle w:val="NormalfollowingH2"/>
                </w:pPr>
                <w:r w:rsidRPr="007E527A">
                  <w:rPr>
                    <w:i/>
                  </w:rPr>
                  <w:t>Ahava amitit</w:t>
                </w:r>
                <w:r>
                  <w:t xml:space="preserve"> [</w:t>
                </w:r>
                <w:r w:rsidRPr="00C97AAA">
                  <w:rPr>
                    <w:i/>
                  </w:rPr>
                  <w:t>True Love</w:t>
                </w:r>
                <w:r>
                  <w:t>]</w:t>
                </w:r>
                <w:r w:rsidRPr="007E527A">
                  <w:t xml:space="preserve"> (1987). Tel Aviv: Hakibbutz HaMeuhad</w:t>
                </w:r>
                <w:r w:rsidRPr="007E527A">
                  <w:rPr>
                    <w:rtl/>
                  </w:rPr>
                  <w:t>.</w:t>
                </w:r>
              </w:p>
              <w:p w:rsidR="00C97AAA" w:rsidRPr="007E527A" w:rsidRDefault="00C97AAA" w:rsidP="00C97AAA">
                <w:pPr>
                  <w:pStyle w:val="NormalfollowingH2"/>
                </w:pPr>
                <w:r w:rsidRPr="007E527A">
                  <w:rPr>
                    <w:i/>
                  </w:rPr>
                  <w:t>Ima im yeled</w:t>
                </w:r>
                <w:r>
                  <w:t xml:space="preserve"> [</w:t>
                </w:r>
                <w:r w:rsidRPr="00C97AAA">
                  <w:rPr>
                    <w:i/>
                  </w:rPr>
                  <w:t>Mother with Child</w:t>
                </w:r>
                <w:r>
                  <w:t>]</w:t>
                </w:r>
                <w:r w:rsidRPr="007E527A">
                  <w:t xml:space="preserve"> (1992). Tel Aviv: Hakibbutz HaMeuhad</w:t>
                </w:r>
                <w:r w:rsidRPr="007E527A">
                  <w:rPr>
                    <w:rtl/>
                  </w:rPr>
                  <w:t xml:space="preserve">. </w:t>
                </w:r>
              </w:p>
              <w:p w:rsidR="00C97AAA" w:rsidRPr="007E527A" w:rsidRDefault="00C97AAA" w:rsidP="00C97AAA">
                <w:pPr>
                  <w:pStyle w:val="NormalfollowingH2"/>
                </w:pPr>
                <w:r w:rsidRPr="007E527A">
                  <w:rPr>
                    <w:i/>
                  </w:rPr>
                  <w:t>Hatzi sha’a lifney ha-monsoon</w:t>
                </w:r>
                <w:r>
                  <w:t xml:space="preserve"> [</w:t>
                </w:r>
                <w:r w:rsidRPr="00C97AAA">
                  <w:rPr>
                    <w:i/>
                  </w:rPr>
                  <w:t>Half an Hour Before the Monsoon</w:t>
                </w:r>
                <w:r>
                  <w:t>]</w:t>
                </w:r>
                <w:r w:rsidRPr="007E527A">
                  <w:t xml:space="preserve"> (1998). Raanana: Even </w:t>
                </w:r>
                <w:r w:rsidRPr="007E527A">
                  <w:rPr>
                    <w:i/>
                  </w:rPr>
                  <w:t>Hahoshen</w:t>
                </w:r>
                <w:r>
                  <w:t xml:space="preserve"> [</w:t>
                </w:r>
                <w:r w:rsidRPr="00C97AAA">
                  <w:rPr>
                    <w:i/>
                  </w:rPr>
                  <w:t>Breatsplate Stone</w:t>
                </w:r>
                <w:r>
                  <w:t>]</w:t>
                </w:r>
              </w:p>
              <w:p w:rsidR="00C97AAA" w:rsidRDefault="00C97AAA" w:rsidP="00C97AAA">
                <w:pPr>
                  <w:pStyle w:val="NormalfollowingH2"/>
                  <w:rPr>
                    <w:rtl/>
                  </w:rPr>
                </w:pPr>
                <w:r w:rsidRPr="007E527A">
                  <w:rPr>
                    <w:i/>
                  </w:rPr>
                  <w:t>Mayim rabim</w:t>
                </w:r>
                <w:r>
                  <w:t xml:space="preserve"> [</w:t>
                </w:r>
                <w:r w:rsidRPr="00C97AAA">
                  <w:rPr>
                    <w:i/>
                  </w:rPr>
                  <w:t>Many Waters</w:t>
                </w:r>
                <w:r>
                  <w:t>]</w:t>
                </w:r>
                <w:r w:rsidRPr="007E527A">
                  <w:t xml:space="preserve"> (2006). Bene</w:t>
                </w:r>
                <w:r w:rsidRPr="007E527A">
                  <w:rPr>
                    <w:rtl/>
                  </w:rPr>
                  <w:t xml:space="preserve"> </w:t>
                </w:r>
                <w:r w:rsidRPr="007E527A">
                  <w:t>Berak: Hakibbutz HaMeuhad</w:t>
                </w:r>
                <w:r w:rsidRPr="007E527A">
                  <w:rPr>
                    <w:rtl/>
                  </w:rPr>
                  <w:t>.</w:t>
                </w:r>
              </w:p>
              <w:p w:rsidR="00C97AAA" w:rsidRPr="00C97AAA" w:rsidRDefault="00C97AAA" w:rsidP="00C97AAA">
                <w:pPr>
                  <w:pStyle w:val="NormalfollowingH2"/>
                </w:pPr>
              </w:p>
              <w:p w:rsidR="00C97AAA" w:rsidRPr="007E527A" w:rsidRDefault="00C97AAA" w:rsidP="00C97AAA">
                <w:pPr>
                  <w:pStyle w:val="Heading2"/>
                </w:pPr>
                <w:r w:rsidRPr="007E527A">
                  <w:t xml:space="preserve">Collection of Stories </w:t>
                </w:r>
              </w:p>
              <w:p w:rsidR="00C97AAA" w:rsidRPr="007E527A" w:rsidRDefault="00C97AAA" w:rsidP="00C97AAA">
                <w:pPr>
                  <w:pStyle w:val="NormalfollowingH2"/>
                </w:pPr>
                <w:r w:rsidRPr="007E527A">
                  <w:rPr>
                    <w:i/>
                  </w:rPr>
                  <w:t>Mavet ba-mishpacha: Shnem Asar Sipurim U-Masa</w:t>
                </w:r>
                <w:r>
                  <w:t xml:space="preserve"> [</w:t>
                </w:r>
                <w:r w:rsidRPr="00C97AAA">
                  <w:rPr>
                    <w:i/>
                  </w:rPr>
                  <w:t>Death in the Family: Twelve Stories and one Essay</w:t>
                </w:r>
                <w:r>
                  <w:t>]</w:t>
                </w:r>
                <w:r w:rsidRPr="007E527A">
                  <w:t xml:space="preserve"> (1976). Tel</w:t>
                </w:r>
                <w:r w:rsidRPr="007E527A">
                  <w:rPr>
                    <w:rtl/>
                  </w:rPr>
                  <w:t xml:space="preserve"> </w:t>
                </w:r>
                <w:r w:rsidRPr="007E527A">
                  <w:t>Aviv: Am</w:t>
                </w:r>
                <w:r w:rsidRPr="007E527A">
                  <w:rPr>
                    <w:rtl/>
                  </w:rPr>
                  <w:t xml:space="preserve"> </w:t>
                </w:r>
                <w:r w:rsidRPr="007E527A">
                  <w:t>Oved</w:t>
                </w:r>
                <w:r w:rsidRPr="007E527A">
                  <w:rPr>
                    <w:rtl/>
                  </w:rPr>
                  <w:t>.</w:t>
                </w:r>
              </w:p>
              <w:p w:rsidR="00C97AAA" w:rsidRPr="007E527A" w:rsidRDefault="00C97AAA" w:rsidP="00C97AAA">
                <w:pPr>
                  <w:pStyle w:val="NormalfollowingH2"/>
                </w:pPr>
                <w:r w:rsidRPr="007E527A">
                  <w:rPr>
                    <w:i/>
                  </w:rPr>
                  <w:t>Kevutzat ha-kadur-regel shel Winnie Mandela</w:t>
                </w:r>
                <w:r>
                  <w:t xml:space="preserve"> [</w:t>
                </w:r>
                <w:r w:rsidRPr="00C97AAA">
                  <w:rPr>
                    <w:i/>
                  </w:rPr>
                  <w:t>Winnie Mandela's Football Team</w:t>
                </w:r>
                <w:r>
                  <w:t>]</w:t>
                </w:r>
                <w:r w:rsidRPr="007E527A">
                  <w:t xml:space="preserve"> (1976).</w:t>
                </w:r>
                <w:r w:rsidRPr="007E527A">
                  <w:rPr>
                    <w:rtl/>
                  </w:rPr>
                  <w:t xml:space="preserve"> </w:t>
                </w:r>
                <w:r w:rsidRPr="007E527A">
                  <w:t>Tel Aviv: HaKibbutz Hameuhad</w:t>
                </w:r>
                <w:r w:rsidRPr="007E527A">
                  <w:rPr>
                    <w:rtl/>
                  </w:rPr>
                  <w:t>.</w:t>
                </w:r>
              </w:p>
              <w:p w:rsidR="003F0D73" w:rsidRPr="00C97AAA" w:rsidRDefault="00C97AAA" w:rsidP="00C97AAA">
                <w:pPr>
                  <w:pStyle w:val="NormalfollowingH2"/>
                </w:pPr>
                <w:r w:rsidRPr="007E527A">
                  <w:rPr>
                    <w:i/>
                  </w:rPr>
                  <w:t>Ba’a ve-halcha</w:t>
                </w:r>
                <w:r>
                  <w:t xml:space="preserve"> [</w:t>
                </w:r>
                <w:r w:rsidRPr="00C97AAA">
                  <w:rPr>
                    <w:i/>
                  </w:rPr>
                  <w:t>She Came and Went</w:t>
                </w:r>
                <w:r>
                  <w:t>] (2005). Ben-Shemen: Modan.</w:t>
                </w:r>
                <w:r w:rsidRPr="007E527A">
                  <w:rPr>
                    <w:rtl/>
                  </w:rPr>
                  <w:t> 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111AC017F4B744CBE0118B0F7F058FE"/>
              </w:placeholder>
              <w:showingPlcHdr/>
            </w:sdtPr>
            <w:sdtEndPr/>
            <w:sdtContent>
              <w:p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AAA" w:rsidRDefault="00C97AAA" w:rsidP="007A0D55">
      <w:pPr>
        <w:spacing w:after="0" w:line="240" w:lineRule="auto"/>
      </w:pPr>
      <w:r>
        <w:separator/>
      </w:r>
    </w:p>
  </w:endnote>
  <w:endnote w:type="continuationSeparator" w:id="0">
    <w:p w:rsidR="00C97AAA" w:rsidRDefault="00C97AA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AAA" w:rsidRDefault="00C97AAA" w:rsidP="007A0D55">
      <w:pPr>
        <w:spacing w:after="0" w:line="240" w:lineRule="auto"/>
      </w:pPr>
      <w:r>
        <w:separator/>
      </w:r>
    </w:p>
  </w:footnote>
  <w:footnote w:type="continuationSeparator" w:id="0">
    <w:p w:rsidR="00C97AAA" w:rsidRDefault="00C97AA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dirty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AAA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97AAA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97AA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AA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97AA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AA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lauradosky:Dropbox:Laura's%20REM:REM%20STYLE%20GUIDE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F1EA10A9A839B4BA89AAB997CE8F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BB68DF-9DE6-F549-98C0-1E668C1CAC5B}"/>
      </w:docPartPr>
      <w:docPartBody>
        <w:p w:rsidR="00000000" w:rsidRDefault="004E117A">
          <w:pPr>
            <w:pStyle w:val="0F1EA10A9A839B4BA89AAB997CE8F9C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B1DC83FA4A9744CAF67C698101954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DC54D-DF33-D04D-9D10-02AE128112CF}"/>
      </w:docPartPr>
      <w:docPartBody>
        <w:p w:rsidR="00000000" w:rsidRDefault="004E117A">
          <w:pPr>
            <w:pStyle w:val="EB1DC83FA4A9744CAF67C698101954A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8184AF727922048B20E859BEE2789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70AAE4-148F-9A49-9CBC-06E667D9EB9E}"/>
      </w:docPartPr>
      <w:docPartBody>
        <w:p w:rsidR="00000000" w:rsidRDefault="004E117A">
          <w:pPr>
            <w:pStyle w:val="68184AF727922048B20E859BEE27896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A749409819F88146A51E1B4473B10B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14250-60C5-C54D-A9B8-8BED57CF4B2C}"/>
      </w:docPartPr>
      <w:docPartBody>
        <w:p w:rsidR="00000000" w:rsidRDefault="004E117A">
          <w:pPr>
            <w:pStyle w:val="A749409819F88146A51E1B4473B10B68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9E5F55795740414C94325C5143D2C6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96B948-A4F6-054C-8D03-A50800E30236}"/>
      </w:docPartPr>
      <w:docPartBody>
        <w:p w:rsidR="00000000" w:rsidRDefault="004E117A">
          <w:pPr>
            <w:pStyle w:val="9E5F55795740414C94325C5143D2C6E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32297B1FB208F44A2AEAA8186851C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201C16-DEBA-184C-A68D-C74C228D658E}"/>
      </w:docPartPr>
      <w:docPartBody>
        <w:p w:rsidR="00000000" w:rsidRDefault="004E117A">
          <w:pPr>
            <w:pStyle w:val="D32297B1FB208F44A2AEAA8186851C16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8BCF1AE6E8FF346A01A20118CE3C2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AA4D77-C6E9-4344-9221-8B01573ED682}"/>
      </w:docPartPr>
      <w:docPartBody>
        <w:p w:rsidR="00000000" w:rsidRDefault="004E117A">
          <w:pPr>
            <w:pStyle w:val="B8BCF1AE6E8FF346A01A20118CE3C29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7B9C191F2B4DC40B561115A0C3FCD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7AE6B-8736-AB40-99C9-50539DAFF305}"/>
      </w:docPartPr>
      <w:docPartBody>
        <w:p w:rsidR="00000000" w:rsidRDefault="004E117A">
          <w:pPr>
            <w:pStyle w:val="17B9C191F2B4DC40B561115A0C3FCD93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584BD9C39C32B4419B988F4D705857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5C147D-26F8-284C-8842-E9D5FA093412}"/>
      </w:docPartPr>
      <w:docPartBody>
        <w:p w:rsidR="00000000" w:rsidRDefault="004E117A">
          <w:pPr>
            <w:pStyle w:val="584BD9C39C32B4419B988F4D705857E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E480EB888E40EC4799B007182DCEA1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0F072-6A81-BE43-8764-2C595A48E12D}"/>
      </w:docPartPr>
      <w:docPartBody>
        <w:p w:rsidR="00000000" w:rsidRDefault="004E117A">
          <w:pPr>
            <w:pStyle w:val="E480EB888E40EC4799B007182DCEA11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111AC017F4B744CBE0118B0F7F058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9ADE3C-C3A1-F84A-A3B9-98E776865BD7}"/>
      </w:docPartPr>
      <w:docPartBody>
        <w:p w:rsidR="00000000" w:rsidRDefault="004E117A">
          <w:pPr>
            <w:pStyle w:val="9111AC017F4B744CBE0118B0F7F058FE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F1EA10A9A839B4BA89AAB997CE8F9C6">
    <w:name w:val="0F1EA10A9A839B4BA89AAB997CE8F9C6"/>
  </w:style>
  <w:style w:type="paragraph" w:customStyle="1" w:styleId="EB1DC83FA4A9744CAF67C698101954AF">
    <w:name w:val="EB1DC83FA4A9744CAF67C698101954AF"/>
  </w:style>
  <w:style w:type="paragraph" w:customStyle="1" w:styleId="68184AF727922048B20E859BEE27896B">
    <w:name w:val="68184AF727922048B20E859BEE27896B"/>
  </w:style>
  <w:style w:type="paragraph" w:customStyle="1" w:styleId="A749409819F88146A51E1B4473B10B68">
    <w:name w:val="A749409819F88146A51E1B4473B10B68"/>
  </w:style>
  <w:style w:type="paragraph" w:customStyle="1" w:styleId="9E5F55795740414C94325C5143D2C6E0">
    <w:name w:val="9E5F55795740414C94325C5143D2C6E0"/>
  </w:style>
  <w:style w:type="paragraph" w:customStyle="1" w:styleId="D32297B1FB208F44A2AEAA8186851C16">
    <w:name w:val="D32297B1FB208F44A2AEAA8186851C16"/>
  </w:style>
  <w:style w:type="paragraph" w:customStyle="1" w:styleId="B8BCF1AE6E8FF346A01A20118CE3C294">
    <w:name w:val="B8BCF1AE6E8FF346A01A20118CE3C294"/>
  </w:style>
  <w:style w:type="paragraph" w:customStyle="1" w:styleId="17B9C191F2B4DC40B561115A0C3FCD93">
    <w:name w:val="17B9C191F2B4DC40B561115A0C3FCD93"/>
  </w:style>
  <w:style w:type="paragraph" w:customStyle="1" w:styleId="584BD9C39C32B4419B988F4D705857EE">
    <w:name w:val="584BD9C39C32B4419B988F4D705857EE"/>
  </w:style>
  <w:style w:type="paragraph" w:customStyle="1" w:styleId="E480EB888E40EC4799B007182DCEA115">
    <w:name w:val="E480EB888E40EC4799B007182DCEA115"/>
  </w:style>
  <w:style w:type="paragraph" w:customStyle="1" w:styleId="9111AC017F4B744CBE0118B0F7F058FE">
    <w:name w:val="9111AC017F4B744CBE0118B0F7F058F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F1EA10A9A839B4BA89AAB997CE8F9C6">
    <w:name w:val="0F1EA10A9A839B4BA89AAB997CE8F9C6"/>
  </w:style>
  <w:style w:type="paragraph" w:customStyle="1" w:styleId="EB1DC83FA4A9744CAF67C698101954AF">
    <w:name w:val="EB1DC83FA4A9744CAF67C698101954AF"/>
  </w:style>
  <w:style w:type="paragraph" w:customStyle="1" w:styleId="68184AF727922048B20E859BEE27896B">
    <w:name w:val="68184AF727922048B20E859BEE27896B"/>
  </w:style>
  <w:style w:type="paragraph" w:customStyle="1" w:styleId="A749409819F88146A51E1B4473B10B68">
    <w:name w:val="A749409819F88146A51E1B4473B10B68"/>
  </w:style>
  <w:style w:type="paragraph" w:customStyle="1" w:styleId="9E5F55795740414C94325C5143D2C6E0">
    <w:name w:val="9E5F55795740414C94325C5143D2C6E0"/>
  </w:style>
  <w:style w:type="paragraph" w:customStyle="1" w:styleId="D32297B1FB208F44A2AEAA8186851C16">
    <w:name w:val="D32297B1FB208F44A2AEAA8186851C16"/>
  </w:style>
  <w:style w:type="paragraph" w:customStyle="1" w:styleId="B8BCF1AE6E8FF346A01A20118CE3C294">
    <w:name w:val="B8BCF1AE6E8FF346A01A20118CE3C294"/>
  </w:style>
  <w:style w:type="paragraph" w:customStyle="1" w:styleId="17B9C191F2B4DC40B561115A0C3FCD93">
    <w:name w:val="17B9C191F2B4DC40B561115A0C3FCD93"/>
  </w:style>
  <w:style w:type="paragraph" w:customStyle="1" w:styleId="584BD9C39C32B4419B988F4D705857EE">
    <w:name w:val="584BD9C39C32B4419B988F4D705857EE"/>
  </w:style>
  <w:style w:type="paragraph" w:customStyle="1" w:styleId="E480EB888E40EC4799B007182DCEA115">
    <w:name w:val="E480EB888E40EC4799B007182DCEA115"/>
  </w:style>
  <w:style w:type="paragraph" w:customStyle="1" w:styleId="9111AC017F4B744CBE0118B0F7F058FE">
    <w:name w:val="9111AC017F4B744CBE0118B0F7F058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83E5745E-0AC0-364D-A98E-359246F99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0</TotalTime>
  <Pages>2</Pages>
  <Words>754</Words>
  <Characters>4304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Dosky</dc:creator>
  <cp:keywords/>
  <dc:description/>
  <cp:lastModifiedBy>Laura Dosky</cp:lastModifiedBy>
  <cp:revision>1</cp:revision>
  <dcterms:created xsi:type="dcterms:W3CDTF">2015-05-10T14:03:00Z</dcterms:created>
  <dcterms:modified xsi:type="dcterms:W3CDTF">2015-05-10T14:12:00Z</dcterms:modified>
</cp:coreProperties>
</file>