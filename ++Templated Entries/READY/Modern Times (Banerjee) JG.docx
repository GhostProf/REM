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87C664EF34B05AC2C19C53736D7A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F18AC9B8424B659A0DD1958E1E7FE6"/>
            </w:placeholder>
            <w:text/>
          </w:sdtPr>
          <w:sdtEndPr/>
          <w:sdtContent>
            <w:tc>
              <w:tcPr>
                <w:tcW w:w="2073" w:type="dxa"/>
              </w:tcPr>
              <w:p w:rsidR="00B574C9" w:rsidRDefault="000E6F4E" w:rsidP="000E6F4E">
                <w:r>
                  <w:t>Ria</w:t>
                </w:r>
              </w:p>
            </w:tc>
          </w:sdtContent>
        </w:sdt>
        <w:sdt>
          <w:sdtPr>
            <w:alias w:val="Middle name"/>
            <w:tag w:val="authorMiddleName"/>
            <w:id w:val="-2076034781"/>
            <w:placeholder>
              <w:docPart w:val="4A34B2FB5E414B9584CB4E3989F07F4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B13EACA983D43B6B87CDAC38B25B283"/>
            </w:placeholder>
            <w:text/>
          </w:sdtPr>
          <w:sdtContent>
            <w:tc>
              <w:tcPr>
                <w:tcW w:w="2642" w:type="dxa"/>
              </w:tcPr>
              <w:p w:rsidR="00B574C9" w:rsidRDefault="000E6F4E" w:rsidP="000E6F4E">
                <w:r w:rsidRPr="000E6F4E">
                  <w:t>Banerjee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CD6AFD128641F9B0F021A5840C19A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8DEA97E04143319938D05BB4CBE7F7"/>
            </w:placeholder>
            <w:text/>
          </w:sdtPr>
          <w:sdtContent>
            <w:tc>
              <w:tcPr>
                <w:tcW w:w="8525" w:type="dxa"/>
                <w:gridSpan w:val="4"/>
              </w:tcPr>
              <w:p w:rsidR="00B574C9" w:rsidRDefault="000E6F4E" w:rsidP="000E6F4E">
                <w:r w:rsidRPr="000E6F4E">
                  <w:t xml:space="preserve">The Graduate </w:t>
                </w:r>
                <w:proofErr w:type="spellStart"/>
                <w:r w:rsidRPr="000E6F4E">
                  <w:t>Center</w:t>
                </w:r>
                <w:proofErr w:type="spellEnd"/>
                <w:r w:rsidRPr="000E6F4E">
                  <w:t>, CUNY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94F90AD066C41408DEE1810E5338ED1"/>
            </w:placeholder>
            <w:text/>
          </w:sdtPr>
          <w:sdtContent>
            <w:tc>
              <w:tcPr>
                <w:tcW w:w="9016" w:type="dxa"/>
                <w:tcMar>
                  <w:top w:w="113" w:type="dxa"/>
                  <w:bottom w:w="113" w:type="dxa"/>
                </w:tcMar>
              </w:tcPr>
              <w:p w:rsidR="003F0D73" w:rsidRPr="00FB589A" w:rsidRDefault="00BB26D8" w:rsidP="00BB26D8">
                <w:r w:rsidRPr="00BB26D8">
                  <w:t xml:space="preserve">Modern Times </w:t>
                </w:r>
                <w:r w:rsidRPr="00BB26D8">
                  <w:t>(1936)</w:t>
                </w:r>
              </w:p>
            </w:tc>
          </w:sdtContent>
        </w:sdt>
      </w:tr>
      <w:tr w:rsidR="00464699" w:rsidTr="007821B0">
        <w:sdt>
          <w:sdtPr>
            <w:alias w:val="Variant headwords"/>
            <w:tag w:val="variantHeadwords"/>
            <w:id w:val="173464402"/>
            <w:placeholder>
              <w:docPart w:val="B27ED25DCB5D4584B737B91E8DC7964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EE1F05077014ADF8800BDB88A984052"/>
            </w:placeholder>
          </w:sdtPr>
          <w:sdtEndPr/>
          <w:sdtContent>
            <w:tc>
              <w:tcPr>
                <w:tcW w:w="9016" w:type="dxa"/>
                <w:tcMar>
                  <w:top w:w="113" w:type="dxa"/>
                  <w:bottom w:w="113" w:type="dxa"/>
                </w:tcMar>
              </w:tcPr>
              <w:p w:rsidR="00E85A05" w:rsidRDefault="00BB26D8" w:rsidP="00BB26D8">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t>
                </w:r>
                <w:proofErr w:type="gramStart"/>
                <w:r w:rsidRPr="00C50C0E">
                  <w:t>worker</w:t>
                </w:r>
                <w:proofErr w:type="gramEnd"/>
                <w:r w:rsidRPr="00C50C0E">
                  <w:t xml:space="preserve">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rsidRPr="00C50C0E">
                  <w:t xml:space="preserve"> shows the factory as a nightmarish place with machines big enough to swallow a human being, run by callous businessmen for profit.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proofErr w:type="spellStart"/>
                <w:r>
                  <w:t>‘</w:t>
                </w:r>
                <w:r w:rsidRPr="00C50C0E">
                  <w:t>the</w:t>
                </w:r>
                <w:proofErr w:type="spellEnd"/>
                <w:r w:rsidRPr="00C50C0E">
                  <w:t xml:space="preserve"> only cinematographic fable equal to the dimension of the human distress of the 20th century facing social </w:t>
                </w:r>
                <w:r>
                  <w:t>and industrial mechanization’</w:t>
                </w:r>
                <w:r w:rsidRPr="00C50C0E">
                  <w:t xml:space="preserve"> (7).</w:t>
                </w:r>
              </w:p>
            </w:tc>
          </w:sdtContent>
        </w:sdt>
      </w:tr>
      <w:tr w:rsidR="003F0D73" w:rsidTr="003F0D73">
        <w:sdt>
          <w:sdtPr>
            <w:alias w:val="Article text"/>
            <w:tag w:val="articleText"/>
            <w:id w:val="634067588"/>
            <w:placeholder>
              <w:docPart w:val="0336B927D75549C696F7810A72E5D8A5"/>
            </w:placeholder>
          </w:sdtPr>
          <w:sdtEndPr/>
          <w:sdtContent>
            <w:tc>
              <w:tcPr>
                <w:tcW w:w="9016" w:type="dxa"/>
                <w:tcMar>
                  <w:top w:w="113" w:type="dxa"/>
                  <w:bottom w:w="113" w:type="dxa"/>
                </w:tcMar>
              </w:tcPr>
              <w:p w:rsidR="003F0D73" w:rsidRDefault="00BB26D8" w:rsidP="00BB26D8">
                <w:r w:rsidRPr="00C50C0E">
                  <w:rPr>
                    <w:i/>
                  </w:rPr>
                  <w:t>Modern Times</w:t>
                </w:r>
                <w:r w:rsidRPr="00C50C0E">
                  <w:t xml:space="preserve"> is a black-and-white film written and </w:t>
                </w:r>
                <w:r>
                  <w:t>directed by Charlie</w:t>
                </w:r>
                <w:r w:rsidRPr="00C50C0E">
                  <w:t xml:space="preserve"> Chaplin</w:t>
                </w:r>
                <w:r>
                  <w:t>. It is</w:t>
                </w:r>
                <w:r w:rsidRPr="00C50C0E">
                  <w:t xml:space="preserve"> the last</w:t>
                </w:r>
                <w:r>
                  <w:t xml:space="preserve"> film</w:t>
                </w:r>
                <w:r w:rsidRPr="00C50C0E">
                  <w:t xml:space="preserve"> to feature the Tramp persona</w:t>
                </w:r>
                <w:r>
                  <w:t>,</w:t>
                </w:r>
                <w:r w:rsidRPr="00C50C0E">
                  <w:t xml:space="preserve"> which had already brought </w:t>
                </w:r>
                <w:r>
                  <w:t>Chaplin</w:t>
                </w:r>
                <w:r w:rsidRPr="00C50C0E">
                  <w:t xml:space="preserve"> worldwide fame with English and non-English audiences. It is Chaplin’s last silent movie, although its innovative </w:t>
                </w:r>
                <w:r>
                  <w:t>use of sound (</w:t>
                </w:r>
                <w:r w:rsidRPr="00C50C0E">
                  <w:t xml:space="preserve">use of speech through gramophone speakers, the Tramp’s gibberish </w:t>
                </w:r>
                <w:r>
                  <w:t>song</w:t>
                </w:r>
                <w:r w:rsidRPr="00C50C0E">
                  <w:t>) make</w:t>
                </w:r>
                <w:r>
                  <w:t>s</w:t>
                </w:r>
                <w:r w:rsidRPr="00C50C0E">
                  <w:t xml:space="preserve"> it a hybrid talkie. The episodic narrative features the Tramp as a factory </w:t>
                </w:r>
                <w:proofErr w:type="gramStart"/>
                <w:r w:rsidRPr="00C50C0E">
                  <w:t>worker</w:t>
                </w:r>
                <w:proofErr w:type="gramEnd"/>
                <w:r w:rsidRPr="00C50C0E">
                  <w:t xml:space="preserve"> who suffers a nervous breakdown, is fired from several jobs, is jailed multiple times, and meets and falls in love with </w:t>
                </w:r>
                <w:r>
                  <w:t>‘The Gamin’</w:t>
                </w:r>
                <w:r w:rsidRPr="00C50C0E">
                  <w:t xml:space="preserve"> played by Paulette Goddard. Alluding to the Great Depression of the 1930s, </w:t>
                </w:r>
                <w:r w:rsidRPr="00C50C0E">
                  <w:rPr>
                    <w:i/>
                  </w:rPr>
                  <w:t>Modern Times</w:t>
                </w:r>
                <w:r w:rsidRPr="00C50C0E">
                  <w:t xml:space="preserve"> shows the factory as a nightmarish place with machines big enough to swallow a human being, run by callous businessmen for profit. Although Chaplin was interested in Bolshevism, he resisted outright support for the Communist cause in part to avoid the Production Code’s ire (Lynn 369); nonetheless, the film shows police violence against civilians, widespread strikes and factory closings, and abject poverty. In the final scene, the Tramp and Gamin walk off into the sunrise in an ambivalent happy en</w:t>
                </w:r>
                <w:bookmarkStart w:id="0" w:name="_GoBack"/>
                <w:bookmarkEnd w:id="0"/>
                <w:r w:rsidRPr="00C50C0E">
                  <w:t xml:space="preserve">ding. The comedy in </w:t>
                </w:r>
                <w:r w:rsidRPr="00C50C0E">
                  <w:rPr>
                    <w:i/>
                  </w:rPr>
                  <w:t>Modern Times</w:t>
                </w:r>
                <w:r w:rsidRPr="00C50C0E">
                  <w:t xml:space="preserve"> has such dark overtones that </w:t>
                </w:r>
                <w:r>
                  <w:t xml:space="preserve">André </w:t>
                </w:r>
                <w:proofErr w:type="spellStart"/>
                <w:r>
                  <w:t>Bazin</w:t>
                </w:r>
                <w:proofErr w:type="spellEnd"/>
                <w:r>
                  <w:t xml:space="preserve"> has called it </w:t>
                </w:r>
                <w:proofErr w:type="spellStart"/>
                <w:r>
                  <w:t>‘</w:t>
                </w:r>
                <w:r w:rsidRPr="00C50C0E">
                  <w:t>the</w:t>
                </w:r>
                <w:proofErr w:type="spellEnd"/>
                <w:r w:rsidRPr="00C50C0E">
                  <w:t xml:space="preserve"> only cinematographic fable equal to the dimension of the human distress of the 20th century facing social </w:t>
                </w:r>
                <w:r>
                  <w:t>and industrial mechanization’</w:t>
                </w:r>
                <w:r w:rsidRPr="00C50C0E">
                  <w:t xml:space="preserve"> (7).</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3347F17D9A849DF850E62E915B4B5D7"/>
              </w:placeholder>
            </w:sdtPr>
            <w:sdtEndPr/>
            <w:sdtContent>
              <w:p w:rsidR="000E6F4E" w:rsidRDefault="000E6F4E" w:rsidP="000E6F4E"/>
              <w:p w:rsidR="000E6F4E" w:rsidRDefault="006E37FD" w:rsidP="000E6F4E">
                <w:sdt>
                  <w:sdtPr>
                    <w:id w:val="857078533"/>
                    <w:citation/>
                  </w:sdtPr>
                  <w:sdtContent>
                    <w:r>
                      <w:fldChar w:fldCharType="begin"/>
                    </w:r>
                    <w:r>
                      <w:rPr>
                        <w:lang w:val="en-US"/>
                      </w:rPr>
                      <w:instrText xml:space="preserve"> CITATION Baz85 \l 1033 </w:instrText>
                    </w:r>
                    <w:r>
                      <w:fldChar w:fldCharType="separate"/>
                    </w:r>
                    <w:r>
                      <w:rPr>
                        <w:noProof/>
                        <w:lang w:val="en-US"/>
                      </w:rPr>
                      <w:t>(Bazin)</w:t>
                    </w:r>
                    <w:r>
                      <w:fldChar w:fldCharType="end"/>
                    </w:r>
                  </w:sdtContent>
                </w:sdt>
              </w:p>
              <w:p w:rsidR="006E37FD" w:rsidRDefault="006E37FD" w:rsidP="000E6F4E"/>
              <w:p w:rsidR="006E37FD" w:rsidRDefault="006E37FD" w:rsidP="000E6F4E">
                <w:sdt>
                  <w:sdtPr>
                    <w:id w:val="620118522"/>
                    <w:citation/>
                  </w:sdtPr>
                  <w:sdtContent>
                    <w:r>
                      <w:fldChar w:fldCharType="begin"/>
                    </w:r>
                    <w:r>
                      <w:rPr>
                        <w:lang w:val="en-US"/>
                      </w:rPr>
                      <w:instrText xml:space="preserve"> CITATION Bil13 \l 1033 </w:instrText>
                    </w:r>
                    <w:r>
                      <w:fldChar w:fldCharType="separate"/>
                    </w:r>
                    <w:r>
                      <w:rPr>
                        <w:noProof/>
                        <w:lang w:val="en-US"/>
                      </w:rPr>
                      <w:t>(Bilton)</w:t>
                    </w:r>
                    <w:r>
                      <w:fldChar w:fldCharType="end"/>
                    </w:r>
                  </w:sdtContent>
                </w:sdt>
              </w:p>
              <w:p w:rsidR="006E37FD" w:rsidRDefault="006E37FD" w:rsidP="000E6F4E"/>
              <w:p w:rsidR="006E37FD" w:rsidRDefault="006E37FD" w:rsidP="000E6F4E">
                <w:sdt>
                  <w:sdtPr>
                    <w:id w:val="908649949"/>
                    <w:citation/>
                  </w:sdtPr>
                  <w:sdtContent>
                    <w:r>
                      <w:fldChar w:fldCharType="begin"/>
                    </w:r>
                    <w:r>
                      <w:rPr>
                        <w:lang w:val="en-US"/>
                      </w:rPr>
                      <w:instrText xml:space="preserve"> CITATION Lyn97 \l 1033 </w:instrText>
                    </w:r>
                    <w:r>
                      <w:fldChar w:fldCharType="separate"/>
                    </w:r>
                    <w:r>
                      <w:rPr>
                        <w:noProof/>
                        <w:lang w:val="en-US"/>
                      </w:rPr>
                      <w:t>(Lynn)</w:t>
                    </w:r>
                    <w:r>
                      <w:fldChar w:fldCharType="end"/>
                    </w:r>
                  </w:sdtContent>
                </w:sdt>
              </w:p>
              <w:p w:rsidR="006E37FD" w:rsidRDefault="006E37FD" w:rsidP="000E6F4E"/>
              <w:p w:rsidR="006E37FD" w:rsidRDefault="006E37FD" w:rsidP="000E6F4E">
                <w:sdt>
                  <w:sdtPr>
                    <w:id w:val="1455210458"/>
                    <w:citation/>
                  </w:sdtPr>
                  <w:sdtContent>
                    <w:r>
                      <w:fldChar w:fldCharType="begin"/>
                    </w:r>
                    <w:r>
                      <w:rPr>
                        <w:lang w:val="en-US"/>
                      </w:rPr>
                      <w:instrText xml:space="preserve"> CITATION Mal \l 1033 </w:instrText>
                    </w:r>
                    <w:r>
                      <w:fldChar w:fldCharType="separate"/>
                    </w:r>
                    <w:r>
                      <w:rPr>
                        <w:noProof/>
                        <w:lang w:val="en-US"/>
                      </w:rPr>
                      <w:t>(Maland)</w:t>
                    </w:r>
                    <w:r>
                      <w:fldChar w:fldCharType="end"/>
                    </w:r>
                  </w:sdtContent>
                </w:sdt>
              </w:p>
              <w:p w:rsidR="006E37FD" w:rsidRDefault="006E37FD" w:rsidP="000E6F4E"/>
              <w:p w:rsidR="006E37FD" w:rsidRDefault="006E37FD" w:rsidP="000E6F4E">
                <w:sdt>
                  <w:sdtPr>
                    <w:id w:val="-1532496523"/>
                    <w:citation/>
                  </w:sdtPr>
                  <w:sdtContent>
                    <w:r>
                      <w:fldChar w:fldCharType="begin"/>
                    </w:r>
                    <w:r>
                      <w:rPr>
                        <w:lang w:val="en-US"/>
                      </w:rPr>
                      <w:instrText xml:space="preserve"> CITATION Mel06 \l 1033 </w:instrText>
                    </w:r>
                    <w:r>
                      <w:fldChar w:fldCharType="separate"/>
                    </w:r>
                    <w:r>
                      <w:rPr>
                        <w:noProof/>
                        <w:lang w:val="en-US"/>
                      </w:rPr>
                      <w:t>(Mellen)</w:t>
                    </w:r>
                    <w:r>
                      <w:fldChar w:fldCharType="end"/>
                    </w:r>
                  </w:sdtContent>
                </w:sdt>
              </w:p>
              <w:p w:rsidR="003235A7" w:rsidRDefault="00EE6365" w:rsidP="000E6F4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365" w:rsidRDefault="00EE6365" w:rsidP="007A0D55">
      <w:pPr>
        <w:spacing w:after="0" w:line="240" w:lineRule="auto"/>
      </w:pPr>
      <w:r>
        <w:separator/>
      </w:r>
    </w:p>
  </w:endnote>
  <w:endnote w:type="continuationSeparator" w:id="0">
    <w:p w:rsidR="00EE6365" w:rsidRDefault="00EE63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365" w:rsidRDefault="00EE6365" w:rsidP="007A0D55">
      <w:pPr>
        <w:spacing w:after="0" w:line="240" w:lineRule="auto"/>
      </w:pPr>
      <w:r>
        <w:separator/>
      </w:r>
    </w:p>
  </w:footnote>
  <w:footnote w:type="continuationSeparator" w:id="0">
    <w:p w:rsidR="00EE6365" w:rsidRDefault="00EE636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3AB"/>
    <w:rsid w:val="00032559"/>
    <w:rsid w:val="00052040"/>
    <w:rsid w:val="000B25AE"/>
    <w:rsid w:val="000B55AB"/>
    <w:rsid w:val="000D24DC"/>
    <w:rsid w:val="000E6F4E"/>
    <w:rsid w:val="00101B2E"/>
    <w:rsid w:val="00116FA0"/>
    <w:rsid w:val="0015114C"/>
    <w:rsid w:val="001A21F3"/>
    <w:rsid w:val="001A2537"/>
    <w:rsid w:val="001A6A06"/>
    <w:rsid w:val="00210C03"/>
    <w:rsid w:val="002162E2"/>
    <w:rsid w:val="00225C5A"/>
    <w:rsid w:val="00230B10"/>
    <w:rsid w:val="00234353"/>
    <w:rsid w:val="00244BB0"/>
    <w:rsid w:val="002923A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7F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26D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636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87C664EF34B05AC2C19C53736D7A8"/>
        <w:category>
          <w:name w:val="General"/>
          <w:gallery w:val="placeholder"/>
        </w:category>
        <w:types>
          <w:type w:val="bbPlcHdr"/>
        </w:types>
        <w:behaviors>
          <w:behavior w:val="content"/>
        </w:behaviors>
        <w:guid w:val="{BCBFB037-3E21-4CE1-BA9F-0056EF23C266}"/>
      </w:docPartPr>
      <w:docPartBody>
        <w:p w:rsidR="00000000" w:rsidRDefault="00A0776D">
          <w:pPr>
            <w:pStyle w:val="60087C664EF34B05AC2C19C53736D7A8"/>
          </w:pPr>
          <w:r w:rsidRPr="00CC586D">
            <w:rPr>
              <w:rStyle w:val="PlaceholderText"/>
              <w:b/>
              <w:color w:val="FFFFFF" w:themeColor="background1"/>
            </w:rPr>
            <w:t>[Salutation]</w:t>
          </w:r>
        </w:p>
      </w:docPartBody>
    </w:docPart>
    <w:docPart>
      <w:docPartPr>
        <w:name w:val="55F18AC9B8424B659A0DD1958E1E7FE6"/>
        <w:category>
          <w:name w:val="General"/>
          <w:gallery w:val="placeholder"/>
        </w:category>
        <w:types>
          <w:type w:val="bbPlcHdr"/>
        </w:types>
        <w:behaviors>
          <w:behavior w:val="content"/>
        </w:behaviors>
        <w:guid w:val="{DFBCDD64-7BF1-4D43-94D6-084EF1AA0330}"/>
      </w:docPartPr>
      <w:docPartBody>
        <w:p w:rsidR="00000000" w:rsidRDefault="00A0776D">
          <w:pPr>
            <w:pStyle w:val="55F18AC9B8424B659A0DD1958E1E7FE6"/>
          </w:pPr>
          <w:r>
            <w:rPr>
              <w:rStyle w:val="PlaceholderText"/>
            </w:rPr>
            <w:t>[First name]</w:t>
          </w:r>
        </w:p>
      </w:docPartBody>
    </w:docPart>
    <w:docPart>
      <w:docPartPr>
        <w:name w:val="4A34B2FB5E414B9584CB4E3989F07F41"/>
        <w:category>
          <w:name w:val="General"/>
          <w:gallery w:val="placeholder"/>
        </w:category>
        <w:types>
          <w:type w:val="bbPlcHdr"/>
        </w:types>
        <w:behaviors>
          <w:behavior w:val="content"/>
        </w:behaviors>
        <w:guid w:val="{73A3CEF2-4416-436E-BDD5-EFC4C59CBB3A}"/>
      </w:docPartPr>
      <w:docPartBody>
        <w:p w:rsidR="00000000" w:rsidRDefault="00A0776D">
          <w:pPr>
            <w:pStyle w:val="4A34B2FB5E414B9584CB4E3989F07F41"/>
          </w:pPr>
          <w:r>
            <w:rPr>
              <w:rStyle w:val="PlaceholderText"/>
            </w:rPr>
            <w:t>[Middle name]</w:t>
          </w:r>
        </w:p>
      </w:docPartBody>
    </w:docPart>
    <w:docPart>
      <w:docPartPr>
        <w:name w:val="3B13EACA983D43B6B87CDAC38B25B283"/>
        <w:category>
          <w:name w:val="General"/>
          <w:gallery w:val="placeholder"/>
        </w:category>
        <w:types>
          <w:type w:val="bbPlcHdr"/>
        </w:types>
        <w:behaviors>
          <w:behavior w:val="content"/>
        </w:behaviors>
        <w:guid w:val="{86438127-18C0-4221-8F6F-6A5627A3EE4D}"/>
      </w:docPartPr>
      <w:docPartBody>
        <w:p w:rsidR="00000000" w:rsidRDefault="00A0776D">
          <w:pPr>
            <w:pStyle w:val="3B13EACA983D43B6B87CDAC38B25B283"/>
          </w:pPr>
          <w:r>
            <w:rPr>
              <w:rStyle w:val="PlaceholderText"/>
            </w:rPr>
            <w:t>[Last</w:t>
          </w:r>
          <w:r>
            <w:rPr>
              <w:rStyle w:val="PlaceholderText"/>
            </w:rPr>
            <w:t xml:space="preserve"> name]</w:t>
          </w:r>
        </w:p>
      </w:docPartBody>
    </w:docPart>
    <w:docPart>
      <w:docPartPr>
        <w:name w:val="F6CD6AFD128641F9B0F021A5840C19AB"/>
        <w:category>
          <w:name w:val="General"/>
          <w:gallery w:val="placeholder"/>
        </w:category>
        <w:types>
          <w:type w:val="bbPlcHdr"/>
        </w:types>
        <w:behaviors>
          <w:behavior w:val="content"/>
        </w:behaviors>
        <w:guid w:val="{2F9E5C29-13CA-4352-82BA-8653EFC0C04A}"/>
      </w:docPartPr>
      <w:docPartBody>
        <w:p w:rsidR="00000000" w:rsidRDefault="00A0776D">
          <w:pPr>
            <w:pStyle w:val="F6CD6AFD128641F9B0F021A5840C19AB"/>
          </w:pPr>
          <w:r>
            <w:rPr>
              <w:rStyle w:val="PlaceholderText"/>
            </w:rPr>
            <w:t>[Enter your biography]</w:t>
          </w:r>
        </w:p>
      </w:docPartBody>
    </w:docPart>
    <w:docPart>
      <w:docPartPr>
        <w:name w:val="528DEA97E04143319938D05BB4CBE7F7"/>
        <w:category>
          <w:name w:val="General"/>
          <w:gallery w:val="placeholder"/>
        </w:category>
        <w:types>
          <w:type w:val="bbPlcHdr"/>
        </w:types>
        <w:behaviors>
          <w:behavior w:val="content"/>
        </w:behaviors>
        <w:guid w:val="{8FC4A219-AD82-4C9F-B746-576E606DEECA}"/>
      </w:docPartPr>
      <w:docPartBody>
        <w:p w:rsidR="00000000" w:rsidRDefault="00A0776D">
          <w:pPr>
            <w:pStyle w:val="528DEA97E04143319938D05BB4CBE7F7"/>
          </w:pPr>
          <w:r>
            <w:rPr>
              <w:rStyle w:val="PlaceholderText"/>
            </w:rPr>
            <w:t>[Enter the institution with which you are affiliated]</w:t>
          </w:r>
        </w:p>
      </w:docPartBody>
    </w:docPart>
    <w:docPart>
      <w:docPartPr>
        <w:name w:val="794F90AD066C41408DEE1810E5338ED1"/>
        <w:category>
          <w:name w:val="General"/>
          <w:gallery w:val="placeholder"/>
        </w:category>
        <w:types>
          <w:type w:val="bbPlcHdr"/>
        </w:types>
        <w:behaviors>
          <w:behavior w:val="content"/>
        </w:behaviors>
        <w:guid w:val="{7CABB340-9BB3-4027-B02D-02D7E2110B69}"/>
      </w:docPartPr>
      <w:docPartBody>
        <w:p w:rsidR="00000000" w:rsidRDefault="00A0776D">
          <w:pPr>
            <w:pStyle w:val="794F90AD066C41408DEE1810E5338ED1"/>
          </w:pPr>
          <w:r w:rsidRPr="00EF74F7">
            <w:rPr>
              <w:b/>
              <w:color w:val="808080" w:themeColor="background1" w:themeShade="80"/>
            </w:rPr>
            <w:t>[Enter the headword for your article]</w:t>
          </w:r>
        </w:p>
      </w:docPartBody>
    </w:docPart>
    <w:docPart>
      <w:docPartPr>
        <w:name w:val="B27ED25DCB5D4584B737B91E8DC7964F"/>
        <w:category>
          <w:name w:val="General"/>
          <w:gallery w:val="placeholder"/>
        </w:category>
        <w:types>
          <w:type w:val="bbPlcHdr"/>
        </w:types>
        <w:behaviors>
          <w:behavior w:val="content"/>
        </w:behaviors>
        <w:guid w:val="{5E39424C-540E-415F-BE93-85850E1DC876}"/>
      </w:docPartPr>
      <w:docPartBody>
        <w:p w:rsidR="00000000" w:rsidRDefault="00A0776D">
          <w:pPr>
            <w:pStyle w:val="B27ED25DCB5D4584B737B91E8DC796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E1F05077014ADF8800BDB88A984052"/>
        <w:category>
          <w:name w:val="General"/>
          <w:gallery w:val="placeholder"/>
        </w:category>
        <w:types>
          <w:type w:val="bbPlcHdr"/>
        </w:types>
        <w:behaviors>
          <w:behavior w:val="content"/>
        </w:behaviors>
        <w:guid w:val="{A96257A3-9302-4E2B-8BDC-8B4A1B467264}"/>
      </w:docPartPr>
      <w:docPartBody>
        <w:p w:rsidR="00000000" w:rsidRDefault="00A0776D">
          <w:pPr>
            <w:pStyle w:val="BEE1F05077014ADF8800BDB88A984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6B927D75549C696F7810A72E5D8A5"/>
        <w:category>
          <w:name w:val="General"/>
          <w:gallery w:val="placeholder"/>
        </w:category>
        <w:types>
          <w:type w:val="bbPlcHdr"/>
        </w:types>
        <w:behaviors>
          <w:behavior w:val="content"/>
        </w:behaviors>
        <w:guid w:val="{EFFD67BC-ACE3-422E-9271-0205FB89456D}"/>
      </w:docPartPr>
      <w:docPartBody>
        <w:p w:rsidR="00000000" w:rsidRDefault="00A0776D">
          <w:pPr>
            <w:pStyle w:val="0336B927D75549C696F7810A72E5D8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347F17D9A849DF850E62E915B4B5D7"/>
        <w:category>
          <w:name w:val="General"/>
          <w:gallery w:val="placeholder"/>
        </w:category>
        <w:types>
          <w:type w:val="bbPlcHdr"/>
        </w:types>
        <w:behaviors>
          <w:behavior w:val="content"/>
        </w:behaviors>
        <w:guid w:val="{5400F258-5285-439A-8A80-F512C881038F}"/>
      </w:docPartPr>
      <w:docPartBody>
        <w:p w:rsidR="00000000" w:rsidRDefault="00A0776D">
          <w:pPr>
            <w:pStyle w:val="23347F17D9A849DF850E62E915B4B5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6D"/>
    <w:rsid w:val="00A07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87C664EF34B05AC2C19C53736D7A8">
    <w:name w:val="60087C664EF34B05AC2C19C53736D7A8"/>
  </w:style>
  <w:style w:type="paragraph" w:customStyle="1" w:styleId="55F18AC9B8424B659A0DD1958E1E7FE6">
    <w:name w:val="55F18AC9B8424B659A0DD1958E1E7FE6"/>
  </w:style>
  <w:style w:type="paragraph" w:customStyle="1" w:styleId="4A34B2FB5E414B9584CB4E3989F07F41">
    <w:name w:val="4A34B2FB5E414B9584CB4E3989F07F41"/>
  </w:style>
  <w:style w:type="paragraph" w:customStyle="1" w:styleId="3B13EACA983D43B6B87CDAC38B25B283">
    <w:name w:val="3B13EACA983D43B6B87CDAC38B25B283"/>
  </w:style>
  <w:style w:type="paragraph" w:customStyle="1" w:styleId="F6CD6AFD128641F9B0F021A5840C19AB">
    <w:name w:val="F6CD6AFD128641F9B0F021A5840C19AB"/>
  </w:style>
  <w:style w:type="paragraph" w:customStyle="1" w:styleId="528DEA97E04143319938D05BB4CBE7F7">
    <w:name w:val="528DEA97E04143319938D05BB4CBE7F7"/>
  </w:style>
  <w:style w:type="paragraph" w:customStyle="1" w:styleId="794F90AD066C41408DEE1810E5338ED1">
    <w:name w:val="794F90AD066C41408DEE1810E5338ED1"/>
  </w:style>
  <w:style w:type="paragraph" w:customStyle="1" w:styleId="B27ED25DCB5D4584B737B91E8DC7964F">
    <w:name w:val="B27ED25DCB5D4584B737B91E8DC7964F"/>
  </w:style>
  <w:style w:type="paragraph" w:customStyle="1" w:styleId="BEE1F05077014ADF8800BDB88A984052">
    <w:name w:val="BEE1F05077014ADF8800BDB88A984052"/>
  </w:style>
  <w:style w:type="paragraph" w:customStyle="1" w:styleId="0336B927D75549C696F7810A72E5D8A5">
    <w:name w:val="0336B927D75549C696F7810A72E5D8A5"/>
  </w:style>
  <w:style w:type="paragraph" w:customStyle="1" w:styleId="23347F17D9A849DF850E62E915B4B5D7">
    <w:name w:val="23347F17D9A849DF850E62E915B4B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Baz85</b:Tag>
    <b:SourceType>Book</b:SourceType>
    <b:Guid>{B3176F8D-50AB-480B-A32F-75B105C93509}</b:Guid>
    <b:Title>Essays on Chaplin</b:Title>
    <b:Year>1985</b:Year>
    <b:City>New Haven</b:City>
    <b:Publisher>U of New Haven P</b:Publisher>
    <b:Author>
      <b:Author>
        <b:NameList>
          <b:Person>
            <b:Last>Bazin</b:Last>
            <b:First>A.</b:First>
          </b:Person>
        </b:NameList>
      </b:Author>
    </b:Author>
    <b:RefOrder>1</b:RefOrder>
  </b:Source>
  <b:Source>
    <b:Tag>Bil13</b:Tag>
    <b:SourceType>Book</b:SourceType>
    <b:Guid>{075B9100-29E2-48F2-AE20-BC30618B01BD}</b:Guid>
    <b:Author>
      <b:Author>
        <b:NameList>
          <b:Person>
            <b:Last>Bilton</b:Last>
            <b:First>A.</b:First>
          </b:Person>
        </b:NameList>
      </b:Author>
    </b:Author>
    <b:Title>Silent Film Comedy and American Culture</b:Title>
    <b:Year>2013</b:Year>
    <b:City>New York</b:City>
    <b:Publisher>Palgrave Macmillan</b:Publisher>
    <b:RefOrder>2</b:RefOrder>
  </b:Source>
  <b:Source>
    <b:Tag>Lyn97</b:Tag>
    <b:SourceType>Book</b:SourceType>
    <b:Guid>{52AEF1AF-0EF9-4E1F-A992-A1192C95805B}</b:Guid>
    <b:Author>
      <b:Author>
        <b:NameList>
          <b:Person>
            <b:Last>Lynn</b:Last>
            <b:First>K.</b:First>
            <b:Middle>S.</b:Middle>
          </b:Person>
        </b:NameList>
      </b:Author>
    </b:Author>
    <b:Title>Charlie Chaplin and His Times</b:Title>
    <b:Year>1997</b:Year>
    <b:City>New York</b:City>
    <b:Publisher>Simon &amp; Schuster</b:Publisher>
    <b:RefOrder>3</b:RefOrder>
  </b:Source>
  <b:Source>
    <b:Tag>Mal</b:Tag>
    <b:SourceType>BookSection</b:SourceType>
    <b:Guid>{674BD118-46EC-461B-BBB4-77BCD356DC1A}</b:Guid>
    <b:Title>Modern Times (1936)</b:Title>
    <b:City>New York</b:City>
    <b:Publisher>W. W. Norton &amp; Co.</b:Publisher>
    <b:Author>
      <b:Editor>
        <b:NameList>
          <b:Person>
            <b:Last>Geiger</b:Last>
            <b:First>J.</b:First>
          </b:Person>
          <b:Person>
            <b:Last>Rutsky</b:Last>
            <b:First>R.</b:First>
            <b:Middle>L.</b:Middle>
          </b:Person>
        </b:NameList>
      </b:Editor>
      <b:Author>
        <b:NameList>
          <b:Person>
            <b:Last>Maland</b:Last>
            <b:First>C.</b:First>
            <b:Middle>J.</b:Middle>
          </b:Person>
        </b:NameList>
      </b:Author>
    </b:Author>
    <b:BookTitle>Film Analysis: A Norton Reader</b:BookTitle>
    <b:RefOrder>4</b:RefOrder>
  </b:Source>
  <b:Source>
    <b:Tag>Mel06</b:Tag>
    <b:SourceType>Book</b:SourceType>
    <b:Guid>{BC835453-2AE2-4174-8EDC-A834B72FBE5E}</b:Guid>
    <b:Title>Modern Times</b:Title>
    <b:Year>2006</b:Year>
    <b:City>London</b:City>
    <b:Publisher>British Film Institute</b:Publisher>
    <b:Author>
      <b:Author>
        <b:NameList>
          <b:Person>
            <b:Last>Mellen</b:Last>
            <b:First>J.</b:First>
          </b:Person>
        </b:NameList>
      </b:Author>
    </b:Author>
    <b:RefOrder>5</b:RefOrder>
  </b:Source>
</b:Sources>
</file>

<file path=customXml/itemProps1.xml><?xml version="1.0" encoding="utf-8"?>
<ds:datastoreItem xmlns:ds="http://schemas.openxmlformats.org/officeDocument/2006/customXml" ds:itemID="{C97A9543-EC23-4383-A6EC-2BF1A647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2014-09-10T02:57:00Z</dcterms:created>
  <dcterms:modified xsi:type="dcterms:W3CDTF">2014-09-10T03:09:00Z</dcterms:modified>
</cp:coreProperties>
</file>