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AFB6F8" w14:textId="77777777" w:rsidTr="00922950">
        <w:tc>
          <w:tcPr>
            <w:tcW w:w="491" w:type="dxa"/>
            <w:vMerge w:val="restart"/>
            <w:shd w:val="clear" w:color="auto" w:fill="A6A6A6" w:themeFill="background1" w:themeFillShade="A6"/>
            <w:textDirection w:val="btLr"/>
          </w:tcPr>
          <w:p w14:paraId="3DB3743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273CE5DA5DFF499328BE015B43EBA3"/>
            </w:placeholder>
            <w:showingPlcHdr/>
            <w:dropDownList>
              <w:listItem w:displayText="Dr." w:value="Dr."/>
              <w:listItem w:displayText="Prof." w:value="Prof."/>
            </w:dropDownList>
          </w:sdtPr>
          <w:sdtEndPr/>
          <w:sdtContent>
            <w:tc>
              <w:tcPr>
                <w:tcW w:w="1259" w:type="dxa"/>
              </w:tcPr>
              <w:p w14:paraId="287D49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B864A4B4203347BFC3274ED2075D7A"/>
            </w:placeholder>
            <w:text/>
          </w:sdtPr>
          <w:sdtEndPr/>
          <w:sdtContent>
            <w:tc>
              <w:tcPr>
                <w:tcW w:w="2073" w:type="dxa"/>
              </w:tcPr>
              <w:p w14:paraId="696B3BD8" w14:textId="77777777" w:rsidR="00B574C9" w:rsidRDefault="00CB6006" w:rsidP="00CB6006">
                <w:r>
                  <w:t xml:space="preserve">Tiffany </w:t>
                </w:r>
              </w:p>
            </w:tc>
          </w:sdtContent>
        </w:sdt>
        <w:sdt>
          <w:sdtPr>
            <w:alias w:val="Middle name"/>
            <w:tag w:val="authorMiddleName"/>
            <w:id w:val="-2076034781"/>
            <w:placeholder>
              <w:docPart w:val="FCC14215EED1C44CB587845C21955233"/>
            </w:placeholder>
            <w:text/>
          </w:sdtPr>
          <w:sdtEndPr/>
          <w:sdtContent>
            <w:tc>
              <w:tcPr>
                <w:tcW w:w="2551" w:type="dxa"/>
              </w:tcPr>
              <w:p w14:paraId="51E3CAE6" w14:textId="77777777" w:rsidR="00B574C9" w:rsidRDefault="00CB6006" w:rsidP="00CB6006">
                <w:r>
                  <w:t>Renee</w:t>
                </w:r>
              </w:p>
            </w:tc>
          </w:sdtContent>
        </w:sdt>
        <w:sdt>
          <w:sdtPr>
            <w:alias w:val="Last name"/>
            <w:tag w:val="authorLastName"/>
            <w:id w:val="-1088529830"/>
            <w:placeholder>
              <w:docPart w:val="2C7D17E9D4524E42B8BD8556566B58F6"/>
            </w:placeholder>
            <w:text/>
          </w:sdtPr>
          <w:sdtEndPr/>
          <w:sdtContent>
            <w:tc>
              <w:tcPr>
                <w:tcW w:w="2642" w:type="dxa"/>
              </w:tcPr>
              <w:p w14:paraId="2AEBB5F1" w14:textId="77777777" w:rsidR="00B574C9" w:rsidRDefault="00CB6006" w:rsidP="00CB6006">
                <w:r>
                  <w:t>Floyd</w:t>
                </w:r>
              </w:p>
            </w:tc>
          </w:sdtContent>
        </w:sdt>
      </w:tr>
      <w:tr w:rsidR="00B574C9" w14:paraId="786C01B3" w14:textId="77777777" w:rsidTr="001A6A06">
        <w:trPr>
          <w:trHeight w:val="986"/>
        </w:trPr>
        <w:tc>
          <w:tcPr>
            <w:tcW w:w="491" w:type="dxa"/>
            <w:vMerge/>
            <w:shd w:val="clear" w:color="auto" w:fill="A6A6A6" w:themeFill="background1" w:themeFillShade="A6"/>
          </w:tcPr>
          <w:p w14:paraId="030B0876" w14:textId="77777777" w:rsidR="00B574C9" w:rsidRPr="001A6A06" w:rsidRDefault="00B574C9" w:rsidP="00CF1542">
            <w:pPr>
              <w:jc w:val="center"/>
              <w:rPr>
                <w:b/>
                <w:color w:val="FFFFFF" w:themeColor="background1"/>
              </w:rPr>
            </w:pPr>
          </w:p>
        </w:tc>
        <w:sdt>
          <w:sdtPr>
            <w:alias w:val="Biography"/>
            <w:tag w:val="authorBiography"/>
            <w:id w:val="938807824"/>
            <w:placeholder>
              <w:docPart w:val="F1E6D87CC1E00A4CA20CF71871A40336"/>
            </w:placeholder>
            <w:showingPlcHdr/>
          </w:sdtPr>
          <w:sdtEndPr/>
          <w:sdtContent>
            <w:tc>
              <w:tcPr>
                <w:tcW w:w="8525" w:type="dxa"/>
                <w:gridSpan w:val="4"/>
              </w:tcPr>
              <w:p w14:paraId="59504B77" w14:textId="77777777" w:rsidR="00B574C9" w:rsidRDefault="00B574C9" w:rsidP="00922950">
                <w:r>
                  <w:rPr>
                    <w:rStyle w:val="PlaceholderText"/>
                  </w:rPr>
                  <w:t>[Enter your biography]</w:t>
                </w:r>
              </w:p>
            </w:tc>
          </w:sdtContent>
        </w:sdt>
      </w:tr>
      <w:tr w:rsidR="00B574C9" w14:paraId="31AAE362" w14:textId="77777777" w:rsidTr="001A6A06">
        <w:trPr>
          <w:trHeight w:val="986"/>
        </w:trPr>
        <w:tc>
          <w:tcPr>
            <w:tcW w:w="491" w:type="dxa"/>
            <w:vMerge/>
            <w:shd w:val="clear" w:color="auto" w:fill="A6A6A6" w:themeFill="background1" w:themeFillShade="A6"/>
          </w:tcPr>
          <w:p w14:paraId="628A2F54" w14:textId="77777777" w:rsidR="00B574C9" w:rsidRPr="001A6A06" w:rsidRDefault="00B574C9" w:rsidP="00CF1542">
            <w:pPr>
              <w:jc w:val="center"/>
              <w:rPr>
                <w:b/>
                <w:color w:val="FFFFFF" w:themeColor="background1"/>
              </w:rPr>
            </w:pPr>
          </w:p>
        </w:tc>
        <w:sdt>
          <w:sdtPr>
            <w:alias w:val="Affiliation"/>
            <w:tag w:val="affiliation"/>
            <w:id w:val="2012937915"/>
            <w:placeholder>
              <w:docPart w:val="71B6A58E14B3B34B92FE9674D8334F98"/>
            </w:placeholder>
            <w:text/>
          </w:sdtPr>
          <w:sdtEndPr/>
          <w:sdtContent>
            <w:tc>
              <w:tcPr>
                <w:tcW w:w="8525" w:type="dxa"/>
                <w:gridSpan w:val="4"/>
              </w:tcPr>
              <w:p w14:paraId="6A469ABB" w14:textId="77777777" w:rsidR="00B574C9" w:rsidRDefault="009520AE" w:rsidP="00876B4F">
                <w:r>
                  <w:t>University of Northern Texas</w:t>
                </w:r>
              </w:p>
            </w:tc>
          </w:sdtContent>
        </w:sdt>
      </w:tr>
    </w:tbl>
    <w:p w14:paraId="03E1EC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A5A41D" w14:textId="77777777" w:rsidTr="00244BB0">
        <w:tc>
          <w:tcPr>
            <w:tcW w:w="9016" w:type="dxa"/>
            <w:shd w:val="clear" w:color="auto" w:fill="A6A6A6" w:themeFill="background1" w:themeFillShade="A6"/>
            <w:tcMar>
              <w:top w:w="113" w:type="dxa"/>
              <w:bottom w:w="113" w:type="dxa"/>
            </w:tcMar>
          </w:tcPr>
          <w:p w14:paraId="0D2FA3A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00FC7A" w14:textId="77777777" w:rsidTr="003F0D73">
        <w:sdt>
          <w:sdtPr>
            <w:rPr>
              <w:b/>
            </w:rPr>
            <w:alias w:val="Article headword"/>
            <w:tag w:val="articleHeadword"/>
            <w:id w:val="-361440020"/>
            <w:placeholder>
              <w:docPart w:val="DF6D25C96783F84580FF28AED942317D"/>
            </w:placeholder>
            <w:text/>
          </w:sdtPr>
          <w:sdtEndPr/>
          <w:sdtContent>
            <w:tc>
              <w:tcPr>
                <w:tcW w:w="9016" w:type="dxa"/>
                <w:tcMar>
                  <w:top w:w="113" w:type="dxa"/>
                  <w:bottom w:w="113" w:type="dxa"/>
                </w:tcMar>
              </w:tcPr>
              <w:p w14:paraId="2895EF10" w14:textId="77777777" w:rsidR="003F0D73" w:rsidRPr="00FB589A" w:rsidRDefault="00CB6006" w:rsidP="003F0D73">
                <w:pPr>
                  <w:rPr>
                    <w:b/>
                  </w:rPr>
                </w:pPr>
                <w:r w:rsidRPr="00CB6006">
                  <w:rPr>
                    <w:b/>
                    <w:lang w:val="en-US"/>
                  </w:rPr>
                  <w:t>Shaikhly, Ismail al- (1924-2002)</w:t>
                </w:r>
              </w:p>
            </w:tc>
          </w:sdtContent>
        </w:sdt>
      </w:tr>
      <w:tr w:rsidR="00464699" w14:paraId="00A00D5D" w14:textId="77777777" w:rsidTr="00CB6006">
        <w:sdt>
          <w:sdtPr>
            <w:alias w:val="Variant headwords"/>
            <w:tag w:val="variantHeadwords"/>
            <w:id w:val="173464402"/>
            <w:placeholder>
              <w:docPart w:val="32055A026193D344ADD85CB88E9175B4"/>
            </w:placeholder>
            <w:showingPlcHdr/>
          </w:sdtPr>
          <w:sdtEndPr/>
          <w:sdtContent>
            <w:tc>
              <w:tcPr>
                <w:tcW w:w="9016" w:type="dxa"/>
                <w:tcMar>
                  <w:top w:w="113" w:type="dxa"/>
                  <w:bottom w:w="113" w:type="dxa"/>
                </w:tcMar>
              </w:tcPr>
              <w:p w14:paraId="0FE288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1CB4D1" w14:textId="77777777" w:rsidTr="003F0D73">
        <w:sdt>
          <w:sdtPr>
            <w:alias w:val="Abstract"/>
            <w:tag w:val="abstract"/>
            <w:id w:val="-635871867"/>
            <w:placeholder>
              <w:docPart w:val="D38AC711A38ACB459582AD67411E7AAF"/>
            </w:placeholder>
            <w:showingPlcHdr/>
          </w:sdtPr>
          <w:sdtEndPr/>
          <w:sdtContent>
            <w:tc>
              <w:tcPr>
                <w:tcW w:w="9016" w:type="dxa"/>
                <w:tcMar>
                  <w:top w:w="113" w:type="dxa"/>
                  <w:bottom w:w="113" w:type="dxa"/>
                </w:tcMar>
              </w:tcPr>
              <w:p w14:paraId="172D54D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D5F5B26" w14:textId="77777777" w:rsidTr="003F0D73">
        <w:sdt>
          <w:sdtPr>
            <w:alias w:val="Article text"/>
            <w:tag w:val="articleText"/>
            <w:id w:val="634067588"/>
            <w:placeholder>
              <w:docPart w:val="A66E4677B87C834E9E22600E16B94D61"/>
            </w:placeholder>
          </w:sdtPr>
          <w:sdtEndPr/>
          <w:sdtContent>
            <w:tc>
              <w:tcPr>
                <w:tcW w:w="9016" w:type="dxa"/>
                <w:tcMar>
                  <w:top w:w="113" w:type="dxa"/>
                  <w:bottom w:w="113" w:type="dxa"/>
                </w:tcMar>
              </w:tcPr>
              <w:p w14:paraId="05518CCF" w14:textId="359ABB2C" w:rsidR="00CB6006" w:rsidRDefault="00CB6006" w:rsidP="00CB6006">
                <w:r w:rsidRPr="00CB6006">
                  <w:t xml:space="preserve">Born in Baghdad, Iraq, Ismail al-Shaikhly was among the Baghdadi Institute of Fine Art’s first graduating class in 1945. At the institute, he studied under Faiq Hassan and is considered his most gifted student. After graduating from the Institute, al-Shaikhly travelled to Paris to attend the Ècole Nationale Supérieure des Beaux-Arts. Upon his return to Baghdad, al-Shaikhly became an active participant in several art groups that were gaining prominence in the 1950s and </w:t>
                </w:r>
                <w:r w:rsidR="00876B4F">
                  <w:t>19</w:t>
                </w:r>
                <w:r w:rsidRPr="00CB6006">
                  <w:t>60s. He was a member of the Pioneers and became the group’s leader in 1962. He was also a founding member of the Society of Iraqi Plastic Artists and participated in the Iraqi Artists Society. Al-Shaikhly exhibited extensively with these groups. He was also a prodigious exhibitor internationally. In 1955 and 1958, a collection of his works toured countries like China, Russia, Bulgaria, Poland, and India. Early in al-Shaikhly’s career</w:t>
                </w:r>
                <w:r w:rsidR="006344D6">
                  <w:t>,</w:t>
                </w:r>
                <w:r w:rsidRPr="00CB6006">
                  <w:t xml:space="preserve"> his work borrowed much from his mentor Faiq Hassan. However, he soon developed his own interpretation of subject matter favo</w:t>
                </w:r>
                <w:r w:rsidR="006344D6">
                  <w:t>u</w:t>
                </w:r>
                <w:r w:rsidRPr="00CB6006">
                  <w:t>red by many of his contemporaries, the environs</w:t>
                </w:r>
                <w:r w:rsidR="006344D6">
                  <w:t>,</w:t>
                </w:r>
                <w:r w:rsidRPr="00CB6006">
                  <w:t xml:space="preserve"> and people of Iraq. </w:t>
                </w:r>
                <w:r w:rsidR="002F522C">
                  <w:t>He</w:t>
                </w:r>
                <w:bookmarkStart w:id="0" w:name="_GoBack"/>
                <w:bookmarkEnd w:id="0"/>
                <w:r w:rsidRPr="00CB6006">
                  <w:t xml:space="preserve"> is best known for his feminine masses composed of colo</w:t>
                </w:r>
                <w:r w:rsidR="006344D6">
                  <w:t>u</w:t>
                </w:r>
                <w:r w:rsidRPr="00CB6006">
                  <w:t>r and ovular shapes</w:t>
                </w:r>
                <w:r w:rsidR="006344D6">
                  <w:t>. These female figures, recognis</w:t>
                </w:r>
                <w:r w:rsidRPr="00CB6006">
                  <w:t>able by the abaya, cluster together with emotional energy. The power of al-Shaikhly’s representations is intertwined with this rhythmic energy. It suggests not only the colo</w:t>
                </w:r>
                <w:r w:rsidR="006344D6">
                  <w:t>u</w:t>
                </w:r>
                <w:r w:rsidRPr="00CB6006">
                  <w:t>rs and forms of everyday Iraqi life</w:t>
                </w:r>
                <w:r w:rsidR="006344D6">
                  <w:t>,</w:t>
                </w:r>
                <w:r w:rsidRPr="00CB6006">
                  <w:t xml:space="preserve"> but also the essence of its experience.  </w:t>
                </w:r>
              </w:p>
              <w:p w14:paraId="11267AF8" w14:textId="77777777" w:rsidR="00593E0C" w:rsidRDefault="00593E0C" w:rsidP="00CB6006"/>
              <w:p w14:paraId="73C947CA" w14:textId="205DDFDA" w:rsidR="00593E0C" w:rsidRPr="00CB6006" w:rsidRDefault="00593E0C" w:rsidP="003012DA">
                <w:pPr>
                  <w:keepNext/>
                </w:pPr>
                <w:r>
                  <w:t xml:space="preserve">File: </w:t>
                </w:r>
                <w:r w:rsidRPr="00593E0C">
                  <w:t>Ismail_al-Shaikhly_Farewell_1994.jpg</w:t>
                </w:r>
              </w:p>
              <w:p w14:paraId="6AC9575D" w14:textId="5FDA4451" w:rsidR="003012DA" w:rsidRDefault="003012DA" w:rsidP="003012DA">
                <w:pPr>
                  <w:pStyle w:val="Caption"/>
                </w:pPr>
                <w:r>
                  <w:t xml:space="preserve">Figure </w:t>
                </w:r>
                <w:r w:rsidR="002F522C">
                  <w:fldChar w:fldCharType="begin"/>
                </w:r>
                <w:r w:rsidR="002F522C">
                  <w:instrText xml:space="preserve"> SEQ Figure \* ARABIC </w:instrText>
                </w:r>
                <w:r w:rsidR="002F522C">
                  <w:fldChar w:fldCharType="separate"/>
                </w:r>
                <w:r>
                  <w:rPr>
                    <w:noProof/>
                  </w:rPr>
                  <w:t>1</w:t>
                </w:r>
                <w:r w:rsidR="002F522C">
                  <w:rPr>
                    <w:noProof/>
                  </w:rPr>
                  <w:fldChar w:fldCharType="end"/>
                </w:r>
                <w:r>
                  <w:t xml:space="preserve">: Ismail al-Shaikhly, </w:t>
                </w:r>
                <w:r w:rsidRPr="003012DA">
                  <w:rPr>
                    <w:i/>
                  </w:rPr>
                  <w:t>Farewell</w:t>
                </w:r>
                <w:r>
                  <w:t xml:space="preserve"> (1994). Oil on canvas, 95 x 115 cm. Mathaf: Arab Museum of Modern Art.</w:t>
                </w:r>
              </w:p>
              <w:p w14:paraId="249398F3" w14:textId="77777777" w:rsidR="003F0D73" w:rsidRDefault="003F0D73" w:rsidP="00C27FAB"/>
            </w:tc>
          </w:sdtContent>
        </w:sdt>
      </w:tr>
      <w:tr w:rsidR="003235A7" w14:paraId="7B923EF7" w14:textId="77777777" w:rsidTr="003235A7">
        <w:tc>
          <w:tcPr>
            <w:tcW w:w="9016" w:type="dxa"/>
          </w:tcPr>
          <w:p w14:paraId="5E389579" w14:textId="77777777" w:rsidR="003235A7" w:rsidRDefault="003235A7" w:rsidP="008A5B87">
            <w:r w:rsidRPr="0015114C">
              <w:rPr>
                <w:u w:val="single"/>
              </w:rPr>
              <w:t>Further reading</w:t>
            </w:r>
            <w:r>
              <w:t>:</w:t>
            </w:r>
          </w:p>
          <w:sdt>
            <w:sdtPr>
              <w:alias w:val="Further reading"/>
              <w:tag w:val="furtherReading"/>
              <w:id w:val="-1516217107"/>
              <w:placeholder>
                <w:docPart w:val="A2B2EB7F5E74214C979EE77B40C456E4"/>
              </w:placeholder>
            </w:sdtPr>
            <w:sdtEndPr/>
            <w:sdtContent>
              <w:p w14:paraId="5C152C9A" w14:textId="77777777" w:rsidR="0088769B" w:rsidRDefault="002F522C" w:rsidP="0088769B">
                <w:sdt>
                  <w:sdtPr>
                    <w:id w:val="-1239095402"/>
                    <w:citation/>
                  </w:sdtPr>
                  <w:sdtEndPr/>
                  <w:sdtContent>
                    <w:r w:rsidR="0088769B">
                      <w:fldChar w:fldCharType="begin"/>
                    </w:r>
                    <w:r w:rsidR="0088769B">
                      <w:rPr>
                        <w:lang w:val="en-US"/>
                      </w:rPr>
                      <w:instrText xml:space="preserve"> CITATION Ali972 \l 1033 </w:instrText>
                    </w:r>
                    <w:r w:rsidR="0088769B">
                      <w:fldChar w:fldCharType="separate"/>
                    </w:r>
                    <w:r w:rsidR="0088769B">
                      <w:rPr>
                        <w:noProof/>
                        <w:lang w:val="en-US"/>
                      </w:rPr>
                      <w:t xml:space="preserve"> </w:t>
                    </w:r>
                    <w:r w:rsidR="0088769B" w:rsidRPr="0088769B">
                      <w:rPr>
                        <w:noProof/>
                        <w:lang w:val="en-US"/>
                      </w:rPr>
                      <w:t>(Ali)</w:t>
                    </w:r>
                    <w:r w:rsidR="0088769B">
                      <w:fldChar w:fldCharType="end"/>
                    </w:r>
                  </w:sdtContent>
                </w:sdt>
              </w:p>
              <w:p w14:paraId="0FEEA545" w14:textId="77777777" w:rsidR="0088769B" w:rsidRDefault="0088769B" w:rsidP="0088769B"/>
              <w:p w14:paraId="42FBA784" w14:textId="77777777" w:rsidR="0088769B" w:rsidRDefault="002F522C" w:rsidP="0088769B">
                <w:sdt>
                  <w:sdtPr>
                    <w:id w:val="1662958686"/>
                    <w:citation/>
                  </w:sdtPr>
                  <w:sdtEndPr/>
                  <w:sdtContent>
                    <w:r w:rsidR="0088769B">
                      <w:fldChar w:fldCharType="begin"/>
                    </w:r>
                    <w:r w:rsidR="0088769B">
                      <w:rPr>
                        <w:lang w:val="en-US"/>
                      </w:rPr>
                      <w:instrText xml:space="preserve"> CITATION Far01 \l 1033 </w:instrText>
                    </w:r>
                    <w:r w:rsidR="0088769B">
                      <w:fldChar w:fldCharType="separate"/>
                    </w:r>
                    <w:r w:rsidR="0088769B" w:rsidRPr="0088769B">
                      <w:rPr>
                        <w:noProof/>
                        <w:lang w:val="en-US"/>
                      </w:rPr>
                      <w:t>(Faraj)</w:t>
                    </w:r>
                    <w:r w:rsidR="0088769B">
                      <w:fldChar w:fldCharType="end"/>
                    </w:r>
                  </w:sdtContent>
                </w:sdt>
              </w:p>
              <w:p w14:paraId="4AAA0F6A" w14:textId="77777777" w:rsidR="0088769B" w:rsidRDefault="0088769B" w:rsidP="0088769B"/>
              <w:p w14:paraId="3AD74193" w14:textId="77777777" w:rsidR="007B54FA" w:rsidRDefault="002F522C" w:rsidP="0088769B">
                <w:sdt>
                  <w:sdtPr>
                    <w:id w:val="-981455990"/>
                    <w:citation/>
                  </w:sdtPr>
                  <w:sdtEndPr/>
                  <w:sdtContent>
                    <w:r w:rsidR="0088769B">
                      <w:fldChar w:fldCharType="begin"/>
                    </w:r>
                    <w:r w:rsidR="007B54FA">
                      <w:rPr>
                        <w:lang w:val="en-US"/>
                      </w:rPr>
                      <w:instrText xml:space="preserve">CITATION Mud \l 1033 </w:instrText>
                    </w:r>
                    <w:r w:rsidR="0088769B">
                      <w:fldChar w:fldCharType="separate"/>
                    </w:r>
                    <w:r w:rsidR="007B54FA" w:rsidRPr="007B54FA">
                      <w:rPr>
                        <w:noProof/>
                        <w:lang w:val="en-US"/>
                      </w:rPr>
                      <w:t>(Mudaffar)</w:t>
                    </w:r>
                    <w:r w:rsidR="0088769B">
                      <w:fldChar w:fldCharType="end"/>
                    </w:r>
                  </w:sdtContent>
                </w:sdt>
              </w:p>
              <w:p w14:paraId="3E3E63B1" w14:textId="77777777" w:rsidR="007B54FA" w:rsidRDefault="007B54FA" w:rsidP="0088769B"/>
              <w:p w14:paraId="53D67D2A" w14:textId="77777777" w:rsidR="007B54FA" w:rsidRDefault="002F522C" w:rsidP="0088769B">
                <w:sdt>
                  <w:sdtPr>
                    <w:id w:val="-1597932219"/>
                    <w:citation/>
                  </w:sdtPr>
                  <w:sdtEndPr/>
                  <w:sdtContent>
                    <w:r w:rsidR="007B54FA">
                      <w:fldChar w:fldCharType="begin"/>
                    </w:r>
                    <w:r w:rsidR="007B54FA">
                      <w:rPr>
                        <w:lang w:val="en-US"/>
                      </w:rPr>
                      <w:instrText xml:space="preserve"> CITATION Poc131 \l 1033 </w:instrText>
                    </w:r>
                    <w:r w:rsidR="007B54FA">
                      <w:fldChar w:fldCharType="separate"/>
                    </w:r>
                    <w:r w:rsidR="007B54FA" w:rsidRPr="007B54FA">
                      <w:rPr>
                        <w:noProof/>
                        <w:lang w:val="en-US"/>
                      </w:rPr>
                      <w:t>(Pocock)</w:t>
                    </w:r>
                    <w:r w:rsidR="007B54FA">
                      <w:fldChar w:fldCharType="end"/>
                    </w:r>
                  </w:sdtContent>
                </w:sdt>
              </w:p>
              <w:p w14:paraId="38680FF0" w14:textId="77777777" w:rsidR="007B54FA" w:rsidRDefault="007B54FA" w:rsidP="0088769B"/>
              <w:p w14:paraId="3BCB268A" w14:textId="33B021B9" w:rsidR="003235A7" w:rsidRDefault="002F522C" w:rsidP="0088769B">
                <w:sdt>
                  <w:sdtPr>
                    <w:id w:val="766125822"/>
                    <w:citation/>
                  </w:sdtPr>
                  <w:sdtEndPr/>
                  <w:sdtContent>
                    <w:r w:rsidR="007B54FA">
                      <w:fldChar w:fldCharType="begin"/>
                    </w:r>
                    <w:r w:rsidR="007B54FA">
                      <w:rPr>
                        <w:lang w:val="en-US"/>
                      </w:rPr>
                      <w:instrText xml:space="preserve"> CITATION Saa08 \l 1033 </w:instrText>
                    </w:r>
                    <w:r w:rsidR="007B54FA">
                      <w:fldChar w:fldCharType="separate"/>
                    </w:r>
                    <w:r w:rsidR="007B54FA" w:rsidRPr="007B54FA">
                      <w:rPr>
                        <w:noProof/>
                        <w:lang w:val="en-US"/>
                      </w:rPr>
                      <w:t>(Saad)</w:t>
                    </w:r>
                    <w:r w:rsidR="007B54FA">
                      <w:fldChar w:fldCharType="end"/>
                    </w:r>
                  </w:sdtContent>
                </w:sdt>
              </w:p>
            </w:sdtContent>
          </w:sdt>
        </w:tc>
      </w:tr>
    </w:tbl>
    <w:p w14:paraId="34868AD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32584" w14:textId="77777777" w:rsidR="0088769B" w:rsidRDefault="0088769B" w:rsidP="007A0D55">
      <w:pPr>
        <w:spacing w:after="0" w:line="240" w:lineRule="auto"/>
      </w:pPr>
      <w:r>
        <w:separator/>
      </w:r>
    </w:p>
  </w:endnote>
  <w:endnote w:type="continuationSeparator" w:id="0">
    <w:p w14:paraId="6BDB1A3E" w14:textId="77777777" w:rsidR="0088769B" w:rsidRDefault="008876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8E605" w14:textId="77777777" w:rsidR="0088769B" w:rsidRDefault="0088769B" w:rsidP="007A0D55">
      <w:pPr>
        <w:spacing w:after="0" w:line="240" w:lineRule="auto"/>
      </w:pPr>
      <w:r>
        <w:separator/>
      </w:r>
    </w:p>
  </w:footnote>
  <w:footnote w:type="continuationSeparator" w:id="0">
    <w:p w14:paraId="7267D197" w14:textId="77777777" w:rsidR="0088769B" w:rsidRDefault="008876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11E1" w14:textId="77777777" w:rsidR="0088769B" w:rsidRDefault="0088769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5EBB369" w14:textId="77777777" w:rsidR="0088769B" w:rsidRDefault="008876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2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522C"/>
    <w:rsid w:val="003012DA"/>
    <w:rsid w:val="0030662D"/>
    <w:rsid w:val="003235A7"/>
    <w:rsid w:val="003677B6"/>
    <w:rsid w:val="003A5A28"/>
    <w:rsid w:val="003D3579"/>
    <w:rsid w:val="003E2795"/>
    <w:rsid w:val="003F0D73"/>
    <w:rsid w:val="00462DBE"/>
    <w:rsid w:val="00464699"/>
    <w:rsid w:val="00483379"/>
    <w:rsid w:val="00487BC5"/>
    <w:rsid w:val="00496888"/>
    <w:rsid w:val="004A7476"/>
    <w:rsid w:val="004E5896"/>
    <w:rsid w:val="00513EE6"/>
    <w:rsid w:val="00534F8F"/>
    <w:rsid w:val="00590035"/>
    <w:rsid w:val="00593E0C"/>
    <w:rsid w:val="005B177E"/>
    <w:rsid w:val="005B3921"/>
    <w:rsid w:val="005F26D7"/>
    <w:rsid w:val="005F5450"/>
    <w:rsid w:val="006344D6"/>
    <w:rsid w:val="006D0412"/>
    <w:rsid w:val="007411B9"/>
    <w:rsid w:val="00780D95"/>
    <w:rsid w:val="00780DC7"/>
    <w:rsid w:val="007A0D55"/>
    <w:rsid w:val="007B3377"/>
    <w:rsid w:val="007B54FA"/>
    <w:rsid w:val="007E5F44"/>
    <w:rsid w:val="00821DE3"/>
    <w:rsid w:val="00846CE1"/>
    <w:rsid w:val="00876B4F"/>
    <w:rsid w:val="0088769B"/>
    <w:rsid w:val="008A5B87"/>
    <w:rsid w:val="00922950"/>
    <w:rsid w:val="009520A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6006"/>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B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A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A28"/>
    <w:rPr>
      <w:rFonts w:ascii="Lucida Grande" w:hAnsi="Lucida Grande" w:cs="Lucida Grande"/>
      <w:sz w:val="18"/>
      <w:szCs w:val="18"/>
    </w:rPr>
  </w:style>
  <w:style w:type="paragraph" w:styleId="Caption">
    <w:name w:val="caption"/>
    <w:basedOn w:val="Normal"/>
    <w:next w:val="Normal"/>
    <w:uiPriority w:val="35"/>
    <w:semiHidden/>
    <w:qFormat/>
    <w:rsid w:val="003012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A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A28"/>
    <w:rPr>
      <w:rFonts w:ascii="Lucida Grande" w:hAnsi="Lucida Grande" w:cs="Lucida Grande"/>
      <w:sz w:val="18"/>
      <w:szCs w:val="18"/>
    </w:rPr>
  </w:style>
  <w:style w:type="paragraph" w:styleId="Caption">
    <w:name w:val="caption"/>
    <w:basedOn w:val="Normal"/>
    <w:next w:val="Normal"/>
    <w:uiPriority w:val="35"/>
    <w:semiHidden/>
    <w:qFormat/>
    <w:rsid w:val="003012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273CE5DA5DFF499328BE015B43EBA3"/>
        <w:category>
          <w:name w:val="General"/>
          <w:gallery w:val="placeholder"/>
        </w:category>
        <w:types>
          <w:type w:val="bbPlcHdr"/>
        </w:types>
        <w:behaviors>
          <w:behavior w:val="content"/>
        </w:behaviors>
        <w:guid w:val="{73C7D7FF-E06A-C146-BE47-17F93094779D}"/>
      </w:docPartPr>
      <w:docPartBody>
        <w:p w:rsidR="00B9623B" w:rsidRDefault="00B9623B">
          <w:pPr>
            <w:pStyle w:val="99273CE5DA5DFF499328BE015B43EBA3"/>
          </w:pPr>
          <w:r w:rsidRPr="00CC586D">
            <w:rPr>
              <w:rStyle w:val="PlaceholderText"/>
              <w:b/>
              <w:color w:val="FFFFFF" w:themeColor="background1"/>
            </w:rPr>
            <w:t>[Salutation]</w:t>
          </w:r>
        </w:p>
      </w:docPartBody>
    </w:docPart>
    <w:docPart>
      <w:docPartPr>
        <w:name w:val="B9B864A4B4203347BFC3274ED2075D7A"/>
        <w:category>
          <w:name w:val="General"/>
          <w:gallery w:val="placeholder"/>
        </w:category>
        <w:types>
          <w:type w:val="bbPlcHdr"/>
        </w:types>
        <w:behaviors>
          <w:behavior w:val="content"/>
        </w:behaviors>
        <w:guid w:val="{6AB300F0-9F3D-E74E-848D-C85F659208C8}"/>
      </w:docPartPr>
      <w:docPartBody>
        <w:p w:rsidR="00B9623B" w:rsidRDefault="00B9623B">
          <w:pPr>
            <w:pStyle w:val="B9B864A4B4203347BFC3274ED2075D7A"/>
          </w:pPr>
          <w:r>
            <w:rPr>
              <w:rStyle w:val="PlaceholderText"/>
            </w:rPr>
            <w:t>[First name]</w:t>
          </w:r>
        </w:p>
      </w:docPartBody>
    </w:docPart>
    <w:docPart>
      <w:docPartPr>
        <w:name w:val="FCC14215EED1C44CB587845C21955233"/>
        <w:category>
          <w:name w:val="General"/>
          <w:gallery w:val="placeholder"/>
        </w:category>
        <w:types>
          <w:type w:val="bbPlcHdr"/>
        </w:types>
        <w:behaviors>
          <w:behavior w:val="content"/>
        </w:behaviors>
        <w:guid w:val="{DCBF11BB-DE08-AD42-BCD8-E9B29668B029}"/>
      </w:docPartPr>
      <w:docPartBody>
        <w:p w:rsidR="00B9623B" w:rsidRDefault="00B9623B">
          <w:pPr>
            <w:pStyle w:val="FCC14215EED1C44CB587845C21955233"/>
          </w:pPr>
          <w:r>
            <w:rPr>
              <w:rStyle w:val="PlaceholderText"/>
            </w:rPr>
            <w:t>[Middle name]</w:t>
          </w:r>
        </w:p>
      </w:docPartBody>
    </w:docPart>
    <w:docPart>
      <w:docPartPr>
        <w:name w:val="2C7D17E9D4524E42B8BD8556566B58F6"/>
        <w:category>
          <w:name w:val="General"/>
          <w:gallery w:val="placeholder"/>
        </w:category>
        <w:types>
          <w:type w:val="bbPlcHdr"/>
        </w:types>
        <w:behaviors>
          <w:behavior w:val="content"/>
        </w:behaviors>
        <w:guid w:val="{4F224717-5F00-0D4C-80AB-3C11D6081C5E}"/>
      </w:docPartPr>
      <w:docPartBody>
        <w:p w:rsidR="00B9623B" w:rsidRDefault="00B9623B">
          <w:pPr>
            <w:pStyle w:val="2C7D17E9D4524E42B8BD8556566B58F6"/>
          </w:pPr>
          <w:r>
            <w:rPr>
              <w:rStyle w:val="PlaceholderText"/>
            </w:rPr>
            <w:t>[Last name]</w:t>
          </w:r>
        </w:p>
      </w:docPartBody>
    </w:docPart>
    <w:docPart>
      <w:docPartPr>
        <w:name w:val="F1E6D87CC1E00A4CA20CF71871A40336"/>
        <w:category>
          <w:name w:val="General"/>
          <w:gallery w:val="placeholder"/>
        </w:category>
        <w:types>
          <w:type w:val="bbPlcHdr"/>
        </w:types>
        <w:behaviors>
          <w:behavior w:val="content"/>
        </w:behaviors>
        <w:guid w:val="{535C963D-B23A-554E-B978-D3733F4B51B0}"/>
      </w:docPartPr>
      <w:docPartBody>
        <w:p w:rsidR="00B9623B" w:rsidRDefault="00B9623B">
          <w:pPr>
            <w:pStyle w:val="F1E6D87CC1E00A4CA20CF71871A40336"/>
          </w:pPr>
          <w:r>
            <w:rPr>
              <w:rStyle w:val="PlaceholderText"/>
            </w:rPr>
            <w:t>[Enter your biography]</w:t>
          </w:r>
        </w:p>
      </w:docPartBody>
    </w:docPart>
    <w:docPart>
      <w:docPartPr>
        <w:name w:val="71B6A58E14B3B34B92FE9674D8334F98"/>
        <w:category>
          <w:name w:val="General"/>
          <w:gallery w:val="placeholder"/>
        </w:category>
        <w:types>
          <w:type w:val="bbPlcHdr"/>
        </w:types>
        <w:behaviors>
          <w:behavior w:val="content"/>
        </w:behaviors>
        <w:guid w:val="{6DC270EE-101A-1445-9D57-AD806180F28D}"/>
      </w:docPartPr>
      <w:docPartBody>
        <w:p w:rsidR="00B9623B" w:rsidRDefault="00B9623B">
          <w:pPr>
            <w:pStyle w:val="71B6A58E14B3B34B92FE9674D8334F98"/>
          </w:pPr>
          <w:r>
            <w:rPr>
              <w:rStyle w:val="PlaceholderText"/>
            </w:rPr>
            <w:t>[Enter the institution with which you are affiliated]</w:t>
          </w:r>
        </w:p>
      </w:docPartBody>
    </w:docPart>
    <w:docPart>
      <w:docPartPr>
        <w:name w:val="DF6D25C96783F84580FF28AED942317D"/>
        <w:category>
          <w:name w:val="General"/>
          <w:gallery w:val="placeholder"/>
        </w:category>
        <w:types>
          <w:type w:val="bbPlcHdr"/>
        </w:types>
        <w:behaviors>
          <w:behavior w:val="content"/>
        </w:behaviors>
        <w:guid w:val="{65E62BBB-4558-034B-AEBB-3741C0D96520}"/>
      </w:docPartPr>
      <w:docPartBody>
        <w:p w:rsidR="00B9623B" w:rsidRDefault="00B9623B">
          <w:pPr>
            <w:pStyle w:val="DF6D25C96783F84580FF28AED942317D"/>
          </w:pPr>
          <w:r w:rsidRPr="00EF74F7">
            <w:rPr>
              <w:b/>
              <w:color w:val="808080" w:themeColor="background1" w:themeShade="80"/>
            </w:rPr>
            <w:t>[Enter the headword for your article]</w:t>
          </w:r>
        </w:p>
      </w:docPartBody>
    </w:docPart>
    <w:docPart>
      <w:docPartPr>
        <w:name w:val="32055A026193D344ADD85CB88E9175B4"/>
        <w:category>
          <w:name w:val="General"/>
          <w:gallery w:val="placeholder"/>
        </w:category>
        <w:types>
          <w:type w:val="bbPlcHdr"/>
        </w:types>
        <w:behaviors>
          <w:behavior w:val="content"/>
        </w:behaviors>
        <w:guid w:val="{C3F5A75D-EE40-FC46-93AC-C29251A17840}"/>
      </w:docPartPr>
      <w:docPartBody>
        <w:p w:rsidR="00B9623B" w:rsidRDefault="00B9623B">
          <w:pPr>
            <w:pStyle w:val="32055A026193D344ADD85CB88E9175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8AC711A38ACB459582AD67411E7AAF"/>
        <w:category>
          <w:name w:val="General"/>
          <w:gallery w:val="placeholder"/>
        </w:category>
        <w:types>
          <w:type w:val="bbPlcHdr"/>
        </w:types>
        <w:behaviors>
          <w:behavior w:val="content"/>
        </w:behaviors>
        <w:guid w:val="{408CA800-8928-0242-B688-63C8BF8C4E86}"/>
      </w:docPartPr>
      <w:docPartBody>
        <w:p w:rsidR="00B9623B" w:rsidRDefault="00B9623B">
          <w:pPr>
            <w:pStyle w:val="D38AC711A38ACB459582AD67411E7A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E4677B87C834E9E22600E16B94D61"/>
        <w:category>
          <w:name w:val="General"/>
          <w:gallery w:val="placeholder"/>
        </w:category>
        <w:types>
          <w:type w:val="bbPlcHdr"/>
        </w:types>
        <w:behaviors>
          <w:behavior w:val="content"/>
        </w:behaviors>
        <w:guid w:val="{77E3226F-37C5-4D4F-B4F1-575851FB8E4C}"/>
      </w:docPartPr>
      <w:docPartBody>
        <w:p w:rsidR="00B9623B" w:rsidRDefault="00B9623B">
          <w:pPr>
            <w:pStyle w:val="A66E4677B87C834E9E22600E16B94D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B2EB7F5E74214C979EE77B40C456E4"/>
        <w:category>
          <w:name w:val="General"/>
          <w:gallery w:val="placeholder"/>
        </w:category>
        <w:types>
          <w:type w:val="bbPlcHdr"/>
        </w:types>
        <w:behaviors>
          <w:behavior w:val="content"/>
        </w:behaviors>
        <w:guid w:val="{7769A146-9E9E-5A42-BBBD-9C628240E9F5}"/>
      </w:docPartPr>
      <w:docPartBody>
        <w:p w:rsidR="00B9623B" w:rsidRDefault="00B9623B">
          <w:pPr>
            <w:pStyle w:val="A2B2EB7F5E74214C979EE77B40C456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3B"/>
    <w:rsid w:val="00B96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273CE5DA5DFF499328BE015B43EBA3">
    <w:name w:val="99273CE5DA5DFF499328BE015B43EBA3"/>
  </w:style>
  <w:style w:type="paragraph" w:customStyle="1" w:styleId="B9B864A4B4203347BFC3274ED2075D7A">
    <w:name w:val="B9B864A4B4203347BFC3274ED2075D7A"/>
  </w:style>
  <w:style w:type="paragraph" w:customStyle="1" w:styleId="FCC14215EED1C44CB587845C21955233">
    <w:name w:val="FCC14215EED1C44CB587845C21955233"/>
  </w:style>
  <w:style w:type="paragraph" w:customStyle="1" w:styleId="2C7D17E9D4524E42B8BD8556566B58F6">
    <w:name w:val="2C7D17E9D4524E42B8BD8556566B58F6"/>
  </w:style>
  <w:style w:type="paragraph" w:customStyle="1" w:styleId="F1E6D87CC1E00A4CA20CF71871A40336">
    <w:name w:val="F1E6D87CC1E00A4CA20CF71871A40336"/>
  </w:style>
  <w:style w:type="paragraph" w:customStyle="1" w:styleId="71B6A58E14B3B34B92FE9674D8334F98">
    <w:name w:val="71B6A58E14B3B34B92FE9674D8334F98"/>
  </w:style>
  <w:style w:type="paragraph" w:customStyle="1" w:styleId="DF6D25C96783F84580FF28AED942317D">
    <w:name w:val="DF6D25C96783F84580FF28AED942317D"/>
  </w:style>
  <w:style w:type="paragraph" w:customStyle="1" w:styleId="32055A026193D344ADD85CB88E9175B4">
    <w:name w:val="32055A026193D344ADD85CB88E9175B4"/>
  </w:style>
  <w:style w:type="paragraph" w:customStyle="1" w:styleId="D38AC711A38ACB459582AD67411E7AAF">
    <w:name w:val="D38AC711A38ACB459582AD67411E7AAF"/>
  </w:style>
  <w:style w:type="paragraph" w:customStyle="1" w:styleId="A66E4677B87C834E9E22600E16B94D61">
    <w:name w:val="A66E4677B87C834E9E22600E16B94D61"/>
  </w:style>
  <w:style w:type="paragraph" w:customStyle="1" w:styleId="A2B2EB7F5E74214C979EE77B40C456E4">
    <w:name w:val="A2B2EB7F5E74214C979EE77B40C456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273CE5DA5DFF499328BE015B43EBA3">
    <w:name w:val="99273CE5DA5DFF499328BE015B43EBA3"/>
  </w:style>
  <w:style w:type="paragraph" w:customStyle="1" w:styleId="B9B864A4B4203347BFC3274ED2075D7A">
    <w:name w:val="B9B864A4B4203347BFC3274ED2075D7A"/>
  </w:style>
  <w:style w:type="paragraph" w:customStyle="1" w:styleId="FCC14215EED1C44CB587845C21955233">
    <w:name w:val="FCC14215EED1C44CB587845C21955233"/>
  </w:style>
  <w:style w:type="paragraph" w:customStyle="1" w:styleId="2C7D17E9D4524E42B8BD8556566B58F6">
    <w:name w:val="2C7D17E9D4524E42B8BD8556566B58F6"/>
  </w:style>
  <w:style w:type="paragraph" w:customStyle="1" w:styleId="F1E6D87CC1E00A4CA20CF71871A40336">
    <w:name w:val="F1E6D87CC1E00A4CA20CF71871A40336"/>
  </w:style>
  <w:style w:type="paragraph" w:customStyle="1" w:styleId="71B6A58E14B3B34B92FE9674D8334F98">
    <w:name w:val="71B6A58E14B3B34B92FE9674D8334F98"/>
  </w:style>
  <w:style w:type="paragraph" w:customStyle="1" w:styleId="DF6D25C96783F84580FF28AED942317D">
    <w:name w:val="DF6D25C96783F84580FF28AED942317D"/>
  </w:style>
  <w:style w:type="paragraph" w:customStyle="1" w:styleId="32055A026193D344ADD85CB88E9175B4">
    <w:name w:val="32055A026193D344ADD85CB88E9175B4"/>
  </w:style>
  <w:style w:type="paragraph" w:customStyle="1" w:styleId="D38AC711A38ACB459582AD67411E7AAF">
    <w:name w:val="D38AC711A38ACB459582AD67411E7AAF"/>
  </w:style>
  <w:style w:type="paragraph" w:customStyle="1" w:styleId="A66E4677B87C834E9E22600E16B94D61">
    <w:name w:val="A66E4677B87C834E9E22600E16B94D61"/>
  </w:style>
  <w:style w:type="paragraph" w:customStyle="1" w:styleId="A2B2EB7F5E74214C979EE77B40C456E4">
    <w:name w:val="A2B2EB7F5E74214C979EE77B40C45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Ali972</b:Tag>
    <b:SourceType>Book</b:SourceType>
    <b:Guid>{BA3D2815-5321-5D4B-AA97-207A459EF07E}</b:Guid>
    <b:Author>
      <b:Author>
        <b:NameList>
          <b:Person>
            <b:Last>Ali</b:Last>
            <b:First>Wijdan</b:First>
          </b:Person>
        </b:NameList>
      </b:Author>
    </b:Author>
    <b:Title>Modern Islamic Art: Development and Continuity</b:Title>
    <b:City>Gainsville</b:City>
    <b:Publisher>Florida UP</b:Publisher>
    <b:Year>1997</b:Year>
    <b:RefOrder>1</b:RefOrder>
  </b:Source>
  <b:Source>
    <b:Tag>Far01</b:Tag>
    <b:SourceType>Book</b:SourceType>
    <b:Guid>{2DADC421-E568-7B46-8F0D-16E3C9698E88}</b:Guid>
    <b:Title>Strokes of Genius: Contemporary Iraqi Art</b:Title>
    <b:City>London</b:City>
    <b:Publisher>Saqi Books</b:Publisher>
    <b:Year>2001</b:Year>
    <b:Author>
      <b:Editor>
        <b:NameList>
          <b:Person>
            <b:Last>Faraj</b:Last>
            <b:First>Maysaloun</b:First>
          </b:Person>
        </b:NameList>
      </b:Editor>
    </b:Author>
    <b:RefOrder>2</b:RefOrder>
  </b:Source>
  <b:Source>
    <b:Tag>Mud</b:Tag>
    <b:SourceType>BookSection</b:SourceType>
    <b:Guid>{DCE69D8E-7B11-784C-98D1-980EC880C912}</b:Guid>
    <b:Author>
      <b:Author>
        <b:NameList>
          <b:Person>
            <b:Last>Mudaffar</b:Last>
            <b:First>May</b:First>
          </b:Person>
        </b:NameList>
      </b:Author>
      <b:Editor>
        <b:NameList>
          <b:Person>
            <b:Last>Ali</b:Last>
            <b:First>Wijdan</b:First>
          </b:Person>
        </b:NameList>
      </b:Editor>
    </b:Author>
    <b:Title>Iraq   Essex, England</b:Title>
    <b:City>Essex</b:City>
    <b:Publisher>Scorpion Publishing, on behalf The Royal Society of Fine Arts, Amman</b:Publisher>
    <b:BookTitle>Contemporary Art from the Islamic World</b:BookTitle>
    <b:CountryRegion>England</b:CountryRegion>
    <b:Year>1989</b:Year>
    <b:RefOrder>3</b:RefOrder>
  </b:Source>
  <b:Source>
    <b:Tag>Poc131</b:Tag>
    <b:SourceType>Book</b:SourceType>
    <b:Guid>{54C5322B-6F5A-1F49-BF5F-1D180A71ADDE}</b:Guid>
    <b:Author>
      <b:Author>
        <b:NameList>
          <b:Person>
            <b:Last>Pocock</b:Last>
            <b:First>Charles</b:First>
          </b:Person>
        </b:NameList>
      </b:Author>
    </b:Author>
    <b:Title>Modern Iraqi Art: A Collection</b:Title>
    <b:City>Dubai</b:City>
    <b:Publisher>Meem Gallery</b:Publisher>
    <b:Year>2013</b:Year>
    <b:RefOrder>4</b:RefOrder>
  </b:Source>
  <b:Source>
    <b:Tag>Saa08</b:Tag>
    <b:SourceType>JournalArticle</b:SourceType>
    <b:Guid>{C5A956CA-8C22-D846-A5DD-302B7E5F5924}</b:Guid>
    <b:Author>
      <b:Author>
        <b:NameList>
          <b:Person>
            <b:Last>Saad</b:Last>
            <b:First>Qassim</b:First>
          </b:Person>
        </b:NameList>
      </b:Author>
    </b:Author>
    <b:Title>Contemporary Iraqi Art: Origins and Development</b:Title>
    <b:Year>2008</b:Year>
    <b:Volume>3</b:Volume>
    <b:JournalName>Scope: Contemporary  Research Topics (Art &amp; Design)</b:JournalName>
    <b:Day>50-54</b:Day>
    <b:RefOrder>5</b:RefOrder>
  </b:Source>
</b:Sources>
</file>

<file path=customXml/itemProps1.xml><?xml version="1.0" encoding="utf-8"?>
<ds:datastoreItem xmlns:ds="http://schemas.openxmlformats.org/officeDocument/2006/customXml" ds:itemID="{A1FD2C03-7634-E642-8473-C9EC9573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1</Pages>
  <Words>317</Words>
  <Characters>1808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2014-11-12T07:06:00Z</dcterms:created>
  <dcterms:modified xsi:type="dcterms:W3CDTF">2014-11-15T00:50:00Z</dcterms:modified>
</cp:coreProperties>
</file>