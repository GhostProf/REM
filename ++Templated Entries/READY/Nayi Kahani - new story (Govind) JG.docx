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60D921306A459BA3A03620347759F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98CB44F4B854C288222645DCDCE8A3A"/>
            </w:placeholder>
            <w:text/>
          </w:sdtPr>
          <w:sdtEndPr/>
          <w:sdtContent>
            <w:tc>
              <w:tcPr>
                <w:tcW w:w="2073" w:type="dxa"/>
              </w:tcPr>
              <w:p w:rsidR="00B574C9" w:rsidRDefault="00186607" w:rsidP="00186607">
                <w:r>
                  <w:t>Nikhil</w:t>
                </w:r>
              </w:p>
            </w:tc>
          </w:sdtContent>
        </w:sdt>
        <w:sdt>
          <w:sdtPr>
            <w:alias w:val="Middle name"/>
            <w:tag w:val="authorMiddleName"/>
            <w:id w:val="-2076034781"/>
            <w:placeholder>
              <w:docPart w:val="E5A55DC5F59E43FD80679D1BA753592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AA0C4D48D9D436993CDD9506C037295"/>
            </w:placeholder>
            <w:text/>
          </w:sdtPr>
          <w:sdtEndPr/>
          <w:sdtContent>
            <w:tc>
              <w:tcPr>
                <w:tcW w:w="2642" w:type="dxa"/>
              </w:tcPr>
              <w:p w:rsidR="00B574C9" w:rsidRDefault="00436722" w:rsidP="00436722">
                <w:proofErr w:type="spellStart"/>
                <w:r>
                  <w:t>Govind</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BFFF8692DB949D7909782F984C4FD8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78D221B853546509B0BC27422E6295B"/>
            </w:placeholder>
            <w:text/>
          </w:sdtPr>
          <w:sdtEndPr/>
          <w:sdtContent>
            <w:tc>
              <w:tcPr>
                <w:tcW w:w="8525" w:type="dxa"/>
                <w:gridSpan w:val="4"/>
              </w:tcPr>
              <w:p w:rsidR="00B574C9" w:rsidRDefault="002716D5" w:rsidP="002716D5">
                <w:proofErr w:type="spellStart"/>
                <w:r>
                  <w:t>Manipal</w:t>
                </w:r>
                <w:proofErr w:type="spellEnd"/>
                <w: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bookmarkStart w:id="0" w:name="_GoBack" w:colFirst="0" w:colLast="0"/>
            <w:r>
              <w:rPr>
                <w:b/>
                <w:color w:val="FFFFFF" w:themeColor="background1"/>
              </w:rPr>
              <w:t>Your article</w:t>
            </w:r>
          </w:p>
        </w:tc>
      </w:tr>
      <w:tr w:rsidR="003F0D73" w:rsidTr="003F0D73">
        <w:sdt>
          <w:sdtPr>
            <w:alias w:val="Article headword"/>
            <w:tag w:val="articleHeadword"/>
            <w:id w:val="-361440020"/>
            <w:placeholder>
              <w:docPart w:val="A7149B880D3E4A5AAB672807439A35C7"/>
            </w:placeholder>
            <w:text/>
          </w:sdtPr>
          <w:sdtEndPr/>
          <w:sdtContent>
            <w:tc>
              <w:tcPr>
                <w:tcW w:w="9016" w:type="dxa"/>
                <w:tcMar>
                  <w:top w:w="113" w:type="dxa"/>
                  <w:bottom w:w="113" w:type="dxa"/>
                </w:tcMar>
              </w:tcPr>
              <w:p w:rsidR="003F0D73" w:rsidRPr="00FB589A" w:rsidRDefault="00436722" w:rsidP="003F0D73">
                <w:pPr>
                  <w:rPr>
                    <w:b/>
                  </w:rPr>
                </w:pPr>
                <w:proofErr w:type="spellStart"/>
                <w:r w:rsidRPr="00436722">
                  <w:t>Nayi</w:t>
                </w:r>
                <w:proofErr w:type="spellEnd"/>
                <w:r w:rsidRPr="00436722">
                  <w:t xml:space="preserve"> </w:t>
                </w:r>
                <w:proofErr w:type="spellStart"/>
                <w:r w:rsidRPr="00436722">
                  <w:t>Kahani</w:t>
                </w:r>
                <w:proofErr w:type="spellEnd"/>
              </w:p>
            </w:tc>
          </w:sdtContent>
        </w:sdt>
      </w:tr>
      <w:tr w:rsidR="00464699" w:rsidTr="007821B0">
        <w:sdt>
          <w:sdtPr>
            <w:alias w:val="Variant headwords"/>
            <w:tag w:val="variantHeadwords"/>
            <w:id w:val="173464402"/>
            <w:placeholder>
              <w:docPart w:val="4973EF0DA8AA43FB8EB91865CFCBD934"/>
            </w:placeholder>
          </w:sdtPr>
          <w:sdtEndPr/>
          <w:sdtContent>
            <w:tc>
              <w:tcPr>
                <w:tcW w:w="9016" w:type="dxa"/>
                <w:tcMar>
                  <w:top w:w="113" w:type="dxa"/>
                  <w:bottom w:w="113" w:type="dxa"/>
                </w:tcMar>
              </w:tcPr>
              <w:p w:rsidR="00464699" w:rsidRDefault="00436722" w:rsidP="00436722">
                <w:r>
                  <w:t>New Story</w:t>
                </w:r>
              </w:p>
            </w:tc>
          </w:sdtContent>
        </w:sdt>
      </w:tr>
      <w:tr w:rsidR="00E85A05" w:rsidTr="003F0D73">
        <w:sdt>
          <w:sdtPr>
            <w:alias w:val="Abstract"/>
            <w:tag w:val="abstract"/>
            <w:id w:val="-635871867"/>
            <w:placeholder>
              <w:docPart w:val="71B2EB2E5866439B92E95F002CD0084D"/>
            </w:placeholder>
          </w:sdtPr>
          <w:sdtEndPr/>
          <w:sdtContent>
            <w:tc>
              <w:tcPr>
                <w:tcW w:w="9016" w:type="dxa"/>
                <w:tcMar>
                  <w:top w:w="113" w:type="dxa"/>
                  <w:bottom w:w="113" w:type="dxa"/>
                </w:tcMar>
              </w:tcPr>
              <w:p w:rsidR="00E85A05" w:rsidRDefault="00436722" w:rsidP="00C87840">
                <w:r>
                  <w:t xml:space="preserve">The </w:t>
                </w:r>
                <w:proofErr w:type="spellStart"/>
                <w:r>
                  <w:t>Nayi</w:t>
                </w:r>
                <w:proofErr w:type="spellEnd"/>
                <w:r>
                  <w:t xml:space="preserve"> </w:t>
                </w:r>
                <w:proofErr w:type="spellStart"/>
                <w:r>
                  <w:t>Kahani</w:t>
                </w:r>
                <w:proofErr w:type="spellEnd"/>
                <w:r>
                  <w:t xml:space="preserve"> [New Story] in Hindi literature is associated chiefly with the names of </w:t>
                </w:r>
                <w:proofErr w:type="spellStart"/>
                <w:r>
                  <w:t>Nirmal</w:t>
                </w:r>
                <w:proofErr w:type="spellEnd"/>
                <w:r>
                  <w:t xml:space="preserve"> </w:t>
                </w:r>
                <w:proofErr w:type="spellStart"/>
                <w:r>
                  <w:t>Verma</w:t>
                </w:r>
                <w:proofErr w:type="spellEnd"/>
                <w:r>
                  <w:t xml:space="preserve"> (1929-2005), </w:t>
                </w:r>
                <w:proofErr w:type="spellStart"/>
                <w:r>
                  <w:t>Rajendra</w:t>
                </w:r>
                <w:proofErr w:type="spellEnd"/>
                <w:r>
                  <w:t xml:space="preserve"> Yadav (1929</w:t>
                </w:r>
                <w:proofErr w:type="gramStart"/>
                <w:r>
                  <w:t>-)</w:t>
                </w:r>
                <w:proofErr w:type="gramEnd"/>
                <w:r>
                  <w:t xml:space="preserve">, Mohan Rakesh (1925-1972), </w:t>
                </w:r>
                <w:proofErr w:type="spellStart"/>
                <w:r>
                  <w:t>Kamleshwar</w:t>
                </w:r>
                <w:proofErr w:type="spellEnd"/>
                <w:r>
                  <w:t xml:space="preserve"> (1932-2007), </w:t>
                </w:r>
                <w:proofErr w:type="spellStart"/>
                <w:r>
                  <w:t>Mannu</w:t>
                </w:r>
                <w:proofErr w:type="spellEnd"/>
                <w:r>
                  <w:t xml:space="preserve"> Bhandari (1931-) and </w:t>
                </w:r>
                <w:proofErr w:type="spellStart"/>
                <w:r>
                  <w:t>Bhisham</w:t>
                </w:r>
                <w:proofErr w:type="spellEnd"/>
                <w:r>
                  <w:t xml:space="preserve"> </w:t>
                </w:r>
                <w:proofErr w:type="spellStart"/>
                <w:r>
                  <w:t>Sahni</w:t>
                </w:r>
                <w:proofErr w:type="spellEnd"/>
                <w:r>
                  <w:t xml:space="preserve"> (1915-2003), among others. The period referred to is approximately from the late 1950s the early 1960s, although the end date of the movement remains unclear and open-ended.  New Story narratives dealt chiefly with problems between the sexes, especially with the emergence of the working woman. The context was a newly independent, rapidly urbanising and industrialising India. Independence had solved none of the problems of unemployment or underemployment, housing and petty corruption that plagued the growing but still small and unprotected middle class. The style of the prose mirrored a sense of this difficulty in the everyday negotiations of urban life and work. The movement in this sense defended its middle-</w:t>
                </w:r>
                <w:proofErr w:type="spellStart"/>
                <w:r>
                  <w:t>classness</w:t>
                </w:r>
                <w:proofErr w:type="spellEnd"/>
                <w:r>
                  <w:t xml:space="preserve"> against a certain hectoring from the Party Left that required them to write more on the problems of the peasantry and organized or unorganized </w:t>
                </w:r>
                <w:proofErr w:type="spellStart"/>
                <w:r>
                  <w:t>labor</w:t>
                </w:r>
                <w:proofErr w:type="spellEnd"/>
                <w:r>
                  <w:t xml:space="preserve">. To validate middle-class difficulties, and especially ones related to gender and family, was itself no easy task. The critique from the Right was that the </w:t>
                </w:r>
                <w:proofErr w:type="spellStart"/>
                <w:r>
                  <w:rPr>
                    <w:i/>
                  </w:rPr>
                  <w:t>nayi</w:t>
                </w:r>
                <w:proofErr w:type="spellEnd"/>
                <w:r>
                  <w:rPr>
                    <w:i/>
                  </w:rPr>
                  <w:t xml:space="preserve"> </w:t>
                </w:r>
                <w:proofErr w:type="spellStart"/>
                <w:r>
                  <w:rPr>
                    <w:i/>
                  </w:rPr>
                  <w:t>kahani</w:t>
                </w:r>
                <w:proofErr w:type="spellEnd"/>
                <w:r>
                  <w:t xml:space="preserve"> movement was impatiently disbelieving of the potentialities of tradition in moderating their sense of anomie. </w:t>
                </w:r>
              </w:p>
            </w:tc>
          </w:sdtContent>
        </w:sdt>
      </w:tr>
      <w:tr w:rsidR="003F0D73" w:rsidTr="003F0D73">
        <w:sdt>
          <w:sdtPr>
            <w:alias w:val="Article text"/>
            <w:tag w:val="articleText"/>
            <w:id w:val="634067588"/>
            <w:placeholder>
              <w:docPart w:val="9E0D5EE505234D76B22E4B3057177186"/>
            </w:placeholder>
          </w:sdtPr>
          <w:sdtEndPr/>
          <w:sdtContent>
            <w:tc>
              <w:tcPr>
                <w:tcW w:w="9016" w:type="dxa"/>
                <w:tcMar>
                  <w:top w:w="113" w:type="dxa"/>
                  <w:bottom w:w="113" w:type="dxa"/>
                </w:tcMar>
              </w:tcPr>
              <w:p w:rsidR="003F0D73" w:rsidRDefault="00436722" w:rsidP="00C87840">
                <w:r>
                  <w:t xml:space="preserve">The </w:t>
                </w:r>
                <w:proofErr w:type="spellStart"/>
                <w:r>
                  <w:t>Nayi</w:t>
                </w:r>
                <w:proofErr w:type="spellEnd"/>
                <w:r>
                  <w:t xml:space="preserve"> </w:t>
                </w:r>
                <w:proofErr w:type="spellStart"/>
                <w:r>
                  <w:t>Kahani</w:t>
                </w:r>
                <w:proofErr w:type="spellEnd"/>
                <w:r>
                  <w:t xml:space="preserve"> [New Story] in Hindi literature is associated chiefly with the names of </w:t>
                </w:r>
                <w:proofErr w:type="spellStart"/>
                <w:r>
                  <w:t>Nirmal</w:t>
                </w:r>
                <w:proofErr w:type="spellEnd"/>
                <w:r>
                  <w:t xml:space="preserve"> </w:t>
                </w:r>
                <w:proofErr w:type="spellStart"/>
                <w:r>
                  <w:t>Verma</w:t>
                </w:r>
                <w:proofErr w:type="spellEnd"/>
                <w:r>
                  <w:t xml:space="preserve"> (1929-2005), </w:t>
                </w:r>
                <w:proofErr w:type="spellStart"/>
                <w:r>
                  <w:t>Rajendra</w:t>
                </w:r>
                <w:proofErr w:type="spellEnd"/>
                <w:r>
                  <w:t xml:space="preserve"> Yadav (1929</w:t>
                </w:r>
                <w:proofErr w:type="gramStart"/>
                <w:r>
                  <w:t>-)</w:t>
                </w:r>
                <w:proofErr w:type="gramEnd"/>
                <w:r>
                  <w:t xml:space="preserve">, Mohan Rakesh (1925-1972), </w:t>
                </w:r>
                <w:proofErr w:type="spellStart"/>
                <w:r>
                  <w:t>Kamleshwar</w:t>
                </w:r>
                <w:proofErr w:type="spellEnd"/>
                <w:r>
                  <w:t xml:space="preserve"> (1932-2007), </w:t>
                </w:r>
                <w:proofErr w:type="spellStart"/>
                <w:r>
                  <w:t>Mannu</w:t>
                </w:r>
                <w:proofErr w:type="spellEnd"/>
                <w:r>
                  <w:t xml:space="preserve"> Bhandari (1931-) and </w:t>
                </w:r>
                <w:proofErr w:type="spellStart"/>
                <w:r>
                  <w:t>Bhisham</w:t>
                </w:r>
                <w:proofErr w:type="spellEnd"/>
                <w:r>
                  <w:t xml:space="preserve"> </w:t>
                </w:r>
                <w:proofErr w:type="spellStart"/>
                <w:r>
                  <w:t>Sahni</w:t>
                </w:r>
                <w:proofErr w:type="spellEnd"/>
                <w:r>
                  <w:t xml:space="preserve"> (1915-2003), among others. The period referred to is approximately from the late 1950s the early 1960s, although the end date of the movement remains unclear and open-ended.  New Story narratives dealt chiefly with problems between the sexes, especially with the emergence of the working woman. The context was a newly independent, rapidly urbanising and industrialising India. Independence had solved none of the problems of unemployment or underemployment, housing and petty corruption that plagued the growing but still small and unprotected middle class. The style of the prose mirrored a sense of this difficulty in the everyday negotiations of urban life and work. The movement in this sense defended its middle-</w:t>
                </w:r>
                <w:proofErr w:type="spellStart"/>
                <w:r>
                  <w:t>classness</w:t>
                </w:r>
                <w:proofErr w:type="spellEnd"/>
                <w:r>
                  <w:t xml:space="preserve"> against a certain hectoring from the Party Left that required them to write more on the problems of the peasantry and organized or unorganized </w:t>
                </w:r>
                <w:proofErr w:type="spellStart"/>
                <w:r>
                  <w:t>labor</w:t>
                </w:r>
                <w:proofErr w:type="spellEnd"/>
                <w:r>
                  <w:t xml:space="preserve">. To validate middle-class difficulties, and especially ones related to gender and family, was itself no easy task. The critique from the Right was that the </w:t>
                </w:r>
                <w:proofErr w:type="spellStart"/>
                <w:r>
                  <w:rPr>
                    <w:i/>
                  </w:rPr>
                  <w:t>nayi</w:t>
                </w:r>
                <w:proofErr w:type="spellEnd"/>
                <w:r>
                  <w:rPr>
                    <w:i/>
                  </w:rPr>
                  <w:t xml:space="preserve"> </w:t>
                </w:r>
                <w:proofErr w:type="spellStart"/>
                <w:r>
                  <w:rPr>
                    <w:i/>
                  </w:rPr>
                  <w:t>kahani</w:t>
                </w:r>
                <w:proofErr w:type="spellEnd"/>
                <w:r>
                  <w:t xml:space="preserve"> movement was impatiently disbelieving of the potentialities of tradition in moderating their sense of anomie. </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4932C094451A4DAC901BD838C3C74139"/>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bookmarkEnd w:id="0"/>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8FA" w:rsidRDefault="006258FA" w:rsidP="007A0D55">
      <w:pPr>
        <w:spacing w:after="0" w:line="240" w:lineRule="auto"/>
      </w:pPr>
      <w:r>
        <w:separator/>
      </w:r>
    </w:p>
  </w:endnote>
  <w:endnote w:type="continuationSeparator" w:id="0">
    <w:p w:rsidR="006258FA" w:rsidRDefault="006258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8FA" w:rsidRDefault="006258FA" w:rsidP="007A0D55">
      <w:pPr>
        <w:spacing w:after="0" w:line="240" w:lineRule="auto"/>
      </w:pPr>
      <w:r>
        <w:separator/>
      </w:r>
    </w:p>
  </w:footnote>
  <w:footnote w:type="continuationSeparator" w:id="0">
    <w:p w:rsidR="006258FA" w:rsidRDefault="006258F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722"/>
    <w:rsid w:val="00032559"/>
    <w:rsid w:val="00052040"/>
    <w:rsid w:val="000B25AE"/>
    <w:rsid w:val="000B55AB"/>
    <w:rsid w:val="000D24DC"/>
    <w:rsid w:val="00101B2E"/>
    <w:rsid w:val="00116FA0"/>
    <w:rsid w:val="0015114C"/>
    <w:rsid w:val="00186607"/>
    <w:rsid w:val="001A21F3"/>
    <w:rsid w:val="001A2537"/>
    <w:rsid w:val="001A6A06"/>
    <w:rsid w:val="00210C03"/>
    <w:rsid w:val="002162E2"/>
    <w:rsid w:val="00225C5A"/>
    <w:rsid w:val="00230B10"/>
    <w:rsid w:val="00234353"/>
    <w:rsid w:val="00244BB0"/>
    <w:rsid w:val="002716D5"/>
    <w:rsid w:val="002A0A0D"/>
    <w:rsid w:val="002B0B37"/>
    <w:rsid w:val="0030662D"/>
    <w:rsid w:val="003235A7"/>
    <w:rsid w:val="003677B6"/>
    <w:rsid w:val="003D3579"/>
    <w:rsid w:val="003E2795"/>
    <w:rsid w:val="003F0D73"/>
    <w:rsid w:val="0043672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58FA"/>
    <w:rsid w:val="00694CDF"/>
    <w:rsid w:val="006D0412"/>
    <w:rsid w:val="007411B9"/>
    <w:rsid w:val="00780D95"/>
    <w:rsid w:val="00780DC7"/>
    <w:rsid w:val="007A0D55"/>
    <w:rsid w:val="007B3377"/>
    <w:rsid w:val="007E5F44"/>
    <w:rsid w:val="007E7690"/>
    <w:rsid w:val="00821DE3"/>
    <w:rsid w:val="00846CE1"/>
    <w:rsid w:val="008A5B87"/>
    <w:rsid w:val="008E3213"/>
    <w:rsid w:val="00922950"/>
    <w:rsid w:val="009A7264"/>
    <w:rsid w:val="009D1606"/>
    <w:rsid w:val="009E18A1"/>
    <w:rsid w:val="009E73D7"/>
    <w:rsid w:val="00A27D2C"/>
    <w:rsid w:val="00A76FD9"/>
    <w:rsid w:val="00AB436D"/>
    <w:rsid w:val="00AD2F24"/>
    <w:rsid w:val="00AD4844"/>
    <w:rsid w:val="00B219AE"/>
    <w:rsid w:val="00B33145"/>
    <w:rsid w:val="00B574C9"/>
    <w:rsid w:val="00B61DFC"/>
    <w:rsid w:val="00BC39C9"/>
    <w:rsid w:val="00BE5BF7"/>
    <w:rsid w:val="00BF40E1"/>
    <w:rsid w:val="00C27FAB"/>
    <w:rsid w:val="00C358D4"/>
    <w:rsid w:val="00C6296B"/>
    <w:rsid w:val="00C87840"/>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6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6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60D921306A459BA3A03620347759FC"/>
        <w:category>
          <w:name w:val="General"/>
          <w:gallery w:val="placeholder"/>
        </w:category>
        <w:types>
          <w:type w:val="bbPlcHdr"/>
        </w:types>
        <w:behaviors>
          <w:behavior w:val="content"/>
        </w:behaviors>
        <w:guid w:val="{E3654FF8-9E56-4E17-9CAB-8A7FCB0A265C}"/>
      </w:docPartPr>
      <w:docPartBody>
        <w:p w:rsidR="00325489" w:rsidRDefault="0029189C">
          <w:pPr>
            <w:pStyle w:val="F060D921306A459BA3A03620347759FC"/>
          </w:pPr>
          <w:r w:rsidRPr="00CC586D">
            <w:rPr>
              <w:rStyle w:val="PlaceholderText"/>
              <w:b/>
              <w:color w:val="FFFFFF" w:themeColor="background1"/>
            </w:rPr>
            <w:t>[Salutation]</w:t>
          </w:r>
        </w:p>
      </w:docPartBody>
    </w:docPart>
    <w:docPart>
      <w:docPartPr>
        <w:name w:val="D98CB44F4B854C288222645DCDCE8A3A"/>
        <w:category>
          <w:name w:val="General"/>
          <w:gallery w:val="placeholder"/>
        </w:category>
        <w:types>
          <w:type w:val="bbPlcHdr"/>
        </w:types>
        <w:behaviors>
          <w:behavior w:val="content"/>
        </w:behaviors>
        <w:guid w:val="{57C9FFD1-ECA2-47FF-95CC-054272804960}"/>
      </w:docPartPr>
      <w:docPartBody>
        <w:p w:rsidR="00325489" w:rsidRDefault="0029189C">
          <w:pPr>
            <w:pStyle w:val="D98CB44F4B854C288222645DCDCE8A3A"/>
          </w:pPr>
          <w:r>
            <w:rPr>
              <w:rStyle w:val="PlaceholderText"/>
            </w:rPr>
            <w:t>[First name]</w:t>
          </w:r>
        </w:p>
      </w:docPartBody>
    </w:docPart>
    <w:docPart>
      <w:docPartPr>
        <w:name w:val="E5A55DC5F59E43FD80679D1BA7535929"/>
        <w:category>
          <w:name w:val="General"/>
          <w:gallery w:val="placeholder"/>
        </w:category>
        <w:types>
          <w:type w:val="bbPlcHdr"/>
        </w:types>
        <w:behaviors>
          <w:behavior w:val="content"/>
        </w:behaviors>
        <w:guid w:val="{F87A6674-A6FB-455F-A274-4CD77DCC0DAA}"/>
      </w:docPartPr>
      <w:docPartBody>
        <w:p w:rsidR="00325489" w:rsidRDefault="0029189C">
          <w:pPr>
            <w:pStyle w:val="E5A55DC5F59E43FD80679D1BA7535929"/>
          </w:pPr>
          <w:r>
            <w:rPr>
              <w:rStyle w:val="PlaceholderText"/>
            </w:rPr>
            <w:t>[Middle name]</w:t>
          </w:r>
        </w:p>
      </w:docPartBody>
    </w:docPart>
    <w:docPart>
      <w:docPartPr>
        <w:name w:val="CAA0C4D48D9D436993CDD9506C037295"/>
        <w:category>
          <w:name w:val="General"/>
          <w:gallery w:val="placeholder"/>
        </w:category>
        <w:types>
          <w:type w:val="bbPlcHdr"/>
        </w:types>
        <w:behaviors>
          <w:behavior w:val="content"/>
        </w:behaviors>
        <w:guid w:val="{D2786ED6-714E-4D12-B8C8-5718EDAD1D67}"/>
      </w:docPartPr>
      <w:docPartBody>
        <w:p w:rsidR="00325489" w:rsidRDefault="0029189C">
          <w:pPr>
            <w:pStyle w:val="CAA0C4D48D9D436993CDD9506C037295"/>
          </w:pPr>
          <w:r>
            <w:rPr>
              <w:rStyle w:val="PlaceholderText"/>
            </w:rPr>
            <w:t>[Last name]</w:t>
          </w:r>
        </w:p>
      </w:docPartBody>
    </w:docPart>
    <w:docPart>
      <w:docPartPr>
        <w:name w:val="1BFFF8692DB949D7909782F984C4FD85"/>
        <w:category>
          <w:name w:val="General"/>
          <w:gallery w:val="placeholder"/>
        </w:category>
        <w:types>
          <w:type w:val="bbPlcHdr"/>
        </w:types>
        <w:behaviors>
          <w:behavior w:val="content"/>
        </w:behaviors>
        <w:guid w:val="{B2033643-D0A5-4838-8EEB-CDAD0E20DC9D}"/>
      </w:docPartPr>
      <w:docPartBody>
        <w:p w:rsidR="00325489" w:rsidRDefault="0029189C">
          <w:pPr>
            <w:pStyle w:val="1BFFF8692DB949D7909782F984C4FD85"/>
          </w:pPr>
          <w:r>
            <w:rPr>
              <w:rStyle w:val="PlaceholderText"/>
            </w:rPr>
            <w:t>[Enter your biography]</w:t>
          </w:r>
        </w:p>
      </w:docPartBody>
    </w:docPart>
    <w:docPart>
      <w:docPartPr>
        <w:name w:val="D78D221B853546509B0BC27422E6295B"/>
        <w:category>
          <w:name w:val="General"/>
          <w:gallery w:val="placeholder"/>
        </w:category>
        <w:types>
          <w:type w:val="bbPlcHdr"/>
        </w:types>
        <w:behaviors>
          <w:behavior w:val="content"/>
        </w:behaviors>
        <w:guid w:val="{208835A1-6CF8-4F8A-8204-600F7EF2E639}"/>
      </w:docPartPr>
      <w:docPartBody>
        <w:p w:rsidR="00325489" w:rsidRDefault="0029189C">
          <w:pPr>
            <w:pStyle w:val="D78D221B853546509B0BC27422E6295B"/>
          </w:pPr>
          <w:r>
            <w:rPr>
              <w:rStyle w:val="PlaceholderText"/>
            </w:rPr>
            <w:t>[Enter the institution with which you are affiliated]</w:t>
          </w:r>
        </w:p>
      </w:docPartBody>
    </w:docPart>
    <w:docPart>
      <w:docPartPr>
        <w:name w:val="A7149B880D3E4A5AAB672807439A35C7"/>
        <w:category>
          <w:name w:val="General"/>
          <w:gallery w:val="placeholder"/>
        </w:category>
        <w:types>
          <w:type w:val="bbPlcHdr"/>
        </w:types>
        <w:behaviors>
          <w:behavior w:val="content"/>
        </w:behaviors>
        <w:guid w:val="{A5838B11-DCE5-477E-9AC9-4BB53C534702}"/>
      </w:docPartPr>
      <w:docPartBody>
        <w:p w:rsidR="00325489" w:rsidRDefault="0029189C">
          <w:pPr>
            <w:pStyle w:val="A7149B880D3E4A5AAB672807439A35C7"/>
          </w:pPr>
          <w:r w:rsidRPr="00EF74F7">
            <w:rPr>
              <w:b/>
              <w:color w:val="808080" w:themeColor="background1" w:themeShade="80"/>
            </w:rPr>
            <w:t>[Enter the headword for your article]</w:t>
          </w:r>
        </w:p>
      </w:docPartBody>
    </w:docPart>
    <w:docPart>
      <w:docPartPr>
        <w:name w:val="4973EF0DA8AA43FB8EB91865CFCBD934"/>
        <w:category>
          <w:name w:val="General"/>
          <w:gallery w:val="placeholder"/>
        </w:category>
        <w:types>
          <w:type w:val="bbPlcHdr"/>
        </w:types>
        <w:behaviors>
          <w:behavior w:val="content"/>
        </w:behaviors>
        <w:guid w:val="{1E96CDAF-9D60-403F-8BAE-12994B5F2199}"/>
      </w:docPartPr>
      <w:docPartBody>
        <w:p w:rsidR="00325489" w:rsidRDefault="0029189C">
          <w:pPr>
            <w:pStyle w:val="4973EF0DA8AA43FB8EB91865CFCBD93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B2EB2E5866439B92E95F002CD0084D"/>
        <w:category>
          <w:name w:val="General"/>
          <w:gallery w:val="placeholder"/>
        </w:category>
        <w:types>
          <w:type w:val="bbPlcHdr"/>
        </w:types>
        <w:behaviors>
          <w:behavior w:val="content"/>
        </w:behaviors>
        <w:guid w:val="{78350838-6AB7-466A-B7B7-145EE56A9648}"/>
      </w:docPartPr>
      <w:docPartBody>
        <w:p w:rsidR="00325489" w:rsidRDefault="0029189C">
          <w:pPr>
            <w:pStyle w:val="71B2EB2E5866439B92E95F002CD0084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0D5EE505234D76B22E4B3057177186"/>
        <w:category>
          <w:name w:val="General"/>
          <w:gallery w:val="placeholder"/>
        </w:category>
        <w:types>
          <w:type w:val="bbPlcHdr"/>
        </w:types>
        <w:behaviors>
          <w:behavior w:val="content"/>
        </w:behaviors>
        <w:guid w:val="{DCDED806-90BE-48F3-B311-BD573C1A2CD1}"/>
      </w:docPartPr>
      <w:docPartBody>
        <w:p w:rsidR="00325489" w:rsidRDefault="0029189C">
          <w:pPr>
            <w:pStyle w:val="9E0D5EE505234D76B22E4B30571771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32C094451A4DAC901BD838C3C74139"/>
        <w:category>
          <w:name w:val="General"/>
          <w:gallery w:val="placeholder"/>
        </w:category>
        <w:types>
          <w:type w:val="bbPlcHdr"/>
        </w:types>
        <w:behaviors>
          <w:behavior w:val="content"/>
        </w:behaviors>
        <w:guid w:val="{6BA9A6C2-BC8C-4795-A587-EB693BD9D99C}"/>
      </w:docPartPr>
      <w:docPartBody>
        <w:p w:rsidR="00325489" w:rsidRDefault="0029189C">
          <w:pPr>
            <w:pStyle w:val="4932C094451A4DAC901BD838C3C741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89C"/>
    <w:rsid w:val="002703E8"/>
    <w:rsid w:val="0029189C"/>
    <w:rsid w:val="00325489"/>
    <w:rsid w:val="00B118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60D921306A459BA3A03620347759FC">
    <w:name w:val="F060D921306A459BA3A03620347759FC"/>
  </w:style>
  <w:style w:type="paragraph" w:customStyle="1" w:styleId="D98CB44F4B854C288222645DCDCE8A3A">
    <w:name w:val="D98CB44F4B854C288222645DCDCE8A3A"/>
  </w:style>
  <w:style w:type="paragraph" w:customStyle="1" w:styleId="E5A55DC5F59E43FD80679D1BA7535929">
    <w:name w:val="E5A55DC5F59E43FD80679D1BA7535929"/>
  </w:style>
  <w:style w:type="paragraph" w:customStyle="1" w:styleId="CAA0C4D48D9D436993CDD9506C037295">
    <w:name w:val="CAA0C4D48D9D436993CDD9506C037295"/>
  </w:style>
  <w:style w:type="paragraph" w:customStyle="1" w:styleId="1BFFF8692DB949D7909782F984C4FD85">
    <w:name w:val="1BFFF8692DB949D7909782F984C4FD85"/>
  </w:style>
  <w:style w:type="paragraph" w:customStyle="1" w:styleId="D78D221B853546509B0BC27422E6295B">
    <w:name w:val="D78D221B853546509B0BC27422E6295B"/>
  </w:style>
  <w:style w:type="paragraph" w:customStyle="1" w:styleId="A7149B880D3E4A5AAB672807439A35C7">
    <w:name w:val="A7149B880D3E4A5AAB672807439A35C7"/>
  </w:style>
  <w:style w:type="paragraph" w:customStyle="1" w:styleId="4973EF0DA8AA43FB8EB91865CFCBD934">
    <w:name w:val="4973EF0DA8AA43FB8EB91865CFCBD934"/>
  </w:style>
  <w:style w:type="paragraph" w:customStyle="1" w:styleId="71B2EB2E5866439B92E95F002CD0084D">
    <w:name w:val="71B2EB2E5866439B92E95F002CD0084D"/>
  </w:style>
  <w:style w:type="paragraph" w:customStyle="1" w:styleId="9E0D5EE505234D76B22E4B3057177186">
    <w:name w:val="9E0D5EE505234D76B22E4B3057177186"/>
  </w:style>
  <w:style w:type="paragraph" w:customStyle="1" w:styleId="4932C094451A4DAC901BD838C3C74139">
    <w:name w:val="4932C094451A4DAC901BD838C3C741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60D921306A459BA3A03620347759FC">
    <w:name w:val="F060D921306A459BA3A03620347759FC"/>
  </w:style>
  <w:style w:type="paragraph" w:customStyle="1" w:styleId="D98CB44F4B854C288222645DCDCE8A3A">
    <w:name w:val="D98CB44F4B854C288222645DCDCE8A3A"/>
  </w:style>
  <w:style w:type="paragraph" w:customStyle="1" w:styleId="E5A55DC5F59E43FD80679D1BA7535929">
    <w:name w:val="E5A55DC5F59E43FD80679D1BA7535929"/>
  </w:style>
  <w:style w:type="paragraph" w:customStyle="1" w:styleId="CAA0C4D48D9D436993CDD9506C037295">
    <w:name w:val="CAA0C4D48D9D436993CDD9506C037295"/>
  </w:style>
  <w:style w:type="paragraph" w:customStyle="1" w:styleId="1BFFF8692DB949D7909782F984C4FD85">
    <w:name w:val="1BFFF8692DB949D7909782F984C4FD85"/>
  </w:style>
  <w:style w:type="paragraph" w:customStyle="1" w:styleId="D78D221B853546509B0BC27422E6295B">
    <w:name w:val="D78D221B853546509B0BC27422E6295B"/>
  </w:style>
  <w:style w:type="paragraph" w:customStyle="1" w:styleId="A7149B880D3E4A5AAB672807439A35C7">
    <w:name w:val="A7149B880D3E4A5AAB672807439A35C7"/>
  </w:style>
  <w:style w:type="paragraph" w:customStyle="1" w:styleId="4973EF0DA8AA43FB8EB91865CFCBD934">
    <w:name w:val="4973EF0DA8AA43FB8EB91865CFCBD934"/>
  </w:style>
  <w:style w:type="paragraph" w:customStyle="1" w:styleId="71B2EB2E5866439B92E95F002CD0084D">
    <w:name w:val="71B2EB2E5866439B92E95F002CD0084D"/>
  </w:style>
  <w:style w:type="paragraph" w:customStyle="1" w:styleId="9E0D5EE505234D76B22E4B3057177186">
    <w:name w:val="9E0D5EE505234D76B22E4B3057177186"/>
  </w:style>
  <w:style w:type="paragraph" w:customStyle="1" w:styleId="4932C094451A4DAC901BD838C3C74139">
    <w:name w:val="4932C094451A4DAC901BD838C3C741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3</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6</cp:revision>
  <dcterms:created xsi:type="dcterms:W3CDTF">2014-09-01T21:39:00Z</dcterms:created>
  <dcterms:modified xsi:type="dcterms:W3CDTF">2014-09-01T21:55:00Z</dcterms:modified>
</cp:coreProperties>
</file>