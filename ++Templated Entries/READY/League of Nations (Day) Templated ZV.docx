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CD0302" w14:textId="77777777" w:rsidTr="00922950">
        <w:tc>
          <w:tcPr>
            <w:tcW w:w="491" w:type="dxa"/>
            <w:vMerge w:val="restart"/>
            <w:shd w:val="clear" w:color="auto" w:fill="A6A6A6" w:themeFill="background1" w:themeFillShade="A6"/>
            <w:textDirection w:val="btLr"/>
          </w:tcPr>
          <w:p w14:paraId="0A5F6A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A58CB80DAEF41D0A47097134A5E6D9F"/>
            </w:placeholder>
            <w:showingPlcHdr/>
            <w:dropDownList>
              <w:listItem w:displayText="Dr." w:value="Dr."/>
              <w:listItem w:displayText="Prof." w:value="Prof."/>
            </w:dropDownList>
          </w:sdtPr>
          <w:sdtEndPr/>
          <w:sdtContent>
            <w:tc>
              <w:tcPr>
                <w:tcW w:w="1259" w:type="dxa"/>
              </w:tcPr>
              <w:p w14:paraId="0979F17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9CB42DABA6A486387582EF546A7DF7A"/>
            </w:placeholder>
            <w:text/>
          </w:sdtPr>
          <w:sdtEndPr/>
          <w:sdtContent>
            <w:tc>
              <w:tcPr>
                <w:tcW w:w="2073" w:type="dxa"/>
              </w:tcPr>
              <w:p w14:paraId="2630E18F" w14:textId="77777777" w:rsidR="00B574C9" w:rsidRDefault="00256D88" w:rsidP="00256D88">
                <w:r>
                  <w:t>Patrick</w:t>
                </w:r>
              </w:p>
            </w:tc>
          </w:sdtContent>
        </w:sdt>
        <w:sdt>
          <w:sdtPr>
            <w:alias w:val="Middle name"/>
            <w:tag w:val="authorMiddleName"/>
            <w:id w:val="-2076034781"/>
            <w:placeholder>
              <w:docPart w:val="D9D2A415D7634E9FA11CE73BF61D01A8"/>
            </w:placeholder>
            <w:text/>
          </w:sdtPr>
          <w:sdtEndPr/>
          <w:sdtContent>
            <w:tc>
              <w:tcPr>
                <w:tcW w:w="2551" w:type="dxa"/>
              </w:tcPr>
              <w:p w14:paraId="3C49EC70" w14:textId="77777777" w:rsidR="00B574C9" w:rsidRDefault="00256D88" w:rsidP="00256D88">
                <w:r>
                  <w:t>V.</w:t>
                </w:r>
              </w:p>
            </w:tc>
          </w:sdtContent>
        </w:sdt>
        <w:sdt>
          <w:sdtPr>
            <w:alias w:val="Last name"/>
            <w:tag w:val="authorLastName"/>
            <w:id w:val="-1088529830"/>
            <w:placeholder>
              <w:docPart w:val="80D85C87CFE748708D74332E383B4DC7"/>
            </w:placeholder>
            <w:text/>
          </w:sdtPr>
          <w:sdtEndPr/>
          <w:sdtContent>
            <w:tc>
              <w:tcPr>
                <w:tcW w:w="2642" w:type="dxa"/>
              </w:tcPr>
              <w:p w14:paraId="7B005515" w14:textId="77777777" w:rsidR="00B574C9" w:rsidRDefault="00256D88" w:rsidP="00256D88">
                <w:r>
                  <w:t>Day</w:t>
                </w:r>
              </w:p>
            </w:tc>
          </w:sdtContent>
        </w:sdt>
      </w:tr>
      <w:tr w:rsidR="00B574C9" w14:paraId="2ADFCB6C" w14:textId="77777777" w:rsidTr="001A6A06">
        <w:trPr>
          <w:trHeight w:val="986"/>
        </w:trPr>
        <w:tc>
          <w:tcPr>
            <w:tcW w:w="491" w:type="dxa"/>
            <w:vMerge/>
            <w:shd w:val="clear" w:color="auto" w:fill="A6A6A6" w:themeFill="background1" w:themeFillShade="A6"/>
          </w:tcPr>
          <w:p w14:paraId="11F951A6" w14:textId="77777777" w:rsidR="00B574C9" w:rsidRPr="001A6A06" w:rsidRDefault="00B574C9" w:rsidP="00CF1542">
            <w:pPr>
              <w:jc w:val="center"/>
              <w:rPr>
                <w:b/>
                <w:color w:val="FFFFFF" w:themeColor="background1"/>
              </w:rPr>
            </w:pPr>
          </w:p>
        </w:tc>
        <w:sdt>
          <w:sdtPr>
            <w:alias w:val="Biography"/>
            <w:tag w:val="authorBiography"/>
            <w:id w:val="938807824"/>
            <w:placeholder>
              <w:docPart w:val="E33EBC1F854E4DDF81ABB810F732D9ED"/>
            </w:placeholder>
            <w:showingPlcHdr/>
          </w:sdtPr>
          <w:sdtEndPr/>
          <w:sdtContent>
            <w:tc>
              <w:tcPr>
                <w:tcW w:w="8525" w:type="dxa"/>
                <w:gridSpan w:val="4"/>
              </w:tcPr>
              <w:p w14:paraId="24BE12B1" w14:textId="77777777" w:rsidR="00B574C9" w:rsidRDefault="00B574C9" w:rsidP="00922950">
                <w:r>
                  <w:rPr>
                    <w:rStyle w:val="PlaceholderText"/>
                  </w:rPr>
                  <w:t>[Enter your biography]</w:t>
                </w:r>
              </w:p>
            </w:tc>
          </w:sdtContent>
        </w:sdt>
      </w:tr>
      <w:tr w:rsidR="00B574C9" w14:paraId="7EEC7B2A" w14:textId="77777777" w:rsidTr="001A6A06">
        <w:trPr>
          <w:trHeight w:val="986"/>
        </w:trPr>
        <w:tc>
          <w:tcPr>
            <w:tcW w:w="491" w:type="dxa"/>
            <w:vMerge/>
            <w:shd w:val="clear" w:color="auto" w:fill="A6A6A6" w:themeFill="background1" w:themeFillShade="A6"/>
          </w:tcPr>
          <w:p w14:paraId="668BADC6" w14:textId="77777777" w:rsidR="00B574C9" w:rsidRPr="001A6A06" w:rsidRDefault="00B574C9" w:rsidP="00CF1542">
            <w:pPr>
              <w:jc w:val="center"/>
              <w:rPr>
                <w:b/>
                <w:color w:val="FFFFFF" w:themeColor="background1"/>
              </w:rPr>
            </w:pPr>
          </w:p>
        </w:tc>
        <w:sdt>
          <w:sdtPr>
            <w:alias w:val="Affiliation"/>
            <w:tag w:val="affiliation"/>
            <w:id w:val="2012937915"/>
            <w:placeholder>
              <w:docPart w:val="FAB0C54E0F4F4BD0930B0AEB1ECC9BAE"/>
            </w:placeholder>
            <w:text/>
          </w:sdtPr>
          <w:sdtEndPr/>
          <w:sdtContent>
            <w:tc>
              <w:tcPr>
                <w:tcW w:w="8525" w:type="dxa"/>
                <w:gridSpan w:val="4"/>
              </w:tcPr>
              <w:p w14:paraId="17965FF8" w14:textId="77777777" w:rsidR="00B574C9" w:rsidRDefault="00256D88" w:rsidP="00256D88">
                <w:r>
                  <w:t>Florida State University</w:t>
                </w:r>
              </w:p>
            </w:tc>
          </w:sdtContent>
        </w:sdt>
      </w:tr>
    </w:tbl>
    <w:p w14:paraId="513E04C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69464D" w14:textId="77777777" w:rsidTr="00244BB0">
        <w:tc>
          <w:tcPr>
            <w:tcW w:w="9016" w:type="dxa"/>
            <w:shd w:val="clear" w:color="auto" w:fill="A6A6A6" w:themeFill="background1" w:themeFillShade="A6"/>
            <w:tcMar>
              <w:top w:w="113" w:type="dxa"/>
              <w:bottom w:w="113" w:type="dxa"/>
            </w:tcMar>
          </w:tcPr>
          <w:p w14:paraId="534B00C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73AC3C" w14:textId="77777777" w:rsidTr="003F0D73">
        <w:sdt>
          <w:sdtPr>
            <w:rPr>
              <w:b/>
            </w:rPr>
            <w:alias w:val="Article headword"/>
            <w:tag w:val="articleHeadword"/>
            <w:id w:val="-361440020"/>
            <w:placeholder>
              <w:docPart w:val="602A6BEFCCC94F6CB9F3D8266927C77F"/>
            </w:placeholder>
            <w:text/>
          </w:sdtPr>
          <w:sdtEndPr/>
          <w:sdtContent>
            <w:tc>
              <w:tcPr>
                <w:tcW w:w="9016" w:type="dxa"/>
                <w:tcMar>
                  <w:top w:w="113" w:type="dxa"/>
                  <w:bottom w:w="113" w:type="dxa"/>
                </w:tcMar>
              </w:tcPr>
              <w:p w14:paraId="04BAF5C8" w14:textId="77777777" w:rsidR="003F0D73" w:rsidRPr="00FB589A" w:rsidRDefault="00256D88" w:rsidP="00256D88">
                <w:pPr>
                  <w:rPr>
                    <w:b/>
                  </w:rPr>
                </w:pPr>
                <w:r>
                  <w:rPr>
                    <w:b/>
                  </w:rPr>
                  <w:t>League of Nations</w:t>
                </w:r>
                <w:r w:rsidR="007B6B57">
                  <w:rPr>
                    <w:b/>
                  </w:rPr>
                  <w:t xml:space="preserve"> (1919-1946)</w:t>
                </w:r>
              </w:p>
            </w:tc>
          </w:sdtContent>
        </w:sdt>
      </w:tr>
      <w:tr w:rsidR="00464699" w14:paraId="2D8A9FE2" w14:textId="77777777" w:rsidTr="007821B0">
        <w:sdt>
          <w:sdtPr>
            <w:alias w:val="Variant headwords"/>
            <w:tag w:val="variantHeadwords"/>
            <w:id w:val="173464402"/>
            <w:placeholder>
              <w:docPart w:val="132C7708BF304DC4B0F44B1C26374452"/>
            </w:placeholder>
            <w:showingPlcHdr/>
          </w:sdtPr>
          <w:sdtEndPr/>
          <w:sdtContent>
            <w:tc>
              <w:tcPr>
                <w:tcW w:w="9016" w:type="dxa"/>
                <w:tcMar>
                  <w:top w:w="113" w:type="dxa"/>
                  <w:bottom w:w="113" w:type="dxa"/>
                </w:tcMar>
              </w:tcPr>
              <w:p w14:paraId="57A3449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233D08" w14:textId="77777777" w:rsidTr="003F0D73">
        <w:tc>
          <w:tcPr>
            <w:tcW w:w="9016" w:type="dxa"/>
            <w:tcMar>
              <w:top w:w="113" w:type="dxa"/>
              <w:bottom w:w="113" w:type="dxa"/>
            </w:tcMar>
          </w:tcPr>
          <w:p w14:paraId="3A246AD5" w14:textId="77777777" w:rsidR="00E85A05" w:rsidRDefault="00256D88" w:rsidP="00256D88">
            <w:r w:rsidRPr="00256D88">
              <w:rPr>
                <w:lang w:val="en-CA"/>
              </w:rPr>
              <w:t>The League of Nations (1919-1946) was an intergovernmental organization formed after WWI to mediate disputes among its member nations through diplomacy and collective security.</w:t>
            </w:r>
          </w:p>
        </w:tc>
      </w:tr>
      <w:tr w:rsidR="003F0D73" w14:paraId="547B8EB6" w14:textId="77777777" w:rsidTr="003F0D73">
        <w:tc>
          <w:tcPr>
            <w:tcW w:w="9016" w:type="dxa"/>
            <w:tcMar>
              <w:top w:w="113" w:type="dxa"/>
              <w:bottom w:w="113" w:type="dxa"/>
            </w:tcMar>
          </w:tcPr>
          <w:p w14:paraId="3CE9129B" w14:textId="77777777" w:rsidR="003F0D73" w:rsidRPr="007B6B57" w:rsidRDefault="00256D88" w:rsidP="00256D88">
            <w:pPr>
              <w:rPr>
                <w:lang w:val="en-CA"/>
              </w:rPr>
            </w:pPr>
            <w:r w:rsidRPr="00256D88">
              <w:rPr>
                <w:lang w:val="en-CA"/>
              </w:rPr>
              <w:t>The League of Nations (1919-1946) was an intergovernmental organization formed after WWI to mediate disputes among its m</w:t>
            </w:r>
            <w:bookmarkStart w:id="0" w:name="_GoBack"/>
            <w:bookmarkEnd w:id="0"/>
            <w:r w:rsidRPr="00256D88">
              <w:rPr>
                <w:lang w:val="en-CA"/>
              </w:rPr>
              <w:t>ember nations through diplomacy and collective security. The League was promoted by President Woodrow Wilson, who saw it as a way to ameliorate fu</w:t>
            </w:r>
            <w:r w:rsidR="007B6B57">
              <w:rPr>
                <w:lang w:val="en-CA"/>
              </w:rPr>
              <w:t>ture national conflicts as his ‘Fourteen Points’</w:t>
            </w:r>
            <w:r w:rsidRPr="00256D88">
              <w:rPr>
                <w:lang w:val="en-CA"/>
              </w:rPr>
              <w:t xml:space="preserve"> argued for the creation of new (or newly reborn) nations after the collapse of the Austrian, Ottoman, and Russian Empires. Despite Wilson’s involvement, the United States Congress never ratified joining the organization, primarily because it allowed a non-US entity to call American troops into battle. The Congress’s Republican-led rejection is often cited as a key factor in the League’s failure. By the outbreak of WWII, a general lack of confidence in the organization had made it obsolete, leading to its dissolution in 1946. Despite its failures, the organization was the most significant result of a movement toward political internationalism which had begun well before 1914. The League’s post-war effort at internationalism, an ideal espoused earlier in the nineteenth-century by </w:t>
            </w:r>
            <w:proofErr w:type="spellStart"/>
            <w:r w:rsidRPr="00256D88">
              <w:rPr>
                <w:lang w:val="en-CA"/>
              </w:rPr>
              <w:t>Auguste</w:t>
            </w:r>
            <w:proofErr w:type="spellEnd"/>
            <w:r w:rsidRPr="00256D88">
              <w:rPr>
                <w:lang w:val="en-CA"/>
              </w:rPr>
              <w:t xml:space="preserve"> Comte and again later by </w:t>
            </w:r>
            <w:proofErr w:type="spellStart"/>
            <w:r w:rsidRPr="00256D88">
              <w:rPr>
                <w:lang w:val="en-CA"/>
              </w:rPr>
              <w:t>Émile</w:t>
            </w:r>
            <w:proofErr w:type="spellEnd"/>
            <w:r w:rsidRPr="00256D88">
              <w:rPr>
                <w:lang w:val="en-CA"/>
              </w:rPr>
              <w:t xml:space="preserve"> Durkheim and Marcel </w:t>
            </w:r>
            <w:proofErr w:type="spellStart"/>
            <w:r w:rsidRPr="00256D88">
              <w:rPr>
                <w:lang w:val="en-CA"/>
              </w:rPr>
              <w:t>Mauss</w:t>
            </w:r>
            <w:proofErr w:type="spellEnd"/>
            <w:r w:rsidRPr="00256D88">
              <w:rPr>
                <w:lang w:val="en-CA"/>
              </w:rPr>
              <w:t xml:space="preserve"> in France, as well as by J. A. Hobson in England, was undermined from the start by the terms of the Treaty of Versailles. The League was, however, a predecessor to the United Nations, established in the immediate wake of WWII.</w:t>
            </w:r>
          </w:p>
        </w:tc>
      </w:tr>
      <w:tr w:rsidR="003235A7" w14:paraId="0A0E7893" w14:textId="77777777" w:rsidTr="003235A7">
        <w:tc>
          <w:tcPr>
            <w:tcW w:w="9016" w:type="dxa"/>
          </w:tcPr>
          <w:p w14:paraId="231EC41F" w14:textId="77777777" w:rsidR="003235A7" w:rsidRDefault="003235A7" w:rsidP="008A5B87">
            <w:r w:rsidRPr="0015114C">
              <w:rPr>
                <w:u w:val="single"/>
              </w:rPr>
              <w:t>Further reading</w:t>
            </w:r>
            <w:r>
              <w:t>:</w:t>
            </w:r>
          </w:p>
          <w:sdt>
            <w:sdtPr>
              <w:alias w:val="Further reading"/>
              <w:tag w:val="furtherReading"/>
              <w:id w:val="-1516217107"/>
              <w:placeholder>
                <w:docPart w:val="53DFBF2223BD490DA53056AEB8B2468E"/>
              </w:placeholder>
            </w:sdtPr>
            <w:sdtEndPr/>
            <w:sdtContent>
              <w:p w14:paraId="6E56913B" w14:textId="77777777" w:rsidR="003235A7" w:rsidRDefault="007B6B57" w:rsidP="00256D88">
                <w:sdt>
                  <w:sdtPr>
                    <w:id w:val="1794238973"/>
                    <w:citation/>
                  </w:sdtPr>
                  <w:sdtEndPr/>
                  <w:sdtContent>
                    <w:r w:rsidR="00256D88">
                      <w:fldChar w:fldCharType="begin"/>
                    </w:r>
                    <w:r w:rsidR="00256D88">
                      <w:rPr>
                        <w:lang w:val="en-CA"/>
                      </w:rPr>
                      <w:instrText xml:space="preserve"> CITATION The \l 4105 </w:instrText>
                    </w:r>
                    <w:r w:rsidR="00256D88">
                      <w:fldChar w:fldCharType="separate"/>
                    </w:r>
                    <w:r w:rsidR="00256D88">
                      <w:rPr>
                        <w:noProof/>
                        <w:lang w:val="en-CA"/>
                      </w:rPr>
                      <w:t xml:space="preserve"> </w:t>
                    </w:r>
                    <w:r w:rsidR="00256D88" w:rsidRPr="00256D88">
                      <w:rPr>
                        <w:noProof/>
                        <w:lang w:val="en-CA"/>
                      </w:rPr>
                      <w:t>(The League of Nations Online Bibliography)</w:t>
                    </w:r>
                    <w:r w:rsidR="00256D88">
                      <w:fldChar w:fldCharType="end"/>
                    </w:r>
                  </w:sdtContent>
                </w:sdt>
              </w:p>
            </w:sdtContent>
          </w:sdt>
        </w:tc>
      </w:tr>
    </w:tbl>
    <w:p w14:paraId="683467D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71191B" w14:textId="77777777" w:rsidR="000D2106" w:rsidRDefault="000D2106" w:rsidP="007A0D55">
      <w:pPr>
        <w:spacing w:after="0" w:line="240" w:lineRule="auto"/>
      </w:pPr>
      <w:r>
        <w:separator/>
      </w:r>
    </w:p>
  </w:endnote>
  <w:endnote w:type="continuationSeparator" w:id="0">
    <w:p w14:paraId="1E738B56" w14:textId="77777777" w:rsidR="000D2106" w:rsidRDefault="000D21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812F33" w14:textId="77777777" w:rsidR="000D2106" w:rsidRDefault="000D2106" w:rsidP="007A0D55">
      <w:pPr>
        <w:spacing w:after="0" w:line="240" w:lineRule="auto"/>
      </w:pPr>
      <w:r>
        <w:separator/>
      </w:r>
    </w:p>
  </w:footnote>
  <w:footnote w:type="continuationSeparator" w:id="0">
    <w:p w14:paraId="36DD5AC5" w14:textId="77777777" w:rsidR="000D2106" w:rsidRDefault="000D21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309A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8635D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D88"/>
    <w:rsid w:val="00032559"/>
    <w:rsid w:val="00052040"/>
    <w:rsid w:val="000B25AE"/>
    <w:rsid w:val="000B55AB"/>
    <w:rsid w:val="000D2106"/>
    <w:rsid w:val="000D24DC"/>
    <w:rsid w:val="00101B2E"/>
    <w:rsid w:val="00116FA0"/>
    <w:rsid w:val="0015114C"/>
    <w:rsid w:val="001A21F3"/>
    <w:rsid w:val="001A2537"/>
    <w:rsid w:val="001A6A06"/>
    <w:rsid w:val="00210C03"/>
    <w:rsid w:val="002162E2"/>
    <w:rsid w:val="00225C5A"/>
    <w:rsid w:val="00230B10"/>
    <w:rsid w:val="00234353"/>
    <w:rsid w:val="00244BB0"/>
    <w:rsid w:val="00256D88"/>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B6B5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27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6B5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B5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6B5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B5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35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58CB80DAEF41D0A47097134A5E6D9F"/>
        <w:category>
          <w:name w:val="General"/>
          <w:gallery w:val="placeholder"/>
        </w:category>
        <w:types>
          <w:type w:val="bbPlcHdr"/>
        </w:types>
        <w:behaviors>
          <w:behavior w:val="content"/>
        </w:behaviors>
        <w:guid w:val="{1D97BA41-8DF2-4391-B38C-80DC491A90C9}"/>
      </w:docPartPr>
      <w:docPartBody>
        <w:p w:rsidR="007829EC" w:rsidRDefault="00190B8F">
          <w:pPr>
            <w:pStyle w:val="0A58CB80DAEF41D0A47097134A5E6D9F"/>
          </w:pPr>
          <w:r w:rsidRPr="00CC586D">
            <w:rPr>
              <w:rStyle w:val="PlaceholderText"/>
              <w:b/>
              <w:color w:val="FFFFFF" w:themeColor="background1"/>
            </w:rPr>
            <w:t>[Salutation]</w:t>
          </w:r>
        </w:p>
      </w:docPartBody>
    </w:docPart>
    <w:docPart>
      <w:docPartPr>
        <w:name w:val="49CB42DABA6A486387582EF546A7DF7A"/>
        <w:category>
          <w:name w:val="General"/>
          <w:gallery w:val="placeholder"/>
        </w:category>
        <w:types>
          <w:type w:val="bbPlcHdr"/>
        </w:types>
        <w:behaviors>
          <w:behavior w:val="content"/>
        </w:behaviors>
        <w:guid w:val="{8FCB6CB7-F9D6-4075-965A-836E938E9786}"/>
      </w:docPartPr>
      <w:docPartBody>
        <w:p w:rsidR="007829EC" w:rsidRDefault="00190B8F">
          <w:pPr>
            <w:pStyle w:val="49CB42DABA6A486387582EF546A7DF7A"/>
          </w:pPr>
          <w:r>
            <w:rPr>
              <w:rStyle w:val="PlaceholderText"/>
            </w:rPr>
            <w:t>[First name]</w:t>
          </w:r>
        </w:p>
      </w:docPartBody>
    </w:docPart>
    <w:docPart>
      <w:docPartPr>
        <w:name w:val="D9D2A415D7634E9FA11CE73BF61D01A8"/>
        <w:category>
          <w:name w:val="General"/>
          <w:gallery w:val="placeholder"/>
        </w:category>
        <w:types>
          <w:type w:val="bbPlcHdr"/>
        </w:types>
        <w:behaviors>
          <w:behavior w:val="content"/>
        </w:behaviors>
        <w:guid w:val="{3EBC6D39-0BA4-4B5C-A70D-4FEE8F9414FA}"/>
      </w:docPartPr>
      <w:docPartBody>
        <w:p w:rsidR="007829EC" w:rsidRDefault="00190B8F">
          <w:pPr>
            <w:pStyle w:val="D9D2A415D7634E9FA11CE73BF61D01A8"/>
          </w:pPr>
          <w:r>
            <w:rPr>
              <w:rStyle w:val="PlaceholderText"/>
            </w:rPr>
            <w:t>[Middle name]</w:t>
          </w:r>
        </w:p>
      </w:docPartBody>
    </w:docPart>
    <w:docPart>
      <w:docPartPr>
        <w:name w:val="80D85C87CFE748708D74332E383B4DC7"/>
        <w:category>
          <w:name w:val="General"/>
          <w:gallery w:val="placeholder"/>
        </w:category>
        <w:types>
          <w:type w:val="bbPlcHdr"/>
        </w:types>
        <w:behaviors>
          <w:behavior w:val="content"/>
        </w:behaviors>
        <w:guid w:val="{C8C1B8C7-5ABA-415A-9AD4-39F702EB1E75}"/>
      </w:docPartPr>
      <w:docPartBody>
        <w:p w:rsidR="007829EC" w:rsidRDefault="00190B8F">
          <w:pPr>
            <w:pStyle w:val="80D85C87CFE748708D74332E383B4DC7"/>
          </w:pPr>
          <w:r>
            <w:rPr>
              <w:rStyle w:val="PlaceholderText"/>
            </w:rPr>
            <w:t>[Last name]</w:t>
          </w:r>
        </w:p>
      </w:docPartBody>
    </w:docPart>
    <w:docPart>
      <w:docPartPr>
        <w:name w:val="E33EBC1F854E4DDF81ABB810F732D9ED"/>
        <w:category>
          <w:name w:val="General"/>
          <w:gallery w:val="placeholder"/>
        </w:category>
        <w:types>
          <w:type w:val="bbPlcHdr"/>
        </w:types>
        <w:behaviors>
          <w:behavior w:val="content"/>
        </w:behaviors>
        <w:guid w:val="{B5717E74-EDD3-4D0E-BFE9-23287A28231A}"/>
      </w:docPartPr>
      <w:docPartBody>
        <w:p w:rsidR="007829EC" w:rsidRDefault="00190B8F">
          <w:pPr>
            <w:pStyle w:val="E33EBC1F854E4DDF81ABB810F732D9ED"/>
          </w:pPr>
          <w:r>
            <w:rPr>
              <w:rStyle w:val="PlaceholderText"/>
            </w:rPr>
            <w:t>[Enter your biography]</w:t>
          </w:r>
        </w:p>
      </w:docPartBody>
    </w:docPart>
    <w:docPart>
      <w:docPartPr>
        <w:name w:val="FAB0C54E0F4F4BD0930B0AEB1ECC9BAE"/>
        <w:category>
          <w:name w:val="General"/>
          <w:gallery w:val="placeholder"/>
        </w:category>
        <w:types>
          <w:type w:val="bbPlcHdr"/>
        </w:types>
        <w:behaviors>
          <w:behavior w:val="content"/>
        </w:behaviors>
        <w:guid w:val="{B55598FD-A3B6-47A6-B685-BB6BDB96D3E8}"/>
      </w:docPartPr>
      <w:docPartBody>
        <w:p w:rsidR="007829EC" w:rsidRDefault="00190B8F">
          <w:pPr>
            <w:pStyle w:val="FAB0C54E0F4F4BD0930B0AEB1ECC9BAE"/>
          </w:pPr>
          <w:r>
            <w:rPr>
              <w:rStyle w:val="PlaceholderText"/>
            </w:rPr>
            <w:t>[Enter the institution with which you are affiliated]</w:t>
          </w:r>
        </w:p>
      </w:docPartBody>
    </w:docPart>
    <w:docPart>
      <w:docPartPr>
        <w:name w:val="602A6BEFCCC94F6CB9F3D8266927C77F"/>
        <w:category>
          <w:name w:val="General"/>
          <w:gallery w:val="placeholder"/>
        </w:category>
        <w:types>
          <w:type w:val="bbPlcHdr"/>
        </w:types>
        <w:behaviors>
          <w:behavior w:val="content"/>
        </w:behaviors>
        <w:guid w:val="{814A288E-A5D1-4C5A-85D3-70B78CE8C334}"/>
      </w:docPartPr>
      <w:docPartBody>
        <w:p w:rsidR="007829EC" w:rsidRDefault="00190B8F">
          <w:pPr>
            <w:pStyle w:val="602A6BEFCCC94F6CB9F3D8266927C77F"/>
          </w:pPr>
          <w:r w:rsidRPr="00EF74F7">
            <w:rPr>
              <w:b/>
              <w:color w:val="808080" w:themeColor="background1" w:themeShade="80"/>
            </w:rPr>
            <w:t>[Enter the headword for your article]</w:t>
          </w:r>
        </w:p>
      </w:docPartBody>
    </w:docPart>
    <w:docPart>
      <w:docPartPr>
        <w:name w:val="132C7708BF304DC4B0F44B1C26374452"/>
        <w:category>
          <w:name w:val="General"/>
          <w:gallery w:val="placeholder"/>
        </w:category>
        <w:types>
          <w:type w:val="bbPlcHdr"/>
        </w:types>
        <w:behaviors>
          <w:behavior w:val="content"/>
        </w:behaviors>
        <w:guid w:val="{71D1FDFA-14A1-46CC-BD07-AB9EDE2DC51A}"/>
      </w:docPartPr>
      <w:docPartBody>
        <w:p w:rsidR="007829EC" w:rsidRDefault="00190B8F">
          <w:pPr>
            <w:pStyle w:val="132C7708BF304DC4B0F44B1C2637445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DFBF2223BD490DA53056AEB8B2468E"/>
        <w:category>
          <w:name w:val="General"/>
          <w:gallery w:val="placeholder"/>
        </w:category>
        <w:types>
          <w:type w:val="bbPlcHdr"/>
        </w:types>
        <w:behaviors>
          <w:behavior w:val="content"/>
        </w:behaviors>
        <w:guid w:val="{016BCE95-6E5B-400C-A213-FDC120C9DA48}"/>
      </w:docPartPr>
      <w:docPartBody>
        <w:p w:rsidR="007829EC" w:rsidRDefault="00190B8F">
          <w:pPr>
            <w:pStyle w:val="53DFBF2223BD490DA53056AEB8B2468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B8F"/>
    <w:rsid w:val="00190B8F"/>
    <w:rsid w:val="007829E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58CB80DAEF41D0A47097134A5E6D9F">
    <w:name w:val="0A58CB80DAEF41D0A47097134A5E6D9F"/>
  </w:style>
  <w:style w:type="paragraph" w:customStyle="1" w:styleId="49CB42DABA6A486387582EF546A7DF7A">
    <w:name w:val="49CB42DABA6A486387582EF546A7DF7A"/>
  </w:style>
  <w:style w:type="paragraph" w:customStyle="1" w:styleId="D9D2A415D7634E9FA11CE73BF61D01A8">
    <w:name w:val="D9D2A415D7634E9FA11CE73BF61D01A8"/>
  </w:style>
  <w:style w:type="paragraph" w:customStyle="1" w:styleId="80D85C87CFE748708D74332E383B4DC7">
    <w:name w:val="80D85C87CFE748708D74332E383B4DC7"/>
  </w:style>
  <w:style w:type="paragraph" w:customStyle="1" w:styleId="E33EBC1F854E4DDF81ABB810F732D9ED">
    <w:name w:val="E33EBC1F854E4DDF81ABB810F732D9ED"/>
  </w:style>
  <w:style w:type="paragraph" w:customStyle="1" w:styleId="FAB0C54E0F4F4BD0930B0AEB1ECC9BAE">
    <w:name w:val="FAB0C54E0F4F4BD0930B0AEB1ECC9BAE"/>
  </w:style>
  <w:style w:type="paragraph" w:customStyle="1" w:styleId="602A6BEFCCC94F6CB9F3D8266927C77F">
    <w:name w:val="602A6BEFCCC94F6CB9F3D8266927C77F"/>
  </w:style>
  <w:style w:type="paragraph" w:customStyle="1" w:styleId="132C7708BF304DC4B0F44B1C26374452">
    <w:name w:val="132C7708BF304DC4B0F44B1C26374452"/>
  </w:style>
  <w:style w:type="paragraph" w:customStyle="1" w:styleId="6325CA6E9ECF4184ABC6D6874973A654">
    <w:name w:val="6325CA6E9ECF4184ABC6D6874973A654"/>
  </w:style>
  <w:style w:type="paragraph" w:customStyle="1" w:styleId="F94A9F7DE634457E8EF1C8A17F43FBDE">
    <w:name w:val="F94A9F7DE634457E8EF1C8A17F43FBDE"/>
  </w:style>
  <w:style w:type="paragraph" w:customStyle="1" w:styleId="53DFBF2223BD490DA53056AEB8B2468E">
    <w:name w:val="53DFBF2223BD490DA53056AEB8B246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58CB80DAEF41D0A47097134A5E6D9F">
    <w:name w:val="0A58CB80DAEF41D0A47097134A5E6D9F"/>
  </w:style>
  <w:style w:type="paragraph" w:customStyle="1" w:styleId="49CB42DABA6A486387582EF546A7DF7A">
    <w:name w:val="49CB42DABA6A486387582EF546A7DF7A"/>
  </w:style>
  <w:style w:type="paragraph" w:customStyle="1" w:styleId="D9D2A415D7634E9FA11CE73BF61D01A8">
    <w:name w:val="D9D2A415D7634E9FA11CE73BF61D01A8"/>
  </w:style>
  <w:style w:type="paragraph" w:customStyle="1" w:styleId="80D85C87CFE748708D74332E383B4DC7">
    <w:name w:val="80D85C87CFE748708D74332E383B4DC7"/>
  </w:style>
  <w:style w:type="paragraph" w:customStyle="1" w:styleId="E33EBC1F854E4DDF81ABB810F732D9ED">
    <w:name w:val="E33EBC1F854E4DDF81ABB810F732D9ED"/>
  </w:style>
  <w:style w:type="paragraph" w:customStyle="1" w:styleId="FAB0C54E0F4F4BD0930B0AEB1ECC9BAE">
    <w:name w:val="FAB0C54E0F4F4BD0930B0AEB1ECC9BAE"/>
  </w:style>
  <w:style w:type="paragraph" w:customStyle="1" w:styleId="602A6BEFCCC94F6CB9F3D8266927C77F">
    <w:name w:val="602A6BEFCCC94F6CB9F3D8266927C77F"/>
  </w:style>
  <w:style w:type="paragraph" w:customStyle="1" w:styleId="132C7708BF304DC4B0F44B1C26374452">
    <w:name w:val="132C7708BF304DC4B0F44B1C26374452"/>
  </w:style>
  <w:style w:type="paragraph" w:customStyle="1" w:styleId="6325CA6E9ECF4184ABC6D6874973A654">
    <w:name w:val="6325CA6E9ECF4184ABC6D6874973A654"/>
  </w:style>
  <w:style w:type="paragraph" w:customStyle="1" w:styleId="F94A9F7DE634457E8EF1C8A17F43FBDE">
    <w:name w:val="F94A9F7DE634457E8EF1C8A17F43FBDE"/>
  </w:style>
  <w:style w:type="paragraph" w:customStyle="1" w:styleId="53DFBF2223BD490DA53056AEB8B2468E">
    <w:name w:val="53DFBF2223BD490DA53056AEB8B246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The</b:Tag>
    <b:SourceType>InternetSite</b:SourceType>
    <b:Guid>{2A575A99-3C25-4D83-92BF-44947504BF7F}</b:Guid>
    <b:Title>The League of Nations Online Bibliography</b:Title>
    <b:ProductionCompany>Indiana University</b:ProductionCompany>
    <b:URL>http://www.indiana.edu/~league/bibliography.php</b:URL>
    <b:RefOrder>1</b:RefOrder>
  </b:Source>
</b:Sources>
</file>

<file path=customXml/itemProps1.xml><?xml version="1.0" encoding="utf-8"?>
<ds:datastoreItem xmlns:ds="http://schemas.openxmlformats.org/officeDocument/2006/customXml" ds:itemID="{BB80F237-2DE3-C449-8C4A-A41B3ACA8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7</TotalTime>
  <Pages>1</Pages>
  <Words>280</Words>
  <Characters>1596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Laura Dosky</cp:lastModifiedBy>
  <cp:revision>2</cp:revision>
  <dcterms:created xsi:type="dcterms:W3CDTF">2014-07-20T23:39:00Z</dcterms:created>
  <dcterms:modified xsi:type="dcterms:W3CDTF">2014-08-15T02:46:00Z</dcterms:modified>
</cp:coreProperties>
</file>