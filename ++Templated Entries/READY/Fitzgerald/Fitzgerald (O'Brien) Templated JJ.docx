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C6F867" w14:textId="77777777" w:rsidTr="00922950">
        <w:tc>
          <w:tcPr>
            <w:tcW w:w="491" w:type="dxa"/>
            <w:vMerge w:val="restart"/>
            <w:shd w:val="clear" w:color="auto" w:fill="A6A6A6" w:themeFill="background1" w:themeFillShade="A6"/>
            <w:textDirection w:val="btLr"/>
          </w:tcPr>
          <w:p w14:paraId="08ADC61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B7E5A7195F5441A02CDB8671D3650A"/>
            </w:placeholder>
            <w:showingPlcHdr/>
            <w:dropDownList>
              <w:listItem w:displayText="Dr." w:value="Dr."/>
              <w:listItem w:displayText="Prof." w:value="Prof."/>
            </w:dropDownList>
          </w:sdtPr>
          <w:sdtContent>
            <w:tc>
              <w:tcPr>
                <w:tcW w:w="1259" w:type="dxa"/>
              </w:tcPr>
              <w:p w14:paraId="0D95E42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21B99FE248D348AA5700862AA06FC8"/>
            </w:placeholder>
            <w:text/>
          </w:sdtPr>
          <w:sdtContent>
            <w:tc>
              <w:tcPr>
                <w:tcW w:w="2073" w:type="dxa"/>
              </w:tcPr>
              <w:p w14:paraId="4A5DBC86" w14:textId="77777777" w:rsidR="00B574C9" w:rsidRDefault="002B0E86" w:rsidP="002B0E86">
                <w:proofErr w:type="spellStart"/>
                <w:r>
                  <w:t>Sorcha</w:t>
                </w:r>
                <w:proofErr w:type="spellEnd"/>
              </w:p>
            </w:tc>
          </w:sdtContent>
        </w:sdt>
        <w:sdt>
          <w:sdtPr>
            <w:alias w:val="Middle name"/>
            <w:tag w:val="authorMiddleName"/>
            <w:id w:val="-2076034781"/>
            <w:placeholder>
              <w:docPart w:val="288D0D4ABB4E4A45971C8A71DD9D2F5D"/>
            </w:placeholder>
            <w:showingPlcHdr/>
            <w:text/>
          </w:sdtPr>
          <w:sdtContent>
            <w:tc>
              <w:tcPr>
                <w:tcW w:w="2551" w:type="dxa"/>
              </w:tcPr>
              <w:p w14:paraId="09164829" w14:textId="77777777" w:rsidR="00B574C9" w:rsidRDefault="00B574C9" w:rsidP="00922950">
                <w:r>
                  <w:rPr>
                    <w:rStyle w:val="PlaceholderText"/>
                  </w:rPr>
                  <w:t>[Middle name]</w:t>
                </w:r>
              </w:p>
            </w:tc>
          </w:sdtContent>
        </w:sdt>
        <w:sdt>
          <w:sdtPr>
            <w:alias w:val="Last name"/>
            <w:tag w:val="authorLastName"/>
            <w:id w:val="-1088529830"/>
            <w:placeholder>
              <w:docPart w:val="8F7E5F0278012D4CAA00C7213B8FC72C"/>
            </w:placeholder>
            <w:text/>
          </w:sdtPr>
          <w:sdtContent>
            <w:tc>
              <w:tcPr>
                <w:tcW w:w="2642" w:type="dxa"/>
              </w:tcPr>
              <w:p w14:paraId="36DAFA74" w14:textId="77777777" w:rsidR="00B574C9" w:rsidRDefault="002B0E86" w:rsidP="002B0E86">
                <w:r>
                  <w:t>O’Brien</w:t>
                </w:r>
              </w:p>
            </w:tc>
          </w:sdtContent>
        </w:sdt>
      </w:tr>
      <w:tr w:rsidR="00B574C9" w14:paraId="1E035F1C" w14:textId="77777777" w:rsidTr="001A6A06">
        <w:trPr>
          <w:trHeight w:val="986"/>
        </w:trPr>
        <w:tc>
          <w:tcPr>
            <w:tcW w:w="491" w:type="dxa"/>
            <w:vMerge/>
            <w:shd w:val="clear" w:color="auto" w:fill="A6A6A6" w:themeFill="background1" w:themeFillShade="A6"/>
          </w:tcPr>
          <w:p w14:paraId="31344D1A" w14:textId="77777777" w:rsidR="00B574C9" w:rsidRPr="001A6A06" w:rsidRDefault="00B574C9" w:rsidP="00CF1542">
            <w:pPr>
              <w:jc w:val="center"/>
              <w:rPr>
                <w:b/>
                <w:color w:val="FFFFFF" w:themeColor="background1"/>
              </w:rPr>
            </w:pPr>
          </w:p>
        </w:tc>
        <w:sdt>
          <w:sdtPr>
            <w:alias w:val="Biography"/>
            <w:tag w:val="authorBiography"/>
            <w:id w:val="938807824"/>
            <w:placeholder>
              <w:docPart w:val="AC0DEC85E43DAB46BEACA602646ED393"/>
            </w:placeholder>
            <w:showingPlcHdr/>
          </w:sdtPr>
          <w:sdtContent>
            <w:tc>
              <w:tcPr>
                <w:tcW w:w="8525" w:type="dxa"/>
                <w:gridSpan w:val="4"/>
              </w:tcPr>
              <w:p w14:paraId="3E7EB570" w14:textId="77777777" w:rsidR="00B574C9" w:rsidRDefault="00B574C9" w:rsidP="00922950">
                <w:r>
                  <w:rPr>
                    <w:rStyle w:val="PlaceholderText"/>
                  </w:rPr>
                  <w:t>[Enter your biography]</w:t>
                </w:r>
              </w:p>
            </w:tc>
          </w:sdtContent>
        </w:sdt>
      </w:tr>
      <w:tr w:rsidR="00B574C9" w14:paraId="2BAE2947" w14:textId="77777777" w:rsidTr="001A6A06">
        <w:trPr>
          <w:trHeight w:val="986"/>
        </w:trPr>
        <w:tc>
          <w:tcPr>
            <w:tcW w:w="491" w:type="dxa"/>
            <w:vMerge/>
            <w:shd w:val="clear" w:color="auto" w:fill="A6A6A6" w:themeFill="background1" w:themeFillShade="A6"/>
          </w:tcPr>
          <w:p w14:paraId="02646B59" w14:textId="77777777" w:rsidR="00B574C9" w:rsidRPr="001A6A06" w:rsidRDefault="00B574C9" w:rsidP="00CF1542">
            <w:pPr>
              <w:jc w:val="center"/>
              <w:rPr>
                <w:b/>
                <w:color w:val="FFFFFF" w:themeColor="background1"/>
              </w:rPr>
            </w:pPr>
          </w:p>
        </w:tc>
        <w:sdt>
          <w:sdtPr>
            <w:alias w:val="Affiliation"/>
            <w:tag w:val="affiliation"/>
            <w:id w:val="2012937915"/>
            <w:placeholder>
              <w:docPart w:val="2BF0537B249ABC43A977DBF77CB2EB41"/>
            </w:placeholder>
            <w:showingPlcHdr/>
            <w:text/>
          </w:sdtPr>
          <w:sdtContent>
            <w:tc>
              <w:tcPr>
                <w:tcW w:w="8525" w:type="dxa"/>
                <w:gridSpan w:val="4"/>
              </w:tcPr>
              <w:p w14:paraId="6176F552" w14:textId="77777777" w:rsidR="00B574C9" w:rsidRDefault="00B574C9" w:rsidP="00B574C9">
                <w:r>
                  <w:rPr>
                    <w:rStyle w:val="PlaceholderText"/>
                  </w:rPr>
                  <w:t>[Enter the institution with which you are affiliated]</w:t>
                </w:r>
              </w:p>
            </w:tc>
          </w:sdtContent>
        </w:sdt>
      </w:tr>
    </w:tbl>
    <w:p w14:paraId="5372552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D123C1" w14:textId="77777777" w:rsidTr="00244BB0">
        <w:tc>
          <w:tcPr>
            <w:tcW w:w="9016" w:type="dxa"/>
            <w:shd w:val="clear" w:color="auto" w:fill="A6A6A6" w:themeFill="background1" w:themeFillShade="A6"/>
            <w:tcMar>
              <w:top w:w="113" w:type="dxa"/>
              <w:bottom w:w="113" w:type="dxa"/>
            </w:tcMar>
          </w:tcPr>
          <w:p w14:paraId="643949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8E9489" w14:textId="77777777" w:rsidTr="003F0D73">
        <w:sdt>
          <w:sdtPr>
            <w:rPr>
              <w:b/>
            </w:rPr>
            <w:alias w:val="Article headword"/>
            <w:tag w:val="articleHeadword"/>
            <w:id w:val="-361440020"/>
            <w:placeholder>
              <w:docPart w:val="7505F94D16B8634CAA71DFC74EDC691F"/>
            </w:placeholder>
            <w:text/>
          </w:sdtPr>
          <w:sdtContent>
            <w:tc>
              <w:tcPr>
                <w:tcW w:w="9016" w:type="dxa"/>
                <w:tcMar>
                  <w:top w:w="113" w:type="dxa"/>
                  <w:bottom w:w="113" w:type="dxa"/>
                </w:tcMar>
              </w:tcPr>
              <w:p w14:paraId="66555444" w14:textId="77777777" w:rsidR="003F0D73" w:rsidRPr="00FB589A" w:rsidRDefault="002B0E86" w:rsidP="003F0D73">
                <w:pPr>
                  <w:rPr>
                    <w:b/>
                  </w:rPr>
                </w:pPr>
                <w:r w:rsidRPr="005138FE">
                  <w:rPr>
                    <w:rFonts w:ascii="Garamond" w:eastAsia="Times New Roman" w:hAnsi="Garamond" w:cs="Arial"/>
                    <w:b/>
                    <w:sz w:val="24"/>
                    <w:szCs w:val="24"/>
                  </w:rPr>
                  <w:t>Fitzgerald, Desmond (1911-1987)</w:t>
                </w:r>
              </w:p>
            </w:tc>
          </w:sdtContent>
        </w:sdt>
      </w:tr>
      <w:tr w:rsidR="00464699" w14:paraId="0DB52E6B" w14:textId="77777777" w:rsidTr="00DF6A58">
        <w:sdt>
          <w:sdtPr>
            <w:alias w:val="Variant headwords"/>
            <w:tag w:val="variantHeadwords"/>
            <w:id w:val="173464402"/>
            <w:placeholder>
              <w:docPart w:val="25CE1F3866831744B551B61F5922B3C1"/>
            </w:placeholder>
            <w:showingPlcHdr/>
          </w:sdtPr>
          <w:sdtContent>
            <w:tc>
              <w:tcPr>
                <w:tcW w:w="9016" w:type="dxa"/>
                <w:tcMar>
                  <w:top w:w="113" w:type="dxa"/>
                  <w:bottom w:w="113" w:type="dxa"/>
                </w:tcMar>
              </w:tcPr>
              <w:p w14:paraId="62E531D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FC0BC7C" w14:textId="77777777" w:rsidTr="003F0D73">
        <w:sdt>
          <w:sdtPr>
            <w:alias w:val="Abstract"/>
            <w:tag w:val="abstract"/>
            <w:id w:val="-635871867"/>
            <w:placeholder>
              <w:docPart w:val="111B803782040945938B9F8EF4C37AAE"/>
            </w:placeholder>
            <w:showingPlcHdr/>
          </w:sdtPr>
          <w:sdtContent>
            <w:tc>
              <w:tcPr>
                <w:tcW w:w="9016" w:type="dxa"/>
                <w:tcMar>
                  <w:top w:w="113" w:type="dxa"/>
                  <w:bottom w:w="113" w:type="dxa"/>
                </w:tcMar>
              </w:tcPr>
              <w:p w14:paraId="7AC26C4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E97A415" w14:textId="77777777" w:rsidTr="003F0D73">
        <w:sdt>
          <w:sdtPr>
            <w:alias w:val="Article text"/>
            <w:tag w:val="articleText"/>
            <w:id w:val="634067588"/>
            <w:placeholder>
              <w:docPart w:val="08E8034194F85E498337CD5A98D555C8"/>
            </w:placeholder>
          </w:sdtPr>
          <w:sdtContent>
            <w:tc>
              <w:tcPr>
                <w:tcW w:w="9016" w:type="dxa"/>
                <w:tcMar>
                  <w:top w:w="113" w:type="dxa"/>
                  <w:bottom w:w="113" w:type="dxa"/>
                </w:tcMar>
              </w:tcPr>
              <w:p w14:paraId="700B88AE" w14:textId="77777777" w:rsidR="002B0E86" w:rsidRDefault="002B0E86" w:rsidP="002B0E86">
                <w:r>
                  <w:t xml:space="preserve">Coming from a well-known Irish political family, </w:t>
                </w:r>
                <w:r w:rsidRPr="00011458">
                  <w:t xml:space="preserve">Desmond </w:t>
                </w:r>
                <w:r>
                  <w:t xml:space="preserve">Fitzgerald worked for Patrick Abercrombie on </w:t>
                </w:r>
                <w:proofErr w:type="spellStart"/>
                <w:r>
                  <w:t>Mendesohn</w:t>
                </w:r>
                <w:proofErr w:type="spellEnd"/>
                <w:r>
                  <w:t xml:space="preserve"> and </w:t>
                </w:r>
                <w:proofErr w:type="spellStart"/>
                <w:r>
                  <w:t>Chermayeff’S</w:t>
                </w:r>
                <w:proofErr w:type="spellEnd"/>
                <w:r>
                  <w:t xml:space="preserve"> 1936 De La </w:t>
                </w:r>
                <w:proofErr w:type="spellStart"/>
                <w:r>
                  <w:t>Warr</w:t>
                </w:r>
                <w:proofErr w:type="spellEnd"/>
                <w:r>
                  <w:t xml:space="preserve"> Pavilion. After his return to Ireland he led a team of young Irish architects to design the “International Style” Dublin Airport for the Office of Public Works from 1937 to 1940. Influenced by Dutch models, the airport was designed to follow the circulation patterns of passengers, with a curved plan funnelling them out onto the airfield (see Fig. 1). A good example of the glamorous associations of inter-war air travel, the concrete and steel terminal referenced ocean liners with curved ends and stepped balconies, and the airport was awarded the RIAI Gold Medal for 1938-40. After World War II, Fitzgerald taught architecture at UCD and designed several other public buildings, as well as large office buildings in a monumental style.</w:t>
                </w:r>
              </w:p>
              <w:p w14:paraId="05877ECA" w14:textId="77777777" w:rsidR="002B0E86" w:rsidRDefault="002B0E86" w:rsidP="00C27FAB"/>
              <w:p w14:paraId="3A17BD5C" w14:textId="77777777" w:rsidR="002B0E86" w:rsidRDefault="002B0E86" w:rsidP="00C27FAB">
                <w:r w:rsidRPr="002B0E86">
                  <w:rPr>
                    <w:i/>
                  </w:rPr>
                  <w:t>File: DesmondFitz.jpg</w:t>
                </w:r>
              </w:p>
              <w:p w14:paraId="3BC8522E" w14:textId="77777777" w:rsidR="002B0E86" w:rsidRPr="00F36937" w:rsidRDefault="002B0E86" w:rsidP="002B0E86">
                <w:pPr>
                  <w:pStyle w:val="Caption"/>
                </w:pPr>
                <w:r>
                  <w:t xml:space="preserve">Figure </w:t>
                </w:r>
                <w:fldSimple w:instr=" SEQ Figure \* ARABIC ">
                  <w:r>
                    <w:rPr>
                      <w:noProof/>
                    </w:rPr>
                    <w:t>1</w:t>
                  </w:r>
                </w:fldSimple>
                <w:r>
                  <w:t>:</w:t>
                </w:r>
                <w:r w:rsidRPr="002B0E86">
                  <w:t xml:space="preserve"> </w:t>
                </w:r>
                <w:r>
                  <w:t xml:space="preserve">Desmond Fitzgerald for the Office of Public Works, Dublin Airport, 1940 (IAA: </w:t>
                </w:r>
                <w:proofErr w:type="spellStart"/>
                <w:r>
                  <w:t>Aer</w:t>
                </w:r>
                <w:proofErr w:type="spellEnd"/>
                <w:r>
                  <w:t xml:space="preserve"> Lingus photo from </w:t>
                </w:r>
                <w:proofErr w:type="spellStart"/>
                <w:r>
                  <w:t>Rothery</w:t>
                </w:r>
                <w:proofErr w:type="spellEnd"/>
                <w:r>
                  <w:t>, p. 221)</w:t>
                </w:r>
              </w:p>
              <w:p w14:paraId="0F058DCC" w14:textId="77777777" w:rsidR="002B0E86" w:rsidRDefault="002B0E86" w:rsidP="00C27FAB"/>
              <w:p w14:paraId="631D91D7" w14:textId="77777777" w:rsidR="002B0E86" w:rsidRPr="00115E06" w:rsidRDefault="002B0E86" w:rsidP="002B0E86">
                <w:pPr>
                  <w:rPr>
                    <w:b/>
                  </w:rPr>
                </w:pPr>
                <w:r w:rsidRPr="00115E06">
                  <w:rPr>
                    <w:b/>
                  </w:rPr>
                  <w:t>List of Works</w:t>
                </w:r>
              </w:p>
              <w:p w14:paraId="0070D0EE" w14:textId="77777777" w:rsidR="002B0E86" w:rsidRDefault="002B0E86" w:rsidP="002B0E86">
                <w:r>
                  <w:t xml:space="preserve">1945 Shannon Airport terminal building, </w:t>
                </w:r>
                <w:proofErr w:type="spellStart"/>
                <w:r>
                  <w:t>Rineanna</w:t>
                </w:r>
                <w:proofErr w:type="spellEnd"/>
                <w:r>
                  <w:t>, Co. Clare</w:t>
                </w:r>
              </w:p>
              <w:p w14:paraId="030BFC8D" w14:textId="77777777" w:rsidR="002B0E86" w:rsidRDefault="002B0E86" w:rsidP="002B0E86"/>
              <w:p w14:paraId="7DE468A3" w14:textId="77777777" w:rsidR="002B0E86" w:rsidRDefault="002B0E86" w:rsidP="002B0E86">
                <w:r>
                  <w:t>1953 Moyne Institute, Trinity College Dublin.</w:t>
                </w:r>
              </w:p>
              <w:p w14:paraId="3E8F427D" w14:textId="77777777" w:rsidR="002B0E86" w:rsidRDefault="002B0E86" w:rsidP="002B0E86"/>
              <w:p w14:paraId="18F69E16" w14:textId="77777777" w:rsidR="002B0E86" w:rsidRDefault="002B0E86" w:rsidP="002B0E86">
                <w:r>
                  <w:t xml:space="preserve">1951 Cathleen’s Falls </w:t>
                </w:r>
                <w:proofErr w:type="gramStart"/>
                <w:r>
                  <w:t>hydro-electric</w:t>
                </w:r>
                <w:proofErr w:type="gramEnd"/>
                <w:r>
                  <w:t xml:space="preserve"> power station, near </w:t>
                </w:r>
                <w:proofErr w:type="spellStart"/>
                <w:r>
                  <w:t>Ballyshannon</w:t>
                </w:r>
                <w:proofErr w:type="spellEnd"/>
                <w:r>
                  <w:t>, Co. Donegal.</w:t>
                </w:r>
              </w:p>
              <w:p w14:paraId="481B8251" w14:textId="77777777" w:rsidR="002B0E86" w:rsidRDefault="002B0E86" w:rsidP="002B0E86"/>
              <w:p w14:paraId="62632C79" w14:textId="77777777" w:rsidR="002B0E86" w:rsidRDefault="002B0E86" w:rsidP="002B0E86">
                <w:r>
                  <w:t xml:space="preserve">1965 O’Connell Bridge House, </w:t>
                </w:r>
                <w:proofErr w:type="spellStart"/>
                <w:r>
                  <w:t>D’Olier</w:t>
                </w:r>
                <w:proofErr w:type="spellEnd"/>
                <w:r>
                  <w:t xml:space="preserve"> Street, Dublin.</w:t>
                </w:r>
              </w:p>
              <w:p w14:paraId="11AE1000" w14:textId="77777777" w:rsidR="002B0E86" w:rsidRDefault="002B0E86" w:rsidP="002B0E86"/>
              <w:p w14:paraId="5DA89502" w14:textId="77777777" w:rsidR="002B0E86" w:rsidRPr="00913E50" w:rsidRDefault="002B0E86" w:rsidP="002B0E86">
                <w:proofErr w:type="gramStart"/>
                <w:r>
                  <w:t>c1970</w:t>
                </w:r>
                <w:proofErr w:type="gramEnd"/>
                <w:r>
                  <w:t xml:space="preserve"> </w:t>
                </w:r>
                <w:proofErr w:type="spellStart"/>
                <w:r>
                  <w:t>D’Olier</w:t>
                </w:r>
                <w:proofErr w:type="spellEnd"/>
                <w:r>
                  <w:t xml:space="preserve"> House, </w:t>
                </w:r>
                <w:proofErr w:type="spellStart"/>
                <w:r>
                  <w:t>D’Olier</w:t>
                </w:r>
                <w:proofErr w:type="spellEnd"/>
                <w:r>
                  <w:t>, Street, Dublin.</w:t>
                </w:r>
              </w:p>
              <w:p w14:paraId="276952BB" w14:textId="77777777" w:rsidR="003F0D73" w:rsidRDefault="003F0D73" w:rsidP="00C27FAB"/>
            </w:tc>
            <w:bookmarkStart w:id="0" w:name="_GoBack" w:displacedByCustomXml="next"/>
            <w:bookmarkEnd w:id="0" w:displacedByCustomXml="next"/>
          </w:sdtContent>
        </w:sdt>
      </w:tr>
      <w:tr w:rsidR="003235A7" w14:paraId="069CC2CA" w14:textId="77777777" w:rsidTr="003235A7">
        <w:tc>
          <w:tcPr>
            <w:tcW w:w="9016" w:type="dxa"/>
          </w:tcPr>
          <w:p w14:paraId="6A7E6C6E" w14:textId="77777777" w:rsidR="003235A7" w:rsidRDefault="003235A7" w:rsidP="008A5B87">
            <w:r w:rsidRPr="0015114C">
              <w:rPr>
                <w:u w:val="single"/>
              </w:rPr>
              <w:t>Further reading</w:t>
            </w:r>
            <w:r>
              <w:t>:</w:t>
            </w:r>
          </w:p>
          <w:p w14:paraId="0F1297A6" w14:textId="77777777" w:rsidR="00DF6A58" w:rsidRDefault="00DF6A58" w:rsidP="008A5B87">
            <w:sdt>
              <w:sdtPr>
                <w:id w:val="1096669453"/>
                <w:citation/>
              </w:sdtPr>
              <w:sdtContent>
                <w:r>
                  <w:fldChar w:fldCharType="begin"/>
                </w:r>
                <w:r>
                  <w:rPr>
                    <w:lang w:val="en-US"/>
                  </w:rPr>
                  <w:instrText xml:space="preserve"> CITATION Pau09 \l 1033 </w:instrText>
                </w:r>
                <w:r>
                  <w:fldChar w:fldCharType="separate"/>
                </w:r>
                <w:r w:rsidRPr="00DF6A58">
                  <w:rPr>
                    <w:noProof/>
                    <w:lang w:val="en-US"/>
                  </w:rPr>
                  <w:t>(Larmour)</w:t>
                </w:r>
                <w:r>
                  <w:fldChar w:fldCharType="end"/>
                </w:r>
              </w:sdtContent>
            </w:sdt>
          </w:p>
          <w:p w14:paraId="57506D0E" w14:textId="77777777" w:rsidR="00DF6A58" w:rsidRDefault="00DF6A58" w:rsidP="008A5B87"/>
          <w:p w14:paraId="4374A34D" w14:textId="77777777" w:rsidR="00DF6A58" w:rsidRDefault="00DF6A58" w:rsidP="008A5B87">
            <w:sdt>
              <w:sdtPr>
                <w:id w:val="973568096"/>
                <w:citation/>
              </w:sdtPr>
              <w:sdtContent>
                <w:r>
                  <w:fldChar w:fldCharType="begin"/>
                </w:r>
                <w:r>
                  <w:rPr>
                    <w:lang w:val="en-US"/>
                  </w:rPr>
                  <w:instrText xml:space="preserve"> CITATION Fre12 \l 1033 </w:instrText>
                </w:r>
                <w:r>
                  <w:fldChar w:fldCharType="separate"/>
                </w:r>
                <w:r w:rsidRPr="00DF6A58">
                  <w:rPr>
                    <w:noProof/>
                    <w:lang w:val="en-US"/>
                  </w:rPr>
                  <w:t>(O'Dwter)</w:t>
                </w:r>
                <w:r>
                  <w:fldChar w:fldCharType="end"/>
                </w:r>
              </w:sdtContent>
            </w:sdt>
          </w:p>
          <w:sdt>
            <w:sdtPr>
              <w:alias w:val="Further reading"/>
              <w:tag w:val="furtherReading"/>
              <w:id w:val="-1516217107"/>
              <w:placeholder>
                <w:docPart w:val="68F6647B7A209A4CBB03EB34D9032830"/>
              </w:placeholder>
            </w:sdtPr>
            <w:sdtContent>
              <w:p w14:paraId="6CA9AC6B" w14:textId="77777777" w:rsidR="002B0E86" w:rsidRDefault="002B0E86" w:rsidP="002B0E86">
                <w:pPr>
                  <w:rPr>
                    <w:lang w:val="en-US"/>
                  </w:rPr>
                </w:pPr>
              </w:p>
              <w:p w14:paraId="444870D8" w14:textId="77777777" w:rsidR="00DF6A58" w:rsidRPr="00DF6A58" w:rsidRDefault="00DF6A58" w:rsidP="002B0E86">
                <w:pPr>
                  <w:rPr>
                    <w:lang w:val="en-US"/>
                  </w:rPr>
                </w:pPr>
                <w:sdt>
                  <w:sdtPr>
                    <w:rPr>
                      <w:lang w:val="en-US"/>
                    </w:rPr>
                    <w:id w:val="-881867376"/>
                    <w:citation/>
                  </w:sdtPr>
                  <w:sdtContent>
                    <w:r>
                      <w:rPr>
                        <w:lang w:val="en-US"/>
                      </w:rPr>
                      <w:fldChar w:fldCharType="begin"/>
                    </w:r>
                    <w:r>
                      <w:rPr>
                        <w:lang w:val="en-US"/>
                      </w:rPr>
                      <w:instrText xml:space="preserve"> CITATION Hug90 \l 1033 </w:instrText>
                    </w:r>
                    <w:r>
                      <w:rPr>
                        <w:lang w:val="en-US"/>
                      </w:rPr>
                      <w:fldChar w:fldCharType="separate"/>
                    </w:r>
                    <w:r w:rsidRPr="00DF6A58">
                      <w:rPr>
                        <w:noProof/>
                        <w:lang w:val="en-US"/>
                      </w:rPr>
                      <w:t>(Oram)</w:t>
                    </w:r>
                    <w:r>
                      <w:rPr>
                        <w:lang w:val="en-US"/>
                      </w:rPr>
                      <w:fldChar w:fldCharType="end"/>
                    </w:r>
                  </w:sdtContent>
                </w:sdt>
              </w:p>
              <w:p w14:paraId="2A1DDE92" w14:textId="77777777" w:rsidR="002B0E86" w:rsidRPr="00004C28" w:rsidRDefault="00DF6A58" w:rsidP="002B0E86">
                <w:sdt>
                  <w:sdtPr>
                    <w:id w:val="1756242529"/>
                    <w:citation/>
                  </w:sdtPr>
                  <w:sdtContent>
                    <w:r>
                      <w:fldChar w:fldCharType="begin"/>
                    </w:r>
                    <w:r>
                      <w:rPr>
                        <w:lang w:val="en-US"/>
                      </w:rPr>
                      <w:instrText xml:space="preserve"> CITATION Sea91 \l 1033 </w:instrText>
                    </w:r>
                    <w:r>
                      <w:fldChar w:fldCharType="separate"/>
                    </w:r>
                    <w:r w:rsidRPr="00DF6A58">
                      <w:rPr>
                        <w:noProof/>
                        <w:lang w:val="en-US"/>
                      </w:rPr>
                      <w:t>(Rothery)</w:t>
                    </w:r>
                    <w:r>
                      <w:fldChar w:fldCharType="end"/>
                    </w:r>
                  </w:sdtContent>
                </w:sdt>
              </w:p>
              <w:p w14:paraId="56F0412F" w14:textId="77777777" w:rsidR="002B0E86" w:rsidRDefault="002B0E86" w:rsidP="002B0E86">
                <w:pPr>
                  <w:rPr>
                    <w:lang w:val="en-US"/>
                  </w:rPr>
                </w:pPr>
              </w:p>
              <w:p w14:paraId="5A01801D" w14:textId="77777777" w:rsidR="003235A7" w:rsidRPr="001D7A88" w:rsidRDefault="001D7A88" w:rsidP="001D7A88">
                <w:pPr>
                  <w:rPr>
                    <w:lang w:val="en-US"/>
                  </w:rPr>
                </w:pPr>
                <w:sdt>
                  <w:sdtPr>
                    <w:rPr>
                      <w:lang w:val="en-US"/>
                    </w:rPr>
                    <w:id w:val="-700939674"/>
                    <w:citation/>
                  </w:sdtPr>
                  <w:sdtContent>
                    <w:r>
                      <w:rPr>
                        <w:lang w:val="en-US"/>
                      </w:rPr>
                      <w:fldChar w:fldCharType="begin"/>
                    </w:r>
                    <w:r>
                      <w:rPr>
                        <w:lang w:val="en-US"/>
                      </w:rPr>
                      <w:instrText xml:space="preserve"> CITATION Ell11 \l 1033 </w:instrText>
                    </w:r>
                    <w:r>
                      <w:rPr>
                        <w:lang w:val="en-US"/>
                      </w:rPr>
                      <w:fldChar w:fldCharType="separate"/>
                    </w:r>
                    <w:r w:rsidRPr="001D7A88">
                      <w:rPr>
                        <w:noProof/>
                        <w:lang w:val="en-US"/>
                      </w:rPr>
                      <w:t>(Rowley)</w:t>
                    </w:r>
                    <w:r>
                      <w:rPr>
                        <w:lang w:val="en-US"/>
                      </w:rPr>
                      <w:fldChar w:fldCharType="end"/>
                    </w:r>
                  </w:sdtContent>
                </w:sdt>
              </w:p>
            </w:sdtContent>
          </w:sdt>
        </w:tc>
      </w:tr>
    </w:tbl>
    <w:p w14:paraId="46E96239" w14:textId="77777777" w:rsidR="00C27FAB" w:rsidRPr="00F36937" w:rsidRDefault="00C27FAB" w:rsidP="002B0E86">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14DBF" w14:textId="77777777" w:rsidR="00DF6A58" w:rsidRDefault="00DF6A58" w:rsidP="007A0D55">
      <w:pPr>
        <w:spacing w:after="0" w:line="240" w:lineRule="auto"/>
      </w:pPr>
      <w:r>
        <w:separator/>
      </w:r>
    </w:p>
  </w:endnote>
  <w:endnote w:type="continuationSeparator" w:id="0">
    <w:p w14:paraId="3C74B6C6" w14:textId="77777777" w:rsidR="00DF6A58" w:rsidRDefault="00DF6A5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6A104F" w14:textId="77777777" w:rsidR="00DF6A58" w:rsidRDefault="00DF6A58" w:rsidP="007A0D55">
      <w:pPr>
        <w:spacing w:after="0" w:line="240" w:lineRule="auto"/>
      </w:pPr>
      <w:r>
        <w:separator/>
      </w:r>
    </w:p>
  </w:footnote>
  <w:footnote w:type="continuationSeparator" w:id="0">
    <w:p w14:paraId="399ECCE3" w14:textId="77777777" w:rsidR="00DF6A58" w:rsidRDefault="00DF6A5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8F4D6" w14:textId="77777777" w:rsidR="00DF6A58" w:rsidRDefault="00DF6A5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C657B21" w14:textId="77777777" w:rsidR="00DF6A58" w:rsidRDefault="00DF6A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E86"/>
    <w:rsid w:val="00032559"/>
    <w:rsid w:val="00052040"/>
    <w:rsid w:val="000B25AE"/>
    <w:rsid w:val="000B55AB"/>
    <w:rsid w:val="000D24DC"/>
    <w:rsid w:val="00101B2E"/>
    <w:rsid w:val="00116FA0"/>
    <w:rsid w:val="0015114C"/>
    <w:rsid w:val="001A21F3"/>
    <w:rsid w:val="001A2537"/>
    <w:rsid w:val="001A6A06"/>
    <w:rsid w:val="001D7A88"/>
    <w:rsid w:val="00210C03"/>
    <w:rsid w:val="002162E2"/>
    <w:rsid w:val="00225C5A"/>
    <w:rsid w:val="00230B10"/>
    <w:rsid w:val="00234353"/>
    <w:rsid w:val="00244BB0"/>
    <w:rsid w:val="002A0A0D"/>
    <w:rsid w:val="002B0B37"/>
    <w:rsid w:val="002B0E86"/>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6A5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9D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0E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0E86"/>
    <w:rPr>
      <w:rFonts w:ascii="Lucida Grande" w:hAnsi="Lucida Grande" w:cs="Lucida Grande"/>
      <w:sz w:val="18"/>
      <w:szCs w:val="18"/>
    </w:rPr>
  </w:style>
  <w:style w:type="paragraph" w:styleId="Caption">
    <w:name w:val="caption"/>
    <w:basedOn w:val="Normal"/>
    <w:next w:val="Normal"/>
    <w:uiPriority w:val="35"/>
    <w:semiHidden/>
    <w:qFormat/>
    <w:rsid w:val="002B0E86"/>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2B0E8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0E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0E86"/>
    <w:rPr>
      <w:rFonts w:ascii="Lucida Grande" w:hAnsi="Lucida Grande" w:cs="Lucida Grande"/>
      <w:sz w:val="18"/>
      <w:szCs w:val="18"/>
    </w:rPr>
  </w:style>
  <w:style w:type="paragraph" w:styleId="Caption">
    <w:name w:val="caption"/>
    <w:basedOn w:val="Normal"/>
    <w:next w:val="Normal"/>
    <w:uiPriority w:val="35"/>
    <w:semiHidden/>
    <w:qFormat/>
    <w:rsid w:val="002B0E86"/>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2B0E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B7E5A7195F5441A02CDB8671D3650A"/>
        <w:category>
          <w:name w:val="General"/>
          <w:gallery w:val="placeholder"/>
        </w:category>
        <w:types>
          <w:type w:val="bbPlcHdr"/>
        </w:types>
        <w:behaviors>
          <w:behavior w:val="content"/>
        </w:behaviors>
        <w:guid w:val="{F0166DF1-F483-0F44-8E9C-EFC5A7A9CF9D}"/>
      </w:docPartPr>
      <w:docPartBody>
        <w:p w:rsidR="001A0FBA" w:rsidRDefault="001A0FBA">
          <w:pPr>
            <w:pStyle w:val="64B7E5A7195F5441A02CDB8671D3650A"/>
          </w:pPr>
          <w:r w:rsidRPr="00CC586D">
            <w:rPr>
              <w:rStyle w:val="PlaceholderText"/>
              <w:b/>
              <w:color w:val="FFFFFF" w:themeColor="background1"/>
            </w:rPr>
            <w:t>[Salutation]</w:t>
          </w:r>
        </w:p>
      </w:docPartBody>
    </w:docPart>
    <w:docPart>
      <w:docPartPr>
        <w:name w:val="9421B99FE248D348AA5700862AA06FC8"/>
        <w:category>
          <w:name w:val="General"/>
          <w:gallery w:val="placeholder"/>
        </w:category>
        <w:types>
          <w:type w:val="bbPlcHdr"/>
        </w:types>
        <w:behaviors>
          <w:behavior w:val="content"/>
        </w:behaviors>
        <w:guid w:val="{C2801950-D0A7-A443-B866-3B7D67A1F8A1}"/>
      </w:docPartPr>
      <w:docPartBody>
        <w:p w:rsidR="001A0FBA" w:rsidRDefault="001A0FBA">
          <w:pPr>
            <w:pStyle w:val="9421B99FE248D348AA5700862AA06FC8"/>
          </w:pPr>
          <w:r>
            <w:rPr>
              <w:rStyle w:val="PlaceholderText"/>
            </w:rPr>
            <w:t>[First name]</w:t>
          </w:r>
        </w:p>
      </w:docPartBody>
    </w:docPart>
    <w:docPart>
      <w:docPartPr>
        <w:name w:val="288D0D4ABB4E4A45971C8A71DD9D2F5D"/>
        <w:category>
          <w:name w:val="General"/>
          <w:gallery w:val="placeholder"/>
        </w:category>
        <w:types>
          <w:type w:val="bbPlcHdr"/>
        </w:types>
        <w:behaviors>
          <w:behavior w:val="content"/>
        </w:behaviors>
        <w:guid w:val="{566E7BB3-346C-DB40-B034-48F5C606D1D5}"/>
      </w:docPartPr>
      <w:docPartBody>
        <w:p w:rsidR="001A0FBA" w:rsidRDefault="001A0FBA">
          <w:pPr>
            <w:pStyle w:val="288D0D4ABB4E4A45971C8A71DD9D2F5D"/>
          </w:pPr>
          <w:r>
            <w:rPr>
              <w:rStyle w:val="PlaceholderText"/>
            </w:rPr>
            <w:t>[Middle name]</w:t>
          </w:r>
        </w:p>
      </w:docPartBody>
    </w:docPart>
    <w:docPart>
      <w:docPartPr>
        <w:name w:val="8F7E5F0278012D4CAA00C7213B8FC72C"/>
        <w:category>
          <w:name w:val="General"/>
          <w:gallery w:val="placeholder"/>
        </w:category>
        <w:types>
          <w:type w:val="bbPlcHdr"/>
        </w:types>
        <w:behaviors>
          <w:behavior w:val="content"/>
        </w:behaviors>
        <w:guid w:val="{45751398-C5D4-E349-B4CA-89470D13474F}"/>
      </w:docPartPr>
      <w:docPartBody>
        <w:p w:rsidR="001A0FBA" w:rsidRDefault="001A0FBA">
          <w:pPr>
            <w:pStyle w:val="8F7E5F0278012D4CAA00C7213B8FC72C"/>
          </w:pPr>
          <w:r>
            <w:rPr>
              <w:rStyle w:val="PlaceholderText"/>
            </w:rPr>
            <w:t>[Last name]</w:t>
          </w:r>
        </w:p>
      </w:docPartBody>
    </w:docPart>
    <w:docPart>
      <w:docPartPr>
        <w:name w:val="AC0DEC85E43DAB46BEACA602646ED393"/>
        <w:category>
          <w:name w:val="General"/>
          <w:gallery w:val="placeholder"/>
        </w:category>
        <w:types>
          <w:type w:val="bbPlcHdr"/>
        </w:types>
        <w:behaviors>
          <w:behavior w:val="content"/>
        </w:behaviors>
        <w:guid w:val="{F151E760-CE4D-4D48-A5A5-01ED473BC897}"/>
      </w:docPartPr>
      <w:docPartBody>
        <w:p w:rsidR="001A0FBA" w:rsidRDefault="001A0FBA">
          <w:pPr>
            <w:pStyle w:val="AC0DEC85E43DAB46BEACA602646ED393"/>
          </w:pPr>
          <w:r>
            <w:rPr>
              <w:rStyle w:val="PlaceholderText"/>
            </w:rPr>
            <w:t>[Enter your biography]</w:t>
          </w:r>
        </w:p>
      </w:docPartBody>
    </w:docPart>
    <w:docPart>
      <w:docPartPr>
        <w:name w:val="2BF0537B249ABC43A977DBF77CB2EB41"/>
        <w:category>
          <w:name w:val="General"/>
          <w:gallery w:val="placeholder"/>
        </w:category>
        <w:types>
          <w:type w:val="bbPlcHdr"/>
        </w:types>
        <w:behaviors>
          <w:behavior w:val="content"/>
        </w:behaviors>
        <w:guid w:val="{768A4CE2-8E48-A84E-991A-A24E71F952CA}"/>
      </w:docPartPr>
      <w:docPartBody>
        <w:p w:rsidR="001A0FBA" w:rsidRDefault="001A0FBA">
          <w:pPr>
            <w:pStyle w:val="2BF0537B249ABC43A977DBF77CB2EB41"/>
          </w:pPr>
          <w:r>
            <w:rPr>
              <w:rStyle w:val="PlaceholderText"/>
            </w:rPr>
            <w:t>[Enter the institution with which you are affiliated]</w:t>
          </w:r>
        </w:p>
      </w:docPartBody>
    </w:docPart>
    <w:docPart>
      <w:docPartPr>
        <w:name w:val="7505F94D16B8634CAA71DFC74EDC691F"/>
        <w:category>
          <w:name w:val="General"/>
          <w:gallery w:val="placeholder"/>
        </w:category>
        <w:types>
          <w:type w:val="bbPlcHdr"/>
        </w:types>
        <w:behaviors>
          <w:behavior w:val="content"/>
        </w:behaviors>
        <w:guid w:val="{5D0B9ADA-8AB6-BC45-9A29-DCB282BE61BF}"/>
      </w:docPartPr>
      <w:docPartBody>
        <w:p w:rsidR="001A0FBA" w:rsidRDefault="001A0FBA">
          <w:pPr>
            <w:pStyle w:val="7505F94D16B8634CAA71DFC74EDC691F"/>
          </w:pPr>
          <w:r w:rsidRPr="00EF74F7">
            <w:rPr>
              <w:b/>
              <w:color w:val="808080" w:themeColor="background1" w:themeShade="80"/>
            </w:rPr>
            <w:t>[Enter the headword for your article]</w:t>
          </w:r>
        </w:p>
      </w:docPartBody>
    </w:docPart>
    <w:docPart>
      <w:docPartPr>
        <w:name w:val="25CE1F3866831744B551B61F5922B3C1"/>
        <w:category>
          <w:name w:val="General"/>
          <w:gallery w:val="placeholder"/>
        </w:category>
        <w:types>
          <w:type w:val="bbPlcHdr"/>
        </w:types>
        <w:behaviors>
          <w:behavior w:val="content"/>
        </w:behaviors>
        <w:guid w:val="{83BFB0D2-91A8-AD41-A25C-91317CAC0A0D}"/>
      </w:docPartPr>
      <w:docPartBody>
        <w:p w:rsidR="001A0FBA" w:rsidRDefault="001A0FBA">
          <w:pPr>
            <w:pStyle w:val="25CE1F3866831744B551B61F5922B3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1B803782040945938B9F8EF4C37AAE"/>
        <w:category>
          <w:name w:val="General"/>
          <w:gallery w:val="placeholder"/>
        </w:category>
        <w:types>
          <w:type w:val="bbPlcHdr"/>
        </w:types>
        <w:behaviors>
          <w:behavior w:val="content"/>
        </w:behaviors>
        <w:guid w:val="{8DF35185-787F-6048-A63E-2705F5AF988B}"/>
      </w:docPartPr>
      <w:docPartBody>
        <w:p w:rsidR="001A0FBA" w:rsidRDefault="001A0FBA">
          <w:pPr>
            <w:pStyle w:val="111B803782040945938B9F8EF4C37A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E8034194F85E498337CD5A98D555C8"/>
        <w:category>
          <w:name w:val="General"/>
          <w:gallery w:val="placeholder"/>
        </w:category>
        <w:types>
          <w:type w:val="bbPlcHdr"/>
        </w:types>
        <w:behaviors>
          <w:behavior w:val="content"/>
        </w:behaviors>
        <w:guid w:val="{3FAB0050-F7C4-4346-B1AA-A8A65555D429}"/>
      </w:docPartPr>
      <w:docPartBody>
        <w:p w:rsidR="001A0FBA" w:rsidRDefault="001A0FBA">
          <w:pPr>
            <w:pStyle w:val="08E8034194F85E498337CD5A98D555C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FBA"/>
    <w:rsid w:val="001A0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B7E5A7195F5441A02CDB8671D3650A">
    <w:name w:val="64B7E5A7195F5441A02CDB8671D3650A"/>
  </w:style>
  <w:style w:type="paragraph" w:customStyle="1" w:styleId="9421B99FE248D348AA5700862AA06FC8">
    <w:name w:val="9421B99FE248D348AA5700862AA06FC8"/>
  </w:style>
  <w:style w:type="paragraph" w:customStyle="1" w:styleId="288D0D4ABB4E4A45971C8A71DD9D2F5D">
    <w:name w:val="288D0D4ABB4E4A45971C8A71DD9D2F5D"/>
  </w:style>
  <w:style w:type="paragraph" w:customStyle="1" w:styleId="8F7E5F0278012D4CAA00C7213B8FC72C">
    <w:name w:val="8F7E5F0278012D4CAA00C7213B8FC72C"/>
  </w:style>
  <w:style w:type="paragraph" w:customStyle="1" w:styleId="AC0DEC85E43DAB46BEACA602646ED393">
    <w:name w:val="AC0DEC85E43DAB46BEACA602646ED393"/>
  </w:style>
  <w:style w:type="paragraph" w:customStyle="1" w:styleId="2BF0537B249ABC43A977DBF77CB2EB41">
    <w:name w:val="2BF0537B249ABC43A977DBF77CB2EB41"/>
  </w:style>
  <w:style w:type="paragraph" w:customStyle="1" w:styleId="7505F94D16B8634CAA71DFC74EDC691F">
    <w:name w:val="7505F94D16B8634CAA71DFC74EDC691F"/>
  </w:style>
  <w:style w:type="paragraph" w:customStyle="1" w:styleId="25CE1F3866831744B551B61F5922B3C1">
    <w:name w:val="25CE1F3866831744B551B61F5922B3C1"/>
  </w:style>
  <w:style w:type="paragraph" w:customStyle="1" w:styleId="111B803782040945938B9F8EF4C37AAE">
    <w:name w:val="111B803782040945938B9F8EF4C37AAE"/>
  </w:style>
  <w:style w:type="paragraph" w:customStyle="1" w:styleId="08E8034194F85E498337CD5A98D555C8">
    <w:name w:val="08E8034194F85E498337CD5A98D555C8"/>
  </w:style>
  <w:style w:type="paragraph" w:customStyle="1" w:styleId="68F6647B7A209A4CBB03EB34D9032830">
    <w:name w:val="68F6647B7A209A4CBB03EB34D90328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B7E5A7195F5441A02CDB8671D3650A">
    <w:name w:val="64B7E5A7195F5441A02CDB8671D3650A"/>
  </w:style>
  <w:style w:type="paragraph" w:customStyle="1" w:styleId="9421B99FE248D348AA5700862AA06FC8">
    <w:name w:val="9421B99FE248D348AA5700862AA06FC8"/>
  </w:style>
  <w:style w:type="paragraph" w:customStyle="1" w:styleId="288D0D4ABB4E4A45971C8A71DD9D2F5D">
    <w:name w:val="288D0D4ABB4E4A45971C8A71DD9D2F5D"/>
  </w:style>
  <w:style w:type="paragraph" w:customStyle="1" w:styleId="8F7E5F0278012D4CAA00C7213B8FC72C">
    <w:name w:val="8F7E5F0278012D4CAA00C7213B8FC72C"/>
  </w:style>
  <w:style w:type="paragraph" w:customStyle="1" w:styleId="AC0DEC85E43DAB46BEACA602646ED393">
    <w:name w:val="AC0DEC85E43DAB46BEACA602646ED393"/>
  </w:style>
  <w:style w:type="paragraph" w:customStyle="1" w:styleId="2BF0537B249ABC43A977DBF77CB2EB41">
    <w:name w:val="2BF0537B249ABC43A977DBF77CB2EB41"/>
  </w:style>
  <w:style w:type="paragraph" w:customStyle="1" w:styleId="7505F94D16B8634CAA71DFC74EDC691F">
    <w:name w:val="7505F94D16B8634CAA71DFC74EDC691F"/>
  </w:style>
  <w:style w:type="paragraph" w:customStyle="1" w:styleId="25CE1F3866831744B551B61F5922B3C1">
    <w:name w:val="25CE1F3866831744B551B61F5922B3C1"/>
  </w:style>
  <w:style w:type="paragraph" w:customStyle="1" w:styleId="111B803782040945938B9F8EF4C37AAE">
    <w:name w:val="111B803782040945938B9F8EF4C37AAE"/>
  </w:style>
  <w:style w:type="paragraph" w:customStyle="1" w:styleId="08E8034194F85E498337CD5A98D555C8">
    <w:name w:val="08E8034194F85E498337CD5A98D555C8"/>
  </w:style>
  <w:style w:type="paragraph" w:customStyle="1" w:styleId="68F6647B7A209A4CBB03EB34D9032830">
    <w:name w:val="68F6647B7A209A4CBB03EB34D90328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Pau09</b:Tag>
    <b:SourceType>Book</b:SourceType>
    <b:Guid>{5225569B-67CA-2A40-BD8F-AB1226C1C2AB}</b:Guid>
    <b:Title>Free State Architecture: Modern Movement Architecture in Ireland, 1922-1949. </b:Title>
    <b:City>Kinsale</b:City>
    <b:Year>2009</b:Year>
    <b:Publisher>Gandon Editions</b:Publisher>
    <b:Author>
      <b:Author>
        <b:NameList>
          <b:Person>
            <b:Last>Larmour</b:Last>
            <b:First>Paul</b:First>
          </b:Person>
        </b:NameList>
      </b:Author>
    </b:Author>
    <b:RefOrder>1</b:RefOrder>
  </b:Source>
  <b:Source>
    <b:Tag>Fre12</b:Tag>
    <b:SourceType>JournalArticle</b:SourceType>
    <b:Guid>{93262E90-6C83-514B-8006-D2CD919CF7CD}</b:Guid>
    <b:Title>Ahead of the Curve: Dublin Airport and the Duval Plan</b:Title>
    <b:Year>2012</b:Year>
    <b:Volume>29</b:Volume>
    <b:Pages>114-119</b:Pages>
    <b:Author>
      <b:Author>
        <b:NameList>
          <b:Person>
            <b:Last>O'Dwter</b:Last>
            <b:First>Frederick</b:First>
          </b:Person>
        </b:NameList>
      </b:Author>
    </b:Author>
    <b:JournalName>Irish Arts Review</b:JournalName>
    <b:Issue>2</b:Issue>
    <b:RefOrder>2</b:RefOrder>
  </b:Source>
  <b:Source>
    <b:Tag>Hug90</b:Tag>
    <b:SourceType>Book</b:SourceType>
    <b:Guid>{FBE4F21B-1543-F344-AF41-0ED160822446}</b:Guid>
    <b:Title>Dublin Airport: The History</b:Title>
    <b:Publisher>AerRianta</b:Publisher>
    <b:City>Dublin</b:City>
    <b:Year>1990</b:Year>
    <b:Author>
      <b:Author>
        <b:NameList>
          <b:Person>
            <b:Last>Oram</b:Last>
            <b:First>Hugh</b:First>
          </b:Person>
        </b:NameList>
      </b:Author>
    </b:Author>
    <b:RefOrder>3</b:RefOrder>
  </b:Source>
  <b:Source>
    <b:Tag>Sea91</b:Tag>
    <b:SourceType>Book</b:SourceType>
    <b:Guid>{9197B9A6-7F88-B248-A9F5-3C05FA9702A6}</b:Guid>
    <b:Author>
      <b:Author>
        <b:NameList>
          <b:Person>
            <b:Last>Rothery</b:Last>
            <b:First>Sean</b:First>
          </b:Person>
        </b:NameList>
      </b:Author>
    </b:Author>
    <b:Title>Ireland and the New Architecture, 1900-1940</b:Title>
    <b:City>Dublin</b:City>
    <b:Publisher>Lilliput Press</b:Publisher>
    <b:Year>1991</b:Year>
    <b:RefOrder>4</b:RefOrder>
  </b:Source>
  <b:Source>
    <b:Tag>Ell11</b:Tag>
    <b:SourceType>BookSection</b:SourceType>
    <b:Guid>{EA77B947-4975-0E4F-8246-3484D7193C39}</b:Guid>
    <b:Title>The Conditions of Twentieth Century Irish Architecture 1900-1970</b:Title>
    <b:Year>2011</b:Year>
    <b:Author>
      <b:Author>
        <b:NameList>
          <b:Person>
            <b:Last>Rowley</b:Last>
            <b:First>Ellen</b:First>
          </b:Person>
        </b:NameList>
      </b:Author>
      <b:Editor>
        <b:NameList>
          <b:Person>
            <b:Last>Kennedy</b:Last>
            <b:First>Christina</b:First>
          </b:Person>
        </b:NameList>
      </b:Editor>
    </b:Author>
    <b:BookTitle>The Moderns: The Arts in Ireland from the 1900s to the 1970s</b:BookTitle>
    <b:RefOrder>5</b:RefOrder>
  </b:Source>
</b:Sources>
</file>

<file path=customXml/itemProps1.xml><?xml version="1.0" encoding="utf-8"?>
<ds:datastoreItem xmlns:ds="http://schemas.openxmlformats.org/officeDocument/2006/customXml" ds:itemID="{D379620A-0F37-0842-99BA-47392308A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280</Words>
  <Characters>1600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2014-05-27T23:36:00Z</dcterms:created>
  <dcterms:modified xsi:type="dcterms:W3CDTF">2014-09-26T18:52:00Z</dcterms:modified>
</cp:coreProperties>
</file>