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BA0DB7" w14:paraId="12748933" w14:textId="77777777" w:rsidTr="00922950">
        <w:tc>
          <w:tcPr>
            <w:tcW w:w="491" w:type="dxa"/>
            <w:vMerge w:val="restart"/>
            <w:shd w:val="clear" w:color="auto" w:fill="A6A6A6" w:themeFill="background1" w:themeFillShade="A6"/>
            <w:textDirection w:val="btLr"/>
          </w:tcPr>
          <w:p w14:paraId="05E3C241" w14:textId="77777777" w:rsidR="00B574C9" w:rsidRPr="00BA0DB7" w:rsidRDefault="00B574C9" w:rsidP="00CC586D">
            <w:pPr>
              <w:jc w:val="center"/>
              <w:rPr>
                <w:b/>
                <w:color w:val="FFFFFF" w:themeColor="background1"/>
              </w:rPr>
            </w:pPr>
            <w:r w:rsidRPr="00BA0DB7">
              <w:rPr>
                <w:b/>
                <w:color w:val="FFFFFF" w:themeColor="background1"/>
              </w:rPr>
              <w:t>About you</w:t>
            </w:r>
          </w:p>
        </w:tc>
        <w:sdt>
          <w:sdtPr>
            <w:rPr>
              <w:b/>
              <w:color w:val="FFFFFF" w:themeColor="background1"/>
            </w:rPr>
            <w:alias w:val="Salutation"/>
            <w:tag w:val="salutation"/>
            <w:id w:val="-1659997262"/>
            <w:placeholder>
              <w:docPart w:val="350CEA63B60D499CBF35AF2A9D5EB85D"/>
            </w:placeholder>
            <w:showingPlcHdr/>
            <w:dropDownList>
              <w:listItem w:displayText="Dr." w:value="Dr."/>
              <w:listItem w:displayText="Prof." w:value="Prof."/>
            </w:dropDownList>
          </w:sdtPr>
          <w:sdtEndPr/>
          <w:sdtContent>
            <w:tc>
              <w:tcPr>
                <w:tcW w:w="1259" w:type="dxa"/>
              </w:tcPr>
              <w:p w14:paraId="0D9FE21A" w14:textId="77777777" w:rsidR="00B574C9" w:rsidRPr="00BA0DB7" w:rsidRDefault="00B574C9" w:rsidP="00CC586D">
                <w:pPr>
                  <w:jc w:val="center"/>
                  <w:rPr>
                    <w:b/>
                    <w:color w:val="FFFFFF" w:themeColor="background1"/>
                  </w:rPr>
                </w:pPr>
                <w:r w:rsidRPr="00BA0DB7">
                  <w:rPr>
                    <w:rStyle w:val="PlaceholderText"/>
                    <w:b/>
                    <w:color w:val="FFFFFF" w:themeColor="background1"/>
                  </w:rPr>
                  <w:t>[Salutation]</w:t>
                </w:r>
              </w:p>
            </w:tc>
          </w:sdtContent>
        </w:sdt>
        <w:sdt>
          <w:sdtPr>
            <w:alias w:val="First name"/>
            <w:tag w:val="authorFirstName"/>
            <w:id w:val="581645879"/>
            <w:placeholder>
              <w:docPart w:val="E75EFFDE43434CC5BEEBDEDD05E493E6"/>
            </w:placeholder>
            <w:text/>
          </w:sdtPr>
          <w:sdtEndPr/>
          <w:sdtContent>
            <w:tc>
              <w:tcPr>
                <w:tcW w:w="2073" w:type="dxa"/>
              </w:tcPr>
              <w:p w14:paraId="49B1B28C" w14:textId="77777777" w:rsidR="00B574C9" w:rsidRPr="00BA0DB7" w:rsidRDefault="00B33215" w:rsidP="00B33215">
                <w:r w:rsidRPr="00BA0DB7">
                  <w:t>Dagmar</w:t>
                </w:r>
              </w:p>
            </w:tc>
          </w:sdtContent>
        </w:sdt>
        <w:sdt>
          <w:sdtPr>
            <w:alias w:val="Middle name"/>
            <w:tag w:val="authorMiddleName"/>
            <w:id w:val="-2076034781"/>
            <w:placeholder>
              <w:docPart w:val="B778E20775684C1BA9487D4B937C211A"/>
            </w:placeholder>
            <w:showingPlcHdr/>
            <w:text/>
          </w:sdtPr>
          <w:sdtEndPr/>
          <w:sdtContent>
            <w:tc>
              <w:tcPr>
                <w:tcW w:w="2551" w:type="dxa"/>
              </w:tcPr>
              <w:p w14:paraId="411B7A0E" w14:textId="77777777" w:rsidR="00B574C9" w:rsidRPr="00BA0DB7" w:rsidRDefault="00B574C9" w:rsidP="00922950">
                <w:r w:rsidRPr="00BA0DB7">
                  <w:rPr>
                    <w:rStyle w:val="PlaceholderText"/>
                  </w:rPr>
                  <w:t>[Middle name]</w:t>
                </w:r>
              </w:p>
            </w:tc>
          </w:sdtContent>
        </w:sdt>
        <w:sdt>
          <w:sdtPr>
            <w:alias w:val="Last name"/>
            <w:tag w:val="authorLastName"/>
            <w:id w:val="-1088529830"/>
            <w:placeholder>
              <w:docPart w:val="E2D31C57BD544489BF1CDF34F5AE16C0"/>
            </w:placeholder>
            <w:text/>
          </w:sdtPr>
          <w:sdtEndPr/>
          <w:sdtContent>
            <w:tc>
              <w:tcPr>
                <w:tcW w:w="2642" w:type="dxa"/>
              </w:tcPr>
              <w:p w14:paraId="562632B7" w14:textId="77777777" w:rsidR="00B574C9" w:rsidRPr="00BA0DB7" w:rsidRDefault="00B33215" w:rsidP="00B33215">
                <w:r w:rsidRPr="00BA0DB7">
                  <w:t>Grimm</w:t>
                </w:r>
              </w:p>
            </w:tc>
          </w:sdtContent>
        </w:sdt>
      </w:tr>
      <w:tr w:rsidR="00B574C9" w:rsidRPr="00BA0DB7" w14:paraId="5CC18085" w14:textId="77777777" w:rsidTr="001A6A06">
        <w:trPr>
          <w:trHeight w:val="986"/>
        </w:trPr>
        <w:tc>
          <w:tcPr>
            <w:tcW w:w="491" w:type="dxa"/>
            <w:vMerge/>
            <w:shd w:val="clear" w:color="auto" w:fill="A6A6A6" w:themeFill="background1" w:themeFillShade="A6"/>
          </w:tcPr>
          <w:p w14:paraId="1BC02087" w14:textId="77777777" w:rsidR="00B574C9" w:rsidRPr="00BA0DB7" w:rsidRDefault="00B574C9" w:rsidP="00CF1542">
            <w:pPr>
              <w:jc w:val="center"/>
              <w:rPr>
                <w:b/>
                <w:color w:val="FFFFFF" w:themeColor="background1"/>
              </w:rPr>
            </w:pPr>
          </w:p>
        </w:tc>
        <w:sdt>
          <w:sdtPr>
            <w:alias w:val="Biography"/>
            <w:tag w:val="authorBiography"/>
            <w:id w:val="938807824"/>
            <w:placeholder>
              <w:docPart w:val="F897BAB2AE11481A94B293CB56377822"/>
            </w:placeholder>
            <w:showingPlcHdr/>
          </w:sdtPr>
          <w:sdtEndPr/>
          <w:sdtContent>
            <w:tc>
              <w:tcPr>
                <w:tcW w:w="8525" w:type="dxa"/>
                <w:gridSpan w:val="4"/>
              </w:tcPr>
              <w:p w14:paraId="34AC9AF5" w14:textId="77777777" w:rsidR="00B574C9" w:rsidRPr="00BA0DB7" w:rsidRDefault="00B574C9" w:rsidP="00922950">
                <w:r w:rsidRPr="00BA0DB7">
                  <w:rPr>
                    <w:rStyle w:val="PlaceholderText"/>
                  </w:rPr>
                  <w:t>[Enter your biography]</w:t>
                </w:r>
              </w:p>
            </w:tc>
          </w:sdtContent>
        </w:sdt>
      </w:tr>
      <w:tr w:rsidR="00B574C9" w:rsidRPr="00BA0DB7" w14:paraId="65F7D388" w14:textId="77777777" w:rsidTr="001A6A06">
        <w:trPr>
          <w:trHeight w:val="986"/>
        </w:trPr>
        <w:tc>
          <w:tcPr>
            <w:tcW w:w="491" w:type="dxa"/>
            <w:vMerge/>
            <w:shd w:val="clear" w:color="auto" w:fill="A6A6A6" w:themeFill="background1" w:themeFillShade="A6"/>
          </w:tcPr>
          <w:p w14:paraId="066C4E27" w14:textId="77777777" w:rsidR="00B574C9" w:rsidRPr="00BA0DB7" w:rsidRDefault="00B574C9" w:rsidP="00CF1542">
            <w:pPr>
              <w:jc w:val="center"/>
              <w:rPr>
                <w:b/>
                <w:color w:val="FFFFFF" w:themeColor="background1"/>
              </w:rPr>
            </w:pPr>
          </w:p>
        </w:tc>
        <w:sdt>
          <w:sdtPr>
            <w:alias w:val="Affiliation"/>
            <w:tag w:val="affiliation"/>
            <w:id w:val="2012937915"/>
            <w:placeholder>
              <w:docPart w:val="877E3308FB124A738CA1EA8208FC6A22"/>
            </w:placeholder>
            <w:showingPlcHdr/>
            <w:text/>
          </w:sdtPr>
          <w:sdtEndPr/>
          <w:sdtContent>
            <w:tc>
              <w:tcPr>
                <w:tcW w:w="8525" w:type="dxa"/>
                <w:gridSpan w:val="4"/>
              </w:tcPr>
              <w:p w14:paraId="03FEEDDC" w14:textId="77777777" w:rsidR="00B574C9" w:rsidRPr="00BA0DB7" w:rsidRDefault="00B574C9" w:rsidP="00B574C9">
                <w:r w:rsidRPr="00BA0DB7">
                  <w:rPr>
                    <w:rStyle w:val="PlaceholderText"/>
                  </w:rPr>
                  <w:t>[Enter the institution with which you are affiliated]</w:t>
                </w:r>
              </w:p>
            </w:tc>
          </w:sdtContent>
        </w:sdt>
      </w:tr>
    </w:tbl>
    <w:p w14:paraId="6F7AF49A" w14:textId="77777777" w:rsidR="003D3579" w:rsidRPr="00BA0DB7"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BA0DB7" w14:paraId="27BD0AA1" w14:textId="77777777" w:rsidTr="00244BB0">
        <w:tc>
          <w:tcPr>
            <w:tcW w:w="9016" w:type="dxa"/>
            <w:shd w:val="clear" w:color="auto" w:fill="A6A6A6" w:themeFill="background1" w:themeFillShade="A6"/>
            <w:tcMar>
              <w:top w:w="113" w:type="dxa"/>
              <w:bottom w:w="113" w:type="dxa"/>
            </w:tcMar>
          </w:tcPr>
          <w:p w14:paraId="5B069CDF" w14:textId="77777777" w:rsidR="00244BB0" w:rsidRPr="00BA0DB7" w:rsidRDefault="00244BB0" w:rsidP="00244BB0">
            <w:pPr>
              <w:jc w:val="center"/>
              <w:rPr>
                <w:b/>
                <w:color w:val="FFFFFF" w:themeColor="background1"/>
              </w:rPr>
            </w:pPr>
            <w:r w:rsidRPr="00BA0DB7">
              <w:rPr>
                <w:b/>
                <w:color w:val="FFFFFF" w:themeColor="background1"/>
              </w:rPr>
              <w:t>Your article</w:t>
            </w:r>
          </w:p>
        </w:tc>
      </w:tr>
      <w:tr w:rsidR="003F0D73" w:rsidRPr="00BA0DB7" w14:paraId="2A42E46D" w14:textId="77777777" w:rsidTr="003F0D73">
        <w:sdt>
          <w:sdtPr>
            <w:rPr>
              <w:b/>
            </w:rPr>
            <w:alias w:val="Article headword"/>
            <w:tag w:val="articleHeadword"/>
            <w:id w:val="-361440020"/>
            <w:placeholder>
              <w:docPart w:val="A3D35AD236C94D43A108425AEF9B51C2"/>
            </w:placeholder>
            <w:text/>
          </w:sdtPr>
          <w:sdtEndPr/>
          <w:sdtContent>
            <w:tc>
              <w:tcPr>
                <w:tcW w:w="9016" w:type="dxa"/>
                <w:tcMar>
                  <w:top w:w="113" w:type="dxa"/>
                  <w:bottom w:w="113" w:type="dxa"/>
                </w:tcMar>
              </w:tcPr>
              <w:p w14:paraId="1A4D8062" w14:textId="6E5EB229" w:rsidR="003F0D73" w:rsidRPr="00BA0DB7" w:rsidRDefault="00B33215" w:rsidP="00B33215">
                <w:pPr>
                  <w:rPr>
                    <w:b/>
                  </w:rPr>
                </w:pPr>
                <w:r w:rsidRPr="00BA0DB7">
                  <w:rPr>
                    <w:b/>
                  </w:rPr>
                  <w:t>Beckmann, Max</w:t>
                </w:r>
                <w:r w:rsidR="001706BB">
                  <w:rPr>
                    <w:b/>
                  </w:rPr>
                  <w:t xml:space="preserve"> (1884-1950)</w:t>
                </w:r>
              </w:p>
            </w:tc>
          </w:sdtContent>
        </w:sdt>
      </w:tr>
      <w:tr w:rsidR="00464699" w:rsidRPr="00BA0DB7" w14:paraId="76DE0D9B" w14:textId="77777777" w:rsidTr="007821B0">
        <w:sdt>
          <w:sdtPr>
            <w:alias w:val="Variant headwords"/>
            <w:tag w:val="variantHeadwords"/>
            <w:id w:val="173464402"/>
            <w:placeholder>
              <w:docPart w:val="C4CBB60881FF4F5FAAE3E4DED3DCC968"/>
            </w:placeholder>
            <w:showingPlcHdr/>
          </w:sdtPr>
          <w:sdtEndPr/>
          <w:sdtContent>
            <w:tc>
              <w:tcPr>
                <w:tcW w:w="9016" w:type="dxa"/>
                <w:tcMar>
                  <w:top w:w="113" w:type="dxa"/>
                  <w:bottom w:w="113" w:type="dxa"/>
                </w:tcMar>
              </w:tcPr>
              <w:p w14:paraId="6342059C" w14:textId="77777777" w:rsidR="00464699" w:rsidRPr="00BA0DB7" w:rsidRDefault="00464699" w:rsidP="00464699">
                <w:r w:rsidRPr="00BA0DB7">
                  <w:rPr>
                    <w:rStyle w:val="PlaceholderText"/>
                    <w:b/>
                  </w:rPr>
                  <w:t xml:space="preserve">[Enter any </w:t>
                </w:r>
                <w:r w:rsidRPr="00BA0DB7">
                  <w:rPr>
                    <w:rStyle w:val="PlaceholderText"/>
                    <w:b/>
                    <w:i/>
                  </w:rPr>
                  <w:t>variant forms</w:t>
                </w:r>
                <w:r w:rsidRPr="00BA0DB7">
                  <w:rPr>
                    <w:rStyle w:val="PlaceholderText"/>
                    <w:b/>
                  </w:rPr>
                  <w:t xml:space="preserve"> of your headword – OPTIONAL]</w:t>
                </w:r>
              </w:p>
            </w:tc>
          </w:sdtContent>
        </w:sdt>
      </w:tr>
      <w:tr w:rsidR="00E85A05" w:rsidRPr="00BA0DB7" w14:paraId="4E1BE2D1" w14:textId="77777777" w:rsidTr="003F0D73">
        <w:sdt>
          <w:sdtPr>
            <w:alias w:val="Abstract"/>
            <w:tag w:val="abstract"/>
            <w:id w:val="-635871867"/>
            <w:placeholder>
              <w:docPart w:val="825E46DF0A7F4AAA9EBE820B9F966F08"/>
            </w:placeholder>
          </w:sdtPr>
          <w:sdtEndPr/>
          <w:sdtContent>
            <w:tc>
              <w:tcPr>
                <w:tcW w:w="9016" w:type="dxa"/>
                <w:tcMar>
                  <w:top w:w="113" w:type="dxa"/>
                  <w:bottom w:w="113" w:type="dxa"/>
                </w:tcMar>
              </w:tcPr>
              <w:p w14:paraId="3FBCEEA4" w14:textId="77777777" w:rsidR="00E85A05" w:rsidRPr="00BA0DB7" w:rsidRDefault="00B33215" w:rsidP="00E85A05">
                <w:r w:rsidRPr="00BA0DB7">
                  <w:t>A painter, printmaker, sculptor, and writer, Max Beckmann achieved success at an early age. After studying art in Weimar and spend</w:t>
                </w:r>
                <w:bookmarkStart w:id="0" w:name="_GoBack"/>
                <w:bookmarkEnd w:id="0"/>
                <w:r w:rsidRPr="00BA0DB7">
                  <w:t xml:space="preserve">ing some months in Paris, Beckmann moved to Berlin in late 1904. Participating in an art competition there, he was awarded an opportunity to study in Florence. His prize-winning painting </w:t>
                </w:r>
                <w:r w:rsidRPr="00BA0DB7">
                  <w:rPr>
                    <w:i/>
                  </w:rPr>
                  <w:t xml:space="preserve">Young Men by the Sea </w:t>
                </w:r>
                <w:r w:rsidRPr="00BA0DB7">
                  <w:t>was bought by the Weimar Museum in 1905, an unprecedented occurrence for a twenty-year-old painter. Beckmann was admitted to the Berlin Secession in 1906 and took part in their annual exhibitions to favourable response. He worked in an academic style, painting melodramatic renditions of disasters such as the Messina earthquake in 1910, and the si</w:t>
                </w:r>
                <w:r w:rsidR="00BA0DB7" w:rsidRPr="00BA0DB7">
                  <w:t>nking of the Titanic in 1912, as well as</w:t>
                </w:r>
                <w:r w:rsidRPr="00BA0DB7">
                  <w:t xml:space="preserve"> mythological or biblical scenes. </w:t>
                </w:r>
              </w:p>
            </w:tc>
          </w:sdtContent>
        </w:sdt>
      </w:tr>
      <w:tr w:rsidR="003F0D73" w:rsidRPr="00BA0DB7" w14:paraId="6BD56970" w14:textId="77777777" w:rsidTr="003F0D73">
        <w:sdt>
          <w:sdtPr>
            <w:alias w:val="Article text"/>
            <w:tag w:val="articleText"/>
            <w:id w:val="634067588"/>
            <w:placeholder>
              <w:docPart w:val="79D1C966C47E4B7E85D23A5CEF6F9489"/>
            </w:placeholder>
          </w:sdtPr>
          <w:sdtEndPr/>
          <w:sdtContent>
            <w:tc>
              <w:tcPr>
                <w:tcW w:w="9016" w:type="dxa"/>
                <w:tcMar>
                  <w:top w:w="113" w:type="dxa"/>
                  <w:bottom w:w="113" w:type="dxa"/>
                </w:tcMar>
              </w:tcPr>
              <w:p w14:paraId="0132C312" w14:textId="575837BA" w:rsidR="00B33215" w:rsidRPr="00BA0DB7" w:rsidRDefault="00B33215" w:rsidP="00B33215">
                <w:r w:rsidRPr="00BA0DB7">
                  <w:t xml:space="preserve">A painter, printmaker, sculptor, and writer, Max Beckmann achieved success at an early age. After studying art in Weimar and spending some months in Paris, Beckmann moved to Berlin in late 1904. Participating in an art competition there, he was awarded an opportunity to study in Florence. His prize-winning painting </w:t>
                </w:r>
                <w:r w:rsidRPr="00BA0DB7">
                  <w:rPr>
                    <w:i/>
                  </w:rPr>
                  <w:t xml:space="preserve">Young Men by the Sea, </w:t>
                </w:r>
                <w:r w:rsidRPr="00BA0DB7">
                  <w:t>was bought by the Weimar Museum in 1905, an unprecedented occurrence for a twenty-year-old painter. Beckmann was admitted to the Berlin Secession in 1906 and took part in their annual exhibitions to favourable response. He worked in an academic style, painting melodramatic renditions of disasters such as the Messina earthquake in 1910, and the si</w:t>
                </w:r>
                <w:r w:rsidR="00BA0DB7" w:rsidRPr="00BA0DB7">
                  <w:t>nking of the Titanic in 1912, as well as</w:t>
                </w:r>
                <w:r w:rsidRPr="00BA0DB7">
                  <w:t xml:space="preserve"> mythological or biblical scenes. </w:t>
                </w:r>
              </w:p>
              <w:p w14:paraId="13724B1B" w14:textId="77777777" w:rsidR="00BA0DB7" w:rsidRPr="00BA0DB7" w:rsidRDefault="00BA0DB7" w:rsidP="00B33215"/>
              <w:p w14:paraId="22B7FBD1" w14:textId="77777777" w:rsidR="00B33215" w:rsidRPr="00BA0DB7" w:rsidRDefault="00B33215" w:rsidP="00B33215">
                <w:r w:rsidRPr="00BA0DB7">
                  <w:t xml:space="preserve">Until 1913, Beckmann’s work was not considered avant-garde. A controversy between him and Franz Marc in 1912 regarding the merits of contemporary art played out in the periodical </w:t>
                </w:r>
                <w:r w:rsidRPr="00BA0DB7">
                  <w:rPr>
                    <w:i/>
                  </w:rPr>
                  <w:t xml:space="preserve">Pan, </w:t>
                </w:r>
                <w:r w:rsidRPr="00BA0DB7">
                  <w:t>placing Beckmann on the side of the conservative artistic establishment.</w:t>
                </w:r>
                <w:r w:rsidR="00BA0DB7" w:rsidRPr="00BA0DB7">
                  <w:t xml:space="preserve"> </w:t>
                </w:r>
                <w:r w:rsidRPr="00BA0DB7">
                  <w:t>Beckmann never wa</w:t>
                </w:r>
                <w:r w:rsidR="00BA0DB7" w:rsidRPr="00BA0DB7">
                  <w:t xml:space="preserve">nted to be classified with the Expressionists, </w:t>
                </w:r>
                <w:r w:rsidRPr="00BA0DB7">
                  <w:t xml:space="preserve">or to be a part of any group or trend. Yet his later work, in which he developed his personal, subjective, symbolic world, must be considered with the </w:t>
                </w:r>
                <w:r w:rsidR="00BA0DB7" w:rsidRPr="00BA0DB7">
                  <w:t>E</w:t>
                </w:r>
                <w:r w:rsidRPr="00BA0DB7">
                  <w:t xml:space="preserve">xpressionist movement. </w:t>
                </w:r>
              </w:p>
              <w:p w14:paraId="074437F7" w14:textId="77777777" w:rsidR="00BA0DB7" w:rsidRPr="00BA0DB7" w:rsidRDefault="00BA0DB7" w:rsidP="00B33215"/>
              <w:p w14:paraId="5F23AEF2" w14:textId="77777777" w:rsidR="00B33215" w:rsidRPr="00BA0DB7" w:rsidRDefault="00B33215" w:rsidP="00B33215">
                <w:r w:rsidRPr="00BA0DB7">
                  <w:t>Beckmann enlisted in the medical corps during World War I. His war experiences wrought an enormous change in his imagery, ridding it of all sentimentality, melodrama and co</w:t>
                </w:r>
                <w:r w:rsidR="00BA0DB7" w:rsidRPr="00BA0DB7">
                  <w:t>nventional perspective, which he replaced with</w:t>
                </w:r>
                <w:r w:rsidRPr="00BA0DB7">
                  <w:t xml:space="preserve"> shallow space; his work became simpler, more concentrated</w:t>
                </w:r>
                <w:r w:rsidR="00BA0DB7" w:rsidRPr="00BA0DB7">
                  <w:t>,</w:t>
                </w:r>
                <w:r w:rsidRPr="00BA0DB7">
                  <w:t xml:space="preserve"> and restrained.</w:t>
                </w:r>
              </w:p>
              <w:p w14:paraId="76FB628C" w14:textId="77777777" w:rsidR="00BA0DB7" w:rsidRPr="00BA0DB7" w:rsidRDefault="00BA0DB7" w:rsidP="00B33215"/>
              <w:p w14:paraId="25009B48" w14:textId="77777777" w:rsidR="00B33215" w:rsidRPr="00BA0DB7" w:rsidRDefault="00B33215" w:rsidP="00B33215">
                <w:r w:rsidRPr="00BA0DB7">
                  <w:t xml:space="preserve">In 1915, Max Beckmann suffered a nervous breakdown as a result of his military service and was sent to a convalescent hospital in Frankfurt am Main. He developed an interest in the art of the Middle Ages, particularly </w:t>
                </w:r>
                <w:proofErr w:type="spellStart"/>
                <w:r w:rsidRPr="00BA0DB7">
                  <w:t>Grü</w:t>
                </w:r>
                <w:r w:rsidR="00BA0DB7" w:rsidRPr="00BA0DB7">
                  <w:t>newald’s</w:t>
                </w:r>
                <w:proofErr w:type="spellEnd"/>
                <w:r w:rsidR="00BA0DB7" w:rsidRPr="00BA0DB7">
                  <w:t xml:space="preserve"> </w:t>
                </w:r>
                <w:proofErr w:type="spellStart"/>
                <w:r w:rsidR="00BA0DB7" w:rsidRPr="00BA0DB7">
                  <w:t>Isenheim</w:t>
                </w:r>
                <w:proofErr w:type="spellEnd"/>
                <w:r w:rsidRPr="00BA0DB7">
                  <w:t xml:space="preserve"> Altarpiece and the work of Hieronymus Bosch.</w:t>
                </w:r>
              </w:p>
              <w:p w14:paraId="2351EDE7" w14:textId="77777777" w:rsidR="00B33215" w:rsidRPr="00BA0DB7" w:rsidRDefault="00B33215" w:rsidP="00B33215">
                <w:r w:rsidRPr="00BA0DB7">
                  <w:lastRenderedPageBreak/>
                  <w:t xml:space="preserve">He remained in Frankfurt for twenty years. In the post-war period, his style evolved to a </w:t>
                </w:r>
                <w:proofErr w:type="spellStart"/>
                <w:r w:rsidRPr="00BA0DB7">
                  <w:t>verism</w:t>
                </w:r>
                <w:proofErr w:type="spellEnd"/>
                <w:r w:rsidRPr="00BA0DB7">
                  <w:t xml:space="preserve"> that is forthright, harsh, and disillusioned.</w:t>
                </w:r>
                <w:r w:rsidR="00BA0DB7" w:rsidRPr="00BA0DB7">
                  <w:t xml:space="preserve"> </w:t>
                </w:r>
                <w:r w:rsidRPr="00BA0DB7">
                  <w:t>In the subsequent thirty years, Beckmann created his own myths</w:t>
                </w:r>
                <w:r w:rsidR="00BA0DB7" w:rsidRPr="00BA0DB7">
                  <w:t xml:space="preserve"> </w:t>
                </w:r>
                <w:r w:rsidRPr="00BA0DB7">
                  <w:t>—</w:t>
                </w:r>
                <w:r w:rsidR="00BA0DB7" w:rsidRPr="00BA0DB7">
                  <w:t xml:space="preserve"> </w:t>
                </w:r>
                <w:r w:rsidRPr="00BA0DB7">
                  <w:t>personal, complicated, and enigmatic. His convictions regarding the existential tragedy of human life affected his symbols and his use of space, and caused his imagery to increase in complexity and elaboration.</w:t>
                </w:r>
              </w:p>
              <w:p w14:paraId="19207B1B" w14:textId="77777777" w:rsidR="00BA0DB7" w:rsidRPr="00BA0DB7" w:rsidRDefault="00BA0DB7" w:rsidP="00B33215"/>
              <w:p w14:paraId="0E1F7987" w14:textId="77777777" w:rsidR="00B33215" w:rsidRPr="00BA0DB7" w:rsidRDefault="00B33215" w:rsidP="00B33215">
                <w:r w:rsidRPr="00BA0DB7">
                  <w:t>Beckmann reached the height of</w:t>
                </w:r>
                <w:r w:rsidR="00BA0DB7" w:rsidRPr="00BA0DB7">
                  <w:t xml:space="preserve"> his</w:t>
                </w:r>
                <w:r w:rsidRPr="00BA0DB7">
                  <w:t xml:space="preserve"> popularity during the years 1924</w:t>
                </w:r>
                <w:r w:rsidRPr="00BA0DB7">
                  <w:rPr>
                    <w:rFonts w:cs="Helvetica"/>
                    <w:color w:val="333333"/>
                    <w:lang w:val="en-US"/>
                  </w:rPr>
                  <w:t>–</w:t>
                </w:r>
                <w:r w:rsidRPr="00BA0DB7">
                  <w:t xml:space="preserve">1930. </w:t>
                </w:r>
                <w:proofErr w:type="gramStart"/>
                <w:r w:rsidRPr="00BA0DB7">
                  <w:t xml:space="preserve">A monograph (the second in his brief career to date) </w:t>
                </w:r>
                <w:r w:rsidR="00BA0DB7" w:rsidRPr="00BA0DB7">
                  <w:t>was published in 1924</w:t>
                </w:r>
                <w:r w:rsidR="00BA0DB7" w:rsidRPr="00BA0DB7">
                  <w:t xml:space="preserve"> </w:t>
                </w:r>
                <w:r w:rsidRPr="00BA0DB7">
                  <w:t>by the leading critics Glaser, Meier-</w:t>
                </w:r>
                <w:proofErr w:type="spellStart"/>
                <w:r w:rsidRPr="00BA0DB7">
                  <w:t>Graefe</w:t>
                </w:r>
                <w:proofErr w:type="spellEnd"/>
                <w:r w:rsidRPr="00BA0DB7">
                  <w:t xml:space="preserve">, </w:t>
                </w:r>
                <w:proofErr w:type="spellStart"/>
                <w:r w:rsidRPr="00BA0DB7">
                  <w:t>Fraenger</w:t>
                </w:r>
                <w:proofErr w:type="spellEnd"/>
                <w:r w:rsidRPr="00BA0DB7">
                  <w:t xml:space="preserve">, and </w:t>
                </w:r>
                <w:proofErr w:type="spellStart"/>
                <w:r w:rsidRPr="00BA0DB7">
                  <w:t>Hausenstein</w:t>
                </w:r>
                <w:proofErr w:type="spellEnd"/>
                <w:proofErr w:type="gramEnd"/>
                <w:r w:rsidRPr="00BA0DB7">
                  <w:t>; the dealer</w:t>
                </w:r>
                <w:r w:rsidR="00BA0DB7" w:rsidRPr="00BA0DB7">
                  <w:t>,</w:t>
                </w:r>
                <w:r w:rsidRPr="00BA0DB7">
                  <w:t xml:space="preserve"> I.B. Neumann</w:t>
                </w:r>
                <w:r w:rsidR="00BA0DB7" w:rsidRPr="00BA0DB7">
                  <w:t>,</w:t>
                </w:r>
                <w:r w:rsidRPr="00BA0DB7">
                  <w:t xml:space="preserve"> signed Beckmann to a three-year contract in July 1925, and later that year he became a master teacher at the </w:t>
                </w:r>
                <w:proofErr w:type="spellStart"/>
                <w:r w:rsidRPr="00BA0DB7">
                  <w:t>Städelschule</w:t>
                </w:r>
                <w:proofErr w:type="spellEnd"/>
                <w:r w:rsidRPr="00BA0DB7">
                  <w:t xml:space="preserve"> in Frankfurt. In 1928, the first museum retrospective of his work was organized in Mannheim, and the </w:t>
                </w:r>
                <w:proofErr w:type="spellStart"/>
                <w:r w:rsidRPr="00BA0DB7">
                  <w:t>Nationalgalerie</w:t>
                </w:r>
                <w:proofErr w:type="spellEnd"/>
                <w:r w:rsidRPr="00BA0DB7">
                  <w:t xml:space="preserve"> in Berlin purchased his </w:t>
                </w:r>
                <w:r w:rsidRPr="00BA0DB7">
                  <w:rPr>
                    <w:i/>
                  </w:rPr>
                  <w:t xml:space="preserve">Self-Portrait in Tuxedo. </w:t>
                </w:r>
                <w:r w:rsidRPr="00BA0DB7">
                  <w:t>Beckmann received fourth hono</w:t>
                </w:r>
                <w:r w:rsidR="0075534C" w:rsidRPr="00BA0DB7">
                  <w:t>u</w:t>
                </w:r>
                <w:r w:rsidRPr="00BA0DB7">
                  <w:t xml:space="preserve">rable mention at the Carnegie International in the US in 1929. Another retrospective followed in Basel and Zurich, and his first solo exhibition in Paris opened at the </w:t>
                </w:r>
                <w:proofErr w:type="spellStart"/>
                <w:r w:rsidRPr="00BA0DB7">
                  <w:t>Galerie</w:t>
                </w:r>
                <w:proofErr w:type="spellEnd"/>
                <w:r w:rsidRPr="00BA0DB7">
                  <w:t xml:space="preserve"> de la Renaissance. The critic for </w:t>
                </w:r>
                <w:r w:rsidRPr="00BA0DB7">
                  <w:rPr>
                    <w:i/>
                  </w:rPr>
                  <w:t xml:space="preserve">Le Figaro </w:t>
                </w:r>
                <w:r w:rsidRPr="00BA0DB7">
                  <w:t xml:space="preserve">called him a </w:t>
                </w:r>
                <w:r w:rsidR="00BA0DB7" w:rsidRPr="00BA0DB7">
                  <w:t>‘</w:t>
                </w:r>
                <w:r w:rsidRPr="00BA0DB7">
                  <w:t>German Picasso.</w:t>
                </w:r>
                <w:r w:rsidR="00BA0DB7" w:rsidRPr="00BA0DB7">
                  <w:t>’</w:t>
                </w:r>
              </w:p>
              <w:p w14:paraId="6885E4CA" w14:textId="77777777" w:rsidR="00BA0DB7" w:rsidRPr="00BA0DB7" w:rsidRDefault="00BA0DB7" w:rsidP="00B33215"/>
              <w:p w14:paraId="73A714C9" w14:textId="77777777" w:rsidR="003F0D73" w:rsidRPr="00BA0DB7" w:rsidRDefault="00BA0DB7" w:rsidP="00C27FAB">
                <w:r w:rsidRPr="00BA0DB7">
                  <w:t>I</w:t>
                </w:r>
                <w:r w:rsidR="00B33215" w:rsidRPr="00BA0DB7">
                  <w:t xml:space="preserve">n March 1933, under the National Socialist regime, Max Beckmann was dismissed from his teaching post at the </w:t>
                </w:r>
                <w:proofErr w:type="spellStart"/>
                <w:r w:rsidR="00B33215" w:rsidRPr="00BA0DB7">
                  <w:t>Städelschule</w:t>
                </w:r>
                <w:proofErr w:type="spellEnd"/>
                <w:r w:rsidR="00B33215" w:rsidRPr="00BA0DB7">
                  <w:t xml:space="preserve">. Also in 1933, a gallery devoted to his paintings at the </w:t>
                </w:r>
                <w:proofErr w:type="spellStart"/>
                <w:r w:rsidR="00B33215" w:rsidRPr="00BA0DB7">
                  <w:t>Kronprinzenpalais</w:t>
                </w:r>
                <w:proofErr w:type="spellEnd"/>
                <w:r w:rsidR="00B33215" w:rsidRPr="00BA0DB7">
                  <w:t xml:space="preserve"> in Berlin was closed. Paintings and prints from throughout his career were included in the Degenerate Art Exhibition organized by the Nazis in 1937, which </w:t>
                </w:r>
                <w:r w:rsidRPr="00BA0DB7">
                  <w:t>signalled</w:t>
                </w:r>
                <w:r w:rsidR="00B33215" w:rsidRPr="00BA0DB7">
                  <w:t xml:space="preserve"> the end of his career in Germany. Beckmann and his wife fled to Amsterdam, and</w:t>
                </w:r>
                <w:r w:rsidRPr="00BA0DB7">
                  <w:t xml:space="preserve"> in 1947,</w:t>
                </w:r>
                <w:r w:rsidR="00B33215" w:rsidRPr="00BA0DB7">
                  <w:t xml:space="preserve"> after the </w:t>
                </w:r>
                <w:r w:rsidRPr="00BA0DB7">
                  <w:t>difficult war years in Holland, the couple</w:t>
                </w:r>
                <w:r w:rsidR="00B33215" w:rsidRPr="00BA0DB7">
                  <w:t xml:space="preserve"> immigra</w:t>
                </w:r>
                <w:r w:rsidRPr="00BA0DB7">
                  <w:t xml:space="preserve">ted to the United States where </w:t>
                </w:r>
                <w:r w:rsidR="00B33215" w:rsidRPr="00BA0DB7">
                  <w:t xml:space="preserve">Beckmann taught at Washington University in St. Louis. In 1949, he became professor of painting and drawing at the Brooklyn Museum School of Art in New York, where he remained until his death on December 27, 1950. </w:t>
                </w:r>
              </w:p>
            </w:tc>
          </w:sdtContent>
        </w:sdt>
      </w:tr>
      <w:tr w:rsidR="003235A7" w:rsidRPr="00BA0DB7" w14:paraId="7D9F6D0E" w14:textId="77777777" w:rsidTr="003235A7">
        <w:tc>
          <w:tcPr>
            <w:tcW w:w="9016" w:type="dxa"/>
          </w:tcPr>
          <w:p w14:paraId="753AE8CB" w14:textId="77777777" w:rsidR="003235A7" w:rsidRPr="00BA0DB7" w:rsidRDefault="003235A7" w:rsidP="008A5B87">
            <w:r w:rsidRPr="00BA0DB7">
              <w:rPr>
                <w:u w:val="single"/>
              </w:rPr>
              <w:lastRenderedPageBreak/>
              <w:t>Further reading</w:t>
            </w:r>
            <w:r w:rsidRPr="00BA0DB7">
              <w:t>:</w:t>
            </w:r>
          </w:p>
          <w:sdt>
            <w:sdtPr>
              <w:alias w:val="Further reading"/>
              <w:tag w:val="furtherReading"/>
              <w:id w:val="-1516217107"/>
            </w:sdtPr>
            <w:sdtEndPr/>
            <w:sdtContent>
              <w:p w14:paraId="70019E5E" w14:textId="77777777" w:rsidR="00BA0DB7" w:rsidRPr="00BA0DB7" w:rsidRDefault="00BA0DB7" w:rsidP="00BA0DB7">
                <w:sdt>
                  <w:sdtPr>
                    <w:id w:val="660822143"/>
                    <w:citation/>
                  </w:sdtPr>
                  <w:sdtContent>
                    <w:r w:rsidRPr="00BA0DB7">
                      <w:fldChar w:fldCharType="begin"/>
                    </w:r>
                    <w:r w:rsidRPr="00BA0DB7">
                      <w:rPr>
                        <w:lang w:val="en-CA"/>
                      </w:rPr>
                      <w:instrText xml:space="preserve"> CITATION Ste91 \l 4105 </w:instrText>
                    </w:r>
                    <w:r w:rsidRPr="00BA0DB7">
                      <w:fldChar w:fldCharType="separate"/>
                    </w:r>
                    <w:r w:rsidRPr="00BA0DB7">
                      <w:rPr>
                        <w:noProof/>
                        <w:lang w:val="en-CA"/>
                      </w:rPr>
                      <w:t xml:space="preserve"> (Stephanie Barron)</w:t>
                    </w:r>
                    <w:r w:rsidRPr="00BA0DB7">
                      <w:fldChar w:fldCharType="end"/>
                    </w:r>
                  </w:sdtContent>
                </w:sdt>
              </w:p>
              <w:p w14:paraId="09256846" w14:textId="77777777" w:rsidR="00BA0DB7" w:rsidRPr="00BA0DB7" w:rsidRDefault="00BA0DB7" w:rsidP="00BA0DB7"/>
              <w:p w14:paraId="7B1DFD19" w14:textId="77777777" w:rsidR="00BA0DB7" w:rsidRPr="00BA0DB7" w:rsidRDefault="00BA0DB7" w:rsidP="00BA0DB7">
                <w:sdt>
                  <w:sdtPr>
                    <w:id w:val="-1469574516"/>
                    <w:citation/>
                  </w:sdtPr>
                  <w:sdtContent>
                    <w:r w:rsidRPr="00BA0DB7">
                      <w:fldChar w:fldCharType="begin"/>
                    </w:r>
                    <w:r w:rsidRPr="00BA0DB7">
                      <w:rPr>
                        <w:lang w:val="en-CA"/>
                      </w:rPr>
                      <w:instrText xml:space="preserve"> CITATION Pet74 \l 4105 </w:instrText>
                    </w:r>
                    <w:r w:rsidRPr="00BA0DB7">
                      <w:fldChar w:fldCharType="separate"/>
                    </w:r>
                    <w:r w:rsidRPr="00BA0DB7">
                      <w:rPr>
                        <w:noProof/>
                        <w:lang w:val="en-CA"/>
                      </w:rPr>
                      <w:t>(Selz)</w:t>
                    </w:r>
                    <w:r w:rsidRPr="00BA0DB7">
                      <w:fldChar w:fldCharType="end"/>
                    </w:r>
                  </w:sdtContent>
                </w:sdt>
              </w:p>
              <w:p w14:paraId="4883A6B6" w14:textId="77777777" w:rsidR="003235A7" w:rsidRPr="00BA0DB7" w:rsidRDefault="001706BB" w:rsidP="00FB11DE"/>
            </w:sdtContent>
          </w:sdt>
        </w:tc>
      </w:tr>
    </w:tbl>
    <w:p w14:paraId="6827A33A" w14:textId="77777777" w:rsidR="00C27FAB" w:rsidRPr="00BA0DB7" w:rsidRDefault="00C27FAB" w:rsidP="00B33145"/>
    <w:sectPr w:rsidR="00C27FAB" w:rsidRPr="00BA0DB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4D820F" w14:textId="77777777" w:rsidR="0030003A" w:rsidRDefault="0030003A" w:rsidP="007A0D55">
      <w:pPr>
        <w:spacing w:after="0" w:line="240" w:lineRule="auto"/>
      </w:pPr>
      <w:r>
        <w:separator/>
      </w:r>
    </w:p>
  </w:endnote>
  <w:endnote w:type="continuationSeparator" w:id="0">
    <w:p w14:paraId="2B115E3E" w14:textId="77777777" w:rsidR="0030003A" w:rsidRDefault="0030003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ADCCB3" w14:textId="77777777" w:rsidR="0030003A" w:rsidRDefault="0030003A" w:rsidP="007A0D55">
      <w:pPr>
        <w:spacing w:after="0" w:line="240" w:lineRule="auto"/>
      </w:pPr>
      <w:r>
        <w:separator/>
      </w:r>
    </w:p>
  </w:footnote>
  <w:footnote w:type="continuationSeparator" w:id="0">
    <w:p w14:paraId="12DD6213" w14:textId="77777777" w:rsidR="0030003A" w:rsidRDefault="0030003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3092D8"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57E5FE9"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4AF"/>
    <w:rsid w:val="00032559"/>
    <w:rsid w:val="00052040"/>
    <w:rsid w:val="000B25AE"/>
    <w:rsid w:val="000B55AB"/>
    <w:rsid w:val="000D24DC"/>
    <w:rsid w:val="00101B2E"/>
    <w:rsid w:val="00116FA0"/>
    <w:rsid w:val="0015114C"/>
    <w:rsid w:val="001706BB"/>
    <w:rsid w:val="001A21F3"/>
    <w:rsid w:val="001A2537"/>
    <w:rsid w:val="001A6A06"/>
    <w:rsid w:val="00210C03"/>
    <w:rsid w:val="002162E2"/>
    <w:rsid w:val="00225C5A"/>
    <w:rsid w:val="00230B10"/>
    <w:rsid w:val="00234353"/>
    <w:rsid w:val="00244BB0"/>
    <w:rsid w:val="002A0A0D"/>
    <w:rsid w:val="002B0B37"/>
    <w:rsid w:val="0030003A"/>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C34AF"/>
    <w:rsid w:val="006D0412"/>
    <w:rsid w:val="007411B9"/>
    <w:rsid w:val="0075534C"/>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33215"/>
    <w:rsid w:val="00B574C9"/>
    <w:rsid w:val="00BA0DB7"/>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E08C4"/>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33B2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C34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34AF"/>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C34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34A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GitHub\REM\++Templated%20Entries\++LDelaronde%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50CEA63B60D499CBF35AF2A9D5EB85D"/>
        <w:category>
          <w:name w:val="General"/>
          <w:gallery w:val="placeholder"/>
        </w:category>
        <w:types>
          <w:type w:val="bbPlcHdr"/>
        </w:types>
        <w:behaviors>
          <w:behavior w:val="content"/>
        </w:behaviors>
        <w:guid w:val="{DA6D6984-6C21-48C4-9F63-49C12736C102}"/>
      </w:docPartPr>
      <w:docPartBody>
        <w:p w:rsidR="00DD5030" w:rsidRDefault="008048BA">
          <w:pPr>
            <w:pStyle w:val="350CEA63B60D499CBF35AF2A9D5EB85D"/>
          </w:pPr>
          <w:r w:rsidRPr="00CC586D">
            <w:rPr>
              <w:rStyle w:val="PlaceholderText"/>
              <w:b/>
              <w:color w:val="FFFFFF" w:themeColor="background1"/>
            </w:rPr>
            <w:t>[Salutation]</w:t>
          </w:r>
        </w:p>
      </w:docPartBody>
    </w:docPart>
    <w:docPart>
      <w:docPartPr>
        <w:name w:val="E75EFFDE43434CC5BEEBDEDD05E493E6"/>
        <w:category>
          <w:name w:val="General"/>
          <w:gallery w:val="placeholder"/>
        </w:category>
        <w:types>
          <w:type w:val="bbPlcHdr"/>
        </w:types>
        <w:behaviors>
          <w:behavior w:val="content"/>
        </w:behaviors>
        <w:guid w:val="{4EF69D5B-6412-4ED3-BF73-E1737AF7938A}"/>
      </w:docPartPr>
      <w:docPartBody>
        <w:p w:rsidR="00DD5030" w:rsidRDefault="008048BA">
          <w:pPr>
            <w:pStyle w:val="E75EFFDE43434CC5BEEBDEDD05E493E6"/>
          </w:pPr>
          <w:r>
            <w:rPr>
              <w:rStyle w:val="PlaceholderText"/>
            </w:rPr>
            <w:t>[First name]</w:t>
          </w:r>
        </w:p>
      </w:docPartBody>
    </w:docPart>
    <w:docPart>
      <w:docPartPr>
        <w:name w:val="B778E20775684C1BA9487D4B937C211A"/>
        <w:category>
          <w:name w:val="General"/>
          <w:gallery w:val="placeholder"/>
        </w:category>
        <w:types>
          <w:type w:val="bbPlcHdr"/>
        </w:types>
        <w:behaviors>
          <w:behavior w:val="content"/>
        </w:behaviors>
        <w:guid w:val="{3FE23756-53E3-4854-A4DA-0C2C676CE882}"/>
      </w:docPartPr>
      <w:docPartBody>
        <w:p w:rsidR="00DD5030" w:rsidRDefault="008048BA">
          <w:pPr>
            <w:pStyle w:val="B778E20775684C1BA9487D4B937C211A"/>
          </w:pPr>
          <w:r>
            <w:rPr>
              <w:rStyle w:val="PlaceholderText"/>
            </w:rPr>
            <w:t>[Middle name]</w:t>
          </w:r>
        </w:p>
      </w:docPartBody>
    </w:docPart>
    <w:docPart>
      <w:docPartPr>
        <w:name w:val="E2D31C57BD544489BF1CDF34F5AE16C0"/>
        <w:category>
          <w:name w:val="General"/>
          <w:gallery w:val="placeholder"/>
        </w:category>
        <w:types>
          <w:type w:val="bbPlcHdr"/>
        </w:types>
        <w:behaviors>
          <w:behavior w:val="content"/>
        </w:behaviors>
        <w:guid w:val="{A0F0EB6E-31B3-4DD5-9942-BCE3941DF7CF}"/>
      </w:docPartPr>
      <w:docPartBody>
        <w:p w:rsidR="00DD5030" w:rsidRDefault="008048BA">
          <w:pPr>
            <w:pStyle w:val="E2D31C57BD544489BF1CDF34F5AE16C0"/>
          </w:pPr>
          <w:r>
            <w:rPr>
              <w:rStyle w:val="PlaceholderText"/>
            </w:rPr>
            <w:t>[Last name]</w:t>
          </w:r>
        </w:p>
      </w:docPartBody>
    </w:docPart>
    <w:docPart>
      <w:docPartPr>
        <w:name w:val="F897BAB2AE11481A94B293CB56377822"/>
        <w:category>
          <w:name w:val="General"/>
          <w:gallery w:val="placeholder"/>
        </w:category>
        <w:types>
          <w:type w:val="bbPlcHdr"/>
        </w:types>
        <w:behaviors>
          <w:behavior w:val="content"/>
        </w:behaviors>
        <w:guid w:val="{8C5D63C7-CD96-413A-8306-5FBD3B4E636C}"/>
      </w:docPartPr>
      <w:docPartBody>
        <w:p w:rsidR="00DD5030" w:rsidRDefault="008048BA">
          <w:pPr>
            <w:pStyle w:val="F897BAB2AE11481A94B293CB56377822"/>
          </w:pPr>
          <w:r>
            <w:rPr>
              <w:rStyle w:val="PlaceholderText"/>
            </w:rPr>
            <w:t>[Enter your biography]</w:t>
          </w:r>
        </w:p>
      </w:docPartBody>
    </w:docPart>
    <w:docPart>
      <w:docPartPr>
        <w:name w:val="877E3308FB124A738CA1EA8208FC6A22"/>
        <w:category>
          <w:name w:val="General"/>
          <w:gallery w:val="placeholder"/>
        </w:category>
        <w:types>
          <w:type w:val="bbPlcHdr"/>
        </w:types>
        <w:behaviors>
          <w:behavior w:val="content"/>
        </w:behaviors>
        <w:guid w:val="{494F0852-9DC9-4A79-8F5A-ABB3E7F79305}"/>
      </w:docPartPr>
      <w:docPartBody>
        <w:p w:rsidR="00DD5030" w:rsidRDefault="008048BA">
          <w:pPr>
            <w:pStyle w:val="877E3308FB124A738CA1EA8208FC6A22"/>
          </w:pPr>
          <w:r>
            <w:rPr>
              <w:rStyle w:val="PlaceholderText"/>
            </w:rPr>
            <w:t>[Enter the institution with which you are affiliated]</w:t>
          </w:r>
        </w:p>
      </w:docPartBody>
    </w:docPart>
    <w:docPart>
      <w:docPartPr>
        <w:name w:val="A3D35AD236C94D43A108425AEF9B51C2"/>
        <w:category>
          <w:name w:val="General"/>
          <w:gallery w:val="placeholder"/>
        </w:category>
        <w:types>
          <w:type w:val="bbPlcHdr"/>
        </w:types>
        <w:behaviors>
          <w:behavior w:val="content"/>
        </w:behaviors>
        <w:guid w:val="{A4C6F152-0F44-46ED-BF07-A4E48220B9CF}"/>
      </w:docPartPr>
      <w:docPartBody>
        <w:p w:rsidR="00DD5030" w:rsidRDefault="008048BA">
          <w:pPr>
            <w:pStyle w:val="A3D35AD236C94D43A108425AEF9B51C2"/>
          </w:pPr>
          <w:r w:rsidRPr="00EF74F7">
            <w:rPr>
              <w:b/>
              <w:color w:val="808080" w:themeColor="background1" w:themeShade="80"/>
            </w:rPr>
            <w:t>[Enter the headword for your article]</w:t>
          </w:r>
        </w:p>
      </w:docPartBody>
    </w:docPart>
    <w:docPart>
      <w:docPartPr>
        <w:name w:val="C4CBB60881FF4F5FAAE3E4DED3DCC968"/>
        <w:category>
          <w:name w:val="General"/>
          <w:gallery w:val="placeholder"/>
        </w:category>
        <w:types>
          <w:type w:val="bbPlcHdr"/>
        </w:types>
        <w:behaviors>
          <w:behavior w:val="content"/>
        </w:behaviors>
        <w:guid w:val="{9FE3122F-15F3-4E94-A05F-37744119CDE1}"/>
      </w:docPartPr>
      <w:docPartBody>
        <w:p w:rsidR="00DD5030" w:rsidRDefault="008048BA">
          <w:pPr>
            <w:pStyle w:val="C4CBB60881FF4F5FAAE3E4DED3DCC96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25E46DF0A7F4AAA9EBE820B9F966F08"/>
        <w:category>
          <w:name w:val="General"/>
          <w:gallery w:val="placeholder"/>
        </w:category>
        <w:types>
          <w:type w:val="bbPlcHdr"/>
        </w:types>
        <w:behaviors>
          <w:behavior w:val="content"/>
        </w:behaviors>
        <w:guid w:val="{814294EE-BD78-4E98-B751-09D02D9796DB}"/>
      </w:docPartPr>
      <w:docPartBody>
        <w:p w:rsidR="00DD5030" w:rsidRDefault="008048BA">
          <w:pPr>
            <w:pStyle w:val="825E46DF0A7F4AAA9EBE820B9F966F0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9D1C966C47E4B7E85D23A5CEF6F9489"/>
        <w:category>
          <w:name w:val="General"/>
          <w:gallery w:val="placeholder"/>
        </w:category>
        <w:types>
          <w:type w:val="bbPlcHdr"/>
        </w:types>
        <w:behaviors>
          <w:behavior w:val="content"/>
        </w:behaviors>
        <w:guid w:val="{0937A8F2-201A-4155-BD3D-9ED59F1C7E2E}"/>
      </w:docPartPr>
      <w:docPartBody>
        <w:p w:rsidR="00DD5030" w:rsidRDefault="008048BA">
          <w:pPr>
            <w:pStyle w:val="79D1C966C47E4B7E85D23A5CEF6F9489"/>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8BA"/>
    <w:rsid w:val="008048BA"/>
    <w:rsid w:val="00DD503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50CEA63B60D499CBF35AF2A9D5EB85D">
    <w:name w:val="350CEA63B60D499CBF35AF2A9D5EB85D"/>
  </w:style>
  <w:style w:type="paragraph" w:customStyle="1" w:styleId="E75EFFDE43434CC5BEEBDEDD05E493E6">
    <w:name w:val="E75EFFDE43434CC5BEEBDEDD05E493E6"/>
  </w:style>
  <w:style w:type="paragraph" w:customStyle="1" w:styleId="B778E20775684C1BA9487D4B937C211A">
    <w:name w:val="B778E20775684C1BA9487D4B937C211A"/>
  </w:style>
  <w:style w:type="paragraph" w:customStyle="1" w:styleId="E2D31C57BD544489BF1CDF34F5AE16C0">
    <w:name w:val="E2D31C57BD544489BF1CDF34F5AE16C0"/>
  </w:style>
  <w:style w:type="paragraph" w:customStyle="1" w:styleId="F897BAB2AE11481A94B293CB56377822">
    <w:name w:val="F897BAB2AE11481A94B293CB56377822"/>
  </w:style>
  <w:style w:type="paragraph" w:customStyle="1" w:styleId="877E3308FB124A738CA1EA8208FC6A22">
    <w:name w:val="877E3308FB124A738CA1EA8208FC6A22"/>
  </w:style>
  <w:style w:type="paragraph" w:customStyle="1" w:styleId="A3D35AD236C94D43A108425AEF9B51C2">
    <w:name w:val="A3D35AD236C94D43A108425AEF9B51C2"/>
  </w:style>
  <w:style w:type="paragraph" w:customStyle="1" w:styleId="C4CBB60881FF4F5FAAE3E4DED3DCC968">
    <w:name w:val="C4CBB60881FF4F5FAAE3E4DED3DCC968"/>
  </w:style>
  <w:style w:type="paragraph" w:customStyle="1" w:styleId="825E46DF0A7F4AAA9EBE820B9F966F08">
    <w:name w:val="825E46DF0A7F4AAA9EBE820B9F966F08"/>
  </w:style>
  <w:style w:type="paragraph" w:customStyle="1" w:styleId="79D1C966C47E4B7E85D23A5CEF6F9489">
    <w:name w:val="79D1C966C47E4B7E85D23A5CEF6F9489"/>
  </w:style>
  <w:style w:type="paragraph" w:customStyle="1" w:styleId="1BF45544D6864E2E84288093E5B9B2FA">
    <w:name w:val="1BF45544D6864E2E84288093E5B9B2F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50CEA63B60D499CBF35AF2A9D5EB85D">
    <w:name w:val="350CEA63B60D499CBF35AF2A9D5EB85D"/>
  </w:style>
  <w:style w:type="paragraph" w:customStyle="1" w:styleId="E75EFFDE43434CC5BEEBDEDD05E493E6">
    <w:name w:val="E75EFFDE43434CC5BEEBDEDD05E493E6"/>
  </w:style>
  <w:style w:type="paragraph" w:customStyle="1" w:styleId="B778E20775684C1BA9487D4B937C211A">
    <w:name w:val="B778E20775684C1BA9487D4B937C211A"/>
  </w:style>
  <w:style w:type="paragraph" w:customStyle="1" w:styleId="E2D31C57BD544489BF1CDF34F5AE16C0">
    <w:name w:val="E2D31C57BD544489BF1CDF34F5AE16C0"/>
  </w:style>
  <w:style w:type="paragraph" w:customStyle="1" w:styleId="F897BAB2AE11481A94B293CB56377822">
    <w:name w:val="F897BAB2AE11481A94B293CB56377822"/>
  </w:style>
  <w:style w:type="paragraph" w:customStyle="1" w:styleId="877E3308FB124A738CA1EA8208FC6A22">
    <w:name w:val="877E3308FB124A738CA1EA8208FC6A22"/>
  </w:style>
  <w:style w:type="paragraph" w:customStyle="1" w:styleId="A3D35AD236C94D43A108425AEF9B51C2">
    <w:name w:val="A3D35AD236C94D43A108425AEF9B51C2"/>
  </w:style>
  <w:style w:type="paragraph" w:customStyle="1" w:styleId="C4CBB60881FF4F5FAAE3E4DED3DCC968">
    <w:name w:val="C4CBB60881FF4F5FAAE3E4DED3DCC968"/>
  </w:style>
  <w:style w:type="paragraph" w:customStyle="1" w:styleId="825E46DF0A7F4AAA9EBE820B9F966F08">
    <w:name w:val="825E46DF0A7F4AAA9EBE820B9F966F08"/>
  </w:style>
  <w:style w:type="paragraph" w:customStyle="1" w:styleId="79D1C966C47E4B7E85D23A5CEF6F9489">
    <w:name w:val="79D1C966C47E4B7E85D23A5CEF6F9489"/>
  </w:style>
  <w:style w:type="paragraph" w:customStyle="1" w:styleId="1BF45544D6864E2E84288093E5B9B2FA">
    <w:name w:val="1BF45544D6864E2E84288093E5B9B2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Ste91</b:Tag>
    <b:SourceType>Art</b:SourceType>
    <b:Guid>{15B0E01B-91CE-4B26-8052-D509FD03CED1}</b:Guid>
    <b:Title>Degenerate Art: The Fate of the Avant-Garde in Nazi Germany </b:Title>
    <b:Year>1991</b:Year>
    <b:City>Los Angeles</b:City>
    <b:Author>
      <b:Artist>
        <b:NameList>
          <b:Person>
            <b:Last>Stephanie Barron</b:Last>
            <b:First>ed.</b:First>
          </b:Person>
        </b:NameList>
      </b:Artist>
    </b:Author>
    <b:Institution>Los Angeles County Museum of Art</b:Institution>
    <b:PublicationTitle>Exhibition Catalogue</b:PublicationTitle>
    <b:RefOrder>1</b:RefOrder>
  </b:Source>
  <b:Source>
    <b:Tag>Pet74</b:Tag>
    <b:SourceType>Book</b:SourceType>
    <b:Guid>{DA6F16CB-EFC5-4B68-830C-B99908743507}</b:Guid>
    <b:Title>German Expressionist Painting</b:Title>
    <b:City>Los Angeles</b:City>
    <b:Year>1974</b:Year>
    <b:Medium>Print</b:Medium>
    <b:Author>
      <b:Author>
        <b:NameList>
          <b:Person>
            <b:Last>Selz</b:Last>
            <b:First>Peter</b:First>
          </b:Person>
        </b:NameList>
      </b:Author>
    </b:Author>
    <b:Publisher>University of California Press</b:Publisher>
    <b:RefOrder>2</b:RefOrder>
  </b:Source>
</b:Sources>
</file>

<file path=customXml/itemProps1.xml><?xml version="1.0" encoding="utf-8"?>
<ds:datastoreItem xmlns:ds="http://schemas.openxmlformats.org/officeDocument/2006/customXml" ds:itemID="{D6B348C4-5F58-C349-B792-9A96CBC87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\Users\User\Documents\GitHub\REM\++Templated Entries\++LDelaronde Templated\Routledge Enyclopedia of Modernism Word Template.dotx</Template>
  <TotalTime>21</TotalTime>
  <Pages>2</Pages>
  <Words>739</Words>
  <Characters>4214</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Delaronde</dc:creator>
  <cp:lastModifiedBy>Laura Dosky</cp:lastModifiedBy>
  <cp:revision>7</cp:revision>
  <dcterms:created xsi:type="dcterms:W3CDTF">2014-03-17T19:25:00Z</dcterms:created>
  <dcterms:modified xsi:type="dcterms:W3CDTF">2014-07-31T02:13:00Z</dcterms:modified>
</cp:coreProperties>
</file>