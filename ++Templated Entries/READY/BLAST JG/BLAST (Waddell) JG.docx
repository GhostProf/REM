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BF8C5A" w14:textId="77777777" w:rsidTr="00922950">
        <w:tc>
          <w:tcPr>
            <w:tcW w:w="491" w:type="dxa"/>
            <w:vMerge w:val="restart"/>
            <w:shd w:val="clear" w:color="auto" w:fill="A6A6A6" w:themeFill="background1" w:themeFillShade="A6"/>
            <w:textDirection w:val="btLr"/>
          </w:tcPr>
          <w:p w14:paraId="77917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CB9B550AB3421A9346CFB05EC230D0"/>
            </w:placeholder>
            <w:showingPlcHdr/>
            <w:dropDownList>
              <w:listItem w:displayText="Dr." w:value="Dr."/>
              <w:listItem w:displayText="Prof." w:value="Prof."/>
            </w:dropDownList>
          </w:sdtPr>
          <w:sdtEndPr/>
          <w:sdtContent>
            <w:tc>
              <w:tcPr>
                <w:tcW w:w="1259" w:type="dxa"/>
              </w:tcPr>
              <w:p w14:paraId="220B39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DCF00E03CC432EA11F39219FF137C1"/>
            </w:placeholder>
            <w:text/>
          </w:sdtPr>
          <w:sdtEndPr/>
          <w:sdtContent>
            <w:tc>
              <w:tcPr>
                <w:tcW w:w="2073" w:type="dxa"/>
              </w:tcPr>
              <w:p w14:paraId="23BAE2A4" w14:textId="77777777" w:rsidR="00B574C9" w:rsidRDefault="00C76F48" w:rsidP="00C76F48">
                <w:r>
                  <w:t>Nathan</w:t>
                </w:r>
              </w:p>
            </w:tc>
          </w:sdtContent>
        </w:sdt>
        <w:sdt>
          <w:sdtPr>
            <w:alias w:val="Middle name"/>
            <w:tag w:val="authorMiddleName"/>
            <w:id w:val="-2076034781"/>
            <w:placeholder>
              <w:docPart w:val="ADC3EF3E737B47BA99E17087BF0C1513"/>
            </w:placeholder>
            <w:showingPlcHdr/>
            <w:text/>
          </w:sdtPr>
          <w:sdtEndPr/>
          <w:sdtContent>
            <w:tc>
              <w:tcPr>
                <w:tcW w:w="2551" w:type="dxa"/>
              </w:tcPr>
              <w:p w14:paraId="53956C5E" w14:textId="77777777" w:rsidR="00B574C9" w:rsidRDefault="00B574C9" w:rsidP="00922950">
                <w:r>
                  <w:rPr>
                    <w:rStyle w:val="PlaceholderText"/>
                  </w:rPr>
                  <w:t>[Middle name]</w:t>
                </w:r>
              </w:p>
            </w:tc>
          </w:sdtContent>
        </w:sdt>
        <w:sdt>
          <w:sdtPr>
            <w:alias w:val="Last name"/>
            <w:tag w:val="authorLastName"/>
            <w:id w:val="-1088529830"/>
            <w:placeholder>
              <w:docPart w:val="31BE9967F1654BF6A851AA6218EC4165"/>
            </w:placeholder>
            <w:text/>
          </w:sdtPr>
          <w:sdtEndPr/>
          <w:sdtContent>
            <w:tc>
              <w:tcPr>
                <w:tcW w:w="2642" w:type="dxa"/>
              </w:tcPr>
              <w:p w14:paraId="266B343B" w14:textId="77777777" w:rsidR="00B574C9" w:rsidRDefault="00C76F48" w:rsidP="00C76F48">
                <w:r>
                  <w:t>Waddell</w:t>
                </w:r>
              </w:p>
            </w:tc>
          </w:sdtContent>
        </w:sdt>
      </w:tr>
      <w:tr w:rsidR="00B574C9" w14:paraId="2BC56DB6" w14:textId="77777777" w:rsidTr="001A6A06">
        <w:trPr>
          <w:trHeight w:val="986"/>
        </w:trPr>
        <w:tc>
          <w:tcPr>
            <w:tcW w:w="491" w:type="dxa"/>
            <w:vMerge/>
            <w:shd w:val="clear" w:color="auto" w:fill="A6A6A6" w:themeFill="background1" w:themeFillShade="A6"/>
          </w:tcPr>
          <w:p w14:paraId="44785F7E" w14:textId="77777777" w:rsidR="00B574C9" w:rsidRPr="001A6A06" w:rsidRDefault="00B574C9" w:rsidP="00CF1542">
            <w:pPr>
              <w:jc w:val="center"/>
              <w:rPr>
                <w:b/>
                <w:color w:val="FFFFFF" w:themeColor="background1"/>
              </w:rPr>
            </w:pPr>
          </w:p>
        </w:tc>
        <w:sdt>
          <w:sdtPr>
            <w:alias w:val="Biography"/>
            <w:tag w:val="authorBiography"/>
            <w:id w:val="938807824"/>
            <w:placeholder>
              <w:docPart w:val="B70A9B2A876F4A728BF23FDE55D07963"/>
            </w:placeholder>
            <w:showingPlcHdr/>
          </w:sdtPr>
          <w:sdtEndPr/>
          <w:sdtContent>
            <w:tc>
              <w:tcPr>
                <w:tcW w:w="8525" w:type="dxa"/>
                <w:gridSpan w:val="4"/>
              </w:tcPr>
              <w:p w14:paraId="58F435EB" w14:textId="77777777" w:rsidR="00B574C9" w:rsidRDefault="00B574C9" w:rsidP="00922950">
                <w:r>
                  <w:rPr>
                    <w:rStyle w:val="PlaceholderText"/>
                  </w:rPr>
                  <w:t>[Enter your biography]</w:t>
                </w:r>
              </w:p>
            </w:tc>
          </w:sdtContent>
        </w:sdt>
      </w:tr>
      <w:tr w:rsidR="00B574C9" w14:paraId="5E2B0112" w14:textId="77777777" w:rsidTr="001A6A06">
        <w:trPr>
          <w:trHeight w:val="986"/>
        </w:trPr>
        <w:tc>
          <w:tcPr>
            <w:tcW w:w="491" w:type="dxa"/>
            <w:vMerge/>
            <w:shd w:val="clear" w:color="auto" w:fill="A6A6A6" w:themeFill="background1" w:themeFillShade="A6"/>
          </w:tcPr>
          <w:p w14:paraId="500EA3D3" w14:textId="77777777" w:rsidR="00B574C9" w:rsidRPr="001A6A06" w:rsidRDefault="00B574C9" w:rsidP="00CF1542">
            <w:pPr>
              <w:jc w:val="center"/>
              <w:rPr>
                <w:b/>
                <w:color w:val="FFFFFF" w:themeColor="background1"/>
              </w:rPr>
            </w:pPr>
          </w:p>
        </w:tc>
        <w:sdt>
          <w:sdtPr>
            <w:alias w:val="Affiliation"/>
            <w:tag w:val="affiliation"/>
            <w:id w:val="2012937915"/>
            <w:placeholder>
              <w:docPart w:val="10123FE046CE44F8A9FBF4B607824FA1"/>
            </w:placeholder>
            <w:text/>
          </w:sdtPr>
          <w:sdtEndPr/>
          <w:sdtContent>
            <w:tc>
              <w:tcPr>
                <w:tcW w:w="8525" w:type="dxa"/>
                <w:gridSpan w:val="4"/>
              </w:tcPr>
              <w:p w14:paraId="5CAFC525" w14:textId="77777777" w:rsidR="00B574C9" w:rsidRDefault="00C76F48" w:rsidP="00C76F48">
                <w:r>
                  <w:t>University of Birmingham</w:t>
                </w:r>
              </w:p>
            </w:tc>
          </w:sdtContent>
        </w:sdt>
      </w:tr>
    </w:tbl>
    <w:p w14:paraId="32D4E7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B16834" w14:textId="77777777" w:rsidTr="00244BB0">
        <w:tc>
          <w:tcPr>
            <w:tcW w:w="9016" w:type="dxa"/>
            <w:shd w:val="clear" w:color="auto" w:fill="A6A6A6" w:themeFill="background1" w:themeFillShade="A6"/>
            <w:tcMar>
              <w:top w:w="113" w:type="dxa"/>
              <w:bottom w:w="113" w:type="dxa"/>
            </w:tcMar>
          </w:tcPr>
          <w:p w14:paraId="2CB6A3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747843" w14:textId="77777777" w:rsidTr="003F0D73">
        <w:sdt>
          <w:sdtPr>
            <w:rPr>
              <w:b/>
            </w:rPr>
            <w:alias w:val="Article headword"/>
            <w:tag w:val="articleHeadword"/>
            <w:id w:val="-361440020"/>
            <w:placeholder>
              <w:docPart w:val="DA043C56622843CD8C33D2C81A64955A"/>
            </w:placeholder>
            <w:text/>
          </w:sdtPr>
          <w:sdtEndPr/>
          <w:sdtContent>
            <w:tc>
              <w:tcPr>
                <w:tcW w:w="9016" w:type="dxa"/>
                <w:tcMar>
                  <w:top w:w="113" w:type="dxa"/>
                  <w:bottom w:w="113" w:type="dxa"/>
                </w:tcMar>
              </w:tcPr>
              <w:p w14:paraId="31F77C9E" w14:textId="5F2D3A92" w:rsidR="003F0D73" w:rsidRPr="00FB589A" w:rsidRDefault="00C76F48" w:rsidP="00C76F48">
                <w:pPr>
                  <w:rPr>
                    <w:b/>
                  </w:rPr>
                </w:pPr>
                <w:r>
                  <w:rPr>
                    <w:b/>
                  </w:rPr>
                  <w:t>Blast</w:t>
                </w:r>
                <w:r w:rsidR="00B87C8F">
                  <w:rPr>
                    <w:b/>
                  </w:rPr>
                  <w:t xml:space="preserve"> (1914-1915)</w:t>
                </w:r>
              </w:p>
            </w:tc>
          </w:sdtContent>
        </w:sdt>
      </w:tr>
      <w:tr w:rsidR="00464699" w14:paraId="288E4848" w14:textId="77777777" w:rsidTr="007821B0">
        <w:sdt>
          <w:sdtPr>
            <w:alias w:val="Variant headwords"/>
            <w:tag w:val="variantHeadwords"/>
            <w:id w:val="173464402"/>
            <w:placeholder>
              <w:docPart w:val="A4A8898060344C7E921FB0A04C4E5A79"/>
            </w:placeholder>
            <w:showingPlcHdr/>
          </w:sdtPr>
          <w:sdtEndPr/>
          <w:sdtContent>
            <w:tc>
              <w:tcPr>
                <w:tcW w:w="9016" w:type="dxa"/>
                <w:tcMar>
                  <w:top w:w="113" w:type="dxa"/>
                  <w:bottom w:w="113" w:type="dxa"/>
                </w:tcMar>
              </w:tcPr>
              <w:p w14:paraId="55368B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3C0572" w14:textId="77777777" w:rsidTr="003F0D73">
        <w:sdt>
          <w:sdtPr>
            <w:alias w:val="Abstract"/>
            <w:tag w:val="abstract"/>
            <w:id w:val="-635871867"/>
            <w:placeholder>
              <w:docPart w:val="D26BAF8793C842969962E45F344EACA9"/>
            </w:placeholder>
          </w:sdtPr>
          <w:sdtEndPr/>
          <w:sdtContent>
            <w:tc>
              <w:tcPr>
                <w:tcW w:w="9016" w:type="dxa"/>
                <w:tcMar>
                  <w:top w:w="113" w:type="dxa"/>
                  <w:bottom w:w="113" w:type="dxa"/>
                </w:tcMar>
              </w:tcPr>
              <w:p w14:paraId="7577BA89" w14:textId="0A9A0DA9" w:rsidR="00E85A05" w:rsidRDefault="008E6CFA" w:rsidP="00E85A05">
                <w:r>
                  <w:rPr>
                    <w:i/>
                  </w:rPr>
                  <w:t>Blast</w:t>
                </w:r>
                <w:r>
                  <w:t xml:space="preserve"> was an early modernist ‘little magazine’</w:t>
                </w:r>
                <w:r w:rsidRPr="0014725D">
                  <w:t xml:space="preserve"> edited by Wyndham Lewis. </w:t>
                </w:r>
                <w:r>
                  <w:t>N</w:t>
                </w:r>
                <w:r w:rsidRPr="0014725D">
                  <w:t xml:space="preserve">ot to be confused with Alexander </w:t>
                </w:r>
                <w:proofErr w:type="spellStart"/>
                <w:r w:rsidRPr="0014725D">
                  <w:t>Berkman’s</w:t>
                </w:r>
                <w:proofErr w:type="spellEnd"/>
                <w:r w:rsidRPr="0014725D">
                  <w:t xml:space="preserve"> San Francisco-based, bi-monthly anarchist newspaper </w:t>
                </w:r>
                <w:r w:rsidRPr="0014725D">
                  <w:rPr>
                    <w:i/>
                  </w:rPr>
                  <w:t xml:space="preserve">The </w:t>
                </w:r>
                <w:r>
                  <w:rPr>
                    <w:i/>
                  </w:rPr>
                  <w:t>Blast</w:t>
                </w:r>
                <w:r>
                  <w:t xml:space="preserve"> (1916-17), </w:t>
                </w:r>
                <w:r>
                  <w:rPr>
                    <w:i/>
                  </w:rPr>
                  <w:t>Blast</w:t>
                </w:r>
                <w:r>
                  <w:t xml:space="preserve"> </w:t>
                </w:r>
                <w:r w:rsidRPr="0014725D">
                  <w:t xml:space="preserve">was the official organ of the British avant-garde movement </w:t>
                </w:r>
                <w:proofErr w:type="spellStart"/>
                <w:r w:rsidRPr="0014725D">
                  <w:t>Vorticism</w:t>
                </w:r>
                <w:proofErr w:type="spellEnd"/>
                <w:r w:rsidRPr="0014725D">
                  <w:t xml:space="preserve">. </w:t>
                </w:r>
                <w:r>
                  <w:rPr>
                    <w:i/>
                  </w:rPr>
                  <w:t>Blast</w:t>
                </w:r>
                <w:r w:rsidRPr="0014725D">
                  <w:t xml:space="preserve"> ran for two volumes, appearing in J</w:t>
                </w:r>
                <w:r>
                  <w:t>uly</w:t>
                </w:r>
                <w:r w:rsidRPr="0014725D">
                  <w:t xml:space="preserve"> 1914 and July 1915, before Lewis served in the First World War as an Artillery Officer. The magazine’s two instalments represent a key example of pre-war avant-garde periodical c</w:t>
                </w:r>
                <w:r>
                  <w:t>ulture, and have become recognis</w:t>
                </w:r>
                <w:r w:rsidRPr="0014725D">
                  <w:t xml:space="preserve">ed as embodying, through their assortment of contributors, some of the overlapping alliances and antagonisms of London’s early modernist socio-cultural scene. In defending and promoting </w:t>
                </w:r>
                <w:proofErr w:type="spellStart"/>
                <w:r w:rsidRPr="0014725D">
                  <w:t>Vorticism</w:t>
                </w:r>
                <w:proofErr w:type="spellEnd"/>
                <w:r w:rsidRPr="0014725D">
                  <w:t xml:space="preserve">, </w:t>
                </w:r>
                <w:r>
                  <w:rPr>
                    <w:i/>
                  </w:rPr>
                  <w:t>Blast</w:t>
                </w:r>
                <w:r w:rsidRPr="0014725D">
                  <w:t xml:space="preserve"> championed a complex intellectual aesthetic based on contemplative detachment and a foregrounding of inter-subjective relations (thus opposing the egoism of </w:t>
                </w:r>
                <w:r w:rsidRPr="0014725D">
                  <w:rPr>
                    <w:i/>
                  </w:rPr>
                  <w:t>The Egoist</w:t>
                </w:r>
                <w:r w:rsidRPr="0014725D">
                  <w:t xml:space="preserve">, a little magazine edited by Dora Marsden and Harriet Shaw Weaver between 1914 and 1919). Both volumes of </w:t>
                </w:r>
                <w:r>
                  <w:rPr>
                    <w:i/>
                  </w:rPr>
                  <w:t>Blast</w:t>
                </w:r>
                <w:r w:rsidRPr="0014725D">
                  <w:t xml:space="preserve"> were heavily illustrated, featuring contributions from Jessica </w:t>
                </w:r>
                <w:proofErr w:type="spellStart"/>
                <w:r w:rsidRPr="0014725D">
                  <w:t>Dismorr</w:t>
                </w:r>
                <w:proofErr w:type="spellEnd"/>
                <w:r w:rsidRPr="0014725D">
                  <w:t xml:space="preserve">, Jacob Epstein, Frederick </w:t>
                </w:r>
                <w:proofErr w:type="spellStart"/>
                <w:r w:rsidRPr="0014725D">
                  <w:t>Etchells</w:t>
                </w:r>
                <w:proofErr w:type="spellEnd"/>
                <w:r w:rsidRPr="0014725D">
                  <w:t>, Henri Gaudier-</w:t>
                </w:r>
                <w:proofErr w:type="spellStart"/>
                <w:r w:rsidRPr="0014725D">
                  <w:t>Brzeska</w:t>
                </w:r>
                <w:proofErr w:type="spellEnd"/>
                <w:r w:rsidRPr="0014725D">
                  <w:t>, Spencer Gore, Cuthbert Hamilton, Jacob Kramer, Lewis</w:t>
                </w:r>
                <w:r>
                  <w:t xml:space="preserve"> himself</w:t>
                </w:r>
                <w:r w:rsidRPr="0014725D">
                  <w:t xml:space="preserve">, C. R. W. </w:t>
                </w:r>
                <w:proofErr w:type="spellStart"/>
                <w:r w:rsidRPr="0014725D">
                  <w:t>Nevinson</w:t>
                </w:r>
                <w:proofErr w:type="spellEnd"/>
                <w:r w:rsidRPr="0014725D">
                  <w:t>, William Robe</w:t>
                </w:r>
                <w:r>
                  <w:t>rts, Helen Saunders (listed as ‘Sanders’</w:t>
                </w:r>
                <w:r w:rsidRPr="0014725D">
                  <w:t>),</w:t>
                </w:r>
                <w:r>
                  <w:t xml:space="preserve"> Dorothy </w:t>
                </w:r>
                <w:proofErr w:type="spellStart"/>
                <w:r>
                  <w:t>Shakespear</w:t>
                </w:r>
                <w:proofErr w:type="spellEnd"/>
                <w:r>
                  <w:t xml:space="preserve"> (listed as ‘Shakespeare’</w:t>
                </w:r>
                <w:r w:rsidRPr="0014725D">
                  <w:t>), and Edward Wadsworth.</w:t>
                </w:r>
              </w:p>
            </w:tc>
          </w:sdtContent>
        </w:sdt>
      </w:tr>
      <w:tr w:rsidR="003F0D73" w14:paraId="70B5957F" w14:textId="77777777" w:rsidTr="003F0D73">
        <w:sdt>
          <w:sdtPr>
            <w:alias w:val="Article text"/>
            <w:tag w:val="articleText"/>
            <w:id w:val="634067588"/>
            <w:placeholder>
              <w:docPart w:val="6A18472DD2DC4AB1B46F0B7FE70AB232"/>
            </w:placeholder>
          </w:sdtPr>
          <w:sdtEndPr/>
          <w:sdtContent>
            <w:tc>
              <w:tcPr>
                <w:tcW w:w="9016" w:type="dxa"/>
                <w:tcMar>
                  <w:top w:w="113" w:type="dxa"/>
                  <w:bottom w:w="113" w:type="dxa"/>
                </w:tcMar>
              </w:tcPr>
              <w:p w14:paraId="52A99AA3" w14:textId="77777777" w:rsidR="00B473D6" w:rsidRPr="0014725D" w:rsidRDefault="00C76F48" w:rsidP="00B473D6">
                <w:r>
                  <w:rPr>
                    <w:i/>
                  </w:rPr>
                  <w:t>Blast</w:t>
                </w:r>
                <w:r w:rsidR="00B473D6">
                  <w:t xml:space="preserve"> was an early modernist </w:t>
                </w:r>
                <w:r>
                  <w:t>‘</w:t>
                </w:r>
                <w:r w:rsidR="00B473D6">
                  <w:t>little magazine</w:t>
                </w:r>
                <w:r>
                  <w:t>’</w:t>
                </w:r>
                <w:r w:rsidR="00B473D6" w:rsidRPr="0014725D">
                  <w:t xml:space="preserve"> edited by Wyndham Lewis. </w:t>
                </w:r>
                <w:r w:rsidR="00B473D6">
                  <w:t>N</w:t>
                </w:r>
                <w:r w:rsidR="00B473D6" w:rsidRPr="0014725D">
                  <w:t xml:space="preserve">ot to be confused with Alexander </w:t>
                </w:r>
                <w:proofErr w:type="spellStart"/>
                <w:r w:rsidR="00B473D6" w:rsidRPr="0014725D">
                  <w:t>Berkman’s</w:t>
                </w:r>
                <w:proofErr w:type="spellEnd"/>
                <w:r w:rsidR="00B473D6" w:rsidRPr="0014725D">
                  <w:t xml:space="preserve"> San Francisco-based, bi-monthly anarchist newspaper </w:t>
                </w:r>
                <w:r w:rsidR="00B473D6" w:rsidRPr="0014725D">
                  <w:rPr>
                    <w:i/>
                  </w:rPr>
                  <w:t xml:space="preserve">The </w:t>
                </w:r>
                <w:r>
                  <w:rPr>
                    <w:i/>
                  </w:rPr>
                  <w:t>Blast</w:t>
                </w:r>
                <w:r w:rsidR="00B473D6">
                  <w:t xml:space="preserve"> (1916-17), </w:t>
                </w:r>
                <w:r>
                  <w:rPr>
                    <w:i/>
                  </w:rPr>
                  <w:t>Blast</w:t>
                </w:r>
                <w:r w:rsidR="00B473D6">
                  <w:t xml:space="preserve"> </w:t>
                </w:r>
                <w:r w:rsidR="00B473D6" w:rsidRPr="0014725D">
                  <w:t xml:space="preserve">was the official organ of the British avant-garde movement </w:t>
                </w:r>
                <w:proofErr w:type="spellStart"/>
                <w:r w:rsidR="00B473D6" w:rsidRPr="0014725D">
                  <w:t>Vorticism</w:t>
                </w:r>
                <w:proofErr w:type="spellEnd"/>
                <w:r w:rsidR="00B473D6" w:rsidRPr="0014725D">
                  <w:t xml:space="preserve">. </w:t>
                </w:r>
                <w:r>
                  <w:rPr>
                    <w:i/>
                  </w:rPr>
                  <w:t>Blast</w:t>
                </w:r>
                <w:r w:rsidR="00B473D6" w:rsidRPr="0014725D">
                  <w:t xml:space="preserve"> ran for two volumes, appearing in J</w:t>
                </w:r>
                <w:r w:rsidR="00B473D6">
                  <w:t>uly</w:t>
                </w:r>
                <w:r w:rsidR="00B473D6" w:rsidRPr="0014725D">
                  <w:t xml:space="preserve"> 1914 and July 1915, before Lewis served in the First World War as an Artillery Officer. The magazine’s two instalments represent a key example of pre-war avant-garde periodical c</w:t>
                </w:r>
                <w:r>
                  <w:t>ulture, and have become recognis</w:t>
                </w:r>
                <w:r w:rsidR="00B473D6" w:rsidRPr="0014725D">
                  <w:t xml:space="preserve">ed as embodying, through their assortment of contributors, some of the overlapping alliances and antagonisms of London’s early modernist socio-cultural scene. In defending and promoting </w:t>
                </w:r>
                <w:proofErr w:type="spellStart"/>
                <w:r w:rsidR="00B473D6" w:rsidRPr="0014725D">
                  <w:t>Vorticism</w:t>
                </w:r>
                <w:proofErr w:type="spellEnd"/>
                <w:r w:rsidR="00B473D6" w:rsidRPr="0014725D">
                  <w:t xml:space="preserve">, </w:t>
                </w:r>
                <w:r>
                  <w:rPr>
                    <w:i/>
                  </w:rPr>
                  <w:t>Blast</w:t>
                </w:r>
                <w:r w:rsidR="00B473D6" w:rsidRPr="0014725D">
                  <w:t xml:space="preserve"> championed a complex intellectual aesthetic based on contemplative detachment and a foregrounding of inter-subjective relations (thus opposing the egoism of </w:t>
                </w:r>
                <w:r w:rsidR="00B473D6" w:rsidRPr="0014725D">
                  <w:rPr>
                    <w:i/>
                  </w:rPr>
                  <w:t>The Egoist</w:t>
                </w:r>
                <w:r w:rsidR="00B473D6" w:rsidRPr="0014725D">
                  <w:t xml:space="preserve">, a little magazine edited by Dora Marsden and Harriet Shaw Weaver between 1914 and 1919). Both volumes of </w:t>
                </w:r>
                <w:r>
                  <w:rPr>
                    <w:i/>
                  </w:rPr>
                  <w:t>Blast</w:t>
                </w:r>
                <w:r w:rsidR="00B473D6" w:rsidRPr="0014725D">
                  <w:t xml:space="preserve"> were heavily illustrated, featuring contributions from Jessica </w:t>
                </w:r>
                <w:proofErr w:type="spellStart"/>
                <w:r w:rsidR="00B473D6" w:rsidRPr="0014725D">
                  <w:t>Dismorr</w:t>
                </w:r>
                <w:proofErr w:type="spellEnd"/>
                <w:r w:rsidR="00B473D6" w:rsidRPr="0014725D">
                  <w:t xml:space="preserve">, Jacob Epstein, Frederick </w:t>
                </w:r>
                <w:proofErr w:type="spellStart"/>
                <w:r w:rsidR="00B473D6" w:rsidRPr="0014725D">
                  <w:t>Etchells</w:t>
                </w:r>
                <w:proofErr w:type="spellEnd"/>
                <w:r w:rsidR="00B473D6" w:rsidRPr="0014725D">
                  <w:t>, Henri Gaudier-</w:t>
                </w:r>
                <w:proofErr w:type="spellStart"/>
                <w:r w:rsidR="00B473D6" w:rsidRPr="0014725D">
                  <w:t>Brzeska</w:t>
                </w:r>
                <w:proofErr w:type="spellEnd"/>
                <w:r w:rsidR="00B473D6" w:rsidRPr="0014725D">
                  <w:t>, Spencer Gore, Cuthbert Hamilton, Jacob Kramer, Lewis</w:t>
                </w:r>
                <w:r w:rsidR="00B473D6">
                  <w:t xml:space="preserve"> himself</w:t>
                </w:r>
                <w:r w:rsidR="00B473D6" w:rsidRPr="0014725D">
                  <w:t xml:space="preserve">, C. R. W. </w:t>
                </w:r>
                <w:proofErr w:type="spellStart"/>
                <w:r w:rsidR="00B473D6" w:rsidRPr="0014725D">
                  <w:t>Nevinson</w:t>
                </w:r>
                <w:proofErr w:type="spellEnd"/>
                <w:r w:rsidR="00B473D6" w:rsidRPr="0014725D">
                  <w:t>, William Robe</w:t>
                </w:r>
                <w:r w:rsidR="00B473D6">
                  <w:t xml:space="preserve">rts, Helen Saunders (listed as </w:t>
                </w:r>
                <w:r>
                  <w:t>‘</w:t>
                </w:r>
                <w:r w:rsidR="00B473D6">
                  <w:t>Sanders</w:t>
                </w:r>
                <w:r>
                  <w:t>’</w:t>
                </w:r>
                <w:r w:rsidR="00B473D6" w:rsidRPr="0014725D">
                  <w:t>),</w:t>
                </w:r>
                <w:r w:rsidR="00B473D6">
                  <w:t xml:space="preserve"> Dorothy </w:t>
                </w:r>
                <w:proofErr w:type="spellStart"/>
                <w:r w:rsidR="00B473D6">
                  <w:t>Shakespear</w:t>
                </w:r>
                <w:proofErr w:type="spellEnd"/>
                <w:r w:rsidR="00B473D6">
                  <w:t xml:space="preserve"> (listed as </w:t>
                </w:r>
                <w:r>
                  <w:t>‘</w:t>
                </w:r>
                <w:r w:rsidR="00B473D6">
                  <w:t>Shakespeare</w:t>
                </w:r>
                <w:r>
                  <w:t>’</w:t>
                </w:r>
                <w:r w:rsidR="00B473D6" w:rsidRPr="0014725D">
                  <w:t>), and Edward Wadsworth.</w:t>
                </w:r>
              </w:p>
              <w:p w14:paraId="4F9E5035" w14:textId="77777777" w:rsidR="00B473D6" w:rsidRPr="0014725D" w:rsidRDefault="00B473D6" w:rsidP="00B473D6"/>
              <w:p w14:paraId="0777D7CD" w14:textId="77777777" w:rsidR="00B473D6" w:rsidRPr="00B473D6" w:rsidRDefault="00B473D6" w:rsidP="00B473D6">
                <w:r w:rsidRPr="0014725D">
                  <w:t>The first volume, whose audacious pink cover has</w:t>
                </w:r>
                <w:r>
                  <w:t xml:space="preserve"> </w:t>
                </w:r>
                <w:r w:rsidR="00C76F48">
                  <w:t>‘BLAST’</w:t>
                </w:r>
                <w:r w:rsidRPr="0014725D">
                  <w:t xml:space="preserve"> written across it in diagonal capitals, contains several written contributions by Lewis, including the Expressionist drama </w:t>
                </w:r>
                <w:r w:rsidRPr="0014725D">
                  <w:rPr>
                    <w:i/>
                  </w:rPr>
                  <w:t>Enemy of the Stars</w:t>
                </w:r>
                <w:r w:rsidRPr="0014725D">
                  <w:t xml:space="preserve"> (1914) and an obituary of Frederick Spencer Gore; poems by Ezra Pound; Ford </w:t>
                </w:r>
                <w:proofErr w:type="spellStart"/>
                <w:r w:rsidRPr="0014725D">
                  <w:t>Madox</w:t>
                </w:r>
                <w:proofErr w:type="spellEnd"/>
                <w:r w:rsidRPr="0014725D">
                  <w:t xml:space="preserve"> Ford</w:t>
                </w:r>
                <w:r>
                  <w:t xml:space="preserve">’s </w:t>
                </w:r>
                <w:r w:rsidR="00C76F48">
                  <w:lastRenderedPageBreak/>
                  <w:t>‘</w:t>
                </w:r>
                <w:r>
                  <w:t>The Saddest Story</w:t>
                </w:r>
                <w:r w:rsidR="00C76F48">
                  <w:t>,’</w:t>
                </w:r>
                <w:r w:rsidRPr="0014725D">
                  <w:t xml:space="preserve"> which represents the opening of </w:t>
                </w:r>
                <w:r w:rsidRPr="0014725D">
                  <w:rPr>
                    <w:i/>
                  </w:rPr>
                  <w:t>The Good Soldier</w:t>
                </w:r>
                <w:r w:rsidRPr="0014725D">
                  <w:t xml:space="preserve"> (1915); Rebecca West’s short story ‘Indissoluble Matrimony’ (1914); Edward Wadsworth’s review of </w:t>
                </w:r>
                <w:proofErr w:type="spellStart"/>
                <w:r w:rsidRPr="0014725D">
                  <w:t>Wassily</w:t>
                </w:r>
                <w:proofErr w:type="spellEnd"/>
                <w:r w:rsidRPr="0014725D">
                  <w:t xml:space="preserve"> Kandinsky’s </w:t>
                </w:r>
                <w:r w:rsidRPr="0014725D">
                  <w:rPr>
                    <w:i/>
                    <w:iCs/>
                  </w:rPr>
                  <w:t>On the Spiritual in Art</w:t>
                </w:r>
                <w:r w:rsidRPr="0014725D">
                  <w:rPr>
                    <w:iCs/>
                  </w:rPr>
                  <w:t xml:space="preserve"> (1914); </w:t>
                </w:r>
                <w:r w:rsidRPr="0014725D">
                  <w:t xml:space="preserve">and statements of </w:t>
                </w:r>
                <w:proofErr w:type="spellStart"/>
                <w:r w:rsidRPr="0014725D">
                  <w:t>Vorticist</w:t>
                </w:r>
                <w:proofErr w:type="spellEnd"/>
                <w:r w:rsidRPr="0014725D">
                  <w:t xml:space="preserve"> principles by Lewis, Pound, and Henri Gaudier-</w:t>
                </w:r>
                <w:proofErr w:type="spellStart"/>
                <w:r w:rsidRPr="0014725D">
                  <w:t>Brzeska</w:t>
                </w:r>
                <w:proofErr w:type="spellEnd"/>
                <w:r w:rsidRPr="0014725D">
                  <w:t>. The first</w:t>
                </w:r>
                <w:r>
                  <w:t xml:space="preserve"> volume also contains a notice </w:t>
                </w:r>
                <w:r w:rsidR="00C76F48">
                  <w:t>‘</w:t>
                </w:r>
                <w:r>
                  <w:t>To Suffragettes</w:t>
                </w:r>
                <w:r w:rsidR="00C76F48">
                  <w:t>’</w:t>
                </w:r>
                <w:r w:rsidRPr="0014725D">
                  <w:t xml:space="preserve"> and the famous </w:t>
                </w:r>
                <w:r w:rsidR="00C76F48">
                  <w:t>‘Blast’</w:t>
                </w:r>
                <w:r>
                  <w:t xml:space="preserve"> and </w:t>
                </w:r>
                <w:r w:rsidR="00C76F48">
                  <w:t>‘</w:t>
                </w:r>
                <w:r>
                  <w:t>Bless</w:t>
                </w:r>
                <w:r w:rsidR="00C76F48">
                  <w:t>’</w:t>
                </w:r>
                <w:r w:rsidRPr="0014725D">
                  <w:t xml:space="preserve"> lists, inspired in part by Guillaume Apollinaire’s </w:t>
                </w:r>
                <w:proofErr w:type="spellStart"/>
                <w:r w:rsidRPr="0014725D">
                  <w:rPr>
                    <w:i/>
                  </w:rPr>
                  <w:t>L’Antitradition</w:t>
                </w:r>
                <w:proofErr w:type="spellEnd"/>
                <w:r w:rsidRPr="0014725D">
                  <w:rPr>
                    <w:i/>
                  </w:rPr>
                  <w:t xml:space="preserve"> </w:t>
                </w:r>
                <w:proofErr w:type="spellStart"/>
                <w:r w:rsidRPr="0014725D">
                  <w:rPr>
                    <w:i/>
                  </w:rPr>
                  <w:t>futuriste</w:t>
                </w:r>
                <w:proofErr w:type="spellEnd"/>
                <w:r w:rsidRPr="0014725D">
                  <w:t xml:space="preserve"> (1913), which teasingly present those individuals and tendencies the </w:t>
                </w:r>
                <w:proofErr w:type="spellStart"/>
                <w:r w:rsidRPr="0014725D">
                  <w:t>Vorticists</w:t>
                </w:r>
                <w:proofErr w:type="spellEnd"/>
                <w:r w:rsidRPr="0014725D">
                  <w:t xml:space="preserve"> (here mainly Lewis and Pound) </w:t>
                </w:r>
                <w:r w:rsidRPr="00B473D6">
                  <w:t xml:space="preserve">deplored and admired. At the beginning of the volume is the preliminary </w:t>
                </w:r>
                <w:r w:rsidR="00C76F48">
                  <w:t>‘</w:t>
                </w:r>
                <w:r w:rsidRPr="00B473D6">
                  <w:t>Long Live the Vortex</w:t>
                </w:r>
                <w:proofErr w:type="gramStart"/>
                <w:r w:rsidRPr="00B473D6">
                  <w:t>!</w:t>
                </w:r>
                <w:r w:rsidR="00C76F48">
                  <w:t>,</w:t>
                </w:r>
                <w:proofErr w:type="gramEnd"/>
                <w:r w:rsidR="00C76F48">
                  <w:t>’</w:t>
                </w:r>
                <w:r w:rsidRPr="00B473D6">
                  <w:t xml:space="preserve"> which outlines </w:t>
                </w:r>
                <w:proofErr w:type="spellStart"/>
                <w:r w:rsidRPr="00B473D6">
                  <w:t>Vorticism’s</w:t>
                </w:r>
                <w:proofErr w:type="spellEnd"/>
                <w:r w:rsidRPr="00B473D6">
                  <w:t xml:space="preserve"> aims and objectives, and two </w:t>
                </w:r>
                <w:proofErr w:type="spellStart"/>
                <w:r w:rsidRPr="00B473D6">
                  <w:t>Vorticist</w:t>
                </w:r>
                <w:proofErr w:type="spellEnd"/>
                <w:r w:rsidRPr="00B473D6">
                  <w:t xml:space="preserve"> Manifestos, which explore, through innovatively spaced typography and occasionally esoteric language, the movement’s nuances and its opposition to Italian Futurism. The volume concludes with advertisements for the little magazines </w:t>
                </w:r>
                <w:r w:rsidRPr="00B473D6">
                  <w:rPr>
                    <w:i/>
                  </w:rPr>
                  <w:t xml:space="preserve">Poetry </w:t>
                </w:r>
                <w:r w:rsidRPr="00B473D6">
                  <w:t xml:space="preserve">and </w:t>
                </w:r>
                <w:r w:rsidRPr="00B473D6">
                  <w:rPr>
                    <w:i/>
                  </w:rPr>
                  <w:t>The Egoist</w:t>
                </w:r>
                <w:r w:rsidRPr="00B473D6">
                  <w:t xml:space="preserve">, as well as for publications by John Lane and for </w:t>
                </w:r>
                <w:r w:rsidRPr="00B473D6">
                  <w:rPr>
                    <w:i/>
                  </w:rPr>
                  <w:t>The Yellow Book</w:t>
                </w:r>
                <w:r w:rsidRPr="00B473D6">
                  <w:t>.</w:t>
                </w:r>
              </w:p>
              <w:p w14:paraId="1B9E7F15" w14:textId="77777777" w:rsidR="00B473D6" w:rsidRDefault="00B473D6" w:rsidP="00B473D6"/>
              <w:p w14:paraId="2A7E1788" w14:textId="77777777" w:rsidR="00C76F48" w:rsidRDefault="00B473D6" w:rsidP="00C76F48">
                <w:pPr>
                  <w:keepNext/>
                </w:pPr>
                <w:r>
                  <w:t xml:space="preserve">File: </w:t>
                </w:r>
                <w:r w:rsidR="00C76F48">
                  <w:t>Blast</w:t>
                </w:r>
                <w:r>
                  <w:t>1.jpg</w:t>
                </w:r>
              </w:p>
              <w:p w14:paraId="42597A26" w14:textId="2B98F6E1" w:rsidR="00B473D6" w:rsidRPr="008E6CFA" w:rsidRDefault="00C76F48" w:rsidP="00C76F48">
                <w:pPr>
                  <w:pStyle w:val="Caption"/>
                </w:pPr>
                <w:r>
                  <w:t xml:space="preserve">Figure </w:t>
                </w:r>
                <w:fldSimple w:instr=" SEQ Figure \* ARABIC ">
                  <w:r>
                    <w:rPr>
                      <w:noProof/>
                    </w:rPr>
                    <w:t>1</w:t>
                  </w:r>
                </w:fldSimple>
                <w:r>
                  <w:t xml:space="preserve"> Facsimile of the cover of </w:t>
                </w:r>
                <w:r w:rsidR="008E6CFA">
                  <w:t>the first volume</w:t>
                </w:r>
                <w:bookmarkStart w:id="0" w:name="_GoBack"/>
                <w:bookmarkEnd w:id="0"/>
                <w:r w:rsidR="008E6CFA">
                  <w:t xml:space="preserve"> of </w:t>
                </w:r>
                <w:r>
                  <w:rPr>
                    <w:i/>
                  </w:rPr>
                  <w:t>Blast</w:t>
                </w:r>
                <w:r w:rsidR="008E6CFA">
                  <w:t>.</w:t>
                </w:r>
              </w:p>
              <w:p w14:paraId="7DAFD10D" w14:textId="77777777" w:rsidR="00B473D6" w:rsidRPr="00B473D6" w:rsidRDefault="00B473D6" w:rsidP="00B473D6">
                <w:r w:rsidRPr="00B473D6">
                  <w:t xml:space="preserve">The second volume of </w:t>
                </w:r>
                <w:r w:rsidR="00C76F48">
                  <w:rPr>
                    <w:i/>
                  </w:rPr>
                  <w:t>Blast</w:t>
                </w:r>
                <w:r w:rsidRPr="00B473D6">
                  <w:rPr>
                    <w:i/>
                  </w:rPr>
                  <w:t xml:space="preserve"> </w:t>
                </w:r>
                <w:r w:rsidR="00C76F48">
                  <w:t>is rather different than</w:t>
                </w:r>
                <w:r w:rsidRPr="00B473D6">
                  <w:t xml:space="preserve"> the first. Whereas the first volume can legitimately be considered a modernist artefact in its own right, its radical posturing and pluralistic nature cont</w:t>
                </w:r>
                <w:r w:rsidR="00C76F48">
                  <w:t>ributing to an idiosyncratic</w:t>
                </w:r>
                <w:r w:rsidRPr="00B473D6">
                  <w:t xml:space="preserve"> British avant-gardism, the second volume (the so-called </w:t>
                </w:r>
                <w:r w:rsidR="00C76F48">
                  <w:t>‘</w:t>
                </w:r>
                <w:r w:rsidRPr="00B473D6">
                  <w:t>War Number</w:t>
                </w:r>
                <w:r w:rsidR="00C76F48">
                  <w:t>’</w:t>
                </w:r>
                <w:r w:rsidRPr="00B473D6">
                  <w:t xml:space="preserve">) is less animated and more discursive. This shift in tone was largely a product of the First World War, which had altered public attitudes to avant-garde activity and, more importantly for </w:t>
                </w:r>
                <w:r w:rsidR="00C76F48">
                  <w:rPr>
                    <w:i/>
                  </w:rPr>
                  <w:t>Blast</w:t>
                </w:r>
                <w:r w:rsidRPr="00B473D6">
                  <w:t>, brought about the death of Gaudier-</w:t>
                </w:r>
                <w:proofErr w:type="spellStart"/>
                <w:r w:rsidRPr="00B473D6">
                  <w:t>Brzeska</w:t>
                </w:r>
                <w:proofErr w:type="spellEnd"/>
                <w:r w:rsidRPr="00B473D6">
                  <w:t>. The front cover of the second volume, this time a whitish-cream colour (which is sometimes printed as dark brown for certain copies of the 1981 Black Sparrow Press facsimile copy), features a black-and-white illus</w:t>
                </w:r>
                <w:r w:rsidR="00C76F48">
                  <w:t>tration of a war scene by Lewis</w:t>
                </w:r>
                <w:r w:rsidRPr="00B473D6">
                  <w:t xml:space="preserve"> titled </w:t>
                </w:r>
                <w:r w:rsidR="00C76F48">
                  <w:t>‘</w:t>
                </w:r>
                <w:r w:rsidRPr="00B473D6">
                  <w:t>Before Antwerp</w:t>
                </w:r>
                <w:r w:rsidR="00C76F48">
                  <w:t>.’</w:t>
                </w:r>
                <w:r w:rsidRPr="00B473D6">
                  <w:t xml:space="preserve"> The volume contains numerous contributions by Lewis, including several essays on the War and on contemporary art, and the first part of his story </w:t>
                </w:r>
                <w:r w:rsidR="00C76F48">
                  <w:t>‘</w:t>
                </w:r>
                <w:r w:rsidRPr="00B473D6">
                  <w:t>The Crowd-Master</w:t>
                </w:r>
                <w:r w:rsidR="00C76F48">
                  <w:t>;’</w:t>
                </w:r>
                <w:r w:rsidRPr="00B473D6">
                  <w:t xml:space="preserve"> poems by T. S. Eliot, Ford, Jessica </w:t>
                </w:r>
                <w:proofErr w:type="spellStart"/>
                <w:r w:rsidRPr="00B473D6">
                  <w:t>Dismorr</w:t>
                </w:r>
                <w:proofErr w:type="spellEnd"/>
                <w:r w:rsidRPr="00B473D6">
                  <w:t xml:space="preserve">, Pound, and Helen Saunders; another item on </w:t>
                </w:r>
                <w:proofErr w:type="spellStart"/>
                <w:r w:rsidRPr="00B473D6">
                  <w:t>Vorticism</w:t>
                </w:r>
                <w:proofErr w:type="spellEnd"/>
                <w:r w:rsidRPr="00B473D6">
                  <w:t xml:space="preserve"> by Gaudier-</w:t>
                </w:r>
                <w:proofErr w:type="spellStart"/>
                <w:r w:rsidRPr="00B473D6">
                  <w:t>Brzeska</w:t>
                </w:r>
                <w:proofErr w:type="spellEnd"/>
                <w:r w:rsidRPr="00B473D6">
                  <w:t xml:space="preserve">, as well as a short obituary notice concerning him; and more </w:t>
                </w:r>
                <w:r w:rsidR="00C76F48">
                  <w:t>‘Blast</w:t>
                </w:r>
                <w:r w:rsidRPr="00B473D6">
                  <w:t xml:space="preserve">s’ and </w:t>
                </w:r>
                <w:r w:rsidR="00C76F48">
                  <w:t>‘</w:t>
                </w:r>
                <w:r w:rsidRPr="00B473D6">
                  <w:t>Blesses</w:t>
                </w:r>
                <w:r w:rsidR="00C76F48">
                  <w:t>.’</w:t>
                </w:r>
                <w:r w:rsidRPr="00B473D6">
                  <w:t xml:space="preserve"> Again, the volume concludes with advertisements (for books by Pound, publications by John Lane, and for the magazine’s 1914 volume). Whereas the first volume of </w:t>
                </w:r>
                <w:r w:rsidR="00C76F48">
                  <w:rPr>
                    <w:i/>
                  </w:rPr>
                  <w:t>Blast</w:t>
                </w:r>
                <w:r w:rsidRPr="00B473D6">
                  <w:t xml:space="preserve"> mainly targets Italian Futurist art in presenting </w:t>
                </w:r>
                <w:proofErr w:type="spellStart"/>
                <w:r w:rsidRPr="00B473D6">
                  <w:t>Vorticist</w:t>
                </w:r>
                <w:proofErr w:type="spellEnd"/>
                <w:r w:rsidRPr="00B473D6">
                  <w:t xml:space="preserve"> doctrine, the second volume features an expanded scope, incorporating </w:t>
                </w:r>
                <w:r w:rsidR="00C76F48">
                  <w:t>‘</w:t>
                </w:r>
                <w:r w:rsidRPr="00B473D6">
                  <w:t>A Review of Contemporary Art</w:t>
                </w:r>
                <w:r w:rsidR="00C76F48">
                  <w:t>’</w:t>
                </w:r>
                <w:r w:rsidRPr="00B473D6">
                  <w:t xml:space="preserve"> in which Lewis discusses at length the differences between </w:t>
                </w:r>
                <w:proofErr w:type="spellStart"/>
                <w:r w:rsidRPr="00B473D6">
                  <w:t>Vorticism</w:t>
                </w:r>
                <w:proofErr w:type="spellEnd"/>
                <w:r w:rsidRPr="00B473D6">
                  <w:t xml:space="preserve"> and Cubism, Expressionism, Futurism, and Impressionism.</w:t>
                </w:r>
              </w:p>
              <w:p w14:paraId="5CF3EA57" w14:textId="77777777" w:rsidR="00B473D6" w:rsidRPr="00B473D6" w:rsidRDefault="00B473D6" w:rsidP="00B473D6"/>
              <w:p w14:paraId="1471E6F2" w14:textId="77777777" w:rsidR="003F0D73" w:rsidRDefault="00B473D6" w:rsidP="00B473D6">
                <w:r w:rsidRPr="00B473D6">
                  <w:t xml:space="preserve">Art- and literary-historical accounts of </w:t>
                </w:r>
                <w:r w:rsidR="00C76F48">
                  <w:rPr>
                    <w:i/>
                  </w:rPr>
                  <w:t>Blast</w:t>
                </w:r>
                <w:r w:rsidR="00C76F48">
                  <w:t xml:space="preserve"> have tended to prioritis</w:t>
                </w:r>
                <w:r w:rsidRPr="00B473D6">
                  <w:t>e the first instalment, although the second contains many useful insights into the ways in which early modernist writers and avant-gardists responded to the First World War as it was unfolding. Both instalments incorporate some of the earlies</w:t>
                </w:r>
                <w:r w:rsidR="00C76F48">
                  <w:t>t statements of ideas that Lewis</w:t>
                </w:r>
                <w:r w:rsidRPr="00B473D6">
                  <w:t xml:space="preserve"> would go on to articulate more fully in subsequent years, in particular in </w:t>
                </w:r>
                <w:r w:rsidRPr="00B473D6">
                  <w:rPr>
                    <w:i/>
                  </w:rPr>
                  <w:t>The Caliph’s Design: Architects! Where Is Your Vortex?</w:t>
                </w:r>
                <w:r w:rsidRPr="00B473D6">
                  <w:t xml:space="preserve"> (1919), which amounts to a key companion text to, and extension of, the writings of Lewis’s pre-war period. </w:t>
                </w:r>
                <w:proofErr w:type="spellStart"/>
                <w:r w:rsidRPr="00B473D6">
                  <w:t>Vorticism</w:t>
                </w:r>
                <w:proofErr w:type="spellEnd"/>
                <w:r w:rsidRPr="00B473D6">
                  <w:t xml:space="preserve"> as a whole was a movement formed by several figures, and </w:t>
                </w:r>
                <w:r w:rsidR="00C76F48">
                  <w:rPr>
                    <w:i/>
                  </w:rPr>
                  <w:t>Blast</w:t>
                </w:r>
                <w:r w:rsidRPr="00B473D6">
                  <w:t xml:space="preserve"> reflects this diversity. However, its most innovative offerings are (by general critical consent) almost certainly Lewis’s. </w:t>
                </w:r>
                <w:r w:rsidRPr="00B473D6">
                  <w:rPr>
                    <w:i/>
                  </w:rPr>
                  <w:t xml:space="preserve">Enemy of the Stars </w:t>
                </w:r>
                <w:r w:rsidRPr="00B473D6">
                  <w:t xml:space="preserve">in particular represents one of the most challenging texts of early modernist literature, and the first volume’s Manifestos, which were more or less solely authored by Lewis, embody some of the most stimulating artistic re-workings of political discourse in the modernist canon. The influence of </w:t>
                </w:r>
                <w:r w:rsidR="00C76F48">
                  <w:rPr>
                    <w:i/>
                  </w:rPr>
                  <w:t>Blast</w:t>
                </w:r>
                <w:r w:rsidRPr="00B473D6">
                  <w:t xml:space="preserve"> on later writers is traceable in Marshall McLuhan’s </w:t>
                </w:r>
                <w:proofErr w:type="spellStart"/>
                <w:r w:rsidRPr="00B473D6">
                  <w:rPr>
                    <w:i/>
                  </w:rPr>
                  <w:t>Counter</w:t>
                </w:r>
                <w:r w:rsidR="00C76F48">
                  <w:rPr>
                    <w:i/>
                  </w:rPr>
                  <w:t>Blast</w:t>
                </w:r>
                <w:proofErr w:type="spellEnd"/>
                <w:r w:rsidRPr="00B473D6">
                  <w:t xml:space="preserve"> (1954), which reproduces and extends the </w:t>
                </w:r>
                <w:proofErr w:type="spellStart"/>
                <w:r w:rsidRPr="00B473D6">
                  <w:t>Vorticist</w:t>
                </w:r>
                <w:proofErr w:type="spellEnd"/>
                <w:r w:rsidRPr="00B473D6">
                  <w:t xml:space="preserve"> journal’s typographical experiments in response to the age of electronic information, and Mick Sheridan’s </w:t>
                </w:r>
                <w:r w:rsidRPr="00B473D6">
                  <w:rPr>
                    <w:i/>
                  </w:rPr>
                  <w:t>BAST</w:t>
                </w:r>
                <w:r w:rsidRPr="00B473D6">
                  <w:t xml:space="preserve"> (2011), which comically adapts the rhetoric and typography of </w:t>
                </w:r>
                <w:r w:rsidR="00C76F48">
                  <w:rPr>
                    <w:i/>
                  </w:rPr>
                  <w:t>Blast</w:t>
                </w:r>
                <w:r w:rsidRPr="00B473D6">
                  <w:t xml:space="preserve"> to a twenty-first-century, and specifically Welsh, context.</w:t>
                </w:r>
              </w:p>
            </w:tc>
          </w:sdtContent>
        </w:sdt>
      </w:tr>
      <w:tr w:rsidR="003235A7" w14:paraId="4B2E24B9" w14:textId="77777777" w:rsidTr="003235A7">
        <w:tc>
          <w:tcPr>
            <w:tcW w:w="9016" w:type="dxa"/>
          </w:tcPr>
          <w:p w14:paraId="013523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A27CCA8DB44C53962DD77776F5AA88"/>
              </w:placeholder>
            </w:sdtPr>
            <w:sdtEndPr/>
            <w:sdtContent>
              <w:p w14:paraId="6E940AF4" w14:textId="77777777" w:rsidR="00B473D6" w:rsidRDefault="00B87C8F" w:rsidP="00B473D6">
                <w:sdt>
                  <w:sdtPr>
                    <w:id w:val="-622767545"/>
                    <w:citation/>
                  </w:sdtPr>
                  <w:sdtEndPr/>
                  <w:sdtContent>
                    <w:r w:rsidR="00B473D6">
                      <w:fldChar w:fldCharType="begin"/>
                    </w:r>
                    <w:r w:rsidR="00B473D6">
                      <w:rPr>
                        <w:lang w:val="en-US"/>
                      </w:rPr>
                      <w:instrText xml:space="preserve"> CITATION Edw00 \l 1033 </w:instrText>
                    </w:r>
                    <w:r w:rsidR="00B473D6">
                      <w:fldChar w:fldCharType="separate"/>
                    </w:r>
                    <w:r w:rsidR="00B473D6">
                      <w:rPr>
                        <w:noProof/>
                        <w:lang w:val="en-US"/>
                      </w:rPr>
                      <w:t>(Edwards)</w:t>
                    </w:r>
                    <w:r w:rsidR="00B473D6">
                      <w:fldChar w:fldCharType="end"/>
                    </w:r>
                  </w:sdtContent>
                </w:sdt>
              </w:p>
              <w:p w14:paraId="40753205" w14:textId="77777777" w:rsidR="00B473D6" w:rsidRDefault="00B473D6" w:rsidP="00B473D6"/>
              <w:p w14:paraId="6B0CC71A" w14:textId="77777777" w:rsidR="00B473D6" w:rsidRDefault="00B87C8F" w:rsidP="00B473D6">
                <w:sdt>
                  <w:sdtPr>
                    <w:id w:val="-590162051"/>
                    <w:citation/>
                  </w:sdtPr>
                  <w:sdtEndPr/>
                  <w:sdtContent>
                    <w:r w:rsidR="00B473D6">
                      <w:fldChar w:fldCharType="begin"/>
                    </w:r>
                    <w:r w:rsidR="00B473D6">
                      <w:rPr>
                        <w:lang w:val="en-US"/>
                      </w:rPr>
                      <w:instrText xml:space="preserve"> CITATION Gąs09 \l 1033 </w:instrText>
                    </w:r>
                    <w:r w:rsidR="00B473D6">
                      <w:fldChar w:fldCharType="separate"/>
                    </w:r>
                    <w:r w:rsidR="00B473D6">
                      <w:rPr>
                        <w:noProof/>
                        <w:lang w:val="en-US"/>
                      </w:rPr>
                      <w:t>(Gąsiorek)</w:t>
                    </w:r>
                    <w:r w:rsidR="00B473D6">
                      <w:fldChar w:fldCharType="end"/>
                    </w:r>
                  </w:sdtContent>
                </w:sdt>
              </w:p>
              <w:p w14:paraId="643F0FC1" w14:textId="77777777" w:rsidR="00B473D6" w:rsidRDefault="00B473D6" w:rsidP="00B473D6"/>
              <w:p w14:paraId="624C3AC0" w14:textId="77777777" w:rsidR="00B473D6" w:rsidRDefault="00B87C8F" w:rsidP="00B473D6">
                <w:sdt>
                  <w:sdtPr>
                    <w:id w:val="-300309080"/>
                    <w:citation/>
                  </w:sdtPr>
                  <w:sdtEndPr/>
                  <w:sdtContent>
                    <w:r w:rsidR="00B473D6">
                      <w:fldChar w:fldCharType="begin"/>
                    </w:r>
                    <w:r w:rsidR="00B473D6">
                      <w:rPr>
                        <w:lang w:val="en-US"/>
                      </w:rPr>
                      <w:instrText xml:space="preserve"> CITATION Gre11 \l 1033 </w:instrText>
                    </w:r>
                    <w:r w:rsidR="00B473D6">
                      <w:fldChar w:fldCharType="separate"/>
                    </w:r>
                    <w:r w:rsidR="00B473D6">
                      <w:rPr>
                        <w:noProof/>
                        <w:lang w:val="en-US"/>
                      </w:rPr>
                      <w:t>(Greenwood)</w:t>
                    </w:r>
                    <w:r w:rsidR="00B473D6">
                      <w:fldChar w:fldCharType="end"/>
                    </w:r>
                  </w:sdtContent>
                </w:sdt>
              </w:p>
              <w:p w14:paraId="2176B736" w14:textId="77777777" w:rsidR="00B473D6" w:rsidRDefault="00B473D6" w:rsidP="00B473D6"/>
              <w:p w14:paraId="625F55D3" w14:textId="77777777" w:rsidR="00B473D6" w:rsidRDefault="00B87C8F" w:rsidP="00B473D6">
                <w:sdt>
                  <w:sdtPr>
                    <w:id w:val="262270361"/>
                    <w:citation/>
                  </w:sdtPr>
                  <w:sdtEndPr/>
                  <w:sdtContent>
                    <w:r w:rsidR="00B473D6">
                      <w:fldChar w:fldCharType="begin"/>
                    </w:r>
                    <w:r w:rsidR="00B473D6">
                      <w:rPr>
                        <w:lang w:val="en-US"/>
                      </w:rPr>
                      <w:instrText xml:space="preserve">CITATION Mun06 \l 1033 </w:instrText>
                    </w:r>
                    <w:r w:rsidR="00B473D6">
                      <w:fldChar w:fldCharType="separate"/>
                    </w:r>
                    <w:r w:rsidR="00B473D6">
                      <w:rPr>
                        <w:noProof/>
                        <w:lang w:val="en-US"/>
                      </w:rPr>
                      <w:t>(Munton)</w:t>
                    </w:r>
                    <w:r w:rsidR="00B473D6">
                      <w:fldChar w:fldCharType="end"/>
                    </w:r>
                  </w:sdtContent>
                </w:sdt>
              </w:p>
              <w:p w14:paraId="7E6C7D3B" w14:textId="77777777" w:rsidR="00B473D6" w:rsidRDefault="00B473D6" w:rsidP="00B473D6"/>
              <w:p w14:paraId="230D2AC2" w14:textId="77777777" w:rsidR="003235A7" w:rsidRDefault="00B87C8F" w:rsidP="00B473D6">
                <w:sdt>
                  <w:sdtPr>
                    <w:id w:val="-959263767"/>
                    <w:citation/>
                  </w:sdtPr>
                  <w:sdtEndPr/>
                  <w:sdtContent>
                    <w:r w:rsidR="00B473D6">
                      <w:fldChar w:fldCharType="begin"/>
                    </w:r>
                    <w:r w:rsidR="00B473D6">
                      <w:rPr>
                        <w:lang w:val="en-US"/>
                      </w:rPr>
                      <w:instrText xml:space="preserve"> CITATION Wee72 \l 1033 </w:instrText>
                    </w:r>
                    <w:r w:rsidR="00B473D6">
                      <w:fldChar w:fldCharType="separate"/>
                    </w:r>
                    <w:r w:rsidR="00B473D6">
                      <w:rPr>
                        <w:noProof/>
                        <w:lang w:val="en-US"/>
                      </w:rPr>
                      <w:t>(Wees)</w:t>
                    </w:r>
                    <w:r w:rsidR="00B473D6">
                      <w:fldChar w:fldCharType="end"/>
                    </w:r>
                  </w:sdtContent>
                </w:sdt>
              </w:p>
            </w:sdtContent>
          </w:sdt>
        </w:tc>
      </w:tr>
    </w:tbl>
    <w:p w14:paraId="4443BB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C4A63" w14:textId="77777777" w:rsidR="006E00DD" w:rsidRDefault="006E00DD" w:rsidP="007A0D55">
      <w:pPr>
        <w:spacing w:after="0" w:line="240" w:lineRule="auto"/>
      </w:pPr>
      <w:r>
        <w:separator/>
      </w:r>
    </w:p>
  </w:endnote>
  <w:endnote w:type="continuationSeparator" w:id="0">
    <w:p w14:paraId="67E0573E" w14:textId="77777777" w:rsidR="006E00DD" w:rsidRDefault="006E00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2C577" w14:textId="77777777" w:rsidR="006E00DD" w:rsidRDefault="006E00DD" w:rsidP="007A0D55">
      <w:pPr>
        <w:spacing w:after="0" w:line="240" w:lineRule="auto"/>
      </w:pPr>
      <w:r>
        <w:separator/>
      </w:r>
    </w:p>
  </w:footnote>
  <w:footnote w:type="continuationSeparator" w:id="0">
    <w:p w14:paraId="4FDF0698" w14:textId="77777777" w:rsidR="006E00DD" w:rsidRDefault="006E00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AC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3BCF7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0DD"/>
    <w:rsid w:val="007411B9"/>
    <w:rsid w:val="00780D95"/>
    <w:rsid w:val="00780DC7"/>
    <w:rsid w:val="007A0D55"/>
    <w:rsid w:val="007B3377"/>
    <w:rsid w:val="007E5F44"/>
    <w:rsid w:val="00802630"/>
    <w:rsid w:val="00821DE3"/>
    <w:rsid w:val="00846CE1"/>
    <w:rsid w:val="008A5B87"/>
    <w:rsid w:val="008E6CFA"/>
    <w:rsid w:val="00922950"/>
    <w:rsid w:val="009A7264"/>
    <w:rsid w:val="009D1606"/>
    <w:rsid w:val="009E18A1"/>
    <w:rsid w:val="009E73D7"/>
    <w:rsid w:val="00A27D2C"/>
    <w:rsid w:val="00A76FD9"/>
    <w:rsid w:val="00AB436D"/>
    <w:rsid w:val="00AD2F24"/>
    <w:rsid w:val="00AD4844"/>
    <w:rsid w:val="00B219AE"/>
    <w:rsid w:val="00B33145"/>
    <w:rsid w:val="00B473D6"/>
    <w:rsid w:val="00B574C9"/>
    <w:rsid w:val="00B87C8F"/>
    <w:rsid w:val="00BC39C9"/>
    <w:rsid w:val="00BE5BF7"/>
    <w:rsid w:val="00BF40E1"/>
    <w:rsid w:val="00C27FAB"/>
    <w:rsid w:val="00C358D4"/>
    <w:rsid w:val="00C6296B"/>
    <w:rsid w:val="00C76F4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8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0"/>
    <w:rPr>
      <w:rFonts w:ascii="Tahoma" w:hAnsi="Tahoma" w:cs="Tahoma"/>
      <w:sz w:val="16"/>
      <w:szCs w:val="16"/>
    </w:rPr>
  </w:style>
  <w:style w:type="paragraph" w:styleId="Caption">
    <w:name w:val="caption"/>
    <w:basedOn w:val="Normal"/>
    <w:next w:val="Normal"/>
    <w:uiPriority w:val="35"/>
    <w:semiHidden/>
    <w:qFormat/>
    <w:rsid w:val="00C76F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0"/>
    <w:rPr>
      <w:rFonts w:ascii="Tahoma" w:hAnsi="Tahoma" w:cs="Tahoma"/>
      <w:sz w:val="16"/>
      <w:szCs w:val="16"/>
    </w:rPr>
  </w:style>
  <w:style w:type="paragraph" w:styleId="Caption">
    <w:name w:val="caption"/>
    <w:basedOn w:val="Normal"/>
    <w:next w:val="Normal"/>
    <w:uiPriority w:val="35"/>
    <w:semiHidden/>
    <w:qFormat/>
    <w:rsid w:val="00C76F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CB9B550AB3421A9346CFB05EC230D0"/>
        <w:category>
          <w:name w:val="General"/>
          <w:gallery w:val="placeholder"/>
        </w:category>
        <w:types>
          <w:type w:val="bbPlcHdr"/>
        </w:types>
        <w:behaviors>
          <w:behavior w:val="content"/>
        </w:behaviors>
        <w:guid w:val="{B5AE091B-730B-4519-A7F5-92C8B5F223A5}"/>
      </w:docPartPr>
      <w:docPartBody>
        <w:p w:rsidR="00DB146A" w:rsidRDefault="00A2724E">
          <w:pPr>
            <w:pStyle w:val="A1CB9B550AB3421A9346CFB05EC230D0"/>
          </w:pPr>
          <w:r w:rsidRPr="00CC586D">
            <w:rPr>
              <w:rStyle w:val="PlaceholderText"/>
              <w:b/>
              <w:color w:val="FFFFFF" w:themeColor="background1"/>
            </w:rPr>
            <w:t>[Salutation]</w:t>
          </w:r>
        </w:p>
      </w:docPartBody>
    </w:docPart>
    <w:docPart>
      <w:docPartPr>
        <w:name w:val="5ADCF00E03CC432EA11F39219FF137C1"/>
        <w:category>
          <w:name w:val="General"/>
          <w:gallery w:val="placeholder"/>
        </w:category>
        <w:types>
          <w:type w:val="bbPlcHdr"/>
        </w:types>
        <w:behaviors>
          <w:behavior w:val="content"/>
        </w:behaviors>
        <w:guid w:val="{89D88F72-6FB4-4CC2-A9E3-1C2D54AF6132}"/>
      </w:docPartPr>
      <w:docPartBody>
        <w:p w:rsidR="00DB146A" w:rsidRDefault="00A2724E">
          <w:pPr>
            <w:pStyle w:val="5ADCF00E03CC432EA11F39219FF137C1"/>
          </w:pPr>
          <w:r>
            <w:rPr>
              <w:rStyle w:val="PlaceholderText"/>
            </w:rPr>
            <w:t>[First name]</w:t>
          </w:r>
        </w:p>
      </w:docPartBody>
    </w:docPart>
    <w:docPart>
      <w:docPartPr>
        <w:name w:val="ADC3EF3E737B47BA99E17087BF0C1513"/>
        <w:category>
          <w:name w:val="General"/>
          <w:gallery w:val="placeholder"/>
        </w:category>
        <w:types>
          <w:type w:val="bbPlcHdr"/>
        </w:types>
        <w:behaviors>
          <w:behavior w:val="content"/>
        </w:behaviors>
        <w:guid w:val="{DE4D9199-B0A7-4F68-8994-7C987F96A8A1}"/>
      </w:docPartPr>
      <w:docPartBody>
        <w:p w:rsidR="00DB146A" w:rsidRDefault="00A2724E">
          <w:pPr>
            <w:pStyle w:val="ADC3EF3E737B47BA99E17087BF0C1513"/>
          </w:pPr>
          <w:r>
            <w:rPr>
              <w:rStyle w:val="PlaceholderText"/>
            </w:rPr>
            <w:t>[Middle name]</w:t>
          </w:r>
        </w:p>
      </w:docPartBody>
    </w:docPart>
    <w:docPart>
      <w:docPartPr>
        <w:name w:val="31BE9967F1654BF6A851AA6218EC4165"/>
        <w:category>
          <w:name w:val="General"/>
          <w:gallery w:val="placeholder"/>
        </w:category>
        <w:types>
          <w:type w:val="bbPlcHdr"/>
        </w:types>
        <w:behaviors>
          <w:behavior w:val="content"/>
        </w:behaviors>
        <w:guid w:val="{ADCC5D4E-F8C7-4280-899C-39DDB370CF75}"/>
      </w:docPartPr>
      <w:docPartBody>
        <w:p w:rsidR="00DB146A" w:rsidRDefault="00A2724E">
          <w:pPr>
            <w:pStyle w:val="31BE9967F1654BF6A851AA6218EC4165"/>
          </w:pPr>
          <w:r>
            <w:rPr>
              <w:rStyle w:val="PlaceholderText"/>
            </w:rPr>
            <w:t>[Last name]</w:t>
          </w:r>
        </w:p>
      </w:docPartBody>
    </w:docPart>
    <w:docPart>
      <w:docPartPr>
        <w:name w:val="B70A9B2A876F4A728BF23FDE55D07963"/>
        <w:category>
          <w:name w:val="General"/>
          <w:gallery w:val="placeholder"/>
        </w:category>
        <w:types>
          <w:type w:val="bbPlcHdr"/>
        </w:types>
        <w:behaviors>
          <w:behavior w:val="content"/>
        </w:behaviors>
        <w:guid w:val="{86CDDC40-F465-4E3E-AD62-E6D1F513723C}"/>
      </w:docPartPr>
      <w:docPartBody>
        <w:p w:rsidR="00DB146A" w:rsidRDefault="00A2724E">
          <w:pPr>
            <w:pStyle w:val="B70A9B2A876F4A728BF23FDE55D07963"/>
          </w:pPr>
          <w:r>
            <w:rPr>
              <w:rStyle w:val="PlaceholderText"/>
            </w:rPr>
            <w:t>[Enter your biography]</w:t>
          </w:r>
        </w:p>
      </w:docPartBody>
    </w:docPart>
    <w:docPart>
      <w:docPartPr>
        <w:name w:val="10123FE046CE44F8A9FBF4B607824FA1"/>
        <w:category>
          <w:name w:val="General"/>
          <w:gallery w:val="placeholder"/>
        </w:category>
        <w:types>
          <w:type w:val="bbPlcHdr"/>
        </w:types>
        <w:behaviors>
          <w:behavior w:val="content"/>
        </w:behaviors>
        <w:guid w:val="{15B09A11-BCAE-4147-8F21-F45B1D03B6D0}"/>
      </w:docPartPr>
      <w:docPartBody>
        <w:p w:rsidR="00DB146A" w:rsidRDefault="00A2724E">
          <w:pPr>
            <w:pStyle w:val="10123FE046CE44F8A9FBF4B607824FA1"/>
          </w:pPr>
          <w:r>
            <w:rPr>
              <w:rStyle w:val="PlaceholderText"/>
            </w:rPr>
            <w:t>[Enter the institution with which you are affiliated]</w:t>
          </w:r>
        </w:p>
      </w:docPartBody>
    </w:docPart>
    <w:docPart>
      <w:docPartPr>
        <w:name w:val="DA043C56622843CD8C33D2C81A64955A"/>
        <w:category>
          <w:name w:val="General"/>
          <w:gallery w:val="placeholder"/>
        </w:category>
        <w:types>
          <w:type w:val="bbPlcHdr"/>
        </w:types>
        <w:behaviors>
          <w:behavior w:val="content"/>
        </w:behaviors>
        <w:guid w:val="{E7CF0C77-A8F0-48A6-876E-4EB9422D7A03}"/>
      </w:docPartPr>
      <w:docPartBody>
        <w:p w:rsidR="00DB146A" w:rsidRDefault="00A2724E">
          <w:pPr>
            <w:pStyle w:val="DA043C56622843CD8C33D2C81A64955A"/>
          </w:pPr>
          <w:r w:rsidRPr="00EF74F7">
            <w:rPr>
              <w:b/>
              <w:color w:val="808080" w:themeColor="background1" w:themeShade="80"/>
            </w:rPr>
            <w:t>[Enter the headword for your article]</w:t>
          </w:r>
        </w:p>
      </w:docPartBody>
    </w:docPart>
    <w:docPart>
      <w:docPartPr>
        <w:name w:val="A4A8898060344C7E921FB0A04C4E5A79"/>
        <w:category>
          <w:name w:val="General"/>
          <w:gallery w:val="placeholder"/>
        </w:category>
        <w:types>
          <w:type w:val="bbPlcHdr"/>
        </w:types>
        <w:behaviors>
          <w:behavior w:val="content"/>
        </w:behaviors>
        <w:guid w:val="{6783C362-D185-4D80-81C9-01768B554DCF}"/>
      </w:docPartPr>
      <w:docPartBody>
        <w:p w:rsidR="00DB146A" w:rsidRDefault="00A2724E">
          <w:pPr>
            <w:pStyle w:val="A4A8898060344C7E921FB0A04C4E5A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6BAF8793C842969962E45F344EACA9"/>
        <w:category>
          <w:name w:val="General"/>
          <w:gallery w:val="placeholder"/>
        </w:category>
        <w:types>
          <w:type w:val="bbPlcHdr"/>
        </w:types>
        <w:behaviors>
          <w:behavior w:val="content"/>
        </w:behaviors>
        <w:guid w:val="{7B77441B-DC8A-4781-9A06-35E8A98E1D31}"/>
      </w:docPartPr>
      <w:docPartBody>
        <w:p w:rsidR="00DB146A" w:rsidRDefault="00A2724E">
          <w:pPr>
            <w:pStyle w:val="D26BAF8793C842969962E45F344EAC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18472DD2DC4AB1B46F0B7FE70AB232"/>
        <w:category>
          <w:name w:val="General"/>
          <w:gallery w:val="placeholder"/>
        </w:category>
        <w:types>
          <w:type w:val="bbPlcHdr"/>
        </w:types>
        <w:behaviors>
          <w:behavior w:val="content"/>
        </w:behaviors>
        <w:guid w:val="{72AE6597-6580-4A80-BBE1-918463F0B886}"/>
      </w:docPartPr>
      <w:docPartBody>
        <w:p w:rsidR="00DB146A" w:rsidRDefault="00A2724E">
          <w:pPr>
            <w:pStyle w:val="6A18472DD2DC4AB1B46F0B7FE70AB2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A27CCA8DB44C53962DD77776F5AA88"/>
        <w:category>
          <w:name w:val="General"/>
          <w:gallery w:val="placeholder"/>
        </w:category>
        <w:types>
          <w:type w:val="bbPlcHdr"/>
        </w:types>
        <w:behaviors>
          <w:behavior w:val="content"/>
        </w:behaviors>
        <w:guid w:val="{6764A936-2535-4EDF-9AE1-27A713E82785}"/>
      </w:docPartPr>
      <w:docPartBody>
        <w:p w:rsidR="00DB146A" w:rsidRDefault="00A2724E">
          <w:pPr>
            <w:pStyle w:val="BCA27CCA8DB44C53962DD77776F5AA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4E"/>
    <w:rsid w:val="00A2724E"/>
    <w:rsid w:val="00DB14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CB9B550AB3421A9346CFB05EC230D0">
    <w:name w:val="A1CB9B550AB3421A9346CFB05EC230D0"/>
  </w:style>
  <w:style w:type="paragraph" w:customStyle="1" w:styleId="5ADCF00E03CC432EA11F39219FF137C1">
    <w:name w:val="5ADCF00E03CC432EA11F39219FF137C1"/>
  </w:style>
  <w:style w:type="paragraph" w:customStyle="1" w:styleId="ADC3EF3E737B47BA99E17087BF0C1513">
    <w:name w:val="ADC3EF3E737B47BA99E17087BF0C1513"/>
  </w:style>
  <w:style w:type="paragraph" w:customStyle="1" w:styleId="31BE9967F1654BF6A851AA6218EC4165">
    <w:name w:val="31BE9967F1654BF6A851AA6218EC4165"/>
  </w:style>
  <w:style w:type="paragraph" w:customStyle="1" w:styleId="B70A9B2A876F4A728BF23FDE55D07963">
    <w:name w:val="B70A9B2A876F4A728BF23FDE55D07963"/>
  </w:style>
  <w:style w:type="paragraph" w:customStyle="1" w:styleId="10123FE046CE44F8A9FBF4B607824FA1">
    <w:name w:val="10123FE046CE44F8A9FBF4B607824FA1"/>
  </w:style>
  <w:style w:type="paragraph" w:customStyle="1" w:styleId="DA043C56622843CD8C33D2C81A64955A">
    <w:name w:val="DA043C56622843CD8C33D2C81A64955A"/>
  </w:style>
  <w:style w:type="paragraph" w:customStyle="1" w:styleId="A4A8898060344C7E921FB0A04C4E5A79">
    <w:name w:val="A4A8898060344C7E921FB0A04C4E5A79"/>
  </w:style>
  <w:style w:type="paragraph" w:customStyle="1" w:styleId="D26BAF8793C842969962E45F344EACA9">
    <w:name w:val="D26BAF8793C842969962E45F344EACA9"/>
  </w:style>
  <w:style w:type="paragraph" w:customStyle="1" w:styleId="6A18472DD2DC4AB1B46F0B7FE70AB232">
    <w:name w:val="6A18472DD2DC4AB1B46F0B7FE70AB232"/>
  </w:style>
  <w:style w:type="paragraph" w:customStyle="1" w:styleId="BCA27CCA8DB44C53962DD77776F5AA88">
    <w:name w:val="BCA27CCA8DB44C53962DD77776F5AA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CB9B550AB3421A9346CFB05EC230D0">
    <w:name w:val="A1CB9B550AB3421A9346CFB05EC230D0"/>
  </w:style>
  <w:style w:type="paragraph" w:customStyle="1" w:styleId="5ADCF00E03CC432EA11F39219FF137C1">
    <w:name w:val="5ADCF00E03CC432EA11F39219FF137C1"/>
  </w:style>
  <w:style w:type="paragraph" w:customStyle="1" w:styleId="ADC3EF3E737B47BA99E17087BF0C1513">
    <w:name w:val="ADC3EF3E737B47BA99E17087BF0C1513"/>
  </w:style>
  <w:style w:type="paragraph" w:customStyle="1" w:styleId="31BE9967F1654BF6A851AA6218EC4165">
    <w:name w:val="31BE9967F1654BF6A851AA6218EC4165"/>
  </w:style>
  <w:style w:type="paragraph" w:customStyle="1" w:styleId="B70A9B2A876F4A728BF23FDE55D07963">
    <w:name w:val="B70A9B2A876F4A728BF23FDE55D07963"/>
  </w:style>
  <w:style w:type="paragraph" w:customStyle="1" w:styleId="10123FE046CE44F8A9FBF4B607824FA1">
    <w:name w:val="10123FE046CE44F8A9FBF4B607824FA1"/>
  </w:style>
  <w:style w:type="paragraph" w:customStyle="1" w:styleId="DA043C56622843CD8C33D2C81A64955A">
    <w:name w:val="DA043C56622843CD8C33D2C81A64955A"/>
  </w:style>
  <w:style w:type="paragraph" w:customStyle="1" w:styleId="A4A8898060344C7E921FB0A04C4E5A79">
    <w:name w:val="A4A8898060344C7E921FB0A04C4E5A79"/>
  </w:style>
  <w:style w:type="paragraph" w:customStyle="1" w:styleId="D26BAF8793C842969962E45F344EACA9">
    <w:name w:val="D26BAF8793C842969962E45F344EACA9"/>
  </w:style>
  <w:style w:type="paragraph" w:customStyle="1" w:styleId="6A18472DD2DC4AB1B46F0B7FE70AB232">
    <w:name w:val="6A18472DD2DC4AB1B46F0B7FE70AB232"/>
  </w:style>
  <w:style w:type="paragraph" w:customStyle="1" w:styleId="BCA27CCA8DB44C53962DD77776F5AA88">
    <w:name w:val="BCA27CCA8DB44C53962DD77776F5A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Edw00</b:Tag>
    <b:SourceType>Book</b:SourceType>
    <b:Guid>{7CED3250-0D28-4907-B13B-8D7D144C57C3}</b:Guid>
    <b:Author>
      <b:Author>
        <b:NameList>
          <b:Person>
            <b:Last>Edwards</b:Last>
            <b:First>Paul</b:First>
          </b:Person>
        </b:NameList>
      </b:Author>
    </b:Author>
    <b:Title>Wyndham Lewis: Painter and Writer</b:Title>
    <b:Year>2000</b:Year>
    <b:City>New Haven and London</b:City>
    <b:Publisher>Yale UP</b:Publisher>
    <b:RefOrder>1</b:RefOrder>
  </b:Source>
  <b:Source>
    <b:Tag>Gąs09</b:Tag>
    <b:SourceType>BookSection</b:SourceType>
    <b:Guid>{B128E8EC-5127-4136-B641-816950A4916D}</b:Guid>
    <b:Title>The 'Little Magazine' as Weapon: BLAST (1914-15)</b:Title>
    <b:Year>2009</b:Year>
    <b:City>Oxford</b:City>
    <b:BookTitle>The Oxford Critical and Cultural History of Modernist Magazines</b:BookTitle>
    <b:Pages>290-313</b:Pages>
    <b:Author>
      <b:Author>
        <b:NameList>
          <b:Person>
            <b:Last>Gąsiorek</b:Last>
            <b:First>Andrzej</b:First>
          </b:Person>
        </b:NameList>
      </b:Author>
      <b:Editor>
        <b:NameList>
          <b:Person>
            <b:Last>Brooker</b:Last>
            <b:First>P.</b:First>
          </b:Person>
          <b:Person>
            <b:Last>Thacker</b:Last>
            <b:First>A.</b:First>
          </b:Person>
        </b:NameList>
      </b:Editor>
    </b:Author>
    <b:StateProvince>Oxford UP</b:StateProvince>
    <b:Volume>1: Britain and Ireland, 1880-1955</b:Volume>
    <b:RefOrder>2</b:RefOrder>
  </b:Source>
  <b:Source>
    <b:Tag>Gre11</b:Tag>
    <b:SourceType>BookSection</b:SourceType>
    <b:Guid>{1A996EFB-C20B-4E5E-98F5-9C077E0759A6}</b:Guid>
    <b:Title>The Crisis of the System: BLAST’s Reception</b:Title>
    <b:BookTitle>Wyndham Lewis and the Cultures of Modernity</b:BookTitle>
    <b:Year>2011</b:Year>
    <b:Pages>77-94</b:Pages>
    <b:City>aldershot</b:City>
    <b:Publisher>ashgate</b:Publisher>
    <b:Author>
      <b:Author>
        <b:NameList>
          <b:Person>
            <b:Last>Greenwood</b:Last>
            <b:First>Jodie</b:First>
          </b:Person>
        </b:NameList>
      </b:Author>
      <b:Editor>
        <b:NameList>
          <b:Person>
            <b:Last>Gasiorek</b:Last>
            <b:First>A.</b:First>
          </b:Person>
          <b:Person>
            <b:Last>Reeve-Tucker</b:Last>
            <b:First>A.</b:First>
          </b:Person>
          <b:Person>
            <b:Last>Waddell</b:Last>
            <b:First>N.</b:First>
          </b:Person>
        </b:NameList>
      </b:Editor>
    </b:Author>
    <b:RefOrder>3</b:RefOrder>
  </b:Source>
  <b:Source>
    <b:Tag>Mun06</b:Tag>
    <b:SourceType>BookSection</b:SourceType>
    <b:Guid>{7CA58837-7084-4113-B2F9-6ADFC9D6D5AE}</b:Guid>
    <b:Author>
      <b:Author>
        <b:NameList>
          <b:Person>
            <b:Last>Munton</b:Last>
            <b:First>Alan</b:First>
          </b:Person>
        </b:NameList>
      </b:Author>
      <b:BookAuthor>
        <b:NameList>
          <b:Person>
            <b:Last>Bradshaw</b:Last>
            <b:First>D.</b:First>
          </b:Person>
          <b:Person>
            <b:Last>Dettmar</b:Last>
            <b:First>K.J.H.</b:First>
          </b:Person>
        </b:NameList>
      </b:BookAuthor>
    </b:Author>
    <b:Title>Vorticism</b:Title>
    <b:Year>2006</b:Year>
    <b:BookTitle>A Companion to Modernist Literature and Culture</b:BookTitle>
    <b:Pages>176-82</b:Pages>
    <b:City>Oxford</b:City>
    <b:Publisher>Wiley-Blackwell</b:Publisher>
    <b:RefOrder>4</b:RefOrder>
  </b:Source>
  <b:Source>
    <b:Tag>Wee72</b:Tag>
    <b:SourceType>BookSection</b:SourceType>
    <b:Guid>{26382994-0DF4-4A6F-937C-D420B2A985AA}</b:Guid>
    <b:Author>
      <b:Author>
        <b:NameList>
          <b:Person>
            <b:Last>Wees</b:Last>
            <b:First>W.C.</b:First>
          </b:Person>
        </b:NameList>
      </b:Author>
    </b:Author>
    <b:Title>Vorticism and the English Avant-Garde</b:Title>
    <b:Year>1972</b:Year>
    <b:City>Toronto</b:City>
    <b:Publisher>U of Toronto P</b:Publisher>
    <b:RefOrder>5</b:RefOrder>
  </b:Source>
</b:Sources>
</file>

<file path=customXml/itemProps1.xml><?xml version="1.0" encoding="utf-8"?>
<ds:datastoreItem xmlns:ds="http://schemas.openxmlformats.org/officeDocument/2006/customXml" ds:itemID="{F28491C8-1929-254B-B713-E8A0408F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3</Pages>
  <Words>1143</Words>
  <Characters>6518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2014-07-28T20:59:00Z</dcterms:created>
  <dcterms:modified xsi:type="dcterms:W3CDTF">2014-11-10T16:28:00Z</dcterms:modified>
</cp:coreProperties>
</file>