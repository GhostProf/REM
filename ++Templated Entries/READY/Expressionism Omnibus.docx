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4138E" w14:paraId="7FBCD67B" w14:textId="77777777" w:rsidTr="00922950">
        <w:tc>
          <w:tcPr>
            <w:tcW w:w="491" w:type="dxa"/>
            <w:vMerge w:val="restart"/>
            <w:shd w:val="clear" w:color="auto" w:fill="A6A6A6" w:themeFill="background1" w:themeFillShade="A6"/>
            <w:textDirection w:val="btLr"/>
          </w:tcPr>
          <w:p w14:paraId="4B9BF83F" w14:textId="77777777" w:rsidR="00B574C9" w:rsidRPr="0044138E" w:rsidRDefault="00B574C9" w:rsidP="00CC586D">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271600242BED984FA2015524A12BFF71"/>
            </w:placeholder>
            <w:showingPlcHdr/>
            <w:dropDownList>
              <w:listItem w:displayText="Dr." w:value="Dr."/>
              <w:listItem w:displayText="Prof." w:value="Prof."/>
            </w:dropDownList>
          </w:sdtPr>
          <w:sdtContent>
            <w:tc>
              <w:tcPr>
                <w:tcW w:w="1259" w:type="dxa"/>
              </w:tcPr>
              <w:p w14:paraId="398F5A2F" w14:textId="77777777" w:rsidR="00B574C9" w:rsidRPr="0044138E" w:rsidRDefault="00B574C9" w:rsidP="00CC586D">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EC2602350F1E8F4DA9E20F2061558C0B"/>
            </w:placeholder>
            <w:text/>
          </w:sdtPr>
          <w:sdtContent>
            <w:tc>
              <w:tcPr>
                <w:tcW w:w="2073" w:type="dxa"/>
              </w:tcPr>
              <w:p w14:paraId="4B8399FC" w14:textId="77777777" w:rsidR="00B574C9" w:rsidRPr="0044138E" w:rsidRDefault="00E714FE" w:rsidP="00E714FE">
                <w:pPr>
                  <w:rPr>
                    <w:rFonts w:ascii="Calibri" w:hAnsi="Calibri"/>
                  </w:rPr>
                </w:pPr>
                <w:r w:rsidRPr="0044138E">
                  <w:rPr>
                    <w:rFonts w:ascii="Calibri" w:hAnsi="Calibri"/>
                  </w:rPr>
                  <w:t>Rose</w:t>
                </w:r>
              </w:p>
            </w:tc>
          </w:sdtContent>
        </w:sdt>
        <w:sdt>
          <w:sdtPr>
            <w:rPr>
              <w:rFonts w:ascii="Calibri" w:hAnsi="Calibri"/>
            </w:rPr>
            <w:alias w:val="Middle name"/>
            <w:tag w:val="authorMiddleName"/>
            <w:id w:val="-2076034781"/>
            <w:placeholder>
              <w:docPart w:val="E025316FDC217D4397BCE743391C73AE"/>
            </w:placeholder>
            <w:text/>
          </w:sdtPr>
          <w:sdtContent>
            <w:tc>
              <w:tcPr>
                <w:tcW w:w="2551" w:type="dxa"/>
              </w:tcPr>
              <w:p w14:paraId="12B73B61" w14:textId="77777777" w:rsidR="00B574C9" w:rsidRPr="0044138E" w:rsidRDefault="00E714FE" w:rsidP="00E714FE">
                <w:pPr>
                  <w:rPr>
                    <w:rFonts w:ascii="Calibri" w:hAnsi="Calibri"/>
                  </w:rPr>
                </w:pPr>
                <w:r w:rsidRPr="0044138E">
                  <w:rPr>
                    <w:rFonts w:ascii="Calibri" w:hAnsi="Calibri"/>
                  </w:rPr>
                  <w:t>Carol Washton</w:t>
                </w:r>
              </w:p>
            </w:tc>
          </w:sdtContent>
        </w:sdt>
        <w:sdt>
          <w:sdtPr>
            <w:rPr>
              <w:rFonts w:ascii="Calibri" w:hAnsi="Calibri"/>
            </w:rPr>
            <w:alias w:val="Last name"/>
            <w:tag w:val="authorLastName"/>
            <w:id w:val="-1088529830"/>
            <w:placeholder>
              <w:docPart w:val="C091ED287AE1C049ABAA3AF33C9BC579"/>
            </w:placeholder>
            <w:text/>
          </w:sdtPr>
          <w:sdtContent>
            <w:tc>
              <w:tcPr>
                <w:tcW w:w="2642" w:type="dxa"/>
              </w:tcPr>
              <w:p w14:paraId="1A6DC21F" w14:textId="77777777" w:rsidR="00B574C9" w:rsidRPr="0044138E" w:rsidRDefault="00E714FE" w:rsidP="00E714FE">
                <w:pPr>
                  <w:rPr>
                    <w:rFonts w:ascii="Calibri" w:hAnsi="Calibri"/>
                  </w:rPr>
                </w:pPr>
                <w:r w:rsidRPr="0044138E">
                  <w:rPr>
                    <w:rFonts w:ascii="Calibri" w:hAnsi="Calibri"/>
                  </w:rPr>
                  <w:t>Long</w:t>
                </w:r>
              </w:p>
            </w:tc>
          </w:sdtContent>
        </w:sdt>
      </w:tr>
      <w:tr w:rsidR="00B574C9" w:rsidRPr="0044138E" w14:paraId="0C2FAB6F" w14:textId="77777777" w:rsidTr="001A6A06">
        <w:trPr>
          <w:trHeight w:val="986"/>
        </w:trPr>
        <w:tc>
          <w:tcPr>
            <w:tcW w:w="491" w:type="dxa"/>
            <w:vMerge/>
            <w:shd w:val="clear" w:color="auto" w:fill="A6A6A6" w:themeFill="background1" w:themeFillShade="A6"/>
          </w:tcPr>
          <w:p w14:paraId="0A7D27DF" w14:textId="77777777" w:rsidR="00B574C9" w:rsidRPr="0044138E"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58FA121BF4E16D449FDCBC02B18BD74C"/>
            </w:placeholder>
            <w:showingPlcHdr/>
          </w:sdtPr>
          <w:sdtContent>
            <w:tc>
              <w:tcPr>
                <w:tcW w:w="8525" w:type="dxa"/>
                <w:gridSpan w:val="4"/>
              </w:tcPr>
              <w:p w14:paraId="7E6F3ACC" w14:textId="77777777" w:rsidR="00B574C9" w:rsidRPr="0044138E" w:rsidRDefault="00B574C9" w:rsidP="00922950">
                <w:pPr>
                  <w:rPr>
                    <w:rFonts w:ascii="Calibri" w:hAnsi="Calibri"/>
                  </w:rPr>
                </w:pPr>
                <w:r w:rsidRPr="0044138E">
                  <w:rPr>
                    <w:rStyle w:val="PlaceholderText"/>
                    <w:rFonts w:ascii="Calibri" w:hAnsi="Calibri"/>
                  </w:rPr>
                  <w:t>[Enter your biography]</w:t>
                </w:r>
              </w:p>
            </w:tc>
          </w:sdtContent>
        </w:sdt>
      </w:tr>
      <w:tr w:rsidR="00B574C9" w:rsidRPr="0044138E" w14:paraId="0F488836" w14:textId="77777777" w:rsidTr="001A6A06">
        <w:trPr>
          <w:trHeight w:val="986"/>
        </w:trPr>
        <w:tc>
          <w:tcPr>
            <w:tcW w:w="491" w:type="dxa"/>
            <w:vMerge/>
            <w:shd w:val="clear" w:color="auto" w:fill="A6A6A6" w:themeFill="background1" w:themeFillShade="A6"/>
          </w:tcPr>
          <w:p w14:paraId="1BD0769A" w14:textId="77777777" w:rsidR="00B574C9" w:rsidRPr="0044138E"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EDDA74E458889347B4CC5065F7F98592"/>
            </w:placeholder>
            <w:text/>
          </w:sdtPr>
          <w:sdtContent>
            <w:tc>
              <w:tcPr>
                <w:tcW w:w="8525" w:type="dxa"/>
                <w:gridSpan w:val="4"/>
              </w:tcPr>
              <w:p w14:paraId="2762AB0B" w14:textId="77777777" w:rsidR="00B574C9" w:rsidRPr="0044138E" w:rsidRDefault="00E714FE" w:rsidP="00E714FE">
                <w:pPr>
                  <w:rPr>
                    <w:rFonts w:ascii="Calibri" w:hAnsi="Calibri"/>
                  </w:rPr>
                </w:pPr>
                <w:r w:rsidRPr="0044138E">
                  <w:rPr>
                    <w:rFonts w:ascii="Calibri" w:hAnsi="Calibri"/>
                  </w:rPr>
                  <w:t>City University of New York</w:t>
                </w:r>
              </w:p>
            </w:tc>
          </w:sdtContent>
        </w:sdt>
      </w:tr>
    </w:tbl>
    <w:p w14:paraId="6C9E3078" w14:textId="77777777" w:rsidR="003D3579" w:rsidRPr="0044138E"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4138E" w14:paraId="6D0AE89E" w14:textId="77777777" w:rsidTr="00244BB0">
        <w:tc>
          <w:tcPr>
            <w:tcW w:w="9016" w:type="dxa"/>
            <w:shd w:val="clear" w:color="auto" w:fill="A6A6A6" w:themeFill="background1" w:themeFillShade="A6"/>
            <w:tcMar>
              <w:top w:w="113" w:type="dxa"/>
              <w:bottom w:w="113" w:type="dxa"/>
            </w:tcMar>
          </w:tcPr>
          <w:p w14:paraId="0BB655EC" w14:textId="77777777" w:rsidR="00244BB0" w:rsidRPr="0044138E" w:rsidRDefault="00244BB0" w:rsidP="00244BB0">
            <w:pPr>
              <w:jc w:val="center"/>
              <w:rPr>
                <w:rFonts w:ascii="Calibri" w:hAnsi="Calibri"/>
                <w:b/>
                <w:color w:val="FFFFFF" w:themeColor="background1"/>
              </w:rPr>
            </w:pPr>
            <w:r w:rsidRPr="0044138E">
              <w:rPr>
                <w:rFonts w:ascii="Calibri" w:hAnsi="Calibri"/>
                <w:b/>
                <w:color w:val="FFFFFF" w:themeColor="background1"/>
              </w:rPr>
              <w:t>Your article</w:t>
            </w:r>
          </w:p>
        </w:tc>
      </w:tr>
      <w:tr w:rsidR="003F0D73" w:rsidRPr="0044138E" w14:paraId="2953A56B" w14:textId="77777777" w:rsidTr="003F0D73">
        <w:sdt>
          <w:sdtPr>
            <w:rPr>
              <w:rFonts w:ascii="Calibri" w:hAnsi="Calibri"/>
            </w:rPr>
            <w:alias w:val="Article headword"/>
            <w:tag w:val="articleHeadword"/>
            <w:id w:val="-361440020"/>
            <w:placeholder>
              <w:docPart w:val="CC0CD8E1B293244FAC92AB6C37A1506D"/>
            </w:placeholder>
            <w:text/>
          </w:sdtPr>
          <w:sdtContent>
            <w:tc>
              <w:tcPr>
                <w:tcW w:w="9016" w:type="dxa"/>
                <w:tcMar>
                  <w:top w:w="113" w:type="dxa"/>
                  <w:bottom w:w="113" w:type="dxa"/>
                </w:tcMar>
              </w:tcPr>
              <w:p w14:paraId="568AE3D7" w14:textId="77777777" w:rsidR="003F0D73" w:rsidRPr="0044138E" w:rsidRDefault="00E714FE" w:rsidP="00E714FE">
                <w:pPr>
                  <w:rPr>
                    <w:rFonts w:ascii="Calibri" w:hAnsi="Calibri"/>
                    <w:b/>
                  </w:rPr>
                </w:pPr>
                <w:r w:rsidRPr="0044138E">
                  <w:rPr>
                    <w:rFonts w:ascii="Calibri" w:hAnsi="Calibri"/>
                  </w:rPr>
                  <w:t>German Expressionism</w:t>
                </w:r>
              </w:p>
            </w:tc>
          </w:sdtContent>
        </w:sdt>
      </w:tr>
      <w:tr w:rsidR="00464699" w:rsidRPr="0044138E" w14:paraId="0B98EB56" w14:textId="77777777" w:rsidTr="00E714FE">
        <w:sdt>
          <w:sdtPr>
            <w:rPr>
              <w:rFonts w:ascii="Calibri" w:hAnsi="Calibri"/>
            </w:rPr>
            <w:alias w:val="Variant headwords"/>
            <w:tag w:val="variantHeadwords"/>
            <w:id w:val="173464402"/>
            <w:placeholder>
              <w:docPart w:val="119CD03D77D0EC47B0E17E0F75BCCFDD"/>
            </w:placeholder>
            <w:showingPlcHdr/>
          </w:sdtPr>
          <w:sdtContent>
            <w:tc>
              <w:tcPr>
                <w:tcW w:w="9016" w:type="dxa"/>
                <w:tcMar>
                  <w:top w:w="113" w:type="dxa"/>
                  <w:bottom w:w="113" w:type="dxa"/>
                </w:tcMar>
              </w:tcPr>
              <w:p w14:paraId="08FDCC72" w14:textId="77777777" w:rsidR="00464699" w:rsidRPr="0044138E" w:rsidRDefault="00464699" w:rsidP="00464699">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85A05" w:rsidRPr="0044138E" w14:paraId="44C74292" w14:textId="77777777" w:rsidTr="003F0D73">
        <w:sdt>
          <w:sdtPr>
            <w:rPr>
              <w:rFonts w:ascii="Calibri" w:hAnsi="Calibri"/>
            </w:rPr>
            <w:alias w:val="Abstract"/>
            <w:tag w:val="abstract"/>
            <w:id w:val="-635871867"/>
            <w:placeholder>
              <w:docPart w:val="5383610F44C1C047AF6A2483DEEC7DAF"/>
            </w:placeholder>
          </w:sdtPr>
          <w:sdtContent>
            <w:tc>
              <w:tcPr>
                <w:tcW w:w="9016" w:type="dxa"/>
                <w:tcMar>
                  <w:top w:w="113" w:type="dxa"/>
                  <w:bottom w:w="113" w:type="dxa"/>
                </w:tcMar>
              </w:tcPr>
              <w:p w14:paraId="04890562" w14:textId="77777777" w:rsidR="00E714FE" w:rsidRPr="0044138E" w:rsidRDefault="00E714FE" w:rsidP="00E714FE">
                <w:pPr>
                  <w:rPr>
                    <w:rFonts w:ascii="Calibri" w:hAnsi="Calibri"/>
                  </w:rPr>
                </w:pPr>
                <w:r w:rsidRPr="0044138E">
                  <w:rPr>
                    <w:rFonts w:ascii="Calibri" w:hAnsi="Calibri"/>
                  </w:rPr>
                  <w:t>The term German Expressionism refers to an aspect of international modernism that dominated the visual arts and architecture in that country toward the end of the Wilhelmine Empire through the early years of the Weimar Republic (from approximately 1906 to 1922). Artists associated with the term used a multiplicity of antinaturalist techniques to attack not only the conventions of nineteenth century academic art but also the conventions of a society they found repressive, materialistic, and corrupt. Experimenting with emotive colour, form, and composition, artists such as Wassily Kandinsky (fig. 1) and Ernst Ludwig Kirchner (fig. 2) were determined to commu</w:t>
                </w:r>
                <w:r w:rsidR="0044138E">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p w14:paraId="17A02A7D" w14:textId="77777777" w:rsidR="00E714FE" w:rsidRPr="0044138E" w:rsidRDefault="00E714FE" w:rsidP="00E714FE">
                <w:pPr>
                  <w:rPr>
                    <w:rFonts w:ascii="Calibri" w:hAnsi="Calibri"/>
                  </w:rPr>
                </w:pPr>
              </w:p>
              <w:p w14:paraId="768AC57D" w14:textId="77777777" w:rsidR="00E85A05" w:rsidRPr="0044138E" w:rsidRDefault="00E714FE" w:rsidP="00E85A05">
                <w:pPr>
                  <w:rPr>
                    <w:rFonts w:ascii="Calibri" w:hAnsi="Calibri"/>
                  </w:rPr>
                </w:pPr>
                <w:r w:rsidRPr="0044138E">
                  <w:rPr>
                    <w:rFonts w:ascii="Calibri" w:hAnsi="Calibri"/>
                  </w:rPr>
                  <w:t>As early as 1911, critics in Germany had begun to use the term Expressionist to refer to contemporaneous works of European art that turned away from naturalism and Impressionism</w:t>
                </w:r>
                <w:r w:rsidR="00987E09">
                  <w:rPr>
                    <w:rFonts w:ascii="Calibri" w:hAnsi="Calibri"/>
                  </w:rPr>
                  <w:t xml:space="preserve">. </w:t>
                </w:r>
                <w:r w:rsidRPr="0044138E">
                  <w:rPr>
                    <w:rFonts w:ascii="Calibri" w:hAnsi="Calibri"/>
                  </w:rPr>
                  <w:t xml:space="preserve">By the time of the 1912 Cologne </w:t>
                </w:r>
                <w:r w:rsidRPr="0044138E">
                  <w:rPr>
                    <w:rFonts w:ascii="Calibri" w:hAnsi="Calibri"/>
                    <w:i/>
                  </w:rPr>
                  <w:t xml:space="preserve">Sonderbund </w:t>
                </w:r>
                <w:r w:rsidRPr="0044138E">
                  <w:rPr>
                    <w:rFonts w:ascii="Calibri" w:hAnsi="Calibri"/>
                  </w:rPr>
                  <w:t xml:space="preserve">exhibition, its director not only described their survey of the most recent developments of painting as </w:t>
                </w:r>
                <w:r w:rsidRPr="0044138E">
                  <w:rPr>
                    <w:rFonts w:ascii="Calibri" w:hAnsi="Calibri"/>
                    <w:i/>
                  </w:rPr>
                  <w:t>Expressionismus</w:t>
                </w:r>
                <w:r w:rsidR="0044138E">
                  <w:rPr>
                    <w:rFonts w:ascii="Calibri" w:hAnsi="Calibri"/>
                  </w:rPr>
                  <w:t xml:space="preserve"> but also emphasis</w:t>
                </w:r>
                <w:r w:rsidRPr="0044138E">
                  <w:rPr>
                    <w:rFonts w:ascii="Calibri" w:hAnsi="Calibri"/>
                  </w:rPr>
                  <w:t>ed the international number of artists from France, Austro-Hungary, Russia, Norway, in addition to Germany, who were simplifying and intensi</w:t>
                </w:r>
                <w:r w:rsidR="0044138E">
                  <w:rPr>
                    <w:rFonts w:ascii="Calibri" w:hAnsi="Calibri"/>
                  </w:rPr>
                  <w:t xml:space="preserve">fying their colours and forms. </w:t>
                </w:r>
                <w:r w:rsidRPr="0044138E">
                  <w:rPr>
                    <w:rFonts w:ascii="Calibri" w:hAnsi="Calibri"/>
                  </w:rPr>
                  <w:t xml:space="preserve">Among the artists included in this exhibition were Henri Matisse of the Parisian </w:t>
                </w:r>
                <w:r w:rsidRPr="0044138E">
                  <w:rPr>
                    <w:rFonts w:ascii="Calibri" w:hAnsi="Calibri"/>
                    <w:i/>
                  </w:rPr>
                  <w:t>Fauves</w:t>
                </w:r>
                <w:r w:rsidRPr="0044138E">
                  <w:rPr>
                    <w:rFonts w:ascii="Calibri" w:hAnsi="Calibri"/>
                  </w:rPr>
                  <w:t xml:space="preserve">, Kirchner and Erich Heckel of the Dresden/Berlin </w:t>
                </w:r>
                <w:r w:rsidRPr="0044138E">
                  <w:rPr>
                    <w:rFonts w:ascii="Calibri" w:hAnsi="Calibri"/>
                    <w:i/>
                  </w:rPr>
                  <w:t>Brücke</w:t>
                </w:r>
                <w:r w:rsidR="0044138E">
                  <w:rPr>
                    <w:rFonts w:ascii="Calibri" w:hAnsi="Calibri"/>
                  </w:rPr>
                  <w:t xml:space="preserve"> [Bridge]</w:t>
                </w:r>
                <w:r w:rsidRPr="0044138E">
                  <w:rPr>
                    <w:rFonts w:ascii="Calibri" w:hAnsi="Calibri"/>
                  </w:rPr>
                  <w:t xml:space="preserve">, Kandinsky of the Munich </w:t>
                </w:r>
                <w:r w:rsidRPr="0044138E">
                  <w:rPr>
                    <w:rFonts w:ascii="Calibri" w:hAnsi="Calibri"/>
                    <w:i/>
                  </w:rPr>
                  <w:t xml:space="preserve">Blaue Reiter </w:t>
                </w:r>
                <w:r w:rsidR="0044138E">
                  <w:rPr>
                    <w:rFonts w:ascii="Calibri" w:hAnsi="Calibri"/>
                  </w:rPr>
                  <w:t>[Blue Rider]</w:t>
                </w:r>
                <w:r w:rsidRPr="0044138E">
                  <w:rPr>
                    <w:rFonts w:ascii="Calibri" w:hAnsi="Calibri"/>
                  </w:rPr>
                  <w:t xml:space="preserve">, and Cesár Klein of the Berlin </w:t>
                </w:r>
                <w:r w:rsidRPr="0044138E">
                  <w:rPr>
                    <w:rFonts w:ascii="Calibri" w:hAnsi="Calibri"/>
                    <w:i/>
                  </w:rPr>
                  <w:t>Neue Secession</w:t>
                </w:r>
                <w:r w:rsidRPr="0044138E">
                  <w:rPr>
                    <w:rFonts w:ascii="Calibri" w:hAnsi="Calibri"/>
                  </w:rPr>
                  <w:t>.</w:t>
                </w:r>
              </w:p>
            </w:tc>
          </w:sdtContent>
        </w:sdt>
      </w:tr>
      <w:tr w:rsidR="003F0D73" w:rsidRPr="0044138E" w14:paraId="56032B91" w14:textId="77777777" w:rsidTr="003F0D73">
        <w:sdt>
          <w:sdtPr>
            <w:rPr>
              <w:rFonts w:ascii="Calibri" w:hAnsi="Calibri"/>
            </w:rPr>
            <w:alias w:val="Article text"/>
            <w:tag w:val="articleText"/>
            <w:id w:val="634067588"/>
            <w:placeholder>
              <w:docPart w:val="0826D3403D1AA64C97FB1EA06F57BD72"/>
            </w:placeholder>
          </w:sdtPr>
          <w:sdtEndPr>
            <w:rPr>
              <w:vanish/>
              <w:highlight w:val="yellow"/>
            </w:rPr>
          </w:sdtEndPr>
          <w:sdtContent>
            <w:sdt>
              <w:sdtPr>
                <w:rPr>
                  <w:rFonts w:ascii="Calibri" w:hAnsi="Calibri"/>
                </w:rPr>
                <w:alias w:val="Abstract"/>
                <w:tag w:val="abstract"/>
                <w:id w:val="-830593489"/>
                <w:placeholder>
                  <w:docPart w:val="FCF509197BD69E45A4CE0AF3D863DE39"/>
                </w:placeholder>
              </w:sdtPr>
              <w:sdtContent>
                <w:tc>
                  <w:tcPr>
                    <w:tcW w:w="9016" w:type="dxa"/>
                    <w:tcMar>
                      <w:top w:w="113" w:type="dxa"/>
                      <w:bottom w:w="113" w:type="dxa"/>
                    </w:tcMar>
                  </w:tcPr>
                  <w:p w14:paraId="2B51C61D" w14:textId="77777777" w:rsidR="0044138E" w:rsidRPr="0044138E" w:rsidRDefault="0044138E" w:rsidP="0044138E">
                    <w:pPr>
                      <w:rPr>
                        <w:rFonts w:ascii="Calibri" w:hAnsi="Calibri"/>
                      </w:rPr>
                    </w:pPr>
                    <w:r w:rsidRPr="0044138E">
                      <w:rPr>
                        <w:rFonts w:ascii="Calibri" w:hAnsi="Calibri"/>
                      </w:rPr>
                      <w:t>The term German Expressionism refers to an aspect of international modernism that dominated the visual arts and architecture in that country toward the end of the Wilhelmine Empire through the early years of the Weimar Republic (from approximately 1906 to 1922). Artists associated with the term used a multiplicity of antinaturalist techniques to attack not only the conventions of nineteenth century academic art but also the conventions of a society they found repressive, materialistic, and corrupt. Experimenting with emotive colour, form, and composition, artists such as Wassily Kandinsky (fig. 1) and Ernst Ludwig Kirchner (fig. 2) were determined to commu</w:t>
                    </w:r>
                    <w:r>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p w14:paraId="7B2A0FA9" w14:textId="77777777" w:rsidR="0044138E" w:rsidRPr="0044138E" w:rsidRDefault="0044138E" w:rsidP="0044138E">
                    <w:pPr>
                      <w:rPr>
                        <w:rFonts w:ascii="Calibri" w:hAnsi="Calibri"/>
                      </w:rPr>
                    </w:pPr>
                  </w:p>
                  <w:p w14:paraId="17A7D164" w14:textId="77777777" w:rsidR="00E714FE" w:rsidRDefault="0044138E" w:rsidP="0044138E">
                    <w:pPr>
                      <w:rPr>
                        <w:rFonts w:ascii="Calibri" w:hAnsi="Calibri"/>
                      </w:rPr>
                    </w:pPr>
                    <w:r w:rsidRPr="0044138E">
                      <w:rPr>
                        <w:rFonts w:ascii="Calibri" w:hAnsi="Calibri"/>
                      </w:rPr>
                      <w:t>As early as 1911, critics in Germany had begun to use the term Expressionist to refer to contemporaneous works of European art that turned away from naturalism and Impressionism</w:t>
                    </w:r>
                    <w:r w:rsidR="00987E09">
                      <w:rPr>
                        <w:rFonts w:ascii="Calibri" w:hAnsi="Calibri"/>
                      </w:rPr>
                      <w:t xml:space="preserve">. </w:t>
                    </w:r>
                    <w:r w:rsidRPr="0044138E">
                      <w:rPr>
                        <w:rFonts w:ascii="Calibri" w:hAnsi="Calibri"/>
                      </w:rPr>
                      <w:t xml:space="preserve">By the time of the 1912 Cologne </w:t>
                    </w:r>
                    <w:r w:rsidRPr="0044138E">
                      <w:rPr>
                        <w:rFonts w:ascii="Calibri" w:hAnsi="Calibri"/>
                        <w:i/>
                      </w:rPr>
                      <w:t xml:space="preserve">Sonderbund </w:t>
                    </w:r>
                    <w:r w:rsidRPr="0044138E">
                      <w:rPr>
                        <w:rFonts w:ascii="Calibri" w:hAnsi="Calibri"/>
                      </w:rPr>
                      <w:t xml:space="preserve">exhibition, its director not only described their survey of the most recent developments of painting as </w:t>
                    </w:r>
                    <w:r w:rsidRPr="0044138E">
                      <w:rPr>
                        <w:rFonts w:ascii="Calibri" w:hAnsi="Calibri"/>
                        <w:i/>
                      </w:rPr>
                      <w:t>Expressionismus</w:t>
                    </w:r>
                    <w:r>
                      <w:rPr>
                        <w:rFonts w:ascii="Calibri" w:hAnsi="Calibri"/>
                      </w:rPr>
                      <w:t xml:space="preserve"> but also emphasis</w:t>
                    </w:r>
                    <w:r w:rsidRPr="0044138E">
                      <w:rPr>
                        <w:rFonts w:ascii="Calibri" w:hAnsi="Calibri"/>
                      </w:rPr>
                      <w:t xml:space="preserve">ed the international number of artists from France, Austro-Hungary, Russia, Norway, in addition to </w:t>
                    </w:r>
                    <w:r w:rsidRPr="0044138E">
                      <w:rPr>
                        <w:rFonts w:ascii="Calibri" w:hAnsi="Calibri"/>
                      </w:rPr>
                      <w:lastRenderedPageBreak/>
                      <w:t>Germany, who were simplifying and intensi</w:t>
                    </w:r>
                    <w:r>
                      <w:rPr>
                        <w:rFonts w:ascii="Calibri" w:hAnsi="Calibri"/>
                      </w:rPr>
                      <w:t xml:space="preserve">fying their colours and forms. </w:t>
                    </w:r>
                    <w:r w:rsidRPr="0044138E">
                      <w:rPr>
                        <w:rFonts w:ascii="Calibri" w:hAnsi="Calibri"/>
                      </w:rPr>
                      <w:t xml:space="preserve">Among the artists included in this exhibition were Henri Matisse of the Parisian </w:t>
                    </w:r>
                    <w:r w:rsidRPr="0044138E">
                      <w:rPr>
                        <w:rFonts w:ascii="Calibri" w:hAnsi="Calibri"/>
                        <w:i/>
                      </w:rPr>
                      <w:t>Fauves</w:t>
                    </w:r>
                    <w:r w:rsidRPr="0044138E">
                      <w:rPr>
                        <w:rFonts w:ascii="Calibri" w:hAnsi="Calibri"/>
                      </w:rPr>
                      <w:t xml:space="preserve">, Kirchner and Erich Heckel of the Dresden/Berlin </w:t>
                    </w:r>
                    <w:r w:rsidRPr="0044138E">
                      <w:rPr>
                        <w:rFonts w:ascii="Calibri" w:hAnsi="Calibri"/>
                        <w:i/>
                      </w:rPr>
                      <w:t>Brücke</w:t>
                    </w:r>
                    <w:r>
                      <w:rPr>
                        <w:rFonts w:ascii="Calibri" w:hAnsi="Calibri"/>
                      </w:rPr>
                      <w:t xml:space="preserve"> [Bridge]</w:t>
                    </w:r>
                    <w:r w:rsidRPr="0044138E">
                      <w:rPr>
                        <w:rFonts w:ascii="Calibri" w:hAnsi="Calibri"/>
                      </w:rPr>
                      <w:t xml:space="preserve">, Kandinsky of the Munich </w:t>
                    </w:r>
                    <w:r w:rsidRPr="0044138E">
                      <w:rPr>
                        <w:rFonts w:ascii="Calibri" w:hAnsi="Calibri"/>
                        <w:i/>
                      </w:rPr>
                      <w:t xml:space="preserve">Blaue Reiter </w:t>
                    </w:r>
                    <w:r>
                      <w:rPr>
                        <w:rFonts w:ascii="Calibri" w:hAnsi="Calibri"/>
                      </w:rPr>
                      <w:t>[Blue Rider]</w:t>
                    </w:r>
                    <w:r w:rsidRPr="0044138E">
                      <w:rPr>
                        <w:rFonts w:ascii="Calibri" w:hAnsi="Calibri"/>
                      </w:rPr>
                      <w:t xml:space="preserve">, and Cesár Klein of the Berlin </w:t>
                    </w:r>
                    <w:r w:rsidRPr="0044138E">
                      <w:rPr>
                        <w:rFonts w:ascii="Calibri" w:hAnsi="Calibri"/>
                        <w:i/>
                      </w:rPr>
                      <w:t>Neue Secession</w:t>
                    </w:r>
                    <w:r w:rsidRPr="0044138E">
                      <w:rPr>
                        <w:rFonts w:ascii="Calibri" w:hAnsi="Calibri"/>
                      </w:rPr>
                      <w:t>.</w:t>
                    </w:r>
                  </w:p>
                  <w:p w14:paraId="1C189AB5" w14:textId="77777777" w:rsidR="007D2445" w:rsidRDefault="007D2445" w:rsidP="0044138E">
                    <w:pPr>
                      <w:rPr>
                        <w:rFonts w:ascii="Calibri" w:hAnsi="Calibri"/>
                      </w:rPr>
                    </w:pPr>
                  </w:p>
                  <w:p w14:paraId="76F3E020" w14:textId="77777777" w:rsidR="007D2445" w:rsidRPr="007D2445" w:rsidRDefault="007D2445" w:rsidP="0044138E">
                    <w:pPr>
                      <w:rPr>
                        <w:rFonts w:ascii="Calibri" w:hAnsi="Calibri" w:cs="Times"/>
                      </w:rPr>
                    </w:pPr>
                    <w:commentRangeStart w:id="0"/>
                    <w:commentRangeStart w:id="1"/>
                    <w:r w:rsidRPr="007D2445">
                      <w:rPr>
                        <w:rFonts w:ascii="Calibri" w:hAnsi="Calibri" w:cs="Times"/>
                      </w:rPr>
                      <w:t xml:space="preserve">Expressionism’s theoretical underpinnings </w:t>
                    </w:r>
                    <w:r w:rsidRPr="007D2445">
                      <w:rPr>
                        <w:rFonts w:ascii="Calibri" w:hAnsi="Calibri" w:cs="Times"/>
                      </w:rPr>
                      <w:t>can be found</w:t>
                    </w:r>
                    <w:r w:rsidRPr="007D2445">
                      <w:rPr>
                        <w:rFonts w:ascii="Calibri" w:hAnsi="Calibri" w:cs="Times"/>
                      </w:rPr>
                      <w:t xml:space="preserve"> in the work of Friedrich Nietzsche (1844-1900) and in the 1908 book </w:t>
                    </w:r>
                    <w:r w:rsidRPr="007D2445">
                      <w:rPr>
                        <w:rFonts w:ascii="Calibri" w:hAnsi="Calibri" w:cs="Times"/>
                        <w:i/>
                      </w:rPr>
                      <w:t>Abstraktion und Einfühlung</w:t>
                    </w:r>
                    <w:r w:rsidRPr="007D2445">
                      <w:rPr>
                        <w:rFonts w:ascii="Calibri" w:hAnsi="Calibri" w:cs="Times"/>
                      </w:rPr>
                      <w:t xml:space="preserve"> [</w:t>
                    </w:r>
                    <w:r w:rsidRPr="007D2445">
                      <w:rPr>
                        <w:rFonts w:ascii="Calibri" w:hAnsi="Calibri" w:cs="Times"/>
                        <w:i/>
                      </w:rPr>
                      <w:t>Abstraction and Empathy</w:t>
                    </w:r>
                    <w:r w:rsidRPr="007D2445">
                      <w:rPr>
                        <w:rFonts w:ascii="Calibri" w:hAnsi="Calibri" w:cs="Times"/>
                      </w:rPr>
                      <w:t xml:space="preserve">] by German art historian Wilhelm Worringer (1881-1965). </w:t>
                    </w:r>
                    <w:commentRangeEnd w:id="1"/>
                    <w:r>
                      <w:rPr>
                        <w:rStyle w:val="CommentReference"/>
                      </w:rPr>
                      <w:commentReference w:id="1"/>
                    </w:r>
                    <w:r>
                      <w:rPr>
                        <w:rFonts w:ascii="Calibri" w:hAnsi="Calibri" w:cs="Times"/>
                      </w:rPr>
                      <w:t>In expressionist works, e</w:t>
                    </w:r>
                    <w:r w:rsidRPr="007D2445">
                      <w:rPr>
                        <w:rFonts w:ascii="Calibri" w:hAnsi="Calibri" w:cs="Times"/>
                      </w:rPr>
                      <w:t xml:space="preserve">motions and tensions were depicted with the help of symbolic colour and lines in the belief that both carry their own innate expressive meaning and have psychological and spiritual effects – a strand of thinking pursued by Wassily Kandinsky (1866-1944) in his 1911 book </w:t>
                    </w:r>
                    <w:r w:rsidRPr="007D2445">
                      <w:rPr>
                        <w:rFonts w:ascii="Calibri" w:hAnsi="Calibri" w:cs="Times"/>
                        <w:i/>
                      </w:rPr>
                      <w:t xml:space="preserve">Concerning the Spiritual in Art </w:t>
                    </w:r>
                    <w:r w:rsidRPr="007D2445">
                      <w:rPr>
                        <w:rFonts w:ascii="Calibri" w:hAnsi="Calibri" w:cs="Times"/>
                      </w:rPr>
                      <w:t>(</w:t>
                    </w:r>
                    <w:r w:rsidRPr="007D2445">
                      <w:rPr>
                        <w:rFonts w:ascii="Calibri" w:hAnsi="Calibri" w:cs="Arial"/>
                      </w:rPr>
                      <w:t>Gordon, 1987</w:t>
                    </w:r>
                    <w:r w:rsidRPr="007D2445">
                      <w:rPr>
                        <w:rFonts w:ascii="Calibri" w:hAnsi="Calibri" w:cs="Times"/>
                      </w:rPr>
                      <w:t>).</w:t>
                    </w:r>
                    <w:commentRangeEnd w:id="0"/>
                    <w:r>
                      <w:rPr>
                        <w:rStyle w:val="CommentReference"/>
                      </w:rPr>
                      <w:commentReference w:id="0"/>
                    </w:r>
                  </w:p>
                  <w:p w14:paraId="04EA2BAE" w14:textId="77777777" w:rsidR="0044138E" w:rsidRPr="0044138E" w:rsidRDefault="0044138E" w:rsidP="0044138E">
                    <w:pPr>
                      <w:rPr>
                        <w:rFonts w:ascii="Calibri" w:hAnsi="Calibri"/>
                      </w:rPr>
                    </w:pPr>
                    <w:bookmarkStart w:id="2" w:name="_GoBack"/>
                    <w:bookmarkEnd w:id="2"/>
                  </w:p>
                  <w:p w14:paraId="269A7606" w14:textId="77777777" w:rsidR="00E714FE" w:rsidRPr="0044138E" w:rsidRDefault="00E714FE" w:rsidP="00E714FE">
                    <w:pPr>
                      <w:rPr>
                        <w:rFonts w:ascii="Calibri" w:hAnsi="Calibri"/>
                      </w:rPr>
                    </w:pPr>
                    <w:r w:rsidRPr="0044138E">
                      <w:rPr>
                        <w:rFonts w:ascii="Calibri" w:hAnsi="Calibri"/>
                      </w:rPr>
                      <w:t>Provincial artists such as Carl Vinnen and the general public reacted negatively to the bright colo</w:t>
                    </w:r>
                    <w:r w:rsidR="0027435D">
                      <w:rPr>
                        <w:rFonts w:ascii="Calibri" w:hAnsi="Calibri"/>
                      </w:rPr>
                      <w:t>u</w:t>
                    </w:r>
                    <w:r w:rsidRPr="0044138E">
                      <w:rPr>
                        <w:rFonts w:ascii="Calibri" w:hAnsi="Calibri"/>
                      </w:rPr>
                      <w:t>rs, flattened shapes, and distorted forms of Expressionism, continuing a long-standing aspect of German thought in which internationalist influences were seen as the direct cause of the decline of German art and culture. Supportive critics, however, cited earlier precedents such as oils by Grünewald and Michelangelo in addition to works by contemporary northern artists such as Edvard Munch to justify the anti-n</w:t>
                    </w:r>
                    <w:r w:rsidR="0027435D">
                      <w:rPr>
                        <w:rFonts w:ascii="Calibri" w:hAnsi="Calibri"/>
                      </w:rPr>
                      <w:t>aturalism of the new direction.</w:t>
                    </w:r>
                    <w:r w:rsidRPr="0044138E">
                      <w:rPr>
                        <w:rFonts w:ascii="Calibri" w:hAnsi="Calibri"/>
                      </w:rPr>
                      <w:t xml:space="preserve"> The art historian Wilhelm Worringer stressed the metaphysical values of the new artistic tendencies and urged the study of ‘primitive art’ to overcome the focus on the world of natural appearance perpetuated by the classical-Renaissance tradition of European art</w:t>
                    </w:r>
                    <w:r w:rsidR="00987E09">
                      <w:rPr>
                        <w:rFonts w:ascii="Calibri" w:hAnsi="Calibri"/>
                      </w:rPr>
                      <w:t xml:space="preserve">. </w:t>
                    </w:r>
                    <w:r w:rsidRPr="0044138E">
                      <w:rPr>
                        <w:rFonts w:ascii="Calibri" w:hAnsi="Calibri"/>
                      </w:rPr>
                      <w:t>Artists, aware that much of the public was bewildered by their work, felt compelled to explain their approach in essays, tracts, and manifestos</w:t>
                    </w:r>
                    <w:r w:rsidR="00987E09">
                      <w:rPr>
                        <w:rFonts w:ascii="Calibri" w:hAnsi="Calibri"/>
                      </w:rPr>
                      <w:t xml:space="preserve">. </w:t>
                    </w:r>
                    <w:r w:rsidRPr="0044138E">
                      <w:rPr>
                        <w:rFonts w:ascii="Calibri" w:hAnsi="Calibri"/>
                      </w:rPr>
                      <w:t xml:space="preserve">Periodicals such as </w:t>
                    </w:r>
                    <w:r w:rsidRPr="0044138E">
                      <w:rPr>
                        <w:rFonts w:ascii="Calibri" w:hAnsi="Calibri"/>
                        <w:i/>
                      </w:rPr>
                      <w:t>Der Sturm</w:t>
                    </w:r>
                    <w:r w:rsidRPr="0044138E">
                      <w:rPr>
                        <w:rFonts w:ascii="Calibri" w:hAnsi="Calibri"/>
                      </w:rPr>
                      <w:t xml:space="preserve"> (fig. 3)</w:t>
                    </w:r>
                    <w:r w:rsidRPr="0044138E">
                      <w:rPr>
                        <w:rFonts w:ascii="Calibri" w:hAnsi="Calibri"/>
                        <w:i/>
                      </w:rPr>
                      <w:t xml:space="preserve"> </w:t>
                    </w:r>
                    <w:r w:rsidRPr="0044138E">
                      <w:rPr>
                        <w:rFonts w:ascii="Calibri" w:hAnsi="Calibri"/>
                      </w:rPr>
                      <w:t xml:space="preserve">and </w:t>
                    </w:r>
                    <w:r w:rsidRPr="0044138E">
                      <w:rPr>
                        <w:rFonts w:ascii="Calibri" w:hAnsi="Calibri"/>
                        <w:i/>
                      </w:rPr>
                      <w:t>Die Aktion</w:t>
                    </w:r>
                    <w:r w:rsidRPr="0044138E">
                      <w:rPr>
                        <w:rFonts w:ascii="Calibri" w:hAnsi="Calibri"/>
                      </w:rPr>
                      <w:t xml:space="preserve"> reproduced numerous prints from </w:t>
                    </w:r>
                    <w:r w:rsidRPr="0044138E">
                      <w:rPr>
                        <w:rFonts w:ascii="Calibri" w:hAnsi="Calibri"/>
                        <w:i/>
                      </w:rPr>
                      <w:t>Brücke</w:t>
                    </w:r>
                    <w:r w:rsidRPr="0044138E">
                      <w:rPr>
                        <w:rFonts w:ascii="Calibri" w:hAnsi="Calibri"/>
                      </w:rPr>
                      <w:t xml:space="preserve">, </w:t>
                    </w:r>
                    <w:r w:rsidRPr="0044138E">
                      <w:rPr>
                        <w:rFonts w:ascii="Calibri" w:hAnsi="Calibri"/>
                        <w:i/>
                      </w:rPr>
                      <w:t>Blaue Reiter</w:t>
                    </w:r>
                    <w:r w:rsidRPr="0044138E">
                      <w:rPr>
                        <w:rFonts w:ascii="Calibri" w:hAnsi="Calibri"/>
                      </w:rPr>
                      <w:t>, and Neue Secess</w:t>
                    </w:r>
                    <w:r w:rsidR="00987E09">
                      <w:rPr>
                        <w:rFonts w:ascii="Calibri" w:hAnsi="Calibri"/>
                      </w:rPr>
                      <w:t>ion artists, as well as recognis</w:t>
                    </w:r>
                    <w:r w:rsidRPr="0044138E">
                      <w:rPr>
                        <w:rFonts w:ascii="Calibri" w:hAnsi="Calibri"/>
                      </w:rPr>
                      <w:t>ing sculptors, architects, and poets as Expressionists</w:t>
                    </w:r>
                    <w:r w:rsidR="00987E09">
                      <w:rPr>
                        <w:rFonts w:ascii="Calibri" w:hAnsi="Calibri"/>
                      </w:rPr>
                      <w:t xml:space="preserve">. </w:t>
                    </w:r>
                    <w:r w:rsidRPr="0044138E">
                      <w:rPr>
                        <w:rFonts w:ascii="Calibri" w:hAnsi="Calibri"/>
                      </w:rPr>
                      <w:t xml:space="preserve">Even during the First World War, </w:t>
                    </w:r>
                    <w:r w:rsidRPr="0044138E">
                      <w:rPr>
                        <w:rFonts w:ascii="Calibri" w:hAnsi="Calibri"/>
                        <w:i/>
                      </w:rPr>
                      <w:t xml:space="preserve">Der Sturm </w:t>
                    </w:r>
                    <w:r w:rsidRPr="0044138E">
                      <w:rPr>
                        <w:rFonts w:ascii="Calibri" w:hAnsi="Calibri"/>
                      </w:rPr>
                      <w:t>and its gallery continued to explain the new tendencies as international by promoting Futurism and Cubism as part of Expressionism.</w:t>
                    </w:r>
                  </w:p>
                  <w:p w14:paraId="0EAE866B" w14:textId="77777777" w:rsidR="00E714FE" w:rsidRPr="0044138E" w:rsidRDefault="00E714FE" w:rsidP="00E714FE">
                    <w:pPr>
                      <w:rPr>
                        <w:rFonts w:ascii="Calibri" w:hAnsi="Calibri"/>
                      </w:rPr>
                    </w:pPr>
                  </w:p>
                  <w:p w14:paraId="5867803A" w14:textId="77777777" w:rsidR="00E714FE" w:rsidRPr="0044138E" w:rsidRDefault="00E714FE" w:rsidP="00E714FE">
                    <w:pPr>
                      <w:rPr>
                        <w:rFonts w:ascii="Calibri" w:hAnsi="Calibri"/>
                      </w:rPr>
                    </w:pPr>
                    <w:r w:rsidRPr="0044138E">
                      <w:rPr>
                        <w:rFonts w:ascii="Calibri" w:hAnsi="Calibri"/>
                      </w:rPr>
                      <w:t>Because of the dominance of the state in artistic affairs during the Wilhelmine Empire, visual artists as well as architects such as Bruno Taut struggled to free themselves from national or state regulations that might determine the direction and content of their works</w:t>
                    </w:r>
                    <w:r w:rsidR="00987E09">
                      <w:rPr>
                        <w:rFonts w:ascii="Calibri" w:hAnsi="Calibri"/>
                      </w:rPr>
                      <w:t xml:space="preserve">. </w:t>
                    </w:r>
                    <w:r w:rsidRPr="0044138E">
                      <w:rPr>
                        <w:rFonts w:ascii="Calibri" w:hAnsi="Calibri"/>
                      </w:rPr>
                      <w:t>Social anarchism, with its promise of mutual help and a state that would wither away, set the frame for many Expressionists’ utopian and optimistic estimate of the possibilities of individual creativity</w:t>
                    </w:r>
                    <w:r w:rsidR="00987E09">
                      <w:rPr>
                        <w:rFonts w:ascii="Calibri" w:hAnsi="Calibri"/>
                      </w:rPr>
                      <w:t xml:space="preserve">. </w:t>
                    </w:r>
                    <w:r w:rsidRPr="0044138E">
                      <w:rPr>
                        <w:rFonts w:ascii="Calibri" w:hAnsi="Calibri"/>
                      </w:rPr>
                      <w:t>At the same time, most endeavoured to explore communal activities and to weigh their responsibility to the public.</w:t>
                    </w:r>
                  </w:p>
                  <w:p w14:paraId="15AF043E" w14:textId="77777777" w:rsidR="00E714FE" w:rsidRPr="0044138E" w:rsidRDefault="00E714FE" w:rsidP="00E714FE">
                    <w:pPr>
                      <w:rPr>
                        <w:rFonts w:ascii="Calibri" w:hAnsi="Calibri"/>
                      </w:rPr>
                    </w:pPr>
                  </w:p>
                  <w:p w14:paraId="764289D3" w14:textId="77777777" w:rsidR="00E714FE" w:rsidRPr="0044138E" w:rsidRDefault="00E714FE" w:rsidP="00987E09">
                    <w:pPr>
                      <w:pStyle w:val="Heading1"/>
                      <w:outlineLvl w:val="0"/>
                    </w:pPr>
                    <w:r w:rsidRPr="0044138E">
                      <w:t>After the First World War</w:t>
                    </w:r>
                  </w:p>
                  <w:p w14:paraId="71AE528B" w14:textId="77777777" w:rsidR="00E714FE" w:rsidRPr="0044138E" w:rsidRDefault="00E714FE" w:rsidP="00E714FE">
                    <w:pPr>
                      <w:rPr>
                        <w:rFonts w:ascii="Calibri" w:hAnsi="Calibri"/>
                      </w:rPr>
                    </w:pPr>
                    <w:r w:rsidRPr="0044138E">
                      <w:rPr>
                        <w:rFonts w:ascii="Calibri" w:hAnsi="Calibri"/>
                      </w:rPr>
                      <w:t>The First World War became a catalyst for an even more activist stance among many Expressionists</w:t>
                    </w:r>
                    <w:r w:rsidR="00987E09">
                      <w:rPr>
                        <w:rFonts w:ascii="Calibri" w:hAnsi="Calibri"/>
                      </w:rPr>
                      <w:t xml:space="preserve">. </w:t>
                    </w:r>
                    <w:r w:rsidRPr="0044138E">
                      <w:rPr>
                        <w:rFonts w:ascii="Calibri" w:hAnsi="Calibri"/>
                      </w:rPr>
                      <w:t xml:space="preserve">With the collapse of Imperial rule in 1918 and the formation of the Weimar Republic, many artists who had been connected to Expressionist groups before the War, established new organizations such as the </w:t>
                    </w:r>
                    <w:r w:rsidRPr="0044138E">
                      <w:rPr>
                        <w:rFonts w:ascii="Calibri" w:hAnsi="Calibri"/>
                        <w:i/>
                      </w:rPr>
                      <w:t xml:space="preserve">Arbeitsrat für Kunst </w:t>
                    </w:r>
                    <w:r w:rsidR="00987E09">
                      <w:rPr>
                        <w:rFonts w:ascii="Calibri" w:hAnsi="Calibri"/>
                      </w:rPr>
                      <w:t>[Work Council for Art]</w:t>
                    </w:r>
                    <w:r w:rsidRPr="0044138E">
                      <w:rPr>
                        <w:rFonts w:ascii="Calibri" w:hAnsi="Calibri"/>
                      </w:rPr>
                      <w:t xml:space="preserve"> (fig. 4) and the </w:t>
                    </w:r>
                    <w:r w:rsidRPr="0044138E">
                      <w:rPr>
                        <w:rFonts w:ascii="Calibri" w:hAnsi="Calibri"/>
                        <w:i/>
                      </w:rPr>
                      <w:t xml:space="preserve">Novembergruppe </w:t>
                    </w:r>
                    <w:r w:rsidR="00987E09">
                      <w:rPr>
                        <w:rFonts w:ascii="Calibri" w:hAnsi="Calibri"/>
                      </w:rPr>
                      <w:t>[November group]</w:t>
                    </w:r>
                    <w:r w:rsidRPr="0044138E">
                      <w:rPr>
                        <w:rFonts w:ascii="Calibri" w:hAnsi="Calibri"/>
                      </w:rPr>
                      <w:t xml:space="preserve"> which initially supported free art education, public museums, and local participation in housing and other public projects</w:t>
                    </w:r>
                    <w:r w:rsidR="00987E09">
                      <w:rPr>
                        <w:rFonts w:ascii="Calibri" w:hAnsi="Calibri"/>
                      </w:rPr>
                      <w:t xml:space="preserve">. </w:t>
                    </w:r>
                    <w:r w:rsidRPr="0044138E">
                      <w:rPr>
                        <w:rFonts w:ascii="Calibri" w:hAnsi="Calibri"/>
                      </w:rPr>
                      <w:t>Now infused with French Cubism and Italian Futurism, Expressionism became a visual signifier for the new Republic with its opposition to the Imperial past and evocation of internationalist innovation. But the anti-naturalism that most Expressionists believed would stimulate change met with resista</w:t>
                    </w:r>
                    <w:r w:rsidR="00987E09">
                      <w:rPr>
                        <w:rFonts w:ascii="Calibri" w:hAnsi="Calibri"/>
                      </w:rPr>
                      <w:t>nce from the workers they wished</w:t>
                    </w:r>
                    <w:r w:rsidRPr="0044138E">
                      <w:rPr>
                        <w:rFonts w:ascii="Calibri" w:hAnsi="Calibri"/>
                      </w:rPr>
                      <w:t xml:space="preserve"> to inspire</w:t>
                    </w:r>
                    <w:r w:rsidR="00987E09">
                      <w:rPr>
                        <w:rFonts w:ascii="Calibri" w:hAnsi="Calibri"/>
                      </w:rPr>
                      <w:t xml:space="preserve">. </w:t>
                    </w:r>
                    <w:r w:rsidRPr="0044138E">
                      <w:rPr>
                        <w:rFonts w:ascii="Calibri" w:hAnsi="Calibri"/>
                      </w:rPr>
                      <w:t>As the strikes and street battles of 1919 weakened the Republic, many artists and critics became disillusioned with the governing Social Democrats and turned dramatically against the Cubo-Expressionist style manifested in election posters (fig. 5) and other visual images of the Republic commissioned by the majority party</w:t>
                    </w:r>
                    <w:r w:rsidR="00987E09">
                      <w:rPr>
                        <w:rFonts w:ascii="Calibri" w:hAnsi="Calibri"/>
                      </w:rPr>
                      <w:t xml:space="preserve">. </w:t>
                    </w:r>
                    <w:r w:rsidRPr="0044138E">
                      <w:rPr>
                        <w:rFonts w:ascii="Calibri" w:hAnsi="Calibri"/>
                      </w:rPr>
                      <w:t xml:space="preserve">Communists such as </w:t>
                    </w:r>
                    <w:r w:rsidRPr="0044138E">
                      <w:rPr>
                        <w:rFonts w:ascii="Calibri" w:hAnsi="Calibri"/>
                      </w:rPr>
                      <w:lastRenderedPageBreak/>
                      <w:t>George Grosz and John Heartfield distanced themselves from their Expressionist past</w:t>
                    </w:r>
                    <w:r w:rsidR="00981945">
                      <w:rPr>
                        <w:rFonts w:ascii="Calibri" w:hAnsi="Calibri"/>
                      </w:rPr>
                      <w:t>s</w:t>
                    </w:r>
                    <w:r w:rsidRPr="0044138E">
                      <w:rPr>
                        <w:rFonts w:ascii="Calibri" w:hAnsi="Calibri"/>
                      </w:rPr>
                      <w:t xml:space="preserve"> and many of the original supporters of Expressionism, such as Worringer, wrote of its demise</w:t>
                    </w:r>
                    <w:r w:rsidR="00987E09">
                      <w:rPr>
                        <w:rFonts w:ascii="Calibri" w:hAnsi="Calibri"/>
                      </w:rPr>
                      <w:t xml:space="preserve">. </w:t>
                    </w:r>
                    <w:commentRangeStart w:id="3"/>
                    <w:r w:rsidRPr="0044138E">
                      <w:rPr>
                        <w:rFonts w:ascii="Calibri" w:hAnsi="Calibri"/>
                      </w:rPr>
                      <w:t xml:space="preserve">Yet, during the 1920s, the urban middle class embraced the stylistic manifestations of Expressionism particularly in </w:t>
                    </w:r>
                    <w:r w:rsidR="00987E09" w:rsidRPr="0044138E">
                      <w:rPr>
                        <w:rFonts w:ascii="Calibri" w:hAnsi="Calibri"/>
                      </w:rPr>
                      <w:t>theatre</w:t>
                    </w:r>
                    <w:r w:rsidRPr="0044138E">
                      <w:rPr>
                        <w:rFonts w:ascii="Calibri" w:hAnsi="Calibri"/>
                      </w:rPr>
                      <w:t xml:space="preserve"> design and film and references to Expressionism survived in the visual manifestations of Dada and </w:t>
                    </w:r>
                    <w:r w:rsidRPr="0044138E">
                      <w:rPr>
                        <w:rFonts w:ascii="Calibri" w:hAnsi="Calibri"/>
                        <w:i/>
                      </w:rPr>
                      <w:t>Neue Sachlichkeit</w:t>
                    </w:r>
                    <w:r w:rsidR="00987E09">
                      <w:rPr>
                        <w:rFonts w:ascii="Calibri" w:hAnsi="Calibri"/>
                      </w:rPr>
                      <w:t xml:space="preserve"> [New Objectivity]</w:t>
                    </w:r>
                    <w:r w:rsidRPr="0044138E">
                      <w:rPr>
                        <w:rFonts w:ascii="Calibri" w:hAnsi="Calibri"/>
                      </w:rPr>
                      <w:t>.</w:t>
                    </w:r>
                    <w:commentRangeEnd w:id="3"/>
                    <w:r w:rsidR="00981945">
                      <w:rPr>
                        <w:rStyle w:val="CommentReference"/>
                      </w:rPr>
                      <w:commentReference w:id="3"/>
                    </w:r>
                  </w:p>
                  <w:p w14:paraId="47A1981B" w14:textId="77777777" w:rsidR="00E714FE" w:rsidRPr="0044138E" w:rsidRDefault="00E714FE" w:rsidP="00E714FE">
                    <w:pPr>
                      <w:rPr>
                        <w:rFonts w:ascii="Calibri" w:hAnsi="Calibri"/>
                      </w:rPr>
                    </w:pPr>
                  </w:p>
                  <w:p w14:paraId="1D551628" w14:textId="77777777" w:rsidR="00E714FE" w:rsidRPr="0044138E" w:rsidRDefault="00E714FE" w:rsidP="00E714FE">
                    <w:pPr>
                      <w:rPr>
                        <w:rFonts w:ascii="Calibri" w:hAnsi="Calibri"/>
                      </w:rPr>
                    </w:pPr>
                    <w:r w:rsidRPr="0044138E">
                      <w:rPr>
                        <w:rFonts w:ascii="Calibri" w:hAnsi="Calibri"/>
                      </w:rPr>
                      <w:t xml:space="preserve">During the 1930s, Expressionism was attacked by both the extreme right and left. The Marxist critic Georg Lukács severely critiqued Expressionism and modernism for its fragmented, abstracted forms and inability to communicate to the masses, and his 1934 essay set the tone for later criticisms of Expressionism during the 1980s. The National Socialist condemnation of Expressionism and modernism reached its apogee with the 1937-38 traveling exhibition of </w:t>
                    </w:r>
                    <w:r w:rsidRPr="0044138E">
                      <w:rPr>
                        <w:rFonts w:ascii="Calibri" w:hAnsi="Calibri"/>
                        <w:i/>
                      </w:rPr>
                      <w:t xml:space="preserve">Entartete Kunst </w:t>
                    </w:r>
                    <w:r w:rsidR="00987E09">
                      <w:rPr>
                        <w:rFonts w:ascii="Calibri" w:hAnsi="Calibri"/>
                      </w:rPr>
                      <w:t>[Degenerate Art]</w:t>
                    </w:r>
                    <w:r w:rsidRPr="0044138E">
                      <w:rPr>
                        <w:rFonts w:ascii="Calibri" w:hAnsi="Calibri"/>
                      </w:rPr>
                      <w:t>.</w:t>
                    </w:r>
                  </w:p>
                  <w:p w14:paraId="643FC7E8" w14:textId="77777777" w:rsidR="00E714FE" w:rsidRPr="0044138E" w:rsidRDefault="00E714FE" w:rsidP="00E714FE">
                    <w:pPr>
                      <w:rPr>
                        <w:rFonts w:ascii="Calibri" w:hAnsi="Calibri"/>
                      </w:rPr>
                    </w:pPr>
                  </w:p>
                  <w:p w14:paraId="7DE50524" w14:textId="77777777" w:rsidR="003F0D73" w:rsidRPr="0044138E" w:rsidRDefault="00E714FE" w:rsidP="00E714FE">
                    <w:pPr>
                      <w:rPr>
                        <w:rFonts w:ascii="Calibri" w:hAnsi="Calibri"/>
                      </w:rPr>
                    </w:pPr>
                    <w:r w:rsidRPr="0044138E">
                      <w:rPr>
                        <w:rFonts w:ascii="Calibri" w:hAnsi="Calibri"/>
                      </w:rPr>
                      <w:t>With the conclusion of the Second World War, Expressionism became resurrected in Germany and the United States as an antipode to the authoritarian realisms of both Soviet and National Socialist regimes. In the 1950s, art historians and critics began to publish studies of German Expressionism before the First World War, but scholars did not begin to explore the second generation of Expressionists until the 1970s and 1980s</w:t>
                    </w:r>
                    <w:r w:rsidR="00987E09" w:rsidRPr="008653A5">
                      <w:rPr>
                        <w:rFonts w:ascii="Calibri" w:hAnsi="Calibri"/>
                      </w:rPr>
                      <w:t xml:space="preserve">. </w:t>
                    </w:r>
                    <w:r w:rsidR="008653A5" w:rsidRPr="008653A5">
                      <w:rPr>
                        <w:rFonts w:ascii="Calibri" w:hAnsi="Calibri"/>
                        <w:lang w:val="en-US"/>
                      </w:rPr>
                      <w:t>However, many texts republished following WWII have since become accepted as canonical.</w:t>
                    </w:r>
                    <w:r w:rsidR="008653A5" w:rsidRPr="008653A5">
                      <w:rPr>
                        <w:rFonts w:ascii="Calibri" w:hAnsi="Calibri"/>
                      </w:rPr>
                      <w:t xml:space="preserve"> </w:t>
                    </w:r>
                    <w:r w:rsidRPr="008653A5">
                      <w:rPr>
                        <w:rFonts w:ascii="Calibri" w:hAnsi="Calibri"/>
                      </w:rPr>
                      <w:t>Nonetheless</w:t>
                    </w:r>
                    <w:r w:rsidRPr="0044138E">
                      <w:rPr>
                        <w:rFonts w:ascii="Calibri" w:hAnsi="Calibri"/>
                      </w:rPr>
                      <w:t xml:space="preserve">, not until the end of the last century and the beginning of the twenty-first, have scholars asked why museums in the United States and England have </w:t>
                    </w:r>
                    <w:r w:rsidR="00987E09" w:rsidRPr="0044138E">
                      <w:rPr>
                        <w:rFonts w:ascii="Calibri" w:hAnsi="Calibri"/>
                      </w:rPr>
                      <w:t>favoured</w:t>
                    </w:r>
                    <w:r w:rsidRPr="0044138E">
                      <w:rPr>
                        <w:rFonts w:ascii="Calibri" w:hAnsi="Calibri"/>
                      </w:rPr>
                      <w:t xml:space="preserve"> Cubism over its modernist cousin, Expressionism, in exploring the trajectory of modern art.</w:t>
                    </w:r>
                  </w:p>
                </w:tc>
              </w:sdtContent>
            </w:sdt>
          </w:sdtContent>
        </w:sdt>
      </w:tr>
      <w:tr w:rsidR="003235A7" w:rsidRPr="0044138E" w14:paraId="5889CBE5" w14:textId="77777777" w:rsidTr="003235A7">
        <w:tc>
          <w:tcPr>
            <w:tcW w:w="9016" w:type="dxa"/>
          </w:tcPr>
          <w:p w14:paraId="52AB2C52" w14:textId="77777777" w:rsidR="003235A7" w:rsidRPr="0044138E" w:rsidRDefault="003235A7" w:rsidP="008A5B87">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516217107"/>
              <w:placeholder>
                <w:docPart w:val="D780A4627B65A54AA10BC3EA81F64032"/>
              </w:placeholder>
            </w:sdtPr>
            <w:sdtContent>
              <w:p w14:paraId="0BD02D0B" w14:textId="77777777" w:rsidR="0044138E" w:rsidRPr="0044138E" w:rsidRDefault="0044138E" w:rsidP="0044138E">
                <w:pPr>
                  <w:rPr>
                    <w:rFonts w:ascii="Calibri" w:hAnsi="Calibri"/>
                  </w:rPr>
                </w:pPr>
                <w:r w:rsidRPr="0044138E">
                  <w:rPr>
                    <w:rFonts w:ascii="Calibri" w:hAnsi="Calibri"/>
                  </w:rPr>
                  <w:t xml:space="preserve">Barron, S. (1997) </w:t>
                </w:r>
                <w:r w:rsidRPr="0044138E">
                  <w:rPr>
                    <w:rFonts w:ascii="Calibri" w:hAnsi="Calibri"/>
                    <w:i/>
                  </w:rPr>
                  <w:t>German Expressionism: Art and Society</w:t>
                </w:r>
                <w:r w:rsidRPr="0044138E">
                  <w:rPr>
                    <w:rFonts w:ascii="Calibri" w:hAnsi="Calibri"/>
                  </w:rPr>
                  <w:t>, New York: Rizzoli.</w:t>
                </w:r>
              </w:p>
              <w:p w14:paraId="4C5CBE03" w14:textId="77777777" w:rsidR="0044138E" w:rsidRPr="0044138E" w:rsidRDefault="0044138E" w:rsidP="0044138E">
                <w:pPr>
                  <w:rPr>
                    <w:rFonts w:ascii="Calibri" w:hAnsi="Calibri"/>
                  </w:rPr>
                </w:pPr>
              </w:p>
              <w:p w14:paraId="1CF249B7" w14:textId="77777777" w:rsidR="0044138E" w:rsidRPr="0044138E" w:rsidRDefault="0044138E" w:rsidP="0044138E">
                <w:pPr>
                  <w:jc w:val="both"/>
                  <w:rPr>
                    <w:rFonts w:ascii="Calibri" w:hAnsi="Calibri"/>
                  </w:rPr>
                </w:pPr>
                <w:r w:rsidRPr="0044138E">
                  <w:rPr>
                    <w:rFonts w:ascii="Calibri" w:hAnsi="Calibri"/>
                  </w:rPr>
                  <w:t xml:space="preserve">Benson, T. (2001) </w:t>
                </w:r>
                <w:r w:rsidRPr="0044138E">
                  <w:rPr>
                    <w:rFonts w:ascii="Calibri" w:hAnsi="Calibri"/>
                    <w:i/>
                  </w:rPr>
                  <w:t>Expressionist Utopias: Paradise, Metropolis, Architectural Fantasy,</w:t>
                </w:r>
                <w:r w:rsidRPr="0044138E">
                  <w:rPr>
                    <w:rFonts w:ascii="Calibri" w:hAnsi="Calibri"/>
                  </w:rPr>
                  <w:t xml:space="preserve"> Los Angeles: Los Angeles County Museum of Art.</w:t>
                </w:r>
              </w:p>
              <w:p w14:paraId="1602B60B" w14:textId="77777777" w:rsidR="0044138E" w:rsidRPr="0044138E" w:rsidRDefault="0044138E" w:rsidP="0044138E">
                <w:pPr>
                  <w:jc w:val="both"/>
                  <w:rPr>
                    <w:rFonts w:ascii="Calibri" w:hAnsi="Calibri"/>
                  </w:rPr>
                </w:pPr>
              </w:p>
              <w:p w14:paraId="010E7F32" w14:textId="77777777" w:rsidR="0044138E" w:rsidRPr="0044138E" w:rsidRDefault="0044138E" w:rsidP="0044138E">
                <w:pPr>
                  <w:rPr>
                    <w:rFonts w:ascii="Calibri" w:hAnsi="Calibri"/>
                  </w:rPr>
                </w:pPr>
                <w:r w:rsidRPr="0044138E">
                  <w:rPr>
                    <w:rFonts w:ascii="Calibri" w:hAnsi="Calibri"/>
                  </w:rPr>
                  <w:t xml:space="preserve"> (1989) </w:t>
                </w:r>
                <w:r w:rsidRPr="0044138E">
                  <w:rPr>
                    <w:rFonts w:ascii="Calibri" w:hAnsi="Calibri"/>
                    <w:i/>
                  </w:rPr>
                  <w:t>German Expressionist Prints and Drawings, The Robert Gore Rifkind Center for German Expressionist Studies</w:t>
                </w:r>
                <w:r w:rsidRPr="0044138E">
                  <w:rPr>
                    <w:rFonts w:ascii="Calibri" w:hAnsi="Calibri"/>
                  </w:rPr>
                  <w:t>, 2 vols., Los Angeles: Los Angeles County Museum of Art.</w:t>
                </w:r>
              </w:p>
              <w:p w14:paraId="2432414F" w14:textId="77777777" w:rsidR="0044138E" w:rsidRPr="0044138E" w:rsidRDefault="0044138E" w:rsidP="0044138E">
                <w:pPr>
                  <w:rPr>
                    <w:rFonts w:ascii="Calibri" w:hAnsi="Calibri"/>
                  </w:rPr>
                </w:pPr>
              </w:p>
              <w:p w14:paraId="37004A9E" w14:textId="77777777" w:rsidR="0044138E" w:rsidRPr="0044138E" w:rsidRDefault="0044138E" w:rsidP="0044138E">
                <w:pPr>
                  <w:rPr>
                    <w:rFonts w:ascii="Calibri" w:hAnsi="Calibri"/>
                  </w:rPr>
                </w:pPr>
                <w:r w:rsidRPr="0044138E">
                  <w:rPr>
                    <w:rFonts w:ascii="Calibri" w:hAnsi="Calibri"/>
                  </w:rPr>
                  <w:t xml:space="preserve">Junge, H. (ed.) (1992) </w:t>
                </w:r>
                <w:r w:rsidRPr="0044138E">
                  <w:rPr>
                    <w:rFonts w:ascii="Calibri" w:hAnsi="Calibri"/>
                    <w:i/>
                  </w:rPr>
                  <w:t xml:space="preserve">Avantgarde und Publikum: Zur Rezeption avantgardistisch Kunst in Deutschland 1905-1933, </w:t>
                </w:r>
                <w:r w:rsidRPr="0044138E">
                  <w:rPr>
                    <w:rFonts w:ascii="Calibri" w:hAnsi="Calibri"/>
                  </w:rPr>
                  <w:t>Cologne: Böhlau.</w:t>
                </w:r>
              </w:p>
              <w:p w14:paraId="213B695A" w14:textId="77777777" w:rsidR="0044138E" w:rsidRPr="0044138E" w:rsidRDefault="0044138E" w:rsidP="0044138E">
                <w:pPr>
                  <w:rPr>
                    <w:rFonts w:ascii="Calibri" w:hAnsi="Calibri"/>
                  </w:rPr>
                </w:pPr>
              </w:p>
              <w:p w14:paraId="7F456AAC" w14:textId="77777777" w:rsidR="0044138E" w:rsidRPr="0044138E" w:rsidRDefault="0044138E" w:rsidP="0044138E">
                <w:pPr>
                  <w:pStyle w:val="FootnoteText"/>
                  <w:rPr>
                    <w:sz w:val="22"/>
                    <w:szCs w:val="22"/>
                  </w:rPr>
                </w:pPr>
                <w:r w:rsidRPr="0044138E">
                  <w:rPr>
                    <w:sz w:val="22"/>
                    <w:szCs w:val="22"/>
                  </w:rPr>
                  <w:t xml:space="preserve">Long, R-C W. (ed.) (1993) </w:t>
                </w:r>
                <w:r w:rsidRPr="0044138E">
                  <w:rPr>
                    <w:i/>
                    <w:sz w:val="22"/>
                    <w:szCs w:val="22"/>
                  </w:rPr>
                  <w:t>German Expressionism: Documents from the End of the Wilhelmine Empire to the Rise of National Socialism</w:t>
                </w:r>
                <w:r w:rsidRPr="0044138E">
                  <w:rPr>
                    <w:sz w:val="22"/>
                    <w:szCs w:val="22"/>
                  </w:rPr>
                  <w:t xml:space="preserve">, New York: G.K. Hall; paperback edition, Berkeley: University of California Press, 1995; esp. essays by R. Reiche and W.Worringer,16-18 and 9-13. </w:t>
                </w:r>
              </w:p>
              <w:p w14:paraId="251A458B" w14:textId="77777777" w:rsidR="0044138E" w:rsidRPr="0044138E" w:rsidRDefault="0044138E" w:rsidP="0044138E">
                <w:pPr>
                  <w:pStyle w:val="FootnoteText"/>
                  <w:rPr>
                    <w:sz w:val="22"/>
                    <w:szCs w:val="22"/>
                  </w:rPr>
                </w:pPr>
              </w:p>
              <w:p w14:paraId="7BEA9F1D" w14:textId="77777777" w:rsidR="0044138E" w:rsidRPr="0044138E" w:rsidRDefault="0044138E" w:rsidP="0044138E">
                <w:pPr>
                  <w:rPr>
                    <w:rFonts w:ascii="Calibri" w:hAnsi="Calibri"/>
                  </w:rPr>
                </w:pPr>
                <w:r w:rsidRPr="0044138E">
                  <w:rPr>
                    <w:rFonts w:ascii="Calibri" w:hAnsi="Calibri"/>
                  </w:rPr>
                  <w:t xml:space="preserve">Raabe, P. (1964) </w:t>
                </w:r>
                <w:r w:rsidRPr="0044138E">
                  <w:rPr>
                    <w:rFonts w:ascii="Calibri" w:hAnsi="Calibri"/>
                    <w:i/>
                  </w:rPr>
                  <w:t>Die Zeitschriften und Sammulungen des literarischen Expressionismus</w:t>
                </w:r>
                <w:r w:rsidRPr="0044138E">
                  <w:rPr>
                    <w:rFonts w:ascii="Calibri" w:hAnsi="Calibri"/>
                  </w:rPr>
                  <w:t>, Stuttgart: J. B. Metzlersche Verlag.</w:t>
                </w:r>
              </w:p>
              <w:p w14:paraId="72E70F85" w14:textId="77777777" w:rsidR="0044138E" w:rsidRPr="0044138E" w:rsidRDefault="0044138E" w:rsidP="0044138E">
                <w:pPr>
                  <w:rPr>
                    <w:rFonts w:ascii="Calibri" w:hAnsi="Calibri"/>
                  </w:rPr>
                </w:pPr>
              </w:p>
              <w:p w14:paraId="254B686A" w14:textId="77777777" w:rsidR="0044138E" w:rsidRPr="0044138E" w:rsidRDefault="0044138E" w:rsidP="0044138E">
                <w:pPr>
                  <w:rPr>
                    <w:rFonts w:ascii="Calibri" w:hAnsi="Calibri"/>
                  </w:rPr>
                </w:pPr>
                <w:r w:rsidRPr="0044138E">
                  <w:rPr>
                    <w:rFonts w:ascii="Calibri" w:hAnsi="Calibri"/>
                  </w:rPr>
                  <w:t xml:space="preserve">Raabe, P. (1972) </w:t>
                </w:r>
                <w:r w:rsidRPr="0044138E">
                  <w:rPr>
                    <w:rFonts w:ascii="Calibri" w:hAnsi="Calibri"/>
                    <w:i/>
                  </w:rPr>
                  <w:t>Index Expressionismus</w:t>
                </w:r>
                <w:r w:rsidRPr="0044138E">
                  <w:rPr>
                    <w:rFonts w:ascii="Calibri" w:hAnsi="Calibri"/>
                  </w:rPr>
                  <w:t>, 18 vols., Neudeln, Liechtenstein: Kraus Thomson.</w:t>
                </w:r>
              </w:p>
              <w:p w14:paraId="58F1712A" w14:textId="77777777" w:rsidR="0044138E" w:rsidRPr="0044138E" w:rsidRDefault="0044138E" w:rsidP="0044138E">
                <w:pPr>
                  <w:rPr>
                    <w:rFonts w:ascii="Calibri" w:hAnsi="Calibri"/>
                  </w:rPr>
                </w:pPr>
              </w:p>
              <w:p w14:paraId="418F3D1D" w14:textId="77777777" w:rsidR="0044138E" w:rsidRPr="0044138E" w:rsidRDefault="0044138E" w:rsidP="0044138E">
                <w:pPr>
                  <w:rPr>
                    <w:rFonts w:ascii="Calibri" w:hAnsi="Calibri"/>
                  </w:rPr>
                </w:pPr>
                <w:r w:rsidRPr="0044138E">
                  <w:rPr>
                    <w:rFonts w:ascii="Calibri" w:hAnsi="Calibri"/>
                  </w:rPr>
                  <w:t xml:space="preserve">West, S. (2000) </w:t>
                </w:r>
                <w:r w:rsidRPr="0044138E">
                  <w:rPr>
                    <w:rFonts w:ascii="Calibri" w:hAnsi="Calibri"/>
                    <w:i/>
                  </w:rPr>
                  <w:t>The Visual Arts in Germany 1890-1937: Utopia and Despair</w:t>
                </w:r>
                <w:r w:rsidRPr="0044138E">
                  <w:rPr>
                    <w:rFonts w:ascii="Calibri" w:hAnsi="Calibri"/>
                  </w:rPr>
                  <w:t>, New Brunswick, NJ: Rutgers University Press.</w:t>
                </w:r>
              </w:p>
              <w:p w14:paraId="2F2847BF" w14:textId="77777777" w:rsidR="0044138E" w:rsidRPr="0044138E" w:rsidRDefault="0044138E" w:rsidP="0044138E">
                <w:pPr>
                  <w:rPr>
                    <w:rFonts w:ascii="Calibri" w:hAnsi="Calibri"/>
                  </w:rPr>
                </w:pPr>
              </w:p>
              <w:p w14:paraId="3755256E" w14:textId="77777777" w:rsidR="003235A7" w:rsidRPr="0044138E" w:rsidRDefault="0044138E" w:rsidP="0044138E">
                <w:pPr>
                  <w:rPr>
                    <w:rFonts w:ascii="Calibri" w:hAnsi="Calibri"/>
                  </w:rPr>
                </w:pPr>
                <w:r w:rsidRPr="0044138E">
                  <w:rPr>
                    <w:rFonts w:ascii="Calibri" w:hAnsi="Calibri"/>
                  </w:rPr>
                  <w:t xml:space="preserve">Weikop, C. (ed.) (2011) </w:t>
                </w:r>
                <w:r w:rsidRPr="0044138E">
                  <w:rPr>
                    <w:rFonts w:ascii="Calibri" w:hAnsi="Calibri"/>
                    <w:i/>
                  </w:rPr>
                  <w:t xml:space="preserve">New Perspectives on Brücke Expressionism: Bridging History, </w:t>
                </w:r>
                <w:r w:rsidRPr="0044138E">
                  <w:rPr>
                    <w:rFonts w:ascii="Calibri" w:hAnsi="Calibri"/>
                  </w:rPr>
                  <w:t>Farnham, Surrey, UK: Ashgate; esp. essays by Long and Weikop, 11-30, 237-276.</w:t>
                </w:r>
              </w:p>
            </w:sdtContent>
          </w:sdt>
        </w:tc>
      </w:tr>
    </w:tbl>
    <w:p w14:paraId="395FEF5A" w14:textId="77777777" w:rsidR="00C27FAB" w:rsidRPr="0044138E" w:rsidRDefault="00C27FAB"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4D40ADFE" w14:textId="77777777" w:rsidTr="00E714FE">
        <w:tc>
          <w:tcPr>
            <w:tcW w:w="491" w:type="dxa"/>
            <w:vMerge w:val="restart"/>
            <w:shd w:val="clear" w:color="auto" w:fill="A6A6A6" w:themeFill="background1" w:themeFillShade="A6"/>
            <w:textDirection w:val="btLr"/>
          </w:tcPr>
          <w:p w14:paraId="306E1D6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200591063"/>
            <w:placeholder>
              <w:docPart w:val="10F8132F03421A4AADE8861410FD453F"/>
            </w:placeholder>
            <w:showingPlcHdr/>
            <w:dropDownList>
              <w:listItem w:displayText="Dr." w:value="Dr."/>
              <w:listItem w:displayText="Prof." w:value="Prof."/>
            </w:dropDownList>
          </w:sdtPr>
          <w:sdtContent>
            <w:tc>
              <w:tcPr>
                <w:tcW w:w="1259" w:type="dxa"/>
              </w:tcPr>
              <w:p w14:paraId="0B6A9365"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357434281"/>
            <w:placeholder>
              <w:docPart w:val="59AC1118D475854AA9ED1F002E466CB1"/>
            </w:placeholder>
            <w:text/>
          </w:sdtPr>
          <w:sdtContent>
            <w:tc>
              <w:tcPr>
                <w:tcW w:w="2073" w:type="dxa"/>
              </w:tcPr>
              <w:p w14:paraId="12A54C28" w14:textId="77777777" w:rsidR="00E714FE" w:rsidRPr="0044138E" w:rsidRDefault="008653A5" w:rsidP="008653A5">
                <w:pPr>
                  <w:rPr>
                    <w:rFonts w:ascii="Calibri" w:hAnsi="Calibri"/>
                  </w:rPr>
                </w:pPr>
                <w:r>
                  <w:rPr>
                    <w:rFonts w:ascii="Calibri" w:hAnsi="Calibri"/>
                  </w:rPr>
                  <w:t>Petra</w:t>
                </w:r>
              </w:p>
            </w:tc>
          </w:sdtContent>
        </w:sdt>
        <w:sdt>
          <w:sdtPr>
            <w:rPr>
              <w:rFonts w:ascii="Calibri" w:hAnsi="Calibri"/>
            </w:rPr>
            <w:alias w:val="Middle name"/>
            <w:tag w:val="authorMiddleName"/>
            <w:id w:val="-37903034"/>
            <w:placeholder>
              <w:docPart w:val="D74C190B0EE1AA478B28191766728A1B"/>
            </w:placeholder>
            <w:showingPlcHdr/>
            <w:text/>
          </w:sdtPr>
          <w:sdtContent>
            <w:tc>
              <w:tcPr>
                <w:tcW w:w="2551" w:type="dxa"/>
              </w:tcPr>
              <w:p w14:paraId="6A67526D"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658926467"/>
            <w:placeholder>
              <w:docPart w:val="721F89E0E3862C46887FE629D8C4D65D"/>
            </w:placeholder>
            <w:text/>
          </w:sdtPr>
          <w:sdtContent>
            <w:tc>
              <w:tcPr>
                <w:tcW w:w="2642" w:type="dxa"/>
              </w:tcPr>
              <w:p w14:paraId="18D20CC5" w14:textId="77777777" w:rsidR="00E714FE" w:rsidRPr="0044138E" w:rsidRDefault="008653A5" w:rsidP="008653A5">
                <w:pPr>
                  <w:rPr>
                    <w:rFonts w:ascii="Calibri" w:hAnsi="Calibri"/>
                  </w:rPr>
                </w:pPr>
                <w:r>
                  <w:rPr>
                    <w:rFonts w:ascii="Calibri" w:hAnsi="Calibri"/>
                  </w:rPr>
                  <w:t>Vock</w:t>
                </w:r>
              </w:p>
            </w:tc>
          </w:sdtContent>
        </w:sdt>
      </w:tr>
      <w:tr w:rsidR="00E714FE" w:rsidRPr="0044138E" w14:paraId="73361055" w14:textId="77777777" w:rsidTr="00E714FE">
        <w:trPr>
          <w:trHeight w:val="986"/>
        </w:trPr>
        <w:tc>
          <w:tcPr>
            <w:tcW w:w="491" w:type="dxa"/>
            <w:vMerge/>
            <w:shd w:val="clear" w:color="auto" w:fill="A6A6A6" w:themeFill="background1" w:themeFillShade="A6"/>
          </w:tcPr>
          <w:p w14:paraId="455FCD9A"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97038884"/>
            <w:placeholder>
              <w:docPart w:val="FBBC36B7E377E54F84BB3DD0A1F7800B"/>
            </w:placeholder>
            <w:showingPlcHdr/>
          </w:sdtPr>
          <w:sdtContent>
            <w:tc>
              <w:tcPr>
                <w:tcW w:w="8525" w:type="dxa"/>
                <w:gridSpan w:val="4"/>
              </w:tcPr>
              <w:p w14:paraId="075F6F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CEF79D3" w14:textId="77777777" w:rsidTr="00E714FE">
        <w:trPr>
          <w:trHeight w:val="986"/>
        </w:trPr>
        <w:tc>
          <w:tcPr>
            <w:tcW w:w="491" w:type="dxa"/>
            <w:vMerge/>
            <w:shd w:val="clear" w:color="auto" w:fill="A6A6A6" w:themeFill="background1" w:themeFillShade="A6"/>
          </w:tcPr>
          <w:p w14:paraId="7C1D8F8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589656059"/>
            <w:placeholder>
              <w:docPart w:val="17CFB203D477A744B2A20220C9A1421A"/>
            </w:placeholder>
            <w:showingPlcHdr/>
            <w:text/>
          </w:sdtPr>
          <w:sdtContent>
            <w:tc>
              <w:tcPr>
                <w:tcW w:w="8525" w:type="dxa"/>
                <w:gridSpan w:val="4"/>
              </w:tcPr>
              <w:p w14:paraId="15190C09"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0A219B93"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0A19AD4E" w14:textId="77777777" w:rsidTr="00E714FE">
        <w:tc>
          <w:tcPr>
            <w:tcW w:w="9016" w:type="dxa"/>
            <w:shd w:val="clear" w:color="auto" w:fill="A6A6A6" w:themeFill="background1" w:themeFillShade="A6"/>
            <w:tcMar>
              <w:top w:w="113" w:type="dxa"/>
              <w:bottom w:w="113" w:type="dxa"/>
            </w:tcMar>
          </w:tcPr>
          <w:p w14:paraId="465A1D0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A6A68E8" w14:textId="77777777" w:rsidTr="00E714FE">
        <w:sdt>
          <w:sdtPr>
            <w:rPr>
              <w:rFonts w:ascii="Calibri" w:hAnsi="Calibri"/>
            </w:rPr>
            <w:alias w:val="Article headword"/>
            <w:tag w:val="articleHeadword"/>
            <w:id w:val="-1784179836"/>
            <w:placeholder>
              <w:docPart w:val="664B28C83F14944085C4A355C38B7439"/>
            </w:placeholder>
            <w:text/>
          </w:sdtPr>
          <w:sdtContent>
            <w:tc>
              <w:tcPr>
                <w:tcW w:w="9016" w:type="dxa"/>
                <w:tcMar>
                  <w:top w:w="113" w:type="dxa"/>
                  <w:bottom w:w="113" w:type="dxa"/>
                </w:tcMar>
              </w:tcPr>
              <w:p w14:paraId="161A4F8C" w14:textId="77777777" w:rsidR="00E714FE" w:rsidRPr="0044138E" w:rsidRDefault="008653A5" w:rsidP="008653A5">
                <w:pPr>
                  <w:rPr>
                    <w:rFonts w:ascii="Calibri" w:hAnsi="Calibri"/>
                    <w:b/>
                  </w:rPr>
                </w:pPr>
                <w:r w:rsidRPr="008653A5">
                  <w:rPr>
                    <w:rFonts w:ascii="Calibri" w:hAnsi="Calibri"/>
                  </w:rPr>
                  <w:t>Expressionism in Literature</w:t>
                </w:r>
              </w:p>
            </w:tc>
          </w:sdtContent>
        </w:sdt>
      </w:tr>
      <w:tr w:rsidR="00E714FE" w:rsidRPr="0044138E" w14:paraId="5C293E5A" w14:textId="77777777" w:rsidTr="00E714FE">
        <w:sdt>
          <w:sdtPr>
            <w:rPr>
              <w:rFonts w:ascii="Calibri" w:hAnsi="Calibri"/>
            </w:rPr>
            <w:alias w:val="Variant headwords"/>
            <w:tag w:val="variantHeadwords"/>
            <w:id w:val="-1987152127"/>
            <w:placeholder>
              <w:docPart w:val="EB91150B70BE5C4DABEAAE426D8D2F96"/>
            </w:placeholder>
            <w:showingPlcHdr/>
          </w:sdtPr>
          <w:sdtContent>
            <w:tc>
              <w:tcPr>
                <w:tcW w:w="9016" w:type="dxa"/>
                <w:tcMar>
                  <w:top w:w="113" w:type="dxa"/>
                  <w:bottom w:w="113" w:type="dxa"/>
                </w:tcMar>
              </w:tcPr>
              <w:p w14:paraId="2F4744DA"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18C582D" w14:textId="77777777" w:rsidTr="00E714FE">
        <w:sdt>
          <w:sdtPr>
            <w:rPr>
              <w:rFonts w:ascii="Calibri" w:hAnsi="Calibri"/>
            </w:rPr>
            <w:alias w:val="Abstract"/>
            <w:tag w:val="abstract"/>
            <w:id w:val="-999805478"/>
            <w:placeholder>
              <w:docPart w:val="8045D6D32ABFC3409B3CB0970205C9E8"/>
            </w:placeholder>
            <w:showingPlcHdr/>
          </w:sdtPr>
          <w:sdtContent>
            <w:tc>
              <w:tcPr>
                <w:tcW w:w="9016" w:type="dxa"/>
                <w:tcMar>
                  <w:top w:w="113" w:type="dxa"/>
                  <w:bottom w:w="113" w:type="dxa"/>
                </w:tcMar>
              </w:tcPr>
              <w:p w14:paraId="3549F6C3"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D6D29DD" w14:textId="77777777" w:rsidTr="00E714FE">
        <w:sdt>
          <w:sdtPr>
            <w:rPr>
              <w:rFonts w:ascii="Calibri" w:hAnsi="Calibri"/>
            </w:rPr>
            <w:alias w:val="Article text"/>
            <w:tag w:val="articleText"/>
            <w:id w:val="1673991751"/>
            <w:placeholder>
              <w:docPart w:val="6EB33E4B19799F47A0F614ADED722444"/>
            </w:placeholder>
          </w:sdtPr>
          <w:sdtContent>
            <w:tc>
              <w:tcPr>
                <w:tcW w:w="9016" w:type="dxa"/>
                <w:tcMar>
                  <w:top w:w="113" w:type="dxa"/>
                  <w:bottom w:w="113" w:type="dxa"/>
                </w:tcMar>
              </w:tcPr>
              <w:p w14:paraId="301F9F2C" w14:textId="77777777" w:rsidR="008653A5" w:rsidRPr="008653A5" w:rsidRDefault="008653A5" w:rsidP="008653A5">
                <w:pPr>
                  <w:rPr>
                    <w:rFonts w:ascii="Calibri" w:hAnsi="Calibri"/>
                    <w:lang w:val="en-US"/>
                  </w:rPr>
                </w:pPr>
                <w:r w:rsidRPr="008653A5">
                  <w:rPr>
                    <w:rFonts w:ascii="Calibri" w:hAnsi="Calibri"/>
                    <w:lang w:val="en-US"/>
                  </w:rPr>
                  <w:t xml:space="preserve">Expressionism was an avant-garde movement in German literature that lasted from approximately 1910 to 1925 and was supported by a generation of young writers. Like their visual artist counterparts, they were born in the 1880s and 1890s opposed the values of pre-war Wilhelminian society, and reacted to the developments of modern urban civilisation. Expressionist writers tried to trigger their readers’ imaginations and to evoke their emotions. Albeit connected in those central lines of theme and effect, the broad variety of style and form to be found in all literary genres makes it notoriously difficult to find a widely accepted definition of Expressionism, a problem mostly put aside today by regarding Expressionist literature as a forerunner of postmodern heterogeneity. </w:t>
                </w:r>
              </w:p>
              <w:p w14:paraId="482A3952" w14:textId="77777777" w:rsidR="008653A5" w:rsidRPr="008653A5" w:rsidRDefault="008653A5" w:rsidP="008653A5">
                <w:pPr>
                  <w:rPr>
                    <w:rFonts w:ascii="Calibri" w:hAnsi="Calibri"/>
                    <w:lang w:val="en-US"/>
                  </w:rPr>
                </w:pPr>
              </w:p>
              <w:p w14:paraId="16E5CC91" w14:textId="77777777" w:rsidR="008653A5" w:rsidRPr="008653A5" w:rsidRDefault="008653A5" w:rsidP="008653A5">
                <w:pPr>
                  <w:rPr>
                    <w:rFonts w:ascii="Calibri" w:hAnsi="Calibri"/>
                    <w:lang w:val="en-US"/>
                  </w:rPr>
                </w:pPr>
                <w:r w:rsidRPr="008653A5">
                  <w:rPr>
                    <w:rFonts w:ascii="Calibri" w:hAnsi="Calibri"/>
                    <w:lang w:val="en-US"/>
                  </w:rPr>
                  <w:t xml:space="preserve">In poetry, the effects of urbanization and mechanization were expressed by lining up disparate images in paratactical style (‘Reihungsstil’), showing the new perceptional demands caused by acceleration, new technologies and media (see the poems of Jakob van Hoddis, Alfred Lichtenstein and Ernst Blass), leading to the ‘dissociation of self’ (‘Ich-Dissoziation’, Vietta) and to the impersonality of a technicised society (Gottfried Benn, ‘Morgue’-poetry). Symbolic imagery and synaesthesia are characteristics of the poetry of Else Lasker-Schüler, Georg Heym, Georg Trakl, and Ernst Stadler, all of whom wrote poems in regular form and rhyme as well as free verse-poetry. By contrast, August Stramm’s poems disposed of conventional language structures. </w:t>
                </w:r>
              </w:p>
              <w:p w14:paraId="08E59EFC" w14:textId="77777777" w:rsidR="008653A5" w:rsidRPr="008653A5" w:rsidRDefault="008653A5" w:rsidP="008653A5">
                <w:pPr>
                  <w:rPr>
                    <w:rFonts w:ascii="Calibri" w:hAnsi="Calibri"/>
                    <w:lang w:val="en-US"/>
                  </w:rPr>
                </w:pPr>
              </w:p>
              <w:p w14:paraId="6C10E7E3" w14:textId="77777777" w:rsidR="008653A5" w:rsidRPr="008653A5" w:rsidRDefault="008653A5" w:rsidP="008653A5">
                <w:pPr>
                  <w:rPr>
                    <w:rFonts w:ascii="Calibri" w:hAnsi="Calibri"/>
                    <w:lang w:val="en-US"/>
                  </w:rPr>
                </w:pPr>
                <w:r w:rsidRPr="008653A5">
                  <w:rPr>
                    <w:rFonts w:ascii="Calibri" w:hAnsi="Calibri"/>
                    <w:lang w:val="en-US"/>
                  </w:rPr>
                  <w:t xml:space="preserve">Authors of Expressionist prose likewise discharged conventional patterns of narration and tried new techniques like stream of consciousness and reflective prose (‘Reflexionsprosa’), descending into the minds of their protagonists (Gottfried Benn, </w:t>
                </w:r>
                <w:r w:rsidRPr="008653A5">
                  <w:rPr>
                    <w:rFonts w:ascii="Calibri" w:hAnsi="Calibri"/>
                    <w:i/>
                    <w:lang w:val="en-US"/>
                  </w:rPr>
                  <w:t>Gehirne</w:t>
                </w:r>
                <w:r w:rsidRPr="008653A5">
                  <w:rPr>
                    <w:rFonts w:ascii="Calibri" w:hAnsi="Calibri"/>
                    <w:lang w:val="en-US"/>
                  </w:rPr>
                  <w:t xml:space="preserve">, 1916; Carl Einstein, </w:t>
                </w:r>
                <w:r w:rsidRPr="008653A5">
                  <w:rPr>
                    <w:rFonts w:ascii="Calibri" w:hAnsi="Calibri"/>
                    <w:i/>
                    <w:lang w:val="en-US"/>
                  </w:rPr>
                  <w:t>Bebuquin oder die Dilettanten des Wunders/Bebuquin or the Dilettantes of Miracle</w:t>
                </w:r>
                <w:r w:rsidRPr="008653A5">
                  <w:rPr>
                    <w:rFonts w:ascii="Calibri" w:hAnsi="Calibri"/>
                    <w:lang w:val="en-US"/>
                  </w:rPr>
                  <w:t xml:space="preserve">, novel, 1912), often criminals or mentally insane (Georg Heym, </w:t>
                </w:r>
                <w:r w:rsidRPr="008653A5">
                  <w:rPr>
                    <w:rFonts w:ascii="Calibri" w:hAnsi="Calibri"/>
                    <w:i/>
                    <w:lang w:val="en-US"/>
                  </w:rPr>
                  <w:t xml:space="preserve">Der Dieb/The Thief </w:t>
                </w:r>
                <w:r w:rsidRPr="008653A5">
                  <w:rPr>
                    <w:rFonts w:ascii="Calibri" w:hAnsi="Calibri"/>
                    <w:lang w:val="en-US"/>
                  </w:rPr>
                  <w:t xml:space="preserve">and </w:t>
                </w:r>
                <w:r w:rsidRPr="008653A5">
                  <w:rPr>
                    <w:rFonts w:ascii="Calibri" w:hAnsi="Calibri"/>
                    <w:i/>
                    <w:lang w:val="en-US"/>
                  </w:rPr>
                  <w:t>Der Irre/The Madman</w:t>
                </w:r>
                <w:r w:rsidRPr="008653A5">
                  <w:rPr>
                    <w:rFonts w:ascii="Calibri" w:hAnsi="Calibri"/>
                    <w:lang w:val="en-US"/>
                  </w:rPr>
                  <w:t xml:space="preserve">, 1912; Alfred Döblin, </w:t>
                </w:r>
                <w:r w:rsidRPr="008653A5">
                  <w:rPr>
                    <w:rFonts w:ascii="Calibri" w:hAnsi="Calibri"/>
                    <w:i/>
                    <w:lang w:val="en-US"/>
                  </w:rPr>
                  <w:t>Die Ermordung einer Butterblume/Murder of a Buttercup</w:t>
                </w:r>
                <w:r w:rsidRPr="008653A5">
                  <w:rPr>
                    <w:rFonts w:ascii="Calibri" w:hAnsi="Calibri"/>
                    <w:lang w:val="en-US"/>
                  </w:rPr>
                  <w:t xml:space="preserve">, 1909). The Prague author Franz Kafka is often deemed an Expressionist because of his nightmarish visions of individuals lost in bureaucracy and mechanisation as in the stories </w:t>
                </w:r>
                <w:r w:rsidRPr="008653A5">
                  <w:rPr>
                    <w:rFonts w:ascii="Calibri" w:hAnsi="Calibri"/>
                    <w:i/>
                    <w:lang w:val="en-US"/>
                  </w:rPr>
                  <w:t xml:space="preserve">Die Verwandlung </w:t>
                </w:r>
                <w:r w:rsidRPr="008653A5">
                  <w:rPr>
                    <w:rFonts w:ascii="Calibri" w:hAnsi="Calibri"/>
                    <w:lang w:val="en-US"/>
                  </w:rPr>
                  <w:t>[</w:t>
                </w:r>
                <w:r w:rsidRPr="008653A5">
                  <w:rPr>
                    <w:rFonts w:ascii="Calibri" w:hAnsi="Calibri"/>
                    <w:i/>
                    <w:lang w:val="en-US"/>
                  </w:rPr>
                  <w:t xml:space="preserve">The Transformation </w:t>
                </w:r>
                <w:r w:rsidRPr="008653A5">
                  <w:rPr>
                    <w:rFonts w:ascii="Calibri" w:hAnsi="Calibri"/>
                    <w:lang w:val="en-US"/>
                  </w:rPr>
                  <w:t xml:space="preserve">or </w:t>
                </w:r>
                <w:r w:rsidRPr="008653A5">
                  <w:rPr>
                    <w:rFonts w:ascii="Calibri" w:hAnsi="Calibri"/>
                    <w:i/>
                    <w:lang w:val="en-US"/>
                  </w:rPr>
                  <w:t>The Metamorphosis</w:t>
                </w:r>
                <w:r w:rsidRPr="008653A5">
                  <w:rPr>
                    <w:rFonts w:ascii="Calibri" w:hAnsi="Calibri"/>
                    <w:lang w:val="en-US"/>
                  </w:rPr>
                  <w:t xml:space="preserve">] (1915) and </w:t>
                </w:r>
                <w:r w:rsidRPr="008653A5">
                  <w:rPr>
                    <w:rFonts w:ascii="Calibri" w:hAnsi="Calibri"/>
                    <w:i/>
                    <w:lang w:val="en-US"/>
                  </w:rPr>
                  <w:t xml:space="preserve">In der Strafkolonie </w:t>
                </w:r>
                <w:r w:rsidRPr="008653A5">
                  <w:rPr>
                    <w:rFonts w:ascii="Calibri" w:hAnsi="Calibri"/>
                    <w:lang w:val="en-US"/>
                  </w:rPr>
                  <w:t>[</w:t>
                </w:r>
                <w:r w:rsidRPr="008653A5">
                  <w:rPr>
                    <w:rFonts w:ascii="Calibri" w:hAnsi="Calibri"/>
                    <w:i/>
                    <w:lang w:val="en-US"/>
                  </w:rPr>
                  <w:t>In the Penal Settlement</w:t>
                </w:r>
                <w:r w:rsidRPr="008653A5">
                  <w:rPr>
                    <w:rFonts w:ascii="Calibri" w:hAnsi="Calibri"/>
                    <w:lang w:val="en-US"/>
                  </w:rPr>
                  <w:t xml:space="preserve">] (1919) and in the novels </w:t>
                </w:r>
                <w:r w:rsidRPr="008653A5">
                  <w:rPr>
                    <w:rFonts w:ascii="Calibri" w:hAnsi="Calibri"/>
                    <w:i/>
                    <w:lang w:val="en-US"/>
                  </w:rPr>
                  <w:t xml:space="preserve">Der Process </w:t>
                </w:r>
                <w:r w:rsidRPr="008653A5">
                  <w:rPr>
                    <w:rFonts w:ascii="Calibri" w:hAnsi="Calibri"/>
                    <w:lang w:val="en-US"/>
                  </w:rPr>
                  <w:t>[</w:t>
                </w:r>
                <w:r w:rsidRPr="008653A5">
                  <w:rPr>
                    <w:rFonts w:ascii="Calibri" w:hAnsi="Calibri"/>
                    <w:i/>
                    <w:lang w:val="en-US"/>
                  </w:rPr>
                  <w:t>The Trial</w:t>
                </w:r>
                <w:r w:rsidRPr="008653A5">
                  <w:rPr>
                    <w:rFonts w:ascii="Calibri" w:hAnsi="Calibri"/>
                    <w:lang w:val="en-US"/>
                  </w:rPr>
                  <w:t>] (1925)</w:t>
                </w:r>
                <w:r w:rsidRPr="008653A5">
                  <w:rPr>
                    <w:rFonts w:ascii="Calibri" w:hAnsi="Calibri"/>
                    <w:i/>
                    <w:lang w:val="en-US"/>
                  </w:rPr>
                  <w:t xml:space="preserve"> </w:t>
                </w:r>
                <w:r w:rsidRPr="008653A5">
                  <w:rPr>
                    <w:rFonts w:ascii="Calibri" w:hAnsi="Calibri"/>
                    <w:lang w:val="en-US"/>
                  </w:rPr>
                  <w:t>and</w:t>
                </w:r>
                <w:r w:rsidRPr="008653A5">
                  <w:rPr>
                    <w:rFonts w:ascii="Calibri" w:hAnsi="Calibri"/>
                    <w:i/>
                    <w:lang w:val="en-US"/>
                  </w:rPr>
                  <w:t xml:space="preserve"> Das Schloss </w:t>
                </w:r>
                <w:r w:rsidRPr="008653A5">
                  <w:rPr>
                    <w:rFonts w:ascii="Calibri" w:hAnsi="Calibri"/>
                    <w:lang w:val="en-US"/>
                  </w:rPr>
                  <w:t>[</w:t>
                </w:r>
                <w:r w:rsidRPr="008653A5">
                  <w:rPr>
                    <w:rFonts w:ascii="Calibri" w:hAnsi="Calibri"/>
                    <w:i/>
                    <w:lang w:val="en-US"/>
                  </w:rPr>
                  <w:t>The Castle</w:t>
                </w:r>
                <w:r w:rsidRPr="008653A5">
                  <w:rPr>
                    <w:rFonts w:ascii="Calibri" w:hAnsi="Calibri"/>
                    <w:lang w:val="en-US"/>
                  </w:rPr>
                  <w:t>] (1926).</w:t>
                </w:r>
              </w:p>
              <w:p w14:paraId="5F9CCE19" w14:textId="77777777" w:rsidR="008653A5" w:rsidRPr="008653A5" w:rsidRDefault="008653A5" w:rsidP="008653A5">
                <w:pPr>
                  <w:rPr>
                    <w:rFonts w:ascii="Calibri" w:hAnsi="Calibri"/>
                    <w:lang w:val="en-US"/>
                  </w:rPr>
                </w:pPr>
              </w:p>
              <w:p w14:paraId="1D9B7ECF" w14:textId="77777777" w:rsidR="008653A5" w:rsidRPr="008653A5" w:rsidRDefault="008653A5" w:rsidP="008653A5">
                <w:pPr>
                  <w:rPr>
                    <w:rFonts w:ascii="Calibri" w:hAnsi="Calibri"/>
                    <w:lang w:val="en-US"/>
                  </w:rPr>
                </w:pPr>
                <w:r w:rsidRPr="008653A5">
                  <w:rPr>
                    <w:rFonts w:ascii="Calibri" w:hAnsi="Calibri"/>
                    <w:lang w:val="en-US"/>
                  </w:rPr>
                  <w:t xml:space="preserve">Reinhard Johannes Sorge was the first to deal with the generation conflict in drama, showing the clash of values in Wilhelminian society in a family context in </w:t>
                </w:r>
                <w:r w:rsidRPr="008653A5">
                  <w:rPr>
                    <w:rFonts w:ascii="Calibri" w:hAnsi="Calibri"/>
                    <w:i/>
                    <w:lang w:val="en-US"/>
                  </w:rPr>
                  <w:t>Der Bettler</w:t>
                </w:r>
                <w:r w:rsidRPr="008653A5">
                  <w:rPr>
                    <w:rFonts w:ascii="Calibri" w:hAnsi="Calibri"/>
                    <w:lang w:val="en-US"/>
                  </w:rPr>
                  <w:t xml:space="preserve"> [</w:t>
                </w:r>
                <w:r w:rsidRPr="008653A5">
                  <w:rPr>
                    <w:rFonts w:ascii="Calibri" w:hAnsi="Calibri"/>
                    <w:i/>
                    <w:lang w:val="en-US"/>
                  </w:rPr>
                  <w:t>The Beggar</w:t>
                </w:r>
                <w:r w:rsidRPr="008653A5">
                  <w:rPr>
                    <w:rFonts w:ascii="Calibri" w:hAnsi="Calibri"/>
                    <w:lang w:val="en-US"/>
                  </w:rPr>
                  <w:t>] (written 1911, first staged 1917), a subject taken up for example by Walter Hasenclever (</w:t>
                </w:r>
                <w:r w:rsidRPr="008653A5">
                  <w:rPr>
                    <w:rFonts w:ascii="Calibri" w:hAnsi="Calibri"/>
                    <w:i/>
                    <w:lang w:val="en-US"/>
                  </w:rPr>
                  <w:t>Der Sohn/The Son</w:t>
                </w:r>
                <w:r w:rsidRPr="008653A5">
                  <w:rPr>
                    <w:rFonts w:ascii="Calibri" w:hAnsi="Calibri"/>
                    <w:lang w:val="en-US"/>
                  </w:rPr>
                  <w:t>, 1914). The plays of Carl Sternheim (</w:t>
                </w:r>
                <w:r w:rsidRPr="008653A5">
                  <w:rPr>
                    <w:rFonts w:ascii="Calibri" w:hAnsi="Calibri"/>
                    <w:i/>
                    <w:lang w:val="en-US"/>
                  </w:rPr>
                  <w:t>Der Snob/The Snob</w:t>
                </w:r>
                <w:r w:rsidRPr="008653A5">
                  <w:rPr>
                    <w:rFonts w:ascii="Calibri" w:hAnsi="Calibri"/>
                    <w:lang w:val="en-US"/>
                  </w:rPr>
                  <w:t>,</w:t>
                </w:r>
                <w:r w:rsidRPr="008653A5">
                  <w:rPr>
                    <w:rFonts w:ascii="Calibri" w:hAnsi="Calibri"/>
                    <w:i/>
                    <w:lang w:val="en-US"/>
                  </w:rPr>
                  <w:t xml:space="preserve"> </w:t>
                </w:r>
                <w:r w:rsidRPr="008653A5">
                  <w:rPr>
                    <w:rFonts w:ascii="Calibri" w:hAnsi="Calibri"/>
                    <w:lang w:val="en-US"/>
                  </w:rPr>
                  <w:t xml:space="preserve">1912) are acid satires on outmoded </w:t>
                </w:r>
                <w:r w:rsidRPr="008653A5">
                  <w:rPr>
                    <w:rFonts w:ascii="Calibri" w:hAnsi="Calibri"/>
                    <w:lang w:val="en-US"/>
                  </w:rPr>
                  <w:lastRenderedPageBreak/>
                  <w:t>bourgeois values, whereas other dramatists denounce the inhumanity of mechanization and individual powerlessness, for example Georg Kaiser (</w:t>
                </w:r>
                <w:r w:rsidRPr="008653A5">
                  <w:rPr>
                    <w:rFonts w:ascii="Calibri" w:hAnsi="Calibri"/>
                    <w:i/>
                    <w:lang w:val="en-US"/>
                  </w:rPr>
                  <w:t>Gas-Trilogie/Gas Trilogy</w:t>
                </w:r>
                <w:r w:rsidRPr="008653A5">
                  <w:rPr>
                    <w:rFonts w:ascii="Calibri" w:hAnsi="Calibri"/>
                    <w:lang w:val="en-US"/>
                  </w:rPr>
                  <w:t>, 1917-1920) and Ernst Toller (</w:t>
                </w:r>
                <w:r w:rsidRPr="008653A5">
                  <w:rPr>
                    <w:rFonts w:ascii="Calibri" w:hAnsi="Calibri"/>
                    <w:i/>
                    <w:lang w:val="en-US"/>
                  </w:rPr>
                  <w:t>Masse Mensch/Man and the Masses</w:t>
                </w:r>
                <w:r w:rsidRPr="008653A5">
                  <w:rPr>
                    <w:rFonts w:ascii="Calibri" w:hAnsi="Calibri"/>
                    <w:lang w:val="en-US"/>
                  </w:rPr>
                  <w:t xml:space="preserve">, 1919; </w:t>
                </w:r>
                <w:r w:rsidRPr="008653A5">
                  <w:rPr>
                    <w:rFonts w:ascii="Calibri" w:hAnsi="Calibri"/>
                    <w:i/>
                    <w:lang w:val="en-US"/>
                  </w:rPr>
                  <w:t>Die Maschinenstürmer/The Machine Wreckers</w:t>
                </w:r>
                <w:r w:rsidRPr="008653A5">
                  <w:rPr>
                    <w:rFonts w:ascii="Calibri" w:hAnsi="Calibri"/>
                    <w:lang w:val="en-US"/>
                  </w:rPr>
                  <w:t xml:space="preserve">, 1922), the latter with a highly political stance. Formally many Expressionist plays consist of a series of episodes, or stations, held together only by a central figure (‘Stationendrama’). Characterised by declamation and distorted language Expressionist drama tends to reduce characters to mere types or abstractions (August Stramm, </w:t>
                </w:r>
                <w:r w:rsidRPr="008653A5">
                  <w:rPr>
                    <w:rFonts w:ascii="Calibri" w:hAnsi="Calibri"/>
                    <w:i/>
                    <w:lang w:val="en-US"/>
                  </w:rPr>
                  <w:t>Kräfte/Forces</w:t>
                </w:r>
                <w:r w:rsidRPr="008653A5">
                  <w:rPr>
                    <w:rFonts w:ascii="Calibri" w:hAnsi="Calibri"/>
                    <w:lang w:val="en-US"/>
                  </w:rPr>
                  <w:t xml:space="preserve">, 1915). Expressionist theatre is often experimental, for example in depicting violence (Oskar Kokoschka, </w:t>
                </w:r>
                <w:r w:rsidRPr="008653A5">
                  <w:rPr>
                    <w:rFonts w:ascii="Calibri" w:hAnsi="Calibri"/>
                    <w:i/>
                    <w:lang w:val="en-US"/>
                  </w:rPr>
                  <w:t>Mörder, Hoffnung der Frauen/Murderer, the Women’s Hope</w:t>
                </w:r>
                <w:r w:rsidRPr="008653A5">
                  <w:rPr>
                    <w:rFonts w:ascii="Calibri" w:hAnsi="Calibri"/>
                    <w:lang w:val="en-US"/>
                  </w:rPr>
                  <w:t xml:space="preserve">, 1909) or in trying to generate a synthesis of the arts (‘Gesamtkunstwerk’; Wassily Kandinsky, </w:t>
                </w:r>
                <w:r w:rsidRPr="008653A5">
                  <w:rPr>
                    <w:rFonts w:ascii="Calibri" w:hAnsi="Calibri"/>
                    <w:i/>
                    <w:lang w:val="en-US"/>
                  </w:rPr>
                  <w:t>Der gelbe Klang/The Yellow Clang</w:t>
                </w:r>
                <w:r w:rsidRPr="008653A5">
                  <w:rPr>
                    <w:rFonts w:ascii="Calibri" w:hAnsi="Calibri"/>
                    <w:lang w:val="en-US"/>
                  </w:rPr>
                  <w:t>, 1909).</w:t>
                </w:r>
              </w:p>
              <w:p w14:paraId="715C89FD" w14:textId="77777777" w:rsidR="008653A5" w:rsidRPr="008653A5" w:rsidRDefault="008653A5" w:rsidP="008653A5">
                <w:pPr>
                  <w:rPr>
                    <w:rFonts w:ascii="Calibri" w:hAnsi="Calibri"/>
                    <w:lang w:val="en-US"/>
                  </w:rPr>
                </w:pPr>
              </w:p>
              <w:p w14:paraId="062690FF" w14:textId="77777777" w:rsidR="008653A5" w:rsidRPr="008653A5" w:rsidRDefault="008653A5" w:rsidP="008653A5">
                <w:pPr>
                  <w:rPr>
                    <w:rFonts w:ascii="Calibri" w:hAnsi="Calibri"/>
                    <w:lang w:val="en-US"/>
                  </w:rPr>
                </w:pPr>
                <w:r w:rsidRPr="008653A5">
                  <w:rPr>
                    <w:rFonts w:ascii="Calibri" w:hAnsi="Calibri"/>
                    <w:lang w:val="en-US"/>
                  </w:rPr>
                  <w:t>Main influences on Expressionist literature were Sigmund Freud’s psychological insights and especially Friedrich Nietzsche’s philosophy, i.e. his nihilistic diagnosis of human life and transcendental emptiness often succinctly conveyed in the mantra ‘God is dead’ as well as his hymnic vitalism (</w:t>
                </w:r>
                <w:r w:rsidRPr="008653A5">
                  <w:rPr>
                    <w:rFonts w:ascii="Calibri" w:hAnsi="Calibri"/>
                    <w:i/>
                    <w:lang w:val="en-US"/>
                  </w:rPr>
                  <w:t>Also sprach Zarathustra</w:t>
                </w:r>
                <w:r w:rsidRPr="008653A5">
                  <w:rPr>
                    <w:rFonts w:ascii="Calibri" w:hAnsi="Calibri"/>
                    <w:lang w:val="en-US"/>
                  </w:rPr>
                  <w:t>/</w:t>
                </w:r>
                <w:r w:rsidRPr="008653A5">
                  <w:rPr>
                    <w:rFonts w:ascii="Calibri" w:hAnsi="Calibri"/>
                    <w:i/>
                    <w:lang w:val="en-US"/>
                  </w:rPr>
                  <w:t>Thus Spake Zarathustra</w:t>
                </w:r>
                <w:r w:rsidRPr="008653A5">
                  <w:rPr>
                    <w:rFonts w:ascii="Calibri" w:hAnsi="Calibri"/>
                    <w:lang w:val="en-US"/>
                  </w:rPr>
                  <w:t>, 1883/85), taken up by Expressionism as antagonism between apocalyptic visions of modern civilisation versus renewal and rebirth of man.</w:t>
                </w:r>
              </w:p>
              <w:p w14:paraId="10953146" w14:textId="77777777" w:rsidR="008653A5" w:rsidRPr="008653A5" w:rsidRDefault="008653A5" w:rsidP="008653A5">
                <w:pPr>
                  <w:rPr>
                    <w:rFonts w:ascii="Calibri" w:hAnsi="Calibri"/>
                    <w:lang w:val="en-US"/>
                  </w:rPr>
                </w:pPr>
              </w:p>
              <w:p w14:paraId="46900B78" w14:textId="77777777" w:rsidR="008653A5" w:rsidRPr="008653A5" w:rsidRDefault="008653A5" w:rsidP="008653A5">
                <w:pPr>
                  <w:rPr>
                    <w:rFonts w:ascii="Calibri" w:hAnsi="Calibri"/>
                    <w:lang w:val="en-US"/>
                  </w:rPr>
                </w:pPr>
                <w:r w:rsidRPr="008653A5">
                  <w:rPr>
                    <w:rFonts w:ascii="Calibri" w:hAnsi="Calibri"/>
                    <w:lang w:val="en-US"/>
                  </w:rPr>
                  <w:t xml:space="preserve">Given that Expressionism was an urban movement, writers found opportunities to publish their texts or to present them at lectures and recitals associated with places like Munich, Leipzig, Dresden, Vienna and, especially, Berlin, one of the fastest-growing cities of the time. . Many key texts of Expressionism could first be read in the leading periodicals of the movement, such as </w:t>
                </w:r>
                <w:r w:rsidRPr="008653A5">
                  <w:rPr>
                    <w:rFonts w:ascii="Calibri" w:hAnsi="Calibri"/>
                    <w:i/>
                    <w:lang w:val="en-US"/>
                  </w:rPr>
                  <w:t>Der Sturm</w:t>
                </w:r>
                <w:r w:rsidRPr="008653A5">
                  <w:rPr>
                    <w:rFonts w:ascii="Calibri" w:hAnsi="Calibri"/>
                    <w:lang w:val="en-US"/>
                  </w:rPr>
                  <w:t xml:space="preserve">, published by Herwarth Walden as a platform of aesthetic discussion, Franz Pfemferts’s politically oriented </w:t>
                </w:r>
                <w:r w:rsidRPr="008653A5">
                  <w:rPr>
                    <w:rFonts w:ascii="Calibri" w:hAnsi="Calibri"/>
                    <w:i/>
                    <w:lang w:val="en-US"/>
                  </w:rPr>
                  <w:t>Die Aktion</w:t>
                </w:r>
                <w:r w:rsidRPr="008653A5">
                  <w:rPr>
                    <w:rFonts w:ascii="Calibri" w:hAnsi="Calibri"/>
                    <w:lang w:val="en-US"/>
                  </w:rPr>
                  <w:t xml:space="preserve"> or René Schickele’s </w:t>
                </w:r>
                <w:r w:rsidRPr="008653A5">
                  <w:rPr>
                    <w:rFonts w:ascii="Calibri" w:hAnsi="Calibri"/>
                    <w:i/>
                    <w:lang w:val="en-US"/>
                  </w:rPr>
                  <w:t>Die weißen Blätter</w:t>
                </w:r>
                <w:r w:rsidRPr="008653A5">
                  <w:rPr>
                    <w:rFonts w:ascii="Calibri" w:hAnsi="Calibri"/>
                    <w:lang w:val="en-US"/>
                  </w:rPr>
                  <w:t xml:space="preserve">. </w:t>
                </w:r>
              </w:p>
              <w:p w14:paraId="1F14C78C" w14:textId="77777777" w:rsidR="008653A5" w:rsidRPr="008653A5" w:rsidRDefault="008653A5" w:rsidP="008653A5">
                <w:pPr>
                  <w:rPr>
                    <w:rFonts w:ascii="Calibri" w:hAnsi="Calibri"/>
                    <w:lang w:val="en-US"/>
                  </w:rPr>
                </w:pPr>
              </w:p>
              <w:p w14:paraId="7B380E3D" w14:textId="77777777" w:rsidR="008653A5" w:rsidRPr="008653A5" w:rsidRDefault="008653A5" w:rsidP="008653A5">
                <w:pPr>
                  <w:rPr>
                    <w:rFonts w:ascii="Calibri" w:hAnsi="Calibri"/>
                    <w:lang w:val="en-US"/>
                  </w:rPr>
                </w:pPr>
                <w:r w:rsidRPr="008653A5">
                  <w:rPr>
                    <w:rFonts w:ascii="Calibri" w:hAnsi="Calibri"/>
                    <w:lang w:val="en-US"/>
                  </w:rPr>
                  <w:t xml:space="preserve">The impact of modern technical warfare and the millions of dead on the battlefields of the First World War (1914-1918), where many Expressionist writers lost their lives, became central subjects of Expressionist literature, giving rise to pacifist appeals and to the politically engaged messianic-activist Expressionism of the post-war years. With the rise of National Socialism in 1933 Expressionist literature was banned, not to be rediscovered until after the Second World War, when texts were republished that have since become accepted as canonical, for example the poetry collection </w:t>
                </w:r>
                <w:r w:rsidRPr="008653A5">
                  <w:rPr>
                    <w:rFonts w:ascii="Calibri" w:hAnsi="Calibri"/>
                    <w:i/>
                    <w:lang w:val="en-US"/>
                  </w:rPr>
                  <w:t>Menschheitsdämmerung/Dawn of Humanity</w:t>
                </w:r>
                <w:r w:rsidRPr="008653A5">
                  <w:rPr>
                    <w:rFonts w:ascii="Calibri" w:hAnsi="Calibri"/>
                    <w:lang w:val="en-US"/>
                  </w:rPr>
                  <w:t xml:space="preserve"> (1919; re-edited 1959). </w:t>
                </w:r>
              </w:p>
              <w:p w14:paraId="308725D5" w14:textId="77777777" w:rsidR="008653A5" w:rsidRPr="008653A5" w:rsidRDefault="008653A5" w:rsidP="008653A5">
                <w:pPr>
                  <w:rPr>
                    <w:rFonts w:ascii="Calibri" w:hAnsi="Calibri"/>
                    <w:lang w:val="en-US"/>
                  </w:rPr>
                </w:pPr>
              </w:p>
              <w:p w14:paraId="4BC336F8" w14:textId="77777777" w:rsidR="008653A5" w:rsidRPr="008653A5" w:rsidRDefault="008653A5" w:rsidP="008653A5">
                <w:pPr>
                  <w:rPr>
                    <w:rFonts w:ascii="Calibri" w:hAnsi="Calibri"/>
                    <w:lang w:val="en-US"/>
                  </w:rPr>
                </w:pPr>
              </w:p>
              <w:p w14:paraId="1B2092BA" w14:textId="77777777" w:rsidR="008653A5" w:rsidRDefault="008653A5" w:rsidP="008653A5">
                <w:pPr>
                  <w:rPr>
                    <w:rFonts w:ascii="Calibri" w:hAnsi="Calibri"/>
                    <w:lang w:val="en-US"/>
                  </w:rPr>
                </w:pPr>
                <w:commentRangeStart w:id="4"/>
                <w:r w:rsidRPr="008653A5">
                  <w:rPr>
                    <w:rFonts w:ascii="Calibri" w:hAnsi="Calibri"/>
                    <w:lang w:val="en-US"/>
                  </w:rPr>
                  <w:t xml:space="preserve">The general decline of Expressionism by the mid-1920s was furthered by the implausibility and vagueness of the messianic stance (see for example poems of Franz Werfel or Ludwig Rubiner) and the rise of new stylistic concepts (Dada, Neue Sachlichkeit). </w:t>
                </w:r>
                <w:commentRangeEnd w:id="4"/>
                <w:r w:rsidRPr="008653A5">
                  <w:rPr>
                    <w:rStyle w:val="CommentReference"/>
                    <w:rFonts w:ascii="Calibri" w:hAnsi="Calibri"/>
                    <w:sz w:val="22"/>
                    <w:szCs w:val="22"/>
                  </w:rPr>
                  <w:commentReference w:id="4"/>
                </w:r>
                <w:r w:rsidRPr="008653A5" w:rsidDel="009C4183">
                  <w:rPr>
                    <w:rFonts w:ascii="Calibri" w:hAnsi="Calibri"/>
                    <w:lang w:val="en-US"/>
                  </w:rPr>
                  <w:t xml:space="preserve"> </w:t>
                </w:r>
              </w:p>
              <w:p w14:paraId="4BA999C0" w14:textId="77777777" w:rsidR="008653A5" w:rsidRPr="008653A5" w:rsidRDefault="008653A5" w:rsidP="008653A5">
                <w:pPr>
                  <w:rPr>
                    <w:rFonts w:ascii="Calibri" w:hAnsi="Calibri"/>
                    <w:lang w:val="en-US"/>
                  </w:rPr>
                </w:pPr>
              </w:p>
              <w:p w14:paraId="447C2CB9" w14:textId="77777777" w:rsidR="00966D7F" w:rsidRDefault="008653A5" w:rsidP="00E714FE">
                <w:pPr>
                  <w:rPr>
                    <w:rFonts w:ascii="Calibri" w:hAnsi="Calibri"/>
                    <w:lang w:val="en-US"/>
                  </w:rPr>
                </w:pPr>
                <w:r w:rsidRPr="008653A5">
                  <w:rPr>
                    <w:rFonts w:ascii="Calibri" w:hAnsi="Calibri"/>
                    <w:lang w:val="en-US"/>
                  </w:rPr>
                  <w:t>Research of the last three decades has stressed the importance of gender themes in Expressionism and the role of female writers such as Henriette Hardenberg as well as the significance of lesser-known authors like Hermann Kasack or Georg Kulka who were forgotten because their texts had not been included in the major anthologies of their time.</w:t>
                </w:r>
              </w:p>
              <w:p w14:paraId="6ACC841B" w14:textId="77777777" w:rsidR="00966D7F" w:rsidRDefault="00966D7F" w:rsidP="00E714FE">
                <w:pPr>
                  <w:rPr>
                    <w:rFonts w:ascii="Calibri" w:hAnsi="Calibri"/>
                    <w:lang w:val="en-US"/>
                  </w:rPr>
                </w:pPr>
              </w:p>
              <w:p w14:paraId="42F4E3EA" w14:textId="77777777" w:rsidR="00966D7F" w:rsidRPr="00610091" w:rsidRDefault="00966D7F" w:rsidP="00966D7F">
                <w:pPr>
                  <w:spacing w:after="120"/>
                  <w:rPr>
                    <w:rFonts w:ascii="Calibri" w:hAnsi="Calibri"/>
                    <w:b/>
                    <w:lang w:val="en-US"/>
                  </w:rPr>
                </w:pPr>
                <w:r w:rsidRPr="00610091">
                  <w:rPr>
                    <w:rFonts w:ascii="Calibri" w:hAnsi="Calibri"/>
                    <w:b/>
                    <w:lang w:val="en-US"/>
                  </w:rPr>
                  <w:t>Key Works:</w:t>
                </w:r>
              </w:p>
              <w:p w14:paraId="47D85542" w14:textId="77777777" w:rsidR="00966D7F" w:rsidRPr="00610091" w:rsidRDefault="00966D7F" w:rsidP="00966D7F">
                <w:pPr>
                  <w:rPr>
                    <w:rFonts w:ascii="Calibri" w:hAnsi="Calibri"/>
                    <w:lang w:val="en-US"/>
                  </w:rPr>
                </w:pPr>
                <w:r w:rsidRPr="00610091">
                  <w:rPr>
                    <w:rFonts w:ascii="Calibri" w:hAnsi="Calibri"/>
                    <w:lang w:val="en-US"/>
                  </w:rPr>
                  <w:t xml:space="preserve">Kurt Pinthus, ed. (1919) </w:t>
                </w:r>
                <w:r w:rsidRPr="00610091">
                  <w:rPr>
                    <w:rFonts w:ascii="Calibri" w:hAnsi="Calibri"/>
                    <w:i/>
                    <w:lang w:val="en-US"/>
                  </w:rPr>
                  <w:t>Menschheitsdämmerung. Symphonie jüngster Dichtung.</w:t>
                </w:r>
                <w:r w:rsidRPr="00610091">
                  <w:rPr>
                    <w:rFonts w:ascii="Calibri" w:hAnsi="Calibri"/>
                    <w:lang w:val="en-US"/>
                  </w:rPr>
                  <w:t xml:space="preserve"> Re-edited 1959 as </w:t>
                </w:r>
                <w:r w:rsidRPr="00610091">
                  <w:rPr>
                    <w:rFonts w:ascii="Calibri" w:hAnsi="Calibri"/>
                    <w:i/>
                    <w:lang w:val="en-US"/>
                  </w:rPr>
                  <w:t>Menschheitsdämmerung.  Ein Dokument des Expressionismus</w:t>
                </w:r>
                <w:r w:rsidRPr="00610091">
                  <w:rPr>
                    <w:rFonts w:ascii="Calibri" w:hAnsi="Calibri"/>
                    <w:lang w:val="en-US"/>
                  </w:rPr>
                  <w:t xml:space="preserve"> (</w:t>
                </w:r>
                <w:r w:rsidRPr="00610091">
                  <w:rPr>
                    <w:rFonts w:ascii="Calibri" w:hAnsi="Calibri"/>
                    <w:i/>
                    <w:lang w:val="en-US"/>
                  </w:rPr>
                  <w:t>Dawn of Humanity: A Document of Expressionism</w:t>
                </w:r>
                <w:r w:rsidRPr="00610091">
                  <w:rPr>
                    <w:rFonts w:ascii="Calibri" w:hAnsi="Calibri"/>
                    <w:lang w:val="en-US"/>
                  </w:rPr>
                  <w:t>, 1994)</w:t>
                </w:r>
              </w:p>
              <w:p w14:paraId="514BA93B" w14:textId="77777777" w:rsidR="00966D7F" w:rsidRPr="00610091" w:rsidRDefault="00966D7F" w:rsidP="00966D7F">
                <w:pPr>
                  <w:rPr>
                    <w:rFonts w:ascii="Calibri" w:hAnsi="Calibri"/>
                    <w:lang w:val="en-US"/>
                  </w:rPr>
                </w:pPr>
                <w:r w:rsidRPr="00610091">
                  <w:rPr>
                    <w:rFonts w:ascii="Calibri" w:hAnsi="Calibri"/>
                    <w:lang w:val="en-US"/>
                  </w:rPr>
                  <w:t xml:space="preserve">Walter Sokel, ed. (1963, 1984) </w:t>
                </w:r>
                <w:r w:rsidRPr="00610091">
                  <w:rPr>
                    <w:rFonts w:ascii="Calibri" w:hAnsi="Calibri"/>
                    <w:i/>
                    <w:lang w:val="en-US"/>
                  </w:rPr>
                  <w:t>Anthology of German Expressionist Drama: A Prelude to the Absurd</w:t>
                </w:r>
                <w:r w:rsidRPr="00610091">
                  <w:rPr>
                    <w:rFonts w:ascii="Calibri" w:hAnsi="Calibri"/>
                    <w:lang w:val="en-US"/>
                  </w:rPr>
                  <w:t>, Ithaca/London: Cornell UP.</w:t>
                </w:r>
              </w:p>
              <w:p w14:paraId="5EA8179F" w14:textId="77777777" w:rsidR="00966D7F" w:rsidRPr="00610091" w:rsidRDefault="00966D7F" w:rsidP="00966D7F">
                <w:pPr>
                  <w:rPr>
                    <w:rFonts w:ascii="Calibri" w:hAnsi="Calibri"/>
                    <w:lang w:val="en-US"/>
                  </w:rPr>
                </w:pPr>
                <w:r w:rsidRPr="00610091">
                  <w:rPr>
                    <w:rFonts w:ascii="Calibri" w:hAnsi="Calibri"/>
                    <w:lang w:val="en-US"/>
                  </w:rPr>
                  <w:t xml:space="preserve">Ernst Schürer, ed. (1997) </w:t>
                </w:r>
                <w:r w:rsidRPr="00610091">
                  <w:rPr>
                    <w:rFonts w:ascii="Calibri" w:hAnsi="Calibri"/>
                    <w:i/>
                    <w:lang w:val="en-US"/>
                  </w:rPr>
                  <w:t>German Expressionist Plays</w:t>
                </w:r>
                <w:r w:rsidRPr="00610091">
                  <w:rPr>
                    <w:rFonts w:ascii="Calibri" w:hAnsi="Calibri"/>
                    <w:lang w:val="en-US"/>
                  </w:rPr>
                  <w:t>, New York: Continuum.</w:t>
                </w:r>
              </w:p>
              <w:p w14:paraId="719F0AC5" w14:textId="77777777" w:rsidR="00E714FE" w:rsidRPr="00610091" w:rsidRDefault="00966D7F" w:rsidP="00E714FE">
                <w:pPr>
                  <w:rPr>
                    <w:rFonts w:ascii="Calibri" w:hAnsi="Calibri"/>
                  </w:rPr>
                </w:pPr>
                <w:r w:rsidRPr="00610091">
                  <w:rPr>
                    <w:rFonts w:ascii="Calibri" w:hAnsi="Calibri"/>
                  </w:rPr>
                  <w:lastRenderedPageBreak/>
                  <w:t xml:space="preserve">Fritz Martini, ed. (1970) </w:t>
                </w:r>
                <w:r w:rsidRPr="00610091">
                  <w:rPr>
                    <w:rFonts w:ascii="Calibri" w:hAnsi="Calibri"/>
                    <w:i/>
                  </w:rPr>
                  <w:t>Prosa des Expressionismus</w:t>
                </w:r>
                <w:r w:rsidR="00610091">
                  <w:rPr>
                    <w:rFonts w:ascii="Calibri" w:hAnsi="Calibri"/>
                  </w:rPr>
                  <w:t>, Stuttgart: Reclam.</w:t>
                </w:r>
              </w:p>
            </w:tc>
          </w:sdtContent>
        </w:sdt>
      </w:tr>
      <w:tr w:rsidR="00E714FE" w:rsidRPr="0044138E" w14:paraId="71D81141" w14:textId="77777777" w:rsidTr="00E714FE">
        <w:tc>
          <w:tcPr>
            <w:tcW w:w="9016" w:type="dxa"/>
          </w:tcPr>
          <w:p w14:paraId="5FEBFEB1"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24626357"/>
              <w:placeholder>
                <w:docPart w:val="03A0DBB301AAE543A754D15009600935"/>
              </w:placeholder>
            </w:sdtPr>
            <w:sdtContent>
              <w:p w14:paraId="7B96AC6E" w14:textId="77777777" w:rsidR="00610091" w:rsidRPr="00610091" w:rsidRDefault="00610091" w:rsidP="00610091">
                <w:r w:rsidRPr="00610091">
                  <w:t xml:space="preserve">Anz, Thomas (2002) </w:t>
                </w:r>
                <w:r w:rsidRPr="00610091">
                  <w:rPr>
                    <w:i/>
                  </w:rPr>
                  <w:t>Literatur des Expressionismus</w:t>
                </w:r>
                <w:r w:rsidRPr="00610091">
                  <w:t>, Stuttgart/Weimar: Metzler.</w:t>
                </w:r>
              </w:p>
              <w:p w14:paraId="5E61F9E3" w14:textId="77777777" w:rsidR="00610091" w:rsidRPr="00610091" w:rsidRDefault="00610091" w:rsidP="00610091">
                <w:r w:rsidRPr="00610091">
                  <w:t xml:space="preserve">Bogner, Ralf Georg (2005) </w:t>
                </w:r>
                <w:r w:rsidRPr="00610091">
                  <w:rPr>
                    <w:i/>
                  </w:rPr>
                  <w:t>Einführung in die Literatur des Expressionismus</w:t>
                </w:r>
                <w:r w:rsidRPr="00610091">
                  <w:t>, Darmstadt: Wissenschaftliche Buchgesellschaft.</w:t>
                </w:r>
              </w:p>
              <w:p w14:paraId="6FBC521A" w14:textId="77777777" w:rsidR="00610091" w:rsidRPr="00610091" w:rsidRDefault="00610091" w:rsidP="00610091">
                <w:pPr>
                  <w:rPr>
                    <w:lang w:val="en-US"/>
                  </w:rPr>
                </w:pPr>
                <w:r w:rsidRPr="00610091">
                  <w:rPr>
                    <w:lang w:val="en-US"/>
                  </w:rPr>
                  <w:t xml:space="preserve">Donahue, Neil H. (ed.) (2005) </w:t>
                </w:r>
                <w:r w:rsidRPr="00610091">
                  <w:rPr>
                    <w:i/>
                    <w:lang w:val="en-US"/>
                  </w:rPr>
                  <w:t>A companion to the literature of German Expressionism</w:t>
                </w:r>
                <w:r w:rsidRPr="00610091">
                  <w:rPr>
                    <w:lang w:val="en-US"/>
                  </w:rPr>
                  <w:t>,</w:t>
                </w:r>
                <w:r w:rsidRPr="00610091">
                  <w:rPr>
                    <w:i/>
                    <w:lang w:val="en-US"/>
                  </w:rPr>
                  <w:t xml:space="preserve"> </w:t>
                </w:r>
                <w:r w:rsidRPr="00610091">
                  <w:rPr>
                    <w:lang w:val="en-US"/>
                  </w:rPr>
                  <w:t>Columbia, SC: Camden House.</w:t>
                </w:r>
              </w:p>
              <w:p w14:paraId="26A6AB14" w14:textId="77777777" w:rsidR="00610091" w:rsidRPr="00610091" w:rsidRDefault="00610091" w:rsidP="00610091">
                <w:pPr>
                  <w:rPr>
                    <w:lang w:val="en-US"/>
                  </w:rPr>
                </w:pPr>
                <w:r w:rsidRPr="00610091">
                  <w:rPr>
                    <w:lang w:val="en-US"/>
                  </w:rPr>
                  <w:t xml:space="preserve">Murphy, Richard (1999) </w:t>
                </w:r>
                <w:r w:rsidRPr="00610091">
                  <w:rPr>
                    <w:i/>
                    <w:lang w:val="en-US"/>
                  </w:rPr>
                  <w:t>Theorizing the Avant-Garde: Modernism, Expressionism, and the Problem of Postmodernity</w:t>
                </w:r>
                <w:r w:rsidRPr="00610091">
                  <w:rPr>
                    <w:lang w:val="en-US"/>
                  </w:rPr>
                  <w:t>, Cambridge: Cambridge UP.</w:t>
                </w:r>
              </w:p>
              <w:p w14:paraId="62FDED03" w14:textId="77777777" w:rsidR="00610091" w:rsidRPr="00610091" w:rsidRDefault="00610091" w:rsidP="00610091">
                <w:r w:rsidRPr="00610091">
                  <w:t xml:space="preserve">Vietta, Silvio, Hans-Georg Kemper (1975) </w:t>
                </w:r>
                <w:r w:rsidRPr="00610091">
                  <w:rPr>
                    <w:i/>
                  </w:rPr>
                  <w:t>Expressionismus</w:t>
                </w:r>
                <w:r w:rsidRPr="00610091">
                  <w:t>, Munich: Fink.</w:t>
                </w:r>
              </w:p>
              <w:p w14:paraId="427A889F" w14:textId="77777777" w:rsidR="00E714FE" w:rsidRPr="0044138E" w:rsidRDefault="00E714FE" w:rsidP="00E714FE">
                <w:pPr>
                  <w:rPr>
                    <w:rFonts w:ascii="Calibri" w:hAnsi="Calibri"/>
                  </w:rPr>
                </w:pPr>
              </w:p>
            </w:sdtContent>
          </w:sdt>
        </w:tc>
      </w:tr>
    </w:tbl>
    <w:p w14:paraId="091ACE1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4C74B7F" w14:textId="77777777" w:rsidTr="00E714FE">
        <w:tc>
          <w:tcPr>
            <w:tcW w:w="491" w:type="dxa"/>
            <w:vMerge w:val="restart"/>
            <w:shd w:val="clear" w:color="auto" w:fill="A6A6A6" w:themeFill="background1" w:themeFillShade="A6"/>
            <w:textDirection w:val="btLr"/>
          </w:tcPr>
          <w:p w14:paraId="64623721"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124383650"/>
            <w:placeholder>
              <w:docPart w:val="7ABC291C11CC314D9C237F49A3F1FB54"/>
            </w:placeholder>
            <w:showingPlcHdr/>
            <w:dropDownList>
              <w:listItem w:displayText="Dr." w:value="Dr."/>
              <w:listItem w:displayText="Prof." w:value="Prof."/>
            </w:dropDownList>
          </w:sdtPr>
          <w:sdtContent>
            <w:tc>
              <w:tcPr>
                <w:tcW w:w="1259" w:type="dxa"/>
              </w:tcPr>
              <w:p w14:paraId="26E9CBD9"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14249234"/>
            <w:placeholder>
              <w:docPart w:val="80FEBC24E438F24DA7E76EEB7F972AE1"/>
            </w:placeholder>
            <w:text/>
          </w:sdtPr>
          <w:sdtContent>
            <w:tc>
              <w:tcPr>
                <w:tcW w:w="2073" w:type="dxa"/>
              </w:tcPr>
              <w:p w14:paraId="723E1C05" w14:textId="77777777" w:rsidR="00E714FE" w:rsidRPr="0044138E" w:rsidRDefault="007D2445" w:rsidP="007D2445">
                <w:pPr>
                  <w:rPr>
                    <w:rFonts w:ascii="Calibri" w:hAnsi="Calibri"/>
                  </w:rPr>
                </w:pPr>
                <w:r>
                  <w:rPr>
                    <w:rFonts w:ascii="Calibri" w:hAnsi="Calibri"/>
                  </w:rPr>
                  <w:t>Tanja</w:t>
                </w:r>
              </w:p>
            </w:tc>
          </w:sdtContent>
        </w:sdt>
        <w:sdt>
          <w:sdtPr>
            <w:rPr>
              <w:rFonts w:ascii="Calibri" w:hAnsi="Calibri"/>
            </w:rPr>
            <w:alias w:val="Middle name"/>
            <w:tag w:val="authorMiddleName"/>
            <w:id w:val="393554362"/>
            <w:placeholder>
              <w:docPart w:val="049E1011EF78014EB6018F335DD17F57"/>
            </w:placeholder>
            <w:showingPlcHdr/>
            <w:text/>
          </w:sdtPr>
          <w:sdtContent>
            <w:tc>
              <w:tcPr>
                <w:tcW w:w="2551" w:type="dxa"/>
              </w:tcPr>
              <w:p w14:paraId="53C5E40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348373274"/>
            <w:placeholder>
              <w:docPart w:val="2C7F953A509B8B49BFCED7130C3C5B5E"/>
            </w:placeholder>
            <w:text/>
          </w:sdtPr>
          <w:sdtContent>
            <w:tc>
              <w:tcPr>
                <w:tcW w:w="2642" w:type="dxa"/>
              </w:tcPr>
              <w:p w14:paraId="69C8BB53" w14:textId="77777777" w:rsidR="00E714FE" w:rsidRPr="0044138E" w:rsidRDefault="007D2445" w:rsidP="007D2445">
                <w:pPr>
                  <w:rPr>
                    <w:rFonts w:ascii="Calibri" w:hAnsi="Calibri"/>
                  </w:rPr>
                </w:pPr>
                <w:r>
                  <w:rPr>
                    <w:rFonts w:ascii="Calibri" w:hAnsi="Calibri"/>
                  </w:rPr>
                  <w:t>Poppelreuter</w:t>
                </w:r>
              </w:p>
            </w:tc>
          </w:sdtContent>
        </w:sdt>
      </w:tr>
      <w:tr w:rsidR="00E714FE" w:rsidRPr="0044138E" w14:paraId="32932AA5" w14:textId="77777777" w:rsidTr="00E714FE">
        <w:trPr>
          <w:trHeight w:val="986"/>
        </w:trPr>
        <w:tc>
          <w:tcPr>
            <w:tcW w:w="491" w:type="dxa"/>
            <w:vMerge/>
            <w:shd w:val="clear" w:color="auto" w:fill="A6A6A6" w:themeFill="background1" w:themeFillShade="A6"/>
          </w:tcPr>
          <w:p w14:paraId="7CA83A0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859855849"/>
            <w:placeholder>
              <w:docPart w:val="502E34FFEEC5F34F8FC98E8EE2983C0B"/>
            </w:placeholder>
            <w:showingPlcHdr/>
          </w:sdtPr>
          <w:sdtContent>
            <w:tc>
              <w:tcPr>
                <w:tcW w:w="8525" w:type="dxa"/>
                <w:gridSpan w:val="4"/>
              </w:tcPr>
              <w:p w14:paraId="5CC5FD4C"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16915F34" w14:textId="77777777" w:rsidTr="00E714FE">
        <w:trPr>
          <w:trHeight w:val="986"/>
        </w:trPr>
        <w:tc>
          <w:tcPr>
            <w:tcW w:w="491" w:type="dxa"/>
            <w:vMerge/>
            <w:shd w:val="clear" w:color="auto" w:fill="A6A6A6" w:themeFill="background1" w:themeFillShade="A6"/>
          </w:tcPr>
          <w:p w14:paraId="52D7D4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751959683"/>
            <w:placeholder>
              <w:docPart w:val="6F36ACA26CDD1F479BFCE7526D630C98"/>
            </w:placeholder>
            <w:text/>
          </w:sdtPr>
          <w:sdtContent>
            <w:tc>
              <w:tcPr>
                <w:tcW w:w="8525" w:type="dxa"/>
                <w:gridSpan w:val="4"/>
              </w:tcPr>
              <w:p w14:paraId="3CF4CE0B" w14:textId="77777777" w:rsidR="00E714FE" w:rsidRPr="0044138E" w:rsidRDefault="007D2445" w:rsidP="007D2445">
                <w:pPr>
                  <w:rPr>
                    <w:rFonts w:ascii="Calibri" w:hAnsi="Calibri"/>
                  </w:rPr>
                </w:pPr>
                <w:r>
                  <w:rPr>
                    <w:rFonts w:ascii="Calibri" w:hAnsi="Calibri"/>
                  </w:rPr>
                  <w:t>University of Ulster</w:t>
                </w:r>
              </w:p>
            </w:tc>
          </w:sdtContent>
        </w:sdt>
      </w:tr>
    </w:tbl>
    <w:p w14:paraId="61FE143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35B84220" w14:textId="77777777" w:rsidTr="00E714FE">
        <w:tc>
          <w:tcPr>
            <w:tcW w:w="9016" w:type="dxa"/>
            <w:shd w:val="clear" w:color="auto" w:fill="A6A6A6" w:themeFill="background1" w:themeFillShade="A6"/>
            <w:tcMar>
              <w:top w:w="113" w:type="dxa"/>
              <w:bottom w:w="113" w:type="dxa"/>
            </w:tcMar>
          </w:tcPr>
          <w:p w14:paraId="6B5BA43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4571F4D" w14:textId="77777777" w:rsidTr="00E714FE">
        <w:sdt>
          <w:sdtPr>
            <w:rPr>
              <w:rFonts w:ascii="Calibri" w:hAnsi="Calibri"/>
              <w:b/>
            </w:rPr>
            <w:alias w:val="Article headword"/>
            <w:tag w:val="articleHeadword"/>
            <w:id w:val="-71735048"/>
            <w:placeholder>
              <w:docPart w:val="0E2367C5B9DCA64F97DDD372960B405C"/>
            </w:placeholder>
            <w:showingPlcHdr/>
            <w:text/>
          </w:sdtPr>
          <w:sdtContent>
            <w:tc>
              <w:tcPr>
                <w:tcW w:w="9016" w:type="dxa"/>
                <w:tcMar>
                  <w:top w:w="113" w:type="dxa"/>
                  <w:bottom w:w="113" w:type="dxa"/>
                </w:tcMar>
              </w:tcPr>
              <w:p w14:paraId="78CDA59B" w14:textId="77777777" w:rsidR="00E714FE" w:rsidRPr="0044138E" w:rsidRDefault="00E714FE" w:rsidP="00E714FE">
                <w:pPr>
                  <w:rPr>
                    <w:rFonts w:ascii="Calibri" w:hAnsi="Calibri"/>
                    <w:b/>
                  </w:rPr>
                </w:pPr>
                <w:r w:rsidRPr="0044138E">
                  <w:rPr>
                    <w:rFonts w:ascii="Calibri" w:hAnsi="Calibri"/>
                    <w:b/>
                    <w:color w:val="808080" w:themeColor="background1" w:themeShade="80"/>
                  </w:rPr>
                  <w:t>[Enter the headword for your article]</w:t>
                </w:r>
              </w:p>
            </w:tc>
          </w:sdtContent>
        </w:sdt>
      </w:tr>
      <w:tr w:rsidR="00E714FE" w:rsidRPr="0044138E" w14:paraId="684D018D" w14:textId="77777777" w:rsidTr="00E714FE">
        <w:sdt>
          <w:sdtPr>
            <w:rPr>
              <w:rFonts w:ascii="Calibri" w:hAnsi="Calibri"/>
            </w:rPr>
            <w:alias w:val="Variant headwords"/>
            <w:tag w:val="variantHeadwords"/>
            <w:id w:val="1376428562"/>
            <w:placeholder>
              <w:docPart w:val="E987D3AB07CB904AAE46B219C0811DC4"/>
            </w:placeholder>
            <w:showingPlcHdr/>
          </w:sdtPr>
          <w:sdtContent>
            <w:tc>
              <w:tcPr>
                <w:tcW w:w="9016" w:type="dxa"/>
                <w:tcMar>
                  <w:top w:w="113" w:type="dxa"/>
                  <w:bottom w:w="113" w:type="dxa"/>
                </w:tcMar>
              </w:tcPr>
              <w:p w14:paraId="1D588758"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F77687F" w14:textId="77777777" w:rsidTr="00E714FE">
        <w:sdt>
          <w:sdtPr>
            <w:rPr>
              <w:rFonts w:ascii="Calibri" w:hAnsi="Calibri"/>
            </w:rPr>
            <w:alias w:val="Abstract"/>
            <w:tag w:val="abstract"/>
            <w:id w:val="-180591885"/>
            <w:placeholder>
              <w:docPart w:val="06F65A59A2615140A28D33F063654B38"/>
            </w:placeholder>
            <w:showingPlcHdr/>
          </w:sdtPr>
          <w:sdtContent>
            <w:tc>
              <w:tcPr>
                <w:tcW w:w="9016" w:type="dxa"/>
                <w:tcMar>
                  <w:top w:w="113" w:type="dxa"/>
                  <w:bottom w:w="113" w:type="dxa"/>
                </w:tcMar>
              </w:tcPr>
              <w:p w14:paraId="6D415C1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6F6918F9" w14:textId="77777777" w:rsidTr="00E714FE">
        <w:sdt>
          <w:sdtPr>
            <w:rPr>
              <w:rFonts w:ascii="Calibri" w:hAnsi="Calibri"/>
            </w:rPr>
            <w:alias w:val="Article text"/>
            <w:tag w:val="articleText"/>
            <w:id w:val="1663199073"/>
            <w:placeholder>
              <w:docPart w:val="C68CD9A4F60D724C954EF6BD45C74B35"/>
            </w:placeholder>
          </w:sdtPr>
          <w:sdtContent>
            <w:tc>
              <w:tcPr>
                <w:tcW w:w="9016" w:type="dxa"/>
                <w:tcMar>
                  <w:top w:w="113" w:type="dxa"/>
                  <w:bottom w:w="113" w:type="dxa"/>
                </w:tcMar>
              </w:tcPr>
              <w:p w14:paraId="22F0D789" w14:textId="77777777" w:rsidR="007D2445" w:rsidRPr="007D2445" w:rsidRDefault="007D2445" w:rsidP="007D2445">
                <w:pPr>
                  <w:rPr>
                    <w:rFonts w:ascii="Calibri" w:hAnsi="Calibri" w:cs="Times"/>
                  </w:rPr>
                </w:pPr>
                <w:r w:rsidRPr="007D2445">
                  <w:rPr>
                    <w:rFonts w:ascii="Calibri" w:hAnsi="Calibri" w:cs="Times"/>
                  </w:rPr>
                  <w:t>Expressionist architecture is characterised by its use of expressive colour and of both organic and crystalline shapes and lines. It is also marked by an interest in monumental and unbuildable structures. Expressionist architecture’s zenith came during and immediately after the First World War, although some of the earlier works of architects such as Hans Poelzig (</w:t>
                </w:r>
                <w:r w:rsidRPr="007D2445">
                  <w:rPr>
                    <w:rFonts w:ascii="Calibri" w:hAnsi="Calibri" w:cs="Helvetica"/>
                    <w:bCs/>
                    <w:lang w:val="en-US"/>
                  </w:rPr>
                  <w:t>1869-1936)</w:t>
                </w:r>
                <w:r w:rsidRPr="007D2445">
                  <w:rPr>
                    <w:rFonts w:ascii="Calibri" w:hAnsi="Calibri" w:cs="Times"/>
                  </w:rPr>
                  <w:t xml:space="preserve"> and Bruno Taut (1880-1938)</w:t>
                </w:r>
                <w:r w:rsidRPr="007D2445">
                  <w:rPr>
                    <w:rFonts w:ascii="Calibri" w:hAnsi="Calibri" w:cs="Times"/>
                    <w:b/>
                  </w:rPr>
                  <w:t xml:space="preserve"> </w:t>
                </w:r>
                <w:r w:rsidRPr="007D2445">
                  <w:rPr>
                    <w:rFonts w:ascii="Calibri" w:hAnsi="Calibri" w:cs="Times"/>
                  </w:rPr>
                  <w:t>are regarded as precursors (Sharp, 1966). In the years around 1910, Poelzig took inspiration from Gothic, Romanesque, and Baroque styles for his design of industrial and public buildings. The 1911 Water Tower in Poznan drew its expressiveness from technology</w:t>
                </w:r>
                <w:r w:rsidRPr="007D2445">
                  <w:rPr>
                    <w:rFonts w:ascii="Calibri" w:hAnsi="Calibri" w:cs="Times"/>
                    <w:b/>
                  </w:rPr>
                  <w:t>.</w:t>
                </w:r>
              </w:p>
              <w:p w14:paraId="0C895EF1" w14:textId="77777777" w:rsidR="007D2445" w:rsidRPr="007D2445" w:rsidRDefault="007D2445" w:rsidP="007D2445">
                <w:pPr>
                  <w:rPr>
                    <w:rFonts w:ascii="Calibri" w:hAnsi="Calibri" w:cs="Times"/>
                  </w:rPr>
                </w:pPr>
              </w:p>
              <w:p w14:paraId="0D0BF18F" w14:textId="77777777" w:rsidR="007D2445" w:rsidRPr="007D2445" w:rsidRDefault="007D2445" w:rsidP="007D2445">
                <w:pPr>
                  <w:rPr>
                    <w:rFonts w:ascii="Calibri" w:hAnsi="Calibri" w:cs="Times"/>
                  </w:rPr>
                </w:pPr>
                <w:r w:rsidRPr="007D2445">
                  <w:rPr>
                    <w:rFonts w:ascii="Calibri" w:hAnsi="Calibri" w:cs="Times"/>
                  </w:rPr>
                  <w:t>File: expressionism1.jpg</w:t>
                </w:r>
              </w:p>
              <w:p w14:paraId="1E3EC2A8" w14:textId="77777777" w:rsidR="007D2445" w:rsidRPr="007D2445" w:rsidRDefault="007D2445" w:rsidP="007D2445">
                <w:pPr>
                  <w:rPr>
                    <w:rFonts w:ascii="Calibri" w:hAnsi="Calibri" w:cs="Times"/>
                  </w:rPr>
                </w:pPr>
              </w:p>
              <w:p w14:paraId="68BE7A59" w14:textId="77777777" w:rsidR="007D2445" w:rsidRPr="007D2445" w:rsidRDefault="007D2445" w:rsidP="007D2445">
                <w:pPr>
                  <w:rPr>
                    <w:rFonts w:ascii="Calibri" w:hAnsi="Calibri" w:cs="Times"/>
                  </w:rPr>
                </w:pPr>
                <w:r w:rsidRPr="007D2445">
                  <w:rPr>
                    <w:rFonts w:ascii="Calibri" w:hAnsi="Calibri" w:cs="Times"/>
                  </w:rPr>
                  <w:t>The Water Tower’s construction of steel with brick and glass fillings, and its solid shape, anchoring it on the ground, created a monumental effect that celebrated industrial achievement and technology. Poelzig’s principles of restrained, sculptural shapes and a surface design where windows merge with walls were also adhered to in his 1906 Werder mill in Breslau and the chemical works in Luban, 1911-12,</w:t>
                </w:r>
                <w:r w:rsidRPr="007D2445">
                  <w:rPr>
                    <w:rFonts w:ascii="Calibri" w:hAnsi="Calibri" w:cs="Times"/>
                    <w:b/>
                  </w:rPr>
                  <w:t xml:space="preserve"> </w:t>
                </w:r>
                <w:r w:rsidRPr="007D2445">
                  <w:rPr>
                    <w:rFonts w:ascii="Calibri" w:hAnsi="Calibri" w:cs="Times"/>
                  </w:rPr>
                  <w:t>but his best-known Expressionist building was</w:t>
                </w:r>
                <w:r w:rsidRPr="007D2445">
                  <w:rPr>
                    <w:rFonts w:ascii="Calibri" w:hAnsi="Calibri" w:cs="Times"/>
                    <w:b/>
                  </w:rPr>
                  <w:t xml:space="preserve"> </w:t>
                </w:r>
                <w:r w:rsidRPr="007D2445">
                  <w:rPr>
                    <w:rFonts w:ascii="Calibri" w:hAnsi="Calibri" w:cs="Times"/>
                  </w:rPr>
                  <w:t xml:space="preserve">the </w:t>
                </w:r>
                <w:r w:rsidRPr="007D2445">
                  <w:rPr>
                    <w:rFonts w:ascii="Calibri" w:hAnsi="Calibri" w:cs="Helvetica"/>
                    <w:lang w:val="en-US"/>
                  </w:rPr>
                  <w:t>Großes Schauspielhaus</w:t>
                </w:r>
                <w:r w:rsidRPr="007D2445">
                  <w:rPr>
                    <w:rFonts w:ascii="Calibri" w:hAnsi="Calibri" w:cs="Times"/>
                  </w:rPr>
                  <w:t xml:space="preserve"> in Berlin with a dramatic interior that was likened to a magic cave (Pehnt, 1979, 69-78).</w:t>
                </w:r>
              </w:p>
              <w:p w14:paraId="6E68A7EF" w14:textId="77777777" w:rsidR="007D2445" w:rsidRPr="007D2445" w:rsidRDefault="007D2445" w:rsidP="007D2445">
                <w:pPr>
                  <w:rPr>
                    <w:rFonts w:ascii="Calibri" w:hAnsi="Calibri" w:cs="Times"/>
                  </w:rPr>
                </w:pPr>
              </w:p>
              <w:p w14:paraId="3FFF627A" w14:textId="77777777" w:rsidR="007D2445" w:rsidRPr="007D2445" w:rsidRDefault="007D2445" w:rsidP="007D2445">
                <w:pPr>
                  <w:rPr>
                    <w:rFonts w:ascii="Calibri" w:hAnsi="Calibri" w:cs="Times"/>
                  </w:rPr>
                </w:pPr>
                <w:r w:rsidRPr="007D2445">
                  <w:rPr>
                    <w:rFonts w:ascii="Calibri" w:hAnsi="Calibri" w:cs="Times"/>
                  </w:rPr>
                  <w:t>File: expressionism2.jpg</w:t>
                </w:r>
              </w:p>
              <w:p w14:paraId="4371B677" w14:textId="77777777" w:rsidR="007D2445" w:rsidRPr="007D2445" w:rsidRDefault="007D2445" w:rsidP="007D2445">
                <w:pPr>
                  <w:rPr>
                    <w:rFonts w:ascii="Calibri" w:hAnsi="Calibri" w:cs="Times"/>
                  </w:rPr>
                </w:pPr>
              </w:p>
              <w:p w14:paraId="7C71CC64" w14:textId="77777777" w:rsidR="007D2445" w:rsidRPr="007D2445" w:rsidRDefault="007D2445" w:rsidP="007D2445">
                <w:pPr>
                  <w:rPr>
                    <w:rFonts w:ascii="Calibri" w:hAnsi="Calibri" w:cs="Times"/>
                  </w:rPr>
                </w:pPr>
                <w:r w:rsidRPr="007D2445">
                  <w:rPr>
                    <w:rFonts w:ascii="Calibri" w:hAnsi="Calibri" w:cs="Times"/>
                  </w:rPr>
                  <w:t>File: expressionism3.jpg</w:t>
                </w:r>
              </w:p>
              <w:p w14:paraId="34BB1E60" w14:textId="77777777" w:rsidR="007D2445" w:rsidRPr="007D2445" w:rsidRDefault="007D2445" w:rsidP="007D2445">
                <w:pPr>
                  <w:rPr>
                    <w:rFonts w:ascii="Calibri" w:hAnsi="Calibri" w:cs="Times"/>
                  </w:rPr>
                </w:pPr>
              </w:p>
              <w:p w14:paraId="09892112" w14:textId="77777777" w:rsidR="007D2445" w:rsidRPr="007D2445" w:rsidRDefault="007D2445" w:rsidP="007D2445">
                <w:pPr>
                  <w:rPr>
                    <w:rFonts w:ascii="Calibri" w:hAnsi="Calibri" w:cs="Times"/>
                  </w:rPr>
                </w:pPr>
                <w:r w:rsidRPr="007D2445">
                  <w:rPr>
                    <w:rFonts w:ascii="Calibri" w:hAnsi="Calibri" w:cs="Times"/>
                  </w:rPr>
                  <w:t xml:space="preserve">Taut had also been an early protagonist of expressionist architecture, most notably with his 1914 Glass Pavilion – a temporary structure for the glass industry built at the Deutsche Werkbund exhibition in Cologne. Through his publications and architectural drawings such as in </w:t>
                </w:r>
                <w:r w:rsidRPr="007D2445">
                  <w:rPr>
                    <w:rFonts w:ascii="Calibri" w:hAnsi="Calibri" w:cs="Times"/>
                    <w:i/>
                  </w:rPr>
                  <w:t xml:space="preserve">Der Weltbaumeister </w:t>
                </w:r>
                <w:r w:rsidRPr="007D2445">
                  <w:rPr>
                    <w:rFonts w:ascii="Calibri" w:hAnsi="Calibri" w:cs="Times"/>
                  </w:rPr>
                  <w:t>[</w:t>
                </w:r>
                <w:r w:rsidRPr="007D2445">
                  <w:rPr>
                    <w:rFonts w:ascii="Calibri" w:hAnsi="Calibri" w:cs="Times"/>
                    <w:i/>
                  </w:rPr>
                  <w:t>The World Architect</w:t>
                </w:r>
                <w:r w:rsidRPr="007D2445">
                  <w:rPr>
                    <w:rFonts w:ascii="Calibri" w:hAnsi="Calibri" w:cs="Times"/>
                  </w:rPr>
                  <w:t>;</w:t>
                </w:r>
                <w:r w:rsidRPr="007D2445">
                  <w:rPr>
                    <w:rFonts w:ascii="Calibri" w:hAnsi="Calibri" w:cs="Times"/>
                    <w:i/>
                  </w:rPr>
                  <w:t xml:space="preserve"> </w:t>
                </w:r>
                <w:r w:rsidRPr="007D2445">
                  <w:rPr>
                    <w:rFonts w:ascii="Calibri" w:hAnsi="Calibri" w:cs="Times"/>
                  </w:rPr>
                  <w:t>1920]</w:t>
                </w:r>
                <w:r w:rsidRPr="007D2445">
                  <w:rPr>
                    <w:rFonts w:ascii="Calibri" w:hAnsi="Calibri" w:cs="Times"/>
                    <w:i/>
                  </w:rPr>
                  <w:t xml:space="preserve">, Die Stadtkrone </w:t>
                </w:r>
                <w:r w:rsidRPr="007D2445">
                  <w:rPr>
                    <w:rFonts w:ascii="Calibri" w:hAnsi="Calibri" w:cs="Times"/>
                  </w:rPr>
                  <w:t xml:space="preserve">(1919), and </w:t>
                </w:r>
                <w:r w:rsidRPr="007D2445">
                  <w:rPr>
                    <w:rFonts w:ascii="Calibri" w:hAnsi="Calibri" w:cs="Times"/>
                    <w:i/>
                  </w:rPr>
                  <w:t xml:space="preserve">Frühlicht </w:t>
                </w:r>
                <w:r w:rsidRPr="007D2445">
                  <w:rPr>
                    <w:rFonts w:ascii="Calibri" w:hAnsi="Calibri" w:cs="Times"/>
                  </w:rPr>
                  <w:t>(1920-1922), as well as in his role as city architect of Madgeburg, Taut became a lynch-pin for this movement (Washton Long, 1993, 122-</w:t>
                </w:r>
              </w:p>
              <w:p w14:paraId="6CC65AFF" w14:textId="77777777" w:rsidR="007D2445" w:rsidRPr="007D2445" w:rsidRDefault="007D2445" w:rsidP="007D2445">
                <w:pPr>
                  <w:rPr>
                    <w:rFonts w:ascii="Calibri" w:hAnsi="Calibri" w:cs="Times"/>
                  </w:rPr>
                </w:pPr>
                <w:r w:rsidRPr="007D2445">
                  <w:rPr>
                    <w:rFonts w:ascii="Calibri" w:hAnsi="Calibri" w:cs="Times"/>
                  </w:rPr>
                  <w:t xml:space="preserve">139). Since the 1914 pavilion, Taut had taken inspiration from the poet Paul Scheerbart (1863-1915), whose rhymes and poems evoked visions of colourful castles, domes, buildings on mountaintops, and an architecture made of glass, as illustrated by Taut in </w:t>
                </w:r>
                <w:r w:rsidRPr="007D2445">
                  <w:rPr>
                    <w:rFonts w:ascii="Calibri" w:hAnsi="Calibri"/>
                    <w:i/>
                  </w:rPr>
                  <w:t xml:space="preserve">Alpine Architecture </w:t>
                </w:r>
                <w:r w:rsidRPr="007D2445">
                  <w:rPr>
                    <w:rFonts w:ascii="Calibri" w:hAnsi="Calibri"/>
                  </w:rPr>
                  <w:t>(1919).</w:t>
                </w:r>
                <w:r w:rsidRPr="007D2445">
                  <w:rPr>
                    <w:rFonts w:ascii="Calibri" w:hAnsi="Calibri" w:cs="Times"/>
                  </w:rPr>
                  <w:t xml:space="preserve"> These ideas fuelled a German utopian spirit that had been gaining momentum since the First World War, the abdication of Wilhelm II, and the establishment of the Weimar Republic. Architects saw themselves as demiurges of a new society and future.</w:t>
                </w:r>
              </w:p>
              <w:p w14:paraId="109DCFF7" w14:textId="77777777" w:rsidR="007D2445" w:rsidRPr="007D2445" w:rsidRDefault="007D2445" w:rsidP="007D2445">
                <w:pPr>
                  <w:rPr>
                    <w:rFonts w:ascii="Calibri" w:hAnsi="Calibri" w:cs="Times"/>
                  </w:rPr>
                </w:pPr>
              </w:p>
              <w:p w14:paraId="113FFCCB" w14:textId="77777777" w:rsidR="007D2445" w:rsidRPr="007D2445" w:rsidRDefault="007D2445" w:rsidP="007D2445">
                <w:pPr>
                  <w:rPr>
                    <w:rFonts w:ascii="Calibri" w:hAnsi="Calibri" w:cs="Times"/>
                  </w:rPr>
                </w:pPr>
                <w:r w:rsidRPr="007D2445">
                  <w:rPr>
                    <w:rFonts w:ascii="Calibri" w:hAnsi="Calibri" w:cs="Times"/>
                  </w:rPr>
                  <w:t>File: expressionism4.jpg</w:t>
                </w:r>
              </w:p>
              <w:p w14:paraId="5ED1A4DA" w14:textId="77777777" w:rsidR="007D2445" w:rsidRPr="007D2445" w:rsidRDefault="007D2445" w:rsidP="007D2445">
                <w:pPr>
                  <w:rPr>
                    <w:rFonts w:ascii="Calibri" w:hAnsi="Calibri" w:cs="Times"/>
                  </w:rPr>
                </w:pPr>
              </w:p>
              <w:p w14:paraId="2BAE2660" w14:textId="77777777" w:rsidR="007D2445" w:rsidRPr="007D2445" w:rsidRDefault="007D2445" w:rsidP="007D2445">
                <w:pPr>
                  <w:rPr>
                    <w:rFonts w:ascii="Calibri" w:hAnsi="Calibri" w:cs="Times"/>
                  </w:rPr>
                </w:pPr>
                <w:r w:rsidRPr="007D2445">
                  <w:rPr>
                    <w:rFonts w:ascii="Calibri" w:hAnsi="Calibri" w:cs="Times"/>
                  </w:rPr>
                  <w:t>File: expressionism5.jpg</w:t>
                </w:r>
              </w:p>
              <w:p w14:paraId="5302E8EC" w14:textId="77777777" w:rsidR="007D2445" w:rsidRPr="007D2445" w:rsidRDefault="007D2445" w:rsidP="007D2445">
                <w:pPr>
                  <w:rPr>
                    <w:rFonts w:ascii="Calibri" w:hAnsi="Calibri" w:cs="Times"/>
                  </w:rPr>
                </w:pPr>
              </w:p>
              <w:p w14:paraId="31AE7A7B" w14:textId="77777777" w:rsidR="007D2445" w:rsidRPr="007D2445" w:rsidRDefault="007D2445" w:rsidP="007D2445">
                <w:pPr>
                  <w:rPr>
                    <w:rFonts w:ascii="Calibri" w:hAnsi="Calibri" w:cs="Times"/>
                  </w:rPr>
                </w:pPr>
                <w:r w:rsidRPr="007D2445">
                  <w:rPr>
                    <w:rFonts w:ascii="Calibri" w:hAnsi="Calibri" w:cs="Times"/>
                  </w:rPr>
                  <w:t>File: expressionism6.jpg</w:t>
                </w:r>
              </w:p>
              <w:p w14:paraId="0D9D84DF" w14:textId="77777777" w:rsidR="007D2445" w:rsidRPr="007D2445" w:rsidRDefault="007D2445" w:rsidP="007D2445">
                <w:pPr>
                  <w:rPr>
                    <w:rFonts w:ascii="Calibri" w:hAnsi="Calibri" w:cs="Times"/>
                  </w:rPr>
                </w:pPr>
              </w:p>
              <w:p w14:paraId="6EFF1DB9" w14:textId="77777777" w:rsidR="007D2445" w:rsidRPr="007D2445" w:rsidRDefault="007D2445" w:rsidP="007D2445">
                <w:pPr>
                  <w:rPr>
                    <w:rFonts w:ascii="Calibri" w:hAnsi="Calibri" w:cs="Times"/>
                  </w:rPr>
                </w:pPr>
                <w:r w:rsidRPr="007D2445">
                  <w:rPr>
                    <w:rFonts w:ascii="Calibri" w:hAnsi="Calibri" w:cs="Times"/>
                  </w:rPr>
                  <w:t xml:space="preserve">Scheerbart’s </w:t>
                </w:r>
                <w:r w:rsidRPr="007D2445">
                  <w:rPr>
                    <w:rFonts w:ascii="Calibri" w:hAnsi="Calibri" w:cs="Times"/>
                    <w:i/>
                  </w:rPr>
                  <w:t xml:space="preserve">Glasarchitektur </w:t>
                </w:r>
                <w:r w:rsidRPr="007D2445">
                  <w:rPr>
                    <w:rFonts w:ascii="Calibri" w:hAnsi="Calibri" w:cs="Times"/>
                  </w:rPr>
                  <w:t>in particular fuelled the belief of Taut, the architectural critic Adolf Behne (1885-1948), and (in 1919) the members of Die gläserne Kette (The Glass Chain),</w:t>
                </w:r>
                <w:r w:rsidRPr="007D2445">
                  <w:rPr>
                    <w:rFonts w:ascii="Calibri" w:hAnsi="Calibri" w:cs="Times"/>
                    <w:b/>
                  </w:rPr>
                  <w:t xml:space="preserve"> </w:t>
                </w:r>
                <w:r w:rsidRPr="007D2445">
                  <w:rPr>
                    <w:rFonts w:ascii="Calibri" w:hAnsi="Calibri" w:cs="Times"/>
                  </w:rPr>
                  <w:t>that the advent of a new ‘glass culture’ would refine morality. Die gläserne Kette was an exchange of utopian letters and drawings initiated and organised by Taut. Disguised by pseudonyms, twelve artists and architects exchanged thoughts, visions, and drawings</w:t>
                </w:r>
                <w:r w:rsidRPr="007D2445">
                  <w:rPr>
                    <w:rFonts w:ascii="Calibri" w:hAnsi="Calibri" w:cs="Times"/>
                    <w:b/>
                  </w:rPr>
                  <w:t xml:space="preserve"> </w:t>
                </w:r>
                <w:r w:rsidRPr="007D2445">
                  <w:rPr>
                    <w:rFonts w:ascii="Calibri" w:hAnsi="Calibri" w:cs="Times"/>
                  </w:rPr>
                  <w:t>in a search for the roots of creativity, the origins of architecture, and the relationship between architecture and the cosmos. Among them were Hermann Finsterlin as ‘Prometh’, Walter Gropius as ‘Maß’, Wassili Luckhardt as ’Zacken’, and</w:t>
                </w:r>
                <w:r w:rsidRPr="007D2445">
                  <w:rPr>
                    <w:rFonts w:ascii="Calibri" w:hAnsi="Calibri" w:cs="Times"/>
                    <w:b/>
                  </w:rPr>
                  <w:t xml:space="preserve"> </w:t>
                </w:r>
                <w:r w:rsidRPr="007D2445">
                  <w:rPr>
                    <w:rFonts w:ascii="Calibri" w:hAnsi="Calibri" w:cs="Times"/>
                  </w:rPr>
                  <w:t>Hans Scharoun as ‘Hannes’ (</w:t>
                </w:r>
                <w:r w:rsidRPr="007D2445">
                  <w:rPr>
                    <w:rFonts w:ascii="Calibri" w:hAnsi="Calibri" w:cs="Helvetica"/>
                    <w:lang w:val="en-US"/>
                  </w:rPr>
                  <w:t>Whyte, 1985</w:t>
                </w:r>
                <w:r w:rsidRPr="007D2445">
                  <w:rPr>
                    <w:rFonts w:ascii="Calibri" w:hAnsi="Calibri" w:cs="Times"/>
                  </w:rPr>
                  <w:t xml:space="preserve">). </w:t>
                </w:r>
              </w:p>
              <w:p w14:paraId="4C2443AF" w14:textId="77777777" w:rsidR="007D2445" w:rsidRPr="007D2445" w:rsidRDefault="007D2445" w:rsidP="007D2445">
                <w:pPr>
                  <w:rPr>
                    <w:rFonts w:ascii="Calibri" w:hAnsi="Calibri" w:cs="Times"/>
                  </w:rPr>
                </w:pPr>
              </w:p>
              <w:p w14:paraId="2645659F" w14:textId="77777777" w:rsidR="007D2445" w:rsidRPr="007D2445" w:rsidRDefault="007D2445" w:rsidP="007D2445">
                <w:pPr>
                  <w:rPr>
                    <w:rFonts w:ascii="Calibri" w:hAnsi="Calibri" w:cs="Times"/>
                  </w:rPr>
                </w:pPr>
                <w:r w:rsidRPr="007D2445">
                  <w:rPr>
                    <w:rFonts w:ascii="Calibri" w:hAnsi="Calibri" w:cs="Times"/>
                  </w:rPr>
                  <w:t>File: expressionism7.jpg</w:t>
                </w:r>
              </w:p>
              <w:p w14:paraId="4F583E75" w14:textId="77777777" w:rsidR="007D2445" w:rsidRPr="007D2445" w:rsidRDefault="007D2445" w:rsidP="007D2445">
                <w:pPr>
                  <w:rPr>
                    <w:rFonts w:ascii="Calibri" w:hAnsi="Calibri" w:cs="Times"/>
                  </w:rPr>
                </w:pPr>
                <w:r w:rsidRPr="007D2445">
                  <w:rPr>
                    <w:rFonts w:ascii="Calibri" w:hAnsi="Calibri" w:cs="Times"/>
                  </w:rPr>
                  <w:t>File: expressionism8.jpg</w:t>
                </w:r>
              </w:p>
              <w:p w14:paraId="0760E31A" w14:textId="77777777" w:rsidR="007D2445" w:rsidRPr="007D2445" w:rsidRDefault="007D2445" w:rsidP="007D2445">
                <w:pPr>
                  <w:rPr>
                    <w:rFonts w:ascii="Calibri" w:hAnsi="Calibri" w:cs="Times"/>
                  </w:rPr>
                </w:pPr>
              </w:p>
              <w:p w14:paraId="2AF512B2" w14:textId="77777777" w:rsidR="007D2445" w:rsidRPr="007D2445" w:rsidRDefault="007D2445" w:rsidP="007D2445">
                <w:pPr>
                  <w:rPr>
                    <w:rFonts w:ascii="Calibri" w:hAnsi="Calibri" w:cs="Times"/>
                    <w:b/>
                  </w:rPr>
                </w:pPr>
                <w:r w:rsidRPr="007D2445">
                  <w:rPr>
                    <w:rFonts w:ascii="Calibri" w:hAnsi="Calibri" w:cs="Times"/>
                    <w:b/>
                  </w:rPr>
                  <w:t>Social Aspects</w:t>
                </w:r>
              </w:p>
              <w:p w14:paraId="16DAFDA0" w14:textId="77777777" w:rsidR="007D2445" w:rsidRPr="007D2445" w:rsidRDefault="007D2445" w:rsidP="007D2445">
                <w:pPr>
                  <w:rPr>
                    <w:rFonts w:ascii="Calibri" w:hAnsi="Calibri" w:cs="Times"/>
                  </w:rPr>
                </w:pPr>
              </w:p>
              <w:p w14:paraId="6A40971F" w14:textId="77777777" w:rsidR="007D2445" w:rsidRPr="007D2445" w:rsidRDefault="007D2445" w:rsidP="007D2445">
                <w:pPr>
                  <w:rPr>
                    <w:rFonts w:ascii="Calibri" w:hAnsi="Calibri" w:cs="Times"/>
                  </w:rPr>
                </w:pPr>
                <w:r w:rsidRPr="007D2445">
                  <w:rPr>
                    <w:rFonts w:ascii="Calibri" w:hAnsi="Calibri" w:cs="Times"/>
                  </w:rPr>
                  <w:t xml:space="preserve">Social and educational reform and rejection of the city were essential parts of Taut’s ideology and became apparent in his illustrated book </w:t>
                </w:r>
                <w:r w:rsidRPr="007D2445">
                  <w:rPr>
                    <w:rFonts w:ascii="Calibri" w:hAnsi="Calibri" w:cs="Times"/>
                    <w:i/>
                  </w:rPr>
                  <w:t>Die Auflösung der Städte</w:t>
                </w:r>
                <w:r w:rsidRPr="007D2445">
                  <w:rPr>
                    <w:rFonts w:ascii="Calibri" w:hAnsi="Calibri" w:cs="Times"/>
                  </w:rPr>
                  <w:t xml:space="preserve"> [</w:t>
                </w:r>
                <w:r w:rsidRPr="007D2445">
                  <w:rPr>
                    <w:rFonts w:ascii="Calibri" w:hAnsi="Calibri" w:cs="Times"/>
                    <w:i/>
                  </w:rPr>
                  <w:t>The Dissolution of Cities</w:t>
                </w:r>
                <w:r w:rsidRPr="007D2445">
                  <w:rPr>
                    <w:rFonts w:ascii="Calibri" w:hAnsi="Calibri" w:cs="Times"/>
                  </w:rPr>
                  <w:t xml:space="preserve">] (1920) and </w:t>
                </w:r>
                <w:r w:rsidRPr="007D2445">
                  <w:rPr>
                    <w:rFonts w:ascii="Calibri" w:hAnsi="Calibri" w:cs="Times"/>
                    <w:i/>
                  </w:rPr>
                  <w:t>Die Stadtkrone</w:t>
                </w:r>
                <w:r w:rsidRPr="007D2445">
                  <w:rPr>
                    <w:rFonts w:ascii="Calibri" w:hAnsi="Calibri" w:cs="Times"/>
                  </w:rPr>
                  <w:t xml:space="preserve"> [</w:t>
                </w:r>
                <w:r w:rsidRPr="007D2445">
                  <w:rPr>
                    <w:rFonts w:ascii="Calibri" w:hAnsi="Calibri" w:cs="Times"/>
                    <w:i/>
                  </w:rPr>
                  <w:t>The Crown of the City</w:t>
                </w:r>
                <w:r w:rsidRPr="007D2445">
                  <w:rPr>
                    <w:rFonts w:ascii="Calibri" w:hAnsi="Calibri" w:cs="Times"/>
                  </w:rPr>
                  <w:t>]</w:t>
                </w:r>
                <w:r w:rsidRPr="007D2445">
                  <w:rPr>
                    <w:rFonts w:ascii="Calibri" w:hAnsi="Calibri" w:cs="Times"/>
                    <w:i/>
                  </w:rPr>
                  <w:t xml:space="preserve"> </w:t>
                </w:r>
                <w:r w:rsidRPr="007D2445">
                  <w:rPr>
                    <w:rFonts w:ascii="Calibri" w:hAnsi="Calibri" w:cs="Times"/>
                  </w:rPr>
                  <w:t>(1919), which also drew on Garden City and socialist ideals. Social reform was also in the centre of the program of the Arbeitsrat für Kunst</w:t>
                </w:r>
                <w:r w:rsidRPr="007D2445">
                  <w:rPr>
                    <w:rFonts w:ascii="Calibri" w:hAnsi="Calibri" w:cs="Times"/>
                    <w:i/>
                  </w:rPr>
                  <w:t xml:space="preserve"> </w:t>
                </w:r>
                <w:r w:rsidRPr="007D2445">
                  <w:rPr>
                    <w:rFonts w:ascii="Calibri" w:hAnsi="Calibri" w:cs="Times"/>
                  </w:rPr>
                  <w:t xml:space="preserve">[Working Council for Art] and Novembergruppe, both of which were organisations of Berlin artists with similar goals. They were among numerous revolutionary organisations initiated by workers and artists all over Germany to watch over the provisional government of November 1918. As early as Christmas 1918, the Arbeitsrat, whose spokesman was first Taut and then Walter Gropius (1883-1969), published an architectural program and a manifesto that declared it to be the task of the artist to give the new state its appearance and to shape people’s experiences. Here, ideas of combining art and architecture to create a Gesamtkunstwerk (total work of art), relating back to the 1914 Werkbund exhibition in Cologne, resurfaced in both publications. The majority of efforts by the Arbeitsrat related to architecture, demanding the abolition and replacement of established institutions such as building authorities, insisting upon an art for the people, and on advocating the transformation of existing teaching systems (Washton Long, 1993, 1991-209, 210-221 and </w:t>
                </w:r>
                <w:r w:rsidRPr="007D2445">
                  <w:rPr>
                    <w:rFonts w:ascii="Calibri" w:hAnsi="Calibri" w:cs="Times"/>
                  </w:rPr>
                  <w:lastRenderedPageBreak/>
                  <w:t>Pehnt, 1979).</w:t>
                </w:r>
              </w:p>
              <w:p w14:paraId="4AF282B6" w14:textId="77777777" w:rsidR="007D2445" w:rsidRPr="007D2445" w:rsidRDefault="007D2445" w:rsidP="007D2445">
                <w:pPr>
                  <w:rPr>
                    <w:rFonts w:ascii="Calibri" w:hAnsi="Calibri" w:cs="Times"/>
                  </w:rPr>
                </w:pPr>
              </w:p>
              <w:p w14:paraId="548D6306" w14:textId="77777777" w:rsidR="007D2445" w:rsidRPr="007D2445" w:rsidRDefault="007D2445" w:rsidP="007D2445">
                <w:pPr>
                  <w:rPr>
                    <w:rFonts w:ascii="Calibri" w:hAnsi="Calibri" w:cs="Times"/>
                  </w:rPr>
                </w:pPr>
                <w:r w:rsidRPr="007D2445">
                  <w:rPr>
                    <w:rFonts w:ascii="Calibri" w:hAnsi="Calibri" w:cs="Times"/>
                  </w:rPr>
                  <w:t>The idea of a Gesamtkunstwerk and the reformation of teaching institutions were also an essential part of the Bauhaus in Weimar in the years between 1919 and 1923. The Bauhaus programme aimed to unify art and architecture and therefore echoes the writings of the Arbeitsrat and Taut. Lyonel Feininger’s (1871-1956) 1919 woodcut in the manifesto as well as the Sommerfeld Haus evoked the crystalline shapes that were symbolic for expressionism.</w:t>
                </w:r>
              </w:p>
              <w:p w14:paraId="4F1CAE07" w14:textId="77777777" w:rsidR="007D2445" w:rsidRPr="007D2445" w:rsidRDefault="007D2445" w:rsidP="007D2445">
                <w:pPr>
                  <w:rPr>
                    <w:rFonts w:ascii="Calibri" w:hAnsi="Calibri" w:cs="Times"/>
                  </w:rPr>
                </w:pPr>
              </w:p>
              <w:p w14:paraId="1A4D1C03" w14:textId="77777777" w:rsidR="007D2445" w:rsidRPr="007D2445" w:rsidRDefault="007D2445" w:rsidP="007D2445">
                <w:pPr>
                  <w:rPr>
                    <w:rFonts w:ascii="Calibri" w:hAnsi="Calibri" w:cs="Times"/>
                  </w:rPr>
                </w:pPr>
                <w:r w:rsidRPr="007D2445">
                  <w:rPr>
                    <w:rFonts w:ascii="Calibri" w:hAnsi="Calibri" w:cs="Times"/>
                  </w:rPr>
                  <w:t>File: expressionism9.jpg</w:t>
                </w:r>
              </w:p>
              <w:p w14:paraId="1B384DEC" w14:textId="77777777" w:rsidR="007D2445" w:rsidRPr="007D2445" w:rsidRDefault="007D2445" w:rsidP="007D2445">
                <w:pPr>
                  <w:rPr>
                    <w:rFonts w:ascii="Calibri" w:hAnsi="Calibri" w:cs="Times"/>
                  </w:rPr>
                </w:pPr>
              </w:p>
              <w:p w14:paraId="5A121E5D" w14:textId="77777777" w:rsidR="007D2445" w:rsidRPr="007D2445" w:rsidRDefault="007D2445" w:rsidP="007D2445">
                <w:pPr>
                  <w:rPr>
                    <w:rFonts w:ascii="Calibri" w:hAnsi="Calibri" w:cs="Times"/>
                  </w:rPr>
                </w:pPr>
                <w:r w:rsidRPr="007D2445">
                  <w:rPr>
                    <w:rFonts w:ascii="Calibri" w:hAnsi="Calibri" w:cs="Times"/>
                  </w:rPr>
                  <w:t>File: expressionism10.jpg</w:t>
                </w:r>
              </w:p>
              <w:p w14:paraId="0423C881" w14:textId="77777777" w:rsidR="007D2445" w:rsidRPr="007D2445" w:rsidRDefault="007D2445" w:rsidP="007D2445">
                <w:pPr>
                  <w:rPr>
                    <w:rFonts w:ascii="Calibri" w:hAnsi="Calibri" w:cs="Times"/>
                  </w:rPr>
                </w:pPr>
              </w:p>
              <w:p w14:paraId="6BCFB3DC" w14:textId="77777777" w:rsidR="007D2445" w:rsidRPr="007D2445" w:rsidRDefault="007D2445" w:rsidP="007D2445">
                <w:pPr>
                  <w:rPr>
                    <w:rFonts w:ascii="Calibri" w:hAnsi="Calibri" w:cs="Times"/>
                  </w:rPr>
                </w:pPr>
                <w:r w:rsidRPr="007D2445">
                  <w:rPr>
                    <w:rFonts w:ascii="Calibri" w:hAnsi="Calibri" w:cs="Times"/>
                  </w:rPr>
                  <w:t>File: expressionism11.jpg</w:t>
                </w:r>
              </w:p>
              <w:p w14:paraId="1A33E534" w14:textId="77777777" w:rsidR="007D2445" w:rsidRPr="007D2445" w:rsidRDefault="007D2445" w:rsidP="007D2445">
                <w:pPr>
                  <w:rPr>
                    <w:rFonts w:ascii="Calibri" w:hAnsi="Calibri" w:cs="Times"/>
                  </w:rPr>
                </w:pPr>
              </w:p>
              <w:p w14:paraId="53ECAD1E" w14:textId="77777777" w:rsidR="007D2445" w:rsidRPr="007D2445" w:rsidRDefault="007D2445" w:rsidP="007D2445">
                <w:pPr>
                  <w:rPr>
                    <w:rFonts w:ascii="Calibri" w:hAnsi="Calibri" w:cs="Arial"/>
                    <w:lang w:val="en-US"/>
                  </w:rPr>
                </w:pPr>
                <w:r w:rsidRPr="007D2445">
                  <w:rPr>
                    <w:rFonts w:ascii="Calibri" w:hAnsi="Calibri" w:cs="Times"/>
                  </w:rPr>
                  <w:t>Among the most notable built examples of the movement are Erich Mendelsohn’s (1887-1953) Einstein Tower built from 1920 to 1924 in Potsdam,</w:t>
                </w:r>
                <w:r w:rsidRPr="007D2445">
                  <w:rPr>
                    <w:rFonts w:ascii="Calibri" w:hAnsi="Calibri" w:cs="Times"/>
                    <w:b/>
                  </w:rPr>
                  <w:t xml:space="preserve"> </w:t>
                </w:r>
                <w:r w:rsidRPr="007D2445">
                  <w:rPr>
                    <w:rFonts w:ascii="Calibri" w:hAnsi="Calibri" w:cs="Times"/>
                  </w:rPr>
                  <w:t xml:space="preserve">and </w:t>
                </w:r>
                <w:r w:rsidRPr="007D2445">
                  <w:rPr>
                    <w:rFonts w:ascii="Calibri" w:hAnsi="Calibri" w:cs="Arial"/>
                    <w:lang w:val="en-US"/>
                  </w:rPr>
                  <w:t>Peter Behrens’ (1868-1940) Hoechst Administration building built within the same time-span in Frankfurt am Main.</w:t>
                </w:r>
              </w:p>
              <w:p w14:paraId="39BA3EB3" w14:textId="77777777" w:rsidR="007D2445" w:rsidRPr="007D2445" w:rsidRDefault="007D2445" w:rsidP="007D2445">
                <w:pPr>
                  <w:rPr>
                    <w:rFonts w:ascii="Calibri" w:hAnsi="Calibri" w:cs="Arial"/>
                    <w:lang w:val="en-US"/>
                  </w:rPr>
                </w:pPr>
              </w:p>
              <w:p w14:paraId="39043AF6" w14:textId="77777777" w:rsidR="007D2445" w:rsidRPr="007D2445" w:rsidRDefault="007D2445" w:rsidP="007D2445">
                <w:pPr>
                  <w:rPr>
                    <w:rFonts w:ascii="Calibri" w:hAnsi="Calibri" w:cs="Arial"/>
                    <w:lang w:val="en-US"/>
                  </w:rPr>
                </w:pPr>
                <w:r w:rsidRPr="007D2445">
                  <w:rPr>
                    <w:rFonts w:ascii="Calibri" w:hAnsi="Calibri" w:cs="Arial"/>
                    <w:lang w:val="en-US"/>
                  </w:rPr>
                  <w:t>File: expressionism13.jpg</w:t>
                </w:r>
              </w:p>
              <w:p w14:paraId="7256B25A" w14:textId="77777777" w:rsidR="007D2445" w:rsidRPr="007D2445" w:rsidRDefault="007D2445" w:rsidP="007D2445">
                <w:pPr>
                  <w:rPr>
                    <w:rFonts w:ascii="Calibri" w:hAnsi="Calibri" w:cs="Arial"/>
                    <w:lang w:val="en-US"/>
                  </w:rPr>
                </w:pPr>
              </w:p>
              <w:p w14:paraId="03050F60" w14:textId="77777777" w:rsidR="007D2445" w:rsidRPr="007D2445" w:rsidRDefault="007D2445" w:rsidP="007D2445">
                <w:pPr>
                  <w:rPr>
                    <w:rFonts w:ascii="Calibri" w:hAnsi="Calibri" w:cs="Times"/>
                  </w:rPr>
                </w:pPr>
                <w:r w:rsidRPr="007D2445">
                  <w:rPr>
                    <w:rFonts w:ascii="Calibri" w:hAnsi="Calibri" w:cs="Times"/>
                  </w:rPr>
                  <w:t xml:space="preserve">Mendelsohn’s streamlined and sculptural design, which make the modestly sized building appear monumental, is an example of the organically shaped expressionism that was also pursued by Hermann Finsterlin in his drawings for the ‘glass chain’. Behrens, who had a successful office in Berlin and was artistic adviser to the </w:t>
                </w:r>
                <w:r w:rsidRPr="007D2445">
                  <w:rPr>
                    <w:rFonts w:ascii="Calibri" w:hAnsi="Calibri" w:cs="Arial"/>
                    <w:lang w:val="en-US"/>
                  </w:rPr>
                  <w:t>Allgemeine Elektrizitäts-Gesellschaft (AEG)</w:t>
                </w:r>
                <w:r w:rsidRPr="007D2445">
                  <w:rPr>
                    <w:rFonts w:ascii="Calibri" w:hAnsi="Calibri" w:cs="Times"/>
                    <w:b/>
                  </w:rPr>
                  <w:t xml:space="preserve"> </w:t>
                </w:r>
                <w:r w:rsidRPr="007D2445">
                  <w:rPr>
                    <w:rFonts w:ascii="Calibri" w:hAnsi="Calibri" w:cs="Times"/>
                  </w:rPr>
                  <w:t>from 1907, adapted the dramatic use of colour, shape, and space in expressionism in his post-war work. In contrast to the formal and classical work before the war, this building did not adhere to the same strong rules of symmetry, and serial arrangement as previously, but incorporated romantic and dramatic elements.</w:t>
                </w:r>
              </w:p>
              <w:p w14:paraId="742B7FE8" w14:textId="77777777" w:rsidR="007D2445" w:rsidRPr="007D2445" w:rsidRDefault="007D2445" w:rsidP="007D2445">
                <w:pPr>
                  <w:rPr>
                    <w:rFonts w:ascii="Calibri" w:hAnsi="Calibri" w:cs="Times"/>
                  </w:rPr>
                </w:pPr>
              </w:p>
              <w:p w14:paraId="43D6E3AA" w14:textId="77777777" w:rsidR="007D2445" w:rsidRPr="007D2445" w:rsidRDefault="007D2445" w:rsidP="007D2445">
                <w:pPr>
                  <w:rPr>
                    <w:rFonts w:ascii="Calibri" w:hAnsi="Calibri"/>
                    <w:b/>
                  </w:rPr>
                </w:pPr>
                <w:r w:rsidRPr="007D2445">
                  <w:rPr>
                    <w:rFonts w:ascii="Calibri" w:hAnsi="Calibri" w:cs="Times"/>
                  </w:rPr>
                  <w:t xml:space="preserve">Related movements can be found in the school of Amsterdam and Rudolf Steiner’s Goetheanum in Dornach, Switzerland, among others. </w:t>
                </w:r>
              </w:p>
              <w:p w14:paraId="25E8CF65" w14:textId="77777777" w:rsidR="00E714FE" w:rsidRPr="007D2445" w:rsidRDefault="00E714FE" w:rsidP="00E714FE">
                <w:pPr>
                  <w:rPr>
                    <w:rFonts w:ascii="Calibri" w:hAnsi="Calibri"/>
                  </w:rPr>
                </w:pPr>
              </w:p>
            </w:tc>
          </w:sdtContent>
        </w:sdt>
      </w:tr>
      <w:tr w:rsidR="00E714FE" w:rsidRPr="0044138E" w14:paraId="39A34CD9" w14:textId="77777777" w:rsidTr="00E714FE">
        <w:tc>
          <w:tcPr>
            <w:tcW w:w="9016" w:type="dxa"/>
          </w:tcPr>
          <w:p w14:paraId="2DF00D02"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604997587"/>
              <w:placeholder>
                <w:docPart w:val="085DA04B1DFE9440980A5FED0BCCE102"/>
              </w:placeholder>
            </w:sdtPr>
            <w:sdtContent>
              <w:p w14:paraId="6D2FC5A3" w14:textId="77777777" w:rsidR="007D2445" w:rsidRDefault="007D2445" w:rsidP="007D2445">
                <w:pPr>
                  <w:rPr>
                    <w:rFonts w:ascii="Calibri" w:hAnsi="Calibri" w:cs="Arial"/>
                  </w:rPr>
                </w:pPr>
                <w:r w:rsidRPr="007D2445">
                  <w:rPr>
                    <w:rFonts w:ascii="Calibri" w:hAnsi="Calibri" w:cs="Helvetica"/>
                    <w:lang w:val="en-US"/>
                  </w:rPr>
                  <w:t xml:space="preserve">Benson, T. O. et al. (1994) </w:t>
                </w:r>
                <w:r w:rsidRPr="007D2445">
                  <w:rPr>
                    <w:rFonts w:ascii="Calibri" w:hAnsi="Calibri" w:cs="Helvetica"/>
                    <w:i/>
                    <w:iCs/>
                    <w:lang w:val="en-US"/>
                  </w:rPr>
                  <w:t>Expressionist Utopias: Paradise, Metropolis, Architectural Fantasy</w:t>
                </w:r>
                <w:r w:rsidRPr="007D2445">
                  <w:rPr>
                    <w:rFonts w:ascii="Calibri" w:hAnsi="Calibri" w:cs="Helvetica"/>
                    <w:iCs/>
                    <w:lang w:val="en-US"/>
                  </w:rPr>
                  <w:t xml:space="preserve">, Los Angeles: </w:t>
                </w:r>
                <w:r w:rsidRPr="007D2445">
                  <w:rPr>
                    <w:rFonts w:ascii="Calibri" w:hAnsi="Calibri" w:cs="Helvetica"/>
                    <w:lang w:val="en-US"/>
                  </w:rPr>
                  <w:t>University of California Press</w:t>
                </w:r>
                <w:r w:rsidRPr="007D2445">
                  <w:rPr>
                    <w:rFonts w:ascii="Calibri" w:hAnsi="Calibri" w:cs="Arial"/>
                  </w:rPr>
                  <w:t>.</w:t>
                </w:r>
              </w:p>
              <w:p w14:paraId="5CBDFC18" w14:textId="77777777" w:rsidR="007D2445" w:rsidRPr="007D2445" w:rsidRDefault="007D2445" w:rsidP="007D2445">
                <w:pPr>
                  <w:rPr>
                    <w:rFonts w:ascii="Calibri" w:hAnsi="Calibri" w:cs="Arial"/>
                  </w:rPr>
                </w:pPr>
              </w:p>
              <w:p w14:paraId="7F7D048C" w14:textId="77777777" w:rsidR="007D2445" w:rsidRDefault="007D2445" w:rsidP="007D2445">
                <w:pPr>
                  <w:rPr>
                    <w:rFonts w:ascii="Calibri" w:hAnsi="Calibri" w:cs="Arial"/>
                  </w:rPr>
                </w:pPr>
                <w:r w:rsidRPr="007D2445">
                  <w:rPr>
                    <w:rFonts w:ascii="Calibri" w:hAnsi="Calibri" w:cs="Arial"/>
                  </w:rPr>
                  <w:t xml:space="preserve">Gordon, D. E. (1987) </w:t>
                </w:r>
                <w:r w:rsidRPr="007D2445">
                  <w:rPr>
                    <w:rFonts w:ascii="Calibri" w:hAnsi="Calibri" w:cs="Arial"/>
                    <w:i/>
                  </w:rPr>
                  <w:t xml:space="preserve">Expressionism. Art and Idea, </w:t>
                </w:r>
                <w:r w:rsidRPr="007D2445">
                  <w:rPr>
                    <w:rFonts w:ascii="Calibri" w:hAnsi="Calibri" w:cs="Arial"/>
                  </w:rPr>
                  <w:t>New Haven and London: Yale University Press.</w:t>
                </w:r>
              </w:p>
              <w:p w14:paraId="7A247B46" w14:textId="77777777" w:rsidR="007D2445" w:rsidRPr="007D2445" w:rsidRDefault="007D2445" w:rsidP="007D2445">
                <w:pPr>
                  <w:rPr>
                    <w:rFonts w:ascii="Calibri" w:hAnsi="Calibri" w:cs="Times New Roman"/>
                    <w:lang w:val="en-US"/>
                  </w:rPr>
                </w:pPr>
              </w:p>
              <w:p w14:paraId="649A158D" w14:textId="77777777" w:rsidR="007D2445" w:rsidRDefault="007D2445" w:rsidP="007D2445">
                <w:pPr>
                  <w:rPr>
                    <w:rFonts w:ascii="Calibri" w:hAnsi="Calibri" w:cs="Times New Roman"/>
                    <w:lang w:val="en-US"/>
                  </w:rPr>
                </w:pPr>
                <w:r w:rsidRPr="007D2445">
                  <w:rPr>
                    <w:rFonts w:ascii="Calibri" w:hAnsi="Calibri" w:cs="Times New Roman"/>
                    <w:lang w:val="en-US"/>
                  </w:rPr>
                  <w:t xml:space="preserve">Herbert, B. (1983) </w:t>
                </w:r>
                <w:r w:rsidRPr="007D2445">
                  <w:rPr>
                    <w:rFonts w:ascii="Calibri" w:hAnsi="Calibri" w:cs="Times New Roman"/>
                    <w:i/>
                    <w:lang w:val="en-US"/>
                  </w:rPr>
                  <w:t>German Expressionism: Die Brücke and Der Blaue Reiter</w:t>
                </w:r>
                <w:r w:rsidRPr="007D2445">
                  <w:rPr>
                    <w:rFonts w:ascii="Calibri" w:hAnsi="Calibri" w:cs="Times New Roman"/>
                    <w:lang w:val="en-US"/>
                  </w:rPr>
                  <w:t>, London: Jupiter Books.</w:t>
                </w:r>
              </w:p>
              <w:p w14:paraId="0639BC6F" w14:textId="77777777" w:rsidR="007D2445" w:rsidRPr="007D2445" w:rsidRDefault="007D2445" w:rsidP="007D2445">
                <w:pPr>
                  <w:rPr>
                    <w:rFonts w:ascii="Calibri" w:hAnsi="Calibri" w:cs="Times"/>
                  </w:rPr>
                </w:pPr>
              </w:p>
              <w:p w14:paraId="6FFEAB9D" w14:textId="77777777" w:rsidR="007D2445" w:rsidRDefault="007D2445" w:rsidP="007D2445">
                <w:pPr>
                  <w:rPr>
                    <w:rFonts w:ascii="Calibri" w:hAnsi="Calibri" w:cs="Times"/>
                    <w:lang w:val="en-US"/>
                  </w:rPr>
                </w:pPr>
                <w:r w:rsidRPr="007D2445">
                  <w:rPr>
                    <w:rFonts w:ascii="Calibri" w:hAnsi="Calibri" w:cs="Times"/>
                  </w:rPr>
                  <w:t xml:space="preserve">Kandinsky, W. (1911) </w:t>
                </w:r>
                <w:r w:rsidRPr="007D2445">
                  <w:rPr>
                    <w:rFonts w:ascii="Calibri" w:hAnsi="Calibri" w:cs="Times"/>
                    <w:i/>
                  </w:rPr>
                  <w:t>Über das Geistige in der Kunst</w:t>
                </w:r>
                <w:r w:rsidRPr="007D2445">
                  <w:rPr>
                    <w:rFonts w:ascii="Calibri" w:hAnsi="Calibri" w:cs="Times"/>
                  </w:rPr>
                  <w:t xml:space="preserve"> [</w:t>
                </w:r>
                <w:r w:rsidRPr="007D2445">
                  <w:rPr>
                    <w:rFonts w:ascii="Calibri" w:hAnsi="Calibri" w:cs="Times"/>
                    <w:i/>
                  </w:rPr>
                  <w:t>Concerning the Spiritual in Art</w:t>
                </w:r>
                <w:r w:rsidRPr="007D2445">
                  <w:rPr>
                    <w:rFonts w:ascii="Calibri" w:hAnsi="Calibri" w:cs="Times"/>
                  </w:rPr>
                  <w:t xml:space="preserve">] Piper: München. Translated as </w:t>
                </w:r>
                <w:r w:rsidRPr="007D2445">
                  <w:rPr>
                    <w:rFonts w:ascii="Calibri" w:hAnsi="Calibri" w:cs="Times"/>
                    <w:i/>
                  </w:rPr>
                  <w:t xml:space="preserve">The Art of Spiritual Harmony </w:t>
                </w:r>
                <w:r w:rsidRPr="007D2445">
                  <w:rPr>
                    <w:rFonts w:ascii="Calibri" w:hAnsi="Calibri" w:cs="Times"/>
                  </w:rPr>
                  <w:t>by Michael T. H. Sadler (</w:t>
                </w:r>
                <w:r w:rsidRPr="007D2445">
                  <w:rPr>
                    <w:rFonts w:ascii="Calibri" w:hAnsi="Calibri" w:cs="Times"/>
                    <w:lang w:val="en-US"/>
                  </w:rPr>
                  <w:t>Dover: New York, 1977. Reprint of the first English translation, 1914).</w:t>
                </w:r>
              </w:p>
              <w:p w14:paraId="180A9635" w14:textId="77777777" w:rsidR="007D2445" w:rsidRDefault="007D2445" w:rsidP="007D2445">
                <w:pPr>
                  <w:rPr>
                    <w:rFonts w:ascii="Calibri" w:hAnsi="Calibri" w:cs="Times"/>
                  </w:rPr>
                </w:pPr>
                <w:r w:rsidRPr="007D2445">
                  <w:rPr>
                    <w:rFonts w:ascii="Calibri" w:hAnsi="Calibri" w:cs="Times"/>
                  </w:rPr>
                  <w:br/>
                  <w:t xml:space="preserve">Available as e-book at: </w:t>
                </w:r>
                <w:hyperlink r:id="rId10" w:history="1">
                  <w:r w:rsidRPr="005F34DD">
                    <w:rPr>
                      <w:rStyle w:val="Hyperlink"/>
                      <w:rFonts w:ascii="Calibri" w:hAnsi="Calibri" w:cs="Times"/>
                    </w:rPr>
                    <w:t>http://web.mnstate.edu/gracyk/courses/phil%20of%20art/kandinskytext.htm</w:t>
                  </w:r>
                </w:hyperlink>
              </w:p>
              <w:p w14:paraId="69311F95" w14:textId="77777777" w:rsidR="007D2445" w:rsidRPr="007D2445" w:rsidRDefault="007D2445" w:rsidP="007D2445">
                <w:pPr>
                  <w:rPr>
                    <w:rFonts w:ascii="Calibri" w:hAnsi="Calibri" w:cs="Arial"/>
                  </w:rPr>
                </w:pPr>
              </w:p>
              <w:p w14:paraId="1C95770A" w14:textId="77777777" w:rsidR="007D2445" w:rsidRDefault="007D2445" w:rsidP="007D2445">
                <w:pPr>
                  <w:rPr>
                    <w:rFonts w:ascii="Calibri" w:hAnsi="Calibri" w:cs="Arial"/>
                  </w:rPr>
                </w:pPr>
                <w:r w:rsidRPr="007D2445">
                  <w:rPr>
                    <w:rFonts w:ascii="Calibri" w:hAnsi="Calibri" w:cs="Arial"/>
                  </w:rPr>
                  <w:t xml:space="preserve">Lloyd, J. (1991) </w:t>
                </w:r>
                <w:r w:rsidRPr="007D2445">
                  <w:rPr>
                    <w:rFonts w:ascii="Calibri" w:hAnsi="Calibri" w:cs="Arial"/>
                    <w:i/>
                  </w:rPr>
                  <w:t>German Expressionism: Primitivism and Modernity</w:t>
                </w:r>
                <w:r w:rsidRPr="007D2445">
                  <w:rPr>
                    <w:rFonts w:ascii="Calibri" w:hAnsi="Calibri" w:cs="Arial"/>
                  </w:rPr>
                  <w:t>, New Haven and London: Yale University Press.</w:t>
                </w:r>
              </w:p>
              <w:p w14:paraId="2D04814B" w14:textId="77777777" w:rsidR="007D2445" w:rsidRPr="007D2445" w:rsidRDefault="007D2445" w:rsidP="007D2445">
                <w:pPr>
                  <w:rPr>
                    <w:rFonts w:ascii="Calibri" w:hAnsi="Calibri" w:cs="Times"/>
                  </w:rPr>
                </w:pPr>
              </w:p>
              <w:p w14:paraId="20E0D8BD" w14:textId="77777777" w:rsidR="007D2445" w:rsidRDefault="007D2445" w:rsidP="007D2445">
                <w:pPr>
                  <w:rPr>
                    <w:rFonts w:ascii="Calibri" w:hAnsi="Calibri" w:cs="Times"/>
                  </w:rPr>
                </w:pPr>
                <w:r w:rsidRPr="007D2445">
                  <w:rPr>
                    <w:rFonts w:ascii="Calibri" w:hAnsi="Calibri" w:cs="Times"/>
                  </w:rPr>
                  <w:t xml:space="preserve">Pehnt, W. (1979) </w:t>
                </w:r>
                <w:r w:rsidRPr="007D2445">
                  <w:rPr>
                    <w:rFonts w:ascii="Calibri" w:hAnsi="Calibri" w:cs="Times"/>
                    <w:i/>
                  </w:rPr>
                  <w:t xml:space="preserve">Expressionist Architecture, </w:t>
                </w:r>
                <w:r w:rsidRPr="007D2445">
                  <w:rPr>
                    <w:rFonts w:ascii="Calibri" w:hAnsi="Calibri" w:cs="Times"/>
                  </w:rPr>
                  <w:t>London: Thames and Hudson.</w:t>
                </w:r>
              </w:p>
              <w:p w14:paraId="6CE790DE" w14:textId="77777777" w:rsidR="007D2445" w:rsidRPr="007D2445" w:rsidRDefault="007D2445" w:rsidP="007D2445">
                <w:pPr>
                  <w:rPr>
                    <w:rFonts w:ascii="Calibri" w:hAnsi="Calibri" w:cs="Times"/>
                  </w:rPr>
                </w:pPr>
              </w:p>
              <w:p w14:paraId="0AAD760F" w14:textId="77777777" w:rsidR="007D2445" w:rsidRDefault="007D2445" w:rsidP="007D2445">
                <w:pPr>
                  <w:rPr>
                    <w:rFonts w:ascii="Calibri" w:hAnsi="Calibri" w:cs="Times"/>
                  </w:rPr>
                </w:pPr>
                <w:r w:rsidRPr="007D2445">
                  <w:rPr>
                    <w:rFonts w:ascii="Calibri" w:hAnsi="Calibri" w:cs="Times"/>
                  </w:rPr>
                  <w:t xml:space="preserve">Pehnt, W. (1985) </w:t>
                </w:r>
                <w:r w:rsidRPr="007D2445">
                  <w:rPr>
                    <w:rFonts w:ascii="Calibri" w:hAnsi="Calibri" w:cs="Times"/>
                    <w:i/>
                  </w:rPr>
                  <w:t xml:space="preserve">Expressionist Architecture in Drawings, </w:t>
                </w:r>
                <w:r w:rsidRPr="007D2445">
                  <w:rPr>
                    <w:rFonts w:ascii="Calibri" w:hAnsi="Calibri" w:cs="Times"/>
                  </w:rPr>
                  <w:t>Van Nostrand Reinhold: New York, Melbourne and Agincourt.</w:t>
                </w:r>
              </w:p>
              <w:p w14:paraId="3B96D605" w14:textId="77777777" w:rsidR="007D2445" w:rsidRPr="007D2445" w:rsidRDefault="007D2445" w:rsidP="007D2445">
                <w:pPr>
                  <w:rPr>
                    <w:rFonts w:ascii="Calibri" w:hAnsi="Calibri" w:cs="Times"/>
                  </w:rPr>
                </w:pPr>
              </w:p>
              <w:p w14:paraId="249D5CFA" w14:textId="77777777" w:rsidR="007D2445" w:rsidRDefault="007D2445" w:rsidP="007D2445">
                <w:pPr>
                  <w:rPr>
                    <w:rFonts w:ascii="Calibri" w:hAnsi="Calibri" w:cs="Georgia"/>
                    <w:bCs/>
                    <w:lang w:val="en-US"/>
                  </w:rPr>
                </w:pPr>
                <w:r w:rsidRPr="007D2445">
                  <w:rPr>
                    <w:rFonts w:ascii="Calibri" w:hAnsi="Calibri" w:cs="Times"/>
                  </w:rPr>
                  <w:t xml:space="preserve">Prange, R. (1991) </w:t>
                </w:r>
                <w:r w:rsidRPr="007D2445">
                  <w:rPr>
                    <w:rFonts w:ascii="Calibri" w:hAnsi="Calibri" w:cs="Georgia"/>
                    <w:bCs/>
                    <w:i/>
                    <w:lang w:val="en-US"/>
                  </w:rPr>
                  <w:t>Das Kristalline als Kunstsymbol – Bruno Taut und Paul Klee. Zur Reflexion des Abstrakten in Kunst und Kunsttheorie der Moderne</w:t>
                </w:r>
                <w:r w:rsidRPr="007D2445">
                  <w:rPr>
                    <w:rFonts w:ascii="Calibri" w:hAnsi="Calibri" w:cs="Georgia"/>
                    <w:bCs/>
                    <w:lang w:val="en-US"/>
                  </w:rPr>
                  <w:t>, Hildesheim: Olms.</w:t>
                </w:r>
              </w:p>
              <w:p w14:paraId="4404B085" w14:textId="77777777" w:rsidR="007D2445" w:rsidRPr="007D2445" w:rsidRDefault="007D2445" w:rsidP="007D2445">
                <w:pPr>
                  <w:rPr>
                    <w:rFonts w:ascii="Calibri" w:hAnsi="Calibri" w:cs="Times"/>
                  </w:rPr>
                </w:pPr>
              </w:p>
              <w:p w14:paraId="02F4C605" w14:textId="77777777" w:rsidR="007D2445" w:rsidRDefault="007D2445" w:rsidP="007D2445">
                <w:pPr>
                  <w:rPr>
                    <w:rFonts w:ascii="Calibri" w:hAnsi="Calibri" w:cs="Times"/>
                  </w:rPr>
                </w:pPr>
                <w:r w:rsidRPr="007D2445">
                  <w:rPr>
                    <w:rFonts w:ascii="Calibri" w:hAnsi="Calibri" w:cs="Times"/>
                  </w:rPr>
                  <w:t xml:space="preserve">Sharp, D. (1966) </w:t>
                </w:r>
                <w:r w:rsidRPr="007D2445">
                  <w:rPr>
                    <w:rFonts w:ascii="Calibri" w:hAnsi="Calibri" w:cs="Times"/>
                    <w:i/>
                  </w:rPr>
                  <w:t>Modern Architecture and Expressionism</w:t>
                </w:r>
                <w:r w:rsidRPr="007D2445">
                  <w:rPr>
                    <w:rFonts w:ascii="Calibri" w:hAnsi="Calibri" w:cs="Times"/>
                  </w:rPr>
                  <w:t>, London and New York: Longmans.</w:t>
                </w:r>
              </w:p>
              <w:p w14:paraId="035D7048" w14:textId="77777777" w:rsidR="007D2445" w:rsidRPr="007D2445" w:rsidRDefault="007D2445" w:rsidP="007D2445">
                <w:pPr>
                  <w:rPr>
                    <w:rFonts w:ascii="Calibri" w:hAnsi="Calibri" w:cs="Times"/>
                  </w:rPr>
                </w:pPr>
              </w:p>
              <w:p w14:paraId="32A9320E" w14:textId="77777777" w:rsidR="007D2445" w:rsidRDefault="007D2445" w:rsidP="007D2445">
                <w:pPr>
                  <w:rPr>
                    <w:rFonts w:ascii="Calibri" w:hAnsi="Calibri" w:cs="Times"/>
                  </w:rPr>
                </w:pPr>
                <w:r w:rsidRPr="007D2445">
                  <w:rPr>
                    <w:rFonts w:ascii="Calibri" w:hAnsi="Calibri" w:cs="Times"/>
                  </w:rPr>
                  <w:t xml:space="preserve">Washton Long, R.-C. (1993) </w:t>
                </w:r>
                <w:r w:rsidRPr="007D2445">
                  <w:rPr>
                    <w:rFonts w:ascii="Calibri" w:hAnsi="Calibri" w:cs="Times"/>
                    <w:i/>
                  </w:rPr>
                  <w:t>German Expressionism. Documents from the End of the Wilhelmine Empire to the Rise of National Socialism</w:t>
                </w:r>
                <w:r w:rsidRPr="007D2445">
                  <w:rPr>
                    <w:rFonts w:ascii="Calibri" w:hAnsi="Calibri" w:cs="Times"/>
                  </w:rPr>
                  <w:t>, New York, Ontario: Maxwell Macmillan.</w:t>
                </w:r>
              </w:p>
              <w:p w14:paraId="1FF220E4" w14:textId="77777777" w:rsidR="007D2445" w:rsidRPr="007D2445" w:rsidRDefault="007D2445" w:rsidP="007D2445">
                <w:pPr>
                  <w:rPr>
                    <w:rFonts w:ascii="Calibri" w:hAnsi="Calibri" w:cs="Helvetica"/>
                    <w:lang w:val="en-US"/>
                  </w:rPr>
                </w:pPr>
              </w:p>
              <w:p w14:paraId="26E47EF1" w14:textId="77777777" w:rsidR="007D2445" w:rsidRDefault="007D2445" w:rsidP="007D2445">
                <w:pPr>
                  <w:rPr>
                    <w:rFonts w:ascii="Calibri" w:hAnsi="Calibri" w:cs="Helvetica"/>
                    <w:lang w:val="en-US"/>
                  </w:rPr>
                </w:pPr>
                <w:r w:rsidRPr="007D2445">
                  <w:rPr>
                    <w:rFonts w:ascii="Calibri" w:hAnsi="Calibri" w:cs="Helvetica"/>
                    <w:lang w:val="en-US"/>
                  </w:rPr>
                  <w:t xml:space="preserve">Whyte, I. B. ed. (1985) </w:t>
                </w:r>
                <w:r w:rsidRPr="007D2445">
                  <w:rPr>
                    <w:rFonts w:ascii="Calibri" w:hAnsi="Calibri" w:cs="Helvetica"/>
                    <w:i/>
                    <w:iCs/>
                    <w:lang w:val="en-US"/>
                  </w:rPr>
                  <w:t>Crystal Chain Letters: Architectural Fantasies by Bruno Taut and His Circle</w:t>
                </w:r>
                <w:r w:rsidRPr="007D2445">
                  <w:rPr>
                    <w:rFonts w:ascii="Calibri" w:hAnsi="Calibri" w:cs="Helvetica"/>
                    <w:lang w:val="en-US"/>
                  </w:rPr>
                  <w:t>, Cambridge, Mass: The MIT Press.</w:t>
                </w:r>
              </w:p>
              <w:p w14:paraId="26E6B6E9" w14:textId="77777777" w:rsidR="007D2445" w:rsidRPr="007D2445" w:rsidRDefault="007D2445" w:rsidP="007D2445">
                <w:pPr>
                  <w:rPr>
                    <w:rFonts w:ascii="Calibri" w:hAnsi="Calibri" w:cs="Times"/>
                  </w:rPr>
                </w:pPr>
              </w:p>
              <w:p w14:paraId="7C03D22F" w14:textId="77777777" w:rsidR="00E714FE" w:rsidRPr="007D2445" w:rsidRDefault="007D2445" w:rsidP="00E714FE">
                <w:pPr>
                  <w:rPr>
                    <w:rFonts w:ascii="Calibri" w:hAnsi="Calibri" w:cs="Times"/>
                    <w:b/>
                  </w:rPr>
                </w:pPr>
                <w:r w:rsidRPr="007D2445">
                  <w:rPr>
                    <w:rFonts w:ascii="Calibri" w:hAnsi="Calibri" w:cs="Times"/>
                  </w:rPr>
                  <w:t xml:space="preserve">Worringer, W. (1908) </w:t>
                </w:r>
                <w:r w:rsidRPr="007D2445">
                  <w:rPr>
                    <w:rFonts w:ascii="Calibri" w:hAnsi="Calibri" w:cs="Times"/>
                    <w:i/>
                  </w:rPr>
                  <w:t xml:space="preserve">Abstraktion und Einfühlung. Ein Beitrag zur Stilpsychologie. </w:t>
                </w:r>
                <w:r w:rsidRPr="007D2445">
                  <w:rPr>
                    <w:rFonts w:ascii="Calibri" w:hAnsi="Calibri" w:cs="Times"/>
                  </w:rPr>
                  <w:t xml:space="preserve">Munich. Translated as </w:t>
                </w:r>
                <w:r w:rsidRPr="007D2445">
                  <w:rPr>
                    <w:rFonts w:ascii="Calibri" w:hAnsi="Calibri" w:cs="Times"/>
                    <w:i/>
                  </w:rPr>
                  <w:t>Abstraction and Empathy: A contribution to the Psychology of Style</w:t>
                </w:r>
                <w:r w:rsidRPr="007D2445">
                  <w:rPr>
                    <w:rFonts w:ascii="Calibri" w:hAnsi="Calibri" w:cs="Times"/>
                  </w:rPr>
                  <w:t xml:space="preserve"> by Michael Bullock (New York, 1953, 4</w:t>
                </w:r>
                <w:r w:rsidRPr="007D2445">
                  <w:rPr>
                    <w:rFonts w:ascii="Calibri" w:hAnsi="Calibri" w:cs="Times"/>
                    <w:vertAlign w:val="superscript"/>
                  </w:rPr>
                  <w:t>th</w:t>
                </w:r>
                <w:r w:rsidRPr="007D2445">
                  <w:rPr>
                    <w:rFonts w:ascii="Calibri" w:hAnsi="Calibri" w:cs="Times"/>
                  </w:rPr>
                  <w:t xml:space="preserve"> ed., New York, 1980)</w:t>
                </w:r>
              </w:p>
            </w:sdtContent>
          </w:sdt>
        </w:tc>
      </w:tr>
    </w:tbl>
    <w:p w14:paraId="48C7F520"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7A62B79C" w14:textId="77777777" w:rsidTr="00E714FE">
        <w:tc>
          <w:tcPr>
            <w:tcW w:w="491" w:type="dxa"/>
            <w:vMerge w:val="restart"/>
            <w:shd w:val="clear" w:color="auto" w:fill="A6A6A6" w:themeFill="background1" w:themeFillShade="A6"/>
            <w:textDirection w:val="btLr"/>
          </w:tcPr>
          <w:p w14:paraId="3A13B3B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413195909"/>
            <w:placeholder>
              <w:docPart w:val="8CDA813947A1C240B84A25DC53B473A5"/>
            </w:placeholder>
            <w:showingPlcHdr/>
            <w:dropDownList>
              <w:listItem w:displayText="Dr." w:value="Dr."/>
              <w:listItem w:displayText="Prof." w:value="Prof."/>
            </w:dropDownList>
          </w:sdtPr>
          <w:sdtContent>
            <w:tc>
              <w:tcPr>
                <w:tcW w:w="1259" w:type="dxa"/>
              </w:tcPr>
              <w:p w14:paraId="20E2BE04"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691411200"/>
            <w:placeholder>
              <w:docPart w:val="D36FDCDC9497A84A914209DA727F9DD7"/>
            </w:placeholder>
            <w:showingPlcHdr/>
            <w:text/>
          </w:sdtPr>
          <w:sdtContent>
            <w:tc>
              <w:tcPr>
                <w:tcW w:w="2073" w:type="dxa"/>
              </w:tcPr>
              <w:p w14:paraId="35A051F5" w14:textId="77777777" w:rsidR="00E714FE" w:rsidRPr="0044138E" w:rsidRDefault="00E714FE" w:rsidP="00E714FE">
                <w:pPr>
                  <w:rPr>
                    <w:rFonts w:ascii="Calibri" w:hAnsi="Calibri"/>
                  </w:rPr>
                </w:pPr>
                <w:r w:rsidRPr="0044138E">
                  <w:rPr>
                    <w:rStyle w:val="PlaceholderText"/>
                    <w:rFonts w:ascii="Calibri" w:hAnsi="Calibri"/>
                  </w:rPr>
                  <w:t>[First name]</w:t>
                </w:r>
              </w:p>
            </w:tc>
          </w:sdtContent>
        </w:sdt>
        <w:sdt>
          <w:sdtPr>
            <w:rPr>
              <w:rFonts w:ascii="Calibri" w:hAnsi="Calibri"/>
            </w:rPr>
            <w:alias w:val="Middle name"/>
            <w:tag w:val="authorMiddleName"/>
            <w:id w:val="-430900557"/>
            <w:placeholder>
              <w:docPart w:val="3B91C3642053714893519458AEC2286E"/>
            </w:placeholder>
            <w:showingPlcHdr/>
            <w:text/>
          </w:sdtPr>
          <w:sdtContent>
            <w:tc>
              <w:tcPr>
                <w:tcW w:w="2551" w:type="dxa"/>
              </w:tcPr>
              <w:p w14:paraId="6274E7D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482054614"/>
            <w:placeholder>
              <w:docPart w:val="33E00CCB780BC44AAC39095A03CE751E"/>
            </w:placeholder>
            <w:showingPlcHdr/>
            <w:text/>
          </w:sdtPr>
          <w:sdtContent>
            <w:tc>
              <w:tcPr>
                <w:tcW w:w="2642" w:type="dxa"/>
              </w:tcPr>
              <w:p w14:paraId="39EDFF2A" w14:textId="77777777" w:rsidR="00E714FE" w:rsidRPr="0044138E" w:rsidRDefault="00E714FE" w:rsidP="00E714FE">
                <w:pPr>
                  <w:rPr>
                    <w:rFonts w:ascii="Calibri" w:hAnsi="Calibri"/>
                  </w:rPr>
                </w:pPr>
                <w:r w:rsidRPr="0044138E">
                  <w:rPr>
                    <w:rStyle w:val="PlaceholderText"/>
                    <w:rFonts w:ascii="Calibri" w:hAnsi="Calibri"/>
                  </w:rPr>
                  <w:t>[Last name]</w:t>
                </w:r>
              </w:p>
            </w:tc>
          </w:sdtContent>
        </w:sdt>
      </w:tr>
      <w:tr w:rsidR="00E714FE" w:rsidRPr="0044138E" w14:paraId="297A7F39" w14:textId="77777777" w:rsidTr="00E714FE">
        <w:trPr>
          <w:trHeight w:val="986"/>
        </w:trPr>
        <w:tc>
          <w:tcPr>
            <w:tcW w:w="491" w:type="dxa"/>
            <w:vMerge/>
            <w:shd w:val="clear" w:color="auto" w:fill="A6A6A6" w:themeFill="background1" w:themeFillShade="A6"/>
          </w:tcPr>
          <w:p w14:paraId="382AD5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43733698"/>
            <w:placeholder>
              <w:docPart w:val="F4C8420DC7A60D439E21BCCDE70E6EBA"/>
            </w:placeholder>
            <w:showingPlcHdr/>
          </w:sdtPr>
          <w:sdtContent>
            <w:tc>
              <w:tcPr>
                <w:tcW w:w="8525" w:type="dxa"/>
                <w:gridSpan w:val="4"/>
              </w:tcPr>
              <w:p w14:paraId="5E421DB5"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A766F73" w14:textId="77777777" w:rsidTr="00E714FE">
        <w:trPr>
          <w:trHeight w:val="986"/>
        </w:trPr>
        <w:tc>
          <w:tcPr>
            <w:tcW w:w="491" w:type="dxa"/>
            <w:vMerge/>
            <w:shd w:val="clear" w:color="auto" w:fill="A6A6A6" w:themeFill="background1" w:themeFillShade="A6"/>
          </w:tcPr>
          <w:p w14:paraId="5B6F78B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695432348"/>
            <w:placeholder>
              <w:docPart w:val="E91FC8A477AD2E40A97FA829852316A9"/>
            </w:placeholder>
            <w:showingPlcHdr/>
            <w:text/>
          </w:sdtPr>
          <w:sdtContent>
            <w:tc>
              <w:tcPr>
                <w:tcW w:w="8525" w:type="dxa"/>
                <w:gridSpan w:val="4"/>
              </w:tcPr>
              <w:p w14:paraId="5E76B123"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7C9E392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9378237" w14:textId="77777777" w:rsidTr="00E714FE">
        <w:tc>
          <w:tcPr>
            <w:tcW w:w="9016" w:type="dxa"/>
            <w:shd w:val="clear" w:color="auto" w:fill="A6A6A6" w:themeFill="background1" w:themeFillShade="A6"/>
            <w:tcMar>
              <w:top w:w="113" w:type="dxa"/>
              <w:bottom w:w="113" w:type="dxa"/>
            </w:tcMar>
          </w:tcPr>
          <w:p w14:paraId="5D04B8E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57112B01" w14:textId="77777777" w:rsidTr="00E714FE">
        <w:sdt>
          <w:sdtPr>
            <w:rPr>
              <w:rFonts w:ascii="Calibri" w:hAnsi="Calibri"/>
              <w:b/>
            </w:rPr>
            <w:alias w:val="Article headword"/>
            <w:tag w:val="articleHeadword"/>
            <w:id w:val="-725213240"/>
            <w:placeholder>
              <w:docPart w:val="4A3302F8188F964185244F9A648A0CD6"/>
            </w:placeholder>
            <w:showingPlcHdr/>
            <w:text/>
          </w:sdtPr>
          <w:sdtContent>
            <w:tc>
              <w:tcPr>
                <w:tcW w:w="9016" w:type="dxa"/>
                <w:tcMar>
                  <w:top w:w="113" w:type="dxa"/>
                  <w:bottom w:w="113" w:type="dxa"/>
                </w:tcMar>
              </w:tcPr>
              <w:p w14:paraId="018B4636" w14:textId="77777777" w:rsidR="00E714FE" w:rsidRPr="0044138E" w:rsidRDefault="00E714FE" w:rsidP="00E714FE">
                <w:pPr>
                  <w:rPr>
                    <w:rFonts w:ascii="Calibri" w:hAnsi="Calibri"/>
                    <w:b/>
                  </w:rPr>
                </w:pPr>
                <w:r w:rsidRPr="0044138E">
                  <w:rPr>
                    <w:rFonts w:ascii="Calibri" w:hAnsi="Calibri"/>
                    <w:b/>
                    <w:color w:val="808080" w:themeColor="background1" w:themeShade="80"/>
                  </w:rPr>
                  <w:t>[Enter the headword for your article]</w:t>
                </w:r>
              </w:p>
            </w:tc>
          </w:sdtContent>
        </w:sdt>
      </w:tr>
      <w:tr w:rsidR="00E714FE" w:rsidRPr="0044138E" w14:paraId="7EB360BC" w14:textId="77777777" w:rsidTr="00E714FE">
        <w:sdt>
          <w:sdtPr>
            <w:rPr>
              <w:rFonts w:ascii="Calibri" w:hAnsi="Calibri"/>
            </w:rPr>
            <w:alias w:val="Variant headwords"/>
            <w:tag w:val="variantHeadwords"/>
            <w:id w:val="-1966418321"/>
            <w:placeholder>
              <w:docPart w:val="E1FB5FD2F6466848810A7FA6C62A16F2"/>
            </w:placeholder>
            <w:showingPlcHdr/>
          </w:sdtPr>
          <w:sdtContent>
            <w:tc>
              <w:tcPr>
                <w:tcW w:w="9016" w:type="dxa"/>
                <w:tcMar>
                  <w:top w:w="113" w:type="dxa"/>
                  <w:bottom w:w="113" w:type="dxa"/>
                </w:tcMar>
              </w:tcPr>
              <w:p w14:paraId="48ABB7B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1C53B345" w14:textId="77777777" w:rsidTr="00E714FE">
        <w:sdt>
          <w:sdtPr>
            <w:rPr>
              <w:rFonts w:ascii="Calibri" w:hAnsi="Calibri"/>
            </w:rPr>
            <w:alias w:val="Abstract"/>
            <w:tag w:val="abstract"/>
            <w:id w:val="-976144380"/>
            <w:placeholder>
              <w:docPart w:val="5866A75F18E0394BAF46C187F8A278EF"/>
            </w:placeholder>
            <w:showingPlcHdr/>
          </w:sdtPr>
          <w:sdtContent>
            <w:tc>
              <w:tcPr>
                <w:tcW w:w="9016" w:type="dxa"/>
                <w:tcMar>
                  <w:top w:w="113" w:type="dxa"/>
                  <w:bottom w:w="113" w:type="dxa"/>
                </w:tcMar>
              </w:tcPr>
              <w:p w14:paraId="4292FF2A"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5871FE5" w14:textId="77777777" w:rsidTr="00E714FE">
        <w:sdt>
          <w:sdtPr>
            <w:rPr>
              <w:rFonts w:ascii="Calibri" w:hAnsi="Calibri"/>
            </w:rPr>
            <w:alias w:val="Article text"/>
            <w:tag w:val="articleText"/>
            <w:id w:val="861554726"/>
            <w:placeholder>
              <w:docPart w:val="5BA538812DAD23469B8C9462A1810B79"/>
            </w:placeholder>
            <w:showingPlcHdr/>
          </w:sdtPr>
          <w:sdtContent>
            <w:tc>
              <w:tcPr>
                <w:tcW w:w="9016" w:type="dxa"/>
                <w:tcMar>
                  <w:top w:w="113" w:type="dxa"/>
                  <w:bottom w:w="113" w:type="dxa"/>
                </w:tcMar>
              </w:tcPr>
              <w:p w14:paraId="52111CB5" w14:textId="77777777" w:rsidR="00E714FE" w:rsidRPr="0044138E" w:rsidRDefault="00E714FE" w:rsidP="00E714FE">
                <w:pPr>
                  <w:rPr>
                    <w:rFonts w:ascii="Calibri" w:hAnsi="Calibri"/>
                  </w:rPr>
                </w:pPr>
                <w:r w:rsidRPr="0044138E">
                  <w:rPr>
                    <w:rStyle w:val="PlaceholderText"/>
                    <w:rFonts w:ascii="Calibri" w:hAnsi="Calibri"/>
                  </w:rPr>
                  <w:t xml:space="preserve">[Enter the </w:t>
                </w:r>
                <w:r w:rsidRPr="0044138E">
                  <w:rPr>
                    <w:rStyle w:val="PlaceholderText"/>
                    <w:rFonts w:ascii="Calibri" w:hAnsi="Calibri"/>
                    <w:b/>
                  </w:rPr>
                  <w:t>main text</w:t>
                </w:r>
                <w:r w:rsidRPr="0044138E">
                  <w:rPr>
                    <w:rStyle w:val="PlaceholderText"/>
                    <w:rFonts w:ascii="Calibri" w:hAnsi="Calibri"/>
                  </w:rPr>
                  <w:t xml:space="preserve"> of your article]</w:t>
                </w:r>
              </w:p>
            </w:tc>
          </w:sdtContent>
        </w:sdt>
      </w:tr>
      <w:tr w:rsidR="00E714FE" w:rsidRPr="0044138E" w14:paraId="58D5A7E6" w14:textId="77777777" w:rsidTr="00E714FE">
        <w:tc>
          <w:tcPr>
            <w:tcW w:w="9016" w:type="dxa"/>
          </w:tcPr>
          <w:p w14:paraId="5BDF93B8" w14:textId="77777777" w:rsidR="00E714FE" w:rsidRPr="0044138E" w:rsidRDefault="00E714FE" w:rsidP="00E714FE">
            <w:pPr>
              <w:rPr>
                <w:rFonts w:ascii="Calibri" w:hAnsi="Calibri"/>
              </w:rPr>
            </w:pPr>
            <w:r w:rsidRPr="0044138E">
              <w:rPr>
                <w:rFonts w:ascii="Calibri" w:hAnsi="Calibri"/>
                <w:u w:val="single"/>
              </w:rPr>
              <w:t>Further reading</w:t>
            </w:r>
            <w:r w:rsidRPr="0044138E">
              <w:rPr>
                <w:rFonts w:ascii="Calibri" w:hAnsi="Calibri"/>
              </w:rPr>
              <w:t>:</w:t>
            </w:r>
          </w:p>
          <w:sdt>
            <w:sdtPr>
              <w:rPr>
                <w:rFonts w:ascii="Calibri" w:hAnsi="Calibri"/>
              </w:rPr>
              <w:alias w:val="Further reading"/>
              <w:tag w:val="furtherReading"/>
              <w:id w:val="475499693"/>
              <w:placeholder>
                <w:docPart w:val="36E5C8A926626A4EB00A5427B770693A"/>
              </w:placeholder>
              <w:showingPlcHdr/>
            </w:sdtPr>
            <w:sdtContent>
              <w:p w14:paraId="2B32D9AE" w14:textId="77777777" w:rsidR="00E714FE" w:rsidRPr="0044138E" w:rsidRDefault="00E714FE" w:rsidP="00E714FE">
                <w:pPr>
                  <w:rPr>
                    <w:rFonts w:ascii="Calibri" w:hAnsi="Calibri"/>
                  </w:rPr>
                </w:pPr>
                <w:r w:rsidRPr="0044138E">
                  <w:rPr>
                    <w:rStyle w:val="PlaceholderText"/>
                    <w:rFonts w:ascii="Calibri" w:hAnsi="Calibri"/>
                  </w:rPr>
                  <w:t>[Enter citations for further reading here]</w:t>
                </w:r>
              </w:p>
            </w:sdtContent>
          </w:sdt>
        </w:tc>
      </w:tr>
    </w:tbl>
    <w:p w14:paraId="17970B88" w14:textId="77777777" w:rsidR="00E714FE" w:rsidRPr="0044138E" w:rsidRDefault="00E714FE" w:rsidP="00E714FE">
      <w:pPr>
        <w:rPr>
          <w:rFonts w:ascii="Calibri" w:hAnsi="Calibri"/>
        </w:rPr>
      </w:pPr>
    </w:p>
    <w:p w14:paraId="18A2263E"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7B147F28" w14:textId="77777777" w:rsidTr="00E714FE">
        <w:tc>
          <w:tcPr>
            <w:tcW w:w="491" w:type="dxa"/>
            <w:vMerge w:val="restart"/>
            <w:shd w:val="clear" w:color="auto" w:fill="A6A6A6" w:themeFill="background1" w:themeFillShade="A6"/>
            <w:textDirection w:val="btLr"/>
          </w:tcPr>
          <w:p w14:paraId="1FA1D717"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541870301"/>
            <w:placeholder>
              <w:docPart w:val="E4F8BEA4C9E0A94487805F269D9339FB"/>
            </w:placeholder>
            <w:showingPlcHdr/>
            <w:dropDownList>
              <w:listItem w:displayText="Dr." w:value="Dr."/>
              <w:listItem w:displayText="Prof." w:value="Prof."/>
            </w:dropDownList>
          </w:sdtPr>
          <w:sdtContent>
            <w:tc>
              <w:tcPr>
                <w:tcW w:w="1259" w:type="dxa"/>
              </w:tcPr>
              <w:p w14:paraId="1EC55A89"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325123320"/>
            <w:placeholder>
              <w:docPart w:val="57D614C00CA1A942BE520BDED15D4B26"/>
            </w:placeholder>
            <w:showingPlcHdr/>
            <w:text/>
          </w:sdtPr>
          <w:sdtContent>
            <w:tc>
              <w:tcPr>
                <w:tcW w:w="2073" w:type="dxa"/>
              </w:tcPr>
              <w:p w14:paraId="142EF0B2" w14:textId="77777777" w:rsidR="00E714FE" w:rsidRPr="0044138E" w:rsidRDefault="00E714FE" w:rsidP="00E714FE">
                <w:pPr>
                  <w:rPr>
                    <w:rFonts w:ascii="Calibri" w:hAnsi="Calibri"/>
                  </w:rPr>
                </w:pPr>
                <w:r w:rsidRPr="0044138E">
                  <w:rPr>
                    <w:rStyle w:val="PlaceholderText"/>
                    <w:rFonts w:ascii="Calibri" w:hAnsi="Calibri"/>
                  </w:rPr>
                  <w:t>[First name]</w:t>
                </w:r>
              </w:p>
            </w:tc>
          </w:sdtContent>
        </w:sdt>
        <w:sdt>
          <w:sdtPr>
            <w:rPr>
              <w:rFonts w:ascii="Calibri" w:hAnsi="Calibri"/>
            </w:rPr>
            <w:alias w:val="Middle name"/>
            <w:tag w:val="authorMiddleName"/>
            <w:id w:val="-2020691957"/>
            <w:placeholder>
              <w:docPart w:val="1494061C585DC24F80D33E71C237CD53"/>
            </w:placeholder>
            <w:showingPlcHdr/>
            <w:text/>
          </w:sdtPr>
          <w:sdtContent>
            <w:tc>
              <w:tcPr>
                <w:tcW w:w="2551" w:type="dxa"/>
              </w:tcPr>
              <w:p w14:paraId="67D4959C"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3540042"/>
            <w:placeholder>
              <w:docPart w:val="EADAA3FC2684D748958318A8E396F376"/>
            </w:placeholder>
            <w:showingPlcHdr/>
            <w:text/>
          </w:sdtPr>
          <w:sdtContent>
            <w:tc>
              <w:tcPr>
                <w:tcW w:w="2642" w:type="dxa"/>
              </w:tcPr>
              <w:p w14:paraId="617C5D4F" w14:textId="77777777" w:rsidR="00E714FE" w:rsidRPr="0044138E" w:rsidRDefault="00E714FE" w:rsidP="00E714FE">
                <w:pPr>
                  <w:rPr>
                    <w:rFonts w:ascii="Calibri" w:hAnsi="Calibri"/>
                  </w:rPr>
                </w:pPr>
                <w:r w:rsidRPr="0044138E">
                  <w:rPr>
                    <w:rStyle w:val="PlaceholderText"/>
                    <w:rFonts w:ascii="Calibri" w:hAnsi="Calibri"/>
                  </w:rPr>
                  <w:t>[Last name]</w:t>
                </w:r>
              </w:p>
            </w:tc>
          </w:sdtContent>
        </w:sdt>
      </w:tr>
      <w:tr w:rsidR="00E714FE" w:rsidRPr="0044138E" w14:paraId="58A3CA5F" w14:textId="77777777" w:rsidTr="00E714FE">
        <w:trPr>
          <w:trHeight w:val="986"/>
        </w:trPr>
        <w:tc>
          <w:tcPr>
            <w:tcW w:w="491" w:type="dxa"/>
            <w:vMerge/>
            <w:shd w:val="clear" w:color="auto" w:fill="A6A6A6" w:themeFill="background1" w:themeFillShade="A6"/>
          </w:tcPr>
          <w:p w14:paraId="5C5F0B1B"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366956734"/>
            <w:placeholder>
              <w:docPart w:val="C49185BBDC624C45A32B6FE1A06AB26E"/>
            </w:placeholder>
            <w:showingPlcHdr/>
          </w:sdtPr>
          <w:sdtContent>
            <w:tc>
              <w:tcPr>
                <w:tcW w:w="8525" w:type="dxa"/>
                <w:gridSpan w:val="4"/>
              </w:tcPr>
              <w:p w14:paraId="4539E21A"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5FA29AE" w14:textId="77777777" w:rsidTr="00E714FE">
        <w:trPr>
          <w:trHeight w:val="986"/>
        </w:trPr>
        <w:tc>
          <w:tcPr>
            <w:tcW w:w="491" w:type="dxa"/>
            <w:vMerge/>
            <w:shd w:val="clear" w:color="auto" w:fill="A6A6A6" w:themeFill="background1" w:themeFillShade="A6"/>
          </w:tcPr>
          <w:p w14:paraId="1E9790EE"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706638799"/>
            <w:placeholder>
              <w:docPart w:val="E65A07C4453D1A42B75923D7E8648066"/>
            </w:placeholder>
            <w:showingPlcHdr/>
            <w:text/>
          </w:sdtPr>
          <w:sdtContent>
            <w:tc>
              <w:tcPr>
                <w:tcW w:w="8525" w:type="dxa"/>
                <w:gridSpan w:val="4"/>
              </w:tcPr>
              <w:p w14:paraId="379FBBF3"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691DA7DD"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562A31A3" w14:textId="77777777" w:rsidTr="00E714FE">
        <w:tc>
          <w:tcPr>
            <w:tcW w:w="9016" w:type="dxa"/>
            <w:shd w:val="clear" w:color="auto" w:fill="A6A6A6" w:themeFill="background1" w:themeFillShade="A6"/>
            <w:tcMar>
              <w:top w:w="113" w:type="dxa"/>
              <w:bottom w:w="113" w:type="dxa"/>
            </w:tcMar>
          </w:tcPr>
          <w:p w14:paraId="31BDB735"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5D966191" w14:textId="77777777" w:rsidTr="00E714FE">
        <w:sdt>
          <w:sdtPr>
            <w:rPr>
              <w:rFonts w:ascii="Calibri" w:hAnsi="Calibri"/>
              <w:b/>
            </w:rPr>
            <w:alias w:val="Article headword"/>
            <w:tag w:val="articleHeadword"/>
            <w:id w:val="-1847167675"/>
            <w:placeholder>
              <w:docPart w:val="0AD42D8A31E1D048A94D8B3B605A3A5D"/>
            </w:placeholder>
            <w:showingPlcHdr/>
            <w:text/>
          </w:sdtPr>
          <w:sdtContent>
            <w:tc>
              <w:tcPr>
                <w:tcW w:w="9016" w:type="dxa"/>
                <w:tcMar>
                  <w:top w:w="113" w:type="dxa"/>
                  <w:bottom w:w="113" w:type="dxa"/>
                </w:tcMar>
              </w:tcPr>
              <w:p w14:paraId="2BBF1BB3" w14:textId="77777777" w:rsidR="00E714FE" w:rsidRPr="0044138E" w:rsidRDefault="00E714FE" w:rsidP="00E714FE">
                <w:pPr>
                  <w:rPr>
                    <w:rFonts w:ascii="Calibri" w:hAnsi="Calibri"/>
                    <w:b/>
                  </w:rPr>
                </w:pPr>
                <w:r w:rsidRPr="0044138E">
                  <w:rPr>
                    <w:rFonts w:ascii="Calibri" w:hAnsi="Calibri"/>
                    <w:b/>
                    <w:color w:val="808080" w:themeColor="background1" w:themeShade="80"/>
                  </w:rPr>
                  <w:t>[Enter the headword for your article]</w:t>
                </w:r>
              </w:p>
            </w:tc>
          </w:sdtContent>
        </w:sdt>
      </w:tr>
      <w:tr w:rsidR="00E714FE" w:rsidRPr="0044138E" w14:paraId="7885848D" w14:textId="77777777" w:rsidTr="00E714FE">
        <w:sdt>
          <w:sdtPr>
            <w:rPr>
              <w:rFonts w:ascii="Calibri" w:hAnsi="Calibri"/>
            </w:rPr>
            <w:alias w:val="Variant headwords"/>
            <w:tag w:val="variantHeadwords"/>
            <w:id w:val="599608124"/>
            <w:placeholder>
              <w:docPart w:val="EF30595FDF8D3149827CF419621C20D4"/>
            </w:placeholder>
            <w:showingPlcHdr/>
          </w:sdtPr>
          <w:sdtContent>
            <w:tc>
              <w:tcPr>
                <w:tcW w:w="9016" w:type="dxa"/>
                <w:tcMar>
                  <w:top w:w="113" w:type="dxa"/>
                  <w:bottom w:w="113" w:type="dxa"/>
                </w:tcMar>
              </w:tcPr>
              <w:p w14:paraId="6D29D2B6"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3844363D" w14:textId="77777777" w:rsidTr="00E714FE">
        <w:sdt>
          <w:sdtPr>
            <w:rPr>
              <w:rFonts w:ascii="Calibri" w:hAnsi="Calibri"/>
            </w:rPr>
            <w:alias w:val="Abstract"/>
            <w:tag w:val="abstract"/>
            <w:id w:val="-1554297981"/>
            <w:placeholder>
              <w:docPart w:val="3745D510E1170B4B8496BC504C4FE22D"/>
            </w:placeholder>
            <w:showingPlcHdr/>
          </w:sdtPr>
          <w:sdtContent>
            <w:tc>
              <w:tcPr>
                <w:tcW w:w="9016" w:type="dxa"/>
                <w:tcMar>
                  <w:top w:w="113" w:type="dxa"/>
                  <w:bottom w:w="113" w:type="dxa"/>
                </w:tcMar>
              </w:tcPr>
              <w:p w14:paraId="353B1FEA"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09EB1503" w14:textId="77777777" w:rsidTr="00E714FE">
        <w:sdt>
          <w:sdtPr>
            <w:rPr>
              <w:rFonts w:ascii="Calibri" w:hAnsi="Calibri"/>
            </w:rPr>
            <w:alias w:val="Article text"/>
            <w:tag w:val="articleText"/>
            <w:id w:val="756253362"/>
            <w:placeholder>
              <w:docPart w:val="517739976C4DF346AE22393B4800C0F7"/>
            </w:placeholder>
            <w:showingPlcHdr/>
          </w:sdtPr>
          <w:sdtContent>
            <w:tc>
              <w:tcPr>
                <w:tcW w:w="9016" w:type="dxa"/>
                <w:tcMar>
                  <w:top w:w="113" w:type="dxa"/>
                  <w:bottom w:w="113" w:type="dxa"/>
                </w:tcMar>
              </w:tcPr>
              <w:p w14:paraId="2BE1A105" w14:textId="77777777" w:rsidR="00E714FE" w:rsidRPr="0044138E" w:rsidRDefault="00E714FE" w:rsidP="00E714FE">
                <w:pPr>
                  <w:rPr>
                    <w:rFonts w:ascii="Calibri" w:hAnsi="Calibri"/>
                  </w:rPr>
                </w:pPr>
                <w:r w:rsidRPr="0044138E">
                  <w:rPr>
                    <w:rStyle w:val="PlaceholderText"/>
                    <w:rFonts w:ascii="Calibri" w:hAnsi="Calibri"/>
                  </w:rPr>
                  <w:t xml:space="preserve">[Enter the </w:t>
                </w:r>
                <w:r w:rsidRPr="0044138E">
                  <w:rPr>
                    <w:rStyle w:val="PlaceholderText"/>
                    <w:rFonts w:ascii="Calibri" w:hAnsi="Calibri"/>
                    <w:b/>
                  </w:rPr>
                  <w:t>main text</w:t>
                </w:r>
                <w:r w:rsidRPr="0044138E">
                  <w:rPr>
                    <w:rStyle w:val="PlaceholderText"/>
                    <w:rFonts w:ascii="Calibri" w:hAnsi="Calibri"/>
                  </w:rPr>
                  <w:t xml:space="preserve"> of your article]</w:t>
                </w:r>
              </w:p>
            </w:tc>
          </w:sdtContent>
        </w:sdt>
      </w:tr>
      <w:tr w:rsidR="00E714FE" w:rsidRPr="0044138E" w14:paraId="7561086B" w14:textId="77777777" w:rsidTr="00E714FE">
        <w:tc>
          <w:tcPr>
            <w:tcW w:w="9016" w:type="dxa"/>
          </w:tcPr>
          <w:p w14:paraId="1A91BF8D" w14:textId="77777777" w:rsidR="00E714FE" w:rsidRPr="0044138E" w:rsidRDefault="00E714FE" w:rsidP="00E714FE">
            <w:pPr>
              <w:rPr>
                <w:rFonts w:ascii="Calibri" w:hAnsi="Calibri"/>
              </w:rPr>
            </w:pPr>
            <w:r w:rsidRPr="0044138E">
              <w:rPr>
                <w:rFonts w:ascii="Calibri" w:hAnsi="Calibri"/>
                <w:u w:val="single"/>
              </w:rPr>
              <w:t>Further reading</w:t>
            </w:r>
            <w:r w:rsidRPr="0044138E">
              <w:rPr>
                <w:rFonts w:ascii="Calibri" w:hAnsi="Calibri"/>
              </w:rPr>
              <w:t>:</w:t>
            </w:r>
          </w:p>
          <w:sdt>
            <w:sdtPr>
              <w:rPr>
                <w:rFonts w:ascii="Calibri" w:hAnsi="Calibri"/>
              </w:rPr>
              <w:alias w:val="Further reading"/>
              <w:tag w:val="furtherReading"/>
              <w:id w:val="850532059"/>
              <w:placeholder>
                <w:docPart w:val="71495BB63FC9124A88A18B579C01BA07"/>
              </w:placeholder>
              <w:showingPlcHdr/>
            </w:sdtPr>
            <w:sdtContent>
              <w:p w14:paraId="646E452F" w14:textId="77777777" w:rsidR="00E714FE" w:rsidRPr="0044138E" w:rsidRDefault="00E714FE" w:rsidP="00E714FE">
                <w:pPr>
                  <w:rPr>
                    <w:rFonts w:ascii="Calibri" w:hAnsi="Calibri"/>
                  </w:rPr>
                </w:pPr>
                <w:r w:rsidRPr="0044138E">
                  <w:rPr>
                    <w:rStyle w:val="PlaceholderText"/>
                    <w:rFonts w:ascii="Calibri" w:hAnsi="Calibri"/>
                  </w:rPr>
                  <w:t>[Enter citations for further reading here]</w:t>
                </w:r>
              </w:p>
            </w:sdtContent>
          </w:sdt>
        </w:tc>
      </w:tr>
    </w:tbl>
    <w:p w14:paraId="268CE3BD"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0A536A42" w14:textId="77777777" w:rsidTr="00E714FE">
        <w:tc>
          <w:tcPr>
            <w:tcW w:w="491" w:type="dxa"/>
            <w:vMerge w:val="restart"/>
            <w:shd w:val="clear" w:color="auto" w:fill="A6A6A6" w:themeFill="background1" w:themeFillShade="A6"/>
            <w:textDirection w:val="btLr"/>
          </w:tcPr>
          <w:p w14:paraId="06098EA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89215079"/>
            <w:placeholder>
              <w:docPart w:val="F838B01550E0EC469AFC985601323F81"/>
            </w:placeholder>
            <w:showingPlcHdr/>
            <w:dropDownList>
              <w:listItem w:displayText="Dr." w:value="Dr."/>
              <w:listItem w:displayText="Prof." w:value="Prof."/>
            </w:dropDownList>
          </w:sdtPr>
          <w:sdtContent>
            <w:tc>
              <w:tcPr>
                <w:tcW w:w="1259" w:type="dxa"/>
              </w:tcPr>
              <w:p w14:paraId="37B31B20"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64404702"/>
            <w:placeholder>
              <w:docPart w:val="1B26F37873B5044BB73DC546E1BA26DE"/>
            </w:placeholder>
            <w:showingPlcHdr/>
            <w:text/>
          </w:sdtPr>
          <w:sdtContent>
            <w:tc>
              <w:tcPr>
                <w:tcW w:w="2073" w:type="dxa"/>
              </w:tcPr>
              <w:p w14:paraId="6D246EC4" w14:textId="77777777" w:rsidR="00E714FE" w:rsidRPr="0044138E" w:rsidRDefault="00E714FE" w:rsidP="00E714FE">
                <w:pPr>
                  <w:rPr>
                    <w:rFonts w:ascii="Calibri" w:hAnsi="Calibri"/>
                  </w:rPr>
                </w:pPr>
                <w:r w:rsidRPr="0044138E">
                  <w:rPr>
                    <w:rStyle w:val="PlaceholderText"/>
                    <w:rFonts w:ascii="Calibri" w:hAnsi="Calibri"/>
                  </w:rPr>
                  <w:t>[First name]</w:t>
                </w:r>
              </w:p>
            </w:tc>
          </w:sdtContent>
        </w:sdt>
        <w:sdt>
          <w:sdtPr>
            <w:rPr>
              <w:rFonts w:ascii="Calibri" w:hAnsi="Calibri"/>
            </w:rPr>
            <w:alias w:val="Middle name"/>
            <w:tag w:val="authorMiddleName"/>
            <w:id w:val="2040010707"/>
            <w:placeholder>
              <w:docPart w:val="6F32B22CE8EDE945A3DA9A8988C9CE92"/>
            </w:placeholder>
            <w:showingPlcHdr/>
            <w:text/>
          </w:sdtPr>
          <w:sdtContent>
            <w:tc>
              <w:tcPr>
                <w:tcW w:w="2551" w:type="dxa"/>
              </w:tcPr>
              <w:p w14:paraId="29BA54BC"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114168603"/>
            <w:placeholder>
              <w:docPart w:val="95E154C0E63D324E8DB11C06836B43E9"/>
            </w:placeholder>
            <w:showingPlcHdr/>
            <w:text/>
          </w:sdtPr>
          <w:sdtContent>
            <w:tc>
              <w:tcPr>
                <w:tcW w:w="2642" w:type="dxa"/>
              </w:tcPr>
              <w:p w14:paraId="6C5169C4" w14:textId="77777777" w:rsidR="00E714FE" w:rsidRPr="0044138E" w:rsidRDefault="00E714FE" w:rsidP="00E714FE">
                <w:pPr>
                  <w:rPr>
                    <w:rFonts w:ascii="Calibri" w:hAnsi="Calibri"/>
                  </w:rPr>
                </w:pPr>
                <w:r w:rsidRPr="0044138E">
                  <w:rPr>
                    <w:rStyle w:val="PlaceholderText"/>
                    <w:rFonts w:ascii="Calibri" w:hAnsi="Calibri"/>
                  </w:rPr>
                  <w:t>[Last name]</w:t>
                </w:r>
              </w:p>
            </w:tc>
          </w:sdtContent>
        </w:sdt>
      </w:tr>
      <w:tr w:rsidR="00E714FE" w:rsidRPr="0044138E" w14:paraId="287B8EA6" w14:textId="77777777" w:rsidTr="00E714FE">
        <w:trPr>
          <w:trHeight w:val="986"/>
        </w:trPr>
        <w:tc>
          <w:tcPr>
            <w:tcW w:w="491" w:type="dxa"/>
            <w:vMerge/>
            <w:shd w:val="clear" w:color="auto" w:fill="A6A6A6" w:themeFill="background1" w:themeFillShade="A6"/>
          </w:tcPr>
          <w:p w14:paraId="3D2028B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125769855"/>
            <w:placeholder>
              <w:docPart w:val="13A73711F4159544AFCB3B61020294E6"/>
            </w:placeholder>
            <w:showingPlcHdr/>
          </w:sdtPr>
          <w:sdtContent>
            <w:tc>
              <w:tcPr>
                <w:tcW w:w="8525" w:type="dxa"/>
                <w:gridSpan w:val="4"/>
              </w:tcPr>
              <w:p w14:paraId="15C7AE6F"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91A064E" w14:textId="77777777" w:rsidTr="00E714FE">
        <w:trPr>
          <w:trHeight w:val="986"/>
        </w:trPr>
        <w:tc>
          <w:tcPr>
            <w:tcW w:w="491" w:type="dxa"/>
            <w:vMerge/>
            <w:shd w:val="clear" w:color="auto" w:fill="A6A6A6" w:themeFill="background1" w:themeFillShade="A6"/>
          </w:tcPr>
          <w:p w14:paraId="271C443B"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529376189"/>
            <w:placeholder>
              <w:docPart w:val="D902F7900F033F44870B12DD20DC9C19"/>
            </w:placeholder>
            <w:showingPlcHdr/>
            <w:text/>
          </w:sdtPr>
          <w:sdtContent>
            <w:tc>
              <w:tcPr>
                <w:tcW w:w="8525" w:type="dxa"/>
                <w:gridSpan w:val="4"/>
              </w:tcPr>
              <w:p w14:paraId="027261AE"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7670E415"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47823D82" w14:textId="77777777" w:rsidTr="00E714FE">
        <w:tc>
          <w:tcPr>
            <w:tcW w:w="9016" w:type="dxa"/>
            <w:shd w:val="clear" w:color="auto" w:fill="A6A6A6" w:themeFill="background1" w:themeFillShade="A6"/>
            <w:tcMar>
              <w:top w:w="113" w:type="dxa"/>
              <w:bottom w:w="113" w:type="dxa"/>
            </w:tcMar>
          </w:tcPr>
          <w:p w14:paraId="63EAF33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F8C5CD0" w14:textId="77777777" w:rsidTr="00E714FE">
        <w:sdt>
          <w:sdtPr>
            <w:rPr>
              <w:rFonts w:ascii="Calibri" w:hAnsi="Calibri"/>
              <w:b/>
            </w:rPr>
            <w:alias w:val="Article headword"/>
            <w:tag w:val="articleHeadword"/>
            <w:id w:val="-595091065"/>
            <w:placeholder>
              <w:docPart w:val="FAEEE8725BDFB24FB7545368298079B0"/>
            </w:placeholder>
            <w:showingPlcHdr/>
            <w:text/>
          </w:sdtPr>
          <w:sdtContent>
            <w:tc>
              <w:tcPr>
                <w:tcW w:w="9016" w:type="dxa"/>
                <w:tcMar>
                  <w:top w:w="113" w:type="dxa"/>
                  <w:bottom w:w="113" w:type="dxa"/>
                </w:tcMar>
              </w:tcPr>
              <w:p w14:paraId="6A7E6F9A" w14:textId="77777777" w:rsidR="00E714FE" w:rsidRPr="0044138E" w:rsidRDefault="00E714FE" w:rsidP="00E714FE">
                <w:pPr>
                  <w:rPr>
                    <w:rFonts w:ascii="Calibri" w:hAnsi="Calibri"/>
                    <w:b/>
                  </w:rPr>
                </w:pPr>
                <w:r w:rsidRPr="0044138E">
                  <w:rPr>
                    <w:rFonts w:ascii="Calibri" w:hAnsi="Calibri"/>
                    <w:b/>
                    <w:color w:val="808080" w:themeColor="background1" w:themeShade="80"/>
                  </w:rPr>
                  <w:t>[Enter the headword for your article]</w:t>
                </w:r>
              </w:p>
            </w:tc>
          </w:sdtContent>
        </w:sdt>
      </w:tr>
      <w:tr w:rsidR="00E714FE" w:rsidRPr="0044138E" w14:paraId="749D82CC" w14:textId="77777777" w:rsidTr="00E714FE">
        <w:sdt>
          <w:sdtPr>
            <w:rPr>
              <w:rFonts w:ascii="Calibri" w:hAnsi="Calibri"/>
            </w:rPr>
            <w:alias w:val="Variant headwords"/>
            <w:tag w:val="variantHeadwords"/>
            <w:id w:val="131376301"/>
            <w:placeholder>
              <w:docPart w:val="9E47581EBB9D79429559D83555E8D664"/>
            </w:placeholder>
            <w:showingPlcHdr/>
          </w:sdtPr>
          <w:sdtContent>
            <w:tc>
              <w:tcPr>
                <w:tcW w:w="9016" w:type="dxa"/>
                <w:tcMar>
                  <w:top w:w="113" w:type="dxa"/>
                  <w:bottom w:w="113" w:type="dxa"/>
                </w:tcMar>
              </w:tcPr>
              <w:p w14:paraId="16D1405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4480B5F3" w14:textId="77777777" w:rsidTr="00E714FE">
        <w:sdt>
          <w:sdtPr>
            <w:rPr>
              <w:rFonts w:ascii="Calibri" w:hAnsi="Calibri"/>
            </w:rPr>
            <w:alias w:val="Abstract"/>
            <w:tag w:val="abstract"/>
            <w:id w:val="-304315842"/>
            <w:placeholder>
              <w:docPart w:val="8736C6F66C6B2D44BD00115E60C9AB9D"/>
            </w:placeholder>
            <w:showingPlcHdr/>
          </w:sdtPr>
          <w:sdtContent>
            <w:tc>
              <w:tcPr>
                <w:tcW w:w="9016" w:type="dxa"/>
                <w:tcMar>
                  <w:top w:w="113" w:type="dxa"/>
                  <w:bottom w:w="113" w:type="dxa"/>
                </w:tcMar>
              </w:tcPr>
              <w:p w14:paraId="59AFB35C"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2673396D" w14:textId="77777777" w:rsidTr="00E714FE">
        <w:sdt>
          <w:sdtPr>
            <w:rPr>
              <w:rFonts w:ascii="Calibri" w:hAnsi="Calibri"/>
            </w:rPr>
            <w:alias w:val="Article text"/>
            <w:tag w:val="articleText"/>
            <w:id w:val="-684359743"/>
            <w:placeholder>
              <w:docPart w:val="4FEF9C4C797B634E851D411A4F53ACCC"/>
            </w:placeholder>
            <w:showingPlcHdr/>
          </w:sdtPr>
          <w:sdtContent>
            <w:tc>
              <w:tcPr>
                <w:tcW w:w="9016" w:type="dxa"/>
                <w:tcMar>
                  <w:top w:w="113" w:type="dxa"/>
                  <w:bottom w:w="113" w:type="dxa"/>
                </w:tcMar>
              </w:tcPr>
              <w:p w14:paraId="18D109D7" w14:textId="77777777" w:rsidR="00E714FE" w:rsidRPr="0044138E" w:rsidRDefault="00E714FE" w:rsidP="00E714FE">
                <w:pPr>
                  <w:rPr>
                    <w:rFonts w:ascii="Calibri" w:hAnsi="Calibri"/>
                  </w:rPr>
                </w:pPr>
                <w:r w:rsidRPr="0044138E">
                  <w:rPr>
                    <w:rStyle w:val="PlaceholderText"/>
                    <w:rFonts w:ascii="Calibri" w:hAnsi="Calibri"/>
                  </w:rPr>
                  <w:t xml:space="preserve">[Enter the </w:t>
                </w:r>
                <w:r w:rsidRPr="0044138E">
                  <w:rPr>
                    <w:rStyle w:val="PlaceholderText"/>
                    <w:rFonts w:ascii="Calibri" w:hAnsi="Calibri"/>
                    <w:b/>
                  </w:rPr>
                  <w:t>main text</w:t>
                </w:r>
                <w:r w:rsidRPr="0044138E">
                  <w:rPr>
                    <w:rStyle w:val="PlaceholderText"/>
                    <w:rFonts w:ascii="Calibri" w:hAnsi="Calibri"/>
                  </w:rPr>
                  <w:t xml:space="preserve"> of your article]</w:t>
                </w:r>
              </w:p>
            </w:tc>
          </w:sdtContent>
        </w:sdt>
      </w:tr>
      <w:tr w:rsidR="00E714FE" w:rsidRPr="0044138E" w14:paraId="205D8E70" w14:textId="77777777" w:rsidTr="00E714FE">
        <w:tc>
          <w:tcPr>
            <w:tcW w:w="9016" w:type="dxa"/>
          </w:tcPr>
          <w:p w14:paraId="2D6EC68B" w14:textId="77777777" w:rsidR="00E714FE" w:rsidRPr="0044138E" w:rsidRDefault="00E714FE" w:rsidP="00E714FE">
            <w:pPr>
              <w:rPr>
                <w:rFonts w:ascii="Calibri" w:hAnsi="Calibri"/>
              </w:rPr>
            </w:pPr>
            <w:r w:rsidRPr="0044138E">
              <w:rPr>
                <w:rFonts w:ascii="Calibri" w:hAnsi="Calibri"/>
                <w:u w:val="single"/>
              </w:rPr>
              <w:t>Further reading</w:t>
            </w:r>
            <w:r w:rsidRPr="0044138E">
              <w:rPr>
                <w:rFonts w:ascii="Calibri" w:hAnsi="Calibri"/>
              </w:rPr>
              <w:t>:</w:t>
            </w:r>
          </w:p>
          <w:sdt>
            <w:sdtPr>
              <w:rPr>
                <w:rFonts w:ascii="Calibri" w:hAnsi="Calibri"/>
              </w:rPr>
              <w:alias w:val="Further reading"/>
              <w:tag w:val="furtherReading"/>
              <w:id w:val="2033608421"/>
              <w:placeholder>
                <w:docPart w:val="0E8C822B52941144AC44540090F38CF9"/>
              </w:placeholder>
              <w:showingPlcHdr/>
            </w:sdtPr>
            <w:sdtContent>
              <w:p w14:paraId="0DC381F7" w14:textId="77777777" w:rsidR="00E714FE" w:rsidRPr="0044138E" w:rsidRDefault="00E714FE" w:rsidP="00E714FE">
                <w:pPr>
                  <w:rPr>
                    <w:rFonts w:ascii="Calibri" w:hAnsi="Calibri"/>
                  </w:rPr>
                </w:pPr>
                <w:r w:rsidRPr="0044138E">
                  <w:rPr>
                    <w:rStyle w:val="PlaceholderText"/>
                    <w:rFonts w:ascii="Calibri" w:hAnsi="Calibri"/>
                  </w:rPr>
                  <w:t>[Enter citations for further reading here]</w:t>
                </w:r>
              </w:p>
            </w:sdtContent>
          </w:sdt>
        </w:tc>
      </w:tr>
    </w:tbl>
    <w:p w14:paraId="402E30E2" w14:textId="77777777" w:rsidR="00E714FE" w:rsidRPr="0044138E" w:rsidRDefault="00E714FE" w:rsidP="00E714FE">
      <w:pPr>
        <w:rPr>
          <w:rFonts w:ascii="Calibri" w:hAnsi="Calibri"/>
        </w:rPr>
      </w:pPr>
    </w:p>
    <w:p w14:paraId="471631E8"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B6D9352" w14:textId="77777777" w:rsidTr="00E714FE">
        <w:tc>
          <w:tcPr>
            <w:tcW w:w="491" w:type="dxa"/>
            <w:vMerge w:val="restart"/>
            <w:shd w:val="clear" w:color="auto" w:fill="A6A6A6" w:themeFill="background1" w:themeFillShade="A6"/>
            <w:textDirection w:val="btLr"/>
          </w:tcPr>
          <w:p w14:paraId="3985690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99692254"/>
            <w:placeholder>
              <w:docPart w:val="938E0F169B0B734CAF0E721BD3AFB8FA"/>
            </w:placeholder>
            <w:showingPlcHdr/>
            <w:dropDownList>
              <w:listItem w:displayText="Dr." w:value="Dr."/>
              <w:listItem w:displayText="Prof." w:value="Prof."/>
            </w:dropDownList>
          </w:sdtPr>
          <w:sdtContent>
            <w:tc>
              <w:tcPr>
                <w:tcW w:w="1259" w:type="dxa"/>
              </w:tcPr>
              <w:p w14:paraId="4E1AD98E"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419477116"/>
            <w:placeholder>
              <w:docPart w:val="3FEAEB59BBAE1C4A92EB28756B12F902"/>
            </w:placeholder>
            <w:showingPlcHdr/>
            <w:text/>
          </w:sdtPr>
          <w:sdtContent>
            <w:tc>
              <w:tcPr>
                <w:tcW w:w="2073" w:type="dxa"/>
              </w:tcPr>
              <w:p w14:paraId="7718F646" w14:textId="77777777" w:rsidR="00E714FE" w:rsidRPr="0044138E" w:rsidRDefault="00E714FE" w:rsidP="00E714FE">
                <w:pPr>
                  <w:rPr>
                    <w:rFonts w:ascii="Calibri" w:hAnsi="Calibri"/>
                  </w:rPr>
                </w:pPr>
                <w:r w:rsidRPr="0044138E">
                  <w:rPr>
                    <w:rStyle w:val="PlaceholderText"/>
                    <w:rFonts w:ascii="Calibri" w:hAnsi="Calibri"/>
                  </w:rPr>
                  <w:t>[First name]</w:t>
                </w:r>
              </w:p>
            </w:tc>
          </w:sdtContent>
        </w:sdt>
        <w:sdt>
          <w:sdtPr>
            <w:rPr>
              <w:rFonts w:ascii="Calibri" w:hAnsi="Calibri"/>
            </w:rPr>
            <w:alias w:val="Middle name"/>
            <w:tag w:val="authorMiddleName"/>
            <w:id w:val="1398172992"/>
            <w:placeholder>
              <w:docPart w:val="57F2F5FCAFFFD945915C458676E0DBAE"/>
            </w:placeholder>
            <w:showingPlcHdr/>
            <w:text/>
          </w:sdtPr>
          <w:sdtContent>
            <w:tc>
              <w:tcPr>
                <w:tcW w:w="2551" w:type="dxa"/>
              </w:tcPr>
              <w:p w14:paraId="13ACC588"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970509759"/>
            <w:placeholder>
              <w:docPart w:val="BB0CFE67D5D2FC42A4033DC30EEC138A"/>
            </w:placeholder>
            <w:showingPlcHdr/>
            <w:text/>
          </w:sdtPr>
          <w:sdtContent>
            <w:tc>
              <w:tcPr>
                <w:tcW w:w="2642" w:type="dxa"/>
              </w:tcPr>
              <w:p w14:paraId="6622ADAC" w14:textId="77777777" w:rsidR="00E714FE" w:rsidRPr="0044138E" w:rsidRDefault="00E714FE" w:rsidP="00E714FE">
                <w:pPr>
                  <w:rPr>
                    <w:rFonts w:ascii="Calibri" w:hAnsi="Calibri"/>
                  </w:rPr>
                </w:pPr>
                <w:r w:rsidRPr="0044138E">
                  <w:rPr>
                    <w:rStyle w:val="PlaceholderText"/>
                    <w:rFonts w:ascii="Calibri" w:hAnsi="Calibri"/>
                  </w:rPr>
                  <w:t>[Last name]</w:t>
                </w:r>
              </w:p>
            </w:tc>
          </w:sdtContent>
        </w:sdt>
      </w:tr>
      <w:tr w:rsidR="00E714FE" w:rsidRPr="0044138E" w14:paraId="01F32896" w14:textId="77777777" w:rsidTr="00E714FE">
        <w:trPr>
          <w:trHeight w:val="986"/>
        </w:trPr>
        <w:tc>
          <w:tcPr>
            <w:tcW w:w="491" w:type="dxa"/>
            <w:vMerge/>
            <w:shd w:val="clear" w:color="auto" w:fill="A6A6A6" w:themeFill="background1" w:themeFillShade="A6"/>
          </w:tcPr>
          <w:p w14:paraId="15B9A9F3"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859198246"/>
            <w:placeholder>
              <w:docPart w:val="AFC8E54A6D99184BAB4DB3A067217A53"/>
            </w:placeholder>
            <w:showingPlcHdr/>
          </w:sdtPr>
          <w:sdtContent>
            <w:tc>
              <w:tcPr>
                <w:tcW w:w="8525" w:type="dxa"/>
                <w:gridSpan w:val="4"/>
              </w:tcPr>
              <w:p w14:paraId="0EB99E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D56DDF4" w14:textId="77777777" w:rsidTr="00E714FE">
        <w:trPr>
          <w:trHeight w:val="986"/>
        </w:trPr>
        <w:tc>
          <w:tcPr>
            <w:tcW w:w="491" w:type="dxa"/>
            <w:vMerge/>
            <w:shd w:val="clear" w:color="auto" w:fill="A6A6A6" w:themeFill="background1" w:themeFillShade="A6"/>
          </w:tcPr>
          <w:p w14:paraId="6868AD8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2008556612"/>
            <w:placeholder>
              <w:docPart w:val="CE3E89CEC7B0D54E9BC59BA64B1BB629"/>
            </w:placeholder>
            <w:showingPlcHdr/>
            <w:text/>
          </w:sdtPr>
          <w:sdtContent>
            <w:tc>
              <w:tcPr>
                <w:tcW w:w="8525" w:type="dxa"/>
                <w:gridSpan w:val="4"/>
              </w:tcPr>
              <w:p w14:paraId="12D4EB63"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588D9AD4"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1DF316C" w14:textId="77777777" w:rsidTr="00E714FE">
        <w:tc>
          <w:tcPr>
            <w:tcW w:w="9016" w:type="dxa"/>
            <w:shd w:val="clear" w:color="auto" w:fill="A6A6A6" w:themeFill="background1" w:themeFillShade="A6"/>
            <w:tcMar>
              <w:top w:w="113" w:type="dxa"/>
              <w:bottom w:w="113" w:type="dxa"/>
            </w:tcMar>
          </w:tcPr>
          <w:p w14:paraId="4B7991E7"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1F658AB8" w14:textId="77777777" w:rsidTr="00E714FE">
        <w:sdt>
          <w:sdtPr>
            <w:rPr>
              <w:rFonts w:ascii="Calibri" w:hAnsi="Calibri"/>
              <w:b/>
            </w:rPr>
            <w:alias w:val="Article headword"/>
            <w:tag w:val="articleHeadword"/>
            <w:id w:val="-1984146374"/>
            <w:placeholder>
              <w:docPart w:val="134F748F57338D4B893B01C956570A62"/>
            </w:placeholder>
            <w:showingPlcHdr/>
            <w:text/>
          </w:sdtPr>
          <w:sdtContent>
            <w:tc>
              <w:tcPr>
                <w:tcW w:w="9016" w:type="dxa"/>
                <w:tcMar>
                  <w:top w:w="113" w:type="dxa"/>
                  <w:bottom w:w="113" w:type="dxa"/>
                </w:tcMar>
              </w:tcPr>
              <w:p w14:paraId="3A77C24B" w14:textId="77777777" w:rsidR="00E714FE" w:rsidRPr="0044138E" w:rsidRDefault="00E714FE" w:rsidP="00E714FE">
                <w:pPr>
                  <w:rPr>
                    <w:rFonts w:ascii="Calibri" w:hAnsi="Calibri"/>
                    <w:b/>
                  </w:rPr>
                </w:pPr>
                <w:r w:rsidRPr="0044138E">
                  <w:rPr>
                    <w:rFonts w:ascii="Calibri" w:hAnsi="Calibri"/>
                    <w:b/>
                    <w:color w:val="808080" w:themeColor="background1" w:themeShade="80"/>
                  </w:rPr>
                  <w:t>[Enter the headword for your article]</w:t>
                </w:r>
              </w:p>
            </w:tc>
          </w:sdtContent>
        </w:sdt>
      </w:tr>
      <w:tr w:rsidR="00E714FE" w:rsidRPr="0044138E" w14:paraId="08B98C72" w14:textId="77777777" w:rsidTr="00E714FE">
        <w:sdt>
          <w:sdtPr>
            <w:rPr>
              <w:rFonts w:ascii="Calibri" w:hAnsi="Calibri"/>
            </w:rPr>
            <w:alias w:val="Variant headwords"/>
            <w:tag w:val="variantHeadwords"/>
            <w:id w:val="-1721593177"/>
            <w:placeholder>
              <w:docPart w:val="A7C7C1C0F0C5FA49A05776145454D4DB"/>
            </w:placeholder>
            <w:showingPlcHdr/>
          </w:sdtPr>
          <w:sdtContent>
            <w:tc>
              <w:tcPr>
                <w:tcW w:w="9016" w:type="dxa"/>
                <w:tcMar>
                  <w:top w:w="113" w:type="dxa"/>
                  <w:bottom w:w="113" w:type="dxa"/>
                </w:tcMar>
              </w:tcPr>
              <w:p w14:paraId="158775A9"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29F8194C" w14:textId="77777777" w:rsidTr="00E714FE">
        <w:sdt>
          <w:sdtPr>
            <w:rPr>
              <w:rFonts w:ascii="Calibri" w:hAnsi="Calibri"/>
            </w:rPr>
            <w:alias w:val="Abstract"/>
            <w:tag w:val="abstract"/>
            <w:id w:val="1749536167"/>
            <w:placeholder>
              <w:docPart w:val="88AFDE9EB8EEDB4D8E13D7CEFB368714"/>
            </w:placeholder>
            <w:showingPlcHdr/>
          </w:sdtPr>
          <w:sdtContent>
            <w:tc>
              <w:tcPr>
                <w:tcW w:w="9016" w:type="dxa"/>
                <w:tcMar>
                  <w:top w:w="113" w:type="dxa"/>
                  <w:bottom w:w="113" w:type="dxa"/>
                </w:tcMar>
              </w:tcPr>
              <w:p w14:paraId="514D9FC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4D2A4644" w14:textId="77777777" w:rsidTr="00E714FE">
        <w:sdt>
          <w:sdtPr>
            <w:rPr>
              <w:rFonts w:ascii="Calibri" w:hAnsi="Calibri"/>
            </w:rPr>
            <w:alias w:val="Article text"/>
            <w:tag w:val="articleText"/>
            <w:id w:val="-332076508"/>
            <w:placeholder>
              <w:docPart w:val="F74B783903122A4497D96F74DDA8B717"/>
            </w:placeholder>
            <w:showingPlcHdr/>
          </w:sdtPr>
          <w:sdtContent>
            <w:tc>
              <w:tcPr>
                <w:tcW w:w="9016" w:type="dxa"/>
                <w:tcMar>
                  <w:top w:w="113" w:type="dxa"/>
                  <w:bottom w:w="113" w:type="dxa"/>
                </w:tcMar>
              </w:tcPr>
              <w:p w14:paraId="2DEF3753" w14:textId="77777777" w:rsidR="00E714FE" w:rsidRPr="0044138E" w:rsidRDefault="00E714FE" w:rsidP="00E714FE">
                <w:pPr>
                  <w:rPr>
                    <w:rFonts w:ascii="Calibri" w:hAnsi="Calibri"/>
                  </w:rPr>
                </w:pPr>
                <w:r w:rsidRPr="0044138E">
                  <w:rPr>
                    <w:rStyle w:val="PlaceholderText"/>
                    <w:rFonts w:ascii="Calibri" w:hAnsi="Calibri"/>
                  </w:rPr>
                  <w:t xml:space="preserve">[Enter the </w:t>
                </w:r>
                <w:r w:rsidRPr="0044138E">
                  <w:rPr>
                    <w:rStyle w:val="PlaceholderText"/>
                    <w:rFonts w:ascii="Calibri" w:hAnsi="Calibri"/>
                    <w:b/>
                  </w:rPr>
                  <w:t>main text</w:t>
                </w:r>
                <w:r w:rsidRPr="0044138E">
                  <w:rPr>
                    <w:rStyle w:val="PlaceholderText"/>
                    <w:rFonts w:ascii="Calibri" w:hAnsi="Calibri"/>
                  </w:rPr>
                  <w:t xml:space="preserve"> of your article]</w:t>
                </w:r>
              </w:p>
            </w:tc>
          </w:sdtContent>
        </w:sdt>
      </w:tr>
      <w:tr w:rsidR="00E714FE" w:rsidRPr="0044138E" w14:paraId="5B525802" w14:textId="77777777" w:rsidTr="00E714FE">
        <w:tc>
          <w:tcPr>
            <w:tcW w:w="9016" w:type="dxa"/>
          </w:tcPr>
          <w:p w14:paraId="69D673BF" w14:textId="77777777" w:rsidR="00E714FE" w:rsidRPr="0044138E" w:rsidRDefault="00E714FE" w:rsidP="00E714FE">
            <w:pPr>
              <w:rPr>
                <w:rFonts w:ascii="Calibri" w:hAnsi="Calibri"/>
              </w:rPr>
            </w:pPr>
            <w:r w:rsidRPr="0044138E">
              <w:rPr>
                <w:rFonts w:ascii="Calibri" w:hAnsi="Calibri"/>
                <w:u w:val="single"/>
              </w:rPr>
              <w:t>Further reading</w:t>
            </w:r>
            <w:r w:rsidRPr="0044138E">
              <w:rPr>
                <w:rFonts w:ascii="Calibri" w:hAnsi="Calibri"/>
              </w:rPr>
              <w:t>:</w:t>
            </w:r>
          </w:p>
          <w:sdt>
            <w:sdtPr>
              <w:rPr>
                <w:rFonts w:ascii="Calibri" w:hAnsi="Calibri"/>
              </w:rPr>
              <w:alias w:val="Further reading"/>
              <w:tag w:val="furtherReading"/>
              <w:id w:val="-564176043"/>
              <w:placeholder>
                <w:docPart w:val="65BA9386618F3F46AC473E6DA88E5014"/>
              </w:placeholder>
              <w:showingPlcHdr/>
            </w:sdtPr>
            <w:sdtContent>
              <w:p w14:paraId="63234671" w14:textId="77777777" w:rsidR="00E714FE" w:rsidRPr="0044138E" w:rsidRDefault="00E714FE" w:rsidP="00E714FE">
                <w:pPr>
                  <w:rPr>
                    <w:rFonts w:ascii="Calibri" w:hAnsi="Calibri"/>
                  </w:rPr>
                </w:pPr>
                <w:r w:rsidRPr="0044138E">
                  <w:rPr>
                    <w:rStyle w:val="PlaceholderText"/>
                    <w:rFonts w:ascii="Calibri" w:hAnsi="Calibri"/>
                  </w:rPr>
                  <w:t>[Enter citations for further reading here]</w:t>
                </w:r>
              </w:p>
            </w:sdtContent>
          </w:sdt>
        </w:tc>
      </w:tr>
    </w:tbl>
    <w:p w14:paraId="01072158" w14:textId="77777777" w:rsidR="00E714FE" w:rsidRPr="0044138E" w:rsidRDefault="00E714FE" w:rsidP="00E714FE">
      <w:pPr>
        <w:rPr>
          <w:rFonts w:ascii="Calibri" w:hAnsi="Calibri"/>
        </w:rPr>
      </w:pPr>
    </w:p>
    <w:p w14:paraId="0996CD91" w14:textId="77777777" w:rsidR="00E714FE" w:rsidRPr="0044138E" w:rsidRDefault="00E714FE" w:rsidP="00E714FE">
      <w:pPr>
        <w:rPr>
          <w:rFonts w:ascii="Calibri" w:hAnsi="Calibri"/>
        </w:rPr>
      </w:pPr>
    </w:p>
    <w:p w14:paraId="7958E7AD" w14:textId="77777777" w:rsidR="00E714FE" w:rsidRPr="0044138E" w:rsidRDefault="00E714FE" w:rsidP="00E714FE">
      <w:pPr>
        <w:rPr>
          <w:rFonts w:ascii="Calibri" w:hAnsi="Calibri"/>
        </w:rPr>
      </w:pPr>
    </w:p>
    <w:p w14:paraId="62BCBF6F" w14:textId="77777777" w:rsidR="00E714FE" w:rsidRPr="0044138E" w:rsidRDefault="00E714FE" w:rsidP="00E714FE">
      <w:pPr>
        <w:rPr>
          <w:rFonts w:ascii="Calibri" w:hAnsi="Calibri"/>
        </w:rPr>
      </w:pPr>
    </w:p>
    <w:p w14:paraId="7E08F6FD" w14:textId="77777777" w:rsidR="00E714FE" w:rsidRPr="0044138E" w:rsidRDefault="00E714FE" w:rsidP="00E714FE">
      <w:pPr>
        <w:rPr>
          <w:rFonts w:ascii="Calibri" w:hAnsi="Calibri"/>
        </w:rPr>
      </w:pPr>
    </w:p>
    <w:p w14:paraId="38F836CE" w14:textId="77777777" w:rsidR="00E714FE" w:rsidRPr="0044138E" w:rsidRDefault="00E714FE" w:rsidP="00B33145">
      <w:pPr>
        <w:rPr>
          <w:rFonts w:ascii="Calibri" w:hAnsi="Calibri"/>
        </w:rPr>
      </w:pPr>
    </w:p>
    <w:sectPr w:rsidR="00E714FE" w:rsidRPr="0044138E">
      <w:headerReference w:type="default" r:id="rId1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aura Dosky" w:date="2015-05-30T20:28:00Z" w:initials="LD">
    <w:p w14:paraId="255B5015" w14:textId="77777777" w:rsidR="007D2445" w:rsidRDefault="007D2445">
      <w:pPr>
        <w:pStyle w:val="CommentText"/>
      </w:pPr>
      <w:r>
        <w:rPr>
          <w:rStyle w:val="CommentReference"/>
        </w:rPr>
        <w:annotationRef/>
      </w:r>
      <w:r>
        <w:t>Say more? Outline some of the theory behind Expressionism?</w:t>
      </w:r>
    </w:p>
  </w:comment>
  <w:comment w:id="0" w:author="Laura Dosky" w:date="2015-05-30T20:25:00Z" w:initials="LD">
    <w:p w14:paraId="3B1C07E7" w14:textId="77777777" w:rsidR="007D2445" w:rsidRDefault="007D2445">
      <w:pPr>
        <w:pStyle w:val="CommentText"/>
      </w:pPr>
      <w:r>
        <w:rPr>
          <w:rStyle w:val="CommentReference"/>
        </w:rPr>
        <w:annotationRef/>
      </w:r>
      <w:r>
        <w:t>Taken</w:t>
      </w:r>
      <w:r>
        <w:t xml:space="preserve"> from Poppelreuter's entry.</w:t>
      </w:r>
    </w:p>
  </w:comment>
  <w:comment w:id="3" w:author="Laura Dosky" w:date="2015-05-30T19:40:00Z" w:initials="LD">
    <w:p w14:paraId="3D67ED54" w14:textId="77777777" w:rsidR="00610091" w:rsidRDefault="00610091">
      <w:pPr>
        <w:pStyle w:val="CommentText"/>
      </w:pPr>
      <w:r>
        <w:rPr>
          <w:rStyle w:val="CommentReference"/>
        </w:rPr>
        <w:annotationRef/>
      </w:r>
      <w:r>
        <w:t>Contradicts sentence in Expressionism in Literature. (See comment #)</w:t>
      </w:r>
    </w:p>
  </w:comment>
  <w:comment w:id="4" w:author="Laura Dosky" w:date="2015-05-30T19:48:00Z" w:initials="LD">
    <w:p w14:paraId="57088322" w14:textId="77777777" w:rsidR="00610091" w:rsidRDefault="00610091" w:rsidP="008653A5">
      <w:pPr>
        <w:pStyle w:val="CommentText"/>
      </w:pPr>
      <w:r>
        <w:rPr>
          <w:rStyle w:val="CommentReference"/>
        </w:rPr>
        <w:annotationRef/>
      </w:r>
      <w:r>
        <w:t>Contraditions sentence in the "German Expressionism" entry. (See Comment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E1F9D" w14:textId="77777777" w:rsidR="00610091" w:rsidRDefault="00610091" w:rsidP="007A0D55">
      <w:pPr>
        <w:spacing w:after="0" w:line="240" w:lineRule="auto"/>
      </w:pPr>
      <w:r>
        <w:separator/>
      </w:r>
    </w:p>
  </w:endnote>
  <w:endnote w:type="continuationSeparator" w:id="0">
    <w:p w14:paraId="553FCA9E" w14:textId="77777777" w:rsidR="00610091" w:rsidRDefault="006100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13F65" w14:textId="77777777" w:rsidR="00610091" w:rsidRDefault="00610091" w:rsidP="007A0D55">
      <w:pPr>
        <w:spacing w:after="0" w:line="240" w:lineRule="auto"/>
      </w:pPr>
      <w:r>
        <w:separator/>
      </w:r>
    </w:p>
  </w:footnote>
  <w:footnote w:type="continuationSeparator" w:id="0">
    <w:p w14:paraId="584FFB2E" w14:textId="77777777" w:rsidR="00610091" w:rsidRDefault="006100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B40A7" w14:textId="77777777" w:rsidR="00610091" w:rsidRDefault="00610091">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08C19B0" w14:textId="77777777" w:rsidR="00610091" w:rsidRDefault="006100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F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435D"/>
    <w:rsid w:val="002A0A0D"/>
    <w:rsid w:val="002B0B37"/>
    <w:rsid w:val="0030662D"/>
    <w:rsid w:val="003235A7"/>
    <w:rsid w:val="003677B6"/>
    <w:rsid w:val="003D3579"/>
    <w:rsid w:val="003E2795"/>
    <w:rsid w:val="003F0D73"/>
    <w:rsid w:val="0044138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0091"/>
    <w:rsid w:val="006D0412"/>
    <w:rsid w:val="007411B9"/>
    <w:rsid w:val="00780D95"/>
    <w:rsid w:val="00780DC7"/>
    <w:rsid w:val="007A0D55"/>
    <w:rsid w:val="007B3377"/>
    <w:rsid w:val="007D2445"/>
    <w:rsid w:val="007E5F44"/>
    <w:rsid w:val="00821DE3"/>
    <w:rsid w:val="00846CE1"/>
    <w:rsid w:val="008653A5"/>
    <w:rsid w:val="008A5B87"/>
    <w:rsid w:val="00922950"/>
    <w:rsid w:val="00966D7F"/>
    <w:rsid w:val="00981945"/>
    <w:rsid w:val="00987E0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14FE"/>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E2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semiHidden/>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semiHidden/>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semiHidden/>
    <w:rsid w:val="007D244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semiHidden/>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semiHidden/>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semiHidden/>
    <w:rsid w:val="007D24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eb.mnstate.edu/gracyk/courses/phil%20of%20art/kandinskytext.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1600242BED984FA2015524A12BFF71"/>
        <w:category>
          <w:name w:val="General"/>
          <w:gallery w:val="placeholder"/>
        </w:category>
        <w:types>
          <w:type w:val="bbPlcHdr"/>
        </w:types>
        <w:behaviors>
          <w:behavior w:val="content"/>
        </w:behaviors>
        <w:guid w:val="{74D13D87-8D37-774A-A8CF-A4C3C52EA738}"/>
      </w:docPartPr>
      <w:docPartBody>
        <w:p w:rsidR="00E902DC" w:rsidRDefault="00E902DC">
          <w:pPr>
            <w:pStyle w:val="271600242BED984FA2015524A12BFF71"/>
          </w:pPr>
          <w:r w:rsidRPr="00CC586D">
            <w:rPr>
              <w:rStyle w:val="PlaceholderText"/>
              <w:b/>
              <w:color w:val="FFFFFF" w:themeColor="background1"/>
            </w:rPr>
            <w:t>[Salutation]</w:t>
          </w:r>
        </w:p>
      </w:docPartBody>
    </w:docPart>
    <w:docPart>
      <w:docPartPr>
        <w:name w:val="EC2602350F1E8F4DA9E20F2061558C0B"/>
        <w:category>
          <w:name w:val="General"/>
          <w:gallery w:val="placeholder"/>
        </w:category>
        <w:types>
          <w:type w:val="bbPlcHdr"/>
        </w:types>
        <w:behaviors>
          <w:behavior w:val="content"/>
        </w:behaviors>
        <w:guid w:val="{9BE69856-6A8D-A545-AD37-6D55C90FA771}"/>
      </w:docPartPr>
      <w:docPartBody>
        <w:p w:rsidR="00E902DC" w:rsidRDefault="00E902DC">
          <w:pPr>
            <w:pStyle w:val="EC2602350F1E8F4DA9E20F2061558C0B"/>
          </w:pPr>
          <w:r>
            <w:rPr>
              <w:rStyle w:val="PlaceholderText"/>
            </w:rPr>
            <w:t>[First name]</w:t>
          </w:r>
        </w:p>
      </w:docPartBody>
    </w:docPart>
    <w:docPart>
      <w:docPartPr>
        <w:name w:val="E025316FDC217D4397BCE743391C73AE"/>
        <w:category>
          <w:name w:val="General"/>
          <w:gallery w:val="placeholder"/>
        </w:category>
        <w:types>
          <w:type w:val="bbPlcHdr"/>
        </w:types>
        <w:behaviors>
          <w:behavior w:val="content"/>
        </w:behaviors>
        <w:guid w:val="{3B7CA10D-694B-2945-A9AB-81DD12DD4EC8}"/>
      </w:docPartPr>
      <w:docPartBody>
        <w:p w:rsidR="00E902DC" w:rsidRDefault="00E902DC">
          <w:pPr>
            <w:pStyle w:val="E025316FDC217D4397BCE743391C73AE"/>
          </w:pPr>
          <w:r>
            <w:rPr>
              <w:rStyle w:val="PlaceholderText"/>
            </w:rPr>
            <w:t>[Middle name]</w:t>
          </w:r>
        </w:p>
      </w:docPartBody>
    </w:docPart>
    <w:docPart>
      <w:docPartPr>
        <w:name w:val="C091ED287AE1C049ABAA3AF33C9BC579"/>
        <w:category>
          <w:name w:val="General"/>
          <w:gallery w:val="placeholder"/>
        </w:category>
        <w:types>
          <w:type w:val="bbPlcHdr"/>
        </w:types>
        <w:behaviors>
          <w:behavior w:val="content"/>
        </w:behaviors>
        <w:guid w:val="{5549A05C-CDEB-2B4F-BBB7-16717BB737B4}"/>
      </w:docPartPr>
      <w:docPartBody>
        <w:p w:rsidR="00E902DC" w:rsidRDefault="00E902DC">
          <w:pPr>
            <w:pStyle w:val="C091ED287AE1C049ABAA3AF33C9BC579"/>
          </w:pPr>
          <w:r>
            <w:rPr>
              <w:rStyle w:val="PlaceholderText"/>
            </w:rPr>
            <w:t>[Last name]</w:t>
          </w:r>
        </w:p>
      </w:docPartBody>
    </w:docPart>
    <w:docPart>
      <w:docPartPr>
        <w:name w:val="58FA121BF4E16D449FDCBC02B18BD74C"/>
        <w:category>
          <w:name w:val="General"/>
          <w:gallery w:val="placeholder"/>
        </w:category>
        <w:types>
          <w:type w:val="bbPlcHdr"/>
        </w:types>
        <w:behaviors>
          <w:behavior w:val="content"/>
        </w:behaviors>
        <w:guid w:val="{BE2AFBE4-3FBF-4746-B39C-C3BEFFEB9CD1}"/>
      </w:docPartPr>
      <w:docPartBody>
        <w:p w:rsidR="00E902DC" w:rsidRDefault="00E902DC">
          <w:pPr>
            <w:pStyle w:val="58FA121BF4E16D449FDCBC02B18BD74C"/>
          </w:pPr>
          <w:r>
            <w:rPr>
              <w:rStyle w:val="PlaceholderText"/>
            </w:rPr>
            <w:t>[Enter your biography]</w:t>
          </w:r>
        </w:p>
      </w:docPartBody>
    </w:docPart>
    <w:docPart>
      <w:docPartPr>
        <w:name w:val="EDDA74E458889347B4CC5065F7F98592"/>
        <w:category>
          <w:name w:val="General"/>
          <w:gallery w:val="placeholder"/>
        </w:category>
        <w:types>
          <w:type w:val="bbPlcHdr"/>
        </w:types>
        <w:behaviors>
          <w:behavior w:val="content"/>
        </w:behaviors>
        <w:guid w:val="{5DA4EE1C-8C41-0946-86D4-74379AD0F45B}"/>
      </w:docPartPr>
      <w:docPartBody>
        <w:p w:rsidR="00E902DC" w:rsidRDefault="00E902DC">
          <w:pPr>
            <w:pStyle w:val="EDDA74E458889347B4CC5065F7F98592"/>
          </w:pPr>
          <w:r>
            <w:rPr>
              <w:rStyle w:val="PlaceholderText"/>
            </w:rPr>
            <w:t>[Enter the institution with which you are affiliated]</w:t>
          </w:r>
        </w:p>
      </w:docPartBody>
    </w:docPart>
    <w:docPart>
      <w:docPartPr>
        <w:name w:val="CC0CD8E1B293244FAC92AB6C37A1506D"/>
        <w:category>
          <w:name w:val="General"/>
          <w:gallery w:val="placeholder"/>
        </w:category>
        <w:types>
          <w:type w:val="bbPlcHdr"/>
        </w:types>
        <w:behaviors>
          <w:behavior w:val="content"/>
        </w:behaviors>
        <w:guid w:val="{DA07F8D0-94B5-664D-B41F-421053E66419}"/>
      </w:docPartPr>
      <w:docPartBody>
        <w:p w:rsidR="00E902DC" w:rsidRDefault="00E902DC">
          <w:pPr>
            <w:pStyle w:val="CC0CD8E1B293244FAC92AB6C37A1506D"/>
          </w:pPr>
          <w:r w:rsidRPr="00EF74F7">
            <w:rPr>
              <w:b/>
              <w:color w:val="808080" w:themeColor="background1" w:themeShade="80"/>
            </w:rPr>
            <w:t>[Enter the headword for your article]</w:t>
          </w:r>
        </w:p>
      </w:docPartBody>
    </w:docPart>
    <w:docPart>
      <w:docPartPr>
        <w:name w:val="119CD03D77D0EC47B0E17E0F75BCCFDD"/>
        <w:category>
          <w:name w:val="General"/>
          <w:gallery w:val="placeholder"/>
        </w:category>
        <w:types>
          <w:type w:val="bbPlcHdr"/>
        </w:types>
        <w:behaviors>
          <w:behavior w:val="content"/>
        </w:behaviors>
        <w:guid w:val="{58BABF4E-E830-BD4E-AF9A-CEED1C72467D}"/>
      </w:docPartPr>
      <w:docPartBody>
        <w:p w:rsidR="00E902DC" w:rsidRDefault="00E902DC">
          <w:pPr>
            <w:pStyle w:val="119CD03D77D0EC47B0E17E0F75BCCF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83610F44C1C047AF6A2483DEEC7DAF"/>
        <w:category>
          <w:name w:val="General"/>
          <w:gallery w:val="placeholder"/>
        </w:category>
        <w:types>
          <w:type w:val="bbPlcHdr"/>
        </w:types>
        <w:behaviors>
          <w:behavior w:val="content"/>
        </w:behaviors>
        <w:guid w:val="{90E8C449-E20C-2441-882C-2FCF338B2415}"/>
      </w:docPartPr>
      <w:docPartBody>
        <w:p w:rsidR="00E902DC" w:rsidRDefault="00E902DC">
          <w:pPr>
            <w:pStyle w:val="5383610F44C1C047AF6A2483DEEC7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26D3403D1AA64C97FB1EA06F57BD72"/>
        <w:category>
          <w:name w:val="General"/>
          <w:gallery w:val="placeholder"/>
        </w:category>
        <w:types>
          <w:type w:val="bbPlcHdr"/>
        </w:types>
        <w:behaviors>
          <w:behavior w:val="content"/>
        </w:behaviors>
        <w:guid w:val="{1B1FC6D7-7328-FF44-BB0D-23AB699D12AA}"/>
      </w:docPartPr>
      <w:docPartBody>
        <w:p w:rsidR="00E902DC" w:rsidRDefault="00E902DC">
          <w:pPr>
            <w:pStyle w:val="0826D3403D1AA64C97FB1EA06F57BD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80A4627B65A54AA10BC3EA81F64032"/>
        <w:category>
          <w:name w:val="General"/>
          <w:gallery w:val="placeholder"/>
        </w:category>
        <w:types>
          <w:type w:val="bbPlcHdr"/>
        </w:types>
        <w:behaviors>
          <w:behavior w:val="content"/>
        </w:behaviors>
        <w:guid w:val="{BF906E7C-3B35-4943-B857-1D77CED0AB1B}"/>
      </w:docPartPr>
      <w:docPartBody>
        <w:p w:rsidR="00E902DC" w:rsidRDefault="00E902DC">
          <w:pPr>
            <w:pStyle w:val="D780A4627B65A54AA10BC3EA81F64032"/>
          </w:pPr>
          <w:r>
            <w:rPr>
              <w:rStyle w:val="PlaceholderText"/>
            </w:rPr>
            <w:t>[Enter citations for further reading here]</w:t>
          </w:r>
        </w:p>
      </w:docPartBody>
    </w:docPart>
    <w:docPart>
      <w:docPartPr>
        <w:name w:val="10F8132F03421A4AADE8861410FD453F"/>
        <w:category>
          <w:name w:val="General"/>
          <w:gallery w:val="placeholder"/>
        </w:category>
        <w:types>
          <w:type w:val="bbPlcHdr"/>
        </w:types>
        <w:behaviors>
          <w:behavior w:val="content"/>
        </w:behaviors>
        <w:guid w:val="{79204DA0-9CCB-6540-8EE3-58925372E14F}"/>
      </w:docPartPr>
      <w:docPartBody>
        <w:p w:rsidR="00E902DC" w:rsidRDefault="00E902DC" w:rsidP="00E902DC">
          <w:pPr>
            <w:pStyle w:val="10F8132F03421A4AADE8861410FD453F"/>
          </w:pPr>
          <w:r w:rsidRPr="00CC586D">
            <w:rPr>
              <w:rStyle w:val="PlaceholderText"/>
              <w:b/>
              <w:color w:val="FFFFFF" w:themeColor="background1"/>
            </w:rPr>
            <w:t>[Salutation]</w:t>
          </w:r>
        </w:p>
      </w:docPartBody>
    </w:docPart>
    <w:docPart>
      <w:docPartPr>
        <w:name w:val="59AC1118D475854AA9ED1F002E466CB1"/>
        <w:category>
          <w:name w:val="General"/>
          <w:gallery w:val="placeholder"/>
        </w:category>
        <w:types>
          <w:type w:val="bbPlcHdr"/>
        </w:types>
        <w:behaviors>
          <w:behavior w:val="content"/>
        </w:behaviors>
        <w:guid w:val="{41036DC7-DB1E-2944-B792-22391B062910}"/>
      </w:docPartPr>
      <w:docPartBody>
        <w:p w:rsidR="00E902DC" w:rsidRDefault="00E902DC" w:rsidP="00E902DC">
          <w:pPr>
            <w:pStyle w:val="59AC1118D475854AA9ED1F002E466CB1"/>
          </w:pPr>
          <w:r>
            <w:rPr>
              <w:rStyle w:val="PlaceholderText"/>
            </w:rPr>
            <w:t>[First name]</w:t>
          </w:r>
        </w:p>
      </w:docPartBody>
    </w:docPart>
    <w:docPart>
      <w:docPartPr>
        <w:name w:val="D74C190B0EE1AA478B28191766728A1B"/>
        <w:category>
          <w:name w:val="General"/>
          <w:gallery w:val="placeholder"/>
        </w:category>
        <w:types>
          <w:type w:val="bbPlcHdr"/>
        </w:types>
        <w:behaviors>
          <w:behavior w:val="content"/>
        </w:behaviors>
        <w:guid w:val="{51C7A124-CAF4-1943-B522-5C35D622172B}"/>
      </w:docPartPr>
      <w:docPartBody>
        <w:p w:rsidR="00E902DC" w:rsidRDefault="00E902DC" w:rsidP="00E902DC">
          <w:pPr>
            <w:pStyle w:val="D74C190B0EE1AA478B28191766728A1B"/>
          </w:pPr>
          <w:r>
            <w:rPr>
              <w:rStyle w:val="PlaceholderText"/>
            </w:rPr>
            <w:t>[Middle name]</w:t>
          </w:r>
        </w:p>
      </w:docPartBody>
    </w:docPart>
    <w:docPart>
      <w:docPartPr>
        <w:name w:val="721F89E0E3862C46887FE629D8C4D65D"/>
        <w:category>
          <w:name w:val="General"/>
          <w:gallery w:val="placeholder"/>
        </w:category>
        <w:types>
          <w:type w:val="bbPlcHdr"/>
        </w:types>
        <w:behaviors>
          <w:behavior w:val="content"/>
        </w:behaviors>
        <w:guid w:val="{E5FB6069-3F27-D84D-B1D6-D99C26D3F8B0}"/>
      </w:docPartPr>
      <w:docPartBody>
        <w:p w:rsidR="00E902DC" w:rsidRDefault="00E902DC" w:rsidP="00E902DC">
          <w:pPr>
            <w:pStyle w:val="721F89E0E3862C46887FE629D8C4D65D"/>
          </w:pPr>
          <w:r>
            <w:rPr>
              <w:rStyle w:val="PlaceholderText"/>
            </w:rPr>
            <w:t>[Last name]</w:t>
          </w:r>
        </w:p>
      </w:docPartBody>
    </w:docPart>
    <w:docPart>
      <w:docPartPr>
        <w:name w:val="FBBC36B7E377E54F84BB3DD0A1F7800B"/>
        <w:category>
          <w:name w:val="General"/>
          <w:gallery w:val="placeholder"/>
        </w:category>
        <w:types>
          <w:type w:val="bbPlcHdr"/>
        </w:types>
        <w:behaviors>
          <w:behavior w:val="content"/>
        </w:behaviors>
        <w:guid w:val="{67D6656F-15DD-F142-B11E-4734EE3505D2}"/>
      </w:docPartPr>
      <w:docPartBody>
        <w:p w:rsidR="00E902DC" w:rsidRDefault="00E902DC" w:rsidP="00E902DC">
          <w:pPr>
            <w:pStyle w:val="FBBC36B7E377E54F84BB3DD0A1F7800B"/>
          </w:pPr>
          <w:r>
            <w:rPr>
              <w:rStyle w:val="PlaceholderText"/>
            </w:rPr>
            <w:t>[Enter your biography]</w:t>
          </w:r>
        </w:p>
      </w:docPartBody>
    </w:docPart>
    <w:docPart>
      <w:docPartPr>
        <w:name w:val="17CFB203D477A744B2A20220C9A1421A"/>
        <w:category>
          <w:name w:val="General"/>
          <w:gallery w:val="placeholder"/>
        </w:category>
        <w:types>
          <w:type w:val="bbPlcHdr"/>
        </w:types>
        <w:behaviors>
          <w:behavior w:val="content"/>
        </w:behaviors>
        <w:guid w:val="{260030BE-9566-3848-A395-33C09067B89D}"/>
      </w:docPartPr>
      <w:docPartBody>
        <w:p w:rsidR="00E902DC" w:rsidRDefault="00E902DC" w:rsidP="00E902DC">
          <w:pPr>
            <w:pStyle w:val="17CFB203D477A744B2A20220C9A1421A"/>
          </w:pPr>
          <w:r>
            <w:rPr>
              <w:rStyle w:val="PlaceholderText"/>
            </w:rPr>
            <w:t>[Enter the institution with which you are affiliated]</w:t>
          </w:r>
        </w:p>
      </w:docPartBody>
    </w:docPart>
    <w:docPart>
      <w:docPartPr>
        <w:name w:val="664B28C83F14944085C4A355C38B7439"/>
        <w:category>
          <w:name w:val="General"/>
          <w:gallery w:val="placeholder"/>
        </w:category>
        <w:types>
          <w:type w:val="bbPlcHdr"/>
        </w:types>
        <w:behaviors>
          <w:behavior w:val="content"/>
        </w:behaviors>
        <w:guid w:val="{186EAFB2-FC32-F242-958C-F47965141A60}"/>
      </w:docPartPr>
      <w:docPartBody>
        <w:p w:rsidR="00E902DC" w:rsidRDefault="00E902DC" w:rsidP="00E902DC">
          <w:pPr>
            <w:pStyle w:val="664B28C83F14944085C4A355C38B7439"/>
          </w:pPr>
          <w:r w:rsidRPr="00EF74F7">
            <w:rPr>
              <w:b/>
              <w:color w:val="808080" w:themeColor="background1" w:themeShade="80"/>
            </w:rPr>
            <w:t>[Enter the headword for your article]</w:t>
          </w:r>
        </w:p>
      </w:docPartBody>
    </w:docPart>
    <w:docPart>
      <w:docPartPr>
        <w:name w:val="EB91150B70BE5C4DABEAAE426D8D2F96"/>
        <w:category>
          <w:name w:val="General"/>
          <w:gallery w:val="placeholder"/>
        </w:category>
        <w:types>
          <w:type w:val="bbPlcHdr"/>
        </w:types>
        <w:behaviors>
          <w:behavior w:val="content"/>
        </w:behaviors>
        <w:guid w:val="{1969E6AF-129C-7A48-A96F-BD8E4CC484A9}"/>
      </w:docPartPr>
      <w:docPartBody>
        <w:p w:rsidR="00E902DC" w:rsidRDefault="00E902DC" w:rsidP="00E902DC">
          <w:pPr>
            <w:pStyle w:val="EB91150B70BE5C4DABEAAE426D8D2F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45D6D32ABFC3409B3CB0970205C9E8"/>
        <w:category>
          <w:name w:val="General"/>
          <w:gallery w:val="placeholder"/>
        </w:category>
        <w:types>
          <w:type w:val="bbPlcHdr"/>
        </w:types>
        <w:behaviors>
          <w:behavior w:val="content"/>
        </w:behaviors>
        <w:guid w:val="{84199851-B171-BC43-A119-5AF7F88B8A90}"/>
      </w:docPartPr>
      <w:docPartBody>
        <w:p w:rsidR="00E902DC" w:rsidRDefault="00E902DC" w:rsidP="00E902DC">
          <w:pPr>
            <w:pStyle w:val="8045D6D32ABFC3409B3CB0970205C9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B33E4B19799F47A0F614ADED722444"/>
        <w:category>
          <w:name w:val="General"/>
          <w:gallery w:val="placeholder"/>
        </w:category>
        <w:types>
          <w:type w:val="bbPlcHdr"/>
        </w:types>
        <w:behaviors>
          <w:behavior w:val="content"/>
        </w:behaviors>
        <w:guid w:val="{2245687B-6481-7549-BA20-D4C674D2D20D}"/>
      </w:docPartPr>
      <w:docPartBody>
        <w:p w:rsidR="00E902DC" w:rsidRDefault="00E902DC" w:rsidP="00E902DC">
          <w:pPr>
            <w:pStyle w:val="6EB33E4B19799F47A0F614ADED7224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A0DBB301AAE543A754D15009600935"/>
        <w:category>
          <w:name w:val="General"/>
          <w:gallery w:val="placeholder"/>
        </w:category>
        <w:types>
          <w:type w:val="bbPlcHdr"/>
        </w:types>
        <w:behaviors>
          <w:behavior w:val="content"/>
        </w:behaviors>
        <w:guid w:val="{F6590BE8-D7D7-CD48-8892-94C20AFE021C}"/>
      </w:docPartPr>
      <w:docPartBody>
        <w:p w:rsidR="00E902DC" w:rsidRDefault="00E902DC" w:rsidP="00E902DC">
          <w:pPr>
            <w:pStyle w:val="03A0DBB301AAE543A754D15009600935"/>
          </w:pPr>
          <w:r>
            <w:rPr>
              <w:rStyle w:val="PlaceholderText"/>
            </w:rPr>
            <w:t>[Enter citations for further reading here]</w:t>
          </w:r>
        </w:p>
      </w:docPartBody>
    </w:docPart>
    <w:docPart>
      <w:docPartPr>
        <w:name w:val="7ABC291C11CC314D9C237F49A3F1FB54"/>
        <w:category>
          <w:name w:val="General"/>
          <w:gallery w:val="placeholder"/>
        </w:category>
        <w:types>
          <w:type w:val="bbPlcHdr"/>
        </w:types>
        <w:behaviors>
          <w:behavior w:val="content"/>
        </w:behaviors>
        <w:guid w:val="{EBD84447-B0E6-1A4C-8885-97CC21A6E9C6}"/>
      </w:docPartPr>
      <w:docPartBody>
        <w:p w:rsidR="00E902DC" w:rsidRDefault="00E902DC" w:rsidP="00E902DC">
          <w:pPr>
            <w:pStyle w:val="7ABC291C11CC314D9C237F49A3F1FB54"/>
          </w:pPr>
          <w:r w:rsidRPr="00CC586D">
            <w:rPr>
              <w:rStyle w:val="PlaceholderText"/>
              <w:b/>
              <w:color w:val="FFFFFF" w:themeColor="background1"/>
            </w:rPr>
            <w:t>[Salutation]</w:t>
          </w:r>
        </w:p>
      </w:docPartBody>
    </w:docPart>
    <w:docPart>
      <w:docPartPr>
        <w:name w:val="80FEBC24E438F24DA7E76EEB7F972AE1"/>
        <w:category>
          <w:name w:val="General"/>
          <w:gallery w:val="placeholder"/>
        </w:category>
        <w:types>
          <w:type w:val="bbPlcHdr"/>
        </w:types>
        <w:behaviors>
          <w:behavior w:val="content"/>
        </w:behaviors>
        <w:guid w:val="{493B0F0A-3BEC-864D-BC03-87C756D003F0}"/>
      </w:docPartPr>
      <w:docPartBody>
        <w:p w:rsidR="00E902DC" w:rsidRDefault="00E902DC" w:rsidP="00E902DC">
          <w:pPr>
            <w:pStyle w:val="80FEBC24E438F24DA7E76EEB7F972AE1"/>
          </w:pPr>
          <w:r>
            <w:rPr>
              <w:rStyle w:val="PlaceholderText"/>
            </w:rPr>
            <w:t>[First name]</w:t>
          </w:r>
        </w:p>
      </w:docPartBody>
    </w:docPart>
    <w:docPart>
      <w:docPartPr>
        <w:name w:val="049E1011EF78014EB6018F335DD17F57"/>
        <w:category>
          <w:name w:val="General"/>
          <w:gallery w:val="placeholder"/>
        </w:category>
        <w:types>
          <w:type w:val="bbPlcHdr"/>
        </w:types>
        <w:behaviors>
          <w:behavior w:val="content"/>
        </w:behaviors>
        <w:guid w:val="{567F05FB-01E5-644A-B705-16660AB25A56}"/>
      </w:docPartPr>
      <w:docPartBody>
        <w:p w:rsidR="00E902DC" w:rsidRDefault="00E902DC" w:rsidP="00E902DC">
          <w:pPr>
            <w:pStyle w:val="049E1011EF78014EB6018F335DD17F57"/>
          </w:pPr>
          <w:r>
            <w:rPr>
              <w:rStyle w:val="PlaceholderText"/>
            </w:rPr>
            <w:t>[Middle name]</w:t>
          </w:r>
        </w:p>
      </w:docPartBody>
    </w:docPart>
    <w:docPart>
      <w:docPartPr>
        <w:name w:val="2C7F953A509B8B49BFCED7130C3C5B5E"/>
        <w:category>
          <w:name w:val="General"/>
          <w:gallery w:val="placeholder"/>
        </w:category>
        <w:types>
          <w:type w:val="bbPlcHdr"/>
        </w:types>
        <w:behaviors>
          <w:behavior w:val="content"/>
        </w:behaviors>
        <w:guid w:val="{4F2315E8-452F-4644-99AE-E3F374CE4433}"/>
      </w:docPartPr>
      <w:docPartBody>
        <w:p w:rsidR="00E902DC" w:rsidRDefault="00E902DC" w:rsidP="00E902DC">
          <w:pPr>
            <w:pStyle w:val="2C7F953A509B8B49BFCED7130C3C5B5E"/>
          </w:pPr>
          <w:r>
            <w:rPr>
              <w:rStyle w:val="PlaceholderText"/>
            </w:rPr>
            <w:t>[Last name]</w:t>
          </w:r>
        </w:p>
      </w:docPartBody>
    </w:docPart>
    <w:docPart>
      <w:docPartPr>
        <w:name w:val="502E34FFEEC5F34F8FC98E8EE2983C0B"/>
        <w:category>
          <w:name w:val="General"/>
          <w:gallery w:val="placeholder"/>
        </w:category>
        <w:types>
          <w:type w:val="bbPlcHdr"/>
        </w:types>
        <w:behaviors>
          <w:behavior w:val="content"/>
        </w:behaviors>
        <w:guid w:val="{AD39F2AE-BF78-9B49-977D-B9D164BF1489}"/>
      </w:docPartPr>
      <w:docPartBody>
        <w:p w:rsidR="00E902DC" w:rsidRDefault="00E902DC" w:rsidP="00E902DC">
          <w:pPr>
            <w:pStyle w:val="502E34FFEEC5F34F8FC98E8EE2983C0B"/>
          </w:pPr>
          <w:r>
            <w:rPr>
              <w:rStyle w:val="PlaceholderText"/>
            </w:rPr>
            <w:t>[Enter your biography]</w:t>
          </w:r>
        </w:p>
      </w:docPartBody>
    </w:docPart>
    <w:docPart>
      <w:docPartPr>
        <w:name w:val="6F36ACA26CDD1F479BFCE7526D630C98"/>
        <w:category>
          <w:name w:val="General"/>
          <w:gallery w:val="placeholder"/>
        </w:category>
        <w:types>
          <w:type w:val="bbPlcHdr"/>
        </w:types>
        <w:behaviors>
          <w:behavior w:val="content"/>
        </w:behaviors>
        <w:guid w:val="{E32665DB-0FA9-0D42-9FAC-06A3006E4614}"/>
      </w:docPartPr>
      <w:docPartBody>
        <w:p w:rsidR="00E902DC" w:rsidRDefault="00E902DC" w:rsidP="00E902DC">
          <w:pPr>
            <w:pStyle w:val="6F36ACA26CDD1F479BFCE7526D630C98"/>
          </w:pPr>
          <w:r>
            <w:rPr>
              <w:rStyle w:val="PlaceholderText"/>
            </w:rPr>
            <w:t>[Enter the institution with which you are affiliated]</w:t>
          </w:r>
        </w:p>
      </w:docPartBody>
    </w:docPart>
    <w:docPart>
      <w:docPartPr>
        <w:name w:val="0E2367C5B9DCA64F97DDD372960B405C"/>
        <w:category>
          <w:name w:val="General"/>
          <w:gallery w:val="placeholder"/>
        </w:category>
        <w:types>
          <w:type w:val="bbPlcHdr"/>
        </w:types>
        <w:behaviors>
          <w:behavior w:val="content"/>
        </w:behaviors>
        <w:guid w:val="{3CACFFDE-C811-B547-8D31-A3A52F066451}"/>
      </w:docPartPr>
      <w:docPartBody>
        <w:p w:rsidR="00E902DC" w:rsidRDefault="00E902DC" w:rsidP="00E902DC">
          <w:pPr>
            <w:pStyle w:val="0E2367C5B9DCA64F97DDD372960B405C"/>
          </w:pPr>
          <w:r w:rsidRPr="00EF74F7">
            <w:rPr>
              <w:b/>
              <w:color w:val="808080" w:themeColor="background1" w:themeShade="80"/>
            </w:rPr>
            <w:t>[Enter the headword for your article]</w:t>
          </w:r>
        </w:p>
      </w:docPartBody>
    </w:docPart>
    <w:docPart>
      <w:docPartPr>
        <w:name w:val="E987D3AB07CB904AAE46B219C0811DC4"/>
        <w:category>
          <w:name w:val="General"/>
          <w:gallery w:val="placeholder"/>
        </w:category>
        <w:types>
          <w:type w:val="bbPlcHdr"/>
        </w:types>
        <w:behaviors>
          <w:behavior w:val="content"/>
        </w:behaviors>
        <w:guid w:val="{5CFC9857-304F-C54A-88CE-C8F24E3C7050}"/>
      </w:docPartPr>
      <w:docPartBody>
        <w:p w:rsidR="00E902DC" w:rsidRDefault="00E902DC" w:rsidP="00E902DC">
          <w:pPr>
            <w:pStyle w:val="E987D3AB07CB904AAE46B219C0811D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6F65A59A2615140A28D33F063654B38"/>
        <w:category>
          <w:name w:val="General"/>
          <w:gallery w:val="placeholder"/>
        </w:category>
        <w:types>
          <w:type w:val="bbPlcHdr"/>
        </w:types>
        <w:behaviors>
          <w:behavior w:val="content"/>
        </w:behaviors>
        <w:guid w:val="{3EA9FDC6-C50A-E24D-9503-321AD9087A3D}"/>
      </w:docPartPr>
      <w:docPartBody>
        <w:p w:rsidR="00E902DC" w:rsidRDefault="00E902DC" w:rsidP="00E902DC">
          <w:pPr>
            <w:pStyle w:val="06F65A59A2615140A28D33F063654B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8CD9A4F60D724C954EF6BD45C74B35"/>
        <w:category>
          <w:name w:val="General"/>
          <w:gallery w:val="placeholder"/>
        </w:category>
        <w:types>
          <w:type w:val="bbPlcHdr"/>
        </w:types>
        <w:behaviors>
          <w:behavior w:val="content"/>
        </w:behaviors>
        <w:guid w:val="{0E5D9D99-5536-3148-A8EC-3B38A3EF4694}"/>
      </w:docPartPr>
      <w:docPartBody>
        <w:p w:rsidR="00E902DC" w:rsidRDefault="00E902DC" w:rsidP="00E902DC">
          <w:pPr>
            <w:pStyle w:val="C68CD9A4F60D724C954EF6BD45C74B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5DA04B1DFE9440980A5FED0BCCE102"/>
        <w:category>
          <w:name w:val="General"/>
          <w:gallery w:val="placeholder"/>
        </w:category>
        <w:types>
          <w:type w:val="bbPlcHdr"/>
        </w:types>
        <w:behaviors>
          <w:behavior w:val="content"/>
        </w:behaviors>
        <w:guid w:val="{4BA9CC98-565F-B643-A1C8-1F1CD3109AF0}"/>
      </w:docPartPr>
      <w:docPartBody>
        <w:p w:rsidR="00E902DC" w:rsidRDefault="00E902DC" w:rsidP="00E902DC">
          <w:pPr>
            <w:pStyle w:val="085DA04B1DFE9440980A5FED0BCCE102"/>
          </w:pPr>
          <w:r>
            <w:rPr>
              <w:rStyle w:val="PlaceholderText"/>
            </w:rPr>
            <w:t>[Enter citations for further reading here]</w:t>
          </w:r>
        </w:p>
      </w:docPartBody>
    </w:docPart>
    <w:docPart>
      <w:docPartPr>
        <w:name w:val="8CDA813947A1C240B84A25DC53B473A5"/>
        <w:category>
          <w:name w:val="General"/>
          <w:gallery w:val="placeholder"/>
        </w:category>
        <w:types>
          <w:type w:val="bbPlcHdr"/>
        </w:types>
        <w:behaviors>
          <w:behavior w:val="content"/>
        </w:behaviors>
        <w:guid w:val="{2143AAE1-BDAF-ED45-B7BD-0DAC59FA9516}"/>
      </w:docPartPr>
      <w:docPartBody>
        <w:p w:rsidR="00E902DC" w:rsidRDefault="00E902DC" w:rsidP="00E902DC">
          <w:pPr>
            <w:pStyle w:val="8CDA813947A1C240B84A25DC53B473A5"/>
          </w:pPr>
          <w:r w:rsidRPr="00CC586D">
            <w:rPr>
              <w:rStyle w:val="PlaceholderText"/>
              <w:b/>
              <w:color w:val="FFFFFF" w:themeColor="background1"/>
            </w:rPr>
            <w:t>[Salutation]</w:t>
          </w:r>
        </w:p>
      </w:docPartBody>
    </w:docPart>
    <w:docPart>
      <w:docPartPr>
        <w:name w:val="D36FDCDC9497A84A914209DA727F9DD7"/>
        <w:category>
          <w:name w:val="General"/>
          <w:gallery w:val="placeholder"/>
        </w:category>
        <w:types>
          <w:type w:val="bbPlcHdr"/>
        </w:types>
        <w:behaviors>
          <w:behavior w:val="content"/>
        </w:behaviors>
        <w:guid w:val="{EB8F49DA-4B64-D448-87F2-580E9F92F52B}"/>
      </w:docPartPr>
      <w:docPartBody>
        <w:p w:rsidR="00E902DC" w:rsidRDefault="00E902DC" w:rsidP="00E902DC">
          <w:pPr>
            <w:pStyle w:val="D36FDCDC9497A84A914209DA727F9DD7"/>
          </w:pPr>
          <w:r>
            <w:rPr>
              <w:rStyle w:val="PlaceholderText"/>
            </w:rPr>
            <w:t>[First name]</w:t>
          </w:r>
        </w:p>
      </w:docPartBody>
    </w:docPart>
    <w:docPart>
      <w:docPartPr>
        <w:name w:val="3B91C3642053714893519458AEC2286E"/>
        <w:category>
          <w:name w:val="General"/>
          <w:gallery w:val="placeholder"/>
        </w:category>
        <w:types>
          <w:type w:val="bbPlcHdr"/>
        </w:types>
        <w:behaviors>
          <w:behavior w:val="content"/>
        </w:behaviors>
        <w:guid w:val="{02B6EF30-8E3D-D649-9560-EDFCE9E47AD0}"/>
      </w:docPartPr>
      <w:docPartBody>
        <w:p w:rsidR="00E902DC" w:rsidRDefault="00E902DC" w:rsidP="00E902DC">
          <w:pPr>
            <w:pStyle w:val="3B91C3642053714893519458AEC2286E"/>
          </w:pPr>
          <w:r>
            <w:rPr>
              <w:rStyle w:val="PlaceholderText"/>
            </w:rPr>
            <w:t>[Middle name]</w:t>
          </w:r>
        </w:p>
      </w:docPartBody>
    </w:docPart>
    <w:docPart>
      <w:docPartPr>
        <w:name w:val="33E00CCB780BC44AAC39095A03CE751E"/>
        <w:category>
          <w:name w:val="General"/>
          <w:gallery w:val="placeholder"/>
        </w:category>
        <w:types>
          <w:type w:val="bbPlcHdr"/>
        </w:types>
        <w:behaviors>
          <w:behavior w:val="content"/>
        </w:behaviors>
        <w:guid w:val="{C56F7240-E511-504C-9D39-68A4BB02C39E}"/>
      </w:docPartPr>
      <w:docPartBody>
        <w:p w:rsidR="00E902DC" w:rsidRDefault="00E902DC" w:rsidP="00E902DC">
          <w:pPr>
            <w:pStyle w:val="33E00CCB780BC44AAC39095A03CE751E"/>
          </w:pPr>
          <w:r>
            <w:rPr>
              <w:rStyle w:val="PlaceholderText"/>
            </w:rPr>
            <w:t>[Last name]</w:t>
          </w:r>
        </w:p>
      </w:docPartBody>
    </w:docPart>
    <w:docPart>
      <w:docPartPr>
        <w:name w:val="F4C8420DC7A60D439E21BCCDE70E6EBA"/>
        <w:category>
          <w:name w:val="General"/>
          <w:gallery w:val="placeholder"/>
        </w:category>
        <w:types>
          <w:type w:val="bbPlcHdr"/>
        </w:types>
        <w:behaviors>
          <w:behavior w:val="content"/>
        </w:behaviors>
        <w:guid w:val="{C8776F2B-6BB4-6542-A712-3A67D8E1045A}"/>
      </w:docPartPr>
      <w:docPartBody>
        <w:p w:rsidR="00E902DC" w:rsidRDefault="00E902DC" w:rsidP="00E902DC">
          <w:pPr>
            <w:pStyle w:val="F4C8420DC7A60D439E21BCCDE70E6EBA"/>
          </w:pPr>
          <w:r>
            <w:rPr>
              <w:rStyle w:val="PlaceholderText"/>
            </w:rPr>
            <w:t>[Enter your biography]</w:t>
          </w:r>
        </w:p>
      </w:docPartBody>
    </w:docPart>
    <w:docPart>
      <w:docPartPr>
        <w:name w:val="E91FC8A477AD2E40A97FA829852316A9"/>
        <w:category>
          <w:name w:val="General"/>
          <w:gallery w:val="placeholder"/>
        </w:category>
        <w:types>
          <w:type w:val="bbPlcHdr"/>
        </w:types>
        <w:behaviors>
          <w:behavior w:val="content"/>
        </w:behaviors>
        <w:guid w:val="{408A11EE-1DF3-EE49-99AA-153A647CCD70}"/>
      </w:docPartPr>
      <w:docPartBody>
        <w:p w:rsidR="00E902DC" w:rsidRDefault="00E902DC" w:rsidP="00E902DC">
          <w:pPr>
            <w:pStyle w:val="E91FC8A477AD2E40A97FA829852316A9"/>
          </w:pPr>
          <w:r>
            <w:rPr>
              <w:rStyle w:val="PlaceholderText"/>
            </w:rPr>
            <w:t>[Enter the institution with which you are affiliated]</w:t>
          </w:r>
        </w:p>
      </w:docPartBody>
    </w:docPart>
    <w:docPart>
      <w:docPartPr>
        <w:name w:val="4A3302F8188F964185244F9A648A0CD6"/>
        <w:category>
          <w:name w:val="General"/>
          <w:gallery w:val="placeholder"/>
        </w:category>
        <w:types>
          <w:type w:val="bbPlcHdr"/>
        </w:types>
        <w:behaviors>
          <w:behavior w:val="content"/>
        </w:behaviors>
        <w:guid w:val="{3305C5F6-B565-E74D-BF17-AD65F23F1A5A}"/>
      </w:docPartPr>
      <w:docPartBody>
        <w:p w:rsidR="00E902DC" w:rsidRDefault="00E902DC" w:rsidP="00E902DC">
          <w:pPr>
            <w:pStyle w:val="4A3302F8188F964185244F9A648A0CD6"/>
          </w:pPr>
          <w:r w:rsidRPr="00EF74F7">
            <w:rPr>
              <w:b/>
              <w:color w:val="808080" w:themeColor="background1" w:themeShade="80"/>
            </w:rPr>
            <w:t>[Enter the headword for your article]</w:t>
          </w:r>
        </w:p>
      </w:docPartBody>
    </w:docPart>
    <w:docPart>
      <w:docPartPr>
        <w:name w:val="E1FB5FD2F6466848810A7FA6C62A16F2"/>
        <w:category>
          <w:name w:val="General"/>
          <w:gallery w:val="placeholder"/>
        </w:category>
        <w:types>
          <w:type w:val="bbPlcHdr"/>
        </w:types>
        <w:behaviors>
          <w:behavior w:val="content"/>
        </w:behaviors>
        <w:guid w:val="{C49A896E-12BE-B648-AA33-B00C7B423556}"/>
      </w:docPartPr>
      <w:docPartBody>
        <w:p w:rsidR="00E902DC" w:rsidRDefault="00E902DC" w:rsidP="00E902DC">
          <w:pPr>
            <w:pStyle w:val="E1FB5FD2F6466848810A7FA6C62A16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866A75F18E0394BAF46C187F8A278EF"/>
        <w:category>
          <w:name w:val="General"/>
          <w:gallery w:val="placeholder"/>
        </w:category>
        <w:types>
          <w:type w:val="bbPlcHdr"/>
        </w:types>
        <w:behaviors>
          <w:behavior w:val="content"/>
        </w:behaviors>
        <w:guid w:val="{A9EC2641-616B-B244-BB62-87552CCE9C31}"/>
      </w:docPartPr>
      <w:docPartBody>
        <w:p w:rsidR="00E902DC" w:rsidRDefault="00E902DC" w:rsidP="00E902DC">
          <w:pPr>
            <w:pStyle w:val="5866A75F18E0394BAF46C187F8A278E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BA538812DAD23469B8C9462A1810B79"/>
        <w:category>
          <w:name w:val="General"/>
          <w:gallery w:val="placeholder"/>
        </w:category>
        <w:types>
          <w:type w:val="bbPlcHdr"/>
        </w:types>
        <w:behaviors>
          <w:behavior w:val="content"/>
        </w:behaviors>
        <w:guid w:val="{9FB053E6-F32D-8D44-90AD-EE29A2272FCC}"/>
      </w:docPartPr>
      <w:docPartBody>
        <w:p w:rsidR="00E902DC" w:rsidRDefault="00E902DC" w:rsidP="00E902DC">
          <w:pPr>
            <w:pStyle w:val="5BA538812DAD23469B8C9462A1810B7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6E5C8A926626A4EB00A5427B770693A"/>
        <w:category>
          <w:name w:val="General"/>
          <w:gallery w:val="placeholder"/>
        </w:category>
        <w:types>
          <w:type w:val="bbPlcHdr"/>
        </w:types>
        <w:behaviors>
          <w:behavior w:val="content"/>
        </w:behaviors>
        <w:guid w:val="{87AFCB9C-271B-F349-9A42-FB0D5C435CAC}"/>
      </w:docPartPr>
      <w:docPartBody>
        <w:p w:rsidR="00E902DC" w:rsidRDefault="00E902DC" w:rsidP="00E902DC">
          <w:pPr>
            <w:pStyle w:val="36E5C8A926626A4EB00A5427B770693A"/>
          </w:pPr>
          <w:r>
            <w:rPr>
              <w:rStyle w:val="PlaceholderText"/>
            </w:rPr>
            <w:t>[Enter citations for further reading here]</w:t>
          </w:r>
        </w:p>
      </w:docPartBody>
    </w:docPart>
    <w:docPart>
      <w:docPartPr>
        <w:name w:val="E4F8BEA4C9E0A94487805F269D9339FB"/>
        <w:category>
          <w:name w:val="General"/>
          <w:gallery w:val="placeholder"/>
        </w:category>
        <w:types>
          <w:type w:val="bbPlcHdr"/>
        </w:types>
        <w:behaviors>
          <w:behavior w:val="content"/>
        </w:behaviors>
        <w:guid w:val="{DD2B24EA-1CF7-6F49-AE70-C05277067988}"/>
      </w:docPartPr>
      <w:docPartBody>
        <w:p w:rsidR="00E902DC" w:rsidRDefault="00E902DC" w:rsidP="00E902DC">
          <w:pPr>
            <w:pStyle w:val="E4F8BEA4C9E0A94487805F269D9339FB"/>
          </w:pPr>
          <w:r w:rsidRPr="00CC586D">
            <w:rPr>
              <w:rStyle w:val="PlaceholderText"/>
              <w:b/>
              <w:color w:val="FFFFFF" w:themeColor="background1"/>
            </w:rPr>
            <w:t>[Salutation]</w:t>
          </w:r>
        </w:p>
      </w:docPartBody>
    </w:docPart>
    <w:docPart>
      <w:docPartPr>
        <w:name w:val="57D614C00CA1A942BE520BDED15D4B26"/>
        <w:category>
          <w:name w:val="General"/>
          <w:gallery w:val="placeholder"/>
        </w:category>
        <w:types>
          <w:type w:val="bbPlcHdr"/>
        </w:types>
        <w:behaviors>
          <w:behavior w:val="content"/>
        </w:behaviors>
        <w:guid w:val="{410F08DF-C373-6F48-9AF5-E0907F72018A}"/>
      </w:docPartPr>
      <w:docPartBody>
        <w:p w:rsidR="00E902DC" w:rsidRDefault="00E902DC" w:rsidP="00E902DC">
          <w:pPr>
            <w:pStyle w:val="57D614C00CA1A942BE520BDED15D4B26"/>
          </w:pPr>
          <w:r>
            <w:rPr>
              <w:rStyle w:val="PlaceholderText"/>
            </w:rPr>
            <w:t>[First name]</w:t>
          </w:r>
        </w:p>
      </w:docPartBody>
    </w:docPart>
    <w:docPart>
      <w:docPartPr>
        <w:name w:val="1494061C585DC24F80D33E71C237CD53"/>
        <w:category>
          <w:name w:val="General"/>
          <w:gallery w:val="placeholder"/>
        </w:category>
        <w:types>
          <w:type w:val="bbPlcHdr"/>
        </w:types>
        <w:behaviors>
          <w:behavior w:val="content"/>
        </w:behaviors>
        <w:guid w:val="{92B0E09E-5482-F34D-B7CC-1191806C277E}"/>
      </w:docPartPr>
      <w:docPartBody>
        <w:p w:rsidR="00E902DC" w:rsidRDefault="00E902DC" w:rsidP="00E902DC">
          <w:pPr>
            <w:pStyle w:val="1494061C585DC24F80D33E71C237CD53"/>
          </w:pPr>
          <w:r>
            <w:rPr>
              <w:rStyle w:val="PlaceholderText"/>
            </w:rPr>
            <w:t>[Middle name]</w:t>
          </w:r>
        </w:p>
      </w:docPartBody>
    </w:docPart>
    <w:docPart>
      <w:docPartPr>
        <w:name w:val="EADAA3FC2684D748958318A8E396F376"/>
        <w:category>
          <w:name w:val="General"/>
          <w:gallery w:val="placeholder"/>
        </w:category>
        <w:types>
          <w:type w:val="bbPlcHdr"/>
        </w:types>
        <w:behaviors>
          <w:behavior w:val="content"/>
        </w:behaviors>
        <w:guid w:val="{EBF1C6A3-C89A-3A4B-9AC6-0C78F15BC637}"/>
      </w:docPartPr>
      <w:docPartBody>
        <w:p w:rsidR="00E902DC" w:rsidRDefault="00E902DC" w:rsidP="00E902DC">
          <w:pPr>
            <w:pStyle w:val="EADAA3FC2684D748958318A8E396F376"/>
          </w:pPr>
          <w:r>
            <w:rPr>
              <w:rStyle w:val="PlaceholderText"/>
            </w:rPr>
            <w:t>[Last name]</w:t>
          </w:r>
        </w:p>
      </w:docPartBody>
    </w:docPart>
    <w:docPart>
      <w:docPartPr>
        <w:name w:val="C49185BBDC624C45A32B6FE1A06AB26E"/>
        <w:category>
          <w:name w:val="General"/>
          <w:gallery w:val="placeholder"/>
        </w:category>
        <w:types>
          <w:type w:val="bbPlcHdr"/>
        </w:types>
        <w:behaviors>
          <w:behavior w:val="content"/>
        </w:behaviors>
        <w:guid w:val="{A974A394-C41D-484E-BA00-7B53A01FC9E6}"/>
      </w:docPartPr>
      <w:docPartBody>
        <w:p w:rsidR="00E902DC" w:rsidRDefault="00E902DC" w:rsidP="00E902DC">
          <w:pPr>
            <w:pStyle w:val="C49185BBDC624C45A32B6FE1A06AB26E"/>
          </w:pPr>
          <w:r>
            <w:rPr>
              <w:rStyle w:val="PlaceholderText"/>
            </w:rPr>
            <w:t>[Enter your biography]</w:t>
          </w:r>
        </w:p>
      </w:docPartBody>
    </w:docPart>
    <w:docPart>
      <w:docPartPr>
        <w:name w:val="E65A07C4453D1A42B75923D7E8648066"/>
        <w:category>
          <w:name w:val="General"/>
          <w:gallery w:val="placeholder"/>
        </w:category>
        <w:types>
          <w:type w:val="bbPlcHdr"/>
        </w:types>
        <w:behaviors>
          <w:behavior w:val="content"/>
        </w:behaviors>
        <w:guid w:val="{28E76A6C-EFE9-4340-A77A-85EE8DD69BE0}"/>
      </w:docPartPr>
      <w:docPartBody>
        <w:p w:rsidR="00E902DC" w:rsidRDefault="00E902DC" w:rsidP="00E902DC">
          <w:pPr>
            <w:pStyle w:val="E65A07C4453D1A42B75923D7E8648066"/>
          </w:pPr>
          <w:r>
            <w:rPr>
              <w:rStyle w:val="PlaceholderText"/>
            </w:rPr>
            <w:t>[Enter the institution with which you are affiliated]</w:t>
          </w:r>
        </w:p>
      </w:docPartBody>
    </w:docPart>
    <w:docPart>
      <w:docPartPr>
        <w:name w:val="0AD42D8A31E1D048A94D8B3B605A3A5D"/>
        <w:category>
          <w:name w:val="General"/>
          <w:gallery w:val="placeholder"/>
        </w:category>
        <w:types>
          <w:type w:val="bbPlcHdr"/>
        </w:types>
        <w:behaviors>
          <w:behavior w:val="content"/>
        </w:behaviors>
        <w:guid w:val="{ADB87881-8730-274E-A3D8-B5358D6401B1}"/>
      </w:docPartPr>
      <w:docPartBody>
        <w:p w:rsidR="00E902DC" w:rsidRDefault="00E902DC" w:rsidP="00E902DC">
          <w:pPr>
            <w:pStyle w:val="0AD42D8A31E1D048A94D8B3B605A3A5D"/>
          </w:pPr>
          <w:r w:rsidRPr="00EF74F7">
            <w:rPr>
              <w:b/>
              <w:color w:val="808080" w:themeColor="background1" w:themeShade="80"/>
            </w:rPr>
            <w:t>[Enter the headword for your article]</w:t>
          </w:r>
        </w:p>
      </w:docPartBody>
    </w:docPart>
    <w:docPart>
      <w:docPartPr>
        <w:name w:val="EF30595FDF8D3149827CF419621C20D4"/>
        <w:category>
          <w:name w:val="General"/>
          <w:gallery w:val="placeholder"/>
        </w:category>
        <w:types>
          <w:type w:val="bbPlcHdr"/>
        </w:types>
        <w:behaviors>
          <w:behavior w:val="content"/>
        </w:behaviors>
        <w:guid w:val="{B69F2001-A753-2C46-8247-41B56586B374}"/>
      </w:docPartPr>
      <w:docPartBody>
        <w:p w:rsidR="00E902DC" w:rsidRDefault="00E902DC" w:rsidP="00E902DC">
          <w:pPr>
            <w:pStyle w:val="EF30595FDF8D3149827CF419621C20D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745D510E1170B4B8496BC504C4FE22D"/>
        <w:category>
          <w:name w:val="General"/>
          <w:gallery w:val="placeholder"/>
        </w:category>
        <w:types>
          <w:type w:val="bbPlcHdr"/>
        </w:types>
        <w:behaviors>
          <w:behavior w:val="content"/>
        </w:behaviors>
        <w:guid w:val="{AAFB0391-1A9B-8F40-8B5F-40E2BE6359F1}"/>
      </w:docPartPr>
      <w:docPartBody>
        <w:p w:rsidR="00E902DC" w:rsidRDefault="00E902DC" w:rsidP="00E902DC">
          <w:pPr>
            <w:pStyle w:val="3745D510E1170B4B8496BC504C4FE22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17739976C4DF346AE22393B4800C0F7"/>
        <w:category>
          <w:name w:val="General"/>
          <w:gallery w:val="placeholder"/>
        </w:category>
        <w:types>
          <w:type w:val="bbPlcHdr"/>
        </w:types>
        <w:behaviors>
          <w:behavior w:val="content"/>
        </w:behaviors>
        <w:guid w:val="{3101DD7E-4055-364B-9420-B1F04A18E740}"/>
      </w:docPartPr>
      <w:docPartBody>
        <w:p w:rsidR="00E902DC" w:rsidRDefault="00E902DC" w:rsidP="00E902DC">
          <w:pPr>
            <w:pStyle w:val="517739976C4DF346AE22393B4800C0F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1495BB63FC9124A88A18B579C01BA07"/>
        <w:category>
          <w:name w:val="General"/>
          <w:gallery w:val="placeholder"/>
        </w:category>
        <w:types>
          <w:type w:val="bbPlcHdr"/>
        </w:types>
        <w:behaviors>
          <w:behavior w:val="content"/>
        </w:behaviors>
        <w:guid w:val="{A0E40EA8-24F6-C640-90E6-0FC64C684804}"/>
      </w:docPartPr>
      <w:docPartBody>
        <w:p w:rsidR="00E902DC" w:rsidRDefault="00E902DC" w:rsidP="00E902DC">
          <w:pPr>
            <w:pStyle w:val="71495BB63FC9124A88A18B579C01BA07"/>
          </w:pPr>
          <w:r>
            <w:rPr>
              <w:rStyle w:val="PlaceholderText"/>
            </w:rPr>
            <w:t>[Enter citations for further reading here]</w:t>
          </w:r>
        </w:p>
      </w:docPartBody>
    </w:docPart>
    <w:docPart>
      <w:docPartPr>
        <w:name w:val="F838B01550E0EC469AFC985601323F81"/>
        <w:category>
          <w:name w:val="General"/>
          <w:gallery w:val="placeholder"/>
        </w:category>
        <w:types>
          <w:type w:val="bbPlcHdr"/>
        </w:types>
        <w:behaviors>
          <w:behavior w:val="content"/>
        </w:behaviors>
        <w:guid w:val="{23896DAB-CDC7-A248-A81A-42B77200032E}"/>
      </w:docPartPr>
      <w:docPartBody>
        <w:p w:rsidR="00E902DC" w:rsidRDefault="00E902DC" w:rsidP="00E902DC">
          <w:pPr>
            <w:pStyle w:val="F838B01550E0EC469AFC985601323F81"/>
          </w:pPr>
          <w:r w:rsidRPr="00CC586D">
            <w:rPr>
              <w:rStyle w:val="PlaceholderText"/>
              <w:b/>
              <w:color w:val="FFFFFF" w:themeColor="background1"/>
            </w:rPr>
            <w:t>[Salutation]</w:t>
          </w:r>
        </w:p>
      </w:docPartBody>
    </w:docPart>
    <w:docPart>
      <w:docPartPr>
        <w:name w:val="1B26F37873B5044BB73DC546E1BA26DE"/>
        <w:category>
          <w:name w:val="General"/>
          <w:gallery w:val="placeholder"/>
        </w:category>
        <w:types>
          <w:type w:val="bbPlcHdr"/>
        </w:types>
        <w:behaviors>
          <w:behavior w:val="content"/>
        </w:behaviors>
        <w:guid w:val="{9999C7F7-158A-C744-A399-908E051E8F3F}"/>
      </w:docPartPr>
      <w:docPartBody>
        <w:p w:rsidR="00E902DC" w:rsidRDefault="00E902DC" w:rsidP="00E902DC">
          <w:pPr>
            <w:pStyle w:val="1B26F37873B5044BB73DC546E1BA26DE"/>
          </w:pPr>
          <w:r>
            <w:rPr>
              <w:rStyle w:val="PlaceholderText"/>
            </w:rPr>
            <w:t>[First name]</w:t>
          </w:r>
        </w:p>
      </w:docPartBody>
    </w:docPart>
    <w:docPart>
      <w:docPartPr>
        <w:name w:val="6F32B22CE8EDE945A3DA9A8988C9CE92"/>
        <w:category>
          <w:name w:val="General"/>
          <w:gallery w:val="placeholder"/>
        </w:category>
        <w:types>
          <w:type w:val="bbPlcHdr"/>
        </w:types>
        <w:behaviors>
          <w:behavior w:val="content"/>
        </w:behaviors>
        <w:guid w:val="{B5B73663-C841-4743-834C-DBF24473D634}"/>
      </w:docPartPr>
      <w:docPartBody>
        <w:p w:rsidR="00E902DC" w:rsidRDefault="00E902DC" w:rsidP="00E902DC">
          <w:pPr>
            <w:pStyle w:val="6F32B22CE8EDE945A3DA9A8988C9CE92"/>
          </w:pPr>
          <w:r>
            <w:rPr>
              <w:rStyle w:val="PlaceholderText"/>
            </w:rPr>
            <w:t>[Middle name]</w:t>
          </w:r>
        </w:p>
      </w:docPartBody>
    </w:docPart>
    <w:docPart>
      <w:docPartPr>
        <w:name w:val="95E154C0E63D324E8DB11C06836B43E9"/>
        <w:category>
          <w:name w:val="General"/>
          <w:gallery w:val="placeholder"/>
        </w:category>
        <w:types>
          <w:type w:val="bbPlcHdr"/>
        </w:types>
        <w:behaviors>
          <w:behavior w:val="content"/>
        </w:behaviors>
        <w:guid w:val="{220D7A6E-A091-9847-A92A-2FBA62B77766}"/>
      </w:docPartPr>
      <w:docPartBody>
        <w:p w:rsidR="00E902DC" w:rsidRDefault="00E902DC" w:rsidP="00E902DC">
          <w:pPr>
            <w:pStyle w:val="95E154C0E63D324E8DB11C06836B43E9"/>
          </w:pPr>
          <w:r>
            <w:rPr>
              <w:rStyle w:val="PlaceholderText"/>
            </w:rPr>
            <w:t>[Last name]</w:t>
          </w:r>
        </w:p>
      </w:docPartBody>
    </w:docPart>
    <w:docPart>
      <w:docPartPr>
        <w:name w:val="13A73711F4159544AFCB3B61020294E6"/>
        <w:category>
          <w:name w:val="General"/>
          <w:gallery w:val="placeholder"/>
        </w:category>
        <w:types>
          <w:type w:val="bbPlcHdr"/>
        </w:types>
        <w:behaviors>
          <w:behavior w:val="content"/>
        </w:behaviors>
        <w:guid w:val="{242781CD-3CAD-1349-B4E5-B809FC0F3DE4}"/>
      </w:docPartPr>
      <w:docPartBody>
        <w:p w:rsidR="00E902DC" w:rsidRDefault="00E902DC" w:rsidP="00E902DC">
          <w:pPr>
            <w:pStyle w:val="13A73711F4159544AFCB3B61020294E6"/>
          </w:pPr>
          <w:r>
            <w:rPr>
              <w:rStyle w:val="PlaceholderText"/>
            </w:rPr>
            <w:t>[Enter your biography]</w:t>
          </w:r>
        </w:p>
      </w:docPartBody>
    </w:docPart>
    <w:docPart>
      <w:docPartPr>
        <w:name w:val="D902F7900F033F44870B12DD20DC9C19"/>
        <w:category>
          <w:name w:val="General"/>
          <w:gallery w:val="placeholder"/>
        </w:category>
        <w:types>
          <w:type w:val="bbPlcHdr"/>
        </w:types>
        <w:behaviors>
          <w:behavior w:val="content"/>
        </w:behaviors>
        <w:guid w:val="{B8D3FA69-5D2A-4148-B1EB-D46EDBA0B95C}"/>
      </w:docPartPr>
      <w:docPartBody>
        <w:p w:rsidR="00E902DC" w:rsidRDefault="00E902DC" w:rsidP="00E902DC">
          <w:pPr>
            <w:pStyle w:val="D902F7900F033F44870B12DD20DC9C19"/>
          </w:pPr>
          <w:r>
            <w:rPr>
              <w:rStyle w:val="PlaceholderText"/>
            </w:rPr>
            <w:t>[Enter the institution with which you are affiliated]</w:t>
          </w:r>
        </w:p>
      </w:docPartBody>
    </w:docPart>
    <w:docPart>
      <w:docPartPr>
        <w:name w:val="FAEEE8725BDFB24FB7545368298079B0"/>
        <w:category>
          <w:name w:val="General"/>
          <w:gallery w:val="placeholder"/>
        </w:category>
        <w:types>
          <w:type w:val="bbPlcHdr"/>
        </w:types>
        <w:behaviors>
          <w:behavior w:val="content"/>
        </w:behaviors>
        <w:guid w:val="{E2670C9A-695D-994C-91F8-AC0D35240829}"/>
      </w:docPartPr>
      <w:docPartBody>
        <w:p w:rsidR="00E902DC" w:rsidRDefault="00E902DC" w:rsidP="00E902DC">
          <w:pPr>
            <w:pStyle w:val="FAEEE8725BDFB24FB7545368298079B0"/>
          </w:pPr>
          <w:r w:rsidRPr="00EF74F7">
            <w:rPr>
              <w:b/>
              <w:color w:val="808080" w:themeColor="background1" w:themeShade="80"/>
            </w:rPr>
            <w:t>[Enter the headword for your article]</w:t>
          </w:r>
        </w:p>
      </w:docPartBody>
    </w:docPart>
    <w:docPart>
      <w:docPartPr>
        <w:name w:val="9E47581EBB9D79429559D83555E8D664"/>
        <w:category>
          <w:name w:val="General"/>
          <w:gallery w:val="placeholder"/>
        </w:category>
        <w:types>
          <w:type w:val="bbPlcHdr"/>
        </w:types>
        <w:behaviors>
          <w:behavior w:val="content"/>
        </w:behaviors>
        <w:guid w:val="{F9295125-E004-EC4C-AE35-C1C94B169D69}"/>
      </w:docPartPr>
      <w:docPartBody>
        <w:p w:rsidR="00E902DC" w:rsidRDefault="00E902DC" w:rsidP="00E902DC">
          <w:pPr>
            <w:pStyle w:val="9E47581EBB9D79429559D83555E8D66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36C6F66C6B2D44BD00115E60C9AB9D"/>
        <w:category>
          <w:name w:val="General"/>
          <w:gallery w:val="placeholder"/>
        </w:category>
        <w:types>
          <w:type w:val="bbPlcHdr"/>
        </w:types>
        <w:behaviors>
          <w:behavior w:val="content"/>
        </w:behaviors>
        <w:guid w:val="{9247D6D6-FBD3-F94C-8F56-20AB7184E93D}"/>
      </w:docPartPr>
      <w:docPartBody>
        <w:p w:rsidR="00E902DC" w:rsidRDefault="00E902DC" w:rsidP="00E902DC">
          <w:pPr>
            <w:pStyle w:val="8736C6F66C6B2D44BD00115E60C9AB9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4FEF9C4C797B634E851D411A4F53ACCC"/>
        <w:category>
          <w:name w:val="General"/>
          <w:gallery w:val="placeholder"/>
        </w:category>
        <w:types>
          <w:type w:val="bbPlcHdr"/>
        </w:types>
        <w:behaviors>
          <w:behavior w:val="content"/>
        </w:behaviors>
        <w:guid w:val="{FEF08D24-BBFC-1347-BC6D-474CA566FAE3}"/>
      </w:docPartPr>
      <w:docPartBody>
        <w:p w:rsidR="00E902DC" w:rsidRDefault="00E902DC" w:rsidP="00E902DC">
          <w:pPr>
            <w:pStyle w:val="4FEF9C4C797B634E851D411A4F53ACC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8C822B52941144AC44540090F38CF9"/>
        <w:category>
          <w:name w:val="General"/>
          <w:gallery w:val="placeholder"/>
        </w:category>
        <w:types>
          <w:type w:val="bbPlcHdr"/>
        </w:types>
        <w:behaviors>
          <w:behavior w:val="content"/>
        </w:behaviors>
        <w:guid w:val="{4D0F4F6C-CA8C-1A48-9AC3-4F0B1F4EC9AF}"/>
      </w:docPartPr>
      <w:docPartBody>
        <w:p w:rsidR="00E902DC" w:rsidRDefault="00E902DC" w:rsidP="00E902DC">
          <w:pPr>
            <w:pStyle w:val="0E8C822B52941144AC44540090F38CF9"/>
          </w:pPr>
          <w:r>
            <w:rPr>
              <w:rStyle w:val="PlaceholderText"/>
            </w:rPr>
            <w:t>[Enter citations for further reading here]</w:t>
          </w:r>
        </w:p>
      </w:docPartBody>
    </w:docPart>
    <w:docPart>
      <w:docPartPr>
        <w:name w:val="938E0F169B0B734CAF0E721BD3AFB8FA"/>
        <w:category>
          <w:name w:val="General"/>
          <w:gallery w:val="placeholder"/>
        </w:category>
        <w:types>
          <w:type w:val="bbPlcHdr"/>
        </w:types>
        <w:behaviors>
          <w:behavior w:val="content"/>
        </w:behaviors>
        <w:guid w:val="{D184EAA4-E094-B74D-83E3-2D606E66656D}"/>
      </w:docPartPr>
      <w:docPartBody>
        <w:p w:rsidR="00E902DC" w:rsidRDefault="00E902DC" w:rsidP="00E902DC">
          <w:pPr>
            <w:pStyle w:val="938E0F169B0B734CAF0E721BD3AFB8FA"/>
          </w:pPr>
          <w:r w:rsidRPr="00CC586D">
            <w:rPr>
              <w:rStyle w:val="PlaceholderText"/>
              <w:b/>
              <w:color w:val="FFFFFF" w:themeColor="background1"/>
            </w:rPr>
            <w:t>[Salutation]</w:t>
          </w:r>
        </w:p>
      </w:docPartBody>
    </w:docPart>
    <w:docPart>
      <w:docPartPr>
        <w:name w:val="3FEAEB59BBAE1C4A92EB28756B12F902"/>
        <w:category>
          <w:name w:val="General"/>
          <w:gallery w:val="placeholder"/>
        </w:category>
        <w:types>
          <w:type w:val="bbPlcHdr"/>
        </w:types>
        <w:behaviors>
          <w:behavior w:val="content"/>
        </w:behaviors>
        <w:guid w:val="{02FC8B92-570E-9A46-8C9A-50C2503160AE}"/>
      </w:docPartPr>
      <w:docPartBody>
        <w:p w:rsidR="00E902DC" w:rsidRDefault="00E902DC" w:rsidP="00E902DC">
          <w:pPr>
            <w:pStyle w:val="3FEAEB59BBAE1C4A92EB28756B12F902"/>
          </w:pPr>
          <w:r>
            <w:rPr>
              <w:rStyle w:val="PlaceholderText"/>
            </w:rPr>
            <w:t>[First name]</w:t>
          </w:r>
        </w:p>
      </w:docPartBody>
    </w:docPart>
    <w:docPart>
      <w:docPartPr>
        <w:name w:val="57F2F5FCAFFFD945915C458676E0DBAE"/>
        <w:category>
          <w:name w:val="General"/>
          <w:gallery w:val="placeholder"/>
        </w:category>
        <w:types>
          <w:type w:val="bbPlcHdr"/>
        </w:types>
        <w:behaviors>
          <w:behavior w:val="content"/>
        </w:behaviors>
        <w:guid w:val="{245C5D90-0669-6C44-802D-CFEA3BB3A072}"/>
      </w:docPartPr>
      <w:docPartBody>
        <w:p w:rsidR="00E902DC" w:rsidRDefault="00E902DC" w:rsidP="00E902DC">
          <w:pPr>
            <w:pStyle w:val="57F2F5FCAFFFD945915C458676E0DBAE"/>
          </w:pPr>
          <w:r>
            <w:rPr>
              <w:rStyle w:val="PlaceholderText"/>
            </w:rPr>
            <w:t>[Middle name]</w:t>
          </w:r>
        </w:p>
      </w:docPartBody>
    </w:docPart>
    <w:docPart>
      <w:docPartPr>
        <w:name w:val="BB0CFE67D5D2FC42A4033DC30EEC138A"/>
        <w:category>
          <w:name w:val="General"/>
          <w:gallery w:val="placeholder"/>
        </w:category>
        <w:types>
          <w:type w:val="bbPlcHdr"/>
        </w:types>
        <w:behaviors>
          <w:behavior w:val="content"/>
        </w:behaviors>
        <w:guid w:val="{864CE217-C8B6-2244-8DC5-14413A10387C}"/>
      </w:docPartPr>
      <w:docPartBody>
        <w:p w:rsidR="00E902DC" w:rsidRDefault="00E902DC" w:rsidP="00E902DC">
          <w:pPr>
            <w:pStyle w:val="BB0CFE67D5D2FC42A4033DC30EEC138A"/>
          </w:pPr>
          <w:r>
            <w:rPr>
              <w:rStyle w:val="PlaceholderText"/>
            </w:rPr>
            <w:t>[Last name]</w:t>
          </w:r>
        </w:p>
      </w:docPartBody>
    </w:docPart>
    <w:docPart>
      <w:docPartPr>
        <w:name w:val="AFC8E54A6D99184BAB4DB3A067217A53"/>
        <w:category>
          <w:name w:val="General"/>
          <w:gallery w:val="placeholder"/>
        </w:category>
        <w:types>
          <w:type w:val="bbPlcHdr"/>
        </w:types>
        <w:behaviors>
          <w:behavior w:val="content"/>
        </w:behaviors>
        <w:guid w:val="{56A6095A-50B3-4F42-8B9B-A7A22E7C61A3}"/>
      </w:docPartPr>
      <w:docPartBody>
        <w:p w:rsidR="00E902DC" w:rsidRDefault="00E902DC" w:rsidP="00E902DC">
          <w:pPr>
            <w:pStyle w:val="AFC8E54A6D99184BAB4DB3A067217A53"/>
          </w:pPr>
          <w:r>
            <w:rPr>
              <w:rStyle w:val="PlaceholderText"/>
            </w:rPr>
            <w:t>[Enter your biography]</w:t>
          </w:r>
        </w:p>
      </w:docPartBody>
    </w:docPart>
    <w:docPart>
      <w:docPartPr>
        <w:name w:val="CE3E89CEC7B0D54E9BC59BA64B1BB629"/>
        <w:category>
          <w:name w:val="General"/>
          <w:gallery w:val="placeholder"/>
        </w:category>
        <w:types>
          <w:type w:val="bbPlcHdr"/>
        </w:types>
        <w:behaviors>
          <w:behavior w:val="content"/>
        </w:behaviors>
        <w:guid w:val="{B3C576E1-8B14-A04C-A45E-4C32A7D640E6}"/>
      </w:docPartPr>
      <w:docPartBody>
        <w:p w:rsidR="00E902DC" w:rsidRDefault="00E902DC" w:rsidP="00E902DC">
          <w:pPr>
            <w:pStyle w:val="CE3E89CEC7B0D54E9BC59BA64B1BB629"/>
          </w:pPr>
          <w:r>
            <w:rPr>
              <w:rStyle w:val="PlaceholderText"/>
            </w:rPr>
            <w:t>[Enter the institution with which you are affiliated]</w:t>
          </w:r>
        </w:p>
      </w:docPartBody>
    </w:docPart>
    <w:docPart>
      <w:docPartPr>
        <w:name w:val="134F748F57338D4B893B01C956570A62"/>
        <w:category>
          <w:name w:val="General"/>
          <w:gallery w:val="placeholder"/>
        </w:category>
        <w:types>
          <w:type w:val="bbPlcHdr"/>
        </w:types>
        <w:behaviors>
          <w:behavior w:val="content"/>
        </w:behaviors>
        <w:guid w:val="{2A6B52FC-7CDE-5443-86D3-E7065816D047}"/>
      </w:docPartPr>
      <w:docPartBody>
        <w:p w:rsidR="00E902DC" w:rsidRDefault="00E902DC" w:rsidP="00E902DC">
          <w:pPr>
            <w:pStyle w:val="134F748F57338D4B893B01C956570A62"/>
          </w:pPr>
          <w:r w:rsidRPr="00EF74F7">
            <w:rPr>
              <w:b/>
              <w:color w:val="808080" w:themeColor="background1" w:themeShade="80"/>
            </w:rPr>
            <w:t>[Enter the headword for your article]</w:t>
          </w:r>
        </w:p>
      </w:docPartBody>
    </w:docPart>
    <w:docPart>
      <w:docPartPr>
        <w:name w:val="A7C7C1C0F0C5FA49A05776145454D4DB"/>
        <w:category>
          <w:name w:val="General"/>
          <w:gallery w:val="placeholder"/>
        </w:category>
        <w:types>
          <w:type w:val="bbPlcHdr"/>
        </w:types>
        <w:behaviors>
          <w:behavior w:val="content"/>
        </w:behaviors>
        <w:guid w:val="{2C4047BD-2100-2A4D-BAF5-688987035CA2}"/>
      </w:docPartPr>
      <w:docPartBody>
        <w:p w:rsidR="00E902DC" w:rsidRDefault="00E902DC" w:rsidP="00E902DC">
          <w:pPr>
            <w:pStyle w:val="A7C7C1C0F0C5FA49A05776145454D4D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8AFDE9EB8EEDB4D8E13D7CEFB368714"/>
        <w:category>
          <w:name w:val="General"/>
          <w:gallery w:val="placeholder"/>
        </w:category>
        <w:types>
          <w:type w:val="bbPlcHdr"/>
        </w:types>
        <w:behaviors>
          <w:behavior w:val="content"/>
        </w:behaviors>
        <w:guid w:val="{12E93FCD-F74F-0C43-A2D5-6ABE3F641FD8}"/>
      </w:docPartPr>
      <w:docPartBody>
        <w:p w:rsidR="00E902DC" w:rsidRDefault="00E902DC" w:rsidP="00E902DC">
          <w:pPr>
            <w:pStyle w:val="88AFDE9EB8EEDB4D8E13D7CEFB36871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74B783903122A4497D96F74DDA8B717"/>
        <w:category>
          <w:name w:val="General"/>
          <w:gallery w:val="placeholder"/>
        </w:category>
        <w:types>
          <w:type w:val="bbPlcHdr"/>
        </w:types>
        <w:behaviors>
          <w:behavior w:val="content"/>
        </w:behaviors>
        <w:guid w:val="{23B10EDE-7822-4B41-97D6-8B8C9F05F3F5}"/>
      </w:docPartPr>
      <w:docPartBody>
        <w:p w:rsidR="00E902DC" w:rsidRDefault="00E902DC" w:rsidP="00E902DC">
          <w:pPr>
            <w:pStyle w:val="F74B783903122A4497D96F74DDA8B7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5BA9386618F3F46AC473E6DA88E5014"/>
        <w:category>
          <w:name w:val="General"/>
          <w:gallery w:val="placeholder"/>
        </w:category>
        <w:types>
          <w:type w:val="bbPlcHdr"/>
        </w:types>
        <w:behaviors>
          <w:behavior w:val="content"/>
        </w:behaviors>
        <w:guid w:val="{49FE43A1-9C75-BE42-994D-A3AF007BD4B4}"/>
      </w:docPartPr>
      <w:docPartBody>
        <w:p w:rsidR="00E902DC" w:rsidRDefault="00E902DC" w:rsidP="00E902DC">
          <w:pPr>
            <w:pStyle w:val="65BA9386618F3F46AC473E6DA88E5014"/>
          </w:pPr>
          <w:r>
            <w:rPr>
              <w:rStyle w:val="PlaceholderText"/>
            </w:rPr>
            <w:t>[Enter citations for further reading here]</w:t>
          </w:r>
        </w:p>
      </w:docPartBody>
    </w:docPart>
    <w:docPart>
      <w:docPartPr>
        <w:name w:val="FCF509197BD69E45A4CE0AF3D863DE39"/>
        <w:category>
          <w:name w:val="General"/>
          <w:gallery w:val="placeholder"/>
        </w:category>
        <w:types>
          <w:type w:val="bbPlcHdr"/>
        </w:types>
        <w:behaviors>
          <w:behavior w:val="content"/>
        </w:behaviors>
        <w:guid w:val="{C1932C72-1D2D-2A42-B7A9-4C8E5B1C364B}"/>
      </w:docPartPr>
      <w:docPartBody>
        <w:p w:rsidR="00E902DC" w:rsidRDefault="00E902DC" w:rsidP="00E902DC">
          <w:pPr>
            <w:pStyle w:val="FCF509197BD69E45A4CE0AF3D863DE3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C"/>
    <w:rsid w:val="00E902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2DC"/>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2DC"/>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9591289-3F7A-394A-A291-0F7B35748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11</Pages>
  <Words>4131</Words>
  <Characters>23550</Characters>
  <Application>Microsoft Macintosh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2</cp:revision>
  <dcterms:created xsi:type="dcterms:W3CDTF">2015-05-30T22:22:00Z</dcterms:created>
  <dcterms:modified xsi:type="dcterms:W3CDTF">2015-05-31T00:52:00Z</dcterms:modified>
</cp:coreProperties>
</file>