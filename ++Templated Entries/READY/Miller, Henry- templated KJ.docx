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EEAA81" w14:textId="77777777" w:rsidTr="00922950">
        <w:tc>
          <w:tcPr>
            <w:tcW w:w="491" w:type="dxa"/>
            <w:vMerge w:val="restart"/>
            <w:shd w:val="clear" w:color="auto" w:fill="A6A6A6" w:themeFill="background1" w:themeFillShade="A6"/>
            <w:textDirection w:val="btLr"/>
          </w:tcPr>
          <w:p w14:paraId="53DF0C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B5910F6D0E0A4F829AFCE8A4F546AC"/>
            </w:placeholder>
            <w:showingPlcHdr/>
            <w:dropDownList>
              <w:listItem w:displayText="Dr." w:value="Dr."/>
              <w:listItem w:displayText="Prof." w:value="Prof."/>
            </w:dropDownList>
          </w:sdtPr>
          <w:sdtContent>
            <w:tc>
              <w:tcPr>
                <w:tcW w:w="1259" w:type="dxa"/>
              </w:tcPr>
              <w:p w14:paraId="2EF247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A05D378B285A4BA1B625285364D32D"/>
            </w:placeholder>
            <w:showingPlcHdr/>
            <w:text/>
          </w:sdtPr>
          <w:sdtContent>
            <w:tc>
              <w:tcPr>
                <w:tcW w:w="2073" w:type="dxa"/>
              </w:tcPr>
              <w:p w14:paraId="1FAB339C" w14:textId="77777777" w:rsidR="00B574C9" w:rsidRDefault="00B574C9" w:rsidP="00922950">
                <w:r w:rsidRPr="0005563F">
                  <w:rPr>
                    <w:rStyle w:val="PlaceholderText"/>
                    <w:highlight w:val="yellow"/>
                  </w:rPr>
                  <w:t>[First name]</w:t>
                </w:r>
              </w:p>
            </w:tc>
          </w:sdtContent>
        </w:sdt>
        <w:sdt>
          <w:sdtPr>
            <w:alias w:val="Middle name"/>
            <w:tag w:val="authorMiddleName"/>
            <w:id w:val="-2076034781"/>
            <w:placeholder>
              <w:docPart w:val="0D9DA2E3CEA6C3419BCF7552C9CDE34E"/>
            </w:placeholder>
            <w:showingPlcHdr/>
            <w:text/>
          </w:sdtPr>
          <w:sdtContent>
            <w:tc>
              <w:tcPr>
                <w:tcW w:w="2551" w:type="dxa"/>
              </w:tcPr>
              <w:p w14:paraId="05E7A9B0" w14:textId="77777777" w:rsidR="00B574C9" w:rsidRDefault="00B574C9" w:rsidP="00922950">
                <w:r>
                  <w:rPr>
                    <w:rStyle w:val="PlaceholderText"/>
                  </w:rPr>
                  <w:t>[Middle name]</w:t>
                </w:r>
              </w:p>
            </w:tc>
          </w:sdtContent>
        </w:sdt>
        <w:sdt>
          <w:sdtPr>
            <w:alias w:val="Last name"/>
            <w:tag w:val="authorLastName"/>
            <w:id w:val="-1088529830"/>
            <w:placeholder>
              <w:docPart w:val="05A6C7AF2EF2BA4DB38E6607D3A94279"/>
            </w:placeholder>
            <w:showingPlcHdr/>
            <w:text/>
          </w:sdtPr>
          <w:sdtContent>
            <w:tc>
              <w:tcPr>
                <w:tcW w:w="2642" w:type="dxa"/>
              </w:tcPr>
              <w:p w14:paraId="23657964" w14:textId="77777777" w:rsidR="00B574C9" w:rsidRDefault="00B574C9" w:rsidP="00922950">
                <w:r w:rsidRPr="0005563F">
                  <w:rPr>
                    <w:rStyle w:val="PlaceholderText"/>
                    <w:highlight w:val="yellow"/>
                  </w:rPr>
                  <w:t>[Last name]</w:t>
                </w:r>
              </w:p>
            </w:tc>
          </w:sdtContent>
        </w:sdt>
      </w:tr>
      <w:tr w:rsidR="00B574C9" w14:paraId="62093308" w14:textId="77777777" w:rsidTr="001A6A06">
        <w:trPr>
          <w:trHeight w:val="986"/>
        </w:trPr>
        <w:tc>
          <w:tcPr>
            <w:tcW w:w="491" w:type="dxa"/>
            <w:vMerge/>
            <w:shd w:val="clear" w:color="auto" w:fill="A6A6A6" w:themeFill="background1" w:themeFillShade="A6"/>
          </w:tcPr>
          <w:p w14:paraId="0D0FBAAF" w14:textId="77777777" w:rsidR="00B574C9" w:rsidRPr="001A6A06" w:rsidRDefault="00B574C9" w:rsidP="00CF1542">
            <w:pPr>
              <w:jc w:val="center"/>
              <w:rPr>
                <w:b/>
                <w:color w:val="FFFFFF" w:themeColor="background1"/>
              </w:rPr>
            </w:pPr>
          </w:p>
        </w:tc>
        <w:sdt>
          <w:sdtPr>
            <w:alias w:val="Biography"/>
            <w:tag w:val="authorBiography"/>
            <w:id w:val="938807824"/>
            <w:placeholder>
              <w:docPart w:val="189747D75B69EC49AE225EAD22E9F9B8"/>
            </w:placeholder>
            <w:showingPlcHdr/>
          </w:sdtPr>
          <w:sdtContent>
            <w:tc>
              <w:tcPr>
                <w:tcW w:w="8525" w:type="dxa"/>
                <w:gridSpan w:val="4"/>
              </w:tcPr>
              <w:p w14:paraId="2F79784F" w14:textId="77777777" w:rsidR="00B574C9" w:rsidRDefault="00B574C9" w:rsidP="00922950">
                <w:r>
                  <w:rPr>
                    <w:rStyle w:val="PlaceholderText"/>
                  </w:rPr>
                  <w:t>[Enter your biography]</w:t>
                </w:r>
              </w:p>
            </w:tc>
          </w:sdtContent>
        </w:sdt>
      </w:tr>
      <w:tr w:rsidR="00B574C9" w14:paraId="10378C1B" w14:textId="77777777" w:rsidTr="001A6A06">
        <w:trPr>
          <w:trHeight w:val="986"/>
        </w:trPr>
        <w:tc>
          <w:tcPr>
            <w:tcW w:w="491" w:type="dxa"/>
            <w:vMerge/>
            <w:shd w:val="clear" w:color="auto" w:fill="A6A6A6" w:themeFill="background1" w:themeFillShade="A6"/>
          </w:tcPr>
          <w:p w14:paraId="15F7ACED" w14:textId="77777777" w:rsidR="00B574C9" w:rsidRPr="001A6A06" w:rsidRDefault="00B574C9" w:rsidP="00CF1542">
            <w:pPr>
              <w:jc w:val="center"/>
              <w:rPr>
                <w:b/>
                <w:color w:val="FFFFFF" w:themeColor="background1"/>
              </w:rPr>
            </w:pPr>
          </w:p>
        </w:tc>
        <w:sdt>
          <w:sdtPr>
            <w:alias w:val="Affiliation"/>
            <w:tag w:val="affiliation"/>
            <w:id w:val="2012937915"/>
            <w:placeholder>
              <w:docPart w:val="38FEEF905EEFC34487F5870685F7B61A"/>
            </w:placeholder>
            <w:showingPlcHdr/>
            <w:text/>
          </w:sdtPr>
          <w:sdtContent>
            <w:tc>
              <w:tcPr>
                <w:tcW w:w="8525" w:type="dxa"/>
                <w:gridSpan w:val="4"/>
              </w:tcPr>
              <w:p w14:paraId="59B1AC9B" w14:textId="77777777" w:rsidR="00B574C9" w:rsidRDefault="00B574C9" w:rsidP="00B574C9">
                <w:r w:rsidRPr="0005563F">
                  <w:rPr>
                    <w:rStyle w:val="PlaceholderText"/>
                    <w:highlight w:val="yellow"/>
                  </w:rPr>
                  <w:t>[Enter the institution with which you are affiliated]</w:t>
                </w:r>
              </w:p>
            </w:tc>
          </w:sdtContent>
        </w:sdt>
      </w:tr>
    </w:tbl>
    <w:p w14:paraId="3E069A7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19D164" w14:textId="77777777" w:rsidTr="00244BB0">
        <w:tc>
          <w:tcPr>
            <w:tcW w:w="9016" w:type="dxa"/>
            <w:shd w:val="clear" w:color="auto" w:fill="A6A6A6" w:themeFill="background1" w:themeFillShade="A6"/>
            <w:tcMar>
              <w:top w:w="113" w:type="dxa"/>
              <w:bottom w:w="113" w:type="dxa"/>
            </w:tcMar>
          </w:tcPr>
          <w:p w14:paraId="1E6072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EA3351" w14:textId="77777777" w:rsidTr="003F0D73">
        <w:sdt>
          <w:sdtPr>
            <w:rPr>
              <w:b/>
            </w:rPr>
            <w:alias w:val="Article headword"/>
            <w:tag w:val="articleHeadword"/>
            <w:id w:val="-361440020"/>
            <w:placeholder>
              <w:docPart w:val="60F4C18C0CCA6D4DA3A7A30549910D5B"/>
            </w:placeholder>
            <w:text/>
          </w:sdtPr>
          <w:sdtContent>
            <w:tc>
              <w:tcPr>
                <w:tcW w:w="9016" w:type="dxa"/>
                <w:tcMar>
                  <w:top w:w="113" w:type="dxa"/>
                  <w:bottom w:w="113" w:type="dxa"/>
                </w:tcMar>
              </w:tcPr>
              <w:p w14:paraId="7A82D9CB" w14:textId="77777777" w:rsidR="003F0D73" w:rsidRPr="00FB589A" w:rsidRDefault="0005563F" w:rsidP="0005563F">
                <w:pPr>
                  <w:rPr>
                    <w:b/>
                  </w:rPr>
                </w:pPr>
                <w:r>
                  <w:rPr>
                    <w:b/>
                  </w:rPr>
                  <w:t>Miller, Henry (1891-1980)</w:t>
                </w:r>
              </w:p>
            </w:tc>
          </w:sdtContent>
        </w:sdt>
      </w:tr>
      <w:tr w:rsidR="00464699" w14:paraId="15F58A71" w14:textId="77777777" w:rsidTr="0005563F">
        <w:sdt>
          <w:sdtPr>
            <w:alias w:val="Variant headwords"/>
            <w:tag w:val="variantHeadwords"/>
            <w:id w:val="173464402"/>
            <w:placeholder>
              <w:docPart w:val="27F897705E17014F867765BE9BE2E3F7"/>
            </w:placeholder>
            <w:showingPlcHdr/>
          </w:sdtPr>
          <w:sdtContent>
            <w:tc>
              <w:tcPr>
                <w:tcW w:w="9016" w:type="dxa"/>
                <w:tcMar>
                  <w:top w:w="113" w:type="dxa"/>
                  <w:bottom w:w="113" w:type="dxa"/>
                </w:tcMar>
              </w:tcPr>
              <w:p w14:paraId="1BBF539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884D21" w14:textId="77777777" w:rsidTr="003F0D73">
        <w:sdt>
          <w:sdtPr>
            <w:alias w:val="Abstract"/>
            <w:tag w:val="abstract"/>
            <w:id w:val="-635871867"/>
            <w:placeholder>
              <w:docPart w:val="866B36C52C7A2245A1E686B1EE608198"/>
            </w:placeholder>
          </w:sdtPr>
          <w:sdtContent>
            <w:tc>
              <w:tcPr>
                <w:tcW w:w="9016" w:type="dxa"/>
                <w:tcMar>
                  <w:top w:w="113" w:type="dxa"/>
                  <w:bottom w:w="113" w:type="dxa"/>
                </w:tcMar>
              </w:tcPr>
              <w:p w14:paraId="07CCBD56" w14:textId="77777777" w:rsidR="00E85A05" w:rsidRDefault="00E87285" w:rsidP="00E85A05">
                <w:r>
                  <w:t xml:space="preserve">An iconoclastic writer of autobiographical fiction, travel narratives and personal essays, Henry Miller drew from several strands of European modernism, including Surrealism, Dada and Expressionism. The autodidactic Miller also absorbed the ideas of many philosophers who helped shape his modernist understandings of temporality, urban alienation and eschatology, among other concepts. Additionally, Miller culled modern psychological theories for their thoughts on sexuality, dreams and self-actualisation. While strictly characterising </w:t>
                </w:r>
                <w:proofErr w:type="gramStart"/>
                <w:r>
                  <w:t>Miller</w:t>
                </w:r>
                <w:proofErr w:type="gramEnd"/>
                <w:r>
                  <w:t xml:space="preserve"> as a modernist author seems highly problematic, the impact of modernist elements on his writing and thinking is indisputable.</w:t>
                </w:r>
              </w:p>
            </w:tc>
          </w:sdtContent>
        </w:sdt>
      </w:tr>
      <w:tr w:rsidR="003F0D73" w14:paraId="50490B33" w14:textId="77777777" w:rsidTr="003F0D73">
        <w:sdt>
          <w:sdtPr>
            <w:alias w:val="Article text"/>
            <w:tag w:val="articleText"/>
            <w:id w:val="634067588"/>
            <w:placeholder>
              <w:docPart w:val="B664CE5CA583A24780F1FCCFEC2998D2"/>
            </w:placeholder>
          </w:sdtPr>
          <w:sdtContent>
            <w:tc>
              <w:tcPr>
                <w:tcW w:w="9016" w:type="dxa"/>
                <w:tcMar>
                  <w:top w:w="113" w:type="dxa"/>
                  <w:bottom w:w="113" w:type="dxa"/>
                </w:tcMar>
              </w:tcPr>
              <w:p w14:paraId="0C03D05F" w14:textId="77777777" w:rsidR="0005563F" w:rsidRDefault="0005563F" w:rsidP="0005563F">
                <w:r>
                  <w:t>An iconoclastic writer of autobiograph</w:t>
                </w:r>
                <w:r w:rsidR="00E87285">
                  <w:t>ical fiction, travel narratives</w:t>
                </w:r>
                <w:r>
                  <w:t xml:space="preserve"> and personal essays, Henry Miller drew fr</w:t>
                </w:r>
                <w:r w:rsidR="00E87285">
                  <w:t>om several strands of European m</w:t>
                </w:r>
                <w:r>
                  <w:t>odern</w:t>
                </w:r>
                <w:r w:rsidR="00E87285">
                  <w:t>ism, including Surrealism, Dada</w:t>
                </w:r>
                <w:r>
                  <w:t xml:space="preserve"> and Expressionism. The autodidactic Miller also absorbed the ideas of many phi</w:t>
                </w:r>
                <w:r w:rsidR="00E87285">
                  <w:t>losophers who helped shape his m</w:t>
                </w:r>
                <w:r>
                  <w:t>odernist understanding</w:t>
                </w:r>
                <w:r w:rsidR="00E87285">
                  <w:t>s</w:t>
                </w:r>
                <w:r>
                  <w:t xml:space="preserve"> o</w:t>
                </w:r>
                <w:r w:rsidR="00E87285">
                  <w:t>f temporality, urban alienation</w:t>
                </w:r>
                <w:r>
                  <w:t xml:space="preserve"> and eschatology, among other concepts. Additionally, Miller culled modern psychological theories for their thoughts on se</w:t>
                </w:r>
                <w:r w:rsidR="00E87285">
                  <w:t>xuality, dreams and self-actualis</w:t>
                </w:r>
                <w:r>
                  <w:t>a</w:t>
                </w:r>
                <w:r w:rsidR="00E87285">
                  <w:t xml:space="preserve">tion. While strictly characterising </w:t>
                </w:r>
                <w:proofErr w:type="gramStart"/>
                <w:r w:rsidR="00E87285">
                  <w:t>Miller</w:t>
                </w:r>
                <w:proofErr w:type="gramEnd"/>
                <w:r w:rsidR="00E87285">
                  <w:t xml:space="preserve"> as a m</w:t>
                </w:r>
                <w:r>
                  <w:t>odernist author seems hig</w:t>
                </w:r>
                <w:r w:rsidR="00E87285">
                  <w:t>hly problematic, the impact of m</w:t>
                </w:r>
                <w:r>
                  <w:t>odernist elements on his writing and thinking is indisputable.</w:t>
                </w:r>
              </w:p>
              <w:p w14:paraId="095D76C6" w14:textId="77777777" w:rsidR="0005563F" w:rsidRDefault="0005563F" w:rsidP="0005563F"/>
              <w:p w14:paraId="61A24E7D" w14:textId="77777777" w:rsidR="0005563F" w:rsidRPr="00DD4D88" w:rsidRDefault="0005563F" w:rsidP="0005563F">
                <w:r>
                  <w:t xml:space="preserve">In his earliest American work, such as early drafts of </w:t>
                </w:r>
                <w:proofErr w:type="spellStart"/>
                <w:r>
                  <w:rPr>
                    <w:i/>
                  </w:rPr>
                  <w:t>Moloch</w:t>
                </w:r>
                <w:proofErr w:type="spellEnd"/>
                <w:r>
                  <w:t xml:space="preserve"> (1992) and </w:t>
                </w:r>
                <w:r>
                  <w:rPr>
                    <w:i/>
                  </w:rPr>
                  <w:t>Crazy Cock</w:t>
                </w:r>
                <w:r>
                  <w:t xml:space="preserve"> (1991), Miller wrote in a type of </w:t>
                </w:r>
                <w:proofErr w:type="spellStart"/>
                <w:r>
                  <w:t>Dreiserian</w:t>
                </w:r>
                <w:proofErr w:type="spellEnd"/>
                <w:r>
                  <w:t xml:space="preserve"> realism infused with impressionistic flights reminiscent of Surrealism. After moving to Paris, Miller re</w:t>
                </w:r>
                <w:r w:rsidR="00E87285">
                  <w:t>-</w:t>
                </w:r>
                <w:r>
                  <w:t xml:space="preserve">examined both his voice and ideas because of a variety of factors, including his discussions with Michael </w:t>
                </w:r>
                <w:proofErr w:type="spellStart"/>
                <w:r>
                  <w:t>Fraenkel</w:t>
                </w:r>
                <w:proofErr w:type="spellEnd"/>
                <w:r>
                  <w:t xml:space="preserve"> and Walter </w:t>
                </w:r>
                <w:proofErr w:type="spellStart"/>
                <w:r>
                  <w:t>Lowenfels</w:t>
                </w:r>
                <w:proofErr w:type="spellEnd"/>
                <w:r>
                  <w:t>. Always attracted to subversive thinkers such as Emma Goldman and Friedrich Nietzsche, Miller began to transform his thou</w:t>
                </w:r>
                <w:r w:rsidR="00E87285">
                  <w:t>ghts on realism and ‘literature’</w:t>
                </w:r>
                <w:r>
                  <w:t xml:space="preserve"> in general</w:t>
                </w:r>
                <w:r w:rsidR="00E87285">
                  <w:t>,</w:t>
                </w:r>
                <w:r>
                  <w:t xml:space="preserve"> and turned his energies toward a more chaotic narrative style that reflected his interests in Bergson, C</w:t>
                </w:r>
                <w:r w:rsidRPr="00D13266">
                  <w:rPr>
                    <w:rFonts w:cs="Lucida Grande"/>
                    <w:color w:val="000000"/>
                  </w:rPr>
                  <w:t>é</w:t>
                </w:r>
                <w:r w:rsidR="00E87285">
                  <w:t>line, Faure</w:t>
                </w:r>
                <w:r>
                  <w:t xml:space="preserve"> and others. Ultimately resulting in </w:t>
                </w:r>
                <w:r>
                  <w:rPr>
                    <w:i/>
                  </w:rPr>
                  <w:t>Tropic of Cancer</w:t>
                </w:r>
                <w:r w:rsidR="00E87285">
                  <w:t xml:space="preserve"> (1934), this new </w:t>
                </w:r>
                <w:proofErr w:type="spellStart"/>
                <w:r w:rsidR="00E87285">
                  <w:t>alin</w:t>
                </w:r>
                <w:r>
                  <w:t>ear</w:t>
                </w:r>
                <w:proofErr w:type="spellEnd"/>
                <w:r>
                  <w:t xml:space="preserve"> style grew organically from Miller’s denunciation of prescriptive ideologies that stifled individual growth.</w:t>
                </w:r>
              </w:p>
              <w:p w14:paraId="2AA9F2F8" w14:textId="77777777" w:rsidR="0005563F" w:rsidRDefault="0005563F" w:rsidP="0005563F"/>
              <w:p w14:paraId="54DADA9A" w14:textId="77777777" w:rsidR="0005563F" w:rsidRDefault="00E87285" w:rsidP="0005563F">
                <w:r>
                  <w:t>Like so many m</w:t>
                </w:r>
                <w:r w:rsidR="0005563F">
                  <w:t xml:space="preserve">odernists, Miller placed </w:t>
                </w:r>
                <w:r>
                  <w:t>fragmented identity at the cent</w:t>
                </w:r>
                <w:r w:rsidR="0005563F">
                  <w:t>r</w:t>
                </w:r>
                <w:r>
                  <w:t>e</w:t>
                </w:r>
                <w:r w:rsidR="0005563F">
                  <w:t xml:space="preserve"> of his thematic interests. Tracing his alienation back to his boyhood days (in </w:t>
                </w:r>
                <w:r w:rsidR="0005563F">
                  <w:rPr>
                    <w:i/>
                  </w:rPr>
                  <w:t xml:space="preserve">Black Spring </w:t>
                </w:r>
                <w:r w:rsidR="0005563F">
                  <w:t>[1936], for example), Miller sought to reclaim his wholeness and faith via his artistic endeavo</w:t>
                </w:r>
                <w:r>
                  <w:t>urs. Sc</w:t>
                </w:r>
                <w:r w:rsidR="0005563F">
                  <w:t>eptical of Progressive Era notions of human perfectibility (and attracted to apocalyptic philosophers such as Oswald Spengler), Miller rejected systemic, linear thinking in favo</w:t>
                </w:r>
                <w:r w:rsidR="003B3758">
                  <w:t xml:space="preserve">ur of a </w:t>
                </w:r>
                <w:r w:rsidR="0005563F">
                  <w:t>mixture of meta</w:t>
                </w:r>
                <w:r w:rsidR="003B3758">
                  <w:t>physics (particularly from the e</w:t>
                </w:r>
                <w:r w:rsidR="0005563F">
                  <w:t>ast) and pseudoscience (astrolog</w:t>
                </w:r>
                <w:r w:rsidR="003B3758">
                  <w:t>y, for instance). This counter-e</w:t>
                </w:r>
                <w:r w:rsidR="0005563F">
                  <w:t xml:space="preserve">nlightenment bent allowed Miller to hold ostensibly contradictory positions and pursue an idiosyncratic narrative that </w:t>
                </w:r>
                <w:r w:rsidR="0005563F">
                  <w:lastRenderedPageBreak/>
                  <w:t>rejected plot and revel</w:t>
                </w:r>
                <w:r w:rsidR="003B3758">
                  <w:t>l</w:t>
                </w:r>
                <w:r w:rsidR="0005563F">
                  <w:t>ed in personal symbolism.</w:t>
                </w:r>
              </w:p>
              <w:p w14:paraId="6B011CDC" w14:textId="77777777" w:rsidR="0005563F" w:rsidRDefault="0005563F" w:rsidP="0005563F"/>
              <w:p w14:paraId="24BD18BD" w14:textId="77777777" w:rsidR="0005563F" w:rsidRDefault="0005563F" w:rsidP="0005563F">
                <w:r>
                  <w:t>Influenced by a host of the “new” psychologists, including Otto Rank and Carl Jung, Miller inevitably found himself attracted to movements that reflected an interest in the Uncons</w:t>
                </w:r>
                <w:r w:rsidR="003B3758">
                  <w:t>cious, such as Surrealism, Dada</w:t>
                </w:r>
                <w:r>
                  <w:t xml:space="preserve"> and Expressionism. Dreams and fantasies pervade Miller’s works, such as the </w:t>
                </w:r>
                <w:r>
                  <w:rPr>
                    <w:i/>
                  </w:rPr>
                  <w:t>Rosy Crucifixion</w:t>
                </w:r>
                <w:r w:rsidR="003B3758">
                  <w:t xml:space="preserve"> trilogy</w:t>
                </w:r>
                <w:r>
                  <w:t xml:space="preserve"> and Miller experimented with the techniques he discovered</w:t>
                </w:r>
                <w:r w:rsidR="003B3758">
                  <w:t xml:space="preserve"> in the thriving Parisian avant-</w:t>
                </w:r>
                <w:r>
                  <w:t>garde culture, inc</w:t>
                </w:r>
                <w:r w:rsidR="003B3758">
                  <w:t>luding the worlds of art, cinema</w:t>
                </w:r>
                <w:r>
                  <w:t xml:space="preserve"> and literature. As with his philosophical and spiritual concerns, the world of the unconscious permitted Miller to deviate from both strict plots (although he retained traces of plot in the form of anecdotes) and photographic realism.</w:t>
                </w:r>
              </w:p>
              <w:p w14:paraId="056AC508" w14:textId="77777777" w:rsidR="0005563F" w:rsidRDefault="0005563F" w:rsidP="0005563F"/>
              <w:p w14:paraId="6C158A7D" w14:textId="77777777" w:rsidR="0005563F" w:rsidRDefault="0005563F" w:rsidP="0005563F">
                <w:r>
                  <w:t xml:space="preserve">The new psychologies proved instrumental in Miller’s representations of sexuality as well. As he explained in </w:t>
                </w:r>
                <w:r>
                  <w:rPr>
                    <w:i/>
                  </w:rPr>
                  <w:t>The World of Sex</w:t>
                </w:r>
                <w:r>
                  <w:t xml:space="preserve"> (1940), Miller did not include explicit sexuality in his works merely for titillation. Rather, he employed them in works such as </w:t>
                </w:r>
                <w:r>
                  <w:rPr>
                    <w:i/>
                  </w:rPr>
                  <w:t>Tropic of Capricorn</w:t>
                </w:r>
                <w:r>
                  <w:t xml:space="preserve"> (1939) and </w:t>
                </w:r>
                <w:proofErr w:type="spellStart"/>
                <w:r>
                  <w:rPr>
                    <w:i/>
                  </w:rPr>
                  <w:t>Sexus</w:t>
                </w:r>
                <w:proofErr w:type="spellEnd"/>
                <w:r>
                  <w:t xml:space="preserve"> (1949) as a symbolic barometer of his ch</w:t>
                </w:r>
                <w:r w:rsidR="003B3758">
                  <w:t>aracters’ level of self-actualis</w:t>
                </w:r>
                <w:r>
                  <w:t xml:space="preserve">ation. The apocalyptic violence present in other areas of his narratives takes expression in his sexual scenes as well, and Miller claimed in several of his essays that sexuality </w:t>
                </w:r>
                <w:proofErr w:type="gramStart"/>
                <w:r>
                  <w:t>serves</w:t>
                </w:r>
                <w:proofErr w:type="gramEnd"/>
                <w:r>
                  <w:t xml:space="preserve"> as a manifestation of the struggle required to</w:t>
                </w:r>
                <w:r w:rsidR="003B3758">
                  <w:t xml:space="preserve"> fully</w:t>
                </w:r>
                <w:r>
                  <w:t xml:space="preserve"> </w:t>
                </w:r>
                <w:r w:rsidR="003B3758">
                  <w:t>‘</w:t>
                </w:r>
                <w:r>
                  <w:t>awaken</w:t>
                </w:r>
                <w:r w:rsidR="003B3758">
                  <w:t>’</w:t>
                </w:r>
                <w:r>
                  <w:t>.</w:t>
                </w:r>
              </w:p>
              <w:p w14:paraId="116EBB4C" w14:textId="77777777" w:rsidR="0005563F" w:rsidRDefault="0005563F" w:rsidP="0005563F"/>
              <w:p w14:paraId="60141D03" w14:textId="77777777" w:rsidR="0005563F" w:rsidRPr="00B453D1" w:rsidRDefault="0005563F" w:rsidP="0005563F">
                <w:r>
                  <w:t>Miller, of course, notoriously avoided moveme</w:t>
                </w:r>
                <w:r w:rsidR="003B3758">
                  <w:t>nts and trends, and his use of m</w:t>
                </w:r>
                <w:r>
                  <w:t>odernist tenets and techniques is no exception. Influenced by astrology, Transcendentalism, Hinduism, Theosophy, and anarchism, among many other ideas, Miller resists easy labels. Alternating between scenes of frank re</w:t>
                </w:r>
                <w:r w:rsidR="003B3758">
                  <w:t>alism and impressionistic fancy</w:t>
                </w:r>
                <w:proofErr w:type="gramStart"/>
                <w:r w:rsidR="003B3758">
                  <w:t>;</w:t>
                </w:r>
                <w:proofErr w:type="gramEnd"/>
                <w:r>
                  <w:t xml:space="preserve"> between extreme violence and tender sentiment, Miller, like his idol Walt Whitman, exulted in contradictions and embraced his difference. Exploring this difference in radically experimental narratives that place a premium on interior interrogation and external violence, Miller, like James Joyce, John Dos </w:t>
                </w:r>
                <w:proofErr w:type="spellStart"/>
                <w:r>
                  <w:t>Pas</w:t>
                </w:r>
                <w:r w:rsidR="003B3758">
                  <w:t>sos</w:t>
                </w:r>
                <w:proofErr w:type="spellEnd"/>
                <w:r>
                  <w:t xml:space="preserve"> and Dorot</w:t>
                </w:r>
                <w:r w:rsidR="003B3758">
                  <w:t>hy Richardson—among many other m</w:t>
                </w:r>
                <w:r>
                  <w:t>odernist writers—epitomizes the alienated modern individual on a quest for spiritual rebirth and unity.</w:t>
                </w:r>
              </w:p>
              <w:p w14:paraId="7EA9E416" w14:textId="77777777" w:rsidR="0005563F" w:rsidRDefault="0005563F" w:rsidP="0005563F">
                <w:pPr>
                  <w:tabs>
                    <w:tab w:val="left" w:pos="2380"/>
                  </w:tabs>
                </w:pPr>
                <w:r>
                  <w:tab/>
                </w:r>
              </w:p>
              <w:p w14:paraId="56A024B0" w14:textId="77777777" w:rsidR="0005563F" w:rsidRDefault="0005563F" w:rsidP="0005563F">
                <w:pPr>
                  <w:pStyle w:val="Heading1"/>
                  <w:outlineLvl w:val="0"/>
                </w:pPr>
                <w:r>
                  <w:t>List of works:</w:t>
                </w:r>
              </w:p>
              <w:p w14:paraId="58AC6826" w14:textId="77777777" w:rsidR="0005563F" w:rsidRPr="00E87285" w:rsidRDefault="0005563F" w:rsidP="0005563F">
                <w:pPr>
                  <w:rPr>
                    <w:rFonts w:ascii="Calibri" w:hAnsi="Calibri"/>
                  </w:rPr>
                </w:pPr>
                <w:r w:rsidRPr="00E87285">
                  <w:rPr>
                    <w:rFonts w:ascii="Calibri" w:hAnsi="Calibri"/>
                    <w:i/>
                  </w:rPr>
                  <w:t>The Air-Conditioned Nightmare</w:t>
                </w:r>
                <w:r w:rsidRPr="00E87285">
                  <w:rPr>
                    <w:rFonts w:ascii="Calibri" w:hAnsi="Calibri"/>
                  </w:rPr>
                  <w:t xml:space="preserve"> (1945)</w:t>
                </w:r>
              </w:p>
              <w:p w14:paraId="69246F71" w14:textId="77777777" w:rsidR="0005563F" w:rsidRPr="00E87285" w:rsidRDefault="0005563F" w:rsidP="0005563F">
                <w:pPr>
                  <w:rPr>
                    <w:rFonts w:ascii="Calibri" w:hAnsi="Calibri"/>
                    <w:i/>
                  </w:rPr>
                </w:pPr>
                <w:proofErr w:type="spellStart"/>
                <w:r w:rsidRPr="00E87285">
                  <w:rPr>
                    <w:rFonts w:ascii="Calibri" w:hAnsi="Calibri"/>
                    <w:i/>
                  </w:rPr>
                  <w:t>Aller</w:t>
                </w:r>
                <w:proofErr w:type="spellEnd"/>
                <w:r w:rsidRPr="00E87285">
                  <w:rPr>
                    <w:rFonts w:ascii="Calibri" w:hAnsi="Calibri"/>
                    <w:i/>
                  </w:rPr>
                  <w:t xml:space="preserve"> Retour New York</w:t>
                </w:r>
                <w:r w:rsidRPr="00E87285">
                  <w:rPr>
                    <w:rFonts w:ascii="Calibri" w:hAnsi="Calibri"/>
                  </w:rPr>
                  <w:t xml:space="preserve"> (1935)</w:t>
                </w:r>
              </w:p>
              <w:p w14:paraId="35D422A2" w14:textId="77777777" w:rsidR="0005563F" w:rsidRPr="00E87285" w:rsidRDefault="0005563F" w:rsidP="0005563F">
                <w:pPr>
                  <w:rPr>
                    <w:rFonts w:ascii="Calibri" w:hAnsi="Calibri"/>
                  </w:rPr>
                </w:pPr>
                <w:r w:rsidRPr="00E87285">
                  <w:rPr>
                    <w:rFonts w:ascii="Calibri" w:hAnsi="Calibri"/>
                    <w:i/>
                  </w:rPr>
                  <w:t xml:space="preserve">Big Sur and the Oranges of </w:t>
                </w:r>
                <w:proofErr w:type="spellStart"/>
                <w:r w:rsidRPr="00E87285">
                  <w:rPr>
                    <w:rFonts w:ascii="Calibri" w:hAnsi="Calibri"/>
                    <w:i/>
                  </w:rPr>
                  <w:t>Hieronymous</w:t>
                </w:r>
                <w:proofErr w:type="spellEnd"/>
                <w:r w:rsidRPr="00E87285">
                  <w:rPr>
                    <w:rFonts w:ascii="Calibri" w:hAnsi="Calibri"/>
                    <w:i/>
                  </w:rPr>
                  <w:t xml:space="preserve"> Bosch</w:t>
                </w:r>
                <w:r w:rsidRPr="00E87285">
                  <w:rPr>
                    <w:rFonts w:ascii="Calibri" w:hAnsi="Calibri"/>
                  </w:rPr>
                  <w:t xml:space="preserve"> (1957)</w:t>
                </w:r>
              </w:p>
              <w:p w14:paraId="26417FDD" w14:textId="77777777" w:rsidR="0005563F" w:rsidRPr="00E87285" w:rsidRDefault="0005563F" w:rsidP="0005563F">
                <w:pPr>
                  <w:rPr>
                    <w:rFonts w:ascii="Calibri" w:hAnsi="Calibri"/>
                  </w:rPr>
                </w:pPr>
                <w:r w:rsidRPr="00E87285">
                  <w:rPr>
                    <w:rFonts w:ascii="Calibri" w:hAnsi="Calibri"/>
                    <w:i/>
                  </w:rPr>
                  <w:t>Black Spring</w:t>
                </w:r>
                <w:r w:rsidRPr="00E87285">
                  <w:rPr>
                    <w:rFonts w:ascii="Calibri" w:hAnsi="Calibri"/>
                  </w:rPr>
                  <w:t xml:space="preserve"> (1936)</w:t>
                </w:r>
              </w:p>
              <w:p w14:paraId="39D3010D" w14:textId="77777777" w:rsidR="0005563F" w:rsidRPr="00E87285" w:rsidRDefault="0005563F" w:rsidP="0005563F">
                <w:pPr>
                  <w:rPr>
                    <w:rFonts w:ascii="Calibri" w:hAnsi="Calibri"/>
                  </w:rPr>
                </w:pPr>
                <w:r w:rsidRPr="00E87285">
                  <w:rPr>
                    <w:rFonts w:ascii="Calibri" w:hAnsi="Calibri"/>
                    <w:i/>
                  </w:rPr>
                  <w:t>Book of Friends</w:t>
                </w:r>
                <w:r w:rsidRPr="00E87285">
                  <w:rPr>
                    <w:rFonts w:ascii="Calibri" w:hAnsi="Calibri"/>
                  </w:rPr>
                  <w:t xml:space="preserve"> (1976)</w:t>
                </w:r>
              </w:p>
              <w:p w14:paraId="6EDC194D" w14:textId="77777777" w:rsidR="0005563F" w:rsidRPr="00E87285" w:rsidRDefault="0005563F" w:rsidP="0005563F">
                <w:pPr>
                  <w:rPr>
                    <w:rFonts w:ascii="Calibri" w:hAnsi="Calibri"/>
                  </w:rPr>
                </w:pPr>
                <w:r w:rsidRPr="00E87285">
                  <w:rPr>
                    <w:rFonts w:ascii="Calibri" w:hAnsi="Calibri"/>
                    <w:i/>
                  </w:rPr>
                  <w:t>The Books in My Life</w:t>
                </w:r>
                <w:r w:rsidRPr="00E87285">
                  <w:rPr>
                    <w:rFonts w:ascii="Calibri" w:hAnsi="Calibri"/>
                  </w:rPr>
                  <w:t xml:space="preserve"> (1952)</w:t>
                </w:r>
              </w:p>
              <w:p w14:paraId="0CC3870D" w14:textId="77777777" w:rsidR="0005563F" w:rsidRPr="00E87285" w:rsidRDefault="0005563F" w:rsidP="0005563F">
                <w:pPr>
                  <w:rPr>
                    <w:rFonts w:ascii="Calibri" w:hAnsi="Calibri"/>
                  </w:rPr>
                </w:pPr>
                <w:r w:rsidRPr="00E87285">
                  <w:rPr>
                    <w:rFonts w:ascii="Calibri" w:hAnsi="Calibri"/>
                    <w:i/>
                  </w:rPr>
                  <w:t xml:space="preserve">The Colossus of </w:t>
                </w:r>
                <w:proofErr w:type="spellStart"/>
                <w:r w:rsidRPr="00E87285">
                  <w:rPr>
                    <w:rFonts w:ascii="Calibri" w:hAnsi="Calibri"/>
                    <w:i/>
                  </w:rPr>
                  <w:t>Maroussi</w:t>
                </w:r>
                <w:proofErr w:type="spellEnd"/>
                <w:r w:rsidRPr="00E87285">
                  <w:rPr>
                    <w:rFonts w:ascii="Calibri" w:hAnsi="Calibri"/>
                  </w:rPr>
                  <w:t xml:space="preserve"> (1941)</w:t>
                </w:r>
              </w:p>
              <w:p w14:paraId="4420BCBD" w14:textId="77777777" w:rsidR="0005563F" w:rsidRPr="00E87285" w:rsidRDefault="0005563F" w:rsidP="0005563F">
                <w:pPr>
                  <w:rPr>
                    <w:rFonts w:ascii="Calibri" w:hAnsi="Calibri"/>
                  </w:rPr>
                </w:pPr>
                <w:r w:rsidRPr="00E87285">
                  <w:rPr>
                    <w:rFonts w:ascii="Calibri" w:hAnsi="Calibri"/>
                    <w:i/>
                  </w:rPr>
                  <w:t>The Cosmological Eye</w:t>
                </w:r>
                <w:r w:rsidRPr="00E87285">
                  <w:rPr>
                    <w:rFonts w:ascii="Calibri" w:hAnsi="Calibri"/>
                  </w:rPr>
                  <w:t xml:space="preserve"> (1939)</w:t>
                </w:r>
              </w:p>
              <w:p w14:paraId="36F56F49" w14:textId="77777777" w:rsidR="0005563F" w:rsidRPr="00E87285" w:rsidRDefault="0005563F" w:rsidP="0005563F">
                <w:pPr>
                  <w:rPr>
                    <w:rFonts w:ascii="Calibri" w:hAnsi="Calibri"/>
                  </w:rPr>
                </w:pPr>
                <w:r w:rsidRPr="00E87285">
                  <w:rPr>
                    <w:rFonts w:ascii="Calibri" w:hAnsi="Calibri"/>
                    <w:i/>
                  </w:rPr>
                  <w:t>Crazy Cock</w:t>
                </w:r>
                <w:r w:rsidRPr="00E87285">
                  <w:rPr>
                    <w:rFonts w:ascii="Calibri" w:hAnsi="Calibri"/>
                  </w:rPr>
                  <w:t xml:space="preserve"> (1991)</w:t>
                </w:r>
              </w:p>
              <w:p w14:paraId="00BB0815" w14:textId="77777777" w:rsidR="0005563F" w:rsidRPr="00E87285" w:rsidRDefault="0005563F" w:rsidP="0005563F">
                <w:pPr>
                  <w:rPr>
                    <w:rFonts w:ascii="Calibri" w:hAnsi="Calibri"/>
                  </w:rPr>
                </w:pPr>
                <w:r w:rsidRPr="00E87285">
                  <w:rPr>
                    <w:rFonts w:ascii="Calibri" w:hAnsi="Calibri"/>
                    <w:i/>
                  </w:rPr>
                  <w:t>Joey</w:t>
                </w:r>
                <w:r w:rsidRPr="00E87285">
                  <w:rPr>
                    <w:rFonts w:ascii="Calibri" w:hAnsi="Calibri"/>
                  </w:rPr>
                  <w:t xml:space="preserve"> (1979)</w:t>
                </w:r>
              </w:p>
              <w:p w14:paraId="2231C8D3" w14:textId="77777777" w:rsidR="0005563F" w:rsidRPr="00E87285" w:rsidRDefault="0005563F" w:rsidP="0005563F">
                <w:pPr>
                  <w:rPr>
                    <w:rFonts w:ascii="Calibri" w:hAnsi="Calibri"/>
                  </w:rPr>
                </w:pPr>
                <w:r w:rsidRPr="00E87285">
                  <w:rPr>
                    <w:rFonts w:ascii="Calibri" w:hAnsi="Calibri"/>
                    <w:i/>
                  </w:rPr>
                  <w:t>Max and the White Phagocytes</w:t>
                </w:r>
                <w:r w:rsidRPr="00E87285">
                  <w:rPr>
                    <w:rFonts w:ascii="Calibri" w:hAnsi="Calibri"/>
                  </w:rPr>
                  <w:t xml:space="preserve"> (1938)</w:t>
                </w:r>
              </w:p>
              <w:p w14:paraId="6AF20D29" w14:textId="77777777" w:rsidR="0005563F" w:rsidRPr="00E87285" w:rsidRDefault="0005563F" w:rsidP="0005563F">
                <w:pPr>
                  <w:rPr>
                    <w:rFonts w:ascii="Calibri" w:hAnsi="Calibri"/>
                  </w:rPr>
                </w:pPr>
                <w:proofErr w:type="spellStart"/>
                <w:r w:rsidRPr="00E87285">
                  <w:rPr>
                    <w:rFonts w:ascii="Calibri" w:hAnsi="Calibri"/>
                    <w:i/>
                  </w:rPr>
                  <w:t>Moloch</w:t>
                </w:r>
                <w:proofErr w:type="spellEnd"/>
                <w:r w:rsidRPr="00E87285">
                  <w:rPr>
                    <w:rFonts w:ascii="Calibri" w:hAnsi="Calibri"/>
                    <w:i/>
                  </w:rPr>
                  <w:t>; or, This Gentile World</w:t>
                </w:r>
                <w:r w:rsidRPr="00E87285">
                  <w:rPr>
                    <w:rFonts w:ascii="Calibri" w:hAnsi="Calibri"/>
                  </w:rPr>
                  <w:t xml:space="preserve"> (1992)</w:t>
                </w:r>
              </w:p>
              <w:p w14:paraId="62EFC050" w14:textId="77777777" w:rsidR="0005563F" w:rsidRPr="00E87285" w:rsidRDefault="0005563F" w:rsidP="0005563F">
                <w:pPr>
                  <w:rPr>
                    <w:rFonts w:ascii="Calibri" w:hAnsi="Calibri"/>
                  </w:rPr>
                </w:pPr>
                <w:r w:rsidRPr="00E87285">
                  <w:rPr>
                    <w:rFonts w:ascii="Calibri" w:hAnsi="Calibri"/>
                    <w:i/>
                  </w:rPr>
                  <w:t>My Bike and other Friends</w:t>
                </w:r>
                <w:r w:rsidRPr="00E87285">
                  <w:rPr>
                    <w:rFonts w:ascii="Calibri" w:hAnsi="Calibri"/>
                  </w:rPr>
                  <w:t xml:space="preserve"> (1978)</w:t>
                </w:r>
              </w:p>
              <w:p w14:paraId="22B19A33" w14:textId="77777777" w:rsidR="0005563F" w:rsidRPr="00E87285" w:rsidRDefault="0005563F" w:rsidP="0005563F">
                <w:pPr>
                  <w:rPr>
                    <w:rFonts w:ascii="Calibri" w:hAnsi="Calibri"/>
                  </w:rPr>
                </w:pPr>
                <w:r w:rsidRPr="00E87285">
                  <w:rPr>
                    <w:rFonts w:ascii="Calibri" w:hAnsi="Calibri"/>
                    <w:i/>
                  </w:rPr>
                  <w:t>Nexus</w:t>
                </w:r>
                <w:r w:rsidRPr="00E87285">
                  <w:rPr>
                    <w:rFonts w:ascii="Calibri" w:hAnsi="Calibri"/>
                  </w:rPr>
                  <w:t xml:space="preserve"> (1959)</w:t>
                </w:r>
              </w:p>
              <w:p w14:paraId="127567E7" w14:textId="77777777" w:rsidR="0005563F" w:rsidRPr="00E87285" w:rsidRDefault="0005563F" w:rsidP="0005563F">
                <w:pPr>
                  <w:rPr>
                    <w:rFonts w:ascii="Calibri" w:hAnsi="Calibri"/>
                  </w:rPr>
                </w:pPr>
                <w:r w:rsidRPr="00E87285">
                  <w:rPr>
                    <w:rFonts w:ascii="Calibri" w:hAnsi="Calibri"/>
                  </w:rPr>
                  <w:t xml:space="preserve">“The New </w:t>
                </w:r>
                <w:proofErr w:type="spellStart"/>
                <w:r w:rsidRPr="00E87285">
                  <w:rPr>
                    <w:rFonts w:ascii="Calibri" w:hAnsi="Calibri"/>
                  </w:rPr>
                  <w:t>Instinctivism</w:t>
                </w:r>
                <w:proofErr w:type="spellEnd"/>
                <w:r w:rsidRPr="00E87285">
                  <w:rPr>
                    <w:rFonts w:ascii="Calibri" w:hAnsi="Calibri"/>
                  </w:rPr>
                  <w:t xml:space="preserve"> (A Duet in Creative Violence)” [1931</w:t>
                </w:r>
                <w:proofErr w:type="gramStart"/>
                <w:r w:rsidRPr="00E87285">
                  <w:rPr>
                    <w:rFonts w:ascii="Calibri" w:hAnsi="Calibri"/>
                  </w:rPr>
                  <w:t>;</w:t>
                </w:r>
                <w:proofErr w:type="gramEnd"/>
                <w:r w:rsidRPr="00E87285">
                  <w:rPr>
                    <w:rFonts w:ascii="Calibri" w:hAnsi="Calibri"/>
                  </w:rPr>
                  <w:t xml:space="preserve"> unpublished MS] </w:t>
                </w:r>
                <w:r w:rsidRPr="00E87285">
                  <w:rPr>
                    <w:rFonts w:ascii="Calibri" w:hAnsi="Calibri"/>
                    <w:i/>
                  </w:rPr>
                  <w:t>Nexus: The International Henry Miller Journal</w:t>
                </w:r>
                <w:r w:rsidRPr="00E87285">
                  <w:rPr>
                    <w:rFonts w:ascii="Calibri" w:hAnsi="Calibri"/>
                  </w:rPr>
                  <w:t xml:space="preserve"> 4 (2007): 3-56. [With Alfred </w:t>
                </w:r>
                <w:proofErr w:type="spellStart"/>
                <w:r w:rsidRPr="00E87285">
                  <w:rPr>
                    <w:rFonts w:ascii="Calibri" w:hAnsi="Calibri"/>
                  </w:rPr>
                  <w:t>Perl</w:t>
                </w:r>
                <w:r w:rsidRPr="00E87285">
                  <w:rPr>
                    <w:rFonts w:ascii="Calibri" w:hAnsi="Calibri"/>
                    <w:color w:val="000000"/>
                  </w:rPr>
                  <w:t>ès</w:t>
                </w:r>
                <w:proofErr w:type="spellEnd"/>
                <w:r w:rsidRPr="00E87285">
                  <w:rPr>
                    <w:rFonts w:ascii="Calibri" w:hAnsi="Calibri"/>
                    <w:color w:val="000000"/>
                  </w:rPr>
                  <w:t>]</w:t>
                </w:r>
              </w:p>
              <w:p w14:paraId="3D1FC66F" w14:textId="77777777" w:rsidR="0005563F" w:rsidRPr="00E87285" w:rsidRDefault="0005563F" w:rsidP="0005563F">
                <w:pPr>
                  <w:rPr>
                    <w:rFonts w:ascii="Calibri" w:hAnsi="Calibri"/>
                  </w:rPr>
                </w:pPr>
                <w:r w:rsidRPr="00E87285">
                  <w:rPr>
                    <w:rFonts w:ascii="Calibri" w:hAnsi="Calibri"/>
                    <w:i/>
                  </w:rPr>
                  <w:t>Plexus</w:t>
                </w:r>
                <w:r w:rsidRPr="00E87285">
                  <w:rPr>
                    <w:rFonts w:ascii="Calibri" w:hAnsi="Calibri"/>
                  </w:rPr>
                  <w:t xml:space="preserve"> (1952)</w:t>
                </w:r>
              </w:p>
              <w:p w14:paraId="070C6F0A" w14:textId="77777777" w:rsidR="0005563F" w:rsidRPr="00E87285" w:rsidRDefault="0005563F" w:rsidP="0005563F">
                <w:pPr>
                  <w:rPr>
                    <w:rFonts w:ascii="Calibri" w:hAnsi="Calibri"/>
                  </w:rPr>
                </w:pPr>
                <w:r w:rsidRPr="00E87285">
                  <w:rPr>
                    <w:rFonts w:ascii="Calibri" w:hAnsi="Calibri"/>
                    <w:i/>
                  </w:rPr>
                  <w:t>Quiet Days in Clichy</w:t>
                </w:r>
                <w:r w:rsidRPr="00E87285">
                  <w:rPr>
                    <w:rFonts w:ascii="Calibri" w:hAnsi="Calibri"/>
                  </w:rPr>
                  <w:t xml:space="preserve"> (1956)</w:t>
                </w:r>
              </w:p>
              <w:p w14:paraId="030C7687" w14:textId="77777777" w:rsidR="0005563F" w:rsidRPr="00E87285" w:rsidRDefault="0005563F" w:rsidP="0005563F">
                <w:pPr>
                  <w:rPr>
                    <w:rFonts w:ascii="Calibri" w:hAnsi="Calibri"/>
                  </w:rPr>
                </w:pPr>
                <w:r w:rsidRPr="00E87285">
                  <w:rPr>
                    <w:rFonts w:ascii="Calibri" w:hAnsi="Calibri"/>
                    <w:i/>
                  </w:rPr>
                  <w:t>Remember to Remember</w:t>
                </w:r>
                <w:r w:rsidRPr="00E87285">
                  <w:rPr>
                    <w:rFonts w:ascii="Calibri" w:hAnsi="Calibri"/>
                  </w:rPr>
                  <w:t xml:space="preserve"> (1947)</w:t>
                </w:r>
              </w:p>
              <w:p w14:paraId="102BCCBF" w14:textId="77777777" w:rsidR="0005563F" w:rsidRPr="00E87285" w:rsidRDefault="0005563F" w:rsidP="0005563F">
                <w:pPr>
                  <w:rPr>
                    <w:rFonts w:ascii="Calibri" w:hAnsi="Calibri"/>
                  </w:rPr>
                </w:pPr>
                <w:proofErr w:type="spellStart"/>
                <w:r w:rsidRPr="00E87285">
                  <w:rPr>
                    <w:rFonts w:ascii="Calibri" w:hAnsi="Calibri"/>
                    <w:i/>
                  </w:rPr>
                  <w:t>Sexus</w:t>
                </w:r>
                <w:proofErr w:type="spellEnd"/>
                <w:r w:rsidRPr="00E87285">
                  <w:rPr>
                    <w:rFonts w:ascii="Calibri" w:hAnsi="Calibri"/>
                  </w:rPr>
                  <w:t xml:space="preserve"> (1949)</w:t>
                </w:r>
              </w:p>
              <w:p w14:paraId="7B5A7B99" w14:textId="77777777" w:rsidR="0005563F" w:rsidRPr="00E87285" w:rsidRDefault="0005563F" w:rsidP="0005563F">
                <w:pPr>
                  <w:rPr>
                    <w:rFonts w:ascii="Calibri" w:hAnsi="Calibri"/>
                  </w:rPr>
                </w:pPr>
                <w:r w:rsidRPr="00E87285">
                  <w:rPr>
                    <w:rFonts w:ascii="Calibri" w:hAnsi="Calibri"/>
                    <w:i/>
                  </w:rPr>
                  <w:lastRenderedPageBreak/>
                  <w:t>Stand Still like the Hummingbird</w:t>
                </w:r>
                <w:r w:rsidRPr="00E87285">
                  <w:rPr>
                    <w:rFonts w:ascii="Calibri" w:hAnsi="Calibri"/>
                  </w:rPr>
                  <w:t xml:space="preserve"> (1962)</w:t>
                </w:r>
              </w:p>
              <w:p w14:paraId="5944A6F9" w14:textId="77777777" w:rsidR="0005563F" w:rsidRPr="00E87285" w:rsidRDefault="0005563F" w:rsidP="0005563F">
                <w:pPr>
                  <w:rPr>
                    <w:rFonts w:ascii="Calibri" w:hAnsi="Calibri"/>
                  </w:rPr>
                </w:pPr>
                <w:r w:rsidRPr="00E87285">
                  <w:rPr>
                    <w:rFonts w:ascii="Calibri" w:hAnsi="Calibri"/>
                    <w:i/>
                  </w:rPr>
                  <w:t>Sunday after the War</w:t>
                </w:r>
                <w:r w:rsidRPr="00E87285">
                  <w:rPr>
                    <w:rFonts w:ascii="Calibri" w:hAnsi="Calibri"/>
                  </w:rPr>
                  <w:t xml:space="preserve"> (1944)</w:t>
                </w:r>
              </w:p>
              <w:p w14:paraId="39C68B2E"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Time of the Assassins: A Study of Rimbaud</w:t>
                </w:r>
                <w:r w:rsidRPr="00E87285">
                  <w:rPr>
                    <w:rFonts w:ascii="Calibri" w:hAnsi="Calibri" w:cs="Times New Roman"/>
                    <w:sz w:val="22"/>
                    <w:szCs w:val="22"/>
                  </w:rPr>
                  <w:t xml:space="preserve"> (1956)</w:t>
                </w:r>
              </w:p>
              <w:p w14:paraId="10D62CB2"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Tropic of Cancer</w:t>
                </w:r>
                <w:r w:rsidRPr="00E87285">
                  <w:rPr>
                    <w:rFonts w:ascii="Calibri" w:hAnsi="Calibri" w:cs="Times New Roman"/>
                    <w:sz w:val="22"/>
                    <w:szCs w:val="22"/>
                  </w:rPr>
                  <w:t xml:space="preserve"> (1934)</w:t>
                </w:r>
              </w:p>
              <w:p w14:paraId="037D58FF"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Tropic of Capricorn</w:t>
                </w:r>
                <w:r w:rsidRPr="00E87285">
                  <w:rPr>
                    <w:rFonts w:ascii="Calibri" w:hAnsi="Calibri" w:cs="Times New Roman"/>
                    <w:sz w:val="22"/>
                    <w:szCs w:val="22"/>
                  </w:rPr>
                  <w:t xml:space="preserve"> (1939)</w:t>
                </w:r>
              </w:p>
              <w:p w14:paraId="7ACBE82E"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Wisdom of the Heart</w:t>
                </w:r>
                <w:r w:rsidRPr="00E87285">
                  <w:rPr>
                    <w:rFonts w:ascii="Calibri" w:hAnsi="Calibri" w:cs="Times New Roman"/>
                    <w:sz w:val="22"/>
                    <w:szCs w:val="22"/>
                  </w:rPr>
                  <w:t xml:space="preserve"> (1941)</w:t>
                </w:r>
              </w:p>
              <w:p w14:paraId="7B9719BA"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World of Lawrence: A Passionate Appreciation</w:t>
                </w:r>
                <w:r w:rsidRPr="00E87285">
                  <w:rPr>
                    <w:rFonts w:ascii="Calibri" w:hAnsi="Calibri" w:cs="Times New Roman"/>
                    <w:sz w:val="22"/>
                    <w:szCs w:val="22"/>
                  </w:rPr>
                  <w:t xml:space="preserve"> (1980)</w:t>
                </w:r>
              </w:p>
              <w:p w14:paraId="6EC2FFDC"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World of Sex</w:t>
                </w:r>
                <w:r w:rsidRPr="00E87285">
                  <w:rPr>
                    <w:rFonts w:ascii="Calibri" w:hAnsi="Calibri" w:cs="Times New Roman"/>
                    <w:sz w:val="22"/>
                    <w:szCs w:val="22"/>
                  </w:rPr>
                  <w:t xml:space="preserve"> (1941)</w:t>
                </w:r>
              </w:p>
              <w:p w14:paraId="49DE8E89" w14:textId="77777777" w:rsidR="0005563F" w:rsidRDefault="0005563F" w:rsidP="0005563F"/>
              <w:p w14:paraId="7A0F0218" w14:textId="77777777" w:rsidR="0005563F" w:rsidRPr="00672E88" w:rsidRDefault="0005563F" w:rsidP="0005563F"/>
              <w:p w14:paraId="2CD05B3D" w14:textId="77777777" w:rsidR="003F0D73" w:rsidRDefault="003F0D73" w:rsidP="0005563F">
                <w:pPr>
                  <w:tabs>
                    <w:tab w:val="left" w:pos="2380"/>
                  </w:tabs>
                </w:pPr>
              </w:p>
            </w:tc>
          </w:sdtContent>
        </w:sdt>
      </w:tr>
      <w:tr w:rsidR="003235A7" w14:paraId="619AF7BB" w14:textId="77777777" w:rsidTr="003235A7">
        <w:tc>
          <w:tcPr>
            <w:tcW w:w="9016" w:type="dxa"/>
          </w:tcPr>
          <w:p w14:paraId="168329F9" w14:textId="77777777" w:rsidR="00047CE1" w:rsidRDefault="003235A7" w:rsidP="00047CE1">
            <w:r w:rsidRPr="0015114C">
              <w:rPr>
                <w:u w:val="single"/>
              </w:rPr>
              <w:lastRenderedPageBreak/>
              <w:t>Further reading</w:t>
            </w:r>
            <w:r>
              <w:t>:</w:t>
            </w:r>
          </w:p>
          <w:p w14:paraId="04135339" w14:textId="77777777" w:rsidR="00047CE1" w:rsidRDefault="00047CE1" w:rsidP="00047CE1"/>
          <w:sdt>
            <w:sdtPr>
              <w:alias w:val="Further reading"/>
              <w:tag w:val="furtherReading"/>
              <w:id w:val="-1516217107"/>
              <w:placeholder>
                <w:docPart w:val="78FB51966008DB4DA695D93B8B753A37"/>
              </w:placeholder>
            </w:sdtPr>
            <w:sdtContent>
              <w:p w14:paraId="746C57D8" w14:textId="77777777" w:rsidR="00047CE1" w:rsidRDefault="00047CE1" w:rsidP="00047CE1">
                <w:sdt>
                  <w:sdtPr>
                    <w:id w:val="1788084883"/>
                    <w:citation/>
                  </w:sdtPr>
                  <w:sdtContent>
                    <w:r>
                      <w:fldChar w:fldCharType="begin"/>
                    </w:r>
                    <w:r>
                      <w:rPr>
                        <w:lang w:val="en-US"/>
                      </w:rPr>
                      <w:instrText xml:space="preserve"> CITATION Bli00 \l 1033 </w:instrText>
                    </w:r>
                    <w:r>
                      <w:fldChar w:fldCharType="separate"/>
                    </w:r>
                    <w:r>
                      <w:rPr>
                        <w:noProof/>
                        <w:lang w:val="en-US"/>
                      </w:rPr>
                      <w:t xml:space="preserve"> (Blinder)</w:t>
                    </w:r>
                    <w:r>
                      <w:fldChar w:fldCharType="end"/>
                    </w:r>
                  </w:sdtContent>
                </w:sdt>
              </w:p>
              <w:p w14:paraId="01BF113E" w14:textId="77777777" w:rsidR="00047CE1" w:rsidRDefault="00047CE1" w:rsidP="00047CE1"/>
              <w:p w14:paraId="6129DB21" w14:textId="77777777" w:rsidR="00047CE1" w:rsidRDefault="00047CE1" w:rsidP="00047CE1">
                <w:sdt>
                  <w:sdtPr>
                    <w:id w:val="336894565"/>
                    <w:citation/>
                  </w:sdtPr>
                  <w:sdtContent>
                    <w:r>
                      <w:fldChar w:fldCharType="begin"/>
                    </w:r>
                    <w:r>
                      <w:rPr>
                        <w:lang w:val="en-US"/>
                      </w:rPr>
                      <w:instrText xml:space="preserve"> CITATION Dec05 \l 1033 </w:instrText>
                    </w:r>
                    <w:r>
                      <w:fldChar w:fldCharType="separate"/>
                    </w:r>
                    <w:r>
                      <w:rPr>
                        <w:noProof/>
                        <w:lang w:val="en-US"/>
                      </w:rPr>
                      <w:t>(Decker)</w:t>
                    </w:r>
                    <w:r>
                      <w:fldChar w:fldCharType="end"/>
                    </w:r>
                  </w:sdtContent>
                </w:sdt>
              </w:p>
              <w:p w14:paraId="2CA72DCA" w14:textId="77777777" w:rsidR="00047CE1" w:rsidRDefault="00047CE1" w:rsidP="00047CE1"/>
              <w:p w14:paraId="786181BC" w14:textId="77777777" w:rsidR="00047CE1" w:rsidRDefault="00047CE1" w:rsidP="00047CE1">
                <w:sdt>
                  <w:sdtPr>
                    <w:id w:val="-2007048827"/>
                    <w:citation/>
                  </w:sdtPr>
                  <w:sdtContent>
                    <w:r>
                      <w:fldChar w:fldCharType="begin"/>
                    </w:r>
                    <w:r>
                      <w:rPr>
                        <w:lang w:val="en-US"/>
                      </w:rPr>
                      <w:instrText xml:space="preserve"> CITATION Män13 \l 1033 </w:instrText>
                    </w:r>
                    <w:r>
                      <w:fldChar w:fldCharType="separate"/>
                    </w:r>
                    <w:r>
                      <w:rPr>
                        <w:noProof/>
                        <w:lang w:val="en-US"/>
                      </w:rPr>
                      <w:t>(Männiste)</w:t>
                    </w:r>
                    <w:r>
                      <w:fldChar w:fldCharType="end"/>
                    </w:r>
                  </w:sdtContent>
                </w:sdt>
              </w:p>
              <w:p w14:paraId="55685C2D" w14:textId="77777777" w:rsidR="00047CE1" w:rsidRDefault="00047CE1" w:rsidP="00047CE1"/>
              <w:p w14:paraId="107DB939" w14:textId="77777777" w:rsidR="00047CE1" w:rsidRDefault="00047CE1" w:rsidP="00047CE1">
                <w:sdt>
                  <w:sdtPr>
                    <w:id w:val="2113167744"/>
                    <w:citation/>
                  </w:sdtPr>
                  <w:sdtContent>
                    <w:r>
                      <w:fldChar w:fldCharType="begin"/>
                    </w:r>
                    <w:r>
                      <w:rPr>
                        <w:lang w:val="en-US"/>
                      </w:rPr>
                      <w:instrText xml:space="preserve"> CITATION Mas11 \l 1033 </w:instrText>
                    </w:r>
                    <w:r>
                      <w:fldChar w:fldCharType="separate"/>
                    </w:r>
                    <w:r>
                      <w:rPr>
                        <w:noProof/>
                        <w:lang w:val="en-US"/>
                      </w:rPr>
                      <w:t>(Masuga)</w:t>
                    </w:r>
                    <w:r>
                      <w:fldChar w:fldCharType="end"/>
                    </w:r>
                  </w:sdtContent>
                </w:sdt>
              </w:p>
              <w:p w14:paraId="2A2ED480" w14:textId="4237708F" w:rsidR="003235A7" w:rsidRDefault="0005563F" w:rsidP="00047CE1"/>
              <w:bookmarkStart w:id="0" w:name="_GoBack" w:displacedByCustomXml="next"/>
              <w:bookmarkEnd w:id="0" w:displacedByCustomXml="next"/>
            </w:sdtContent>
          </w:sdt>
        </w:tc>
      </w:tr>
    </w:tbl>
    <w:p w14:paraId="111EBAD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68258" w14:textId="77777777" w:rsidR="00047CE1" w:rsidRDefault="00047CE1" w:rsidP="007A0D55">
      <w:pPr>
        <w:spacing w:after="0" w:line="240" w:lineRule="auto"/>
      </w:pPr>
      <w:r>
        <w:separator/>
      </w:r>
    </w:p>
  </w:endnote>
  <w:endnote w:type="continuationSeparator" w:id="0">
    <w:p w14:paraId="38B17EA1" w14:textId="77777777" w:rsidR="00047CE1" w:rsidRDefault="00047C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2B840" w14:textId="77777777" w:rsidR="00047CE1" w:rsidRDefault="00047CE1" w:rsidP="007A0D55">
      <w:pPr>
        <w:spacing w:after="0" w:line="240" w:lineRule="auto"/>
      </w:pPr>
      <w:r>
        <w:separator/>
      </w:r>
    </w:p>
  </w:footnote>
  <w:footnote w:type="continuationSeparator" w:id="0">
    <w:p w14:paraId="71790840" w14:textId="77777777" w:rsidR="00047CE1" w:rsidRDefault="00047C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22A34" w14:textId="77777777" w:rsidR="00047CE1" w:rsidRDefault="00047CE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E9C995" w14:textId="77777777" w:rsidR="00047CE1" w:rsidRDefault="00047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63F"/>
    <w:rsid w:val="00032559"/>
    <w:rsid w:val="00047CE1"/>
    <w:rsid w:val="00052040"/>
    <w:rsid w:val="0005563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375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728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0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6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63F"/>
    <w:rPr>
      <w:rFonts w:ascii="Lucida Grande" w:hAnsi="Lucida Grande" w:cs="Lucida Grande"/>
      <w:sz w:val="18"/>
      <w:szCs w:val="18"/>
    </w:rPr>
  </w:style>
  <w:style w:type="paragraph" w:styleId="PlainText">
    <w:name w:val="Plain Text"/>
    <w:basedOn w:val="Normal"/>
    <w:link w:val="PlainTextChar"/>
    <w:rsid w:val="0005563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05563F"/>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6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63F"/>
    <w:rPr>
      <w:rFonts w:ascii="Lucida Grande" w:hAnsi="Lucida Grande" w:cs="Lucida Grande"/>
      <w:sz w:val="18"/>
      <w:szCs w:val="18"/>
    </w:rPr>
  </w:style>
  <w:style w:type="paragraph" w:styleId="PlainText">
    <w:name w:val="Plain Text"/>
    <w:basedOn w:val="Normal"/>
    <w:link w:val="PlainTextChar"/>
    <w:rsid w:val="0005563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05563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B5910F6D0E0A4F829AFCE8A4F546AC"/>
        <w:category>
          <w:name w:val="General"/>
          <w:gallery w:val="placeholder"/>
        </w:category>
        <w:types>
          <w:type w:val="bbPlcHdr"/>
        </w:types>
        <w:behaviors>
          <w:behavior w:val="content"/>
        </w:behaviors>
        <w:guid w:val="{ED7B6D17-9536-1D41-9E73-F52F955FA37D}"/>
      </w:docPartPr>
      <w:docPartBody>
        <w:p w:rsidR="00000000" w:rsidRDefault="004E117A">
          <w:pPr>
            <w:pStyle w:val="01B5910F6D0E0A4F829AFCE8A4F546AC"/>
          </w:pPr>
          <w:r w:rsidRPr="00CC586D">
            <w:rPr>
              <w:rStyle w:val="PlaceholderText"/>
              <w:b/>
              <w:color w:val="FFFFFF" w:themeColor="background1"/>
            </w:rPr>
            <w:t>[Salutation]</w:t>
          </w:r>
        </w:p>
      </w:docPartBody>
    </w:docPart>
    <w:docPart>
      <w:docPartPr>
        <w:name w:val="D4A05D378B285A4BA1B625285364D32D"/>
        <w:category>
          <w:name w:val="General"/>
          <w:gallery w:val="placeholder"/>
        </w:category>
        <w:types>
          <w:type w:val="bbPlcHdr"/>
        </w:types>
        <w:behaviors>
          <w:behavior w:val="content"/>
        </w:behaviors>
        <w:guid w:val="{D074FCFC-132B-E140-A7F8-82C9608C645A}"/>
      </w:docPartPr>
      <w:docPartBody>
        <w:p w:rsidR="00000000" w:rsidRDefault="004E117A">
          <w:pPr>
            <w:pStyle w:val="D4A05D378B285A4BA1B625285364D32D"/>
          </w:pPr>
          <w:r>
            <w:rPr>
              <w:rStyle w:val="PlaceholderText"/>
            </w:rPr>
            <w:t>[First name]</w:t>
          </w:r>
        </w:p>
      </w:docPartBody>
    </w:docPart>
    <w:docPart>
      <w:docPartPr>
        <w:name w:val="0D9DA2E3CEA6C3419BCF7552C9CDE34E"/>
        <w:category>
          <w:name w:val="General"/>
          <w:gallery w:val="placeholder"/>
        </w:category>
        <w:types>
          <w:type w:val="bbPlcHdr"/>
        </w:types>
        <w:behaviors>
          <w:behavior w:val="content"/>
        </w:behaviors>
        <w:guid w:val="{E722B709-F860-8947-B486-764B1A885C5A}"/>
      </w:docPartPr>
      <w:docPartBody>
        <w:p w:rsidR="00000000" w:rsidRDefault="004E117A">
          <w:pPr>
            <w:pStyle w:val="0D9DA2E3CEA6C3419BCF7552C9CDE34E"/>
          </w:pPr>
          <w:r>
            <w:rPr>
              <w:rStyle w:val="PlaceholderText"/>
            </w:rPr>
            <w:t>[Middle name]</w:t>
          </w:r>
        </w:p>
      </w:docPartBody>
    </w:docPart>
    <w:docPart>
      <w:docPartPr>
        <w:name w:val="05A6C7AF2EF2BA4DB38E6607D3A94279"/>
        <w:category>
          <w:name w:val="General"/>
          <w:gallery w:val="placeholder"/>
        </w:category>
        <w:types>
          <w:type w:val="bbPlcHdr"/>
        </w:types>
        <w:behaviors>
          <w:behavior w:val="content"/>
        </w:behaviors>
        <w:guid w:val="{2B515398-8275-1841-9D1E-521B02FF1B27}"/>
      </w:docPartPr>
      <w:docPartBody>
        <w:p w:rsidR="00000000" w:rsidRDefault="004E117A">
          <w:pPr>
            <w:pStyle w:val="05A6C7AF2EF2BA4DB38E6607D3A94279"/>
          </w:pPr>
          <w:r>
            <w:rPr>
              <w:rStyle w:val="PlaceholderText"/>
            </w:rPr>
            <w:t>[Last name]</w:t>
          </w:r>
        </w:p>
      </w:docPartBody>
    </w:docPart>
    <w:docPart>
      <w:docPartPr>
        <w:name w:val="189747D75B69EC49AE225EAD22E9F9B8"/>
        <w:category>
          <w:name w:val="General"/>
          <w:gallery w:val="placeholder"/>
        </w:category>
        <w:types>
          <w:type w:val="bbPlcHdr"/>
        </w:types>
        <w:behaviors>
          <w:behavior w:val="content"/>
        </w:behaviors>
        <w:guid w:val="{B3DC7D72-8565-EC48-B56A-0F8093FED1A2}"/>
      </w:docPartPr>
      <w:docPartBody>
        <w:p w:rsidR="00000000" w:rsidRDefault="004E117A">
          <w:pPr>
            <w:pStyle w:val="189747D75B69EC49AE225EAD22E9F9B8"/>
          </w:pPr>
          <w:r>
            <w:rPr>
              <w:rStyle w:val="PlaceholderText"/>
            </w:rPr>
            <w:t>[Enter your biography]</w:t>
          </w:r>
        </w:p>
      </w:docPartBody>
    </w:docPart>
    <w:docPart>
      <w:docPartPr>
        <w:name w:val="38FEEF905EEFC34487F5870685F7B61A"/>
        <w:category>
          <w:name w:val="General"/>
          <w:gallery w:val="placeholder"/>
        </w:category>
        <w:types>
          <w:type w:val="bbPlcHdr"/>
        </w:types>
        <w:behaviors>
          <w:behavior w:val="content"/>
        </w:behaviors>
        <w:guid w:val="{8E2914CC-EA58-FD4F-A9ED-C8E92916FC33}"/>
      </w:docPartPr>
      <w:docPartBody>
        <w:p w:rsidR="00000000" w:rsidRDefault="004E117A">
          <w:pPr>
            <w:pStyle w:val="38FEEF905EEFC34487F5870685F7B61A"/>
          </w:pPr>
          <w:r>
            <w:rPr>
              <w:rStyle w:val="PlaceholderText"/>
            </w:rPr>
            <w:t>[Enter the institution with which you are affiliated]</w:t>
          </w:r>
        </w:p>
      </w:docPartBody>
    </w:docPart>
    <w:docPart>
      <w:docPartPr>
        <w:name w:val="60F4C18C0CCA6D4DA3A7A30549910D5B"/>
        <w:category>
          <w:name w:val="General"/>
          <w:gallery w:val="placeholder"/>
        </w:category>
        <w:types>
          <w:type w:val="bbPlcHdr"/>
        </w:types>
        <w:behaviors>
          <w:behavior w:val="content"/>
        </w:behaviors>
        <w:guid w:val="{E03D388C-2C2C-D440-9C17-93BA2D487F22}"/>
      </w:docPartPr>
      <w:docPartBody>
        <w:p w:rsidR="00000000" w:rsidRDefault="004E117A">
          <w:pPr>
            <w:pStyle w:val="60F4C18C0CCA6D4DA3A7A30549910D5B"/>
          </w:pPr>
          <w:r w:rsidRPr="00EF74F7">
            <w:rPr>
              <w:b/>
              <w:color w:val="808080" w:themeColor="background1" w:themeShade="80"/>
            </w:rPr>
            <w:t>[Enter the headword for your article]</w:t>
          </w:r>
        </w:p>
      </w:docPartBody>
    </w:docPart>
    <w:docPart>
      <w:docPartPr>
        <w:name w:val="27F897705E17014F867765BE9BE2E3F7"/>
        <w:category>
          <w:name w:val="General"/>
          <w:gallery w:val="placeholder"/>
        </w:category>
        <w:types>
          <w:type w:val="bbPlcHdr"/>
        </w:types>
        <w:behaviors>
          <w:behavior w:val="content"/>
        </w:behaviors>
        <w:guid w:val="{0146A4AC-F988-DC40-B7F6-306212BCB09A}"/>
      </w:docPartPr>
      <w:docPartBody>
        <w:p w:rsidR="00000000" w:rsidRDefault="004E117A">
          <w:pPr>
            <w:pStyle w:val="27F897705E17014F867765BE9BE2E3F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6B36C52C7A2245A1E686B1EE608198"/>
        <w:category>
          <w:name w:val="General"/>
          <w:gallery w:val="placeholder"/>
        </w:category>
        <w:types>
          <w:type w:val="bbPlcHdr"/>
        </w:types>
        <w:behaviors>
          <w:behavior w:val="content"/>
        </w:behaviors>
        <w:guid w:val="{BAE2AC3E-ECBD-9E46-9A78-F1DFEEE6ADA9}"/>
      </w:docPartPr>
      <w:docPartBody>
        <w:p w:rsidR="00000000" w:rsidRDefault="004E117A">
          <w:pPr>
            <w:pStyle w:val="866B36C52C7A2245A1E686B1EE6081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64CE5CA583A24780F1FCCFEC2998D2"/>
        <w:category>
          <w:name w:val="General"/>
          <w:gallery w:val="placeholder"/>
        </w:category>
        <w:types>
          <w:type w:val="bbPlcHdr"/>
        </w:types>
        <w:behaviors>
          <w:behavior w:val="content"/>
        </w:behaviors>
        <w:guid w:val="{1CCA563A-851C-A146-A3C9-90763B04BD5F}"/>
      </w:docPartPr>
      <w:docPartBody>
        <w:p w:rsidR="00000000" w:rsidRDefault="004E117A">
          <w:pPr>
            <w:pStyle w:val="B664CE5CA583A24780F1FCCFEC2998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FB51966008DB4DA695D93B8B753A37"/>
        <w:category>
          <w:name w:val="General"/>
          <w:gallery w:val="placeholder"/>
        </w:category>
        <w:types>
          <w:type w:val="bbPlcHdr"/>
        </w:types>
        <w:behaviors>
          <w:behavior w:val="content"/>
        </w:behaviors>
        <w:guid w:val="{62C45C91-274B-E84C-82F5-EF10727A9ED9}"/>
      </w:docPartPr>
      <w:docPartBody>
        <w:p w:rsidR="00000000" w:rsidRDefault="004E117A">
          <w:pPr>
            <w:pStyle w:val="78FB51966008DB4DA695D93B8B753A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B5910F6D0E0A4F829AFCE8A4F546AC">
    <w:name w:val="01B5910F6D0E0A4F829AFCE8A4F546AC"/>
  </w:style>
  <w:style w:type="paragraph" w:customStyle="1" w:styleId="D4A05D378B285A4BA1B625285364D32D">
    <w:name w:val="D4A05D378B285A4BA1B625285364D32D"/>
  </w:style>
  <w:style w:type="paragraph" w:customStyle="1" w:styleId="0D9DA2E3CEA6C3419BCF7552C9CDE34E">
    <w:name w:val="0D9DA2E3CEA6C3419BCF7552C9CDE34E"/>
  </w:style>
  <w:style w:type="paragraph" w:customStyle="1" w:styleId="05A6C7AF2EF2BA4DB38E6607D3A94279">
    <w:name w:val="05A6C7AF2EF2BA4DB38E6607D3A94279"/>
  </w:style>
  <w:style w:type="paragraph" w:customStyle="1" w:styleId="189747D75B69EC49AE225EAD22E9F9B8">
    <w:name w:val="189747D75B69EC49AE225EAD22E9F9B8"/>
  </w:style>
  <w:style w:type="paragraph" w:customStyle="1" w:styleId="38FEEF905EEFC34487F5870685F7B61A">
    <w:name w:val="38FEEF905EEFC34487F5870685F7B61A"/>
  </w:style>
  <w:style w:type="paragraph" w:customStyle="1" w:styleId="60F4C18C0CCA6D4DA3A7A30549910D5B">
    <w:name w:val="60F4C18C0CCA6D4DA3A7A30549910D5B"/>
  </w:style>
  <w:style w:type="paragraph" w:customStyle="1" w:styleId="27F897705E17014F867765BE9BE2E3F7">
    <w:name w:val="27F897705E17014F867765BE9BE2E3F7"/>
  </w:style>
  <w:style w:type="paragraph" w:customStyle="1" w:styleId="866B36C52C7A2245A1E686B1EE608198">
    <w:name w:val="866B36C52C7A2245A1E686B1EE608198"/>
  </w:style>
  <w:style w:type="paragraph" w:customStyle="1" w:styleId="B664CE5CA583A24780F1FCCFEC2998D2">
    <w:name w:val="B664CE5CA583A24780F1FCCFEC2998D2"/>
  </w:style>
  <w:style w:type="paragraph" w:customStyle="1" w:styleId="78FB51966008DB4DA695D93B8B753A37">
    <w:name w:val="78FB51966008DB4DA695D93B8B753A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B5910F6D0E0A4F829AFCE8A4F546AC">
    <w:name w:val="01B5910F6D0E0A4F829AFCE8A4F546AC"/>
  </w:style>
  <w:style w:type="paragraph" w:customStyle="1" w:styleId="D4A05D378B285A4BA1B625285364D32D">
    <w:name w:val="D4A05D378B285A4BA1B625285364D32D"/>
  </w:style>
  <w:style w:type="paragraph" w:customStyle="1" w:styleId="0D9DA2E3CEA6C3419BCF7552C9CDE34E">
    <w:name w:val="0D9DA2E3CEA6C3419BCF7552C9CDE34E"/>
  </w:style>
  <w:style w:type="paragraph" w:customStyle="1" w:styleId="05A6C7AF2EF2BA4DB38E6607D3A94279">
    <w:name w:val="05A6C7AF2EF2BA4DB38E6607D3A94279"/>
  </w:style>
  <w:style w:type="paragraph" w:customStyle="1" w:styleId="189747D75B69EC49AE225EAD22E9F9B8">
    <w:name w:val="189747D75B69EC49AE225EAD22E9F9B8"/>
  </w:style>
  <w:style w:type="paragraph" w:customStyle="1" w:styleId="38FEEF905EEFC34487F5870685F7B61A">
    <w:name w:val="38FEEF905EEFC34487F5870685F7B61A"/>
  </w:style>
  <w:style w:type="paragraph" w:customStyle="1" w:styleId="60F4C18C0CCA6D4DA3A7A30549910D5B">
    <w:name w:val="60F4C18C0CCA6D4DA3A7A30549910D5B"/>
  </w:style>
  <w:style w:type="paragraph" w:customStyle="1" w:styleId="27F897705E17014F867765BE9BE2E3F7">
    <w:name w:val="27F897705E17014F867765BE9BE2E3F7"/>
  </w:style>
  <w:style w:type="paragraph" w:customStyle="1" w:styleId="866B36C52C7A2245A1E686B1EE608198">
    <w:name w:val="866B36C52C7A2245A1E686B1EE608198"/>
  </w:style>
  <w:style w:type="paragraph" w:customStyle="1" w:styleId="B664CE5CA583A24780F1FCCFEC2998D2">
    <w:name w:val="B664CE5CA583A24780F1FCCFEC2998D2"/>
  </w:style>
  <w:style w:type="paragraph" w:customStyle="1" w:styleId="78FB51966008DB4DA695D93B8B753A37">
    <w:name w:val="78FB51966008DB4DA695D93B8B753A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Bli00</b:Tag>
    <b:SourceType>Book</b:SourceType>
    <b:Guid>{9F092887-07DB-5948-932B-1746EE63F8EE}</b:Guid>
    <b:Author>
      <b:Author>
        <b:NameList>
          <b:Person>
            <b:Last>Blinder</b:Last>
            <b:First>Caroline</b:First>
          </b:Person>
        </b:NameList>
      </b:Author>
    </b:Author>
    <b:Title>A Self-Made Surrealist: Ideology and Aesthetics in the Work of Henry Miller </b:Title>
    <b:City>Martlesham</b:City>
    <b:StateProvince>Suffolk</b:StateProvince>
    <b:CountryRegion>UK</b:CountryRegion>
    <b:Publisher>Camden House</b:Publisher>
    <b:Year>2000</b:Year>
    <b:RefOrder>1</b:RefOrder>
  </b:Source>
  <b:Source>
    <b:Tag>Dec05</b:Tag>
    <b:SourceType>Book</b:SourceType>
    <b:Guid>{B126BED2-76A2-EC42-A475-C835E2705FE7}</b:Guid>
    <b:Author>
      <b:Author>
        <b:NameList>
          <b:Person>
            <b:Last>Decker</b:Last>
            <b:First>James</b:First>
            <b:Middle>M.</b:Middle>
          </b:Person>
        </b:NameList>
      </b:Author>
    </b:Author>
    <b:Title>Henry Miller and Narrative Form: Constructing the Self, Rejecting Modernity </b:Title>
    <b:City>New York</b:City>
    <b:StateProvince>New York</b:StateProvince>
    <b:CountryRegion>USA</b:CountryRegion>
    <b:Publisher>Routledge</b:Publisher>
    <b:Year>2005</b:Year>
    <b:RefOrder>2</b:RefOrder>
  </b:Source>
  <b:Source>
    <b:Tag>Män13</b:Tag>
    <b:SourceType>Book</b:SourceType>
    <b:Guid>{921A7119-EF3D-E646-9C85-EAFF165A333D}</b:Guid>
    <b:Author>
      <b:Author>
        <b:NameList>
          <b:Person>
            <b:Last>Männiste</b:Last>
            <b:First>Indrek</b:First>
          </b:Person>
        </b:NameList>
      </b:Author>
    </b:Author>
    <b:Title>Henry Miller: The Inhuman Artist</b:Title>
    <b:City>New York</b:City>
    <b:StateProvince>New York</b:StateProvince>
    <b:CountryRegion>USA</b:CountryRegion>
    <b:Publisher>Bloomsbury</b:Publisher>
    <b:Year>2013</b:Year>
    <b:RefOrder>3</b:RefOrder>
  </b:Source>
  <b:Source>
    <b:Tag>Mas11</b:Tag>
    <b:SourceType>Book</b:SourceType>
    <b:Guid>{03931370-A211-EC47-9392-76EA84CF5EB3}</b:Guid>
    <b:Author>
      <b:Author>
        <b:NameList>
          <b:Person>
            <b:Last>Masuga</b:Last>
            <b:First>Katy</b:First>
          </b:Person>
        </b:NameList>
      </b:Author>
    </b:Author>
    <b:Title>The Secret Violence of Henry Miller</b:Title>
    <b:City>Rochester</b:City>
    <b:CountryRegion>UK</b:CountryRegion>
    <b:Publisher>Camden House</b:Publisher>
    <b:Year>2011</b:Year>
    <b:RefOrder>4</b:RefOrder>
  </b:Source>
</b:Sources>
</file>

<file path=customXml/itemProps1.xml><?xml version="1.0" encoding="utf-8"?>
<ds:datastoreItem xmlns:ds="http://schemas.openxmlformats.org/officeDocument/2006/customXml" ds:itemID="{E80E90A7-8017-424F-867A-E657FC41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954</Words>
  <Characters>5442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2015-01-25T22:34:00Z</dcterms:created>
  <dcterms:modified xsi:type="dcterms:W3CDTF">2015-01-25T23:07:00Z</dcterms:modified>
</cp:coreProperties>
</file>