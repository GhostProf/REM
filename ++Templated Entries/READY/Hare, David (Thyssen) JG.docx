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73A48A7C224BF5B91CD1DC4DBF1DC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19FA911DCB4CC1BC0807AF0D946B2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229F9" w:rsidP="005229F9">
                <w:r>
                  <w:t>Esther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CFF30F124414A2FBA0ED5567B198DA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9A5F53F9064DE181860955EF786EAF"/>
            </w:placeholder>
            <w:text/>
          </w:sdtPr>
          <w:sdtContent>
            <w:tc>
              <w:tcPr>
                <w:tcW w:w="2642" w:type="dxa"/>
              </w:tcPr>
              <w:p w:rsidR="00B574C9" w:rsidRDefault="005229F9" w:rsidP="00922950">
                <w:proofErr w:type="spellStart"/>
                <w:r w:rsidRPr="005229F9">
                  <w:t>Thyssen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7478713E7CD408CAD84765D5B256AC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FF246B656D2406D89B3A86117CA5B3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CD5B6CDE469450AAB003215C2FDC82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229F9" w:rsidP="005229F9">
                <w:pPr>
                  <w:rPr>
                    <w:b/>
                  </w:rPr>
                </w:pPr>
                <w:r w:rsidRPr="005229F9">
                  <w:t>Hare, David (1917-1992)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8FE0CD487F24AEFA63265AC39BB88E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167170B35F14EFF8960C76BB63F53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5229F9" w:rsidRDefault="005229F9" w:rsidP="005229F9">
                <w:r w:rsidRPr="00083D8A">
                  <w:t xml:space="preserve">David Hare </w:t>
                </w:r>
                <w:r>
                  <w:t>was</w:t>
                </w:r>
                <w:r w:rsidRPr="00083D8A">
                  <w:t xml:space="preserve"> an American sculptor and critic whose work </w:t>
                </w:r>
                <w:r>
                  <w:t>was</w:t>
                </w:r>
                <w:r w:rsidRPr="00083D8A">
                  <w:t xml:space="preserve"> inspired by the imagination and the subconscious. During the early forties, when he began making sculpture, </w:t>
                </w:r>
                <w:r>
                  <w:t>Hare</w:t>
                </w:r>
                <w:r w:rsidRPr="00083D8A">
                  <w:t xml:space="preserve"> associated with émigré Surrealists in New York, and</w:t>
                </w:r>
                <w:r>
                  <w:t xml:space="preserve"> from</w:t>
                </w:r>
                <w:r w:rsidRPr="00083D8A">
                  <w:t xml:space="preserve"> </w:t>
                </w:r>
                <w:r>
                  <w:t>1941 to 194</w:t>
                </w:r>
                <w:r w:rsidRPr="00083D8A">
                  <w:t xml:space="preserve">4 edited the magazine </w:t>
                </w:r>
                <w:r w:rsidRPr="00083D8A">
                  <w:rPr>
                    <w:i/>
                  </w:rPr>
                  <w:t>VVV</w:t>
                </w:r>
                <w:r w:rsidRPr="00083D8A">
                  <w:t xml:space="preserve"> with Andr</w:t>
                </w:r>
                <w:r>
                  <w:t>é</w:t>
                </w:r>
                <w:r w:rsidRPr="00083D8A">
                  <w:t xml:space="preserve"> Breton, Marcel Duchamp</w:t>
                </w:r>
                <w:r>
                  <w:t>,</w:t>
                </w:r>
                <w:r w:rsidRPr="00083D8A">
                  <w:t xml:space="preserve"> and Max Ernst.  </w:t>
                </w:r>
                <w:r>
                  <w:t xml:space="preserve">Hare befriended Jean-Paul Sartre in 1946, through whom Hare was introduced to Existentialism. </w:t>
                </w:r>
                <w:r w:rsidRPr="00F41094">
                  <w:t>Hare refused to follow trends and amalgamated Surrealist and Existentialist principles in his works about process and metamorphosis.</w:t>
                </w:r>
                <w:r>
                  <w:t xml:space="preserve"> </w:t>
                </w:r>
                <w:r w:rsidRPr="00F41094">
                  <w:t xml:space="preserve">Hare worked with steel, melting and pouring </w:t>
                </w:r>
                <w:r>
                  <w:t>it</w:t>
                </w:r>
                <w:r w:rsidRPr="00F41094">
                  <w:t xml:space="preserve"> into </w:t>
                </w:r>
                <w:proofErr w:type="spellStart"/>
                <w:r w:rsidRPr="00F41094">
                  <w:t>molds</w:t>
                </w:r>
                <w:proofErr w:type="spellEnd"/>
                <w:r>
                  <w:t xml:space="preserve">, as can be seen in works such as </w:t>
                </w:r>
                <w:r>
                  <w:rPr>
                    <w:i/>
                  </w:rPr>
                  <w:t>Magician’s Game</w:t>
                </w:r>
                <w:r>
                  <w:t xml:space="preserve"> (1944), which melds objects and body parts as if continually becoming</w:t>
                </w:r>
                <w:r w:rsidRPr="00F41094">
                  <w:t>. He also made open, airy, welded sculptures trapping real space and often depicting landscape in a transient stat</w:t>
                </w:r>
                <w:r>
                  <w:t>e</w:t>
                </w:r>
                <w:r w:rsidRPr="00F41094">
                  <w:t xml:space="preserve">. </w:t>
                </w:r>
                <w:r w:rsidRPr="00083D8A">
                  <w:t xml:space="preserve">In 1948, together with Robert Motherwell, Mark Rothko and William </w:t>
                </w:r>
                <w:proofErr w:type="spellStart"/>
                <w:r w:rsidRPr="00083D8A">
                  <w:t>Baziotes</w:t>
                </w:r>
                <w:proofErr w:type="spellEnd"/>
                <w:r w:rsidRPr="00083D8A">
                  <w:t xml:space="preserve">, Hare co-founded </w:t>
                </w:r>
                <w:r w:rsidRPr="00083D8A">
                  <w:rPr>
                    <w:i/>
                  </w:rPr>
                  <w:t>Subjects of the Artist</w:t>
                </w:r>
                <w:r w:rsidRPr="00083D8A">
                  <w:t xml:space="preserve">, an informal art school with a lecture series which served as precursor to The Club.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7A1A610902B412DA5EA5F941C24FDB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5229F9" w:rsidRDefault="005229F9" w:rsidP="005229F9">
                <w:r w:rsidRPr="00083D8A">
                  <w:t xml:space="preserve">David Hare </w:t>
                </w:r>
                <w:r>
                  <w:t>was</w:t>
                </w:r>
                <w:r w:rsidRPr="00083D8A">
                  <w:t xml:space="preserve"> an American sculptor and critic whose work </w:t>
                </w:r>
                <w:r>
                  <w:t>was</w:t>
                </w:r>
                <w:r w:rsidRPr="00083D8A">
                  <w:t xml:space="preserve"> inspired by the imagination and the subconscious. During the early forties, when he began making sculpture, </w:t>
                </w:r>
                <w:r>
                  <w:t>Hare</w:t>
                </w:r>
                <w:r w:rsidRPr="00083D8A">
                  <w:t xml:space="preserve"> associated with émigré Surrealists in New York, and</w:t>
                </w:r>
                <w:r>
                  <w:t xml:space="preserve"> from</w:t>
                </w:r>
                <w:r w:rsidRPr="00083D8A">
                  <w:t xml:space="preserve"> </w:t>
                </w:r>
                <w:r>
                  <w:t>1941 to 194</w:t>
                </w:r>
                <w:r w:rsidRPr="00083D8A">
                  <w:t xml:space="preserve">4 edited the magazine </w:t>
                </w:r>
                <w:r w:rsidRPr="00083D8A">
                  <w:rPr>
                    <w:i/>
                  </w:rPr>
                  <w:t>VVV</w:t>
                </w:r>
                <w:r w:rsidRPr="00083D8A">
                  <w:t xml:space="preserve"> with Andr</w:t>
                </w:r>
                <w:r>
                  <w:t>é</w:t>
                </w:r>
                <w:r w:rsidRPr="00083D8A">
                  <w:t xml:space="preserve"> Breton, Marcel Duchamp</w:t>
                </w:r>
                <w:r>
                  <w:t>,</w:t>
                </w:r>
                <w:r w:rsidRPr="00083D8A">
                  <w:t xml:space="preserve"> and </w:t>
                </w:r>
                <w:bookmarkStart w:id="0" w:name="_GoBack"/>
                <w:bookmarkEnd w:id="0"/>
                <w:r w:rsidRPr="00083D8A">
                  <w:t xml:space="preserve">Max Ernst.  </w:t>
                </w:r>
                <w:r>
                  <w:t xml:space="preserve">Hare befriended Jean-Paul Sartre in 1946, through whom Hare was introduced to Existentialism. </w:t>
                </w:r>
                <w:r w:rsidRPr="00F41094">
                  <w:t>Hare refused to follow trends and amalgamated Surrealist and Existentialist principles in his works about process and metamorphosis.</w:t>
                </w:r>
                <w:r>
                  <w:t xml:space="preserve"> </w:t>
                </w:r>
                <w:r w:rsidRPr="00F41094">
                  <w:t xml:space="preserve">Hare worked with steel, melting and pouring </w:t>
                </w:r>
                <w:r>
                  <w:t>it</w:t>
                </w:r>
                <w:r w:rsidRPr="00F41094">
                  <w:t xml:space="preserve"> into </w:t>
                </w:r>
                <w:proofErr w:type="spellStart"/>
                <w:r w:rsidRPr="00F41094">
                  <w:t>molds</w:t>
                </w:r>
                <w:proofErr w:type="spellEnd"/>
                <w:r>
                  <w:t xml:space="preserve">, as can be seen in works such as </w:t>
                </w:r>
                <w:r>
                  <w:rPr>
                    <w:i/>
                  </w:rPr>
                  <w:t>Magician’s Game</w:t>
                </w:r>
                <w:r>
                  <w:t xml:space="preserve"> (1944), which melds objects and body parts as if continually becoming</w:t>
                </w:r>
                <w:r w:rsidRPr="00F41094">
                  <w:t>. He also made open, airy, welded sculptures trapping real space and often depicting landscape in a transient stat</w:t>
                </w:r>
                <w:r>
                  <w:t>e</w:t>
                </w:r>
                <w:r w:rsidRPr="00F41094">
                  <w:t xml:space="preserve">. </w:t>
                </w:r>
                <w:r w:rsidRPr="00083D8A">
                  <w:t xml:space="preserve">In 1948, together with Robert Motherwell, Mark Rothko and William </w:t>
                </w:r>
                <w:proofErr w:type="spellStart"/>
                <w:r w:rsidRPr="00083D8A">
                  <w:t>Baziotes</w:t>
                </w:r>
                <w:proofErr w:type="spellEnd"/>
                <w:r w:rsidRPr="00083D8A">
                  <w:t xml:space="preserve">, Hare co-founded </w:t>
                </w:r>
                <w:r w:rsidRPr="00083D8A">
                  <w:rPr>
                    <w:i/>
                  </w:rPr>
                  <w:t>Subjects of the Artist</w:t>
                </w:r>
                <w:r w:rsidRPr="00083D8A">
                  <w:t xml:space="preserve">, an informal art school with a lecture series which served as precursor to The Club.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DDF9411BA5743E2AF34300433D62D0B"/>
              </w:placeholder>
            </w:sdtPr>
            <w:sdtEndPr/>
            <w:sdtContent>
              <w:p w:rsidR="005229F9" w:rsidRDefault="005229F9" w:rsidP="005229F9"/>
              <w:p w:rsidR="005229F9" w:rsidRDefault="00A74031" w:rsidP="005229F9">
                <w:sdt>
                  <w:sdtPr>
                    <w:id w:val="-19334984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Goo59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(Goossen, Goldwater and Sandler)</w:t>
                    </w:r>
                    <w:r>
                      <w:fldChar w:fldCharType="end"/>
                    </w:r>
                  </w:sdtContent>
                </w:sdt>
              </w:p>
              <w:p w:rsidR="00A74031" w:rsidRDefault="00A74031" w:rsidP="005229F9"/>
              <w:p w:rsidR="00A74031" w:rsidRDefault="00A74031" w:rsidP="005229F9">
                <w:sdt>
                  <w:sdtPr>
                    <w:id w:val="-6412648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Had88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(Hadler)</w:t>
                    </w:r>
                    <w:r>
                      <w:fldChar w:fldCharType="end"/>
                    </w:r>
                  </w:sdtContent>
                </w:sdt>
              </w:p>
              <w:p w:rsidR="003235A7" w:rsidRDefault="009B01C0" w:rsidP="005229F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1C0" w:rsidRDefault="009B01C0" w:rsidP="007A0D55">
      <w:pPr>
        <w:spacing w:after="0" w:line="240" w:lineRule="auto"/>
      </w:pPr>
      <w:r>
        <w:separator/>
      </w:r>
    </w:p>
  </w:endnote>
  <w:endnote w:type="continuationSeparator" w:id="0">
    <w:p w:rsidR="009B01C0" w:rsidRDefault="009B01C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1C0" w:rsidRDefault="009B01C0" w:rsidP="007A0D55">
      <w:pPr>
        <w:spacing w:after="0" w:line="240" w:lineRule="auto"/>
      </w:pPr>
      <w:r>
        <w:separator/>
      </w:r>
    </w:p>
  </w:footnote>
  <w:footnote w:type="continuationSeparator" w:id="0">
    <w:p w:rsidR="009B01C0" w:rsidRDefault="009B01C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9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5C9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9F9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01C0"/>
    <w:rsid w:val="009D1606"/>
    <w:rsid w:val="009E18A1"/>
    <w:rsid w:val="009E73D7"/>
    <w:rsid w:val="00A27D2C"/>
    <w:rsid w:val="00A74031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E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E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73A48A7C224BF5B91CD1DC4DBF1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03C17-6085-464E-ABAC-48E48363EFE0}"/>
      </w:docPartPr>
      <w:docPartBody>
        <w:p w:rsidR="00000000" w:rsidRDefault="001F5820">
          <w:pPr>
            <w:pStyle w:val="2473A48A7C224BF5B91CD1DC4DBF1DC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19FA911DCB4CC1BC0807AF0D946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107A3-E994-4317-9925-B6ECE12CE85C}"/>
      </w:docPartPr>
      <w:docPartBody>
        <w:p w:rsidR="00000000" w:rsidRDefault="001F5820">
          <w:pPr>
            <w:pStyle w:val="4919FA911DCB4CC1BC0807AF0D946B2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CFF30F124414A2FBA0ED5567B19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DA3C2-5C74-44EF-960F-743B5F869C8A}"/>
      </w:docPartPr>
      <w:docPartBody>
        <w:p w:rsidR="00000000" w:rsidRDefault="001F5820">
          <w:pPr>
            <w:pStyle w:val="8CFF30F124414A2FBA0ED5567B198D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9A5F53F9064DE181860955EF78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9EE7-FEE8-4E08-9387-209609B41289}"/>
      </w:docPartPr>
      <w:docPartBody>
        <w:p w:rsidR="00000000" w:rsidRDefault="001F5820">
          <w:pPr>
            <w:pStyle w:val="0E9A5F53F9064DE181860955EF786EA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7478713E7CD408CAD84765D5B256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41746-D1BC-4095-9BB2-8259E20E4E9D}"/>
      </w:docPartPr>
      <w:docPartBody>
        <w:p w:rsidR="00000000" w:rsidRDefault="001F5820">
          <w:pPr>
            <w:pStyle w:val="57478713E7CD408CAD84765D5B256AC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FF246B656D2406D89B3A86117CA5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EF11-3BBB-49F0-B43B-4C785A776370}"/>
      </w:docPartPr>
      <w:docPartBody>
        <w:p w:rsidR="00000000" w:rsidRDefault="001F5820">
          <w:pPr>
            <w:pStyle w:val="6FF246B656D2406D89B3A86117CA5B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CD5B6CDE469450AAB003215C2FD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E154-F8A9-49C5-8759-8D645937FDF1}"/>
      </w:docPartPr>
      <w:docPartBody>
        <w:p w:rsidR="00000000" w:rsidRDefault="001F5820">
          <w:pPr>
            <w:pStyle w:val="7CD5B6CDE469450AAB003215C2FDC8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FE0CD487F24AEFA63265AC39BB8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35E23-B983-4679-BA16-BA596FD4C131}"/>
      </w:docPartPr>
      <w:docPartBody>
        <w:p w:rsidR="00000000" w:rsidRDefault="001F5820">
          <w:pPr>
            <w:pStyle w:val="08FE0CD487F24AEFA63265AC39BB88E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67170B35F14EFF8960C76BB63F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FD61-2EDE-4C05-BEF0-58980D503AD3}"/>
      </w:docPartPr>
      <w:docPartBody>
        <w:p w:rsidR="00000000" w:rsidRDefault="001F5820">
          <w:pPr>
            <w:pStyle w:val="1167170B35F14EFF8960C76BB63F53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A1A610902B412DA5EA5F941C24F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2EDA7-C6E3-4770-8EFC-C1244A63113F}"/>
      </w:docPartPr>
      <w:docPartBody>
        <w:p w:rsidR="00000000" w:rsidRDefault="001F5820">
          <w:pPr>
            <w:pStyle w:val="67A1A610902B412DA5EA5F941C24FDB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DDF9411BA5743E2AF34300433D6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78D88-A7B6-40F0-A4B3-081CEC40FEF8}"/>
      </w:docPartPr>
      <w:docPartBody>
        <w:p w:rsidR="00000000" w:rsidRDefault="001F5820">
          <w:pPr>
            <w:pStyle w:val="BDDF9411BA5743E2AF34300433D62D0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20"/>
    <w:rsid w:val="001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73A48A7C224BF5B91CD1DC4DBF1DCE">
    <w:name w:val="2473A48A7C224BF5B91CD1DC4DBF1DCE"/>
  </w:style>
  <w:style w:type="paragraph" w:customStyle="1" w:styleId="4919FA911DCB4CC1BC0807AF0D946B27">
    <w:name w:val="4919FA911DCB4CC1BC0807AF0D946B27"/>
  </w:style>
  <w:style w:type="paragraph" w:customStyle="1" w:styleId="8CFF30F124414A2FBA0ED5567B198DA3">
    <w:name w:val="8CFF30F124414A2FBA0ED5567B198DA3"/>
  </w:style>
  <w:style w:type="paragraph" w:customStyle="1" w:styleId="0E9A5F53F9064DE181860955EF786EAF">
    <w:name w:val="0E9A5F53F9064DE181860955EF786EAF"/>
  </w:style>
  <w:style w:type="paragraph" w:customStyle="1" w:styleId="57478713E7CD408CAD84765D5B256AC8">
    <w:name w:val="57478713E7CD408CAD84765D5B256AC8"/>
  </w:style>
  <w:style w:type="paragraph" w:customStyle="1" w:styleId="6FF246B656D2406D89B3A86117CA5B3F">
    <w:name w:val="6FF246B656D2406D89B3A86117CA5B3F"/>
  </w:style>
  <w:style w:type="paragraph" w:customStyle="1" w:styleId="7CD5B6CDE469450AAB003215C2FDC820">
    <w:name w:val="7CD5B6CDE469450AAB003215C2FDC820"/>
  </w:style>
  <w:style w:type="paragraph" w:customStyle="1" w:styleId="08FE0CD487F24AEFA63265AC39BB88EC">
    <w:name w:val="08FE0CD487F24AEFA63265AC39BB88EC"/>
  </w:style>
  <w:style w:type="paragraph" w:customStyle="1" w:styleId="1167170B35F14EFF8960C76BB63F53D5">
    <w:name w:val="1167170B35F14EFF8960C76BB63F53D5"/>
  </w:style>
  <w:style w:type="paragraph" w:customStyle="1" w:styleId="67A1A610902B412DA5EA5F941C24FDB4">
    <w:name w:val="67A1A610902B412DA5EA5F941C24FDB4"/>
  </w:style>
  <w:style w:type="paragraph" w:customStyle="1" w:styleId="BDDF9411BA5743E2AF34300433D62D0B">
    <w:name w:val="BDDF9411BA5743E2AF34300433D62D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73A48A7C224BF5B91CD1DC4DBF1DCE">
    <w:name w:val="2473A48A7C224BF5B91CD1DC4DBF1DCE"/>
  </w:style>
  <w:style w:type="paragraph" w:customStyle="1" w:styleId="4919FA911DCB4CC1BC0807AF0D946B27">
    <w:name w:val="4919FA911DCB4CC1BC0807AF0D946B27"/>
  </w:style>
  <w:style w:type="paragraph" w:customStyle="1" w:styleId="8CFF30F124414A2FBA0ED5567B198DA3">
    <w:name w:val="8CFF30F124414A2FBA0ED5567B198DA3"/>
  </w:style>
  <w:style w:type="paragraph" w:customStyle="1" w:styleId="0E9A5F53F9064DE181860955EF786EAF">
    <w:name w:val="0E9A5F53F9064DE181860955EF786EAF"/>
  </w:style>
  <w:style w:type="paragraph" w:customStyle="1" w:styleId="57478713E7CD408CAD84765D5B256AC8">
    <w:name w:val="57478713E7CD408CAD84765D5B256AC8"/>
  </w:style>
  <w:style w:type="paragraph" w:customStyle="1" w:styleId="6FF246B656D2406D89B3A86117CA5B3F">
    <w:name w:val="6FF246B656D2406D89B3A86117CA5B3F"/>
  </w:style>
  <w:style w:type="paragraph" w:customStyle="1" w:styleId="7CD5B6CDE469450AAB003215C2FDC820">
    <w:name w:val="7CD5B6CDE469450AAB003215C2FDC820"/>
  </w:style>
  <w:style w:type="paragraph" w:customStyle="1" w:styleId="08FE0CD487F24AEFA63265AC39BB88EC">
    <w:name w:val="08FE0CD487F24AEFA63265AC39BB88EC"/>
  </w:style>
  <w:style w:type="paragraph" w:customStyle="1" w:styleId="1167170B35F14EFF8960C76BB63F53D5">
    <w:name w:val="1167170B35F14EFF8960C76BB63F53D5"/>
  </w:style>
  <w:style w:type="paragraph" w:customStyle="1" w:styleId="67A1A610902B412DA5EA5F941C24FDB4">
    <w:name w:val="67A1A610902B412DA5EA5F941C24FDB4"/>
  </w:style>
  <w:style w:type="paragraph" w:customStyle="1" w:styleId="BDDF9411BA5743E2AF34300433D62D0B">
    <w:name w:val="BDDF9411BA5743E2AF34300433D62D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Goo59</b:Tag>
    <b:SourceType>Book</b:SourceType>
    <b:Guid>{7104A761-6908-45E1-B916-08CDB4FFC0E3}</b:Guid>
    <b:Author>
      <b:Author>
        <b:NameList>
          <b:Person>
            <b:Last>Goossen</b:Last>
            <b:First>E.C.</b:First>
          </b:Person>
          <b:Person>
            <b:Last>Goldwater</b:Last>
            <b:First>R.</b:First>
          </b:Person>
          <b:Person>
            <b:Last>Sandler</b:Last>
            <b:First>I.</b:First>
          </b:Person>
        </b:NameList>
      </b:Author>
    </b:Author>
    <b:Title>Three American Sculptors: Ferber, Hare, and Lassaw</b:Title>
    <b:Year>1959</b:Year>
    <b:City>New York</b:City>
    <b:Publisher>Grove Press</b:Publisher>
    <b:RefOrder>1</b:RefOrder>
  </b:Source>
  <b:Source>
    <b:Tag>Had88</b:Tag>
    <b:SourceType>JournalArticle</b:SourceType>
    <b:Guid>{C41CBAFF-76E3-475A-95CC-73FE5B771D90}</b:Guid>
    <b:Author>
      <b:Author>
        <b:NameList>
          <b:Person>
            <b:Last>Hadler</b:Last>
            <b:First>M.</b:First>
          </b:Person>
        </b:NameList>
      </b:Author>
    </b:Author>
    <b:Title>David Hare: A Magician's Game in Context</b:Title>
    <b:Year>1988</b:Year>
    <b:JournalName>Art Journal</b:JournalName>
    <b:Pages>196-201</b:Pages>
    <b:Volume>47</b:Volume>
    <b:Issue>3</b:Issue>
    <b:RefOrder>2</b:RefOrder>
  </b:Source>
</b:Sources>
</file>

<file path=customXml/itemProps1.xml><?xml version="1.0" encoding="utf-8"?>
<ds:datastoreItem xmlns:ds="http://schemas.openxmlformats.org/officeDocument/2006/customXml" ds:itemID="{781D0127-33EB-445F-9464-C93BB243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2014-09-16T00:02:00Z</dcterms:created>
  <dcterms:modified xsi:type="dcterms:W3CDTF">2014-09-16T00:07:00Z</dcterms:modified>
</cp:coreProperties>
</file>