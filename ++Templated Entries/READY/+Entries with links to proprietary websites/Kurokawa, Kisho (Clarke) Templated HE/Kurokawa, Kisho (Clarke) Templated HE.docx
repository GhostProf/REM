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Content>
            <w:tc>
              <w:tcPr>
                <w:tcW w:w="2073" w:type="dxa"/>
              </w:tcPr>
              <w:p w14:paraId="2D5C6453"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proofErr w:type="spellStart"/>
                <w:r w:rsidR="00235B71" w:rsidRPr="00235B71">
                  <w:rPr>
                    <w:rFonts w:hint="eastAsia"/>
                    <w:b/>
                    <w:lang w:val="en-AU"/>
                  </w:rPr>
                  <w:t>黒川紀章</w:t>
                </w:r>
                <w:proofErr w:type="spellEnd"/>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Content>
            <w:tc>
              <w:tcPr>
                <w:tcW w:w="9016" w:type="dxa"/>
                <w:tcMar>
                  <w:top w:w="113" w:type="dxa"/>
                  <w:bottom w:w="113" w:type="dxa"/>
                </w:tcMar>
              </w:tcPr>
              <w:p w14:paraId="2F007982" w14:textId="2584A07E" w:rsidR="00235B71" w:rsidRDefault="00235B71" w:rsidP="00235B71">
                <w:r w:rsidRPr="00505656">
                  <w:t>Kis</w:t>
                </w:r>
                <w:r>
                  <w:t xml:space="preserve">hō Kurokawa was born 1934 in </w:t>
                </w:r>
                <w:proofErr w:type="spellStart"/>
                <w:r>
                  <w:t>Ka</w:t>
                </w:r>
                <w:r w:rsidRPr="00505656">
                  <w:t>nie</w:t>
                </w:r>
                <w:proofErr w:type="spellEnd"/>
                <w:r w:rsidRPr="00505656">
                  <w:t>,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9E2641">
                  <w:t>that utilis</w:t>
                </w:r>
                <w:r w:rsidR="00F5164D">
                  <w:t>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fldSimple w:instr=" SEQ Figure \* ARABIC ">
                  <w:r w:rsidR="00F970A8">
                    <w:rPr>
                      <w:noProof/>
                    </w:rPr>
                    <w:t>1</w:t>
                  </w:r>
                </w:fldSimple>
                <w:r>
                  <w:t>: Kish</w:t>
                </w:r>
                <w:r w:rsidRPr="00505656">
                  <w:t>ō</w:t>
                </w:r>
                <w:r>
                  <w:t xml:space="preserve"> Kurokawa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788F5FB7" w14:textId="7D7C498A"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Pr="00505656">
                  <w:t>Center</w:t>
                </w:r>
                <w:proofErr w:type="spellEnd"/>
                <w:r w:rsidRPr="00505656">
                  <w:t xml:space="preserve"> 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w:t>
                </w:r>
                <w:proofErr w:type="gramStart"/>
                <w:r w:rsidR="009E2641">
                  <w:t xml:space="preserve">a new exhibition wing at the Van Gogh Museum, </w:t>
                </w:r>
                <w:r w:rsidRPr="00505656">
                  <w:t>Amsterdam (1998), and Astana International Airport, Kazakhstan</w:t>
                </w:r>
                <w:proofErr w:type="gramEnd"/>
                <w:r w:rsidRPr="00505656">
                  <w:t xml:space="preserve"> (2005). Kurokawa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w:t>
                </w:r>
                <w:r w:rsidR="009B5F04">
                  <w:t>200</w:t>
                </w:r>
                <w:r w:rsidRPr="00505656">
                  <w:t xml:space="preserve">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fldSimple w:instr=" SEQ Figure \* ARABIC ">
                  <w:r w:rsidR="00F970A8">
                    <w:rPr>
                      <w:noProof/>
                    </w:rPr>
                    <w:t>2</w:t>
                  </w:r>
                </w:fldSimple>
                <w:r>
                  <w:t>: Kish</w:t>
                </w:r>
                <w:r w:rsidRPr="00505656">
                  <w:t>ō</w:t>
                </w:r>
                <w:r>
                  <w:t xml:space="preserve"> Kurokawa,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40422C65" w14:textId="04D727E3"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w:t>
                </w:r>
                <w:r>
                  <w:lastRenderedPageBreak/>
                  <w:t>namely</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Fumihiko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47578">
                  <w:t>. The Expo</w:t>
                </w:r>
                <w:r w:rsidRPr="00505656">
                  <w:t xml:space="preserve"> </w:t>
                </w:r>
                <w:bookmarkStart w:id="0" w:name="_GoBack"/>
                <w:bookmarkEnd w:id="0"/>
                <w:r w:rsidRPr="00505656">
                  <w:t xml:space="preserve">included Kurokawa’s Toshiba IHI Pavilion, Theme Pavilion, and Takara </w:t>
                </w:r>
                <w:proofErr w:type="spellStart"/>
                <w:r w:rsidRPr="00505656">
                  <w:t>Beautilion</w:t>
                </w:r>
                <w:proofErr w:type="spellEnd"/>
                <w:r w:rsidRPr="00505656">
                  <w:t>.</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fldSimple w:instr=" SEQ Figure \* ARABIC ">
                  <w:r w:rsidR="00F970A8">
                    <w:rPr>
                      <w:noProof/>
                    </w:rPr>
                    <w:t>3</w:t>
                  </w:r>
                </w:fldSimple>
                <w:r>
                  <w:t>: Kish</w:t>
                </w:r>
                <w:r w:rsidRPr="00505656">
                  <w:t>ō</w:t>
                </w:r>
                <w:r>
                  <w:t xml:space="preserve"> Kurokawa,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2CC43031"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00584918">
                  <w:rPr>
                    <w:i/>
                  </w:rPr>
                  <w:t xml:space="preserve">Each One a Hero: </w:t>
                </w:r>
                <w:r w:rsidRPr="001B1EB0">
                  <w:rPr>
                    <w:i/>
                  </w:rPr>
                  <w:t xml:space="preserve">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fldSimple w:instr=" SEQ Figure \* ARABIC ">
                  <w:r w:rsidR="00F970A8">
                    <w:rPr>
                      <w:noProof/>
                    </w:rPr>
                    <w:t>4</w:t>
                  </w:r>
                </w:fldSimple>
                <w:r>
                  <w:t>: Kish</w:t>
                </w:r>
                <w:r w:rsidRPr="00505656">
                  <w:t>ō</w:t>
                </w:r>
                <w:r>
                  <w:t xml:space="preserve">, Kurokawa, Kuala Lumpur International Airport, Malaysia (1998). Photo: </w:t>
                </w:r>
                <w:proofErr w:type="spellStart"/>
                <w:r>
                  <w:t>Tomio</w:t>
                </w:r>
                <w:proofErr w:type="spellEnd"/>
                <w:r>
                  <w:t xml:space="preserve"> </w:t>
                </w:r>
                <w:proofErr w:type="spellStart"/>
                <w:r>
                  <w:t>Ohashi</w:t>
                </w:r>
                <w:proofErr w:type="spellEnd"/>
                <w:r>
                  <w:t>. Courtesy of KKAA, Tokyo.</w:t>
                </w:r>
              </w:p>
              <w:p w14:paraId="7135D6BD" w14:textId="1D8E8E93" w:rsidR="00235B71" w:rsidRDefault="00235B71" w:rsidP="00821C70">
                <w:r w:rsidRPr="00505656">
                  <w:t xml:space="preserve">The National Art </w:t>
                </w:r>
                <w:proofErr w:type="spellStart"/>
                <w:r w:rsidRPr="00505656">
                  <w:t>Center</w:t>
                </w:r>
                <w:proofErr w:type="spellEnd"/>
                <w:r w:rsidRPr="00505656">
                  <w:t xml:space="preserve">, Tokyo (NACT) (2006), </w:t>
                </w:r>
                <w:r w:rsidR="00821C70" w:rsidRPr="00821C70">
                  <w:t xml:space="preserve">located between the city’s Aoyama Cemetery and </w:t>
                </w:r>
                <w:proofErr w:type="spellStart"/>
                <w:r w:rsidR="00821C70" w:rsidRPr="00821C70">
                  <w:t>Roppongi</w:t>
                </w:r>
                <w:proofErr w:type="spellEnd"/>
                <w:r w:rsidR="00821C70" w:rsidRPr="00821C70">
                  <w:t xml:space="preserve"> </w:t>
                </w:r>
                <w:r w:rsidR="00584918">
                  <w:t>district</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fldSimple w:instr=" SEQ Figure \* ARABIC ">
                  <w:r w:rsidR="00F970A8">
                    <w:rPr>
                      <w:noProof/>
                    </w:rPr>
                    <w:t>5</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397C0241" w14:textId="1E9D28CF" w:rsidR="00235B71" w:rsidRDefault="00221F94" w:rsidP="00584918">
                <w:pPr>
                  <w:pStyle w:val="Caption"/>
                </w:pPr>
                <w:r>
                  <w:t xml:space="preserve">Figure </w:t>
                </w:r>
                <w:fldSimple w:instr=" SEQ Figure \* ARABIC ">
                  <w:r w:rsidR="00F970A8">
                    <w:rPr>
                      <w:noProof/>
                    </w:rPr>
                    <w:t>6</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656F392C" w14:textId="1AC71AD0" w:rsidR="00235B71" w:rsidRDefault="00235B71" w:rsidP="00235B71">
                <w:r w:rsidRPr="00505656">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w:t>
                </w:r>
                <w:r w:rsidRPr="00505656">
                  <w:lastRenderedPageBreak/>
                  <w:t>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Kurokawa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fldSimple w:instr=" SEQ Figure \* ARABIC ">
                  <w:r w:rsidR="00F970A8">
                    <w:rPr>
                      <w:noProof/>
                    </w:rPr>
                    <w:t>7</w:t>
                  </w:r>
                </w:fldSimple>
                <w:r>
                  <w:t>: Kish</w:t>
                </w:r>
                <w:r w:rsidRPr="00505656">
                  <w:t>ō</w:t>
                </w:r>
                <w:r>
                  <w:t xml:space="preserve"> Kurokawa, Oita Stadium, </w:t>
                </w:r>
                <w:proofErr w:type="gramStart"/>
                <w:r>
                  <w:t>Oita, Japan</w:t>
                </w:r>
                <w:proofErr w:type="gramEnd"/>
                <w:r>
                  <w:t xml:space="preserve">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6FAD445B" w:rsidR="00171E13" w:rsidRPr="00505656" w:rsidRDefault="00171E13" w:rsidP="00171E13">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09DAB5D6" w14:textId="77777777" w:rsidR="00715147" w:rsidRDefault="00715147" w:rsidP="00171E13"/>
              <w:p w14:paraId="70245102" w14:textId="057237FE" w:rsidR="00171E13" w:rsidRPr="00505656" w:rsidRDefault="00171E13" w:rsidP="00171E13">
                <w:r w:rsidRPr="00505656">
                  <w:t>Nagasaki Prefectural Arch</w:t>
                </w:r>
                <w:r>
                  <w:t>a</w:t>
                </w:r>
                <w:r w:rsidRPr="00505656">
                  <w:t xml:space="preserve">eological </w:t>
                </w:r>
                <w:proofErr w:type="spellStart"/>
                <w:r w:rsidRPr="00505656">
                  <w:t>Center</w:t>
                </w:r>
                <w:proofErr w:type="spellEnd"/>
                <w:r w:rsidRPr="00505656">
                  <w:t xml:space="preserve">, Japan (2009) </w:t>
                </w:r>
              </w:p>
              <w:p w14:paraId="6575B14E" w14:textId="77777777" w:rsidR="00715147" w:rsidRDefault="00715147" w:rsidP="00171E13"/>
              <w:p w14:paraId="3C449C68" w14:textId="4046569E" w:rsidR="00171E13" w:rsidRPr="00505656" w:rsidRDefault="00171E13" w:rsidP="00171E13">
                <w:r w:rsidRPr="00505656">
                  <w:t>Oita Stadium, Oita, Japan (2001)</w:t>
                </w:r>
              </w:p>
              <w:p w14:paraId="7051381A" w14:textId="77777777" w:rsidR="00715147" w:rsidRDefault="00715147" w:rsidP="00171E13"/>
              <w:p w14:paraId="2F31242A" w14:textId="79028264" w:rsidR="00171E13" w:rsidRPr="00505656" w:rsidRDefault="00171E13" w:rsidP="00171E13">
                <w:r w:rsidRPr="00505656">
                  <w:t>Toyota City Stadium, Aichi, Japan (2001)</w:t>
                </w:r>
              </w:p>
              <w:p w14:paraId="23BDE83A" w14:textId="77777777" w:rsidR="00715147" w:rsidRDefault="00715147" w:rsidP="00171E13"/>
              <w:p w14:paraId="0B4525B2" w14:textId="7758C657" w:rsidR="00171E13" w:rsidRPr="00505656" w:rsidRDefault="00171E13" w:rsidP="00171E13">
                <w:r w:rsidRPr="00505656">
                  <w:t xml:space="preserve">Osaka International Convention </w:t>
                </w:r>
                <w:proofErr w:type="spellStart"/>
                <w:r w:rsidRPr="00505656">
                  <w:t>Center</w:t>
                </w:r>
                <w:proofErr w:type="spellEnd"/>
                <w:r w:rsidRPr="00505656">
                  <w:t>, Japan (2000)</w:t>
                </w:r>
              </w:p>
              <w:p w14:paraId="7822F2BC" w14:textId="77777777" w:rsidR="00715147" w:rsidRDefault="00715147" w:rsidP="00171E13"/>
              <w:p w14:paraId="76C3C73F" w14:textId="6B13F821" w:rsidR="00171E13" w:rsidRPr="00505656" w:rsidRDefault="00171E13" w:rsidP="00171E13">
                <w:r w:rsidRPr="00505656">
                  <w:t>Kuala Lumpur International Airport, Malaysia (1998)</w:t>
                </w:r>
              </w:p>
              <w:p w14:paraId="757B5013" w14:textId="77777777" w:rsidR="00715147" w:rsidRDefault="00715147" w:rsidP="00171E13"/>
              <w:p w14:paraId="4FBFB4D2" w14:textId="55569412" w:rsidR="00171E13" w:rsidRPr="00505656" w:rsidRDefault="00171E13" w:rsidP="00171E13">
                <w:r w:rsidRPr="00505656">
                  <w:t>Nara City Museum of Photography, Japan (1991)</w:t>
                </w:r>
              </w:p>
              <w:p w14:paraId="28E9867C" w14:textId="77777777" w:rsidR="00715147" w:rsidRDefault="00715147" w:rsidP="00171E13"/>
              <w:p w14:paraId="0888BCBA" w14:textId="05805FD8" w:rsidR="00171E13" w:rsidRPr="00505656" w:rsidRDefault="00171E13" w:rsidP="00171E13">
                <w:r w:rsidRPr="00505656">
                  <w:t xml:space="preserve">Chinese-Japanese Youth </w:t>
                </w:r>
                <w:proofErr w:type="spellStart"/>
                <w:r w:rsidRPr="00505656">
                  <w:t>Center</w:t>
                </w:r>
                <w:proofErr w:type="spellEnd"/>
                <w:r w:rsidRPr="00505656">
                  <w:t>, Beijing, China (1990)</w:t>
                </w:r>
              </w:p>
              <w:p w14:paraId="6E3EB519" w14:textId="77777777" w:rsidR="00715147" w:rsidRDefault="00715147" w:rsidP="00171E13"/>
              <w:p w14:paraId="00BCD649" w14:textId="62BC5611" w:rsidR="00171E13" w:rsidRPr="00505656" w:rsidRDefault="00171E13" w:rsidP="00171E13">
                <w:r w:rsidRPr="00505656">
                  <w:t>Hiroshima City Museum of Contemporary Art, Japan</w:t>
                </w:r>
                <w:r>
                  <w:t xml:space="preserve"> (1989)</w:t>
                </w:r>
              </w:p>
              <w:p w14:paraId="51171D41" w14:textId="77777777" w:rsidR="00715147" w:rsidRDefault="00715147" w:rsidP="00171E13"/>
              <w:p w14:paraId="67755029" w14:textId="6A516EDE" w:rsidR="00171E13" w:rsidRPr="00505656" w:rsidRDefault="00171E13" w:rsidP="00171E13">
                <w:r w:rsidRPr="00505656">
                  <w:t xml:space="preserve">National </w:t>
                </w:r>
                <w:proofErr w:type="spellStart"/>
                <w:r w:rsidRPr="00505656">
                  <w:t>Bunraku</w:t>
                </w:r>
                <w:proofErr w:type="spellEnd"/>
                <w:r w:rsidRPr="00505656">
                  <w:t xml:space="preserve"> Theatre, Osaka, Japan (1983)</w:t>
                </w:r>
              </w:p>
              <w:p w14:paraId="3F132567" w14:textId="77777777" w:rsidR="00715147" w:rsidRDefault="00715147" w:rsidP="00C27FAB"/>
              <w:p w14:paraId="4BA79ADE" w14:textId="5FBF0AEE" w:rsidR="00E506F1" w:rsidRDefault="00171E13" w:rsidP="00C27FAB">
                <w:r w:rsidRPr="00505656">
                  <w:t>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fldSimple w:instr=" SEQ Figure \* ARABIC ">
                  <w:r>
                    <w:rPr>
                      <w:noProof/>
                    </w:rPr>
                    <w:t>8</w:t>
                  </w:r>
                </w:fldSimple>
                <w:r>
                  <w:t>: Kish</w:t>
                </w:r>
                <w:r w:rsidRPr="00505656">
                  <w:t>ō</w:t>
                </w:r>
                <w:r>
                  <w:t xml:space="preserve"> Kurokawa, Hiroshima City Museum of Contemporary Art, Japan (1989). Photo: </w:t>
                </w:r>
                <w:proofErr w:type="spellStart"/>
                <w:r>
                  <w:t>Tomio</w:t>
                </w:r>
                <w:proofErr w:type="spellEnd"/>
                <w:r>
                  <w:t xml:space="preserve"> </w:t>
                </w:r>
                <w:proofErr w:type="spellStart"/>
                <w:r>
                  <w:t>Ohashi</w:t>
                </w:r>
                <w:proofErr w:type="spellEnd"/>
                <w:r>
                  <w:t>. Courtesy of KKAA, Tokyo.</w:t>
                </w:r>
              </w:p>
              <w:p w14:paraId="27A0193C" w14:textId="6724A703" w:rsidR="00E506F1" w:rsidRDefault="00361CA9" w:rsidP="00E506F1">
                <w:pPr>
                  <w:pStyle w:val="Heading1"/>
                  <w:outlineLvl w:val="0"/>
                </w:pPr>
                <w:r>
                  <w:t>Useful Links</w:t>
                </w:r>
              </w:p>
              <w:p w14:paraId="7E70D9CA" w14:textId="10D22368" w:rsidR="00333943" w:rsidRDefault="009B5F04" w:rsidP="00C27FAB">
                <w:hyperlink r:id="rId9" w:history="1">
                  <w:r w:rsidR="00E506F1">
                    <w:rPr>
                      <w:rStyle w:val="Hyperlink"/>
                    </w:rPr>
                    <w:t>Kishō Kurokawa homepage (includes sections on projects, writings, and other details)</w:t>
                  </w:r>
                </w:hyperlink>
              </w:p>
              <w:p w14:paraId="2A77657B" w14:textId="77777777" w:rsidR="00333943" w:rsidRDefault="00333943" w:rsidP="00C27FAB"/>
              <w:commentRangeStart w:id="1"/>
              <w:p w14:paraId="2AAE26F3" w14:textId="77777777" w:rsidR="00333943" w:rsidRDefault="009B5F04" w:rsidP="00C27FAB">
                <w:r>
                  <w:fldChar w:fldCharType="begin"/>
                </w:r>
                <w:r>
                  <w:instrText xml:space="preserve"> HYPERLINK "http://www.japansociety.org/webcast/rem-koolhaas-on-japans-metabolism-movement" </w:instrText>
                </w:r>
                <w:r>
                  <w:fldChar w:fldCharType="separate"/>
                </w:r>
                <w:r w:rsidR="00333943">
                  <w:rPr>
                    <w:rStyle w:val="Hyperlink"/>
                  </w:rPr>
                  <w:t xml:space="preserve">Video: Rem </w:t>
                </w:r>
                <w:proofErr w:type="spellStart"/>
                <w:r w:rsidR="00333943">
                  <w:rPr>
                    <w:rStyle w:val="Hyperlink"/>
                  </w:rPr>
                  <w:t>Koolhaas's</w:t>
                </w:r>
                <w:proofErr w:type="spellEnd"/>
                <w:r w:rsidR="00333943">
                  <w:rPr>
                    <w:rStyle w:val="Hyperlink"/>
                  </w:rPr>
                  <w:t xml:space="preserve"> presentation on Japan’s Metabolism movement, with inclusions on Kurokawa</w:t>
                </w:r>
                <w:r>
                  <w:rPr>
                    <w:rStyle w:val="Hyperlink"/>
                  </w:rPr>
                  <w:fldChar w:fldCharType="end"/>
                </w:r>
                <w:commentRangeEnd w:id="1"/>
                <w:r w:rsidR="00494DBB">
                  <w:rPr>
                    <w:rStyle w:val="CommentReference"/>
                  </w:rPr>
                  <w:commentReference w:id="1"/>
                </w:r>
              </w:p>
              <w:p w14:paraId="619BB06B" w14:textId="77777777" w:rsidR="00734550" w:rsidRDefault="00734550" w:rsidP="00C27FAB"/>
              <w:p w14:paraId="40303F44" w14:textId="61DA1BD5" w:rsidR="00734550" w:rsidRDefault="009B5F04" w:rsidP="00C27FAB">
                <w:hyperlink r:id="rId11" w:history="1">
                  <w:r w:rsidR="00734550">
                    <w:rPr>
                      <w:rStyle w:val="Hyperlink"/>
                    </w:rPr>
                    <w:t>Political Architecture: Interview with Kishō Kurokawa</w:t>
                  </w:r>
                </w:hyperlink>
                <w:r w:rsidR="00734550">
                  <w:br/>
                </w:r>
                <w:r w:rsidR="00734550">
                  <w:br/>
                </w:r>
                <w:hyperlink r:id="rId12" w:history="1">
                  <w:r w:rsidR="005F4E47">
                    <w:rPr>
                      <w:rStyle w:val="Hyperlink"/>
                    </w:rPr>
                    <w:t xml:space="preserve">Metabolism - The City of the Future: Dreams and Visions of Reconstruction in </w:t>
                  </w:r>
                  <w:proofErr w:type="spellStart"/>
                  <w:r w:rsidR="005F4E47">
                    <w:rPr>
                      <w:rStyle w:val="Hyperlink"/>
                    </w:rPr>
                    <w:t>Postwar</w:t>
                  </w:r>
                  <w:proofErr w:type="spellEnd"/>
                  <w:r w:rsidR="005F4E47">
                    <w:rPr>
                      <w:rStyle w:val="Hyperlink"/>
                    </w:rPr>
                    <w:t xml:space="preserve"> and Present-Day Japan (Mori Art Museum exhibition, Tokyo, 2011-12, with material by and devoted to Kurokawa) </w:t>
                  </w:r>
                </w:hyperlink>
                <w:r w:rsidR="00734550">
                  <w:br/>
                </w:r>
                <w:r w:rsidR="00734550">
                  <w:br/>
                </w:r>
                <w:hyperlink r:id="rId13"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Content>
              <w:p w14:paraId="66587289" w14:textId="57C3E8EC" w:rsidR="00691AB6" w:rsidRDefault="009B5F04" w:rsidP="00691AB6">
                <w:sdt>
                  <w:sdtPr>
                    <w:id w:val="933102417"/>
                    <w:citation/>
                  </w:sdt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9B5F04" w:rsidP="00691AB6">
                <w:sdt>
                  <w:sdtPr>
                    <w:id w:val="2103450978"/>
                    <w:citation/>
                  </w:sdt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9B5F04" w:rsidP="00691AB6">
                <w:sdt>
                  <w:sdtPr>
                    <w:id w:val="-1874924535"/>
                    <w:citation/>
                  </w:sdt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9B5F04" w:rsidP="00691AB6">
                <w:sdt>
                  <w:sdtPr>
                    <w:id w:val="-908066386"/>
                    <w:citation/>
                  </w:sdt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9B5F04" w:rsidP="00691AB6">
                <w:sdt>
                  <w:sdtPr>
                    <w:id w:val="-228621107"/>
                    <w:citation/>
                  </w:sdt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9B5F04" w:rsidP="00691AB6">
                <w:sdt>
                  <w:sdtPr>
                    <w:id w:val="1396400305"/>
                    <w:citation/>
                  </w:sdt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9B5F04" w:rsidP="00691AB6">
                <w:sdt>
                  <w:sdtPr>
                    <w:id w:val="-2050527268"/>
                    <w:citation/>
                  </w:sdt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9B5F04" w:rsidP="00691AB6"/>
            </w:sdtContent>
          </w:sdt>
        </w:tc>
      </w:tr>
    </w:tbl>
    <w:p w14:paraId="6935062F"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09-28T13:53:00Z" w:initials="HE">
    <w:p w14:paraId="1E161C70" w14:textId="3EE29FA4" w:rsidR="00494DBB" w:rsidRDefault="00494DBB">
      <w:pPr>
        <w:pStyle w:val="CommentText"/>
      </w:pPr>
      <w:r>
        <w:rPr>
          <w:rStyle w:val="CommentReference"/>
        </w:rPr>
        <w:annotationRef/>
      </w:r>
      <w:r>
        <w:t>Note to Laura: This is a video link to a proprietary website (not sure how to deal with it just yet).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9B5F04" w:rsidRDefault="009B5F04" w:rsidP="007A0D55">
      <w:pPr>
        <w:spacing w:after="0" w:line="240" w:lineRule="auto"/>
      </w:pPr>
      <w:r>
        <w:separator/>
      </w:r>
    </w:p>
  </w:endnote>
  <w:endnote w:type="continuationSeparator" w:id="0">
    <w:p w14:paraId="5A0AD150" w14:textId="77777777" w:rsidR="009B5F04" w:rsidRDefault="009B5F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9B5F04" w:rsidRDefault="009B5F04" w:rsidP="007A0D55">
      <w:pPr>
        <w:spacing w:after="0" w:line="240" w:lineRule="auto"/>
      </w:pPr>
      <w:r>
        <w:separator/>
      </w:r>
    </w:p>
  </w:footnote>
  <w:footnote w:type="continuationSeparator" w:id="0">
    <w:p w14:paraId="4CA4971F" w14:textId="77777777" w:rsidR="009B5F04" w:rsidRDefault="009B5F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9B5F04" w:rsidRDefault="009B5F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E65EDB" w14:textId="77777777" w:rsidR="009B5F04" w:rsidRDefault="009B5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16B84"/>
    <w:rsid w:val="00221F94"/>
    <w:rsid w:val="00225C5A"/>
    <w:rsid w:val="00230B10"/>
    <w:rsid w:val="00234353"/>
    <w:rsid w:val="00235B71"/>
    <w:rsid w:val="00244BB0"/>
    <w:rsid w:val="002A0A0D"/>
    <w:rsid w:val="002B0B37"/>
    <w:rsid w:val="0030662D"/>
    <w:rsid w:val="003235A7"/>
    <w:rsid w:val="00333943"/>
    <w:rsid w:val="00361CA9"/>
    <w:rsid w:val="003677B6"/>
    <w:rsid w:val="003B3342"/>
    <w:rsid w:val="003D3579"/>
    <w:rsid w:val="003D781E"/>
    <w:rsid w:val="003E2795"/>
    <w:rsid w:val="003F0D73"/>
    <w:rsid w:val="00462DBE"/>
    <w:rsid w:val="00464699"/>
    <w:rsid w:val="00470376"/>
    <w:rsid w:val="00483379"/>
    <w:rsid w:val="00487BC5"/>
    <w:rsid w:val="00494DBB"/>
    <w:rsid w:val="00496888"/>
    <w:rsid w:val="004A7476"/>
    <w:rsid w:val="004E5896"/>
    <w:rsid w:val="00513EE6"/>
    <w:rsid w:val="00534F8F"/>
    <w:rsid w:val="00584918"/>
    <w:rsid w:val="00590035"/>
    <w:rsid w:val="005B177E"/>
    <w:rsid w:val="005B3921"/>
    <w:rsid w:val="005F26D7"/>
    <w:rsid w:val="005F4E47"/>
    <w:rsid w:val="005F5450"/>
    <w:rsid w:val="00691AB6"/>
    <w:rsid w:val="006D0412"/>
    <w:rsid w:val="00715147"/>
    <w:rsid w:val="00734550"/>
    <w:rsid w:val="007411B9"/>
    <w:rsid w:val="0074236E"/>
    <w:rsid w:val="00757130"/>
    <w:rsid w:val="00780D95"/>
    <w:rsid w:val="00780DC7"/>
    <w:rsid w:val="007A0D55"/>
    <w:rsid w:val="007B3377"/>
    <w:rsid w:val="007E5F44"/>
    <w:rsid w:val="00821C70"/>
    <w:rsid w:val="00821DE3"/>
    <w:rsid w:val="00846CE1"/>
    <w:rsid w:val="00864F64"/>
    <w:rsid w:val="00865D22"/>
    <w:rsid w:val="008A5B87"/>
    <w:rsid w:val="00922950"/>
    <w:rsid w:val="00946548"/>
    <w:rsid w:val="009A7264"/>
    <w:rsid w:val="009B5F04"/>
    <w:rsid w:val="009D1606"/>
    <w:rsid w:val="009E18A1"/>
    <w:rsid w:val="009E264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47578"/>
    <w:rsid w:val="00F5164D"/>
    <w:rsid w:val="00F60F53"/>
    <w:rsid w:val="00F8099F"/>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kyoartbeat.com/tablog/entries.en/2007/07/political-architecture-interview-with-kisho-kurokawa.html" TargetMode="External"/><Relationship Id="rId12" Type="http://schemas.openxmlformats.org/officeDocument/2006/relationships/hyperlink" Target="http://www.mori.art.museum/english/contents/metabolism/index.html" TargetMode="External"/><Relationship Id="rId13" Type="http://schemas.openxmlformats.org/officeDocument/2006/relationships/hyperlink" Target="http://www.anaheim.edu/schools-and-institutes/kisho-kurokawa-green-institut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 w:val="0094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C2D498BB-59EE-D446-97B5-284B603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113</TotalTime>
  <Pages>4</Pages>
  <Words>1519</Words>
  <Characters>8661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35</cp:revision>
  <dcterms:created xsi:type="dcterms:W3CDTF">2014-08-03T18:06:00Z</dcterms:created>
  <dcterms:modified xsi:type="dcterms:W3CDTF">2014-09-28T21:07:00Z</dcterms:modified>
</cp:coreProperties>
</file>