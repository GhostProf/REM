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Override PartName="/word/header1.xml" ContentType="application/vnd.openxmlformats-officedocument.wordprocessingml.header+xml"/>
  <Override PartName="/word/endnotes.xml" ContentType="application/vnd.openxmlformats-officedocument.wordprocessingml.endnotes+xml"/>
  <Override PartName="/word/document.xml" ContentType="application/vnd.openxmlformats-officedocument.wordprocessingml.document.main+xml"/>
  <Override PartName="/word/numbering.xml" ContentType="application/vnd.openxmlformats-officedocument.wordprocessingml.numbering+xml"/>
  <Override PartName="/word/glossary/webSettings.xml" ContentType="application/vnd.openxmlformats-officedocument.wordprocessingml.webSettings+xml"/>
  <Default Extension="xml" ContentType="application/xml"/>
  <Override PartName="/word/theme/theme1.xml" ContentType="application/vnd.openxmlformats-officedocument.theme+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glossary/document.xml" ContentType="application/vnd.openxmlformats-officedocument.wordprocessingml.document.glossary+xml"/>
  <Override PartName="/word/settings.xml" ContentType="application/vnd.openxmlformats-officedocument.wordprocessingml.settings+xml"/>
  <Default Extension="rels" ContentType="application/vnd.openxmlformats-package.relationships+xml"/>
  <Override PartName="/word/glossary/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505"/>
        <w:gridCol w:w="1296"/>
        <w:gridCol w:w="2073"/>
        <w:gridCol w:w="2551"/>
        <w:gridCol w:w="2642"/>
      </w:tblGrid>
      <w:tr w:rsidR="00567765">
        <w:tc>
          <w:tcPr>
            <w:tcW w:w="491" w:type="dxa"/>
            <w:vMerge w:val="restart"/>
            <w:shd w:val="clear" w:color="auto" w:fill="A6A6A6" w:themeFill="background1" w:themeFillShade="A6"/>
            <w:textDirection w:val="btLr"/>
          </w:tcPr>
          <w:p w:rsidR="00567765" w:rsidRPr="00CC586D" w:rsidRDefault="00567765" w:rsidP="00567765">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7429E1F8C0A9D40953402096368E5AD"/>
            </w:placeholder>
            <w:showingPlcHdr/>
            <w:dropDownList>
              <w:listItem w:displayText="Dr." w:value="Dr."/>
              <w:listItem w:displayText="Prof." w:value="Prof."/>
            </w:dropDownList>
          </w:sdtPr>
          <w:sdtContent>
            <w:tc>
              <w:tcPr>
                <w:tcW w:w="1259" w:type="dxa"/>
              </w:tcPr>
              <w:p w:rsidR="00567765" w:rsidRPr="00CC586D" w:rsidRDefault="00567765" w:rsidP="00567765">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C019D163170104CAEAEE442A73291B5"/>
            </w:placeholder>
            <w:text/>
          </w:sdtPr>
          <w:sdtContent>
            <w:tc>
              <w:tcPr>
                <w:tcW w:w="2073" w:type="dxa"/>
              </w:tcPr>
              <w:p w:rsidR="00567765" w:rsidRDefault="00567765" w:rsidP="00567765">
                <w:r>
                  <w:t>Antonio</w:t>
                </w:r>
              </w:p>
            </w:tc>
          </w:sdtContent>
        </w:sdt>
        <w:sdt>
          <w:sdtPr>
            <w:alias w:val="Middle name"/>
            <w:tag w:val="authorMiddleName"/>
            <w:id w:val="-2076034781"/>
            <w:placeholder>
              <w:docPart w:val="1BC53A61FE622E4DAD971C4607BC49AC"/>
            </w:placeholder>
            <w:text/>
          </w:sdtPr>
          <w:sdtContent>
            <w:tc>
              <w:tcPr>
                <w:tcW w:w="2551" w:type="dxa"/>
              </w:tcPr>
              <w:p w:rsidR="00567765" w:rsidRDefault="00567765" w:rsidP="00567765">
                <w:r>
                  <w:t>Trinidad</w:t>
                </w:r>
              </w:p>
            </w:tc>
          </w:sdtContent>
        </w:sdt>
        <w:sdt>
          <w:sdtPr>
            <w:alias w:val="Last name"/>
            <w:tag w:val="authorLastName"/>
            <w:id w:val="-1088529830"/>
            <w:placeholder>
              <w:docPart w:val="155C6C19A5FA3B4FA606651BB8306236"/>
            </w:placeholder>
            <w:text/>
          </w:sdtPr>
          <w:sdtContent>
            <w:tc>
              <w:tcPr>
                <w:tcW w:w="2642" w:type="dxa"/>
              </w:tcPr>
              <w:p w:rsidR="00567765" w:rsidRDefault="00567765" w:rsidP="00567765">
                <w:proofErr w:type="spellStart"/>
                <w:r w:rsidRPr="00953FB7">
                  <w:rPr>
                    <w:rFonts w:eastAsiaTheme="minorEastAsia"/>
                    <w:sz w:val="24"/>
                    <w:szCs w:val="24"/>
                    <w:lang w:val="pt-PT"/>
                  </w:rPr>
                  <w:t>Muñoz</w:t>
                </w:r>
                <w:proofErr w:type="spellEnd"/>
              </w:p>
            </w:tc>
          </w:sdtContent>
        </w:sdt>
      </w:tr>
      <w:tr w:rsidR="00567765">
        <w:trPr>
          <w:trHeight w:val="986"/>
        </w:trPr>
        <w:tc>
          <w:tcPr>
            <w:tcW w:w="491" w:type="dxa"/>
            <w:vMerge/>
            <w:shd w:val="clear" w:color="auto" w:fill="A6A6A6" w:themeFill="background1" w:themeFillShade="A6"/>
          </w:tcPr>
          <w:p w:rsidR="00567765" w:rsidRPr="001A6A06" w:rsidRDefault="00567765" w:rsidP="00567765">
            <w:pPr>
              <w:jc w:val="center"/>
              <w:rPr>
                <w:b/>
                <w:color w:val="FFFFFF" w:themeColor="background1"/>
              </w:rPr>
            </w:pPr>
          </w:p>
        </w:tc>
        <w:sdt>
          <w:sdtPr>
            <w:alias w:val="Biography"/>
            <w:tag w:val="authorBiography"/>
            <w:id w:val="938807824"/>
            <w:placeholder>
              <w:docPart w:val="7C5D582464F9514291C243DCE5466269"/>
            </w:placeholder>
            <w:showingPlcHdr/>
          </w:sdtPr>
          <w:sdtContent>
            <w:tc>
              <w:tcPr>
                <w:tcW w:w="8525" w:type="dxa"/>
                <w:gridSpan w:val="4"/>
              </w:tcPr>
              <w:p w:rsidR="00567765" w:rsidRDefault="00567765" w:rsidP="00567765">
                <w:r>
                  <w:rPr>
                    <w:rStyle w:val="PlaceholderText"/>
                  </w:rPr>
                  <w:t>[Enter your biography]</w:t>
                </w:r>
              </w:p>
            </w:tc>
          </w:sdtContent>
        </w:sdt>
      </w:tr>
      <w:tr w:rsidR="00567765">
        <w:trPr>
          <w:trHeight w:val="986"/>
        </w:trPr>
        <w:tc>
          <w:tcPr>
            <w:tcW w:w="491" w:type="dxa"/>
            <w:vMerge/>
            <w:shd w:val="clear" w:color="auto" w:fill="A6A6A6" w:themeFill="background1" w:themeFillShade="A6"/>
          </w:tcPr>
          <w:p w:rsidR="00567765" w:rsidRPr="001A6A06" w:rsidRDefault="00567765" w:rsidP="00567765">
            <w:pPr>
              <w:jc w:val="center"/>
              <w:rPr>
                <w:b/>
                <w:color w:val="FFFFFF" w:themeColor="background1"/>
              </w:rPr>
            </w:pPr>
          </w:p>
        </w:tc>
        <w:sdt>
          <w:sdtPr>
            <w:alias w:val="Affiliation"/>
            <w:tag w:val="affiliation"/>
            <w:id w:val="2012937915"/>
            <w:placeholder>
              <w:docPart w:val="1A55887C2752C84BA2B83AD49AB7FF89"/>
            </w:placeholder>
            <w:showingPlcHdr/>
            <w:text/>
          </w:sdtPr>
          <w:sdtContent>
            <w:tc>
              <w:tcPr>
                <w:tcW w:w="8525" w:type="dxa"/>
                <w:gridSpan w:val="4"/>
              </w:tcPr>
              <w:p w:rsidR="00567765" w:rsidRDefault="00567765" w:rsidP="00567765">
                <w:r>
                  <w:rPr>
                    <w:rStyle w:val="PlaceholderText"/>
                  </w:rPr>
                  <w:t>[Enter the institution with which you are affiliated]</w:t>
                </w:r>
              </w:p>
            </w:tc>
          </w:sdtContent>
        </w:sdt>
      </w:tr>
    </w:tbl>
    <w:p w:rsidR="00567765" w:rsidRDefault="00567765"/>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tblPr>
      <w:tblGrid>
        <w:gridCol w:w="9016"/>
      </w:tblGrid>
      <w:tr w:rsidR="00567765" w:rsidRPr="00244BB0">
        <w:tc>
          <w:tcPr>
            <w:tcW w:w="9016" w:type="dxa"/>
            <w:shd w:val="clear" w:color="auto" w:fill="A6A6A6" w:themeFill="background1" w:themeFillShade="A6"/>
            <w:tcMar>
              <w:top w:w="113" w:type="dxa"/>
              <w:bottom w:w="113" w:type="dxa"/>
            </w:tcMar>
          </w:tcPr>
          <w:p w:rsidR="00567765" w:rsidRPr="00244BB0" w:rsidRDefault="00567765" w:rsidP="00567765">
            <w:pPr>
              <w:jc w:val="center"/>
              <w:rPr>
                <w:b/>
                <w:color w:val="FFFFFF" w:themeColor="background1"/>
              </w:rPr>
            </w:pPr>
            <w:r>
              <w:rPr>
                <w:b/>
                <w:color w:val="FFFFFF" w:themeColor="background1"/>
              </w:rPr>
              <w:t>Your article</w:t>
            </w:r>
          </w:p>
        </w:tc>
      </w:tr>
      <w:tr w:rsidR="00567765">
        <w:sdt>
          <w:sdtPr>
            <w:rPr>
              <w:rStyle w:val="Heading1Char"/>
            </w:rPr>
            <w:alias w:val="Article headword"/>
            <w:tag w:val="articleHeadword"/>
            <w:id w:val="-361440020"/>
            <w:placeholder>
              <w:docPart w:val="C9D582FD4F58624E8D7131EB2C28991E"/>
            </w:placeholder>
            <w:text/>
          </w:sdtPr>
          <w:sdtContent>
            <w:tc>
              <w:tcPr>
                <w:tcW w:w="9016" w:type="dxa"/>
                <w:tcMar>
                  <w:top w:w="113" w:type="dxa"/>
                  <w:bottom w:w="113" w:type="dxa"/>
                </w:tcMar>
              </w:tcPr>
              <w:p w:rsidR="00567765" w:rsidRPr="00FB589A" w:rsidRDefault="00567765" w:rsidP="00567765">
                <w:pPr>
                  <w:rPr>
                    <w:b/>
                  </w:rPr>
                </w:pPr>
                <w:r w:rsidRPr="00567765">
                  <w:rPr>
                    <w:rStyle w:val="Heading1Char"/>
                    <w:lang w:val="pt-PT" w:eastAsia="fr-FR"/>
                  </w:rPr>
                  <w:t>Almada N</w:t>
                </w:r>
                <w:proofErr w:type="spellStart"/>
                <w:r w:rsidRPr="00567765">
                  <w:rPr>
                    <w:rStyle w:val="Heading1Char"/>
                  </w:rPr>
                  <w:t>egreiros</w:t>
                </w:r>
                <w:proofErr w:type="spellEnd"/>
                <w:r w:rsidRPr="00567765">
                  <w:rPr>
                    <w:rStyle w:val="Heading1Char"/>
                  </w:rPr>
                  <w:t xml:space="preserve">, José </w:t>
                </w:r>
                <w:proofErr w:type="spellStart"/>
                <w:r w:rsidRPr="00567765">
                  <w:rPr>
                    <w:rStyle w:val="Heading1Char"/>
                  </w:rPr>
                  <w:t>Sobral</w:t>
                </w:r>
                <w:proofErr w:type="spellEnd"/>
                <w:r w:rsidRPr="00567765">
                  <w:rPr>
                    <w:rStyle w:val="Heading1Char"/>
                  </w:rPr>
                  <w:t xml:space="preserve"> de (1883-</w:t>
                </w:r>
                <w:r w:rsidRPr="00567765">
                  <w:rPr>
                    <w:rStyle w:val="Heading1Char"/>
                    <w:lang w:val="pt-PT" w:eastAsia="fr-FR"/>
                  </w:rPr>
                  <w:t>1970)</w:t>
                </w:r>
              </w:p>
            </w:tc>
          </w:sdtContent>
        </w:sdt>
      </w:tr>
      <w:tr w:rsidR="00567765">
        <w:sdt>
          <w:sdtPr>
            <w:alias w:val="Variant headwords"/>
            <w:tag w:val="variantHeadwords"/>
            <w:id w:val="173464402"/>
            <w:placeholder>
              <w:docPart w:val="18B899BF4B9F094AA12D4C3A0F3244C8"/>
            </w:placeholder>
            <w:showingPlcHdr/>
          </w:sdtPr>
          <w:sdtContent>
            <w:tc>
              <w:tcPr>
                <w:tcW w:w="9016" w:type="dxa"/>
                <w:tcMar>
                  <w:top w:w="113" w:type="dxa"/>
                  <w:bottom w:w="113" w:type="dxa"/>
                </w:tcMar>
              </w:tcPr>
              <w:p w:rsidR="00567765" w:rsidRDefault="00567765" w:rsidP="00567765">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567765">
        <w:tc>
          <w:tcPr>
            <w:tcW w:w="9016" w:type="dxa"/>
            <w:tcMar>
              <w:top w:w="113" w:type="dxa"/>
              <w:bottom w:w="113" w:type="dxa"/>
            </w:tcMar>
          </w:tcPr>
          <w:p w:rsidR="00567765" w:rsidRPr="00155BA7" w:rsidRDefault="00567765" w:rsidP="0053316A">
            <w:r w:rsidRPr="00B91F65">
              <w:rPr>
                <w:bCs/>
              </w:rPr>
              <w:t xml:space="preserve">José </w:t>
            </w:r>
            <w:proofErr w:type="spellStart"/>
            <w:r w:rsidRPr="00B91F65">
              <w:rPr>
                <w:bCs/>
              </w:rPr>
              <w:t>Sobral</w:t>
            </w:r>
            <w:proofErr w:type="spellEnd"/>
            <w:r w:rsidRPr="00B91F65">
              <w:rPr>
                <w:bCs/>
              </w:rPr>
              <w:t xml:space="preserve"> de </w:t>
            </w:r>
            <w:proofErr w:type="spellStart"/>
            <w:r w:rsidRPr="00B91F65">
              <w:rPr>
                <w:bCs/>
              </w:rPr>
              <w:t>Almada</w:t>
            </w:r>
            <w:proofErr w:type="spellEnd"/>
            <w:r w:rsidRPr="00B91F65">
              <w:rPr>
                <w:bCs/>
              </w:rPr>
              <w:t xml:space="preserve"> </w:t>
            </w:r>
            <w:proofErr w:type="spellStart"/>
            <w:r w:rsidRPr="00B91F65">
              <w:rPr>
                <w:bCs/>
              </w:rPr>
              <w:t>Negreiros</w:t>
            </w:r>
            <w:proofErr w:type="spellEnd"/>
            <w:r w:rsidRPr="006D6AD9">
              <w:t xml:space="preserve"> was a P</w:t>
            </w:r>
            <w:r w:rsidRPr="00155BA7">
              <w:t>ortuguese artist (mainly writer and painter)</w:t>
            </w:r>
            <w:r>
              <w:t xml:space="preserve"> and a </w:t>
            </w:r>
            <w:r w:rsidRPr="00155BA7">
              <w:t xml:space="preserve">most dynamic and multifaceted figure </w:t>
            </w:r>
            <w:r>
              <w:t>in early twentieth-c</w:t>
            </w:r>
            <w:r w:rsidRPr="00155BA7">
              <w:t xml:space="preserve">entury Portuguese culture. Moving constantly between literature and </w:t>
            </w:r>
            <w:r>
              <w:t xml:space="preserve">the </w:t>
            </w:r>
            <w:r w:rsidRPr="00155BA7">
              <w:t>visual arts, he produced a multidisciplinary oeuvre. Both in his literary work, which includes poetry, short stories, drama</w:t>
            </w:r>
            <w:r w:rsidR="002F30EF">
              <w:t>,</w:t>
            </w:r>
            <w:r w:rsidRPr="00155BA7">
              <w:t xml:space="preserve"> and essays, and in his painting and graphic work, </w:t>
            </w:r>
            <w:proofErr w:type="spellStart"/>
            <w:r w:rsidRPr="00155BA7">
              <w:t>Almada</w:t>
            </w:r>
            <w:proofErr w:type="spellEnd"/>
            <w:r w:rsidRPr="00155BA7">
              <w:t xml:space="preserve"> </w:t>
            </w:r>
            <w:proofErr w:type="spellStart"/>
            <w:r w:rsidRPr="00155BA7">
              <w:t>Negreiros</w:t>
            </w:r>
            <w:proofErr w:type="spellEnd"/>
            <w:r w:rsidRPr="00155BA7">
              <w:t xml:space="preserve"> took a rebellious and combative stance towards traditional academism and ae</w:t>
            </w:r>
            <w:r w:rsidR="003C1E26">
              <w:t>sthetic conservatism. One of the</w:t>
            </w:r>
            <w:r w:rsidRPr="00155BA7">
              <w:t xml:space="preserve"> main advocates of avant-garde in Portugal, he also championed the modernisation of the coun</w:t>
            </w:r>
            <w:r w:rsidR="003C1E26">
              <w:t>try, motivated by the ideal of ‘</w:t>
            </w:r>
            <w:r w:rsidRPr="00155BA7">
              <w:t>educat</w:t>
            </w:r>
            <w:r w:rsidR="003C1E26">
              <w:t xml:space="preserve">ing the people through scandal’ </w:t>
            </w:r>
            <w:sdt>
              <w:sdtPr>
                <w:id w:val="5705323"/>
                <w:citation/>
              </w:sdtPr>
              <w:sdtContent>
                <w:r w:rsidR="00A43DE5">
                  <w:fldChar w:fldCharType="begin"/>
                </w:r>
                <w:r w:rsidR="005A448D">
                  <w:rPr>
                    <w:lang w:val="en-US"/>
                  </w:rPr>
                  <w:instrText xml:space="preserve"> CITATION Moi98 \l 1033 </w:instrText>
                </w:r>
                <w:r w:rsidR="00A43DE5">
                  <w:fldChar w:fldCharType="separate"/>
                </w:r>
                <w:r w:rsidR="00B904EF" w:rsidRPr="00B904EF">
                  <w:rPr>
                    <w:noProof/>
                    <w:lang w:val="en-US"/>
                  </w:rPr>
                  <w:t>(Moisés)</w:t>
                </w:r>
                <w:r w:rsidR="00A43DE5">
                  <w:fldChar w:fldCharType="end"/>
                </w:r>
              </w:sdtContent>
            </w:sdt>
            <w:r w:rsidRPr="00155BA7">
              <w:t>.</w:t>
            </w:r>
          </w:p>
          <w:p w:rsidR="00567765" w:rsidRDefault="00567765" w:rsidP="0053316A"/>
        </w:tc>
      </w:tr>
      <w:tr w:rsidR="00567765">
        <w:sdt>
          <w:sdtPr>
            <w:rPr>
              <w:rFonts w:ascii="Helvetica" w:eastAsia="Arial Unicode MS" w:hAnsi="Helvetica" w:cs="Times New Roman"/>
              <w:color w:val="000000"/>
              <w:sz w:val="24"/>
              <w:szCs w:val="20"/>
              <w:lang w:val="nl-BE" w:eastAsia="nl-BE"/>
            </w:rPr>
            <w:alias w:val="Article text"/>
            <w:tag w:val="articleText"/>
            <w:id w:val="634067588"/>
          </w:sdtPr>
          <w:sdtEndPr>
            <w:rPr>
              <w:rFonts w:asciiTheme="minorHAnsi" w:eastAsiaTheme="minorHAnsi" w:hAnsiTheme="minorHAnsi" w:cstheme="minorBidi"/>
              <w:color w:val="auto"/>
              <w:sz w:val="22"/>
              <w:szCs w:val="22"/>
              <w:lang w:val="en-GB" w:eastAsia="en-US"/>
            </w:rPr>
          </w:sdtEndPr>
          <w:sdtContent>
            <w:tc>
              <w:tcPr>
                <w:tcW w:w="9016" w:type="dxa"/>
                <w:tcMar>
                  <w:top w:w="113" w:type="dxa"/>
                  <w:bottom w:w="113" w:type="dxa"/>
                </w:tcMar>
              </w:tcPr>
              <w:p w:rsidR="00567765" w:rsidRPr="00155BA7" w:rsidRDefault="00567765" w:rsidP="00567765">
                <w:pPr>
                  <w:jc w:val="both"/>
                </w:pPr>
                <w:r w:rsidRPr="0053316A">
                  <w:t xml:space="preserve">José </w:t>
                </w:r>
                <w:proofErr w:type="spellStart"/>
                <w:r w:rsidRPr="0053316A">
                  <w:t>Sobral</w:t>
                </w:r>
                <w:proofErr w:type="spellEnd"/>
                <w:r w:rsidRPr="0053316A">
                  <w:t xml:space="preserve"> de </w:t>
                </w:r>
                <w:proofErr w:type="spellStart"/>
                <w:r w:rsidRPr="0053316A">
                  <w:t>Almada</w:t>
                </w:r>
                <w:proofErr w:type="spellEnd"/>
                <w:r w:rsidRPr="0053316A">
                  <w:t xml:space="preserve"> </w:t>
                </w:r>
                <w:proofErr w:type="spellStart"/>
                <w:r w:rsidRPr="0053316A">
                  <w:t>Negreiros</w:t>
                </w:r>
                <w:proofErr w:type="spellEnd"/>
                <w:r w:rsidRPr="0053316A">
                  <w:t xml:space="preserve"> was a Portuguese artist (mainly writer and painter) and a most dynamic and multifaceted fi</w:t>
                </w:r>
                <w:r w:rsidR="003C1E26">
                  <w:t xml:space="preserve">gure in early twentieth-century </w:t>
                </w:r>
                <w:r w:rsidRPr="0053316A">
                  <w:t>Portuguese culture. Moving constantly between literature and the visual arts, he produced a multidisciplinary oeuvre. Both in his literary work, which includ</w:t>
                </w:r>
                <w:r w:rsidR="003C1E26">
                  <w:t>es poetry, short stories, drama</w:t>
                </w:r>
                <w:r w:rsidR="002F30EF">
                  <w:t>,</w:t>
                </w:r>
                <w:r w:rsidRPr="0053316A">
                  <w:t xml:space="preserve"> and essays, and in his painting and graphic work, </w:t>
                </w:r>
                <w:proofErr w:type="spellStart"/>
                <w:r w:rsidRPr="0053316A">
                  <w:t>Almada</w:t>
                </w:r>
                <w:proofErr w:type="spellEnd"/>
                <w:r w:rsidRPr="0053316A">
                  <w:t xml:space="preserve"> </w:t>
                </w:r>
                <w:proofErr w:type="spellStart"/>
                <w:r w:rsidRPr="0053316A">
                  <w:t>Negreiros</w:t>
                </w:r>
                <w:proofErr w:type="spellEnd"/>
                <w:r w:rsidRPr="0053316A">
                  <w:t xml:space="preserve"> took a rebellious and combative stance towards traditional academism and aesthetic conservatism. One of the main advocates of avant-garde in Portugal, he also championed the modernisation of the coun</w:t>
                </w:r>
                <w:r w:rsidR="003C1E26">
                  <w:t>try, motivated by the ideal of ‘</w:t>
                </w:r>
                <w:r w:rsidRPr="0053316A">
                  <w:t>educating the people t</w:t>
                </w:r>
                <w:r w:rsidR="003C1E26">
                  <w:t>hrough scandal’</w:t>
                </w:r>
                <w:r w:rsidR="005A448D" w:rsidRPr="0053316A">
                  <w:t xml:space="preserve"> </w:t>
                </w:r>
                <w:sdt>
                  <w:sdtPr>
                    <w:id w:val="5705326"/>
                    <w:citation/>
                  </w:sdtPr>
                  <w:sdtContent>
                    <w:r w:rsidR="00A43DE5" w:rsidRPr="0053316A">
                      <w:fldChar w:fldCharType="begin"/>
                    </w:r>
                    <w:r w:rsidR="005A448D" w:rsidRPr="0053316A">
                      <w:instrText xml:space="preserve"> CITATION Moi98 \l 1033 </w:instrText>
                    </w:r>
                    <w:r w:rsidR="00A43DE5" w:rsidRPr="0053316A">
                      <w:fldChar w:fldCharType="separate"/>
                    </w:r>
                    <w:r w:rsidR="00B904EF">
                      <w:rPr>
                        <w:noProof/>
                      </w:rPr>
                      <w:t>(Moisés)</w:t>
                    </w:r>
                    <w:r w:rsidR="00A43DE5" w:rsidRPr="0053316A">
                      <w:fldChar w:fldCharType="end"/>
                    </w:r>
                  </w:sdtContent>
                </w:sdt>
                <w:r w:rsidRPr="0053316A">
                  <w:t>.</w:t>
                </w:r>
              </w:p>
              <w:p w:rsidR="00567765" w:rsidRDefault="00567765" w:rsidP="00567765">
                <w:pPr>
                  <w:ind w:firstLine="284"/>
                  <w:jc w:val="both"/>
                </w:pPr>
              </w:p>
              <w:p w:rsidR="00567765" w:rsidRDefault="00567765" w:rsidP="0053316A">
                <w:r>
                  <w:t>File: almada5.jpg</w:t>
                </w:r>
              </w:p>
              <w:p w:rsidR="00567765" w:rsidRPr="00155BA7" w:rsidRDefault="00567765" w:rsidP="00567765">
                <w:pPr>
                  <w:pStyle w:val="Caption"/>
                  <w:jc w:val="both"/>
                </w:pPr>
                <w:r>
                  <w:t xml:space="preserve">- </w:t>
                </w:r>
                <w:fldSimple w:instr=" SEQ - \* ARABIC ">
                  <w:r>
                    <w:rPr>
                      <w:noProof/>
                    </w:rPr>
                    <w:t>1</w:t>
                  </w:r>
                </w:fldSimple>
                <w:r>
                  <w:t xml:space="preserve"> Self-portrait (1948)</w:t>
                </w:r>
              </w:p>
              <w:p w:rsidR="00567765" w:rsidRDefault="00567765" w:rsidP="0053316A">
                <w:r w:rsidRPr="00155BA7">
                  <w:t xml:space="preserve">Born in the then Portuguese African colony of São Tomé e Príncipe, </w:t>
                </w:r>
                <w:proofErr w:type="spellStart"/>
                <w:r w:rsidRPr="00155BA7">
                  <w:t>Almada</w:t>
                </w:r>
                <w:proofErr w:type="spellEnd"/>
                <w:r w:rsidRPr="00155BA7">
                  <w:t xml:space="preserve"> </w:t>
                </w:r>
                <w:proofErr w:type="spellStart"/>
                <w:r w:rsidRPr="00155BA7">
                  <w:t>Negreiros</w:t>
                </w:r>
                <w:proofErr w:type="spellEnd"/>
                <w:r w:rsidRPr="00155BA7">
                  <w:t xml:space="preserve"> lost his mother at the age of three. </w:t>
                </w:r>
                <w:r>
                  <w:t>Because</w:t>
                </w:r>
                <w:r w:rsidRPr="00155BA7">
                  <w:t xml:space="preserve"> his father was organising the Pavilion of Portuguese Colonies for the 1900 World Fair in Paris, he spent his childhood and adolescence in a boarding school in Lisbon. Later on he attended a secondary school in Coimbra and the International School in Lisbon. </w:t>
                </w:r>
                <w:proofErr w:type="spellStart"/>
                <w:r w:rsidRPr="00155BA7">
                  <w:t>Almada</w:t>
                </w:r>
                <w:proofErr w:type="spellEnd"/>
                <w:r w:rsidRPr="00155BA7">
                  <w:t xml:space="preserve"> </w:t>
                </w:r>
                <w:proofErr w:type="spellStart"/>
                <w:r w:rsidRPr="00155BA7">
                  <w:t>Negreiros</w:t>
                </w:r>
                <w:proofErr w:type="spellEnd"/>
                <w:r w:rsidRPr="00155BA7">
                  <w:t xml:space="preserve"> would never obtain a university degree; he was a self-taught artist and a fervent reader and drawer from a very young age. In 1911 he started his career as a collaborator of the newspaper </w:t>
                </w:r>
                <w:r w:rsidRPr="00155BA7">
                  <w:rPr>
                    <w:i/>
                    <w:iCs/>
                  </w:rPr>
                  <w:t xml:space="preserve">A </w:t>
                </w:r>
                <w:proofErr w:type="spellStart"/>
                <w:r w:rsidRPr="00155BA7">
                  <w:rPr>
                    <w:i/>
                    <w:iCs/>
                  </w:rPr>
                  <w:t>Sátira</w:t>
                </w:r>
                <w:proofErr w:type="spellEnd"/>
                <w:r w:rsidRPr="00155BA7">
                  <w:t xml:space="preserve">; a year later, he participated in the </w:t>
                </w:r>
                <w:r w:rsidRPr="006D6AD9">
                  <w:rPr>
                    <w:iCs/>
                  </w:rPr>
                  <w:t xml:space="preserve">I </w:t>
                </w:r>
                <w:proofErr w:type="spellStart"/>
                <w:r w:rsidRPr="006D6AD9">
                  <w:rPr>
                    <w:iCs/>
                  </w:rPr>
                  <w:t>Salão</w:t>
                </w:r>
                <w:proofErr w:type="spellEnd"/>
                <w:r w:rsidRPr="006D6AD9">
                  <w:rPr>
                    <w:iCs/>
                  </w:rPr>
                  <w:t xml:space="preserve"> dos </w:t>
                </w:r>
                <w:proofErr w:type="spellStart"/>
                <w:r w:rsidRPr="006D6AD9">
                  <w:rPr>
                    <w:iCs/>
                  </w:rPr>
                  <w:t>Humoristas</w:t>
                </w:r>
                <w:proofErr w:type="spellEnd"/>
                <w:r>
                  <w:rPr>
                    <w:iCs/>
                  </w:rPr>
                  <w:t xml:space="preserve"> (first Salon of Humorists)</w:t>
                </w:r>
                <w:r w:rsidRPr="00155BA7">
                  <w:t xml:space="preserve">, an exhibition of caricatures and graphic humour in Lisbon. </w:t>
                </w:r>
              </w:p>
              <w:p w:rsidR="00567765" w:rsidRPr="00155BA7" w:rsidRDefault="00567765" w:rsidP="0053316A"/>
              <w:p w:rsidR="00567765" w:rsidRPr="0053316A" w:rsidRDefault="00567765" w:rsidP="0053316A">
                <w:r w:rsidRPr="00155BA7">
                  <w:rPr>
                    <w:lang w:val="en-US"/>
                  </w:rPr>
                  <w:t xml:space="preserve">The years between 1913 and 1917 were a period of frenetic work. His first individual exhibition in 1913 brought him into contact with Fernando Pessoa, laying the foundation for a friendship </w:t>
                </w:r>
                <w:r>
                  <w:rPr>
                    <w:lang w:val="en-US"/>
                  </w:rPr>
                  <w:t>that</w:t>
                </w:r>
                <w:r w:rsidRPr="00155BA7">
                  <w:rPr>
                    <w:lang w:val="en-US"/>
                  </w:rPr>
                  <w:t xml:space="preserve"> would be particularly stimulating for the development of the avant-garde in Portugal. In 1915 he wrote the novel </w:t>
                </w:r>
                <w:r w:rsidRPr="00DC1D5F">
                  <w:rPr>
                    <w:i/>
                    <w:iCs/>
                    <w:lang w:val="en-US"/>
                  </w:rPr>
                  <w:t xml:space="preserve">A </w:t>
                </w:r>
                <w:proofErr w:type="spellStart"/>
                <w:r w:rsidRPr="00DC1D5F">
                  <w:rPr>
                    <w:i/>
                    <w:iCs/>
                    <w:lang w:val="en-US"/>
                  </w:rPr>
                  <w:t>Engomadeira</w:t>
                </w:r>
                <w:proofErr w:type="spellEnd"/>
                <w:r>
                  <w:rPr>
                    <w:i/>
                    <w:iCs/>
                    <w:lang w:val="en-US"/>
                  </w:rPr>
                  <w:t xml:space="preserve"> (The </w:t>
                </w:r>
                <w:proofErr w:type="spellStart"/>
                <w:r>
                  <w:rPr>
                    <w:i/>
                    <w:iCs/>
                    <w:lang w:val="en-US"/>
                  </w:rPr>
                  <w:t>Starcher</w:t>
                </w:r>
                <w:proofErr w:type="spellEnd"/>
                <w:r>
                  <w:rPr>
                    <w:i/>
                    <w:iCs/>
                    <w:lang w:val="en-US"/>
                  </w:rPr>
                  <w:t>)</w:t>
                </w:r>
                <w:r w:rsidRPr="00155BA7">
                  <w:rPr>
                    <w:lang w:val="en-US"/>
                  </w:rPr>
                  <w:t xml:space="preserve">, which would be published in 1917, and the poem </w:t>
                </w:r>
                <w:r w:rsidRPr="0053316A">
                  <w:t xml:space="preserve">A </w:t>
                </w:r>
                <w:proofErr w:type="spellStart"/>
                <w:r w:rsidRPr="0053316A">
                  <w:t>cena</w:t>
                </w:r>
                <w:proofErr w:type="spellEnd"/>
                <w:r w:rsidRPr="0053316A">
                  <w:t xml:space="preserve"> do </w:t>
                </w:r>
                <w:proofErr w:type="spellStart"/>
                <w:r w:rsidRPr="0053316A">
                  <w:t>ódio</w:t>
                </w:r>
                <w:proofErr w:type="spellEnd"/>
                <w:r w:rsidRPr="0053316A">
                  <w:t xml:space="preserve"> (The Scene of Hatred); he collaborated with the journal </w:t>
                </w:r>
                <w:proofErr w:type="spellStart"/>
                <w:r w:rsidRPr="003C1E26">
                  <w:rPr>
                    <w:i/>
                  </w:rPr>
                  <w:t>Orpheu</w:t>
                </w:r>
                <w:proofErr w:type="spellEnd"/>
                <w:r w:rsidRPr="0053316A">
                  <w:t xml:space="preserve"> (</w:t>
                </w:r>
                <w:r w:rsidRPr="003C1E26">
                  <w:rPr>
                    <w:i/>
                  </w:rPr>
                  <w:t>Orpheus</w:t>
                </w:r>
                <w:r w:rsidRPr="0053316A">
                  <w:t xml:space="preserve">); he staged the ballet </w:t>
                </w:r>
                <w:r w:rsidRPr="003C1E26">
                  <w:rPr>
                    <w:i/>
                  </w:rPr>
                  <w:t xml:space="preserve">O </w:t>
                </w:r>
                <w:proofErr w:type="spellStart"/>
                <w:r w:rsidRPr="003C1E26">
                  <w:rPr>
                    <w:i/>
                  </w:rPr>
                  <w:t>sonho</w:t>
                </w:r>
                <w:proofErr w:type="spellEnd"/>
                <w:r w:rsidRPr="003C1E26">
                  <w:rPr>
                    <w:i/>
                  </w:rPr>
                  <w:t xml:space="preserve"> </w:t>
                </w:r>
                <w:proofErr w:type="spellStart"/>
                <w:r w:rsidRPr="003C1E26">
                  <w:rPr>
                    <w:i/>
                  </w:rPr>
                  <w:t>da</w:t>
                </w:r>
                <w:proofErr w:type="spellEnd"/>
                <w:r w:rsidRPr="003C1E26">
                  <w:rPr>
                    <w:i/>
                  </w:rPr>
                  <w:t xml:space="preserve"> </w:t>
                </w:r>
                <w:proofErr w:type="spellStart"/>
                <w:r w:rsidRPr="003C1E26">
                  <w:rPr>
                    <w:i/>
                  </w:rPr>
                  <w:t>rosa</w:t>
                </w:r>
                <w:proofErr w:type="spellEnd"/>
                <w:r w:rsidRPr="003C1E26">
                  <w:rPr>
                    <w:i/>
                  </w:rPr>
                  <w:t xml:space="preserve"> </w:t>
                </w:r>
                <w:r w:rsidRPr="0053316A">
                  <w:t>(</w:t>
                </w:r>
                <w:r w:rsidRPr="003C1E26">
                  <w:rPr>
                    <w:i/>
                  </w:rPr>
                  <w:t>The Rose’s Dream</w:t>
                </w:r>
                <w:r w:rsidRPr="0053316A">
                  <w:t xml:space="preserve">); and he published the </w:t>
                </w:r>
                <w:r w:rsidRPr="003C1E26">
                  <w:rPr>
                    <w:i/>
                  </w:rPr>
                  <w:t>Manifesto Anti-</w:t>
                </w:r>
                <w:proofErr w:type="spellStart"/>
                <w:r w:rsidRPr="003C1E26">
                  <w:rPr>
                    <w:i/>
                  </w:rPr>
                  <w:t>Dantas</w:t>
                </w:r>
                <w:proofErr w:type="spellEnd"/>
                <w:r w:rsidRPr="003C1E26">
                  <w:rPr>
                    <w:i/>
                  </w:rPr>
                  <w:t xml:space="preserve"> e </w:t>
                </w:r>
                <w:proofErr w:type="spellStart"/>
                <w:r w:rsidRPr="003C1E26">
                  <w:rPr>
                    <w:i/>
                  </w:rPr>
                  <w:t>por</w:t>
                </w:r>
                <w:proofErr w:type="spellEnd"/>
                <w:r w:rsidRPr="003C1E26">
                  <w:rPr>
                    <w:i/>
                  </w:rPr>
                  <w:t xml:space="preserve"> </w:t>
                </w:r>
                <w:proofErr w:type="spellStart"/>
                <w:r w:rsidRPr="003C1E26">
                  <w:rPr>
                    <w:i/>
                  </w:rPr>
                  <w:t>extenso</w:t>
                </w:r>
                <w:proofErr w:type="spellEnd"/>
                <w:r w:rsidRPr="003C1E26">
                  <w:rPr>
                    <w:i/>
                  </w:rPr>
                  <w:t xml:space="preserve"> (Manifesto Anti-</w:t>
                </w:r>
                <w:proofErr w:type="spellStart"/>
                <w:r w:rsidRPr="003C1E26">
                  <w:rPr>
                    <w:i/>
                  </w:rPr>
                  <w:t>Dantas</w:t>
                </w:r>
                <w:proofErr w:type="spellEnd"/>
                <w:r w:rsidRPr="003C1E26">
                  <w:rPr>
                    <w:i/>
                  </w:rPr>
                  <w:t xml:space="preserve"> and extensively).</w:t>
                </w:r>
                <w:r w:rsidRPr="0053316A">
                  <w:t xml:space="preserve"> This manifesto, written as a reaction to the premiere of the play </w:t>
                </w:r>
                <w:proofErr w:type="spellStart"/>
                <w:r w:rsidRPr="003C1E26">
                  <w:rPr>
                    <w:i/>
                  </w:rPr>
                  <w:t>Soror</w:t>
                </w:r>
                <w:proofErr w:type="spellEnd"/>
                <w:r w:rsidRPr="003C1E26">
                  <w:rPr>
                    <w:i/>
                  </w:rPr>
                  <w:t xml:space="preserve"> Mariana </w:t>
                </w:r>
                <w:proofErr w:type="spellStart"/>
                <w:r w:rsidRPr="003C1E26">
                  <w:rPr>
                    <w:i/>
                  </w:rPr>
                  <w:t>Alcoforado</w:t>
                </w:r>
                <w:proofErr w:type="spellEnd"/>
                <w:r w:rsidRPr="003C1E26">
                  <w:rPr>
                    <w:i/>
                  </w:rPr>
                  <w:t xml:space="preserve"> (Sister Mariana </w:t>
                </w:r>
                <w:proofErr w:type="spellStart"/>
                <w:r w:rsidRPr="003C1E26">
                  <w:rPr>
                    <w:i/>
                  </w:rPr>
                  <w:t>Alcoforado</w:t>
                </w:r>
                <w:proofErr w:type="spellEnd"/>
                <w:r w:rsidRPr="0053316A">
                  <w:t xml:space="preserve">) by </w:t>
                </w:r>
                <w:proofErr w:type="spellStart"/>
                <w:r w:rsidRPr="0053316A">
                  <w:t>Júlio</w:t>
                </w:r>
                <w:proofErr w:type="spellEnd"/>
                <w:r w:rsidRPr="0053316A">
                  <w:t xml:space="preserve"> </w:t>
                </w:r>
                <w:proofErr w:type="spellStart"/>
                <w:r w:rsidRPr="0053316A">
                  <w:t>Dantas</w:t>
                </w:r>
                <w:proofErr w:type="spellEnd"/>
                <w:r w:rsidRPr="0053316A">
                  <w:t xml:space="preserve">, was overtly aggressive towards the literary conventionalism </w:t>
                </w:r>
                <w:proofErr w:type="spellStart"/>
                <w:r w:rsidRPr="0053316A">
                  <w:t>Dantas</w:t>
                </w:r>
                <w:proofErr w:type="spellEnd"/>
                <w:r w:rsidRPr="0053316A">
                  <w:t>, one of Portugal’s most celebrated playw</w:t>
                </w:r>
                <w:r w:rsidR="003C1E26">
                  <w:t>rights, represented. The verse ‘</w:t>
                </w:r>
                <w:proofErr w:type="spellStart"/>
                <w:r w:rsidR="003C1E26">
                  <w:t>Morra</w:t>
                </w:r>
                <w:proofErr w:type="spellEnd"/>
                <w:r w:rsidR="003C1E26">
                  <w:t xml:space="preserve"> o </w:t>
                </w:r>
                <w:proofErr w:type="spellStart"/>
                <w:r w:rsidR="003C1E26">
                  <w:t>Dantas</w:t>
                </w:r>
                <w:proofErr w:type="spellEnd"/>
                <w:r w:rsidR="003C1E26">
                  <w:t xml:space="preserve">, </w:t>
                </w:r>
                <w:proofErr w:type="spellStart"/>
                <w:r w:rsidR="003C1E26">
                  <w:t>morra</w:t>
                </w:r>
                <w:proofErr w:type="spellEnd"/>
                <w:r w:rsidR="003C1E26">
                  <w:t xml:space="preserve">! </w:t>
                </w:r>
                <w:proofErr w:type="spellStart"/>
                <w:r w:rsidR="003C1E26">
                  <w:t>Pim</w:t>
                </w:r>
                <w:proofErr w:type="spellEnd"/>
                <w:r w:rsidR="003C1E26">
                  <w:t>’ (‘</w:t>
                </w:r>
                <w:r w:rsidRPr="0053316A">
                  <w:t xml:space="preserve">Death to </w:t>
                </w:r>
                <w:proofErr w:type="spellStart"/>
                <w:r w:rsidRPr="0053316A">
                  <w:t>Dantas</w:t>
                </w:r>
                <w:proofErr w:type="spellEnd"/>
                <w:r w:rsidRPr="0053316A">
                  <w:t>, death to hi</w:t>
                </w:r>
                <w:r w:rsidR="003C1E26">
                  <w:t xml:space="preserve">m! </w:t>
                </w:r>
                <w:proofErr w:type="spellStart"/>
                <w:r w:rsidR="003C1E26">
                  <w:t>Pim</w:t>
                </w:r>
                <w:proofErr w:type="spellEnd"/>
                <w:r w:rsidR="003C1E26">
                  <w:t>!’</w:t>
                </w:r>
                <w:r w:rsidRPr="0053316A">
                  <w:t xml:space="preserve">) </w:t>
                </w:r>
                <w:proofErr w:type="gramStart"/>
                <w:r w:rsidRPr="0053316A">
                  <w:t>would</w:t>
                </w:r>
                <w:proofErr w:type="gramEnd"/>
                <w:r w:rsidRPr="0053316A">
                  <w:t xml:space="preserve"> turn into a motto of Portuguese modernism.</w:t>
                </w:r>
              </w:p>
              <w:p w:rsidR="00567765" w:rsidRDefault="00567765" w:rsidP="00567765">
                <w:pPr>
                  <w:jc w:val="both"/>
                  <w:rPr>
                    <w:lang w:val="en-US"/>
                  </w:rPr>
                </w:pPr>
              </w:p>
              <w:p w:rsidR="00567765" w:rsidRDefault="00567765" w:rsidP="00567765">
                <w:pPr>
                  <w:keepNext/>
                  <w:jc w:val="both"/>
                  <w:rPr>
                    <w:lang w:val="en-US"/>
                  </w:rPr>
                </w:pPr>
                <w:r>
                  <w:rPr>
                    <w:lang w:val="en-US"/>
                  </w:rPr>
                  <w:t>File: almada1.jpg</w:t>
                </w:r>
              </w:p>
              <w:p w:rsidR="00567765" w:rsidRDefault="00567765" w:rsidP="00567765">
                <w:pPr>
                  <w:pStyle w:val="Caption"/>
                  <w:jc w:val="both"/>
                </w:pPr>
                <w:r>
                  <w:t xml:space="preserve">- </w:t>
                </w:r>
                <w:fldSimple w:instr=" SEQ - \* ARABIC ">
                  <w:r>
                    <w:rPr>
                      <w:noProof/>
                    </w:rPr>
                    <w:t>2</w:t>
                  </w:r>
                </w:fldSimple>
                <w:r>
                  <w:t xml:space="preserve"> Portrait of Fernando Pessoa (1964)</w:t>
                </w:r>
              </w:p>
              <w:p w:rsidR="00567765" w:rsidRPr="00567765" w:rsidRDefault="00567765" w:rsidP="00567765"/>
              <w:p w:rsidR="00567765" w:rsidRPr="00155BA7" w:rsidRDefault="00567765" w:rsidP="0053316A">
                <w:pPr>
                  <w:rPr>
                    <w:lang w:val="en-US"/>
                  </w:rPr>
                </w:pPr>
                <w:r w:rsidRPr="00155BA7">
                  <w:rPr>
                    <w:lang w:val="en-US"/>
                  </w:rPr>
                  <w:t xml:space="preserve">In </w:t>
                </w:r>
                <w:r>
                  <w:rPr>
                    <w:lang w:val="en-US"/>
                  </w:rPr>
                  <w:t>M</w:t>
                </w:r>
                <w:r w:rsidRPr="00155BA7">
                  <w:rPr>
                    <w:lang w:val="en-US"/>
                  </w:rPr>
                  <w:t xml:space="preserve">ay 1917 </w:t>
                </w:r>
                <w:proofErr w:type="spellStart"/>
                <w:r w:rsidRPr="00155BA7">
                  <w:rPr>
                    <w:lang w:val="en-US"/>
                  </w:rPr>
                  <w:t>Almada</w:t>
                </w:r>
                <w:proofErr w:type="spellEnd"/>
                <w:r w:rsidRPr="00155BA7">
                  <w:rPr>
                    <w:lang w:val="en-US"/>
                  </w:rPr>
                  <w:t xml:space="preserve"> </w:t>
                </w:r>
                <w:proofErr w:type="spellStart"/>
                <w:r w:rsidRPr="00155BA7">
                  <w:rPr>
                    <w:lang w:val="en-US"/>
                  </w:rPr>
                  <w:t>Negreiros</w:t>
                </w:r>
                <w:proofErr w:type="spellEnd"/>
                <w:r w:rsidRPr="00155BA7">
                  <w:rPr>
                    <w:lang w:val="en-US"/>
                  </w:rPr>
                  <w:t xml:space="preserve"> played a central role in the </w:t>
                </w:r>
                <w:r w:rsidR="003C1E26">
                  <w:rPr>
                    <w:iCs/>
                    <w:lang w:val="en-US"/>
                  </w:rPr>
                  <w:t>f</w:t>
                </w:r>
                <w:r w:rsidRPr="00E87F9A">
                  <w:rPr>
                    <w:iCs/>
                    <w:lang w:val="en-US"/>
                  </w:rPr>
                  <w:t>irst Futurist Conference</w:t>
                </w:r>
                <w:r w:rsidRPr="00155BA7">
                  <w:rPr>
                    <w:lang w:val="en-US"/>
                  </w:rPr>
                  <w:t>,</w:t>
                </w:r>
                <w:r w:rsidR="003C1E26">
                  <w:rPr>
                    <w:lang w:val="en-US"/>
                  </w:rPr>
                  <w:t xml:space="preserve"> which, according to the </w:t>
                </w:r>
                <w:proofErr w:type="spellStart"/>
                <w:r w:rsidR="003C1E26">
                  <w:rPr>
                    <w:lang w:val="en-US"/>
                  </w:rPr>
                  <w:t>organis</w:t>
                </w:r>
                <w:r w:rsidRPr="00155BA7">
                  <w:rPr>
                    <w:lang w:val="en-US"/>
                  </w:rPr>
                  <w:t>ers</w:t>
                </w:r>
                <w:proofErr w:type="spellEnd"/>
                <w:r w:rsidRPr="00155BA7">
                  <w:rPr>
                    <w:lang w:val="en-US"/>
                  </w:rPr>
                  <w:t xml:space="preserve"> of the event, officially inaugurated futurism in Portugal. Dressed in a workman’s overall, he </w:t>
                </w:r>
                <w:r w:rsidRPr="00206F98">
                  <w:rPr>
                    <w:lang w:val="en-US"/>
                  </w:rPr>
                  <w:t xml:space="preserve">presented the </w:t>
                </w:r>
                <w:r w:rsidRPr="00206F98">
                  <w:rPr>
                    <w:i/>
                    <w:iCs/>
                    <w:lang w:val="en-US"/>
                  </w:rPr>
                  <w:t>Futurist Manifesto for the Portuguese Generations of the 20</w:t>
                </w:r>
                <w:r w:rsidRPr="00206F98">
                  <w:rPr>
                    <w:i/>
                    <w:iCs/>
                    <w:vertAlign w:val="superscript"/>
                    <w:lang w:val="en-US"/>
                  </w:rPr>
                  <w:t>th</w:t>
                </w:r>
                <w:r w:rsidRPr="00206F98">
                  <w:rPr>
                    <w:i/>
                    <w:iCs/>
                    <w:lang w:val="en-US"/>
                  </w:rPr>
                  <w:t xml:space="preserve"> Century</w:t>
                </w:r>
                <w:r w:rsidRPr="00155BA7">
                  <w:rPr>
                    <w:lang w:val="en-US"/>
                  </w:rPr>
                  <w:t xml:space="preserve">, pleading for a rupture with tradition, singing the praises of intensity, the virile strength of youth, </w:t>
                </w:r>
                <w:proofErr w:type="spellStart"/>
                <w:r w:rsidRPr="00155BA7">
                  <w:rPr>
                    <w:lang w:val="en-US"/>
                  </w:rPr>
                  <w:t>vitalism</w:t>
                </w:r>
                <w:proofErr w:type="spellEnd"/>
                <w:r w:rsidR="002F30EF">
                  <w:rPr>
                    <w:lang w:val="en-US"/>
                  </w:rPr>
                  <w:t>,</w:t>
                </w:r>
                <w:r w:rsidRPr="00155BA7">
                  <w:rPr>
                    <w:lang w:val="en-US"/>
                  </w:rPr>
                  <w:t xml:space="preserve"> and war. Foreign manifestos were also read, and patriotic projects for a new Portugal were proclaimed. The Portuguese press was offended and shocked by what was considered an extravagant and excessive event. </w:t>
                </w:r>
              </w:p>
              <w:p w:rsidR="00567765" w:rsidRDefault="00567765" w:rsidP="00567765">
                <w:pPr>
                  <w:jc w:val="both"/>
                  <w:rPr>
                    <w:lang w:val="en-US"/>
                  </w:rPr>
                </w:pPr>
              </w:p>
              <w:p w:rsidR="00567765" w:rsidRDefault="00567765" w:rsidP="00567765">
                <w:pPr>
                  <w:keepNext/>
                  <w:jc w:val="both"/>
                  <w:rPr>
                    <w:lang w:val="en-US"/>
                  </w:rPr>
                </w:pPr>
                <w:r>
                  <w:rPr>
                    <w:lang w:val="en-US"/>
                  </w:rPr>
                  <w:t>File: almada2.jpg</w:t>
                </w:r>
              </w:p>
              <w:p w:rsidR="00567765" w:rsidRDefault="00567765" w:rsidP="00567765">
                <w:pPr>
                  <w:pStyle w:val="Caption"/>
                  <w:jc w:val="both"/>
                  <w:rPr>
                    <w:lang w:val="en-US"/>
                  </w:rPr>
                </w:pPr>
                <w:r>
                  <w:t xml:space="preserve">- </w:t>
                </w:r>
                <w:fldSimple w:instr=" SEQ - \* ARABIC ">
                  <w:r>
                    <w:rPr>
                      <w:noProof/>
                    </w:rPr>
                    <w:t>3</w:t>
                  </w:r>
                </w:fldSimple>
                <w:r>
                  <w:t xml:space="preserve"> Self-portrait in group (decorative painting - Cafe "A </w:t>
                </w:r>
                <w:proofErr w:type="spellStart"/>
                <w:r>
                  <w:t>Brasileira</w:t>
                </w:r>
                <w:proofErr w:type="spellEnd"/>
                <w:r>
                  <w:t xml:space="preserve">" in the </w:t>
                </w:r>
                <w:proofErr w:type="spellStart"/>
                <w:r>
                  <w:t>Chiado</w:t>
                </w:r>
                <w:proofErr w:type="spellEnd"/>
                <w:r>
                  <w:t>), 1925</w:t>
                </w:r>
              </w:p>
              <w:p w:rsidR="00567765" w:rsidRPr="00155BA7" w:rsidRDefault="00567765" w:rsidP="0053316A">
                <w:r w:rsidRPr="00155BA7">
                  <w:rPr>
                    <w:lang w:val="en-US"/>
                  </w:rPr>
                  <w:t>A</w:t>
                </w:r>
                <w:proofErr w:type="spellStart"/>
                <w:r w:rsidR="003C1E26">
                  <w:t>fter</w:t>
                </w:r>
                <w:proofErr w:type="spellEnd"/>
                <w:r w:rsidR="003C1E26">
                  <w:t xml:space="preserve"> having acquired </w:t>
                </w:r>
                <w:r w:rsidRPr="00155BA7">
                  <w:t xml:space="preserve">certain fame as a dancer, </w:t>
                </w:r>
                <w:proofErr w:type="spellStart"/>
                <w:r w:rsidRPr="00155BA7">
                  <w:t>Almada</w:t>
                </w:r>
                <w:proofErr w:type="spellEnd"/>
                <w:r w:rsidRPr="00155BA7">
                  <w:t xml:space="preserve"> </w:t>
                </w:r>
                <w:proofErr w:type="spellStart"/>
                <w:r w:rsidRPr="00155BA7">
                  <w:t>Negreiros</w:t>
                </w:r>
                <w:proofErr w:type="spellEnd"/>
                <w:r w:rsidRPr="00155BA7">
                  <w:t xml:space="preserve"> moved to Paris. This experience abroad paradoxically made him ‘discover Portugal’ and imbued his work with a ‘national conscience</w:t>
                </w:r>
                <w:r>
                  <w:t>.</w:t>
                </w:r>
                <w:r w:rsidR="003C1E26">
                  <w:t xml:space="preserve">’ Back in Lisbon, </w:t>
                </w:r>
                <w:r w:rsidRPr="00155BA7">
                  <w:t>he was involved in many different artistic activities</w:t>
                </w:r>
                <w:r w:rsidR="003C1E26">
                  <w:t>, apart from his literary publications</w:t>
                </w:r>
                <w:r w:rsidRPr="00155BA7">
                  <w:t xml:space="preserve">, ranging from acting in a film by </w:t>
                </w:r>
                <w:proofErr w:type="spellStart"/>
                <w:r w:rsidRPr="00155BA7">
                  <w:t>Afonso</w:t>
                </w:r>
                <w:proofErr w:type="spellEnd"/>
                <w:r w:rsidRPr="00155BA7">
                  <w:t xml:space="preserve"> </w:t>
                </w:r>
                <w:proofErr w:type="spellStart"/>
                <w:r w:rsidRPr="00155BA7">
                  <w:t>Gaio</w:t>
                </w:r>
                <w:proofErr w:type="spellEnd"/>
                <w:r w:rsidRPr="00155BA7">
                  <w:t xml:space="preserve"> to interventions in the decoration of café </w:t>
                </w:r>
                <w:r w:rsidRPr="00155BA7">
                  <w:rPr>
                    <w:i/>
                    <w:iCs/>
                  </w:rPr>
                  <w:t xml:space="preserve">A </w:t>
                </w:r>
                <w:proofErr w:type="spellStart"/>
                <w:r w:rsidRPr="00155BA7">
                  <w:rPr>
                    <w:i/>
                    <w:iCs/>
                  </w:rPr>
                  <w:t>Brasileira</w:t>
                </w:r>
                <w:proofErr w:type="spellEnd"/>
                <w:r w:rsidRPr="00155BA7">
                  <w:rPr>
                    <w:i/>
                    <w:iCs/>
                  </w:rPr>
                  <w:t xml:space="preserve"> do </w:t>
                </w:r>
                <w:proofErr w:type="spellStart"/>
                <w:r w:rsidRPr="00155BA7">
                  <w:rPr>
                    <w:i/>
                    <w:iCs/>
                  </w:rPr>
                  <w:t>Chiado</w:t>
                </w:r>
                <w:proofErr w:type="spellEnd"/>
                <w:r w:rsidRPr="00155BA7">
                  <w:t xml:space="preserve"> and </w:t>
                </w:r>
                <w:r w:rsidRPr="00155BA7">
                  <w:rPr>
                    <w:i/>
                    <w:iCs/>
                  </w:rPr>
                  <w:t>Bristol Club</w:t>
                </w:r>
                <w:r w:rsidRPr="00155BA7">
                  <w:t>, that his fr</w:t>
                </w:r>
                <w:r w:rsidR="003C1E26">
                  <w:t>iend Pessoa referred to him as ‘</w:t>
                </w:r>
                <w:r w:rsidRPr="006D6AD9">
                  <w:rPr>
                    <w:iCs/>
                  </w:rPr>
                  <w:t xml:space="preserve">o </w:t>
                </w:r>
                <w:proofErr w:type="spellStart"/>
                <w:r w:rsidRPr="006D6AD9">
                  <w:rPr>
                    <w:iCs/>
                  </w:rPr>
                  <w:t>poliapto</w:t>
                </w:r>
                <w:proofErr w:type="spellEnd"/>
                <w:r>
                  <w:rPr>
                    <w:iCs/>
                  </w:rPr>
                  <w:t>,</w:t>
                </w:r>
                <w:r w:rsidR="003C1E26">
                  <w:t>’ or ‘</w:t>
                </w:r>
                <w:r w:rsidRPr="00155BA7">
                  <w:t>the multi</w:t>
                </w:r>
                <w:r w:rsidR="003C1E26">
                  <w:t>faceted artist’</w:t>
                </w:r>
                <w:r w:rsidR="005A448D">
                  <w:t xml:space="preserve"> </w:t>
                </w:r>
                <w:sdt>
                  <w:sdtPr>
                    <w:id w:val="5705330"/>
                    <w:citation/>
                  </w:sdtPr>
                  <w:sdtContent>
                    <w:r w:rsidR="00A43DE5">
                      <w:fldChar w:fldCharType="begin"/>
                    </w:r>
                    <w:r w:rsidR="005A448D">
                      <w:rPr>
                        <w:lang w:val="en-US"/>
                      </w:rPr>
                      <w:instrText xml:space="preserve"> CITATION Fra91 \l 1033 </w:instrText>
                    </w:r>
                    <w:r w:rsidR="00A43DE5">
                      <w:fldChar w:fldCharType="separate"/>
                    </w:r>
                    <w:r w:rsidR="00B904EF" w:rsidRPr="00B904EF">
                      <w:rPr>
                        <w:noProof/>
                        <w:lang w:val="en-US"/>
                      </w:rPr>
                      <w:t>(França)</w:t>
                    </w:r>
                    <w:r w:rsidR="00A43DE5">
                      <w:fldChar w:fldCharType="end"/>
                    </w:r>
                  </w:sdtContent>
                </w:sdt>
                <w:r w:rsidRPr="00155BA7">
                  <w:t xml:space="preserve">. </w:t>
                </w:r>
              </w:p>
              <w:p w:rsidR="00567765" w:rsidRDefault="00567765" w:rsidP="0053316A"/>
              <w:p w:rsidR="00567765" w:rsidRPr="00155BA7" w:rsidRDefault="00567765" w:rsidP="0053316A">
                <w:r w:rsidRPr="00155BA7">
                  <w:t xml:space="preserve">In March 1927, disenchanted with the Portuguese art scene, </w:t>
                </w:r>
                <w:proofErr w:type="spellStart"/>
                <w:r w:rsidRPr="00155BA7">
                  <w:t>Almada</w:t>
                </w:r>
                <w:proofErr w:type="spellEnd"/>
                <w:r w:rsidRPr="00155BA7">
                  <w:t xml:space="preserve"> </w:t>
                </w:r>
                <w:proofErr w:type="spellStart"/>
                <w:r w:rsidRPr="00155BA7">
                  <w:t>Negreiros</w:t>
                </w:r>
                <w:proofErr w:type="spellEnd"/>
                <w:r w:rsidRPr="00155BA7">
                  <w:t xml:space="preserve"> settled in Madrid, where he collaborated in </w:t>
                </w:r>
                <w:r w:rsidRPr="00206F98">
                  <w:rPr>
                    <w:i/>
                    <w:iCs/>
                  </w:rPr>
                  <w:t xml:space="preserve">La </w:t>
                </w:r>
                <w:proofErr w:type="spellStart"/>
                <w:r w:rsidRPr="00206F98">
                  <w:rPr>
                    <w:i/>
                    <w:iCs/>
                  </w:rPr>
                  <w:t>Gaceta</w:t>
                </w:r>
                <w:proofErr w:type="spellEnd"/>
                <w:r w:rsidRPr="00206F98">
                  <w:rPr>
                    <w:i/>
                    <w:iCs/>
                  </w:rPr>
                  <w:t xml:space="preserve"> </w:t>
                </w:r>
                <w:proofErr w:type="spellStart"/>
                <w:r w:rsidRPr="00206F98">
                  <w:rPr>
                    <w:i/>
                    <w:iCs/>
                  </w:rPr>
                  <w:t>Literaria</w:t>
                </w:r>
                <w:proofErr w:type="spellEnd"/>
                <w:r>
                  <w:rPr>
                    <w:i/>
                    <w:iCs/>
                  </w:rPr>
                  <w:t xml:space="preserve"> (The Literary Gazette)</w:t>
                </w:r>
                <w:r w:rsidRPr="00155BA7">
                  <w:t>, organised an individual exhibition</w:t>
                </w:r>
                <w:r>
                  <w:t>,</w:t>
                </w:r>
                <w:r w:rsidRPr="00155BA7">
                  <w:t xml:space="preserve"> and drew cover pages and illustrations for a number of Spanish newspapers and journals. He was also in charge of the mural decorations of the </w:t>
                </w:r>
                <w:proofErr w:type="spellStart"/>
                <w:r w:rsidRPr="00155BA7">
                  <w:rPr>
                    <w:i/>
                    <w:iCs/>
                  </w:rPr>
                  <w:t>Fundación</w:t>
                </w:r>
                <w:proofErr w:type="spellEnd"/>
                <w:r w:rsidRPr="00155BA7">
                  <w:rPr>
                    <w:i/>
                    <w:iCs/>
                  </w:rPr>
                  <w:t xml:space="preserve"> del </w:t>
                </w:r>
                <w:proofErr w:type="spellStart"/>
                <w:r w:rsidRPr="00155BA7">
                  <w:rPr>
                    <w:i/>
                    <w:iCs/>
                  </w:rPr>
                  <w:t>Amo</w:t>
                </w:r>
                <w:proofErr w:type="spellEnd"/>
                <w:r w:rsidRPr="00155BA7">
                  <w:t xml:space="preserve"> in Madrid’s brand new university campus (</w:t>
                </w:r>
                <w:r w:rsidRPr="00155BA7">
                  <w:rPr>
                    <w:i/>
                    <w:iCs/>
                  </w:rPr>
                  <w:t xml:space="preserve">Ciudad </w:t>
                </w:r>
                <w:proofErr w:type="spellStart"/>
                <w:r w:rsidRPr="00155BA7">
                  <w:rPr>
                    <w:i/>
                    <w:iCs/>
                  </w:rPr>
                  <w:t>Universitaria</w:t>
                </w:r>
                <w:proofErr w:type="spellEnd"/>
                <w:r w:rsidRPr="00155BA7">
                  <w:t xml:space="preserve">) and several other buildings. In 1932 he returned permanently to Lisbon to dedicate himself to an intense artistic activity, without abandoning his literary career. In 1934 he married the painter Sarah </w:t>
                </w:r>
                <w:proofErr w:type="spellStart"/>
                <w:r w:rsidRPr="00155BA7">
                  <w:t>Affonso</w:t>
                </w:r>
                <w:proofErr w:type="spellEnd"/>
                <w:r w:rsidRPr="00155BA7">
                  <w:t xml:space="preserve">. These were years of emotional and economic stability and public recognition. Having left Spain in a period of political and social effervescence, </w:t>
                </w:r>
                <w:proofErr w:type="spellStart"/>
                <w:r w:rsidRPr="00155BA7">
                  <w:t>Almada</w:t>
                </w:r>
                <w:proofErr w:type="spellEnd"/>
                <w:r w:rsidRPr="00155BA7">
                  <w:t xml:space="preserve"> </w:t>
                </w:r>
                <w:proofErr w:type="spellStart"/>
                <w:r w:rsidRPr="00155BA7">
                  <w:t>Negreiros</w:t>
                </w:r>
                <w:proofErr w:type="spellEnd"/>
                <w:r w:rsidRPr="00155BA7">
                  <w:t xml:space="preserve"> thrived under Salazar’s dictatorial regime: he received regular official commissions but was</w:t>
                </w:r>
                <w:r w:rsidR="003C1E26">
                  <w:t xml:space="preserve"> still</w:t>
                </w:r>
                <w:r w:rsidRPr="00155BA7">
                  <w:t xml:space="preserve"> able to pursue his experimentalist aspirations.</w:t>
                </w:r>
              </w:p>
              <w:p w:rsidR="00567765" w:rsidRPr="00155BA7" w:rsidRDefault="00567765" w:rsidP="0053316A"/>
              <w:p w:rsidR="00567765" w:rsidRPr="00155BA7" w:rsidRDefault="00567765" w:rsidP="0053316A">
                <w:proofErr w:type="spellStart"/>
                <w:r w:rsidRPr="00155BA7">
                  <w:t>Almada</w:t>
                </w:r>
                <w:proofErr w:type="spellEnd"/>
                <w:r w:rsidRPr="00155BA7">
                  <w:t xml:space="preserve"> </w:t>
                </w:r>
                <w:proofErr w:type="spellStart"/>
                <w:r w:rsidRPr="00155BA7">
                  <w:t>Negreiros</w:t>
                </w:r>
                <w:proofErr w:type="spellEnd"/>
                <w:r w:rsidRPr="00155BA7">
                  <w:t xml:space="preserve"> received the greatest public recognition for his visual work. Apart from his famous self-portraits, the following works have to be mentioned:  </w:t>
                </w:r>
                <w:proofErr w:type="spellStart"/>
                <w:r w:rsidRPr="00155BA7">
                  <w:rPr>
                    <w:i/>
                    <w:iCs/>
                  </w:rPr>
                  <w:t>Banhistas</w:t>
                </w:r>
                <w:proofErr w:type="spellEnd"/>
                <w:r w:rsidRPr="00155BA7">
                  <w:rPr>
                    <w:i/>
                    <w:iCs/>
                  </w:rPr>
                  <w:t xml:space="preserve"> (The Bathers)</w:t>
                </w:r>
                <w:r w:rsidRPr="00155BA7">
                  <w:t xml:space="preserve">, </w:t>
                </w:r>
                <w:r w:rsidRPr="00155BA7">
                  <w:rPr>
                    <w:i/>
                    <w:iCs/>
                  </w:rPr>
                  <w:t>Nu (Female Nude)</w:t>
                </w:r>
                <w:r w:rsidRPr="00155BA7">
                  <w:t xml:space="preserve">, </w:t>
                </w:r>
                <w:r w:rsidRPr="00155BA7">
                  <w:rPr>
                    <w:i/>
                    <w:iCs/>
                  </w:rPr>
                  <w:t xml:space="preserve">A </w:t>
                </w:r>
                <w:proofErr w:type="spellStart"/>
                <w:r w:rsidRPr="00155BA7">
                  <w:rPr>
                    <w:i/>
                    <w:iCs/>
                  </w:rPr>
                  <w:t>sesta</w:t>
                </w:r>
                <w:proofErr w:type="spellEnd"/>
                <w:r w:rsidRPr="00155BA7">
                  <w:rPr>
                    <w:i/>
                    <w:iCs/>
                  </w:rPr>
                  <w:t xml:space="preserve"> (The Nap)</w:t>
                </w:r>
                <w:r w:rsidRPr="00155BA7">
                  <w:t xml:space="preserve">, </w:t>
                </w:r>
                <w:proofErr w:type="spellStart"/>
                <w:r w:rsidRPr="00155BA7">
                  <w:rPr>
                    <w:i/>
                    <w:iCs/>
                  </w:rPr>
                  <w:t>Maternidade</w:t>
                </w:r>
                <w:proofErr w:type="spellEnd"/>
                <w:r w:rsidRPr="00155BA7">
                  <w:rPr>
                    <w:i/>
                    <w:iCs/>
                  </w:rPr>
                  <w:t xml:space="preserve"> (Maternity)</w:t>
                </w:r>
                <w:r w:rsidR="002F30EF">
                  <w:t xml:space="preserve"> and the </w:t>
                </w:r>
                <w:r w:rsidRPr="00155BA7">
                  <w:t xml:space="preserve">celebrated portraits of Fernando Pessoa (1954 </w:t>
                </w:r>
                <w:r>
                  <w:t>and</w:t>
                </w:r>
                <w:r w:rsidRPr="00155BA7">
                  <w:t xml:space="preserve"> 1964). </w:t>
                </w:r>
                <w:r w:rsidRPr="00155BA7">
                  <w:rPr>
                    <w:lang w:val="pt-PT"/>
                  </w:rPr>
                  <w:t xml:space="preserve">His </w:t>
                </w:r>
                <w:proofErr w:type="spellStart"/>
                <w:r w:rsidRPr="00155BA7">
                  <w:rPr>
                    <w:lang w:val="pt-PT"/>
                  </w:rPr>
                  <w:t>work</w:t>
                </w:r>
                <w:proofErr w:type="spellEnd"/>
                <w:r w:rsidRPr="00155BA7">
                  <w:rPr>
                    <w:lang w:val="pt-PT"/>
                  </w:rPr>
                  <w:t xml:space="preserve"> as a </w:t>
                </w:r>
                <w:proofErr w:type="spellStart"/>
                <w:r w:rsidRPr="00155BA7">
                  <w:rPr>
                    <w:lang w:val="pt-PT"/>
                  </w:rPr>
                  <w:t>muralist</w:t>
                </w:r>
                <w:proofErr w:type="spellEnd"/>
                <w:r w:rsidRPr="00155BA7">
                  <w:rPr>
                    <w:lang w:val="pt-PT"/>
                  </w:rPr>
                  <w:t xml:space="preserve"> </w:t>
                </w:r>
                <w:proofErr w:type="spellStart"/>
                <w:r w:rsidRPr="00155BA7">
                  <w:rPr>
                    <w:lang w:val="pt-PT"/>
                  </w:rPr>
                  <w:t>in</w:t>
                </w:r>
                <w:proofErr w:type="spellEnd"/>
                <w:r w:rsidRPr="00155BA7">
                  <w:rPr>
                    <w:lang w:val="pt-PT"/>
                  </w:rPr>
                  <w:t xml:space="preserve"> </w:t>
                </w:r>
                <w:proofErr w:type="spellStart"/>
                <w:r w:rsidRPr="00155BA7">
                  <w:rPr>
                    <w:lang w:val="pt-PT"/>
                  </w:rPr>
                  <w:t>the</w:t>
                </w:r>
                <w:proofErr w:type="spellEnd"/>
                <w:r w:rsidRPr="00155BA7">
                  <w:rPr>
                    <w:lang w:val="pt-PT"/>
                  </w:rPr>
                  <w:t xml:space="preserve"> </w:t>
                </w:r>
                <w:proofErr w:type="spellStart"/>
                <w:r w:rsidRPr="00155BA7">
                  <w:rPr>
                    <w:lang w:val="pt-PT"/>
                  </w:rPr>
                  <w:t>harbour</w:t>
                </w:r>
                <w:proofErr w:type="spellEnd"/>
                <w:r w:rsidRPr="00155BA7">
                  <w:rPr>
                    <w:lang w:val="pt-PT"/>
                  </w:rPr>
                  <w:t xml:space="preserve"> </w:t>
                </w:r>
                <w:proofErr w:type="spellStart"/>
                <w:r w:rsidRPr="00155BA7">
                  <w:rPr>
                    <w:lang w:val="pt-PT"/>
                  </w:rPr>
                  <w:t>stations</w:t>
                </w:r>
                <w:proofErr w:type="spellEnd"/>
                <w:r w:rsidRPr="00155BA7">
                  <w:rPr>
                    <w:lang w:val="pt-PT"/>
                  </w:rPr>
                  <w:t xml:space="preserve"> </w:t>
                </w:r>
                <w:proofErr w:type="spellStart"/>
                <w:r w:rsidRPr="00155BA7">
                  <w:rPr>
                    <w:lang w:val="pt-PT"/>
                  </w:rPr>
                  <w:t>of</w:t>
                </w:r>
                <w:proofErr w:type="spellEnd"/>
                <w:r w:rsidRPr="00155BA7">
                  <w:rPr>
                    <w:lang w:val="pt-PT"/>
                  </w:rPr>
                  <w:t xml:space="preserve"> Alcântara </w:t>
                </w:r>
                <w:proofErr w:type="spellStart"/>
                <w:r w:rsidRPr="00155BA7">
                  <w:rPr>
                    <w:lang w:val="pt-PT"/>
                  </w:rPr>
                  <w:t>and</w:t>
                </w:r>
                <w:proofErr w:type="spellEnd"/>
                <w:r w:rsidRPr="00155BA7">
                  <w:rPr>
                    <w:lang w:val="pt-PT"/>
                  </w:rPr>
                  <w:t xml:space="preserve"> Óbidos (Gare Marítima de Alcântara, </w:t>
                </w:r>
                <w:r w:rsidRPr="00175103">
                  <w:rPr>
                    <w:lang w:val="pt-PT"/>
                  </w:rPr>
                  <w:t>1943</w:t>
                </w:r>
                <w:r>
                  <w:rPr>
                    <w:lang w:val="pt-PT"/>
                  </w:rPr>
                  <w:t>–</w:t>
                </w:r>
                <w:r w:rsidRPr="00175103">
                  <w:rPr>
                    <w:lang w:val="pt-PT"/>
                  </w:rPr>
                  <w:t>1945</w:t>
                </w:r>
                <w:r w:rsidRPr="00155BA7">
                  <w:rPr>
                    <w:lang w:val="pt-PT"/>
                  </w:rPr>
                  <w:t>; Gare Marítima da Rocha do Conde de Óbidos, 1946</w:t>
                </w:r>
                <w:r>
                  <w:rPr>
                    <w:lang w:val="pt-PT"/>
                  </w:rPr>
                  <w:softHyphen/>
                  <w:t>–</w:t>
                </w:r>
                <w:r w:rsidRPr="00155BA7">
                  <w:rPr>
                    <w:lang w:val="pt-PT"/>
                  </w:rPr>
                  <w:t xml:space="preserve">1948) </w:t>
                </w:r>
                <w:proofErr w:type="spellStart"/>
                <w:r w:rsidRPr="00155BA7">
                  <w:rPr>
                    <w:lang w:val="pt-PT"/>
                  </w:rPr>
                  <w:t>deserves</w:t>
                </w:r>
                <w:proofErr w:type="spellEnd"/>
                <w:r w:rsidRPr="00155BA7">
                  <w:rPr>
                    <w:lang w:val="pt-PT"/>
                  </w:rPr>
                  <w:t xml:space="preserve"> particular </w:t>
                </w:r>
                <w:proofErr w:type="spellStart"/>
                <w:r w:rsidRPr="00155BA7">
                  <w:rPr>
                    <w:lang w:val="pt-PT"/>
                  </w:rPr>
                  <w:t>attention</w:t>
                </w:r>
                <w:proofErr w:type="spellEnd"/>
                <w:r w:rsidRPr="00155BA7">
                  <w:rPr>
                    <w:lang w:val="pt-PT"/>
                  </w:rPr>
                  <w:t xml:space="preserve">. </w:t>
                </w:r>
                <w:proofErr w:type="spellStart"/>
                <w:r w:rsidRPr="00155BA7">
                  <w:t>Almada’s</w:t>
                </w:r>
                <w:proofErr w:type="spellEnd"/>
                <w:r w:rsidRPr="00155BA7">
                  <w:t xml:space="preserve"> paintings of the 1930s and </w:t>
                </w:r>
                <w:r>
                  <w:t>19</w:t>
                </w:r>
                <w:r w:rsidRPr="00155BA7">
                  <w:t xml:space="preserve">40s combine the visual strength of geometric figures with the extremely theatrical gestures of the represented persons. </w:t>
                </w:r>
              </w:p>
              <w:p w:rsidR="00567765" w:rsidRDefault="00567765" w:rsidP="00567765">
                <w:pPr>
                  <w:pStyle w:val="BodyTextIndent2"/>
                  <w:spacing w:line="240" w:lineRule="auto"/>
                  <w:ind w:left="0"/>
                  <w:jc w:val="both"/>
                  <w:rPr>
                    <w:lang w:val="en-GB"/>
                  </w:rPr>
                </w:pPr>
              </w:p>
              <w:p w:rsidR="00567765" w:rsidRDefault="00567765" w:rsidP="0053316A">
                <w:r>
                  <w:t>File: almada3.jpg</w:t>
                </w:r>
              </w:p>
              <w:p w:rsidR="00567765" w:rsidRDefault="00567765" w:rsidP="00567765">
                <w:pPr>
                  <w:pStyle w:val="Caption"/>
                  <w:jc w:val="both"/>
                </w:pPr>
                <w:r>
                  <w:t xml:space="preserve">- </w:t>
                </w:r>
                <w:fldSimple w:instr=" SEQ - \* ARABIC ">
                  <w:r>
                    <w:rPr>
                      <w:noProof/>
                    </w:rPr>
                    <w:t>4</w:t>
                  </w:r>
                </w:fldSimple>
                <w:r>
                  <w:t xml:space="preserve"> Maternity (1935)</w:t>
                </w:r>
              </w:p>
              <w:p w:rsidR="00567765" w:rsidRDefault="00567765" w:rsidP="0053316A">
                <w:r>
                  <w:t>File: almada4.jpg</w:t>
                </w:r>
              </w:p>
              <w:p w:rsidR="00567765" w:rsidRDefault="00567765" w:rsidP="00567765">
                <w:pPr>
                  <w:pStyle w:val="Caption"/>
                  <w:jc w:val="both"/>
                </w:pPr>
                <w:r>
                  <w:t xml:space="preserve">- </w:t>
                </w:r>
                <w:fldSimple w:instr=" SEQ - \* ARABIC ">
                  <w:r>
                    <w:rPr>
                      <w:noProof/>
                    </w:rPr>
                    <w:t>5</w:t>
                  </w:r>
                </w:fldSimple>
                <w:r>
                  <w:t xml:space="preserve"> The Bathers (Decorative Painting - Cafe "A </w:t>
                </w:r>
                <w:proofErr w:type="spellStart"/>
                <w:r>
                  <w:t>Brasileira</w:t>
                </w:r>
                <w:proofErr w:type="spellEnd"/>
                <w:r>
                  <w:t xml:space="preserve">" in the </w:t>
                </w:r>
                <w:proofErr w:type="spellStart"/>
                <w:r>
                  <w:t>Chiado</w:t>
                </w:r>
                <w:proofErr w:type="spellEnd"/>
                <w:r>
                  <w:t>), 1925</w:t>
                </w:r>
              </w:p>
              <w:p w:rsidR="00567765" w:rsidRPr="00155BA7" w:rsidRDefault="00567765" w:rsidP="0053316A">
                <w:r w:rsidRPr="00155BA7">
                  <w:t>As a writer, he is the author of a vast but disperse oeuvre, in which the search for a poetics of ingenuity be</w:t>
                </w:r>
                <w:r w:rsidR="003C1E26">
                  <w:t>tween myth and children’s world</w:t>
                </w:r>
                <w:r w:rsidRPr="00155BA7">
                  <w:t>view is a constant feature. This literary oeuvr</w:t>
                </w:r>
                <w:r w:rsidRPr="00206F98">
                  <w:t xml:space="preserve">e was first compiled </w:t>
                </w:r>
                <w:r>
                  <w:t>between</w:t>
                </w:r>
                <w:r w:rsidRPr="00206F98">
                  <w:t xml:space="preserve"> 1970</w:t>
                </w:r>
                <w:r>
                  <w:t xml:space="preserve"> and </w:t>
                </w:r>
                <w:r w:rsidRPr="00206F98">
                  <w:t xml:space="preserve">1972 in six volumes of </w:t>
                </w:r>
                <w:proofErr w:type="spellStart"/>
                <w:r w:rsidRPr="00206F98">
                  <w:rPr>
                    <w:i/>
                    <w:iCs/>
                  </w:rPr>
                  <w:t>Obras</w:t>
                </w:r>
                <w:proofErr w:type="spellEnd"/>
                <w:r w:rsidRPr="00206F98">
                  <w:rPr>
                    <w:i/>
                    <w:iCs/>
                  </w:rPr>
                  <w:t xml:space="preserve"> completes (Complete Works)</w:t>
                </w:r>
                <w:r w:rsidRPr="00155BA7">
                  <w:t>, which were subsequently reedited and expanded upon. Criticism has highlighted</w:t>
                </w:r>
                <w:r w:rsidR="003C1E26">
                  <w:t>,</w:t>
                </w:r>
                <w:r w:rsidRPr="00155BA7">
                  <w:t xml:space="preserve"> above all</w:t>
                </w:r>
                <w:r w:rsidR="003C1E26">
                  <w:t>,</w:t>
                </w:r>
                <w:r w:rsidRPr="00155BA7">
                  <w:t xml:space="preserve"> the novel </w:t>
                </w:r>
                <w:r w:rsidRPr="00206F98">
                  <w:rPr>
                    <w:i/>
                  </w:rPr>
                  <w:t xml:space="preserve">The </w:t>
                </w:r>
                <w:proofErr w:type="spellStart"/>
                <w:r w:rsidRPr="00206F98">
                  <w:rPr>
                    <w:i/>
                  </w:rPr>
                  <w:t>Starcher</w:t>
                </w:r>
                <w:proofErr w:type="spellEnd"/>
                <w:r w:rsidRPr="00155BA7">
                  <w:t xml:space="preserve"> (1917) for being the only Portuguese work to keep up with European avant-garde, or even </w:t>
                </w:r>
                <w:r w:rsidRPr="00206F98">
                  <w:t xml:space="preserve">get ahead of it, as its </w:t>
                </w:r>
                <w:r w:rsidRPr="00206F98">
                  <w:rPr>
                    <w:i/>
                    <w:iCs/>
                  </w:rPr>
                  <w:t>pastiche</w:t>
                </w:r>
                <w:r w:rsidRPr="00206F98">
                  <w:t>-like form and the no</w:t>
                </w:r>
                <w:r w:rsidR="003C1E26">
                  <w:t>velty of its contents announce S</w:t>
                </w:r>
                <w:r w:rsidRPr="00206F98">
                  <w:t>urrealism (</w:t>
                </w:r>
                <w:proofErr w:type="spellStart"/>
                <w:r w:rsidRPr="00206F98">
                  <w:t>Júdice</w:t>
                </w:r>
                <w:proofErr w:type="spellEnd"/>
                <w:r w:rsidRPr="00206F98">
                  <w:t xml:space="preserve"> 2001:233). Other important titles are </w:t>
                </w:r>
                <w:r w:rsidRPr="00206F98">
                  <w:rPr>
                    <w:i/>
                    <w:iCs/>
                  </w:rPr>
                  <w:t xml:space="preserve">Nome de </w:t>
                </w:r>
                <w:proofErr w:type="spellStart"/>
                <w:r w:rsidRPr="00206F98">
                  <w:rPr>
                    <w:i/>
                    <w:iCs/>
                  </w:rPr>
                  <w:t>guerra</w:t>
                </w:r>
                <w:proofErr w:type="spellEnd"/>
                <w:r w:rsidRPr="00206F98">
                  <w:t xml:space="preserve"> (</w:t>
                </w:r>
                <w:r w:rsidR="003C1E26">
                  <w:rPr>
                    <w:i/>
                  </w:rPr>
                  <w:t>War N</w:t>
                </w:r>
                <w:r w:rsidRPr="00206F98">
                  <w:rPr>
                    <w:i/>
                  </w:rPr>
                  <w:t>ame</w:t>
                </w:r>
                <w:r w:rsidR="003C1E26">
                  <w:t>, a no</w:t>
                </w:r>
                <w:r w:rsidRPr="00206F98">
                  <w:t xml:space="preserve">vel written in 1925 and published in 1938); the stage plays </w:t>
                </w:r>
                <w:r w:rsidRPr="00206F98">
                  <w:rPr>
                    <w:i/>
                    <w:iCs/>
                  </w:rPr>
                  <w:t>Antes de</w:t>
                </w:r>
                <w:r w:rsidRPr="00206F98">
                  <w:t xml:space="preserve"> </w:t>
                </w:r>
                <w:proofErr w:type="spellStart"/>
                <w:r w:rsidRPr="00206F98">
                  <w:rPr>
                    <w:i/>
                    <w:iCs/>
                  </w:rPr>
                  <w:t>Começar</w:t>
                </w:r>
                <w:proofErr w:type="spellEnd"/>
                <w:r w:rsidRPr="00206F98">
                  <w:t xml:space="preserve"> (</w:t>
                </w:r>
                <w:r w:rsidRPr="00BA5A79">
                  <w:rPr>
                    <w:i/>
                  </w:rPr>
                  <w:t>Before Starting</w:t>
                </w:r>
                <w:r w:rsidRPr="00206F98">
                  <w:t xml:space="preserve">, 1919), </w:t>
                </w:r>
                <w:proofErr w:type="spellStart"/>
                <w:r w:rsidRPr="00206F98">
                  <w:rPr>
                    <w:i/>
                    <w:iCs/>
                  </w:rPr>
                  <w:t>Pierrot</w:t>
                </w:r>
                <w:proofErr w:type="spellEnd"/>
                <w:r w:rsidRPr="00206F98">
                  <w:rPr>
                    <w:i/>
                    <w:iCs/>
                  </w:rPr>
                  <w:t xml:space="preserve"> e </w:t>
                </w:r>
                <w:proofErr w:type="spellStart"/>
                <w:r w:rsidRPr="00206F98">
                  <w:rPr>
                    <w:i/>
                    <w:iCs/>
                  </w:rPr>
                  <w:t>Arlequim</w:t>
                </w:r>
                <w:proofErr w:type="spellEnd"/>
                <w:r w:rsidRPr="00206F98">
                  <w:t xml:space="preserve"> (</w:t>
                </w:r>
                <w:proofErr w:type="spellStart"/>
                <w:r w:rsidRPr="00BA5A79">
                  <w:rPr>
                    <w:i/>
                  </w:rPr>
                  <w:t>Pierrot</w:t>
                </w:r>
                <w:proofErr w:type="spellEnd"/>
                <w:r w:rsidRPr="00BA5A79">
                  <w:rPr>
                    <w:i/>
                  </w:rPr>
                  <w:t xml:space="preserve"> and Harlequin</w:t>
                </w:r>
                <w:r w:rsidRPr="00206F98">
                  <w:t xml:space="preserve">, 1924) and </w:t>
                </w:r>
                <w:proofErr w:type="spellStart"/>
                <w:r w:rsidRPr="00206F98">
                  <w:rPr>
                    <w:i/>
                    <w:iCs/>
                  </w:rPr>
                  <w:t>Deseja</w:t>
                </w:r>
                <w:proofErr w:type="spellEnd"/>
                <w:r w:rsidRPr="00206F98">
                  <w:rPr>
                    <w:i/>
                    <w:iCs/>
                  </w:rPr>
                  <w:t xml:space="preserve">-se </w:t>
                </w:r>
                <w:proofErr w:type="spellStart"/>
                <w:r w:rsidRPr="00206F98">
                  <w:rPr>
                    <w:i/>
                    <w:iCs/>
                  </w:rPr>
                  <w:t>Mulher</w:t>
                </w:r>
                <w:proofErr w:type="spellEnd"/>
                <w:r w:rsidRPr="00206F98">
                  <w:t xml:space="preserve"> (</w:t>
                </w:r>
                <w:r w:rsidRPr="00BA5A79">
                  <w:rPr>
                    <w:i/>
                  </w:rPr>
                  <w:t>Wish to be a Woman</w:t>
                </w:r>
                <w:r>
                  <w:t xml:space="preserve">, </w:t>
                </w:r>
                <w:r w:rsidRPr="00155BA7">
                  <w:t xml:space="preserve">1928); and the poem </w:t>
                </w:r>
                <w:r w:rsidRPr="00206F98">
                  <w:rPr>
                    <w:i/>
                  </w:rPr>
                  <w:t>The Scene of Hatred</w:t>
                </w:r>
                <w:r>
                  <w:t xml:space="preserve"> </w:t>
                </w:r>
                <w:r w:rsidRPr="00155BA7">
                  <w:t>(1915, dedicated to Pessoa’s heteronym</w:t>
                </w:r>
                <w:r w:rsidR="003C1E26">
                  <w:t>,</w:t>
                </w:r>
                <w:r w:rsidRPr="00155BA7">
                  <w:t xml:space="preserve"> </w:t>
                </w:r>
                <w:proofErr w:type="spellStart"/>
                <w:r w:rsidRPr="00155BA7">
                  <w:t>Álvaro</w:t>
                </w:r>
                <w:proofErr w:type="spellEnd"/>
                <w:r w:rsidRPr="00155BA7">
                  <w:t xml:space="preserve"> de Campos). </w:t>
                </w:r>
                <w:proofErr w:type="spellStart"/>
                <w:r w:rsidRPr="00155BA7">
                  <w:t>Almada</w:t>
                </w:r>
                <w:proofErr w:type="spellEnd"/>
                <w:r w:rsidRPr="00155BA7">
                  <w:t xml:space="preserve"> </w:t>
                </w:r>
                <w:proofErr w:type="spellStart"/>
                <w:r w:rsidRPr="00155BA7">
                  <w:t>Negreiros</w:t>
                </w:r>
                <w:proofErr w:type="spellEnd"/>
                <w:r w:rsidRPr="00155BA7">
                  <w:t>’ work has not been translated into English.</w:t>
                </w:r>
              </w:p>
              <w:p w:rsidR="00567765" w:rsidRDefault="00567765" w:rsidP="00567765">
                <w:pPr>
                  <w:pStyle w:val="Heading2"/>
                  <w:outlineLvl w:val="1"/>
                </w:pPr>
              </w:p>
              <w:p w:rsidR="00567765" w:rsidRPr="00567765" w:rsidRDefault="00567765" w:rsidP="00567765">
                <w:pPr>
                  <w:pStyle w:val="Heading2"/>
                  <w:outlineLvl w:val="1"/>
                  <w:rPr>
                    <w:rFonts w:hAnsi="Times New Roman"/>
                  </w:rPr>
                </w:pPr>
                <w:r w:rsidRPr="00BA384A">
                  <w:t>Literary works</w:t>
                </w:r>
              </w:p>
              <w:p w:rsidR="00567765" w:rsidRPr="00BA384A" w:rsidRDefault="00567765" w:rsidP="0053316A">
                <w:pPr>
                  <w:rPr>
                    <w:rFonts w:hAnsi="Times New Roman"/>
                  </w:rPr>
                </w:pPr>
                <w:r w:rsidRPr="003C1E26">
                  <w:rPr>
                    <w:i/>
                  </w:rPr>
                  <w:t>The Scene of Hatred</w:t>
                </w:r>
                <w:r w:rsidR="003C1E26">
                  <w:t>,</w:t>
                </w:r>
                <w:r>
                  <w:t xml:space="preserve"> 1915</w:t>
                </w:r>
              </w:p>
              <w:p w:rsidR="00567765" w:rsidRPr="00BA384A" w:rsidRDefault="003C1E26" w:rsidP="0053316A">
                <w:pPr>
                  <w:rPr>
                    <w:rFonts w:hAnsi="Times New Roman"/>
                  </w:rPr>
                </w:pPr>
                <w:r w:rsidRPr="003C1E26">
                  <w:rPr>
                    <w:i/>
                  </w:rPr>
                  <w:t>Manifesto Anti-</w:t>
                </w:r>
                <w:proofErr w:type="spellStart"/>
                <w:r w:rsidRPr="003C1E26">
                  <w:rPr>
                    <w:i/>
                  </w:rPr>
                  <w:t>Dantas</w:t>
                </w:r>
                <w:proofErr w:type="spellEnd"/>
                <w:r w:rsidRPr="003C1E26">
                  <w:rPr>
                    <w:i/>
                  </w:rPr>
                  <w:t xml:space="preserve"> and E</w:t>
                </w:r>
                <w:r w:rsidR="00567765" w:rsidRPr="003C1E26">
                  <w:rPr>
                    <w:i/>
                  </w:rPr>
                  <w:t>xtensively</w:t>
                </w:r>
                <w:r w:rsidR="00567765">
                  <w:t xml:space="preserve">, </w:t>
                </w:r>
                <w:r w:rsidR="00567765" w:rsidRPr="00BA384A">
                  <w:t>1915</w:t>
                </w:r>
              </w:p>
              <w:p w:rsidR="00567765" w:rsidRPr="00BA384A" w:rsidRDefault="00567765" w:rsidP="0053316A">
                <w:pPr>
                  <w:rPr>
                    <w:rFonts w:hAnsi="Times New Roman"/>
                  </w:rPr>
                </w:pPr>
                <w:r w:rsidRPr="003C1E26">
                  <w:rPr>
                    <w:i/>
                  </w:rPr>
                  <w:t xml:space="preserve">The </w:t>
                </w:r>
                <w:proofErr w:type="spellStart"/>
                <w:r w:rsidRPr="003C1E26">
                  <w:rPr>
                    <w:i/>
                  </w:rPr>
                  <w:t>Starcher</w:t>
                </w:r>
                <w:proofErr w:type="spellEnd"/>
                <w:r w:rsidRPr="003C1E26">
                  <w:rPr>
                    <w:i/>
                  </w:rPr>
                  <w:t>,</w:t>
                </w:r>
                <w:r>
                  <w:t xml:space="preserve"> 1917</w:t>
                </w:r>
              </w:p>
              <w:p w:rsidR="00567765" w:rsidRPr="00BA384A" w:rsidRDefault="00567765" w:rsidP="0053316A">
                <w:pPr>
                  <w:rPr>
                    <w:rFonts w:hAnsi="Times New Roman"/>
                    <w:lang w:val="fr-FR"/>
                  </w:rPr>
                </w:pPr>
                <w:r w:rsidRPr="003C1E26">
                  <w:rPr>
                    <w:i/>
                    <w:lang w:val="fr-FR"/>
                  </w:rPr>
                  <w:t>K4</w:t>
                </w:r>
                <w:proofErr w:type="gramStart"/>
                <w:r w:rsidRPr="003C1E26">
                  <w:rPr>
                    <w:i/>
                    <w:lang w:val="fr-FR"/>
                  </w:rPr>
                  <w:t>,The</w:t>
                </w:r>
                <w:proofErr w:type="gramEnd"/>
                <w:r w:rsidRPr="003C1E26">
                  <w:rPr>
                    <w:i/>
                    <w:lang w:val="fr-FR"/>
                  </w:rPr>
                  <w:t xml:space="preserve"> Blue Square,</w:t>
                </w:r>
                <w:r w:rsidRPr="00BA384A">
                  <w:rPr>
                    <w:lang w:val="fr-FR"/>
                  </w:rPr>
                  <w:t xml:space="preserve"> 1917</w:t>
                </w:r>
              </w:p>
              <w:p w:rsidR="00567765" w:rsidRPr="00BA384A" w:rsidRDefault="00567765" w:rsidP="0053316A">
                <w:pPr>
                  <w:rPr>
                    <w:rFonts w:hAnsi="Times New Roman"/>
                  </w:rPr>
                </w:pPr>
                <w:proofErr w:type="spellStart"/>
                <w:r w:rsidRPr="003C1E26">
                  <w:rPr>
                    <w:i/>
                  </w:rPr>
                  <w:t>Pierrot</w:t>
                </w:r>
                <w:proofErr w:type="spellEnd"/>
                <w:r w:rsidRPr="003C1E26">
                  <w:rPr>
                    <w:i/>
                  </w:rPr>
                  <w:t xml:space="preserve"> and Harlequin</w:t>
                </w:r>
                <w:r w:rsidRPr="00BA384A">
                  <w:t>, 1924</w:t>
                </w:r>
              </w:p>
              <w:p w:rsidR="00567765" w:rsidRPr="00BA384A" w:rsidRDefault="00567765" w:rsidP="0053316A">
                <w:r w:rsidRPr="003C1E26">
                  <w:rPr>
                    <w:i/>
                  </w:rPr>
                  <w:t>War Name,</w:t>
                </w:r>
                <w:r w:rsidRPr="00BA384A">
                  <w:t xml:space="preserve"> 1938</w:t>
                </w:r>
              </w:p>
              <w:p w:rsidR="00567765" w:rsidRPr="00567765" w:rsidRDefault="00567765" w:rsidP="0053316A">
                <w:pPr>
                  <w:rPr>
                    <w:lang w:val="pt-PT"/>
                  </w:rPr>
                </w:pPr>
                <w:r w:rsidRPr="003C1E26">
                  <w:rPr>
                    <w:i/>
                  </w:rPr>
                  <w:t>The Question of the Panels,</w:t>
                </w:r>
                <w:r>
                  <w:t xml:space="preserve"> 1926</w:t>
                </w:r>
              </w:p>
            </w:tc>
          </w:sdtContent>
        </w:sdt>
      </w:tr>
      <w:tr w:rsidR="00567765">
        <w:tc>
          <w:tcPr>
            <w:tcW w:w="9016" w:type="dxa"/>
          </w:tcPr>
          <w:p w:rsidR="00567765" w:rsidRDefault="00567765" w:rsidP="00567765">
            <w:r w:rsidRPr="0015114C">
              <w:rPr>
                <w:u w:val="single"/>
              </w:rPr>
              <w:t>Further reading</w:t>
            </w:r>
            <w:r>
              <w:t>:</w:t>
            </w:r>
          </w:p>
          <w:sdt>
            <w:sdtPr>
              <w:alias w:val="Further reading"/>
              <w:tag w:val="furtherReading"/>
              <w:id w:val="-1516217107"/>
            </w:sdtPr>
            <w:sdtContent>
              <w:p w:rsidR="00662DD0" w:rsidRDefault="00A43DE5" w:rsidP="00567765">
                <w:sdt>
                  <w:sdtPr>
                    <w:id w:val="5705289"/>
                    <w:citation/>
                  </w:sdtPr>
                  <w:sdtContent>
                    <w:r>
                      <w:fldChar w:fldCharType="begin"/>
                    </w:r>
                    <w:r w:rsidR="00567765">
                      <w:rPr>
                        <w:lang w:val="en-US"/>
                      </w:rPr>
                      <w:instrText xml:space="preserve"> CITATION Cab89 \l 1033 </w:instrText>
                    </w:r>
                    <w:r>
                      <w:fldChar w:fldCharType="separate"/>
                    </w:r>
                    <w:r w:rsidR="00B904EF" w:rsidRPr="00B904EF">
                      <w:rPr>
                        <w:noProof/>
                        <w:lang w:val="en-US"/>
                      </w:rPr>
                      <w:t>(Cabral)</w:t>
                    </w:r>
                    <w:r>
                      <w:fldChar w:fldCharType="end"/>
                    </w:r>
                  </w:sdtContent>
                </w:sdt>
              </w:p>
              <w:p w:rsidR="00662DD0" w:rsidRDefault="00662DD0" w:rsidP="00567765"/>
              <w:p w:rsidR="00662DD0" w:rsidRDefault="00A43DE5" w:rsidP="00567765">
                <w:sdt>
                  <w:sdtPr>
                    <w:id w:val="5705293"/>
                    <w:citation/>
                  </w:sdtPr>
                  <w:sdtContent>
                    <w:r>
                      <w:fldChar w:fldCharType="begin"/>
                    </w:r>
                    <w:r w:rsidR="00662DD0">
                      <w:rPr>
                        <w:lang w:val="en-US"/>
                      </w:rPr>
                      <w:instrText xml:space="preserve"> CITATION Fra91 \l 1033 </w:instrText>
                    </w:r>
                    <w:r>
                      <w:fldChar w:fldCharType="separate"/>
                    </w:r>
                    <w:r w:rsidR="00B904EF" w:rsidRPr="00B904EF">
                      <w:rPr>
                        <w:noProof/>
                        <w:lang w:val="en-US"/>
                      </w:rPr>
                      <w:t>(França)</w:t>
                    </w:r>
                    <w:r>
                      <w:fldChar w:fldCharType="end"/>
                    </w:r>
                  </w:sdtContent>
                </w:sdt>
              </w:p>
              <w:p w:rsidR="00662DD0" w:rsidRDefault="00662DD0" w:rsidP="00567765"/>
              <w:p w:rsidR="00662DD0" w:rsidRDefault="00A43DE5" w:rsidP="00662DD0">
                <w:sdt>
                  <w:sdtPr>
                    <w:id w:val="5705299"/>
                    <w:citation/>
                  </w:sdtPr>
                  <w:sdtContent>
                    <w:r>
                      <w:fldChar w:fldCharType="begin"/>
                    </w:r>
                    <w:r w:rsidR="00662DD0">
                      <w:rPr>
                        <w:lang w:val="en-US"/>
                      </w:rPr>
                      <w:instrText xml:space="preserve"> CITATION Júd01 \l 1033  </w:instrText>
                    </w:r>
                    <w:r>
                      <w:fldChar w:fldCharType="separate"/>
                    </w:r>
                    <w:r w:rsidR="00B904EF" w:rsidRPr="00B904EF">
                      <w:rPr>
                        <w:noProof/>
                        <w:lang w:val="en-US"/>
                      </w:rPr>
                      <w:t>(Júdice)</w:t>
                    </w:r>
                    <w:r>
                      <w:fldChar w:fldCharType="end"/>
                    </w:r>
                  </w:sdtContent>
                </w:sdt>
              </w:p>
              <w:p w:rsidR="00662DD0" w:rsidRDefault="00662DD0" w:rsidP="00662DD0"/>
              <w:p w:rsidR="00662DD0" w:rsidRDefault="00A43DE5" w:rsidP="00662DD0">
                <w:sdt>
                  <w:sdtPr>
                    <w:id w:val="5705311"/>
                    <w:citation/>
                  </w:sdtPr>
                  <w:sdtContent>
                    <w:r>
                      <w:fldChar w:fldCharType="begin"/>
                    </w:r>
                    <w:r w:rsidR="00662DD0">
                      <w:rPr>
                        <w:lang w:val="en-US"/>
                      </w:rPr>
                      <w:instrText xml:space="preserve"> CITATION Moi98 \l 1033 </w:instrText>
                    </w:r>
                    <w:r>
                      <w:fldChar w:fldCharType="separate"/>
                    </w:r>
                    <w:r w:rsidR="00B904EF" w:rsidRPr="00B904EF">
                      <w:rPr>
                        <w:noProof/>
                        <w:lang w:val="en-US"/>
                      </w:rPr>
                      <w:t>(Moisés)</w:t>
                    </w:r>
                    <w:r>
                      <w:fldChar w:fldCharType="end"/>
                    </w:r>
                  </w:sdtContent>
                </w:sdt>
              </w:p>
              <w:p w:rsidR="00662DD0" w:rsidRDefault="00662DD0" w:rsidP="00662DD0"/>
              <w:p w:rsidR="00567765" w:rsidRDefault="00A43DE5" w:rsidP="00662DD0">
                <w:sdt>
                  <w:sdtPr>
                    <w:id w:val="5705321"/>
                    <w:citation/>
                  </w:sdtPr>
                  <w:sdtContent>
                    <w:r>
                      <w:fldChar w:fldCharType="begin"/>
                    </w:r>
                    <w:r w:rsidR="00662DD0">
                      <w:rPr>
                        <w:lang w:val="en-US"/>
                      </w:rPr>
                      <w:instrText xml:space="preserve"> CITATION Vie06 \l 1033 </w:instrText>
                    </w:r>
                    <w:r>
                      <w:fldChar w:fldCharType="separate"/>
                    </w:r>
                    <w:r w:rsidR="00B904EF" w:rsidRPr="00B904EF">
                      <w:rPr>
                        <w:noProof/>
                        <w:lang w:val="en-US"/>
                      </w:rPr>
                      <w:t>(Vieira)</w:t>
                    </w:r>
                    <w:r>
                      <w:fldChar w:fldCharType="end"/>
                    </w:r>
                  </w:sdtContent>
                </w:sdt>
              </w:p>
            </w:sdtContent>
          </w:sdt>
        </w:tc>
      </w:tr>
    </w:tbl>
    <w:p w:rsidR="00567765" w:rsidRPr="00F36937" w:rsidRDefault="00567765" w:rsidP="00567765">
      <w:bookmarkStart w:id="0" w:name="_GoBack"/>
      <w:bookmarkEnd w:id="0"/>
    </w:p>
    <w:sectPr w:rsidR="00567765" w:rsidRPr="00F36937" w:rsidSect="00567765">
      <w:headerReference w:type="default" r:id="rId8"/>
      <w:pgSz w:w="11906" w:h="16838"/>
      <w:pgMar w:top="1440" w:right="1440" w:bottom="1440" w:left="1440" w:header="708" w:footer="708" w:gutter="0"/>
      <w:cols w:space="708"/>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62DD0" w:rsidRDefault="00662DD0" w:rsidP="00567765">
      <w:pPr>
        <w:spacing w:after="0" w:line="240" w:lineRule="auto"/>
      </w:pPr>
      <w:r>
        <w:separator/>
      </w:r>
    </w:p>
  </w:endnote>
  <w:endnote w:type="continuationSeparator" w:id="0">
    <w:p w:rsidR="00662DD0" w:rsidRDefault="00662DD0" w:rsidP="0056776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62DD0" w:rsidRDefault="00662DD0" w:rsidP="00567765">
      <w:pPr>
        <w:spacing w:after="0" w:line="240" w:lineRule="auto"/>
      </w:pPr>
      <w:r>
        <w:separator/>
      </w:r>
    </w:p>
  </w:footnote>
  <w:footnote w:type="continuationSeparator" w:id="0">
    <w:p w:rsidR="00662DD0" w:rsidRDefault="00662DD0" w:rsidP="00567765">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2DD0" w:rsidRDefault="00662DD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662DD0" w:rsidRDefault="00662DD0">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characterSpacingControl w:val="doNotCompress"/>
  <w:footnotePr>
    <w:footnote w:id="-1"/>
    <w:footnote w:id="0"/>
  </w:footnotePr>
  <w:endnotePr>
    <w:endnote w:id="-1"/>
    <w:endnote w:id="0"/>
  </w:endnotePr>
  <w:compat/>
  <w:rsids>
    <w:rsidRoot w:val="00662DD0"/>
    <w:rsid w:val="00206299"/>
    <w:rsid w:val="002F30EF"/>
    <w:rsid w:val="003C1E26"/>
    <w:rsid w:val="0053316A"/>
    <w:rsid w:val="00567765"/>
    <w:rsid w:val="005A448D"/>
    <w:rsid w:val="00662DD0"/>
    <w:rsid w:val="00A43DE5"/>
    <w:rsid w:val="00A501DA"/>
    <w:rsid w:val="00B904EF"/>
    <w:rsid w:val="00F537FB"/>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odyTextIndent2">
    <w:name w:val="Body Text Indent 2"/>
    <w:basedOn w:val="Normal"/>
    <w:link w:val="BodyTextIndent2Char"/>
    <w:uiPriority w:val="99"/>
    <w:rsid w:val="00567765"/>
    <w:pPr>
      <w:spacing w:after="120" w:line="480" w:lineRule="auto"/>
      <w:ind w:left="283"/>
    </w:pPr>
    <w:rPr>
      <w:rFonts w:ascii="Times New Roman" w:eastAsia="Times New Roman" w:hAnsi="Times New Roman" w:cs="Times New Roman"/>
      <w:sz w:val="24"/>
      <w:szCs w:val="24"/>
      <w:lang w:val="fr-FR" w:eastAsia="fr-FR"/>
    </w:rPr>
  </w:style>
  <w:style w:type="character" w:customStyle="1" w:styleId="BodyTextIndent2Char">
    <w:name w:val="Body Text Indent 2 Char"/>
    <w:basedOn w:val="DefaultParagraphFont"/>
    <w:link w:val="BodyTextIndent2"/>
    <w:uiPriority w:val="99"/>
    <w:rsid w:val="00567765"/>
    <w:rPr>
      <w:rFonts w:ascii="Times New Roman" w:eastAsia="Times New Roman" w:hAnsi="Times New Roman" w:cs="Times New Roman"/>
      <w:sz w:val="24"/>
      <w:szCs w:val="24"/>
      <w:lang w:val="fr-FR" w:eastAsia="fr-FR"/>
    </w:rPr>
  </w:style>
  <w:style w:type="paragraph" w:customStyle="1" w:styleId="Body1">
    <w:name w:val="Body 1"/>
    <w:rsid w:val="00567765"/>
    <w:pPr>
      <w:spacing w:after="0" w:line="240" w:lineRule="auto"/>
    </w:pPr>
    <w:rPr>
      <w:rFonts w:ascii="Helvetica" w:eastAsia="Arial Unicode MS" w:hAnsi="Helvetica" w:cs="Times New Roman"/>
      <w:color w:val="000000"/>
      <w:sz w:val="24"/>
      <w:szCs w:val="20"/>
      <w:lang w:val="nl-BE" w:eastAsia="nl-BE"/>
    </w:rPr>
  </w:style>
  <w:style w:type="paragraph" w:styleId="Caption">
    <w:name w:val="caption"/>
    <w:basedOn w:val="Normal"/>
    <w:next w:val="Normal"/>
    <w:uiPriority w:val="35"/>
    <w:semiHidden/>
    <w:qFormat/>
    <w:rsid w:val="00567765"/>
    <w:pPr>
      <w:spacing w:after="200" w:line="240" w:lineRule="auto"/>
    </w:pPr>
    <w:rPr>
      <w:b/>
      <w:bCs/>
      <w:color w:val="5B9BD5"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lynmoores:Desktop:REM:++Templated%20Entries:++KMoores%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E7429E1F8C0A9D40953402096368E5AD"/>
        <w:category>
          <w:name w:val="General"/>
          <w:gallery w:val="placeholder"/>
        </w:category>
        <w:types>
          <w:type w:val="bbPlcHdr"/>
        </w:types>
        <w:behaviors>
          <w:behavior w:val="content"/>
        </w:behaviors>
        <w:guid w:val="{CF54794A-AC45-7F4A-BEFA-F65F983A906F}"/>
      </w:docPartPr>
      <w:docPartBody>
        <w:p w:rsidR="00596049" w:rsidRDefault="00596049">
          <w:pPr>
            <w:pStyle w:val="E7429E1F8C0A9D40953402096368E5AD"/>
          </w:pPr>
          <w:r w:rsidRPr="00CC586D">
            <w:rPr>
              <w:rStyle w:val="PlaceholderText"/>
              <w:b/>
              <w:color w:val="FFFFFF" w:themeColor="background1"/>
            </w:rPr>
            <w:t>[Salutation]</w:t>
          </w:r>
        </w:p>
      </w:docPartBody>
    </w:docPart>
    <w:docPart>
      <w:docPartPr>
        <w:name w:val="2C019D163170104CAEAEE442A73291B5"/>
        <w:category>
          <w:name w:val="General"/>
          <w:gallery w:val="placeholder"/>
        </w:category>
        <w:types>
          <w:type w:val="bbPlcHdr"/>
        </w:types>
        <w:behaviors>
          <w:behavior w:val="content"/>
        </w:behaviors>
        <w:guid w:val="{FE155BF8-0EAA-9A48-B473-04B7A1D4A59A}"/>
      </w:docPartPr>
      <w:docPartBody>
        <w:p w:rsidR="00596049" w:rsidRDefault="00596049">
          <w:pPr>
            <w:pStyle w:val="2C019D163170104CAEAEE442A73291B5"/>
          </w:pPr>
          <w:r>
            <w:rPr>
              <w:rStyle w:val="PlaceholderText"/>
            </w:rPr>
            <w:t>[First name]</w:t>
          </w:r>
        </w:p>
      </w:docPartBody>
    </w:docPart>
    <w:docPart>
      <w:docPartPr>
        <w:name w:val="1BC53A61FE622E4DAD971C4607BC49AC"/>
        <w:category>
          <w:name w:val="General"/>
          <w:gallery w:val="placeholder"/>
        </w:category>
        <w:types>
          <w:type w:val="bbPlcHdr"/>
        </w:types>
        <w:behaviors>
          <w:behavior w:val="content"/>
        </w:behaviors>
        <w:guid w:val="{96832B07-6122-0C46-81AA-CD6B7B7E6EA8}"/>
      </w:docPartPr>
      <w:docPartBody>
        <w:p w:rsidR="00596049" w:rsidRDefault="00596049">
          <w:pPr>
            <w:pStyle w:val="1BC53A61FE622E4DAD971C4607BC49AC"/>
          </w:pPr>
          <w:r>
            <w:rPr>
              <w:rStyle w:val="PlaceholderText"/>
            </w:rPr>
            <w:t>[Middle name]</w:t>
          </w:r>
        </w:p>
      </w:docPartBody>
    </w:docPart>
    <w:docPart>
      <w:docPartPr>
        <w:name w:val="155C6C19A5FA3B4FA606651BB8306236"/>
        <w:category>
          <w:name w:val="General"/>
          <w:gallery w:val="placeholder"/>
        </w:category>
        <w:types>
          <w:type w:val="bbPlcHdr"/>
        </w:types>
        <w:behaviors>
          <w:behavior w:val="content"/>
        </w:behaviors>
        <w:guid w:val="{074B1723-FCA3-F84F-9F75-2101936656A9}"/>
      </w:docPartPr>
      <w:docPartBody>
        <w:p w:rsidR="00596049" w:rsidRDefault="00596049">
          <w:pPr>
            <w:pStyle w:val="155C6C19A5FA3B4FA606651BB8306236"/>
          </w:pPr>
          <w:r>
            <w:rPr>
              <w:rStyle w:val="PlaceholderText"/>
            </w:rPr>
            <w:t>[Last name]</w:t>
          </w:r>
        </w:p>
      </w:docPartBody>
    </w:docPart>
    <w:docPart>
      <w:docPartPr>
        <w:name w:val="7C5D582464F9514291C243DCE5466269"/>
        <w:category>
          <w:name w:val="General"/>
          <w:gallery w:val="placeholder"/>
        </w:category>
        <w:types>
          <w:type w:val="bbPlcHdr"/>
        </w:types>
        <w:behaviors>
          <w:behavior w:val="content"/>
        </w:behaviors>
        <w:guid w:val="{D5225E7D-3303-0647-97A5-20DDC2D117BD}"/>
      </w:docPartPr>
      <w:docPartBody>
        <w:p w:rsidR="00596049" w:rsidRDefault="00596049">
          <w:pPr>
            <w:pStyle w:val="7C5D582464F9514291C243DCE5466269"/>
          </w:pPr>
          <w:r>
            <w:rPr>
              <w:rStyle w:val="PlaceholderText"/>
            </w:rPr>
            <w:t>[Enter your biography]</w:t>
          </w:r>
        </w:p>
      </w:docPartBody>
    </w:docPart>
    <w:docPart>
      <w:docPartPr>
        <w:name w:val="1A55887C2752C84BA2B83AD49AB7FF89"/>
        <w:category>
          <w:name w:val="General"/>
          <w:gallery w:val="placeholder"/>
        </w:category>
        <w:types>
          <w:type w:val="bbPlcHdr"/>
        </w:types>
        <w:behaviors>
          <w:behavior w:val="content"/>
        </w:behaviors>
        <w:guid w:val="{C62EFF2E-7B61-8C4E-9CBE-C5C225E1EFCC}"/>
      </w:docPartPr>
      <w:docPartBody>
        <w:p w:rsidR="00596049" w:rsidRDefault="00596049">
          <w:pPr>
            <w:pStyle w:val="1A55887C2752C84BA2B83AD49AB7FF89"/>
          </w:pPr>
          <w:r>
            <w:rPr>
              <w:rStyle w:val="PlaceholderText"/>
            </w:rPr>
            <w:t>[Enter the institution with which you are affiliated]</w:t>
          </w:r>
        </w:p>
      </w:docPartBody>
    </w:docPart>
    <w:docPart>
      <w:docPartPr>
        <w:name w:val="C9D582FD4F58624E8D7131EB2C28991E"/>
        <w:category>
          <w:name w:val="General"/>
          <w:gallery w:val="placeholder"/>
        </w:category>
        <w:types>
          <w:type w:val="bbPlcHdr"/>
        </w:types>
        <w:behaviors>
          <w:behavior w:val="content"/>
        </w:behaviors>
        <w:guid w:val="{BA5E05C6-2D13-0A45-804E-BCA528E5C917}"/>
      </w:docPartPr>
      <w:docPartBody>
        <w:p w:rsidR="00596049" w:rsidRDefault="00596049">
          <w:pPr>
            <w:pStyle w:val="C9D582FD4F58624E8D7131EB2C28991E"/>
          </w:pPr>
          <w:r w:rsidRPr="00EF74F7">
            <w:rPr>
              <w:b/>
              <w:color w:val="808080" w:themeColor="background1" w:themeShade="80"/>
            </w:rPr>
            <w:t>[Enter the headword for your article]</w:t>
          </w:r>
        </w:p>
      </w:docPartBody>
    </w:docPart>
    <w:docPart>
      <w:docPartPr>
        <w:name w:val="18B899BF4B9F094AA12D4C3A0F3244C8"/>
        <w:category>
          <w:name w:val="General"/>
          <w:gallery w:val="placeholder"/>
        </w:category>
        <w:types>
          <w:type w:val="bbPlcHdr"/>
        </w:types>
        <w:behaviors>
          <w:behavior w:val="content"/>
        </w:behaviors>
        <w:guid w:val="{0A653C46-62DD-D645-AF77-6BBF6291BE0C}"/>
      </w:docPartPr>
      <w:docPartBody>
        <w:p w:rsidR="00596049" w:rsidRDefault="00596049">
          <w:pPr>
            <w:pStyle w:val="18B899BF4B9F094AA12D4C3A0F3244C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altName w:val="Cambria"/>
    <w:panose1 w:val="00000000000000000000"/>
    <w:charset w:val="00"/>
    <w:family w:val="swiss"/>
    <w:notTrueType/>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596049"/>
    <w:rsid w:val="00087578"/>
    <w:rsid w:val="0042675E"/>
    <w:rsid w:val="00596049"/>
    <w:rsid w:val="005D448F"/>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049"/>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PlaceholderText">
    <w:name w:val="Placeholder Text"/>
    <w:basedOn w:val="DefaultParagraphFont"/>
    <w:uiPriority w:val="99"/>
    <w:semiHidden/>
    <w:rsid w:val="00596049"/>
    <w:rPr>
      <w:color w:val="808080"/>
    </w:rPr>
  </w:style>
  <w:style w:type="paragraph" w:customStyle="1" w:styleId="E7429E1F8C0A9D40953402096368E5AD">
    <w:name w:val="E7429E1F8C0A9D40953402096368E5AD"/>
    <w:rsid w:val="00596049"/>
  </w:style>
  <w:style w:type="paragraph" w:customStyle="1" w:styleId="2C019D163170104CAEAEE442A73291B5">
    <w:name w:val="2C019D163170104CAEAEE442A73291B5"/>
    <w:rsid w:val="00596049"/>
  </w:style>
  <w:style w:type="paragraph" w:customStyle="1" w:styleId="1BC53A61FE622E4DAD971C4607BC49AC">
    <w:name w:val="1BC53A61FE622E4DAD971C4607BC49AC"/>
    <w:rsid w:val="00596049"/>
  </w:style>
  <w:style w:type="paragraph" w:customStyle="1" w:styleId="155C6C19A5FA3B4FA606651BB8306236">
    <w:name w:val="155C6C19A5FA3B4FA606651BB8306236"/>
    <w:rsid w:val="00596049"/>
  </w:style>
  <w:style w:type="paragraph" w:customStyle="1" w:styleId="7C5D582464F9514291C243DCE5466269">
    <w:name w:val="7C5D582464F9514291C243DCE5466269"/>
    <w:rsid w:val="00596049"/>
  </w:style>
  <w:style w:type="paragraph" w:customStyle="1" w:styleId="1A55887C2752C84BA2B83AD49AB7FF89">
    <w:name w:val="1A55887C2752C84BA2B83AD49AB7FF89"/>
    <w:rsid w:val="00596049"/>
  </w:style>
  <w:style w:type="paragraph" w:customStyle="1" w:styleId="C9D582FD4F58624E8D7131EB2C28991E">
    <w:name w:val="C9D582FD4F58624E8D7131EB2C28991E"/>
    <w:rsid w:val="00596049"/>
  </w:style>
  <w:style w:type="paragraph" w:customStyle="1" w:styleId="18B899BF4B9F094AA12D4C3A0F3244C8">
    <w:name w:val="18B899BF4B9F094AA12D4C3A0F3244C8"/>
    <w:rsid w:val="00596049"/>
  </w:style>
  <w:style w:type="paragraph" w:customStyle="1" w:styleId="CDD4A2E567C1DE4EAF4866BCBD8AE5ED">
    <w:name w:val="CDD4A2E567C1DE4EAF4866BCBD8AE5ED"/>
    <w:rsid w:val="00596049"/>
  </w:style>
  <w:style w:type="paragraph" w:customStyle="1" w:styleId="8169BE3D90C0674CB61D2EE4CC989537">
    <w:name w:val="8169BE3D90C0674CB61D2EE4CC989537"/>
    <w:rsid w:val="00596049"/>
  </w:style>
  <w:style w:type="paragraph" w:customStyle="1" w:styleId="B00E5F35B0A7D94F8E96C934B1C02A64">
    <w:name w:val="B00E5F35B0A7D94F8E96C934B1C02A64"/>
    <w:rsid w:val="00596049"/>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Cab89</b:Tag>
    <b:SourceType>JournalArticle</b:SourceType>
    <b:Guid>{A0AA749A-3C07-A142-9242-48EDC2D699EA}</b:Guid>
    <b:LCID>2115</b:LCID>
    <b:Author>
      <b:Author>
        <b:NameList>
          <b:Person>
            <b:Last>Cabral</b:Last>
            <b:First>M.V.</b:First>
          </b:Person>
        </b:NameList>
      </b:Author>
    </b:Author>
    <b:Title>The Aesthetics of Nationalism: Modernism and Authoritarianism in Early Twentieth-Century Portugal</b:Title>
    <b:Year>1989</b:Year>
    <b:Volume>26</b:Volume>
    <b:Pages>15-43</b:Pages>
    <b:JournalName>Luso-Brazilian Review</b:JournalName>
    <b:Issue>1</b:Issue>
    <b:RefOrder>3</b:RefOrder>
  </b:Source>
  <b:Source>
    <b:Tag>Fra91</b:Tag>
    <b:SourceType>Book</b:SourceType>
    <b:Guid>{C4519D8B-DC30-E54E-A591-397335DC78ED}</b:Guid>
    <b:LCID>2115</b:LCID>
    <b:Author>
      <b:Author>
        <b:NameList>
          <b:Person>
            <b:Last>França</b:Last>
            <b:First>J.</b:First>
            <b:Middle>A.</b:Middle>
          </b:Person>
        </b:NameList>
      </b:Author>
    </b:Author>
    <b:Title> Arte em Portugal no século XX</b:Title>
    <b:City>Lisboa</b:City>
    <b:Publisher>Bertrand</b:Publisher>
    <b:Year>1991</b:Year>
    <b:RefOrder>2</b:RefOrder>
  </b:Source>
  <b:Source>
    <b:Tag>Júd01</b:Tag>
    <b:SourceType>BookSection</b:SourceType>
    <b:Guid>{AE2D3512-29D2-8045-8AB4-EA04EE4BD88E}</b:Guid>
    <b:LCID>2115</b:LCID>
    <b:Author>
      <b:Author>
        <b:NameList>
          <b:Person>
            <b:Last>Júdice</b:Last>
            <b:First>N.</b:First>
          </b:Person>
        </b:NameList>
      </b:Author>
      <b:Editor>
        <b:NameList>
          <b:Person>
            <b:Last>Pernes</b:Last>
            <b:First>Fernando</b:First>
          </b:Person>
        </b:NameList>
      </b:Editor>
    </b:Author>
    <b:Title>Uma ideia de literatura para um século de ficção de ficção</b:Title>
    <b:Publisher>Oporto</b:Publisher>
    <b:Year>2001</b:Year>
    <b:Volume>3</b:Volume>
    <b:Pages>315-348</b:Pages>
    <b:BookTitle>Século XX: panorama da cultura portuguesa.</b:BookTitle>
    <b:RefOrder>4</b:RefOrder>
  </b:Source>
  <b:Source>
    <b:Tag>Moi98</b:Tag>
    <b:SourceType>BookSection</b:SourceType>
    <b:Guid>{96149385-B289-8147-B0E5-B04AB23BC0A6}</b:Guid>
    <b:LCID>2115</b:LCID>
    <b:Author>
      <b:Author>
        <b:NameList>
          <b:Person>
            <b:Last>Moisés</b:Last>
            <b:First>M.</b:First>
          </b:Person>
        </b:NameList>
      </b:Author>
      <b:BookAuthor>
        <b:NameList>
          <b:Person>
            <b:Last>internacional</b:Last>
            <b:First>Almada</b:First>
            <b:Middle>Negreiros: a descoberta como necessidade: actas do coloquio</b:Middle>
          </b:Person>
        </b:NameList>
      </b:BookAuthor>
    </b:Author>
    <b:Title>Almada Negreiros: agitador cultural</b:Title>
    <b:City>Porto</b:City>
    <b:Publisher>Fund. Eng. Antonio De Almeida</b:Publisher>
    <b:Year>1998</b:Year>
    <b:RefOrder>1</b:RefOrder>
  </b:Source>
  <b:Source>
    <b:Tag>Vie06</b:Tag>
    <b:SourceType>Book</b:SourceType>
    <b:Guid>{8437ED75-0944-0B46-B575-4C022C979E47}</b:Guid>
    <b:LCID>2115</b:LCID>
    <b:Author>
      <b:Author>
        <b:NameList>
          <b:Person>
            <b:Last>Vieira</b:Last>
            <b:First>Joaquim</b:First>
          </b:Person>
        </b:NameList>
      </b:Author>
    </b:Author>
    <b:Title>Fotobiografias Século XX — Almada Negreiros</b:Title>
    <b:City>Lisboa</b:City>
    <b:Publisher>Bertrand Editora</b:Publisher>
    <b:Year>2006</b:Year>
    <b:RefOrder>5</b:RefOrder>
  </b:Source>
</b:Sources>
</file>

<file path=customXml/itemProps1.xml><?xml version="1.0" encoding="utf-8"?>
<ds:datastoreItem xmlns:ds="http://schemas.openxmlformats.org/officeDocument/2006/customXml" ds:itemID="{BDCCD7AF-12AA-274B-8F3F-22BC26AF3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3</Pages>
  <Words>1178</Words>
  <Characters>6719</Characters>
  <Application>Microsoft Macintosh Word</Application>
  <DocSecurity>0</DocSecurity>
  <Lines>55</Lines>
  <Paragraphs>13</Paragraphs>
  <ScaleCrop>false</ScaleCrop>
  <Company/>
  <LinksUpToDate>false</LinksUpToDate>
  <CharactersWithSpaces>8251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Moores</dc:creator>
  <cp:keywords/>
  <dc:description/>
  <cp:lastModifiedBy>Katelyn Moores</cp:lastModifiedBy>
  <cp:revision>5</cp:revision>
  <dcterms:created xsi:type="dcterms:W3CDTF">2014-02-14T23:55:00Z</dcterms:created>
  <dcterms:modified xsi:type="dcterms:W3CDTF">2014-08-02T22:16:00Z</dcterms:modified>
</cp:coreProperties>
</file>