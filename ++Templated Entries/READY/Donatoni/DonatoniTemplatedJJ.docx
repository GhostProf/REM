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EE344B" w14:textId="77777777" w:rsidTr="00922950">
        <w:tc>
          <w:tcPr>
            <w:tcW w:w="491" w:type="dxa"/>
            <w:vMerge w:val="restart"/>
            <w:shd w:val="clear" w:color="auto" w:fill="A6A6A6" w:themeFill="background1" w:themeFillShade="A6"/>
            <w:textDirection w:val="btLr"/>
          </w:tcPr>
          <w:p w14:paraId="40F280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815669C9BC7D43B9B9199F3BEF5C8D"/>
            </w:placeholder>
            <w:showingPlcHdr/>
            <w:dropDownList>
              <w:listItem w:displayText="Dr." w:value="Dr."/>
              <w:listItem w:displayText="Prof." w:value="Prof."/>
            </w:dropDownList>
          </w:sdtPr>
          <w:sdtEndPr/>
          <w:sdtContent>
            <w:tc>
              <w:tcPr>
                <w:tcW w:w="1259" w:type="dxa"/>
              </w:tcPr>
              <w:p w14:paraId="323DF0B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C03AEBD1842B4B956B71F1BB9AC7FC"/>
            </w:placeholder>
            <w:text/>
          </w:sdtPr>
          <w:sdtEndPr/>
          <w:sdtContent>
            <w:tc>
              <w:tcPr>
                <w:tcW w:w="2073" w:type="dxa"/>
              </w:tcPr>
              <w:p w14:paraId="0D486DDB" w14:textId="77777777" w:rsidR="00B574C9" w:rsidRDefault="00E95CDB" w:rsidP="00E95CDB">
                <w:r>
                  <w:t>Mitch</w:t>
                </w:r>
              </w:p>
            </w:tc>
          </w:sdtContent>
        </w:sdt>
        <w:sdt>
          <w:sdtPr>
            <w:alias w:val="Middle name"/>
            <w:tag w:val="authorMiddleName"/>
            <w:id w:val="-2076034781"/>
            <w:placeholder>
              <w:docPart w:val="129714459DD8664AAFF211594F1139B2"/>
            </w:placeholder>
            <w:showingPlcHdr/>
            <w:text/>
          </w:sdtPr>
          <w:sdtEndPr/>
          <w:sdtContent>
            <w:tc>
              <w:tcPr>
                <w:tcW w:w="2551" w:type="dxa"/>
              </w:tcPr>
              <w:p w14:paraId="2EAB2813" w14:textId="77777777" w:rsidR="00B574C9" w:rsidRDefault="00B574C9" w:rsidP="00922950">
                <w:r>
                  <w:rPr>
                    <w:rStyle w:val="PlaceholderText"/>
                  </w:rPr>
                  <w:t>[Middle name]</w:t>
                </w:r>
              </w:p>
            </w:tc>
          </w:sdtContent>
        </w:sdt>
        <w:sdt>
          <w:sdtPr>
            <w:alias w:val="Last name"/>
            <w:tag w:val="authorLastName"/>
            <w:id w:val="-1088529830"/>
            <w:placeholder>
              <w:docPart w:val="4E0FA6AF7ED8B54B912B3DC0F3D6BE52"/>
            </w:placeholder>
            <w:text/>
          </w:sdtPr>
          <w:sdtEndPr/>
          <w:sdtContent>
            <w:tc>
              <w:tcPr>
                <w:tcW w:w="2642" w:type="dxa"/>
              </w:tcPr>
              <w:p w14:paraId="772D3F9C" w14:textId="77777777" w:rsidR="00B574C9" w:rsidRDefault="00E95CDB" w:rsidP="00E95CDB">
                <w:r>
                  <w:t>Renaud</w:t>
                </w:r>
              </w:p>
            </w:tc>
          </w:sdtContent>
        </w:sdt>
      </w:tr>
      <w:tr w:rsidR="00B574C9" w14:paraId="42C0CEB1" w14:textId="77777777" w:rsidTr="001A6A06">
        <w:trPr>
          <w:trHeight w:val="986"/>
        </w:trPr>
        <w:tc>
          <w:tcPr>
            <w:tcW w:w="491" w:type="dxa"/>
            <w:vMerge/>
            <w:shd w:val="clear" w:color="auto" w:fill="A6A6A6" w:themeFill="background1" w:themeFillShade="A6"/>
          </w:tcPr>
          <w:p w14:paraId="5658D505" w14:textId="77777777" w:rsidR="00B574C9" w:rsidRPr="001A6A06" w:rsidRDefault="00B574C9" w:rsidP="00CF1542">
            <w:pPr>
              <w:jc w:val="center"/>
              <w:rPr>
                <w:b/>
                <w:color w:val="FFFFFF" w:themeColor="background1"/>
              </w:rPr>
            </w:pPr>
          </w:p>
        </w:tc>
        <w:sdt>
          <w:sdtPr>
            <w:alias w:val="Biography"/>
            <w:tag w:val="authorBiography"/>
            <w:id w:val="938807824"/>
            <w:placeholder>
              <w:docPart w:val="C64064BED86203409646A060D3D04C5F"/>
            </w:placeholder>
            <w:showingPlcHdr/>
          </w:sdtPr>
          <w:sdtEndPr/>
          <w:sdtContent>
            <w:tc>
              <w:tcPr>
                <w:tcW w:w="8525" w:type="dxa"/>
                <w:gridSpan w:val="4"/>
              </w:tcPr>
              <w:p w14:paraId="28F10E5D" w14:textId="77777777" w:rsidR="00B574C9" w:rsidRDefault="00B574C9" w:rsidP="00922950">
                <w:r>
                  <w:rPr>
                    <w:rStyle w:val="PlaceholderText"/>
                  </w:rPr>
                  <w:t>[Enter your biography]</w:t>
                </w:r>
              </w:p>
            </w:tc>
          </w:sdtContent>
        </w:sdt>
      </w:tr>
      <w:tr w:rsidR="00B574C9" w14:paraId="3A27CBFA" w14:textId="77777777" w:rsidTr="001A6A06">
        <w:trPr>
          <w:trHeight w:val="986"/>
        </w:trPr>
        <w:tc>
          <w:tcPr>
            <w:tcW w:w="491" w:type="dxa"/>
            <w:vMerge/>
            <w:shd w:val="clear" w:color="auto" w:fill="A6A6A6" w:themeFill="background1" w:themeFillShade="A6"/>
          </w:tcPr>
          <w:p w14:paraId="79C62C05" w14:textId="77777777" w:rsidR="00B574C9" w:rsidRPr="001A6A06" w:rsidRDefault="00B574C9" w:rsidP="00CF1542">
            <w:pPr>
              <w:jc w:val="center"/>
              <w:rPr>
                <w:b/>
                <w:color w:val="FFFFFF" w:themeColor="background1"/>
              </w:rPr>
            </w:pPr>
          </w:p>
        </w:tc>
        <w:sdt>
          <w:sdtPr>
            <w:alias w:val="Affiliation"/>
            <w:tag w:val="affiliation"/>
            <w:id w:val="2012937915"/>
            <w:placeholder>
              <w:docPart w:val="4F754E20F2D6444F888733A944FD6CF6"/>
            </w:placeholder>
            <w:showingPlcHdr/>
            <w:text/>
          </w:sdtPr>
          <w:sdtEndPr/>
          <w:sdtContent>
            <w:tc>
              <w:tcPr>
                <w:tcW w:w="8525" w:type="dxa"/>
                <w:gridSpan w:val="4"/>
              </w:tcPr>
              <w:p w14:paraId="4293C636" w14:textId="77777777" w:rsidR="00B574C9" w:rsidRDefault="00B574C9" w:rsidP="00B574C9">
                <w:r>
                  <w:rPr>
                    <w:rStyle w:val="PlaceholderText"/>
                  </w:rPr>
                  <w:t>[Enter the institution with which you are affiliated]</w:t>
                </w:r>
              </w:p>
            </w:tc>
          </w:sdtContent>
        </w:sdt>
      </w:tr>
    </w:tbl>
    <w:p w14:paraId="23C8FE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758C2A" w14:textId="77777777" w:rsidTr="00244BB0">
        <w:tc>
          <w:tcPr>
            <w:tcW w:w="9016" w:type="dxa"/>
            <w:shd w:val="clear" w:color="auto" w:fill="A6A6A6" w:themeFill="background1" w:themeFillShade="A6"/>
            <w:tcMar>
              <w:top w:w="113" w:type="dxa"/>
              <w:bottom w:w="113" w:type="dxa"/>
            </w:tcMar>
          </w:tcPr>
          <w:p w14:paraId="70E3D529" w14:textId="77777777" w:rsidR="00244BB0" w:rsidRPr="00244BB0" w:rsidRDefault="00244BB0" w:rsidP="00244BB0">
            <w:pPr>
              <w:jc w:val="center"/>
              <w:rPr>
                <w:b/>
                <w:color w:val="FFFFFF" w:themeColor="background1"/>
              </w:rPr>
            </w:pPr>
            <w:r>
              <w:rPr>
                <w:b/>
                <w:color w:val="FFFFFF" w:themeColor="background1"/>
              </w:rPr>
              <w:t>Your article</w:t>
            </w:r>
          </w:p>
        </w:tc>
      </w:tr>
      <w:commentRangeStart w:id="0"/>
      <w:tr w:rsidR="003F0D73" w14:paraId="0B09CCBA" w14:textId="77777777" w:rsidTr="003F0D73">
        <w:tc>
          <w:tcPr>
            <w:tcW w:w="9016" w:type="dxa"/>
            <w:tcMar>
              <w:top w:w="113" w:type="dxa"/>
              <w:bottom w:w="113" w:type="dxa"/>
            </w:tcMar>
          </w:tcPr>
          <w:p w14:paraId="0B8F1448" w14:textId="7931E6D6" w:rsidR="003F0D73" w:rsidRPr="00FB589A" w:rsidRDefault="00DD2F01" w:rsidP="00F32311">
            <w:pPr>
              <w:tabs>
                <w:tab w:val="left" w:pos="3157"/>
              </w:tabs>
              <w:rPr>
                <w:b/>
              </w:rPr>
            </w:pPr>
            <w:sdt>
              <w:sdtPr>
                <w:rPr>
                  <w:b/>
                </w:rPr>
                <w:alias w:val="Article headword"/>
                <w:tag w:val="articleHeadword"/>
                <w:id w:val="-361440020"/>
                <w:placeholder>
                  <w:docPart w:val="25DBF1F8A6C7124FB4C2AF0F0971A6C2"/>
                </w:placeholder>
                <w:text/>
              </w:sdtPr>
              <w:sdtEndPr/>
              <w:sdtContent>
                <w:proofErr w:type="spellStart"/>
                <w:r w:rsidR="00E95CDB">
                  <w:rPr>
                    <w:b/>
                  </w:rPr>
                  <w:t>Donatoni</w:t>
                </w:r>
                <w:proofErr w:type="spellEnd"/>
                <w:r w:rsidR="00E95CDB">
                  <w:rPr>
                    <w:b/>
                  </w:rPr>
                  <w:t>, Franco</w:t>
                </w:r>
                <w:r w:rsidR="00144C87">
                  <w:rPr>
                    <w:b/>
                  </w:rPr>
                  <w:t xml:space="preserve"> (1927-2000)</w:t>
                </w:r>
                <w:r w:rsidR="00F32311">
                  <w:rPr>
                    <w:b/>
                  </w:rPr>
                  <w:tab/>
                </w:r>
              </w:sdtContent>
            </w:sdt>
            <w:commentRangeEnd w:id="0"/>
            <w:r w:rsidR="00F32311">
              <w:rPr>
                <w:rStyle w:val="CommentReference"/>
              </w:rPr>
              <w:commentReference w:id="0"/>
            </w:r>
          </w:p>
        </w:tc>
      </w:tr>
      <w:tr w:rsidR="00464699" w14:paraId="170566E4" w14:textId="77777777" w:rsidTr="00C50EBD">
        <w:sdt>
          <w:sdtPr>
            <w:alias w:val="Variant headwords"/>
            <w:tag w:val="variantHeadwords"/>
            <w:id w:val="173464402"/>
            <w:placeholder>
              <w:docPart w:val="0859E4878A601146A210D505E8499DD0"/>
            </w:placeholder>
            <w:showingPlcHdr/>
          </w:sdtPr>
          <w:sdtEndPr/>
          <w:sdtContent>
            <w:tc>
              <w:tcPr>
                <w:tcW w:w="9016" w:type="dxa"/>
                <w:tcMar>
                  <w:top w:w="113" w:type="dxa"/>
                  <w:bottom w:w="113" w:type="dxa"/>
                </w:tcMar>
              </w:tcPr>
              <w:p w14:paraId="11FFA2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701492" w14:textId="77777777" w:rsidTr="003F0D73">
        <w:sdt>
          <w:sdtPr>
            <w:alias w:val="Abstract"/>
            <w:tag w:val="abstract"/>
            <w:id w:val="-635871867"/>
            <w:placeholder>
              <w:docPart w:val="EE5BA3A5A2F8734B9303E1455E1B3F0C"/>
            </w:placeholder>
          </w:sdtPr>
          <w:sdtEndPr/>
          <w:sdtContent>
            <w:tc>
              <w:tcPr>
                <w:tcW w:w="9016" w:type="dxa"/>
                <w:tcMar>
                  <w:top w:w="113" w:type="dxa"/>
                  <w:bottom w:w="113" w:type="dxa"/>
                </w:tcMar>
              </w:tcPr>
              <w:p w14:paraId="4548F1C6" w14:textId="40334847" w:rsidR="00E85A05" w:rsidRPr="00D409B6" w:rsidRDefault="00D55C1B" w:rsidP="00EC2179">
                <w:r>
                  <w:t xml:space="preserve">Composer and poet Franco </w:t>
                </w:r>
                <w:proofErr w:type="spellStart"/>
                <w:r>
                  <w:t>Donatoni</w:t>
                </w:r>
                <w:proofErr w:type="spellEnd"/>
                <w:r>
                  <w:t xml:space="preserve"> studied in Vienna before attending the </w:t>
                </w:r>
                <w:r w:rsidRPr="00087DDE">
                  <w:t xml:space="preserve">Darmstadt </w:t>
                </w:r>
                <w:r>
                  <w:t>summer music program</w:t>
                </w:r>
                <w:r w:rsidR="00CF604B">
                  <w:t>,</w:t>
                </w:r>
                <w:r>
                  <w:t xml:space="preserve"> where he encountered Pierre Boulez and </w:t>
                </w:r>
                <w:proofErr w:type="spellStart"/>
                <w:r w:rsidRPr="00087DDE">
                  <w:t>Karlheinz</w:t>
                </w:r>
                <w:proofErr w:type="spellEnd"/>
                <w:r w:rsidRPr="00087DDE">
                  <w:t xml:space="preserve"> Stockhausen</w:t>
                </w:r>
                <w:r>
                  <w:rPr>
                    <w:b/>
                  </w:rPr>
                  <w:t>,</w:t>
                </w:r>
                <w:r>
                  <w:t xml:space="preserve"> among others. </w:t>
                </w:r>
                <w:proofErr w:type="spellStart"/>
                <w:r>
                  <w:t>Donatoni</w:t>
                </w:r>
                <w:proofErr w:type="spellEnd"/>
                <w:r>
                  <w:t xml:space="preserve"> took to the </w:t>
                </w:r>
                <w:r w:rsidRPr="00BC46E1">
                  <w:t>serial practices</w:t>
                </w:r>
                <w:r>
                  <w:t xml:space="preserve"> of </w:t>
                </w:r>
                <w:r w:rsidRPr="00DC2A75">
                  <w:t>Darmstadt</w:t>
                </w:r>
                <w:r>
                  <w:t xml:space="preserve"> but attempted to join them with </w:t>
                </w:r>
                <w:r w:rsidRPr="00087DDE">
                  <w:t>John Cage’s</w:t>
                </w:r>
                <w:r>
                  <w:t xml:space="preserve"> project of separating the composer’s ego from the work of art. These encounters eventually led him to apply what he referred to as codes to found or borrowed material. In any given mature work</w:t>
                </w:r>
                <w:r w:rsidR="00351209">
                  <w:t>,</w:t>
                </w:r>
                <w:r>
                  <w:t xml:space="preserve"> codes operate on multiple levels</w:t>
                </w:r>
                <w:r w:rsidR="00A101A8">
                  <w:t>,</w:t>
                </w:r>
                <w:r w:rsidR="00351209">
                  <w:t xml:space="preserve"> and</w:t>
                </w:r>
                <w:r>
                  <w:t xml:space="preserve"> </w:t>
                </w:r>
                <w:r w:rsidR="00351209">
                  <w:t>control</w:t>
                </w:r>
                <w:r>
                  <w:t xml:space="preserve"> all musical parameters. His early experiments with codes, such as </w:t>
                </w:r>
                <w:proofErr w:type="spellStart"/>
                <w:r>
                  <w:rPr>
                    <w:i/>
                  </w:rPr>
                  <w:t>Etwas</w:t>
                </w:r>
                <w:proofErr w:type="spellEnd"/>
                <w:r>
                  <w:rPr>
                    <w:i/>
                  </w:rPr>
                  <w:t xml:space="preserve"> </w:t>
                </w:r>
                <w:proofErr w:type="spellStart"/>
                <w:r>
                  <w:rPr>
                    <w:i/>
                  </w:rPr>
                  <w:t>Ruhiger</w:t>
                </w:r>
                <w:proofErr w:type="spellEnd"/>
                <w:r>
                  <w:rPr>
                    <w:i/>
                  </w:rPr>
                  <w:t xml:space="preserve"> </w:t>
                </w:r>
                <w:proofErr w:type="spellStart"/>
                <w:r>
                  <w:rPr>
                    <w:i/>
                  </w:rPr>
                  <w:t>im</w:t>
                </w:r>
                <w:proofErr w:type="spellEnd"/>
                <w:r>
                  <w:rPr>
                    <w:i/>
                  </w:rPr>
                  <w:t xml:space="preserve"> </w:t>
                </w:r>
                <w:proofErr w:type="spellStart"/>
                <w:r>
                  <w:rPr>
                    <w:i/>
                  </w:rPr>
                  <w:t>Ausdruck</w:t>
                </w:r>
                <w:proofErr w:type="spellEnd"/>
                <w:r>
                  <w:t xml:space="preserve"> (1967),</w:t>
                </w:r>
                <w:r w:rsidR="0042595F">
                  <w:t xml:space="preserve"> aim for the creation of a work </w:t>
                </w:r>
                <w:r>
                  <w:t>comple</w:t>
                </w:r>
                <w:r w:rsidR="00DD2F01">
                  <w:t xml:space="preserve">tely autonomous from its maker, however, </w:t>
                </w:r>
                <w:proofErr w:type="spellStart"/>
                <w:r>
                  <w:t>Donatoni’s</w:t>
                </w:r>
                <w:proofErr w:type="spellEnd"/>
                <w:r>
                  <w:t xml:space="preserve"> thinking gradually changed to acknowledge his role in the deployment of codes. Works like </w:t>
                </w:r>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(1988) for string quartet</w:t>
                </w:r>
                <w:r>
                  <w:t xml:space="preserve"> </w:t>
                </w:r>
                <w:r w:rsidR="0092701B">
                  <w:t xml:space="preserve">demonstrate his self-defined </w:t>
                </w:r>
                <w:r>
                  <w:t xml:space="preserve">joyous period, where he </w:t>
                </w:r>
                <w:r w:rsidR="00E33141">
                  <w:t>employed</w:t>
                </w:r>
                <w:r>
                  <w:t xml:space="preserve"> a wider range of materials. One of the clearest examples of </w:t>
                </w:r>
                <w:r w:rsidR="00EC2179">
                  <w:t xml:space="preserve">his use of </w:t>
                </w:r>
                <w:r>
                  <w:t>codes is</w:t>
                </w:r>
                <w:r w:rsidR="00EC2179">
                  <w:t xml:space="preserve"> his final piece</w:t>
                </w:r>
                <w:r>
                  <w:t xml:space="preserve"> </w:t>
                </w:r>
                <w:proofErr w:type="spellStart"/>
                <w:r>
                  <w:rPr>
                    <w:i/>
                  </w:rPr>
                  <w:t>Esa</w:t>
                </w:r>
                <w:proofErr w:type="spellEnd"/>
                <w:r>
                  <w:rPr>
                    <w:i/>
                  </w:rPr>
                  <w:t xml:space="preserve"> (In </w:t>
                </w:r>
                <w:proofErr w:type="spellStart"/>
                <w:r>
                  <w:rPr>
                    <w:i/>
                  </w:rPr>
                  <w:t>Cauda</w:t>
                </w:r>
                <w:proofErr w:type="spellEnd"/>
                <w:r>
                  <w:rPr>
                    <w:i/>
                  </w:rPr>
                  <w:t xml:space="preserve"> V) </w:t>
                </w:r>
                <w:r w:rsidRPr="00CB15EA">
                  <w:t>[</w:t>
                </w:r>
                <w:r>
                  <w:t>2000</w:t>
                </w:r>
                <w:r w:rsidRPr="00CB15EA">
                  <w:t>]</w:t>
                </w:r>
                <w:r>
                  <w:t>,</w:t>
                </w:r>
                <w:r>
                  <w:rPr>
                    <w:i/>
                  </w:rPr>
                  <w:t xml:space="preserve"> </w:t>
                </w:r>
                <w:r>
                  <w:t xml:space="preserve">written for his student </w:t>
                </w:r>
                <w:proofErr w:type="spellStart"/>
                <w:r w:rsidRPr="00087DDE">
                  <w:rPr>
                    <w:rStyle w:val="fname"/>
                    <w:rFonts w:eastAsia="Times New Roman"/>
                  </w:rPr>
                  <w:t>Esa-Pekka</w:t>
                </w:r>
                <w:proofErr w:type="spellEnd"/>
                <w:r w:rsidRPr="00087DDE">
                  <w:rPr>
                    <w:rFonts w:eastAsia="Times New Roman"/>
                  </w:rPr>
                  <w:t xml:space="preserve"> </w:t>
                </w:r>
                <w:proofErr w:type="spellStart"/>
                <w:r w:rsidRPr="00087DDE">
                  <w:rPr>
                    <w:rStyle w:val="sname"/>
                    <w:rFonts w:eastAsia="Times New Roman"/>
                  </w:rPr>
                  <w:t>Salonen</w:t>
                </w:r>
                <w:proofErr w:type="spellEnd"/>
                <w:r w:rsidR="00EC2179">
                  <w:rPr>
                    <w:rStyle w:val="sname"/>
                    <w:rFonts w:eastAsia="Times New Roman"/>
                    <w:b/>
                  </w:rPr>
                  <w:t xml:space="preserve">, </w:t>
                </w:r>
                <w:r w:rsidR="00EC2179" w:rsidRPr="00EC2179">
                  <w:rPr>
                    <w:rStyle w:val="sname"/>
                    <w:rFonts w:eastAsia="Times New Roman"/>
                  </w:rPr>
                  <w:t>which</w:t>
                </w:r>
                <w:r>
                  <w:t xml:space="preserve"> uses the musical spelling of </w:t>
                </w:r>
                <w:proofErr w:type="spellStart"/>
                <w:r>
                  <w:t>Esa’s</w:t>
                </w:r>
                <w:proofErr w:type="spellEnd"/>
                <w:r>
                  <w:t xml:space="preserve"> name and material from </w:t>
                </w:r>
                <w:r w:rsidRPr="00087DDE">
                  <w:rPr>
                    <w:i/>
                  </w:rPr>
                  <w:t>The Rite of Spring.</w:t>
                </w:r>
              </w:p>
            </w:tc>
          </w:sdtContent>
        </w:sdt>
      </w:tr>
      <w:tr w:rsidR="003F0D73" w14:paraId="714DAA38" w14:textId="77777777" w:rsidTr="003F0D73">
        <w:sdt>
          <w:sdtPr>
            <w:alias w:val="Article text"/>
            <w:tag w:val="articleText"/>
            <w:id w:val="634067588"/>
            <w:placeholder>
              <w:docPart w:val="CCB32513855BF649AA88B7116474CB18"/>
            </w:placeholder>
          </w:sdtPr>
          <w:sdtEndPr/>
          <w:sdtContent>
            <w:sdt>
              <w:sdtPr>
                <w:alias w:val="Abstract"/>
                <w:tag w:val="abstract"/>
                <w:id w:val="1254475861"/>
                <w:placeholder>
                  <w:docPart w:val="979064778DCD3F4F95FB63054B9A8785"/>
                </w:placeholder>
              </w:sdtPr>
              <w:sdtEndPr/>
              <w:sdtContent>
                <w:sdt>
                  <w:sdtPr>
                    <w:alias w:val="Abstract"/>
                    <w:tag w:val="abstract"/>
                    <w:id w:val="157581486"/>
                    <w:placeholder>
                      <w:docPart w:val="70D1ED7DA476E04C98F661533B835545"/>
                    </w:placeholder>
                  </w:sdtPr>
                  <w:sdtEndPr/>
                  <w:sdtContent>
                    <w:tc>
                      <w:tcPr>
                        <w:tcW w:w="9016" w:type="dxa"/>
                        <w:tcMar>
                          <w:top w:w="113" w:type="dxa"/>
                          <w:bottom w:w="113" w:type="dxa"/>
                        </w:tcMar>
                      </w:tcPr>
                      <w:p w14:paraId="69F0E6C2" w14:textId="77777777" w:rsidR="00DD2F01" w:rsidRDefault="00DD2F01" w:rsidP="00E95CDB">
                        <w:pPr>
                          <w:rPr>
                            <w:i/>
                          </w:rPr>
                        </w:pPr>
                        <w:r>
                          <w:t xml:space="preserve">Composer and poet Franco </w:t>
                        </w:r>
                        <w:proofErr w:type="spellStart"/>
                        <w:r>
                          <w:t>Donatoni</w:t>
                        </w:r>
                        <w:proofErr w:type="spellEnd"/>
                        <w:r>
                          <w:t xml:space="preserve"> studied in Vienna before attending the </w:t>
                        </w:r>
                        <w:r w:rsidRPr="00087DDE">
                          <w:t xml:space="preserve">Darmstadt </w:t>
                        </w:r>
                        <w:r>
                          <w:t xml:space="preserve">summer music program, where he encountered Pierre Boulez and </w:t>
                        </w:r>
                        <w:proofErr w:type="spellStart"/>
                        <w:r w:rsidRPr="00087DDE">
                          <w:t>Karlheinz</w:t>
                        </w:r>
                        <w:proofErr w:type="spellEnd"/>
                        <w:r w:rsidRPr="00087DDE">
                          <w:t xml:space="preserve"> Stockhausen</w:t>
                        </w:r>
                        <w:r>
                          <w:rPr>
                            <w:b/>
                          </w:rPr>
                          <w:t>,</w:t>
                        </w:r>
                        <w:r>
                          <w:t xml:space="preserve"> among others. </w:t>
                        </w:r>
                        <w:proofErr w:type="spellStart"/>
                        <w:r>
                          <w:t>Donatoni</w:t>
                        </w:r>
                        <w:proofErr w:type="spellEnd"/>
                        <w:r>
                          <w:t xml:space="preserve"> took to the </w:t>
                        </w:r>
                        <w:r w:rsidRPr="00BC46E1">
                          <w:t>serial practices</w:t>
                        </w:r>
                        <w:r>
                          <w:t xml:space="preserve"> of </w:t>
                        </w:r>
                        <w:r w:rsidRPr="00DC2A75">
                          <w:t>Darmstadt</w:t>
                        </w:r>
                        <w:r>
                          <w:t xml:space="preserve"> but attempted to join them with </w:t>
                        </w:r>
                        <w:r w:rsidRPr="00087DDE">
                          <w:t>John Cage’s</w:t>
                        </w:r>
                        <w:r>
                          <w:t xml:space="preserve"> project of separating the composer’s ego from the work of art. These encounters eventually led him to apply what he referred to as codes to found or borrowed material. In any given mature work, codes operate on multiple levels, and control all musical parameters. His early experiments with codes, such as </w:t>
                        </w:r>
                        <w:proofErr w:type="spellStart"/>
                        <w:r>
                          <w:rPr>
                            <w:i/>
                          </w:rPr>
                          <w:t>Etwas</w:t>
                        </w:r>
                        <w:proofErr w:type="spellEnd"/>
                        <w:r>
                          <w:rPr>
                            <w:i/>
                          </w:rPr>
                          <w:t xml:space="preserve"> </w:t>
                        </w:r>
                        <w:proofErr w:type="spellStart"/>
                        <w:r>
                          <w:rPr>
                            <w:i/>
                          </w:rPr>
                          <w:t>Ruhiger</w:t>
                        </w:r>
                        <w:proofErr w:type="spellEnd"/>
                        <w:r>
                          <w:rPr>
                            <w:i/>
                          </w:rPr>
                          <w:t xml:space="preserve"> </w:t>
                        </w:r>
                        <w:proofErr w:type="spellStart"/>
                        <w:r>
                          <w:rPr>
                            <w:i/>
                          </w:rPr>
                          <w:t>im</w:t>
                        </w:r>
                        <w:proofErr w:type="spellEnd"/>
                        <w:r>
                          <w:rPr>
                            <w:i/>
                          </w:rPr>
                          <w:t xml:space="preserve"> </w:t>
                        </w:r>
                        <w:proofErr w:type="spellStart"/>
                        <w:r>
                          <w:rPr>
                            <w:i/>
                          </w:rPr>
                          <w:t>Ausdruck</w:t>
                        </w:r>
                        <w:proofErr w:type="spellEnd"/>
                        <w:r>
                          <w:t xml:space="preserve"> (1967), aim for the creation of a work completely autonomous from its maker, however, </w:t>
                        </w:r>
                        <w:proofErr w:type="spellStart"/>
                        <w:r>
                          <w:t>Donatoni’s</w:t>
                        </w:r>
                        <w:proofErr w:type="spellEnd"/>
                        <w:r>
                          <w:t xml:space="preserve"> thinking gradually changed to acknowledge his role in the deployment of codes. Works like </w:t>
                        </w:r>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(1988) for string quartet</w:t>
                        </w:r>
                        <w:r>
                          <w:t xml:space="preserve"> demonstrate his self-defined joyous period, where he employed a wider range of materials. One of the clearest examples of his use of codes is his final piece </w:t>
                        </w:r>
                        <w:proofErr w:type="spellStart"/>
                        <w:r>
                          <w:rPr>
                            <w:i/>
                          </w:rPr>
                          <w:t>Esa</w:t>
                        </w:r>
                        <w:proofErr w:type="spellEnd"/>
                        <w:r>
                          <w:rPr>
                            <w:i/>
                          </w:rPr>
                          <w:t xml:space="preserve"> (In </w:t>
                        </w:r>
                        <w:proofErr w:type="spellStart"/>
                        <w:r>
                          <w:rPr>
                            <w:i/>
                          </w:rPr>
                          <w:t>Cauda</w:t>
                        </w:r>
                        <w:proofErr w:type="spellEnd"/>
                        <w:r>
                          <w:rPr>
                            <w:i/>
                          </w:rPr>
                          <w:t xml:space="preserve"> V) </w:t>
                        </w:r>
                        <w:r w:rsidRPr="00CB15EA">
                          <w:t>[</w:t>
                        </w:r>
                        <w:r>
                          <w:t>2000</w:t>
                        </w:r>
                        <w:r w:rsidRPr="00CB15EA">
                          <w:t>]</w:t>
                        </w:r>
                        <w:r>
                          <w:t>,</w:t>
                        </w:r>
                        <w:r>
                          <w:rPr>
                            <w:i/>
                          </w:rPr>
                          <w:t xml:space="preserve"> </w:t>
                        </w:r>
                        <w:r>
                          <w:t xml:space="preserve">written for his student </w:t>
                        </w:r>
                        <w:proofErr w:type="spellStart"/>
                        <w:r w:rsidRPr="00087DDE">
                          <w:rPr>
                            <w:rStyle w:val="fname"/>
                            <w:rFonts w:eastAsia="Times New Roman"/>
                          </w:rPr>
                          <w:t>Esa-Pekka</w:t>
                        </w:r>
                        <w:proofErr w:type="spellEnd"/>
                        <w:r w:rsidRPr="00087DDE">
                          <w:rPr>
                            <w:rFonts w:eastAsia="Times New Roman"/>
                          </w:rPr>
                          <w:t xml:space="preserve"> </w:t>
                        </w:r>
                        <w:proofErr w:type="spellStart"/>
                        <w:r w:rsidRPr="00087DDE">
                          <w:rPr>
                            <w:rStyle w:val="sname"/>
                            <w:rFonts w:eastAsia="Times New Roman"/>
                          </w:rPr>
                          <w:t>Salonen</w:t>
                        </w:r>
                        <w:proofErr w:type="spellEnd"/>
                        <w:r>
                          <w:rPr>
                            <w:rStyle w:val="sname"/>
                            <w:rFonts w:eastAsia="Times New Roman"/>
                            <w:b/>
                          </w:rPr>
                          <w:t xml:space="preserve">, </w:t>
                        </w:r>
                        <w:r w:rsidRPr="00EC2179">
                          <w:rPr>
                            <w:rStyle w:val="sname"/>
                            <w:rFonts w:eastAsia="Times New Roman"/>
                          </w:rPr>
                          <w:t>which</w:t>
                        </w:r>
                        <w:r>
                          <w:t xml:space="preserve"> uses the musical spelling of </w:t>
                        </w:r>
                        <w:proofErr w:type="spellStart"/>
                        <w:r>
                          <w:t>Esa’s</w:t>
                        </w:r>
                        <w:proofErr w:type="spellEnd"/>
                        <w:r>
                          <w:t xml:space="preserve"> name and material from </w:t>
                        </w:r>
                        <w:r w:rsidRPr="00087DDE">
                          <w:rPr>
                            <w:i/>
                          </w:rPr>
                          <w:t>The Rite of Spring.</w:t>
                        </w:r>
                      </w:p>
                      <w:p w14:paraId="1652D110" w14:textId="59D17D76" w:rsidR="00E95CDB" w:rsidRDefault="00E95CDB" w:rsidP="00E95CDB">
                        <w:pPr>
                          <w:rPr>
                            <w:i/>
                          </w:rPr>
                        </w:pPr>
                      </w:p>
                      <w:p w14:paraId="4BDBA5AB" w14:textId="20DDD945" w:rsidR="00E95CDB" w:rsidRPr="00D55C1B" w:rsidRDefault="00E95CDB" w:rsidP="00D55C1B">
                        <w:pPr>
                          <w:pStyle w:val="Heading1"/>
                          <w:outlineLvl w:val="0"/>
                        </w:pPr>
                        <w:r w:rsidRPr="00735FBD">
                          <w:t>Key Works</w:t>
                        </w:r>
                      </w:p>
                      <w:p w14:paraId="446F79A6" w14:textId="77777777" w:rsidR="00E95CDB" w:rsidRDefault="00E95CDB" w:rsidP="00D409B6">
                        <w:pPr>
                          <w:rPr>
                            <w:i/>
                          </w:rPr>
                        </w:pPr>
                        <w:r>
                          <w:rPr>
                            <w:rStyle w:val="Emphasis"/>
                            <w:rFonts w:eastAsia="Times New Roman"/>
                          </w:rPr>
                          <w:t xml:space="preserve">For </w:t>
                        </w:r>
                        <w:proofErr w:type="spellStart"/>
                        <w:r>
                          <w:rPr>
                            <w:rStyle w:val="Emphasis"/>
                            <w:rFonts w:eastAsia="Times New Roman"/>
                          </w:rPr>
                          <w:t>Grilly</w:t>
                        </w:r>
                        <w:proofErr w:type="spellEnd"/>
                        <w:r>
                          <w:t xml:space="preserve"> - an ‘improvisation’ for seven instruments - 1960</w:t>
                        </w:r>
                      </w:p>
                      <w:p w14:paraId="039AAEB3" w14:textId="77777777" w:rsidR="00E95CDB" w:rsidRDefault="00E95CDB" w:rsidP="00D409B6">
                        <w:r>
                          <w:rPr>
                            <w:rStyle w:val="Emphasis"/>
                            <w:rFonts w:eastAsia="Times New Roman"/>
                          </w:rPr>
                          <w:t>Doubles</w:t>
                        </w:r>
                        <w:r>
                          <w:t xml:space="preserve"> - Solo harpsichord - 1961</w:t>
                        </w:r>
                      </w:p>
                      <w:p w14:paraId="602CB0E3" w14:textId="77777777" w:rsidR="00E95CDB" w:rsidRDefault="00E95CDB" w:rsidP="00D409B6">
                        <w:pPr>
                          <w:rPr>
                            <w:rStyle w:val="Emphasis"/>
                            <w:rFonts w:eastAsia="Times New Roman"/>
                            <w:i w:val="0"/>
                          </w:rPr>
                        </w:pPr>
                        <w:proofErr w:type="spellStart"/>
                        <w:r>
                          <w:rPr>
                            <w:rStyle w:val="Emphasis"/>
                            <w:rFonts w:eastAsia="Times New Roman"/>
                          </w:rPr>
                          <w:t>Puppenspiel</w:t>
                        </w:r>
                        <w:proofErr w:type="spellEnd"/>
                        <w:r>
                          <w:rPr>
                            <w:rStyle w:val="Emphasis"/>
                            <w:rFonts w:eastAsia="Times New Roman"/>
                          </w:rPr>
                          <w:t xml:space="preserve"> </w:t>
                        </w:r>
                        <w:r>
                          <w:t>-</w:t>
                        </w:r>
                        <w:r w:rsidRPr="00477864">
                          <w:rPr>
                            <w:rStyle w:val="Emphasis"/>
                            <w:rFonts w:eastAsia="Times New Roman"/>
                            <w:i w:val="0"/>
                          </w:rPr>
                          <w:t xml:space="preserve"> Orches</w:t>
                        </w:r>
                        <w:r>
                          <w:rPr>
                            <w:rStyle w:val="Emphasis"/>
                            <w:rFonts w:eastAsia="Times New Roman"/>
                            <w:i w:val="0"/>
                          </w:rPr>
                          <w:t xml:space="preserve">tra </w:t>
                        </w:r>
                        <w:r>
                          <w:t>-</w:t>
                        </w:r>
                        <w:r>
                          <w:rPr>
                            <w:rStyle w:val="Emphasis"/>
                            <w:rFonts w:eastAsia="Times New Roman"/>
                            <w:i w:val="0"/>
                          </w:rPr>
                          <w:t xml:space="preserve"> 1961</w:t>
                        </w:r>
                      </w:p>
                      <w:p w14:paraId="2D8AE695" w14:textId="77777777" w:rsidR="00E95CDB" w:rsidRDefault="00E95CDB" w:rsidP="00D409B6">
                        <w:r>
                          <w:rPr>
                            <w:rStyle w:val="Emphasis"/>
                            <w:rFonts w:eastAsia="Times New Roman"/>
                          </w:rPr>
                          <w:t xml:space="preserve">Per  - </w:t>
                        </w:r>
                        <w:r>
                          <w:rPr>
                            <w:rStyle w:val="Emphasis"/>
                            <w:rFonts w:eastAsia="Times New Roman"/>
                            <w:i w:val="0"/>
                          </w:rPr>
                          <w:t>O</w:t>
                        </w:r>
                        <w:r w:rsidRPr="00477864">
                          <w:rPr>
                            <w:rStyle w:val="Emphasis"/>
                            <w:rFonts w:eastAsia="Times New Roman"/>
                            <w:i w:val="0"/>
                          </w:rPr>
                          <w:t>rchestra</w:t>
                        </w:r>
                        <w:r>
                          <w:t xml:space="preserve">  - 1962</w:t>
                        </w:r>
                      </w:p>
                      <w:p w14:paraId="44BCAE1B" w14:textId="77777777" w:rsidR="00E95CDB" w:rsidRDefault="00E95CDB" w:rsidP="00D409B6">
                        <w:pPr>
                          <w:rPr>
                            <w:i/>
                          </w:rPr>
                        </w:pPr>
                        <w:proofErr w:type="spellStart"/>
                        <w:r>
                          <w:rPr>
                            <w:i/>
                            <w:iCs/>
                          </w:rPr>
                          <w:t>Etwas</w:t>
                        </w:r>
                        <w:proofErr w:type="spellEnd"/>
                        <w:r>
                          <w:rPr>
                            <w:i/>
                            <w:iCs/>
                          </w:rPr>
                          <w:t xml:space="preserve"> </w:t>
                        </w:r>
                        <w:proofErr w:type="spellStart"/>
                        <w:r>
                          <w:rPr>
                            <w:i/>
                            <w:iCs/>
                          </w:rPr>
                          <w:t>ruhiger</w:t>
                        </w:r>
                        <w:proofErr w:type="spellEnd"/>
                        <w:r>
                          <w:rPr>
                            <w:i/>
                            <w:iCs/>
                          </w:rPr>
                          <w:t xml:space="preserve"> </w:t>
                        </w:r>
                        <w:proofErr w:type="spellStart"/>
                        <w:r>
                          <w:rPr>
                            <w:i/>
                            <w:iCs/>
                          </w:rPr>
                          <w:t>im</w:t>
                        </w:r>
                        <w:proofErr w:type="spellEnd"/>
                        <w:r>
                          <w:rPr>
                            <w:i/>
                            <w:iCs/>
                          </w:rPr>
                          <w:t xml:space="preserve"> </w:t>
                        </w:r>
                        <w:proofErr w:type="spellStart"/>
                        <w:r>
                          <w:rPr>
                            <w:i/>
                            <w:iCs/>
                          </w:rPr>
                          <w:t>Ausdruck</w:t>
                        </w:r>
                        <w:proofErr w:type="spellEnd"/>
                        <w:r>
                          <w:t xml:space="preserve"> - Flute, </w:t>
                        </w:r>
                        <w:r w:rsidRPr="00CE7771">
                          <w:t>clarinet</w:t>
                        </w:r>
                        <w:r>
                          <w:t>, violin, c</w:t>
                        </w:r>
                        <w:r w:rsidRPr="00CE7771">
                          <w:t>ello</w:t>
                        </w:r>
                        <w:r>
                          <w:t>, and piano - 1967</w:t>
                        </w:r>
                      </w:p>
                      <w:p w14:paraId="157022B2" w14:textId="77777777" w:rsidR="00E95CDB" w:rsidRDefault="00E95CDB" w:rsidP="00D409B6">
                        <w:r>
                          <w:rPr>
                            <w:i/>
                            <w:iCs/>
                          </w:rPr>
                          <w:lastRenderedPageBreak/>
                          <w:t>Lied</w:t>
                        </w:r>
                        <w:r>
                          <w:t xml:space="preserve"> - Thirteen instruments – 1972</w:t>
                        </w:r>
                      </w:p>
                      <w:p w14:paraId="09EFB4D3" w14:textId="77777777" w:rsidR="00E95CDB" w:rsidRDefault="00E95CDB" w:rsidP="00D409B6">
                        <w:pPr>
                          <w:rPr>
                            <w:i/>
                            <w:iCs/>
                          </w:rPr>
                        </w:pPr>
                        <w:r>
                          <w:rPr>
                            <w:i/>
                            <w:iCs/>
                          </w:rPr>
                          <w:t>Ash</w:t>
                        </w:r>
                        <w:r>
                          <w:t xml:space="preserve"> - Eight instruments - 1976</w:t>
                        </w:r>
                      </w:p>
                      <w:p w14:paraId="4BF8B1EF" w14:textId="77777777" w:rsidR="00E95CDB" w:rsidRPr="00CE7771" w:rsidRDefault="00E95CDB" w:rsidP="00D409B6">
                        <w:pPr>
                          <w:rPr>
                            <w:i/>
                          </w:rPr>
                        </w:pPr>
                        <w:proofErr w:type="spellStart"/>
                        <w:r>
                          <w:rPr>
                            <w:i/>
                            <w:iCs/>
                          </w:rPr>
                          <w:t>Spiri</w:t>
                        </w:r>
                        <w:proofErr w:type="spellEnd"/>
                        <w:r>
                          <w:t xml:space="preserve"> - Ten instruments - 1977</w:t>
                        </w:r>
                      </w:p>
                      <w:p w14:paraId="1ECEE8E8" w14:textId="77777777" w:rsidR="00E95CDB" w:rsidRDefault="00E95CDB" w:rsidP="00D409B6">
                        <w:proofErr w:type="spellStart"/>
                        <w:r>
                          <w:rPr>
                            <w:i/>
                            <w:iCs/>
                          </w:rPr>
                          <w:t>Arie</w:t>
                        </w:r>
                        <w:proofErr w:type="spellEnd"/>
                        <w:r>
                          <w:t xml:space="preserve"> - Female voice and orchestra – 1978</w:t>
                        </w:r>
                      </w:p>
                      <w:p w14:paraId="02C9BFE9" w14:textId="77777777" w:rsidR="00E95CDB" w:rsidRDefault="00E95CDB" w:rsidP="00D409B6">
                        <w:r>
                          <w:rPr>
                            <w:i/>
                            <w:iCs/>
                          </w:rPr>
                          <w:t xml:space="preserve">Le </w:t>
                        </w:r>
                        <w:proofErr w:type="spellStart"/>
                        <w:r>
                          <w:rPr>
                            <w:i/>
                            <w:iCs/>
                          </w:rPr>
                          <w:t>ruisseau</w:t>
                        </w:r>
                        <w:proofErr w:type="spellEnd"/>
                        <w:r>
                          <w:rPr>
                            <w:i/>
                            <w:iCs/>
                          </w:rPr>
                          <w:t xml:space="preserve"> </w:t>
                        </w:r>
                        <w:proofErr w:type="spellStart"/>
                        <w:r>
                          <w:rPr>
                            <w:i/>
                            <w:iCs/>
                          </w:rPr>
                          <w:t>sur</w:t>
                        </w:r>
                        <w:proofErr w:type="spellEnd"/>
                        <w:r>
                          <w:rPr>
                            <w:i/>
                            <w:iCs/>
                          </w:rPr>
                          <w:t xml:space="preserve"> </w:t>
                        </w:r>
                        <w:proofErr w:type="spellStart"/>
                        <w:r>
                          <w:rPr>
                            <w:i/>
                            <w:iCs/>
                          </w:rPr>
                          <w:t>l'escalier</w:t>
                        </w:r>
                        <w:proofErr w:type="spellEnd"/>
                        <w:r>
                          <w:t xml:space="preserve"> - Cello and nineteen performers – 1980</w:t>
                        </w:r>
                      </w:p>
                      <w:p w14:paraId="10D406E5" w14:textId="77777777" w:rsidR="00E95CDB" w:rsidRDefault="00E95CDB" w:rsidP="00D409B6">
                        <w:r>
                          <w:rPr>
                            <w:i/>
                            <w:iCs/>
                          </w:rPr>
                          <w:t xml:space="preserve">In </w:t>
                        </w:r>
                        <w:proofErr w:type="spellStart"/>
                        <w:r>
                          <w:rPr>
                            <w:i/>
                            <w:iCs/>
                          </w:rPr>
                          <w:t>cauda</w:t>
                        </w:r>
                        <w:proofErr w:type="spellEnd"/>
                        <w:r>
                          <w:t xml:space="preserve"> (in three movements) - </w:t>
                        </w:r>
                        <w:r w:rsidRPr="00CE7771">
                          <w:t>Choir</w:t>
                        </w:r>
                        <w:r>
                          <w:t xml:space="preserve"> and orchestra - 1982–1986</w:t>
                        </w:r>
                      </w:p>
                      <w:p w14:paraId="311929FB" w14:textId="77777777" w:rsidR="00E95CDB" w:rsidRPr="00CE7771" w:rsidRDefault="00E95CDB" w:rsidP="00D409B6">
                        <w:pPr>
                          <w:rPr>
                            <w:b/>
                          </w:rPr>
                        </w:pPr>
                        <w:r>
                          <w:rPr>
                            <w:i/>
                            <w:iCs/>
                          </w:rPr>
                          <w:t>Refrain</w:t>
                        </w:r>
                        <w:r>
                          <w:t xml:space="preserve"> - Eight instruments - 1986</w:t>
                        </w:r>
                      </w:p>
                      <w:p w14:paraId="2D6C41CD" w14:textId="77777777" w:rsidR="00E95CDB" w:rsidRDefault="00E95CDB" w:rsidP="00D409B6">
                        <w:r w:rsidRPr="005F033D">
                          <w:rPr>
                            <w:i/>
                            <w:iCs/>
                          </w:rPr>
                          <w:t xml:space="preserve">La </w:t>
                        </w:r>
                        <w:proofErr w:type="spellStart"/>
                        <w:r w:rsidRPr="005F033D">
                          <w:rPr>
                            <w:i/>
                            <w:iCs/>
                          </w:rPr>
                          <w:t>souris</w:t>
                        </w:r>
                        <w:proofErr w:type="spellEnd"/>
                        <w:r w:rsidRPr="005F033D">
                          <w:rPr>
                            <w:i/>
                            <w:iCs/>
                          </w:rPr>
                          <w:t xml:space="preserve"> sans </w:t>
                        </w:r>
                        <w:proofErr w:type="spellStart"/>
                        <w:r w:rsidRPr="005F033D">
                          <w:rPr>
                            <w:i/>
                            <w:iCs/>
                          </w:rPr>
                          <w:t>sourire</w:t>
                        </w:r>
                        <w:proofErr w:type="spellEnd"/>
                        <w:r>
                          <w:t xml:space="preserve"> - String quartet - 1988</w:t>
                        </w:r>
                      </w:p>
                      <w:p w14:paraId="2D25111E" w14:textId="77777777" w:rsidR="00E95CDB" w:rsidRDefault="00E95CDB" w:rsidP="00D409B6">
                        <w:pPr>
                          <w:rPr>
                            <w:b/>
                          </w:rPr>
                        </w:pPr>
                        <w:r>
                          <w:rPr>
                            <w:i/>
                            <w:iCs/>
                          </w:rPr>
                          <w:t>Refrain II</w:t>
                        </w:r>
                        <w:r>
                          <w:t xml:space="preserve"> - Eleven performers - 1991</w:t>
                        </w:r>
                      </w:p>
                      <w:p w14:paraId="020E75DB" w14:textId="77777777" w:rsidR="00E95CDB" w:rsidRDefault="00E95CDB" w:rsidP="00D409B6">
                        <w:r>
                          <w:rPr>
                            <w:i/>
                            <w:iCs/>
                          </w:rPr>
                          <w:t xml:space="preserve">In </w:t>
                        </w:r>
                        <w:proofErr w:type="spellStart"/>
                        <w:r>
                          <w:rPr>
                            <w:i/>
                            <w:iCs/>
                          </w:rPr>
                          <w:t>cauda</w:t>
                        </w:r>
                        <w:proofErr w:type="spellEnd"/>
                        <w:r>
                          <w:rPr>
                            <w:i/>
                            <w:iCs/>
                          </w:rPr>
                          <w:t xml:space="preserve"> II</w:t>
                        </w:r>
                        <w:r>
                          <w:t>, for orchestra - 1993–1994</w:t>
                        </w:r>
                      </w:p>
                      <w:p w14:paraId="7FCC10BF" w14:textId="77777777" w:rsidR="00E95CDB" w:rsidRDefault="00E95CDB" w:rsidP="00D409B6">
                        <w:r>
                          <w:rPr>
                            <w:i/>
                            <w:iCs/>
                          </w:rPr>
                          <w:t xml:space="preserve">ESA (In </w:t>
                        </w:r>
                        <w:proofErr w:type="spellStart"/>
                        <w:r>
                          <w:rPr>
                            <w:i/>
                            <w:iCs/>
                          </w:rPr>
                          <w:t>cauda</w:t>
                        </w:r>
                        <w:proofErr w:type="spellEnd"/>
                        <w:r>
                          <w:rPr>
                            <w:i/>
                            <w:iCs/>
                          </w:rPr>
                          <w:t xml:space="preserve"> V)</w:t>
                        </w:r>
                        <w:r>
                          <w:t xml:space="preserve"> - Orchestra - 2000</w:t>
                        </w:r>
                      </w:p>
                      <w:p w14:paraId="52AB6673" w14:textId="77777777" w:rsidR="00E95CDB" w:rsidRDefault="00E95CDB" w:rsidP="00E95CDB">
                        <w:pPr>
                          <w:rPr>
                            <w:b/>
                          </w:rPr>
                        </w:pPr>
                        <w:bookmarkStart w:id="1" w:name="_GoBack"/>
                        <w:bookmarkEnd w:id="1"/>
                      </w:p>
                      <w:p w14:paraId="588234F7" w14:textId="000768D1" w:rsidR="007C65C8" w:rsidRPr="00D409B6" w:rsidRDefault="00E95CDB" w:rsidP="00D409B6">
                        <w:pPr>
                          <w:pStyle w:val="Heading1"/>
                          <w:outlineLvl w:val="0"/>
                        </w:pPr>
                        <w:r w:rsidRPr="0096790B">
                          <w:t>Writings</w:t>
                        </w:r>
                      </w:p>
                      <w:p w14:paraId="7A5EA711" w14:textId="77777777" w:rsidR="00E95CDB" w:rsidRPr="008042A4" w:rsidRDefault="00E95CDB" w:rsidP="00DD2F01">
                        <w:proofErr w:type="spellStart"/>
                        <w:r w:rsidRPr="00DD2F01">
                          <w:rPr>
                            <w:i/>
                          </w:rPr>
                          <w:t>Questo</w:t>
                        </w:r>
                        <w:proofErr w:type="spellEnd"/>
                        <w:r w:rsidRPr="008042A4">
                          <w:t xml:space="preserve"> (Milan, </w:t>
                        </w:r>
                        <w:r w:rsidRPr="008042A4">
                          <w:rPr>
                            <w:rStyle w:val="year"/>
                            <w:rFonts w:ascii="Cambria" w:hAnsi="Cambria"/>
                            <w:sz w:val="24"/>
                            <w:szCs w:val="24"/>
                          </w:rPr>
                          <w:t>1970</w:t>
                        </w:r>
                        <w:r w:rsidRPr="008042A4">
                          <w:t>)</w:t>
                        </w:r>
                      </w:p>
                      <w:p w14:paraId="1C3C253F" w14:textId="77777777" w:rsidR="00E95CDB" w:rsidRPr="008042A4" w:rsidRDefault="00E95CDB" w:rsidP="00DD2F01">
                        <w:proofErr w:type="spellStart"/>
                        <w:r w:rsidRPr="00DD2F01">
                          <w:rPr>
                            <w:i/>
                          </w:rPr>
                          <w:t>Antecedente</w:t>
                        </w:r>
                        <w:proofErr w:type="spellEnd"/>
                        <w:r w:rsidRPr="00DD2F01">
                          <w:rPr>
                            <w:i/>
                          </w:rPr>
                          <w:t xml:space="preserve"> X: </w:t>
                        </w:r>
                        <w:proofErr w:type="spellStart"/>
                        <w:r w:rsidRPr="00DD2F01">
                          <w:rPr>
                            <w:i/>
                          </w:rPr>
                          <w:t>sulle</w:t>
                        </w:r>
                        <w:proofErr w:type="spellEnd"/>
                        <w:r w:rsidRPr="00DD2F01">
                          <w:rPr>
                            <w:i/>
                          </w:rPr>
                          <w:t xml:space="preserve"> </w:t>
                        </w:r>
                        <w:proofErr w:type="spellStart"/>
                        <w:r w:rsidRPr="00DD2F01">
                          <w:rPr>
                            <w:i/>
                          </w:rPr>
                          <w:t>difficoltà</w:t>
                        </w:r>
                        <w:proofErr w:type="spellEnd"/>
                        <w:r w:rsidRPr="00DD2F01">
                          <w:rPr>
                            <w:i/>
                          </w:rPr>
                          <w:t xml:space="preserve"> del </w:t>
                        </w:r>
                        <w:proofErr w:type="spellStart"/>
                        <w:r w:rsidRPr="00DD2F01">
                          <w:rPr>
                            <w:i/>
                          </w:rPr>
                          <w:t>comporre</w:t>
                        </w:r>
                        <w:proofErr w:type="spellEnd"/>
                        <w:r w:rsidRPr="008042A4">
                          <w:t xml:space="preserve"> </w:t>
                        </w:r>
                        <w:r w:rsidRPr="00DD2F01">
                          <w:t>(Milan, 1980)</w:t>
                        </w:r>
                      </w:p>
                      <w:p w14:paraId="4A6DB548" w14:textId="77777777" w:rsidR="00E95CDB" w:rsidRPr="008042A4" w:rsidRDefault="00E95CDB" w:rsidP="00DD2F01">
                        <w:r w:rsidRPr="00DD2F01">
                          <w:t xml:space="preserve">‘La </w:t>
                        </w:r>
                        <w:proofErr w:type="spellStart"/>
                        <w:r w:rsidRPr="00DD2F01">
                          <w:t>somiglianza</w:t>
                        </w:r>
                        <w:proofErr w:type="spellEnd"/>
                        <w:r w:rsidRPr="00DD2F01">
                          <w:t xml:space="preserve"> </w:t>
                        </w:r>
                        <w:proofErr w:type="spellStart"/>
                        <w:r w:rsidRPr="00DD2F01">
                          <w:t>della</w:t>
                        </w:r>
                        <w:proofErr w:type="spellEnd"/>
                        <w:r w:rsidRPr="00DD2F01">
                          <w:t xml:space="preserve"> </w:t>
                        </w:r>
                        <w:proofErr w:type="spellStart"/>
                        <w:r w:rsidRPr="00DD2F01">
                          <w:t>continuità</w:t>
                        </w:r>
                        <w:proofErr w:type="spellEnd"/>
                        <w:r w:rsidRPr="00DD2F01">
                          <w:t xml:space="preserve">’, </w:t>
                        </w:r>
                        <w:r w:rsidRPr="00DD2F01">
                          <w:rPr>
                            <w:i/>
                          </w:rPr>
                          <w:t xml:space="preserve">La </w:t>
                        </w:r>
                        <w:proofErr w:type="spellStart"/>
                        <w:r w:rsidRPr="00DD2F01">
                          <w:rPr>
                            <w:i/>
                          </w:rPr>
                          <w:t>musica</w:t>
                        </w:r>
                        <w:proofErr w:type="spellEnd"/>
                        <w:r w:rsidRPr="00DD2F01">
                          <w:rPr>
                            <w:i/>
                          </w:rPr>
                          <w:t xml:space="preserve">, le </w:t>
                        </w:r>
                        <w:proofErr w:type="spellStart"/>
                        <w:r w:rsidRPr="00DD2F01">
                          <w:rPr>
                            <w:i/>
                          </w:rPr>
                          <w:t>idee</w:t>
                        </w:r>
                        <w:proofErr w:type="spellEnd"/>
                        <w:r w:rsidRPr="00DD2F01">
                          <w:rPr>
                            <w:i/>
                          </w:rPr>
                          <w:t xml:space="preserve">, le </w:t>
                        </w:r>
                        <w:proofErr w:type="spellStart"/>
                        <w:r w:rsidRPr="00DD2F01">
                          <w:rPr>
                            <w:i/>
                          </w:rPr>
                          <w:t>cose</w:t>
                        </w:r>
                        <w:proofErr w:type="spellEnd"/>
                        <w:r w:rsidRPr="00DD2F01">
                          <w:t xml:space="preserve">, ed. A. </w:t>
                        </w:r>
                        <w:proofErr w:type="spellStart"/>
                        <w:r w:rsidRPr="00DD2F01">
                          <w:t>Brizzi</w:t>
                        </w:r>
                        <w:proofErr w:type="spellEnd"/>
                        <w:r w:rsidRPr="00DD2F01">
                          <w:t xml:space="preserve"> and R. </w:t>
                        </w:r>
                        <w:proofErr w:type="spellStart"/>
                        <w:r w:rsidRPr="00DD2F01">
                          <w:t>Cresti</w:t>
                        </w:r>
                        <w:proofErr w:type="spellEnd"/>
                        <w:r w:rsidRPr="008042A4">
                          <w:t xml:space="preserve"> (Florence</w:t>
                        </w:r>
                        <w:proofErr w:type="gramStart"/>
                        <w:r w:rsidRPr="00DD2F01">
                          <w:t>,1981</w:t>
                        </w:r>
                        <w:proofErr w:type="gramEnd"/>
                        <w:r w:rsidRPr="00DD2F01">
                          <w:t>)</w:t>
                        </w:r>
                      </w:p>
                      <w:p w14:paraId="6DD06B5D" w14:textId="77777777" w:rsidR="00E95CDB" w:rsidRPr="008042A4" w:rsidRDefault="00E95CDB" w:rsidP="00DD2F01">
                        <w:r w:rsidRPr="00DD2F01">
                          <w:t xml:space="preserve">P. </w:t>
                        </w:r>
                        <w:proofErr w:type="spellStart"/>
                        <w:r w:rsidRPr="00DD2F01">
                          <w:t>Santi</w:t>
                        </w:r>
                        <w:proofErr w:type="spellEnd"/>
                        <w:r w:rsidRPr="00DD2F01">
                          <w:t xml:space="preserve">, ed.: </w:t>
                        </w:r>
                        <w:r w:rsidRPr="00DD2F01">
                          <w:rPr>
                            <w:i/>
                          </w:rPr>
                          <w:t xml:space="preserve">Il </w:t>
                        </w:r>
                        <w:proofErr w:type="spellStart"/>
                        <w:r w:rsidRPr="00DD2F01">
                          <w:rPr>
                            <w:i/>
                          </w:rPr>
                          <w:t>sigaro</w:t>
                        </w:r>
                        <w:proofErr w:type="spellEnd"/>
                        <w:r w:rsidRPr="00DD2F01">
                          <w:rPr>
                            <w:i/>
                          </w:rPr>
                          <w:t xml:space="preserve"> di Armando: </w:t>
                        </w:r>
                        <w:proofErr w:type="spellStart"/>
                        <w:r w:rsidRPr="00DD2F01">
                          <w:rPr>
                            <w:i/>
                          </w:rPr>
                          <w:t>scritti</w:t>
                        </w:r>
                        <w:proofErr w:type="spellEnd"/>
                        <w:r w:rsidRPr="00DD2F01">
                          <w:rPr>
                            <w:i/>
                          </w:rPr>
                          <w:t xml:space="preserve"> 1963–1982</w:t>
                        </w:r>
                        <w:r w:rsidRPr="008042A4">
                          <w:t xml:space="preserve"> </w:t>
                        </w:r>
                        <w:r w:rsidRPr="00DD2F01">
                          <w:t>(Milan, 1982)</w:t>
                        </w:r>
                      </w:p>
                      <w:p w14:paraId="6FB3B150" w14:textId="77777777" w:rsidR="00E95CDB" w:rsidRPr="008042A4" w:rsidRDefault="00E95CDB" w:rsidP="00DD2F01">
                        <w:r w:rsidRPr="00DD2F01">
                          <w:t>‘</w:t>
                        </w:r>
                        <w:proofErr w:type="spellStart"/>
                        <w:r w:rsidRPr="00DD2F01">
                          <w:t>Processo</w:t>
                        </w:r>
                        <w:proofErr w:type="spellEnd"/>
                        <w:r w:rsidRPr="00DD2F01">
                          <w:t xml:space="preserve"> e </w:t>
                        </w:r>
                        <w:proofErr w:type="spellStart"/>
                        <w:r w:rsidRPr="00DD2F01">
                          <w:t>figura</w:t>
                        </w:r>
                        <w:proofErr w:type="spellEnd"/>
                        <w:r w:rsidRPr="00DD2F01">
                          <w:t xml:space="preserve">’, </w:t>
                        </w:r>
                        <w:proofErr w:type="spellStart"/>
                        <w:r w:rsidRPr="00DD2F01">
                          <w:t>Quaderni</w:t>
                        </w:r>
                        <w:proofErr w:type="spellEnd"/>
                        <w:r w:rsidRPr="00DD2F01">
                          <w:t xml:space="preserve"> </w:t>
                        </w:r>
                        <w:proofErr w:type="spellStart"/>
                        <w:r w:rsidRPr="00DD2F01">
                          <w:t>della</w:t>
                        </w:r>
                        <w:proofErr w:type="spellEnd"/>
                        <w:r w:rsidRPr="00DD2F01">
                          <w:t xml:space="preserve"> </w:t>
                        </w:r>
                        <w:proofErr w:type="spellStart"/>
                        <w:r w:rsidRPr="00DD2F01">
                          <w:t>Civica</w:t>
                        </w:r>
                        <w:proofErr w:type="spellEnd"/>
                        <w:r w:rsidRPr="00DD2F01">
                          <w:t xml:space="preserve"> </w:t>
                        </w:r>
                        <w:proofErr w:type="spellStart"/>
                        <w:r w:rsidRPr="00DD2F01">
                          <w:t>Scuola</w:t>
                        </w:r>
                        <w:proofErr w:type="spellEnd"/>
                        <w:r w:rsidRPr="00DD2F01">
                          <w:t xml:space="preserve"> di </w:t>
                        </w:r>
                        <w:proofErr w:type="spellStart"/>
                        <w:r w:rsidRPr="00DD2F01">
                          <w:t>Musica</w:t>
                        </w:r>
                        <w:proofErr w:type="spellEnd"/>
                        <w:r w:rsidRPr="00DD2F01">
                          <w:t xml:space="preserve">, no.13 (1986) </w:t>
                        </w:r>
                      </w:p>
                      <w:p w14:paraId="492A2802" w14:textId="7F21B23D" w:rsidR="003F0D73" w:rsidRDefault="00E95CDB" w:rsidP="00DD2F01">
                        <w:r w:rsidRPr="00DD2F01">
                          <w:rPr>
                            <w:i/>
                          </w:rPr>
                          <w:t>In-</w:t>
                        </w:r>
                        <w:proofErr w:type="spellStart"/>
                        <w:r w:rsidRPr="00DD2F01">
                          <w:rPr>
                            <w:i/>
                          </w:rPr>
                          <w:t>Oltre</w:t>
                        </w:r>
                        <w:proofErr w:type="spellEnd"/>
                        <w:r w:rsidRPr="008042A4">
                          <w:t xml:space="preserve"> </w:t>
                        </w:r>
                        <w:r w:rsidRPr="00DD2F01">
                          <w:t>(Brescia, 1988)</w:t>
                        </w:r>
                      </w:p>
                    </w:tc>
                  </w:sdtContent>
                </w:sdt>
              </w:sdtContent>
            </w:sdt>
          </w:sdtContent>
        </w:sdt>
      </w:tr>
      <w:tr w:rsidR="003235A7" w14:paraId="34995E3B" w14:textId="77777777" w:rsidTr="003235A7">
        <w:tc>
          <w:tcPr>
            <w:tcW w:w="9016" w:type="dxa"/>
          </w:tcPr>
          <w:p w14:paraId="4B8809D9" w14:textId="77777777" w:rsidR="003235A7" w:rsidRDefault="003235A7" w:rsidP="008A5B87">
            <w:r w:rsidRPr="0015114C">
              <w:rPr>
                <w:u w:val="single"/>
              </w:rPr>
              <w:lastRenderedPageBreak/>
              <w:t>Further reading</w:t>
            </w:r>
            <w:r>
              <w:t>:</w:t>
            </w:r>
          </w:p>
          <w:p w14:paraId="78E88928" w14:textId="77777777" w:rsidR="00D409B6" w:rsidRDefault="00DD2F01" w:rsidP="008A5B87">
            <w:sdt>
              <w:sdtPr>
                <w:id w:val="-1051610999"/>
                <w:citation/>
              </w:sdtPr>
              <w:sdtEndPr/>
              <w:sdtContent>
                <w:r w:rsidR="00E95CDB">
                  <w:fldChar w:fldCharType="begin"/>
                </w:r>
                <w:r w:rsidR="00E95CDB">
                  <w:rPr>
                    <w:lang w:val="en-US"/>
                  </w:rPr>
                  <w:instrText xml:space="preserve"> CITATION Ren \l 1033 </w:instrText>
                </w:r>
                <w:r w:rsidR="00E95CDB">
                  <w:fldChar w:fldCharType="separate"/>
                </w:r>
                <w:r w:rsidR="00C50EBD">
                  <w:rPr>
                    <w:noProof/>
                    <w:lang w:val="en-US"/>
                  </w:rPr>
                  <w:t>(Cresti)</w:t>
                </w:r>
                <w:r w:rsidR="00E95CDB">
                  <w:fldChar w:fldCharType="end"/>
                </w:r>
              </w:sdtContent>
            </w:sdt>
          </w:p>
          <w:p w14:paraId="77ED27DB" w14:textId="19ED90B9" w:rsidR="007C65C8" w:rsidRDefault="00DD2F01" w:rsidP="008A5B87">
            <w:sdt>
              <w:sdtPr>
                <w:id w:val="1787233676"/>
                <w:citation/>
              </w:sdtPr>
              <w:sdtEndPr/>
              <w:sdtContent>
                <w:r w:rsidR="00E95CDB">
                  <w:fldChar w:fldCharType="begin"/>
                </w:r>
                <w:r w:rsidR="00C50EBD">
                  <w:rPr>
                    <w:lang w:val="en-US"/>
                  </w:rPr>
                  <w:instrText xml:space="preserve">CITATION Gor93 \l 1033 </w:instrText>
                </w:r>
                <w:r w:rsidR="00E95CDB">
                  <w:fldChar w:fldCharType="separate"/>
                </w:r>
                <w:r w:rsidR="00C50EBD">
                  <w:rPr>
                    <w:noProof/>
                    <w:lang w:val="en-US"/>
                  </w:rPr>
                  <w:t xml:space="preserve"> (Gorodecki)</w:t>
                </w:r>
                <w:r w:rsidR="00E95CDB">
                  <w:fldChar w:fldCharType="end"/>
                </w:r>
              </w:sdtContent>
            </w:sdt>
          </w:p>
          <w:p w14:paraId="09EF18DC" w14:textId="7B9EA417" w:rsidR="003235A7" w:rsidRDefault="00DD2F01" w:rsidP="00FB11DE">
            <w:sdt>
              <w:sdtPr>
                <w:id w:val="-598405889"/>
                <w:citation/>
              </w:sdtPr>
              <w:sdtEndPr/>
              <w:sdtContent>
                <w:r w:rsidR="00F96AE0">
                  <w:fldChar w:fldCharType="begin"/>
                </w:r>
                <w:r w:rsidR="00F96AE0">
                  <w:rPr>
                    <w:lang w:val="en-US"/>
                  </w:rPr>
                  <w:instrText xml:space="preserve">CITATION Dav \l 1033 </w:instrText>
                </w:r>
                <w:r w:rsidR="00F96AE0">
                  <w:fldChar w:fldCharType="separate"/>
                </w:r>
                <w:r w:rsidR="00F96AE0" w:rsidRPr="00F96AE0">
                  <w:rPr>
                    <w:noProof/>
                    <w:lang w:val="en-US"/>
                  </w:rPr>
                  <w:t>(Osmond-Smith)</w:t>
                </w:r>
                <w:r w:rsidR="00F96AE0">
                  <w:fldChar w:fldCharType="end"/>
                </w:r>
              </w:sdtContent>
            </w:sdt>
          </w:p>
        </w:tc>
      </w:tr>
    </w:tbl>
    <w:p w14:paraId="7AC0BAA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0-18T12:09:00Z" w:initials="JJ">
    <w:p w14:paraId="7632DEDF" w14:textId="62476063" w:rsidR="00F32311" w:rsidRDefault="00F32311">
      <w:pPr>
        <w:pStyle w:val="CommentText"/>
      </w:pPr>
      <w:r>
        <w:rPr>
          <w:rStyle w:val="CommentReference"/>
        </w:rPr>
        <w:annotationRef/>
      </w:r>
      <w:r>
        <w:t xml:space="preserve">See other file in folder. Something about </w:t>
      </w:r>
      <w:proofErr w:type="spellStart"/>
      <w:r>
        <w:t>dropbox</w:t>
      </w:r>
      <w:proofErr w:type="spellEnd"/>
      <w:r>
        <w:t xml:space="preserve"> </w:t>
      </w:r>
      <w:proofErr w:type="spellStart"/>
      <w:r>
        <w:t>paratextual</w:t>
      </w:r>
      <w:proofErr w:type="spellEnd"/>
      <w:r>
        <w:t xml:space="preserve"> materials?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6D28D" w14:textId="77777777" w:rsidR="00F96AE0" w:rsidRDefault="00F96AE0" w:rsidP="007A0D55">
      <w:pPr>
        <w:spacing w:after="0" w:line="240" w:lineRule="auto"/>
      </w:pPr>
      <w:r>
        <w:separator/>
      </w:r>
    </w:p>
  </w:endnote>
  <w:endnote w:type="continuationSeparator" w:id="0">
    <w:p w14:paraId="45CC6786" w14:textId="77777777" w:rsidR="00F96AE0" w:rsidRDefault="00F96A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55B81" w14:textId="77777777" w:rsidR="00F96AE0" w:rsidRDefault="00F96AE0" w:rsidP="007A0D55">
      <w:pPr>
        <w:spacing w:after="0" w:line="240" w:lineRule="auto"/>
      </w:pPr>
      <w:r>
        <w:separator/>
      </w:r>
    </w:p>
  </w:footnote>
  <w:footnote w:type="continuationSeparator" w:id="0">
    <w:p w14:paraId="2EF27283" w14:textId="77777777" w:rsidR="00F96AE0" w:rsidRDefault="00F96A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FE43F" w14:textId="77777777" w:rsidR="00F96AE0" w:rsidRDefault="00F96AE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043834" w14:textId="77777777" w:rsidR="00F96AE0" w:rsidRDefault="00F96A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DB"/>
    <w:rsid w:val="00032559"/>
    <w:rsid w:val="00052040"/>
    <w:rsid w:val="00087DDE"/>
    <w:rsid w:val="000B25AE"/>
    <w:rsid w:val="000B55AB"/>
    <w:rsid w:val="000D24DC"/>
    <w:rsid w:val="00101B2E"/>
    <w:rsid w:val="00116FA0"/>
    <w:rsid w:val="00144C8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1209"/>
    <w:rsid w:val="003677B6"/>
    <w:rsid w:val="003D3579"/>
    <w:rsid w:val="003E2795"/>
    <w:rsid w:val="003F0D73"/>
    <w:rsid w:val="0042595F"/>
    <w:rsid w:val="00462DBE"/>
    <w:rsid w:val="00464699"/>
    <w:rsid w:val="00483379"/>
    <w:rsid w:val="00487BC5"/>
    <w:rsid w:val="00496888"/>
    <w:rsid w:val="004A7476"/>
    <w:rsid w:val="004E5896"/>
    <w:rsid w:val="00513EE6"/>
    <w:rsid w:val="005221AA"/>
    <w:rsid w:val="00534F8F"/>
    <w:rsid w:val="00567CFB"/>
    <w:rsid w:val="00590035"/>
    <w:rsid w:val="005B177E"/>
    <w:rsid w:val="005B3921"/>
    <w:rsid w:val="005F26D7"/>
    <w:rsid w:val="005F5450"/>
    <w:rsid w:val="006D0412"/>
    <w:rsid w:val="007411B9"/>
    <w:rsid w:val="00780D95"/>
    <w:rsid w:val="00780DC7"/>
    <w:rsid w:val="007A0D55"/>
    <w:rsid w:val="007B3377"/>
    <w:rsid w:val="007B6F06"/>
    <w:rsid w:val="007C65C8"/>
    <w:rsid w:val="007E5F44"/>
    <w:rsid w:val="00821DE3"/>
    <w:rsid w:val="00846CE1"/>
    <w:rsid w:val="008A5B87"/>
    <w:rsid w:val="00922950"/>
    <w:rsid w:val="0092701B"/>
    <w:rsid w:val="009A7264"/>
    <w:rsid w:val="009D1606"/>
    <w:rsid w:val="009E18A1"/>
    <w:rsid w:val="009E73D7"/>
    <w:rsid w:val="00A101A8"/>
    <w:rsid w:val="00A27D2C"/>
    <w:rsid w:val="00A76FD9"/>
    <w:rsid w:val="00AB436D"/>
    <w:rsid w:val="00AD2F24"/>
    <w:rsid w:val="00AD4844"/>
    <w:rsid w:val="00B219AE"/>
    <w:rsid w:val="00B33145"/>
    <w:rsid w:val="00B574C9"/>
    <w:rsid w:val="00BC39C9"/>
    <w:rsid w:val="00BC46E1"/>
    <w:rsid w:val="00BE5BF7"/>
    <w:rsid w:val="00BF40E1"/>
    <w:rsid w:val="00C27FAB"/>
    <w:rsid w:val="00C358D4"/>
    <w:rsid w:val="00C50EBD"/>
    <w:rsid w:val="00C6296B"/>
    <w:rsid w:val="00CC586D"/>
    <w:rsid w:val="00CF1542"/>
    <w:rsid w:val="00CF3EC5"/>
    <w:rsid w:val="00CF604B"/>
    <w:rsid w:val="00D409B6"/>
    <w:rsid w:val="00D528A5"/>
    <w:rsid w:val="00D55C1B"/>
    <w:rsid w:val="00D656DA"/>
    <w:rsid w:val="00D83300"/>
    <w:rsid w:val="00DC6B48"/>
    <w:rsid w:val="00DD2F01"/>
    <w:rsid w:val="00DF01B0"/>
    <w:rsid w:val="00E07BA4"/>
    <w:rsid w:val="00E33141"/>
    <w:rsid w:val="00E52847"/>
    <w:rsid w:val="00E85A05"/>
    <w:rsid w:val="00E95829"/>
    <w:rsid w:val="00E95CDB"/>
    <w:rsid w:val="00EA606C"/>
    <w:rsid w:val="00EB0C8C"/>
    <w:rsid w:val="00EB51FD"/>
    <w:rsid w:val="00EB77DB"/>
    <w:rsid w:val="00EC2179"/>
    <w:rsid w:val="00ED139F"/>
    <w:rsid w:val="00EF74F7"/>
    <w:rsid w:val="00F32311"/>
    <w:rsid w:val="00F36937"/>
    <w:rsid w:val="00F60F53"/>
    <w:rsid w:val="00F96AE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F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 w:type="character" w:styleId="CommentReference">
    <w:name w:val="annotation reference"/>
    <w:basedOn w:val="DefaultParagraphFont"/>
    <w:uiPriority w:val="99"/>
    <w:semiHidden/>
    <w:rsid w:val="00F32311"/>
    <w:rPr>
      <w:sz w:val="18"/>
      <w:szCs w:val="18"/>
    </w:rPr>
  </w:style>
  <w:style w:type="paragraph" w:styleId="CommentText">
    <w:name w:val="annotation text"/>
    <w:basedOn w:val="Normal"/>
    <w:link w:val="CommentTextChar"/>
    <w:uiPriority w:val="99"/>
    <w:semiHidden/>
    <w:rsid w:val="00F32311"/>
    <w:pPr>
      <w:spacing w:line="240" w:lineRule="auto"/>
    </w:pPr>
    <w:rPr>
      <w:sz w:val="24"/>
      <w:szCs w:val="24"/>
    </w:rPr>
  </w:style>
  <w:style w:type="character" w:customStyle="1" w:styleId="CommentTextChar">
    <w:name w:val="Comment Text Char"/>
    <w:basedOn w:val="DefaultParagraphFont"/>
    <w:link w:val="CommentText"/>
    <w:uiPriority w:val="99"/>
    <w:semiHidden/>
    <w:rsid w:val="00F32311"/>
    <w:rPr>
      <w:sz w:val="24"/>
      <w:szCs w:val="24"/>
    </w:rPr>
  </w:style>
  <w:style w:type="paragraph" w:styleId="CommentSubject">
    <w:name w:val="annotation subject"/>
    <w:basedOn w:val="CommentText"/>
    <w:next w:val="CommentText"/>
    <w:link w:val="CommentSubjectChar"/>
    <w:uiPriority w:val="99"/>
    <w:semiHidden/>
    <w:rsid w:val="00F32311"/>
    <w:rPr>
      <w:b/>
      <w:bCs/>
      <w:sz w:val="20"/>
      <w:szCs w:val="20"/>
    </w:rPr>
  </w:style>
  <w:style w:type="character" w:customStyle="1" w:styleId="CommentSubjectChar">
    <w:name w:val="Comment Subject Char"/>
    <w:basedOn w:val="CommentTextChar"/>
    <w:link w:val="CommentSubject"/>
    <w:uiPriority w:val="99"/>
    <w:semiHidden/>
    <w:rsid w:val="00F3231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 w:type="character" w:styleId="CommentReference">
    <w:name w:val="annotation reference"/>
    <w:basedOn w:val="DefaultParagraphFont"/>
    <w:uiPriority w:val="99"/>
    <w:semiHidden/>
    <w:rsid w:val="00F32311"/>
    <w:rPr>
      <w:sz w:val="18"/>
      <w:szCs w:val="18"/>
    </w:rPr>
  </w:style>
  <w:style w:type="paragraph" w:styleId="CommentText">
    <w:name w:val="annotation text"/>
    <w:basedOn w:val="Normal"/>
    <w:link w:val="CommentTextChar"/>
    <w:uiPriority w:val="99"/>
    <w:semiHidden/>
    <w:rsid w:val="00F32311"/>
    <w:pPr>
      <w:spacing w:line="240" w:lineRule="auto"/>
    </w:pPr>
    <w:rPr>
      <w:sz w:val="24"/>
      <w:szCs w:val="24"/>
    </w:rPr>
  </w:style>
  <w:style w:type="character" w:customStyle="1" w:styleId="CommentTextChar">
    <w:name w:val="Comment Text Char"/>
    <w:basedOn w:val="DefaultParagraphFont"/>
    <w:link w:val="CommentText"/>
    <w:uiPriority w:val="99"/>
    <w:semiHidden/>
    <w:rsid w:val="00F32311"/>
    <w:rPr>
      <w:sz w:val="24"/>
      <w:szCs w:val="24"/>
    </w:rPr>
  </w:style>
  <w:style w:type="paragraph" w:styleId="CommentSubject">
    <w:name w:val="annotation subject"/>
    <w:basedOn w:val="CommentText"/>
    <w:next w:val="CommentText"/>
    <w:link w:val="CommentSubjectChar"/>
    <w:uiPriority w:val="99"/>
    <w:semiHidden/>
    <w:rsid w:val="00F32311"/>
    <w:rPr>
      <w:b/>
      <w:bCs/>
      <w:sz w:val="20"/>
      <w:szCs w:val="20"/>
    </w:rPr>
  </w:style>
  <w:style w:type="character" w:customStyle="1" w:styleId="CommentSubjectChar">
    <w:name w:val="Comment Subject Char"/>
    <w:basedOn w:val="CommentTextChar"/>
    <w:link w:val="CommentSubject"/>
    <w:uiPriority w:val="99"/>
    <w:semiHidden/>
    <w:rsid w:val="00F323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815669C9BC7D43B9B9199F3BEF5C8D"/>
        <w:category>
          <w:name w:val="General"/>
          <w:gallery w:val="placeholder"/>
        </w:category>
        <w:types>
          <w:type w:val="bbPlcHdr"/>
        </w:types>
        <w:behaviors>
          <w:behavior w:val="content"/>
        </w:behaviors>
        <w:guid w:val="{B50CD535-31A3-6343-9829-5FA704720B8F}"/>
      </w:docPartPr>
      <w:docPartBody>
        <w:p w:rsidR="00524E79" w:rsidRDefault="00524E79">
          <w:pPr>
            <w:pStyle w:val="4B815669C9BC7D43B9B9199F3BEF5C8D"/>
          </w:pPr>
          <w:r w:rsidRPr="00CC586D">
            <w:rPr>
              <w:rStyle w:val="PlaceholderText"/>
              <w:b/>
              <w:color w:val="FFFFFF" w:themeColor="background1"/>
            </w:rPr>
            <w:t>[Salutation]</w:t>
          </w:r>
        </w:p>
      </w:docPartBody>
    </w:docPart>
    <w:docPart>
      <w:docPartPr>
        <w:name w:val="14C03AEBD1842B4B956B71F1BB9AC7FC"/>
        <w:category>
          <w:name w:val="General"/>
          <w:gallery w:val="placeholder"/>
        </w:category>
        <w:types>
          <w:type w:val="bbPlcHdr"/>
        </w:types>
        <w:behaviors>
          <w:behavior w:val="content"/>
        </w:behaviors>
        <w:guid w:val="{3A8D48F2-A14E-AA42-BECE-01A943C3AB88}"/>
      </w:docPartPr>
      <w:docPartBody>
        <w:p w:rsidR="00524E79" w:rsidRDefault="00524E79">
          <w:pPr>
            <w:pStyle w:val="14C03AEBD1842B4B956B71F1BB9AC7FC"/>
          </w:pPr>
          <w:r>
            <w:rPr>
              <w:rStyle w:val="PlaceholderText"/>
            </w:rPr>
            <w:t>[First name]</w:t>
          </w:r>
        </w:p>
      </w:docPartBody>
    </w:docPart>
    <w:docPart>
      <w:docPartPr>
        <w:name w:val="129714459DD8664AAFF211594F1139B2"/>
        <w:category>
          <w:name w:val="General"/>
          <w:gallery w:val="placeholder"/>
        </w:category>
        <w:types>
          <w:type w:val="bbPlcHdr"/>
        </w:types>
        <w:behaviors>
          <w:behavior w:val="content"/>
        </w:behaviors>
        <w:guid w:val="{410C0D3F-8908-964C-AE29-B7BFE14EE18F}"/>
      </w:docPartPr>
      <w:docPartBody>
        <w:p w:rsidR="00524E79" w:rsidRDefault="00524E79">
          <w:pPr>
            <w:pStyle w:val="129714459DD8664AAFF211594F1139B2"/>
          </w:pPr>
          <w:r>
            <w:rPr>
              <w:rStyle w:val="PlaceholderText"/>
            </w:rPr>
            <w:t>[Middle name]</w:t>
          </w:r>
        </w:p>
      </w:docPartBody>
    </w:docPart>
    <w:docPart>
      <w:docPartPr>
        <w:name w:val="4E0FA6AF7ED8B54B912B3DC0F3D6BE52"/>
        <w:category>
          <w:name w:val="General"/>
          <w:gallery w:val="placeholder"/>
        </w:category>
        <w:types>
          <w:type w:val="bbPlcHdr"/>
        </w:types>
        <w:behaviors>
          <w:behavior w:val="content"/>
        </w:behaviors>
        <w:guid w:val="{5286662A-AD04-9449-B995-A1FDCE15B499}"/>
      </w:docPartPr>
      <w:docPartBody>
        <w:p w:rsidR="00524E79" w:rsidRDefault="00524E79">
          <w:pPr>
            <w:pStyle w:val="4E0FA6AF7ED8B54B912B3DC0F3D6BE52"/>
          </w:pPr>
          <w:r>
            <w:rPr>
              <w:rStyle w:val="PlaceholderText"/>
            </w:rPr>
            <w:t>[Last name]</w:t>
          </w:r>
        </w:p>
      </w:docPartBody>
    </w:docPart>
    <w:docPart>
      <w:docPartPr>
        <w:name w:val="C64064BED86203409646A060D3D04C5F"/>
        <w:category>
          <w:name w:val="General"/>
          <w:gallery w:val="placeholder"/>
        </w:category>
        <w:types>
          <w:type w:val="bbPlcHdr"/>
        </w:types>
        <w:behaviors>
          <w:behavior w:val="content"/>
        </w:behaviors>
        <w:guid w:val="{5808ABCF-1A76-EB4B-B051-0BBB2789A787}"/>
      </w:docPartPr>
      <w:docPartBody>
        <w:p w:rsidR="00524E79" w:rsidRDefault="00524E79">
          <w:pPr>
            <w:pStyle w:val="C64064BED86203409646A060D3D04C5F"/>
          </w:pPr>
          <w:r>
            <w:rPr>
              <w:rStyle w:val="PlaceholderText"/>
            </w:rPr>
            <w:t>[Enter your biography]</w:t>
          </w:r>
        </w:p>
      </w:docPartBody>
    </w:docPart>
    <w:docPart>
      <w:docPartPr>
        <w:name w:val="4F754E20F2D6444F888733A944FD6CF6"/>
        <w:category>
          <w:name w:val="General"/>
          <w:gallery w:val="placeholder"/>
        </w:category>
        <w:types>
          <w:type w:val="bbPlcHdr"/>
        </w:types>
        <w:behaviors>
          <w:behavior w:val="content"/>
        </w:behaviors>
        <w:guid w:val="{E6EC4A30-F09E-4945-AFA6-3568E2B2B291}"/>
      </w:docPartPr>
      <w:docPartBody>
        <w:p w:rsidR="00524E79" w:rsidRDefault="00524E79">
          <w:pPr>
            <w:pStyle w:val="4F754E20F2D6444F888733A944FD6CF6"/>
          </w:pPr>
          <w:r>
            <w:rPr>
              <w:rStyle w:val="PlaceholderText"/>
            </w:rPr>
            <w:t>[Enter the institution with which you are affiliated]</w:t>
          </w:r>
        </w:p>
      </w:docPartBody>
    </w:docPart>
    <w:docPart>
      <w:docPartPr>
        <w:name w:val="25DBF1F8A6C7124FB4C2AF0F0971A6C2"/>
        <w:category>
          <w:name w:val="General"/>
          <w:gallery w:val="placeholder"/>
        </w:category>
        <w:types>
          <w:type w:val="bbPlcHdr"/>
        </w:types>
        <w:behaviors>
          <w:behavior w:val="content"/>
        </w:behaviors>
        <w:guid w:val="{83053259-5A8B-F14F-BD36-48AF08E1D47A}"/>
      </w:docPartPr>
      <w:docPartBody>
        <w:p w:rsidR="00524E79" w:rsidRDefault="00524E79">
          <w:pPr>
            <w:pStyle w:val="25DBF1F8A6C7124FB4C2AF0F0971A6C2"/>
          </w:pPr>
          <w:r w:rsidRPr="00EF74F7">
            <w:rPr>
              <w:b/>
              <w:color w:val="808080" w:themeColor="background1" w:themeShade="80"/>
            </w:rPr>
            <w:t>[Enter the headword for your article]</w:t>
          </w:r>
        </w:p>
      </w:docPartBody>
    </w:docPart>
    <w:docPart>
      <w:docPartPr>
        <w:name w:val="0859E4878A601146A210D505E8499DD0"/>
        <w:category>
          <w:name w:val="General"/>
          <w:gallery w:val="placeholder"/>
        </w:category>
        <w:types>
          <w:type w:val="bbPlcHdr"/>
        </w:types>
        <w:behaviors>
          <w:behavior w:val="content"/>
        </w:behaviors>
        <w:guid w:val="{12038406-999B-E14D-BAE1-E00A0858FF41}"/>
      </w:docPartPr>
      <w:docPartBody>
        <w:p w:rsidR="00524E79" w:rsidRDefault="00524E79">
          <w:pPr>
            <w:pStyle w:val="0859E4878A601146A210D505E8499D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5BA3A5A2F8734B9303E1455E1B3F0C"/>
        <w:category>
          <w:name w:val="General"/>
          <w:gallery w:val="placeholder"/>
        </w:category>
        <w:types>
          <w:type w:val="bbPlcHdr"/>
        </w:types>
        <w:behaviors>
          <w:behavior w:val="content"/>
        </w:behaviors>
        <w:guid w:val="{3300B5CC-8FFC-0841-8328-81C99F69AEFA}"/>
      </w:docPartPr>
      <w:docPartBody>
        <w:p w:rsidR="00524E79" w:rsidRDefault="00524E79">
          <w:pPr>
            <w:pStyle w:val="EE5BA3A5A2F8734B9303E1455E1B3F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B32513855BF649AA88B7116474CB18"/>
        <w:category>
          <w:name w:val="General"/>
          <w:gallery w:val="placeholder"/>
        </w:category>
        <w:types>
          <w:type w:val="bbPlcHdr"/>
        </w:types>
        <w:behaviors>
          <w:behavior w:val="content"/>
        </w:behaviors>
        <w:guid w:val="{7E780366-283B-724A-BE8C-FE527412B2CA}"/>
      </w:docPartPr>
      <w:docPartBody>
        <w:p w:rsidR="00524E79" w:rsidRDefault="00524E79">
          <w:pPr>
            <w:pStyle w:val="CCB32513855BF649AA88B7116474CB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9064778DCD3F4F95FB63054B9A8785"/>
        <w:category>
          <w:name w:val="General"/>
          <w:gallery w:val="placeholder"/>
        </w:category>
        <w:types>
          <w:type w:val="bbPlcHdr"/>
        </w:types>
        <w:behaviors>
          <w:behavior w:val="content"/>
        </w:behaviors>
        <w:guid w:val="{95CED715-4973-6846-8B1F-B8A561C12F25}"/>
      </w:docPartPr>
      <w:docPartBody>
        <w:p w:rsidR="0095405A" w:rsidRDefault="0095405A" w:rsidP="0095405A">
          <w:pPr>
            <w:pStyle w:val="979064778DCD3F4F95FB63054B9A878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D1ED7DA476E04C98F661533B835545"/>
        <w:category>
          <w:name w:val="General"/>
          <w:gallery w:val="placeholder"/>
        </w:category>
        <w:types>
          <w:type w:val="bbPlcHdr"/>
        </w:types>
        <w:behaviors>
          <w:behavior w:val="content"/>
        </w:behaviors>
        <w:guid w:val="{EF30E223-F0F4-A440-9ACE-05DA1C14B7E2}"/>
      </w:docPartPr>
      <w:docPartBody>
        <w:p w:rsidR="00000000" w:rsidRDefault="00D228AF" w:rsidP="00D228AF">
          <w:pPr>
            <w:pStyle w:val="70D1ED7DA476E04C98F661533B83554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79"/>
    <w:rsid w:val="00524E79"/>
    <w:rsid w:val="00563AC6"/>
    <w:rsid w:val="0095405A"/>
    <w:rsid w:val="00D228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8AF"/>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 w:type="paragraph" w:customStyle="1" w:styleId="979064778DCD3F4F95FB63054B9A8785">
    <w:name w:val="979064778DCD3F4F95FB63054B9A8785"/>
    <w:rsid w:val="0095405A"/>
    <w:rPr>
      <w:lang w:val="en-US"/>
    </w:rPr>
  </w:style>
  <w:style w:type="paragraph" w:customStyle="1" w:styleId="70D1ED7DA476E04C98F661533B835545">
    <w:name w:val="70D1ED7DA476E04C98F661533B835545"/>
    <w:rsid w:val="00D228AF"/>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8AF"/>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 w:type="paragraph" w:customStyle="1" w:styleId="979064778DCD3F4F95FB63054B9A8785">
    <w:name w:val="979064778DCD3F4F95FB63054B9A8785"/>
    <w:rsid w:val="0095405A"/>
    <w:rPr>
      <w:lang w:val="en-US"/>
    </w:rPr>
  </w:style>
  <w:style w:type="paragraph" w:customStyle="1" w:styleId="70D1ED7DA476E04C98F661533B835545">
    <w:name w:val="70D1ED7DA476E04C98F661533B835545"/>
    <w:rsid w:val="00D228AF"/>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Ren</b:Tag>
    <b:SourceType>Book</b:SourceType>
    <b:Guid>{9D075F7D-ED65-DE42-8D44-9A0B8B89279F}</b:Guid>
    <b:Author>
      <b:Author>
        <b:NameList>
          <b:Person>
            <b:Last>Cresti</b:Last>
            <b:First>Renzo</b:First>
          </b:Person>
        </b:NameList>
      </b:Author>
    </b:Author>
    <b:Title>Franco Donatoni: studio monografico sulla musica e la poetica di Franco Donatoni in relazione alle problematiche filosofiche e musicali dagli anni '50 ad oggi</b:Title>
    <b:City>Milano</b:City>
    <b:Publisher>Suvini Zerboni</b:Publisher>
    <b:RefOrder>1</b:RefOrder>
  </b:Source>
  <b:Source>
    <b:Tag>Gor93</b:Tag>
    <b:SourceType>JournalArticle</b:SourceType>
    <b:Guid>{5B7413F7-B379-9340-BCA6-2B30A9DB71F5}</b:Guid>
    <b:Author>
      <b:Author>
        <b:NameList>
          <b:Person>
            <b:Last>Gorodecki</b:Last>
            <b:First>Michael</b:First>
          </b:Person>
        </b:NameList>
      </b:Author>
    </b:Author>
    <b:Title>Who's Pulling the Strings</b:Title>
    <b:Year>1993</b:Year>
    <b:Volume>134</b:Volume>
    <b:Pages>246-51</b:Pages>
    <b:JournalName>The Musical Times</b:JournalName>
    <b:Month>May</b:Month>
    <b:Issue>1803</b:Issue>
    <b:RefOrder>2</b:RefOrder>
  </b:Source>
  <b:Source>
    <b:Tag>Dav</b:Tag>
    <b:SourceType>ElectronicSource</b:SourceType>
    <b:Guid>{FBFD7A28-7915-7549-9B01-AEB53175516F}</b:Guid>
    <b:Title>Donatoni Franco</b:Title>
    <b:Author>
      <b:Author>
        <b:NameList>
          <b:Person>
            <b:Last>Osmond-Smith</b:Last>
            <b:First>David</b:First>
          </b:Person>
        </b:NameList>
      </b:Author>
      <b:ProducerName>
        <b:NameList>
          <b:Person>
            <b:Last>Online</b:Last>
            <b:First>Oxford</b:First>
            <b:Middle>Music</b:Middle>
          </b:Person>
        </b:NameList>
      </b:ProducerName>
    </b:Author>
    <b:PublicationTitle>Groves Music Online</b:PublicationTitle>
    <b:RefOrder>3</b:RefOrder>
  </b:Source>
</b:Sources>
</file>

<file path=customXml/itemProps1.xml><?xml version="1.0" encoding="utf-8"?>
<ds:datastoreItem xmlns:ds="http://schemas.openxmlformats.org/officeDocument/2006/customXml" ds:itemID="{849D102D-AE8E-6843-A9E2-F6950CD2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563</Words>
  <Characters>3211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37</cp:revision>
  <dcterms:created xsi:type="dcterms:W3CDTF">2014-10-16T00:34:00Z</dcterms:created>
  <dcterms:modified xsi:type="dcterms:W3CDTF">2014-10-24T15:11:00Z</dcterms:modified>
</cp:coreProperties>
</file>