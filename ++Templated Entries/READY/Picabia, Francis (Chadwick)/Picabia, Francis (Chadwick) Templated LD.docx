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32ECEA" w14:textId="77777777" w:rsidTr="00922950">
        <w:tc>
          <w:tcPr>
            <w:tcW w:w="491" w:type="dxa"/>
            <w:vMerge w:val="restart"/>
            <w:shd w:val="clear" w:color="auto" w:fill="A6A6A6" w:themeFill="background1" w:themeFillShade="A6"/>
            <w:textDirection w:val="btLr"/>
          </w:tcPr>
          <w:p w14:paraId="0A52D1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5499AA5FA100944A84DD904493F05DC"/>
            </w:placeholder>
            <w:showingPlcHdr/>
            <w:dropDownList>
              <w:listItem w:displayText="Dr." w:value="Dr."/>
              <w:listItem w:displayText="Prof." w:value="Prof."/>
            </w:dropDownList>
          </w:sdtPr>
          <w:sdtContent>
            <w:tc>
              <w:tcPr>
                <w:tcW w:w="1259" w:type="dxa"/>
              </w:tcPr>
              <w:p w14:paraId="263372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968CE8B4B7ED41B2C01C9A217AC370"/>
            </w:placeholder>
            <w:text/>
          </w:sdtPr>
          <w:sdtContent>
            <w:tc>
              <w:tcPr>
                <w:tcW w:w="2073" w:type="dxa"/>
              </w:tcPr>
              <w:p w14:paraId="1ECDAC2C" w14:textId="77777777" w:rsidR="00B574C9" w:rsidRDefault="003D1BEC" w:rsidP="003D1BEC">
                <w:r>
                  <w:t>Stephanie</w:t>
                </w:r>
              </w:p>
            </w:tc>
          </w:sdtContent>
        </w:sdt>
        <w:sdt>
          <w:sdtPr>
            <w:alias w:val="Middle name"/>
            <w:tag w:val="authorMiddleName"/>
            <w:id w:val="-2076034781"/>
            <w:placeholder>
              <w:docPart w:val="749F4466D6DC2E4EA332ADB8412E685C"/>
            </w:placeholder>
            <w:showingPlcHdr/>
            <w:text/>
          </w:sdtPr>
          <w:sdtContent>
            <w:tc>
              <w:tcPr>
                <w:tcW w:w="2551" w:type="dxa"/>
              </w:tcPr>
              <w:p w14:paraId="5352C9EF" w14:textId="77777777" w:rsidR="00B574C9" w:rsidRDefault="00B574C9" w:rsidP="00922950">
                <w:r>
                  <w:rPr>
                    <w:rStyle w:val="PlaceholderText"/>
                  </w:rPr>
                  <w:t>[Middle name]</w:t>
                </w:r>
              </w:p>
            </w:tc>
          </w:sdtContent>
        </w:sdt>
        <w:sdt>
          <w:sdtPr>
            <w:alias w:val="Last name"/>
            <w:tag w:val="authorLastName"/>
            <w:id w:val="-1088529830"/>
            <w:placeholder>
              <w:docPart w:val="4D8EF511F9F80044A407BF0020944C51"/>
            </w:placeholder>
            <w:text/>
          </w:sdtPr>
          <w:sdtContent>
            <w:tc>
              <w:tcPr>
                <w:tcW w:w="2642" w:type="dxa"/>
              </w:tcPr>
              <w:p w14:paraId="2A19A746" w14:textId="77777777" w:rsidR="00B574C9" w:rsidRDefault="003D1BEC" w:rsidP="003D1BEC">
                <w:r>
                  <w:t>Chadwick</w:t>
                </w:r>
              </w:p>
            </w:tc>
          </w:sdtContent>
        </w:sdt>
      </w:tr>
      <w:tr w:rsidR="00B574C9" w14:paraId="28DBE529" w14:textId="77777777" w:rsidTr="001A6A06">
        <w:trPr>
          <w:trHeight w:val="986"/>
        </w:trPr>
        <w:tc>
          <w:tcPr>
            <w:tcW w:w="491" w:type="dxa"/>
            <w:vMerge/>
            <w:shd w:val="clear" w:color="auto" w:fill="A6A6A6" w:themeFill="background1" w:themeFillShade="A6"/>
          </w:tcPr>
          <w:p w14:paraId="7DB7A798" w14:textId="77777777" w:rsidR="00B574C9" w:rsidRPr="001A6A06" w:rsidRDefault="00B574C9" w:rsidP="00CF1542">
            <w:pPr>
              <w:jc w:val="center"/>
              <w:rPr>
                <w:b/>
                <w:color w:val="FFFFFF" w:themeColor="background1"/>
              </w:rPr>
            </w:pPr>
          </w:p>
        </w:tc>
        <w:sdt>
          <w:sdtPr>
            <w:alias w:val="Biography"/>
            <w:tag w:val="authorBiography"/>
            <w:id w:val="938807824"/>
            <w:placeholder>
              <w:docPart w:val="FAB0B19CDFDBE44BA384B80A43F0C05E"/>
            </w:placeholder>
            <w:showingPlcHdr/>
          </w:sdtPr>
          <w:sdtContent>
            <w:tc>
              <w:tcPr>
                <w:tcW w:w="8525" w:type="dxa"/>
                <w:gridSpan w:val="4"/>
              </w:tcPr>
              <w:p w14:paraId="09A56337" w14:textId="77777777" w:rsidR="00B574C9" w:rsidRDefault="00B574C9" w:rsidP="00922950">
                <w:r>
                  <w:rPr>
                    <w:rStyle w:val="PlaceholderText"/>
                  </w:rPr>
                  <w:t>[Enter your biography]</w:t>
                </w:r>
              </w:p>
            </w:tc>
          </w:sdtContent>
        </w:sdt>
      </w:tr>
      <w:tr w:rsidR="00B574C9" w14:paraId="736564F6" w14:textId="77777777" w:rsidTr="001A6A06">
        <w:trPr>
          <w:trHeight w:val="986"/>
        </w:trPr>
        <w:tc>
          <w:tcPr>
            <w:tcW w:w="491" w:type="dxa"/>
            <w:vMerge/>
            <w:shd w:val="clear" w:color="auto" w:fill="A6A6A6" w:themeFill="background1" w:themeFillShade="A6"/>
          </w:tcPr>
          <w:p w14:paraId="16F327DE" w14:textId="77777777" w:rsidR="00B574C9" w:rsidRPr="001A6A06" w:rsidRDefault="00B574C9" w:rsidP="00CF1542">
            <w:pPr>
              <w:jc w:val="center"/>
              <w:rPr>
                <w:b/>
                <w:color w:val="FFFFFF" w:themeColor="background1"/>
              </w:rPr>
            </w:pPr>
          </w:p>
        </w:tc>
        <w:sdt>
          <w:sdtPr>
            <w:alias w:val="Affiliation"/>
            <w:tag w:val="affiliation"/>
            <w:id w:val="2012937915"/>
            <w:placeholder>
              <w:docPart w:val="8CB1CF6A6AD1224CBB543306F4416AE9"/>
            </w:placeholder>
            <w:text/>
          </w:sdtPr>
          <w:sdtContent>
            <w:tc>
              <w:tcPr>
                <w:tcW w:w="8525" w:type="dxa"/>
                <w:gridSpan w:val="4"/>
              </w:tcPr>
              <w:p w14:paraId="094D3E8D" w14:textId="3D742041" w:rsidR="00B574C9" w:rsidRDefault="003B327F" w:rsidP="003B327F">
                <w:r>
                  <w:t>Rice University</w:t>
                </w:r>
              </w:p>
            </w:tc>
          </w:sdtContent>
        </w:sdt>
      </w:tr>
    </w:tbl>
    <w:p w14:paraId="13DF24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F66A4BF" w14:textId="77777777" w:rsidTr="00244BB0">
        <w:tc>
          <w:tcPr>
            <w:tcW w:w="9016" w:type="dxa"/>
            <w:shd w:val="clear" w:color="auto" w:fill="A6A6A6" w:themeFill="background1" w:themeFillShade="A6"/>
            <w:tcMar>
              <w:top w:w="113" w:type="dxa"/>
              <w:bottom w:w="113" w:type="dxa"/>
            </w:tcMar>
          </w:tcPr>
          <w:p w14:paraId="729A95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823ED8" w14:textId="77777777" w:rsidTr="003F0D73">
        <w:sdt>
          <w:sdtPr>
            <w:alias w:val="Article headword"/>
            <w:tag w:val="articleHeadword"/>
            <w:id w:val="-361440020"/>
            <w:placeholder>
              <w:docPart w:val="B7C50301D153164592B8992E13ABBA0A"/>
            </w:placeholder>
            <w:text/>
          </w:sdtPr>
          <w:sdtContent>
            <w:tc>
              <w:tcPr>
                <w:tcW w:w="9016" w:type="dxa"/>
                <w:tcMar>
                  <w:top w:w="113" w:type="dxa"/>
                  <w:bottom w:w="113" w:type="dxa"/>
                </w:tcMar>
              </w:tcPr>
              <w:p w14:paraId="0FCB0B6E" w14:textId="77777777" w:rsidR="003F0D73" w:rsidRPr="00FB589A" w:rsidRDefault="003D1BEC" w:rsidP="003D1BEC">
                <w:pPr>
                  <w:rPr>
                    <w:b/>
                  </w:rPr>
                </w:pPr>
                <w:proofErr w:type="spellStart"/>
                <w:r w:rsidRPr="003D1BEC">
                  <w:t>Picabia</w:t>
                </w:r>
                <w:proofErr w:type="spellEnd"/>
                <w:r w:rsidRPr="003D1BEC">
                  <w:t>, Francis (1879-1953)</w:t>
                </w:r>
              </w:p>
            </w:tc>
          </w:sdtContent>
        </w:sdt>
      </w:tr>
      <w:tr w:rsidR="00464699" w14:paraId="172048F2" w14:textId="77777777" w:rsidTr="003D1BEC">
        <w:sdt>
          <w:sdtPr>
            <w:alias w:val="Variant headwords"/>
            <w:tag w:val="variantHeadwords"/>
            <w:id w:val="173464402"/>
            <w:placeholder>
              <w:docPart w:val="2CD136B78F7C1B45AB006991C08AE175"/>
            </w:placeholder>
            <w:showingPlcHdr/>
          </w:sdtPr>
          <w:sdtContent>
            <w:tc>
              <w:tcPr>
                <w:tcW w:w="9016" w:type="dxa"/>
                <w:tcMar>
                  <w:top w:w="113" w:type="dxa"/>
                  <w:bottom w:w="113" w:type="dxa"/>
                </w:tcMar>
              </w:tcPr>
              <w:p w14:paraId="4EB1D409" w14:textId="77777777" w:rsidR="00464699" w:rsidRDefault="00464699" w:rsidP="003D1BE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29EFD5" w14:textId="77777777" w:rsidTr="003F0D73">
        <w:sdt>
          <w:sdtPr>
            <w:alias w:val="Abstract"/>
            <w:tag w:val="abstract"/>
            <w:id w:val="-635871867"/>
            <w:placeholder>
              <w:docPart w:val="F87F88C4DA7A774AA559469B4E063D3A"/>
            </w:placeholder>
          </w:sdtPr>
          <w:sdtContent>
            <w:tc>
              <w:tcPr>
                <w:tcW w:w="9016" w:type="dxa"/>
                <w:tcMar>
                  <w:top w:w="113" w:type="dxa"/>
                  <w:bottom w:w="113" w:type="dxa"/>
                </w:tcMar>
              </w:tcPr>
              <w:p w14:paraId="4C9B2010" w14:textId="38E21FB6" w:rsidR="00E85A05" w:rsidRPr="003D1BEC" w:rsidRDefault="003D1BEC" w:rsidP="003D1BEC">
                <w:pPr>
                  <w:rPr>
                    <w:rFonts w:eastAsia="Times New Roman"/>
                    <w:color w:val="000000" w:themeColor="text1"/>
                  </w:rPr>
                </w:pPr>
                <w:r>
                  <w:t xml:space="preserve">A cavalier individualist, Francis </w:t>
                </w:r>
                <w:proofErr w:type="spellStart"/>
                <w:r>
                  <w:t>Picabia</w:t>
                </w:r>
                <w:proofErr w:type="spellEnd"/>
                <w:r>
                  <w:t xml:space="preserve"> became an internationally renowned avant-garde artist, spearheading Paris and New York Dada with his friend Marcel Duchamp and also contributing to Dada in Zurich and Barcelona. </w:t>
                </w:r>
                <w:proofErr w:type="spellStart"/>
                <w:r>
                  <w:t>Picabia</w:t>
                </w:r>
                <w:proofErr w:type="spellEnd"/>
                <w:r>
                  <w:t xml:space="preserve"> was a car enthusiast who embraced modernity, viewing the machine as a form expressive of the modern spirit from which he drew a new and revolutionary artistic idiom. </w:t>
                </w:r>
                <w:proofErr w:type="spellStart"/>
                <w:r>
                  <w:t>Picabia</w:t>
                </w:r>
                <w:proofErr w:type="spellEnd"/>
                <w:r>
                  <w:t xml:space="preserve"> </w:t>
                </w:r>
                <w:r w:rsidR="00FF3EF4">
                  <w:t>also drew</w:t>
                </w:r>
                <w:r>
                  <w:t xml:space="preserve"> upon the tenets of the </w:t>
                </w:r>
                <w:proofErr w:type="spellStart"/>
                <w:r>
                  <w:t>Puteaux</w:t>
                </w:r>
                <w:proofErr w:type="spellEnd"/>
                <w:r>
                  <w:t xml:space="preserve"> Group and, upon arriving in New York to exhibit at the </w:t>
                </w:r>
                <w:proofErr w:type="spellStart"/>
                <w:r>
                  <w:t>Armory</w:t>
                </w:r>
                <w:proofErr w:type="spellEnd"/>
                <w:r>
                  <w:t xml:space="preserve"> Show in 1913, was lauded as a leading Cubist. He worked for a time in Orphic Cubism, a blend of Cubist, Futurist, and Fauvist themes and techniques to which he added ‘abstracted’ industrial and biomorphic forms. Although he maintained an interest in the figure, </w:t>
                </w:r>
                <w:proofErr w:type="spellStart"/>
                <w:r>
                  <w:t>Picabia</w:t>
                </w:r>
                <w:proofErr w:type="spellEnd"/>
                <w:r>
                  <w:t xml:space="preserve"> is known primarily for his early dialogue with abstraction and his development of a quasi-machine aesthetic. He looked to industrial diagrams for artistic inspiration an</w:t>
                </w:r>
                <w:bookmarkStart w:id="0" w:name="_GoBack"/>
                <w:bookmarkEnd w:id="0"/>
                <w:r>
                  <w:t xml:space="preserve">d, upon returning to New York in 1915, </w:t>
                </w:r>
                <w:r>
                  <w:rPr>
                    <w:rFonts w:eastAsia="Times New Roman"/>
                    <w:color w:val="000000" w:themeColor="text1"/>
                  </w:rPr>
                  <w:t>during a period of involvement with photographer and modern arts patron Alfred Stieglitz’s famous 291 Gallery and journal,</w:t>
                </w:r>
                <w:r>
                  <w:t xml:space="preserve"> produced the famous </w:t>
                </w:r>
                <w:proofErr w:type="spellStart"/>
                <w:r w:rsidRPr="00F40C55">
                  <w:rPr>
                    <w:rFonts w:eastAsia="Times New Roman"/>
                    <w:i/>
                    <w:color w:val="000000" w:themeColor="text1"/>
                  </w:rPr>
                  <w:t>Mechanomorph</w:t>
                </w:r>
                <w:proofErr w:type="spellEnd"/>
                <w:r>
                  <w:rPr>
                    <w:rFonts w:eastAsia="Times New Roman"/>
                    <w:color w:val="000000" w:themeColor="text1"/>
                  </w:rPr>
                  <w:t xml:space="preserve"> series. Depicting Stieglitz and his entourage as bizarre, seemingly dysfunctional, industrial forms, </w:t>
                </w:r>
                <w:proofErr w:type="spellStart"/>
                <w:r>
                  <w:rPr>
                    <w:rFonts w:eastAsia="Times New Roman"/>
                    <w:color w:val="000000" w:themeColor="text1"/>
                  </w:rPr>
                  <w:t>Picabia’s</w:t>
                </w:r>
                <w:proofErr w:type="spellEnd"/>
                <w:r>
                  <w:rPr>
                    <w:rFonts w:eastAsia="Times New Roman"/>
                    <w:color w:val="000000" w:themeColor="text1"/>
                  </w:rPr>
                  <w:t xml:space="preserve"> </w:t>
                </w:r>
                <w:proofErr w:type="spellStart"/>
                <w:r w:rsidRPr="00F40C55">
                  <w:rPr>
                    <w:rFonts w:eastAsia="Times New Roman"/>
                    <w:i/>
                    <w:color w:val="000000" w:themeColor="text1"/>
                  </w:rPr>
                  <w:t>Mechanomorphs</w:t>
                </w:r>
                <w:proofErr w:type="spellEnd"/>
                <w:r>
                  <w:rPr>
                    <w:rFonts w:eastAsia="Times New Roman"/>
                    <w:color w:val="000000" w:themeColor="text1"/>
                  </w:rPr>
                  <w:t xml:space="preserve"> shaped the visual vocabula</w:t>
                </w:r>
                <w:r w:rsidR="00FF3EF4">
                  <w:rPr>
                    <w:rFonts w:eastAsia="Times New Roman"/>
                    <w:color w:val="000000" w:themeColor="text1"/>
                  </w:rPr>
                  <w:t>ry of New York, and later Paris,</w:t>
                </w:r>
                <w:r>
                  <w:rPr>
                    <w:rFonts w:eastAsia="Times New Roman"/>
                    <w:color w:val="000000" w:themeColor="text1"/>
                  </w:rPr>
                  <w:t xml:space="preserve"> Dada. </w:t>
                </w:r>
                <w:proofErr w:type="spellStart"/>
                <w:r>
                  <w:rPr>
                    <w:rFonts w:eastAsia="Times New Roman"/>
                    <w:color w:val="000000" w:themeColor="text1"/>
                  </w:rPr>
                  <w:t>Picabia’s</w:t>
                </w:r>
                <w:proofErr w:type="spellEnd"/>
                <w:r>
                  <w:rPr>
                    <w:rFonts w:eastAsia="Times New Roman"/>
                    <w:color w:val="000000" w:themeColor="text1"/>
                  </w:rPr>
                  <w:t xml:space="preserve"> ironic stance in relation to art and culture has prompted scholars to interpret his conflation of human and machine parts as also playful punning of morality, sexuality, and blind faith in technology.</w:t>
                </w:r>
              </w:p>
            </w:tc>
          </w:sdtContent>
        </w:sdt>
      </w:tr>
      <w:tr w:rsidR="003F0D73" w14:paraId="2E35BADC" w14:textId="77777777" w:rsidTr="003F0D73">
        <w:sdt>
          <w:sdtPr>
            <w:alias w:val="Article text"/>
            <w:tag w:val="articleText"/>
            <w:id w:val="634067588"/>
            <w:placeholder>
              <w:docPart w:val="A96AD2F0B32DA94AAB4108C536F69B52"/>
            </w:placeholder>
          </w:sdtPr>
          <w:sdtContent>
            <w:tc>
              <w:tcPr>
                <w:tcW w:w="9016" w:type="dxa"/>
                <w:tcMar>
                  <w:top w:w="113" w:type="dxa"/>
                  <w:bottom w:w="113" w:type="dxa"/>
                </w:tcMar>
              </w:tcPr>
              <w:p w14:paraId="41E2BF68" w14:textId="3DEFF04A" w:rsidR="003D1BEC" w:rsidRDefault="003D1BEC" w:rsidP="003D1BEC">
                <w:pPr>
                  <w:rPr>
                    <w:rFonts w:eastAsia="Times New Roman"/>
                    <w:color w:val="000000" w:themeColor="text1"/>
                  </w:rPr>
                </w:pPr>
                <w:r>
                  <w:t xml:space="preserve">A cavalier individualist, Francis </w:t>
                </w:r>
                <w:proofErr w:type="spellStart"/>
                <w:r>
                  <w:t>Picabia</w:t>
                </w:r>
                <w:proofErr w:type="spellEnd"/>
                <w:r>
                  <w:t xml:space="preserve"> became an internationally renowned avant-garde artist, spearheading Paris and New York Dada with his friend Marcel Duchamp and also contributing to Dada in Zurich and Barcelona. </w:t>
                </w:r>
                <w:proofErr w:type="spellStart"/>
                <w:r>
                  <w:t>Picabia</w:t>
                </w:r>
                <w:proofErr w:type="spellEnd"/>
                <w:r>
                  <w:t xml:space="preserve"> was a car enthusiast who embraced modernity, viewing the machine as a form expressive of the modern spirit from which he drew a new and revolutionary artistic idiom. </w:t>
                </w:r>
                <w:proofErr w:type="spellStart"/>
                <w:r>
                  <w:t>Picabia</w:t>
                </w:r>
                <w:proofErr w:type="spellEnd"/>
                <w:r>
                  <w:t xml:space="preserve"> </w:t>
                </w:r>
                <w:r w:rsidR="00FF3EF4">
                  <w:t>also drew</w:t>
                </w:r>
                <w:r>
                  <w:t xml:space="preserve"> upon the tenets of the </w:t>
                </w:r>
                <w:proofErr w:type="spellStart"/>
                <w:r>
                  <w:t>Puteaux</w:t>
                </w:r>
                <w:proofErr w:type="spellEnd"/>
                <w:r>
                  <w:t xml:space="preserve"> Group and, upon arriving in New York to exhibit at the </w:t>
                </w:r>
                <w:proofErr w:type="spellStart"/>
                <w:r>
                  <w:t>Armory</w:t>
                </w:r>
                <w:proofErr w:type="spellEnd"/>
                <w:r>
                  <w:t xml:space="preserve"> Show in 1913, was lauded as a leading Cubist. He worked for a time in Orphic Cubism, a blend of Cubist, Futurist, and Fauvist themes and techniques to which he added ‘abstracted’ industrial and biomorphic forms. Although he maintained an interest in the figure, </w:t>
                </w:r>
                <w:proofErr w:type="spellStart"/>
                <w:r>
                  <w:t>Picabia</w:t>
                </w:r>
                <w:proofErr w:type="spellEnd"/>
                <w:r>
                  <w:t xml:space="preserve"> is known primarily for his early dialogue with abstraction and his development of a quasi-machine aesthetic. He looked to industrial diagrams for artistic inspiration and, upon returning to New York in 1915, </w:t>
                </w:r>
                <w:r>
                  <w:rPr>
                    <w:rFonts w:eastAsia="Times New Roman"/>
                    <w:color w:val="000000" w:themeColor="text1"/>
                  </w:rPr>
                  <w:t>during a period of involvement with photographer and modern arts patron Alfred Stieglitz’s famous 291 Gallery and journal,</w:t>
                </w:r>
                <w:r>
                  <w:t xml:space="preserve"> produced the famous </w:t>
                </w:r>
                <w:proofErr w:type="spellStart"/>
                <w:r w:rsidRPr="00F40C55">
                  <w:rPr>
                    <w:rFonts w:eastAsia="Times New Roman"/>
                    <w:i/>
                    <w:color w:val="000000" w:themeColor="text1"/>
                  </w:rPr>
                  <w:t>Mechanomorph</w:t>
                </w:r>
                <w:proofErr w:type="spellEnd"/>
                <w:r>
                  <w:rPr>
                    <w:rFonts w:eastAsia="Times New Roman"/>
                    <w:color w:val="000000" w:themeColor="text1"/>
                  </w:rPr>
                  <w:t xml:space="preserve"> series. Depicting Stieglitz and his entourage as bizarre, seemingly dysfunctional, industrial forms, </w:t>
                </w:r>
                <w:proofErr w:type="spellStart"/>
                <w:r>
                  <w:rPr>
                    <w:rFonts w:eastAsia="Times New Roman"/>
                    <w:color w:val="000000" w:themeColor="text1"/>
                  </w:rPr>
                  <w:t>Picabia’s</w:t>
                </w:r>
                <w:proofErr w:type="spellEnd"/>
                <w:r>
                  <w:rPr>
                    <w:rFonts w:eastAsia="Times New Roman"/>
                    <w:color w:val="000000" w:themeColor="text1"/>
                  </w:rPr>
                  <w:t xml:space="preserve"> </w:t>
                </w:r>
                <w:proofErr w:type="spellStart"/>
                <w:r w:rsidRPr="00F40C55">
                  <w:rPr>
                    <w:rFonts w:eastAsia="Times New Roman"/>
                    <w:i/>
                    <w:color w:val="000000" w:themeColor="text1"/>
                  </w:rPr>
                  <w:t>Mechanomorphs</w:t>
                </w:r>
                <w:proofErr w:type="spellEnd"/>
                <w:r>
                  <w:rPr>
                    <w:rFonts w:eastAsia="Times New Roman"/>
                    <w:color w:val="000000" w:themeColor="text1"/>
                  </w:rPr>
                  <w:t xml:space="preserve"> shaped the visual vocabula</w:t>
                </w:r>
                <w:r w:rsidR="00FF3EF4">
                  <w:rPr>
                    <w:rFonts w:eastAsia="Times New Roman"/>
                    <w:color w:val="000000" w:themeColor="text1"/>
                  </w:rPr>
                  <w:t>ry of New York, and later Paris,</w:t>
                </w:r>
                <w:r>
                  <w:rPr>
                    <w:rFonts w:eastAsia="Times New Roman"/>
                    <w:color w:val="000000" w:themeColor="text1"/>
                  </w:rPr>
                  <w:t xml:space="preserve"> Dada. </w:t>
                </w:r>
                <w:proofErr w:type="spellStart"/>
                <w:r>
                  <w:rPr>
                    <w:rFonts w:eastAsia="Times New Roman"/>
                    <w:color w:val="000000" w:themeColor="text1"/>
                  </w:rPr>
                  <w:t>Picabia’s</w:t>
                </w:r>
                <w:proofErr w:type="spellEnd"/>
                <w:r>
                  <w:rPr>
                    <w:rFonts w:eastAsia="Times New Roman"/>
                    <w:color w:val="000000" w:themeColor="text1"/>
                  </w:rPr>
                  <w:t xml:space="preserve"> ironic stance in relation to art and culture has prompted scholars to interpret his conflation of human and machine parts as also playful punning of morality, sexuality, and blind faith in technology.</w:t>
                </w:r>
              </w:p>
              <w:p w14:paraId="55E75C96" w14:textId="77777777" w:rsidR="00FF3EF4" w:rsidRDefault="00FF3EF4" w:rsidP="003D1BEC">
                <w:pPr>
                  <w:rPr>
                    <w:rFonts w:eastAsia="Times New Roman"/>
                    <w:color w:val="000000" w:themeColor="text1"/>
                  </w:rPr>
                </w:pPr>
              </w:p>
              <w:p w14:paraId="32D5CA87" w14:textId="77777777" w:rsidR="00386D68" w:rsidRDefault="00386D68" w:rsidP="00386D68">
                <w:pPr>
                  <w:keepNext/>
                </w:pPr>
                <w:r>
                  <w:rPr>
                    <w:rFonts w:eastAsia="Times New Roman"/>
                    <w:color w:val="000000" w:themeColor="text1"/>
                  </w:rPr>
                  <w:t>File: ISeeAgain.jpg</w:t>
                </w:r>
              </w:p>
              <w:p w14:paraId="4EC77D66" w14:textId="77777777" w:rsidR="00386D68" w:rsidRDefault="00386D68" w:rsidP="00386D68">
                <w:pPr>
                  <w:pStyle w:val="Caption"/>
                </w:pPr>
                <w:r>
                  <w:lastRenderedPageBreak/>
                  <w:t xml:space="preserve">Figure </w:t>
                </w:r>
                <w:fldSimple w:instr=" SEQ Figure \* ARABIC ">
                  <w:r>
                    <w:rPr>
                      <w:noProof/>
                    </w:rPr>
                    <w:t>1</w:t>
                  </w:r>
                </w:fldSimple>
                <w:r>
                  <w:t xml:space="preserve"> </w:t>
                </w:r>
                <w:r>
                  <w:rPr>
                    <w:i/>
                  </w:rPr>
                  <w:t xml:space="preserve">I See Again in Memory My Dear </w:t>
                </w:r>
                <w:proofErr w:type="spellStart"/>
                <w:r>
                  <w:rPr>
                    <w:i/>
                  </w:rPr>
                  <w:t>Udnie</w:t>
                </w:r>
                <w:proofErr w:type="spellEnd"/>
                <w:r>
                  <w:t xml:space="preserve">, 1914 (possibly begun 1913), oil on canvas, 8' 2 1/2" x 6' 6 1/4" (250.2 x 198.8 cm), </w:t>
                </w:r>
                <w:proofErr w:type="spellStart"/>
                <w:r>
                  <w:t>MoMA</w:t>
                </w:r>
                <w:proofErr w:type="spellEnd"/>
                <w:r>
                  <w:t>, New York</w:t>
                </w:r>
              </w:p>
              <w:p w14:paraId="5622A285" w14:textId="77777777" w:rsidR="00386D68" w:rsidRDefault="00386D68" w:rsidP="00386D68">
                <w:pPr>
                  <w:rPr>
                    <w:rStyle w:val="Hyperlink"/>
                    <w:color w:val="000000" w:themeColor="text1"/>
                  </w:rPr>
                </w:pPr>
                <w:r>
                  <w:t xml:space="preserve">Source: </w:t>
                </w:r>
                <w:hyperlink r:id="rId9" w:history="1">
                  <w:r w:rsidRPr="00225CCC">
                    <w:rPr>
                      <w:rStyle w:val="Hyperlink"/>
                      <w:color w:val="000000" w:themeColor="text1"/>
                    </w:rPr>
                    <w:t>http://www.moma.org/collection/provenance/provenance_object.php?object_id=78348</w:t>
                  </w:r>
                </w:hyperlink>
              </w:p>
              <w:p w14:paraId="09C1BACF" w14:textId="77777777" w:rsidR="003D1BEC" w:rsidRDefault="003D1BEC" w:rsidP="003D1BEC">
                <w:pPr>
                  <w:rPr>
                    <w:rFonts w:eastAsia="Times New Roman"/>
                    <w:color w:val="000000" w:themeColor="text1"/>
                  </w:rPr>
                </w:pPr>
              </w:p>
              <w:p w14:paraId="68285FA7" w14:textId="77777777" w:rsidR="00386D68" w:rsidRDefault="00386D68" w:rsidP="00386D68">
                <w:pPr>
                  <w:keepNext/>
                </w:pPr>
                <w:r>
                  <w:rPr>
                    <w:rFonts w:eastAsia="Times New Roman"/>
                    <w:color w:val="000000" w:themeColor="text1"/>
                  </w:rPr>
                  <w:t>File: IciC’estIci</w:t>
                </w:r>
                <w:proofErr w:type="gramStart"/>
                <w:r>
                  <w:rPr>
                    <w:rFonts w:eastAsia="Times New Roman"/>
                    <w:color w:val="000000" w:themeColor="text1"/>
                  </w:rPr>
                  <w:t>.jpg</w:t>
                </w:r>
                <w:proofErr w:type="gramEnd"/>
              </w:p>
              <w:p w14:paraId="6FEA7C4E" w14:textId="77777777" w:rsidR="00386D68" w:rsidRDefault="00386D68" w:rsidP="00386D68">
                <w:pPr>
                  <w:pStyle w:val="Caption"/>
                </w:pPr>
                <w:r>
                  <w:t xml:space="preserve">Figure </w:t>
                </w:r>
                <w:fldSimple w:instr=" SEQ Figure \* ARABIC ">
                  <w:r>
                    <w:rPr>
                      <w:noProof/>
                    </w:rPr>
                    <w:t>2</w:t>
                  </w:r>
                </w:fldSimple>
                <w:r>
                  <w:t xml:space="preserve"> Francis </w:t>
                </w:r>
                <w:proofErr w:type="spellStart"/>
                <w:r>
                  <w:t>Picabia</w:t>
                </w:r>
                <w:proofErr w:type="spellEnd"/>
                <w:r>
                  <w:t xml:space="preserve">. </w:t>
                </w:r>
                <w:proofErr w:type="spellStart"/>
                <w:r>
                  <w:rPr>
                    <w:i/>
                  </w:rPr>
                  <w:t>Ici</w:t>
                </w:r>
                <w:proofErr w:type="spellEnd"/>
                <w:r>
                  <w:rPr>
                    <w:i/>
                  </w:rPr>
                  <w:t xml:space="preserve"> </w:t>
                </w:r>
                <w:proofErr w:type="spellStart"/>
                <w:r>
                  <w:rPr>
                    <w:i/>
                  </w:rPr>
                  <w:t>c'est</w:t>
                </w:r>
                <w:proofErr w:type="spellEnd"/>
                <w:r>
                  <w:rPr>
                    <w:i/>
                  </w:rPr>
                  <w:t xml:space="preserve"> </w:t>
                </w:r>
                <w:proofErr w:type="spellStart"/>
                <w:r>
                  <w:rPr>
                    <w:i/>
                  </w:rPr>
                  <w:t>ici</w:t>
                </w:r>
                <w:proofErr w:type="spellEnd"/>
                <w:r>
                  <w:rPr>
                    <w:i/>
                  </w:rPr>
                  <w:t xml:space="preserve"> Stieglitz, </w:t>
                </w:r>
                <w:proofErr w:type="spellStart"/>
                <w:r>
                  <w:rPr>
                    <w:i/>
                  </w:rPr>
                  <w:t>foi</w:t>
                </w:r>
                <w:proofErr w:type="spellEnd"/>
                <w:r>
                  <w:rPr>
                    <w:i/>
                  </w:rPr>
                  <w:t xml:space="preserve"> et amour</w:t>
                </w:r>
                <w:r>
                  <w:t xml:space="preserve">, </w:t>
                </w:r>
                <w:proofErr w:type="spellStart"/>
                <w:r>
                  <w:t>Mechanomorph</w:t>
                </w:r>
                <w:proofErr w:type="spellEnd"/>
                <w:r>
                  <w:t>, Cover of 291, No. 1, 1915, public domain.</w:t>
                </w:r>
              </w:p>
              <w:p w14:paraId="11AFB918" w14:textId="77777777" w:rsidR="00386D68" w:rsidRPr="00386D68" w:rsidRDefault="00386D68" w:rsidP="003D1BEC">
                <w:r>
                  <w:t xml:space="preserve">Source: </w:t>
                </w:r>
                <w:hyperlink r:id="rId10" w:history="1">
                  <w:r w:rsidRPr="004A2D17">
                    <w:rPr>
                      <w:rStyle w:val="Hyperlink"/>
                    </w:rPr>
                    <w:t>http://en.wikipedia.org/wiki/File:Francis_Picabia,_Ici,_c%27est_ici_Stieglitz,_foi_et_amour,_cover_of_291,_No1,_1915.jpg</w:t>
                  </w:r>
                </w:hyperlink>
                <w:r>
                  <w:t xml:space="preserve"> </w:t>
                </w:r>
              </w:p>
              <w:p w14:paraId="1D5C91D5" w14:textId="77777777" w:rsidR="00386D68" w:rsidRDefault="00386D68" w:rsidP="003D1BEC">
                <w:pPr>
                  <w:rPr>
                    <w:rFonts w:eastAsia="Times New Roman"/>
                    <w:color w:val="000000" w:themeColor="text1"/>
                  </w:rPr>
                </w:pPr>
              </w:p>
              <w:p w14:paraId="03535021" w14:textId="6CE956E0" w:rsidR="003F0D73" w:rsidRDefault="003D1BEC" w:rsidP="003D1BEC">
                <w:r>
                  <w:rPr>
                    <w:rFonts w:eastAsia="Times New Roman"/>
                    <w:color w:val="000000" w:themeColor="text1"/>
                  </w:rPr>
                  <w:t xml:space="preserve">Born in Paris in 1879 to a Spanish aristocrat with Cuban interests and a cultured, bourgeois Frenchwoman, François Marie Martinez (Francis) </w:t>
                </w:r>
                <w:proofErr w:type="spellStart"/>
                <w:r>
                  <w:rPr>
                    <w:rFonts w:eastAsia="Times New Roman"/>
                    <w:color w:val="000000" w:themeColor="text1"/>
                  </w:rPr>
                  <w:t>Picabia</w:t>
                </w:r>
                <w:proofErr w:type="spellEnd"/>
                <w:r>
                  <w:rPr>
                    <w:rFonts w:eastAsia="Times New Roman"/>
                    <w:color w:val="000000" w:themeColor="text1"/>
                  </w:rPr>
                  <w:t xml:space="preserve"> enjoyed the freedoms of affluence. From the age of seven, and the untimely death of his mother, </w:t>
                </w:r>
                <w:proofErr w:type="spellStart"/>
                <w:proofErr w:type="gramStart"/>
                <w:r>
                  <w:rPr>
                    <w:rFonts w:eastAsia="Times New Roman"/>
                    <w:color w:val="000000" w:themeColor="text1"/>
                  </w:rPr>
                  <w:t>Picabia</w:t>
                </w:r>
                <w:proofErr w:type="spellEnd"/>
                <w:r>
                  <w:rPr>
                    <w:rFonts w:eastAsia="Times New Roman"/>
                    <w:color w:val="000000" w:themeColor="text1"/>
                  </w:rPr>
                  <w:t xml:space="preserve"> was raised by his father and uncle, a conservator at the </w:t>
                </w:r>
                <w:proofErr w:type="spellStart"/>
                <w:r>
                  <w:rPr>
                    <w:rFonts w:eastAsia="Times New Roman"/>
                    <w:color w:val="000000" w:themeColor="text1"/>
                  </w:rPr>
                  <w:t>Bibliothèque</w:t>
                </w:r>
                <w:proofErr w:type="spellEnd"/>
                <w:r>
                  <w:rPr>
                    <w:rFonts w:eastAsia="Times New Roman"/>
                    <w:color w:val="000000" w:themeColor="text1"/>
                  </w:rPr>
                  <w:t xml:space="preserve"> Sainte Geneviève</w:t>
                </w:r>
                <w:proofErr w:type="gramEnd"/>
                <w:r>
                  <w:rPr>
                    <w:rFonts w:eastAsia="Times New Roman"/>
                    <w:color w:val="000000" w:themeColor="text1"/>
                  </w:rPr>
                  <w:t xml:space="preserve">. His grandfather, a prominent photographer who knew Daguerre, was also an important figure in </w:t>
                </w:r>
                <w:proofErr w:type="spellStart"/>
                <w:r>
                  <w:rPr>
                    <w:rFonts w:eastAsia="Times New Roman"/>
                    <w:color w:val="000000" w:themeColor="text1"/>
                  </w:rPr>
                  <w:t>Picabia’s</w:t>
                </w:r>
                <w:proofErr w:type="spellEnd"/>
                <w:r>
                  <w:rPr>
                    <w:rFonts w:eastAsia="Times New Roman"/>
                    <w:color w:val="000000" w:themeColor="text1"/>
                  </w:rPr>
                  <w:t xml:space="preserve"> life. With the aid of his family, who hoped he would become an </w:t>
                </w:r>
                <w:r w:rsidRPr="00FF3EF4">
                  <w:rPr>
                    <w:rFonts w:ascii="Calibri" w:eastAsia="Times New Roman" w:hAnsi="Calibri"/>
                    <w:color w:val="000000" w:themeColor="text1"/>
                  </w:rPr>
                  <w:t xml:space="preserve">industrial designer, </w:t>
                </w:r>
                <w:proofErr w:type="spellStart"/>
                <w:r w:rsidRPr="00FF3EF4">
                  <w:rPr>
                    <w:rFonts w:ascii="Calibri" w:eastAsia="Times New Roman" w:hAnsi="Calibri"/>
                    <w:color w:val="000000" w:themeColor="text1"/>
                  </w:rPr>
                  <w:t>Picabia</w:t>
                </w:r>
                <w:proofErr w:type="spellEnd"/>
                <w:r w:rsidRPr="00FF3EF4">
                  <w:rPr>
                    <w:rFonts w:ascii="Calibri" w:eastAsia="Times New Roman" w:hAnsi="Calibri"/>
                    <w:color w:val="000000" w:themeColor="text1"/>
                  </w:rPr>
                  <w:t xml:space="preserve"> embarked on an education in drafting at the </w:t>
                </w:r>
                <w:proofErr w:type="spellStart"/>
                <w:r w:rsidRPr="00FF3EF4">
                  <w:rPr>
                    <w:rFonts w:ascii="Calibri" w:hAnsi="Calibri"/>
                    <w:i/>
                  </w:rPr>
                  <w:t>École</w:t>
                </w:r>
                <w:proofErr w:type="spellEnd"/>
                <w:r w:rsidRPr="00FF3EF4">
                  <w:rPr>
                    <w:rFonts w:ascii="Calibri" w:hAnsi="Calibri"/>
                    <w:i/>
                  </w:rPr>
                  <w:t xml:space="preserve"> des Arts </w:t>
                </w:r>
                <w:proofErr w:type="spellStart"/>
                <w:r w:rsidRPr="00FF3EF4">
                  <w:rPr>
                    <w:rFonts w:ascii="Calibri" w:hAnsi="Calibri"/>
                    <w:i/>
                  </w:rPr>
                  <w:t>Décoratifs</w:t>
                </w:r>
                <w:proofErr w:type="spellEnd"/>
                <w:r w:rsidRPr="00FF3EF4">
                  <w:rPr>
                    <w:rFonts w:ascii="Calibri" w:hAnsi="Calibri"/>
                  </w:rPr>
                  <w:t>,</w:t>
                </w:r>
                <w:r>
                  <w:rPr>
                    <w:rFonts w:ascii="TradeGothic" w:hAnsi="TradeGothic"/>
                    <w:sz w:val="23"/>
                    <w:szCs w:val="23"/>
                  </w:rPr>
                  <w:t xml:space="preserve"> </w:t>
                </w:r>
                <w:r>
                  <w:t>returning subsequently to</w:t>
                </w:r>
                <w:r w:rsidRPr="0001434E">
                  <w:t xml:space="preserve"> </w:t>
                </w:r>
                <w:r>
                  <w:t>studies in painting and his own independent work</w:t>
                </w:r>
                <w:r w:rsidRPr="0001434E">
                  <w:t xml:space="preserve">. </w:t>
                </w:r>
                <w:r>
                  <w:t xml:space="preserve">He began exhibiting Impressionist landscapes (c. 1899) and worked through a variety of styles during the first decade of the twentieth century. He became involved with Duchamp (c. 1910) and the </w:t>
                </w:r>
                <w:proofErr w:type="spellStart"/>
                <w:r w:rsidRPr="00F56C83">
                  <w:t>Puteaux</w:t>
                </w:r>
                <w:proofErr w:type="spellEnd"/>
                <w:r w:rsidRPr="00F56C83">
                  <w:t xml:space="preserve"> Group of Cubist</w:t>
                </w:r>
                <w:r>
                  <w:t>s (1911), working for a time</w:t>
                </w:r>
                <w:r w:rsidRPr="00F56C83">
                  <w:t xml:space="preserve"> in </w:t>
                </w:r>
                <w:r>
                  <w:t xml:space="preserve">his own blend of </w:t>
                </w:r>
                <w:r w:rsidRPr="00F56C83">
                  <w:t>Cubi</w:t>
                </w:r>
                <w:r>
                  <w:t>st</w:t>
                </w:r>
                <w:r w:rsidRPr="00F56C83">
                  <w:t xml:space="preserve"> and </w:t>
                </w:r>
                <w:r>
                  <w:t>Fauvist styles combined with b</w:t>
                </w:r>
                <w:r w:rsidRPr="00F56C83">
                  <w:t xml:space="preserve">iomorphic </w:t>
                </w:r>
                <w:r>
                  <w:t>and machine f</w:t>
                </w:r>
                <w:r w:rsidR="00FF3EF4">
                  <w:t>orms.  In 1912 he helped organis</w:t>
                </w:r>
                <w:r>
                  <w:t xml:space="preserve">e the Section d’Or, an exhibition highlighting the work of the Salon Cubists in Paris. Travelling to New York in 1913 to exhibit in the </w:t>
                </w:r>
                <w:proofErr w:type="spellStart"/>
                <w:r>
                  <w:t>Armory</w:t>
                </w:r>
                <w:proofErr w:type="spellEnd"/>
                <w:r>
                  <w:t xml:space="preserve"> Show, he met Stieglitz and became fascinated with American culture and technology. Using a </w:t>
                </w:r>
                <w:proofErr w:type="gramStart"/>
                <w:r>
                  <w:t>war-time</w:t>
                </w:r>
                <w:proofErr w:type="gramEnd"/>
                <w:r>
                  <w:t xml:space="preserve"> mission to obtain supplies in the Americas as a ruse, </w:t>
                </w:r>
                <w:proofErr w:type="spellStart"/>
                <w:r>
                  <w:t>Picabia</w:t>
                </w:r>
                <w:proofErr w:type="spellEnd"/>
                <w:r>
                  <w:t xml:space="preserve"> returned to New York in 1915, at which time he renewed his involvement with Stieglitz and began work on the </w:t>
                </w:r>
                <w:proofErr w:type="spellStart"/>
                <w:r w:rsidRPr="00F40C55">
                  <w:rPr>
                    <w:i/>
                  </w:rPr>
                  <w:t>Mechanomorphs</w:t>
                </w:r>
                <w:proofErr w:type="spellEnd"/>
                <w:r>
                  <w:t>. He reunited with Duchamp (also fleeing the war) and the two men became th</w:t>
                </w:r>
                <w:r w:rsidR="00FF3EF4">
                  <w:t>e figureheads of New York Dada.</w:t>
                </w:r>
                <w:r>
                  <w:t xml:space="preserve"> In 1917 </w:t>
                </w:r>
                <w:proofErr w:type="spellStart"/>
                <w:r>
                  <w:t>Picabia</w:t>
                </w:r>
                <w:proofErr w:type="spellEnd"/>
                <w:r>
                  <w:t xml:space="preserve"> </w:t>
                </w:r>
                <w:proofErr w:type="spellStart"/>
                <w:r>
                  <w:t>traveled</w:t>
                </w:r>
                <w:proofErr w:type="spellEnd"/>
                <w:r>
                  <w:t xml:space="preserve"> to Barcelona, where he published his first volume of poetry and the early editions of his journal </w:t>
                </w:r>
                <w:r w:rsidRPr="00F40C55">
                  <w:rPr>
                    <w:i/>
                  </w:rPr>
                  <w:t>391</w:t>
                </w:r>
                <w:r>
                  <w:t xml:space="preserve"> (</w:t>
                </w:r>
                <w:proofErr w:type="spellStart"/>
                <w:r>
                  <w:t>honoring</w:t>
                </w:r>
                <w:proofErr w:type="spellEnd"/>
                <w:r>
                  <w:t xml:space="preserve"> Stieglitz’s 291). </w:t>
                </w:r>
                <w:proofErr w:type="spellStart"/>
                <w:r>
                  <w:t>Picabia</w:t>
                </w:r>
                <w:proofErr w:type="spellEnd"/>
                <w:r>
                  <w:t xml:space="preserve"> collaborated with Tristan </w:t>
                </w:r>
                <w:proofErr w:type="spellStart"/>
                <w:r>
                  <w:t>Tzara</w:t>
                </w:r>
                <w:proofErr w:type="spellEnd"/>
                <w:r>
                  <w:t xml:space="preserve"> of Zurich Dada in 1918 and, along with Duchamp and others, helped found Paris Dada in 1919. Rejecting collective dogmatism, </w:t>
                </w:r>
                <w:proofErr w:type="spellStart"/>
                <w:r>
                  <w:t>Picabia</w:t>
                </w:r>
                <w:proofErr w:type="spellEnd"/>
                <w:r>
                  <w:t xml:space="preserve"> broke with Dada publically in 1921, just as he would break his loose affiliation with And</w:t>
                </w:r>
                <w:r w:rsidRPr="00572EE1">
                  <w:t>r</w:t>
                </w:r>
                <w:r w:rsidRPr="00F40C55">
                  <w:t>é</w:t>
                </w:r>
                <w:r w:rsidRPr="00572EE1">
                  <w:t xml:space="preserve"> </w:t>
                </w:r>
                <w:r>
                  <w:t xml:space="preserve">Breton’s Surrealism in 1924. During the interwar period, </w:t>
                </w:r>
                <w:proofErr w:type="spellStart"/>
                <w:r>
                  <w:t>Picabia</w:t>
                </w:r>
                <w:proofErr w:type="spellEnd"/>
                <w:r>
                  <w:t xml:space="preserve"> developed a more abstracted machine vocabulary, working virtually simultaneously in classical figuration. He subsequently produced his </w:t>
                </w:r>
                <w:r w:rsidRPr="00F40C55">
                  <w:rPr>
                    <w:i/>
                  </w:rPr>
                  <w:t>Monster</w:t>
                </w:r>
                <w:r>
                  <w:t xml:space="preserve"> and </w:t>
                </w:r>
                <w:r w:rsidRPr="00F40C55">
                  <w:rPr>
                    <w:i/>
                  </w:rPr>
                  <w:t>Transparency</w:t>
                </w:r>
                <w:r>
                  <w:t xml:space="preserve"> series, paintings demonstrating his continued figural engagement, here incorporating Surrealist elements. </w:t>
                </w:r>
                <w:proofErr w:type="spellStart"/>
                <w:r>
                  <w:t>Picabia</w:t>
                </w:r>
                <w:proofErr w:type="spellEnd"/>
                <w:r>
                  <w:t xml:space="preserve"> lived periodically in the south of France and during WWII produced paintings there drawn from erotic magazines. A staunch nonconformist, </w:t>
                </w:r>
                <w:proofErr w:type="spellStart"/>
                <w:r>
                  <w:rPr>
                    <w:rFonts w:eastAsia="Times New Roman"/>
                    <w:color w:val="000000" w:themeColor="text1"/>
                  </w:rPr>
                  <w:t>Picabia</w:t>
                </w:r>
                <w:proofErr w:type="spellEnd"/>
                <w:r>
                  <w:t xml:space="preserve"> </w:t>
                </w:r>
                <w:r w:rsidRPr="00E22E49">
                  <w:t>worked in a variety of artistic styles throughou</w:t>
                </w:r>
                <w:r>
                  <w:t>t his long and prolific career.</w:t>
                </w:r>
              </w:p>
            </w:tc>
          </w:sdtContent>
        </w:sdt>
      </w:tr>
      <w:tr w:rsidR="003235A7" w14:paraId="4F04BF48" w14:textId="77777777" w:rsidTr="003235A7">
        <w:tc>
          <w:tcPr>
            <w:tcW w:w="9016" w:type="dxa"/>
          </w:tcPr>
          <w:p w14:paraId="5E4E5E9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E66A8302126B9479D980E3992825DB5"/>
              </w:placeholder>
            </w:sdtPr>
            <w:sdtContent>
              <w:p w14:paraId="7F8FC16F" w14:textId="77777777" w:rsidR="003D1BEC" w:rsidRDefault="00FF3EF4" w:rsidP="003D1BEC">
                <w:pPr>
                  <w:shd w:val="clear" w:color="auto" w:fill="FFFFFF"/>
                </w:pPr>
                <w:sdt>
                  <w:sdtPr>
                    <w:id w:val="-2137796163"/>
                    <w:citation/>
                  </w:sdtPr>
                  <w:sdtContent>
                    <w:r w:rsidR="003D1BEC">
                      <w:fldChar w:fldCharType="begin"/>
                    </w:r>
                    <w:r w:rsidR="003D1BEC">
                      <w:rPr>
                        <w:rFonts w:eastAsia="Times New Roman"/>
                        <w:lang w:val="en-US"/>
                      </w:rPr>
                      <w:instrText xml:space="preserve"> CITATION Ant01 \l 1033 </w:instrText>
                    </w:r>
                    <w:r w:rsidR="003D1BEC">
                      <w:fldChar w:fldCharType="separate"/>
                    </w:r>
                    <w:r w:rsidR="003D1BEC">
                      <w:rPr>
                        <w:rFonts w:eastAsia="Times New Roman"/>
                        <w:noProof/>
                        <w:lang w:val="en-US"/>
                      </w:rPr>
                      <w:t xml:space="preserve"> </w:t>
                    </w:r>
                    <w:r w:rsidR="003D1BEC" w:rsidRPr="003D1BEC">
                      <w:rPr>
                        <w:rFonts w:eastAsia="Times New Roman"/>
                        <w:noProof/>
                        <w:lang w:val="en-US"/>
                      </w:rPr>
                      <w:t>(Antliff)</w:t>
                    </w:r>
                    <w:r w:rsidR="003D1BEC">
                      <w:fldChar w:fldCharType="end"/>
                    </w:r>
                  </w:sdtContent>
                </w:sdt>
              </w:p>
              <w:p w14:paraId="48FCC5D2" w14:textId="77777777" w:rsidR="003D1BEC" w:rsidRPr="00B2784A" w:rsidRDefault="003D1BEC" w:rsidP="003D1BEC">
                <w:pPr>
                  <w:shd w:val="clear" w:color="auto" w:fill="FFFFFF"/>
                  <w:rPr>
                    <w:rFonts w:eastAsia="Times New Roman"/>
                  </w:rPr>
                </w:pPr>
              </w:p>
              <w:p w14:paraId="243DE4EE" w14:textId="77777777" w:rsidR="003D1BEC" w:rsidRDefault="00FF3EF4" w:rsidP="003D1BEC">
                <w:pPr>
                  <w:rPr>
                    <w:b/>
                  </w:rPr>
                </w:pPr>
                <w:sdt>
                  <w:sdtPr>
                    <w:rPr>
                      <w:b/>
                    </w:rPr>
                    <w:id w:val="932313729"/>
                    <w:citation/>
                  </w:sdtPr>
                  <w:sdtContent>
                    <w:r w:rsidR="003D1BEC">
                      <w:rPr>
                        <w:b/>
                      </w:rPr>
                      <w:fldChar w:fldCharType="begin"/>
                    </w:r>
                    <w:r w:rsidR="003D1BEC">
                      <w:rPr>
                        <w:lang w:val="en-US"/>
                      </w:rPr>
                      <w:instrText xml:space="preserve"> CITATION Bak10 \l 1033 </w:instrText>
                    </w:r>
                    <w:r w:rsidR="003D1BEC">
                      <w:rPr>
                        <w:b/>
                      </w:rPr>
                      <w:fldChar w:fldCharType="separate"/>
                    </w:r>
                    <w:r w:rsidR="003D1BEC">
                      <w:rPr>
                        <w:noProof/>
                        <w:lang w:val="en-US"/>
                      </w:rPr>
                      <w:t>(Baker)</w:t>
                    </w:r>
                    <w:r w:rsidR="003D1BEC">
                      <w:rPr>
                        <w:b/>
                      </w:rPr>
                      <w:fldChar w:fldCharType="end"/>
                    </w:r>
                  </w:sdtContent>
                </w:sdt>
              </w:p>
              <w:p w14:paraId="7584378E" w14:textId="77777777" w:rsidR="003D1BEC" w:rsidRPr="00B2784A" w:rsidRDefault="003D1BEC" w:rsidP="003D1BEC">
                <w:pPr>
                  <w:rPr>
                    <w:b/>
                  </w:rPr>
                </w:pPr>
              </w:p>
              <w:p w14:paraId="6C542C28" w14:textId="77777777" w:rsidR="003D1BEC" w:rsidRDefault="00FF3EF4" w:rsidP="003D1BEC">
                <w:pPr>
                  <w:shd w:val="clear" w:color="auto" w:fill="FFFFFF"/>
                  <w:rPr>
                    <w:rFonts w:eastAsia="Times New Roman"/>
                  </w:rPr>
                </w:pPr>
                <w:sdt>
                  <w:sdtPr>
                    <w:rPr>
                      <w:rFonts w:eastAsia="Times New Roman"/>
                    </w:rPr>
                    <w:id w:val="-1861270723"/>
                    <w:citation/>
                  </w:sdtPr>
                  <w:sdtContent>
                    <w:r w:rsidR="003D1BEC">
                      <w:rPr>
                        <w:rFonts w:eastAsia="Times New Roman"/>
                      </w:rPr>
                      <w:fldChar w:fldCharType="begin"/>
                    </w:r>
                    <w:r w:rsidR="003D1BEC">
                      <w:rPr>
                        <w:rFonts w:eastAsia="Times New Roman"/>
                        <w:lang w:val="en-US"/>
                      </w:rPr>
                      <w:instrText xml:space="preserve"> CITATION Bor85 \l 1033 </w:instrText>
                    </w:r>
                    <w:r w:rsidR="003D1BEC">
                      <w:rPr>
                        <w:rFonts w:eastAsia="Times New Roman"/>
                      </w:rPr>
                      <w:fldChar w:fldCharType="separate"/>
                    </w:r>
                    <w:r w:rsidR="003D1BEC" w:rsidRPr="003D1BEC">
                      <w:rPr>
                        <w:rFonts w:eastAsia="Times New Roman"/>
                        <w:noProof/>
                        <w:lang w:val="en-US"/>
                      </w:rPr>
                      <w:t>(Borràs)</w:t>
                    </w:r>
                    <w:r w:rsidR="003D1BEC">
                      <w:rPr>
                        <w:rFonts w:eastAsia="Times New Roman"/>
                      </w:rPr>
                      <w:fldChar w:fldCharType="end"/>
                    </w:r>
                  </w:sdtContent>
                </w:sdt>
              </w:p>
              <w:p w14:paraId="742EF82F" w14:textId="77777777" w:rsidR="003D1BEC" w:rsidRPr="00B2784A" w:rsidRDefault="003D1BEC" w:rsidP="003D1BEC">
                <w:pPr>
                  <w:shd w:val="clear" w:color="auto" w:fill="FFFFFF"/>
                  <w:rPr>
                    <w:rFonts w:eastAsia="Times New Roman"/>
                  </w:rPr>
                </w:pPr>
              </w:p>
              <w:p w14:paraId="48F41471" w14:textId="77777777" w:rsidR="003D1BEC" w:rsidRDefault="00FF3EF4" w:rsidP="003D1BEC">
                <w:pPr>
                  <w:shd w:val="clear" w:color="auto" w:fill="FFFFFF"/>
                  <w:rPr>
                    <w:rFonts w:eastAsia="Times New Roman"/>
                  </w:rPr>
                </w:pPr>
                <w:sdt>
                  <w:sdtPr>
                    <w:rPr>
                      <w:rFonts w:eastAsia="Times New Roman"/>
                    </w:rPr>
                    <w:id w:val="1671821966"/>
                    <w:citation/>
                  </w:sdtPr>
                  <w:sdtContent>
                    <w:r w:rsidR="003D1BEC">
                      <w:rPr>
                        <w:rFonts w:eastAsia="Times New Roman"/>
                      </w:rPr>
                      <w:fldChar w:fldCharType="begin"/>
                    </w:r>
                    <w:r w:rsidR="003D1BEC">
                      <w:rPr>
                        <w:rFonts w:eastAsia="Times New Roman"/>
                        <w:lang w:val="en-US"/>
                      </w:rPr>
                      <w:instrText xml:space="preserve"> CITATION Cam72 \l 1033 </w:instrText>
                    </w:r>
                    <w:r w:rsidR="003D1BEC">
                      <w:rPr>
                        <w:rFonts w:eastAsia="Times New Roman"/>
                      </w:rPr>
                      <w:fldChar w:fldCharType="separate"/>
                    </w:r>
                    <w:r w:rsidR="003D1BEC" w:rsidRPr="003D1BEC">
                      <w:rPr>
                        <w:rFonts w:eastAsia="Times New Roman"/>
                        <w:noProof/>
                        <w:lang w:val="en-US"/>
                      </w:rPr>
                      <w:t>(Camfield)</w:t>
                    </w:r>
                    <w:r w:rsidR="003D1BEC">
                      <w:rPr>
                        <w:rFonts w:eastAsia="Times New Roman"/>
                      </w:rPr>
                      <w:fldChar w:fldCharType="end"/>
                    </w:r>
                  </w:sdtContent>
                </w:sdt>
              </w:p>
              <w:p w14:paraId="56C10625" w14:textId="77777777" w:rsidR="003D1BEC" w:rsidRPr="00B2784A" w:rsidRDefault="003D1BEC" w:rsidP="003D1BEC">
                <w:pPr>
                  <w:shd w:val="clear" w:color="auto" w:fill="FFFFFF"/>
                  <w:rPr>
                    <w:rFonts w:eastAsia="Times New Roman"/>
                  </w:rPr>
                </w:pPr>
              </w:p>
              <w:p w14:paraId="4615A424" w14:textId="77777777" w:rsidR="003D1BEC" w:rsidRDefault="00FF3EF4" w:rsidP="003D1BEC">
                <w:pPr>
                  <w:shd w:val="clear" w:color="auto" w:fill="FFFFFF"/>
                  <w:rPr>
                    <w:rFonts w:eastAsia="Times New Roman"/>
                  </w:rPr>
                </w:pPr>
                <w:sdt>
                  <w:sdtPr>
                    <w:rPr>
                      <w:rFonts w:eastAsia="Times New Roman"/>
                    </w:rPr>
                    <w:id w:val="-2026785331"/>
                    <w:citation/>
                  </w:sdtPr>
                  <w:sdtContent>
                    <w:r w:rsidR="003D1BEC">
                      <w:rPr>
                        <w:rFonts w:eastAsia="Times New Roman"/>
                      </w:rPr>
                      <w:fldChar w:fldCharType="begin"/>
                    </w:r>
                    <w:r w:rsidR="003D1BEC">
                      <w:rPr>
                        <w:rFonts w:eastAsia="Times New Roman"/>
                        <w:lang w:val="en-US"/>
                      </w:rPr>
                      <w:instrText xml:space="preserve"> CITATION Cam66 \l 1033 </w:instrText>
                    </w:r>
                    <w:r w:rsidR="003D1BEC">
                      <w:rPr>
                        <w:rFonts w:eastAsia="Times New Roman"/>
                      </w:rPr>
                      <w:fldChar w:fldCharType="separate"/>
                    </w:r>
                    <w:r w:rsidR="003D1BEC" w:rsidRPr="003D1BEC">
                      <w:rPr>
                        <w:rFonts w:eastAsia="Times New Roman"/>
                        <w:noProof/>
                        <w:lang w:val="en-US"/>
                      </w:rPr>
                      <w:t>(Camfield, The Machinist Style of Francis Picabia)</w:t>
                    </w:r>
                    <w:r w:rsidR="003D1BEC">
                      <w:rPr>
                        <w:rFonts w:eastAsia="Times New Roman"/>
                      </w:rPr>
                      <w:fldChar w:fldCharType="end"/>
                    </w:r>
                  </w:sdtContent>
                </w:sdt>
              </w:p>
              <w:p w14:paraId="4746C5BB" w14:textId="77777777" w:rsidR="003D1BEC" w:rsidRPr="00B2784A" w:rsidRDefault="003D1BEC" w:rsidP="003D1BEC">
                <w:pPr>
                  <w:shd w:val="clear" w:color="auto" w:fill="FFFFFF"/>
                  <w:rPr>
                    <w:rFonts w:eastAsia="Times New Roman"/>
                  </w:rPr>
                </w:pPr>
              </w:p>
              <w:p w14:paraId="011C69CF" w14:textId="77777777" w:rsidR="003D1BEC" w:rsidRDefault="00FF3EF4" w:rsidP="00FF3945">
                <w:sdt>
                  <w:sdtPr>
                    <w:id w:val="-1651981701"/>
                    <w:citation/>
                  </w:sdtPr>
                  <w:sdtContent>
                    <w:r w:rsidR="00FF3945">
                      <w:fldChar w:fldCharType="begin"/>
                    </w:r>
                    <w:r w:rsidR="00FF3945">
                      <w:rPr>
                        <w:lang w:val="en-US"/>
                      </w:rPr>
                      <w:instrText xml:space="preserve"> CITATION Pic13 \l 1033 </w:instrText>
                    </w:r>
                    <w:r w:rsidR="00FF3945">
                      <w:fldChar w:fldCharType="separate"/>
                    </w:r>
                    <w:r w:rsidR="00FF3945">
                      <w:rPr>
                        <w:noProof/>
                        <w:lang w:val="en-US"/>
                      </w:rPr>
                      <w:t>(Picabia)</w:t>
                    </w:r>
                    <w:r w:rsidR="00FF3945">
                      <w:fldChar w:fldCharType="end"/>
                    </w:r>
                  </w:sdtContent>
                </w:sdt>
              </w:p>
              <w:p w14:paraId="3A13D9A1" w14:textId="77777777" w:rsidR="00FF3945" w:rsidRPr="00B2784A" w:rsidRDefault="00FF3945" w:rsidP="00FF3945"/>
              <w:p w14:paraId="2690CE82" w14:textId="77777777" w:rsidR="003D1BEC" w:rsidRDefault="00FF3EF4" w:rsidP="00FF3945">
                <w:sdt>
                  <w:sdtPr>
                    <w:id w:val="490766105"/>
                    <w:citation/>
                  </w:sdtPr>
                  <w:sdtContent>
                    <w:r w:rsidR="00FF3945">
                      <w:fldChar w:fldCharType="begin"/>
                    </w:r>
                    <w:r w:rsidR="00FF3945">
                      <w:rPr>
                        <w:lang w:val="en-US"/>
                      </w:rPr>
                      <w:instrText xml:space="preserve"> CITATION Pic15 \l 1033 </w:instrText>
                    </w:r>
                    <w:r w:rsidR="00FF3945">
                      <w:fldChar w:fldCharType="separate"/>
                    </w:r>
                    <w:r w:rsidR="00FF3945">
                      <w:rPr>
                        <w:noProof/>
                        <w:lang w:val="en-US"/>
                      </w:rPr>
                      <w:t>(Picabia, French Artists Spur on American Art)</w:t>
                    </w:r>
                    <w:r w:rsidR="00FF3945">
                      <w:fldChar w:fldCharType="end"/>
                    </w:r>
                  </w:sdtContent>
                </w:sdt>
              </w:p>
              <w:p w14:paraId="1C4F0814" w14:textId="77777777" w:rsidR="00FF3945" w:rsidRDefault="00FF3945" w:rsidP="00FF3945"/>
              <w:p w14:paraId="1EF5993F" w14:textId="77777777" w:rsidR="003235A7" w:rsidRDefault="00FF3EF4" w:rsidP="003D1BEC">
                <w:sdt>
                  <w:sdtPr>
                    <w:id w:val="-804698839"/>
                    <w:citation/>
                  </w:sdtPr>
                  <w:sdtContent>
                    <w:r w:rsidR="00FF3945">
                      <w:fldChar w:fldCharType="begin"/>
                    </w:r>
                    <w:r w:rsidR="00FF3945">
                      <w:rPr>
                        <w:rFonts w:eastAsia="Times New Roman"/>
                        <w:lang w:val="en-US"/>
                      </w:rPr>
                      <w:instrText xml:space="preserve">CITATION Zde98 \l 1033 </w:instrText>
                    </w:r>
                    <w:r w:rsidR="00FF3945">
                      <w:fldChar w:fldCharType="separate"/>
                    </w:r>
                    <w:r w:rsidR="00FF3945" w:rsidRPr="00FF3945">
                      <w:rPr>
                        <w:rFonts w:eastAsia="Times New Roman"/>
                        <w:noProof/>
                        <w:lang w:val="en-US"/>
                      </w:rPr>
                      <w:t>(Zdenek)</w:t>
                    </w:r>
                    <w:r w:rsidR="00FF3945">
                      <w:fldChar w:fldCharType="end"/>
                    </w:r>
                  </w:sdtContent>
                </w:sdt>
              </w:p>
            </w:sdtContent>
          </w:sdt>
        </w:tc>
      </w:tr>
    </w:tbl>
    <w:p w14:paraId="042B0C3F"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F76D4" w14:textId="77777777" w:rsidR="00FF3EF4" w:rsidRDefault="00FF3EF4" w:rsidP="007A0D55">
      <w:pPr>
        <w:spacing w:after="0" w:line="240" w:lineRule="auto"/>
      </w:pPr>
      <w:r>
        <w:separator/>
      </w:r>
    </w:p>
  </w:endnote>
  <w:endnote w:type="continuationSeparator" w:id="0">
    <w:p w14:paraId="49F0C810" w14:textId="77777777" w:rsidR="00FF3EF4" w:rsidRDefault="00FF3E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radeGothic">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16D43" w14:textId="77777777" w:rsidR="00FF3EF4" w:rsidRDefault="00FF3EF4" w:rsidP="007A0D55">
      <w:pPr>
        <w:spacing w:after="0" w:line="240" w:lineRule="auto"/>
      </w:pPr>
      <w:r>
        <w:separator/>
      </w:r>
    </w:p>
  </w:footnote>
  <w:footnote w:type="continuationSeparator" w:id="0">
    <w:p w14:paraId="278684C7" w14:textId="77777777" w:rsidR="00FF3EF4" w:rsidRDefault="00FF3E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59CF2" w14:textId="77777777" w:rsidR="00FF3EF4" w:rsidRDefault="00FF3EF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E2D3A5" w14:textId="77777777" w:rsidR="00FF3EF4" w:rsidRDefault="00FF3E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BE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6D68"/>
    <w:rsid w:val="003B327F"/>
    <w:rsid w:val="003D1BE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2779"/>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945"/>
    <w:rsid w:val="00FF3EF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6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1B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BEC"/>
    <w:rPr>
      <w:rFonts w:ascii="Lucida Grande" w:hAnsi="Lucida Grande" w:cs="Lucida Grande"/>
      <w:sz w:val="18"/>
      <w:szCs w:val="18"/>
    </w:rPr>
  </w:style>
  <w:style w:type="paragraph" w:styleId="Caption">
    <w:name w:val="caption"/>
    <w:basedOn w:val="Normal"/>
    <w:next w:val="Normal"/>
    <w:uiPriority w:val="35"/>
    <w:semiHidden/>
    <w:qFormat/>
    <w:rsid w:val="00386D6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86D6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1B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BEC"/>
    <w:rPr>
      <w:rFonts w:ascii="Lucida Grande" w:hAnsi="Lucida Grande" w:cs="Lucida Grande"/>
      <w:sz w:val="18"/>
      <w:szCs w:val="18"/>
    </w:rPr>
  </w:style>
  <w:style w:type="paragraph" w:styleId="Caption">
    <w:name w:val="caption"/>
    <w:basedOn w:val="Normal"/>
    <w:next w:val="Normal"/>
    <w:uiPriority w:val="35"/>
    <w:semiHidden/>
    <w:qFormat/>
    <w:rsid w:val="00386D6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86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collection/provenance/provenance_object.php?object_id=78348" TargetMode="External"/><Relationship Id="rId10" Type="http://schemas.openxmlformats.org/officeDocument/2006/relationships/hyperlink" Target="http://en.wikipedia.org/wiki/File:Francis_Picabia,_Ici,_c%27est_ici_Stieglitz,_foi_et_amour,_cover_of_291,_No1,_1915.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499AA5FA100944A84DD904493F05DC"/>
        <w:category>
          <w:name w:val="General"/>
          <w:gallery w:val="placeholder"/>
        </w:category>
        <w:types>
          <w:type w:val="bbPlcHdr"/>
        </w:types>
        <w:behaviors>
          <w:behavior w:val="content"/>
        </w:behaviors>
        <w:guid w:val="{CD7DD852-7AC4-8B4C-B8AA-360A06F0E508}"/>
      </w:docPartPr>
      <w:docPartBody>
        <w:p w:rsidR="00BD78FF" w:rsidRDefault="00BD78FF">
          <w:pPr>
            <w:pStyle w:val="75499AA5FA100944A84DD904493F05DC"/>
          </w:pPr>
          <w:r w:rsidRPr="00CC586D">
            <w:rPr>
              <w:rStyle w:val="PlaceholderText"/>
              <w:b/>
              <w:color w:val="FFFFFF" w:themeColor="background1"/>
            </w:rPr>
            <w:t>[Salutation]</w:t>
          </w:r>
        </w:p>
      </w:docPartBody>
    </w:docPart>
    <w:docPart>
      <w:docPartPr>
        <w:name w:val="24968CE8B4B7ED41B2C01C9A217AC370"/>
        <w:category>
          <w:name w:val="General"/>
          <w:gallery w:val="placeholder"/>
        </w:category>
        <w:types>
          <w:type w:val="bbPlcHdr"/>
        </w:types>
        <w:behaviors>
          <w:behavior w:val="content"/>
        </w:behaviors>
        <w:guid w:val="{F019B84B-8D09-754C-8332-40529A49C253}"/>
      </w:docPartPr>
      <w:docPartBody>
        <w:p w:rsidR="00BD78FF" w:rsidRDefault="00BD78FF">
          <w:pPr>
            <w:pStyle w:val="24968CE8B4B7ED41B2C01C9A217AC370"/>
          </w:pPr>
          <w:r>
            <w:rPr>
              <w:rStyle w:val="PlaceholderText"/>
            </w:rPr>
            <w:t>[First name]</w:t>
          </w:r>
        </w:p>
      </w:docPartBody>
    </w:docPart>
    <w:docPart>
      <w:docPartPr>
        <w:name w:val="749F4466D6DC2E4EA332ADB8412E685C"/>
        <w:category>
          <w:name w:val="General"/>
          <w:gallery w:val="placeholder"/>
        </w:category>
        <w:types>
          <w:type w:val="bbPlcHdr"/>
        </w:types>
        <w:behaviors>
          <w:behavior w:val="content"/>
        </w:behaviors>
        <w:guid w:val="{E5EA7E6B-C626-5847-8F20-60B6C0BF1B4F}"/>
      </w:docPartPr>
      <w:docPartBody>
        <w:p w:rsidR="00BD78FF" w:rsidRDefault="00BD78FF">
          <w:pPr>
            <w:pStyle w:val="749F4466D6DC2E4EA332ADB8412E685C"/>
          </w:pPr>
          <w:r>
            <w:rPr>
              <w:rStyle w:val="PlaceholderText"/>
            </w:rPr>
            <w:t>[Middle name]</w:t>
          </w:r>
        </w:p>
      </w:docPartBody>
    </w:docPart>
    <w:docPart>
      <w:docPartPr>
        <w:name w:val="4D8EF511F9F80044A407BF0020944C51"/>
        <w:category>
          <w:name w:val="General"/>
          <w:gallery w:val="placeholder"/>
        </w:category>
        <w:types>
          <w:type w:val="bbPlcHdr"/>
        </w:types>
        <w:behaviors>
          <w:behavior w:val="content"/>
        </w:behaviors>
        <w:guid w:val="{B593738D-DA06-3445-9274-70DC5B001F90}"/>
      </w:docPartPr>
      <w:docPartBody>
        <w:p w:rsidR="00BD78FF" w:rsidRDefault="00BD78FF">
          <w:pPr>
            <w:pStyle w:val="4D8EF511F9F80044A407BF0020944C51"/>
          </w:pPr>
          <w:r>
            <w:rPr>
              <w:rStyle w:val="PlaceholderText"/>
            </w:rPr>
            <w:t>[Last name]</w:t>
          </w:r>
        </w:p>
      </w:docPartBody>
    </w:docPart>
    <w:docPart>
      <w:docPartPr>
        <w:name w:val="FAB0B19CDFDBE44BA384B80A43F0C05E"/>
        <w:category>
          <w:name w:val="General"/>
          <w:gallery w:val="placeholder"/>
        </w:category>
        <w:types>
          <w:type w:val="bbPlcHdr"/>
        </w:types>
        <w:behaviors>
          <w:behavior w:val="content"/>
        </w:behaviors>
        <w:guid w:val="{8558E498-CEBA-9F40-9D46-FF47A6FF0222}"/>
      </w:docPartPr>
      <w:docPartBody>
        <w:p w:rsidR="00BD78FF" w:rsidRDefault="00BD78FF">
          <w:pPr>
            <w:pStyle w:val="FAB0B19CDFDBE44BA384B80A43F0C05E"/>
          </w:pPr>
          <w:r>
            <w:rPr>
              <w:rStyle w:val="PlaceholderText"/>
            </w:rPr>
            <w:t>[Enter your biography]</w:t>
          </w:r>
        </w:p>
      </w:docPartBody>
    </w:docPart>
    <w:docPart>
      <w:docPartPr>
        <w:name w:val="8CB1CF6A6AD1224CBB543306F4416AE9"/>
        <w:category>
          <w:name w:val="General"/>
          <w:gallery w:val="placeholder"/>
        </w:category>
        <w:types>
          <w:type w:val="bbPlcHdr"/>
        </w:types>
        <w:behaviors>
          <w:behavior w:val="content"/>
        </w:behaviors>
        <w:guid w:val="{DBAA1699-9B95-3F43-9477-0A556C39E412}"/>
      </w:docPartPr>
      <w:docPartBody>
        <w:p w:rsidR="00BD78FF" w:rsidRDefault="00BD78FF">
          <w:pPr>
            <w:pStyle w:val="8CB1CF6A6AD1224CBB543306F4416AE9"/>
          </w:pPr>
          <w:r>
            <w:rPr>
              <w:rStyle w:val="PlaceholderText"/>
            </w:rPr>
            <w:t>[Enter the institution with which you are affiliated]</w:t>
          </w:r>
        </w:p>
      </w:docPartBody>
    </w:docPart>
    <w:docPart>
      <w:docPartPr>
        <w:name w:val="B7C50301D153164592B8992E13ABBA0A"/>
        <w:category>
          <w:name w:val="General"/>
          <w:gallery w:val="placeholder"/>
        </w:category>
        <w:types>
          <w:type w:val="bbPlcHdr"/>
        </w:types>
        <w:behaviors>
          <w:behavior w:val="content"/>
        </w:behaviors>
        <w:guid w:val="{C6A17EB3-275E-004A-B91C-E9AC43331E46}"/>
      </w:docPartPr>
      <w:docPartBody>
        <w:p w:rsidR="00BD78FF" w:rsidRDefault="00BD78FF">
          <w:pPr>
            <w:pStyle w:val="B7C50301D153164592B8992E13ABBA0A"/>
          </w:pPr>
          <w:r w:rsidRPr="00EF74F7">
            <w:rPr>
              <w:b/>
              <w:color w:val="808080" w:themeColor="background1" w:themeShade="80"/>
            </w:rPr>
            <w:t>[Enter the headword for your article]</w:t>
          </w:r>
        </w:p>
      </w:docPartBody>
    </w:docPart>
    <w:docPart>
      <w:docPartPr>
        <w:name w:val="2CD136B78F7C1B45AB006991C08AE175"/>
        <w:category>
          <w:name w:val="General"/>
          <w:gallery w:val="placeholder"/>
        </w:category>
        <w:types>
          <w:type w:val="bbPlcHdr"/>
        </w:types>
        <w:behaviors>
          <w:behavior w:val="content"/>
        </w:behaviors>
        <w:guid w:val="{EE204EF3-FA1A-D64A-BF40-C9EAEE4BB145}"/>
      </w:docPartPr>
      <w:docPartBody>
        <w:p w:rsidR="00BD78FF" w:rsidRDefault="00BD78FF">
          <w:pPr>
            <w:pStyle w:val="2CD136B78F7C1B45AB006991C08AE1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7F88C4DA7A774AA559469B4E063D3A"/>
        <w:category>
          <w:name w:val="General"/>
          <w:gallery w:val="placeholder"/>
        </w:category>
        <w:types>
          <w:type w:val="bbPlcHdr"/>
        </w:types>
        <w:behaviors>
          <w:behavior w:val="content"/>
        </w:behaviors>
        <w:guid w:val="{B2C65AA7-B1D3-5745-9E42-588F232E03F6}"/>
      </w:docPartPr>
      <w:docPartBody>
        <w:p w:rsidR="00BD78FF" w:rsidRDefault="00BD78FF">
          <w:pPr>
            <w:pStyle w:val="F87F88C4DA7A774AA559469B4E063D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6AD2F0B32DA94AAB4108C536F69B52"/>
        <w:category>
          <w:name w:val="General"/>
          <w:gallery w:val="placeholder"/>
        </w:category>
        <w:types>
          <w:type w:val="bbPlcHdr"/>
        </w:types>
        <w:behaviors>
          <w:behavior w:val="content"/>
        </w:behaviors>
        <w:guid w:val="{B32A8828-EDF0-8E44-A188-EF42C073DACA}"/>
      </w:docPartPr>
      <w:docPartBody>
        <w:p w:rsidR="00BD78FF" w:rsidRDefault="00BD78FF">
          <w:pPr>
            <w:pStyle w:val="A96AD2F0B32DA94AAB4108C536F69B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66A8302126B9479D980E3992825DB5"/>
        <w:category>
          <w:name w:val="General"/>
          <w:gallery w:val="placeholder"/>
        </w:category>
        <w:types>
          <w:type w:val="bbPlcHdr"/>
        </w:types>
        <w:behaviors>
          <w:behavior w:val="content"/>
        </w:behaviors>
        <w:guid w:val="{2BFF90AC-0F17-6B41-86C6-B3A30FDEF6D0}"/>
      </w:docPartPr>
      <w:docPartBody>
        <w:p w:rsidR="00BD78FF" w:rsidRDefault="00BD78FF">
          <w:pPr>
            <w:pStyle w:val="8E66A8302126B9479D980E3992825D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radeGothic">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FF"/>
    <w:rsid w:val="00BD78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499AA5FA100944A84DD904493F05DC">
    <w:name w:val="75499AA5FA100944A84DD904493F05DC"/>
  </w:style>
  <w:style w:type="paragraph" w:customStyle="1" w:styleId="24968CE8B4B7ED41B2C01C9A217AC370">
    <w:name w:val="24968CE8B4B7ED41B2C01C9A217AC370"/>
  </w:style>
  <w:style w:type="paragraph" w:customStyle="1" w:styleId="749F4466D6DC2E4EA332ADB8412E685C">
    <w:name w:val="749F4466D6DC2E4EA332ADB8412E685C"/>
  </w:style>
  <w:style w:type="paragraph" w:customStyle="1" w:styleId="4D8EF511F9F80044A407BF0020944C51">
    <w:name w:val="4D8EF511F9F80044A407BF0020944C51"/>
  </w:style>
  <w:style w:type="paragraph" w:customStyle="1" w:styleId="FAB0B19CDFDBE44BA384B80A43F0C05E">
    <w:name w:val="FAB0B19CDFDBE44BA384B80A43F0C05E"/>
  </w:style>
  <w:style w:type="paragraph" w:customStyle="1" w:styleId="8CB1CF6A6AD1224CBB543306F4416AE9">
    <w:name w:val="8CB1CF6A6AD1224CBB543306F4416AE9"/>
  </w:style>
  <w:style w:type="paragraph" w:customStyle="1" w:styleId="B7C50301D153164592B8992E13ABBA0A">
    <w:name w:val="B7C50301D153164592B8992E13ABBA0A"/>
  </w:style>
  <w:style w:type="paragraph" w:customStyle="1" w:styleId="2CD136B78F7C1B45AB006991C08AE175">
    <w:name w:val="2CD136B78F7C1B45AB006991C08AE175"/>
  </w:style>
  <w:style w:type="paragraph" w:customStyle="1" w:styleId="F87F88C4DA7A774AA559469B4E063D3A">
    <w:name w:val="F87F88C4DA7A774AA559469B4E063D3A"/>
  </w:style>
  <w:style w:type="paragraph" w:customStyle="1" w:styleId="A96AD2F0B32DA94AAB4108C536F69B52">
    <w:name w:val="A96AD2F0B32DA94AAB4108C536F69B52"/>
  </w:style>
  <w:style w:type="paragraph" w:customStyle="1" w:styleId="8E66A8302126B9479D980E3992825DB5">
    <w:name w:val="8E66A8302126B9479D980E3992825D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499AA5FA100944A84DD904493F05DC">
    <w:name w:val="75499AA5FA100944A84DD904493F05DC"/>
  </w:style>
  <w:style w:type="paragraph" w:customStyle="1" w:styleId="24968CE8B4B7ED41B2C01C9A217AC370">
    <w:name w:val="24968CE8B4B7ED41B2C01C9A217AC370"/>
  </w:style>
  <w:style w:type="paragraph" w:customStyle="1" w:styleId="749F4466D6DC2E4EA332ADB8412E685C">
    <w:name w:val="749F4466D6DC2E4EA332ADB8412E685C"/>
  </w:style>
  <w:style w:type="paragraph" w:customStyle="1" w:styleId="4D8EF511F9F80044A407BF0020944C51">
    <w:name w:val="4D8EF511F9F80044A407BF0020944C51"/>
  </w:style>
  <w:style w:type="paragraph" w:customStyle="1" w:styleId="FAB0B19CDFDBE44BA384B80A43F0C05E">
    <w:name w:val="FAB0B19CDFDBE44BA384B80A43F0C05E"/>
  </w:style>
  <w:style w:type="paragraph" w:customStyle="1" w:styleId="8CB1CF6A6AD1224CBB543306F4416AE9">
    <w:name w:val="8CB1CF6A6AD1224CBB543306F4416AE9"/>
  </w:style>
  <w:style w:type="paragraph" w:customStyle="1" w:styleId="B7C50301D153164592B8992E13ABBA0A">
    <w:name w:val="B7C50301D153164592B8992E13ABBA0A"/>
  </w:style>
  <w:style w:type="paragraph" w:customStyle="1" w:styleId="2CD136B78F7C1B45AB006991C08AE175">
    <w:name w:val="2CD136B78F7C1B45AB006991C08AE175"/>
  </w:style>
  <w:style w:type="paragraph" w:customStyle="1" w:styleId="F87F88C4DA7A774AA559469B4E063D3A">
    <w:name w:val="F87F88C4DA7A774AA559469B4E063D3A"/>
  </w:style>
  <w:style w:type="paragraph" w:customStyle="1" w:styleId="A96AD2F0B32DA94AAB4108C536F69B52">
    <w:name w:val="A96AD2F0B32DA94AAB4108C536F69B52"/>
  </w:style>
  <w:style w:type="paragraph" w:customStyle="1" w:styleId="8E66A8302126B9479D980E3992825DB5">
    <w:name w:val="8E66A8302126B9479D980E3992825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Ant01</b:Tag>
    <b:SourceType>BookSection</b:SourceType>
    <b:Guid>{35EC0430-5070-7D47-8767-B5280BCC45A6}</b:Guid>
    <b:Author>
      <b:Author>
        <b:NameList>
          <b:Person>
            <b:Last>Antliff</b:Last>
            <b:First>A.</b:First>
          </b:Person>
        </b:NameList>
      </b:Author>
      <b:Editor>
        <b:NameList>
          <b:Person>
            <b:Last>Grenville</b:Last>
            <b:First>Bruce</b:First>
          </b:Person>
        </b:NameList>
      </b:Editor>
    </b:Author>
    <b:Title>Egoist Cyborgs</b:Title>
    <b:BookTitle>The Uncanny: Experiments in Cyborg Culture</b:BookTitle>
    <b:City>Vancouver</b:City>
    <b:StateProvince>B.C.</b:StateProvince>
    <b:Publisher>Vancouver Art Gallery</b:Publisher>
    <b:Year>2001</b:Year>
    <b:Pages>101-113</b:Pages>
    <b:RefOrder>1</b:RefOrder>
  </b:Source>
  <b:Source>
    <b:Tag>Bak10</b:Tag>
    <b:SourceType>Book</b:SourceType>
    <b:Guid>{6E043BE4-EFA7-BB47-94DC-6C0E13B1C2BC}</b:Guid>
    <b:Author>
      <b:Author>
        <b:NameList>
          <b:Person>
            <b:Last>Baker</b:Last>
            <b:First>G</b:First>
          </b:Person>
        </b:NameList>
      </b:Author>
    </b:Author>
    <b:Title>The Artwork caught by the Tail</b:Title>
    <b:City>Cambridge</b:City>
    <b:StateProvince>Massachusetts</b:StateProvince>
    <b:Publisher>MIT Press</b:Publisher>
    <b:Year>2010</b:Year>
    <b:RefOrder>2</b:RefOrder>
  </b:Source>
  <b:Source>
    <b:Tag>Bor85</b:Tag>
    <b:SourceType>Book</b:SourceType>
    <b:Guid>{B3278052-AE08-EE45-BDA9-46CB4B90BF53}</b:Guid>
    <b:Author>
      <b:Author>
        <b:NameList>
          <b:Person>
            <b:Last>Borràs</b:Last>
            <b:First>M.</b:First>
          </b:Person>
        </b:NameList>
      </b:Author>
    </b:Author>
    <b:Title>Picabia</b:Title>
    <b:City>New York</b:City>
    <b:Publisher>Rizzoli</b:Publisher>
    <b:Year>1985</b:Year>
    <b:RefOrder>3</b:RefOrder>
  </b:Source>
  <b:Source>
    <b:Tag>Cam72</b:Tag>
    <b:SourceType>Book</b:SourceType>
    <b:Guid>{7C612FE2-B931-B74D-8BF4-E01999AC9625}</b:Guid>
    <b:Author>
      <b:Author>
        <b:NameList>
          <b:Person>
            <b:Last>Camfield</b:Last>
            <b:First>W.</b:First>
          </b:Person>
        </b:NameList>
      </b:Author>
    </b:Author>
    <b:Title>Francis Picabia</b:Title>
    <b:City>New York</b:City>
    <b:Publisher>Solomon R. Guggenheim Museum</b:Publisher>
    <b:Year>1972</b:Year>
    <b:RefOrder>4</b:RefOrder>
  </b:Source>
  <b:Source>
    <b:Tag>Cam66</b:Tag>
    <b:SourceType>ArticleInAPeriodical</b:SourceType>
    <b:Guid>{ED58E1B1-9474-F54E-9290-EE6283B30501}</b:Guid>
    <b:Author>
      <b:Author>
        <b:NameList>
          <b:Person>
            <b:Last>Camfield</b:Last>
            <b:First>W.</b:First>
          </b:Person>
        </b:NameList>
      </b:Author>
    </b:Author>
    <b:Title>The Machinist Style of Francis Picabia</b:Title>
    <b:Year>1966</b:Year>
    <b:Pages>309-322</b:Pages>
    <b:PeriodicalTitle>Art Bulletin</b:PeriodicalTitle>
    <b:Issue>XLVIII</b:Issue>
    <b:RefOrder>5</b:RefOrder>
  </b:Source>
  <b:Source>
    <b:Tag>Pic13</b:Tag>
    <b:SourceType>ArticleInAPeriodical</b:SourceType>
    <b:Guid>{DC697D66-EFFB-5347-8ECA-DF9F5A79461A}</b:Guid>
    <b:Author>
      <b:Author>
        <b:NameList>
          <b:Person>
            <b:Last>Picabia</b:Last>
            <b:First>F.</b:First>
          </b:Person>
        </b:NameList>
      </b:Author>
    </b:Author>
    <b:Title>Picabia Art Rebel, Here to Present the New Movement</b:Title>
    <b:Publisher>New York TimesF</b:Publisher>
    <b:Year>1913</b:Year>
    <b:Month>February</b:Month>
    <b:Day>16</b:Day>
    <b:Pages>9</b:Pages>
    <b:Comments>Statement made to the New York Times; Section V</b:Comments>
    <b:RefOrder>6</b:RefOrder>
  </b:Source>
  <b:Source>
    <b:Tag>Pic15</b:Tag>
    <b:SourceType>ArticleInAPeriodical</b:SourceType>
    <b:Guid>{4A1A2949-DDE0-F14B-81DA-D97643F4F907}</b:Guid>
    <b:Author>
      <b:Author>
        <b:NameList>
          <b:Person>
            <b:Last>Picabia</b:Last>
            <b:First>F.</b:First>
          </b:Person>
        </b:NameList>
      </b:Author>
    </b:Author>
    <b:Title>French Artists Spur on American Art</b:Title>
    <b:Year>1915</b:Year>
    <b:Month>October</b:Month>
    <b:Day>24</b:Day>
    <b:Pages>2</b:Pages>
    <b:Comments>Statement to the New York Tribune; Section IV</b:Comments>
    <b:RefOrder>7</b:RefOrder>
  </b:Source>
  <b:Source>
    <b:Tag>Zde98</b:Tag>
    <b:SourceType>Book</b:SourceType>
    <b:Guid>{75F5D558-7E2A-F64D-BD96-CBBDC9C698C8}</b:Guid>
    <b:Title>Francis Picabia: The Late Works 1933-1953</b:Title>
    <b:Publisher>Hatje</b:Publisher>
    <b:City>Ostfildern-Ruit</b:City>
    <b:Year>1998</b:Year>
    <b:Author>
      <b:Author>
        <b:NameList>
          <b:Person>
            <b:Last>Zdenek</b:Last>
            <b:First>F.</b:First>
          </b:Person>
        </b:NameList>
      </b:Author>
    </b:Author>
    <b:RefOrder>8</b:RefOrder>
  </b:Source>
</b:Sources>
</file>

<file path=customXml/itemProps1.xml><?xml version="1.0" encoding="utf-8"?>
<ds:datastoreItem xmlns:ds="http://schemas.openxmlformats.org/officeDocument/2006/customXml" ds:itemID="{41912E4F-49CB-F447-BCCC-52FF2203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1058</Words>
  <Characters>6033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2015-04-05T01:10:00Z</dcterms:created>
  <dcterms:modified xsi:type="dcterms:W3CDTF">2015-04-07T23:53:00Z</dcterms:modified>
</cp:coreProperties>
</file>