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69DCE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8A69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9DA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EndPr/>
          <w:sdtContent>
            <w:tc>
              <w:tcPr>
                <w:tcW w:w="2073" w:type="dxa"/>
              </w:tcPr>
              <w:p w14:paraId="59402AAE" w14:textId="77777777"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B2284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EndPr/>
          <w:sdtContent>
            <w:tc>
              <w:tcPr>
                <w:tcW w:w="2642" w:type="dxa"/>
              </w:tcPr>
              <w:p w14:paraId="06C1230A" w14:textId="77777777" w:rsidR="00B574C9" w:rsidRDefault="0085191B" w:rsidP="0085191B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574C9" w14:paraId="39C18A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4D1C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4F3C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A989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E9A2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10416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31823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EDB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0CA3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AC158F" w14:textId="77777777" w:rsidTr="003F0D73">
        <w:sdt>
          <w:sdt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FB33D" w14:textId="77777777" w:rsidR="003F0D73" w:rsidRPr="00FB589A" w:rsidRDefault="0085191B" w:rsidP="00F64FD5">
                <w:proofErr w:type="spellStart"/>
                <w:r>
                  <w:t>Antubam</w:t>
                </w:r>
                <w:proofErr w:type="spellEnd"/>
                <w:r>
                  <w:t>, Kofi</w:t>
                </w:r>
                <w:r w:rsidR="00983FDD">
                  <w:t xml:space="preserve"> (1922-1964)</w:t>
                </w:r>
              </w:p>
            </w:tc>
          </w:sdtContent>
        </w:sdt>
      </w:tr>
      <w:tr w:rsidR="00464699" w14:paraId="775EE3B5" w14:textId="77777777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3E6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A71011" w14:textId="77777777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529191" w14:textId="19FBEC67" w:rsidR="00E85A05" w:rsidRDefault="0056074D" w:rsidP="00A175B8">
                <w:r w:rsidRPr="009B2B07">
                  <w:t xml:space="preserve">Kofi </w:t>
                </w:r>
                <w:proofErr w:type="spellStart"/>
                <w:r w:rsidR="00DB6F55">
                  <w:t>Antubam</w:t>
                </w:r>
                <w:proofErr w:type="spellEnd"/>
                <w:r w:rsidR="00DB6F55">
                  <w:t xml:space="preserve"> </w:t>
                </w:r>
                <w:r w:rsidRPr="009B2B07">
                  <w:t>was an influential and pioneering modern artist in Ghana. His r</w:t>
                </w:r>
                <w:r w:rsidR="00157098">
                  <w:t>ealistic, narrative scenes of idealized African life, depicted</w:t>
                </w:r>
                <w:r w:rsidRPr="009B2B07">
                  <w:t xml:space="preserve"> in wall paintings and mosaics</w:t>
                </w:r>
                <w:r w:rsidR="00157098">
                  <w:t>,</w:t>
                </w:r>
                <w:r w:rsidRPr="009B2B07">
                  <w:t xml:space="preserve"> in</w:t>
                </w:r>
                <w:r w:rsidR="00DB6F55">
                  <w:t>fluenced many artists after him</w:t>
                </w:r>
                <w:r w:rsidR="00F64FD5">
                  <w:t>.</w:t>
                </w:r>
                <w:r w:rsidRPr="009B2B07">
                  <w:t xml:space="preserve"> </w:t>
                </w:r>
                <w:r w:rsidR="00F64FD5">
                  <w:t xml:space="preserve">In 1957,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</w:t>
                </w:r>
                <w:r w:rsidR="00DB6F55">
                  <w:t>following</w:t>
                </w:r>
                <w:r w:rsidRPr="009B2B07">
                  <w:t xml:space="preserve"> Ghana’s independence</w:t>
                </w:r>
                <w:r w:rsidR="00A175B8">
                  <w:t>; an unsurprising development given</w:t>
                </w:r>
                <w:r w:rsidR="00DB6F55">
                  <w:t xml:space="preserve"> </w:t>
                </w:r>
                <w:proofErr w:type="spellStart"/>
                <w:r w:rsidR="00DB6F55">
                  <w:t>Antubam’s</w:t>
                </w:r>
                <w:proofErr w:type="spellEnd"/>
                <w:r w:rsidR="00DB6F55">
                  <w:t xml:space="preserve"> firm belief </w:t>
                </w:r>
                <w:r w:rsidRPr="009B2B07">
                  <w:t>that artists should contribute to national pride and development, representing Ghana in their art work as a modern nation with a unique past and culture.</w:t>
                </w:r>
              </w:p>
            </w:tc>
          </w:sdtContent>
        </w:sdt>
      </w:tr>
      <w:tr w:rsidR="003F0D73" w14:paraId="30A695E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765042185"/>
                <w:placeholder>
                  <w:docPart w:val="BFF7768FFBF04144B2472A47CD9BA536"/>
                </w:placeholder>
              </w:sdtPr>
              <w:sdtEndPr/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1021985412"/>
                    <w:placeholder>
                      <w:docPart w:val="8327C03F09426142A300D283E38F9720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5680C9AA" w14:textId="77777777" w:rsidR="000106D9" w:rsidRDefault="000106D9" w:rsidP="009B2B07">
                        <w:r w:rsidRPr="009B2B07">
                          <w:t xml:space="preserve">Kofi </w:t>
                        </w:r>
                        <w:proofErr w:type="spellStart"/>
                        <w:r>
                          <w:t>Antubam</w:t>
                        </w:r>
                        <w:proofErr w:type="spellEnd"/>
                        <w:r>
                          <w:t xml:space="preserve"> </w:t>
                        </w:r>
                        <w:r w:rsidRPr="009B2B07">
                          <w:t>was an influential and pioneering modern artist in Ghana. His r</w:t>
                        </w:r>
                        <w:r>
                          <w:t>ealistic, narrative scenes of idealized African life, depicted</w:t>
                        </w:r>
                        <w:r w:rsidRPr="009B2B07">
                          <w:t xml:space="preserve"> in wall paintings and mosaics</w:t>
                        </w:r>
                        <w:r>
                          <w:t>,</w:t>
                        </w:r>
                        <w:r w:rsidRPr="009B2B07">
                          <w:t xml:space="preserve"> in</w:t>
                        </w:r>
                        <w:r>
                          <w:t>fluenced many artists after him.</w:t>
                        </w:r>
                        <w:r w:rsidRPr="009B2B07">
                          <w:t xml:space="preserve"> </w:t>
                        </w:r>
                        <w:r>
                          <w:t xml:space="preserve">In 1957,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was appointed as an official state artist </w:t>
                        </w:r>
                        <w:r>
                          <w:t>following</w:t>
                        </w:r>
                        <w:r w:rsidRPr="009B2B07">
                          <w:t xml:space="preserve"> Ghana’s independence</w:t>
                        </w:r>
                        <w:r>
                          <w:t xml:space="preserve">; an unsurprising development given </w:t>
                        </w:r>
                        <w:proofErr w:type="spellStart"/>
                        <w:r>
                          <w:t>Antubam’s</w:t>
                        </w:r>
                        <w:proofErr w:type="spellEnd"/>
                        <w:r>
                          <w:t xml:space="preserve"> firm belief </w:t>
                        </w:r>
                        <w:r w:rsidRPr="009B2B07">
                          <w:t>that artists should contribute to national pride and development, representing Ghana in their art work as a modern nation with a unique past and culture.</w:t>
                        </w:r>
                      </w:p>
                      <w:p w14:paraId="0C7871AE" w14:textId="77777777" w:rsidR="00983FDD" w:rsidRPr="009B2B07" w:rsidRDefault="00983FDD" w:rsidP="009B2B07"/>
                      <w:p w14:paraId="03ADDD6E" w14:textId="053EDCB5" w:rsidR="0085191B" w:rsidRPr="009B2B07" w:rsidRDefault="0085191B" w:rsidP="009B2B07"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received his art education at </w:t>
                        </w:r>
                        <w:proofErr w:type="spellStart"/>
                        <w:r w:rsidRPr="009B2B07">
                          <w:t>Achimota</w:t>
                        </w:r>
                        <w:proofErr w:type="spellEnd"/>
                        <w:r w:rsidRPr="009B2B07">
                          <w:t xml:space="preserve"> School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Accra, and Goldsmith College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</w:t>
                        </w:r>
                        <w:r w:rsidR="00157098">
                          <w:t>London. He exhibited his work both in</w:t>
                        </w:r>
                        <w:r w:rsidRPr="009B2B07">
                          <w:t xml:space="preserve"> Ghana and in</w:t>
                        </w:r>
                        <w:r w:rsidR="00157098">
                          <w:t>ternationally in</w:t>
                        </w:r>
                        <w:r w:rsidRPr="009B2B07">
                          <w:t xml:space="preserve"> cities</w:t>
                        </w:r>
                        <w:r w:rsidR="00983FDD" w:rsidRPr="009B2B07">
                          <w:t xml:space="preserve"> such as London, Paris, Rome, Düsseldorf, and </w:t>
                        </w:r>
                        <w:r w:rsidRPr="009B2B07">
                          <w:t xml:space="preserve">New York.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challenged contemporary </w:t>
                        </w:r>
                        <w:r w:rsidR="00983FDD" w:rsidRPr="009B2B07">
                          <w:t xml:space="preserve">African </w:t>
                        </w:r>
                        <w:r w:rsidRPr="009B2B07">
                          <w:t xml:space="preserve">artists to use the skills </w:t>
                        </w:r>
                        <w:r w:rsidR="00157098">
                          <w:t>honed</w:t>
                        </w:r>
                        <w:r w:rsidR="00983FDD" w:rsidRPr="009B2B07">
                          <w:t xml:space="preserve"> from their</w:t>
                        </w:r>
                        <w:r w:rsidRPr="009B2B07">
                          <w:t xml:space="preserve"> European based art training as </w:t>
                        </w:r>
                        <w:r w:rsidR="00983FDD" w:rsidRPr="009B2B07">
                          <w:t>tools</w:t>
                        </w:r>
                        <w:r w:rsidRPr="009B2B07">
                          <w:t xml:space="preserve"> in painting cultural portraits </w:t>
                        </w:r>
                        <w:r w:rsidR="00157098">
                          <w:t xml:space="preserve">of </w:t>
                        </w:r>
                        <w:r w:rsidRPr="009B2B07">
                          <w:t xml:space="preserve">‘traditional’ </w:t>
                        </w:r>
                        <w:r w:rsidR="00157098">
                          <w:t xml:space="preserve">African </w:t>
                        </w:r>
                        <w:r w:rsidRPr="009B2B07">
                          <w:t xml:space="preserve">culture. A representational art style, he argued, was only a vehicle to express what lay within. </w:t>
                        </w:r>
                        <w:r w:rsidRPr="00171B72">
                          <w:rPr>
                            <w:iCs/>
                          </w:rPr>
                          <w:t>Assimilation</w:t>
                        </w:r>
                        <w:r w:rsidRPr="009B2B07">
                          <w:t xml:space="preserve"> was the </w:t>
                        </w:r>
                        <w:r w:rsidR="00DB6F55" w:rsidRPr="009B2B07">
                          <w:t xml:space="preserve">key </w:t>
                        </w:r>
                        <w:r w:rsidR="00DB6F55">
                          <w:t>con</w:t>
                        </w:r>
                        <w:r w:rsidR="00B31F5A">
                          <w:t>c</w:t>
                        </w:r>
                        <w:r w:rsidR="00DB6F55">
                          <w:t>ept</w:t>
                        </w:r>
                        <w:r w:rsidRPr="009B2B07">
                          <w:t xml:space="preserve"> for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in the development of a nati</w:t>
                        </w:r>
                        <w:r w:rsidR="00983FDD" w:rsidRPr="009B2B07">
                          <w:t>onal and African identity that</w:t>
                        </w:r>
                        <w:r w:rsidR="00DB6F55">
                          <w:t>, he argued</w:t>
                        </w:r>
                        <w:r w:rsidR="00157098">
                          <w:t>, would remain distinct from East and West despite the assimilation of foreign elements.</w:t>
                        </w:r>
                        <w:r w:rsidRPr="009B2B07">
                          <w:t xml:space="preserve"> </w:t>
                        </w:r>
                      </w:p>
                      <w:p w14:paraId="401487CC" w14:textId="77777777" w:rsidR="0085191B" w:rsidRPr="009B2B07" w:rsidRDefault="0085191B" w:rsidP="009B2B07"/>
                      <w:p w14:paraId="6EAA77D8" w14:textId="138EC762" w:rsidR="0085191B" w:rsidRPr="009B2B07" w:rsidRDefault="00983FDD" w:rsidP="009B2B07">
                        <w:r w:rsidRPr="009B2B07">
                          <w:t>D</w:t>
                        </w:r>
                        <w:r w:rsidR="0085191B" w:rsidRPr="009B2B07">
                          <w:t xml:space="preserve">uring his school </w:t>
                        </w:r>
                        <w:r w:rsidR="004113D4">
                          <w:t>year</w:t>
                        </w:r>
                        <w:r w:rsidR="00171B72">
                          <w:t>s</w:t>
                        </w:r>
                        <w:r w:rsidR="004113D4" w:rsidRPr="009B2B07">
                          <w:t xml:space="preserve"> </w:t>
                        </w:r>
                        <w:r w:rsidR="0085191B" w:rsidRPr="009B2B07">
                          <w:t xml:space="preserve">in </w:t>
                        </w:r>
                        <w:proofErr w:type="spellStart"/>
                        <w:r w:rsidR="0085191B" w:rsidRPr="009B2B07">
                          <w:t>Achimota</w:t>
                        </w:r>
                        <w:proofErr w:type="spellEnd"/>
                        <w:r w:rsidRPr="009B2B07">
                          <w:t>,</w:t>
                        </w:r>
                        <w:r w:rsidR="0085191B" w:rsidRPr="009B2B07">
                          <w:t xml:space="preserve"> Kofi </w:t>
                        </w:r>
                        <w:proofErr w:type="spellStart"/>
                        <w:r w:rsidR="0085191B" w:rsidRPr="009B2B07">
                          <w:t>Antubam</w:t>
                        </w:r>
                        <w:proofErr w:type="spellEnd"/>
                        <w:r w:rsidR="0085191B" w:rsidRPr="009B2B07">
                          <w:t xml:space="preserve"> painted cultural scenes on the walls</w:t>
                        </w:r>
                        <w:r w:rsidR="0025745E">
                          <w:t xml:space="preserve"> of his college</w:t>
                        </w:r>
                        <w:r w:rsidR="0085191B" w:rsidRPr="009B2B07">
                          <w:t>. Many murals</w:t>
                        </w:r>
                        <w:r w:rsidRPr="009B2B07">
                          <w:t xml:space="preserve"> and paintings would follow; most of them</w:t>
                        </w:r>
                        <w:r w:rsidR="0085191B" w:rsidRPr="009B2B07">
                          <w:t xml:space="preserve"> romanticized scenes of everyday (village) life</w:t>
                        </w:r>
                        <w:r w:rsidRPr="009B2B07">
                          <w:t>,</w:t>
                        </w:r>
                        <w:r w:rsidR="0085191B" w:rsidRPr="009B2B07">
                          <w:t xml:space="preserve"> or royal depictions of chiefs with their linguists. Artistically, </w:t>
                        </w:r>
                        <w:r w:rsidRPr="009B2B07">
                          <w:t xml:space="preserve">traditional </w:t>
                        </w:r>
                        <w:r w:rsidR="00535B45" w:rsidRPr="009B2B07">
                          <w:t>concepts of royal institutions and beauty</w:t>
                        </w:r>
                        <w:r w:rsidRPr="009B2B07">
                          <w:t xml:space="preserve"> inspired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="00157098">
                          <w:t>,</w:t>
                        </w:r>
                        <w:r w:rsidR="00535B45" w:rsidRPr="009B2B07">
                          <w:t xml:space="preserve"> reflected in</w:t>
                        </w:r>
                        <w:r w:rsidR="00DB6F55">
                          <w:t xml:space="preserve"> his portrayal</w:t>
                        </w:r>
                        <w:r w:rsidR="001E69AC">
                          <w:t xml:space="preserve"> of</w:t>
                        </w:r>
                        <w:r w:rsidR="0085191B" w:rsidRPr="009B2B07">
                          <w:t xml:space="preserve"> oval shaped heads, majestic repose, and rounded figures. </w:t>
                        </w:r>
                        <w:proofErr w:type="spellStart"/>
                        <w:r w:rsidR="0085191B" w:rsidRPr="009B2B07">
                          <w:t>Antubam’s</w:t>
                        </w:r>
                        <w:proofErr w:type="spellEnd"/>
                        <w:r w:rsidR="0085191B" w:rsidRPr="009B2B07">
                          <w:t xml:space="preserve"> </w:t>
                        </w:r>
                        <w:r w:rsidR="00535B45" w:rsidRPr="009B2B07">
                          <w:t>paintings depict</w:t>
                        </w:r>
                        <w:r w:rsidR="0085191B" w:rsidRPr="009B2B07">
                          <w:t xml:space="preserve"> prospe</w:t>
                        </w:r>
                        <w:r w:rsidR="00535B45" w:rsidRPr="009B2B07">
                          <w:t>rous, culturally rich villages</w:t>
                        </w:r>
                        <w:r w:rsidR="001E69AC">
                          <w:t xml:space="preserve"> </w:t>
                        </w:r>
                        <w:r w:rsidR="0085191B" w:rsidRPr="009B2B07">
                          <w:t>seemingly undisturbed by colonial encounters</w:t>
                        </w:r>
                        <w:r w:rsidR="001E69AC">
                          <w:t xml:space="preserve"> </w:t>
                        </w:r>
                        <w:r w:rsidR="0085191B" w:rsidRPr="009B2B07">
                          <w:t xml:space="preserve">or by the </w:t>
                        </w:r>
                        <w:r w:rsidR="001E69AC">
                          <w:t xml:space="preserve">modernisation projects of </w:t>
                        </w:r>
                        <w:r w:rsidR="0085191B" w:rsidRPr="009B2B07">
                          <w:t>president Kwame Nkrumah</w:t>
                        </w:r>
                        <w:r w:rsidR="001E69AC">
                          <w:t>.</w:t>
                        </w:r>
                      </w:p>
                      <w:p w14:paraId="1CC49866" w14:textId="77777777" w:rsidR="0085191B" w:rsidRDefault="0085191B" w:rsidP="009B2B07"/>
                      <w:p w14:paraId="3D174F81" w14:textId="77777777" w:rsidR="007C523B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HowMuch.jpg]</w:t>
                        </w:r>
                      </w:p>
                      <w:p w14:paraId="613ED187" w14:textId="77777777" w:rsidR="00171B72" w:rsidRDefault="00171B72" w:rsidP="009B2B07"/>
                      <w:p w14:paraId="5B521C4B" w14:textId="38DE928A" w:rsidR="0056074D" w:rsidRPr="0056074D" w:rsidRDefault="00DB6F55" w:rsidP="00171B72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B61652">
                          <w:t xml:space="preserve">Kofi </w:t>
                        </w:r>
                        <w:proofErr w:type="spellStart"/>
                        <w:r w:rsidRPr="00B61652">
                          <w:t>Antubam</w:t>
                        </w:r>
                        <w:proofErr w:type="spellEnd"/>
                        <w:r w:rsidRPr="00B61652">
                          <w:t xml:space="preserve">, </w:t>
                        </w:r>
                        <w:r w:rsidRPr="00B61652">
                          <w:rPr>
                            <w:i/>
                            <w:iCs/>
                          </w:rPr>
                          <w:t xml:space="preserve">How Much </w:t>
                        </w:r>
                        <w:r w:rsidRPr="00B61652">
                          <w:rPr>
                            <w:iCs/>
                          </w:rPr>
                          <w:t>(detail)</w:t>
                        </w:r>
                        <w:r w:rsidRPr="00B61652">
                          <w:t>, oil on board, 1954. Collection: National Museum in Accra/</w:t>
                        </w:r>
                        <w:r>
                          <w:t xml:space="preserve"> </w:t>
                        </w:r>
                        <w:r w:rsidRPr="00B61652">
                          <w:t xml:space="preserve">Ghana </w:t>
                        </w:r>
                        <w:r w:rsidRPr="00B61652">
                          <w:lastRenderedPageBreak/>
                          <w:t>Museums and Monuments Board Ghana. Photograph taken by author</w:t>
                        </w:r>
                        <w:r>
                          <w:t>.</w:t>
                        </w:r>
                      </w:p>
                      <w:p w14:paraId="78144B40" w14:textId="1BBA9DA7" w:rsidR="009B2B07" w:rsidRDefault="0085191B" w:rsidP="009B2B07"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was </w:t>
                        </w:r>
                        <w:r w:rsidR="00493903">
                          <w:t xml:space="preserve">an early proponent of using </w:t>
                        </w:r>
                        <w:proofErr w:type="spellStart"/>
                        <w:r w:rsidRPr="00171B72">
                          <w:t>adinkra</w:t>
                        </w:r>
                        <w:proofErr w:type="spellEnd"/>
                        <w:r w:rsidRPr="009B2B07">
                          <w:rPr>
                            <w:i/>
                          </w:rPr>
                          <w:t xml:space="preserve"> </w:t>
                        </w:r>
                        <w:r w:rsidRPr="009B2B07">
                          <w:t>symbols in the fine arts</w:t>
                        </w:r>
                        <w:r w:rsidR="00535B45" w:rsidRPr="009B2B07">
                          <w:t>,</w:t>
                        </w:r>
                        <w:r w:rsidRPr="009B2B07">
                          <w:t xml:space="preserve"> which he used </w:t>
                        </w:r>
                        <w:r w:rsidR="00157098">
                          <w:t>in works commissioned by the</w:t>
                        </w:r>
                        <w:r w:rsidRPr="009B2B07">
                          <w:t xml:space="preserve"> </w:t>
                        </w:r>
                        <w:r w:rsidR="00EC08D2">
                          <w:t>newly established government of the early sixties</w:t>
                        </w:r>
                        <w:r w:rsidRPr="009B2B07">
                          <w:t>.</w:t>
                        </w:r>
                        <w:r w:rsidRPr="009B2B07">
                          <w:rPr>
                            <w:rStyle w:val="EndnoteReference"/>
                            <w:bCs/>
                          </w:rPr>
                          <w:t xml:space="preserve"> </w:t>
                        </w:r>
                        <w:r w:rsidR="00EC08D2">
                          <w:rPr>
                            <w:bCs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1B72">
                          <w:rPr>
                            <w:iCs/>
                          </w:rPr>
                          <w:t>Adinkra</w:t>
                        </w:r>
                        <w:proofErr w:type="spellEnd"/>
                        <w:r w:rsidR="00911BFB">
                          <w:rPr>
                            <w:iCs/>
                          </w:rPr>
                          <w:t>,</w:t>
                        </w:r>
                        <w:r w:rsidRPr="009B2B07">
                          <w:rPr>
                            <w:iCs/>
                          </w:rPr>
                          <w:t xml:space="preserve"> </w:t>
                        </w:r>
                        <w:r w:rsidRPr="009B2B07">
                          <w:t>a set of local symbols imprinted on cotton cloth and mostly worn at funerals</w:t>
                        </w:r>
                        <w:r w:rsidR="00911BFB">
                          <w:t xml:space="preserve">, were used by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proofErr w:type="gramEnd"/>
                        <w:r w:rsidRPr="009B2B07">
                          <w:t xml:space="preserve"> </w:t>
                        </w:r>
                        <w:r w:rsidR="00911BFB">
                          <w:t xml:space="preserve">in </w:t>
                        </w:r>
                        <w:r w:rsidR="00535B45" w:rsidRPr="009B2B07">
                          <w:t>multiple works</w:t>
                        </w:r>
                        <w:r w:rsidR="00157098">
                          <w:t>,</w:t>
                        </w:r>
                        <w:r w:rsidR="00535B45" w:rsidRPr="009B2B07">
                          <w:t xml:space="preserve"> including </w:t>
                        </w:r>
                        <w:r w:rsidRPr="009B2B07">
                          <w:t>the panelled doors of the legislative assembly in Accra</w:t>
                        </w:r>
                        <w:r w:rsidR="000266D9">
                          <w:t>,</w:t>
                        </w:r>
                        <w:r w:rsidRPr="009B2B07">
                          <w:t xml:space="preserve"> and three chairs for state ceremonies</w:t>
                        </w:r>
                        <w:r w:rsidR="009B2B07">
                          <w:t xml:space="preserve">. </w:t>
                        </w:r>
                        <w:r w:rsidR="009C6BE4">
                          <w:t>I</w:t>
                        </w:r>
                        <w:r w:rsidR="009C6BE4" w:rsidRPr="009B2B07">
                          <w:t xml:space="preserve">n all </w:t>
                        </w:r>
                        <w:r w:rsidR="009C6BE4">
                          <w:t xml:space="preserve">of </w:t>
                        </w:r>
                        <w:r w:rsidR="009C6BE4" w:rsidRPr="009B2B07">
                          <w:t>these nationalistic objects</w:t>
                        </w:r>
                        <w:r w:rsidR="009C6BE4">
                          <w:t xml:space="preserve">, </w:t>
                        </w:r>
                        <w:proofErr w:type="spellStart"/>
                        <w:r w:rsidR="009C6BE4">
                          <w:t>Adinkra</w:t>
                        </w:r>
                        <w:proofErr w:type="spellEnd"/>
                        <w:r w:rsidR="009C6BE4">
                          <w:t xml:space="preserve"> are </w:t>
                        </w:r>
                        <w:r w:rsidR="009C6BE4" w:rsidRPr="009B2B07">
                          <w:t xml:space="preserve">decorative designs representing Kwame Nkrumah’s national and Pan-African ideals. </w:t>
                        </w:r>
                        <w:proofErr w:type="spellStart"/>
                        <w:r w:rsidR="009C6BE4" w:rsidRPr="009B2B07">
                          <w:t>Antubam</w:t>
                        </w:r>
                        <w:proofErr w:type="spellEnd"/>
                        <w:r w:rsidR="009C6BE4" w:rsidRPr="009B2B07">
                          <w:t xml:space="preserve"> died of a stroke at the age of 42 and was granted a state burial.</w:t>
                        </w:r>
                      </w:p>
                      <w:p w14:paraId="3D97C691" w14:textId="77777777" w:rsidR="0056074D" w:rsidRDefault="0056074D" w:rsidP="009B2B07"/>
                      <w:p w14:paraId="02A98D4F" w14:textId="77777777" w:rsidR="009B2B07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chair.jpg]</w:t>
                        </w:r>
                      </w:p>
                      <w:p w14:paraId="3D9EC101" w14:textId="77777777" w:rsidR="0056074D" w:rsidRDefault="0056074D" w:rsidP="009B2B07"/>
                      <w:p w14:paraId="6F2D1C61" w14:textId="0970692A" w:rsidR="003F0D73" w:rsidRPr="009B2B07" w:rsidRDefault="00DB6F55" w:rsidP="00171B72">
                        <w:pPr>
                          <w:pStyle w:val="Caption"/>
                          <w:keepNext/>
                        </w:pPr>
                        <w:commentRangeStart w:id="0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Kofi </w:t>
                        </w:r>
                        <w:proofErr w:type="spellStart"/>
                        <w:r>
                          <w:t>Antubam</w:t>
                        </w:r>
                        <w:proofErr w:type="spellEnd"/>
                        <w:r>
                          <w:t xml:space="preserve">, </w:t>
                        </w:r>
                        <w:r w:rsidRPr="00CB107D">
                          <w:rPr>
                            <w:i/>
                            <w:iCs/>
                          </w:rPr>
                          <w:t>Chair of State</w:t>
                        </w:r>
                        <w:r>
                          <w:t xml:space="preserve">, 1960. </w:t>
                        </w:r>
                        <w:r w:rsidRPr="00B61652">
                          <w:t>Collection: National Mu</w:t>
                        </w:r>
                        <w:r>
                          <w:t xml:space="preserve">seum in Accra/ Ghana Museums and </w:t>
                        </w:r>
                        <w:r w:rsidRPr="00B61652">
                          <w:t>Monuments Board Ghana. Photograph taken by author.</w:t>
                        </w:r>
                        <w:commentRangeEnd w:id="0"/>
                        <w:r>
                          <w:rPr>
                            <w:rStyle w:val="CommentReference"/>
                            <w:b w:val="0"/>
                            <w:bCs w:val="0"/>
                            <w:color w:val="auto"/>
                          </w:rPr>
                          <w:commentReference w:id="0"/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7FBFC893" w14:textId="77777777" w:rsidTr="003235A7">
        <w:tc>
          <w:tcPr>
            <w:tcW w:w="9016" w:type="dxa"/>
          </w:tcPr>
          <w:p w14:paraId="01D1585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EndPr/>
            <w:sdtContent>
              <w:p w14:paraId="57360B5E" w14:textId="77777777" w:rsidR="0056074D" w:rsidRDefault="00171B72" w:rsidP="0056074D">
                <w:sdt>
                  <w:sdtPr>
                    <w:id w:val="185784424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Ant63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 xml:space="preserve"> (Antubam)</w:t>
                    </w:r>
                    <w:r w:rsidR="0056074D">
                      <w:fldChar w:fldCharType="end"/>
                    </w:r>
                  </w:sdtContent>
                </w:sdt>
              </w:p>
              <w:p w14:paraId="4F5EFD3A" w14:textId="77777777" w:rsidR="0056074D" w:rsidRDefault="0056074D" w:rsidP="0056074D">
                <w:bookmarkStart w:id="1" w:name="_GoBack"/>
                <w:bookmarkEnd w:id="1"/>
              </w:p>
              <w:p w14:paraId="0A257004" w14:textId="77777777" w:rsidR="0056074D" w:rsidRDefault="00171B72" w:rsidP="0056074D">
                <w:sdt>
                  <w:sdtPr>
                    <w:id w:val="-1516299507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Bed77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(Bedu-Addo)</w:t>
                    </w:r>
                    <w:r w:rsidR="0056074D">
                      <w:fldChar w:fldCharType="end"/>
                    </w:r>
                  </w:sdtContent>
                </w:sdt>
              </w:p>
              <w:p w14:paraId="59470A0A" w14:textId="77777777" w:rsidR="0056074D" w:rsidRDefault="0056074D" w:rsidP="0056074D"/>
              <w:p w14:paraId="15591181" w14:textId="77777777" w:rsidR="0056074D" w:rsidRDefault="00171B72" w:rsidP="0056074D">
                <w:sdt>
                  <w:sdtPr>
                    <w:id w:val="76226563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Fus86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(Fuso)</w:t>
                    </w:r>
                    <w:r w:rsidR="0056074D">
                      <w:fldChar w:fldCharType="end"/>
                    </w:r>
                  </w:sdtContent>
                </w:sdt>
              </w:p>
              <w:p w14:paraId="15013C9C" w14:textId="77777777" w:rsidR="0056074D" w:rsidRDefault="0056074D" w:rsidP="0056074D"/>
              <w:p w14:paraId="6B7EEFBB" w14:textId="77777777" w:rsidR="003235A7" w:rsidRDefault="00171B72" w:rsidP="0056074D">
                <w:sdt>
                  <w:sdtPr>
                    <w:id w:val="865953184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Mou73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(Mount)</w:t>
                    </w:r>
                    <w:r w:rsidR="0056074D">
                      <w:fldChar w:fldCharType="end"/>
                    </w:r>
                  </w:sdtContent>
                </w:sdt>
              </w:p>
            </w:sdtContent>
          </w:sdt>
        </w:tc>
      </w:tr>
    </w:tbl>
    <w:p w14:paraId="7B7EA21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8T10:04:00Z" w:initials="JN">
    <w:p w14:paraId="441E3656" w14:textId="677441C0" w:rsidR="00EC08D2" w:rsidRDefault="00EC08D2">
      <w:pPr>
        <w:pStyle w:val="CommentText"/>
      </w:pPr>
      <w:r>
        <w:rPr>
          <w:rStyle w:val="CommentReference"/>
        </w:rPr>
        <w:annotationRef/>
      </w:r>
      <w:r w:rsidR="00171B72">
        <w:t>Photo</w:t>
      </w:r>
      <w:r>
        <w:t xml:space="preserve">s taken by author. No web link.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AD706" w14:textId="77777777" w:rsidR="00EC08D2" w:rsidRDefault="00EC08D2" w:rsidP="007A0D55">
      <w:pPr>
        <w:spacing w:after="0" w:line="240" w:lineRule="auto"/>
      </w:pPr>
      <w:r>
        <w:separator/>
      </w:r>
    </w:p>
  </w:endnote>
  <w:endnote w:type="continuationSeparator" w:id="0">
    <w:p w14:paraId="2307E882" w14:textId="77777777" w:rsidR="00EC08D2" w:rsidRDefault="00EC08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9A6E4" w14:textId="77777777" w:rsidR="00EC08D2" w:rsidRDefault="00EC08D2" w:rsidP="007A0D55">
      <w:pPr>
        <w:spacing w:after="0" w:line="240" w:lineRule="auto"/>
      </w:pPr>
      <w:r>
        <w:separator/>
      </w:r>
    </w:p>
  </w:footnote>
  <w:footnote w:type="continuationSeparator" w:id="0">
    <w:p w14:paraId="12FA77EB" w14:textId="77777777" w:rsidR="00EC08D2" w:rsidRDefault="00EC08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FE21" w14:textId="77777777" w:rsidR="00EC08D2" w:rsidRDefault="00EC08D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898F7E7" w14:textId="77777777" w:rsidR="00EC08D2" w:rsidRDefault="00EC08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106D9"/>
    <w:rsid w:val="000266D9"/>
    <w:rsid w:val="00032559"/>
    <w:rsid w:val="00052040"/>
    <w:rsid w:val="000B25AE"/>
    <w:rsid w:val="000B55AB"/>
    <w:rsid w:val="000D24DC"/>
    <w:rsid w:val="00101B2E"/>
    <w:rsid w:val="00116FA0"/>
    <w:rsid w:val="0015114C"/>
    <w:rsid w:val="00157098"/>
    <w:rsid w:val="00171B72"/>
    <w:rsid w:val="001A21F3"/>
    <w:rsid w:val="001A2537"/>
    <w:rsid w:val="001A6A06"/>
    <w:rsid w:val="001E69AC"/>
    <w:rsid w:val="00210C03"/>
    <w:rsid w:val="002162E2"/>
    <w:rsid w:val="00225C5A"/>
    <w:rsid w:val="00230B10"/>
    <w:rsid w:val="00234353"/>
    <w:rsid w:val="00244BB0"/>
    <w:rsid w:val="0025745E"/>
    <w:rsid w:val="002A0A0D"/>
    <w:rsid w:val="002B0B37"/>
    <w:rsid w:val="0030662D"/>
    <w:rsid w:val="003235A7"/>
    <w:rsid w:val="003677B6"/>
    <w:rsid w:val="003759C7"/>
    <w:rsid w:val="003D3579"/>
    <w:rsid w:val="003E2795"/>
    <w:rsid w:val="003F0D73"/>
    <w:rsid w:val="004113D4"/>
    <w:rsid w:val="00462DBE"/>
    <w:rsid w:val="00464699"/>
    <w:rsid w:val="00483379"/>
    <w:rsid w:val="00487BC5"/>
    <w:rsid w:val="00493903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11BFB"/>
    <w:rsid w:val="00922950"/>
    <w:rsid w:val="00983FDD"/>
    <w:rsid w:val="009A7264"/>
    <w:rsid w:val="009B2B07"/>
    <w:rsid w:val="009C6BE4"/>
    <w:rsid w:val="009D1606"/>
    <w:rsid w:val="009E18A1"/>
    <w:rsid w:val="009E73D7"/>
    <w:rsid w:val="00A175B8"/>
    <w:rsid w:val="00A27D2C"/>
    <w:rsid w:val="00A76FD9"/>
    <w:rsid w:val="00AB436D"/>
    <w:rsid w:val="00AD2F24"/>
    <w:rsid w:val="00AD4844"/>
    <w:rsid w:val="00B219AE"/>
    <w:rsid w:val="00B31F5A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33CA3"/>
    <w:rsid w:val="00D63930"/>
    <w:rsid w:val="00D656DA"/>
    <w:rsid w:val="00D83300"/>
    <w:rsid w:val="00DB6F55"/>
    <w:rsid w:val="00DC6B48"/>
    <w:rsid w:val="00DF01B0"/>
    <w:rsid w:val="00E85A05"/>
    <w:rsid w:val="00E95829"/>
    <w:rsid w:val="00EA606C"/>
    <w:rsid w:val="00EB0C8C"/>
    <w:rsid w:val="00EB51FD"/>
    <w:rsid w:val="00EB77DB"/>
    <w:rsid w:val="00EC08D2"/>
    <w:rsid w:val="00ED139F"/>
    <w:rsid w:val="00EF74F7"/>
    <w:rsid w:val="00F36937"/>
    <w:rsid w:val="00F60F53"/>
    <w:rsid w:val="00F64FD5"/>
    <w:rsid w:val="00FA1925"/>
    <w:rsid w:val="00FA4731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9B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81455E" w:rsidRDefault="0081455E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81455E" w:rsidRDefault="0081455E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81455E" w:rsidRDefault="0081455E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81455E" w:rsidRDefault="0081455E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81455E" w:rsidRDefault="0081455E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81455E" w:rsidRDefault="0081455E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81455E" w:rsidRDefault="0081455E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81455E" w:rsidRDefault="0081455E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81455E" w:rsidRDefault="0081455E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81455E" w:rsidRDefault="0081455E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81455E" w:rsidRDefault="0081455E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F7768FFBF04144B2472A47CD9B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3416-985D-A943-A4FB-90A2B147CA93}"/>
      </w:docPartPr>
      <w:docPartBody>
        <w:p w:rsidR="00B21D85" w:rsidRDefault="0081455E" w:rsidP="0081455E">
          <w:pPr>
            <w:pStyle w:val="BFF7768FFBF04144B2472A47CD9BA5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27C03F09426142A300D283E38F9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012A-14E0-5C45-A01A-083E6FF6338B}"/>
      </w:docPartPr>
      <w:docPartBody>
        <w:p w:rsidR="00CD033D" w:rsidRDefault="00AD7E84" w:rsidP="00AD7E84">
          <w:pPr>
            <w:pStyle w:val="8327C03F09426142A300D283E38F97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5E"/>
    <w:rsid w:val="0081455E"/>
    <w:rsid w:val="00AD7E84"/>
    <w:rsid w:val="00B21D85"/>
    <w:rsid w:val="00C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84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84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675C43E-BB90-1D46-A526-947F7A78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561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2014-12-08T18:05:00Z</dcterms:created>
  <dcterms:modified xsi:type="dcterms:W3CDTF">2014-12-08T18:05:00Z</dcterms:modified>
</cp:coreProperties>
</file>