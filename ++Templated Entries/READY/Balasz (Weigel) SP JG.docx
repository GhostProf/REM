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1AFD7385C2435B91ADE05B7B8F9E6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E17F3058524119A3C0B2C48CA5446C"/>
            </w:placeholder>
            <w:text/>
          </w:sdtPr>
          <w:sdtEndPr/>
          <w:sdtContent>
            <w:tc>
              <w:tcPr>
                <w:tcW w:w="2073" w:type="dxa"/>
              </w:tcPr>
              <w:p w:rsidR="00B574C9" w:rsidRDefault="000C7F03" w:rsidP="000C7F03">
                <w:r>
                  <w:t>Moira</w:t>
                </w:r>
              </w:p>
            </w:tc>
          </w:sdtContent>
        </w:sdt>
        <w:sdt>
          <w:sdtPr>
            <w:alias w:val="Middle name"/>
            <w:tag w:val="authorMiddleName"/>
            <w:id w:val="-2076034781"/>
            <w:placeholder>
              <w:docPart w:val="A8B8D2FB29F148C9B06133632403781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AB24D8FAC1A4E8F9F834930705C2BD8"/>
            </w:placeholder>
            <w:text/>
          </w:sdtPr>
          <w:sdtEndPr/>
          <w:sdtContent>
            <w:tc>
              <w:tcPr>
                <w:tcW w:w="2642" w:type="dxa"/>
              </w:tcPr>
              <w:p w:rsidR="00B574C9" w:rsidRDefault="000C7F03" w:rsidP="000C7F03">
                <w:r>
                  <w:t>Weigel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6713BD4AC7444C9494E2033162AB3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5716711171C4651A6F94FC9872AF7CD"/>
            </w:placeholder>
            <w:text/>
          </w:sdtPr>
          <w:sdtEndPr/>
          <w:sdtContent>
            <w:tc>
              <w:tcPr>
                <w:tcW w:w="8525" w:type="dxa"/>
                <w:gridSpan w:val="4"/>
              </w:tcPr>
              <w:p w:rsidR="00B574C9" w:rsidRDefault="000C7F03" w:rsidP="000C7F03">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1F04853979254D4AB435B36E976337C3"/>
            </w:placeholder>
            <w:text/>
          </w:sdtPr>
          <w:sdtEndPr>
            <w:rPr>
              <w:rStyle w:val="Heading1Char"/>
            </w:rPr>
          </w:sdtEndPr>
          <w:sdtContent>
            <w:tc>
              <w:tcPr>
                <w:tcW w:w="9016" w:type="dxa"/>
                <w:tcMar>
                  <w:top w:w="113" w:type="dxa"/>
                  <w:bottom w:w="113" w:type="dxa"/>
                </w:tcMar>
              </w:tcPr>
              <w:p w:rsidR="003F0D73" w:rsidRPr="00FB589A" w:rsidRDefault="000C7F03" w:rsidP="003F0D73">
                <w:pPr>
                  <w:rPr>
                    <w:b/>
                  </w:rPr>
                </w:pPr>
                <w:r w:rsidRPr="000C7F03">
                  <w:rPr>
                    <w:rStyle w:val="Heading1Char"/>
                    <w:lang w:val="en-US" w:eastAsia="zh-CN"/>
                  </w:rPr>
                  <w:t>Balázs, Béla (4 August 1884 - 17 May 1949)</w:t>
                </w:r>
              </w:p>
            </w:tc>
          </w:sdtContent>
        </w:sdt>
      </w:tr>
      <w:tr w:rsidR="00464699" w:rsidTr="007821B0">
        <w:sdt>
          <w:sdtPr>
            <w:alias w:val="Variant headwords"/>
            <w:tag w:val="variantHeadwords"/>
            <w:id w:val="173464402"/>
            <w:placeholder>
              <w:docPart w:val="CE9AF433E83D4B00AAD00FDA985F267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5001B042D754D548A0C84F041AE32EC"/>
            </w:placeholder>
          </w:sdtPr>
          <w:sdtEndPr/>
          <w:sdtContent>
            <w:tc>
              <w:tcPr>
                <w:tcW w:w="9016" w:type="dxa"/>
                <w:tcMar>
                  <w:top w:w="113" w:type="dxa"/>
                  <w:bottom w:w="113" w:type="dxa"/>
                </w:tcMar>
              </w:tcPr>
              <w:p w:rsidR="00E85A05" w:rsidRDefault="000C7F03" w:rsidP="000C7F03">
                <w:pPr>
                  <w:rPr>
                    <w:lang w:eastAsia="zh-CN"/>
                  </w:rPr>
                </w:pPr>
                <w:r w:rsidRPr="00B80DD1">
                  <w:rPr>
                    <w:lang w:eastAsia="zh-CN"/>
                  </w:rPr>
                  <w:t>Béla Balázs was a</w:t>
                </w:r>
                <w:r>
                  <w:rPr>
                    <w:lang w:eastAsia="zh-CN"/>
                  </w:rPr>
                  <w:t xml:space="preserve"> Hungarian-Jewish writer, filmmaker, and important early theorist of the cinema. In a series of texts aimed at film critics, practitioners, and audiences, </w:t>
                </w:r>
                <w:r w:rsidRPr="00B80DD1">
                  <w:rPr>
                    <w:lang w:eastAsia="zh-CN"/>
                  </w:rPr>
                  <w:t>Balázs</w:t>
                </w:r>
                <w:r>
                  <w:rPr>
                    <w:lang w:eastAsia="zh-CN"/>
                  </w:rPr>
                  <w:t xml:space="preserve"> argued that the new medium should be treated as a serious art form. He thus created a vocabulary for describing its visual properties, which Gilles Deleuze would revive in the 1980s, and which r</w:t>
                </w:r>
                <w:r w:rsidR="006D0DF6">
                  <w:rPr>
                    <w:lang w:eastAsia="zh-CN"/>
                  </w:rPr>
                  <w:t xml:space="preserve">emains influential to this day. </w:t>
                </w:r>
                <w:r w:rsidRPr="00B80DD1">
                  <w:rPr>
                    <w:lang w:eastAsia="zh-CN"/>
                  </w:rPr>
                  <w:t>After the failed socialist revolution of 1919, Balázs fled with his wife to Vienna, where he began reviewing films for </w:t>
                </w:r>
                <w:r w:rsidRPr="00B80DD1">
                  <w:rPr>
                    <w:i/>
                    <w:iCs/>
                    <w:lang w:eastAsia="zh-CN"/>
                  </w:rPr>
                  <w:t>Der Tag</w:t>
                </w:r>
                <w:r w:rsidRPr="00B80DD1">
                  <w:rPr>
                    <w:lang w:eastAsia="zh-CN"/>
                  </w:rPr>
                  <w:t>. These articles became the basis for two seminal works of film theory</w:t>
                </w:r>
                <w:r>
                  <w:rPr>
                    <w:lang w:eastAsia="zh-CN"/>
                  </w:rPr>
                  <w:t>:</w:t>
                </w:r>
                <w:r w:rsidRPr="00B80DD1">
                  <w:rPr>
                    <w:lang w:eastAsia="zh-CN"/>
                  </w:rPr>
                  <w:t> </w:t>
                </w:r>
                <w:r>
                  <w:rPr>
                    <w:i/>
                    <w:iCs/>
                    <w:lang w:eastAsia="zh-CN"/>
                  </w:rPr>
                  <w:t>Der sichtbare Mensch</w:t>
                </w:r>
                <w:r>
                  <w:rPr>
                    <w:iCs/>
                    <w:lang w:eastAsia="zh-CN"/>
                  </w:rPr>
                  <w:t xml:space="preserve"> (</w:t>
                </w:r>
                <w:r w:rsidRPr="00F2369F">
                  <w:rPr>
                    <w:i/>
                    <w:iCs/>
                    <w:lang w:eastAsia="zh-CN"/>
                  </w:rPr>
                  <w:t>The Visible Man</w:t>
                </w:r>
                <w:r>
                  <w:rPr>
                    <w:iCs/>
                    <w:lang w:eastAsia="zh-CN"/>
                  </w:rPr>
                  <w:t xml:space="preserve">, </w:t>
                </w:r>
                <w:r w:rsidRPr="00B80DD1">
                  <w:rPr>
                    <w:lang w:eastAsia="zh-CN"/>
                  </w:rPr>
                  <w:t xml:space="preserve">1924) </w:t>
                </w:r>
                <w:r>
                  <w:rPr>
                    <w:lang w:eastAsia="zh-CN"/>
                  </w:rPr>
                  <w:t xml:space="preserve">and </w:t>
                </w:r>
                <w:r>
                  <w:rPr>
                    <w:i/>
                    <w:lang w:eastAsia="zh-CN"/>
                  </w:rPr>
                  <w:t xml:space="preserve">Der Geist des Films </w:t>
                </w:r>
                <w:r>
                  <w:rPr>
                    <w:lang w:eastAsia="zh-CN"/>
                  </w:rPr>
                  <w:t>(</w:t>
                </w:r>
                <w:r w:rsidRPr="00B80DD1">
                  <w:rPr>
                    <w:i/>
                    <w:iCs/>
                    <w:lang w:eastAsia="zh-CN"/>
                  </w:rPr>
                  <w:t>Spirit of Film</w:t>
                </w:r>
                <w:r>
                  <w:rPr>
                    <w:iCs/>
                    <w:lang w:eastAsia="zh-CN"/>
                  </w:rPr>
                  <w:t xml:space="preserve">, </w:t>
                </w:r>
                <w:r w:rsidRPr="00B80DD1">
                  <w:rPr>
                    <w:lang w:eastAsia="zh-CN"/>
                  </w:rPr>
                  <w:t>1930)</w:t>
                </w:r>
                <w:r>
                  <w:rPr>
                    <w:lang w:eastAsia="zh-CN"/>
                  </w:rPr>
                  <w:t xml:space="preserve">. Through </w:t>
                </w:r>
                <w:r>
                  <w:rPr>
                    <w:i/>
                    <w:iCs/>
                    <w:lang w:eastAsia="zh-CN"/>
                  </w:rPr>
                  <w:t>Der sichtbare Mensch</w:t>
                </w:r>
                <w:r>
                  <w:rPr>
                    <w:iCs/>
                    <w:lang w:eastAsia="zh-CN"/>
                  </w:rPr>
                  <w:t xml:space="preserve">, he </w:t>
                </w:r>
                <w:r w:rsidRPr="00B80DD1">
                  <w:rPr>
                    <w:lang w:eastAsia="zh-CN"/>
                  </w:rPr>
                  <w:t>argued that cinema deserved recognition as an art. Its new technologies</w:t>
                </w:r>
                <w:r>
                  <w:rPr>
                    <w:lang w:eastAsia="zh-CN"/>
                  </w:rPr>
                  <w:t xml:space="preserve"> reasserted</w:t>
                </w:r>
                <w:r w:rsidRPr="00B80DD1">
                  <w:rPr>
                    <w:lang w:eastAsia="zh-CN"/>
                  </w:rPr>
                  <w:t xml:space="preserve"> the expressive powers of the visible world and of the body that print and literary culture had suppressed for centuries. Widely celebrated, the book was translated into eleven languages. </w:t>
                </w:r>
                <w:r>
                  <w:rPr>
                    <w:i/>
                    <w:lang w:eastAsia="zh-CN"/>
                  </w:rPr>
                  <w:t xml:space="preserve">Der Geist des Films </w:t>
                </w:r>
                <w:r w:rsidRPr="00B80DD1">
                  <w:rPr>
                    <w:lang w:eastAsia="zh-CN"/>
                  </w:rPr>
                  <w:t>further developed its themes.</w:t>
                </w:r>
                <w:r w:rsidR="006D0DF6">
                  <w:rPr>
                    <w:lang w:eastAsia="zh-CN"/>
                  </w:rPr>
                  <w:t xml:space="preserve"> </w:t>
                </w:r>
                <w:r w:rsidRPr="00B80DD1">
                  <w:rPr>
                    <w:lang w:eastAsia="zh-CN"/>
                  </w:rPr>
                  <w:t>Balázs also worked on films, including G. W. Pabst’s adaptation of Bertolt Brecht’s </w:t>
                </w:r>
                <w:r w:rsidRPr="00B80DD1">
                  <w:rPr>
                    <w:i/>
                    <w:iCs/>
                    <w:lang w:eastAsia="zh-CN"/>
                  </w:rPr>
                  <w:t>Threepenny Opera </w:t>
                </w:r>
                <w:r w:rsidRPr="00B80DD1">
                  <w:rPr>
                    <w:lang w:eastAsia="zh-CN"/>
                  </w:rPr>
                  <w:t>(1930)</w:t>
                </w:r>
                <w:r>
                  <w:rPr>
                    <w:lang w:eastAsia="zh-CN"/>
                  </w:rPr>
                  <w:t>,</w:t>
                </w:r>
                <w:r w:rsidRPr="00B80DD1">
                  <w:rPr>
                    <w:i/>
                    <w:iCs/>
                    <w:lang w:eastAsia="zh-CN"/>
                  </w:rPr>
                  <w:t> </w:t>
                </w:r>
                <w:r w:rsidRPr="00B80DD1">
                  <w:rPr>
                    <w:lang w:eastAsia="zh-CN"/>
                  </w:rPr>
                  <w:t>and Leni Riefenstahl’s</w:t>
                </w:r>
                <w:r>
                  <w:rPr>
                    <w:lang w:eastAsia="zh-CN"/>
                  </w:rPr>
                  <w:t xml:space="preserve"> </w:t>
                </w:r>
                <w:r w:rsidRPr="00B80DD1">
                  <w:rPr>
                    <w:i/>
                    <w:iCs/>
                    <w:lang w:eastAsia="zh-CN"/>
                  </w:rPr>
                  <w:t>Blue Light </w:t>
                </w:r>
                <w:r w:rsidRPr="00B80DD1">
                  <w:rPr>
                    <w:lang w:eastAsia="zh-CN"/>
                  </w:rPr>
                  <w:t>(1932). When the Nazis came to power, he fled to Moscow, where he taught at the State Film Institute. In 1945, he returned to Budapest, where he continued teaching and struggled to work in the film industry until his death. </w:t>
                </w:r>
                <w:r w:rsidRPr="00B80DD1">
                  <w:rPr>
                    <w:i/>
                    <w:iCs/>
                    <w:lang w:eastAsia="zh-CN"/>
                  </w:rPr>
                  <w:t>Theory of Film </w:t>
                </w:r>
                <w:r w:rsidRPr="00B80DD1">
                  <w:rPr>
                    <w:lang w:eastAsia="zh-CN"/>
                  </w:rPr>
                  <w:t>(1952)</w:t>
                </w:r>
                <w:r w:rsidRPr="00B80DD1">
                  <w:rPr>
                    <w:i/>
                    <w:iCs/>
                    <w:lang w:eastAsia="zh-CN"/>
                  </w:rPr>
                  <w:t>, </w:t>
                </w:r>
                <w:r w:rsidRPr="00B80DD1">
                  <w:rPr>
                    <w:lang w:eastAsia="zh-CN"/>
                  </w:rPr>
                  <w:t>which incorporated parts of the earlier two books, appeared posthumously in English.</w:t>
                </w:r>
              </w:p>
            </w:tc>
          </w:sdtContent>
        </w:sdt>
      </w:tr>
      <w:tr w:rsidR="003F0D73" w:rsidTr="003F0D73">
        <w:sdt>
          <w:sdtPr>
            <w:alias w:val="Article text"/>
            <w:tag w:val="articleText"/>
            <w:id w:val="634067588"/>
            <w:placeholder>
              <w:docPart w:val="EA3BB0BECDB9407C8414D8410F946B20"/>
            </w:placeholder>
          </w:sdtPr>
          <w:sdtEndPr/>
          <w:sdtContent>
            <w:tc>
              <w:tcPr>
                <w:tcW w:w="9016" w:type="dxa"/>
                <w:tcMar>
                  <w:top w:w="113" w:type="dxa"/>
                  <w:bottom w:w="113" w:type="dxa"/>
                </w:tcMar>
              </w:tcPr>
              <w:p w:rsidR="000C7F03" w:rsidRDefault="000C7F03" w:rsidP="000C7F03">
                <w:pPr>
                  <w:rPr>
                    <w:lang w:eastAsia="zh-CN"/>
                  </w:rPr>
                </w:pPr>
                <w:r w:rsidRPr="00B80DD1">
                  <w:rPr>
                    <w:lang w:eastAsia="zh-CN"/>
                  </w:rPr>
                  <w:t>Béla Balázs was a</w:t>
                </w:r>
                <w:r>
                  <w:rPr>
                    <w:lang w:eastAsia="zh-CN"/>
                  </w:rPr>
                  <w:t xml:space="preserve"> Hungarian-Jewish writer, filmmaker, and important early theorist of the cinema. In a series of texts aimed at film critics, practitioners, and audiences, </w:t>
                </w:r>
                <w:r w:rsidRPr="00B80DD1">
                  <w:rPr>
                    <w:lang w:eastAsia="zh-CN"/>
                  </w:rPr>
                  <w:t>Balázs</w:t>
                </w:r>
                <w:r>
                  <w:rPr>
                    <w:lang w:eastAsia="zh-CN"/>
                  </w:rPr>
                  <w:t xml:space="preserve"> argued that the new medium should be treated as a serious art form. He thus created a vocabulary for describing its visual properties, which Gilles Deleuze would revive in the 1980s, and which remains influential to this day. </w:t>
                </w:r>
              </w:p>
              <w:p w:rsidR="006D0DF6" w:rsidRDefault="006D0DF6" w:rsidP="000C7F03">
                <w:pPr>
                  <w:rPr>
                    <w:lang w:eastAsia="zh-CN"/>
                  </w:rPr>
                </w:pPr>
              </w:p>
              <w:p w:rsidR="000C7F03" w:rsidRDefault="000C7F03" w:rsidP="000C7F03">
                <w:pPr>
                  <w:rPr>
                    <w:lang w:eastAsia="zh-CN"/>
                  </w:rPr>
                </w:pPr>
                <w:r w:rsidRPr="00B80DD1">
                  <w:rPr>
                    <w:lang w:eastAsia="zh-CN"/>
                  </w:rPr>
                  <w:t>Born in Szeged, Balázs studied in Budapest, where he befriended composers Zoltán Kodály</w:t>
                </w:r>
                <w:r>
                  <w:rPr>
                    <w:lang w:eastAsia="zh-CN"/>
                  </w:rPr>
                  <w:t>,</w:t>
                </w:r>
                <w:r w:rsidRPr="00B80DD1">
                  <w:rPr>
                    <w:lang w:eastAsia="zh-CN"/>
                  </w:rPr>
                  <w:t xml:space="preserve"> and Béla Bartók. He later wrote the libretto for Bartók’s opera </w:t>
                </w:r>
                <w:r w:rsidRPr="00B80DD1">
                  <w:rPr>
                    <w:i/>
                    <w:iCs/>
                    <w:lang w:eastAsia="zh-CN"/>
                  </w:rPr>
                  <w:t>Bluebeard’s Castle </w:t>
                </w:r>
                <w:r w:rsidRPr="00B80DD1">
                  <w:rPr>
                    <w:lang w:eastAsia="zh-CN"/>
                  </w:rPr>
                  <w:t>(1912) and the story for his ballet, </w:t>
                </w:r>
                <w:r w:rsidRPr="00B80DD1">
                  <w:rPr>
                    <w:i/>
                    <w:iCs/>
                    <w:lang w:eastAsia="zh-CN"/>
                  </w:rPr>
                  <w:t>The Wooden Prince</w:t>
                </w:r>
                <w:r w:rsidRPr="00B80DD1">
                  <w:rPr>
                    <w:lang w:eastAsia="zh-CN"/>
                  </w:rPr>
                  <w:t xml:space="preserve"> (1917). After completing doctoral studies in Paris and Berlin, and briefly serving in </w:t>
                </w:r>
                <w:r>
                  <w:rPr>
                    <w:lang w:eastAsia="zh-CN"/>
                  </w:rPr>
                  <w:t>the First World War</w:t>
                </w:r>
                <w:r w:rsidRPr="00B80DD1">
                  <w:rPr>
                    <w:lang w:eastAsia="zh-CN"/>
                  </w:rPr>
                  <w:t>, Balázs returned to Budapest. With his friend, the philosopher György Lukacs, he became involved in the Hungarian left.</w:t>
                </w:r>
              </w:p>
              <w:p w:rsidR="006D0DF6" w:rsidRDefault="006D0DF6" w:rsidP="000C7F03">
                <w:pPr>
                  <w:rPr>
                    <w:lang w:eastAsia="zh-CN"/>
                  </w:rPr>
                </w:pPr>
              </w:p>
              <w:p w:rsidR="000C7F03" w:rsidRPr="00B80DD1" w:rsidRDefault="000C7F03" w:rsidP="000C7F03">
                <w:pPr>
                  <w:rPr>
                    <w:lang w:eastAsia="zh-CN"/>
                  </w:rPr>
                </w:pPr>
                <w:r w:rsidRPr="00B80DD1">
                  <w:rPr>
                    <w:lang w:eastAsia="zh-CN"/>
                  </w:rPr>
                  <w:t>After the failed socialist revolution of 1919, Balázs fled with his wife to Vienna, where he began reviewing films for </w:t>
                </w:r>
                <w:r w:rsidRPr="00B80DD1">
                  <w:rPr>
                    <w:i/>
                    <w:iCs/>
                    <w:lang w:eastAsia="zh-CN"/>
                  </w:rPr>
                  <w:t>Der Tag</w:t>
                </w:r>
                <w:r w:rsidRPr="00B80DD1">
                  <w:rPr>
                    <w:lang w:eastAsia="zh-CN"/>
                  </w:rPr>
                  <w:t>. These articles became the basis for two seminal works of film theory</w:t>
                </w:r>
                <w:r>
                  <w:rPr>
                    <w:lang w:eastAsia="zh-CN"/>
                  </w:rPr>
                  <w:t>:</w:t>
                </w:r>
                <w:r w:rsidRPr="00B80DD1">
                  <w:rPr>
                    <w:lang w:eastAsia="zh-CN"/>
                  </w:rPr>
                  <w:t> </w:t>
                </w:r>
                <w:r>
                  <w:rPr>
                    <w:i/>
                    <w:iCs/>
                    <w:lang w:eastAsia="zh-CN"/>
                  </w:rPr>
                  <w:t>Der sichtbare Mensch</w:t>
                </w:r>
                <w:r>
                  <w:rPr>
                    <w:iCs/>
                    <w:lang w:eastAsia="zh-CN"/>
                  </w:rPr>
                  <w:t xml:space="preserve"> (</w:t>
                </w:r>
                <w:r w:rsidRPr="00F2369F">
                  <w:rPr>
                    <w:i/>
                    <w:iCs/>
                    <w:lang w:eastAsia="zh-CN"/>
                  </w:rPr>
                  <w:t>The Visible Man</w:t>
                </w:r>
                <w:r>
                  <w:rPr>
                    <w:iCs/>
                    <w:lang w:eastAsia="zh-CN"/>
                  </w:rPr>
                  <w:t xml:space="preserve">, </w:t>
                </w:r>
                <w:r w:rsidRPr="00B80DD1">
                  <w:rPr>
                    <w:lang w:eastAsia="zh-CN"/>
                  </w:rPr>
                  <w:t xml:space="preserve">1924) </w:t>
                </w:r>
                <w:r>
                  <w:rPr>
                    <w:lang w:eastAsia="zh-CN"/>
                  </w:rPr>
                  <w:t xml:space="preserve">and </w:t>
                </w:r>
                <w:r>
                  <w:rPr>
                    <w:i/>
                    <w:lang w:eastAsia="zh-CN"/>
                  </w:rPr>
                  <w:t xml:space="preserve">Der Geist des Films </w:t>
                </w:r>
                <w:r>
                  <w:rPr>
                    <w:lang w:eastAsia="zh-CN"/>
                  </w:rPr>
                  <w:t>(</w:t>
                </w:r>
                <w:r w:rsidRPr="00B80DD1">
                  <w:rPr>
                    <w:i/>
                    <w:iCs/>
                    <w:lang w:eastAsia="zh-CN"/>
                  </w:rPr>
                  <w:t>Spirit of Film</w:t>
                </w:r>
                <w:r>
                  <w:rPr>
                    <w:iCs/>
                    <w:lang w:eastAsia="zh-CN"/>
                  </w:rPr>
                  <w:t xml:space="preserve">, </w:t>
                </w:r>
                <w:r w:rsidRPr="00B80DD1">
                  <w:rPr>
                    <w:lang w:eastAsia="zh-CN"/>
                  </w:rPr>
                  <w:t>1930)</w:t>
                </w:r>
                <w:r>
                  <w:rPr>
                    <w:lang w:eastAsia="zh-CN"/>
                  </w:rPr>
                  <w:t xml:space="preserve">. Through </w:t>
                </w:r>
                <w:r>
                  <w:rPr>
                    <w:i/>
                    <w:iCs/>
                    <w:lang w:eastAsia="zh-CN"/>
                  </w:rPr>
                  <w:t>Der sichtbare Mensch</w:t>
                </w:r>
                <w:r>
                  <w:rPr>
                    <w:iCs/>
                    <w:lang w:eastAsia="zh-CN"/>
                  </w:rPr>
                  <w:t xml:space="preserve">, he </w:t>
                </w:r>
                <w:r w:rsidRPr="00B80DD1">
                  <w:rPr>
                    <w:lang w:eastAsia="zh-CN"/>
                  </w:rPr>
                  <w:t>argued that cinema deserved recognition as an art. Its new technologies</w:t>
                </w:r>
                <w:r>
                  <w:rPr>
                    <w:lang w:eastAsia="zh-CN"/>
                  </w:rPr>
                  <w:t xml:space="preserve"> reasserted</w:t>
                </w:r>
                <w:r w:rsidRPr="00B80DD1">
                  <w:rPr>
                    <w:lang w:eastAsia="zh-CN"/>
                  </w:rPr>
                  <w:t xml:space="preserve"> the expressive powers of the visible world and of the body that print and literary culture had suppressed for centuries. Widely celebrated, the book was translated into </w:t>
                </w:r>
                <w:r w:rsidRPr="00B80DD1">
                  <w:rPr>
                    <w:lang w:eastAsia="zh-CN"/>
                  </w:rPr>
                  <w:lastRenderedPageBreak/>
                  <w:t>eleven languages. </w:t>
                </w:r>
                <w:r>
                  <w:rPr>
                    <w:i/>
                    <w:lang w:eastAsia="zh-CN"/>
                  </w:rPr>
                  <w:t xml:space="preserve">Der Geist des Films </w:t>
                </w:r>
                <w:r w:rsidRPr="00B80DD1">
                  <w:rPr>
                    <w:lang w:eastAsia="zh-CN"/>
                  </w:rPr>
                  <w:t>further developed its themes.</w:t>
                </w:r>
              </w:p>
              <w:p w:rsidR="006D0DF6" w:rsidRDefault="006D0DF6" w:rsidP="000C7F03">
                <w:pPr>
                  <w:rPr>
                    <w:lang w:eastAsia="zh-CN"/>
                  </w:rPr>
                </w:pPr>
              </w:p>
              <w:p w:rsidR="003F0D73" w:rsidRDefault="000C7F03" w:rsidP="000C7F03">
                <w:pPr>
                  <w:rPr>
                    <w:lang w:eastAsia="zh-CN"/>
                  </w:rPr>
                </w:pPr>
                <w:r w:rsidRPr="00B80DD1">
                  <w:rPr>
                    <w:lang w:eastAsia="zh-CN"/>
                  </w:rPr>
                  <w:t>Balázs also worked on films, including G. W. Pabst’s adaptation of Bertolt Brecht’s </w:t>
                </w:r>
                <w:r w:rsidRPr="00B80DD1">
                  <w:rPr>
                    <w:i/>
                    <w:iCs/>
                    <w:lang w:eastAsia="zh-CN"/>
                  </w:rPr>
                  <w:t>Threepenny Opera </w:t>
                </w:r>
                <w:r w:rsidRPr="00B80DD1">
                  <w:rPr>
                    <w:lang w:eastAsia="zh-CN"/>
                  </w:rPr>
                  <w:t>(1930)</w:t>
                </w:r>
                <w:r>
                  <w:rPr>
                    <w:lang w:eastAsia="zh-CN"/>
                  </w:rPr>
                  <w:t>,</w:t>
                </w:r>
                <w:r w:rsidRPr="00B80DD1">
                  <w:rPr>
                    <w:i/>
                    <w:iCs/>
                    <w:lang w:eastAsia="zh-CN"/>
                  </w:rPr>
                  <w:t> </w:t>
                </w:r>
                <w:r w:rsidRPr="00B80DD1">
                  <w:rPr>
                    <w:lang w:eastAsia="zh-CN"/>
                  </w:rPr>
                  <w:t>and Leni Riefenstahl’s</w:t>
                </w:r>
                <w:r>
                  <w:rPr>
                    <w:lang w:eastAsia="zh-CN"/>
                  </w:rPr>
                  <w:t xml:space="preserve"> </w:t>
                </w:r>
                <w:r w:rsidRPr="00B80DD1">
                  <w:rPr>
                    <w:i/>
                    <w:iCs/>
                    <w:lang w:eastAsia="zh-CN"/>
                  </w:rPr>
                  <w:t>Blue Light </w:t>
                </w:r>
                <w:r w:rsidRPr="00B80DD1">
                  <w:rPr>
                    <w:lang w:eastAsia="zh-CN"/>
                  </w:rPr>
                  <w:t>(1932). When the Nazis came to power, he fled to Moscow, where he taught at the State Film Institute. In 1945, he returned to Budapest, where he continued teaching and struggled to work in the film industry until his death. </w:t>
                </w:r>
                <w:r w:rsidRPr="00B80DD1">
                  <w:rPr>
                    <w:i/>
                    <w:iCs/>
                    <w:lang w:eastAsia="zh-CN"/>
                  </w:rPr>
                  <w:t>Theory of Film </w:t>
                </w:r>
                <w:r w:rsidRPr="00B80DD1">
                  <w:rPr>
                    <w:lang w:eastAsia="zh-CN"/>
                  </w:rPr>
                  <w:t>(1952)</w:t>
                </w:r>
                <w:r w:rsidRPr="00B80DD1">
                  <w:rPr>
                    <w:i/>
                    <w:iCs/>
                    <w:lang w:eastAsia="zh-CN"/>
                  </w:rPr>
                  <w:t>, </w:t>
                </w:r>
                <w:r w:rsidRPr="00B80DD1">
                  <w:rPr>
                    <w:lang w:eastAsia="zh-CN"/>
                  </w:rPr>
                  <w:t>which incorporated parts of the earlier two books, appeared posthumously in English.</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648D8B6A3F146BCAEDCAF22AC768747"/>
              </w:placeholder>
            </w:sdtPr>
            <w:sdtEndPr/>
            <w:sdtContent>
              <w:p w:rsidR="000C7F03" w:rsidRPr="000C7F03" w:rsidRDefault="000C7F03" w:rsidP="000C7F03">
                <w:pPr>
                  <w:shd w:val="clear" w:color="auto" w:fill="FFFFFF"/>
                </w:pPr>
                <w:r w:rsidRPr="000C7F03">
                  <w:t>Balázs, B. “Visible Man, or the Culture of Film,” Screen 48(1):91-108. 2007.</w:t>
                </w:r>
              </w:p>
              <w:p w:rsidR="003235A7" w:rsidRDefault="00596BC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CA" w:rsidRDefault="00596BCA" w:rsidP="007A0D55">
      <w:pPr>
        <w:spacing w:after="0" w:line="240" w:lineRule="auto"/>
      </w:pPr>
      <w:r>
        <w:separator/>
      </w:r>
    </w:p>
  </w:endnote>
  <w:endnote w:type="continuationSeparator" w:id="0">
    <w:p w:rsidR="00596BCA" w:rsidRDefault="00596B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CA" w:rsidRDefault="00596BCA" w:rsidP="007A0D55">
      <w:pPr>
        <w:spacing w:after="0" w:line="240" w:lineRule="auto"/>
      </w:pPr>
      <w:r>
        <w:separator/>
      </w:r>
    </w:p>
  </w:footnote>
  <w:footnote w:type="continuationSeparator" w:id="0">
    <w:p w:rsidR="00596BCA" w:rsidRDefault="00596BC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85D"/>
    <w:rsid w:val="00032559"/>
    <w:rsid w:val="00052040"/>
    <w:rsid w:val="000B25AE"/>
    <w:rsid w:val="000B55AB"/>
    <w:rsid w:val="000C7F03"/>
    <w:rsid w:val="000D24DC"/>
    <w:rsid w:val="000F285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6BCA"/>
    <w:rsid w:val="005B177E"/>
    <w:rsid w:val="005B3921"/>
    <w:rsid w:val="005F26D7"/>
    <w:rsid w:val="005F5450"/>
    <w:rsid w:val="006D0412"/>
    <w:rsid w:val="006D0DF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7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F03"/>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7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F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cuments\GitHub\REM\++Templated%20Entries\++Pinkoski%20Template%20Drafts\SP%20Completed\BalazsS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1AFD7385C2435B91ADE05B7B8F9E64"/>
        <w:category>
          <w:name w:val="General"/>
          <w:gallery w:val="placeholder"/>
        </w:category>
        <w:types>
          <w:type w:val="bbPlcHdr"/>
        </w:types>
        <w:behaviors>
          <w:behavior w:val="content"/>
        </w:behaviors>
        <w:guid w:val="{FF010780-0446-430F-A5CE-8869BB5C669F}"/>
      </w:docPartPr>
      <w:docPartBody>
        <w:p w:rsidR="00000000" w:rsidRDefault="002C3374">
          <w:pPr>
            <w:pStyle w:val="A41AFD7385C2435B91ADE05B7B8F9E64"/>
          </w:pPr>
          <w:r w:rsidRPr="00CC586D">
            <w:rPr>
              <w:rStyle w:val="PlaceholderText"/>
              <w:b/>
              <w:color w:val="FFFFFF" w:themeColor="background1"/>
            </w:rPr>
            <w:t>[Salutation]</w:t>
          </w:r>
        </w:p>
      </w:docPartBody>
    </w:docPart>
    <w:docPart>
      <w:docPartPr>
        <w:name w:val="2DE17F3058524119A3C0B2C48CA5446C"/>
        <w:category>
          <w:name w:val="General"/>
          <w:gallery w:val="placeholder"/>
        </w:category>
        <w:types>
          <w:type w:val="bbPlcHdr"/>
        </w:types>
        <w:behaviors>
          <w:behavior w:val="content"/>
        </w:behaviors>
        <w:guid w:val="{6537F4A2-0CAA-4E22-9F97-01609515A062}"/>
      </w:docPartPr>
      <w:docPartBody>
        <w:p w:rsidR="00000000" w:rsidRDefault="002C3374">
          <w:pPr>
            <w:pStyle w:val="2DE17F3058524119A3C0B2C48CA5446C"/>
          </w:pPr>
          <w:r>
            <w:rPr>
              <w:rStyle w:val="PlaceholderText"/>
            </w:rPr>
            <w:t>[First name]</w:t>
          </w:r>
        </w:p>
      </w:docPartBody>
    </w:docPart>
    <w:docPart>
      <w:docPartPr>
        <w:name w:val="A8B8D2FB29F148C9B061336324037812"/>
        <w:category>
          <w:name w:val="General"/>
          <w:gallery w:val="placeholder"/>
        </w:category>
        <w:types>
          <w:type w:val="bbPlcHdr"/>
        </w:types>
        <w:behaviors>
          <w:behavior w:val="content"/>
        </w:behaviors>
        <w:guid w:val="{E644ABAF-B51F-4D20-86AD-D022911FB629}"/>
      </w:docPartPr>
      <w:docPartBody>
        <w:p w:rsidR="00000000" w:rsidRDefault="002C3374">
          <w:pPr>
            <w:pStyle w:val="A8B8D2FB29F148C9B061336324037812"/>
          </w:pPr>
          <w:r>
            <w:rPr>
              <w:rStyle w:val="PlaceholderText"/>
            </w:rPr>
            <w:t>[Middle name]</w:t>
          </w:r>
        </w:p>
      </w:docPartBody>
    </w:docPart>
    <w:docPart>
      <w:docPartPr>
        <w:name w:val="8AB24D8FAC1A4E8F9F834930705C2BD8"/>
        <w:category>
          <w:name w:val="General"/>
          <w:gallery w:val="placeholder"/>
        </w:category>
        <w:types>
          <w:type w:val="bbPlcHdr"/>
        </w:types>
        <w:behaviors>
          <w:behavior w:val="content"/>
        </w:behaviors>
        <w:guid w:val="{80EC1B73-AE02-43CE-BEE5-6D425D280029}"/>
      </w:docPartPr>
      <w:docPartBody>
        <w:p w:rsidR="00000000" w:rsidRDefault="002C3374">
          <w:pPr>
            <w:pStyle w:val="8AB24D8FAC1A4E8F9F834930705C2BD8"/>
          </w:pPr>
          <w:r>
            <w:rPr>
              <w:rStyle w:val="PlaceholderText"/>
            </w:rPr>
            <w:t>[Last</w:t>
          </w:r>
          <w:r>
            <w:rPr>
              <w:rStyle w:val="PlaceholderText"/>
            </w:rPr>
            <w:t xml:space="preserve"> name]</w:t>
          </w:r>
        </w:p>
      </w:docPartBody>
    </w:docPart>
    <w:docPart>
      <w:docPartPr>
        <w:name w:val="4A6713BD4AC7444C9494E2033162AB3F"/>
        <w:category>
          <w:name w:val="General"/>
          <w:gallery w:val="placeholder"/>
        </w:category>
        <w:types>
          <w:type w:val="bbPlcHdr"/>
        </w:types>
        <w:behaviors>
          <w:behavior w:val="content"/>
        </w:behaviors>
        <w:guid w:val="{3FBCC0F7-126A-4DED-B72B-A28ED572130A}"/>
      </w:docPartPr>
      <w:docPartBody>
        <w:p w:rsidR="00000000" w:rsidRDefault="002C3374">
          <w:pPr>
            <w:pStyle w:val="4A6713BD4AC7444C9494E2033162AB3F"/>
          </w:pPr>
          <w:r>
            <w:rPr>
              <w:rStyle w:val="PlaceholderText"/>
            </w:rPr>
            <w:t>[Enter your biography]</w:t>
          </w:r>
        </w:p>
      </w:docPartBody>
    </w:docPart>
    <w:docPart>
      <w:docPartPr>
        <w:name w:val="35716711171C4651A6F94FC9872AF7CD"/>
        <w:category>
          <w:name w:val="General"/>
          <w:gallery w:val="placeholder"/>
        </w:category>
        <w:types>
          <w:type w:val="bbPlcHdr"/>
        </w:types>
        <w:behaviors>
          <w:behavior w:val="content"/>
        </w:behaviors>
        <w:guid w:val="{16108817-FA06-483F-84F5-080C11D807DD}"/>
      </w:docPartPr>
      <w:docPartBody>
        <w:p w:rsidR="00000000" w:rsidRDefault="002C3374">
          <w:pPr>
            <w:pStyle w:val="35716711171C4651A6F94FC9872AF7CD"/>
          </w:pPr>
          <w:r>
            <w:rPr>
              <w:rStyle w:val="PlaceholderText"/>
            </w:rPr>
            <w:t>[Enter the institution with which you are affiliated]</w:t>
          </w:r>
        </w:p>
      </w:docPartBody>
    </w:docPart>
    <w:docPart>
      <w:docPartPr>
        <w:name w:val="1F04853979254D4AB435B36E976337C3"/>
        <w:category>
          <w:name w:val="General"/>
          <w:gallery w:val="placeholder"/>
        </w:category>
        <w:types>
          <w:type w:val="bbPlcHdr"/>
        </w:types>
        <w:behaviors>
          <w:behavior w:val="content"/>
        </w:behaviors>
        <w:guid w:val="{B7EA9C92-722B-43A2-958F-9E8076256A8E}"/>
      </w:docPartPr>
      <w:docPartBody>
        <w:p w:rsidR="00000000" w:rsidRDefault="002C3374">
          <w:pPr>
            <w:pStyle w:val="1F04853979254D4AB435B36E976337C3"/>
          </w:pPr>
          <w:r w:rsidRPr="00EF74F7">
            <w:rPr>
              <w:b/>
              <w:color w:val="808080" w:themeColor="background1" w:themeShade="80"/>
            </w:rPr>
            <w:t>[Enter the headword for your article]</w:t>
          </w:r>
        </w:p>
      </w:docPartBody>
    </w:docPart>
    <w:docPart>
      <w:docPartPr>
        <w:name w:val="CE9AF433E83D4B00AAD00FDA985F267F"/>
        <w:category>
          <w:name w:val="General"/>
          <w:gallery w:val="placeholder"/>
        </w:category>
        <w:types>
          <w:type w:val="bbPlcHdr"/>
        </w:types>
        <w:behaviors>
          <w:behavior w:val="content"/>
        </w:behaviors>
        <w:guid w:val="{6D970896-4102-425C-8271-3D4269FB13AE}"/>
      </w:docPartPr>
      <w:docPartBody>
        <w:p w:rsidR="00000000" w:rsidRDefault="002C3374">
          <w:pPr>
            <w:pStyle w:val="CE9AF433E83D4B00AAD00FDA985F26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001B042D754D548A0C84F041AE32EC"/>
        <w:category>
          <w:name w:val="General"/>
          <w:gallery w:val="placeholder"/>
        </w:category>
        <w:types>
          <w:type w:val="bbPlcHdr"/>
        </w:types>
        <w:behaviors>
          <w:behavior w:val="content"/>
        </w:behaviors>
        <w:guid w:val="{9E076AC1-5DB9-4DC2-BE88-A5B511967FF2}"/>
      </w:docPartPr>
      <w:docPartBody>
        <w:p w:rsidR="00000000" w:rsidRDefault="002C3374">
          <w:pPr>
            <w:pStyle w:val="55001B042D754D548A0C84F041AE3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BB0BECDB9407C8414D8410F946B20"/>
        <w:category>
          <w:name w:val="General"/>
          <w:gallery w:val="placeholder"/>
        </w:category>
        <w:types>
          <w:type w:val="bbPlcHdr"/>
        </w:types>
        <w:behaviors>
          <w:behavior w:val="content"/>
        </w:behaviors>
        <w:guid w:val="{747FEEE3-62A4-4D71-A047-AE87CCE04E47}"/>
      </w:docPartPr>
      <w:docPartBody>
        <w:p w:rsidR="00000000" w:rsidRDefault="002C3374">
          <w:pPr>
            <w:pStyle w:val="EA3BB0BECDB9407C8414D8410F946B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8D8B6A3F146BCAEDCAF22AC768747"/>
        <w:category>
          <w:name w:val="General"/>
          <w:gallery w:val="placeholder"/>
        </w:category>
        <w:types>
          <w:type w:val="bbPlcHdr"/>
        </w:types>
        <w:behaviors>
          <w:behavior w:val="content"/>
        </w:behaviors>
        <w:guid w:val="{649436BF-7060-47B0-95C0-A59CA4B33031}"/>
      </w:docPartPr>
      <w:docPartBody>
        <w:p w:rsidR="00000000" w:rsidRDefault="002C3374">
          <w:pPr>
            <w:pStyle w:val="4648D8B6A3F146BCAEDCAF22AC7687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74"/>
    <w:rsid w:val="002C33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1AFD7385C2435B91ADE05B7B8F9E64">
    <w:name w:val="A41AFD7385C2435B91ADE05B7B8F9E64"/>
  </w:style>
  <w:style w:type="paragraph" w:customStyle="1" w:styleId="2DE17F3058524119A3C0B2C48CA5446C">
    <w:name w:val="2DE17F3058524119A3C0B2C48CA5446C"/>
  </w:style>
  <w:style w:type="paragraph" w:customStyle="1" w:styleId="A8B8D2FB29F148C9B061336324037812">
    <w:name w:val="A8B8D2FB29F148C9B061336324037812"/>
  </w:style>
  <w:style w:type="paragraph" w:customStyle="1" w:styleId="8AB24D8FAC1A4E8F9F834930705C2BD8">
    <w:name w:val="8AB24D8FAC1A4E8F9F834930705C2BD8"/>
  </w:style>
  <w:style w:type="paragraph" w:customStyle="1" w:styleId="4A6713BD4AC7444C9494E2033162AB3F">
    <w:name w:val="4A6713BD4AC7444C9494E2033162AB3F"/>
  </w:style>
  <w:style w:type="paragraph" w:customStyle="1" w:styleId="35716711171C4651A6F94FC9872AF7CD">
    <w:name w:val="35716711171C4651A6F94FC9872AF7CD"/>
  </w:style>
  <w:style w:type="paragraph" w:customStyle="1" w:styleId="1F04853979254D4AB435B36E976337C3">
    <w:name w:val="1F04853979254D4AB435B36E976337C3"/>
  </w:style>
  <w:style w:type="paragraph" w:customStyle="1" w:styleId="CE9AF433E83D4B00AAD00FDA985F267F">
    <w:name w:val="CE9AF433E83D4B00AAD00FDA985F267F"/>
  </w:style>
  <w:style w:type="paragraph" w:customStyle="1" w:styleId="55001B042D754D548A0C84F041AE32EC">
    <w:name w:val="55001B042D754D548A0C84F041AE32EC"/>
  </w:style>
  <w:style w:type="paragraph" w:customStyle="1" w:styleId="EA3BB0BECDB9407C8414D8410F946B20">
    <w:name w:val="EA3BB0BECDB9407C8414D8410F946B20"/>
  </w:style>
  <w:style w:type="paragraph" w:customStyle="1" w:styleId="4648D8B6A3F146BCAEDCAF22AC768747">
    <w:name w:val="4648D8B6A3F146BCAEDCAF22AC7687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1AFD7385C2435B91ADE05B7B8F9E64">
    <w:name w:val="A41AFD7385C2435B91ADE05B7B8F9E64"/>
  </w:style>
  <w:style w:type="paragraph" w:customStyle="1" w:styleId="2DE17F3058524119A3C0B2C48CA5446C">
    <w:name w:val="2DE17F3058524119A3C0B2C48CA5446C"/>
  </w:style>
  <w:style w:type="paragraph" w:customStyle="1" w:styleId="A8B8D2FB29F148C9B061336324037812">
    <w:name w:val="A8B8D2FB29F148C9B061336324037812"/>
  </w:style>
  <w:style w:type="paragraph" w:customStyle="1" w:styleId="8AB24D8FAC1A4E8F9F834930705C2BD8">
    <w:name w:val="8AB24D8FAC1A4E8F9F834930705C2BD8"/>
  </w:style>
  <w:style w:type="paragraph" w:customStyle="1" w:styleId="4A6713BD4AC7444C9494E2033162AB3F">
    <w:name w:val="4A6713BD4AC7444C9494E2033162AB3F"/>
  </w:style>
  <w:style w:type="paragraph" w:customStyle="1" w:styleId="35716711171C4651A6F94FC9872AF7CD">
    <w:name w:val="35716711171C4651A6F94FC9872AF7CD"/>
  </w:style>
  <w:style w:type="paragraph" w:customStyle="1" w:styleId="1F04853979254D4AB435B36E976337C3">
    <w:name w:val="1F04853979254D4AB435B36E976337C3"/>
  </w:style>
  <w:style w:type="paragraph" w:customStyle="1" w:styleId="CE9AF433E83D4B00AAD00FDA985F267F">
    <w:name w:val="CE9AF433E83D4B00AAD00FDA985F267F"/>
  </w:style>
  <w:style w:type="paragraph" w:customStyle="1" w:styleId="55001B042D754D548A0C84F041AE32EC">
    <w:name w:val="55001B042D754D548A0C84F041AE32EC"/>
  </w:style>
  <w:style w:type="paragraph" w:customStyle="1" w:styleId="EA3BB0BECDB9407C8414D8410F946B20">
    <w:name w:val="EA3BB0BECDB9407C8414D8410F946B20"/>
  </w:style>
  <w:style w:type="paragraph" w:customStyle="1" w:styleId="4648D8B6A3F146BCAEDCAF22AC768747">
    <w:name w:val="4648D8B6A3F146BCAEDCAF22AC768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BalazsSP</Template>
  <TotalTime>2</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2014-08-24T18:51:00Z</dcterms:created>
  <dcterms:modified xsi:type="dcterms:W3CDTF">2014-08-24T18:53:00Z</dcterms:modified>
</cp:coreProperties>
</file>