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BBE07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FB00B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F96A23A90D44346B7B626FA4F0161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25770B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EA1CD12B66BE4DA08D0D484C8F8B79"/>
            </w:placeholder>
            <w:text/>
          </w:sdtPr>
          <w:sdtEndPr/>
          <w:sdtContent>
            <w:tc>
              <w:tcPr>
                <w:tcW w:w="2073" w:type="dxa"/>
              </w:tcPr>
              <w:p w14:paraId="5F8C8043" w14:textId="77777777" w:rsidR="00B574C9" w:rsidRDefault="00AD153E" w:rsidP="00AD153E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B417FAE8DCB0C43B0149909BE1367C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C216B6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0B4972941D83A429983AEBE2DD7D196"/>
            </w:placeholder>
            <w:text/>
          </w:sdtPr>
          <w:sdtEndPr/>
          <w:sdtContent>
            <w:tc>
              <w:tcPr>
                <w:tcW w:w="2642" w:type="dxa"/>
              </w:tcPr>
              <w:p w14:paraId="1920FDF8" w14:textId="77777777" w:rsidR="00B574C9" w:rsidRDefault="00AD153E" w:rsidP="00AD153E">
                <w:r>
                  <w:t>Kirsch</w:t>
                </w:r>
              </w:p>
            </w:tc>
          </w:sdtContent>
        </w:sdt>
      </w:tr>
      <w:tr w:rsidR="00B574C9" w14:paraId="297492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FA033F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50A1FC2E06CD8458F77323C589210E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F65D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F295E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293F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48FFCE0D4E75F4CA3331F3A4FEB194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7E2F89" w14:textId="1998A11C" w:rsidR="00B574C9" w:rsidRPr="00AD153E" w:rsidRDefault="00AD153E" w:rsidP="0069453C">
                <w:pPr>
                  <w:rPr>
                    <w:shd w:val="clear" w:color="auto" w:fill="FFFFFF"/>
                    <w:lang w:val="en-US"/>
                  </w:rPr>
                </w:pPr>
                <w:r w:rsidRPr="00747431">
                  <w:rPr>
                    <w:shd w:val="clear" w:color="auto" w:fill="FFFFFF"/>
                    <w:lang w:val="en-US"/>
                  </w:rPr>
                  <w:t>The Noguchi Museum</w:t>
                </w:r>
              </w:p>
            </w:tc>
          </w:sdtContent>
        </w:sdt>
      </w:tr>
    </w:tbl>
    <w:p w14:paraId="356C9CE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F27CA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CCEE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AD883E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9DB900FCF0ECF4BABB180D9F9DDCCE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A5CDE4" w14:textId="647A36B6" w:rsidR="003F0D73" w:rsidRPr="00FB589A" w:rsidRDefault="00A26854" w:rsidP="003F0D73">
                <w:pPr>
                  <w:rPr>
                    <w:b/>
                  </w:rPr>
                </w:pPr>
                <w:r w:rsidRPr="00BE5813">
                  <w:rPr>
                    <w:b/>
                  </w:rPr>
                  <w:t>Noguchi, Isamu</w:t>
                </w:r>
                <w:r w:rsidRPr="00BE5813">
                  <w:rPr>
                    <w:b/>
                    <w:lang w:val="en-US" w:eastAsia="ja-JP"/>
                  </w:rPr>
                  <w:t xml:space="preserve"> (1904 – 1988)</w:t>
                </w:r>
              </w:p>
            </w:tc>
          </w:sdtContent>
        </w:sdt>
      </w:tr>
      <w:tr w:rsidR="00464699" w14:paraId="78FFCC22" w14:textId="77777777" w:rsidTr="004F3697">
        <w:sdt>
          <w:sdtPr>
            <w:alias w:val="Variant headwords"/>
            <w:tag w:val="variantHeadwords"/>
            <w:id w:val="173464402"/>
            <w:placeholder>
              <w:docPart w:val="CEB618A50A318F44B9D90DFE78DCB8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48700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EEF1D2" w14:textId="77777777" w:rsidTr="003F0D73">
        <w:sdt>
          <w:sdtPr>
            <w:alias w:val="Abstract"/>
            <w:tag w:val="abstract"/>
            <w:id w:val="-635871867"/>
            <w:placeholder>
              <w:docPart w:val="CF653F5AC5290D4FBCA97C10C9CB1FF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4728A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D446223" w14:textId="77777777" w:rsidTr="003F0D73">
        <w:sdt>
          <w:sdtPr>
            <w:alias w:val="Article text"/>
            <w:tag w:val="articleText"/>
            <w:id w:val="634067588"/>
            <w:placeholder>
              <w:docPart w:val="B88BE9E7951D904AABE05291B906319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19F5E" w14:textId="35B02740" w:rsidR="00BE5813" w:rsidRDefault="00BE5813" w:rsidP="00BE5813">
                <w:pPr>
                  <w:rPr>
                    <w:shd w:val="clear" w:color="auto" w:fill="FFFFFF"/>
                  </w:rPr>
                </w:pPr>
                <w:r w:rsidRPr="00FA4E81">
                  <w:rPr>
                    <w:shd w:val="clear" w:color="auto" w:fill="FFFFFF"/>
                  </w:rPr>
                  <w:t>Searching for a redefinition of sculpture, Isamu Noguch</w:t>
                </w:r>
                <w:r w:rsidR="0069453C">
                  <w:rPr>
                    <w:shd w:val="clear" w:color="auto" w:fill="FFFFFF"/>
                  </w:rPr>
                  <w:t>i’s work slipped between object-</w:t>
                </w:r>
                <w:r w:rsidRPr="00FA4E81">
                  <w:rPr>
                    <w:shd w:val="clear" w:color="auto" w:fill="FFFFFF"/>
                  </w:rPr>
                  <w:t>making, industria</w:t>
                </w:r>
                <w:r>
                  <w:rPr>
                    <w:shd w:val="clear" w:color="auto" w:fill="FFFFFF"/>
                  </w:rPr>
                  <w:t>l design, set design for theatre</w:t>
                </w:r>
                <w:r w:rsidRPr="00FA4E81">
                  <w:rPr>
                    <w:shd w:val="clear" w:color="auto" w:fill="FFFFFF"/>
                  </w:rPr>
                  <w:t xml:space="preserve"> and dance, public sculpture</w:t>
                </w:r>
                <w:r w:rsidR="004F3697"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and land art. Born in Los Angeles, </w:t>
                </w:r>
                <w:proofErr w:type="gramStart"/>
                <w:r w:rsidRPr="00FA4E81">
                  <w:rPr>
                    <w:shd w:val="clear" w:color="auto" w:fill="FFFFFF"/>
                  </w:rPr>
                  <w:t>Noguchi was raised in Japan by his American mother while remaining estranged from his Japanese father</w:t>
                </w:r>
                <w:proofErr w:type="gramEnd"/>
                <w:r w:rsidRPr="00FA4E81">
                  <w:rPr>
                    <w:shd w:val="clear" w:color="auto" w:fill="FFFFFF"/>
                  </w:rPr>
                  <w:t xml:space="preserve">, and at age </w:t>
                </w:r>
                <w:r>
                  <w:rPr>
                    <w:shd w:val="clear" w:color="auto" w:fill="FFFFFF"/>
                  </w:rPr>
                  <w:t>thirteen</w:t>
                </w:r>
                <w:r w:rsidRPr="00FA4E81">
                  <w:rPr>
                    <w:shd w:val="clear" w:color="auto" w:fill="FFFFFF"/>
                  </w:rPr>
                  <w:t xml:space="preserve"> he returned to America for schooling. Noguchi was a promising New York sculptor in the academic Western tradition before a formative experience working </w:t>
                </w:r>
                <w:r w:rsidR="004F3697">
                  <w:rPr>
                    <w:shd w:val="clear" w:color="auto" w:fill="FFFFFF"/>
                  </w:rPr>
                  <w:t>as an assistant to the sculptor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FA4E81">
                  <w:rPr>
                    <w:shd w:val="clear" w:color="auto" w:fill="FFFFFF"/>
                  </w:rPr>
                  <w:t>C</w:t>
                </w:r>
                <w:r>
                  <w:rPr>
                    <w:shd w:val="clear" w:color="auto" w:fill="FFFFFF"/>
                  </w:rPr>
                  <w:t>onstantin</w:t>
                </w:r>
                <w:proofErr w:type="spellEnd"/>
                <w:r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B</w:t>
                </w:r>
                <w:r>
                  <w:rPr>
                    <w:shd w:val="clear" w:color="auto" w:fill="FFFFFF"/>
                  </w:rPr>
                  <w:t>rancusi</w:t>
                </w:r>
                <w:r w:rsidRPr="00FA4E81">
                  <w:rPr>
                    <w:shd w:val="clear" w:color="auto" w:fill="FFFFFF"/>
                  </w:rPr>
                  <w:t xml:space="preserve"> in Paris in 1927, from </w:t>
                </w:r>
                <w:proofErr w:type="gramStart"/>
                <w:r w:rsidRPr="00FA4E81">
                  <w:rPr>
                    <w:shd w:val="clear" w:color="auto" w:fill="FFFFFF"/>
                  </w:rPr>
                  <w:t>whom</w:t>
                </w:r>
                <w:proofErr w:type="gramEnd"/>
                <w:r w:rsidRPr="00FA4E81">
                  <w:rPr>
                    <w:shd w:val="clear" w:color="auto" w:fill="FFFFFF"/>
                  </w:rPr>
                  <w:t xml:space="preserve"> he gained his first understanding of the nature of abstraction as a </w:t>
                </w:r>
                <w:r w:rsidR="004F3697">
                  <w:rPr>
                    <w:shd w:val="clear" w:color="auto" w:fill="FFFFFF"/>
                  </w:rPr>
                  <w:t xml:space="preserve">means of distilling essences. </w:t>
                </w:r>
                <w:r w:rsidRPr="00FA4E81">
                  <w:rPr>
                    <w:shd w:val="clear" w:color="auto" w:fill="FFFFFF"/>
                  </w:rPr>
                  <w:t xml:space="preserve">In New York in the 1940s, </w:t>
                </w:r>
                <w:r>
                  <w:rPr>
                    <w:shd w:val="clear" w:color="auto" w:fill="FFFFFF"/>
                  </w:rPr>
                  <w:t>Noguchi</w:t>
                </w:r>
                <w:r w:rsidRPr="00FA4E81">
                  <w:rPr>
                    <w:shd w:val="clear" w:color="auto" w:fill="FFFFFF"/>
                  </w:rPr>
                  <w:t xml:space="preserve"> created a series of delicate sculptures in slate and marble (including </w:t>
                </w:r>
                <w:proofErr w:type="spellStart"/>
                <w:r w:rsidRPr="00FA4E81">
                  <w:rPr>
                    <w:i/>
                    <w:shd w:val="clear" w:color="auto" w:fill="FFFFFF"/>
                  </w:rPr>
                  <w:t>Kouros</w:t>
                </w:r>
                <w:proofErr w:type="spellEnd"/>
                <w:r>
                  <w:rPr>
                    <w:i/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1944-</w:t>
                </w:r>
                <w:r w:rsidR="004F3697">
                  <w:rPr>
                    <w:shd w:val="clear" w:color="auto" w:fill="FFFFFF"/>
                  </w:rPr>
                  <w:t>19</w:t>
                </w:r>
                <w:r>
                  <w:rPr>
                    <w:shd w:val="clear" w:color="auto" w:fill="FFFFFF"/>
                  </w:rPr>
                  <w:t xml:space="preserve">45) </w:t>
                </w:r>
                <w:r w:rsidRPr="00FA4E81">
                  <w:rPr>
                    <w:shd w:val="clear" w:color="auto" w:fill="FFFFFF"/>
                  </w:rPr>
                  <w:t>that stood under the architectural tension o</w:t>
                </w:r>
                <w:r w:rsidR="004F3697">
                  <w:rPr>
                    <w:shd w:val="clear" w:color="auto" w:fill="FFFFFF"/>
                  </w:rPr>
                  <w:t xml:space="preserve">f their interlocking elements. </w:t>
                </w:r>
                <w:r w:rsidRPr="00FA4E81">
                  <w:rPr>
                    <w:shd w:val="clear" w:color="auto" w:fill="FFFFFF"/>
                  </w:rPr>
                  <w:t>Despite growing notoriety, in</w:t>
                </w:r>
                <w:r w:rsidR="004F3697">
                  <w:rPr>
                    <w:shd w:val="clear" w:color="auto" w:fill="FFFFFF"/>
                  </w:rPr>
                  <w:t xml:space="preserve"> 1949 Noguchi embarked on a two-</w:t>
                </w:r>
                <w:r w:rsidRPr="00FA4E81">
                  <w:rPr>
                    <w:shd w:val="clear" w:color="auto" w:fill="FFFFFF"/>
                  </w:rPr>
                  <w:t xml:space="preserve">year excursion throughout Western Europe, </w:t>
                </w:r>
                <w:r>
                  <w:rPr>
                    <w:shd w:val="clear" w:color="auto" w:fill="FFFFFF"/>
                  </w:rPr>
                  <w:t xml:space="preserve">India, and Southeast Asia </w:t>
                </w:r>
                <w:r w:rsidRPr="00FA4E81">
                  <w:rPr>
                    <w:shd w:val="clear" w:color="auto" w:fill="FFFFFF"/>
                  </w:rPr>
                  <w:t>to observe how societies related to secular and ceremonial spaces like temples, plazas</w:t>
                </w:r>
                <w:r w:rsidR="004F3697">
                  <w:rPr>
                    <w:shd w:val="clear" w:color="auto" w:fill="FFFFFF"/>
                  </w:rPr>
                  <w:t xml:space="preserve">, and marketplaces. </w:t>
                </w:r>
                <w:r w:rsidRPr="00FA4E81">
                  <w:rPr>
                    <w:shd w:val="clear" w:color="auto" w:fill="FFFFFF"/>
                  </w:rPr>
                  <w:t xml:space="preserve">His observations formed the basis for his collaborations with architects on public spaces from the 1950s onward, which recast sculpture in experiential terms. </w:t>
                </w:r>
                <w:bookmarkStart w:id="0" w:name="_GoBack"/>
                <w:bookmarkEnd w:id="0"/>
              </w:p>
              <w:p w14:paraId="7CFC1EF9" w14:textId="77777777" w:rsidR="00071AF2" w:rsidRDefault="00071AF2" w:rsidP="00BE5813">
                <w:pPr>
                  <w:rPr>
                    <w:shd w:val="clear" w:color="auto" w:fill="FFFFFF"/>
                  </w:rPr>
                </w:pPr>
              </w:p>
              <w:p w14:paraId="00823369" w14:textId="1B214B57" w:rsidR="00071AF2" w:rsidRPr="00FA4E81" w:rsidRDefault="00071AF2" w:rsidP="00071AF2">
                <w:pPr>
                  <w:keepNext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File: </w:t>
                </w:r>
                <w:r w:rsidRPr="00071AF2">
                  <w:rPr>
                    <w:shd w:val="clear" w:color="auto" w:fill="FFFFFF"/>
                  </w:rPr>
                  <w:t>Noguchi_Kouros_1944-1945.jpg</w:t>
                </w:r>
              </w:p>
              <w:p w14:paraId="4375DF1B" w14:textId="3759BBB1" w:rsidR="00071AF2" w:rsidRDefault="00071AF2" w:rsidP="00071AF2">
                <w:pPr>
                  <w:pStyle w:val="Caption"/>
                </w:pPr>
                <w:r>
                  <w:t xml:space="preserve">Figure </w:t>
                </w:r>
                <w:r w:rsidR="0069453C">
                  <w:fldChar w:fldCharType="begin"/>
                </w:r>
                <w:r w:rsidR="0069453C">
                  <w:instrText xml:space="preserve"> SEQ Figure \* ARABIC </w:instrText>
                </w:r>
                <w:r w:rsidR="0069453C">
                  <w:fldChar w:fldCharType="separate"/>
                </w:r>
                <w:r w:rsidR="002D0A22">
                  <w:rPr>
                    <w:noProof/>
                  </w:rPr>
                  <w:t>1</w:t>
                </w:r>
                <w:r w:rsidR="0069453C">
                  <w:rPr>
                    <w:noProof/>
                  </w:rPr>
                  <w:fldChar w:fldCharType="end"/>
                </w:r>
                <w:r w:rsidR="002D0A22">
                  <w:t xml:space="preserve">: </w:t>
                </w:r>
                <w:r>
                  <w:t xml:space="preserve">Noguchi, </w:t>
                </w:r>
                <w:proofErr w:type="spellStart"/>
                <w:r w:rsidRPr="00071AF2">
                  <w:rPr>
                    <w:i/>
                  </w:rPr>
                  <w:t>Kouros</w:t>
                </w:r>
                <w:proofErr w:type="spellEnd"/>
                <w:r>
                  <w:t xml:space="preserve"> (1944-1945). Marble, 177" height, 34 1/8" x 42" base. The Metropolitan Museum of Art, New York, Fletcher Fund, 1953 (53.87a-i). &lt;http://www.metmuseum.org/toah/works-of-art/53.87a-i&gt;.</w:t>
                </w:r>
              </w:p>
              <w:p w14:paraId="6C8F61ED" w14:textId="77777777" w:rsidR="00BE5813" w:rsidRDefault="00BE5813" w:rsidP="00BE5813">
                <w:pPr>
                  <w:rPr>
                    <w:shd w:val="clear" w:color="auto" w:fill="FFFFFF"/>
                  </w:rPr>
                </w:pPr>
              </w:p>
              <w:p w14:paraId="45A423AB" w14:textId="77777777" w:rsidR="00C83EDA" w:rsidRDefault="00BE5813" w:rsidP="004F3697">
                <w:pPr>
                  <w:rPr>
                    <w:shd w:val="clear" w:color="auto" w:fill="FFFFFF"/>
                  </w:rPr>
                </w:pPr>
                <w:r w:rsidRPr="00FA4E81">
                  <w:rPr>
                    <w:shd w:val="clear" w:color="auto" w:fill="FFFFFF"/>
                  </w:rPr>
                  <w:t>Throughout his career, Noguchi responded to what he saw as a lack of a human element in pure abstraction</w:t>
                </w:r>
                <w:r>
                  <w:rPr>
                    <w:shd w:val="clear" w:color="auto" w:fill="FFFFFF"/>
                  </w:rPr>
                  <w:t>.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R</w:t>
                </w:r>
                <w:r w:rsidRPr="00FA4E81">
                  <w:rPr>
                    <w:shd w:val="clear" w:color="auto" w:fill="FFFFFF"/>
                  </w:rPr>
                  <w:t>e</w:t>
                </w:r>
                <w:r>
                  <w:rPr>
                    <w:shd w:val="clear" w:color="auto" w:fill="FFFFFF"/>
                  </w:rPr>
                  <w:t>maining interested in the human</w:t>
                </w:r>
                <w:r w:rsidRPr="00FA4E81">
                  <w:rPr>
                    <w:shd w:val="clear" w:color="auto" w:fill="FFFFFF"/>
                  </w:rPr>
                  <w:t xml:space="preserve">, </w:t>
                </w:r>
                <w:r>
                  <w:rPr>
                    <w:shd w:val="clear" w:color="auto" w:fill="FFFFFF"/>
                  </w:rPr>
                  <w:t>he</w:t>
                </w:r>
                <w:r w:rsidRPr="00FA4E81">
                  <w:rPr>
                    <w:shd w:val="clear" w:color="auto" w:fill="FFFFFF"/>
                  </w:rPr>
                  <w:t xml:space="preserve"> used it</w:t>
                </w:r>
                <w:r>
                  <w:rPr>
                    <w:shd w:val="clear" w:color="auto" w:fill="FFFFFF"/>
                  </w:rPr>
                  <w:t>s form and scale</w:t>
                </w:r>
                <w:r w:rsidRPr="00FA4E81">
                  <w:rPr>
                    <w:shd w:val="clear" w:color="auto" w:fill="FFFFFF"/>
                  </w:rPr>
                  <w:t xml:space="preserve"> as </w:t>
                </w:r>
                <w:r>
                  <w:rPr>
                    <w:shd w:val="clear" w:color="auto" w:fill="FFFFFF"/>
                  </w:rPr>
                  <w:t>a</w:t>
                </w:r>
                <w:r w:rsidRPr="00FA4E81">
                  <w:rPr>
                    <w:shd w:val="clear" w:color="auto" w:fill="FFFFFF"/>
                  </w:rPr>
                  <w:t xml:space="preserve"> measure even as his ideas fo</w:t>
                </w:r>
                <w:r w:rsidR="004F3697">
                  <w:rPr>
                    <w:shd w:val="clear" w:color="auto" w:fill="FFFFFF"/>
                  </w:rPr>
                  <w:t xml:space="preserve">r the scope of sculpture grew. </w:t>
                </w:r>
                <w:r w:rsidRPr="00FA4E81">
                  <w:rPr>
                    <w:shd w:val="clear" w:color="auto" w:fill="FFFFFF"/>
                  </w:rPr>
                  <w:t>Collaborati</w:t>
                </w:r>
                <w:r>
                  <w:rPr>
                    <w:shd w:val="clear" w:color="auto" w:fill="FFFFFF"/>
                  </w:rPr>
                  <w:t xml:space="preserve">ons </w:t>
                </w:r>
                <w:r w:rsidRPr="00FA4E81">
                  <w:rPr>
                    <w:shd w:val="clear" w:color="auto" w:fill="FFFFFF"/>
                  </w:rPr>
                  <w:t xml:space="preserve">with the visionary inventor </w:t>
                </w:r>
                <w:r>
                  <w:rPr>
                    <w:shd w:val="clear" w:color="auto" w:fill="FFFFFF"/>
                  </w:rPr>
                  <w:t xml:space="preserve">R. </w:t>
                </w:r>
                <w:r w:rsidRPr="00FA4E81">
                  <w:rPr>
                    <w:shd w:val="clear" w:color="auto" w:fill="FFFFFF"/>
                  </w:rPr>
                  <w:t>B</w:t>
                </w:r>
                <w:r>
                  <w:rPr>
                    <w:shd w:val="clear" w:color="auto" w:fill="FFFFFF"/>
                  </w:rPr>
                  <w:t>uckmin</w:t>
                </w:r>
                <w:r w:rsidR="004F3697">
                  <w:rPr>
                    <w:shd w:val="clear" w:color="auto" w:fill="FFFFFF"/>
                  </w:rPr>
                  <w:t>s</w:t>
                </w:r>
                <w:r>
                  <w:rPr>
                    <w:shd w:val="clear" w:color="auto" w:fill="FFFFFF"/>
                  </w:rPr>
                  <w:t>ter Fuller</w:t>
                </w:r>
                <w:r w:rsidRPr="00FA4E81">
                  <w:rPr>
                    <w:shd w:val="clear" w:color="auto" w:fill="FFFFFF"/>
                  </w:rPr>
                  <w:t xml:space="preserve"> and the choreographer </w:t>
                </w:r>
                <w:r>
                  <w:rPr>
                    <w:shd w:val="clear" w:color="auto" w:fill="FFFFFF"/>
                  </w:rPr>
                  <w:t>Martha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Graham</w:t>
                </w:r>
                <w:r w:rsidRPr="00FA4E81">
                  <w:rPr>
                    <w:shd w:val="clear" w:color="auto" w:fill="FFFFFF"/>
                  </w:rPr>
                  <w:t xml:space="preserve">, for whom he designed over twenty dance sets over three decades, deepened </w:t>
                </w:r>
                <w:r w:rsidR="004F3697">
                  <w:rPr>
                    <w:shd w:val="clear" w:color="auto" w:fill="FFFFFF"/>
                  </w:rPr>
                  <w:t>Noguchi’s</w:t>
                </w:r>
                <w:r w:rsidRPr="00FA4E81">
                  <w:rPr>
                    <w:shd w:val="clear" w:color="auto" w:fill="FFFFFF"/>
                  </w:rPr>
                  <w:t xml:space="preserve"> thinking of the relationship of</w:t>
                </w:r>
                <w:r w:rsidR="004F3697">
                  <w:rPr>
                    <w:shd w:val="clear" w:color="auto" w:fill="FFFFFF"/>
                  </w:rPr>
                  <w:t xml:space="preserve"> sculpture to the wider world. </w:t>
                </w:r>
                <w:r w:rsidRPr="00FA4E81">
                  <w:rPr>
                    <w:shd w:val="clear" w:color="auto" w:fill="FFFFFF"/>
                  </w:rPr>
                  <w:t xml:space="preserve">Concurrent with his studio practice in the 1940s, Noguchi designed a number of mass-produced tables for Knoll and Herman Miller. On his return to Japan in 1950, </w:t>
                </w:r>
                <w:r w:rsidR="004F3697">
                  <w:rPr>
                    <w:shd w:val="clear" w:color="auto" w:fill="FFFFFF"/>
                  </w:rPr>
                  <w:t>he</w:t>
                </w:r>
                <w:r w:rsidRPr="00FA4E81">
                  <w:rPr>
                    <w:shd w:val="clear" w:color="auto" w:fill="FFFFFF"/>
                  </w:rPr>
                  <w:t xml:space="preserve"> rekindled his appreciation for traditional Japanese materials and ancient folk forms, leading to experiments with ceramic sculpture and his </w:t>
                </w:r>
                <w:proofErr w:type="spellStart"/>
                <w:r w:rsidRPr="00AE438B">
                  <w:rPr>
                    <w:i/>
                    <w:shd w:val="clear" w:color="auto" w:fill="FFFFFF"/>
                  </w:rPr>
                  <w:t>Akari</w:t>
                </w:r>
                <w:proofErr w:type="spellEnd"/>
                <w:r w:rsidRPr="00FA4E81">
                  <w:rPr>
                    <w:shd w:val="clear" w:color="auto" w:fill="FFFFFF"/>
                  </w:rPr>
                  <w:t xml:space="preserve"> light sculptures, highlighting his disregard for distinction</w:t>
                </w:r>
                <w:r>
                  <w:rPr>
                    <w:shd w:val="clear" w:color="auto" w:fill="FFFFFF"/>
                  </w:rPr>
                  <w:t>s between fine and applied art.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 xml:space="preserve">He </w:t>
                </w:r>
                <w:r w:rsidRPr="00FA4E81">
                  <w:rPr>
                    <w:shd w:val="clear" w:color="auto" w:fill="FFFFFF"/>
                  </w:rPr>
                  <w:t>reali</w:t>
                </w:r>
                <w:r>
                  <w:rPr>
                    <w:shd w:val="clear" w:color="auto" w:fill="FFFFFF"/>
                  </w:rPr>
                  <w:t>s</w:t>
                </w:r>
                <w:r w:rsidRPr="00FA4E81">
                  <w:rPr>
                    <w:shd w:val="clear" w:color="auto" w:fill="FFFFFF"/>
                  </w:rPr>
                  <w:t xml:space="preserve">ed his first commissions for outdoor spaces in Japan, leading to </w:t>
                </w:r>
                <w:r>
                  <w:rPr>
                    <w:shd w:val="clear" w:color="auto" w:fill="FFFFFF"/>
                  </w:rPr>
                  <w:t>later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collaborations</w:t>
                </w:r>
                <w:r w:rsidRPr="00FA4E81">
                  <w:rPr>
                    <w:shd w:val="clear" w:color="auto" w:fill="FFFFFF"/>
                  </w:rPr>
                  <w:t xml:space="preserve"> including the </w:t>
                </w:r>
                <w:r>
                  <w:rPr>
                    <w:shd w:val="clear" w:color="auto" w:fill="FFFFFF"/>
                  </w:rPr>
                  <w:t xml:space="preserve">UNESCO garden in Paris (1956- </w:t>
                </w:r>
                <w:r w:rsidR="00450650">
                  <w:rPr>
                    <w:shd w:val="clear" w:color="auto" w:fill="FFFFFF"/>
                  </w:rPr>
                  <w:t>19</w:t>
                </w:r>
                <w:r>
                  <w:rPr>
                    <w:shd w:val="clear" w:color="auto" w:fill="FFFFFF"/>
                  </w:rPr>
                  <w:t>58) and</w:t>
                </w:r>
                <w:r w:rsidRPr="00FA4E81">
                  <w:rPr>
                    <w:shd w:val="clear" w:color="auto" w:fill="FFFFFF"/>
                  </w:rPr>
                  <w:t xml:space="preserve"> the Sunken Garden at </w:t>
                </w:r>
                <w:proofErr w:type="spellStart"/>
                <w:r w:rsidRPr="00FA4E81">
                  <w:rPr>
                    <w:shd w:val="clear" w:color="auto" w:fill="FFFFFF"/>
                  </w:rPr>
                  <w:t>Beinecke</w:t>
                </w:r>
                <w:proofErr w:type="spellEnd"/>
                <w:r w:rsidRPr="00FA4E81">
                  <w:rPr>
                    <w:shd w:val="clear" w:color="auto" w:fill="FFFFFF"/>
                  </w:rPr>
                  <w:t xml:space="preserve"> Rare Book and Manuscript Library at Yale University (1960– </w:t>
                </w:r>
                <w:r w:rsidR="00450650">
                  <w:rPr>
                    <w:shd w:val="clear" w:color="auto" w:fill="FFFFFF"/>
                  </w:rPr>
                  <w:t>19</w:t>
                </w:r>
                <w:r w:rsidRPr="00FA4E81">
                  <w:rPr>
                    <w:shd w:val="clear" w:color="auto" w:fill="FFFFFF"/>
                  </w:rPr>
                  <w:t>64)</w:t>
                </w:r>
                <w:r>
                  <w:rPr>
                    <w:shd w:val="clear" w:color="auto" w:fill="FFFFFF"/>
                  </w:rPr>
                  <w:t>.</w:t>
                </w:r>
                <w:r w:rsidRPr="00FA4E81">
                  <w:rPr>
                    <w:shd w:val="clear" w:color="auto" w:fill="FFFFFF"/>
                  </w:rPr>
                  <w:t xml:space="preserve"> An </w:t>
                </w:r>
                <w:proofErr w:type="spellStart"/>
                <w:r w:rsidRPr="00FA4E81">
                  <w:rPr>
                    <w:shd w:val="clear" w:color="auto" w:fill="FFFFFF"/>
                  </w:rPr>
                  <w:t>ongoing</w:t>
                </w:r>
                <w:proofErr w:type="spellEnd"/>
                <w:r w:rsidRPr="00FA4E81">
                  <w:rPr>
                    <w:shd w:val="clear" w:color="auto" w:fill="FFFFFF"/>
                  </w:rPr>
                  <w:t xml:space="preserve"> dichotomy of tensions within his work</w:t>
                </w:r>
                <w:r w:rsidR="00450650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—</w:t>
                </w:r>
                <w:r w:rsidR="00450650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 xml:space="preserve">gravity and weightlessness; nature and technology; East </w:t>
                </w:r>
                <w:r w:rsidRPr="00FA4E81">
                  <w:rPr>
                    <w:shd w:val="clear" w:color="auto" w:fill="FFFFFF"/>
                  </w:rPr>
                  <w:lastRenderedPageBreak/>
                  <w:t>and West; intuition and intellectual engagement</w:t>
                </w:r>
                <w:r w:rsidR="00167164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—</w:t>
                </w:r>
                <w:r w:rsidR="00167164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is evident in the symbolic and philosophical values he attributed to the materials he chose for wide-ranging projects. However, it was Noguchi’s enduring interest in stone that motivated his multivalent practice over six decades, culminating in a revelatory final body of work in granite and basalt where</w:t>
                </w:r>
                <w:r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embracing process</w:t>
                </w:r>
                <w:r w:rsidR="00167164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art</w:t>
                </w:r>
                <w:r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he practiced increasingly minimal interventions to reveal a profoundly elemental connection to our planet.</w:t>
                </w:r>
                <w:r>
                  <w:rPr>
                    <w:shd w:val="clear" w:color="auto" w:fill="FFFFFF"/>
                  </w:rPr>
                  <w:t xml:space="preserve">  </w:t>
                </w:r>
              </w:p>
              <w:p w14:paraId="2739DAA5" w14:textId="77777777" w:rsidR="00C83EDA" w:rsidRDefault="00C83EDA" w:rsidP="004F3697">
                <w:pPr>
                  <w:rPr>
                    <w:shd w:val="clear" w:color="auto" w:fill="FFFFFF"/>
                  </w:rPr>
                </w:pPr>
              </w:p>
              <w:p w14:paraId="7185AC4D" w14:textId="5DAA6F8A" w:rsidR="00C83EDA" w:rsidRDefault="00C83EDA" w:rsidP="00C83EDA">
                <w:pPr>
                  <w:keepNext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File: </w:t>
                </w:r>
                <w:r w:rsidRPr="00C83EDA">
                  <w:rPr>
                    <w:shd w:val="clear" w:color="auto" w:fill="FFFFFF"/>
                  </w:rPr>
                  <w:t>Isamu_Noguchi_Coffee_Table_1944.jpg</w:t>
                </w:r>
              </w:p>
              <w:p w14:paraId="3E1735AB" w14:textId="4F179D9A" w:rsidR="00C83EDA" w:rsidRDefault="00C83EDA" w:rsidP="00C83EDA">
                <w:pPr>
                  <w:pStyle w:val="Caption"/>
                </w:pPr>
                <w:r>
                  <w:t xml:space="preserve">Figure </w:t>
                </w:r>
                <w:r w:rsidR="0069453C">
                  <w:fldChar w:fldCharType="begin"/>
                </w:r>
                <w:r w:rsidR="0069453C">
                  <w:instrText xml:space="preserve"> SEQ Figure \* ARABIC </w:instrText>
                </w:r>
                <w:r w:rsidR="0069453C">
                  <w:fldChar w:fldCharType="separate"/>
                </w:r>
                <w:r w:rsidR="002D0A22">
                  <w:rPr>
                    <w:noProof/>
                  </w:rPr>
                  <w:t>2</w:t>
                </w:r>
                <w:r w:rsidR="0069453C">
                  <w:rPr>
                    <w:noProof/>
                  </w:rPr>
                  <w:fldChar w:fldCharType="end"/>
                </w:r>
                <w:r>
                  <w:t xml:space="preserve">: Noguchi, </w:t>
                </w:r>
                <w:r w:rsidRPr="00C83EDA">
                  <w:rPr>
                    <w:i/>
                  </w:rPr>
                  <w:t>Coffee Table</w:t>
                </w:r>
                <w:r>
                  <w:t xml:space="preserve"> (IN-50) (1944). Walnut and glass. Produced for Herman Miller. &lt;http://www.noguchi.org/museum/collection/coffee-table-50&gt;</w:t>
                </w:r>
              </w:p>
              <w:p w14:paraId="3D94DC3B" w14:textId="77777777" w:rsidR="00C83EDA" w:rsidRDefault="00C83EDA" w:rsidP="004F3697">
                <w:pPr>
                  <w:rPr>
                    <w:shd w:val="clear" w:color="auto" w:fill="FFFFFF"/>
                  </w:rPr>
                </w:pPr>
              </w:p>
              <w:p w14:paraId="471D32B1" w14:textId="77777777" w:rsidR="002D0A22" w:rsidRDefault="00C83EDA" w:rsidP="002D0A22">
                <w:pPr>
                  <w:keepNext/>
                </w:pPr>
                <w:r>
                  <w:rPr>
                    <w:shd w:val="clear" w:color="auto" w:fill="FFFFFF"/>
                  </w:rPr>
                  <w:t>File:</w:t>
                </w:r>
                <w:r w:rsidR="002D0A22">
                  <w:rPr>
                    <w:shd w:val="clear" w:color="auto" w:fill="FFFFFF"/>
                  </w:rPr>
                  <w:t xml:space="preserve"> </w:t>
                </w:r>
                <w:r w:rsidR="002D0A22" w:rsidRPr="002D0A22">
                  <w:rPr>
                    <w:shd w:val="clear" w:color="auto" w:fill="FFFFFF"/>
                  </w:rPr>
                  <w:t>Isamu_Noguchi_Sunken_Courtyard_Beinecke.jpg</w:t>
                </w:r>
              </w:p>
              <w:p w14:paraId="462E9DD9" w14:textId="6D886DBF" w:rsidR="002D0A22" w:rsidRDefault="002D0A22" w:rsidP="002D0A22">
                <w:pPr>
                  <w:pStyle w:val="Caption"/>
                </w:pPr>
                <w:r>
                  <w:t xml:space="preserve">Figure </w:t>
                </w:r>
                <w:r w:rsidR="0069453C">
                  <w:fldChar w:fldCharType="begin"/>
                </w:r>
                <w:r w:rsidR="0069453C">
                  <w:instrText xml:space="preserve"> SEQ Figure \* ARABIC </w:instrText>
                </w:r>
                <w:r w:rsidR="0069453C">
                  <w:fldChar w:fldCharType="separate"/>
                </w:r>
                <w:r>
                  <w:rPr>
                    <w:noProof/>
                  </w:rPr>
                  <w:t>3</w:t>
                </w:r>
                <w:r w:rsidR="0069453C">
                  <w:rPr>
                    <w:noProof/>
                  </w:rPr>
                  <w:fldChar w:fldCharType="end"/>
                </w:r>
                <w:r>
                  <w:t xml:space="preserve">: Noguchi, </w:t>
                </w:r>
                <w:r w:rsidRPr="002D0A22">
                  <w:rPr>
                    <w:i/>
                  </w:rPr>
                  <w:t xml:space="preserve">Sunken Courtyard for </w:t>
                </w:r>
                <w:proofErr w:type="spellStart"/>
                <w:r w:rsidRPr="002D0A22">
                  <w:rPr>
                    <w:i/>
                  </w:rPr>
                  <w:t>Beinecke</w:t>
                </w:r>
                <w:proofErr w:type="spellEnd"/>
                <w:r w:rsidRPr="002D0A22">
                  <w:rPr>
                    <w:i/>
                  </w:rPr>
                  <w:t xml:space="preserve"> Rare Books and Manuscript Library</w:t>
                </w:r>
                <w:r>
                  <w:t>. Yale University, New Haven, CT. &lt;http://www.yale.edu/publicart/noguchi.html&gt;.</w:t>
                </w:r>
              </w:p>
              <w:p w14:paraId="65BFE1C0" w14:textId="26E555E6" w:rsidR="003F0D73" w:rsidRPr="00BE5813" w:rsidRDefault="003F0D73" w:rsidP="004F3697">
                <w:pPr>
                  <w:rPr>
                    <w:shd w:val="clear" w:color="auto" w:fill="FFFFFF"/>
                  </w:rPr>
                </w:pPr>
              </w:p>
            </w:tc>
          </w:sdtContent>
        </w:sdt>
      </w:tr>
      <w:tr w:rsidR="003235A7" w14:paraId="595D318E" w14:textId="77777777" w:rsidTr="003235A7">
        <w:tc>
          <w:tcPr>
            <w:tcW w:w="9016" w:type="dxa"/>
          </w:tcPr>
          <w:p w14:paraId="137594F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1156D86240576428582AD50255D2EAD"/>
              </w:placeholder>
            </w:sdtPr>
            <w:sdtEndPr/>
            <w:sdtContent>
              <w:p w14:paraId="30E6DF9F" w14:textId="77777777" w:rsidR="00F67C56" w:rsidRDefault="0069453C" w:rsidP="00F67C56">
                <w:sdt>
                  <w:sdtPr>
                    <w:id w:val="998154865"/>
                    <w:citation/>
                  </w:sdtPr>
                  <w:sdtEndPr/>
                  <w:sdtContent>
                    <w:r w:rsidR="00F67C56">
                      <w:fldChar w:fldCharType="begin"/>
                    </w:r>
                    <w:r w:rsidR="00F67C56">
                      <w:rPr>
                        <w:lang w:val="en-US"/>
                      </w:rPr>
                      <w:instrText xml:space="preserve"> CITATION Apo94 \l 1033 </w:instrText>
                    </w:r>
                    <w:r w:rsidR="00F67C56">
                      <w:fldChar w:fldCharType="separate"/>
                    </w:r>
                    <w:r w:rsidR="00F67C56">
                      <w:rPr>
                        <w:noProof/>
                        <w:lang w:val="en-US"/>
                      </w:rPr>
                      <w:t xml:space="preserve"> </w:t>
                    </w:r>
                    <w:r w:rsidR="00F67C56" w:rsidRPr="00F67C56">
                      <w:rPr>
                        <w:noProof/>
                        <w:lang w:val="en-US"/>
                      </w:rPr>
                      <w:t>(Apostolos-Cappadona and Altshuler)</w:t>
                    </w:r>
                    <w:r w:rsidR="00F67C56">
                      <w:fldChar w:fldCharType="end"/>
                    </w:r>
                  </w:sdtContent>
                </w:sdt>
              </w:p>
              <w:p w14:paraId="21212039" w14:textId="77777777" w:rsidR="00F67C56" w:rsidRDefault="00F67C56" w:rsidP="00F67C56"/>
              <w:p w14:paraId="1BE1A80A" w14:textId="77777777" w:rsidR="00F67C56" w:rsidRDefault="0069453C" w:rsidP="00F67C56">
                <w:sdt>
                  <w:sdtPr>
                    <w:id w:val="-1154832321"/>
                    <w:citation/>
                  </w:sdtPr>
                  <w:sdtEndPr/>
                  <w:sdtContent>
                    <w:r w:rsidR="00F67C56">
                      <w:fldChar w:fldCharType="begin"/>
                    </w:r>
                    <w:r w:rsidR="00F67C56">
                      <w:rPr>
                        <w:lang w:val="en-US"/>
                      </w:rPr>
                      <w:instrText xml:space="preserve"> CITATION Ash92 \l 1033 </w:instrText>
                    </w:r>
                    <w:r w:rsidR="00F67C56">
                      <w:fldChar w:fldCharType="separate"/>
                    </w:r>
                    <w:r w:rsidR="00F67C56" w:rsidRPr="00F67C56">
                      <w:rPr>
                        <w:noProof/>
                        <w:lang w:val="en-US"/>
                      </w:rPr>
                      <w:t>(Ashton)</w:t>
                    </w:r>
                    <w:r w:rsidR="00F67C56">
                      <w:fldChar w:fldCharType="end"/>
                    </w:r>
                  </w:sdtContent>
                </w:sdt>
              </w:p>
              <w:p w14:paraId="62E3319B" w14:textId="77777777" w:rsidR="00F67C56" w:rsidRDefault="00F67C56" w:rsidP="00F67C56"/>
              <w:p w14:paraId="20E05658" w14:textId="1F713919" w:rsidR="003235A7" w:rsidRDefault="0069453C" w:rsidP="00F67C56">
                <w:sdt>
                  <w:sdtPr>
                    <w:id w:val="-1207177585"/>
                    <w:citation/>
                  </w:sdtPr>
                  <w:sdtEndPr/>
                  <w:sdtContent>
                    <w:r w:rsidR="00F67C56">
                      <w:fldChar w:fldCharType="begin"/>
                    </w:r>
                    <w:r w:rsidR="00F67C56">
                      <w:rPr>
                        <w:lang w:val="en-US"/>
                      </w:rPr>
                      <w:instrText xml:space="preserve"> CITATION Nog68 \l 1033 </w:instrText>
                    </w:r>
                    <w:r w:rsidR="00F67C56">
                      <w:fldChar w:fldCharType="separate"/>
                    </w:r>
                    <w:r w:rsidR="00F67C56" w:rsidRPr="00F67C56">
                      <w:rPr>
                        <w:noProof/>
                        <w:lang w:val="en-US"/>
                      </w:rPr>
                      <w:t>(Noguchi)</w:t>
                    </w:r>
                    <w:r w:rsidR="00F67C56">
                      <w:fldChar w:fldCharType="end"/>
                    </w:r>
                  </w:sdtContent>
                </w:sdt>
              </w:p>
            </w:sdtContent>
          </w:sdt>
        </w:tc>
      </w:tr>
    </w:tbl>
    <w:p w14:paraId="6742E84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F4D97" w14:textId="77777777" w:rsidR="004F3697" w:rsidRDefault="004F3697" w:rsidP="007A0D55">
      <w:pPr>
        <w:spacing w:after="0" w:line="240" w:lineRule="auto"/>
      </w:pPr>
      <w:r>
        <w:separator/>
      </w:r>
    </w:p>
  </w:endnote>
  <w:endnote w:type="continuationSeparator" w:id="0">
    <w:p w14:paraId="1A7BFBA8" w14:textId="77777777" w:rsidR="004F3697" w:rsidRDefault="004F369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5E7E1" w14:textId="77777777" w:rsidR="004F3697" w:rsidRDefault="004F3697" w:rsidP="007A0D55">
      <w:pPr>
        <w:spacing w:after="0" w:line="240" w:lineRule="auto"/>
      </w:pPr>
      <w:r>
        <w:separator/>
      </w:r>
    </w:p>
  </w:footnote>
  <w:footnote w:type="continuationSeparator" w:id="0">
    <w:p w14:paraId="36265B1A" w14:textId="77777777" w:rsidR="004F3697" w:rsidRDefault="004F369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AB8A8" w14:textId="77777777" w:rsidR="004F3697" w:rsidRDefault="004F369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93ADDD3" w14:textId="77777777" w:rsidR="004F3697" w:rsidRDefault="004F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11"/>
    <w:rsid w:val="00032559"/>
    <w:rsid w:val="00052040"/>
    <w:rsid w:val="00071AF2"/>
    <w:rsid w:val="000B25AE"/>
    <w:rsid w:val="000B55AB"/>
    <w:rsid w:val="000D24DC"/>
    <w:rsid w:val="00101B2E"/>
    <w:rsid w:val="00116FA0"/>
    <w:rsid w:val="0015114C"/>
    <w:rsid w:val="0016716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0A22"/>
    <w:rsid w:val="0030662D"/>
    <w:rsid w:val="003235A7"/>
    <w:rsid w:val="003677B6"/>
    <w:rsid w:val="003D3579"/>
    <w:rsid w:val="003E2795"/>
    <w:rsid w:val="003F0D73"/>
    <w:rsid w:val="00450650"/>
    <w:rsid w:val="00462DBE"/>
    <w:rsid w:val="00464699"/>
    <w:rsid w:val="00483379"/>
    <w:rsid w:val="00487BC5"/>
    <w:rsid w:val="00496888"/>
    <w:rsid w:val="004A7476"/>
    <w:rsid w:val="004E5896"/>
    <w:rsid w:val="004F3697"/>
    <w:rsid w:val="00513EE6"/>
    <w:rsid w:val="00534F8F"/>
    <w:rsid w:val="00590035"/>
    <w:rsid w:val="005B177E"/>
    <w:rsid w:val="005B3921"/>
    <w:rsid w:val="005F26D7"/>
    <w:rsid w:val="005F5450"/>
    <w:rsid w:val="0069453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6854"/>
    <w:rsid w:val="00A27D2C"/>
    <w:rsid w:val="00A76FD9"/>
    <w:rsid w:val="00AB436D"/>
    <w:rsid w:val="00AD153E"/>
    <w:rsid w:val="00AD2F24"/>
    <w:rsid w:val="00AD4844"/>
    <w:rsid w:val="00B219AE"/>
    <w:rsid w:val="00B33145"/>
    <w:rsid w:val="00B574C9"/>
    <w:rsid w:val="00BC39C9"/>
    <w:rsid w:val="00BE5813"/>
    <w:rsid w:val="00BE5BF7"/>
    <w:rsid w:val="00BF40E1"/>
    <w:rsid w:val="00C27FAB"/>
    <w:rsid w:val="00C358D4"/>
    <w:rsid w:val="00C6296B"/>
    <w:rsid w:val="00C83EDA"/>
    <w:rsid w:val="00CC586D"/>
    <w:rsid w:val="00CF1542"/>
    <w:rsid w:val="00CF3EC5"/>
    <w:rsid w:val="00D656DA"/>
    <w:rsid w:val="00D83300"/>
    <w:rsid w:val="00DC6B48"/>
    <w:rsid w:val="00DF01B0"/>
    <w:rsid w:val="00E4541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7C56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43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5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71AF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71A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5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71AF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71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96A23A90D44346B7B626FA4F016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17E19-D02B-7943-91D2-B3EC00E76723}"/>
      </w:docPartPr>
      <w:docPartBody>
        <w:p w:rsidR="005B4DD4" w:rsidRDefault="005B4DD4">
          <w:pPr>
            <w:pStyle w:val="8F96A23A90D44346B7B626FA4F0161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EA1CD12B66BE4DA08D0D484C8F8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84294-FC05-434D-8BA1-B8A1C46CB584}"/>
      </w:docPartPr>
      <w:docPartBody>
        <w:p w:rsidR="005B4DD4" w:rsidRDefault="005B4DD4">
          <w:pPr>
            <w:pStyle w:val="6DEA1CD12B66BE4DA08D0D484C8F8B7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417FAE8DCB0C43B0149909BE136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D3DF-34A8-B143-9DD4-2CAE9084E0ED}"/>
      </w:docPartPr>
      <w:docPartBody>
        <w:p w:rsidR="005B4DD4" w:rsidRDefault="005B4DD4">
          <w:pPr>
            <w:pStyle w:val="7B417FAE8DCB0C43B0149909BE1367C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0B4972941D83A429983AEBE2DD7D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D1142-086B-D94F-A679-ED45D18BC154}"/>
      </w:docPartPr>
      <w:docPartBody>
        <w:p w:rsidR="005B4DD4" w:rsidRDefault="005B4DD4">
          <w:pPr>
            <w:pStyle w:val="60B4972941D83A429983AEBE2DD7D19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50A1FC2E06CD8458F77323C58921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F183-1C78-704D-A49E-23F701806BDB}"/>
      </w:docPartPr>
      <w:docPartBody>
        <w:p w:rsidR="005B4DD4" w:rsidRDefault="005B4DD4">
          <w:pPr>
            <w:pStyle w:val="750A1FC2E06CD8458F77323C589210E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48FFCE0D4E75F4CA3331F3A4FEB1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5D56D-1E13-EC47-8282-C837E63AF3F9}"/>
      </w:docPartPr>
      <w:docPartBody>
        <w:p w:rsidR="005B4DD4" w:rsidRDefault="005B4DD4">
          <w:pPr>
            <w:pStyle w:val="548FFCE0D4E75F4CA3331F3A4FEB194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9DB900FCF0ECF4BABB180D9F9DD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0B3CC-F106-9B4A-BD52-098F86DF68B3}"/>
      </w:docPartPr>
      <w:docPartBody>
        <w:p w:rsidR="005B4DD4" w:rsidRDefault="005B4DD4">
          <w:pPr>
            <w:pStyle w:val="79DB900FCF0ECF4BABB180D9F9DDCC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EB618A50A318F44B9D90DFE78DCB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9C238-B834-5343-B0B8-7FDBF5E5B15C}"/>
      </w:docPartPr>
      <w:docPartBody>
        <w:p w:rsidR="005B4DD4" w:rsidRDefault="005B4DD4">
          <w:pPr>
            <w:pStyle w:val="CEB618A50A318F44B9D90DFE78DCB8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F653F5AC5290D4FBCA97C10C9CB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A750-CC43-1D48-ABAF-C21D720996DE}"/>
      </w:docPartPr>
      <w:docPartBody>
        <w:p w:rsidR="005B4DD4" w:rsidRDefault="005B4DD4">
          <w:pPr>
            <w:pStyle w:val="CF653F5AC5290D4FBCA97C10C9CB1F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88BE9E7951D904AABE05291B9063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9B312-6133-0843-8B4A-65FE3C99D726}"/>
      </w:docPartPr>
      <w:docPartBody>
        <w:p w:rsidR="005B4DD4" w:rsidRDefault="005B4DD4">
          <w:pPr>
            <w:pStyle w:val="B88BE9E7951D904AABE05291B906319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1156D86240576428582AD50255D2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87A1-6049-8C4A-A614-D8CC5454F429}"/>
      </w:docPartPr>
      <w:docPartBody>
        <w:p w:rsidR="005B4DD4" w:rsidRDefault="005B4DD4">
          <w:pPr>
            <w:pStyle w:val="D1156D86240576428582AD50255D2EA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D4"/>
    <w:rsid w:val="005B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96A23A90D44346B7B626FA4F016161">
    <w:name w:val="8F96A23A90D44346B7B626FA4F016161"/>
  </w:style>
  <w:style w:type="paragraph" w:customStyle="1" w:styleId="6DEA1CD12B66BE4DA08D0D484C8F8B79">
    <w:name w:val="6DEA1CD12B66BE4DA08D0D484C8F8B79"/>
  </w:style>
  <w:style w:type="paragraph" w:customStyle="1" w:styleId="7B417FAE8DCB0C43B0149909BE1367CB">
    <w:name w:val="7B417FAE8DCB0C43B0149909BE1367CB"/>
  </w:style>
  <w:style w:type="paragraph" w:customStyle="1" w:styleId="60B4972941D83A429983AEBE2DD7D196">
    <w:name w:val="60B4972941D83A429983AEBE2DD7D196"/>
  </w:style>
  <w:style w:type="paragraph" w:customStyle="1" w:styleId="750A1FC2E06CD8458F77323C589210E5">
    <w:name w:val="750A1FC2E06CD8458F77323C589210E5"/>
  </w:style>
  <w:style w:type="paragraph" w:customStyle="1" w:styleId="548FFCE0D4E75F4CA3331F3A4FEB1943">
    <w:name w:val="548FFCE0D4E75F4CA3331F3A4FEB1943"/>
  </w:style>
  <w:style w:type="paragraph" w:customStyle="1" w:styleId="79DB900FCF0ECF4BABB180D9F9DDCCE3">
    <w:name w:val="79DB900FCF0ECF4BABB180D9F9DDCCE3"/>
  </w:style>
  <w:style w:type="paragraph" w:customStyle="1" w:styleId="CEB618A50A318F44B9D90DFE78DCB8BF">
    <w:name w:val="CEB618A50A318F44B9D90DFE78DCB8BF"/>
  </w:style>
  <w:style w:type="paragraph" w:customStyle="1" w:styleId="CF653F5AC5290D4FBCA97C10C9CB1FFF">
    <w:name w:val="CF653F5AC5290D4FBCA97C10C9CB1FFF"/>
  </w:style>
  <w:style w:type="paragraph" w:customStyle="1" w:styleId="B88BE9E7951D904AABE05291B906319D">
    <w:name w:val="B88BE9E7951D904AABE05291B906319D"/>
  </w:style>
  <w:style w:type="paragraph" w:customStyle="1" w:styleId="D1156D86240576428582AD50255D2EAD">
    <w:name w:val="D1156D86240576428582AD50255D2EA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96A23A90D44346B7B626FA4F016161">
    <w:name w:val="8F96A23A90D44346B7B626FA4F016161"/>
  </w:style>
  <w:style w:type="paragraph" w:customStyle="1" w:styleId="6DEA1CD12B66BE4DA08D0D484C8F8B79">
    <w:name w:val="6DEA1CD12B66BE4DA08D0D484C8F8B79"/>
  </w:style>
  <w:style w:type="paragraph" w:customStyle="1" w:styleId="7B417FAE8DCB0C43B0149909BE1367CB">
    <w:name w:val="7B417FAE8DCB0C43B0149909BE1367CB"/>
  </w:style>
  <w:style w:type="paragraph" w:customStyle="1" w:styleId="60B4972941D83A429983AEBE2DD7D196">
    <w:name w:val="60B4972941D83A429983AEBE2DD7D196"/>
  </w:style>
  <w:style w:type="paragraph" w:customStyle="1" w:styleId="750A1FC2E06CD8458F77323C589210E5">
    <w:name w:val="750A1FC2E06CD8458F77323C589210E5"/>
  </w:style>
  <w:style w:type="paragraph" w:customStyle="1" w:styleId="548FFCE0D4E75F4CA3331F3A4FEB1943">
    <w:name w:val="548FFCE0D4E75F4CA3331F3A4FEB1943"/>
  </w:style>
  <w:style w:type="paragraph" w:customStyle="1" w:styleId="79DB900FCF0ECF4BABB180D9F9DDCCE3">
    <w:name w:val="79DB900FCF0ECF4BABB180D9F9DDCCE3"/>
  </w:style>
  <w:style w:type="paragraph" w:customStyle="1" w:styleId="CEB618A50A318F44B9D90DFE78DCB8BF">
    <w:name w:val="CEB618A50A318F44B9D90DFE78DCB8BF"/>
  </w:style>
  <w:style w:type="paragraph" w:customStyle="1" w:styleId="CF653F5AC5290D4FBCA97C10C9CB1FFF">
    <w:name w:val="CF653F5AC5290D4FBCA97C10C9CB1FFF"/>
  </w:style>
  <w:style w:type="paragraph" w:customStyle="1" w:styleId="B88BE9E7951D904AABE05291B906319D">
    <w:name w:val="B88BE9E7951D904AABE05291B906319D"/>
  </w:style>
  <w:style w:type="paragraph" w:customStyle="1" w:styleId="D1156D86240576428582AD50255D2EAD">
    <w:name w:val="D1156D86240576428582AD50255D2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Apo94</b:Tag>
    <b:SourceType>Book</b:SourceType>
    <b:Guid>{C450E247-4494-FC44-94F3-33953CF21B4A}</b:Guid>
    <b:Title>Isamu Noguchi: Essays and Conversations</b:Title>
    <b:City>New York</b:City>
    <b:Publisher>Harry Abrams</b:Publisher>
    <b:Year>1994</b:Year>
    <b:Author>
      <b:Editor>
        <b:NameList>
          <b:Person>
            <b:Last>Apostolos-Cappadona</b:Last>
            <b:First>Diane</b:First>
          </b:Person>
          <b:Person>
            <b:Last>Altshuler</b:Last>
            <b:First>Bruce</b:First>
          </b:Person>
        </b:NameList>
      </b:Editor>
    </b:Author>
    <b:RefOrder>1</b:RefOrder>
  </b:Source>
  <b:Source>
    <b:Tag>Ash92</b:Tag>
    <b:SourceType>Book</b:SourceType>
    <b:Guid>{7FA221C0-3140-3D48-8544-F79A2105CBCA}</b:Guid>
    <b:Author>
      <b:Author>
        <b:NameList>
          <b:Person>
            <b:Last>Ashton</b:Last>
            <b:First>Dore</b:First>
          </b:Person>
        </b:NameList>
      </b:Author>
    </b:Author>
    <b:Title>Noguchi East and West</b:Title>
    <b:City>New York</b:City>
    <b:Publisher>Alfred A. Knopf</b:Publisher>
    <b:Year>1992</b:Year>
    <b:RefOrder>2</b:RefOrder>
  </b:Source>
  <b:Source>
    <b:Tag>Nog68</b:Tag>
    <b:SourceType>Book</b:SourceType>
    <b:Guid>{AA7A57F9-4855-374B-A568-D4E67556C19F}</b:Guid>
    <b:Author>
      <b:Author>
        <b:NameList>
          <b:Person>
            <b:Last>Noguchi</b:Last>
            <b:First>Isamu</b:First>
          </b:Person>
        </b:NameList>
      </b:Author>
    </b:Author>
    <b:Title>A Sculptor's World</b:Title>
    <b:City>New York</b:City>
    <b:Publisher>Harper &amp; Row</b:Publisher>
    <b:Year>1968</b:Year>
    <b:RefOrder>3</b:RefOrder>
  </b:Source>
</b:Sources>
</file>

<file path=customXml/itemProps1.xml><?xml version="1.0" encoding="utf-8"?>
<ds:datastoreItem xmlns:ds="http://schemas.openxmlformats.org/officeDocument/2006/customXml" ds:itemID="{72C5F8DA-F90C-AB49-BC3B-A9CEA8AB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614</Words>
  <Characters>3506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11</cp:revision>
  <dcterms:created xsi:type="dcterms:W3CDTF">2014-10-08T19:02:00Z</dcterms:created>
  <dcterms:modified xsi:type="dcterms:W3CDTF">2014-10-10T00:34:00Z</dcterms:modified>
</cp:coreProperties>
</file>