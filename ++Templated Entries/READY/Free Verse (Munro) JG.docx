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353FAC32194001BCEEF00EC41AF74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1842B31CF14DAAA2638C02F5386F71"/>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FA2CD5E70816429C972C03BEA015F5E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B03A676FF304754A8E654FB5A61DB97"/>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7929BB85B8747EFBCA8E79456FB3CC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0B8166658CD4787B64DDA7ECBA5CB7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55E65228AE44E47AF74D1A933A0F807"/>
            </w:placeholder>
            <w:text/>
          </w:sdtPr>
          <w:sdtEndPr/>
          <w:sdtContent>
            <w:tc>
              <w:tcPr>
                <w:tcW w:w="9016" w:type="dxa"/>
                <w:tcMar>
                  <w:top w:w="113" w:type="dxa"/>
                  <w:bottom w:w="113" w:type="dxa"/>
                </w:tcMar>
              </w:tcPr>
              <w:p w:rsidR="003F0D73" w:rsidRPr="00FB589A" w:rsidRDefault="00865A7E" w:rsidP="00865A7E">
                <w:pPr>
                  <w:rPr>
                    <w:b/>
                  </w:rPr>
                </w:pPr>
                <w:r>
                  <w:rPr>
                    <w:b/>
                  </w:rPr>
                  <w:t>Free Verse</w:t>
                </w:r>
              </w:p>
            </w:tc>
          </w:sdtContent>
        </w:sdt>
      </w:tr>
      <w:tr w:rsidR="00464699" w:rsidTr="007821B0">
        <w:sdt>
          <w:sdtPr>
            <w:alias w:val="Variant headwords"/>
            <w:tag w:val="variantHeadwords"/>
            <w:id w:val="173464402"/>
            <w:placeholder>
              <w:docPart w:val="C0773B038B034D499774DAE481AD3CE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A840597A72B4586A4CE8D76EDB8A766"/>
            </w:placeholder>
          </w:sdtPr>
          <w:sdtEndPr/>
          <w:sdtContent>
            <w:tc>
              <w:tcPr>
                <w:tcW w:w="9016" w:type="dxa"/>
                <w:tcMar>
                  <w:top w:w="113" w:type="dxa"/>
                  <w:bottom w:w="113" w:type="dxa"/>
                </w:tcMar>
              </w:tcPr>
              <w:p w:rsidR="00E85A05" w:rsidRDefault="000E6E7D" w:rsidP="00E85A05">
                <w:r>
                  <w:t>Free verse is a technique of poetic composition that was employed and discussed by poets and critics during the modernist period. Exemplified by a disregard for regular metre and rhyme, free verse came into English poetry via two main routes: the work of the American poet Walt Whitman, and late nineteenth-century French Symbolist poetry. Although not</w:t>
                </w:r>
                <w:r w:rsidRPr="002A04E0">
                  <w:t xml:space="preserve"> precisely equivalent,</w:t>
                </w:r>
                <w:r>
                  <w:t xml:space="preserve"> the French term </w:t>
                </w:r>
                <w:proofErr w:type="spellStart"/>
                <w:r>
                  <w:rPr>
                    <w:i/>
                  </w:rPr>
                  <w:t>vers</w:t>
                </w:r>
                <w:proofErr w:type="spellEnd"/>
                <w:r>
                  <w:rPr>
                    <w:i/>
                  </w:rPr>
                  <w:t xml:space="preserve"> </w:t>
                </w:r>
                <w:proofErr w:type="spellStart"/>
                <w:r>
                  <w:rPr>
                    <w:i/>
                  </w:rPr>
                  <w:t>libre</w:t>
                </w:r>
                <w:proofErr w:type="spellEnd"/>
                <w:r>
                  <w:t xml:space="preserve"> began to be used interchangeably with free verse in the early 1910s, when members of the Imagist movement began to advocate its use to develop an aesthetic that shifted verse written in English away from the Victorian poetry they considered hackneyed and full of unnecessary words. The movement toward free verse had a tremendous influence on English-language poetry throughout the modernist period and beyond, even though, by the 1920s and 30s, some of the mode’s earliest advocates (including Ezra Pound and T.S. Eliot) were criticizing what they saw as a decline in the quality of poems written in free verse, and urging a return to the more formal features of rhyme and regular lineation.</w:t>
                </w:r>
              </w:p>
            </w:tc>
          </w:sdtContent>
        </w:sdt>
      </w:tr>
      <w:tr w:rsidR="003F0D73" w:rsidTr="003F0D73">
        <w:sdt>
          <w:sdtPr>
            <w:alias w:val="Article text"/>
            <w:tag w:val="articleText"/>
            <w:id w:val="634067588"/>
            <w:placeholder>
              <w:docPart w:val="3E125C244BFF4350BB7A19323DFE6401"/>
            </w:placeholder>
          </w:sdtPr>
          <w:sdtEndPr/>
          <w:sdtContent>
            <w:tc>
              <w:tcPr>
                <w:tcW w:w="9016" w:type="dxa"/>
                <w:tcMar>
                  <w:top w:w="113" w:type="dxa"/>
                  <w:bottom w:w="113" w:type="dxa"/>
                </w:tcMar>
              </w:tcPr>
              <w:p w:rsidR="00FF48B2" w:rsidRDefault="00FF48B2" w:rsidP="00FF48B2">
                <w:r>
                  <w:t>Free verse is a technique of poetic composition that was employed and discussed by poets and critics during the modernist period. Exemplified by a disregard for regular metre and rhyme, free verse came into English poetry via two main routes: the work of the American poet Walt Whitman, and late nineteenth-century French Symbolist poetry. Although not</w:t>
                </w:r>
                <w:r w:rsidRPr="002A04E0">
                  <w:t xml:space="preserve"> precisely equivalent,</w:t>
                </w:r>
                <w:r>
                  <w:t xml:space="preserve"> the French term </w:t>
                </w:r>
                <w:proofErr w:type="spellStart"/>
                <w:r>
                  <w:rPr>
                    <w:i/>
                  </w:rPr>
                  <w:t>vers</w:t>
                </w:r>
                <w:proofErr w:type="spellEnd"/>
                <w:r>
                  <w:rPr>
                    <w:i/>
                  </w:rPr>
                  <w:t xml:space="preserve"> </w:t>
                </w:r>
                <w:proofErr w:type="spellStart"/>
                <w:r>
                  <w:rPr>
                    <w:i/>
                  </w:rPr>
                  <w:t>libre</w:t>
                </w:r>
                <w:proofErr w:type="spellEnd"/>
                <w:r>
                  <w:t xml:space="preserve"> began to be used interchangeably with free verse in the early 1910s, when members of the Imagist movement began to advocate its use to develop an aesthetic that shifted verse written in English away from the Victorian poetry they considered hackneyed and full of unnecessary words. The movement toward free verse had a tremendous influence on English-language poetry throughout the modernist period and beyond, even though, by the 1920s and 30s, some of the mode’s earliest advocates (including Ezra Pound and T.S. Eliot) were criticizing what they saw as a decline in the quality of poems written in free verse, and urging a return to the more formal features of rhyme and regular lineation.</w:t>
                </w:r>
              </w:p>
              <w:p w:rsidR="00FF48B2" w:rsidRDefault="00FF48B2" w:rsidP="00FF48B2"/>
              <w:p w:rsidR="00FF48B2" w:rsidRDefault="00FF48B2" w:rsidP="00FF48B2">
                <w:r>
                  <w:t>Although it was during the period of modernism that free verse/</w:t>
                </w:r>
                <w:proofErr w:type="spellStart"/>
                <w:r>
                  <w:rPr>
                    <w:i/>
                  </w:rPr>
                  <w:t>vers</w:t>
                </w:r>
                <w:proofErr w:type="spellEnd"/>
                <w:r>
                  <w:rPr>
                    <w:i/>
                  </w:rPr>
                  <w:t xml:space="preserve"> </w:t>
                </w:r>
                <w:proofErr w:type="spellStart"/>
                <w:r>
                  <w:rPr>
                    <w:i/>
                  </w:rPr>
                  <w:t>libre</w:t>
                </w:r>
                <w:proofErr w:type="spellEnd"/>
                <w:r>
                  <w:t xml:space="preserve"> became much more widely known, resistance to regular rhythm and rhyme in poetry was nothing new. In addition to Walt Whitman (1819-92), Gerard Manley Hopkins (1844-89) has been credited with a form of free verse, and Amy Lowell claimed in her “Preface” to </w:t>
                </w:r>
                <w:r>
                  <w:rPr>
                    <w:i/>
                  </w:rPr>
                  <w:t>Some Imagist Poets</w:t>
                </w:r>
                <w:r>
                  <w:t xml:space="preserve"> (1916) that free verse had existed since Chaucer. However, in his “A Lecture on Modern Poetry” (1908), T.E. Hulme argued that the French Symbolist poet Gustave Kahn (1859-1936) was responsible for inventing </w:t>
                </w:r>
                <w:proofErr w:type="spellStart"/>
                <w:r>
                  <w:rPr>
                    <w:i/>
                  </w:rPr>
                  <w:t>vers</w:t>
                </w:r>
                <w:proofErr w:type="spellEnd"/>
                <w:r>
                  <w:rPr>
                    <w:i/>
                  </w:rPr>
                  <w:t xml:space="preserve"> </w:t>
                </w:r>
                <w:proofErr w:type="spellStart"/>
                <w:r>
                  <w:rPr>
                    <w:i/>
                  </w:rPr>
                  <w:t>libre</w:t>
                </w:r>
                <w:proofErr w:type="spellEnd"/>
                <w:r>
                  <w:t xml:space="preserve">, and that he had thus brought about the kind of “emancipation of verse” in French poetry which Hulme believed was essential for English writing. In issues of the journal </w:t>
                </w:r>
                <w:r>
                  <w:rPr>
                    <w:i/>
                  </w:rPr>
                  <w:t>La Vogue</w:t>
                </w:r>
                <w:r>
                  <w:t xml:space="preserve"> in 1886, Kahn published Rimbaud’s prose poems </w:t>
                </w:r>
                <w:r>
                  <w:rPr>
                    <w:i/>
                  </w:rPr>
                  <w:t>Illuminations</w:t>
                </w:r>
                <w:r>
                  <w:t xml:space="preserve">, translations of Whitman by Jules </w:t>
                </w:r>
                <w:proofErr w:type="spellStart"/>
                <w:r>
                  <w:t>Laforgue</w:t>
                </w:r>
                <w:proofErr w:type="spellEnd"/>
                <w:r>
                  <w:t xml:space="preserve">, and </w:t>
                </w:r>
                <w:r>
                  <w:lastRenderedPageBreak/>
                  <w:t xml:space="preserve">some of </w:t>
                </w:r>
                <w:proofErr w:type="spellStart"/>
                <w:r>
                  <w:t>Laforgue’s</w:t>
                </w:r>
                <w:proofErr w:type="spellEnd"/>
                <w:r>
                  <w:t xml:space="preserve"> own </w:t>
                </w:r>
                <w:proofErr w:type="spellStart"/>
                <w:r>
                  <w:rPr>
                    <w:i/>
                  </w:rPr>
                  <w:t>vers</w:t>
                </w:r>
                <w:proofErr w:type="spellEnd"/>
                <w:r>
                  <w:rPr>
                    <w:i/>
                  </w:rPr>
                  <w:t xml:space="preserve"> </w:t>
                </w:r>
                <w:proofErr w:type="spellStart"/>
                <w:r>
                  <w:rPr>
                    <w:i/>
                  </w:rPr>
                  <w:t>libre</w:t>
                </w:r>
                <w:proofErr w:type="spellEnd"/>
                <w:r>
                  <w:t xml:space="preserve"> poems. </w:t>
                </w:r>
                <w:proofErr w:type="spellStart"/>
                <w:r>
                  <w:rPr>
                    <w:i/>
                  </w:rPr>
                  <w:t>Vers</w:t>
                </w:r>
                <w:proofErr w:type="spellEnd"/>
                <w:r>
                  <w:rPr>
                    <w:i/>
                  </w:rPr>
                  <w:t xml:space="preserve"> </w:t>
                </w:r>
                <w:proofErr w:type="spellStart"/>
                <w:r>
                  <w:rPr>
                    <w:i/>
                  </w:rPr>
                  <w:t>libre</w:t>
                </w:r>
                <w:proofErr w:type="spellEnd"/>
                <w:r>
                  <w:t xml:space="preserve"> was given even greater importance after </w:t>
                </w:r>
                <w:proofErr w:type="spellStart"/>
                <w:r>
                  <w:t>Stéphane</w:t>
                </w:r>
                <w:proofErr w:type="spellEnd"/>
                <w:r>
                  <w:t xml:space="preserve"> </w:t>
                </w:r>
                <w:proofErr w:type="spellStart"/>
                <w:r>
                  <w:t>Mallarmé</w:t>
                </w:r>
                <w:proofErr w:type="spellEnd"/>
                <w:r>
                  <w:t xml:space="preserve"> identified it in “</w:t>
                </w:r>
                <w:proofErr w:type="spellStart"/>
                <w:r>
                  <w:t>Crise</w:t>
                </w:r>
                <w:proofErr w:type="spellEnd"/>
                <w:r>
                  <w:t xml:space="preserve"> de </w:t>
                </w:r>
                <w:proofErr w:type="spellStart"/>
                <w:r>
                  <w:t>vers</w:t>
                </w:r>
                <w:proofErr w:type="spellEnd"/>
                <w:r>
                  <w:t>” (1896) as being an essential element of French Symbolist practice.</w:t>
                </w:r>
              </w:p>
              <w:p w:rsidR="00FF48B2" w:rsidRDefault="00FF48B2" w:rsidP="00FF48B2"/>
              <w:p w:rsidR="00FF48B2" w:rsidRDefault="00FF48B2" w:rsidP="00FF48B2">
                <w:r>
                  <w:t xml:space="preserve">Influenced by F.S. Flint’s promotion of the Symbolists and their use of assonance rather than rhyme, Ezra Pound created </w:t>
                </w:r>
                <w:proofErr w:type="spellStart"/>
                <w:r>
                  <w:t>Imagisme</w:t>
                </w:r>
                <w:proofErr w:type="spellEnd"/>
                <w:r>
                  <w:t xml:space="preserve">, suggesting that poets should think of their lines as musical phrases and, following Hulme, liberate poetic forms. In his “A Few Don’ts By An </w:t>
                </w:r>
                <w:proofErr w:type="spellStart"/>
                <w:r>
                  <w:t>Imagiste</w:t>
                </w:r>
                <w:proofErr w:type="spellEnd"/>
                <w:r>
                  <w:t>” (1913), he advised poets not to ‘make each line stop dead at the end, and then begin every next line with a heave.’ H.D.’s “Hermes of the Ways” (1912) exemplifies the kind of poetry which Pound intended to result from the emphasis upon assonance and a freeing of lineation:</w:t>
                </w:r>
              </w:p>
              <w:p w:rsidR="00F477F2" w:rsidRDefault="00F477F2" w:rsidP="00FF48B2"/>
              <w:p w:rsidR="00FF48B2" w:rsidRDefault="00FF48B2" w:rsidP="00FF48B2">
                <w:pPr>
                  <w:pStyle w:val="Blockquote"/>
                </w:pPr>
                <w:r>
                  <w:t>The hard sand breaks,</w:t>
                </w:r>
              </w:p>
              <w:p w:rsidR="00FF48B2" w:rsidRDefault="00FF48B2" w:rsidP="00FF48B2">
                <w:pPr>
                  <w:pStyle w:val="Blockquote"/>
                </w:pPr>
                <w:r>
                  <w:t>And the grains of it</w:t>
                </w:r>
              </w:p>
              <w:p w:rsidR="00FF48B2" w:rsidRDefault="00FF48B2" w:rsidP="00FF48B2">
                <w:pPr>
                  <w:pStyle w:val="Blockquote"/>
                </w:pPr>
                <w:r>
                  <w:t>Are clear as wine.</w:t>
                </w:r>
              </w:p>
              <w:p w:rsidR="00FF48B2" w:rsidRDefault="00FF48B2" w:rsidP="00FF48B2">
                <w:bookmarkStart w:id="0" w:name="h.gjdgxs" w:colFirst="0" w:colLast="0"/>
                <w:bookmarkEnd w:id="0"/>
                <w:r>
                  <w:t xml:space="preserve">The possibility of the musical phrase in poetry was developed further by Flint when he explored the “unrhymed </w:t>
                </w:r>
                <w:proofErr w:type="gramStart"/>
                <w:r>
                  <w:t>cadence”,</w:t>
                </w:r>
                <w:proofErr w:type="gramEnd"/>
                <w:r>
                  <w:t xml:space="preserve"> and by Lowell when she developed “polyphonic prose”. Throughout the 1910s, these sorts of controversial experiments caused the pages of little magazines like </w:t>
                </w:r>
                <w:r>
                  <w:rPr>
                    <w:i/>
                  </w:rPr>
                  <w:t>Poetry</w:t>
                </w:r>
                <w:r>
                  <w:t xml:space="preserve">, the </w:t>
                </w:r>
                <w:r>
                  <w:rPr>
                    <w:i/>
                  </w:rPr>
                  <w:t>Little Review</w:t>
                </w:r>
                <w:r>
                  <w:t xml:space="preserve">, and </w:t>
                </w:r>
                <w:r>
                  <w:rPr>
                    <w:i/>
                  </w:rPr>
                  <w:t>Others</w:t>
                </w:r>
                <w:r>
                  <w:t xml:space="preserve"> to pulse with attacks and counterattacks about how poetry should be defined and just how free it should really be. In 1917, T.S. Eliot penned an article for the </w:t>
                </w:r>
                <w:r>
                  <w:rPr>
                    <w:i/>
                  </w:rPr>
                  <w:t>New Statesman</w:t>
                </w:r>
                <w:r>
                  <w:t xml:space="preserve"> denying the existence of </w:t>
                </w:r>
                <w:proofErr w:type="spellStart"/>
                <w:r>
                  <w:rPr>
                    <w:i/>
                  </w:rPr>
                  <w:t>vers</w:t>
                </w:r>
                <w:proofErr w:type="spellEnd"/>
                <w:r>
                  <w:rPr>
                    <w:i/>
                  </w:rPr>
                  <w:t xml:space="preserve"> </w:t>
                </w:r>
                <w:proofErr w:type="spellStart"/>
                <w:r>
                  <w:rPr>
                    <w:i/>
                  </w:rPr>
                  <w:t>libre</w:t>
                </w:r>
                <w:proofErr w:type="spellEnd"/>
                <w:r>
                  <w:t>, and contending that some metrical form always lay behind “free” verse. He and Pound subsequently led a turn towards “[r]</w:t>
                </w:r>
                <w:proofErr w:type="spellStart"/>
                <w:r>
                  <w:t>hyme</w:t>
                </w:r>
                <w:proofErr w:type="spellEnd"/>
                <w:r>
                  <w:t xml:space="preserve"> and regular strophes”, an emphasis upon craft that Pound claimed produced Eliot’s </w:t>
                </w:r>
                <w:r>
                  <w:rPr>
                    <w:i/>
                  </w:rPr>
                  <w:t>Poems</w:t>
                </w:r>
                <w:r>
                  <w:t xml:space="preserve"> (1919) and his own </w:t>
                </w:r>
                <w:r>
                  <w:rPr>
                    <w:i/>
                  </w:rPr>
                  <w:t xml:space="preserve">Hugh Selwyn </w:t>
                </w:r>
                <w:proofErr w:type="spellStart"/>
                <w:r>
                  <w:rPr>
                    <w:i/>
                  </w:rPr>
                  <w:t>Mauberley</w:t>
                </w:r>
                <w:proofErr w:type="spellEnd"/>
                <w:r>
                  <w:t xml:space="preserve"> (1920). By contrast, D.H. Lawrence declared that free verse had no </w:t>
                </w:r>
                <w:proofErr w:type="gramStart"/>
                <w:r>
                  <w:t>laws,</w:t>
                </w:r>
                <w:proofErr w:type="gramEnd"/>
                <w:r>
                  <w:t xml:space="preserve"> and that it encapsulated “the insurgent naked throb of the instant moment” (“Preface” to </w:t>
                </w:r>
                <w:r w:rsidRPr="00A33F37">
                  <w:rPr>
                    <w:i/>
                  </w:rPr>
                  <w:t>New Poems,</w:t>
                </w:r>
                <w:r>
                  <w:t xml:space="preserve"> 1920). As Lawrence’s assertion suggests, the energy behind the creation of free verse during the modernist period was representative of wider, radical changes in attitudes toward social and political freedoms.</w:t>
                </w:r>
              </w:p>
              <w:p w:rsidR="00FF48B2" w:rsidRDefault="00FF48B2" w:rsidP="00FF48B2"/>
              <w:p w:rsidR="00F477F2" w:rsidRDefault="00FF48B2" w:rsidP="00FF48B2">
                <w:r>
                  <w:t>Despite the considerable influence of Pound and Eliot, William Carlos Williams and others continued to write in free verse, with</w:t>
                </w:r>
                <w:bookmarkStart w:id="1" w:name="_GoBack"/>
                <w:bookmarkEnd w:id="1"/>
                <w:r>
                  <w:t xml:space="preserve"> Williams identifying the need for a “variable foot” that he saw at work in Book II of his poem </w:t>
                </w:r>
                <w:r>
                  <w:rPr>
                    <w:i/>
                  </w:rPr>
                  <w:t>Paterson</w:t>
                </w:r>
                <w:r>
                  <w:t xml:space="preserve"> (1948), and which he believed could better capture the speech rhythms of Americans. The legacy of free verse has continued right up to the present day; many contemporary poets, despite notable objections from groups such as the New Formalists, consider free verse to be the standard form in which to write poetry.</w:t>
                </w:r>
              </w:p>
              <w:p w:rsidR="005E4E40" w:rsidRDefault="005E4E40" w:rsidP="00FF48B2"/>
              <w:p w:rsidR="005E4E40" w:rsidRDefault="005E4E40" w:rsidP="005E4E40">
                <w:pPr>
                  <w:keepNext/>
                </w:pPr>
                <w:r>
                  <w:t xml:space="preserve">Link: </w:t>
                </w:r>
                <w:r>
                  <w:t>http://media.sas.upenn.edu/pennsound/authors/Williams-WC/03_Library-of-Congress-NBC_10-18-47/Williams-WC_04_Paterson-II-iii_Library-of-Congress_10-18-47.mp3</w:t>
                </w:r>
              </w:p>
              <w:p w:rsidR="00F477F2" w:rsidRDefault="005E4E40" w:rsidP="005E4E40">
                <w:pPr>
                  <w:pStyle w:val="Caption"/>
                </w:pPr>
                <w:fldSimple w:instr=" SEQ Figure \* ARABIC ">
                  <w:r>
                    <w:rPr>
                      <w:noProof/>
                    </w:rPr>
                    <w:t>1</w:t>
                  </w:r>
                </w:fldSimple>
                <w:r>
                  <w:t xml:space="preserve"> </w:t>
                </w:r>
                <w:r w:rsidRPr="00EB34DA">
                  <w:t xml:space="preserve">William Carlos Williams reading an excerpt of </w:t>
                </w:r>
                <w:r w:rsidRPr="005E4E40">
                  <w:rPr>
                    <w:i/>
                  </w:rPr>
                  <w:t>Paterson</w:t>
                </w:r>
                <w:r w:rsidRPr="00EB34DA">
                  <w:t xml:space="preserve"> (book II, section 3) wh</w:t>
                </w:r>
                <w:r>
                  <w:t>ich contains his "variable foot"</w:t>
                </w:r>
              </w:p>
              <w:p w:rsidR="00F477F2" w:rsidRDefault="00F477F2" w:rsidP="00F477F2">
                <w:pPr>
                  <w:pStyle w:val="Heading1"/>
                </w:pPr>
                <w:r>
                  <w:rPr>
                    <w:rFonts w:eastAsia="Times New Roman"/>
                  </w:rPr>
                  <w:t>Further R</w:t>
                </w:r>
                <w:r>
                  <w:rPr>
                    <w:rFonts w:eastAsia="Times New Roman"/>
                  </w:rPr>
                  <w:t>eading</w:t>
                </w:r>
              </w:p>
              <w:p w:rsidR="00F477F2" w:rsidRDefault="00F477F2" w:rsidP="00F477F2">
                <w:proofErr w:type="spellStart"/>
                <w:r>
                  <w:t>Stéphane</w:t>
                </w:r>
                <w:proofErr w:type="spellEnd"/>
                <w:r>
                  <w:t xml:space="preserve"> </w:t>
                </w:r>
                <w:proofErr w:type="spellStart"/>
                <w:r>
                  <w:t>Mallarmé</w:t>
                </w:r>
                <w:proofErr w:type="spellEnd"/>
                <w:r>
                  <w:t>, “</w:t>
                </w:r>
                <w:proofErr w:type="spellStart"/>
                <w:r>
                  <w:t>Crise</w:t>
                </w:r>
                <w:proofErr w:type="spellEnd"/>
                <w:r>
                  <w:t xml:space="preserve"> de </w:t>
                </w:r>
                <w:proofErr w:type="spellStart"/>
                <w:r>
                  <w:t>vers</w:t>
                </w:r>
                <w:proofErr w:type="spellEnd"/>
                <w:r>
                  <w:t>”</w:t>
                </w:r>
                <w:r>
                  <w:t xml:space="preserve"> </w:t>
                </w:r>
                <w:r>
                  <w:t>(</w:t>
                </w:r>
                <w:r>
                  <w:t>1896</w:t>
                </w:r>
                <w:r>
                  <w:t>)</w:t>
                </w:r>
              </w:p>
              <w:p w:rsidR="00F477F2" w:rsidRDefault="00F477F2" w:rsidP="00F477F2">
                <w:r>
                  <w:t>Gustave Kahn, “Preface”</w:t>
                </w:r>
                <w:r>
                  <w:t xml:space="preserve"> to </w:t>
                </w:r>
                <w:r>
                  <w:rPr>
                    <w:i/>
                  </w:rPr>
                  <w:t xml:space="preserve">Premiers </w:t>
                </w:r>
                <w:proofErr w:type="spellStart"/>
                <w:r>
                  <w:rPr>
                    <w:i/>
                  </w:rPr>
                  <w:t>Poèmes</w:t>
                </w:r>
                <w:proofErr w:type="spellEnd"/>
                <w:r>
                  <w:t xml:space="preserve"> (</w:t>
                </w:r>
                <w:r>
                  <w:t>1897</w:t>
                </w:r>
                <w:r>
                  <w:t>)</w:t>
                </w:r>
              </w:p>
              <w:p w:rsidR="00F477F2" w:rsidRDefault="00F477F2" w:rsidP="00F477F2">
                <w:r>
                  <w:t>T.E. Hulme, “Lecture on Modern Poetry”</w:t>
                </w:r>
                <w:r>
                  <w:t xml:space="preserve"> </w:t>
                </w:r>
                <w:r>
                  <w:t>(</w:t>
                </w:r>
                <w:r>
                  <w:t>1908</w:t>
                </w:r>
                <w:r>
                  <w:t>)</w:t>
                </w:r>
              </w:p>
              <w:p w:rsidR="00F477F2" w:rsidRDefault="00F477F2" w:rsidP="00F477F2">
                <w:r>
                  <w:t>F.S. Flint, “Contemporary French Poetry”</w:t>
                </w:r>
                <w:r>
                  <w:t xml:space="preserve"> </w:t>
                </w:r>
                <w:r>
                  <w:t>(</w:t>
                </w:r>
                <w:r>
                  <w:t>1912</w:t>
                </w:r>
                <w:r>
                  <w:t>)</w:t>
                </w:r>
              </w:p>
              <w:p w:rsidR="00F477F2" w:rsidRDefault="00F477F2" w:rsidP="00F477F2">
                <w:r>
                  <w:t xml:space="preserve">Amy Lowell, “Preface” </w:t>
                </w:r>
                <w:r>
                  <w:t xml:space="preserve">to </w:t>
                </w:r>
                <w:r>
                  <w:rPr>
                    <w:i/>
                  </w:rPr>
                  <w:t>Some Imagist Poets</w:t>
                </w:r>
                <w:r>
                  <w:t xml:space="preserve"> (</w:t>
                </w:r>
                <w:r>
                  <w:t>1916</w:t>
                </w:r>
                <w:r>
                  <w:t>)</w:t>
                </w:r>
              </w:p>
              <w:p w:rsidR="00F477F2" w:rsidRDefault="00F477F2" w:rsidP="00F477F2">
                <w:r>
                  <w:t xml:space="preserve">T.S. Eliot, “Reflections on </w:t>
                </w:r>
                <w:proofErr w:type="spellStart"/>
                <w:r>
                  <w:t>Vers</w:t>
                </w:r>
                <w:proofErr w:type="spellEnd"/>
                <w:r>
                  <w:t xml:space="preserve"> Libre” (</w:t>
                </w:r>
                <w:r>
                  <w:t>1917</w:t>
                </w:r>
                <w:r>
                  <w:t>)</w:t>
                </w:r>
              </w:p>
              <w:p w:rsidR="00F477F2" w:rsidRDefault="00F477F2" w:rsidP="00F477F2">
                <w:r>
                  <w:t>Ezra Pound, “A Retrospect” (</w:t>
                </w:r>
                <w:r>
                  <w:t>1918</w:t>
                </w:r>
                <w:r>
                  <w:t>)</w:t>
                </w:r>
              </w:p>
              <w:p w:rsidR="00F477F2" w:rsidRDefault="00F477F2" w:rsidP="00F477F2">
                <w:r>
                  <w:t>D.H. La</w:t>
                </w:r>
                <w:r>
                  <w:t>wrence, “Preface”</w:t>
                </w:r>
                <w:r>
                  <w:t xml:space="preserve"> to the American Edition of </w:t>
                </w:r>
                <w:r>
                  <w:rPr>
                    <w:i/>
                  </w:rPr>
                  <w:t>New Poems</w:t>
                </w:r>
                <w:r>
                  <w:t xml:space="preserve"> (</w:t>
                </w:r>
                <w:r>
                  <w:t>1920</w:t>
                </w:r>
                <w:r>
                  <w:t>)</w:t>
                </w:r>
              </w:p>
              <w:p w:rsidR="00F477F2" w:rsidRDefault="00F477F2" w:rsidP="00F477F2">
                <w:r>
                  <w:lastRenderedPageBreak/>
                  <w:t xml:space="preserve">Ezra Pound, “Harold </w:t>
                </w:r>
                <w:proofErr w:type="spellStart"/>
                <w:r>
                  <w:t>Monro</w:t>
                </w:r>
                <w:proofErr w:type="spellEnd"/>
                <w:r>
                  <w:t>”</w:t>
                </w:r>
                <w:r>
                  <w:t xml:space="preserve"> </w:t>
                </w:r>
                <w:r>
                  <w:t>(</w:t>
                </w:r>
                <w:r>
                  <w:t>1932</w:t>
                </w:r>
                <w:r>
                  <w:t>)</w:t>
                </w:r>
              </w:p>
              <w:p w:rsidR="003F0D73" w:rsidRDefault="00F477F2" w:rsidP="00F477F2">
                <w:r>
                  <w:t>T.S. Eliot, “The Music of Poetry”</w:t>
                </w:r>
                <w:r>
                  <w:t xml:space="preserve"> </w:t>
                </w:r>
                <w:r>
                  <w:t>(</w:t>
                </w:r>
                <w:r>
                  <w:t>1942</w:t>
                </w:r>
                <w:r>
                  <w:t>)</w:t>
                </w:r>
              </w:p>
            </w:tc>
          </w:sdtContent>
        </w:sdt>
      </w:tr>
      <w:tr w:rsidR="003235A7" w:rsidTr="003235A7">
        <w:tc>
          <w:tcPr>
            <w:tcW w:w="9016" w:type="dxa"/>
          </w:tcPr>
          <w:p w:rsidR="003235A7" w:rsidRDefault="003235A7" w:rsidP="008A5B87">
            <w:r w:rsidRPr="0015114C">
              <w:rPr>
                <w:u w:val="single"/>
              </w:rPr>
              <w:lastRenderedPageBreak/>
              <w:t>Further reading</w:t>
            </w:r>
            <w:r>
              <w:t>:</w:t>
            </w:r>
          </w:p>
          <w:p w:rsidR="005E4E40" w:rsidRDefault="005E4E40" w:rsidP="008A5B87"/>
          <w:p w:rsidR="005E4E40" w:rsidRDefault="005E4E40" w:rsidP="008A5B87">
            <w:sdt>
              <w:sdtPr>
                <w:id w:val="-711110629"/>
                <w:citation/>
              </w:sdtPr>
              <w:sdtContent>
                <w:r>
                  <w:fldChar w:fldCharType="begin"/>
                </w:r>
                <w:r>
                  <w:rPr>
                    <w:lang w:val="en-US"/>
                  </w:rPr>
                  <w:instrText xml:space="preserve"> CITATION Hel09 \l 1033 </w:instrText>
                </w:r>
                <w:r>
                  <w:fldChar w:fldCharType="separate"/>
                </w:r>
                <w:r>
                  <w:rPr>
                    <w:noProof/>
                    <w:lang w:val="en-US"/>
                  </w:rPr>
                  <w:t>(Carr)</w:t>
                </w:r>
                <w:r>
                  <w:fldChar w:fldCharType="end"/>
                </w:r>
              </w:sdtContent>
            </w:sdt>
          </w:p>
          <w:p w:rsidR="005E4E40" w:rsidRDefault="005E4E40" w:rsidP="008A5B87"/>
          <w:p w:rsidR="005E4E40" w:rsidRDefault="005E4E40" w:rsidP="008A5B87">
            <w:sdt>
              <w:sdtPr>
                <w:id w:val="2068445869"/>
                <w:citation/>
              </w:sdtPr>
              <w:sdtContent>
                <w:r>
                  <w:fldChar w:fldCharType="begin"/>
                </w:r>
                <w:r>
                  <w:rPr>
                    <w:lang w:val="en-US"/>
                  </w:rPr>
                  <w:instrText xml:space="preserve"> CITATION Kir96 \l 1033 </w:instrText>
                </w:r>
                <w:r>
                  <w:fldChar w:fldCharType="separate"/>
                </w:r>
                <w:r>
                  <w:rPr>
                    <w:noProof/>
                    <w:lang w:val="en-US"/>
                  </w:rPr>
                  <w:t>(Kirby-Smith)</w:t>
                </w:r>
                <w:r>
                  <w:fldChar w:fldCharType="end"/>
                </w:r>
              </w:sdtContent>
            </w:sdt>
          </w:p>
          <w:p w:rsidR="005E4E40" w:rsidRDefault="005E4E40" w:rsidP="008A5B87"/>
          <w:p w:rsidR="005E4E40" w:rsidRDefault="005E4E40" w:rsidP="008A5B87">
            <w:sdt>
              <w:sdtPr>
                <w:id w:val="-741951667"/>
                <w:citation/>
              </w:sdtPr>
              <w:sdtContent>
                <w:r>
                  <w:fldChar w:fldCharType="begin"/>
                </w:r>
                <w:r>
                  <w:rPr>
                    <w:lang w:val="en-US"/>
                  </w:rPr>
                  <w:instrText xml:space="preserve"> CITATION Sco76 \l 1033 </w:instrText>
                </w:r>
                <w:r>
                  <w:fldChar w:fldCharType="separate"/>
                </w:r>
                <w:r>
                  <w:rPr>
                    <w:noProof/>
                    <w:lang w:val="en-US"/>
                  </w:rPr>
                  <w:t>(Scott)</w:t>
                </w:r>
                <w:r>
                  <w:fldChar w:fldCharType="end"/>
                </w:r>
              </w:sdtContent>
            </w:sdt>
          </w:p>
          <w:p w:rsidR="005E4E40" w:rsidRDefault="005E4E40" w:rsidP="008A5B87"/>
          <w:p w:rsidR="005E4E40" w:rsidRDefault="005E4E40" w:rsidP="008A5B87">
            <w:sdt>
              <w:sdtPr>
                <w:id w:val="965163826"/>
                <w:citation/>
              </w:sdtPr>
              <w:sdtContent>
                <w:r>
                  <w:fldChar w:fldCharType="begin"/>
                </w:r>
                <w:r>
                  <w:rPr>
                    <w:lang w:val="en-US"/>
                  </w:rPr>
                  <w:instrText xml:space="preserve"> CITATION Tha \l 1033 </w:instrText>
                </w:r>
                <w:r>
                  <w:fldChar w:fldCharType="separate"/>
                </w:r>
                <w:r>
                  <w:rPr>
                    <w:noProof/>
                    <w:lang w:val="en-US"/>
                  </w:rPr>
                  <w:t>(Thacker)</w:t>
                </w:r>
                <w:r>
                  <w:fldChar w:fldCharType="end"/>
                </w:r>
              </w:sdtContent>
            </w:sdt>
          </w:p>
          <w:p w:rsidR="005E4E40" w:rsidRDefault="005E4E40" w:rsidP="008A5B87"/>
          <w:p w:rsidR="005E4E40" w:rsidRDefault="005E4E40" w:rsidP="008A5B87">
            <w:sdt>
              <w:sdtPr>
                <w:id w:val="307983800"/>
                <w:citation/>
              </w:sdtPr>
              <w:sdtContent>
                <w:r>
                  <w:fldChar w:fldCharType="begin"/>
                </w:r>
                <w:r>
                  <w:rPr>
                    <w:lang w:val="en-US"/>
                  </w:rPr>
                  <w:instrText xml:space="preserve"> CITATION Wes93 \l 1033 </w:instrText>
                </w:r>
                <w:r>
                  <w:fldChar w:fldCharType="separate"/>
                </w:r>
                <w:r>
                  <w:rPr>
                    <w:noProof/>
                    <w:lang w:val="en-US"/>
                  </w:rPr>
                  <w:t>(Wesling and Bollobaś)</w:t>
                </w:r>
                <w:r>
                  <w:fldChar w:fldCharType="end"/>
                </w:r>
              </w:sdtContent>
            </w:sdt>
          </w:p>
          <w:sdt>
            <w:sdtPr>
              <w:alias w:val="Further reading"/>
              <w:tag w:val="furtherReading"/>
              <w:id w:val="-1516217107"/>
              <w:placeholder>
                <w:docPart w:val="E96D43DB81084C6EBA0DE98BADEF4514"/>
              </w:placeholder>
            </w:sdtPr>
            <w:sdtEndPr/>
            <w:sdtContent>
              <w:p w:rsidR="00F477F2" w:rsidRDefault="00F477F2" w:rsidP="00F477F2"/>
              <w:p w:rsidR="00F477F2" w:rsidRDefault="00F477F2" w:rsidP="00F477F2"/>
              <w:p w:rsidR="003235A7" w:rsidRDefault="002534B1" w:rsidP="00F477F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4B1" w:rsidRDefault="002534B1" w:rsidP="007A0D55">
      <w:pPr>
        <w:spacing w:after="0" w:line="240" w:lineRule="auto"/>
      </w:pPr>
      <w:r>
        <w:separator/>
      </w:r>
    </w:p>
  </w:endnote>
  <w:endnote w:type="continuationSeparator" w:id="0">
    <w:p w:rsidR="002534B1" w:rsidRDefault="002534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4B1" w:rsidRDefault="002534B1" w:rsidP="007A0D55">
      <w:pPr>
        <w:spacing w:after="0" w:line="240" w:lineRule="auto"/>
      </w:pPr>
      <w:r>
        <w:separator/>
      </w:r>
    </w:p>
  </w:footnote>
  <w:footnote w:type="continuationSeparator" w:id="0">
    <w:p w:rsidR="002534B1" w:rsidRDefault="002534B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57"/>
    <w:rsid w:val="00032559"/>
    <w:rsid w:val="00052040"/>
    <w:rsid w:val="000B25AE"/>
    <w:rsid w:val="000B55AB"/>
    <w:rsid w:val="000D24DC"/>
    <w:rsid w:val="000E6E7D"/>
    <w:rsid w:val="00101B2E"/>
    <w:rsid w:val="00116FA0"/>
    <w:rsid w:val="0015114C"/>
    <w:rsid w:val="001A21F3"/>
    <w:rsid w:val="001A2537"/>
    <w:rsid w:val="001A6A06"/>
    <w:rsid w:val="00210C03"/>
    <w:rsid w:val="002162E2"/>
    <w:rsid w:val="00225C5A"/>
    <w:rsid w:val="00230B10"/>
    <w:rsid w:val="00234353"/>
    <w:rsid w:val="00244BB0"/>
    <w:rsid w:val="002534B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4E40"/>
    <w:rsid w:val="005F26D7"/>
    <w:rsid w:val="005F5450"/>
    <w:rsid w:val="006D0412"/>
    <w:rsid w:val="007411B9"/>
    <w:rsid w:val="00780D95"/>
    <w:rsid w:val="00780DC7"/>
    <w:rsid w:val="007A0D55"/>
    <w:rsid w:val="007B3377"/>
    <w:rsid w:val="007E5F44"/>
    <w:rsid w:val="00821DE3"/>
    <w:rsid w:val="00846CE1"/>
    <w:rsid w:val="00865A7E"/>
    <w:rsid w:val="008A5B87"/>
    <w:rsid w:val="008F4B5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7F2"/>
    <w:rsid w:val="00F60F53"/>
    <w:rsid w:val="00FA1925"/>
    <w:rsid w:val="00FB11DE"/>
    <w:rsid w:val="00FB589A"/>
    <w:rsid w:val="00FB7317"/>
    <w:rsid w:val="00FF48B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57"/>
    <w:rPr>
      <w:rFonts w:ascii="Tahoma" w:hAnsi="Tahoma" w:cs="Tahoma"/>
      <w:sz w:val="16"/>
      <w:szCs w:val="16"/>
    </w:rPr>
  </w:style>
  <w:style w:type="paragraph" w:styleId="Caption">
    <w:name w:val="caption"/>
    <w:basedOn w:val="Normal"/>
    <w:next w:val="Normal"/>
    <w:uiPriority w:val="35"/>
    <w:semiHidden/>
    <w:qFormat/>
    <w:rsid w:val="005E4E4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57"/>
    <w:rPr>
      <w:rFonts w:ascii="Tahoma" w:hAnsi="Tahoma" w:cs="Tahoma"/>
      <w:sz w:val="16"/>
      <w:szCs w:val="16"/>
    </w:rPr>
  </w:style>
  <w:style w:type="paragraph" w:styleId="Caption">
    <w:name w:val="caption"/>
    <w:basedOn w:val="Normal"/>
    <w:next w:val="Normal"/>
    <w:uiPriority w:val="35"/>
    <w:semiHidden/>
    <w:qFormat/>
    <w:rsid w:val="005E4E4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353FAC32194001BCEEF00EC41AF742"/>
        <w:category>
          <w:name w:val="General"/>
          <w:gallery w:val="placeholder"/>
        </w:category>
        <w:types>
          <w:type w:val="bbPlcHdr"/>
        </w:types>
        <w:behaviors>
          <w:behavior w:val="content"/>
        </w:behaviors>
        <w:guid w:val="{264B00C3-2E03-46EC-9D88-D090A02FB284}"/>
      </w:docPartPr>
      <w:docPartBody>
        <w:p w:rsidR="00000000" w:rsidRDefault="009007C0">
          <w:pPr>
            <w:pStyle w:val="24353FAC32194001BCEEF00EC41AF742"/>
          </w:pPr>
          <w:r w:rsidRPr="00CC586D">
            <w:rPr>
              <w:rStyle w:val="PlaceholderText"/>
              <w:b/>
              <w:color w:val="FFFFFF" w:themeColor="background1"/>
            </w:rPr>
            <w:t>[Salutation]</w:t>
          </w:r>
        </w:p>
      </w:docPartBody>
    </w:docPart>
    <w:docPart>
      <w:docPartPr>
        <w:name w:val="781842B31CF14DAAA2638C02F5386F71"/>
        <w:category>
          <w:name w:val="General"/>
          <w:gallery w:val="placeholder"/>
        </w:category>
        <w:types>
          <w:type w:val="bbPlcHdr"/>
        </w:types>
        <w:behaviors>
          <w:behavior w:val="content"/>
        </w:behaviors>
        <w:guid w:val="{3DD264C8-06CF-4F99-A8D1-F7A1AFB0D887}"/>
      </w:docPartPr>
      <w:docPartBody>
        <w:p w:rsidR="00000000" w:rsidRDefault="009007C0">
          <w:pPr>
            <w:pStyle w:val="781842B31CF14DAAA2638C02F5386F71"/>
          </w:pPr>
          <w:r>
            <w:rPr>
              <w:rStyle w:val="PlaceholderText"/>
            </w:rPr>
            <w:t>[First name]</w:t>
          </w:r>
        </w:p>
      </w:docPartBody>
    </w:docPart>
    <w:docPart>
      <w:docPartPr>
        <w:name w:val="FA2CD5E70816429C972C03BEA015F5E5"/>
        <w:category>
          <w:name w:val="General"/>
          <w:gallery w:val="placeholder"/>
        </w:category>
        <w:types>
          <w:type w:val="bbPlcHdr"/>
        </w:types>
        <w:behaviors>
          <w:behavior w:val="content"/>
        </w:behaviors>
        <w:guid w:val="{C5C28530-4332-4132-9480-9FB8554A97D2}"/>
      </w:docPartPr>
      <w:docPartBody>
        <w:p w:rsidR="00000000" w:rsidRDefault="009007C0">
          <w:pPr>
            <w:pStyle w:val="FA2CD5E70816429C972C03BEA015F5E5"/>
          </w:pPr>
          <w:r>
            <w:rPr>
              <w:rStyle w:val="PlaceholderText"/>
            </w:rPr>
            <w:t>[Middle name]</w:t>
          </w:r>
        </w:p>
      </w:docPartBody>
    </w:docPart>
    <w:docPart>
      <w:docPartPr>
        <w:name w:val="EB03A676FF304754A8E654FB5A61DB97"/>
        <w:category>
          <w:name w:val="General"/>
          <w:gallery w:val="placeholder"/>
        </w:category>
        <w:types>
          <w:type w:val="bbPlcHdr"/>
        </w:types>
        <w:behaviors>
          <w:behavior w:val="content"/>
        </w:behaviors>
        <w:guid w:val="{F3D4C7AA-A63B-4A3B-BAB5-201699CFB874}"/>
      </w:docPartPr>
      <w:docPartBody>
        <w:p w:rsidR="00000000" w:rsidRDefault="009007C0">
          <w:pPr>
            <w:pStyle w:val="EB03A676FF304754A8E654FB5A61DB97"/>
          </w:pPr>
          <w:r>
            <w:rPr>
              <w:rStyle w:val="PlaceholderText"/>
            </w:rPr>
            <w:t>[Last</w:t>
          </w:r>
          <w:r>
            <w:rPr>
              <w:rStyle w:val="PlaceholderText"/>
            </w:rPr>
            <w:t xml:space="preserve"> name]</w:t>
          </w:r>
        </w:p>
      </w:docPartBody>
    </w:docPart>
    <w:docPart>
      <w:docPartPr>
        <w:name w:val="07929BB85B8747EFBCA8E79456FB3CC9"/>
        <w:category>
          <w:name w:val="General"/>
          <w:gallery w:val="placeholder"/>
        </w:category>
        <w:types>
          <w:type w:val="bbPlcHdr"/>
        </w:types>
        <w:behaviors>
          <w:behavior w:val="content"/>
        </w:behaviors>
        <w:guid w:val="{561EB2FD-D937-493E-AFB3-EC76FCA57148}"/>
      </w:docPartPr>
      <w:docPartBody>
        <w:p w:rsidR="00000000" w:rsidRDefault="009007C0">
          <w:pPr>
            <w:pStyle w:val="07929BB85B8747EFBCA8E79456FB3CC9"/>
          </w:pPr>
          <w:r>
            <w:rPr>
              <w:rStyle w:val="PlaceholderText"/>
            </w:rPr>
            <w:t>[Enter your biography]</w:t>
          </w:r>
        </w:p>
      </w:docPartBody>
    </w:docPart>
    <w:docPart>
      <w:docPartPr>
        <w:name w:val="50B8166658CD4787B64DDA7ECBA5CB73"/>
        <w:category>
          <w:name w:val="General"/>
          <w:gallery w:val="placeholder"/>
        </w:category>
        <w:types>
          <w:type w:val="bbPlcHdr"/>
        </w:types>
        <w:behaviors>
          <w:behavior w:val="content"/>
        </w:behaviors>
        <w:guid w:val="{3B72BAA5-1C07-4999-9704-52C3045FAD99}"/>
      </w:docPartPr>
      <w:docPartBody>
        <w:p w:rsidR="00000000" w:rsidRDefault="009007C0">
          <w:pPr>
            <w:pStyle w:val="50B8166658CD4787B64DDA7ECBA5CB73"/>
          </w:pPr>
          <w:r>
            <w:rPr>
              <w:rStyle w:val="PlaceholderText"/>
            </w:rPr>
            <w:t>[Enter the institution with which you are affiliated]</w:t>
          </w:r>
        </w:p>
      </w:docPartBody>
    </w:docPart>
    <w:docPart>
      <w:docPartPr>
        <w:name w:val="B55E65228AE44E47AF74D1A933A0F807"/>
        <w:category>
          <w:name w:val="General"/>
          <w:gallery w:val="placeholder"/>
        </w:category>
        <w:types>
          <w:type w:val="bbPlcHdr"/>
        </w:types>
        <w:behaviors>
          <w:behavior w:val="content"/>
        </w:behaviors>
        <w:guid w:val="{0B6A322B-4008-466C-AB03-58B42E491D4F}"/>
      </w:docPartPr>
      <w:docPartBody>
        <w:p w:rsidR="00000000" w:rsidRDefault="009007C0">
          <w:pPr>
            <w:pStyle w:val="B55E65228AE44E47AF74D1A933A0F807"/>
          </w:pPr>
          <w:r w:rsidRPr="00EF74F7">
            <w:rPr>
              <w:b/>
              <w:color w:val="808080" w:themeColor="background1" w:themeShade="80"/>
            </w:rPr>
            <w:t>[Enter the headword for your article]</w:t>
          </w:r>
        </w:p>
      </w:docPartBody>
    </w:docPart>
    <w:docPart>
      <w:docPartPr>
        <w:name w:val="C0773B038B034D499774DAE481AD3CEE"/>
        <w:category>
          <w:name w:val="General"/>
          <w:gallery w:val="placeholder"/>
        </w:category>
        <w:types>
          <w:type w:val="bbPlcHdr"/>
        </w:types>
        <w:behaviors>
          <w:behavior w:val="content"/>
        </w:behaviors>
        <w:guid w:val="{753D17DF-59C1-4C31-8A92-03A855605BC2}"/>
      </w:docPartPr>
      <w:docPartBody>
        <w:p w:rsidR="00000000" w:rsidRDefault="009007C0">
          <w:pPr>
            <w:pStyle w:val="C0773B038B034D499774DAE481AD3C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A840597A72B4586A4CE8D76EDB8A766"/>
        <w:category>
          <w:name w:val="General"/>
          <w:gallery w:val="placeholder"/>
        </w:category>
        <w:types>
          <w:type w:val="bbPlcHdr"/>
        </w:types>
        <w:behaviors>
          <w:behavior w:val="content"/>
        </w:behaviors>
        <w:guid w:val="{7B291F8E-DA69-4E43-8801-497BFB9642B7}"/>
      </w:docPartPr>
      <w:docPartBody>
        <w:p w:rsidR="00000000" w:rsidRDefault="009007C0">
          <w:pPr>
            <w:pStyle w:val="AA840597A72B4586A4CE8D76EDB8A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125C244BFF4350BB7A19323DFE6401"/>
        <w:category>
          <w:name w:val="General"/>
          <w:gallery w:val="placeholder"/>
        </w:category>
        <w:types>
          <w:type w:val="bbPlcHdr"/>
        </w:types>
        <w:behaviors>
          <w:behavior w:val="content"/>
        </w:behaviors>
        <w:guid w:val="{A49D0C2C-178C-4F08-BBA3-FBD235B59D1B}"/>
      </w:docPartPr>
      <w:docPartBody>
        <w:p w:rsidR="00000000" w:rsidRDefault="009007C0">
          <w:pPr>
            <w:pStyle w:val="3E125C244BFF4350BB7A19323DFE640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C0"/>
    <w:rsid w:val="009007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353FAC32194001BCEEF00EC41AF742">
    <w:name w:val="24353FAC32194001BCEEF00EC41AF742"/>
  </w:style>
  <w:style w:type="paragraph" w:customStyle="1" w:styleId="781842B31CF14DAAA2638C02F5386F71">
    <w:name w:val="781842B31CF14DAAA2638C02F5386F71"/>
  </w:style>
  <w:style w:type="paragraph" w:customStyle="1" w:styleId="FA2CD5E70816429C972C03BEA015F5E5">
    <w:name w:val="FA2CD5E70816429C972C03BEA015F5E5"/>
  </w:style>
  <w:style w:type="paragraph" w:customStyle="1" w:styleId="EB03A676FF304754A8E654FB5A61DB97">
    <w:name w:val="EB03A676FF304754A8E654FB5A61DB97"/>
  </w:style>
  <w:style w:type="paragraph" w:customStyle="1" w:styleId="07929BB85B8747EFBCA8E79456FB3CC9">
    <w:name w:val="07929BB85B8747EFBCA8E79456FB3CC9"/>
  </w:style>
  <w:style w:type="paragraph" w:customStyle="1" w:styleId="50B8166658CD4787B64DDA7ECBA5CB73">
    <w:name w:val="50B8166658CD4787B64DDA7ECBA5CB73"/>
  </w:style>
  <w:style w:type="paragraph" w:customStyle="1" w:styleId="B55E65228AE44E47AF74D1A933A0F807">
    <w:name w:val="B55E65228AE44E47AF74D1A933A0F807"/>
  </w:style>
  <w:style w:type="paragraph" w:customStyle="1" w:styleId="C0773B038B034D499774DAE481AD3CEE">
    <w:name w:val="C0773B038B034D499774DAE481AD3CEE"/>
  </w:style>
  <w:style w:type="paragraph" w:customStyle="1" w:styleId="AA840597A72B4586A4CE8D76EDB8A766">
    <w:name w:val="AA840597A72B4586A4CE8D76EDB8A766"/>
  </w:style>
  <w:style w:type="paragraph" w:customStyle="1" w:styleId="3E125C244BFF4350BB7A19323DFE6401">
    <w:name w:val="3E125C244BFF4350BB7A19323DFE6401"/>
  </w:style>
  <w:style w:type="paragraph" w:customStyle="1" w:styleId="E96D43DB81084C6EBA0DE98BADEF4514">
    <w:name w:val="E96D43DB81084C6EBA0DE98BADEF45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353FAC32194001BCEEF00EC41AF742">
    <w:name w:val="24353FAC32194001BCEEF00EC41AF742"/>
  </w:style>
  <w:style w:type="paragraph" w:customStyle="1" w:styleId="781842B31CF14DAAA2638C02F5386F71">
    <w:name w:val="781842B31CF14DAAA2638C02F5386F71"/>
  </w:style>
  <w:style w:type="paragraph" w:customStyle="1" w:styleId="FA2CD5E70816429C972C03BEA015F5E5">
    <w:name w:val="FA2CD5E70816429C972C03BEA015F5E5"/>
  </w:style>
  <w:style w:type="paragraph" w:customStyle="1" w:styleId="EB03A676FF304754A8E654FB5A61DB97">
    <w:name w:val="EB03A676FF304754A8E654FB5A61DB97"/>
  </w:style>
  <w:style w:type="paragraph" w:customStyle="1" w:styleId="07929BB85B8747EFBCA8E79456FB3CC9">
    <w:name w:val="07929BB85B8747EFBCA8E79456FB3CC9"/>
  </w:style>
  <w:style w:type="paragraph" w:customStyle="1" w:styleId="50B8166658CD4787B64DDA7ECBA5CB73">
    <w:name w:val="50B8166658CD4787B64DDA7ECBA5CB73"/>
  </w:style>
  <w:style w:type="paragraph" w:customStyle="1" w:styleId="B55E65228AE44E47AF74D1A933A0F807">
    <w:name w:val="B55E65228AE44E47AF74D1A933A0F807"/>
  </w:style>
  <w:style w:type="paragraph" w:customStyle="1" w:styleId="C0773B038B034D499774DAE481AD3CEE">
    <w:name w:val="C0773B038B034D499774DAE481AD3CEE"/>
  </w:style>
  <w:style w:type="paragraph" w:customStyle="1" w:styleId="AA840597A72B4586A4CE8D76EDB8A766">
    <w:name w:val="AA840597A72B4586A4CE8D76EDB8A766"/>
  </w:style>
  <w:style w:type="paragraph" w:customStyle="1" w:styleId="3E125C244BFF4350BB7A19323DFE6401">
    <w:name w:val="3E125C244BFF4350BB7A19323DFE6401"/>
  </w:style>
  <w:style w:type="paragraph" w:customStyle="1" w:styleId="E96D43DB81084C6EBA0DE98BADEF4514">
    <w:name w:val="E96D43DB81084C6EBA0DE98BADEF4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Hel09</b:Tag>
    <b:SourceType>Book</b:SourceType>
    <b:Guid>{3931181D-F1DF-47EE-8864-B0DD6F8869A3}</b:Guid>
    <b:Author>
      <b:Author>
        <b:NameList>
          <b:Person>
            <b:Last>Carr</b:Last>
            <b:First>Helen</b:First>
          </b:Person>
        </b:NameList>
      </b:Author>
    </b:Author>
    <b:Title>The Verse Revolutionaries: Ezra Pound, H.D. and the Imagists</b:Title>
    <b:Year>2009</b:Year>
    <b:City>London</b:City>
    <b:Publisher>Jonathan Cape</b:Publisher>
    <b:RefOrder>1</b:RefOrder>
  </b:Source>
  <b:Source>
    <b:Tag>Kir96</b:Tag>
    <b:SourceType>Book</b:SourceType>
    <b:Guid>{632282E0-5265-468F-A406-556C3C875A29}</b:Guid>
    <b:Author>
      <b:Author>
        <b:NameList>
          <b:Person>
            <b:Last>Kirby-Smith</b:Last>
            <b:First>H.T.</b:First>
          </b:Person>
        </b:NameList>
      </b:Author>
    </b:Author>
    <b:Title>The Origins of Free Verse</b:Title>
    <b:Year>1996</b:Year>
    <b:City>Ann Arbor</b:City>
    <b:Publisher>U of Michigan P</b:Publisher>
    <b:StateProvince>MI</b:StateProvince>
    <b:RefOrder>2</b:RefOrder>
  </b:Source>
  <b:Source>
    <b:Tag>Sco76</b:Tag>
    <b:SourceType>BookSection</b:SourceType>
    <b:Guid>{56019972-FEDB-4B56-904D-6B829660E59E}</b:Guid>
    <b:Author>
      <b:Author>
        <b:NameList>
          <b:Person>
            <b:Last>Scott</b:Last>
            <b:First>Clive</b:First>
          </b:Person>
        </b:NameList>
      </b:Author>
      <b:Editor>
        <b:NameList>
          <b:Person>
            <b:Last>Bradbury, Malcolm</b:Last>
          </b:Person>
          <b:Person>
            <b:Last>McFarlane</b:Last>
            <b:First>James</b:First>
          </b:Person>
        </b:NameList>
      </b:Editor>
    </b:Author>
    <b:Title>The Prose Poem and Free Verse</b:Title>
    <b:Year>1976</b:Year>
    <b:City>London</b:City>
    <b:Publisher>Penguin Books</b:Publisher>
    <b:BookTitle>Modernism: A Guide to European Literature, 1890-1930</b:BookTitle>
    <b:Pages>349-68</b:Pages>
    <b:RefOrder>3</b:RefOrder>
  </b:Source>
  <b:Source>
    <b:Tag>Tha</b:Tag>
    <b:SourceType>BookSection</b:SourceType>
    <b:Guid>{66AFC0A8-B0A1-4FD3-A467-A6078A95458D}</b:Guid>
    <b:Author>
      <b:Author>
        <b:NameList>
          <b:Person>
            <b:Last>Thacker</b:Last>
            <b:First>Andrew</b:First>
          </b:Person>
        </b:NameList>
      </b:Author>
      <b:Editor>
        <b:NameList>
          <b:Person>
            <b:Last>Brooker</b:Last>
            <b:First>Peter</b:First>
          </b:Person>
          <b:Person>
            <b:Last>Thacker</b:Last>
            <b:First>Andrew</b:First>
          </b:Person>
        </b:NameList>
      </b:Editor>
    </b:Author>
    <b:Title>The Free Verse Controversy</b:Title>
    <b:BookTitle>The Oxford Critical and Cultural History of Modernist Magazines</b:BookTitle>
    <b:Pages>293-98</b:Pages>
    <b:City>Oxford</b:City>
    <b:Publisher>Oxford UP</b:Publisher>
    <b:Volume>II: North America 1894-1960</b:Volume>
    <b:Comments>The three essays collected under this heading in the volume all deal with magazines associated with discussions about free verse.</b:Comments>
    <b:RefOrder>4</b:RefOrder>
  </b:Source>
  <b:Source>
    <b:Tag>Wes93</b:Tag>
    <b:SourceType>BookSection</b:SourceType>
    <b:Guid>{E2908685-9636-462C-B20E-A17B71F01703}</b:Guid>
    <b:Title>Free Verse</b:Title>
    <b:BookTitle>The New Princeton Encyclopedia of Poetry and Poetics</b:BookTitle>
    <b:Year>1993</b:Year>
    <b:Pages>425-27</b:Pages>
    <b:City>Princeton</b:City>
    <b:Publisher>Princeton UP</b:Publisher>
    <b:Author>
      <b:Author>
        <b:NameList>
          <b:Person>
            <b:Last>Wesling</b:Last>
            <b:First>Donald</b:First>
          </b:Person>
          <b:Person>
            <b:Last>Bollobaś</b:Last>
            <b:First>Eniko</b:First>
          </b:Person>
        </b:NameList>
      </b:Author>
      <b:Editor>
        <b:NameList>
          <b:Person>
            <b:Last>Preminger</b:Last>
            <b:First>Alex</b:First>
          </b:Person>
          <b:Person>
            <b:Last>Brogan</b:Last>
            <b:First>T.V.F.</b:First>
          </b:Person>
        </b:NameList>
      </b:Editor>
    </b:Author>
    <b:StateProvince>NJ</b:StateProvince>
    <b:Comments>See also the entries of Clive Scott, vers libre (pp. 1344-45), and David H. Chisholm, freie Rhythmen (p. 427)</b:Comments>
    <b:RefOrder>5</b:RefOrder>
  </b:Source>
</b:Sources>
</file>

<file path=customXml/itemProps1.xml><?xml version="1.0" encoding="utf-8"?>
<ds:datastoreItem xmlns:ds="http://schemas.openxmlformats.org/officeDocument/2006/customXml" ds:itemID="{2177974E-F5DB-44BE-965B-A71AB146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2014-08-24T16:12:00Z</dcterms:created>
  <dcterms:modified xsi:type="dcterms:W3CDTF">2014-08-24T17:47:00Z</dcterms:modified>
</cp:coreProperties>
</file>