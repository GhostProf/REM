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E782077BE149D6BD2C3B8361353A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CB1FDFD597453CBE81695B5538A7BD"/>
            </w:placeholder>
            <w:text/>
          </w:sdtPr>
          <w:sdtContent>
            <w:tc>
              <w:tcPr>
                <w:tcW w:w="2073" w:type="dxa"/>
              </w:tcPr>
              <w:p w:rsidR="00B574C9" w:rsidRDefault="00CB06C8" w:rsidP="00CB06C8">
                <w:r w:rsidRPr="00CB06C8">
                  <w:t>Eleanor</w:t>
                </w:r>
              </w:p>
            </w:tc>
          </w:sdtContent>
        </w:sdt>
        <w:sdt>
          <w:sdtPr>
            <w:alias w:val="Middle name"/>
            <w:tag w:val="authorMiddleName"/>
            <w:id w:val="-2076034781"/>
            <w:placeholder>
              <w:docPart w:val="3E4421BF56F2402CB9C5AC11E0F4C18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514CA5844FC4DBD88B7B9D3FF7F428E"/>
            </w:placeholder>
            <w:text/>
          </w:sdtPr>
          <w:sdtContent>
            <w:tc>
              <w:tcPr>
                <w:tcW w:w="2642" w:type="dxa"/>
              </w:tcPr>
              <w:p w:rsidR="00B574C9" w:rsidRDefault="00CB06C8" w:rsidP="00922950">
                <w:proofErr w:type="spellStart"/>
                <w:r w:rsidRPr="00CB06C8">
                  <w:t>Moseman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30608F8AC5C458FA28A31DF3905799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343BD0EDC0441FBAB05818F7E6D0AC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663F391597440CAAAC339027B702DAE"/>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2604BBBA7D6B43A88F6138B92643F70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176B771E013434DB70A7B7765F7F3C4"/>
            </w:placeholder>
          </w:sdtPr>
          <w:sdtEndPr/>
          <w:sdtContent>
            <w:tc>
              <w:tcPr>
                <w:tcW w:w="9016" w:type="dxa"/>
                <w:tcMar>
                  <w:top w:w="113" w:type="dxa"/>
                  <w:bottom w:w="113" w:type="dxa"/>
                </w:tcMar>
              </w:tcPr>
              <w:p w:rsidR="00E85A05" w:rsidRDefault="00CB06C8" w:rsidP="00CB06C8">
                <w:r>
                  <w:t xml:space="preserve">Emil </w:t>
                </w:r>
                <w:proofErr w:type="spellStart"/>
                <w:r>
                  <w:t>Filla</w:t>
                </w:r>
                <w:proofErr w:type="spellEnd"/>
                <w:r>
                  <w:t xml:space="preserve"> (born April 4, 1882 in </w:t>
                </w:r>
                <w:proofErr w:type="spellStart"/>
                <w:r>
                  <w:t>Chropyně</w:t>
                </w:r>
                <w:proofErr w:type="spellEnd"/>
                <w:r>
                  <w:t xml:space="preserve"> in Moravia; Died October 6, 1953 in Prague) is regarded as one of the main leaders of Czech Cubism in early twentieth-century Prague. Best known for paintings that interpret Pablo Picasso and Georges Braque in a Czech context, </w:t>
                </w:r>
                <w:proofErr w:type="spellStart"/>
                <w:r>
                  <w:t>Filla</w:t>
                </w:r>
                <w:proofErr w:type="spellEnd"/>
                <w:r>
                  <w:t xml:space="preserve"> also produced accomplished sculptures, drawings, and prints. His early career was inaugurated by exhibiting with the group </w:t>
                </w:r>
                <w:proofErr w:type="spellStart"/>
                <w:r w:rsidRPr="00B84897">
                  <w:t>Osma</w:t>
                </w:r>
                <w:proofErr w:type="spellEnd"/>
                <w:r>
                  <w:t xml:space="preserve"> (The Eight, active 1907-1908), of which he was a founding member. In 1909 he joined the </w:t>
                </w:r>
                <w:proofErr w:type="spellStart"/>
                <w:r w:rsidRPr="00B84897">
                  <w:t>Mánes</w:t>
                </w:r>
                <w:proofErr w:type="spellEnd"/>
                <w:r w:rsidRPr="00B84897">
                  <w:t xml:space="preserve"> Societ</w:t>
                </w:r>
                <w:r w:rsidRPr="00C6322F">
                  <w:rPr>
                    <w:i/>
                  </w:rPr>
                  <w:t>y</w:t>
                </w:r>
                <w:r>
                  <w:t xml:space="preserve"> and became co-editor of its journal </w:t>
                </w:r>
                <w:proofErr w:type="spellStart"/>
                <w:r>
                  <w:rPr>
                    <w:i/>
                  </w:rPr>
                  <w:t>Volné</w:t>
                </w:r>
                <w:proofErr w:type="spellEnd"/>
                <w:r>
                  <w:rPr>
                    <w:i/>
                  </w:rPr>
                  <w:t xml:space="preserve"> </w:t>
                </w:r>
                <w:proofErr w:type="spellStart"/>
                <w:r>
                  <w:rPr>
                    <w:i/>
                  </w:rPr>
                  <w:t>Směry</w:t>
                </w:r>
                <w:proofErr w:type="spellEnd"/>
                <w:r>
                  <w:rPr>
                    <w:i/>
                  </w:rPr>
                  <w:t xml:space="preserve"> </w:t>
                </w:r>
                <w:r>
                  <w:t>[</w:t>
                </w:r>
                <w:r w:rsidRPr="00B84897">
                  <w:rPr>
                    <w:i/>
                  </w:rPr>
                  <w:t>Free Directions</w:t>
                </w:r>
                <w:r>
                  <w:t>; ed., 1909 – 1911]</w:t>
                </w:r>
                <w:r>
                  <w:rPr>
                    <w:i/>
                  </w:rPr>
                  <w:t>.</w:t>
                </w:r>
                <w:r>
                  <w:t xml:space="preserve"> </w:t>
                </w:r>
                <w:proofErr w:type="spellStart"/>
                <w:r>
                  <w:t>Filla</w:t>
                </w:r>
                <w:proofErr w:type="spellEnd"/>
                <w:r>
                  <w:t xml:space="preserve"> was a founding member and leading figure of </w:t>
                </w:r>
                <w:proofErr w:type="spellStart"/>
                <w:r w:rsidRPr="00B84897">
                  <w:t>Skupina</w:t>
                </w:r>
                <w:proofErr w:type="spellEnd"/>
                <w:r w:rsidRPr="00B84897">
                  <w:t xml:space="preserve"> </w:t>
                </w:r>
                <w:proofErr w:type="spellStart"/>
                <w:r w:rsidRPr="00B84897">
                  <w:t>výtvarných</w:t>
                </w:r>
                <w:proofErr w:type="spellEnd"/>
                <w:r w:rsidRPr="00B84897">
                  <w:t xml:space="preserve"> </w:t>
                </w:r>
                <w:proofErr w:type="spellStart"/>
                <w:r w:rsidRPr="00B84897">
                  <w:t>umělců</w:t>
                </w:r>
                <w:proofErr w:type="spellEnd"/>
                <w:r>
                  <w:rPr>
                    <w:i/>
                  </w:rPr>
                  <w:t xml:space="preserve"> </w:t>
                </w:r>
                <w:r>
                  <w:t xml:space="preserve">(The Group of Fine Artists, active 1911–1914) and assumed editorship of the group’s journal </w:t>
                </w:r>
                <w:proofErr w:type="spellStart"/>
                <w:r w:rsidRPr="003C23EC">
                  <w:rPr>
                    <w:i/>
                  </w:rPr>
                  <w:t>Umělecký</w:t>
                </w:r>
                <w:proofErr w:type="spellEnd"/>
                <w:r w:rsidRPr="003C23EC">
                  <w:rPr>
                    <w:i/>
                  </w:rPr>
                  <w:t xml:space="preserve"> </w:t>
                </w:r>
                <w:proofErr w:type="spellStart"/>
                <w:r w:rsidRPr="003C23EC">
                  <w:rPr>
                    <w:i/>
                  </w:rPr>
                  <w:t>Měsíčník</w:t>
                </w:r>
                <w:proofErr w:type="spellEnd"/>
                <w:r w:rsidRPr="003C23EC">
                  <w:rPr>
                    <w:i/>
                  </w:rPr>
                  <w:t xml:space="preserve"> </w:t>
                </w:r>
                <w:r>
                  <w:t xml:space="preserve">(published 1911–1914). From 1914 to 1920 </w:t>
                </w:r>
                <w:proofErr w:type="spellStart"/>
                <w:r>
                  <w:t>Filla</w:t>
                </w:r>
                <w:proofErr w:type="spellEnd"/>
                <w:r>
                  <w:t xml:space="preserve"> resided in the Netherlands, where he was active in anti-war politics. In 1920 </w:t>
                </w:r>
                <w:proofErr w:type="spellStart"/>
                <w:r>
                  <w:t>Filla</w:t>
                </w:r>
                <w:proofErr w:type="spellEnd"/>
                <w:r>
                  <w:t xml:space="preserve"> returned to Prague and resumed work with the </w:t>
                </w:r>
                <w:proofErr w:type="spellStart"/>
                <w:r w:rsidRPr="00B84897">
                  <w:t>Mánes</w:t>
                </w:r>
                <w:proofErr w:type="spellEnd"/>
                <w:r w:rsidRPr="00B84897">
                  <w:t xml:space="preserve"> Society</w:t>
                </w:r>
                <w:r>
                  <w:t xml:space="preserve">. He collaborated with Piet Mondrian and Theo van </w:t>
                </w:r>
                <w:proofErr w:type="spellStart"/>
                <w:r>
                  <w:t>Doesburg</w:t>
                </w:r>
                <w:proofErr w:type="spellEnd"/>
                <w:r>
                  <w:t xml:space="preserve"> on the first issue of </w:t>
                </w:r>
                <w:r w:rsidRPr="007120FA">
                  <w:rPr>
                    <w:i/>
                  </w:rPr>
                  <w:t xml:space="preserve">De </w:t>
                </w:r>
                <w:proofErr w:type="spellStart"/>
                <w:r w:rsidRPr="007120FA">
                  <w:rPr>
                    <w:i/>
                  </w:rPr>
                  <w:t>Stijl</w:t>
                </w:r>
                <w:proofErr w:type="spellEnd"/>
                <w:r w:rsidRPr="007120FA">
                  <w:rPr>
                    <w:i/>
                  </w:rPr>
                  <w:t xml:space="preserve"> </w:t>
                </w:r>
                <w:r>
                  <w:t xml:space="preserve">in 1917. After 1920 he left behind the analytic and synthetic cubist aesthetic for which he is best known and turned to figural themes. He was briefly influenced by Surrealism in the 1930s as the result of his friendship with Czech Surrealist and </w:t>
                </w:r>
                <w:proofErr w:type="spellStart"/>
                <w:r w:rsidRPr="00B84897">
                  <w:t>Devětsil</w:t>
                </w:r>
                <w:proofErr w:type="spellEnd"/>
                <w:r w:rsidRPr="007120FA">
                  <w:rPr>
                    <w:i/>
                  </w:rPr>
                  <w:t xml:space="preserve"> </w:t>
                </w:r>
                <w:r>
                  <w:t xml:space="preserve">member </w:t>
                </w:r>
                <w:proofErr w:type="spellStart"/>
                <w:r>
                  <w:t>Jindřich</w:t>
                </w:r>
                <w:proofErr w:type="spellEnd"/>
                <w:r>
                  <w:t xml:space="preserve"> </w:t>
                </w:r>
                <w:proofErr w:type="spellStart"/>
                <w:r>
                  <w:t>Štyrský</w:t>
                </w:r>
                <w:proofErr w:type="spellEnd"/>
                <w:r>
                  <w:t>.</w:t>
                </w:r>
              </w:p>
            </w:tc>
          </w:sdtContent>
        </w:sdt>
      </w:tr>
      <w:tr w:rsidR="003F0D73" w:rsidTr="003F0D73">
        <w:sdt>
          <w:sdtPr>
            <w:alias w:val="Article text"/>
            <w:tag w:val="articleText"/>
            <w:id w:val="634067588"/>
            <w:placeholder>
              <w:docPart w:val="BF53E6E726E44BA0BA3BA801FE05A953"/>
            </w:placeholder>
          </w:sdtPr>
          <w:sdtEndPr/>
          <w:sdtContent>
            <w:tc>
              <w:tcPr>
                <w:tcW w:w="9016" w:type="dxa"/>
                <w:tcMar>
                  <w:top w:w="113" w:type="dxa"/>
                  <w:bottom w:w="113" w:type="dxa"/>
                </w:tcMar>
              </w:tcPr>
              <w:p w:rsidR="0040309A" w:rsidRDefault="00CB06C8" w:rsidP="00CB06C8">
                <w:r>
                  <w:t xml:space="preserve">Emil </w:t>
                </w:r>
                <w:proofErr w:type="spellStart"/>
                <w:r>
                  <w:t>Filla</w:t>
                </w:r>
                <w:proofErr w:type="spellEnd"/>
                <w:r>
                  <w:t xml:space="preserve"> (born April 4, 1882 in </w:t>
                </w:r>
                <w:proofErr w:type="spellStart"/>
                <w:r>
                  <w:t>Chropyně</w:t>
                </w:r>
                <w:proofErr w:type="spellEnd"/>
                <w:r>
                  <w:t xml:space="preserve"> in Moravia; Died October 6, 1953 in Prague) is regarded as one of the main leaders of Czech Cubism in early twentieth-century Prague. Best known for paintings that interpret Pablo Picasso and Georges Braque in a Czech context, </w:t>
                </w:r>
                <w:proofErr w:type="spellStart"/>
                <w:r>
                  <w:t>Filla</w:t>
                </w:r>
                <w:proofErr w:type="spellEnd"/>
                <w:r>
                  <w:t xml:space="preserve"> also produced accomplished sculptures, drawings, and prints. His early career was inaugurated by exhibiting with the group </w:t>
                </w:r>
                <w:proofErr w:type="spellStart"/>
                <w:r w:rsidRPr="00B84897">
                  <w:t>Osma</w:t>
                </w:r>
                <w:proofErr w:type="spellEnd"/>
                <w:r>
                  <w:t xml:space="preserve"> (The Eight, active 1907-1908), of which he was a founding member. In 1909 he joined the </w:t>
                </w:r>
                <w:proofErr w:type="spellStart"/>
                <w:r w:rsidRPr="00B84897">
                  <w:t>Mánes</w:t>
                </w:r>
                <w:proofErr w:type="spellEnd"/>
                <w:r w:rsidRPr="00B84897">
                  <w:t xml:space="preserve"> Societ</w:t>
                </w:r>
                <w:r w:rsidRPr="00C6322F">
                  <w:rPr>
                    <w:i/>
                  </w:rPr>
                  <w:t>y</w:t>
                </w:r>
                <w:r>
                  <w:t xml:space="preserve"> and became co-editor of its journal </w:t>
                </w:r>
                <w:proofErr w:type="spellStart"/>
                <w:r>
                  <w:rPr>
                    <w:i/>
                  </w:rPr>
                  <w:t>Volné</w:t>
                </w:r>
                <w:proofErr w:type="spellEnd"/>
                <w:r>
                  <w:rPr>
                    <w:i/>
                  </w:rPr>
                  <w:t xml:space="preserve"> </w:t>
                </w:r>
                <w:proofErr w:type="spellStart"/>
                <w:r>
                  <w:rPr>
                    <w:i/>
                  </w:rPr>
                  <w:t>Směry</w:t>
                </w:r>
                <w:proofErr w:type="spellEnd"/>
                <w:r>
                  <w:rPr>
                    <w:i/>
                  </w:rPr>
                  <w:t xml:space="preserve"> </w:t>
                </w:r>
                <w:r>
                  <w:t>[</w:t>
                </w:r>
                <w:r w:rsidRPr="00B84897">
                  <w:rPr>
                    <w:i/>
                  </w:rPr>
                  <w:t>Free Directions</w:t>
                </w:r>
                <w:r>
                  <w:t>; ed., 1909 – 1911]</w:t>
                </w:r>
                <w:r>
                  <w:rPr>
                    <w:i/>
                  </w:rPr>
                  <w:t>.</w:t>
                </w:r>
                <w:r>
                  <w:t xml:space="preserve"> </w:t>
                </w:r>
                <w:proofErr w:type="spellStart"/>
                <w:r>
                  <w:t>Filla</w:t>
                </w:r>
                <w:proofErr w:type="spellEnd"/>
                <w:r>
                  <w:t xml:space="preserve"> was a founding member and leading figure of </w:t>
                </w:r>
                <w:proofErr w:type="spellStart"/>
                <w:r w:rsidRPr="00B84897">
                  <w:t>Skupina</w:t>
                </w:r>
                <w:proofErr w:type="spellEnd"/>
                <w:r w:rsidRPr="00B84897">
                  <w:t xml:space="preserve"> </w:t>
                </w:r>
                <w:proofErr w:type="spellStart"/>
                <w:r w:rsidRPr="00B84897">
                  <w:t>výtvarných</w:t>
                </w:r>
                <w:proofErr w:type="spellEnd"/>
                <w:r w:rsidRPr="00B84897">
                  <w:t xml:space="preserve"> </w:t>
                </w:r>
                <w:proofErr w:type="spellStart"/>
                <w:r w:rsidRPr="00B84897">
                  <w:t>umělců</w:t>
                </w:r>
                <w:proofErr w:type="spellEnd"/>
                <w:r>
                  <w:rPr>
                    <w:i/>
                  </w:rPr>
                  <w:t xml:space="preserve"> </w:t>
                </w:r>
                <w:r>
                  <w:t xml:space="preserve">(The Group of Fine Artists, active 1911–1914) and assumed editorship of the group’s journal </w:t>
                </w:r>
                <w:proofErr w:type="spellStart"/>
                <w:r w:rsidRPr="003C23EC">
                  <w:rPr>
                    <w:i/>
                  </w:rPr>
                  <w:t>Umělecký</w:t>
                </w:r>
                <w:proofErr w:type="spellEnd"/>
                <w:r w:rsidRPr="003C23EC">
                  <w:rPr>
                    <w:i/>
                  </w:rPr>
                  <w:t xml:space="preserve"> </w:t>
                </w:r>
                <w:proofErr w:type="spellStart"/>
                <w:r w:rsidRPr="003C23EC">
                  <w:rPr>
                    <w:i/>
                  </w:rPr>
                  <w:t>Měsíčník</w:t>
                </w:r>
                <w:proofErr w:type="spellEnd"/>
                <w:r w:rsidRPr="003C23EC">
                  <w:rPr>
                    <w:i/>
                  </w:rPr>
                  <w:t xml:space="preserve"> </w:t>
                </w:r>
                <w:r>
                  <w:t xml:space="preserve">(published 1911–1914). From 1914 to 1920 </w:t>
                </w:r>
                <w:proofErr w:type="spellStart"/>
                <w:r>
                  <w:t>Filla</w:t>
                </w:r>
                <w:proofErr w:type="spellEnd"/>
                <w:r>
                  <w:t xml:space="preserve"> resided in the Netherlands, where he was active in anti-war politics. In 1920 </w:t>
                </w:r>
                <w:proofErr w:type="spellStart"/>
                <w:r>
                  <w:t>Filla</w:t>
                </w:r>
                <w:proofErr w:type="spellEnd"/>
                <w:r>
                  <w:t xml:space="preserve"> returned to Prague and resumed work with the </w:t>
                </w:r>
                <w:proofErr w:type="spellStart"/>
                <w:r w:rsidRPr="00B84897">
                  <w:t>Mánes</w:t>
                </w:r>
                <w:proofErr w:type="spellEnd"/>
                <w:r w:rsidRPr="00B84897">
                  <w:t xml:space="preserve"> Society</w:t>
                </w:r>
                <w:r>
                  <w:t xml:space="preserve">. He collaborated with Piet Mondrian and Theo van </w:t>
                </w:r>
                <w:proofErr w:type="spellStart"/>
                <w:r>
                  <w:t>Doesburg</w:t>
                </w:r>
                <w:proofErr w:type="spellEnd"/>
                <w:r>
                  <w:t xml:space="preserve"> on the first issue of </w:t>
                </w:r>
                <w:r w:rsidRPr="007120FA">
                  <w:rPr>
                    <w:i/>
                  </w:rPr>
                  <w:t xml:space="preserve">De </w:t>
                </w:r>
                <w:proofErr w:type="spellStart"/>
                <w:r w:rsidRPr="007120FA">
                  <w:rPr>
                    <w:i/>
                  </w:rPr>
                  <w:t>Stijl</w:t>
                </w:r>
                <w:proofErr w:type="spellEnd"/>
                <w:r w:rsidRPr="007120FA">
                  <w:rPr>
                    <w:i/>
                  </w:rPr>
                  <w:t xml:space="preserve"> </w:t>
                </w:r>
                <w:r>
                  <w:t xml:space="preserve">in 1917. After 1920 he left behind the analytic and synthetic cubist aesthetic for which he is best known and turned to figural themes. He was briefly influenced by Surrealism </w:t>
                </w:r>
                <w:proofErr w:type="spellStart"/>
                <w:r>
                  <w:t>i</w:t>
                </w:r>
                <w:proofErr w:type="spellEnd"/>
              </w:p>
              <w:p w:rsidR="00CB06C8" w:rsidRDefault="00CB06C8" w:rsidP="00CB06C8">
                <w:proofErr w:type="spellStart"/>
                <w:proofErr w:type="gramStart"/>
                <w:r>
                  <w:t>n</w:t>
                </w:r>
                <w:proofErr w:type="spellEnd"/>
                <w:proofErr w:type="gramEnd"/>
                <w:r>
                  <w:t xml:space="preserve"> the 1930s as the result of his friendship with Czech Surrealist and </w:t>
                </w:r>
                <w:proofErr w:type="spellStart"/>
                <w:r w:rsidRPr="00B84897">
                  <w:t>Devětsil</w:t>
                </w:r>
                <w:proofErr w:type="spellEnd"/>
                <w:r w:rsidRPr="007120FA">
                  <w:rPr>
                    <w:i/>
                  </w:rPr>
                  <w:t xml:space="preserve"> </w:t>
                </w:r>
                <w:r>
                  <w:t xml:space="preserve">member </w:t>
                </w:r>
                <w:proofErr w:type="spellStart"/>
                <w:r>
                  <w:t>Jindřich</w:t>
                </w:r>
                <w:proofErr w:type="spellEnd"/>
                <w:r>
                  <w:t xml:space="preserve"> </w:t>
                </w:r>
                <w:proofErr w:type="spellStart"/>
                <w:r>
                  <w:t>Štyrský</w:t>
                </w:r>
                <w:proofErr w:type="spellEnd"/>
                <w:r>
                  <w:t>.</w:t>
                </w:r>
              </w:p>
              <w:p w:rsidR="00CB06C8" w:rsidRDefault="00CB06C8" w:rsidP="00CB06C8"/>
              <w:p w:rsidR="002528F1" w:rsidRDefault="00CB06C8" w:rsidP="00CB06C8">
                <w:r>
                  <w:t xml:space="preserve">Following early schooling in Brno, </w:t>
                </w:r>
                <w:proofErr w:type="spellStart"/>
                <w:r>
                  <w:t>Filla</w:t>
                </w:r>
                <w:proofErr w:type="spellEnd"/>
                <w:r>
                  <w:t xml:space="preserve"> completed his artistic training at the Academy of Fine Arts, Prague (1903-1906), </w:t>
                </w:r>
                <w:proofErr w:type="gramStart"/>
                <w:r>
                  <w:t>then</w:t>
                </w:r>
                <w:proofErr w:type="gramEnd"/>
                <w:r>
                  <w:t xml:space="preserve"> </w:t>
                </w:r>
                <w:proofErr w:type="spellStart"/>
                <w:r>
                  <w:t>traveled</w:t>
                </w:r>
                <w:proofErr w:type="spellEnd"/>
                <w:r>
                  <w:t xml:space="preserve"> through Germany, Holland, France and Italy studying Old Masters artworks. Like other </w:t>
                </w:r>
                <w:proofErr w:type="spellStart"/>
                <w:r w:rsidRPr="005B56AC">
                  <w:t>Osma</w:t>
                </w:r>
                <w:proofErr w:type="spellEnd"/>
                <w:r>
                  <w:t xml:space="preserve"> members, </w:t>
                </w:r>
                <w:proofErr w:type="spellStart"/>
                <w:r>
                  <w:t>Filla</w:t>
                </w:r>
                <w:proofErr w:type="spellEnd"/>
                <w:r>
                  <w:t xml:space="preserve"> was heavily influenced by </w:t>
                </w:r>
                <w:proofErr w:type="spellStart"/>
                <w:r>
                  <w:t>Edvard</w:t>
                </w:r>
                <w:proofErr w:type="spellEnd"/>
                <w:r>
                  <w:t xml:space="preserve"> Munch, whose paintings were exhibited in 1905 at the </w:t>
                </w:r>
                <w:proofErr w:type="spellStart"/>
                <w:r w:rsidRPr="005B56AC">
                  <w:t>Mánes</w:t>
                </w:r>
                <w:proofErr w:type="spellEnd"/>
                <w:r w:rsidRPr="005B56AC">
                  <w:t xml:space="preserve"> Society of Fine Arts</w:t>
                </w:r>
                <w:r w:rsidRPr="00880C68">
                  <w:rPr>
                    <w:i/>
                  </w:rPr>
                  <w:t xml:space="preserve"> </w:t>
                </w:r>
                <w:r>
                  <w:t xml:space="preserve">in Prague. During his </w:t>
                </w:r>
                <w:r>
                  <w:lastRenderedPageBreak/>
                  <w:t xml:space="preserve">period of ‘Lyrical Expressionism,’ </w:t>
                </w:r>
                <w:proofErr w:type="spellStart"/>
                <w:r>
                  <w:t>Filla’s</w:t>
                </w:r>
                <w:proofErr w:type="spellEnd"/>
                <w:r>
                  <w:t xml:space="preserve"> paintings capitalize on symbolic </w:t>
                </w:r>
                <w:proofErr w:type="spellStart"/>
                <w:r>
                  <w:t>color</w:t>
                </w:r>
                <w:proofErr w:type="spellEnd"/>
                <w:r>
                  <w:t xml:space="preserve"> and subject matter, accompanied by fluid line and simplified form, for example </w:t>
                </w:r>
                <w:r>
                  <w:rPr>
                    <w:i/>
                  </w:rPr>
                  <w:t xml:space="preserve">The Reader of Dostoyevsky </w:t>
                </w:r>
                <w:r w:rsidRPr="003022CD">
                  <w:t>(1907)</w:t>
                </w:r>
                <w:r>
                  <w:t xml:space="preserve">. </w:t>
                </w:r>
              </w:p>
              <w:p w:rsidR="002528F1" w:rsidRDefault="002528F1" w:rsidP="00CB06C8"/>
              <w:p w:rsidR="002528F1" w:rsidRDefault="002528F1" w:rsidP="002528F1">
                <w:pPr>
                  <w:keepNext/>
                </w:pPr>
                <w:r>
                  <w:t>File: filla1.jpg</w:t>
                </w:r>
              </w:p>
              <w:p w:rsidR="002528F1" w:rsidRDefault="002528F1" w:rsidP="002528F1">
                <w:pPr>
                  <w:pStyle w:val="Caption"/>
                </w:pPr>
                <w:fldSimple w:instr=" SEQ Figure \* ARABIC ">
                  <w:r>
                    <w:rPr>
                      <w:noProof/>
                    </w:rPr>
                    <w:t>1</w:t>
                  </w:r>
                </w:fldSimple>
                <w:r>
                  <w:t xml:space="preserve"> </w:t>
                </w:r>
                <w:r w:rsidRPr="00F25598">
                  <w:t xml:space="preserve">Reader of Dostoevsky, by Emil </w:t>
                </w:r>
                <w:proofErr w:type="spellStart"/>
                <w:r w:rsidRPr="00F25598">
                  <w:t>Filla</w:t>
                </w:r>
                <w:proofErr w:type="spellEnd"/>
                <w:r w:rsidRPr="00F25598">
                  <w:t>, 1907 (Oil on canvas, 98.5 x 80cm). http://www.college.columbia.edu/core/content/reader-dostoevsky-emil-filla-1907</w:t>
                </w:r>
                <w:bookmarkStart w:id="0" w:name="_GoBack"/>
                <w:bookmarkEnd w:id="0"/>
              </w:p>
              <w:p w:rsidR="00CB06C8" w:rsidRDefault="00CB06C8" w:rsidP="00CB06C8">
                <w:proofErr w:type="spellStart"/>
                <w:r>
                  <w:t>Filla’s</w:t>
                </w:r>
                <w:proofErr w:type="spellEnd"/>
                <w:r>
                  <w:t xml:space="preserve"> 1911 article ‘O </w:t>
                </w:r>
                <w:proofErr w:type="spellStart"/>
                <w:r>
                  <w:t>ctnosti</w:t>
                </w:r>
                <w:proofErr w:type="spellEnd"/>
                <w:r>
                  <w:t xml:space="preserve"> </w:t>
                </w:r>
                <w:proofErr w:type="spellStart"/>
                <w:r>
                  <w:t>novoprimitivismu</w:t>
                </w:r>
                <w:proofErr w:type="spellEnd"/>
                <w:r>
                  <w:t xml:space="preserve">’ [On the Virtue of Neo-Primitivism] in </w:t>
                </w:r>
                <w:proofErr w:type="spellStart"/>
                <w:r>
                  <w:rPr>
                    <w:i/>
                  </w:rPr>
                  <w:t>Volné</w:t>
                </w:r>
                <w:proofErr w:type="spellEnd"/>
                <w:r>
                  <w:rPr>
                    <w:i/>
                  </w:rPr>
                  <w:t xml:space="preserve"> </w:t>
                </w:r>
                <w:proofErr w:type="spellStart"/>
                <w:r>
                  <w:rPr>
                    <w:i/>
                  </w:rPr>
                  <w:t>Směry</w:t>
                </w:r>
                <w:proofErr w:type="spellEnd"/>
                <w:r>
                  <w:rPr>
                    <w:i/>
                  </w:rPr>
                  <w:t xml:space="preserve"> </w:t>
                </w:r>
                <w:r>
                  <w:t xml:space="preserve">caused uproar among elder members of </w:t>
                </w:r>
                <w:proofErr w:type="spellStart"/>
                <w:r>
                  <w:t>Mánes</w:t>
                </w:r>
                <w:proofErr w:type="spellEnd"/>
                <w:r>
                  <w:t xml:space="preserve">, an event that contributed to the secession of young artists, some of whom founded </w:t>
                </w:r>
                <w:proofErr w:type="spellStart"/>
                <w:r w:rsidRPr="00590BF2">
                  <w:t>Skupina</w:t>
                </w:r>
                <w:proofErr w:type="spellEnd"/>
                <w:r>
                  <w:t xml:space="preserve">. That same year, </w:t>
                </w:r>
                <w:proofErr w:type="spellStart"/>
                <w:r>
                  <w:t>Filla</w:t>
                </w:r>
                <w:proofErr w:type="spellEnd"/>
                <w:r>
                  <w:t xml:space="preserve"> </w:t>
                </w:r>
                <w:proofErr w:type="spellStart"/>
                <w:r>
                  <w:t>traveled</w:t>
                </w:r>
                <w:proofErr w:type="spellEnd"/>
                <w:r>
                  <w:t xml:space="preserve"> several times to Paris, where he met major figures of the Parisian avant-garde, including Picasso, Braque, Juan Gris, Guillaume Apollinaire and others. This encounter with Parisian Cubism </w:t>
                </w:r>
                <w:proofErr w:type="spellStart"/>
                <w:r>
                  <w:t>signaled</w:t>
                </w:r>
                <w:proofErr w:type="spellEnd"/>
                <w:r>
                  <w:t xml:space="preserve"> </w:t>
                </w:r>
                <w:proofErr w:type="spellStart"/>
                <w:r>
                  <w:t>Filla’s</w:t>
                </w:r>
                <w:proofErr w:type="spellEnd"/>
                <w:r>
                  <w:t xml:space="preserve"> ‘Cubist Period’ and set the path for his reputation as the main representative and aesthetic leader of Czech Cubism. It also led to </w:t>
                </w:r>
                <w:proofErr w:type="spellStart"/>
                <w:r>
                  <w:t>Filla’s</w:t>
                </w:r>
                <w:proofErr w:type="spellEnd"/>
                <w:r>
                  <w:t xml:space="preserve"> staunch anti-pluralist position, which recognized only the art of Picasso and Braque as true Cubism, igniting tensions that resulted in </w:t>
                </w:r>
                <w:proofErr w:type="spellStart"/>
                <w:r w:rsidRPr="00590BF2">
                  <w:t>Skupina’s</w:t>
                </w:r>
                <w:proofErr w:type="spellEnd"/>
                <w:r>
                  <w:t xml:space="preserve"> split in late 1912.</w:t>
                </w:r>
              </w:p>
              <w:p w:rsidR="00CB06C8" w:rsidRDefault="00CB06C8" w:rsidP="00CB06C8"/>
              <w:p w:rsidR="003F0D73" w:rsidRPr="00CB06C8" w:rsidRDefault="00CB06C8" w:rsidP="00CB06C8">
                <w:r>
                  <w:t xml:space="preserve">The years between 1914 and 1920 showed a shift toward political activism for </w:t>
                </w:r>
                <w:proofErr w:type="spellStart"/>
                <w:r>
                  <w:t>Filla</w:t>
                </w:r>
                <w:proofErr w:type="spellEnd"/>
                <w:r>
                  <w:t xml:space="preserve">. On July 2, 1914, he </w:t>
                </w:r>
                <w:proofErr w:type="spellStart"/>
                <w:r>
                  <w:t>traveled</w:t>
                </w:r>
                <w:proofErr w:type="spellEnd"/>
                <w:r>
                  <w:t xml:space="preserve"> to Paris with his wife Hana </w:t>
                </w:r>
                <w:proofErr w:type="spellStart"/>
                <w:r>
                  <w:t>Krejčová</w:t>
                </w:r>
                <w:proofErr w:type="spellEnd"/>
                <w:r>
                  <w:t xml:space="preserve"> and Otto </w:t>
                </w:r>
                <w:proofErr w:type="spellStart"/>
                <w:r>
                  <w:t>Gutfreund</w:t>
                </w:r>
                <w:proofErr w:type="spellEnd"/>
                <w:r>
                  <w:t xml:space="preserve">, visiting Braque’s studio. When war was declared he left Paris for Belgium and later took up exile in the Netherlands. There </w:t>
                </w:r>
                <w:proofErr w:type="spellStart"/>
                <w:r>
                  <w:t>Filla</w:t>
                </w:r>
                <w:proofErr w:type="spellEnd"/>
                <w:r>
                  <w:t xml:space="preserve"> became involved in anti-war politics as member of Czechoslovak anti-Habsburg resistance group ‘</w:t>
                </w:r>
                <w:proofErr w:type="spellStart"/>
                <w:r>
                  <w:t>Mafie</w:t>
                </w:r>
                <w:proofErr w:type="spellEnd"/>
                <w:r>
                  <w:t xml:space="preserve">’ and associated with other avant-garde artists who had sought asylum in Holland. With the creation of the first Czechoslovak Republic, </w:t>
                </w:r>
                <w:proofErr w:type="spellStart"/>
                <w:r>
                  <w:t>Filla</w:t>
                </w:r>
                <w:proofErr w:type="spellEnd"/>
                <w:r>
                  <w:t xml:space="preserve"> was appointed secretary of the Czechoslovak Embassy in The Hague (1919-1920) upon the recommendation of President </w:t>
                </w:r>
                <w:proofErr w:type="spellStart"/>
                <w:r>
                  <w:t>Tom</w:t>
                </w:r>
                <w:r w:rsidRPr="007120FA">
                  <w:rPr>
                    <w:bCs/>
                  </w:rPr>
                  <w:t>áš</w:t>
                </w:r>
                <w:proofErr w:type="spellEnd"/>
                <w:r w:rsidRPr="007120FA">
                  <w:rPr>
                    <w:bCs/>
                  </w:rPr>
                  <w:t xml:space="preserve"> Masaryk</w:t>
                </w:r>
                <w:r w:rsidRPr="007120FA">
                  <w:t>.</w:t>
                </w:r>
                <w:r>
                  <w:t xml:space="preserve"> In 1921 </w:t>
                </w:r>
                <w:proofErr w:type="spellStart"/>
                <w:r>
                  <w:t>Filla</w:t>
                </w:r>
                <w:proofErr w:type="spellEnd"/>
                <w:r>
                  <w:t xml:space="preserve"> exhibited at </w:t>
                </w:r>
                <w:proofErr w:type="spellStart"/>
                <w:r>
                  <w:t>Herwarth</w:t>
                </w:r>
                <w:proofErr w:type="spellEnd"/>
                <w:r>
                  <w:t xml:space="preserve"> Walden’s Sturm Gallery and the </w:t>
                </w:r>
                <w:proofErr w:type="spellStart"/>
                <w:r w:rsidRPr="00B26E11">
                  <w:t>Freie</w:t>
                </w:r>
                <w:proofErr w:type="spellEnd"/>
                <w:r w:rsidRPr="00B26E11">
                  <w:t xml:space="preserve"> Secession</w:t>
                </w:r>
                <w:r w:rsidRPr="00D46BDE">
                  <w:rPr>
                    <w:i/>
                  </w:rPr>
                  <w:t xml:space="preserve"> </w:t>
                </w:r>
                <w:r>
                  <w:t xml:space="preserve">in Berlin, and with the </w:t>
                </w:r>
                <w:proofErr w:type="spellStart"/>
                <w:r w:rsidRPr="00B26E11">
                  <w:t>Tvrdošíjní</w:t>
                </w:r>
                <w:proofErr w:type="spellEnd"/>
                <w:r w:rsidRPr="00B26E11">
                  <w:t xml:space="preserve"> </w:t>
                </w:r>
                <w:r>
                  <w:t xml:space="preserve">(Stubborn Ones) in Prague. In 1926 he exhibited in Dresden, Venice, and New York. At the onset of the Nazi Occupation, </w:t>
                </w:r>
                <w:proofErr w:type="spellStart"/>
                <w:r>
                  <w:t>Filla</w:t>
                </w:r>
                <w:proofErr w:type="spellEnd"/>
                <w:r>
                  <w:t xml:space="preserve"> was arrested due to anti-fascist activities and sent to Buchenwald concentration camp (1939-1945). There he wrote memoires of his experience (</w:t>
                </w:r>
                <w:r>
                  <w:rPr>
                    <w:i/>
                  </w:rPr>
                  <w:t xml:space="preserve">O </w:t>
                </w:r>
                <w:proofErr w:type="spellStart"/>
                <w:r>
                  <w:rPr>
                    <w:i/>
                  </w:rPr>
                  <w:t>svobodě</w:t>
                </w:r>
                <w:proofErr w:type="spellEnd"/>
                <w:r>
                  <w:t xml:space="preserve"> [</w:t>
                </w:r>
                <w:r w:rsidRPr="00B26E11">
                  <w:rPr>
                    <w:i/>
                  </w:rPr>
                  <w:t>On Freedom</w:t>
                </w:r>
                <w:r>
                  <w:t xml:space="preserve">]); he later painted emotionally wrenching canvases referring to his time in Buchenwald. Upon his return to Prague in 1945, he was appointed as professor at the Academy of Applied Arts. In 1948 he joined the Communist Party of Czechoslovakia and committed his painting to the cause of realism; thus, his work until his death in 1953 was dominated by realist landscapes.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7762A38B49F4FFDB346BB0CA8414702"/>
              </w:placeholder>
            </w:sdtPr>
            <w:sdtEndPr>
              <w:rPr>
                <w:b/>
                <w:bCs/>
                <w:color w:val="5B9BD5" w:themeColor="accent1"/>
                <w:sz w:val="18"/>
                <w:szCs w:val="18"/>
              </w:rPr>
            </w:sdtEndPr>
            <w:sdtContent>
              <w:p w:rsidR="00132F20" w:rsidRDefault="00132F20" w:rsidP="00132F20"/>
              <w:p w:rsidR="00132F20" w:rsidRDefault="00132F20" w:rsidP="00A44677">
                <w:pPr>
                  <w:pStyle w:val="Heading1"/>
                </w:pPr>
                <w:r>
                  <w:t xml:space="preserve">Works by </w:t>
                </w:r>
                <w:proofErr w:type="spellStart"/>
                <w:r>
                  <w:t>Filla</w:t>
                </w:r>
                <w:proofErr w:type="spellEnd"/>
              </w:p>
              <w:p w:rsidR="00132F20" w:rsidRDefault="00A44677" w:rsidP="00132F20">
                <w:sdt>
                  <w:sdtPr>
                    <w:id w:val="-503055291"/>
                    <w:citation/>
                  </w:sdtPr>
                  <w:sdtContent>
                    <w:r>
                      <w:fldChar w:fldCharType="begin"/>
                    </w:r>
                    <w:r>
                      <w:rPr>
                        <w:lang w:val="en-US"/>
                      </w:rPr>
                      <w:instrText xml:space="preserve"> CITATION Fil13 \l 1033 </w:instrText>
                    </w:r>
                    <w:r>
                      <w:fldChar w:fldCharType="separate"/>
                    </w:r>
                    <w:r>
                      <w:rPr>
                        <w:noProof/>
                        <w:lang w:val="en-US"/>
                      </w:rPr>
                      <w:t>(Filla)</w:t>
                    </w:r>
                    <w:r>
                      <w:fldChar w:fldCharType="end"/>
                    </w:r>
                  </w:sdtContent>
                </w:sdt>
              </w:p>
              <w:p w:rsidR="00A44677" w:rsidRDefault="00A44677" w:rsidP="00132F20"/>
              <w:p w:rsidR="00A44677" w:rsidRDefault="00A44677" w:rsidP="00132F20">
                <w:sdt>
                  <w:sdtPr>
                    <w:id w:val="336583755"/>
                    <w:citation/>
                  </w:sdtPr>
                  <w:sdtContent>
                    <w:r>
                      <w:fldChar w:fldCharType="begin"/>
                    </w:r>
                    <w:r>
                      <w:rPr>
                        <w:lang w:val="en-US"/>
                      </w:rPr>
                      <w:instrText xml:space="preserve"> CITATION Fil02 \l 1033 </w:instrText>
                    </w:r>
                    <w:r>
                      <w:fldChar w:fldCharType="separate"/>
                    </w:r>
                    <w:r>
                      <w:rPr>
                        <w:noProof/>
                        <w:lang w:val="en-US"/>
                      </w:rPr>
                      <w:t>(Filla, O ctnosti novoprimitivismu [On the Virtue of Neo-Primitivism])</w:t>
                    </w:r>
                    <w:r>
                      <w:fldChar w:fldCharType="end"/>
                    </w:r>
                  </w:sdtContent>
                </w:sdt>
              </w:p>
              <w:p w:rsidR="00A44677" w:rsidRDefault="00A44677" w:rsidP="00132F20"/>
              <w:p w:rsidR="00A44677" w:rsidRDefault="00A44677" w:rsidP="00132F20">
                <w:sdt>
                  <w:sdtPr>
                    <w:id w:val="-1010362130"/>
                    <w:citation/>
                  </w:sdtPr>
                  <w:sdtContent>
                    <w:r>
                      <w:fldChar w:fldCharType="begin"/>
                    </w:r>
                    <w:r>
                      <w:rPr>
                        <w:lang w:val="en-US"/>
                      </w:rPr>
                      <w:instrText xml:space="preserve"> CITATION Fil47 \l 1033 </w:instrText>
                    </w:r>
                    <w:r>
                      <w:fldChar w:fldCharType="separate"/>
                    </w:r>
                    <w:r>
                      <w:rPr>
                        <w:noProof/>
                        <w:lang w:val="en-US"/>
                      </w:rPr>
                      <w:t>(Filla, O svobodě [On Freedom])</w:t>
                    </w:r>
                    <w:r>
                      <w:fldChar w:fldCharType="end"/>
                    </w:r>
                  </w:sdtContent>
                </w:sdt>
              </w:p>
              <w:p w:rsidR="00A44677" w:rsidRDefault="00A44677" w:rsidP="00132F20"/>
              <w:p w:rsidR="00A44677" w:rsidRDefault="00A44677" w:rsidP="00132F20">
                <w:sdt>
                  <w:sdtPr>
                    <w:id w:val="1293326040"/>
                    <w:citation/>
                  </w:sdtPr>
                  <w:sdtContent>
                    <w:r>
                      <w:fldChar w:fldCharType="begin"/>
                    </w:r>
                    <w:r>
                      <w:rPr>
                        <w:lang w:val="en-US"/>
                      </w:rPr>
                      <w:instrText xml:space="preserve"> CITATION Fil48 \l 1033 </w:instrText>
                    </w:r>
                    <w:r>
                      <w:fldChar w:fldCharType="separate"/>
                    </w:r>
                    <w:r>
                      <w:rPr>
                        <w:noProof/>
                        <w:lang w:val="en-US"/>
                      </w:rPr>
                      <w:t>(Filla, O výtvarném umění: Články a essaye z let 1909 - 1948 [On Fine Art: Articles and Essays from the years 1909 - 1948])</w:t>
                    </w:r>
                    <w:r>
                      <w:fldChar w:fldCharType="end"/>
                    </w:r>
                  </w:sdtContent>
                </w:sdt>
              </w:p>
              <w:p w:rsidR="00132F20" w:rsidRDefault="00132F20" w:rsidP="00132F20"/>
              <w:p w:rsidR="00132F20" w:rsidRDefault="00132F20" w:rsidP="00A44677">
                <w:pPr>
                  <w:pStyle w:val="Heading1"/>
                </w:pPr>
                <w:r>
                  <w:t>Secondary Sources</w:t>
                </w:r>
              </w:p>
              <w:p w:rsidR="00A44677" w:rsidRDefault="00A44677" w:rsidP="00132F20">
                <w:sdt>
                  <w:sdtPr>
                    <w:id w:val="-1438282846"/>
                    <w:citation/>
                  </w:sdtPr>
                  <w:sdtContent>
                    <w:r>
                      <w:fldChar w:fldCharType="begin"/>
                    </w:r>
                    <w:r>
                      <w:rPr>
                        <w:lang w:val="en-US"/>
                      </w:rPr>
                      <w:instrText xml:space="preserve"> CITATION Hum12 \l 1033 </w:instrText>
                    </w:r>
                    <w:r>
                      <w:fldChar w:fldCharType="separate"/>
                    </w:r>
                    <w:r>
                      <w:rPr>
                        <w:noProof/>
                        <w:lang w:val="en-US"/>
                      </w:rPr>
                      <w:t>(Hume)</w:t>
                    </w:r>
                    <w:r>
                      <w:fldChar w:fldCharType="end"/>
                    </w:r>
                  </w:sdtContent>
                </w:sdt>
              </w:p>
              <w:p w:rsidR="00A44677" w:rsidRDefault="00A44677" w:rsidP="00132F20"/>
              <w:p w:rsidR="00574FCE" w:rsidRDefault="00E063F6" w:rsidP="00132F20">
                <w:sdt>
                  <w:sdtPr>
                    <w:id w:val="826636642"/>
                    <w:citation/>
                  </w:sdtPr>
                  <w:sdtContent>
                    <w:r>
                      <w:fldChar w:fldCharType="begin"/>
                    </w:r>
                    <w:r>
                      <w:rPr>
                        <w:lang w:val="en-US"/>
                      </w:rPr>
                      <w:instrText xml:space="preserve"> CITATION Lah96 \l 1033 </w:instrText>
                    </w:r>
                    <w:r>
                      <w:fldChar w:fldCharType="separate"/>
                    </w:r>
                    <w:r>
                      <w:rPr>
                        <w:noProof/>
                        <w:lang w:val="en-US"/>
                      </w:rPr>
                      <w:t>(Lahoda)</w:t>
                    </w:r>
                    <w:r>
                      <w:fldChar w:fldCharType="end"/>
                    </w:r>
                  </w:sdtContent>
                </w:sdt>
              </w:p>
              <w:p w:rsidR="00574FCE" w:rsidRDefault="00574FCE" w:rsidP="00132F20"/>
              <w:p w:rsidR="00EF6A33" w:rsidRDefault="00EF6A33" w:rsidP="00132F20">
                <w:sdt>
                  <w:sdtPr>
                    <w:id w:val="2030524464"/>
                    <w:citation/>
                  </w:sdtPr>
                  <w:sdtContent>
                    <w:r>
                      <w:fldChar w:fldCharType="begin"/>
                    </w:r>
                    <w:r>
                      <w:rPr>
                        <w:lang w:val="en-US"/>
                      </w:rPr>
                      <w:instrText xml:space="preserve"> CITATION Lam88 \l 1033 </w:instrText>
                    </w:r>
                    <w:r>
                      <w:fldChar w:fldCharType="separate"/>
                    </w:r>
                    <w:r>
                      <w:rPr>
                        <w:noProof/>
                        <w:lang w:val="en-US"/>
                      </w:rPr>
                      <w:t>(Lamač)</w:t>
                    </w:r>
                    <w:r>
                      <w:fldChar w:fldCharType="end"/>
                    </w:r>
                  </w:sdtContent>
                </w:sdt>
              </w:p>
              <w:p w:rsidR="00EF6A33" w:rsidRDefault="00EF6A33" w:rsidP="00132F20"/>
              <w:p w:rsidR="00EF6A33" w:rsidRDefault="00EF6A33" w:rsidP="00132F20">
                <w:sdt>
                  <w:sdtPr>
                    <w:id w:val="517901108"/>
                    <w:citation/>
                  </w:sdtPr>
                  <w:sdtContent>
                    <w:r>
                      <w:fldChar w:fldCharType="begin"/>
                    </w:r>
                    <w:r>
                      <w:rPr>
                        <w:lang w:val="en-US"/>
                      </w:rPr>
                      <w:instrText xml:space="preserve"> CITATION Pom \l 1033 </w:instrText>
                    </w:r>
                    <w:r>
                      <w:fldChar w:fldCharType="separate"/>
                    </w:r>
                    <w:r>
                      <w:rPr>
                        <w:noProof/>
                        <w:lang w:val="en-US"/>
                      </w:rPr>
                      <w:t>(Pomajzlová)</w:t>
                    </w:r>
                    <w:r>
                      <w:fldChar w:fldCharType="end"/>
                    </w:r>
                  </w:sdtContent>
                </w:sdt>
              </w:p>
              <w:p w:rsidR="00EF6A33" w:rsidRDefault="00EF6A33" w:rsidP="00132F20"/>
              <w:p w:rsidR="00106100" w:rsidRDefault="00106100" w:rsidP="00132F20">
                <w:sdt>
                  <w:sdtPr>
                    <w:id w:val="750090835"/>
                    <w:citation/>
                  </w:sdtPr>
                  <w:sdtContent>
                    <w:r>
                      <w:fldChar w:fldCharType="begin"/>
                    </w:r>
                    <w:r>
                      <w:rPr>
                        <w:lang w:val="en-US"/>
                      </w:rPr>
                      <w:instrText xml:space="preserve"> CITATION Pra93 \l 1033 </w:instrText>
                    </w:r>
                    <w:r>
                      <w:fldChar w:fldCharType="separate"/>
                    </w:r>
                    <w:r>
                      <w:rPr>
                        <w:noProof/>
                        <w:lang w:val="en-US"/>
                      </w:rPr>
                      <w:t>(Prahl and Bydžovská)</w:t>
                    </w:r>
                    <w:r>
                      <w:fldChar w:fldCharType="end"/>
                    </w:r>
                  </w:sdtContent>
                </w:sdt>
              </w:p>
              <w:p w:rsidR="00106100" w:rsidRDefault="00106100" w:rsidP="00132F20"/>
              <w:p w:rsidR="00106100" w:rsidRDefault="00106100" w:rsidP="00132F20">
                <w:sdt>
                  <w:sdtPr>
                    <w:id w:val="241075376"/>
                    <w:citation/>
                  </w:sdtPr>
                  <w:sdtContent>
                    <w:r>
                      <w:fldChar w:fldCharType="begin"/>
                    </w:r>
                    <w:r>
                      <w:rPr>
                        <w:lang w:val="en-US"/>
                      </w:rPr>
                      <w:instrText xml:space="preserve"> CITATION Šve06 \l 1033 </w:instrText>
                    </w:r>
                    <w:r>
                      <w:fldChar w:fldCharType="separate"/>
                    </w:r>
                    <w:r>
                      <w:rPr>
                        <w:noProof/>
                        <w:lang w:val="en-US"/>
                      </w:rPr>
                      <w:t>(Švestka, Vlček and Liška)</w:t>
                    </w:r>
                    <w:r>
                      <w:fldChar w:fldCharType="end"/>
                    </w:r>
                  </w:sdtContent>
                </w:sdt>
              </w:p>
              <w:p w:rsidR="00106100" w:rsidRDefault="00106100" w:rsidP="00132F20"/>
              <w:p w:rsidR="00106100" w:rsidRDefault="00106100" w:rsidP="00132F20">
                <w:sdt>
                  <w:sdtPr>
                    <w:id w:val="1238060805"/>
                    <w:citation/>
                  </w:sdtPr>
                  <w:sdtContent>
                    <w:r>
                      <w:fldChar w:fldCharType="begin"/>
                    </w:r>
                    <w:r>
                      <w:rPr>
                        <w:lang w:val="en-US"/>
                      </w:rPr>
                      <w:instrText xml:space="preserve"> CITATION Vlč07 \l 1033 </w:instrText>
                    </w:r>
                    <w:r>
                      <w:fldChar w:fldCharType="separate"/>
                    </w:r>
                    <w:r>
                      <w:rPr>
                        <w:noProof/>
                        <w:lang w:val="en-US"/>
                      </w:rPr>
                      <w:t>(Vlček)</w:t>
                    </w:r>
                    <w:r>
                      <w:fldChar w:fldCharType="end"/>
                    </w:r>
                  </w:sdtContent>
                </w:sdt>
              </w:p>
              <w:p w:rsidR="00106100" w:rsidRDefault="00106100" w:rsidP="00132F20"/>
              <w:p w:rsidR="00106100" w:rsidRDefault="002528F1" w:rsidP="002528F1">
                <w:pPr>
                  <w:pStyle w:val="Heading1"/>
                </w:pPr>
                <w:r w:rsidRPr="002528F1">
                  <w:t>Online Resources</w:t>
                </w:r>
              </w:p>
              <w:p w:rsidR="002528F1" w:rsidRDefault="002528F1" w:rsidP="002528F1">
                <w:pPr>
                  <w:keepNext/>
                </w:pPr>
                <w:r>
                  <w:t xml:space="preserve">Link: </w:t>
                </w:r>
                <w:r w:rsidRPr="002528F1">
                  <w:t>http://www.ngprague.cz/en/objekt-detail/veletrzni-palace/</w:t>
                </w:r>
              </w:p>
              <w:p w:rsidR="002528F1" w:rsidRDefault="002528F1" w:rsidP="002528F1">
                <w:pPr>
                  <w:pStyle w:val="Caption"/>
                </w:pPr>
                <w:fldSimple w:instr=" SEQ Figure \* ARABIC ">
                  <w:r>
                    <w:rPr>
                      <w:noProof/>
                    </w:rPr>
                    <w:t>2</w:t>
                  </w:r>
                </w:fldSimple>
                <w:r>
                  <w:t xml:space="preserve"> </w:t>
                </w:r>
                <w:r w:rsidRPr="00301C7D">
                  <w:t xml:space="preserve">National Gallery in Prague, Collection of Modern Art, </w:t>
                </w:r>
                <w:proofErr w:type="spellStart"/>
                <w:r w:rsidRPr="00301C7D">
                  <w:t>Veletržní</w:t>
                </w:r>
                <w:proofErr w:type="spellEnd"/>
                <w:r w:rsidRPr="00301C7D">
                  <w:t xml:space="preserve"> </w:t>
                </w:r>
                <w:proofErr w:type="spellStart"/>
                <w:r w:rsidRPr="00301C7D">
                  <w:t>palác</w:t>
                </w:r>
                <w:proofErr w:type="spellEnd"/>
              </w:p>
              <w:p w:rsidR="002528F1" w:rsidRDefault="002528F1" w:rsidP="002528F1">
                <w:pPr>
                  <w:keepNext/>
                </w:pPr>
                <w:r>
                  <w:t xml:space="preserve">Link: </w:t>
                </w:r>
                <w:r w:rsidRPr="002528F1">
                  <w:t>http://www.the-athenaeum.org/art/list.php?m=a&amp;s=tu&amp;aid=4837</w:t>
                </w:r>
              </w:p>
              <w:p w:rsidR="002528F1" w:rsidRDefault="002528F1" w:rsidP="002528F1">
                <w:pPr>
                  <w:pStyle w:val="Caption"/>
                </w:pPr>
                <w:fldSimple w:instr=" SEQ Figure \* ARABIC ">
                  <w:r>
                    <w:rPr>
                      <w:noProof/>
                    </w:rPr>
                    <w:t>3</w:t>
                  </w:r>
                </w:fldSimple>
                <w:r>
                  <w:t xml:space="preserve"> </w:t>
                </w:r>
                <w:r w:rsidRPr="00446726">
                  <w:t>The Athenaeum (large selection of images)</w:t>
                </w:r>
              </w:p>
              <w:p w:rsidR="002528F1" w:rsidRDefault="002528F1" w:rsidP="002528F1">
                <w:pPr>
                  <w:keepNext/>
                </w:pPr>
                <w:r>
                  <w:t xml:space="preserve">Link: </w:t>
                </w:r>
                <w:r w:rsidRPr="002528F1">
                  <w:t>http://www.theartnewspaper.com/articles/Prized-works-by-Czech-painter-Emil-Filla-stolen/25127</w:t>
                </w:r>
              </w:p>
              <w:p w:rsidR="003235A7" w:rsidRDefault="002528F1" w:rsidP="002528F1">
                <w:pPr>
                  <w:pStyle w:val="Caption"/>
                </w:pPr>
                <w:fldSimple w:instr=" SEQ Figure \* ARABIC ">
                  <w:r>
                    <w:rPr>
                      <w:noProof/>
                    </w:rPr>
                    <w:t>4</w:t>
                  </w:r>
                </w:fldSimple>
                <w:r>
                  <w:t xml:space="preserve"> The Art Newspaper, 26 November 2011</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C97" w:rsidRDefault="00767C97" w:rsidP="007A0D55">
      <w:pPr>
        <w:spacing w:after="0" w:line="240" w:lineRule="auto"/>
      </w:pPr>
      <w:r>
        <w:separator/>
      </w:r>
    </w:p>
  </w:endnote>
  <w:endnote w:type="continuationSeparator" w:id="0">
    <w:p w:rsidR="00767C97" w:rsidRDefault="00767C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C97" w:rsidRDefault="00767C97" w:rsidP="007A0D55">
      <w:pPr>
        <w:spacing w:after="0" w:line="240" w:lineRule="auto"/>
      </w:pPr>
      <w:r>
        <w:separator/>
      </w:r>
    </w:p>
  </w:footnote>
  <w:footnote w:type="continuationSeparator" w:id="0">
    <w:p w:rsidR="00767C97" w:rsidRDefault="00767C9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94"/>
    <w:rsid w:val="00032559"/>
    <w:rsid w:val="00052040"/>
    <w:rsid w:val="000B25AE"/>
    <w:rsid w:val="000B55AB"/>
    <w:rsid w:val="000D24DC"/>
    <w:rsid w:val="00101B2E"/>
    <w:rsid w:val="00106100"/>
    <w:rsid w:val="00116FA0"/>
    <w:rsid w:val="00132F20"/>
    <w:rsid w:val="0015114C"/>
    <w:rsid w:val="001A21F3"/>
    <w:rsid w:val="001A2537"/>
    <w:rsid w:val="001A6A06"/>
    <w:rsid w:val="00210C03"/>
    <w:rsid w:val="002162E2"/>
    <w:rsid w:val="00225C5A"/>
    <w:rsid w:val="00230B10"/>
    <w:rsid w:val="00234353"/>
    <w:rsid w:val="00244BB0"/>
    <w:rsid w:val="002528F1"/>
    <w:rsid w:val="002A0A0D"/>
    <w:rsid w:val="002B0B37"/>
    <w:rsid w:val="0030662D"/>
    <w:rsid w:val="003235A7"/>
    <w:rsid w:val="003677B6"/>
    <w:rsid w:val="003D3579"/>
    <w:rsid w:val="003E2795"/>
    <w:rsid w:val="003F0D73"/>
    <w:rsid w:val="0040309A"/>
    <w:rsid w:val="00462DBE"/>
    <w:rsid w:val="00464699"/>
    <w:rsid w:val="00483379"/>
    <w:rsid w:val="00487BC5"/>
    <w:rsid w:val="00496888"/>
    <w:rsid w:val="004A7476"/>
    <w:rsid w:val="004E5896"/>
    <w:rsid w:val="00513EE6"/>
    <w:rsid w:val="00534F8F"/>
    <w:rsid w:val="00574FCE"/>
    <w:rsid w:val="00590035"/>
    <w:rsid w:val="005B177E"/>
    <w:rsid w:val="005B3921"/>
    <w:rsid w:val="005F26D7"/>
    <w:rsid w:val="005F5450"/>
    <w:rsid w:val="006D0412"/>
    <w:rsid w:val="007411B9"/>
    <w:rsid w:val="00767C9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4677"/>
    <w:rsid w:val="00A76FD9"/>
    <w:rsid w:val="00AB436D"/>
    <w:rsid w:val="00AD2F24"/>
    <w:rsid w:val="00AD4844"/>
    <w:rsid w:val="00B219AE"/>
    <w:rsid w:val="00B33145"/>
    <w:rsid w:val="00B50394"/>
    <w:rsid w:val="00B574C9"/>
    <w:rsid w:val="00BC39C9"/>
    <w:rsid w:val="00BE5BF7"/>
    <w:rsid w:val="00BF40E1"/>
    <w:rsid w:val="00C27FAB"/>
    <w:rsid w:val="00C358D4"/>
    <w:rsid w:val="00C6296B"/>
    <w:rsid w:val="00CB06C8"/>
    <w:rsid w:val="00CC586D"/>
    <w:rsid w:val="00CF1542"/>
    <w:rsid w:val="00CF3EC5"/>
    <w:rsid w:val="00D656DA"/>
    <w:rsid w:val="00D83300"/>
    <w:rsid w:val="00DC6B48"/>
    <w:rsid w:val="00DF01B0"/>
    <w:rsid w:val="00E063F6"/>
    <w:rsid w:val="00E34442"/>
    <w:rsid w:val="00E85A05"/>
    <w:rsid w:val="00E95829"/>
    <w:rsid w:val="00EA606C"/>
    <w:rsid w:val="00EB0C8C"/>
    <w:rsid w:val="00EB51FD"/>
    <w:rsid w:val="00EB77DB"/>
    <w:rsid w:val="00ED139F"/>
    <w:rsid w:val="00EF6A33"/>
    <w:rsid w:val="00EF74F7"/>
    <w:rsid w:val="00F36937"/>
    <w:rsid w:val="00F60F53"/>
    <w:rsid w:val="00FA1925"/>
    <w:rsid w:val="00FB11DE"/>
    <w:rsid w:val="00FB589A"/>
    <w:rsid w:val="00FB7317"/>
    <w:rsid w:val="00FE52B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394"/>
    <w:rPr>
      <w:rFonts w:ascii="Tahoma" w:hAnsi="Tahoma" w:cs="Tahoma"/>
      <w:sz w:val="16"/>
      <w:szCs w:val="16"/>
    </w:rPr>
  </w:style>
  <w:style w:type="paragraph" w:styleId="Caption">
    <w:name w:val="caption"/>
    <w:basedOn w:val="Normal"/>
    <w:next w:val="Normal"/>
    <w:uiPriority w:val="35"/>
    <w:semiHidden/>
    <w:qFormat/>
    <w:rsid w:val="002528F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394"/>
    <w:rPr>
      <w:rFonts w:ascii="Tahoma" w:hAnsi="Tahoma" w:cs="Tahoma"/>
      <w:sz w:val="16"/>
      <w:szCs w:val="16"/>
    </w:rPr>
  </w:style>
  <w:style w:type="paragraph" w:styleId="Caption">
    <w:name w:val="caption"/>
    <w:basedOn w:val="Normal"/>
    <w:next w:val="Normal"/>
    <w:uiPriority w:val="35"/>
    <w:semiHidden/>
    <w:qFormat/>
    <w:rsid w:val="002528F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782077BE149D6BD2C3B8361353A5D"/>
        <w:category>
          <w:name w:val="General"/>
          <w:gallery w:val="placeholder"/>
        </w:category>
        <w:types>
          <w:type w:val="bbPlcHdr"/>
        </w:types>
        <w:behaviors>
          <w:behavior w:val="content"/>
        </w:behaviors>
        <w:guid w:val="{265D2467-884A-4579-8FEB-BBFDDB4EF86C}"/>
      </w:docPartPr>
      <w:docPartBody>
        <w:p w:rsidR="00000000" w:rsidRDefault="00DE6B60">
          <w:pPr>
            <w:pStyle w:val="FEE782077BE149D6BD2C3B8361353A5D"/>
          </w:pPr>
          <w:r w:rsidRPr="00CC586D">
            <w:rPr>
              <w:rStyle w:val="PlaceholderText"/>
              <w:b/>
              <w:color w:val="FFFFFF" w:themeColor="background1"/>
            </w:rPr>
            <w:t>[Salutation]</w:t>
          </w:r>
        </w:p>
      </w:docPartBody>
    </w:docPart>
    <w:docPart>
      <w:docPartPr>
        <w:name w:val="DDCB1FDFD597453CBE81695B5538A7BD"/>
        <w:category>
          <w:name w:val="General"/>
          <w:gallery w:val="placeholder"/>
        </w:category>
        <w:types>
          <w:type w:val="bbPlcHdr"/>
        </w:types>
        <w:behaviors>
          <w:behavior w:val="content"/>
        </w:behaviors>
        <w:guid w:val="{05219A52-987C-44D8-A413-853F03DCE0A7}"/>
      </w:docPartPr>
      <w:docPartBody>
        <w:p w:rsidR="00000000" w:rsidRDefault="00DE6B60">
          <w:pPr>
            <w:pStyle w:val="DDCB1FDFD597453CBE81695B5538A7BD"/>
          </w:pPr>
          <w:r>
            <w:rPr>
              <w:rStyle w:val="PlaceholderText"/>
            </w:rPr>
            <w:t>[First name]</w:t>
          </w:r>
        </w:p>
      </w:docPartBody>
    </w:docPart>
    <w:docPart>
      <w:docPartPr>
        <w:name w:val="3E4421BF56F2402CB9C5AC11E0F4C183"/>
        <w:category>
          <w:name w:val="General"/>
          <w:gallery w:val="placeholder"/>
        </w:category>
        <w:types>
          <w:type w:val="bbPlcHdr"/>
        </w:types>
        <w:behaviors>
          <w:behavior w:val="content"/>
        </w:behaviors>
        <w:guid w:val="{DBD73F6F-0A41-45DB-A86B-92ECCB220A46}"/>
      </w:docPartPr>
      <w:docPartBody>
        <w:p w:rsidR="00000000" w:rsidRDefault="00DE6B60">
          <w:pPr>
            <w:pStyle w:val="3E4421BF56F2402CB9C5AC11E0F4C183"/>
          </w:pPr>
          <w:r>
            <w:rPr>
              <w:rStyle w:val="PlaceholderText"/>
            </w:rPr>
            <w:t>[Middle name]</w:t>
          </w:r>
        </w:p>
      </w:docPartBody>
    </w:docPart>
    <w:docPart>
      <w:docPartPr>
        <w:name w:val="5514CA5844FC4DBD88B7B9D3FF7F428E"/>
        <w:category>
          <w:name w:val="General"/>
          <w:gallery w:val="placeholder"/>
        </w:category>
        <w:types>
          <w:type w:val="bbPlcHdr"/>
        </w:types>
        <w:behaviors>
          <w:behavior w:val="content"/>
        </w:behaviors>
        <w:guid w:val="{C9A4CC01-20F2-4640-9B6E-3CDA115E7C15}"/>
      </w:docPartPr>
      <w:docPartBody>
        <w:p w:rsidR="00000000" w:rsidRDefault="00DE6B60">
          <w:pPr>
            <w:pStyle w:val="5514CA5844FC4DBD88B7B9D3FF7F428E"/>
          </w:pPr>
          <w:r>
            <w:rPr>
              <w:rStyle w:val="PlaceholderText"/>
            </w:rPr>
            <w:t>[Last</w:t>
          </w:r>
          <w:r>
            <w:rPr>
              <w:rStyle w:val="PlaceholderText"/>
            </w:rPr>
            <w:t xml:space="preserve"> name]</w:t>
          </w:r>
        </w:p>
      </w:docPartBody>
    </w:docPart>
    <w:docPart>
      <w:docPartPr>
        <w:name w:val="A30608F8AC5C458FA28A31DF39057996"/>
        <w:category>
          <w:name w:val="General"/>
          <w:gallery w:val="placeholder"/>
        </w:category>
        <w:types>
          <w:type w:val="bbPlcHdr"/>
        </w:types>
        <w:behaviors>
          <w:behavior w:val="content"/>
        </w:behaviors>
        <w:guid w:val="{994CDF8D-37D0-496F-800B-3F7CACE2AB95}"/>
      </w:docPartPr>
      <w:docPartBody>
        <w:p w:rsidR="00000000" w:rsidRDefault="00DE6B60">
          <w:pPr>
            <w:pStyle w:val="A30608F8AC5C458FA28A31DF39057996"/>
          </w:pPr>
          <w:r>
            <w:rPr>
              <w:rStyle w:val="PlaceholderText"/>
            </w:rPr>
            <w:t>[Enter your biography]</w:t>
          </w:r>
        </w:p>
      </w:docPartBody>
    </w:docPart>
    <w:docPart>
      <w:docPartPr>
        <w:name w:val="8343BD0EDC0441FBAB05818F7E6D0AC0"/>
        <w:category>
          <w:name w:val="General"/>
          <w:gallery w:val="placeholder"/>
        </w:category>
        <w:types>
          <w:type w:val="bbPlcHdr"/>
        </w:types>
        <w:behaviors>
          <w:behavior w:val="content"/>
        </w:behaviors>
        <w:guid w:val="{D8FF5BF9-5EC9-433F-9431-F8F10EEA46DE}"/>
      </w:docPartPr>
      <w:docPartBody>
        <w:p w:rsidR="00000000" w:rsidRDefault="00DE6B60">
          <w:pPr>
            <w:pStyle w:val="8343BD0EDC0441FBAB05818F7E6D0AC0"/>
          </w:pPr>
          <w:r>
            <w:rPr>
              <w:rStyle w:val="PlaceholderText"/>
            </w:rPr>
            <w:t>[Enter the institution with which you are affiliated]</w:t>
          </w:r>
        </w:p>
      </w:docPartBody>
    </w:docPart>
    <w:docPart>
      <w:docPartPr>
        <w:name w:val="7663F391597440CAAAC339027B702DAE"/>
        <w:category>
          <w:name w:val="General"/>
          <w:gallery w:val="placeholder"/>
        </w:category>
        <w:types>
          <w:type w:val="bbPlcHdr"/>
        </w:types>
        <w:behaviors>
          <w:behavior w:val="content"/>
        </w:behaviors>
        <w:guid w:val="{6DF5D2D0-A0D7-4D23-90BD-036264701E6C}"/>
      </w:docPartPr>
      <w:docPartBody>
        <w:p w:rsidR="00000000" w:rsidRDefault="00DE6B60">
          <w:pPr>
            <w:pStyle w:val="7663F391597440CAAAC339027B702DAE"/>
          </w:pPr>
          <w:r w:rsidRPr="00EF74F7">
            <w:rPr>
              <w:b/>
              <w:color w:val="808080" w:themeColor="background1" w:themeShade="80"/>
            </w:rPr>
            <w:t>[Enter the headword for your article]</w:t>
          </w:r>
        </w:p>
      </w:docPartBody>
    </w:docPart>
    <w:docPart>
      <w:docPartPr>
        <w:name w:val="2604BBBA7D6B43A88F6138B92643F707"/>
        <w:category>
          <w:name w:val="General"/>
          <w:gallery w:val="placeholder"/>
        </w:category>
        <w:types>
          <w:type w:val="bbPlcHdr"/>
        </w:types>
        <w:behaviors>
          <w:behavior w:val="content"/>
        </w:behaviors>
        <w:guid w:val="{E22019E8-497C-469F-8357-5140085FD5B5}"/>
      </w:docPartPr>
      <w:docPartBody>
        <w:p w:rsidR="00000000" w:rsidRDefault="00DE6B60">
          <w:pPr>
            <w:pStyle w:val="2604BBBA7D6B43A88F6138B92643F7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76B771E013434DB70A7B7765F7F3C4"/>
        <w:category>
          <w:name w:val="General"/>
          <w:gallery w:val="placeholder"/>
        </w:category>
        <w:types>
          <w:type w:val="bbPlcHdr"/>
        </w:types>
        <w:behaviors>
          <w:behavior w:val="content"/>
        </w:behaviors>
        <w:guid w:val="{31B8EA45-7D3B-47DE-9F12-0C2F129C99D5}"/>
      </w:docPartPr>
      <w:docPartBody>
        <w:p w:rsidR="00000000" w:rsidRDefault="00DE6B60">
          <w:pPr>
            <w:pStyle w:val="3176B771E013434DB70A7B7765F7F3C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53E6E726E44BA0BA3BA801FE05A953"/>
        <w:category>
          <w:name w:val="General"/>
          <w:gallery w:val="placeholder"/>
        </w:category>
        <w:types>
          <w:type w:val="bbPlcHdr"/>
        </w:types>
        <w:behaviors>
          <w:behavior w:val="content"/>
        </w:behaviors>
        <w:guid w:val="{6DF1042B-9C43-465F-AF7D-4D347D7ED105}"/>
      </w:docPartPr>
      <w:docPartBody>
        <w:p w:rsidR="00000000" w:rsidRDefault="00DE6B60">
          <w:pPr>
            <w:pStyle w:val="BF53E6E726E44BA0BA3BA801FE05A9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762A38B49F4FFDB346BB0CA8414702"/>
        <w:category>
          <w:name w:val="General"/>
          <w:gallery w:val="placeholder"/>
        </w:category>
        <w:types>
          <w:type w:val="bbPlcHdr"/>
        </w:types>
        <w:behaviors>
          <w:behavior w:val="content"/>
        </w:behaviors>
        <w:guid w:val="{B5C4EE1F-ACCE-4F19-981B-87B090510116}"/>
      </w:docPartPr>
      <w:docPartBody>
        <w:p w:rsidR="00000000" w:rsidRDefault="00DE6B60">
          <w:pPr>
            <w:pStyle w:val="F7762A38B49F4FFDB346BB0CA84147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60"/>
    <w:rsid w:val="00DE6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782077BE149D6BD2C3B8361353A5D">
    <w:name w:val="FEE782077BE149D6BD2C3B8361353A5D"/>
  </w:style>
  <w:style w:type="paragraph" w:customStyle="1" w:styleId="DDCB1FDFD597453CBE81695B5538A7BD">
    <w:name w:val="DDCB1FDFD597453CBE81695B5538A7BD"/>
  </w:style>
  <w:style w:type="paragraph" w:customStyle="1" w:styleId="3E4421BF56F2402CB9C5AC11E0F4C183">
    <w:name w:val="3E4421BF56F2402CB9C5AC11E0F4C183"/>
  </w:style>
  <w:style w:type="paragraph" w:customStyle="1" w:styleId="5514CA5844FC4DBD88B7B9D3FF7F428E">
    <w:name w:val="5514CA5844FC4DBD88B7B9D3FF7F428E"/>
  </w:style>
  <w:style w:type="paragraph" w:customStyle="1" w:styleId="A30608F8AC5C458FA28A31DF39057996">
    <w:name w:val="A30608F8AC5C458FA28A31DF39057996"/>
  </w:style>
  <w:style w:type="paragraph" w:customStyle="1" w:styleId="8343BD0EDC0441FBAB05818F7E6D0AC0">
    <w:name w:val="8343BD0EDC0441FBAB05818F7E6D0AC0"/>
  </w:style>
  <w:style w:type="paragraph" w:customStyle="1" w:styleId="7663F391597440CAAAC339027B702DAE">
    <w:name w:val="7663F391597440CAAAC339027B702DAE"/>
  </w:style>
  <w:style w:type="paragraph" w:customStyle="1" w:styleId="2604BBBA7D6B43A88F6138B92643F707">
    <w:name w:val="2604BBBA7D6B43A88F6138B92643F707"/>
  </w:style>
  <w:style w:type="paragraph" w:customStyle="1" w:styleId="3176B771E013434DB70A7B7765F7F3C4">
    <w:name w:val="3176B771E013434DB70A7B7765F7F3C4"/>
  </w:style>
  <w:style w:type="paragraph" w:customStyle="1" w:styleId="BF53E6E726E44BA0BA3BA801FE05A953">
    <w:name w:val="BF53E6E726E44BA0BA3BA801FE05A953"/>
  </w:style>
  <w:style w:type="paragraph" w:customStyle="1" w:styleId="F7762A38B49F4FFDB346BB0CA8414702">
    <w:name w:val="F7762A38B49F4FFDB346BB0CA84147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782077BE149D6BD2C3B8361353A5D">
    <w:name w:val="FEE782077BE149D6BD2C3B8361353A5D"/>
  </w:style>
  <w:style w:type="paragraph" w:customStyle="1" w:styleId="DDCB1FDFD597453CBE81695B5538A7BD">
    <w:name w:val="DDCB1FDFD597453CBE81695B5538A7BD"/>
  </w:style>
  <w:style w:type="paragraph" w:customStyle="1" w:styleId="3E4421BF56F2402CB9C5AC11E0F4C183">
    <w:name w:val="3E4421BF56F2402CB9C5AC11E0F4C183"/>
  </w:style>
  <w:style w:type="paragraph" w:customStyle="1" w:styleId="5514CA5844FC4DBD88B7B9D3FF7F428E">
    <w:name w:val="5514CA5844FC4DBD88B7B9D3FF7F428E"/>
  </w:style>
  <w:style w:type="paragraph" w:customStyle="1" w:styleId="A30608F8AC5C458FA28A31DF39057996">
    <w:name w:val="A30608F8AC5C458FA28A31DF39057996"/>
  </w:style>
  <w:style w:type="paragraph" w:customStyle="1" w:styleId="8343BD0EDC0441FBAB05818F7E6D0AC0">
    <w:name w:val="8343BD0EDC0441FBAB05818F7E6D0AC0"/>
  </w:style>
  <w:style w:type="paragraph" w:customStyle="1" w:styleId="7663F391597440CAAAC339027B702DAE">
    <w:name w:val="7663F391597440CAAAC339027B702DAE"/>
  </w:style>
  <w:style w:type="paragraph" w:customStyle="1" w:styleId="2604BBBA7D6B43A88F6138B92643F707">
    <w:name w:val="2604BBBA7D6B43A88F6138B92643F707"/>
  </w:style>
  <w:style w:type="paragraph" w:customStyle="1" w:styleId="3176B771E013434DB70A7B7765F7F3C4">
    <w:name w:val="3176B771E013434DB70A7B7765F7F3C4"/>
  </w:style>
  <w:style w:type="paragraph" w:customStyle="1" w:styleId="BF53E6E726E44BA0BA3BA801FE05A953">
    <w:name w:val="BF53E6E726E44BA0BA3BA801FE05A953"/>
  </w:style>
  <w:style w:type="paragraph" w:customStyle="1" w:styleId="F7762A38B49F4FFDB346BB0CA8414702">
    <w:name w:val="F7762A38B49F4FFDB346BB0CA8414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Fil13</b:Tag>
    <b:SourceType>JournalArticle</b:SourceType>
    <b:Guid>{06313A02-032F-43CC-960A-2B10E6664757}</b:Guid>
    <b:Author>
      <b:Author>
        <b:NameList>
          <b:Person>
            <b:Last>Filla</b:Last>
            <b:First>Emil</b:First>
          </b:Person>
        </b:NameList>
      </b:Author>
      <b:Editor>
        <b:NameList>
          <b:Person>
            <b:Last>Rampley</b:Last>
            <b:First>Matthew</b:First>
          </b:Person>
        </b:NameList>
      </b:Editor>
      <b:Translator>
        <b:NameList>
          <b:Person>
            <b:Last>Rampley</b:Last>
            <b:First>Matthew</b:First>
          </b:Person>
        </b:NameList>
      </b:Translator>
    </b:Author>
    <b:Title>Domenico Theotocopuli El Greco. Notes from an exhibition of El Greco in Munich</b:Title>
    <b:Year>2013</b:Year>
    <b:Volume>8</b:Volume>
    <b:Pages>1-13</b:Pages>
    <b:JournalName>Journal of Art Historiography</b:JournalName>
    <b:Month>June</b:Month>
    <b:RefOrder>1</b:RefOrder>
  </b:Source>
  <b:Source>
    <b:Tag>Fil02</b:Tag>
    <b:SourceType>BookSection</b:SourceType>
    <b:Guid>{DA1E0D86-F586-4C76-9CFD-A8EC03068904}</b:Guid>
    <b:Author>
      <b:Author>
        <b:NameList>
          <b:Person>
            <b:Last>Filla</b:Last>
            <b:First>Emil</b:First>
          </b:Person>
        </b:NameList>
      </b:Author>
      <b:Translator>
        <b:NameList>
          <b:Person>
            <b:Last>Büchler</b:Last>
            <b:First>Alexandra</b:First>
          </b:Person>
        </b:NameList>
      </b:Translator>
      <b:Editor>
        <b:NameList>
          <b:Person>
            <b:Last>Benson</b:Last>
            <b:Middle>O.</b:Middle>
            <b:First>Timothy</b:First>
          </b:Person>
          <b:Person>
            <b:Last>Forgács</b:Last>
            <b:First>Éva</b:First>
          </b:Person>
        </b:NameList>
      </b:Editor>
    </b:Author>
    <b:Title>O ctnosti novoprimitivismu [On the Virtue of Neo-Primitivism]</b:Title>
    <b:Year>2002</b:Year>
    <b:Pages>95-98</b:Pages>
    <b:BookTitle>In Between Worlds: A Sourcebook of Central European Avant-Gardes, 1910-1930</b:BookTitle>
    <b:City>Cambridge</b:City>
    <b:Publisher>MIT Press</b:Publisher>
    <b:RefOrder>2</b:RefOrder>
  </b:Source>
  <b:Source>
    <b:Tag>Fil47</b:Tag>
    <b:SourceType>Book</b:SourceType>
    <b:Guid>{6772545C-B413-49A2-B76E-BAC716D68FE2}</b:Guid>
    <b:Title>O svobodě [On Freedom]</b:Title>
    <b:Year>1947</b:Year>
    <b:City>Prague</b:City>
    <b:Publisher>Jan Pohořelý</b:Publisher>
    <b:Author>
      <b:Author>
        <b:NameList>
          <b:Person>
            <b:Last>Filla</b:Last>
            <b:First>Emil</b:First>
          </b:Person>
        </b:NameList>
      </b:Author>
    </b:Author>
    <b:RefOrder>3</b:RefOrder>
  </b:Source>
  <b:Source>
    <b:Tag>Fil48</b:Tag>
    <b:SourceType>Book</b:SourceType>
    <b:Guid>{7ECCC703-59CC-47F0-9900-B1883032A218}</b:Guid>
    <b:Author>
      <b:Author>
        <b:NameList>
          <b:Person>
            <b:Last>Filla</b:Last>
            <b:First>Emil</b:First>
          </b:Person>
        </b:NameList>
      </b:Author>
    </b:Author>
    <b:Title>O výtvarném umění: Články a essaye z let 1909 - 1948 [On Fine Art: Articles and Essays from the years 1909 - 1948]</b:Title>
    <b:Year>1948</b:Year>
    <b:City>Prague</b:City>
    <b:Publisher>Karel Brož</b:Publisher>
    <b:RefOrder>4</b:RefOrder>
  </b:Source>
  <b:Source>
    <b:Tag>Hum12</b:Tag>
    <b:SourceType>JournalArticle</b:SourceType>
    <b:Guid>{9123CB23-CF75-4F44-BDEE-B46B3C9D9171}</b:Guid>
    <b:Author>
      <b:Author>
        <b:NameList>
          <b:Person>
            <b:Last>Hume</b:Last>
            <b:First>Naomi</b:First>
          </b:Person>
        </b:NameList>
      </b:Author>
    </b:Author>
    <b:Title>Avant-Garde Anachronisms: Prague’s Group of Fine Artists and Viennese Art Theory</b:Title>
    <b:Year>2012</b:Year>
    <b:JournalName>Slavic Review</b:JournalName>
    <b:Pages>516-45</b:Pages>
    <b:Volume>71</b:Volume>
    <b:Issue>3</b:Issue>
    <b:RefOrder>5</b:RefOrder>
  </b:Source>
  <b:Source>
    <b:Tag>Lah96</b:Tag>
    <b:SourceType>Book</b:SourceType>
    <b:Guid>{B9C148FD-6DAF-4FBC-92E7-EE841F26BAAC}</b:Guid>
    <b:Author>
      <b:Author>
        <b:NameList>
          <b:Person>
            <b:Last>Lahoda</b:Last>
            <b:First>Vojtěch</b:First>
          </b:Person>
        </b:NameList>
      </b:Author>
      <b:Translator>
        <b:NameList>
          <b:Person>
            <b:Last>Hybšová</b:Last>
            <b:First>Helena</b:First>
          </b:Person>
        </b:NameList>
      </b:Translator>
    </b:Author>
    <b:Title>Český Kubismus</b:Title>
    <b:Year>1996</b:Year>
    <b:City>Prague</b:City>
    <b:Publisher>Brana</b:Publisher>
    <b:RefOrder>6</b:RefOrder>
  </b:Source>
  <b:Source>
    <b:Tag>Lam88</b:Tag>
    <b:SourceType>Book</b:SourceType>
    <b:Guid>{28CB56FE-17F3-44E2-9267-338BF2EEB497}</b:Guid>
    <b:Author>
      <b:Author>
        <b:NameList>
          <b:Person>
            <b:Last>Lamač</b:Last>
            <b:First>Miroslav</b:First>
          </b:Person>
        </b:NameList>
      </b:Author>
    </b:Author>
    <b:Title>Osma a Skupina výtvarných umělců 1907-1917</b:Title>
    <b:Year>1988</b:Year>
    <b:City>Prague</b:City>
    <b:Publisher>Odeon</b:Publisher>
    <b:RefOrder>7</b:RefOrder>
  </b:Source>
  <b:Source>
    <b:Tag>Pom</b:Tag>
    <b:SourceType>Book</b:SourceType>
    <b:Guid>{C068DDB6-7C36-4A52-BE87-323760FC2E4B}</b:Guid>
    <b:Title>Expresionismus a České Umění 1905-1927</b:Title>
    <b:City>Prague</b:City>
    <b:Publisher>Národní Galerie</b:Publisher>
    <b:Author>
      <b:Editor>
        <b:NameList>
          <b:Person>
            <b:Last>Pomajzlová</b:Last>
            <b:First>Alena</b:First>
          </b:Person>
        </b:NameList>
      </b:Editor>
      <b:Translator>
        <b:NameList>
          <b:Person>
            <b:Last>Vomáčka</b:Last>
            <b:First>Ivan</b:First>
          </b:Person>
        </b:NameList>
      </b:Translator>
    </b:Author>
    <b:RefOrder>8</b:RefOrder>
  </b:Source>
  <b:Source>
    <b:Tag>Pra93</b:Tag>
    <b:SourceType>Book</b:SourceType>
    <b:Guid>{13B962E7-CB97-4D1C-B7B4-6873EECD0C52}</b:Guid>
    <b:Author>
      <b:Author>
        <b:NameList>
          <b:Person>
            <b:Last>Prahl</b:Last>
            <b:First>Roman</b:First>
          </b:Person>
          <b:Person>
            <b:Last>Bydžovská</b:Last>
            <b:First>Lenka</b:First>
          </b:Person>
        </b:NameList>
      </b:Author>
    </b:Author>
    <b:Title>Freie Richtungen: Die Zeitschrift der Prager Secession und Moderne</b:Title>
    <b:Year>1993</b:Year>
    <b:City>Prague</b:City>
    <b:Publisher>Verlag Torst</b:Publisher>
    <b:RefOrder>9</b:RefOrder>
  </b:Source>
  <b:Source>
    <b:Tag>Šve06</b:Tag>
    <b:SourceType>Book</b:SourceType>
    <b:Guid>{A92E0B52-3A11-4863-9EDE-165A76FDBA0F}</b:Guid>
    <b:Title>Czech Cubism 1909 – 1925: Art, Architecture, Design</b:Title>
    <b:Year>2006</b:Year>
    <b:City>Prague</b:City>
    <b:Publisher>i3 CZ &amp; Modernista</b:Publisher>
    <b:Author>
      <b:Editor>
        <b:NameList>
          <b:Person>
            <b:Last>Švestka</b:Last>
            <b:First>Jiři</b:First>
          </b:Person>
          <b:Person>
            <b:Last>Vlček</b:Last>
            <b:First>Tomáš</b:First>
          </b:Person>
          <b:Person>
            <b:Last>Liška</b:Last>
            <b:First>Pavel</b:First>
          </b:Person>
        </b:NameList>
      </b:Editor>
    </b:Author>
    <b:RefOrder>10</b:RefOrder>
  </b:Source>
  <b:Source>
    <b:Tag>Vlč07</b:Tag>
    <b:SourceType>Book</b:SourceType>
    <b:Guid>{6D6E1DE6-07D9-45DA-AF28-56A619BA77B1}</b:Guid>
    <b:Author>
      <b:Author>
        <b:NameList>
          <b:Person>
            <b:Last>Vlček</b:Last>
            <b:First>Tomáš</b:First>
          </b:Person>
        </b:NameList>
      </b:Author>
    </b:Author>
    <b:Title>Emil Filla (1882-1953), exh. cat. Prague Castle Riding Hall and Olomouc Museum of Art</b:Title>
    <b:Year>2007</b:Year>
    <b:City>Prague</b:City>
    <b:Publisher>Národní galerie v Praze</b:Publisher>
    <b:RefOrder>11</b:RefOrder>
  </b:Source>
</b:Sources>
</file>

<file path=customXml/itemProps1.xml><?xml version="1.0" encoding="utf-8"?>
<ds:datastoreItem xmlns:ds="http://schemas.openxmlformats.org/officeDocument/2006/customXml" ds:itemID="{D72A4ADC-0314-4953-A392-2DFDE71F1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1053</TotalTime>
  <Pages>3</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2014-10-05T00:13:00Z</dcterms:created>
  <dcterms:modified xsi:type="dcterms:W3CDTF">2014-10-06T03:33:00Z</dcterms:modified>
</cp:coreProperties>
</file>