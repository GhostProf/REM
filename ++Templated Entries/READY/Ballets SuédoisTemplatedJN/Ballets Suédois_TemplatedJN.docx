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Content>
            <w:tc>
              <w:tcPr>
                <w:tcW w:w="2642" w:type="dxa"/>
              </w:tcPr>
              <w:p w14:paraId="7683B4F9" w14:textId="77777777" w:rsidR="00B574C9" w:rsidRDefault="00110420" w:rsidP="00110420">
                <w:r>
                  <w:t>Dorf</w:t>
                </w:r>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Content>
            <w:tc>
              <w:tcPr>
                <w:tcW w:w="9016" w:type="dxa"/>
                <w:tcMar>
                  <w:top w:w="113" w:type="dxa"/>
                  <w:bottom w:w="113" w:type="dxa"/>
                </w:tcMar>
              </w:tcPr>
              <w:p w14:paraId="3EEE3B1D" w14:textId="77777777" w:rsidR="00110420" w:rsidRDefault="00110420" w:rsidP="00110420">
                <w:r>
                  <w:t>Ballets Suédois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Content>
            <w:tc>
              <w:tcPr>
                <w:tcW w:w="9016" w:type="dxa"/>
                <w:tcMar>
                  <w:top w:w="113" w:type="dxa"/>
                  <w:bottom w:w="113" w:type="dxa"/>
                </w:tcMar>
              </w:tcPr>
              <w:p w14:paraId="73192F1B" w14:textId="4DA13160" w:rsidR="00E85A05" w:rsidRDefault="005E676F" w:rsidP="00A46A5C">
                <w:r>
                  <w:t xml:space="preserve">Rolf de Maré’s </w:t>
                </w:r>
                <w:r w:rsidRPr="005E676F">
                  <w:t>Ballets Suédois</w:t>
                </w:r>
                <w:r w:rsidRPr="00110420">
                  <w:t xml:space="preserve"> </w:t>
                </w:r>
                <w:r w:rsidR="00493653">
                  <w:t xml:space="preserve">was active </w:t>
                </w:r>
                <w:r>
                  <w:t xml:space="preserve">from 1920 to 1925. It was the chief artistic rival to Diaghilev’s </w:t>
                </w:r>
                <w:r w:rsidRPr="006C4833">
                  <w:t>Ballets Russes</w:t>
                </w:r>
                <w:r>
                  <w:t xml:space="preserve">,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w:t>
                </w:r>
                <w:r w:rsidRPr="00110420">
                  <w:t>Ballets Russes</w:t>
                </w:r>
                <w:r>
                  <w:t xml:space="preserve">, but de Maré’s interest in the visual arts and the vibrancy of modern, contemporary life </w:t>
                </w:r>
                <w:r w:rsidR="00493653">
                  <w:t>resulted in a</w:t>
                </w:r>
                <w:r>
                  <w:t xml:space="preserve"> greater emphasis on abstraction and popular idioms in both the design and choreography of </w:t>
                </w:r>
                <w:r w:rsidRPr="00110420">
                  <w:t xml:space="preserve">Ballets Suédois </w:t>
                </w:r>
                <w:r>
                  <w:t xml:space="preserve">productions. </w:t>
                </w:r>
              </w:p>
            </w:tc>
          </w:sdtContent>
        </w:sdt>
      </w:tr>
      <w:tr w:rsidR="003F0D73" w14:paraId="4691A4E8" w14:textId="77777777" w:rsidTr="003F0D73">
        <w:sdt>
          <w:sdtPr>
            <w:rPr>
              <w:b/>
            </w:rPr>
            <w:alias w:val="Article text"/>
            <w:tag w:val="articleText"/>
            <w:id w:val="634067588"/>
            <w:placeholder>
              <w:docPart w:val="AB9259057E9D924F8CDF5993BD475860"/>
            </w:placeholder>
          </w:sdtPr>
          <w:sdtEndPr>
            <w:rPr>
              <w:b w:val="0"/>
            </w:rPr>
          </w:sdtEndPr>
          <w:sdtContent>
            <w:tc>
              <w:tcPr>
                <w:tcW w:w="9016" w:type="dxa"/>
                <w:tcMar>
                  <w:top w:w="113" w:type="dxa"/>
                  <w:bottom w:w="113" w:type="dxa"/>
                </w:tcMar>
              </w:tcPr>
              <w:p w14:paraId="567710F4" w14:textId="2ED3B82B" w:rsidR="00932510" w:rsidRDefault="00932510" w:rsidP="00A46A5C"/>
              <w:p w14:paraId="2A51A5B2" w14:textId="70E9C8EB" w:rsidR="00D83481" w:rsidRPr="00A46A5C" w:rsidRDefault="00A46A5C" w:rsidP="00A46A5C">
                <w:sdt>
                  <w:sdtPr>
                    <w:alias w:val="Abstract"/>
                    <w:tag w:val="abstract"/>
                    <w:id w:val="1742603306"/>
                    <w:placeholder>
                      <w:docPart w:val="ED05C7894E914043B96050D8C2150B7A"/>
                    </w:placeholder>
                  </w:sdtPr>
                  <w:sdtEndPr/>
                  <w:sdtContent>
                    <w:r w:rsidR="00D83481" w:rsidRPr="00A46A5C">
                      <w:t>Rolf de Maré’s Ballets Suédois was active from 1920 to 1925. It was the chief artistic rival to Diaghilev’s Ballets Russes,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Ballets Russes, but de Maré’s interest in the visual arts and the vibrancy of modern, contemporary life resulted in a greater emphasis on abstraction and popular idioms in both the design and choreography of Ballets Suédois productions.</w:t>
                    </w:r>
                  </w:sdtContent>
                </w:sdt>
                <w:r w:rsidR="00D83481" w:rsidRPr="00A46A5C">
                  <w:t xml:space="preserve"> </w:t>
                </w:r>
              </w:p>
              <w:p w14:paraId="0C0DDCF3" w14:textId="77777777" w:rsidR="00110420" w:rsidRDefault="00110420" w:rsidP="00A46A5C"/>
              <w:p w14:paraId="1E7D0D31" w14:textId="5B5B40FC" w:rsidR="00110420" w:rsidRDefault="00110420" w:rsidP="00A46A5C">
                <w:r>
                  <w:t>Rolf de Maré (1888-1964) was born into an aristocratic famil</w:t>
                </w:r>
                <w:r w:rsidR="005E676F">
                  <w:t>y in Stockholm, Sweden. In 1920</w:t>
                </w:r>
                <w:r>
                  <w:t xml:space="preserve"> he founded the Ballets Suédois, which </w:t>
                </w:r>
                <w:r w:rsidR="00D83481">
                  <w:t xml:space="preserve">was heavily influenced by </w:t>
                </w:r>
                <w:r>
                  <w:t>his interest in painting. In the 1910s, after meeting the Swedish artist Nils Dardel (1888-1943), de Maré began collecting modernist art (particularly the works of Georges Braque, Fernand Léger, and Pablo Picasso). Dardel introduced de Maré to modern artists</w:t>
                </w:r>
                <w:r w:rsidR="00CD4B87">
                  <w:t>,</w:t>
                </w:r>
                <w:r>
                  <w:t xml:space="preserve"> and served as an intermediary in the purchase of their works</w:t>
                </w:r>
                <w:r w:rsidR="00CD4B87">
                  <w:t>.</w:t>
                </w:r>
                <w:r>
                  <w:t xml:space="preserve"> </w:t>
                </w:r>
                <w:r w:rsidR="00CD4B87">
                  <w:t>H</w:t>
                </w:r>
                <w:r>
                  <w:t>e also introduced de Maré to the future choreographer of the Ballets Suédois, Jean Börlin (1893-1930). After meeting Börlin, de Maré’s interest in the arts quickly expanded to include dance.</w:t>
                </w:r>
              </w:p>
              <w:p w14:paraId="426B7366" w14:textId="77777777" w:rsidR="00932510" w:rsidRDefault="00932510" w:rsidP="00A46A5C"/>
              <w:p w14:paraId="7AE6895B" w14:textId="1E782DDC" w:rsidR="00932510" w:rsidRDefault="00932510" w:rsidP="00A46A5C">
                <w:r>
                  <w:t>[File: dansmuseet1.jpg]</w:t>
                </w:r>
              </w:p>
              <w:p w14:paraId="68FCE947" w14:textId="49E0D4CA" w:rsidR="00A46A5C" w:rsidRDefault="00A46A5C" w:rsidP="00A46A5C">
                <w:pPr>
                  <w:pStyle w:val="Caption"/>
                </w:pPr>
                <w:r>
                  <w:t xml:space="preserve">Figure </w:t>
                </w:r>
                <w:fldSimple w:instr=" SEQ Figure \* ARABIC ">
                  <w:r>
                    <w:rPr>
                      <w:noProof/>
                    </w:rPr>
                    <w:t>1</w:t>
                  </w:r>
                </w:fldSimple>
                <w:r>
                  <w:t xml:space="preserve"> Rolf de </w:t>
                </w:r>
                <w:commentRangeStart w:id="0"/>
                <w:r>
                  <w:t>Maré</w:t>
                </w:r>
                <w:commentRangeEnd w:id="0"/>
                <w:r>
                  <w:rPr>
                    <w:rStyle w:val="CommentReference"/>
                    <w:b w:val="0"/>
                    <w:bCs w:val="0"/>
                    <w:color w:val="auto"/>
                  </w:rPr>
                  <w:commentReference w:id="0"/>
                </w:r>
              </w:p>
              <w:p w14:paraId="6111863B" w14:textId="406AA3F3" w:rsidR="00110420" w:rsidRDefault="00110420" w:rsidP="00A46A5C">
                <w:r>
                  <w:t xml:space="preserve">Börlin trained at </w:t>
                </w:r>
                <w:r w:rsidR="00A8136F">
                  <w:t>the</w:t>
                </w:r>
                <w:r>
                  <w:t xml:space="preserve"> Stockholm Royal Opera</w:t>
                </w:r>
                <w:r w:rsidR="00A8136F">
                  <w:t xml:space="preserve"> ballet school, where</w:t>
                </w:r>
                <w:r>
                  <w:t xml:space="preserve"> Michel Fokine noticed him w</w:t>
                </w:r>
                <w:r w:rsidR="00A8136F">
                  <w:t>hile serving</w:t>
                </w:r>
                <w:r>
                  <w:t xml:space="preserve"> as guest choreographer at the Royal Opera from 1913 to 1914. Trained in the repertoire of </w:t>
                </w:r>
                <w:r>
                  <w:lastRenderedPageBreak/>
                  <w:t>the Ballets Russes, Börlin studied with Fokine at the Royal Oper</w:t>
                </w:r>
                <w:r w:rsidR="00A8136F">
                  <w:t>a</w:t>
                </w:r>
                <w:r>
                  <w:t xml:space="preserve"> </w:t>
                </w:r>
                <w:r w:rsidR="00A8136F">
                  <w:t>and</w:t>
                </w:r>
                <w:r>
                  <w:t xml:space="preserve"> privately in Copenhagen before joining de Maré in Paris. Börlin and de Maré met in 1918</w:t>
                </w:r>
                <w:r w:rsidR="00A8136F">
                  <w:t>,</w:t>
                </w:r>
                <w:r>
                  <w:t xml:space="preserve"> and soon thereafter became romantically involved. Börlin’s choreography formed the basis of the ensemble’s repertoire; he was the company’s principal dancer and ballet master, and recruited a majority of the corps dancers from the Stockholm Opera.</w:t>
                </w:r>
              </w:p>
              <w:p w14:paraId="78576AE2" w14:textId="77777777" w:rsidR="00110420" w:rsidRDefault="00110420" w:rsidP="00A46A5C"/>
              <w:p w14:paraId="4CAC5E0E" w14:textId="51AB573F" w:rsidR="00110420" w:rsidRDefault="00110420" w:rsidP="00A46A5C">
                <w:r>
                  <w:t xml:space="preserve">Paris proved the ideal venue for de Maré to </w:t>
                </w:r>
                <w:r w:rsidR="00B659FB">
                  <w:t>form</w:t>
                </w:r>
                <w:r>
                  <w:t xml:space="preserve"> a ballet company. He felt that Stockholm audiences were too conservative for the art he wished to present, while Paris was already the centre of the avant-garde art world. The city had a supportive atmosphere, a population of willing creative collaborators, and a suitable venue in the Théâtre des Champs-Elysées. </w:t>
                </w:r>
              </w:p>
              <w:p w14:paraId="0BA125F7" w14:textId="77777777" w:rsidR="00110420" w:rsidRDefault="00110420" w:rsidP="00A46A5C">
                <w:r>
                  <w:tab/>
                </w:r>
              </w:p>
              <w:p w14:paraId="403A3744" w14:textId="63E23B4C" w:rsidR="00110420" w:rsidRDefault="00110420" w:rsidP="00A46A5C">
                <w:r w:rsidRPr="005E676F">
                  <w:t>I</w:t>
                </w:r>
                <w:r w:rsidR="00B659FB">
                  <w:t>n running his company, de Maré</w:t>
                </w:r>
                <w:r w:rsidRPr="005E676F">
                  <w:t xml:space="preserve"> enjoyed the privilege</w:t>
                </w:r>
                <w:r w:rsidR="00B659FB">
                  <w:t>s</w:t>
                </w:r>
                <w:r w:rsidRPr="005E676F">
                  <w:t xml:space="preserve"> of wealth</w:t>
                </w:r>
                <w:r w:rsidR="00B659FB">
                  <w:t xml:space="preserve">, treating </w:t>
                </w:r>
                <w:r w:rsidRPr="005E676F">
                  <w:t>the Ballets Suédois like his personal art collection.</w:t>
                </w:r>
                <w:r>
                  <w:t xml:space="preserve"> Liberated from financial worries by his considerable family fortune, he invested in art for the sake of enjoyment and showed little interest in box office receipts. De Maré not only used his considerable wealth to pay for the productions, he also took ownership of the Théâtre des Champs-Élysées, bought out the newspapers and magazines which reviewed and promoted the company, and founded the monthly </w:t>
                </w:r>
                <w:r>
                  <w:rPr>
                    <w:i/>
                  </w:rPr>
                  <w:t>La Danse</w:t>
                </w:r>
                <w:r>
                  <w:t>.</w:t>
                </w:r>
              </w:p>
              <w:p w14:paraId="146710EF" w14:textId="77777777" w:rsidR="00110420" w:rsidRDefault="00110420" w:rsidP="00A46A5C">
                <w:pPr>
                  <w:pStyle w:val="Heading1"/>
                  <w:outlineLvl w:val="0"/>
                </w:pPr>
              </w:p>
              <w:p w14:paraId="70434B48" w14:textId="6630CF83" w:rsidR="00932510" w:rsidRDefault="00932510" w:rsidP="00A46A5C">
                <w:pPr>
                  <w:pStyle w:val="Heading1"/>
                  <w:outlineLvl w:val="0"/>
                </w:pPr>
                <w:r>
                  <w:t>Contribution to the Field and to Modernism</w:t>
                </w:r>
              </w:p>
              <w:p w14:paraId="3D536564" w14:textId="3BDC73CF" w:rsidR="00110420" w:rsidRDefault="00110420" w:rsidP="00A46A5C">
                <w:r>
                  <w:t>The Ballets Suédois debuted on 25 October 1920. Parisian critics reviewed the dancers from the North favourably. The company blended dance, drama, painting, poetry, and music with acrobatics, circus, film, and pantomime to create what the dance curator Nancy Van Norman Baer has described as ‘th</w:t>
                </w:r>
                <w:r w:rsidR="00D50E6B">
                  <w:t>ree-dimensional stage pictures</w:t>
                </w:r>
                <w:r>
                  <w:t>.</w:t>
                </w:r>
                <w:r w:rsidR="00D50E6B">
                  <w:t>’</w:t>
                </w:r>
                <w:r>
                  <w:rPr>
                    <w:rStyle w:val="EndnoteReference"/>
                  </w:rPr>
                  <w:endnoteReference w:id="1"/>
                </w:r>
                <w:r>
                  <w:t xml:space="preserve"> This first season included nine new works, all choreographed by Börlin, drawing upon successes of the Ballets Russes repertoire. Börlin capitalised on themes and techniques made popular by Diaghilev’s troupe. Spanish Renaissance paintings came alive in </w:t>
                </w:r>
                <w:r>
                  <w:rPr>
                    <w:i/>
                  </w:rPr>
                  <w:t xml:space="preserve">Las Meninas </w:t>
                </w:r>
                <w:r>
                  <w:t xml:space="preserve">(1916) before </w:t>
                </w:r>
                <w:r>
                  <w:rPr>
                    <w:i/>
                  </w:rPr>
                  <w:t xml:space="preserve">El Greco </w:t>
                </w:r>
                <w:r>
                  <w:t xml:space="preserve">(1920); Spanish customs took centre stage in </w:t>
                </w:r>
                <w:r>
                  <w:rPr>
                    <w:i/>
                  </w:rPr>
                  <w:t>Le Tricorne</w:t>
                </w:r>
                <w:r>
                  <w:t xml:space="preserve"> (</w:t>
                </w:r>
                <w:r w:rsidRPr="00BD1C36">
                  <w:rPr>
                    <w:i/>
                  </w:rPr>
                  <w:t>The Three-Cornered Hat</w:t>
                </w:r>
                <w:r>
                  <w:t xml:space="preserve">, 1919) before </w:t>
                </w:r>
                <w:r>
                  <w:rPr>
                    <w:i/>
                  </w:rPr>
                  <w:t xml:space="preserve">Iberia </w:t>
                </w:r>
                <w:r>
                  <w:t xml:space="preserve">(1920). The imitation became repetition when Börlin recreated </w:t>
                </w:r>
                <w:r>
                  <w:rPr>
                    <w:i/>
                  </w:rPr>
                  <w:t>Jeux</w:t>
                </w:r>
                <w:r>
                  <w:t xml:space="preserve"> (</w:t>
                </w:r>
                <w:r w:rsidRPr="00BD1C36">
                  <w:rPr>
                    <w:i/>
                  </w:rPr>
                  <w:t>Games</w:t>
                </w:r>
                <w:r>
                  <w:t>), which the Ballets Russes had originally premiered in 1913.</w:t>
                </w:r>
              </w:p>
              <w:p w14:paraId="3EFDEF10" w14:textId="77777777" w:rsidR="00644A07" w:rsidRDefault="00644A07" w:rsidP="00A46A5C"/>
              <w:p w14:paraId="65948948" w14:textId="14CF2ED8" w:rsidR="00644A07" w:rsidRDefault="00644A07" w:rsidP="00A46A5C">
                <w:r>
                  <w:t>[File: StockholmParis.jpg]</w:t>
                </w:r>
              </w:p>
              <w:p w14:paraId="05D34D51" w14:textId="77777777" w:rsidR="00644A07" w:rsidRDefault="00644A07" w:rsidP="00A46A5C"/>
              <w:p w14:paraId="6B44C073" w14:textId="52216E9B" w:rsidR="00644A07" w:rsidRDefault="00A46A5C" w:rsidP="00A46A5C">
                <w:pPr>
                  <w:pStyle w:val="Caption"/>
                </w:pPr>
                <w:r>
                  <w:t xml:space="preserve">Figure </w:t>
                </w:r>
                <w:fldSimple w:instr=" SEQ Figure \* ARABIC ">
                  <w:r>
                    <w:rPr>
                      <w:noProof/>
                    </w:rPr>
                    <w:t>2</w:t>
                  </w:r>
                </w:fldSimple>
                <w:r>
                  <w:t xml:space="preserve"> Illustration from Ballet Suédois Program</w:t>
                </w:r>
              </w:p>
              <w:p w14:paraId="1ABBAAE7" w14:textId="4D63B994" w:rsidR="00644A07" w:rsidRDefault="00A46A5C" w:rsidP="00A46A5C">
                <w:hyperlink r:id="rId10" w:history="1">
                  <w:r w:rsidR="00644A07" w:rsidRPr="004D06B4">
                    <w:rPr>
                      <w:rStyle w:val="Hyperlink"/>
                    </w:rPr>
                    <w:t>http://www.russianartandbooks.com/cgi-bin/russianart/01694R.html</w:t>
                  </w:r>
                </w:hyperlink>
              </w:p>
              <w:p w14:paraId="43658E23" w14:textId="4DAB61DA" w:rsidR="00110420" w:rsidRDefault="00110420" w:rsidP="00A46A5C"/>
              <w:p w14:paraId="2A0AA244" w14:textId="53A82738" w:rsidR="00110420" w:rsidRDefault="00110420" w:rsidP="00A46A5C">
                <w:r>
                  <w:t>The similarities between the companies were compounded by the fact that they occasionally shared the same venue, the fashionable Théâtre de Champs-Elysées. However, the Ballets Suédois developed its own unique character. The company was, arguably, more experimental, and also granted more creative agency to its visual artists (</w:t>
                </w:r>
                <w:r w:rsidR="00530C82">
                  <w:t>i.e</w:t>
                </w:r>
                <w:r>
                  <w:t>., Jean Cocteau, Fernand Léger, and Francis Picabia, who were allowed to control aspects of staging and choreography). The early emphasis on French painting and Swedish (versus Russian) folk arts</w:t>
                </w:r>
                <w:r w:rsidR="00B659FB">
                  <w:t>,</w:t>
                </w:r>
                <w:r>
                  <w:t xml:space="preserve"> and de Maré’s interest in allowing painters greater control over staging</w:t>
                </w:r>
                <w:r w:rsidR="00B659FB">
                  <w:t>,</w:t>
                </w:r>
                <w:r>
                  <w:t xml:space="preserve"> set the company apart from its rivals.</w:t>
                </w:r>
              </w:p>
              <w:p w14:paraId="74FFE477" w14:textId="77777777" w:rsidR="00110420" w:rsidRDefault="00110420" w:rsidP="00A46A5C"/>
              <w:p w14:paraId="17EC9A4D" w14:textId="2AFA52BE" w:rsidR="00110420" w:rsidRDefault="00110420" w:rsidP="00A46A5C">
                <w:r w:rsidRPr="00B659FB">
                  <w:t>Börlin was chosen as choreographer, ballet master, and principal dancer both because of his talent as well as because of his personal relationship with de Maré.</w:t>
                </w:r>
                <w:r>
                  <w:t xml:space="preserve"> He also shared his mentor’s interest in painting. Concerning the influence of the visual arts on his choreography</w:t>
                </w:r>
                <w:r w:rsidR="00B659FB">
                  <w:t>,</w:t>
                </w:r>
                <w:r>
                  <w:t xml:space="preserve"> Börlin wrote: ‘Each painting that moves me is transformed in me into dance… [Although] rhythm will always remain the principal and most mysterious element of choreographic creation, painting can be the </w:t>
                </w:r>
                <w:r>
                  <w:lastRenderedPageBreak/>
                  <w:t>point of depar</w:t>
                </w:r>
                <w:r w:rsidR="00B659FB">
                  <w:t>ture [for] the first impression</w:t>
                </w:r>
                <w:r>
                  <w:t>.</w:t>
                </w:r>
                <w:r w:rsidR="00B659FB">
                  <w:t>’</w:t>
                </w:r>
                <w:r>
                  <w:rPr>
                    <w:rStyle w:val="EndnoteReference"/>
                  </w:rPr>
                  <w:endnoteReference w:id="2"/>
                </w:r>
                <w:r>
                  <w:t xml:space="preserve"> </w:t>
                </w:r>
              </w:p>
              <w:p w14:paraId="6AE83331" w14:textId="77777777" w:rsidR="00110420" w:rsidRDefault="00110420" w:rsidP="00A46A5C">
                <w:r>
                  <w:tab/>
                </w:r>
              </w:p>
              <w:p w14:paraId="6900D9FB" w14:textId="4826E836" w:rsidR="00110420" w:rsidRDefault="00110420" w:rsidP="00A46A5C">
                <w:r>
                  <w:t>The Ballets Suédois</w:t>
                </w:r>
                <w:r w:rsidR="00530C82">
                  <w:t xml:space="preserve"> created many notable works of M</w:t>
                </w:r>
                <w:r>
                  <w:t xml:space="preserve">odernism. Paul Claudel and Darius Milhaud first brought the idea for </w:t>
                </w:r>
                <w:r>
                  <w:rPr>
                    <w:i/>
                  </w:rPr>
                  <w:t>L’Homme et son Désir</w:t>
                </w:r>
                <w:r>
                  <w:t xml:space="preserve"> (</w:t>
                </w:r>
                <w:r>
                  <w:rPr>
                    <w:i/>
                  </w:rPr>
                  <w:t>Man and His Desire,</w:t>
                </w:r>
                <w:r>
                  <w:t xml:space="preserve"> 1921) to Diaghilev</w:t>
                </w:r>
                <w:r w:rsidR="00B659FB">
                  <w:t>,</w:t>
                </w:r>
                <w:r>
                  <w:t xml:space="preserve"> who rejected it. De Maré,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Börlin dressed only in briefs and shiny body make-up. The sides of the stage featured black </w:t>
                </w:r>
                <w:proofErr w:type="gramStart"/>
                <w:r>
                  <w:t>cut-outs</w:t>
                </w:r>
                <w:proofErr w:type="gramEnd"/>
                <w:r>
                  <w:t xml:space="preserve"> of jazz musicians carrying instruments. The emphasis on Parr’s mise-en-scene, Börlin’s near-nudity on stage, and Milhaud’s long sections of Brazilian-inspired percussion music helped define the Ballets Suédois as a group dedicated to radical experimentation on stage.</w:t>
                </w:r>
              </w:p>
              <w:p w14:paraId="60B763B3" w14:textId="77777777" w:rsidR="00110420" w:rsidRDefault="00110420" w:rsidP="00A46A5C">
                <w:r>
                  <w:tab/>
                </w:r>
              </w:p>
              <w:p w14:paraId="7678AAFB" w14:textId="0F527A45" w:rsidR="00110420" w:rsidRDefault="00110420" w:rsidP="00A46A5C">
                <w:r>
                  <w:t xml:space="preserve">In </w:t>
                </w:r>
                <w:r>
                  <w:rPr>
                    <w:i/>
                  </w:rPr>
                  <w:t>Les Mariés de la Tour Eiffel</w:t>
                </w:r>
                <w:r>
                  <w:t xml:space="preserve"> (</w:t>
                </w:r>
                <w:r>
                  <w:rPr>
                    <w:i/>
                  </w:rPr>
                  <w:t>The Newlyweds on the Eiffel Tower</w:t>
                </w:r>
                <w:r>
                  <w:t xml:space="preserve">, 1921) de Maré enlisted the talents of the poet Jean Cocteau and a large team of collaborators including the artists Irène Lagut,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w:t>
                </w:r>
                <w:proofErr w:type="gramStart"/>
                <w:r>
                  <w:t>music-hall</w:t>
                </w:r>
                <w:proofErr w:type="gramEnd"/>
                <w:r>
                  <w:t>, and dance.</w:t>
                </w:r>
              </w:p>
              <w:p w14:paraId="0E44610A" w14:textId="77777777" w:rsidR="00110420" w:rsidRDefault="00110420" w:rsidP="00A46A5C"/>
              <w:p w14:paraId="704B67DD" w14:textId="2604B4CB" w:rsidR="00110420" w:rsidRDefault="00110420" w:rsidP="00A46A5C">
                <w:r>
                  <w:t xml:space="preserve">In 1922, the Ballets Suédois presented only one new work, </w:t>
                </w:r>
                <w:r>
                  <w:rPr>
                    <w:i/>
                  </w:rPr>
                  <w:t>Skating Rink</w:t>
                </w:r>
                <w:r>
                  <w:t xml:space="preserve">. Like </w:t>
                </w:r>
                <w:r>
                  <w:rPr>
                    <w:i/>
                  </w:rPr>
                  <w:t xml:space="preserve">Mariés, Skating Rink </w:t>
                </w:r>
                <w:r>
                  <w:t xml:space="preserve">showcased modern life and featured music by a composer from ‘Les Six’ (Arthur Honegger), but is best known for its abstract backdrops and cubist-inspired costumes designed by Fernand Léger. Börlin played the madman (an homage to Charlie Chaplin’s character in </w:t>
                </w:r>
                <w:r>
                  <w:rPr>
                    <w:i/>
                  </w:rPr>
                  <w:t>The Rink</w:t>
                </w:r>
                <w:r>
                  <w:t>, 1916), as the corps whirled around before the brightly coloured backdrop.</w:t>
                </w:r>
              </w:p>
              <w:p w14:paraId="17DC8213" w14:textId="77777777" w:rsidR="00110420" w:rsidRDefault="00110420" w:rsidP="00A46A5C"/>
              <w:p w14:paraId="0176BEE4" w14:textId="69A71AD2" w:rsidR="00110420" w:rsidRDefault="00110420" w:rsidP="00A46A5C">
                <w:r>
                  <w:t xml:space="preserve">Léger and Milhaud teamed up for </w:t>
                </w:r>
                <w:r>
                  <w:rPr>
                    <w:i/>
                  </w:rPr>
                  <w:t>La Création du Monde</w:t>
                </w:r>
                <w:r>
                  <w:t xml:space="preserve"> (</w:t>
                </w:r>
                <w:r w:rsidRPr="000807DF">
                  <w:rPr>
                    <w:i/>
                  </w:rPr>
                  <w:t>The Creation of the World</w:t>
                </w:r>
                <w:r>
                  <w:t>, 1923), a ballet with a scenario based on African creation myths by Blaise Cendars, a jazz-influenced score, and costume designs by Léger which transformed the dancers into African-inspired cubist sculptures. That same year de Maré commiss</w:t>
                </w:r>
                <w:r w:rsidR="00D505FF">
                  <w:t xml:space="preserve">ioned </w:t>
                </w:r>
                <w:proofErr w:type="gramStart"/>
                <w:r w:rsidR="00D505FF">
                  <w:t>an ‘American’</w:t>
                </w:r>
                <w:proofErr w:type="gramEnd"/>
                <w:r w:rsidR="00D505FF">
                  <w:t xml:space="preserve"> work for the Ballet’s</w:t>
                </w:r>
                <w:r>
                  <w:t xml:space="preserve"> upcoming United States tour. </w:t>
                </w:r>
                <w:r>
                  <w:rPr>
                    <w:i/>
                  </w:rPr>
                  <w:t>Within the Quota</w:t>
                </w:r>
                <w:r>
                  <w:t xml:space="preserve"> (1923), with music by Cole Porter, told the story of a young Swedish immigrant and his arrival in New York City. Börlin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A46A5C"/>
              <w:p w14:paraId="00698EF9" w14:textId="4B096216" w:rsidR="00110420" w:rsidRDefault="00530C82" w:rsidP="00A46A5C">
                <w:r>
                  <w:t>The Ballets Suédois</w:t>
                </w:r>
                <w:r w:rsidR="00110420">
                  <w:t xml:space="preserve"> offered </w:t>
                </w:r>
                <w:r w:rsidR="00110420">
                  <w:rPr>
                    <w:i/>
                  </w:rPr>
                  <w:t>Relâche</w:t>
                </w:r>
                <w:r w:rsidR="00110420">
                  <w:t xml:space="preserve"> (</w:t>
                </w:r>
                <w:r w:rsidR="00110420" w:rsidRPr="0084619F">
                  <w:rPr>
                    <w:i/>
                  </w:rPr>
                  <w:t>Theatre Closed</w:t>
                </w:r>
                <w:r w:rsidR="00110420">
                  <w:t xml:space="preserve">, 1924) as their final new work. Appropriately, the ballet’s premiere was postponed because of illness (Börlin was sick), and patrons arrived on the night of 27 November to find signs indicating that the theatre really was closed. A week later, audiences experienced the Dadaist ballet conceived by Francis Picabia and Erik Satie with a cinematic </w:t>
                </w:r>
                <w:r w:rsidR="00110420" w:rsidRPr="0091297D">
                  <w:rPr>
                    <w:i/>
                  </w:rPr>
                  <w:t>Entr’acte</w:t>
                </w:r>
                <w:r w:rsidR="00110420">
                  <w:t xml:space="preserve"> (</w:t>
                </w:r>
                <w:r w:rsidR="00110420" w:rsidRPr="0091297D">
                  <w:rPr>
                    <w:i/>
                  </w:rPr>
                  <w:t>Interval</w:t>
                </w:r>
                <w:r w:rsidR="00110420">
                  <w:t>) by filmmaker René Clair. Erik Satie’s music for the production consisted of unrelenting repetitive phrases (reminiscent of popular music). The ballet was devoid of dancing; instead Börlin had the dancers dress and undress on stage, chain-smoke</w:t>
                </w:r>
                <w:r w:rsidR="00244BC9">
                  <w:t>,</w:t>
                </w:r>
                <w:r w:rsidR="00110420">
                  <w:t xml:space="preserve"> and measure the floor. Börlin himself wheeled around in a tricycle wheelchair, and Picabia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Picabia called the ‘pretent</w:t>
                </w:r>
                <w:r w:rsidR="00D505FF">
                  <w:t>ious absurdities of the theatre</w:t>
                </w:r>
                <w:r w:rsidR="00110420">
                  <w:t>.</w:t>
                </w:r>
                <w:r w:rsidR="00D505FF">
                  <w:t>’</w:t>
                </w:r>
                <w:r w:rsidR="00110420">
                  <w:rPr>
                    <w:rStyle w:val="EndnoteReference"/>
                  </w:rPr>
                  <w:endnoteReference w:id="3"/>
                </w:r>
              </w:p>
              <w:p w14:paraId="1BA0F635" w14:textId="77777777" w:rsidR="00244BC9" w:rsidRDefault="00244BC9" w:rsidP="00A46A5C"/>
              <w:p w14:paraId="4458F3AE" w14:textId="4561E644" w:rsidR="00932510" w:rsidRDefault="00932510" w:rsidP="00A46A5C">
                <w:pPr>
                  <w:pStyle w:val="Heading1"/>
                  <w:outlineLvl w:val="0"/>
                </w:pPr>
                <w:r>
                  <w:lastRenderedPageBreak/>
                  <w:t>Legacy</w:t>
                </w:r>
              </w:p>
              <w:p w14:paraId="14A8FE78" w14:textId="77777777" w:rsidR="00110420" w:rsidRDefault="00110420" w:rsidP="00A46A5C">
                <w:r>
                  <w:t>During its short five-year existence the Ballets Suédois set a precedent for collaborative experimentation. It was less a ballet company than a theatrical space for innovative performance art. By giving artists and designers such a large role in the conception and realisation of its works, de Maré helped make it possible for new forms of theatre to emerge.</w:t>
                </w:r>
              </w:p>
              <w:p w14:paraId="3236F884" w14:textId="77777777" w:rsidR="00110420" w:rsidRDefault="00110420" w:rsidP="00A46A5C"/>
              <w:p w14:paraId="01E8BF44" w14:textId="4CA61EF1" w:rsidR="00110420" w:rsidRDefault="00110420" w:rsidP="00A46A5C">
                <w:r>
                  <w:t>De Maré could only bankroll the company for so long, and after 2,766 performances in 157 cities</w:t>
                </w:r>
                <w:r w:rsidR="00244BC9">
                  <w:t>,</w:t>
                </w:r>
                <w:r>
                  <w:t xml:space="preserve"> the enterprise became financially untenable. An American tour in 1923 and 1924 drained resources, and by 1925, the Ballets Suédois had run its course. The </w:t>
                </w:r>
                <w:r w:rsidR="00D505FF">
                  <w:rPr>
                    <w:i/>
                  </w:rPr>
                  <w:t>s</w:t>
                </w:r>
                <w:r>
                  <w:rPr>
                    <w:i/>
                  </w:rPr>
                  <w:t>uccès de scandale</w:t>
                </w:r>
                <w:r>
                  <w:t xml:space="preserve"> of </w:t>
                </w:r>
                <w:r>
                  <w:rPr>
                    <w:i/>
                  </w:rPr>
                  <w:t>Relâche</w:t>
                </w:r>
                <w:r>
                  <w:t xml:space="preserve"> proved difficult to top creatively, Börlin was exhausted</w:t>
                </w:r>
                <w:r w:rsidR="00044900">
                  <w:t>,</w:t>
                </w:r>
                <w:r>
                  <w:t xml:space="preserve"> and the Théâtre des Champs-Elysées had been losing money for some time. De Maré announced the end of the com</w:t>
                </w:r>
                <w:r w:rsidR="00044900">
                  <w:t>pany in March 1925;</w:t>
                </w:r>
                <w:r>
                  <w:t xml:space="preserve"> with Börlin’s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Hodson and Kenneth Archer’s ‘recreations’ of </w:t>
                </w:r>
                <w:r>
                  <w:rPr>
                    <w:i/>
                  </w:rPr>
                  <w:t>Derviches</w:t>
                </w:r>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La Création du Monde</w:t>
                </w:r>
                <w:r>
                  <w:t>.</w:t>
                </w:r>
              </w:p>
              <w:p w14:paraId="58FE48FA" w14:textId="77777777" w:rsidR="00110420" w:rsidRDefault="00110420" w:rsidP="00A46A5C"/>
              <w:p w14:paraId="40E2C8DD" w14:textId="0E4BE3BA" w:rsidR="00D505FF" w:rsidRDefault="00110420" w:rsidP="00A46A5C">
                <w:pPr>
                  <w:pStyle w:val="Heading1"/>
                  <w:outlineLvl w:val="0"/>
                </w:pPr>
                <w:r>
                  <w:t>Works Created by the Ballet Suédois</w:t>
                </w:r>
              </w:p>
              <w:p w14:paraId="47F36A5F" w14:textId="77777777" w:rsidR="00110420" w:rsidRDefault="00110420" w:rsidP="00A46A5C">
                <w:r>
                  <w:t>1920</w:t>
                </w:r>
              </w:p>
              <w:p w14:paraId="60448CA9" w14:textId="77777777" w:rsidR="00110420" w:rsidRDefault="00110420" w:rsidP="00A46A5C">
                <w:r>
                  <w:rPr>
                    <w:i/>
                  </w:rPr>
                  <w:t>Jeux</w:t>
                </w:r>
                <w:r>
                  <w:t xml:space="preserve"> (</w:t>
                </w:r>
                <w:r>
                  <w:rPr>
                    <w:i/>
                  </w:rPr>
                  <w:t>Games</w:t>
                </w:r>
                <w:r>
                  <w:t>)</w:t>
                </w:r>
              </w:p>
              <w:p w14:paraId="40D51A8B" w14:textId="77777777" w:rsidR="00110420" w:rsidRDefault="00110420" w:rsidP="00A46A5C">
                <w:r>
                  <w:rPr>
                    <w:i/>
                  </w:rPr>
                  <w:t xml:space="preserve">Derviches </w:t>
                </w:r>
                <w:r>
                  <w:t>(</w:t>
                </w:r>
                <w:r>
                  <w:rPr>
                    <w:i/>
                  </w:rPr>
                  <w:t>Dervishes</w:t>
                </w:r>
                <w:r>
                  <w:t>)</w:t>
                </w:r>
              </w:p>
              <w:p w14:paraId="4A681698" w14:textId="77777777" w:rsidR="00110420" w:rsidRDefault="00110420" w:rsidP="00A46A5C">
                <w:pPr>
                  <w:rPr>
                    <w:i/>
                  </w:rPr>
                </w:pPr>
                <w:r>
                  <w:rPr>
                    <w:i/>
                  </w:rPr>
                  <w:t>Iberia</w:t>
                </w:r>
              </w:p>
              <w:p w14:paraId="1637A5BB" w14:textId="77777777" w:rsidR="00110420" w:rsidRDefault="00110420" w:rsidP="00A46A5C">
                <w:r>
                  <w:rPr>
                    <w:i/>
                  </w:rPr>
                  <w:t xml:space="preserve">Nuit de Saint Jean </w:t>
                </w:r>
                <w:r>
                  <w:t>(</w:t>
                </w:r>
                <w:r>
                  <w:rPr>
                    <w:i/>
                  </w:rPr>
                  <w:t>Midsummer Night’s Revel</w:t>
                </w:r>
                <w:r>
                  <w:t>)</w:t>
                </w:r>
              </w:p>
              <w:p w14:paraId="6FDDA89C" w14:textId="77777777" w:rsidR="00110420" w:rsidRDefault="00110420" w:rsidP="00A46A5C">
                <w:r>
                  <w:rPr>
                    <w:i/>
                  </w:rPr>
                  <w:t xml:space="preserve">Maison de Fous </w:t>
                </w:r>
                <w:r>
                  <w:t>(</w:t>
                </w:r>
                <w:r>
                  <w:rPr>
                    <w:i/>
                  </w:rPr>
                  <w:t>Madhouse</w:t>
                </w:r>
                <w:r>
                  <w:t>)</w:t>
                </w:r>
              </w:p>
              <w:p w14:paraId="259A52EC" w14:textId="77777777" w:rsidR="00110420" w:rsidRDefault="00110420" w:rsidP="00A46A5C">
                <w:r>
                  <w:rPr>
                    <w:i/>
                  </w:rPr>
                  <w:t>Le Tombeau de Couperin</w:t>
                </w:r>
                <w:r>
                  <w:t xml:space="preserve"> (</w:t>
                </w:r>
                <w:r>
                  <w:rPr>
                    <w:i/>
                  </w:rPr>
                  <w:t>The Tomb of Couperin</w:t>
                </w:r>
                <w:r>
                  <w:t>)</w:t>
                </w:r>
              </w:p>
              <w:p w14:paraId="2C6BF117" w14:textId="77777777" w:rsidR="00110420" w:rsidRDefault="00110420" w:rsidP="00A46A5C">
                <w:pPr>
                  <w:rPr>
                    <w:i/>
                  </w:rPr>
                </w:pPr>
                <w:r>
                  <w:rPr>
                    <w:i/>
                  </w:rPr>
                  <w:t>El Greco</w:t>
                </w:r>
              </w:p>
              <w:p w14:paraId="440CD287" w14:textId="77777777" w:rsidR="00110420" w:rsidRDefault="00110420" w:rsidP="00A46A5C">
                <w:pPr>
                  <w:rPr>
                    <w:i/>
                  </w:rPr>
                </w:pPr>
                <w:r>
                  <w:rPr>
                    <w:i/>
                  </w:rPr>
                  <w:t>Pas de Deux</w:t>
                </w:r>
              </w:p>
              <w:p w14:paraId="3AF55059" w14:textId="77777777" w:rsidR="00110420" w:rsidRDefault="00110420" w:rsidP="00A46A5C">
                <w:r>
                  <w:rPr>
                    <w:i/>
                  </w:rPr>
                  <w:t>Les Vierges Folles</w:t>
                </w:r>
                <w:r>
                  <w:t xml:space="preserve"> (</w:t>
                </w:r>
                <w:r>
                  <w:rPr>
                    <w:i/>
                  </w:rPr>
                  <w:t>The Foolish Virgins</w:t>
                </w:r>
                <w:r>
                  <w:t>)</w:t>
                </w:r>
              </w:p>
              <w:p w14:paraId="70182EDC" w14:textId="77777777" w:rsidR="00110420" w:rsidRDefault="00110420" w:rsidP="00A46A5C"/>
              <w:p w14:paraId="6ACAA787" w14:textId="77777777" w:rsidR="00110420" w:rsidRDefault="00110420" w:rsidP="00A46A5C">
                <w:r>
                  <w:t>1921</w:t>
                </w:r>
              </w:p>
              <w:p w14:paraId="7B89DEC0" w14:textId="77777777" w:rsidR="00110420" w:rsidRDefault="00110420" w:rsidP="00A46A5C">
                <w:r>
                  <w:rPr>
                    <w:i/>
                  </w:rPr>
                  <w:t xml:space="preserve">La Boîte à Joujoux </w:t>
                </w:r>
                <w:r>
                  <w:t>(</w:t>
                </w:r>
                <w:r>
                  <w:rPr>
                    <w:i/>
                  </w:rPr>
                  <w:t>The Toybox</w:t>
                </w:r>
                <w:r>
                  <w:t>)</w:t>
                </w:r>
              </w:p>
              <w:p w14:paraId="73335D90" w14:textId="77777777" w:rsidR="00110420" w:rsidRDefault="00110420" w:rsidP="00A46A5C">
                <w:r>
                  <w:rPr>
                    <w:i/>
                  </w:rPr>
                  <w:t>L’Homme et son Désir</w:t>
                </w:r>
                <w:r>
                  <w:t xml:space="preserve"> (</w:t>
                </w:r>
                <w:r>
                  <w:rPr>
                    <w:i/>
                  </w:rPr>
                  <w:t>Man and His Desire</w:t>
                </w:r>
                <w:r>
                  <w:t>)</w:t>
                </w:r>
              </w:p>
              <w:p w14:paraId="14995A39" w14:textId="77777777" w:rsidR="00110420" w:rsidRDefault="00110420" w:rsidP="00A46A5C">
                <w:r>
                  <w:rPr>
                    <w:i/>
                  </w:rPr>
                  <w:t>Les Mariés de la Tour Eiffel</w:t>
                </w:r>
                <w:r>
                  <w:t xml:space="preserve"> (</w:t>
                </w:r>
                <w:r>
                  <w:rPr>
                    <w:i/>
                  </w:rPr>
                  <w:t>The Newlyweds on the Eiffel Tower</w:t>
                </w:r>
                <w:r>
                  <w:t>)</w:t>
                </w:r>
              </w:p>
              <w:p w14:paraId="5A26E864" w14:textId="77777777" w:rsidR="00110420" w:rsidRDefault="00110420" w:rsidP="00A46A5C">
                <w:r>
                  <w:rPr>
                    <w:i/>
                  </w:rPr>
                  <w:t>Dansgille</w:t>
                </w:r>
                <w:r>
                  <w:t xml:space="preserve"> (</w:t>
                </w:r>
                <w:r>
                  <w:rPr>
                    <w:i/>
                  </w:rPr>
                  <w:t>Dance Feast</w:t>
                </w:r>
                <w:r>
                  <w:t>)</w:t>
                </w:r>
              </w:p>
              <w:p w14:paraId="21AE1A33" w14:textId="77777777" w:rsidR="00110420" w:rsidRDefault="00110420" w:rsidP="00A46A5C">
                <w:pPr>
                  <w:rPr>
                    <w:i/>
                  </w:rPr>
                </w:pPr>
                <w:r>
                  <w:rPr>
                    <w:i/>
                  </w:rPr>
                  <w:t>Chopin</w:t>
                </w:r>
              </w:p>
              <w:p w14:paraId="2F2FD026" w14:textId="77777777" w:rsidR="00110420" w:rsidRDefault="00110420" w:rsidP="00A46A5C">
                <w:pPr>
                  <w:rPr>
                    <w:i/>
                  </w:rPr>
                </w:pPr>
              </w:p>
              <w:p w14:paraId="58510F6E" w14:textId="77777777" w:rsidR="00110420" w:rsidRDefault="00110420" w:rsidP="00A46A5C">
                <w:r>
                  <w:t>1922</w:t>
                </w:r>
              </w:p>
              <w:p w14:paraId="38C9CFB2" w14:textId="77777777" w:rsidR="00110420" w:rsidRDefault="00110420" w:rsidP="00A46A5C">
                <w:pPr>
                  <w:rPr>
                    <w:i/>
                  </w:rPr>
                </w:pPr>
                <w:r>
                  <w:rPr>
                    <w:i/>
                  </w:rPr>
                  <w:t>Skating Rink</w:t>
                </w:r>
              </w:p>
              <w:p w14:paraId="3131A63F" w14:textId="77777777" w:rsidR="00110420" w:rsidRDefault="00110420" w:rsidP="00A46A5C">
                <w:pPr>
                  <w:rPr>
                    <w:i/>
                  </w:rPr>
                </w:pPr>
              </w:p>
              <w:p w14:paraId="58C39CC5" w14:textId="77777777" w:rsidR="00110420" w:rsidRDefault="00110420" w:rsidP="00A46A5C">
                <w:r>
                  <w:t>1923</w:t>
                </w:r>
              </w:p>
              <w:p w14:paraId="63622242" w14:textId="77777777" w:rsidR="00110420" w:rsidRDefault="00110420" w:rsidP="00A46A5C">
                <w:r>
                  <w:rPr>
                    <w:i/>
                  </w:rPr>
                  <w:t xml:space="preserve">Marchand d’Oiseaux </w:t>
                </w:r>
                <w:r>
                  <w:t>(</w:t>
                </w:r>
                <w:r>
                  <w:rPr>
                    <w:i/>
                  </w:rPr>
                  <w:t>The Bird Seller</w:t>
                </w:r>
                <w:r>
                  <w:t>)</w:t>
                </w:r>
              </w:p>
              <w:p w14:paraId="46C91F02" w14:textId="77777777" w:rsidR="00110420" w:rsidRDefault="00110420" w:rsidP="00A46A5C">
                <w:r>
                  <w:rPr>
                    <w:i/>
                  </w:rPr>
                  <w:t xml:space="preserve">Offerlunden </w:t>
                </w:r>
                <w:r>
                  <w:t>(</w:t>
                </w:r>
                <w:r>
                  <w:rPr>
                    <w:i/>
                  </w:rPr>
                  <w:t>The Sacrificial Grove</w:t>
                </w:r>
                <w:r>
                  <w:t>)</w:t>
                </w:r>
              </w:p>
              <w:p w14:paraId="2CB7722F" w14:textId="77777777" w:rsidR="00110420" w:rsidRDefault="00110420" w:rsidP="00A46A5C">
                <w:r>
                  <w:rPr>
                    <w:i/>
                  </w:rPr>
                  <w:t>La Création du Monde</w:t>
                </w:r>
                <w:r>
                  <w:t xml:space="preserve"> (</w:t>
                </w:r>
                <w:r>
                  <w:rPr>
                    <w:i/>
                  </w:rPr>
                  <w:t>The Creation of the World</w:t>
                </w:r>
                <w:r>
                  <w:t>)</w:t>
                </w:r>
              </w:p>
              <w:p w14:paraId="14A4427A" w14:textId="77777777" w:rsidR="00110420" w:rsidRDefault="00110420" w:rsidP="00A46A5C">
                <w:pPr>
                  <w:rPr>
                    <w:i/>
                  </w:rPr>
                </w:pPr>
                <w:r>
                  <w:rPr>
                    <w:i/>
                  </w:rPr>
                  <w:t>Within the Quota</w:t>
                </w:r>
              </w:p>
              <w:p w14:paraId="7C970E25" w14:textId="77777777" w:rsidR="00110420" w:rsidRDefault="00110420" w:rsidP="00A46A5C">
                <w:pPr>
                  <w:rPr>
                    <w:i/>
                  </w:rPr>
                </w:pPr>
              </w:p>
              <w:p w14:paraId="4A069AC0" w14:textId="77777777" w:rsidR="00110420" w:rsidRDefault="00110420" w:rsidP="00A46A5C">
                <w:r>
                  <w:t>1924</w:t>
                </w:r>
              </w:p>
              <w:p w14:paraId="7A6B9495" w14:textId="77777777" w:rsidR="00110420" w:rsidRDefault="00110420" w:rsidP="00A46A5C">
                <w:r>
                  <w:rPr>
                    <w:i/>
                  </w:rPr>
                  <w:t xml:space="preserve">Le Roseau </w:t>
                </w:r>
                <w:r>
                  <w:t>(</w:t>
                </w:r>
                <w:r>
                  <w:rPr>
                    <w:i/>
                  </w:rPr>
                  <w:t>The Reed Player</w:t>
                </w:r>
                <w:r>
                  <w:t>)</w:t>
                </w:r>
              </w:p>
              <w:p w14:paraId="0C301A5C" w14:textId="77777777" w:rsidR="00110420" w:rsidRDefault="00110420" w:rsidP="00A46A5C">
                <w:r>
                  <w:rPr>
                    <w:i/>
                  </w:rPr>
                  <w:t>Le Porcher</w:t>
                </w:r>
                <w:r>
                  <w:t xml:space="preserve"> (</w:t>
                </w:r>
                <w:r>
                  <w:rPr>
                    <w:i/>
                  </w:rPr>
                  <w:t>The Swineherd</w:t>
                </w:r>
                <w:r>
                  <w:t>)</w:t>
                </w:r>
              </w:p>
              <w:p w14:paraId="2C6FE336" w14:textId="77777777" w:rsidR="00110420" w:rsidRDefault="00110420" w:rsidP="00A46A5C">
                <w:r>
                  <w:rPr>
                    <w:i/>
                  </w:rPr>
                  <w:t>Le Tournoi Singulier</w:t>
                </w:r>
                <w:r>
                  <w:t xml:space="preserve"> (</w:t>
                </w:r>
                <w:r>
                  <w:rPr>
                    <w:i/>
                  </w:rPr>
                  <w:t>The Singular Tournament</w:t>
                </w:r>
                <w:r>
                  <w:t>)</w:t>
                </w:r>
              </w:p>
              <w:p w14:paraId="5B6C5366" w14:textId="77777777" w:rsidR="00110420" w:rsidRDefault="00110420" w:rsidP="00A46A5C">
                <w:r>
                  <w:rPr>
                    <w:i/>
                  </w:rPr>
                  <w:t>La Jarre</w:t>
                </w:r>
                <w:r>
                  <w:t xml:space="preserve"> (</w:t>
                </w:r>
                <w:r>
                  <w:rPr>
                    <w:i/>
                  </w:rPr>
                  <w:t>The Jar</w:t>
                </w:r>
                <w:r>
                  <w:t>)</w:t>
                </w:r>
              </w:p>
              <w:p w14:paraId="5411B676" w14:textId="25C379B5" w:rsidR="003F0D73" w:rsidRDefault="00110420" w:rsidP="00A46A5C">
                <w:r>
                  <w:rPr>
                    <w:i/>
                  </w:rPr>
                  <w:lastRenderedPageBreak/>
                  <w:t>Relâche</w:t>
                </w:r>
                <w:r>
                  <w:t xml:space="preserve"> (</w:t>
                </w:r>
                <w:r>
                  <w:rPr>
                    <w:i/>
                  </w:rPr>
                  <w:t>Theatre Closed</w:t>
                </w:r>
                <w:r>
                  <w:t>)</w:t>
                </w:r>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4EA4B78" w14:textId="77777777" w:rsidR="003235A7" w:rsidRDefault="00A46A5C" w:rsidP="00964AFC">
            <w:pPr>
              <w:rPr>
                <w:b/>
              </w:rPr>
            </w:pPr>
            <w:sdt>
              <w:sdtPr>
                <w:rPr>
                  <w:b/>
                </w:rPr>
                <w:id w:val="1234437819"/>
                <w:citation/>
              </w:sdtPr>
              <w:sdtContent>
                <w:r w:rsidR="00AB4126">
                  <w:rPr>
                    <w:b/>
                  </w:rPr>
                  <w:fldChar w:fldCharType="begin"/>
                </w:r>
                <w:r w:rsidR="00AB4126">
                  <w:rPr>
                    <w:b/>
                    <w:lang w:val="en-US"/>
                  </w:rPr>
                  <w:instrText xml:space="preserve"> CITATION Bae \l 1033 </w:instrText>
                </w:r>
                <w:r w:rsidR="00AB4126">
                  <w:rPr>
                    <w:b/>
                  </w:rPr>
                  <w:fldChar w:fldCharType="separate"/>
                </w:r>
                <w:r w:rsidR="00AB4126" w:rsidRPr="00AB4126">
                  <w:rPr>
                    <w:noProof/>
                    <w:lang w:val="en-US"/>
                  </w:rPr>
                  <w:t>(Baer)</w:t>
                </w:r>
                <w:r w:rsidR="00AB4126">
                  <w:rPr>
                    <w:b/>
                  </w:rPr>
                  <w:fldChar w:fldCharType="end"/>
                </w:r>
              </w:sdtContent>
            </w:sdt>
          </w:p>
          <w:p w14:paraId="3B21FF2B" w14:textId="77777777" w:rsidR="00AB4126" w:rsidRDefault="00A46A5C" w:rsidP="00964AFC">
            <w:pPr>
              <w:rPr>
                <w:b/>
              </w:rPr>
            </w:pPr>
            <w:sdt>
              <w:sdtPr>
                <w:rPr>
                  <w:b/>
                </w:rPr>
                <w:id w:val="585344029"/>
                <w:citation/>
              </w:sdtPr>
              <w:sdtContent>
                <w:r w:rsidR="00AB4126">
                  <w:rPr>
                    <w:b/>
                  </w:rPr>
                  <w:fldChar w:fldCharType="begin"/>
                </w:r>
                <w:r w:rsidR="00AB4126">
                  <w:rPr>
                    <w:b/>
                    <w:lang w:val="en-US"/>
                  </w:rPr>
                  <w:instrText xml:space="preserve"> CITATION Ban79 \l 1033 </w:instrText>
                </w:r>
                <w:r w:rsidR="00AB4126">
                  <w:rPr>
                    <w:b/>
                  </w:rPr>
                  <w:fldChar w:fldCharType="separate"/>
                </w:r>
                <w:r w:rsidR="00AB4126" w:rsidRPr="00AB4126">
                  <w:rPr>
                    <w:noProof/>
                    <w:lang w:val="en-US"/>
                  </w:rPr>
                  <w:t>(Banes)</w:t>
                </w:r>
                <w:r w:rsidR="00AB4126">
                  <w:rPr>
                    <w:b/>
                  </w:rPr>
                  <w:fldChar w:fldCharType="end"/>
                </w:r>
              </w:sdtContent>
            </w:sdt>
          </w:p>
          <w:p w14:paraId="4688CD9B" w14:textId="77777777" w:rsidR="00AB4126" w:rsidRDefault="00A46A5C" w:rsidP="00964AFC">
            <w:pPr>
              <w:rPr>
                <w:b/>
              </w:rPr>
            </w:pPr>
            <w:sdt>
              <w:sdtPr>
                <w:rPr>
                  <w:b/>
                </w:rPr>
                <w:id w:val="1954745924"/>
                <w:citation/>
              </w:sdtPr>
              <w:sdtContent>
                <w:r w:rsidR="00AB4126">
                  <w:rPr>
                    <w:b/>
                  </w:rPr>
                  <w:fldChar w:fldCharType="begin"/>
                </w:r>
                <w:r w:rsidR="00AB4126">
                  <w:rPr>
                    <w:b/>
                    <w:lang w:val="en-US"/>
                  </w:rPr>
                  <w:instrText xml:space="preserve"> CITATION Bas05 \l 1033 </w:instrText>
                </w:r>
                <w:r w:rsidR="00AB4126">
                  <w:rPr>
                    <w:b/>
                  </w:rPr>
                  <w:fldChar w:fldCharType="separate"/>
                </w:r>
                <w:r w:rsidR="00AB4126" w:rsidRPr="00AB4126">
                  <w:rPr>
                    <w:noProof/>
                    <w:lang w:val="en-US"/>
                  </w:rPr>
                  <w:t>(Baston)</w:t>
                </w:r>
                <w:r w:rsidR="00AB4126">
                  <w:rPr>
                    <w:b/>
                  </w:rPr>
                  <w:fldChar w:fldCharType="end"/>
                </w:r>
              </w:sdtContent>
            </w:sdt>
          </w:p>
          <w:p w14:paraId="123AAF17" w14:textId="77777777" w:rsidR="00AB4126" w:rsidRDefault="00A46A5C" w:rsidP="00964AFC">
            <w:pPr>
              <w:rPr>
                <w:b/>
              </w:rPr>
            </w:pPr>
            <w:sdt>
              <w:sdtPr>
                <w:rPr>
                  <w:b/>
                </w:rPr>
                <w:id w:val="635462519"/>
                <w:citation/>
              </w:sdtPr>
              <w:sdtContent>
                <w:r w:rsidR="00AB4126">
                  <w:rPr>
                    <w:b/>
                  </w:rPr>
                  <w:fldChar w:fldCharType="begin"/>
                </w:r>
                <w:r w:rsidR="00AB4126">
                  <w:rPr>
                    <w:b/>
                    <w:lang w:val="en-US"/>
                  </w:rPr>
                  <w:instrText xml:space="preserve"> CITATION Cla24 \l 1033 </w:instrText>
                </w:r>
                <w:r w:rsidR="00AB4126">
                  <w:rPr>
                    <w:b/>
                  </w:rPr>
                  <w:fldChar w:fldCharType="separate"/>
                </w:r>
                <w:r w:rsidR="00AB4126" w:rsidRPr="00AB4126">
                  <w:rPr>
                    <w:noProof/>
                    <w:lang w:val="en-US"/>
                  </w:rPr>
                  <w:t>(Clair and Satie)</w:t>
                </w:r>
                <w:r w:rsidR="00AB4126">
                  <w:rPr>
                    <w:b/>
                  </w:rPr>
                  <w:fldChar w:fldCharType="end"/>
                </w:r>
              </w:sdtContent>
            </w:sdt>
          </w:p>
          <w:p w14:paraId="0C5300C5" w14:textId="77777777" w:rsidR="00AB4126" w:rsidRDefault="00A46A5C" w:rsidP="00AB4126">
            <w:pPr>
              <w:rPr>
                <w:b/>
              </w:rPr>
            </w:pPr>
            <w:sdt>
              <w:sdtPr>
                <w:rPr>
                  <w:b/>
                </w:rPr>
                <w:id w:val="1198891869"/>
                <w:citation/>
              </w:sdtPr>
              <w:sdtContent>
                <w:r w:rsidR="00AB4126">
                  <w:rPr>
                    <w:b/>
                  </w:rPr>
                  <w:fldChar w:fldCharType="begin"/>
                </w:r>
                <w:r w:rsidR="00AB4126">
                  <w:rPr>
                    <w:b/>
                    <w:lang w:val="en-US"/>
                  </w:rPr>
                  <w:instrText xml:space="preserve"> CITATION Dan14 \l 1033 </w:instrText>
                </w:r>
                <w:r w:rsidR="00AB4126">
                  <w:rPr>
                    <w:b/>
                  </w:rPr>
                  <w:fldChar w:fldCharType="separate"/>
                </w:r>
                <w:r w:rsidR="00AB4126" w:rsidRPr="00AB4126">
                  <w:rPr>
                    <w:noProof/>
                    <w:lang w:val="en-US"/>
                  </w:rPr>
                  <w:t>(Dansmuseet)</w:t>
                </w:r>
                <w:r w:rsidR="00AB4126">
                  <w:rPr>
                    <w:b/>
                  </w:rPr>
                  <w:fldChar w:fldCharType="end"/>
                </w:r>
              </w:sdtContent>
            </w:sdt>
          </w:p>
          <w:p w14:paraId="285DCAA2" w14:textId="77777777" w:rsidR="00AB4126" w:rsidRDefault="00A46A5C" w:rsidP="00AB4126">
            <w:pPr>
              <w:rPr>
                <w:b/>
              </w:rPr>
            </w:pPr>
            <w:sdt>
              <w:sdtPr>
                <w:rPr>
                  <w:b/>
                </w:rPr>
                <w:id w:val="1998300505"/>
                <w:citation/>
              </w:sdtPr>
              <w:sdtContent>
                <w:r w:rsidR="00AB4126">
                  <w:rPr>
                    <w:b/>
                  </w:rPr>
                  <w:fldChar w:fldCharType="begin"/>
                </w:r>
                <w:r w:rsidR="00AB4126">
                  <w:rPr>
                    <w:b/>
                    <w:lang w:val="en-US"/>
                  </w:rPr>
                  <w:instrText xml:space="preserve"> CITATION DeG02 \l 1033 </w:instrText>
                </w:r>
                <w:r w:rsidR="00AB4126">
                  <w:rPr>
                    <w:b/>
                  </w:rPr>
                  <w:fldChar w:fldCharType="separate"/>
                </w:r>
                <w:r w:rsidR="00AB4126" w:rsidRPr="00AB4126">
                  <w:rPr>
                    <w:noProof/>
                    <w:lang w:val="en-US"/>
                  </w:rPr>
                  <w:t>(De Groote)</w:t>
                </w:r>
                <w:r w:rsidR="00AB4126">
                  <w:rPr>
                    <w:b/>
                  </w:rPr>
                  <w:fldChar w:fldCharType="end"/>
                </w:r>
              </w:sdtContent>
            </w:sdt>
          </w:p>
          <w:p w14:paraId="7C1651A4" w14:textId="77777777" w:rsidR="00AB4126" w:rsidRDefault="00A46A5C" w:rsidP="00AB4126">
            <w:pPr>
              <w:rPr>
                <w:b/>
              </w:rPr>
            </w:pPr>
            <w:sdt>
              <w:sdtPr>
                <w:rPr>
                  <w:b/>
                </w:rPr>
                <w:id w:val="1670823466"/>
                <w:citation/>
              </w:sdtPr>
              <w:sdtContent>
                <w:r w:rsidR="00AB4126">
                  <w:rPr>
                    <w:b/>
                  </w:rPr>
                  <w:fldChar w:fldCharType="begin"/>
                </w:r>
                <w:r w:rsidR="00AB4126">
                  <w:rPr>
                    <w:b/>
                    <w:lang w:val="en-US"/>
                  </w:rPr>
                  <w:instrText xml:space="preserve"> CITATION Dor99 \l 1033 </w:instrText>
                </w:r>
                <w:r w:rsidR="00AB4126">
                  <w:rPr>
                    <w:b/>
                  </w:rPr>
                  <w:fldChar w:fldCharType="separate"/>
                </w:r>
                <w:r w:rsidR="00AB4126" w:rsidRPr="00AB4126">
                  <w:rPr>
                    <w:noProof/>
                    <w:lang w:val="en-US"/>
                  </w:rPr>
                  <w:t>(Dorris)</w:t>
                </w:r>
                <w:r w:rsidR="00AB4126">
                  <w:rPr>
                    <w:b/>
                  </w:rPr>
                  <w:fldChar w:fldCharType="end"/>
                </w:r>
              </w:sdtContent>
            </w:sdt>
          </w:p>
          <w:p w14:paraId="63EBF04D" w14:textId="77777777" w:rsidR="00AB4126" w:rsidRDefault="00A46A5C" w:rsidP="00AB4126">
            <w:pPr>
              <w:rPr>
                <w:b/>
              </w:rPr>
            </w:pPr>
            <w:sdt>
              <w:sdtPr>
                <w:rPr>
                  <w:b/>
                </w:rPr>
                <w:id w:val="-57781626"/>
                <w:citation/>
              </w:sdtPr>
              <w:sdtContent>
                <w:r w:rsidR="00AB4126">
                  <w:rPr>
                    <w:b/>
                  </w:rPr>
                  <w:fldChar w:fldCharType="begin"/>
                </w:r>
                <w:r w:rsidR="00AB4126">
                  <w:rPr>
                    <w:b/>
                    <w:lang w:val="en-US"/>
                  </w:rPr>
                  <w:instrText xml:space="preserve"> CITATION Les31 \l 1033 </w:instrText>
                </w:r>
                <w:r w:rsidR="00AB4126">
                  <w:rPr>
                    <w:b/>
                  </w:rPr>
                  <w:fldChar w:fldCharType="separate"/>
                </w:r>
                <w:r w:rsidR="00AB4126" w:rsidRPr="00AB4126">
                  <w:rPr>
                    <w:noProof/>
                    <w:lang w:val="en-US"/>
                  </w:rPr>
                  <w:t>(Fokine, Haquinius and De Maré )</w:t>
                </w:r>
                <w:r w:rsidR="00AB4126">
                  <w:rPr>
                    <w:b/>
                  </w:rPr>
                  <w:fldChar w:fldCharType="end"/>
                </w:r>
              </w:sdtContent>
            </w:sdt>
          </w:p>
          <w:p w14:paraId="55BF67DC" w14:textId="77777777" w:rsidR="00AB4126" w:rsidRDefault="00A46A5C" w:rsidP="00AB4126">
            <w:pPr>
              <w:rPr>
                <w:b/>
              </w:rPr>
            </w:pPr>
            <w:sdt>
              <w:sdtPr>
                <w:rPr>
                  <w:b/>
                </w:rPr>
                <w:id w:val="-1343629121"/>
                <w:citation/>
              </w:sdtPr>
              <w:sdtContent>
                <w:r w:rsidR="00AB4126">
                  <w:rPr>
                    <w:b/>
                  </w:rPr>
                  <w:fldChar w:fldCharType="begin"/>
                </w:r>
                <w:r w:rsidR="00AB4126">
                  <w:rPr>
                    <w:b/>
                    <w:lang w:val="en-US"/>
                  </w:rPr>
                  <w:instrText xml:space="preserve"> CITATION Mil98 \l 1033 </w:instrText>
                </w:r>
                <w:r w:rsidR="00AB4126">
                  <w:rPr>
                    <w:b/>
                  </w:rPr>
                  <w:fldChar w:fldCharType="separate"/>
                </w:r>
                <w:r w:rsidR="00AB4126" w:rsidRPr="00AB4126">
                  <w:rPr>
                    <w:noProof/>
                    <w:lang w:val="en-US"/>
                  </w:rPr>
                  <w:t>(Hodson)</w:t>
                </w:r>
                <w:r w:rsidR="00AB4126">
                  <w:rPr>
                    <w:b/>
                  </w:rPr>
                  <w:fldChar w:fldCharType="end"/>
                </w:r>
              </w:sdtContent>
            </w:sdt>
          </w:p>
          <w:p w14:paraId="0D8C73CC" w14:textId="77777777" w:rsidR="00AB4126" w:rsidRDefault="00A46A5C" w:rsidP="00AB4126">
            <w:pPr>
              <w:rPr>
                <w:b/>
              </w:rPr>
            </w:pPr>
            <w:sdt>
              <w:sdtPr>
                <w:rPr>
                  <w:b/>
                </w:rPr>
                <w:id w:val="323635427"/>
                <w:citation/>
              </w:sdtPr>
              <w:sdtContent>
                <w:r w:rsidR="00AB4126">
                  <w:rPr>
                    <w:b/>
                  </w:rPr>
                  <w:fldChar w:fldCharType="begin"/>
                </w:r>
                <w:r w:rsidR="00AB4126">
                  <w:rPr>
                    <w:b/>
                    <w:lang w:val="en-US"/>
                  </w:rPr>
                  <w:instrText xml:space="preserve"> CITATION Häg89 \l 1033 </w:instrText>
                </w:r>
                <w:r w:rsidR="00AB4126">
                  <w:rPr>
                    <w:b/>
                  </w:rPr>
                  <w:fldChar w:fldCharType="separate"/>
                </w:r>
                <w:r w:rsidR="00AB4126" w:rsidRPr="00AB4126">
                  <w:rPr>
                    <w:noProof/>
                    <w:lang w:val="en-US"/>
                  </w:rPr>
                  <w:t>(Häger, Ballets Suédois)</w:t>
                </w:r>
                <w:r w:rsidR="00AB4126">
                  <w:rPr>
                    <w:b/>
                  </w:rPr>
                  <w:fldChar w:fldCharType="end"/>
                </w:r>
              </w:sdtContent>
            </w:sdt>
          </w:p>
          <w:p w14:paraId="217051AC" w14:textId="77777777" w:rsidR="00AB4126" w:rsidRDefault="00A46A5C" w:rsidP="00AB4126">
            <w:pPr>
              <w:rPr>
                <w:b/>
              </w:rPr>
            </w:pPr>
            <w:sdt>
              <w:sdtPr>
                <w:rPr>
                  <w:b/>
                </w:rPr>
                <w:id w:val="702670637"/>
                <w:citation/>
              </w:sdtPr>
              <w:sdtContent>
                <w:r w:rsidR="00AB4126">
                  <w:rPr>
                    <w:b/>
                  </w:rPr>
                  <w:fldChar w:fldCharType="begin"/>
                </w:r>
                <w:r w:rsidR="00AB4126">
                  <w:rPr>
                    <w:b/>
                    <w:lang w:val="en-US"/>
                  </w:rPr>
                  <w:instrText xml:space="preserve"> CITATION Häg14 \l 1033 </w:instrText>
                </w:r>
                <w:r w:rsidR="00AB4126">
                  <w:rPr>
                    <w:b/>
                  </w:rPr>
                  <w:fldChar w:fldCharType="separate"/>
                </w:r>
                <w:r w:rsidR="00AB4126" w:rsidRPr="00AB4126">
                  <w:rPr>
                    <w:noProof/>
                    <w:lang w:val="en-US"/>
                  </w:rPr>
                  <w:t>(Häger, The Life of Carina Ari)</w:t>
                </w:r>
                <w:r w:rsidR="00AB4126">
                  <w:rPr>
                    <w:b/>
                  </w:rPr>
                  <w:fldChar w:fldCharType="end"/>
                </w:r>
              </w:sdtContent>
            </w:sdt>
          </w:p>
          <w:p w14:paraId="59CF1687" w14:textId="77777777" w:rsidR="00AB4126" w:rsidRDefault="00A46A5C" w:rsidP="00AB4126">
            <w:pPr>
              <w:rPr>
                <w:b/>
              </w:rPr>
            </w:pPr>
            <w:sdt>
              <w:sdtPr>
                <w:rPr>
                  <w:b/>
                </w:rPr>
                <w:id w:val="1335963616"/>
                <w:citation/>
              </w:sdtPr>
              <w:sdtContent>
                <w:r w:rsidR="00AB4126">
                  <w:rPr>
                    <w:b/>
                  </w:rPr>
                  <w:fldChar w:fldCharType="begin"/>
                </w:r>
                <w:r w:rsidR="00AB4126">
                  <w:rPr>
                    <w:b/>
                    <w:lang w:val="en-US"/>
                  </w:rPr>
                  <w:instrText xml:space="preserve"> CITATION McC03 \l 1033 </w:instrText>
                </w:r>
                <w:r w:rsidR="00AB4126">
                  <w:rPr>
                    <w:b/>
                  </w:rPr>
                  <w:fldChar w:fldCharType="separate"/>
                </w:r>
                <w:r w:rsidR="00AB4126" w:rsidRPr="00AB4126">
                  <w:rPr>
                    <w:noProof/>
                    <w:lang w:val="en-US"/>
                  </w:rPr>
                  <w:t>(McCarren)</w:t>
                </w:r>
                <w:r w:rsidR="00AB4126">
                  <w:rPr>
                    <w:b/>
                  </w:rPr>
                  <w:fldChar w:fldCharType="end"/>
                </w:r>
              </w:sdtContent>
            </w:sdt>
          </w:p>
          <w:p w14:paraId="79F5F692" w14:textId="77777777" w:rsidR="00AB4126" w:rsidRDefault="00A46A5C" w:rsidP="00AB4126">
            <w:pPr>
              <w:rPr>
                <w:b/>
              </w:rPr>
            </w:pPr>
            <w:sdt>
              <w:sdtPr>
                <w:rPr>
                  <w:b/>
                </w:rPr>
                <w:id w:val="687032815"/>
                <w:citation/>
              </w:sdtPr>
              <w:sdtContent>
                <w:r w:rsidR="00AB4126">
                  <w:rPr>
                    <w:b/>
                  </w:rPr>
                  <w:fldChar w:fldCharType="begin"/>
                </w:r>
                <w:r w:rsidR="00AB4126">
                  <w:rPr>
                    <w:b/>
                    <w:lang w:val="en-US"/>
                  </w:rPr>
                  <w:instrText xml:space="preserve"> CITATION Näs09 \l 1033 </w:instrText>
                </w:r>
                <w:r w:rsidR="00AB4126">
                  <w:rPr>
                    <w:b/>
                  </w:rPr>
                  <w:fldChar w:fldCharType="separate"/>
                </w:r>
                <w:r w:rsidR="00AB4126" w:rsidRPr="00AB4126">
                  <w:rPr>
                    <w:noProof/>
                    <w:lang w:val="en-US"/>
                  </w:rPr>
                  <w:t>(Näslund, Rolf de Maré: Art Collector, Ballet irector, Museum Creator)</w:t>
                </w:r>
                <w:r w:rsidR="00AB4126">
                  <w:rPr>
                    <w:b/>
                  </w:rPr>
                  <w:fldChar w:fldCharType="end"/>
                </w:r>
              </w:sdtContent>
            </w:sdt>
          </w:p>
          <w:p w14:paraId="3A9A9578" w14:textId="77777777" w:rsidR="00AB4126" w:rsidRDefault="00A46A5C" w:rsidP="00AB4126">
            <w:pPr>
              <w:rPr>
                <w:b/>
              </w:rPr>
            </w:pPr>
            <w:sdt>
              <w:sdtPr>
                <w:rPr>
                  <w:b/>
                </w:rPr>
                <w:id w:val="651484127"/>
                <w:citation/>
              </w:sdtPr>
              <w:sdtContent>
                <w:r w:rsidR="00AB4126">
                  <w:rPr>
                    <w:b/>
                  </w:rPr>
                  <w:fldChar w:fldCharType="begin"/>
                </w:r>
                <w:r w:rsidR="00AB4126">
                  <w:rPr>
                    <w:b/>
                    <w:lang w:val="en-US"/>
                  </w:rPr>
                  <w:instrText xml:space="preserve"> CITATION Näs07 \l 1033 </w:instrText>
                </w:r>
                <w:r w:rsidR="00AB4126">
                  <w:rPr>
                    <w:b/>
                  </w:rPr>
                  <w:fldChar w:fldCharType="separate"/>
                </w:r>
                <w:r w:rsidR="00AB4126" w:rsidRPr="00AB4126">
                  <w:rPr>
                    <w:noProof/>
                    <w:lang w:val="en-US"/>
                  </w:rPr>
                  <w:t>(Näslund, The Ballet Avant-Garde I: The Ballets Suédois and its Modernist Concept)</w:t>
                </w:r>
                <w:r w:rsidR="00AB4126">
                  <w:rPr>
                    <w:b/>
                  </w:rPr>
                  <w:fldChar w:fldCharType="end"/>
                </w:r>
              </w:sdtContent>
            </w:sdt>
          </w:p>
          <w:p w14:paraId="72203845" w14:textId="4898353C" w:rsidR="00AB4126" w:rsidRPr="00044900" w:rsidRDefault="00A46A5C" w:rsidP="00AB4126">
            <w:pPr>
              <w:rPr>
                <w:b/>
              </w:rPr>
            </w:pPr>
            <w:sdt>
              <w:sdtPr>
                <w:rPr>
                  <w:b/>
                </w:rPr>
                <w:id w:val="-1595938915"/>
                <w:citation/>
              </w:sdtPr>
              <w:sdtContent>
                <w:r w:rsidR="00AB4126">
                  <w:rPr>
                    <w:b/>
                  </w:rPr>
                  <w:fldChar w:fldCharType="begin"/>
                </w:r>
                <w:r w:rsidR="00AB4126">
                  <w:rPr>
                    <w:b/>
                    <w:lang w:val="en-US"/>
                  </w:rPr>
                  <w:instrText xml:space="preserve"> CITATION The24 \l 1033 </w:instrText>
                </w:r>
                <w:r w:rsidR="00AB4126">
                  <w:rPr>
                    <w:b/>
                  </w:rPr>
                  <w:fldChar w:fldCharType="separate"/>
                </w:r>
                <w:r w:rsidR="00AB4126" w:rsidRPr="00AB4126">
                  <w:rPr>
                    <w:noProof/>
                    <w:lang w:val="en-US"/>
                  </w:rPr>
                  <w:t>(TheWelleszCompany)</w:t>
                </w:r>
                <w:r w:rsidR="00AB4126">
                  <w:rPr>
                    <w:b/>
                  </w:rPr>
                  <w:fldChar w:fldCharType="end"/>
                </w:r>
              </w:sdtContent>
            </w:sdt>
          </w:p>
        </w:tc>
      </w:tr>
    </w:tbl>
    <w:p w14:paraId="15A1418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05T13:17:00Z" w:initials="JN">
    <w:p w14:paraId="2FAE25DE" w14:textId="77777777" w:rsidR="00A46A5C" w:rsidRDefault="00A46A5C">
      <w:pPr>
        <w:pStyle w:val="CommentText"/>
      </w:pPr>
      <w:r>
        <w:rPr>
          <w:rStyle w:val="CommentReference"/>
        </w:rPr>
        <w:annotationRef/>
      </w:r>
      <w:r>
        <w:t>Could not find online link to this photo. Author noted the image should be accessible through the Danse Museet Website. Assuming of Rolf de Maré based on other images on net.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A46A5C" w:rsidRDefault="00A46A5C" w:rsidP="007A0D55">
      <w:pPr>
        <w:spacing w:after="0" w:line="240" w:lineRule="auto"/>
      </w:pPr>
      <w:r>
        <w:separator/>
      </w:r>
    </w:p>
  </w:endnote>
  <w:endnote w:type="continuationSeparator" w:id="0">
    <w:p w14:paraId="39712461" w14:textId="77777777" w:rsidR="00A46A5C" w:rsidRDefault="00A46A5C" w:rsidP="007A0D55">
      <w:pPr>
        <w:spacing w:after="0" w:line="240" w:lineRule="auto"/>
      </w:pPr>
      <w:r>
        <w:continuationSeparator/>
      </w:r>
    </w:p>
  </w:endnote>
  <w:endnote w:id="1">
    <w:p w14:paraId="5A0537F0" w14:textId="74217E21" w:rsidR="00A46A5C" w:rsidRPr="00EE064A" w:rsidRDefault="00A46A5C"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Baer,</w:t>
      </w:r>
      <w:r>
        <w:rPr>
          <w:rFonts w:ascii="Times New Roman" w:hAnsi="Times New Roman"/>
        </w:rPr>
        <w:t xml:space="preserve"> Nancy Van Norman.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 xml:space="preserve">: </w:t>
      </w:r>
      <w:r w:rsidRPr="00EE064A">
        <w:rPr>
          <w:rFonts w:ascii="Times New Roman" w:hAnsi="Times New Roman"/>
        </w:rPr>
        <w:t>10.</w:t>
      </w:r>
    </w:p>
    <w:p w14:paraId="153FE3DB" w14:textId="77777777" w:rsidR="00A46A5C" w:rsidRPr="00EE064A" w:rsidRDefault="00A46A5C" w:rsidP="00110420">
      <w:pPr>
        <w:pStyle w:val="EndnoteText"/>
        <w:rPr>
          <w:rFonts w:ascii="Times New Roman" w:hAnsi="Times New Roman"/>
        </w:rPr>
      </w:pPr>
    </w:p>
  </w:endnote>
  <w:endnote w:id="2">
    <w:p w14:paraId="4F151117" w14:textId="43F09D5E" w:rsidR="00A46A5C" w:rsidRPr="00EE064A" w:rsidRDefault="00A46A5C"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Tugal, </w:t>
      </w:r>
      <w:r>
        <w:rPr>
          <w:rFonts w:ascii="Times New Roman" w:hAnsi="Times New Roman"/>
        </w:rPr>
        <w:t>Pierre.</w:t>
      </w:r>
      <w:bookmarkStart w:id="1" w:name="_GoBack"/>
      <w:bookmarkEnd w:id="1"/>
      <w:r>
        <w:rPr>
          <w:rFonts w:ascii="Times New Roman" w:hAnsi="Times New Roman"/>
        </w:rPr>
        <w:t xml:space="preserve"> ‘</w:t>
      </w:r>
      <w:r w:rsidRPr="00EE064A">
        <w:rPr>
          <w:rFonts w:ascii="Times New Roman" w:hAnsi="Times New Roman"/>
        </w:rPr>
        <w:t>L’Art de Jean Börlin</w:t>
      </w:r>
      <w:r>
        <w:rPr>
          <w:rFonts w:ascii="Times New Roman" w:hAnsi="Times New Roman"/>
        </w:rPr>
        <w:t>’</w:t>
      </w:r>
      <w:r w:rsidRPr="00EE064A">
        <w:rPr>
          <w:rFonts w:ascii="Times New Roman" w:hAnsi="Times New Roman"/>
        </w:rPr>
        <w:t xml:space="preserve">, </w:t>
      </w:r>
      <w:r w:rsidRPr="00EE064A">
        <w:rPr>
          <w:rFonts w:ascii="Times New Roman" w:hAnsi="Times New Roman"/>
          <w:i/>
        </w:rPr>
        <w:t>Les Ballets Suédois dans l’art contemporain</w:t>
      </w:r>
      <w:r w:rsidRPr="00EE064A">
        <w:rPr>
          <w:rFonts w:ascii="Times New Roman" w:hAnsi="Times New Roman"/>
        </w:rPr>
        <w:t xml:space="preserve"> (Paris: Editions du Trianon, 1931)</w:t>
      </w:r>
      <w:r>
        <w:rPr>
          <w:rFonts w:ascii="Times New Roman" w:hAnsi="Times New Roman"/>
        </w:rPr>
        <w:t xml:space="preserve">: </w:t>
      </w:r>
      <w:r w:rsidRPr="00EE064A">
        <w:rPr>
          <w:rFonts w:ascii="Times New Roman" w:hAnsi="Times New Roman"/>
        </w:rPr>
        <w:t>159</w:t>
      </w:r>
      <w:proofErr w:type="gramStart"/>
      <w:r w:rsidRPr="00EE064A">
        <w:rPr>
          <w:rFonts w:ascii="Times New Roman" w:hAnsi="Times New Roman"/>
        </w:rPr>
        <w:t>;</w:t>
      </w:r>
      <w:proofErr w:type="gramEnd"/>
      <w:r w:rsidRPr="00EE064A">
        <w:rPr>
          <w:rFonts w:ascii="Times New Roman" w:hAnsi="Times New Roman"/>
        </w:rPr>
        <w:t xml:space="preserve"> cited in Nancy Van Norman Baer,</w:t>
      </w:r>
      <w:r>
        <w:rPr>
          <w:rFonts w:ascii="Times New Roman" w:hAnsi="Times New Roman"/>
        </w:rPr>
        <w:t xml:space="preserve">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A46A5C" w:rsidRPr="00EE064A" w:rsidRDefault="00A46A5C" w:rsidP="00110420">
      <w:pPr>
        <w:pStyle w:val="EndnoteText"/>
        <w:rPr>
          <w:rFonts w:ascii="Times New Roman" w:hAnsi="Times New Roman"/>
        </w:rPr>
      </w:pPr>
    </w:p>
    <w:p w14:paraId="2E625038" w14:textId="79E6EC17" w:rsidR="00A46A5C" w:rsidRDefault="00A46A5C"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proofErr w:type="gramStart"/>
      <w:r>
        <w:rPr>
          <w:rFonts w:ascii="Times New Roman" w:hAnsi="Times New Roman"/>
        </w:rPr>
        <w:t>de</w:t>
      </w:r>
      <w:proofErr w:type="gramEnd"/>
      <w:r>
        <w:rPr>
          <w:rFonts w:ascii="Times New Roman" w:hAnsi="Times New Roman"/>
        </w:rPr>
        <w:t xml:space="preserve"> Maré, Rolf. ‘A propos de </w:t>
      </w:r>
      <w:r>
        <w:rPr>
          <w:rFonts w:ascii="Times New Roman" w:hAnsi="Times New Roman"/>
          <w:i/>
        </w:rPr>
        <w:t>‘Relâche,’</w:t>
      </w:r>
      <w:r>
        <w:rPr>
          <w:rFonts w:ascii="Times New Roman" w:hAnsi="Times New Roman"/>
        </w:rPr>
        <w:t xml:space="preserve"> ballet instantanéiste’, </w:t>
      </w:r>
      <w:r>
        <w:rPr>
          <w:rFonts w:ascii="Times New Roman" w:hAnsi="Times New Roman"/>
          <w:i/>
        </w:rPr>
        <w:t>Comœdia</w:t>
      </w:r>
      <w:r>
        <w:rPr>
          <w:rFonts w:ascii="Times New Roman" w:hAnsi="Times New Roman"/>
        </w:rPr>
        <w:t xml:space="preserve"> (27 November 1924), quoting Picabia,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A46A5C" w:rsidRPr="00CB5A15" w:rsidRDefault="00A46A5C"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A46A5C" w:rsidRDefault="00A46A5C" w:rsidP="007A0D55">
      <w:pPr>
        <w:spacing w:after="0" w:line="240" w:lineRule="auto"/>
      </w:pPr>
      <w:r>
        <w:separator/>
      </w:r>
    </w:p>
  </w:footnote>
  <w:footnote w:type="continuationSeparator" w:id="0">
    <w:p w14:paraId="663A74FF" w14:textId="77777777" w:rsidR="00A46A5C" w:rsidRDefault="00A46A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A46A5C" w:rsidRDefault="00A46A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 xml:space="preserve">Encyclopedia of </w:t>
    </w:r>
    <w:r>
      <w:rPr>
        <w:i/>
        <w:color w:val="7F7F7F" w:themeColor="text1" w:themeTint="80"/>
      </w:rPr>
      <w:t>Modernsim</w:t>
    </w:r>
  </w:p>
  <w:p w14:paraId="2A6FD8E4" w14:textId="77777777" w:rsidR="00A46A5C" w:rsidRDefault="00A46A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B25AE"/>
    <w:rsid w:val="000B55AB"/>
    <w:rsid w:val="000D24DC"/>
    <w:rsid w:val="00101B2E"/>
    <w:rsid w:val="00110420"/>
    <w:rsid w:val="00116FA0"/>
    <w:rsid w:val="0015114C"/>
    <w:rsid w:val="001A21F3"/>
    <w:rsid w:val="001A2537"/>
    <w:rsid w:val="001A6A06"/>
    <w:rsid w:val="002024B8"/>
    <w:rsid w:val="00210C03"/>
    <w:rsid w:val="002162E2"/>
    <w:rsid w:val="00225C5A"/>
    <w:rsid w:val="00230B10"/>
    <w:rsid w:val="00234353"/>
    <w:rsid w:val="00244BB0"/>
    <w:rsid w:val="00244BC9"/>
    <w:rsid w:val="002A0A0D"/>
    <w:rsid w:val="002B0B37"/>
    <w:rsid w:val="002B1E89"/>
    <w:rsid w:val="0030662D"/>
    <w:rsid w:val="00317D02"/>
    <w:rsid w:val="003235A7"/>
    <w:rsid w:val="003677B6"/>
    <w:rsid w:val="003D3579"/>
    <w:rsid w:val="003E2795"/>
    <w:rsid w:val="003F0D73"/>
    <w:rsid w:val="00462DBE"/>
    <w:rsid w:val="00464699"/>
    <w:rsid w:val="00483379"/>
    <w:rsid w:val="00487BC5"/>
    <w:rsid w:val="00493653"/>
    <w:rsid w:val="00496888"/>
    <w:rsid w:val="004A7476"/>
    <w:rsid w:val="004E5896"/>
    <w:rsid w:val="00513EE6"/>
    <w:rsid w:val="00530C82"/>
    <w:rsid w:val="00534F8F"/>
    <w:rsid w:val="00590035"/>
    <w:rsid w:val="005B177E"/>
    <w:rsid w:val="005B3921"/>
    <w:rsid w:val="005E676F"/>
    <w:rsid w:val="005F26D7"/>
    <w:rsid w:val="005F5450"/>
    <w:rsid w:val="00644A07"/>
    <w:rsid w:val="006C4833"/>
    <w:rsid w:val="006D0412"/>
    <w:rsid w:val="007411B9"/>
    <w:rsid w:val="00780D95"/>
    <w:rsid w:val="00780DC7"/>
    <w:rsid w:val="00782ABE"/>
    <w:rsid w:val="007A0D55"/>
    <w:rsid w:val="007B3377"/>
    <w:rsid w:val="007E5F44"/>
    <w:rsid w:val="00821DE3"/>
    <w:rsid w:val="00846CE1"/>
    <w:rsid w:val="008A5B87"/>
    <w:rsid w:val="00922950"/>
    <w:rsid w:val="00932510"/>
    <w:rsid w:val="00964AFC"/>
    <w:rsid w:val="009832BE"/>
    <w:rsid w:val="009A7264"/>
    <w:rsid w:val="009D1606"/>
    <w:rsid w:val="009E18A1"/>
    <w:rsid w:val="009E73D7"/>
    <w:rsid w:val="00A27D2C"/>
    <w:rsid w:val="00A46A5C"/>
    <w:rsid w:val="00A6684B"/>
    <w:rsid w:val="00A76FD9"/>
    <w:rsid w:val="00A8136F"/>
    <w:rsid w:val="00AB4126"/>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D4B87"/>
    <w:rsid w:val="00CF1542"/>
    <w:rsid w:val="00CF3EC5"/>
    <w:rsid w:val="00D505FF"/>
    <w:rsid w:val="00D50E6B"/>
    <w:rsid w:val="00D656DA"/>
    <w:rsid w:val="00D83300"/>
    <w:rsid w:val="00D83481"/>
    <w:rsid w:val="00DC6B48"/>
    <w:rsid w:val="00DF01B0"/>
    <w:rsid w:val="00E85A05"/>
    <w:rsid w:val="00E95829"/>
    <w:rsid w:val="00EA606C"/>
    <w:rsid w:val="00EB0C8C"/>
    <w:rsid w:val="00EB51FD"/>
    <w:rsid w:val="00EB77DB"/>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05C7894E914043B96050D8C2150B7A"/>
        <w:category>
          <w:name w:val="General"/>
          <w:gallery w:val="placeholder"/>
        </w:category>
        <w:types>
          <w:type w:val="bbPlcHdr"/>
        </w:types>
        <w:behaviors>
          <w:behavior w:val="content"/>
        </w:behaviors>
        <w:guid w:val="{D10C341C-10F4-C94F-8693-B6B36E356752}"/>
      </w:docPartPr>
      <w:docPartBody>
        <w:p w:rsidR="00836C7A" w:rsidRDefault="009C5784" w:rsidP="009C5784">
          <w:pPr>
            <w:pStyle w:val="ED05C7894E914043B96050D8C2150B7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386BA1"/>
    <w:rsid w:val="00836C7A"/>
    <w:rsid w:val="009C5784"/>
    <w:rsid w:val="00D110EB"/>
    <w:rsid w:val="00D221DF"/>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784"/>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 w:type="paragraph" w:customStyle="1" w:styleId="ED05C7894E914043B96050D8C2150B7A">
    <w:name w:val="ED05C7894E914043B96050D8C2150B7A"/>
    <w:rsid w:val="009C5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8</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6</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10</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7</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12</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14</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13</b:RefOrder>
  </b:Source>
  <b:Source>
    <b:Tag>Cla24</b:Tag>
    <b:SourceType>InternetSite</b:SourceType>
    <b:Guid>{D3D5D62A-38E9-1741-B8DB-807D9C7E4CFE}</b:Guid>
    <b:Title>Entr'Acte</b:Title>
    <b:Year>1924</b:Year>
    <b:Comments>A short film by René Clair, which premiered as an entr'acte for the Ballets Suédois production Relâche at the Théâtre des Champs-Élysées in Paris.</b:Comments>
    <b:Medium>Film</b:Medium>
    <b:URL>https://www.youtube.com/watch?v=mpr8mXcX80Q</b:URL>
    <b:YearAccessed>2014</b:YearAccessed>
    <b:MonthAccessed>12</b:MonthAccessed>
    <b:DayAccessed>12</b:DayAccessed>
    <b:Author>
      <b:Director>
        <b:NameList>
          <b:Person>
            <b:Last>Clair</b:Last>
            <b:First>René</b:First>
          </b:Person>
          <b:Person>
            <b:Last>Satie</b:Last>
            <b:First>Erik</b:First>
          </b:Person>
        </b:NameList>
      </b:Director>
      <b:Author>
        <b:NameList>
          <b:Person>
            <b:Last>Clair</b:Last>
            <b:First>René</b:First>
          </b:Person>
          <b:Person>
            <b:Last>Satie</b:Last>
            <b:First>Erik</b:First>
          </b:Person>
        </b:NameList>
      </b:Author>
    </b:Author>
    <b:RefOrder>4</b:RefOrder>
  </b:Source>
  <b:Source>
    <b:Tag>Mil98</b:Tag>
    <b:SourceType>InternetSite</b:SourceType>
    <b:Guid>{352166BA-230B-9647-8915-96932A343094}</b:Guid>
    <b:Author>
      <b:Author>
        <b:NameList>
          <b:Person>
            <b:Last>Hodson</b:Last>
            <b:First>Millicent</b:First>
          </b:Person>
        </b:NameList>
      </b:Author>
    </b:Author>
    <b:Title>Skating Rink Ballet Reconstruction</b:Title>
    <b:InternetSiteTitle>Vimeo</b:InternetSiteTitle>
    <b:URL>http://vimeo.com/14390025</b:URL>
    <b:ProductionCompany>Royal Swedish Ballet, Stockhom</b:ProductionCompany>
    <b:Year>1998</b:Year>
    <b:YearAccessed>2014</b:YearAccessed>
    <b:MonthAccessed>12</b:MonthAccessed>
    <b:DayAccessed>12</b:DayAccessed>
    <b:Comments>A brief video clip of Millicent Hodson and Kenneth Archer's choreopgraphic reconstruction of the 1922 ballet 'Skating Rink'</b:Comments>
    <b:RefOrder>9</b:RefOrder>
  </b:Source>
  <b:Source>
    <b:Tag>The24</b:Tag>
    <b:SourceType>InternetSite</b:SourceType>
    <b:Guid>{FF611EDC-D87A-D74A-9CC0-D70FDC473F3D}</b:Guid>
    <b:Author>
      <b:Author>
        <b:NameList>
          <b:Person>
            <b:Last>TheWelleszCompany</b:Last>
          </b:Person>
        </b:NameList>
      </b:Author>
    </b:Author>
    <b:Title>Erik Satie: Relâche (Complete ballet) </b:Title>
    <b:InternetSiteTitle>YouTube</b:InternetSiteTitle>
    <b:URL>https://www.youtube.com/watch?v=Kvc6vIWQxT8</b:URL>
    <b:Year>1924</b:Year>
    <b:YearAccessed>2014</b:YearAccessed>
    <b:MonthAccessed>12</b:MonthAccessed>
    <b:DayAccessed>12</b:DayAccessed>
    <b:Comments>Music for  Relâche composed by Erik Satie. </b:Comments>
    <b:RefOrder>15</b:RefOrder>
  </b:Source>
  <b:Source>
    <b:Tag>Dan14</b:Tag>
    <b:SourceType>InternetSite</b:SourceType>
    <b:Guid>{B821C91D-762F-7140-978F-BAF3CC79C9CA}</b:Guid>
    <b:Author>
      <b:Author>
        <b:Corporate>Dansmuseet</b:Corporate>
      </b:Author>
    </b:Author>
    <b:Title> Dansmuseet</b:Title>
    <b:URL>http://www.dansmuseet.se/</b:URL>
    <b:Year>2014</b:Year>
    <b:YearAccessed>2014</b:YearAccessed>
    <b:MonthAccessed>12</b:MonthAccessed>
    <b:DayAccessed>12</b:DayAccessed>
    <b:Comments>Dance Museum Stockhom. Includes a brief biography and photographs of Rolf de Maré as well as a history of the museum.</b:Comments>
    <b:RefOrder>5</b:RefOrder>
  </b:Source>
  <b:Source>
    <b:Tag>Häg14</b:Tag>
    <b:SourceType>InternetSite</b:SourceType>
    <b:Guid>{F7AA7B1E-0573-6848-B4B2-7A41EC736795}</b:Guid>
    <b:Title>The Life of Carina Ari</b:Title>
    <b:InternetSiteTitle>The Carina Ari Foundations</b:InternetSiteTitle>
    <b:URL>http://carina.se/about-carina-ari_en.html</b:URL>
    <b:YearAccessed>2014</b:YearAccessed>
    <b:MonthAccessed>12</b:MonthAccessed>
    <b:DayAccessed>12</b:DayAccessed>
    <b:Comments>An essay by Bengt Häger about Ballets Suédois ballerina Carina Ari. Published in several languages, including English, b the Carina Ari Foundations. </b:Comments>
    <b:Author>
      <b:Author>
        <b:NameList>
          <b:Person>
            <b:Last>Häger</b:Last>
            <b:First>Bengt</b:First>
          </b:Person>
        </b:NameList>
      </b:Author>
    </b:Author>
    <b:RefOrder>11</b:RefOrder>
  </b:Source>
</b:Sources>
</file>

<file path=customXml/itemProps1.xml><?xml version="1.0" encoding="utf-8"?>
<ds:datastoreItem xmlns:ds="http://schemas.openxmlformats.org/officeDocument/2006/customXml" ds:itemID="{0C152457-5E9D-5742-8D99-0061104E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1934</Words>
  <Characters>11025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Jon Johnson</cp:lastModifiedBy>
  <cp:revision>2</cp:revision>
  <dcterms:created xsi:type="dcterms:W3CDTF">2014-12-16T17:12:00Z</dcterms:created>
  <dcterms:modified xsi:type="dcterms:W3CDTF">2014-12-16T17:12:00Z</dcterms:modified>
</cp:coreProperties>
</file>