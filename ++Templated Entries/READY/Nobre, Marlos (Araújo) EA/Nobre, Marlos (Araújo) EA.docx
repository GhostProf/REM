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E50CAB">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96"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719D9C76" w:rsidR="00B574C9" w:rsidRPr="00C55FAE" w:rsidRDefault="00C55FAE" w:rsidP="00CC2CB0">
                <w:proofErr w:type="spellStart"/>
                <w:r w:rsidRPr="00C55FAE">
                  <w:rPr>
                    <w:lang w:val="en-US" w:eastAsia="ja-JP"/>
                  </w:rPr>
                  <w:t>Ilka</w:t>
                </w:r>
                <w:proofErr w:type="spellEnd"/>
                <w:r w:rsidRPr="00C55FAE">
                  <w:rPr>
                    <w:lang w:val="en-US" w:eastAsia="ja-JP"/>
                  </w:rPr>
                  <w:t xml:space="preserve"> </w:t>
                </w:r>
              </w:p>
            </w:tc>
          </w:sdtContent>
        </w:sdt>
        <w:sdt>
          <w:sdtPr>
            <w:alias w:val="Middle name"/>
            <w:tag w:val="authorMiddleName"/>
            <w:id w:val="-2076034781"/>
            <w:placeholder>
              <w:docPart w:val="FD27FA7C398D1D419371CD4DD0DBAA71"/>
            </w:placeholder>
            <w:text/>
          </w:sdtPr>
          <w:sdtContent>
            <w:tc>
              <w:tcPr>
                <w:tcW w:w="2551" w:type="dxa"/>
              </w:tcPr>
              <w:p w14:paraId="2B6BACF7" w14:textId="1B7401C6" w:rsidR="00B574C9" w:rsidRPr="00C55FAE" w:rsidRDefault="00C55FAE" w:rsidP="00CC2CB0">
                <w:proofErr w:type="spellStart"/>
                <w:r w:rsidRPr="00C55FAE">
                  <w:t>Vasconcelos</w:t>
                </w:r>
                <w:proofErr w:type="spellEnd"/>
              </w:p>
            </w:tc>
          </w:sdtContent>
        </w:sdt>
        <w:sdt>
          <w:sdtPr>
            <w:alias w:val="Last name"/>
            <w:tag w:val="authorLastName"/>
            <w:id w:val="-1088529830"/>
            <w:placeholder>
              <w:docPart w:val="F2FFB8D35E74EB43BC9605F7545699D1"/>
            </w:placeholder>
            <w:text/>
          </w:sdtPr>
          <w:sdtContent>
            <w:tc>
              <w:tcPr>
                <w:tcW w:w="2642" w:type="dxa"/>
              </w:tcPr>
              <w:p w14:paraId="5CD74111" w14:textId="3AE50ABC" w:rsidR="00B574C9" w:rsidRPr="00C55FAE" w:rsidRDefault="00C55FAE" w:rsidP="00CC2CB0">
                <w:proofErr w:type="spellStart"/>
                <w:r w:rsidRPr="00C55FAE">
                  <w:rPr>
                    <w:lang w:val="en-US" w:eastAsia="ja-JP"/>
                  </w:rPr>
                  <w:t>Araújo</w:t>
                </w:r>
                <w:proofErr w:type="spellEnd"/>
              </w:p>
            </w:tc>
          </w:sdtContent>
        </w:sdt>
      </w:tr>
      <w:tr w:rsidR="00B574C9" w14:paraId="44FB133B" w14:textId="77777777" w:rsidTr="00E50CAB">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62"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E50CAB">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62" w:type="dxa"/>
                <w:gridSpan w:val="4"/>
              </w:tcPr>
              <w:p w14:paraId="5EF9F4FF" w14:textId="550BEC2E" w:rsidR="00B574C9" w:rsidRDefault="00E50CAB" w:rsidP="00B574C9">
                <w:r w:rsidRPr="004A5DFD">
                  <w:rPr>
                    <w:rFonts w:ascii="Calibri" w:eastAsia="Times New Roman" w:hAnsi="Calibri" w:cs="Times New Roman"/>
                    <w:sz w:val="20"/>
                    <w:szCs w:val="20"/>
                    <w:lang w:val="en-CA"/>
                  </w:rPr>
                  <w:t>Texas Wesleyan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16577340" w:rsidR="003F0D73" w:rsidRPr="00FB589A" w:rsidRDefault="00C55FAE" w:rsidP="00C55FAE">
                <w:pPr>
                  <w:rPr>
                    <w:b/>
                  </w:rPr>
                </w:pPr>
                <w:proofErr w:type="spellStart"/>
                <w:r w:rsidRPr="00121862">
                  <w:rPr>
                    <w:b/>
                  </w:rPr>
                  <w:t>Nobre</w:t>
                </w:r>
                <w:proofErr w:type="spellEnd"/>
                <w:r w:rsidRPr="00121862">
                  <w:rPr>
                    <w:b/>
                  </w:rPr>
                  <w:t xml:space="preserve">, </w:t>
                </w:r>
                <w:proofErr w:type="spellStart"/>
                <w:r w:rsidRPr="00121862">
                  <w:rPr>
                    <w:b/>
                  </w:rPr>
                  <w:t>Marlos</w:t>
                </w:r>
                <w:proofErr w:type="spellEnd"/>
                <w:r w:rsidRPr="00121862">
                  <w:rPr>
                    <w:b/>
                  </w:rPr>
                  <w:t xml:space="preserve"> </w:t>
                </w:r>
                <w:r w:rsidR="00121862" w:rsidRPr="00121862">
                  <w:rPr>
                    <w:b/>
                  </w:rPr>
                  <w:t xml:space="preserve"> (1939-</w:t>
                </w:r>
                <w:r w:rsidR="00634E11">
                  <w:rPr>
                    <w:b/>
                  </w:rPr>
                  <w:t>-</w:t>
                </w:r>
                <w:r w:rsidR="00121862" w:rsidRPr="00121862">
                  <w:rPr>
                    <w:b/>
                  </w:rPr>
                  <w:t>)</w:t>
                </w:r>
              </w:p>
            </w:tc>
          </w:sdtContent>
        </w:sdt>
      </w:tr>
      <w:tr w:rsidR="00464699" w14:paraId="09D06B43" w14:textId="77777777" w:rsidTr="00D270FF">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58236CD7" w:rsidR="00E85A05" w:rsidRDefault="00121862" w:rsidP="00121862">
                <w:proofErr w:type="spellStart"/>
                <w:r w:rsidRPr="00CC2CB0">
                  <w:t>Marlos</w:t>
                </w:r>
                <w:proofErr w:type="spellEnd"/>
                <w:r w:rsidRPr="00CC2CB0">
                  <w:t xml:space="preserve"> </w:t>
                </w:r>
                <w:proofErr w:type="spellStart"/>
                <w:r w:rsidRPr="00CC2CB0">
                  <w:t>Nobre</w:t>
                </w:r>
                <w:proofErr w:type="spellEnd"/>
                <w:r w:rsidRPr="00C55FAE">
                  <w:t xml:space="preserve"> is a Brazilian composer, pianist, and conductor.</w:t>
                </w:r>
                <w:r w:rsidRPr="00C55FAE">
                  <w:rPr>
                    <w:rStyle w:val="CommentReference"/>
                    <w:sz w:val="24"/>
                    <w:szCs w:val="24"/>
                  </w:rPr>
                  <w:t xml:space="preserve"> </w:t>
                </w:r>
                <w:r w:rsidRPr="00C55FAE">
                  <w:t>His music presents a unique characteristic that combines Brazilian features with advanced compositional techniques</w:t>
                </w:r>
                <w:r w:rsidR="0054671A">
                  <w:t xml:space="preserve">. </w:t>
                </w:r>
                <w:r w:rsidRPr="00C55FAE">
                  <w:t xml:space="preserve">His pluralistic musical view went through several phases, from tonal to modal, polytonal, atonal, serial, and </w:t>
                </w:r>
                <w:proofErr w:type="spellStart"/>
                <w:r w:rsidRPr="00C55FAE">
                  <w:t>aleatoric</w:t>
                </w:r>
                <w:proofErr w:type="spellEnd"/>
                <w:r w:rsidRPr="00C55FAE">
                  <w:t xml:space="preserve"> until he defined his own style, which became a combination of everythin</w:t>
                </w:r>
                <w:r>
                  <w:t xml:space="preserve">g he had learned. </w:t>
                </w:r>
                <w:proofErr w:type="spellStart"/>
                <w:r w:rsidRPr="00C55FAE">
                  <w:t>Nobre’s</w:t>
                </w:r>
                <w:proofErr w:type="spellEnd"/>
                <w:r w:rsidRPr="00C55FAE">
                  <w:t xml:space="preserve"> enormous output and strong, individual approach are substantial enough to distinguish him as one of today’s greatest composers. </w:t>
                </w:r>
              </w:p>
            </w:tc>
          </w:sdtContent>
        </w:sdt>
      </w:tr>
      <w:tr w:rsidR="003F0D73" w14:paraId="63D8B75E" w14:textId="77777777" w:rsidTr="003F0D73">
        <w:tc>
          <w:tcPr>
            <w:tcW w:w="9016" w:type="dxa"/>
            <w:tcMar>
              <w:top w:w="113" w:type="dxa"/>
              <w:bottom w:w="113" w:type="dxa"/>
            </w:tcMar>
          </w:tcPr>
          <w:p w14:paraId="79F93C05" w14:textId="763442BB" w:rsidR="004C044C" w:rsidRDefault="004C044C" w:rsidP="00CC2CB0">
            <w:r>
              <w:t xml:space="preserve">File: </w:t>
            </w:r>
            <w:proofErr w:type="spellStart"/>
            <w:r w:rsidRPr="004C044C">
              <w:t>Nobre</w:t>
            </w:r>
            <w:proofErr w:type="spellEnd"/>
            <w:r w:rsidRPr="004C044C">
              <w:t>, Marlos</w:t>
            </w:r>
            <w:r>
              <w:t>.pdf</w:t>
            </w:r>
          </w:p>
          <w:p w14:paraId="616188D0" w14:textId="75CA80E1" w:rsidR="004C044C" w:rsidRDefault="004C044C" w:rsidP="00CC2CB0"/>
          <w:p w14:paraId="64951C62" w14:textId="1D79225C" w:rsidR="00C55FAE" w:rsidRPr="00C55FAE" w:rsidRDefault="00C55FAE" w:rsidP="00CC2CB0">
            <w:proofErr w:type="spellStart"/>
            <w:r w:rsidRPr="00CC2CB0">
              <w:t>Marlos</w:t>
            </w:r>
            <w:proofErr w:type="spellEnd"/>
            <w:r w:rsidRPr="00CC2CB0">
              <w:t xml:space="preserve"> </w:t>
            </w:r>
            <w:proofErr w:type="spellStart"/>
            <w:r w:rsidRPr="00CC2CB0">
              <w:t>Nobre</w:t>
            </w:r>
            <w:proofErr w:type="spellEnd"/>
            <w:r w:rsidRPr="00C55FAE">
              <w:t xml:space="preserve"> is a Brazilian composer, pianist, and conductor.</w:t>
            </w:r>
            <w:r w:rsidRPr="00C55FAE">
              <w:rPr>
                <w:rStyle w:val="CommentReference"/>
                <w:sz w:val="24"/>
                <w:szCs w:val="24"/>
              </w:rPr>
              <w:t xml:space="preserve"> </w:t>
            </w:r>
            <w:r w:rsidRPr="00C55FAE">
              <w:t>His music presents a unique characteristic that combines Brazilian features with advanced compositional techniques</w:t>
            </w:r>
            <w:r w:rsidR="0054671A">
              <w:t xml:space="preserve">. </w:t>
            </w:r>
            <w:r w:rsidRPr="00C55FAE">
              <w:t xml:space="preserve">His pluralistic musical view went through several phases, from tonal to modal, polytonal, atonal, serial, and </w:t>
            </w:r>
            <w:proofErr w:type="spellStart"/>
            <w:r w:rsidRPr="00C55FAE">
              <w:t>aleatoric</w:t>
            </w:r>
            <w:proofErr w:type="spellEnd"/>
            <w:r w:rsidRPr="00C55FAE">
              <w:t xml:space="preserve"> until he defined his own style, which became a combination of everythin</w:t>
            </w:r>
            <w:r w:rsidR="00CC2CB0">
              <w:t xml:space="preserve">g he had learned. </w:t>
            </w:r>
            <w:proofErr w:type="spellStart"/>
            <w:r w:rsidRPr="00C55FAE">
              <w:t>Nobre’s</w:t>
            </w:r>
            <w:proofErr w:type="spellEnd"/>
            <w:r w:rsidRPr="00C55FAE">
              <w:t xml:space="preserve"> enormous output and strong, individual approach are substantial enough to distinguish him as one of today’s greatest composers. </w:t>
            </w:r>
          </w:p>
          <w:p w14:paraId="7E215F09" w14:textId="77777777" w:rsidR="00C55FAE" w:rsidRPr="00C55FAE" w:rsidRDefault="00C55FAE" w:rsidP="00CC2CB0"/>
          <w:p w14:paraId="6147E204" w14:textId="415CDDEE" w:rsidR="00C55FAE" w:rsidRPr="00C55FAE" w:rsidRDefault="00C55FAE" w:rsidP="00CC2CB0">
            <w:proofErr w:type="spellStart"/>
            <w:r w:rsidRPr="00C55FAE">
              <w:t>Nobre</w:t>
            </w:r>
            <w:proofErr w:type="spellEnd"/>
            <w:r w:rsidRPr="00C55FAE">
              <w:t xml:space="preserve"> was born in Recife, </w:t>
            </w:r>
            <w:proofErr w:type="spellStart"/>
            <w:r w:rsidRPr="00C55FAE">
              <w:t>Pernambuco</w:t>
            </w:r>
            <w:proofErr w:type="spellEnd"/>
            <w:r w:rsidRPr="00C55FAE">
              <w:t>, on February 18, 1939</w:t>
            </w:r>
            <w:r w:rsidR="0054671A">
              <w:t xml:space="preserve">. </w:t>
            </w:r>
            <w:r w:rsidRPr="00C55FAE">
              <w:t xml:space="preserve">At age five, </w:t>
            </w:r>
            <w:proofErr w:type="spellStart"/>
            <w:r w:rsidRPr="00C55FAE">
              <w:t>Nobre</w:t>
            </w:r>
            <w:proofErr w:type="spellEnd"/>
            <w:r w:rsidRPr="00C55FAE">
              <w:t xml:space="preserve"> began his musical studies at the Music Conservatory of </w:t>
            </w:r>
            <w:proofErr w:type="spellStart"/>
            <w:r w:rsidRPr="00C55FAE">
              <w:t>Pernambuco</w:t>
            </w:r>
            <w:proofErr w:type="spellEnd"/>
            <w:r w:rsidRPr="00C55FAE">
              <w:t xml:space="preserve"> in Recife, where he graduated in Piano Performance and Theory in 1955</w:t>
            </w:r>
            <w:r w:rsidR="0054671A">
              <w:t xml:space="preserve">. </w:t>
            </w:r>
            <w:r w:rsidRPr="00C55FAE">
              <w:t>The following year, he entered</w:t>
            </w:r>
            <w:r w:rsidR="00121862">
              <w:t xml:space="preserve"> the</w:t>
            </w:r>
            <w:r w:rsidRPr="00C55FAE">
              <w:t xml:space="preserve"> </w:t>
            </w:r>
            <w:proofErr w:type="spellStart"/>
            <w:r w:rsidRPr="00C55FAE">
              <w:t>Ernani</w:t>
            </w:r>
            <w:proofErr w:type="spellEnd"/>
            <w:r w:rsidRPr="00C55FAE">
              <w:t xml:space="preserve"> Braga Institute to study Harmony, Counterpoint, and Composition, graduating with hono</w:t>
            </w:r>
            <w:r w:rsidR="0054671A">
              <w:t>u</w:t>
            </w:r>
            <w:r w:rsidRPr="00C55FAE">
              <w:t>rs in 1959</w:t>
            </w:r>
            <w:r w:rsidR="0054671A">
              <w:t xml:space="preserve">. </w:t>
            </w:r>
            <w:r w:rsidRPr="00C55FAE">
              <w:t xml:space="preserve">After receiving a scholarship to participate at the X International Summer Festival in </w:t>
            </w:r>
            <w:proofErr w:type="spellStart"/>
            <w:r w:rsidRPr="00C55FAE">
              <w:t>Teresópolis</w:t>
            </w:r>
            <w:proofErr w:type="spellEnd"/>
            <w:r w:rsidRPr="00C55FAE">
              <w:t xml:space="preserve">, </w:t>
            </w:r>
            <w:proofErr w:type="spellStart"/>
            <w:r w:rsidRPr="00C55FAE">
              <w:t>Nobre</w:t>
            </w:r>
            <w:proofErr w:type="spellEnd"/>
            <w:r w:rsidRPr="00C55FAE">
              <w:t xml:space="preserve"> studied under Hans-Joachim </w:t>
            </w:r>
            <w:proofErr w:type="spellStart"/>
            <w:r w:rsidRPr="00C55FAE">
              <w:t>Koellreuter</w:t>
            </w:r>
            <w:proofErr w:type="spellEnd"/>
            <w:r w:rsidRPr="00C55FAE">
              <w:t>, who introduced him to the dodecaphonic technique</w:t>
            </w:r>
            <w:r w:rsidR="0054671A">
              <w:t xml:space="preserve">. </w:t>
            </w:r>
            <w:r w:rsidRPr="00C55FAE">
              <w:t xml:space="preserve">In 1961, </w:t>
            </w:r>
            <w:proofErr w:type="spellStart"/>
            <w:r w:rsidRPr="00C55FAE">
              <w:t>Nobre</w:t>
            </w:r>
            <w:proofErr w:type="spellEnd"/>
            <w:r w:rsidRPr="00C55FAE">
              <w:t xml:space="preserve"> received another scholarship to study under Camargo </w:t>
            </w:r>
            <w:proofErr w:type="spellStart"/>
            <w:r w:rsidRPr="00C55FAE">
              <w:t>Guarnieri</w:t>
            </w:r>
            <w:proofErr w:type="spellEnd"/>
            <w:r w:rsidRPr="00C55FAE">
              <w:t>, with whom the composer embraced Nationalistic influences</w:t>
            </w:r>
            <w:r w:rsidR="0054671A">
              <w:t xml:space="preserve">. </w:t>
            </w:r>
            <w:r w:rsidRPr="00C55FAE">
              <w:t xml:space="preserve">At the time, </w:t>
            </w:r>
            <w:proofErr w:type="spellStart"/>
            <w:r w:rsidRPr="00C55FAE">
              <w:t>Nobre</w:t>
            </w:r>
            <w:proofErr w:type="spellEnd"/>
            <w:r w:rsidRPr="00C55FAE">
              <w:t xml:space="preserve"> and </w:t>
            </w:r>
            <w:proofErr w:type="spellStart"/>
            <w:r w:rsidRPr="00C55FAE">
              <w:t>Guarnieri’s</w:t>
            </w:r>
            <w:proofErr w:type="spellEnd"/>
            <w:r w:rsidRPr="00C55FAE">
              <w:t xml:space="preserve"> other students founded the Brazilian Society Pro-Music, whose objective was to promote the New Music of Brazil</w:t>
            </w:r>
            <w:r w:rsidR="0054671A">
              <w:t xml:space="preserve">. </w:t>
            </w:r>
            <w:r w:rsidRPr="00C55FAE">
              <w:t>The composer also founded and led other associations, whose main objective</w:t>
            </w:r>
            <w:r w:rsidR="0054671A">
              <w:t>s were</w:t>
            </w:r>
            <w:r w:rsidRPr="00C55FAE">
              <w:t xml:space="preserve"> to promote contemporary Brazilian music</w:t>
            </w:r>
            <w:r w:rsidR="00121862">
              <w:t>,</w:t>
            </w:r>
            <w:r w:rsidRPr="00C55FAE">
              <w:t xml:space="preserve"> such as the Music Renovation Movement in Brazil</w:t>
            </w:r>
            <w:r w:rsidR="0054671A">
              <w:t xml:space="preserve">. </w:t>
            </w:r>
            <w:r w:rsidRPr="00C55FAE">
              <w:t xml:space="preserve">In 1963, </w:t>
            </w:r>
            <w:proofErr w:type="spellStart"/>
            <w:r w:rsidRPr="00C55FAE">
              <w:t>Nobre</w:t>
            </w:r>
            <w:proofErr w:type="spellEnd"/>
            <w:r w:rsidRPr="00C55FAE">
              <w:t xml:space="preserve"> received a scholarship from the </w:t>
            </w:r>
            <w:proofErr w:type="spellStart"/>
            <w:r w:rsidRPr="00C55FAE">
              <w:t>Rockfeller</w:t>
            </w:r>
            <w:proofErr w:type="spellEnd"/>
            <w:r w:rsidRPr="00C55FAE">
              <w:t xml:space="preserve"> Foundation to pursue Graduate studies at the Latin American </w:t>
            </w:r>
            <w:proofErr w:type="spellStart"/>
            <w:r w:rsidRPr="00C55FAE">
              <w:t>Center</w:t>
            </w:r>
            <w:proofErr w:type="spellEnd"/>
            <w:r w:rsidRPr="00C55FAE">
              <w:t xml:space="preserve"> of the </w:t>
            </w:r>
            <w:proofErr w:type="spellStart"/>
            <w:r w:rsidRPr="00C55FAE">
              <w:t>Torcuato</w:t>
            </w:r>
            <w:proofErr w:type="spellEnd"/>
            <w:r w:rsidRPr="00C55FAE">
              <w:t xml:space="preserve"> Di </w:t>
            </w:r>
            <w:proofErr w:type="spellStart"/>
            <w:r w:rsidRPr="00C55FAE">
              <w:t>Tella</w:t>
            </w:r>
            <w:proofErr w:type="spellEnd"/>
            <w:r w:rsidRPr="00C55FAE">
              <w:t xml:space="preserve"> in Buenos Aires</w:t>
            </w:r>
            <w:r w:rsidR="0054671A">
              <w:t xml:space="preserve">. </w:t>
            </w:r>
            <w:r w:rsidRPr="00C55FAE">
              <w:t xml:space="preserve">He then studied advanced techniques with Alberto </w:t>
            </w:r>
            <w:proofErr w:type="spellStart"/>
            <w:r w:rsidRPr="00C55FAE">
              <w:t>Ginastera</w:t>
            </w:r>
            <w:proofErr w:type="spellEnd"/>
            <w:r w:rsidRPr="00C55FAE">
              <w:t xml:space="preserve">, Olivier </w:t>
            </w:r>
            <w:proofErr w:type="spellStart"/>
            <w:r w:rsidRPr="00C55FAE">
              <w:t>Messiaen</w:t>
            </w:r>
            <w:proofErr w:type="spellEnd"/>
            <w:r w:rsidRPr="00C55FAE">
              <w:t xml:space="preserve">, Riccardo </w:t>
            </w:r>
            <w:proofErr w:type="spellStart"/>
            <w:r w:rsidRPr="00C55FAE">
              <w:t>Malipiero</w:t>
            </w:r>
            <w:proofErr w:type="spellEnd"/>
            <w:r w:rsidRPr="00C55FAE">
              <w:t xml:space="preserve">, Aaron Copland, Luigi </w:t>
            </w:r>
            <w:proofErr w:type="spellStart"/>
            <w:r w:rsidRPr="00C55FAE">
              <w:t>Dallapiccola</w:t>
            </w:r>
            <w:proofErr w:type="spellEnd"/>
            <w:r w:rsidRPr="00C55FAE">
              <w:t xml:space="preserve">, and Bruno </w:t>
            </w:r>
            <w:proofErr w:type="spellStart"/>
            <w:r w:rsidRPr="00C55FAE">
              <w:t>Maderna</w:t>
            </w:r>
            <w:proofErr w:type="spellEnd"/>
            <w:r w:rsidRPr="00C55FAE">
              <w:t>.</w:t>
            </w:r>
          </w:p>
          <w:p w14:paraId="1DB69623" w14:textId="77777777" w:rsidR="00C55FAE" w:rsidRPr="00C55FAE" w:rsidRDefault="00C55FAE" w:rsidP="00CC2CB0"/>
          <w:p w14:paraId="00AA78A9" w14:textId="0332CDDF" w:rsidR="00C55FAE" w:rsidRPr="00C55FAE" w:rsidRDefault="00C55FAE" w:rsidP="00CC2CB0">
            <w:r w:rsidRPr="00C55FAE">
              <w:t xml:space="preserve">From that point, </w:t>
            </w:r>
            <w:proofErr w:type="spellStart"/>
            <w:r w:rsidRPr="00C55FAE">
              <w:t>Nobre</w:t>
            </w:r>
            <w:proofErr w:type="spellEnd"/>
            <w:r w:rsidRPr="00C55FAE">
              <w:t xml:space="preserve"> was able to define a more personal style</w:t>
            </w:r>
            <w:r w:rsidR="0054671A">
              <w:t xml:space="preserve">. </w:t>
            </w:r>
            <w:r w:rsidRPr="00C55FAE">
              <w:t>He received grants from the Brazilian government, which enabled him to participate in several important avant-garde music</w:t>
            </w:r>
            <w:r w:rsidR="008D0B33">
              <w:t xml:space="preserve"> festivals</w:t>
            </w:r>
            <w:r w:rsidRPr="00C55FAE">
              <w:t xml:space="preserve"> in Europe and the United States</w:t>
            </w:r>
            <w:r w:rsidR="0054671A">
              <w:t xml:space="preserve">. </w:t>
            </w:r>
            <w:r w:rsidRPr="00C55FAE">
              <w:t xml:space="preserve">This experience exposed him to different compositional </w:t>
            </w:r>
            <w:r w:rsidRPr="00C55FAE">
              <w:lastRenderedPageBreak/>
              <w:t>techniques and, at the same time, helped him to share his works with other contemporary composers</w:t>
            </w:r>
            <w:r w:rsidR="0054671A">
              <w:t xml:space="preserve">. </w:t>
            </w:r>
            <w:r w:rsidRPr="00C55FAE">
              <w:t xml:space="preserve">Throughout the years, </w:t>
            </w:r>
            <w:proofErr w:type="spellStart"/>
            <w:r w:rsidRPr="00C55FAE">
              <w:t>Nobre</w:t>
            </w:r>
            <w:proofErr w:type="spellEnd"/>
            <w:r w:rsidRPr="00C55FAE">
              <w:t xml:space="preserve"> has held important positions such as general coordinator of the Brazilian Music Council of UNESCO, general secretary of the Brazilian Musician’s Union (1972), director of the National Institute of Music of the Brazilian National Foundation for the Arts (1976–</w:t>
            </w:r>
            <w:r w:rsidR="005B4C3F">
              <w:t>19</w:t>
            </w:r>
            <w:r w:rsidR="000373B7">
              <w:t>7</w:t>
            </w:r>
            <w:r w:rsidRPr="00C55FAE">
              <w:t>9), and president of the Brazilian Academy of Music (1985–</w:t>
            </w:r>
            <w:r w:rsidR="005B4C3F">
              <w:t>19</w:t>
            </w:r>
            <w:r w:rsidRPr="00C55FAE">
              <w:t>91)</w:t>
            </w:r>
            <w:r w:rsidR="0054671A">
              <w:t xml:space="preserve">. </w:t>
            </w:r>
            <w:r w:rsidRPr="00C55FAE">
              <w:t>He has received commissions from the Brazilian Symphonic Orchestra (1973–</w:t>
            </w:r>
            <w:r w:rsidR="005B4C3F">
              <w:t>19</w:t>
            </w:r>
            <w:r w:rsidR="00121862">
              <w:t>7</w:t>
            </w:r>
            <w:r w:rsidRPr="00C55FAE">
              <w:t xml:space="preserve">6), the Goethe Institute, Radio Suisse </w:t>
            </w:r>
            <w:proofErr w:type="spellStart"/>
            <w:r w:rsidRPr="00C55FAE">
              <w:t>Romande</w:t>
            </w:r>
            <w:proofErr w:type="spellEnd"/>
            <w:r w:rsidRPr="00C55FAE">
              <w:t>, and the Spanish Ministry of Culture (1992)</w:t>
            </w:r>
            <w:r w:rsidR="0054671A">
              <w:t xml:space="preserve">. </w:t>
            </w:r>
            <w:r w:rsidRPr="00C55FAE">
              <w:t>He was composer-in-resi</w:t>
            </w:r>
            <w:r w:rsidR="00121862">
              <w:t>dence of the Brahms-</w:t>
            </w:r>
            <w:proofErr w:type="spellStart"/>
            <w:r w:rsidR="00121862">
              <w:t>Haus</w:t>
            </w:r>
            <w:proofErr w:type="spellEnd"/>
            <w:r w:rsidR="00121862">
              <w:t xml:space="preserve"> (1980–</w:t>
            </w:r>
            <w:r w:rsidR="005B4C3F">
              <w:t>19</w:t>
            </w:r>
            <w:r w:rsidR="00121862">
              <w:t>8</w:t>
            </w:r>
            <w:r w:rsidRPr="00C55FAE">
              <w:t>1) and received a Guggenheim Fellowship (1985–</w:t>
            </w:r>
            <w:r w:rsidR="005B4C3F">
              <w:t>19</w:t>
            </w:r>
            <w:r w:rsidR="00121862">
              <w:t>8</w:t>
            </w:r>
            <w:r w:rsidRPr="00C55FAE">
              <w:t>6)</w:t>
            </w:r>
            <w:r w:rsidR="0054671A">
              <w:t xml:space="preserve">. </w:t>
            </w:r>
            <w:r w:rsidRPr="00C55FAE">
              <w:t>He has held visiting professorships at Indiana University (1981), Yale (1992), the Juilliard School (1996), and the University of Arizona (1997)</w:t>
            </w:r>
            <w:r w:rsidR="0054671A">
              <w:t xml:space="preserve">. </w:t>
            </w:r>
            <w:r w:rsidRPr="00C55FAE">
              <w:t xml:space="preserve">His work has been recognized through the Order of Merit (1988), the Order of Rio </w:t>
            </w:r>
            <w:proofErr w:type="spellStart"/>
            <w:r w:rsidRPr="00C55FAE">
              <w:t>Branco</w:t>
            </w:r>
            <w:proofErr w:type="spellEnd"/>
            <w:r w:rsidRPr="00C55FAE">
              <w:t xml:space="preserve"> (1989)</w:t>
            </w:r>
            <w:r w:rsidR="005003F0">
              <w:t>,</w:t>
            </w:r>
            <w:r w:rsidRPr="00C55FAE">
              <w:t xml:space="preserve"> and the </w:t>
            </w:r>
            <w:proofErr w:type="spellStart"/>
            <w:r w:rsidRPr="00C55FAE">
              <w:t>Ordre</w:t>
            </w:r>
            <w:proofErr w:type="spellEnd"/>
            <w:r w:rsidRPr="00C55FAE">
              <w:t xml:space="preserve"> </w:t>
            </w:r>
            <w:proofErr w:type="spellStart"/>
            <w:r w:rsidRPr="00C55FAE">
              <w:t>d’Arts</w:t>
            </w:r>
            <w:proofErr w:type="spellEnd"/>
            <w:r w:rsidRPr="00C55FAE">
              <w:t xml:space="preserve"> et </w:t>
            </w:r>
            <w:proofErr w:type="spellStart"/>
            <w:r w:rsidRPr="00C55FAE">
              <w:t>Lettres</w:t>
            </w:r>
            <w:proofErr w:type="spellEnd"/>
            <w:r w:rsidRPr="00C55FAE">
              <w:t xml:space="preserve"> (1994)</w:t>
            </w:r>
            <w:r w:rsidR="0054671A">
              <w:t xml:space="preserve">. </w:t>
            </w:r>
            <w:proofErr w:type="spellStart"/>
            <w:r w:rsidRPr="00C55FAE">
              <w:rPr>
                <w:rStyle w:val="hit"/>
              </w:rPr>
              <w:t>Nobre</w:t>
            </w:r>
            <w:proofErr w:type="spellEnd"/>
            <w:r w:rsidRPr="00C55FAE">
              <w:t xml:space="preserve"> has conducted such orchestras as the Royal Philharmonic, London, the Suisse </w:t>
            </w:r>
            <w:proofErr w:type="spellStart"/>
            <w:r w:rsidRPr="00C55FAE">
              <w:t>Romande</w:t>
            </w:r>
            <w:proofErr w:type="spellEnd"/>
            <w:r w:rsidRPr="00C55FAE">
              <w:t xml:space="preserve">, the </w:t>
            </w:r>
            <w:proofErr w:type="spellStart"/>
            <w:r w:rsidRPr="00C55FAE">
              <w:t>Teatro</w:t>
            </w:r>
            <w:proofErr w:type="spellEnd"/>
            <w:r w:rsidRPr="00C55FAE">
              <w:t xml:space="preserve"> Colon Philharmonic Orchestra, the Symphonic Orchestra of Mexico, the Havana Symphonic Orchestra, and the </w:t>
            </w:r>
            <w:proofErr w:type="spellStart"/>
            <w:r w:rsidRPr="00C55FAE">
              <w:t>Orchestre</w:t>
            </w:r>
            <w:proofErr w:type="spellEnd"/>
            <w:r w:rsidRPr="00C55FAE">
              <w:t xml:space="preserve"> </w:t>
            </w:r>
            <w:proofErr w:type="spellStart"/>
            <w:r w:rsidRPr="00C55FAE">
              <w:t>Philharmonique</w:t>
            </w:r>
            <w:proofErr w:type="spellEnd"/>
            <w:r w:rsidRPr="00C55FAE">
              <w:t xml:space="preserve"> de Radio-France</w:t>
            </w:r>
            <w:r w:rsidR="0054671A">
              <w:t xml:space="preserve">. </w:t>
            </w:r>
            <w:proofErr w:type="spellStart"/>
            <w:r w:rsidRPr="00C55FAE">
              <w:t>Nobre</w:t>
            </w:r>
            <w:proofErr w:type="spellEnd"/>
            <w:r w:rsidRPr="00C55FAE">
              <w:t xml:space="preserve"> has received many important prizes</w:t>
            </w:r>
            <w:r w:rsidR="005003F0">
              <w:t>,</w:t>
            </w:r>
            <w:r w:rsidRPr="00C55FAE">
              <w:t xml:space="preserve"> including the sixth edition of the </w:t>
            </w:r>
            <w:proofErr w:type="spellStart"/>
            <w:r w:rsidRPr="00C55FAE">
              <w:t>Tomás</w:t>
            </w:r>
            <w:proofErr w:type="spellEnd"/>
            <w:r w:rsidRPr="00C55FAE">
              <w:t xml:space="preserve"> Luis de Victoria Prize in Spain (2005).</w:t>
            </w:r>
          </w:p>
          <w:p w14:paraId="26E3AADC" w14:textId="77777777" w:rsidR="00C55FAE" w:rsidRPr="00C55FAE" w:rsidRDefault="00C55FAE" w:rsidP="00CC2CB0"/>
          <w:p w14:paraId="071E8DFF" w14:textId="4F109098" w:rsidR="00C55FAE" w:rsidRPr="00C55FAE" w:rsidRDefault="00C55FAE" w:rsidP="00CC2CB0">
            <w:proofErr w:type="spellStart"/>
            <w:r w:rsidRPr="00C55FAE">
              <w:t>Nobre’s</w:t>
            </w:r>
            <w:proofErr w:type="spellEnd"/>
            <w:r w:rsidRPr="00C55FAE">
              <w:t xml:space="preserve"> pluralistic language combines a series of influences from different periods and styles of music</w:t>
            </w:r>
            <w:r w:rsidR="0054671A">
              <w:t xml:space="preserve">. </w:t>
            </w:r>
            <w:r w:rsidRPr="00C55FAE">
              <w:t>In his concept, the greatest formal structures are those of traditional classical works, which he combines with modern techniques</w:t>
            </w:r>
            <w:r w:rsidR="0054671A">
              <w:t xml:space="preserve">. </w:t>
            </w:r>
            <w:r w:rsidRPr="00C55FAE">
              <w:t xml:space="preserve">The composer’s multifaceted music represents the influence of Debussy, </w:t>
            </w:r>
            <w:proofErr w:type="spellStart"/>
            <w:r w:rsidRPr="00C55FAE">
              <w:t>Bartók</w:t>
            </w:r>
            <w:proofErr w:type="spellEnd"/>
            <w:r w:rsidRPr="00C55FAE">
              <w:t xml:space="preserve">, Stravinsky, </w:t>
            </w:r>
            <w:proofErr w:type="spellStart"/>
            <w:r w:rsidRPr="00C55FAE">
              <w:t>Lutosławski</w:t>
            </w:r>
            <w:proofErr w:type="spellEnd"/>
            <w:r w:rsidRPr="00C55FAE">
              <w:t>, and displays a vigorous, distinguished rhythmic vitality, colo</w:t>
            </w:r>
            <w:r w:rsidR="005B4C3F">
              <w:t>u</w:t>
            </w:r>
            <w:r w:rsidRPr="00C55FAE">
              <w:t>red by elements from Brazilian folklore and nature, striking sound combinations, and spontaneity</w:t>
            </w:r>
            <w:r w:rsidR="0054671A">
              <w:t xml:space="preserve">. </w:t>
            </w:r>
            <w:r w:rsidRPr="00C55FAE">
              <w:t>His music</w:t>
            </w:r>
            <w:r w:rsidR="005003F0">
              <w:t xml:space="preserve"> ranges from tonal to freely </w:t>
            </w:r>
            <w:r w:rsidRPr="00C55FAE">
              <w:t>atonal with serial and sonorous techniques</w:t>
            </w:r>
            <w:r w:rsidR="0054671A">
              <w:t xml:space="preserve">. </w:t>
            </w:r>
            <w:r w:rsidRPr="00C55FAE">
              <w:t xml:space="preserve">The influence of </w:t>
            </w:r>
            <w:proofErr w:type="spellStart"/>
            <w:r w:rsidRPr="00C55FAE">
              <w:t>Bartók</w:t>
            </w:r>
            <w:proofErr w:type="spellEnd"/>
            <w:r w:rsidRPr="00C55FAE">
              <w:t xml:space="preserve"> and </w:t>
            </w:r>
            <w:proofErr w:type="spellStart"/>
            <w:r w:rsidRPr="00C55FAE">
              <w:t>Lutosławski</w:t>
            </w:r>
            <w:proofErr w:type="spellEnd"/>
            <w:r w:rsidRPr="00C55FAE">
              <w:t xml:space="preserve"> can be seen in </w:t>
            </w:r>
            <w:proofErr w:type="spellStart"/>
            <w:r w:rsidRPr="00C55FAE">
              <w:t>Nobre’s</w:t>
            </w:r>
            <w:proofErr w:type="spellEnd"/>
            <w:r w:rsidRPr="00C55FAE">
              <w:t xml:space="preserve"> combination of diatonic folk material with dissonant harmonies, polyrhythmic structures, rhythmic drive, textual effects</w:t>
            </w:r>
            <w:r w:rsidR="005003F0">
              <w:t>,</w:t>
            </w:r>
            <w:r w:rsidRPr="00C55FAE">
              <w:t xml:space="preserve"> and the use of non-traditional scales</w:t>
            </w:r>
            <w:r w:rsidR="0054671A">
              <w:t xml:space="preserve">. </w:t>
            </w:r>
            <w:r w:rsidRPr="00C55FAE">
              <w:t xml:space="preserve">Afro-Brazilian rhythms from </w:t>
            </w:r>
            <w:proofErr w:type="spellStart"/>
            <w:r w:rsidRPr="00C55FAE">
              <w:t>Nobre’s</w:t>
            </w:r>
            <w:proofErr w:type="spellEnd"/>
            <w:r w:rsidRPr="00C55FAE">
              <w:t xml:space="preserve"> hometown highly influence the regular pulse, meter, and strong rhythmic freedom in his works</w:t>
            </w:r>
            <w:r w:rsidR="0054671A">
              <w:t xml:space="preserve">. </w:t>
            </w:r>
          </w:p>
          <w:p w14:paraId="3A3A26F9" w14:textId="77777777" w:rsidR="00C55FAE" w:rsidRPr="00C55FAE" w:rsidRDefault="00C55FAE" w:rsidP="00CC2CB0">
            <w:r w:rsidRPr="00C55FAE">
              <w:t xml:space="preserve">  </w:t>
            </w:r>
          </w:p>
          <w:p w14:paraId="0CB2629C" w14:textId="6E3C4746" w:rsidR="0035424F" w:rsidRDefault="00C55FAE" w:rsidP="00CC2CB0">
            <w:r w:rsidRPr="00C55FAE">
              <w:t xml:space="preserve">The first period of </w:t>
            </w:r>
            <w:proofErr w:type="spellStart"/>
            <w:r w:rsidRPr="00C55FAE">
              <w:t>Nobre’s</w:t>
            </w:r>
            <w:proofErr w:type="spellEnd"/>
            <w:r w:rsidRPr="00C55FAE">
              <w:t xml:space="preserve"> output clearly spans from his </w:t>
            </w:r>
            <w:r w:rsidRPr="00C55FAE">
              <w:rPr>
                <w:i/>
                <w:iCs/>
              </w:rPr>
              <w:t>Concertino for piano and orchestra</w:t>
            </w:r>
            <w:r w:rsidRPr="00C55FAE">
              <w:t xml:space="preserve">, Op. 1, (1959) until </w:t>
            </w:r>
            <w:r w:rsidRPr="00C55FAE">
              <w:rPr>
                <w:i/>
                <w:iCs/>
              </w:rPr>
              <w:t>Divertimento for piano and orchestra</w:t>
            </w:r>
            <w:r w:rsidRPr="00C55FAE">
              <w:t>, Op. 14, (1963)</w:t>
            </w:r>
            <w:r w:rsidR="0054671A">
              <w:t xml:space="preserve">. </w:t>
            </w:r>
            <w:r w:rsidRPr="00C55FAE">
              <w:t>All of the pieces from this period display the direct influence of Villa-Lobos and Ernesto Nazareth</w:t>
            </w:r>
            <w:r w:rsidR="0054671A">
              <w:t xml:space="preserve">. </w:t>
            </w:r>
          </w:p>
          <w:p w14:paraId="1CF5DDCE" w14:textId="77777777" w:rsidR="0035424F" w:rsidRDefault="0035424F" w:rsidP="00CC2CB0"/>
          <w:p w14:paraId="15CC5DBD" w14:textId="628870E2" w:rsidR="0035424F" w:rsidRPr="00FD3D19" w:rsidRDefault="00392C29" w:rsidP="0035424F">
            <w:pPr>
              <w:rPr>
                <w:highlight w:val="yellow"/>
              </w:rPr>
            </w:pPr>
            <w:r w:rsidRPr="00FD3D19">
              <w:rPr>
                <w:highlight w:val="yellow"/>
              </w:rPr>
              <w:t>File</w:t>
            </w:r>
            <w:r w:rsidR="0035424F" w:rsidRPr="00FD3D19">
              <w:rPr>
                <w:highlight w:val="yellow"/>
              </w:rPr>
              <w:t xml:space="preserve">: </w:t>
            </w:r>
            <w:hyperlink r:id="rId9" w:history="1">
              <w:r w:rsidR="0035424F" w:rsidRPr="00FD3D19">
                <w:rPr>
                  <w:highlight w:val="yellow"/>
                </w:rPr>
                <w:t>http://www.youtube.com/watch?v=G6OhuPCmrv4&amp;feature=relmfu</w:t>
              </w:r>
            </w:hyperlink>
          </w:p>
          <w:p w14:paraId="1F4ADB50" w14:textId="4C626BB6" w:rsidR="0035424F" w:rsidRDefault="00392C29" w:rsidP="00CA6B04">
            <w:pPr>
              <w:pStyle w:val="Caption"/>
            </w:pPr>
            <w:r w:rsidRPr="00FD3D19">
              <w:rPr>
                <w:highlight w:val="yellow"/>
              </w:rPr>
              <w:fldChar w:fldCharType="begin"/>
            </w:r>
            <w:r w:rsidRPr="00FD3D19">
              <w:rPr>
                <w:highlight w:val="yellow"/>
              </w:rPr>
              <w:instrText xml:space="preserve"> SEQ Figure \* ARABIC </w:instrText>
            </w:r>
            <w:r w:rsidRPr="00FD3D19">
              <w:rPr>
                <w:highlight w:val="yellow"/>
              </w:rPr>
              <w:fldChar w:fldCharType="separate"/>
            </w:r>
            <w:r w:rsidRPr="00FD3D19">
              <w:rPr>
                <w:noProof/>
                <w:highlight w:val="yellow"/>
              </w:rPr>
              <w:t>1</w:t>
            </w:r>
            <w:r w:rsidRPr="00FD3D19">
              <w:rPr>
                <w:highlight w:val="yellow"/>
              </w:rPr>
              <w:fldChar w:fldCharType="end"/>
            </w:r>
            <w:r w:rsidR="00CA6B04" w:rsidRPr="00FD3D19">
              <w:rPr>
                <w:i/>
                <w:iCs/>
                <w:highlight w:val="yellow"/>
              </w:rPr>
              <w:t xml:space="preserve"> Divertimento for piano and orchestra, </w:t>
            </w:r>
            <w:r w:rsidR="00CA6B04" w:rsidRPr="00FD3D19">
              <w:rPr>
                <w:highlight w:val="yellow"/>
              </w:rPr>
              <w:t>Op. 14, (1963).</w:t>
            </w:r>
          </w:p>
          <w:p w14:paraId="26F3C21C" w14:textId="10AF0D37" w:rsidR="00073746" w:rsidRDefault="00C55FAE" w:rsidP="00CC2CB0">
            <w:r w:rsidRPr="00C55FAE">
              <w:t xml:space="preserve">The second phase goes from </w:t>
            </w:r>
            <w:proofErr w:type="spellStart"/>
            <w:r w:rsidRPr="00C55FAE">
              <w:rPr>
                <w:i/>
                <w:iCs/>
              </w:rPr>
              <w:t>Variações</w:t>
            </w:r>
            <w:proofErr w:type="spellEnd"/>
            <w:r w:rsidRPr="00C55FAE">
              <w:rPr>
                <w:i/>
                <w:iCs/>
              </w:rPr>
              <w:t xml:space="preserve"> </w:t>
            </w:r>
            <w:proofErr w:type="spellStart"/>
            <w:r w:rsidRPr="00C55FAE">
              <w:rPr>
                <w:i/>
                <w:iCs/>
              </w:rPr>
              <w:t>Rítmicas</w:t>
            </w:r>
            <w:proofErr w:type="spellEnd"/>
            <w:r w:rsidRPr="00C55FAE">
              <w:t xml:space="preserve">, Op. 15, (1963) until </w:t>
            </w:r>
            <w:proofErr w:type="spellStart"/>
            <w:r w:rsidRPr="00C55FAE">
              <w:rPr>
                <w:i/>
                <w:iCs/>
              </w:rPr>
              <w:t>Dia</w:t>
            </w:r>
            <w:proofErr w:type="spellEnd"/>
            <w:r w:rsidRPr="00C55FAE">
              <w:rPr>
                <w:i/>
                <w:iCs/>
              </w:rPr>
              <w:t xml:space="preserve"> da </w:t>
            </w:r>
            <w:proofErr w:type="spellStart"/>
            <w:r w:rsidRPr="00C55FAE">
              <w:rPr>
                <w:i/>
                <w:iCs/>
              </w:rPr>
              <w:t>Graça</w:t>
            </w:r>
            <w:proofErr w:type="spellEnd"/>
            <w:r w:rsidRPr="00C55FAE">
              <w:t>, Op. 32b, (1968)</w:t>
            </w:r>
            <w:r w:rsidR="0054671A">
              <w:t xml:space="preserve">. </w:t>
            </w:r>
            <w:r w:rsidRPr="00C55FAE">
              <w:t xml:space="preserve">It displays a combination of serial and </w:t>
            </w:r>
            <w:proofErr w:type="spellStart"/>
            <w:r w:rsidRPr="00C55FAE">
              <w:t>aleatoric</w:t>
            </w:r>
            <w:proofErr w:type="spellEnd"/>
            <w:r w:rsidRPr="00C55FAE">
              <w:t xml:space="preserve"> features with Brazilian traditional rhythms</w:t>
            </w:r>
            <w:r w:rsidR="0054671A">
              <w:t xml:space="preserve">. </w:t>
            </w:r>
            <w:proofErr w:type="spellStart"/>
            <w:r w:rsidRPr="00C55FAE">
              <w:t>Nobre</w:t>
            </w:r>
            <w:proofErr w:type="spellEnd"/>
            <w:r w:rsidRPr="00C55FAE">
              <w:t xml:space="preserve"> follows a freer use of dodecaphony seen in works of </w:t>
            </w:r>
            <w:proofErr w:type="spellStart"/>
            <w:r w:rsidRPr="00C55FAE">
              <w:t>Dallapiccola</w:t>
            </w:r>
            <w:proofErr w:type="spellEnd"/>
            <w:r w:rsidRPr="00C55FAE">
              <w:t xml:space="preserve"> and </w:t>
            </w:r>
            <w:proofErr w:type="spellStart"/>
            <w:r w:rsidRPr="00C55FAE">
              <w:t>Ginast</w:t>
            </w:r>
            <w:r w:rsidR="005B58DA">
              <w:t>era</w:t>
            </w:r>
            <w:proofErr w:type="spellEnd"/>
            <w:r w:rsidR="0054671A">
              <w:t xml:space="preserve">. </w:t>
            </w:r>
            <w:r w:rsidR="005B58DA">
              <w:t>Important compositions include</w:t>
            </w:r>
            <w:r w:rsidRPr="00C55FAE">
              <w:t xml:space="preserve"> </w:t>
            </w:r>
            <w:proofErr w:type="spellStart"/>
            <w:r w:rsidRPr="00C55FAE">
              <w:rPr>
                <w:i/>
                <w:iCs/>
              </w:rPr>
              <w:t>Ukrinmakrinkrin</w:t>
            </w:r>
            <w:proofErr w:type="spellEnd"/>
            <w:r w:rsidRPr="00C55FAE">
              <w:t xml:space="preserve">, Op. 17, </w:t>
            </w:r>
            <w:proofErr w:type="spellStart"/>
            <w:r w:rsidRPr="00C55FAE">
              <w:rPr>
                <w:i/>
                <w:iCs/>
              </w:rPr>
              <w:t>Canticum</w:t>
            </w:r>
            <w:proofErr w:type="spellEnd"/>
            <w:r w:rsidRPr="00C55FAE">
              <w:rPr>
                <w:i/>
                <w:iCs/>
              </w:rPr>
              <w:t xml:space="preserve"> </w:t>
            </w:r>
            <w:proofErr w:type="spellStart"/>
            <w:r w:rsidRPr="00C55FAE">
              <w:rPr>
                <w:i/>
                <w:iCs/>
              </w:rPr>
              <w:t>Instrumentale</w:t>
            </w:r>
            <w:proofErr w:type="spellEnd"/>
            <w:r w:rsidRPr="00C55FAE">
              <w:t xml:space="preserve">, Op. 25, and </w:t>
            </w:r>
            <w:r w:rsidRPr="00C55FAE">
              <w:rPr>
                <w:i/>
                <w:iCs/>
              </w:rPr>
              <w:t>String Quartet I</w:t>
            </w:r>
            <w:r w:rsidRPr="00C55FAE">
              <w:t>, Op. 26</w:t>
            </w:r>
            <w:r w:rsidR="0054671A">
              <w:t xml:space="preserve">. </w:t>
            </w:r>
            <w:r w:rsidRPr="00C55FAE">
              <w:t xml:space="preserve"> </w:t>
            </w:r>
          </w:p>
          <w:p w14:paraId="3E933611" w14:textId="77777777" w:rsidR="00073746" w:rsidRDefault="00073746" w:rsidP="00CC2CB0"/>
          <w:p w14:paraId="2B36F38E" w14:textId="13682B9D" w:rsidR="00073746" w:rsidRPr="00FD3D19" w:rsidRDefault="00392C29" w:rsidP="00073746">
            <w:pPr>
              <w:rPr>
                <w:highlight w:val="yellow"/>
              </w:rPr>
            </w:pPr>
            <w:r w:rsidRPr="00FD3D19">
              <w:rPr>
                <w:highlight w:val="yellow"/>
              </w:rPr>
              <w:t>File</w:t>
            </w:r>
            <w:r w:rsidR="00073746" w:rsidRPr="00FD3D19">
              <w:rPr>
                <w:highlight w:val="yellow"/>
              </w:rPr>
              <w:t xml:space="preserve">: </w:t>
            </w:r>
            <w:hyperlink r:id="rId10" w:history="1">
              <w:r w:rsidR="00073746" w:rsidRPr="00FD3D19">
                <w:rPr>
                  <w:highlight w:val="yellow"/>
                </w:rPr>
                <w:t>http://www.youtube.com/watch?v=_puQUS66ZsE</w:t>
              </w:r>
            </w:hyperlink>
            <w:r w:rsidR="00073746" w:rsidRPr="00FD3D19">
              <w:rPr>
                <w:highlight w:val="yellow"/>
              </w:rPr>
              <w:t xml:space="preserve"> </w:t>
            </w:r>
          </w:p>
          <w:p w14:paraId="7C2B7BBD" w14:textId="152F0461" w:rsidR="00073746" w:rsidRDefault="00392C29" w:rsidP="009E0458">
            <w:pPr>
              <w:pStyle w:val="Caption"/>
            </w:pPr>
            <w:r w:rsidRPr="00FD3D19">
              <w:rPr>
                <w:highlight w:val="yellow"/>
              </w:rPr>
              <w:fldChar w:fldCharType="begin"/>
            </w:r>
            <w:r w:rsidRPr="00FD3D19">
              <w:rPr>
                <w:highlight w:val="yellow"/>
              </w:rPr>
              <w:instrText xml:space="preserve"> SEQ Figure \* ARABIC </w:instrText>
            </w:r>
            <w:r w:rsidRPr="00FD3D19">
              <w:rPr>
                <w:highlight w:val="yellow"/>
              </w:rPr>
              <w:fldChar w:fldCharType="separate"/>
            </w:r>
            <w:r w:rsidRPr="00FD3D19">
              <w:rPr>
                <w:noProof/>
                <w:highlight w:val="yellow"/>
              </w:rPr>
              <w:t>2</w:t>
            </w:r>
            <w:r w:rsidRPr="00FD3D19">
              <w:rPr>
                <w:highlight w:val="yellow"/>
              </w:rPr>
              <w:fldChar w:fldCharType="end"/>
            </w:r>
            <w:r w:rsidR="009E0458" w:rsidRPr="00FD3D19">
              <w:rPr>
                <w:i/>
                <w:iCs/>
                <w:highlight w:val="yellow"/>
              </w:rPr>
              <w:t xml:space="preserve"> </w:t>
            </w:r>
            <w:proofErr w:type="spellStart"/>
            <w:r w:rsidR="009E0458" w:rsidRPr="00FD3D19">
              <w:rPr>
                <w:i/>
                <w:iCs/>
                <w:highlight w:val="yellow"/>
              </w:rPr>
              <w:t>Ukrinmakrinkrin</w:t>
            </w:r>
            <w:proofErr w:type="spellEnd"/>
            <w:r w:rsidR="009E0458" w:rsidRPr="00FD3D19">
              <w:rPr>
                <w:i/>
                <w:iCs/>
                <w:highlight w:val="yellow"/>
              </w:rPr>
              <w:t xml:space="preserve">, </w:t>
            </w:r>
            <w:r w:rsidR="009E0458" w:rsidRPr="00FD3D19">
              <w:rPr>
                <w:highlight w:val="yellow"/>
              </w:rPr>
              <w:t>Op. 17</w:t>
            </w:r>
            <w:r w:rsidR="009E0458">
              <w:rPr>
                <w:i/>
                <w:iCs/>
              </w:rPr>
              <w:t xml:space="preserve"> </w:t>
            </w:r>
          </w:p>
          <w:p w14:paraId="7A21CF62" w14:textId="0843AC44" w:rsidR="00073746" w:rsidRDefault="00C55FAE" w:rsidP="00CC2CB0">
            <w:proofErr w:type="spellStart"/>
            <w:r w:rsidRPr="00C55FAE">
              <w:t>Nobre’s</w:t>
            </w:r>
            <w:proofErr w:type="spellEnd"/>
            <w:r w:rsidRPr="00C55FAE">
              <w:t xml:space="preserve"> third phase becomes the synthesis and integration of all </w:t>
            </w:r>
            <w:r w:rsidR="00A103B3">
              <w:t xml:space="preserve">the </w:t>
            </w:r>
            <w:r w:rsidRPr="00C55FAE">
              <w:t>techniques he</w:t>
            </w:r>
            <w:r w:rsidR="00A103B3">
              <w:t xml:space="preserve"> has assimilated. The result is</w:t>
            </w:r>
            <w:r w:rsidRPr="00C55FAE">
              <w:t xml:space="preserve"> a combination of serialism, indeterminacy, and eventual polytonal techniques </w:t>
            </w:r>
            <w:r w:rsidR="00A103B3">
              <w:t xml:space="preserve">that </w:t>
            </w:r>
            <w:proofErr w:type="gramStart"/>
            <w:r w:rsidRPr="00C55FAE">
              <w:t>culmi</w:t>
            </w:r>
            <w:r w:rsidR="005B4C3F">
              <w:t>nates</w:t>
            </w:r>
            <w:proofErr w:type="gramEnd"/>
            <w:r w:rsidR="005B4C3F">
              <w:t xml:space="preserve"> in a creative process, which</w:t>
            </w:r>
            <w:r w:rsidRPr="00C55FAE">
              <w:t xml:space="preserve"> allows the composer to use all means available without distinction or discrimination to ful</w:t>
            </w:r>
            <w:r w:rsidR="00A103B3">
              <w:t>fi</w:t>
            </w:r>
            <w:r w:rsidRPr="00C55FAE">
              <w:t>l his musical expression</w:t>
            </w:r>
            <w:r w:rsidR="0054671A">
              <w:t xml:space="preserve">. </w:t>
            </w:r>
            <w:r w:rsidRPr="00C55FAE">
              <w:t xml:space="preserve">His search for an identity </w:t>
            </w:r>
            <w:r w:rsidR="00A103B3">
              <w:t xml:space="preserve">is apparent in </w:t>
            </w:r>
            <w:r w:rsidRPr="00C55FAE">
              <w:t xml:space="preserve">pieces that range from his </w:t>
            </w:r>
            <w:r w:rsidRPr="00C55FAE">
              <w:rPr>
                <w:i/>
                <w:iCs/>
              </w:rPr>
              <w:t xml:space="preserve">Concerto </w:t>
            </w:r>
            <w:proofErr w:type="spellStart"/>
            <w:r w:rsidRPr="00C55FAE">
              <w:rPr>
                <w:i/>
                <w:iCs/>
              </w:rPr>
              <w:t>Breve</w:t>
            </w:r>
            <w:proofErr w:type="spellEnd"/>
            <w:r w:rsidRPr="00C55FAE">
              <w:t>, Op. 33, (1969</w:t>
            </w:r>
            <w:r w:rsidR="00A103B3">
              <w:t>)</w:t>
            </w:r>
            <w:r w:rsidRPr="00C55FAE">
              <w:t xml:space="preserve"> to </w:t>
            </w:r>
            <w:proofErr w:type="spellStart"/>
            <w:r w:rsidRPr="00C55FAE">
              <w:rPr>
                <w:i/>
                <w:iCs/>
              </w:rPr>
              <w:t>Homenagem</w:t>
            </w:r>
            <w:proofErr w:type="spellEnd"/>
            <w:r w:rsidRPr="00C55FAE">
              <w:rPr>
                <w:i/>
                <w:iCs/>
              </w:rPr>
              <w:t xml:space="preserve"> a Villa-Lobos</w:t>
            </w:r>
            <w:r w:rsidRPr="00C55FAE">
              <w:t>,</w:t>
            </w:r>
            <w:r w:rsidR="00846987">
              <w:t xml:space="preserve"> Op. 46, (1977)</w:t>
            </w:r>
            <w:r w:rsidR="0054671A">
              <w:t xml:space="preserve">. </w:t>
            </w:r>
            <w:proofErr w:type="spellStart"/>
            <w:r w:rsidR="00846987">
              <w:t>Nobre</w:t>
            </w:r>
            <w:proofErr w:type="spellEnd"/>
            <w:r w:rsidR="00846987">
              <w:t xml:space="preserve"> developed</w:t>
            </w:r>
            <w:r w:rsidRPr="00C55FAE">
              <w:t xml:space="preserve"> his interest in fixed notation </w:t>
            </w:r>
            <w:r w:rsidR="00A103B3">
              <w:t xml:space="preserve">and </w:t>
            </w:r>
            <w:r w:rsidRPr="00C55FAE">
              <w:t xml:space="preserve">flexible notation, </w:t>
            </w:r>
            <w:r w:rsidR="00A103B3">
              <w:t>as seen in his</w:t>
            </w:r>
            <w:r w:rsidRPr="00C55FAE">
              <w:t xml:space="preserve"> use of proportional and </w:t>
            </w:r>
            <w:proofErr w:type="spellStart"/>
            <w:r w:rsidRPr="00C55FAE">
              <w:t>aleatoric</w:t>
            </w:r>
            <w:proofErr w:type="spellEnd"/>
            <w:r w:rsidRPr="00C55FAE">
              <w:t xml:space="preserve"> writing</w:t>
            </w:r>
            <w:r w:rsidR="0054671A">
              <w:t xml:space="preserve">. </w:t>
            </w:r>
            <w:proofErr w:type="spellStart"/>
            <w:r w:rsidRPr="00C55FAE">
              <w:rPr>
                <w:i/>
                <w:iCs/>
              </w:rPr>
              <w:t>Ludus</w:t>
            </w:r>
            <w:proofErr w:type="spellEnd"/>
            <w:r w:rsidRPr="00C55FAE">
              <w:rPr>
                <w:i/>
                <w:iCs/>
              </w:rPr>
              <w:t xml:space="preserve"> </w:t>
            </w:r>
            <w:proofErr w:type="spellStart"/>
            <w:r w:rsidRPr="00C55FAE">
              <w:rPr>
                <w:i/>
                <w:iCs/>
              </w:rPr>
              <w:t>Instrumentalis</w:t>
            </w:r>
            <w:proofErr w:type="spellEnd"/>
            <w:r w:rsidRPr="00C55FAE">
              <w:rPr>
                <w:i/>
                <w:iCs/>
              </w:rPr>
              <w:t xml:space="preserve">, </w:t>
            </w:r>
            <w:r w:rsidRPr="00C55FAE">
              <w:t xml:space="preserve">Op. 34, </w:t>
            </w:r>
            <w:proofErr w:type="spellStart"/>
            <w:r w:rsidRPr="00C55FAE">
              <w:rPr>
                <w:i/>
                <w:iCs/>
              </w:rPr>
              <w:t>Mosaico</w:t>
            </w:r>
            <w:proofErr w:type="spellEnd"/>
            <w:r w:rsidRPr="00C55FAE">
              <w:rPr>
                <w:i/>
                <w:iCs/>
              </w:rPr>
              <w:t xml:space="preserve">, </w:t>
            </w:r>
            <w:r w:rsidRPr="00C55FAE">
              <w:t xml:space="preserve">Op. </w:t>
            </w:r>
            <w:r w:rsidRPr="00C55FAE">
              <w:lastRenderedPageBreak/>
              <w:t xml:space="preserve">36, </w:t>
            </w:r>
            <w:proofErr w:type="spellStart"/>
            <w:r w:rsidRPr="00C55FAE">
              <w:rPr>
                <w:i/>
                <w:iCs/>
              </w:rPr>
              <w:t>Sonoridades</w:t>
            </w:r>
            <w:proofErr w:type="spellEnd"/>
            <w:r w:rsidRPr="00C55FAE">
              <w:rPr>
                <w:i/>
                <w:iCs/>
              </w:rPr>
              <w:t xml:space="preserve">, </w:t>
            </w:r>
            <w:r w:rsidRPr="00C55FAE">
              <w:t xml:space="preserve">Op. 37, </w:t>
            </w:r>
            <w:r w:rsidRPr="00C55FAE">
              <w:rPr>
                <w:i/>
                <w:iCs/>
              </w:rPr>
              <w:t xml:space="preserve">O Canto </w:t>
            </w:r>
            <w:proofErr w:type="spellStart"/>
            <w:r w:rsidRPr="00C55FAE">
              <w:rPr>
                <w:i/>
                <w:iCs/>
              </w:rPr>
              <w:t>Multiplicado</w:t>
            </w:r>
            <w:proofErr w:type="spellEnd"/>
            <w:r w:rsidRPr="00C55FAE">
              <w:rPr>
                <w:i/>
                <w:iCs/>
              </w:rPr>
              <w:t xml:space="preserve">, </w:t>
            </w:r>
            <w:r w:rsidRPr="00C55FAE">
              <w:t xml:space="preserve">Op. 38, and </w:t>
            </w:r>
            <w:r w:rsidRPr="00C55FAE">
              <w:rPr>
                <w:i/>
                <w:iCs/>
              </w:rPr>
              <w:t xml:space="preserve">In Memoriam, </w:t>
            </w:r>
            <w:r w:rsidRPr="00C55FAE">
              <w:t>Op. 39 belong to thi</w:t>
            </w:r>
            <w:r w:rsidR="00846987">
              <w:t>s phase</w:t>
            </w:r>
            <w:r w:rsidR="0054671A">
              <w:t xml:space="preserve">. </w:t>
            </w:r>
          </w:p>
          <w:p w14:paraId="5BA409CE" w14:textId="77777777" w:rsidR="00073746" w:rsidRDefault="00073746" w:rsidP="00CC2CB0"/>
          <w:p w14:paraId="3FD0C49A" w14:textId="727AC3C9" w:rsidR="00073746" w:rsidRPr="00FD3D19" w:rsidRDefault="00392C29" w:rsidP="00073746">
            <w:pPr>
              <w:rPr>
                <w:highlight w:val="yellow"/>
              </w:rPr>
            </w:pPr>
            <w:r w:rsidRPr="00FD3D19">
              <w:rPr>
                <w:highlight w:val="yellow"/>
              </w:rPr>
              <w:t>File</w:t>
            </w:r>
            <w:r w:rsidR="00073746" w:rsidRPr="00FD3D19">
              <w:rPr>
                <w:highlight w:val="yellow"/>
              </w:rPr>
              <w:t xml:space="preserve">: </w:t>
            </w:r>
            <w:hyperlink r:id="rId11" w:history="1">
              <w:r w:rsidR="00073746" w:rsidRPr="00FD3D19">
                <w:rPr>
                  <w:highlight w:val="yellow"/>
                </w:rPr>
                <w:t>http://www.youtube.com/watch?v=chOdMkNTRjk</w:t>
              </w:r>
            </w:hyperlink>
            <w:r w:rsidR="00073746" w:rsidRPr="00FD3D19">
              <w:rPr>
                <w:highlight w:val="yellow"/>
              </w:rPr>
              <w:t xml:space="preserve"> </w:t>
            </w:r>
          </w:p>
          <w:p w14:paraId="3F1911E8" w14:textId="0A1898A5" w:rsidR="00073746" w:rsidRDefault="00392C29" w:rsidP="009B4BF0">
            <w:pPr>
              <w:pStyle w:val="Caption"/>
            </w:pPr>
            <w:r w:rsidRPr="00FD3D19">
              <w:rPr>
                <w:highlight w:val="yellow"/>
              </w:rPr>
              <w:fldChar w:fldCharType="begin"/>
            </w:r>
            <w:r w:rsidRPr="00FD3D19">
              <w:rPr>
                <w:highlight w:val="yellow"/>
              </w:rPr>
              <w:instrText xml:space="preserve"> SEQ Figure \* ARABIC </w:instrText>
            </w:r>
            <w:r w:rsidRPr="00FD3D19">
              <w:rPr>
                <w:highlight w:val="yellow"/>
              </w:rPr>
              <w:fldChar w:fldCharType="separate"/>
            </w:r>
            <w:r w:rsidRPr="00FD3D19">
              <w:rPr>
                <w:noProof/>
                <w:highlight w:val="yellow"/>
              </w:rPr>
              <w:t>3</w:t>
            </w:r>
            <w:r w:rsidRPr="00FD3D19">
              <w:rPr>
                <w:highlight w:val="yellow"/>
              </w:rPr>
              <w:fldChar w:fldCharType="end"/>
            </w:r>
            <w:r w:rsidR="009B4BF0" w:rsidRPr="00FD3D19">
              <w:rPr>
                <w:i/>
                <w:iCs/>
                <w:highlight w:val="yellow"/>
              </w:rPr>
              <w:t xml:space="preserve"> </w:t>
            </w:r>
            <w:proofErr w:type="spellStart"/>
            <w:r w:rsidR="009B4BF0" w:rsidRPr="00FD3D19">
              <w:rPr>
                <w:i/>
                <w:iCs/>
                <w:highlight w:val="yellow"/>
              </w:rPr>
              <w:t>Mosaico</w:t>
            </w:r>
            <w:proofErr w:type="spellEnd"/>
            <w:r w:rsidR="009B4BF0" w:rsidRPr="00FD3D19">
              <w:rPr>
                <w:i/>
                <w:iCs/>
                <w:highlight w:val="yellow"/>
              </w:rPr>
              <w:t>,</w:t>
            </w:r>
            <w:r w:rsidR="009B4BF0" w:rsidRPr="00FD3D19">
              <w:rPr>
                <w:highlight w:val="yellow"/>
              </w:rPr>
              <w:t xml:space="preserve"> Op. 36</w:t>
            </w:r>
          </w:p>
          <w:p w14:paraId="195031E9" w14:textId="65FAB847" w:rsidR="004C08EB" w:rsidRDefault="00846987" w:rsidP="00CC2CB0">
            <w:proofErr w:type="spellStart"/>
            <w:r>
              <w:t>Nobre</w:t>
            </w:r>
            <w:proofErr w:type="spellEnd"/>
            <w:r>
              <w:t xml:space="preserve"> further developed and extended</w:t>
            </w:r>
            <w:r w:rsidR="00C55FAE" w:rsidRPr="00C55FAE">
              <w:t xml:space="preserve"> his musical language and compositional</w:t>
            </w:r>
            <w:r>
              <w:t xml:space="preserve"> process in the 1980s.</w:t>
            </w:r>
            <w:r w:rsidR="00C55FAE" w:rsidRPr="00C55FAE">
              <w:t xml:space="preserve"> From </w:t>
            </w:r>
            <w:proofErr w:type="spellStart"/>
            <w:r w:rsidR="00C55FAE" w:rsidRPr="00C55FAE">
              <w:rPr>
                <w:i/>
                <w:iCs/>
              </w:rPr>
              <w:t>Yanomani</w:t>
            </w:r>
            <w:proofErr w:type="spellEnd"/>
            <w:r w:rsidR="00C55FAE" w:rsidRPr="00C55FAE">
              <w:rPr>
                <w:i/>
                <w:iCs/>
              </w:rPr>
              <w:t xml:space="preserve">, </w:t>
            </w:r>
            <w:r w:rsidR="00C55FAE" w:rsidRPr="00C55FAE">
              <w:t xml:space="preserve">Op. 47 forward, </w:t>
            </w:r>
            <w:proofErr w:type="spellStart"/>
            <w:r w:rsidR="00C55FAE" w:rsidRPr="00C55FAE">
              <w:t>Nobre</w:t>
            </w:r>
            <w:proofErr w:type="spellEnd"/>
            <w:r w:rsidR="00C55FAE" w:rsidRPr="00C55FAE">
              <w:t xml:space="preserve"> emerges with a more defined aesthetic thought</w:t>
            </w:r>
            <w:r>
              <w:t xml:space="preserve">, </w:t>
            </w:r>
            <w:r w:rsidR="00C55FAE" w:rsidRPr="00C55FAE">
              <w:t xml:space="preserve">where rhythm, harmony, and form gain </w:t>
            </w:r>
            <w:r>
              <w:t xml:space="preserve">a </w:t>
            </w:r>
            <w:r w:rsidR="00C55FAE" w:rsidRPr="00C55FAE">
              <w:t>stronger charac</w:t>
            </w:r>
            <w:r>
              <w:t>ter</w:t>
            </w:r>
            <w:r w:rsidR="0054671A">
              <w:t xml:space="preserve">. </w:t>
            </w:r>
          </w:p>
          <w:p w14:paraId="321A5D3C" w14:textId="77777777" w:rsidR="004C08EB" w:rsidRDefault="004C08EB" w:rsidP="00CC2CB0"/>
          <w:p w14:paraId="5D4F61EF" w14:textId="3942677D" w:rsidR="004C08EB" w:rsidRPr="00FD3D19" w:rsidRDefault="00392C29" w:rsidP="004C08EB">
            <w:pPr>
              <w:rPr>
                <w:highlight w:val="yellow"/>
              </w:rPr>
            </w:pPr>
            <w:r w:rsidRPr="00FD3D19">
              <w:rPr>
                <w:highlight w:val="yellow"/>
              </w:rPr>
              <w:t>File</w:t>
            </w:r>
            <w:r w:rsidR="004C08EB" w:rsidRPr="00FD3D19">
              <w:rPr>
                <w:highlight w:val="yellow"/>
              </w:rPr>
              <w:t xml:space="preserve">: </w:t>
            </w:r>
            <w:hyperlink r:id="rId12" w:history="1">
              <w:r w:rsidR="004C08EB" w:rsidRPr="00FD3D19">
                <w:rPr>
                  <w:highlight w:val="yellow"/>
                </w:rPr>
                <w:t>http://www.youtube.com/watch?v=dyzxaZLGeYY</w:t>
              </w:r>
            </w:hyperlink>
            <w:r w:rsidR="004C08EB" w:rsidRPr="00FD3D19">
              <w:rPr>
                <w:highlight w:val="yellow"/>
              </w:rPr>
              <w:t xml:space="preserve"> </w:t>
            </w:r>
          </w:p>
          <w:p w14:paraId="38778C55" w14:textId="43CE63D9" w:rsidR="004C08EB" w:rsidRDefault="00392C29" w:rsidP="009B4BF0">
            <w:pPr>
              <w:pStyle w:val="Caption"/>
            </w:pPr>
            <w:r w:rsidRPr="00FD3D19">
              <w:rPr>
                <w:highlight w:val="yellow"/>
              </w:rPr>
              <w:fldChar w:fldCharType="begin"/>
            </w:r>
            <w:r w:rsidRPr="00FD3D19">
              <w:rPr>
                <w:highlight w:val="yellow"/>
              </w:rPr>
              <w:instrText xml:space="preserve"> SEQ Figure \* ARABIC </w:instrText>
            </w:r>
            <w:r w:rsidRPr="00FD3D19">
              <w:rPr>
                <w:highlight w:val="yellow"/>
              </w:rPr>
              <w:fldChar w:fldCharType="separate"/>
            </w:r>
            <w:r w:rsidRPr="00FD3D19">
              <w:rPr>
                <w:noProof/>
                <w:highlight w:val="yellow"/>
              </w:rPr>
              <w:t>4</w:t>
            </w:r>
            <w:r w:rsidRPr="00FD3D19">
              <w:rPr>
                <w:highlight w:val="yellow"/>
              </w:rPr>
              <w:fldChar w:fldCharType="end"/>
            </w:r>
            <w:r w:rsidR="009B4BF0" w:rsidRPr="00FD3D19">
              <w:rPr>
                <w:highlight w:val="yellow"/>
              </w:rPr>
              <w:t xml:space="preserve"> </w:t>
            </w:r>
            <w:proofErr w:type="spellStart"/>
            <w:r w:rsidR="009B4BF0" w:rsidRPr="00FD3D19">
              <w:rPr>
                <w:i/>
                <w:iCs/>
                <w:highlight w:val="yellow"/>
              </w:rPr>
              <w:t>Yanomani</w:t>
            </w:r>
            <w:proofErr w:type="spellEnd"/>
            <w:r w:rsidR="009B4BF0" w:rsidRPr="00FD3D19">
              <w:rPr>
                <w:i/>
                <w:iCs/>
                <w:highlight w:val="yellow"/>
              </w:rPr>
              <w:t xml:space="preserve">, </w:t>
            </w:r>
            <w:r w:rsidR="009B4BF0" w:rsidRPr="00FD3D19">
              <w:rPr>
                <w:highlight w:val="yellow"/>
              </w:rPr>
              <w:t>Op. 47</w:t>
            </w:r>
            <w:r w:rsidR="004C08EB" w:rsidRPr="00C55FAE">
              <w:rPr>
                <w:i/>
                <w:iCs/>
              </w:rPr>
              <w:t xml:space="preserve"> </w:t>
            </w:r>
          </w:p>
          <w:p w14:paraId="63F5EA8B" w14:textId="673DC7DC" w:rsidR="00C55FAE" w:rsidRDefault="00846987" w:rsidP="00CC2CB0">
            <w:r>
              <w:t xml:space="preserve">By the 1990s, </w:t>
            </w:r>
            <w:proofErr w:type="spellStart"/>
            <w:r>
              <w:t>Nobre</w:t>
            </w:r>
            <w:proofErr w:type="spellEnd"/>
            <w:r>
              <w:t xml:space="preserve"> began</w:t>
            </w:r>
            <w:r w:rsidR="00C55FAE" w:rsidRPr="00C55FAE">
              <w:t xml:space="preserve"> to rely more frequently on tonal formal structures and a combination of traditional and contemporary elements, as one can see in later works such as </w:t>
            </w:r>
            <w:r w:rsidR="00C55FAE" w:rsidRPr="00C55FAE">
              <w:rPr>
                <w:i/>
                <w:iCs/>
              </w:rPr>
              <w:t>Passacaglia for Orchestra</w:t>
            </w:r>
            <w:r w:rsidR="00C55FAE" w:rsidRPr="00C55FAE">
              <w:t xml:space="preserve">, Op. 84, and </w:t>
            </w:r>
            <w:r w:rsidR="00C55FAE" w:rsidRPr="00C55FAE">
              <w:rPr>
                <w:i/>
                <w:iCs/>
              </w:rPr>
              <w:t>Kabbalah</w:t>
            </w:r>
            <w:r w:rsidR="00C55FAE" w:rsidRPr="00C55FAE">
              <w:t>, Op. 96</w:t>
            </w:r>
            <w:r w:rsidR="0054671A">
              <w:t xml:space="preserve">. </w:t>
            </w:r>
            <w:r w:rsidR="00C55FAE" w:rsidRPr="00C55FAE">
              <w:t xml:space="preserve"> </w:t>
            </w:r>
          </w:p>
          <w:p w14:paraId="09C9FCC4" w14:textId="77777777" w:rsidR="003B79E4" w:rsidRDefault="003B79E4" w:rsidP="00612DF8"/>
          <w:p w14:paraId="48CB29CD" w14:textId="5E30F960" w:rsidR="003B79E4" w:rsidRPr="00FD3D19" w:rsidRDefault="00392C29" w:rsidP="003B79E4">
            <w:pPr>
              <w:rPr>
                <w:highlight w:val="yellow"/>
              </w:rPr>
            </w:pPr>
            <w:r w:rsidRPr="00FD3D19">
              <w:rPr>
                <w:highlight w:val="yellow"/>
              </w:rPr>
              <w:t>File</w:t>
            </w:r>
            <w:r w:rsidR="00612DF8" w:rsidRPr="00FD3D19">
              <w:rPr>
                <w:highlight w:val="yellow"/>
              </w:rPr>
              <w:t xml:space="preserve">: </w:t>
            </w:r>
            <w:hyperlink r:id="rId13" w:history="1">
              <w:r w:rsidR="003B79E4" w:rsidRPr="00FD3D19">
                <w:rPr>
                  <w:highlight w:val="yellow"/>
                </w:rPr>
                <w:t>http://www.youtube.com/watch?v=Q6-zGSNYqqw</w:t>
              </w:r>
            </w:hyperlink>
            <w:r w:rsidR="003B79E4" w:rsidRPr="00FD3D19">
              <w:rPr>
                <w:highlight w:val="yellow"/>
              </w:rPr>
              <w:t xml:space="preserve"> </w:t>
            </w:r>
          </w:p>
          <w:p w14:paraId="4A58FDB5" w14:textId="3BA0FFF8" w:rsidR="00C16ADA" w:rsidRPr="00C55FAE" w:rsidRDefault="00392C29" w:rsidP="009B4BF0">
            <w:pPr>
              <w:pStyle w:val="Caption"/>
            </w:pPr>
            <w:r w:rsidRPr="00FD3D19">
              <w:rPr>
                <w:highlight w:val="yellow"/>
              </w:rPr>
              <w:fldChar w:fldCharType="begin"/>
            </w:r>
            <w:r w:rsidRPr="00FD3D19">
              <w:rPr>
                <w:highlight w:val="yellow"/>
              </w:rPr>
              <w:instrText xml:space="preserve"> SEQ Figure \* ARABIC </w:instrText>
            </w:r>
            <w:r w:rsidRPr="00FD3D19">
              <w:rPr>
                <w:highlight w:val="yellow"/>
              </w:rPr>
              <w:fldChar w:fldCharType="separate"/>
            </w:r>
            <w:r w:rsidRPr="00FD3D19">
              <w:rPr>
                <w:noProof/>
                <w:highlight w:val="yellow"/>
              </w:rPr>
              <w:t>5</w:t>
            </w:r>
            <w:r w:rsidRPr="00FD3D19">
              <w:rPr>
                <w:highlight w:val="yellow"/>
              </w:rPr>
              <w:fldChar w:fldCharType="end"/>
            </w:r>
            <w:r w:rsidR="009B4BF0" w:rsidRPr="00FD3D19">
              <w:rPr>
                <w:highlight w:val="yellow"/>
              </w:rPr>
              <w:t xml:space="preserve"> </w:t>
            </w:r>
            <w:r w:rsidR="009B4BF0" w:rsidRPr="00FD3D19">
              <w:rPr>
                <w:i/>
                <w:iCs/>
                <w:highlight w:val="yellow"/>
              </w:rPr>
              <w:t>Kabbalah</w:t>
            </w:r>
            <w:r w:rsidR="009B4BF0" w:rsidRPr="00FD3D19">
              <w:rPr>
                <w:highlight w:val="yellow"/>
              </w:rPr>
              <w:t>, Op. 96</w:t>
            </w:r>
          </w:p>
          <w:p w14:paraId="5A7C2C2F" w14:textId="707FC5A0" w:rsidR="00C25B84" w:rsidRDefault="00C55FAE" w:rsidP="00CC2CB0">
            <w:proofErr w:type="spellStart"/>
            <w:r w:rsidRPr="00C55FAE">
              <w:t>Marlos</w:t>
            </w:r>
            <w:proofErr w:type="spellEnd"/>
            <w:r w:rsidRPr="00C55FAE">
              <w:t xml:space="preserve"> </w:t>
            </w:r>
            <w:proofErr w:type="spellStart"/>
            <w:r w:rsidRPr="00C55FAE">
              <w:t>Nobre’s</w:t>
            </w:r>
            <w:proofErr w:type="spellEnd"/>
            <w:r w:rsidRPr="00C55FAE">
              <w:t xml:space="preserve"> aesthetics and style have been well received by artists and scholars worldwide</w:t>
            </w:r>
            <w:r w:rsidR="0054671A">
              <w:t xml:space="preserve">. </w:t>
            </w:r>
            <w:r w:rsidRPr="00C55FAE">
              <w:t>His unique capacity for absorbing and filtering ideas and techniques has afforded him considerable prestige among his contemporaries and will serve as valuable foundation for the future.</w:t>
            </w:r>
          </w:p>
          <w:p w14:paraId="67F6C4FB" w14:textId="77777777" w:rsidR="00F16BAF" w:rsidRDefault="00F16BAF" w:rsidP="00CC2CB0"/>
          <w:p w14:paraId="2382C997" w14:textId="2B72063B" w:rsidR="00F16BAF" w:rsidRPr="00FD3D19" w:rsidRDefault="00F16BAF" w:rsidP="00CC2CB0">
            <w:r w:rsidRPr="00FD3D19">
              <w:rPr>
                <w:u w:val="single"/>
              </w:rPr>
              <w:t>List of Works</w:t>
            </w:r>
            <w:r w:rsidRPr="00FD3D19">
              <w:t>:</w:t>
            </w:r>
          </w:p>
          <w:p w14:paraId="48E29C15" w14:textId="3A16F196" w:rsidR="00F16BAF" w:rsidRPr="00F16BAF" w:rsidRDefault="00F16BAF" w:rsidP="00FD3D19">
            <w:pPr>
              <w:ind w:left="142"/>
              <w:rPr>
                <w:b/>
              </w:rPr>
            </w:pPr>
            <w:r>
              <w:rPr>
                <w:b/>
              </w:rPr>
              <w:t>Orchestral Works</w:t>
            </w:r>
            <w:r w:rsidRPr="00F16BAF">
              <w:rPr>
                <w:b/>
              </w:rPr>
              <w:t xml:space="preserve"> </w:t>
            </w:r>
          </w:p>
          <w:p w14:paraId="17726BAC" w14:textId="77777777" w:rsidR="00C25B84" w:rsidRPr="009A7550" w:rsidRDefault="00C25B84" w:rsidP="00FD3D19">
            <w:pPr>
              <w:ind w:left="142"/>
            </w:pPr>
            <w:proofErr w:type="spellStart"/>
            <w:r w:rsidRPr="009A7550">
              <w:t>Convergências</w:t>
            </w:r>
            <w:proofErr w:type="spellEnd"/>
            <w:r w:rsidRPr="009A7550">
              <w:t xml:space="preserve">, Op. 28 (1968/1977) </w:t>
            </w:r>
          </w:p>
          <w:p w14:paraId="1B9957B0" w14:textId="77777777" w:rsidR="00C25B84" w:rsidRPr="009A7550" w:rsidRDefault="00C25B84" w:rsidP="00FD3D19">
            <w:pPr>
              <w:ind w:left="142"/>
            </w:pPr>
            <w:proofErr w:type="spellStart"/>
            <w:r w:rsidRPr="009A7550">
              <w:t>Desafio</w:t>
            </w:r>
            <w:proofErr w:type="spellEnd"/>
            <w:r w:rsidRPr="009A7550">
              <w:t xml:space="preserve"> XXX, Op. 31, No. 30 (1968/1978) </w:t>
            </w:r>
          </w:p>
          <w:p w14:paraId="64C5C93C" w14:textId="77777777" w:rsidR="00C25B84" w:rsidRPr="009A7550" w:rsidRDefault="00C25B84" w:rsidP="00FD3D19">
            <w:pPr>
              <w:ind w:left="142"/>
            </w:pPr>
            <w:proofErr w:type="spellStart"/>
            <w:r w:rsidRPr="009A7550">
              <w:t>Mosaico</w:t>
            </w:r>
            <w:proofErr w:type="spellEnd"/>
            <w:r w:rsidRPr="009A7550">
              <w:t xml:space="preserve">, Op. 36 (1970) </w:t>
            </w:r>
          </w:p>
          <w:p w14:paraId="12C5FBE2" w14:textId="77777777" w:rsidR="00C25B84" w:rsidRPr="009A7550" w:rsidRDefault="00C25B84" w:rsidP="00FD3D19">
            <w:pPr>
              <w:ind w:left="142"/>
            </w:pPr>
            <w:r w:rsidRPr="009A7550">
              <w:t xml:space="preserve">In Memoriam, Op. 39 (1973/1976) </w:t>
            </w:r>
          </w:p>
          <w:p w14:paraId="505CD4F5" w14:textId="77777777" w:rsidR="00C25B84" w:rsidRPr="009A7550" w:rsidRDefault="00C25B84" w:rsidP="00FD3D19">
            <w:pPr>
              <w:ind w:left="142"/>
            </w:pPr>
            <w:r w:rsidRPr="009A7550">
              <w:t xml:space="preserve">Football, Op. 50 (1980) </w:t>
            </w:r>
          </w:p>
          <w:p w14:paraId="14629C44" w14:textId="77777777" w:rsidR="00C25B84" w:rsidRPr="009A7550" w:rsidRDefault="00C25B84" w:rsidP="00FD3D19">
            <w:pPr>
              <w:ind w:left="142"/>
            </w:pPr>
            <w:proofErr w:type="spellStart"/>
            <w:r w:rsidRPr="009A7550">
              <w:t>Abertura</w:t>
            </w:r>
            <w:proofErr w:type="spellEnd"/>
            <w:r w:rsidRPr="009A7550">
              <w:t xml:space="preserve"> </w:t>
            </w:r>
            <w:proofErr w:type="spellStart"/>
            <w:r w:rsidRPr="009A7550">
              <w:t>Festiva</w:t>
            </w:r>
            <w:proofErr w:type="spellEnd"/>
            <w:r w:rsidRPr="009A7550">
              <w:t xml:space="preserve">, Op 56 </w:t>
            </w:r>
            <w:proofErr w:type="spellStart"/>
            <w:r w:rsidRPr="009A7550">
              <w:t>bis</w:t>
            </w:r>
            <w:proofErr w:type="spellEnd"/>
            <w:r w:rsidRPr="009A7550">
              <w:t xml:space="preserve"> (1982) </w:t>
            </w:r>
          </w:p>
          <w:p w14:paraId="26118757" w14:textId="77777777" w:rsidR="00C25B84" w:rsidRPr="009A7550" w:rsidRDefault="00C25B84" w:rsidP="00FD3D19">
            <w:pPr>
              <w:ind w:left="142"/>
            </w:pPr>
            <w:r w:rsidRPr="009A7550">
              <w:t xml:space="preserve">Xingu, Op. 75 (1989) </w:t>
            </w:r>
          </w:p>
          <w:p w14:paraId="0981D5A6" w14:textId="77777777" w:rsidR="00C25B84" w:rsidRPr="009A7550" w:rsidRDefault="00C25B84" w:rsidP="00FD3D19">
            <w:pPr>
              <w:ind w:left="142"/>
            </w:pPr>
            <w:r w:rsidRPr="009A7550">
              <w:t xml:space="preserve">Saga </w:t>
            </w:r>
            <w:proofErr w:type="spellStart"/>
            <w:r w:rsidRPr="009A7550">
              <w:t>Marista</w:t>
            </w:r>
            <w:proofErr w:type="spellEnd"/>
            <w:r w:rsidRPr="009A7550">
              <w:t xml:space="preserve">: Passacaglia </w:t>
            </w:r>
            <w:proofErr w:type="spellStart"/>
            <w:r w:rsidRPr="009A7550">
              <w:t>para</w:t>
            </w:r>
            <w:proofErr w:type="spellEnd"/>
            <w:r w:rsidRPr="009A7550">
              <w:t xml:space="preserve"> </w:t>
            </w:r>
            <w:proofErr w:type="spellStart"/>
            <w:r w:rsidRPr="009A7550">
              <w:t>orquestra</w:t>
            </w:r>
            <w:proofErr w:type="spellEnd"/>
            <w:r w:rsidRPr="009A7550">
              <w:t xml:space="preserve">, Op. 84 (1997) </w:t>
            </w:r>
          </w:p>
          <w:p w14:paraId="54EDE7E4" w14:textId="77777777" w:rsidR="00C25B84" w:rsidRPr="009A7550" w:rsidRDefault="00C25B84" w:rsidP="00FD3D19">
            <w:pPr>
              <w:ind w:left="142"/>
            </w:pPr>
            <w:r w:rsidRPr="009A7550">
              <w:t>Kabbalah, Op. 96 (2004)</w:t>
            </w:r>
          </w:p>
          <w:p w14:paraId="45E60492" w14:textId="77777777" w:rsidR="00C25B84" w:rsidRPr="009A7550" w:rsidRDefault="00C25B84" w:rsidP="00FD3D19">
            <w:pPr>
              <w:ind w:left="142"/>
            </w:pPr>
          </w:p>
          <w:p w14:paraId="1D3ED891" w14:textId="0F06FAAF" w:rsidR="00F16BAF" w:rsidRPr="00F16BAF" w:rsidRDefault="00F16BAF" w:rsidP="00FD3D19">
            <w:pPr>
              <w:ind w:left="142"/>
              <w:rPr>
                <w:b/>
              </w:rPr>
            </w:pPr>
            <w:r w:rsidRPr="00F16BAF">
              <w:rPr>
                <w:b/>
              </w:rPr>
              <w:t>String Orchestra</w:t>
            </w:r>
          </w:p>
          <w:p w14:paraId="7D04EA82" w14:textId="77777777" w:rsidR="00C25B84" w:rsidRPr="009A7550" w:rsidRDefault="00C25B84" w:rsidP="00FD3D19">
            <w:pPr>
              <w:ind w:left="142"/>
            </w:pPr>
            <w:proofErr w:type="spellStart"/>
            <w:r w:rsidRPr="009A7550">
              <w:t>Biosfera</w:t>
            </w:r>
            <w:proofErr w:type="spellEnd"/>
            <w:r w:rsidRPr="009A7550">
              <w:t xml:space="preserve">, Op. 35 (1970) </w:t>
            </w:r>
          </w:p>
          <w:p w14:paraId="40A57E41" w14:textId="77777777" w:rsidR="00C25B84" w:rsidRPr="009A7550" w:rsidRDefault="00C25B84" w:rsidP="00FD3D19">
            <w:pPr>
              <w:ind w:left="142"/>
            </w:pPr>
            <w:proofErr w:type="spellStart"/>
            <w:r w:rsidRPr="009A7550">
              <w:t>Desafio</w:t>
            </w:r>
            <w:proofErr w:type="spellEnd"/>
            <w:r w:rsidRPr="009A7550">
              <w:t xml:space="preserve"> VI, Op. 31, No. 6 (1968/2002) </w:t>
            </w:r>
          </w:p>
          <w:p w14:paraId="27E9555D" w14:textId="77777777" w:rsidR="00C25B84" w:rsidRPr="009A7550" w:rsidRDefault="00C25B84" w:rsidP="00FD3D19">
            <w:pPr>
              <w:ind w:left="142"/>
            </w:pPr>
            <w:r w:rsidRPr="009A7550">
              <w:t xml:space="preserve">Concerto I for String Orchestra, Op. 42 (1976/2004) </w:t>
            </w:r>
          </w:p>
          <w:p w14:paraId="3D7C8AC8" w14:textId="77777777" w:rsidR="00C25B84" w:rsidRPr="009A7550" w:rsidRDefault="00C25B84" w:rsidP="00FD3D19">
            <w:pPr>
              <w:ind w:left="142"/>
            </w:pPr>
            <w:r w:rsidRPr="009A7550">
              <w:t xml:space="preserve">Concerto II for String Orchestra, Op. 53 (1981) </w:t>
            </w:r>
          </w:p>
          <w:p w14:paraId="6DE4E4C2" w14:textId="77777777" w:rsidR="00C25B84" w:rsidRPr="009A7550" w:rsidRDefault="00C25B84" w:rsidP="00FD3D19">
            <w:pPr>
              <w:ind w:left="142"/>
            </w:pPr>
            <w:proofErr w:type="spellStart"/>
            <w:r w:rsidRPr="009A7550">
              <w:t>Elegia</w:t>
            </w:r>
            <w:proofErr w:type="spellEnd"/>
            <w:r w:rsidRPr="009A7550">
              <w:t xml:space="preserve"> for String Orchestra, Op. 53a (1981) </w:t>
            </w:r>
          </w:p>
          <w:p w14:paraId="0128D8F9" w14:textId="77777777" w:rsidR="00C25B84" w:rsidRPr="009A7550" w:rsidRDefault="00C25B84" w:rsidP="00FD3D19">
            <w:pPr>
              <w:ind w:left="142"/>
            </w:pPr>
          </w:p>
          <w:p w14:paraId="3BA0628A" w14:textId="12F109EC" w:rsidR="00F16BAF" w:rsidRPr="00F16BAF" w:rsidRDefault="00F16BAF" w:rsidP="00FD3D19">
            <w:pPr>
              <w:ind w:left="142"/>
              <w:rPr>
                <w:b/>
              </w:rPr>
            </w:pPr>
            <w:r w:rsidRPr="00F16BAF">
              <w:rPr>
                <w:b/>
              </w:rPr>
              <w:t>Student String Orchestra</w:t>
            </w:r>
          </w:p>
          <w:p w14:paraId="3E0E6365" w14:textId="77777777" w:rsidR="00C25B84" w:rsidRPr="009A7550" w:rsidRDefault="00C25B84" w:rsidP="00FD3D19">
            <w:pPr>
              <w:ind w:left="142"/>
            </w:pPr>
            <w:proofErr w:type="spellStart"/>
            <w:r w:rsidRPr="009A7550">
              <w:t>Suíte</w:t>
            </w:r>
            <w:proofErr w:type="spellEnd"/>
            <w:r w:rsidRPr="009A7550">
              <w:t xml:space="preserve"> </w:t>
            </w:r>
            <w:proofErr w:type="spellStart"/>
            <w:r w:rsidRPr="009A7550">
              <w:t>Nordestina</w:t>
            </w:r>
            <w:proofErr w:type="spellEnd"/>
            <w:r w:rsidRPr="009A7550">
              <w:t xml:space="preserve"> No. 1, Op. 5c (1960) </w:t>
            </w:r>
          </w:p>
          <w:p w14:paraId="4907EC60" w14:textId="77777777" w:rsidR="00C25B84" w:rsidRPr="009A7550" w:rsidRDefault="00C25B84" w:rsidP="00FD3D19">
            <w:pPr>
              <w:ind w:left="142"/>
            </w:pPr>
            <w:proofErr w:type="spellStart"/>
            <w:r w:rsidRPr="009A7550">
              <w:t>Suíte</w:t>
            </w:r>
            <w:proofErr w:type="spellEnd"/>
            <w:r w:rsidRPr="009A7550">
              <w:t xml:space="preserve"> </w:t>
            </w:r>
            <w:proofErr w:type="spellStart"/>
            <w:r w:rsidRPr="009A7550">
              <w:t>Nordestina</w:t>
            </w:r>
            <w:proofErr w:type="spellEnd"/>
            <w:r w:rsidRPr="009A7550">
              <w:t xml:space="preserve"> No. 2, Op. 13b (1963) </w:t>
            </w:r>
          </w:p>
          <w:p w14:paraId="5003F664" w14:textId="77777777" w:rsidR="00C25B84" w:rsidRPr="009A7550" w:rsidRDefault="00C25B84" w:rsidP="00FD3D19">
            <w:pPr>
              <w:ind w:left="142"/>
            </w:pPr>
            <w:proofErr w:type="spellStart"/>
            <w:r w:rsidRPr="009A7550">
              <w:t>Suíte</w:t>
            </w:r>
            <w:proofErr w:type="spellEnd"/>
            <w:r w:rsidRPr="009A7550">
              <w:t xml:space="preserve"> </w:t>
            </w:r>
            <w:proofErr w:type="spellStart"/>
            <w:r w:rsidRPr="009A7550">
              <w:t>Nordestina</w:t>
            </w:r>
            <w:proofErr w:type="spellEnd"/>
            <w:r w:rsidRPr="009A7550">
              <w:t xml:space="preserve"> No. 3, Op. 22b (1966) </w:t>
            </w:r>
          </w:p>
          <w:p w14:paraId="43103A29" w14:textId="77777777" w:rsidR="00C25B84" w:rsidRPr="009A7550" w:rsidRDefault="00C25B84" w:rsidP="00FD3D19">
            <w:pPr>
              <w:ind w:left="142"/>
            </w:pPr>
            <w:proofErr w:type="spellStart"/>
            <w:r w:rsidRPr="009A7550">
              <w:t>Suíte</w:t>
            </w:r>
            <w:proofErr w:type="spellEnd"/>
            <w:r w:rsidRPr="009A7550">
              <w:t xml:space="preserve"> </w:t>
            </w:r>
            <w:proofErr w:type="spellStart"/>
            <w:r w:rsidRPr="009A7550">
              <w:t>Nordestina</w:t>
            </w:r>
            <w:proofErr w:type="spellEnd"/>
            <w:r w:rsidRPr="009A7550">
              <w:t xml:space="preserve"> No. 4, Op. 43b (1977/2004)</w:t>
            </w:r>
          </w:p>
          <w:p w14:paraId="60941CF2" w14:textId="77777777" w:rsidR="00C25B84" w:rsidRPr="009A7550" w:rsidRDefault="00C25B84" w:rsidP="00FD3D19">
            <w:pPr>
              <w:ind w:left="142"/>
            </w:pPr>
            <w:r w:rsidRPr="009A7550">
              <w:t xml:space="preserve"> </w:t>
            </w:r>
          </w:p>
          <w:p w14:paraId="441668A4" w14:textId="2AB9477A" w:rsidR="00F16BAF" w:rsidRPr="00F16BAF" w:rsidRDefault="00F16BAF" w:rsidP="00FD3D19">
            <w:pPr>
              <w:ind w:left="142"/>
              <w:rPr>
                <w:b/>
              </w:rPr>
            </w:pPr>
            <w:r w:rsidRPr="00F16BAF">
              <w:rPr>
                <w:b/>
              </w:rPr>
              <w:t>Chamber Orchestra</w:t>
            </w:r>
          </w:p>
          <w:p w14:paraId="1AAF8053" w14:textId="77777777" w:rsidR="00C25B84" w:rsidRPr="009A7550" w:rsidRDefault="00C25B84" w:rsidP="00FD3D19">
            <w:pPr>
              <w:ind w:left="142"/>
            </w:pPr>
            <w:proofErr w:type="spellStart"/>
            <w:r w:rsidRPr="009A7550">
              <w:t>Musicamera</w:t>
            </w:r>
            <w:proofErr w:type="spellEnd"/>
            <w:r w:rsidRPr="009A7550">
              <w:t xml:space="preserve">, Op. 8, No. 2 (1962) </w:t>
            </w:r>
          </w:p>
          <w:p w14:paraId="43DE7F6E" w14:textId="77777777" w:rsidR="00F16BAF" w:rsidRPr="00C25B84" w:rsidRDefault="00C25B84" w:rsidP="00FD3D19">
            <w:pPr>
              <w:ind w:left="142"/>
              <w:rPr>
                <w:b/>
                <w:iCs/>
                <w:color w:val="000000" w:themeColor="text1"/>
                <w:sz w:val="24"/>
                <w:szCs w:val="24"/>
              </w:rPr>
            </w:pPr>
            <w:proofErr w:type="spellStart"/>
            <w:r w:rsidRPr="009A7550">
              <w:lastRenderedPageBreak/>
              <w:t>Desafio</w:t>
            </w:r>
            <w:proofErr w:type="spellEnd"/>
            <w:r w:rsidRPr="009A7550">
              <w:t xml:space="preserve"> XXIX, Op. 31, N</w:t>
            </w:r>
          </w:p>
          <w:p w14:paraId="59DABD54" w14:textId="77777777" w:rsidR="00C25B84" w:rsidRPr="009A7550" w:rsidRDefault="00C25B84" w:rsidP="00FD3D19">
            <w:pPr>
              <w:ind w:left="142"/>
            </w:pPr>
            <w:r w:rsidRPr="009A7550">
              <w:t xml:space="preserve">o. 29 (1968) </w:t>
            </w:r>
          </w:p>
          <w:p w14:paraId="379E1CCD" w14:textId="77777777" w:rsidR="00C25B84" w:rsidRPr="009A7550" w:rsidRDefault="00C25B84" w:rsidP="00FD3D19">
            <w:pPr>
              <w:ind w:left="142"/>
            </w:pPr>
            <w:proofErr w:type="spellStart"/>
            <w:r w:rsidRPr="009A7550">
              <w:t>Ludus</w:t>
            </w:r>
            <w:proofErr w:type="spellEnd"/>
            <w:r w:rsidRPr="009A7550">
              <w:t xml:space="preserve"> </w:t>
            </w:r>
            <w:proofErr w:type="spellStart"/>
            <w:r w:rsidRPr="009A7550">
              <w:t>Instrumentalis</w:t>
            </w:r>
            <w:proofErr w:type="spellEnd"/>
            <w:r w:rsidRPr="009A7550">
              <w:t xml:space="preserve">, Op. 34 (1969) </w:t>
            </w:r>
          </w:p>
          <w:p w14:paraId="47C3C3C8" w14:textId="77777777" w:rsidR="00C25B84" w:rsidRPr="009A7550" w:rsidRDefault="00C25B84" w:rsidP="00FD3D19">
            <w:pPr>
              <w:ind w:left="142"/>
            </w:pPr>
            <w:r w:rsidRPr="009A7550">
              <w:t>Four Latin American Dances, Op. 72 (1989)</w:t>
            </w:r>
          </w:p>
          <w:p w14:paraId="3C3AAB4B" w14:textId="77777777" w:rsidR="00C25B84" w:rsidRPr="009A7550" w:rsidRDefault="00C25B84" w:rsidP="00FD3D19">
            <w:pPr>
              <w:ind w:left="142"/>
              <w:rPr>
                <w:rStyle w:val="SubtleEmphasis"/>
              </w:rPr>
            </w:pPr>
            <w:r w:rsidRPr="009A7550">
              <w:rPr>
                <w:rStyle w:val="SubtleEmphasis"/>
              </w:rPr>
              <w:t xml:space="preserve"> </w:t>
            </w:r>
          </w:p>
          <w:p w14:paraId="367014EB" w14:textId="04DF5EA8" w:rsidR="00F16BAF" w:rsidRPr="00F16BAF" w:rsidRDefault="00F16BAF" w:rsidP="00FD3D19">
            <w:pPr>
              <w:ind w:left="142"/>
              <w:rPr>
                <w:b/>
              </w:rPr>
            </w:pPr>
            <w:r w:rsidRPr="00F16BAF">
              <w:rPr>
                <w:b/>
              </w:rPr>
              <w:t>Chorus and Orchestra</w:t>
            </w:r>
          </w:p>
          <w:p w14:paraId="4E9247F2" w14:textId="77777777" w:rsidR="00C25B84" w:rsidRPr="009A7550" w:rsidRDefault="00C25B84" w:rsidP="00FD3D19">
            <w:pPr>
              <w:ind w:left="142"/>
            </w:pPr>
            <w:r w:rsidRPr="009A7550">
              <w:t xml:space="preserve">Cantata do Chimborazo, Op. 56 (1982) </w:t>
            </w:r>
          </w:p>
          <w:p w14:paraId="5CDEF93C" w14:textId="77777777" w:rsidR="00C25B84" w:rsidRPr="009A7550" w:rsidRDefault="00C25B84" w:rsidP="00FD3D19">
            <w:pPr>
              <w:ind w:left="142"/>
            </w:pPr>
            <w:r w:rsidRPr="009A7550">
              <w:t xml:space="preserve">Columbus, Op. 77 (1990) </w:t>
            </w:r>
          </w:p>
          <w:p w14:paraId="710C6955" w14:textId="77777777" w:rsidR="00C25B84" w:rsidRPr="009A7550" w:rsidRDefault="00C25B84" w:rsidP="00FD3D19">
            <w:pPr>
              <w:ind w:left="142"/>
              <w:rPr>
                <w:rStyle w:val="SubtleEmphasis"/>
              </w:rPr>
            </w:pPr>
          </w:p>
          <w:p w14:paraId="083EF9FF" w14:textId="1CACD03E" w:rsidR="00F16BAF" w:rsidRPr="00F16BAF" w:rsidRDefault="00F16BAF" w:rsidP="00FD3D19">
            <w:pPr>
              <w:ind w:left="142"/>
              <w:rPr>
                <w:b/>
              </w:rPr>
            </w:pPr>
            <w:r w:rsidRPr="00F16BAF">
              <w:rPr>
                <w:b/>
              </w:rPr>
              <w:t>Piano and Orchestra</w:t>
            </w:r>
          </w:p>
          <w:p w14:paraId="64D1F050" w14:textId="77777777" w:rsidR="00C25B84" w:rsidRPr="009A7550" w:rsidRDefault="00C25B84" w:rsidP="00FD3D19">
            <w:pPr>
              <w:ind w:left="142"/>
            </w:pPr>
            <w:r w:rsidRPr="009A7550">
              <w:t xml:space="preserve">Concertino for Piano and String Orchestra, Op. 1 (1959) </w:t>
            </w:r>
          </w:p>
          <w:p w14:paraId="64FD14FC" w14:textId="77777777" w:rsidR="00C25B84" w:rsidRPr="009A7550" w:rsidRDefault="00C25B84" w:rsidP="00FD3D19">
            <w:pPr>
              <w:ind w:left="142"/>
            </w:pPr>
            <w:r w:rsidRPr="009A7550">
              <w:t xml:space="preserve">Divertimento for Piano and Orchestra, Op. 14 (1963) </w:t>
            </w:r>
          </w:p>
          <w:p w14:paraId="5C1B0546" w14:textId="77777777" w:rsidR="00C25B84" w:rsidRPr="009A7550" w:rsidRDefault="00C25B84" w:rsidP="00FD3D19">
            <w:pPr>
              <w:ind w:left="142"/>
            </w:pPr>
            <w:proofErr w:type="spellStart"/>
            <w:r w:rsidRPr="009A7550">
              <w:t>Desafio</w:t>
            </w:r>
            <w:proofErr w:type="spellEnd"/>
            <w:r w:rsidRPr="009A7550">
              <w:t xml:space="preserve"> VII for Piano and String Orchestra, Op. 31, No. 7 (1968) </w:t>
            </w:r>
          </w:p>
          <w:p w14:paraId="13A646B1" w14:textId="77777777" w:rsidR="00C25B84" w:rsidRPr="009A7550" w:rsidRDefault="00C25B84" w:rsidP="00FD3D19">
            <w:pPr>
              <w:ind w:left="142"/>
            </w:pPr>
            <w:r w:rsidRPr="009A7550">
              <w:t xml:space="preserve">Concerto </w:t>
            </w:r>
            <w:proofErr w:type="spellStart"/>
            <w:r w:rsidRPr="009A7550">
              <w:t>Breve</w:t>
            </w:r>
            <w:proofErr w:type="spellEnd"/>
            <w:r w:rsidRPr="009A7550">
              <w:t xml:space="preserve"> for Piano and Orchestra, Op. 33 (1969) </w:t>
            </w:r>
          </w:p>
          <w:p w14:paraId="6CF2BC3B" w14:textId="77777777" w:rsidR="00C25B84" w:rsidRPr="009A7550" w:rsidRDefault="00C25B84" w:rsidP="00FD3D19">
            <w:pPr>
              <w:ind w:left="142"/>
            </w:pPr>
            <w:r w:rsidRPr="009A7550">
              <w:t>Concerto for Piano and String Orchestra, Op. 64 (1984)</w:t>
            </w:r>
          </w:p>
          <w:p w14:paraId="372C0BA9" w14:textId="77777777" w:rsidR="00C25B84" w:rsidRPr="009A7550" w:rsidRDefault="00C25B84" w:rsidP="00FD3D19">
            <w:pPr>
              <w:ind w:left="142"/>
            </w:pPr>
            <w:proofErr w:type="spellStart"/>
            <w:r w:rsidRPr="009A7550">
              <w:t>Concertante</w:t>
            </w:r>
            <w:proofErr w:type="spellEnd"/>
            <w:r w:rsidRPr="009A7550">
              <w:t xml:space="preserve"> do </w:t>
            </w:r>
            <w:proofErr w:type="spellStart"/>
            <w:r w:rsidRPr="009A7550">
              <w:t>Imaginário</w:t>
            </w:r>
            <w:proofErr w:type="spellEnd"/>
            <w:r w:rsidRPr="009A7550">
              <w:t xml:space="preserve"> for Piano and String Orchestra, Op. 74 (1989)</w:t>
            </w:r>
          </w:p>
          <w:p w14:paraId="2FC81F59" w14:textId="77777777" w:rsidR="00C25B84" w:rsidRPr="009A7550" w:rsidRDefault="00C25B84" w:rsidP="00FD3D19">
            <w:pPr>
              <w:ind w:left="142"/>
              <w:rPr>
                <w:rStyle w:val="SubtleEmphasis"/>
              </w:rPr>
            </w:pPr>
            <w:r w:rsidRPr="009A7550">
              <w:rPr>
                <w:rStyle w:val="SubtleEmphasis"/>
              </w:rPr>
              <w:t xml:space="preserve"> </w:t>
            </w:r>
          </w:p>
          <w:p w14:paraId="2CBDA8C0" w14:textId="22B0B5D8" w:rsidR="00F16BAF" w:rsidRPr="00F16BAF" w:rsidRDefault="00F16BAF" w:rsidP="00FD3D19">
            <w:pPr>
              <w:ind w:left="142"/>
              <w:rPr>
                <w:b/>
              </w:rPr>
            </w:pPr>
            <w:r w:rsidRPr="00F16BAF">
              <w:rPr>
                <w:b/>
              </w:rPr>
              <w:t>Solo Instruments and Orchestra</w:t>
            </w:r>
          </w:p>
          <w:p w14:paraId="35D315E6" w14:textId="77777777" w:rsidR="00C25B84" w:rsidRPr="009A7550" w:rsidRDefault="00C25B84" w:rsidP="00FD3D19">
            <w:pPr>
              <w:ind w:left="142"/>
            </w:pPr>
            <w:proofErr w:type="spellStart"/>
            <w:r w:rsidRPr="009A7550">
              <w:t>Desafio</w:t>
            </w:r>
            <w:proofErr w:type="spellEnd"/>
            <w:r w:rsidRPr="009A7550">
              <w:t xml:space="preserve"> I for Viola and String Orchestra, Op. 31, No. 1 (1968) </w:t>
            </w:r>
          </w:p>
          <w:p w14:paraId="7DFBDC36" w14:textId="77777777" w:rsidR="00C25B84" w:rsidRPr="009A7550" w:rsidRDefault="00C25B84" w:rsidP="00FD3D19">
            <w:pPr>
              <w:ind w:left="142"/>
            </w:pPr>
            <w:proofErr w:type="spellStart"/>
            <w:r w:rsidRPr="009A7550">
              <w:t>Desafio</w:t>
            </w:r>
            <w:proofErr w:type="spellEnd"/>
            <w:r w:rsidRPr="009A7550">
              <w:t xml:space="preserve"> II for Violoncello and String Orchestra, Op. 31, No. 2 (1968) </w:t>
            </w:r>
          </w:p>
          <w:p w14:paraId="423C04A5" w14:textId="77777777" w:rsidR="00C25B84" w:rsidRPr="009A7550" w:rsidRDefault="00C25B84" w:rsidP="00FD3D19">
            <w:pPr>
              <w:ind w:left="142"/>
            </w:pPr>
            <w:proofErr w:type="spellStart"/>
            <w:r w:rsidRPr="009A7550">
              <w:t>Desafio</w:t>
            </w:r>
            <w:proofErr w:type="spellEnd"/>
            <w:r w:rsidRPr="009A7550">
              <w:t xml:space="preserve"> III for Violin and String Orchestra, Op. 31, No. 3 (1968) </w:t>
            </w:r>
          </w:p>
          <w:p w14:paraId="138AFFB1" w14:textId="77777777" w:rsidR="00C25B84" w:rsidRPr="009A7550" w:rsidRDefault="00C25B84" w:rsidP="00FD3D19">
            <w:pPr>
              <w:ind w:left="142"/>
            </w:pPr>
            <w:proofErr w:type="spellStart"/>
            <w:r w:rsidRPr="009A7550">
              <w:t>Desafio</w:t>
            </w:r>
            <w:proofErr w:type="spellEnd"/>
            <w:r w:rsidRPr="009A7550">
              <w:t xml:space="preserve"> IV for Double Bass and String Orchestra, Op. 31, No. 4 (1968) </w:t>
            </w:r>
          </w:p>
          <w:p w14:paraId="567FE34B" w14:textId="77777777" w:rsidR="00C25B84" w:rsidRPr="009A7550" w:rsidRDefault="00C25B84" w:rsidP="00FD3D19">
            <w:pPr>
              <w:ind w:left="142"/>
            </w:pPr>
            <w:proofErr w:type="spellStart"/>
            <w:r w:rsidRPr="009A7550">
              <w:t>Desafio</w:t>
            </w:r>
            <w:proofErr w:type="spellEnd"/>
            <w:r w:rsidRPr="009A7550">
              <w:t xml:space="preserve"> VIII for Alto Saxophone and String Orchestra, Op. 31, No. 3 (1968) </w:t>
            </w:r>
          </w:p>
          <w:p w14:paraId="033FA4B8" w14:textId="77777777" w:rsidR="00C25B84" w:rsidRPr="009A7550" w:rsidRDefault="00C25B84" w:rsidP="00FD3D19">
            <w:pPr>
              <w:ind w:left="142"/>
            </w:pPr>
            <w:proofErr w:type="spellStart"/>
            <w:r w:rsidRPr="009A7550">
              <w:t>Desafio</w:t>
            </w:r>
            <w:proofErr w:type="spellEnd"/>
            <w:r w:rsidRPr="009A7550">
              <w:t xml:space="preserve"> IX for Flute and String Orchestra, Op. 31, No. 9 (1968) </w:t>
            </w:r>
          </w:p>
          <w:p w14:paraId="3B9ECC9C" w14:textId="77777777" w:rsidR="00C25B84" w:rsidRPr="009A7550" w:rsidRDefault="00C25B84" w:rsidP="00FD3D19">
            <w:pPr>
              <w:ind w:left="142"/>
            </w:pPr>
            <w:proofErr w:type="spellStart"/>
            <w:r w:rsidRPr="009A7550">
              <w:t>Desafio</w:t>
            </w:r>
            <w:proofErr w:type="spellEnd"/>
            <w:r w:rsidRPr="009A7550">
              <w:t xml:space="preserve"> X for Clarinet and String Orchestra, Op. 31, No. 10 (1968) </w:t>
            </w:r>
          </w:p>
          <w:p w14:paraId="561C4521" w14:textId="77777777" w:rsidR="00C25B84" w:rsidRPr="009A7550" w:rsidRDefault="00C25B84" w:rsidP="00FD3D19">
            <w:pPr>
              <w:ind w:left="142"/>
            </w:pPr>
            <w:proofErr w:type="spellStart"/>
            <w:r w:rsidRPr="009A7550">
              <w:t>Desafio</w:t>
            </w:r>
            <w:proofErr w:type="spellEnd"/>
            <w:r w:rsidRPr="009A7550">
              <w:t xml:space="preserve"> XI for Bassoon and String Orchestra, Op. 31, No. 12 (1968) </w:t>
            </w:r>
          </w:p>
          <w:p w14:paraId="1594E645" w14:textId="77777777" w:rsidR="00C25B84" w:rsidRPr="009A7550" w:rsidRDefault="00C25B84" w:rsidP="00FD3D19">
            <w:pPr>
              <w:ind w:left="142"/>
            </w:pPr>
            <w:proofErr w:type="spellStart"/>
            <w:r w:rsidRPr="009A7550">
              <w:t>Desafio</w:t>
            </w:r>
            <w:proofErr w:type="spellEnd"/>
            <w:r w:rsidRPr="009A7550">
              <w:t xml:space="preserve"> XIII for French Horn and String Orchestra, Op. 31, No. 13 (1968) </w:t>
            </w:r>
          </w:p>
          <w:p w14:paraId="0C52B265" w14:textId="77777777" w:rsidR="00C25B84" w:rsidRPr="009A7550" w:rsidRDefault="00C25B84" w:rsidP="00FD3D19">
            <w:pPr>
              <w:ind w:left="142"/>
            </w:pPr>
            <w:proofErr w:type="spellStart"/>
            <w:r w:rsidRPr="009A7550">
              <w:t>Desafio</w:t>
            </w:r>
            <w:proofErr w:type="spellEnd"/>
            <w:r w:rsidRPr="009A7550">
              <w:t xml:space="preserve"> XIV for Trumpet and String Orchestra, Op. 31, No. 14 (1968) </w:t>
            </w:r>
          </w:p>
          <w:p w14:paraId="5B92918D" w14:textId="77777777" w:rsidR="00C25B84" w:rsidRPr="009A7550" w:rsidRDefault="00C25B84" w:rsidP="00FD3D19">
            <w:pPr>
              <w:ind w:left="142"/>
            </w:pPr>
            <w:proofErr w:type="spellStart"/>
            <w:r w:rsidRPr="009A7550">
              <w:t>Desafio</w:t>
            </w:r>
            <w:proofErr w:type="spellEnd"/>
            <w:r w:rsidRPr="009A7550">
              <w:t xml:space="preserve"> XV for Trombone and String Orchestra, Op. 31, No. 15 (1968) </w:t>
            </w:r>
          </w:p>
          <w:p w14:paraId="20E6A54B" w14:textId="77777777" w:rsidR="00C25B84" w:rsidRPr="009A7550" w:rsidRDefault="00C25B84" w:rsidP="00FD3D19">
            <w:pPr>
              <w:ind w:left="142"/>
            </w:pPr>
            <w:proofErr w:type="spellStart"/>
            <w:r w:rsidRPr="009A7550">
              <w:t>Desafio</w:t>
            </w:r>
            <w:proofErr w:type="spellEnd"/>
            <w:r w:rsidRPr="009A7550">
              <w:t xml:space="preserve"> XVI for Tuba and String Orchestra, Op. 31, No. 16 (1968) </w:t>
            </w:r>
          </w:p>
          <w:p w14:paraId="4B5FE445" w14:textId="77777777" w:rsidR="00C25B84" w:rsidRPr="009A7550" w:rsidRDefault="00C25B84" w:rsidP="00FD3D19">
            <w:pPr>
              <w:ind w:left="142"/>
            </w:pPr>
            <w:proofErr w:type="spellStart"/>
            <w:r w:rsidRPr="009A7550">
              <w:t>Desafio</w:t>
            </w:r>
            <w:proofErr w:type="spellEnd"/>
            <w:r w:rsidRPr="009A7550">
              <w:t xml:space="preserve"> XVII for Bass Clarinet and String Orchestra, Op. 31, No. 17 (1968) </w:t>
            </w:r>
          </w:p>
          <w:p w14:paraId="38C5037C" w14:textId="77777777" w:rsidR="00C25B84" w:rsidRPr="009A7550" w:rsidRDefault="00C25B84" w:rsidP="00FD3D19">
            <w:pPr>
              <w:ind w:left="142"/>
            </w:pPr>
            <w:proofErr w:type="spellStart"/>
            <w:r w:rsidRPr="009A7550">
              <w:t>Desafio</w:t>
            </w:r>
            <w:proofErr w:type="spellEnd"/>
            <w:r w:rsidRPr="009A7550">
              <w:t xml:space="preserve"> XXIII for Two Guitars and String Orchestra, Op. 31, No. 23 (1968) </w:t>
            </w:r>
          </w:p>
          <w:p w14:paraId="79236C68" w14:textId="77777777" w:rsidR="00C25B84" w:rsidRPr="009A7550" w:rsidRDefault="00C25B84" w:rsidP="00FD3D19">
            <w:pPr>
              <w:ind w:left="142"/>
            </w:pPr>
            <w:r w:rsidRPr="009A7550">
              <w:t xml:space="preserve">Concerto Armorial No. 1 for Flute and Orchestra, Op. 43a (1977/2004) </w:t>
            </w:r>
          </w:p>
          <w:p w14:paraId="5F02D31B" w14:textId="77777777" w:rsidR="00C25B84" w:rsidRPr="009A7550" w:rsidRDefault="00C25B84" w:rsidP="00FD3D19">
            <w:pPr>
              <w:ind w:left="142"/>
            </w:pPr>
            <w:r w:rsidRPr="009A7550">
              <w:t xml:space="preserve">Concerto for Guitar and Orchestra, Op. 51 (1980/2004) </w:t>
            </w:r>
          </w:p>
          <w:p w14:paraId="0A69A06F" w14:textId="77777777" w:rsidR="00C25B84" w:rsidRPr="009A7550" w:rsidRDefault="00C25B84" w:rsidP="00FD3D19">
            <w:pPr>
              <w:ind w:left="142"/>
            </w:pPr>
            <w:r w:rsidRPr="009A7550">
              <w:t xml:space="preserve">Double Concerto for Two Guitars and Orchestra, Op. 82 (1995) </w:t>
            </w:r>
          </w:p>
          <w:p w14:paraId="113C6BD6" w14:textId="77777777" w:rsidR="00C25B84" w:rsidRPr="009A7550" w:rsidRDefault="00C25B84" w:rsidP="00FD3D19">
            <w:pPr>
              <w:ind w:left="142"/>
            </w:pPr>
            <w:r w:rsidRPr="009A7550">
              <w:t xml:space="preserve">Concerto for Percussion and Orchestra, Op. 89 (2000) </w:t>
            </w:r>
          </w:p>
          <w:p w14:paraId="5601BC58" w14:textId="77777777" w:rsidR="00C25B84" w:rsidRPr="009A7550" w:rsidRDefault="00C25B84" w:rsidP="00FD3D19">
            <w:pPr>
              <w:ind w:left="142"/>
            </w:pPr>
            <w:r w:rsidRPr="009A7550">
              <w:t>Concerto Armorial No. 2 for Flute and String Orchestra, Op. 98 (2004)</w:t>
            </w:r>
          </w:p>
          <w:p w14:paraId="1BA36060" w14:textId="77777777" w:rsidR="00C25B84" w:rsidRPr="009A7550" w:rsidRDefault="00C25B84" w:rsidP="00FD3D19">
            <w:pPr>
              <w:ind w:left="142"/>
              <w:rPr>
                <w:rStyle w:val="SubtleEmphasis"/>
              </w:rPr>
            </w:pPr>
            <w:r w:rsidRPr="009A7550">
              <w:rPr>
                <w:rStyle w:val="SubtleEmphasis"/>
              </w:rPr>
              <w:t xml:space="preserve"> </w:t>
            </w:r>
          </w:p>
          <w:p w14:paraId="703CD9FD" w14:textId="6983AA6E" w:rsidR="00F16BAF" w:rsidRPr="00F16BAF" w:rsidRDefault="00F16BAF" w:rsidP="00FD3D19">
            <w:pPr>
              <w:ind w:left="142"/>
              <w:rPr>
                <w:b/>
              </w:rPr>
            </w:pPr>
            <w:r w:rsidRPr="00F16BAF">
              <w:rPr>
                <w:b/>
              </w:rPr>
              <w:t>Voice and Orchestra</w:t>
            </w:r>
          </w:p>
          <w:p w14:paraId="3A0CCD3C" w14:textId="77777777" w:rsidR="00C25B84" w:rsidRPr="009A7550" w:rsidRDefault="00C25B84" w:rsidP="00FD3D19">
            <w:pPr>
              <w:ind w:left="142"/>
            </w:pPr>
            <w:r w:rsidRPr="009A7550">
              <w:t xml:space="preserve">O Canto </w:t>
            </w:r>
            <w:proofErr w:type="spellStart"/>
            <w:r w:rsidRPr="009A7550">
              <w:t>Multiplicado</w:t>
            </w:r>
            <w:proofErr w:type="spellEnd"/>
            <w:r w:rsidRPr="009A7550">
              <w:t xml:space="preserve"> for Voice and String Orchestra, Op. 38 (1972) </w:t>
            </w:r>
          </w:p>
          <w:p w14:paraId="182A44CD" w14:textId="77777777" w:rsidR="00C25B84" w:rsidRPr="009A7550" w:rsidRDefault="00C25B84" w:rsidP="00FD3D19">
            <w:pPr>
              <w:ind w:left="142"/>
            </w:pPr>
            <w:proofErr w:type="spellStart"/>
            <w:r w:rsidRPr="009A7550">
              <w:t>Três</w:t>
            </w:r>
            <w:proofErr w:type="spellEnd"/>
            <w:r w:rsidRPr="009A7550">
              <w:t xml:space="preserve"> </w:t>
            </w:r>
            <w:proofErr w:type="spellStart"/>
            <w:r w:rsidRPr="009A7550">
              <w:t>Trovas</w:t>
            </w:r>
            <w:proofErr w:type="spellEnd"/>
            <w:r w:rsidRPr="009A7550">
              <w:t xml:space="preserve"> for Soprano and Orchestra, Op. 6a (1961) </w:t>
            </w:r>
          </w:p>
          <w:p w14:paraId="289E2352" w14:textId="77777777" w:rsidR="00C25B84" w:rsidRPr="009A7550" w:rsidRDefault="00C25B84" w:rsidP="00FD3D19">
            <w:pPr>
              <w:ind w:left="142"/>
            </w:pPr>
            <w:proofErr w:type="spellStart"/>
            <w:r w:rsidRPr="009A7550">
              <w:t>Três</w:t>
            </w:r>
            <w:proofErr w:type="spellEnd"/>
            <w:r w:rsidRPr="009A7550">
              <w:t xml:space="preserve"> </w:t>
            </w:r>
            <w:proofErr w:type="spellStart"/>
            <w:r w:rsidRPr="009A7550">
              <w:t>Canções</w:t>
            </w:r>
            <w:proofErr w:type="spellEnd"/>
            <w:r w:rsidRPr="009A7550">
              <w:t xml:space="preserve"> for Soprano and Orchestra, Op. 9a (1962)</w:t>
            </w:r>
          </w:p>
          <w:p w14:paraId="55BDD921" w14:textId="77777777" w:rsidR="00C25B84" w:rsidRPr="009A7550" w:rsidRDefault="00C25B84" w:rsidP="00FD3D19">
            <w:pPr>
              <w:ind w:left="142"/>
            </w:pPr>
            <w:proofErr w:type="spellStart"/>
            <w:r w:rsidRPr="009A7550">
              <w:t>Poemas</w:t>
            </w:r>
            <w:proofErr w:type="spellEnd"/>
            <w:r w:rsidRPr="009A7550">
              <w:t xml:space="preserve"> da </w:t>
            </w:r>
            <w:proofErr w:type="spellStart"/>
            <w:r w:rsidRPr="009A7550">
              <w:t>Negra</w:t>
            </w:r>
            <w:proofErr w:type="spellEnd"/>
            <w:r w:rsidRPr="009A7550">
              <w:t xml:space="preserve"> for Soprano and Orchestra, Op. 10a (1962) </w:t>
            </w:r>
          </w:p>
          <w:p w14:paraId="6F3FA6BE" w14:textId="77777777" w:rsidR="00C25B84" w:rsidRPr="009A7550" w:rsidRDefault="00C25B84" w:rsidP="00FD3D19">
            <w:pPr>
              <w:ind w:left="142"/>
            </w:pPr>
            <w:proofErr w:type="spellStart"/>
            <w:r w:rsidRPr="009A7550">
              <w:t>Praianas</w:t>
            </w:r>
            <w:proofErr w:type="spellEnd"/>
            <w:r w:rsidRPr="009A7550">
              <w:t xml:space="preserve"> for Soprano and Orchestra, Op. 18a (1965) </w:t>
            </w:r>
          </w:p>
          <w:p w14:paraId="77ECCC78" w14:textId="77777777" w:rsidR="00C25B84" w:rsidRPr="009A7550" w:rsidRDefault="00C25B84" w:rsidP="00FD3D19">
            <w:pPr>
              <w:ind w:left="142"/>
            </w:pPr>
            <w:proofErr w:type="spellStart"/>
            <w:r w:rsidRPr="009A7550">
              <w:t>Dengues</w:t>
            </w:r>
            <w:proofErr w:type="spellEnd"/>
            <w:r w:rsidRPr="009A7550">
              <w:t xml:space="preserve"> da </w:t>
            </w:r>
            <w:proofErr w:type="spellStart"/>
            <w:r w:rsidRPr="009A7550">
              <w:t>Mulata</w:t>
            </w:r>
            <w:proofErr w:type="spellEnd"/>
            <w:r w:rsidRPr="009A7550">
              <w:t xml:space="preserve"> </w:t>
            </w:r>
            <w:proofErr w:type="spellStart"/>
            <w:r w:rsidRPr="009A7550">
              <w:t>Desinteressada</w:t>
            </w:r>
            <w:proofErr w:type="spellEnd"/>
            <w:r w:rsidRPr="009A7550">
              <w:t xml:space="preserve"> for Soprano and Orchestra, Op. 20b (1966) </w:t>
            </w:r>
          </w:p>
          <w:p w14:paraId="526D04C3" w14:textId="77777777" w:rsidR="00C25B84" w:rsidRPr="009A7550" w:rsidRDefault="00C25B84" w:rsidP="00FD3D19">
            <w:pPr>
              <w:ind w:left="142"/>
            </w:pPr>
            <w:proofErr w:type="spellStart"/>
            <w:r w:rsidRPr="009A7550">
              <w:t>Beiramar</w:t>
            </w:r>
            <w:proofErr w:type="spellEnd"/>
            <w:r w:rsidRPr="009A7550">
              <w:t xml:space="preserve"> for Baritone and Orchestra, Op. 21c (1966) </w:t>
            </w:r>
          </w:p>
          <w:p w14:paraId="3B5C9FB5" w14:textId="77777777" w:rsidR="00C25B84" w:rsidRPr="009A7550" w:rsidRDefault="00C25B84" w:rsidP="00FD3D19">
            <w:pPr>
              <w:ind w:left="142"/>
            </w:pPr>
            <w:proofErr w:type="spellStart"/>
            <w:r w:rsidRPr="009A7550">
              <w:t>Modinha</w:t>
            </w:r>
            <w:proofErr w:type="spellEnd"/>
            <w:r w:rsidRPr="009A7550">
              <w:t xml:space="preserve"> for Soprano and Orchestra, Op. 23b (1966) </w:t>
            </w:r>
          </w:p>
          <w:p w14:paraId="6B67A7B0" w14:textId="77777777" w:rsidR="00C25B84" w:rsidRPr="009A7550" w:rsidRDefault="00C25B84" w:rsidP="00FD3D19">
            <w:pPr>
              <w:ind w:left="142"/>
            </w:pPr>
            <w:proofErr w:type="spellStart"/>
            <w:r w:rsidRPr="009A7550">
              <w:t>Dia</w:t>
            </w:r>
            <w:proofErr w:type="spellEnd"/>
            <w:r w:rsidRPr="009A7550">
              <w:t xml:space="preserve"> da </w:t>
            </w:r>
            <w:proofErr w:type="spellStart"/>
            <w:r w:rsidRPr="009A7550">
              <w:t>Graça</w:t>
            </w:r>
            <w:proofErr w:type="spellEnd"/>
            <w:r w:rsidRPr="009A7550">
              <w:t xml:space="preserve"> for Soprano and Orchestra, Op. 32b (1968) </w:t>
            </w:r>
          </w:p>
          <w:p w14:paraId="0298E8FA" w14:textId="77777777" w:rsidR="00C25B84" w:rsidRPr="009A7550" w:rsidRDefault="00C25B84" w:rsidP="00FD3D19">
            <w:pPr>
              <w:ind w:left="142"/>
            </w:pPr>
            <w:proofErr w:type="spellStart"/>
            <w:r w:rsidRPr="009A7550">
              <w:t>Desafio</w:t>
            </w:r>
            <w:proofErr w:type="spellEnd"/>
            <w:r w:rsidRPr="009A7550">
              <w:t xml:space="preserve"> XVIII (</w:t>
            </w:r>
            <w:proofErr w:type="spellStart"/>
            <w:r w:rsidRPr="009A7550">
              <w:t>Amazônia</w:t>
            </w:r>
            <w:proofErr w:type="spellEnd"/>
            <w:r w:rsidRPr="009A7550">
              <w:t xml:space="preserve"> II) for Voice and String Orchestra, Opus 31, No. 18 (1968/1994) </w:t>
            </w:r>
          </w:p>
          <w:p w14:paraId="3F2E70CC" w14:textId="77777777" w:rsidR="00C25B84" w:rsidRPr="009A7550" w:rsidRDefault="00C25B84" w:rsidP="00FD3D19">
            <w:pPr>
              <w:ind w:left="142"/>
            </w:pPr>
            <w:r w:rsidRPr="009A7550">
              <w:t xml:space="preserve">O Canto </w:t>
            </w:r>
            <w:proofErr w:type="spellStart"/>
            <w:r w:rsidRPr="009A7550">
              <w:t>Multiplicado</w:t>
            </w:r>
            <w:proofErr w:type="spellEnd"/>
            <w:r w:rsidRPr="009A7550">
              <w:t xml:space="preserve"> for Voice and String Orchestra, Op. 38 (1972) </w:t>
            </w:r>
          </w:p>
          <w:p w14:paraId="73AA21DE" w14:textId="77777777" w:rsidR="00C25B84" w:rsidRPr="009A7550" w:rsidRDefault="00C25B84" w:rsidP="00FD3D19">
            <w:pPr>
              <w:ind w:left="142"/>
            </w:pPr>
            <w:proofErr w:type="spellStart"/>
            <w:r w:rsidRPr="009A7550">
              <w:lastRenderedPageBreak/>
              <w:t>Monólogo</w:t>
            </w:r>
            <w:proofErr w:type="spellEnd"/>
            <w:r w:rsidRPr="009A7550">
              <w:t xml:space="preserve"> do Tempo for Baritone and Orchestra, Op. 56b (1982)</w:t>
            </w:r>
          </w:p>
          <w:p w14:paraId="2E9C5BCD" w14:textId="4ED1DE79" w:rsidR="00C25B84" w:rsidRPr="00C25B84" w:rsidRDefault="00C25B84" w:rsidP="00FD3D19">
            <w:pPr>
              <w:ind w:left="142"/>
              <w:rPr>
                <w:b/>
                <w:iCs/>
                <w:color w:val="000000" w:themeColor="text1"/>
                <w:sz w:val="24"/>
                <w:szCs w:val="24"/>
              </w:rPr>
            </w:pPr>
            <w:r w:rsidRPr="009A7550">
              <w:rPr>
                <w:rStyle w:val="SubtleEmphasis"/>
              </w:rPr>
              <w:t xml:space="preserve"> </w:t>
            </w:r>
          </w:p>
          <w:p w14:paraId="7B2E30F9" w14:textId="3619B9B1" w:rsidR="00F16BAF" w:rsidRPr="00F16BAF" w:rsidRDefault="00F16BAF" w:rsidP="00FD3D19">
            <w:pPr>
              <w:ind w:left="142"/>
              <w:rPr>
                <w:b/>
              </w:rPr>
            </w:pPr>
            <w:r w:rsidRPr="00F16BAF">
              <w:rPr>
                <w:b/>
              </w:rPr>
              <w:t>Ballets</w:t>
            </w:r>
          </w:p>
          <w:p w14:paraId="3F7A897C" w14:textId="77777777" w:rsidR="00C25B84" w:rsidRPr="009A7550" w:rsidRDefault="00C25B84" w:rsidP="00FD3D19">
            <w:pPr>
              <w:ind w:left="142"/>
            </w:pPr>
            <w:proofErr w:type="spellStart"/>
            <w:r w:rsidRPr="009A7550">
              <w:t>Rhythmetron</w:t>
            </w:r>
            <w:proofErr w:type="spellEnd"/>
            <w:r w:rsidRPr="009A7550">
              <w:t xml:space="preserve">, Op. 27a (1968) </w:t>
            </w:r>
          </w:p>
          <w:p w14:paraId="5AF934DC" w14:textId="77777777" w:rsidR="00C25B84" w:rsidRPr="009A7550" w:rsidRDefault="00C25B84" w:rsidP="00FD3D19">
            <w:pPr>
              <w:ind w:left="142"/>
            </w:pPr>
            <w:proofErr w:type="spellStart"/>
            <w:r w:rsidRPr="009A7550">
              <w:t>Convergências</w:t>
            </w:r>
            <w:proofErr w:type="spellEnd"/>
            <w:r w:rsidRPr="009A7550">
              <w:t xml:space="preserve">, Op. 28a (1968) </w:t>
            </w:r>
          </w:p>
          <w:p w14:paraId="256DBB75" w14:textId="77777777" w:rsidR="00C25B84" w:rsidRPr="009A7550" w:rsidRDefault="00C25B84" w:rsidP="00FD3D19">
            <w:pPr>
              <w:ind w:left="142"/>
            </w:pPr>
            <w:proofErr w:type="spellStart"/>
            <w:r w:rsidRPr="009A7550">
              <w:t>Sequência</w:t>
            </w:r>
            <w:proofErr w:type="spellEnd"/>
            <w:r w:rsidRPr="009A7550">
              <w:t xml:space="preserve">, Op. 29a (1968) </w:t>
            </w:r>
          </w:p>
          <w:p w14:paraId="7DBD41AE" w14:textId="77777777" w:rsidR="00C25B84" w:rsidRPr="009A7550" w:rsidRDefault="00C25B84" w:rsidP="00FD3D19">
            <w:pPr>
              <w:ind w:left="142"/>
            </w:pPr>
            <w:proofErr w:type="spellStart"/>
            <w:r w:rsidRPr="009A7550">
              <w:t>Biosfera</w:t>
            </w:r>
            <w:proofErr w:type="spellEnd"/>
            <w:r w:rsidRPr="009A7550">
              <w:t xml:space="preserve"> (Pas-de-</w:t>
            </w:r>
            <w:proofErr w:type="spellStart"/>
            <w:r w:rsidRPr="009A7550">
              <w:t>deux</w:t>
            </w:r>
            <w:proofErr w:type="spellEnd"/>
            <w:r w:rsidRPr="009A7550">
              <w:t xml:space="preserve">), Op. 26a (1968) </w:t>
            </w:r>
          </w:p>
          <w:p w14:paraId="608DA9AB" w14:textId="77777777" w:rsidR="00C25B84" w:rsidRPr="009A7550" w:rsidRDefault="00C25B84" w:rsidP="00FD3D19">
            <w:pPr>
              <w:ind w:left="142"/>
            </w:pPr>
            <w:proofErr w:type="spellStart"/>
            <w:r w:rsidRPr="009A7550">
              <w:t>Autópsia</w:t>
            </w:r>
            <w:proofErr w:type="spellEnd"/>
            <w:r w:rsidRPr="009A7550">
              <w:t xml:space="preserve"> </w:t>
            </w:r>
            <w:proofErr w:type="spellStart"/>
            <w:r w:rsidRPr="009A7550">
              <w:t>para</w:t>
            </w:r>
            <w:proofErr w:type="spellEnd"/>
            <w:r w:rsidRPr="009A7550">
              <w:t xml:space="preserve"> </w:t>
            </w:r>
            <w:proofErr w:type="spellStart"/>
            <w:r w:rsidRPr="009A7550">
              <w:t>Minha</w:t>
            </w:r>
            <w:proofErr w:type="spellEnd"/>
            <w:r w:rsidRPr="009A7550">
              <w:t xml:space="preserve"> </w:t>
            </w:r>
            <w:proofErr w:type="spellStart"/>
            <w:r w:rsidRPr="009A7550">
              <w:t>Sombra</w:t>
            </w:r>
            <w:proofErr w:type="spellEnd"/>
            <w:r w:rsidRPr="009A7550">
              <w:t xml:space="preserve">, Op. 36a (1970) </w:t>
            </w:r>
          </w:p>
          <w:p w14:paraId="35B2EFE5" w14:textId="77777777" w:rsidR="00C25B84" w:rsidRPr="009A7550" w:rsidRDefault="00C25B84" w:rsidP="00FD3D19">
            <w:pPr>
              <w:ind w:left="142"/>
            </w:pPr>
            <w:r w:rsidRPr="009A7550">
              <w:t xml:space="preserve">Saga </w:t>
            </w:r>
            <w:proofErr w:type="spellStart"/>
            <w:r w:rsidRPr="009A7550">
              <w:t>Marista</w:t>
            </w:r>
            <w:proofErr w:type="spellEnd"/>
            <w:r w:rsidRPr="009A7550">
              <w:t>, Op. 84a (1997)</w:t>
            </w:r>
          </w:p>
          <w:p w14:paraId="2CA9F7D0" w14:textId="77777777" w:rsidR="00C25B84" w:rsidRPr="009A7550" w:rsidRDefault="00C25B84" w:rsidP="00FD3D19">
            <w:pPr>
              <w:ind w:left="142"/>
              <w:rPr>
                <w:rStyle w:val="SubtleEmphasis"/>
              </w:rPr>
            </w:pPr>
            <w:r w:rsidRPr="009A7550">
              <w:rPr>
                <w:rStyle w:val="SubtleEmphasis"/>
              </w:rPr>
              <w:t xml:space="preserve"> </w:t>
            </w:r>
          </w:p>
          <w:p w14:paraId="6450B7D3" w14:textId="07A8FAC3" w:rsidR="00F16BAF" w:rsidRPr="00F16BAF" w:rsidRDefault="00F16BAF" w:rsidP="00FD3D19">
            <w:pPr>
              <w:ind w:left="142"/>
              <w:rPr>
                <w:b/>
              </w:rPr>
            </w:pPr>
            <w:r w:rsidRPr="00F16BAF">
              <w:rPr>
                <w:b/>
              </w:rPr>
              <w:t>Voice and Ensemble</w:t>
            </w:r>
          </w:p>
          <w:p w14:paraId="32CF70EE" w14:textId="77777777" w:rsidR="00C25B84" w:rsidRPr="009A7550" w:rsidRDefault="00C25B84" w:rsidP="00FD3D19">
            <w:pPr>
              <w:ind w:left="142"/>
            </w:pPr>
            <w:proofErr w:type="spellStart"/>
            <w:r w:rsidRPr="009A7550">
              <w:t>Ukrinmakrinkrin</w:t>
            </w:r>
            <w:proofErr w:type="spellEnd"/>
            <w:r w:rsidRPr="009A7550">
              <w:t xml:space="preserve"> for Soprano, Wind Instruments and Piano, Op. 17 (1964) </w:t>
            </w:r>
          </w:p>
          <w:p w14:paraId="5B2C179A" w14:textId="77777777" w:rsidR="00C25B84" w:rsidRPr="009A7550" w:rsidRDefault="00C25B84" w:rsidP="00FD3D19">
            <w:pPr>
              <w:ind w:left="142"/>
            </w:pPr>
            <w:proofErr w:type="spellStart"/>
            <w:r w:rsidRPr="009A7550">
              <w:t>Três</w:t>
            </w:r>
            <w:proofErr w:type="spellEnd"/>
            <w:r w:rsidRPr="009A7550">
              <w:t xml:space="preserve"> </w:t>
            </w:r>
            <w:proofErr w:type="spellStart"/>
            <w:r w:rsidRPr="009A7550">
              <w:t>Canções</w:t>
            </w:r>
            <w:proofErr w:type="spellEnd"/>
            <w:r w:rsidRPr="009A7550">
              <w:t xml:space="preserve"> de </w:t>
            </w:r>
            <w:proofErr w:type="spellStart"/>
            <w:r w:rsidRPr="009A7550">
              <w:t>Beiramar</w:t>
            </w:r>
            <w:proofErr w:type="spellEnd"/>
            <w:r w:rsidRPr="009A7550">
              <w:t xml:space="preserve"> for Soprano and Cello Octet, Op. 21a (1966/1988) </w:t>
            </w:r>
          </w:p>
          <w:p w14:paraId="4592512D" w14:textId="77777777" w:rsidR="00C25B84" w:rsidRPr="009A7550" w:rsidRDefault="00C25B84" w:rsidP="00FD3D19">
            <w:pPr>
              <w:ind w:left="142"/>
            </w:pPr>
            <w:r w:rsidRPr="009A7550">
              <w:t xml:space="preserve">Canto a Garcia Lorca for Soprano and Cello Octet, Op. 87 (1998) </w:t>
            </w:r>
          </w:p>
          <w:p w14:paraId="19410A36" w14:textId="77777777" w:rsidR="00C25B84" w:rsidRPr="009A7550" w:rsidRDefault="00C25B84" w:rsidP="00FD3D19">
            <w:pPr>
              <w:ind w:left="142"/>
            </w:pPr>
            <w:proofErr w:type="spellStart"/>
            <w:r w:rsidRPr="009A7550">
              <w:t>Llanto</w:t>
            </w:r>
            <w:proofErr w:type="spellEnd"/>
            <w:r w:rsidRPr="009A7550">
              <w:t xml:space="preserve"> </w:t>
            </w:r>
            <w:proofErr w:type="spellStart"/>
            <w:r w:rsidRPr="009A7550">
              <w:t>por</w:t>
            </w:r>
            <w:proofErr w:type="spellEnd"/>
            <w:r w:rsidRPr="009A7550">
              <w:t xml:space="preserve"> </w:t>
            </w:r>
            <w:proofErr w:type="spellStart"/>
            <w:r w:rsidRPr="009A7550">
              <w:t>Ignácio</w:t>
            </w:r>
            <w:proofErr w:type="spellEnd"/>
            <w:r w:rsidRPr="009A7550">
              <w:t xml:space="preserve"> Sánchez </w:t>
            </w:r>
            <w:proofErr w:type="spellStart"/>
            <w:r w:rsidRPr="009A7550">
              <w:t>Mejitas</w:t>
            </w:r>
            <w:proofErr w:type="spellEnd"/>
            <w:r w:rsidRPr="009A7550">
              <w:t xml:space="preserve"> for Baritone Wind and Brass Instruments, Op. 93 (2001) </w:t>
            </w:r>
          </w:p>
          <w:p w14:paraId="6F316B71" w14:textId="77777777" w:rsidR="00C25B84" w:rsidRPr="009A7550" w:rsidRDefault="00C25B84" w:rsidP="00FD3D19">
            <w:pPr>
              <w:ind w:left="142"/>
            </w:pPr>
            <w:proofErr w:type="spellStart"/>
            <w:r w:rsidRPr="009A7550">
              <w:t>Amazônia</w:t>
            </w:r>
            <w:proofErr w:type="spellEnd"/>
            <w:r w:rsidRPr="009A7550">
              <w:t xml:space="preserve"> </w:t>
            </w:r>
            <w:proofErr w:type="spellStart"/>
            <w:r w:rsidRPr="009A7550">
              <w:t>Ignota</w:t>
            </w:r>
            <w:proofErr w:type="spellEnd"/>
            <w:r w:rsidRPr="009A7550">
              <w:t xml:space="preserve"> for Baritone, Flutes, Piano and Percussion, Op. 95 (2003) </w:t>
            </w:r>
          </w:p>
          <w:p w14:paraId="0408D321" w14:textId="77777777" w:rsidR="00C25B84" w:rsidRPr="009A7550" w:rsidRDefault="00C25B84" w:rsidP="00FD3D19">
            <w:pPr>
              <w:ind w:left="142"/>
            </w:pPr>
          </w:p>
          <w:p w14:paraId="78A8CDE6" w14:textId="7EEFE032" w:rsidR="00F16BAF" w:rsidRPr="00F16BAF" w:rsidRDefault="00F16BAF" w:rsidP="00FD3D19">
            <w:pPr>
              <w:ind w:left="142"/>
              <w:rPr>
                <w:b/>
              </w:rPr>
            </w:pPr>
            <w:r w:rsidRPr="00F16BAF">
              <w:rPr>
                <w:b/>
              </w:rPr>
              <w:t>Chamber Music</w:t>
            </w:r>
          </w:p>
          <w:p w14:paraId="1FC1D449" w14:textId="77777777" w:rsidR="00C25B84" w:rsidRPr="009A7550" w:rsidRDefault="00C25B84" w:rsidP="00FD3D19">
            <w:pPr>
              <w:ind w:left="142"/>
            </w:pPr>
            <w:r w:rsidRPr="009A7550">
              <w:t xml:space="preserve">Trio for Piano, Violin and Cello, Op. 4 (1960) </w:t>
            </w:r>
          </w:p>
          <w:p w14:paraId="69F9AC30" w14:textId="77777777" w:rsidR="00C25B84" w:rsidRPr="009A7550" w:rsidRDefault="00C25B84" w:rsidP="00FD3D19">
            <w:pPr>
              <w:ind w:left="142"/>
            </w:pPr>
            <w:proofErr w:type="spellStart"/>
            <w:r w:rsidRPr="009A7550">
              <w:t>Variações</w:t>
            </w:r>
            <w:proofErr w:type="spellEnd"/>
            <w:r w:rsidRPr="009A7550">
              <w:t xml:space="preserve"> </w:t>
            </w:r>
            <w:proofErr w:type="spellStart"/>
            <w:r w:rsidRPr="009A7550">
              <w:t>Rítmicas</w:t>
            </w:r>
            <w:proofErr w:type="spellEnd"/>
            <w:r w:rsidRPr="009A7550">
              <w:t xml:space="preserve"> for Piano and Typical Brazilian Percussion, Op. 15 (1963) </w:t>
            </w:r>
          </w:p>
          <w:p w14:paraId="2A4FAC11" w14:textId="77777777" w:rsidR="00C25B84" w:rsidRPr="009A7550" w:rsidRDefault="00C25B84" w:rsidP="00FD3D19">
            <w:pPr>
              <w:ind w:left="142"/>
            </w:pPr>
            <w:proofErr w:type="spellStart"/>
            <w:r w:rsidRPr="009A7550">
              <w:t>Modinha</w:t>
            </w:r>
            <w:proofErr w:type="spellEnd"/>
            <w:r w:rsidRPr="009A7550">
              <w:t xml:space="preserve"> for Voice, Flute and Guitar, Op. 23 (1966) </w:t>
            </w:r>
          </w:p>
          <w:p w14:paraId="4D88E0F7" w14:textId="77777777" w:rsidR="00C25B84" w:rsidRPr="009A7550" w:rsidRDefault="00C25B84" w:rsidP="00FD3D19">
            <w:pPr>
              <w:ind w:left="142"/>
            </w:pPr>
            <w:proofErr w:type="spellStart"/>
            <w:r w:rsidRPr="009A7550">
              <w:t>Canticum</w:t>
            </w:r>
            <w:proofErr w:type="spellEnd"/>
            <w:r w:rsidRPr="009A7550">
              <w:t xml:space="preserve"> </w:t>
            </w:r>
            <w:proofErr w:type="spellStart"/>
            <w:r w:rsidRPr="009A7550">
              <w:t>Instrumentale</w:t>
            </w:r>
            <w:proofErr w:type="spellEnd"/>
            <w:r w:rsidRPr="009A7550">
              <w:t xml:space="preserve"> for Flute, Piccolo, Harp, Piano and Timpani, Op. 25 (1967) </w:t>
            </w:r>
          </w:p>
          <w:p w14:paraId="172B46F0" w14:textId="77777777" w:rsidR="00C25B84" w:rsidRPr="009A7550" w:rsidRDefault="00C25B84" w:rsidP="00FD3D19">
            <w:pPr>
              <w:ind w:left="142"/>
            </w:pPr>
            <w:r w:rsidRPr="009A7550">
              <w:t xml:space="preserve">String Quartet I, Op. 26 (1967) </w:t>
            </w:r>
          </w:p>
          <w:p w14:paraId="724D2B8B" w14:textId="77777777" w:rsidR="00C25B84" w:rsidRPr="009A7550" w:rsidRDefault="00C25B84" w:rsidP="00FD3D19">
            <w:pPr>
              <w:ind w:left="142"/>
            </w:pPr>
            <w:proofErr w:type="spellStart"/>
            <w:r w:rsidRPr="009A7550">
              <w:t>Rhythmetron</w:t>
            </w:r>
            <w:proofErr w:type="spellEnd"/>
            <w:r w:rsidRPr="009A7550">
              <w:t xml:space="preserve"> for Percussion Ensemble, Op. 27 (1968) </w:t>
            </w:r>
          </w:p>
          <w:p w14:paraId="158C62D8" w14:textId="77777777" w:rsidR="00C25B84" w:rsidRPr="009A7550" w:rsidRDefault="00C25B84" w:rsidP="00FD3D19">
            <w:pPr>
              <w:ind w:left="142"/>
            </w:pPr>
            <w:r w:rsidRPr="009A7550">
              <w:t xml:space="preserve">Wind Quintet, Op. 29 (1968) </w:t>
            </w:r>
          </w:p>
          <w:p w14:paraId="45B8A8F3" w14:textId="77777777" w:rsidR="00C25B84" w:rsidRPr="009A7550" w:rsidRDefault="00C25B84" w:rsidP="00FD3D19">
            <w:pPr>
              <w:ind w:left="142"/>
            </w:pPr>
            <w:proofErr w:type="spellStart"/>
            <w:r w:rsidRPr="009A7550">
              <w:t>Tropicale</w:t>
            </w:r>
            <w:proofErr w:type="spellEnd"/>
            <w:r w:rsidRPr="009A7550">
              <w:t xml:space="preserve"> for Piccolo, Clarinet, Piano and Percussion, Op. 30 (1968) </w:t>
            </w:r>
          </w:p>
          <w:p w14:paraId="583639C2" w14:textId="77777777" w:rsidR="00C25B84" w:rsidRPr="009A7550" w:rsidRDefault="00C25B84" w:rsidP="00FD3D19">
            <w:pPr>
              <w:ind w:left="142"/>
            </w:pPr>
            <w:proofErr w:type="spellStart"/>
            <w:r w:rsidRPr="009A7550">
              <w:t>Sonâncias</w:t>
            </w:r>
            <w:proofErr w:type="spellEnd"/>
            <w:r w:rsidRPr="009A7550">
              <w:t xml:space="preserve"> I for Piano and Percussion, Op. 37 (1972) </w:t>
            </w:r>
          </w:p>
          <w:p w14:paraId="3352AC42" w14:textId="77777777" w:rsidR="00C25B84" w:rsidRPr="009A7550" w:rsidRDefault="00C25B84" w:rsidP="00FD3D19">
            <w:pPr>
              <w:ind w:left="142"/>
            </w:pPr>
            <w:proofErr w:type="spellStart"/>
            <w:r w:rsidRPr="009A7550">
              <w:t>Desafio</w:t>
            </w:r>
            <w:proofErr w:type="spellEnd"/>
            <w:r w:rsidRPr="009A7550">
              <w:t xml:space="preserve"> V for Cello Sextet, Op. 31, No. 5 (1968/1977) </w:t>
            </w:r>
          </w:p>
          <w:p w14:paraId="05A71F38" w14:textId="77777777" w:rsidR="00C25B84" w:rsidRPr="009A7550" w:rsidRDefault="00C25B84" w:rsidP="00FD3D19">
            <w:pPr>
              <w:ind w:left="142"/>
            </w:pPr>
            <w:proofErr w:type="spellStart"/>
            <w:r w:rsidRPr="009A7550">
              <w:t>Sonâncias</w:t>
            </w:r>
            <w:proofErr w:type="spellEnd"/>
            <w:r w:rsidRPr="009A7550">
              <w:t xml:space="preserve"> II for Flute, Guitar, Piano and Percussion, Op. 48 (1980) </w:t>
            </w:r>
          </w:p>
          <w:p w14:paraId="77656681" w14:textId="77777777" w:rsidR="00C25B84" w:rsidRPr="009A7550" w:rsidRDefault="00C25B84" w:rsidP="00FD3D19">
            <w:pPr>
              <w:ind w:left="142"/>
            </w:pPr>
            <w:proofErr w:type="spellStart"/>
            <w:r w:rsidRPr="009A7550">
              <w:t>Sonâncias</w:t>
            </w:r>
            <w:proofErr w:type="spellEnd"/>
            <w:r w:rsidRPr="009A7550">
              <w:t xml:space="preserve"> III for Two Pianos and Two Percussions, Op. 49 (1980) </w:t>
            </w:r>
          </w:p>
          <w:p w14:paraId="081A67CA" w14:textId="77777777" w:rsidR="00C25B84" w:rsidRPr="009A7550" w:rsidRDefault="00C25B84" w:rsidP="00FD3D19">
            <w:pPr>
              <w:ind w:left="142"/>
            </w:pPr>
            <w:proofErr w:type="spellStart"/>
            <w:r w:rsidRPr="009A7550">
              <w:t>Desafio</w:t>
            </w:r>
            <w:proofErr w:type="spellEnd"/>
            <w:r w:rsidRPr="009A7550">
              <w:t xml:space="preserve"> XIX for Violin, Guitar and Cello, Op. 31, No. 19 (1968/1984) </w:t>
            </w:r>
          </w:p>
          <w:p w14:paraId="780C6CD9" w14:textId="77777777" w:rsidR="00C25B84" w:rsidRPr="009A7550" w:rsidRDefault="00C25B84" w:rsidP="00FD3D19">
            <w:pPr>
              <w:ind w:left="142"/>
            </w:pPr>
            <w:proofErr w:type="spellStart"/>
            <w:r w:rsidRPr="009A7550">
              <w:t>Desafio</w:t>
            </w:r>
            <w:proofErr w:type="spellEnd"/>
            <w:r w:rsidRPr="009A7550">
              <w:t xml:space="preserve"> XX for Flute, Guitar and Cello, Op. 31, No. 20 (1968/1984) </w:t>
            </w:r>
          </w:p>
          <w:p w14:paraId="0FB8B114" w14:textId="77777777" w:rsidR="00C25B84" w:rsidRPr="009A7550" w:rsidRDefault="00C25B84" w:rsidP="00FD3D19">
            <w:pPr>
              <w:ind w:left="142"/>
            </w:pPr>
            <w:proofErr w:type="spellStart"/>
            <w:r w:rsidRPr="009A7550">
              <w:t>Desafio</w:t>
            </w:r>
            <w:proofErr w:type="spellEnd"/>
            <w:r w:rsidRPr="009A7550">
              <w:t xml:space="preserve"> XXV for String Quartet, Op. 31, No. 25 (1968/1984) </w:t>
            </w:r>
          </w:p>
          <w:p w14:paraId="3B6E03A3" w14:textId="77777777" w:rsidR="00C25B84" w:rsidRPr="009A7550" w:rsidRDefault="00C25B84" w:rsidP="00FD3D19">
            <w:pPr>
              <w:ind w:left="142"/>
            </w:pPr>
            <w:proofErr w:type="spellStart"/>
            <w:r w:rsidRPr="009A7550">
              <w:t>Desafio</w:t>
            </w:r>
            <w:proofErr w:type="spellEnd"/>
            <w:r w:rsidRPr="009A7550">
              <w:t xml:space="preserve"> XXVI for Wind Quintet, Op. 31, No. 26 (1968/1984) </w:t>
            </w:r>
          </w:p>
          <w:p w14:paraId="068E66F9" w14:textId="77777777" w:rsidR="00C25B84" w:rsidRPr="009A7550" w:rsidRDefault="00C25B84" w:rsidP="00FD3D19">
            <w:pPr>
              <w:ind w:left="142"/>
            </w:pPr>
            <w:proofErr w:type="spellStart"/>
            <w:r w:rsidRPr="009A7550">
              <w:t>Desafio</w:t>
            </w:r>
            <w:proofErr w:type="spellEnd"/>
            <w:r w:rsidRPr="009A7550">
              <w:t xml:space="preserve"> XXVII for Brass Quintet, Op. 31, No. 27 (1968/1984) </w:t>
            </w:r>
          </w:p>
          <w:p w14:paraId="2011215F" w14:textId="77777777" w:rsidR="00C25B84" w:rsidRPr="009A7550" w:rsidRDefault="00C25B84" w:rsidP="00FD3D19">
            <w:pPr>
              <w:ind w:left="142"/>
            </w:pPr>
            <w:r w:rsidRPr="009A7550">
              <w:t xml:space="preserve">String Quartet II, Op. 68 (1985) </w:t>
            </w:r>
          </w:p>
          <w:p w14:paraId="4C39F4DB" w14:textId="77777777" w:rsidR="00C25B84" w:rsidRPr="009A7550" w:rsidRDefault="00C25B84" w:rsidP="00FD3D19">
            <w:pPr>
              <w:ind w:left="142"/>
            </w:pPr>
            <w:r w:rsidRPr="009A7550">
              <w:t xml:space="preserve">Fandango for Guitar Ensemble, Op. 69 (1989) </w:t>
            </w:r>
          </w:p>
          <w:p w14:paraId="66734A00" w14:textId="77777777" w:rsidR="00C25B84" w:rsidRPr="009A7550" w:rsidRDefault="00C25B84" w:rsidP="00FD3D19">
            <w:pPr>
              <w:ind w:left="142"/>
            </w:pPr>
            <w:proofErr w:type="spellStart"/>
            <w:r w:rsidRPr="009A7550">
              <w:t>Desafio</w:t>
            </w:r>
            <w:proofErr w:type="spellEnd"/>
            <w:r w:rsidRPr="009A7550">
              <w:t xml:space="preserve"> XVII for Bass Clarinet and Marimba, Op. 31, No. 17 (1968/1993) </w:t>
            </w:r>
          </w:p>
          <w:p w14:paraId="6FEAD709" w14:textId="77777777" w:rsidR="00C25B84" w:rsidRPr="009A7550" w:rsidRDefault="00C25B84" w:rsidP="00FD3D19">
            <w:pPr>
              <w:ind w:left="142"/>
            </w:pPr>
            <w:proofErr w:type="spellStart"/>
            <w:r w:rsidRPr="009A7550">
              <w:t>Desafio</w:t>
            </w:r>
            <w:proofErr w:type="spellEnd"/>
            <w:r w:rsidRPr="009A7550">
              <w:t xml:space="preserve"> XXXI for Violin and Marimba, Op. 31, No. 31 (1968/1994) </w:t>
            </w:r>
          </w:p>
          <w:p w14:paraId="1F4869D6" w14:textId="77777777" w:rsidR="00C25B84" w:rsidRPr="009A7550" w:rsidRDefault="00C25B84" w:rsidP="00FD3D19">
            <w:pPr>
              <w:ind w:left="142"/>
            </w:pPr>
            <w:proofErr w:type="spellStart"/>
            <w:r w:rsidRPr="009A7550">
              <w:t>Desafio</w:t>
            </w:r>
            <w:proofErr w:type="spellEnd"/>
            <w:r w:rsidRPr="009A7550">
              <w:t xml:space="preserve"> XXXII for Cello Octet, Op. 31, No. 32 (1995) </w:t>
            </w:r>
          </w:p>
          <w:p w14:paraId="3810EA12" w14:textId="77777777" w:rsidR="00C25B84" w:rsidRPr="009A7550" w:rsidRDefault="00C25B84" w:rsidP="00FD3D19">
            <w:pPr>
              <w:ind w:left="142"/>
            </w:pPr>
            <w:proofErr w:type="spellStart"/>
            <w:r w:rsidRPr="009A7550">
              <w:t>Desafio</w:t>
            </w:r>
            <w:proofErr w:type="spellEnd"/>
            <w:r w:rsidRPr="009A7550">
              <w:t xml:space="preserve"> XXIV for Guitar Ensemble, Op. 31, No. 24 (1968/2000) </w:t>
            </w:r>
          </w:p>
          <w:p w14:paraId="7BF07845" w14:textId="77777777" w:rsidR="00C25B84" w:rsidRPr="009A7550" w:rsidRDefault="00C25B84" w:rsidP="00FD3D19">
            <w:pPr>
              <w:ind w:left="142"/>
            </w:pPr>
            <w:r w:rsidRPr="009A7550">
              <w:t xml:space="preserve">Trio for Piano, Violin, and Viola, Op. 4a (2001) </w:t>
            </w:r>
          </w:p>
          <w:p w14:paraId="4A213F8D" w14:textId="5088F63B" w:rsidR="00C25B84" w:rsidRPr="00C25B84" w:rsidRDefault="00C25B84" w:rsidP="00FD3D19">
            <w:pPr>
              <w:ind w:left="142"/>
              <w:rPr>
                <w:b/>
                <w:iCs/>
                <w:color w:val="000000" w:themeColor="text1"/>
                <w:sz w:val="24"/>
                <w:szCs w:val="24"/>
              </w:rPr>
            </w:pPr>
          </w:p>
          <w:p w14:paraId="5378D0E1" w14:textId="5CF2252C" w:rsidR="00F16BAF" w:rsidRPr="00F16BAF" w:rsidRDefault="00F16BAF" w:rsidP="00FD3D19">
            <w:pPr>
              <w:ind w:left="142"/>
              <w:rPr>
                <w:b/>
              </w:rPr>
            </w:pPr>
            <w:r w:rsidRPr="00F16BAF">
              <w:rPr>
                <w:b/>
              </w:rPr>
              <w:t>Guitar</w:t>
            </w:r>
          </w:p>
          <w:p w14:paraId="788FCEEC" w14:textId="77777777" w:rsidR="00C25B84" w:rsidRPr="009A7550" w:rsidRDefault="00C25B84" w:rsidP="00FD3D19">
            <w:pPr>
              <w:ind w:left="142"/>
            </w:pPr>
            <w:proofErr w:type="spellStart"/>
            <w:r w:rsidRPr="009A7550">
              <w:t>Ciclo</w:t>
            </w:r>
            <w:proofErr w:type="spellEnd"/>
            <w:r w:rsidRPr="009A7550">
              <w:t xml:space="preserve"> </w:t>
            </w:r>
            <w:proofErr w:type="spellStart"/>
            <w:r w:rsidRPr="009A7550">
              <w:t>Nordestino</w:t>
            </w:r>
            <w:proofErr w:type="spellEnd"/>
            <w:r w:rsidRPr="009A7550">
              <w:t xml:space="preserve"> No. 1, Op. 5b (1960/1982) </w:t>
            </w:r>
          </w:p>
          <w:p w14:paraId="4002379C" w14:textId="77777777" w:rsidR="00C25B84" w:rsidRPr="009A7550" w:rsidRDefault="00C25B84" w:rsidP="00FD3D19">
            <w:pPr>
              <w:ind w:left="142"/>
            </w:pPr>
            <w:proofErr w:type="spellStart"/>
            <w:r w:rsidRPr="009A7550">
              <w:t>Momentos</w:t>
            </w:r>
            <w:proofErr w:type="spellEnd"/>
            <w:r w:rsidRPr="009A7550">
              <w:t xml:space="preserve"> I, Op. 41, No. 1 (1974) </w:t>
            </w:r>
          </w:p>
          <w:p w14:paraId="301C2986" w14:textId="77777777" w:rsidR="00C25B84" w:rsidRPr="009A7550" w:rsidRDefault="00C25B84" w:rsidP="00FD3D19">
            <w:pPr>
              <w:ind w:left="142"/>
            </w:pPr>
            <w:proofErr w:type="spellStart"/>
            <w:r w:rsidRPr="009A7550">
              <w:t>Momentos</w:t>
            </w:r>
            <w:proofErr w:type="spellEnd"/>
            <w:r w:rsidRPr="009A7550">
              <w:t xml:space="preserve"> II, Op. 41, No. 2 (1975) </w:t>
            </w:r>
          </w:p>
          <w:p w14:paraId="4371C8F4" w14:textId="77777777" w:rsidR="00C25B84" w:rsidRPr="009A7550" w:rsidRDefault="00C25B84" w:rsidP="00FD3D19">
            <w:pPr>
              <w:ind w:left="142"/>
            </w:pPr>
            <w:proofErr w:type="spellStart"/>
            <w:r w:rsidRPr="009A7550">
              <w:t>Momentos</w:t>
            </w:r>
            <w:proofErr w:type="spellEnd"/>
            <w:r w:rsidRPr="009A7550">
              <w:t xml:space="preserve"> III, Op. 41, No. 3 (1976) </w:t>
            </w:r>
          </w:p>
          <w:p w14:paraId="7F371938" w14:textId="77777777" w:rsidR="00C25B84" w:rsidRPr="009A7550" w:rsidRDefault="00C25B84" w:rsidP="00FD3D19">
            <w:pPr>
              <w:ind w:left="142"/>
            </w:pPr>
            <w:proofErr w:type="spellStart"/>
            <w:r w:rsidRPr="009A7550">
              <w:t>Homenagem</w:t>
            </w:r>
            <w:proofErr w:type="spellEnd"/>
            <w:r w:rsidRPr="009A7550">
              <w:t xml:space="preserve"> a Villa-Lobos, Op. 46 (1977) </w:t>
            </w:r>
          </w:p>
          <w:p w14:paraId="7FCF7EB6" w14:textId="77777777" w:rsidR="00C25B84" w:rsidRPr="009A7550" w:rsidRDefault="00C25B84" w:rsidP="00FD3D19">
            <w:pPr>
              <w:ind w:left="142"/>
            </w:pPr>
            <w:proofErr w:type="spellStart"/>
            <w:r w:rsidRPr="009A7550">
              <w:t>Momentos</w:t>
            </w:r>
            <w:proofErr w:type="spellEnd"/>
            <w:r w:rsidRPr="009A7550">
              <w:t xml:space="preserve"> IV, Op. 54 (1982) </w:t>
            </w:r>
          </w:p>
          <w:p w14:paraId="563D189B" w14:textId="77777777" w:rsidR="00C25B84" w:rsidRPr="009A7550" w:rsidRDefault="00C25B84" w:rsidP="00FD3D19">
            <w:pPr>
              <w:ind w:left="142"/>
            </w:pPr>
            <w:proofErr w:type="spellStart"/>
            <w:r w:rsidRPr="009A7550">
              <w:lastRenderedPageBreak/>
              <w:t>Momentos</w:t>
            </w:r>
            <w:proofErr w:type="spellEnd"/>
            <w:r w:rsidRPr="009A7550">
              <w:t xml:space="preserve"> V, Op. 55 (1982) </w:t>
            </w:r>
          </w:p>
          <w:p w14:paraId="00E5E255" w14:textId="77777777" w:rsidR="00C25B84" w:rsidRPr="009A7550" w:rsidRDefault="00C25B84" w:rsidP="00FD3D19">
            <w:pPr>
              <w:ind w:left="142"/>
            </w:pPr>
            <w:proofErr w:type="spellStart"/>
            <w:r w:rsidRPr="009A7550">
              <w:t>Momentos</w:t>
            </w:r>
            <w:proofErr w:type="spellEnd"/>
            <w:r w:rsidRPr="009A7550">
              <w:t xml:space="preserve"> VI, Op. 62 (1984) </w:t>
            </w:r>
          </w:p>
          <w:p w14:paraId="0E287933" w14:textId="77777777" w:rsidR="00C25B84" w:rsidRPr="009A7550" w:rsidRDefault="00C25B84" w:rsidP="00FD3D19">
            <w:pPr>
              <w:ind w:left="142"/>
            </w:pPr>
            <w:proofErr w:type="spellStart"/>
            <w:r w:rsidRPr="009A7550">
              <w:t>Momentos</w:t>
            </w:r>
            <w:proofErr w:type="spellEnd"/>
            <w:r w:rsidRPr="009A7550">
              <w:t xml:space="preserve"> VII, Op. 63 (1984) </w:t>
            </w:r>
          </w:p>
          <w:p w14:paraId="41BE5459" w14:textId="77777777" w:rsidR="00C25B84" w:rsidRPr="009A7550" w:rsidRDefault="00C25B84" w:rsidP="00FD3D19">
            <w:pPr>
              <w:ind w:left="142"/>
            </w:pPr>
            <w:proofErr w:type="spellStart"/>
            <w:r w:rsidRPr="009A7550">
              <w:t>Prólogo</w:t>
            </w:r>
            <w:proofErr w:type="spellEnd"/>
            <w:r w:rsidRPr="009A7550">
              <w:t xml:space="preserve"> e Toccata, Op. 54 (1984) </w:t>
            </w:r>
          </w:p>
          <w:p w14:paraId="3DB6AFDD" w14:textId="77777777" w:rsidR="00C25B84" w:rsidRPr="009A7550" w:rsidRDefault="00C25B84" w:rsidP="00FD3D19">
            <w:pPr>
              <w:ind w:left="142"/>
            </w:pPr>
            <w:proofErr w:type="spellStart"/>
            <w:r w:rsidRPr="009A7550">
              <w:t>Entrada</w:t>
            </w:r>
            <w:proofErr w:type="spellEnd"/>
            <w:r w:rsidRPr="009A7550">
              <w:t xml:space="preserve"> e Tango, Op. 67 (1985) </w:t>
            </w:r>
          </w:p>
          <w:p w14:paraId="2485850F" w14:textId="77777777" w:rsidR="00C25B84" w:rsidRPr="009A7550" w:rsidRDefault="00C25B84" w:rsidP="00FD3D19">
            <w:pPr>
              <w:ind w:left="142"/>
            </w:pPr>
            <w:proofErr w:type="spellStart"/>
            <w:r w:rsidRPr="009A7550">
              <w:t>Reminiscências</w:t>
            </w:r>
            <w:proofErr w:type="spellEnd"/>
            <w:r w:rsidRPr="009A7550">
              <w:t xml:space="preserve">, Op. 78 (1991) </w:t>
            </w:r>
          </w:p>
          <w:p w14:paraId="314E46C6" w14:textId="77777777" w:rsidR="00C25B84" w:rsidRPr="009A7550" w:rsidRDefault="00C25B84" w:rsidP="00FD3D19">
            <w:pPr>
              <w:ind w:left="142"/>
            </w:pPr>
            <w:proofErr w:type="spellStart"/>
            <w:r w:rsidRPr="009A7550">
              <w:t>Relembrando</w:t>
            </w:r>
            <w:proofErr w:type="spellEnd"/>
            <w:r w:rsidRPr="009A7550">
              <w:t xml:space="preserve">, Op. 78a (1993) </w:t>
            </w:r>
          </w:p>
          <w:p w14:paraId="22FDE7DB" w14:textId="77777777" w:rsidR="00C25B84" w:rsidRPr="009A7550" w:rsidRDefault="00C25B84" w:rsidP="00FD3D19">
            <w:pPr>
              <w:ind w:left="142"/>
            </w:pPr>
            <w:proofErr w:type="spellStart"/>
            <w:r w:rsidRPr="009A7550">
              <w:t>Rememórias</w:t>
            </w:r>
            <w:proofErr w:type="spellEnd"/>
            <w:r w:rsidRPr="009A7550">
              <w:t>, Op. 79 (1993)</w:t>
            </w:r>
          </w:p>
          <w:p w14:paraId="01B492CE" w14:textId="77777777" w:rsidR="00C25B84" w:rsidRPr="009A7550" w:rsidRDefault="00C25B84" w:rsidP="00FD3D19">
            <w:pPr>
              <w:ind w:left="142"/>
              <w:rPr>
                <w:rStyle w:val="SubtleEmphasis"/>
              </w:rPr>
            </w:pPr>
            <w:r w:rsidRPr="009A7550">
              <w:rPr>
                <w:rStyle w:val="SubtleEmphasis"/>
              </w:rPr>
              <w:t xml:space="preserve"> </w:t>
            </w:r>
          </w:p>
          <w:p w14:paraId="315B08D4" w14:textId="0C6E8D3A" w:rsidR="00F16BAF" w:rsidRPr="00F16BAF" w:rsidRDefault="00F16BAF" w:rsidP="00FD3D19">
            <w:pPr>
              <w:ind w:left="142"/>
              <w:rPr>
                <w:b/>
              </w:rPr>
            </w:pPr>
            <w:r w:rsidRPr="00F16BAF">
              <w:rPr>
                <w:b/>
              </w:rPr>
              <w:t>Voice and Guitar</w:t>
            </w:r>
          </w:p>
          <w:p w14:paraId="13F6E8DB" w14:textId="77777777" w:rsidR="00C25B84" w:rsidRPr="009A7550" w:rsidRDefault="00C25B84" w:rsidP="00FD3D19">
            <w:pPr>
              <w:ind w:left="142"/>
            </w:pPr>
            <w:proofErr w:type="spellStart"/>
            <w:r w:rsidRPr="009A7550">
              <w:t>Dia</w:t>
            </w:r>
            <w:proofErr w:type="spellEnd"/>
            <w:r w:rsidRPr="009A7550">
              <w:t xml:space="preserve"> da </w:t>
            </w:r>
            <w:proofErr w:type="spellStart"/>
            <w:r w:rsidRPr="009A7550">
              <w:t>Graça</w:t>
            </w:r>
            <w:proofErr w:type="spellEnd"/>
            <w:r w:rsidRPr="009A7550">
              <w:t xml:space="preserve"> for Soprano and Guitar, Op. 32 (1968) </w:t>
            </w:r>
          </w:p>
          <w:p w14:paraId="024FDC94" w14:textId="77777777" w:rsidR="00C25B84" w:rsidRPr="009A7550" w:rsidRDefault="00C25B84" w:rsidP="00FD3D19">
            <w:pPr>
              <w:ind w:left="142"/>
            </w:pPr>
            <w:proofErr w:type="spellStart"/>
            <w:r w:rsidRPr="009A7550">
              <w:t>Desafio</w:t>
            </w:r>
            <w:proofErr w:type="spellEnd"/>
            <w:r w:rsidRPr="009A7550">
              <w:t xml:space="preserve"> XVIII (</w:t>
            </w:r>
            <w:proofErr w:type="spellStart"/>
            <w:r w:rsidRPr="009A7550">
              <w:t>Amazônia</w:t>
            </w:r>
            <w:proofErr w:type="spellEnd"/>
            <w:r w:rsidRPr="009A7550">
              <w:t xml:space="preserve"> I) for Soprano and Guitar, Op. 31, No. 18 (1968/1994) </w:t>
            </w:r>
          </w:p>
          <w:p w14:paraId="4CCDBD22" w14:textId="77777777" w:rsidR="00C25B84" w:rsidRPr="009A7550" w:rsidRDefault="00C25B84" w:rsidP="00FD3D19">
            <w:pPr>
              <w:ind w:left="142"/>
            </w:pPr>
            <w:proofErr w:type="spellStart"/>
            <w:r w:rsidRPr="009A7550">
              <w:t>Três</w:t>
            </w:r>
            <w:proofErr w:type="spellEnd"/>
            <w:r w:rsidRPr="009A7550">
              <w:t xml:space="preserve"> </w:t>
            </w:r>
            <w:proofErr w:type="spellStart"/>
            <w:r w:rsidRPr="009A7550">
              <w:t>Trovas</w:t>
            </w:r>
            <w:proofErr w:type="spellEnd"/>
            <w:r w:rsidRPr="009A7550">
              <w:t xml:space="preserve"> for Tenor and Guitar, Op. 6b (1961/1998) </w:t>
            </w:r>
          </w:p>
          <w:p w14:paraId="0BDD9102" w14:textId="77777777" w:rsidR="00C25B84" w:rsidRPr="009A7550" w:rsidRDefault="00C25B84" w:rsidP="00FD3D19">
            <w:pPr>
              <w:ind w:left="142"/>
            </w:pPr>
            <w:proofErr w:type="spellStart"/>
            <w:r w:rsidRPr="009A7550">
              <w:t>Três</w:t>
            </w:r>
            <w:proofErr w:type="spellEnd"/>
            <w:r w:rsidRPr="009A7550">
              <w:t xml:space="preserve"> </w:t>
            </w:r>
            <w:proofErr w:type="spellStart"/>
            <w:r w:rsidRPr="009A7550">
              <w:t>Canções</w:t>
            </w:r>
            <w:proofErr w:type="spellEnd"/>
            <w:r w:rsidRPr="009A7550">
              <w:t xml:space="preserve"> for Voice and Guitar, Op. 9b (1962/1998) </w:t>
            </w:r>
          </w:p>
          <w:p w14:paraId="4E10A110" w14:textId="77777777" w:rsidR="00C25B84" w:rsidRPr="009A7550" w:rsidRDefault="00C25B84" w:rsidP="00FD3D19">
            <w:pPr>
              <w:ind w:left="142"/>
            </w:pPr>
            <w:proofErr w:type="spellStart"/>
            <w:r w:rsidRPr="009A7550">
              <w:t>Poemas</w:t>
            </w:r>
            <w:proofErr w:type="spellEnd"/>
            <w:r w:rsidRPr="009A7550">
              <w:t xml:space="preserve"> da </w:t>
            </w:r>
            <w:proofErr w:type="spellStart"/>
            <w:r w:rsidRPr="009A7550">
              <w:t>Negra</w:t>
            </w:r>
            <w:proofErr w:type="spellEnd"/>
            <w:r w:rsidRPr="009A7550">
              <w:t xml:space="preserve"> for Voice and Guitar, Op. 10b (1962/1998) </w:t>
            </w:r>
          </w:p>
          <w:p w14:paraId="6EFFCA83" w14:textId="77777777" w:rsidR="00C25B84" w:rsidRPr="009A7550" w:rsidRDefault="00C25B84" w:rsidP="00FD3D19">
            <w:pPr>
              <w:ind w:left="142"/>
            </w:pPr>
            <w:proofErr w:type="spellStart"/>
            <w:r w:rsidRPr="009A7550">
              <w:t>Praianas</w:t>
            </w:r>
            <w:proofErr w:type="spellEnd"/>
            <w:r w:rsidRPr="009A7550">
              <w:t xml:space="preserve"> for Tenor and Guitar, Op. 18b (1965/1998) </w:t>
            </w:r>
          </w:p>
          <w:p w14:paraId="6608EC6A" w14:textId="77777777" w:rsidR="00C25B84" w:rsidRPr="009A7550" w:rsidRDefault="00C25B84" w:rsidP="00FD3D19">
            <w:pPr>
              <w:ind w:left="142"/>
            </w:pPr>
            <w:proofErr w:type="spellStart"/>
            <w:r w:rsidRPr="009A7550">
              <w:t>Dengues</w:t>
            </w:r>
            <w:proofErr w:type="spellEnd"/>
            <w:r w:rsidRPr="009A7550">
              <w:t xml:space="preserve"> da </w:t>
            </w:r>
            <w:proofErr w:type="spellStart"/>
            <w:r w:rsidRPr="009A7550">
              <w:t>Mulata</w:t>
            </w:r>
            <w:proofErr w:type="spellEnd"/>
            <w:r w:rsidRPr="009A7550">
              <w:t xml:space="preserve"> </w:t>
            </w:r>
            <w:proofErr w:type="spellStart"/>
            <w:r w:rsidRPr="009A7550">
              <w:t>Desinteressada</w:t>
            </w:r>
            <w:proofErr w:type="spellEnd"/>
            <w:r w:rsidRPr="009A7550">
              <w:t xml:space="preserve"> for Tenor and Guitar, Op. 20b (1966/1998) </w:t>
            </w:r>
          </w:p>
          <w:p w14:paraId="7F627CD7" w14:textId="77777777" w:rsidR="00C25B84" w:rsidRPr="009A7550" w:rsidRDefault="00C25B84" w:rsidP="00FD3D19">
            <w:pPr>
              <w:ind w:left="142"/>
            </w:pPr>
            <w:proofErr w:type="spellStart"/>
            <w:r w:rsidRPr="009A7550">
              <w:t>Beiramar</w:t>
            </w:r>
            <w:proofErr w:type="spellEnd"/>
            <w:r w:rsidRPr="009A7550">
              <w:t xml:space="preserve"> for Voice and Guitar, Op. 21d (1966/1998) </w:t>
            </w:r>
          </w:p>
          <w:p w14:paraId="005C3840" w14:textId="77777777" w:rsidR="00C25B84" w:rsidRPr="009A7550" w:rsidRDefault="00C25B84" w:rsidP="00FD3D19">
            <w:pPr>
              <w:ind w:left="142"/>
            </w:pPr>
            <w:proofErr w:type="spellStart"/>
            <w:r w:rsidRPr="009A7550">
              <w:t>Modinha</w:t>
            </w:r>
            <w:proofErr w:type="spellEnd"/>
            <w:r w:rsidRPr="009A7550">
              <w:t xml:space="preserve"> for Voice and Guitar, Op. 23c (1966/1998) </w:t>
            </w:r>
          </w:p>
          <w:p w14:paraId="6CE69157" w14:textId="77777777" w:rsidR="00C25B84" w:rsidRPr="009A7550" w:rsidRDefault="00C25B84" w:rsidP="00FD3D19">
            <w:pPr>
              <w:ind w:left="142"/>
            </w:pPr>
            <w:proofErr w:type="spellStart"/>
            <w:r w:rsidRPr="009A7550">
              <w:t>Poema</w:t>
            </w:r>
            <w:proofErr w:type="spellEnd"/>
            <w:r w:rsidRPr="009A7550">
              <w:t xml:space="preserve"> V for Voice and Guitar, Op. 94, No. 4a (2002)</w:t>
            </w:r>
          </w:p>
          <w:p w14:paraId="6462A93F" w14:textId="77777777" w:rsidR="00C25B84" w:rsidRPr="009A7550" w:rsidRDefault="00C25B84" w:rsidP="00FD3D19">
            <w:pPr>
              <w:ind w:left="142"/>
              <w:rPr>
                <w:rStyle w:val="SubtleEmphasis"/>
              </w:rPr>
            </w:pPr>
            <w:r w:rsidRPr="009A7550">
              <w:rPr>
                <w:rStyle w:val="SubtleEmphasis"/>
              </w:rPr>
              <w:t xml:space="preserve"> </w:t>
            </w:r>
          </w:p>
          <w:p w14:paraId="082CA63E" w14:textId="33F24688" w:rsidR="00F16BAF" w:rsidRPr="00F16BAF" w:rsidRDefault="00F16BAF" w:rsidP="00FD3D19">
            <w:pPr>
              <w:ind w:left="142"/>
              <w:rPr>
                <w:b/>
              </w:rPr>
            </w:pPr>
            <w:r w:rsidRPr="00F16BAF">
              <w:rPr>
                <w:b/>
              </w:rPr>
              <w:t>Two Guitars</w:t>
            </w:r>
          </w:p>
          <w:p w14:paraId="2B643BF4" w14:textId="77777777" w:rsidR="00C25B84" w:rsidRPr="009A7550" w:rsidRDefault="00C25B84" w:rsidP="00FD3D19">
            <w:pPr>
              <w:ind w:left="142"/>
            </w:pPr>
            <w:proofErr w:type="spellStart"/>
            <w:r w:rsidRPr="009A7550">
              <w:t>Ciclo</w:t>
            </w:r>
            <w:proofErr w:type="spellEnd"/>
            <w:r w:rsidRPr="009A7550">
              <w:t xml:space="preserve"> </w:t>
            </w:r>
            <w:proofErr w:type="spellStart"/>
            <w:r w:rsidRPr="009A7550">
              <w:t>Nordestino</w:t>
            </w:r>
            <w:proofErr w:type="spellEnd"/>
            <w:r w:rsidRPr="009A7550">
              <w:t xml:space="preserve"> No. 1 for Two Guitars, Op. 5a (1960/1982) </w:t>
            </w:r>
          </w:p>
          <w:p w14:paraId="3F5CB7D7" w14:textId="77777777" w:rsidR="00C25B84" w:rsidRPr="009A7550" w:rsidRDefault="00C25B84" w:rsidP="00FD3D19">
            <w:pPr>
              <w:ind w:left="142"/>
            </w:pPr>
            <w:proofErr w:type="spellStart"/>
            <w:r w:rsidRPr="009A7550">
              <w:t>Ciclo</w:t>
            </w:r>
            <w:proofErr w:type="spellEnd"/>
            <w:r w:rsidRPr="009A7550">
              <w:t xml:space="preserve"> </w:t>
            </w:r>
            <w:proofErr w:type="spellStart"/>
            <w:r w:rsidRPr="009A7550">
              <w:t>Nordestino</w:t>
            </w:r>
            <w:proofErr w:type="spellEnd"/>
            <w:r w:rsidRPr="009A7550">
              <w:t xml:space="preserve"> No. 2 for Two Guitars, Op. 13a (1963/1982) </w:t>
            </w:r>
          </w:p>
          <w:p w14:paraId="6305866D" w14:textId="77777777" w:rsidR="00C25B84" w:rsidRPr="009A7550" w:rsidRDefault="00C25B84" w:rsidP="00FD3D19">
            <w:pPr>
              <w:ind w:left="142"/>
            </w:pPr>
            <w:proofErr w:type="spellStart"/>
            <w:r w:rsidRPr="009A7550">
              <w:t>Ciclo</w:t>
            </w:r>
            <w:proofErr w:type="spellEnd"/>
            <w:r w:rsidRPr="009A7550">
              <w:t xml:space="preserve"> </w:t>
            </w:r>
            <w:proofErr w:type="spellStart"/>
            <w:r w:rsidRPr="009A7550">
              <w:t>Nordestino</w:t>
            </w:r>
            <w:proofErr w:type="spellEnd"/>
            <w:r w:rsidRPr="009A7550">
              <w:t xml:space="preserve"> No. 3 for Two Guitars, Op. 22a (1966/1982) </w:t>
            </w:r>
          </w:p>
          <w:p w14:paraId="6602DCD6" w14:textId="77777777" w:rsidR="00C25B84" w:rsidRPr="009A7550" w:rsidRDefault="00C25B84" w:rsidP="00FD3D19">
            <w:pPr>
              <w:ind w:left="142"/>
            </w:pPr>
            <w:proofErr w:type="spellStart"/>
            <w:r w:rsidRPr="009A7550">
              <w:t>Três</w:t>
            </w:r>
            <w:proofErr w:type="spellEnd"/>
            <w:r w:rsidRPr="009A7550">
              <w:t xml:space="preserve"> </w:t>
            </w:r>
            <w:proofErr w:type="spellStart"/>
            <w:r w:rsidRPr="009A7550">
              <w:t>Danças</w:t>
            </w:r>
            <w:proofErr w:type="spellEnd"/>
            <w:r w:rsidRPr="009A7550">
              <w:t xml:space="preserve"> </w:t>
            </w:r>
            <w:proofErr w:type="spellStart"/>
            <w:r w:rsidRPr="009A7550">
              <w:t>Brasileiras</w:t>
            </w:r>
            <w:proofErr w:type="spellEnd"/>
            <w:r w:rsidRPr="009A7550">
              <w:t xml:space="preserve"> for Two Guitars, Op. 57 (1983) </w:t>
            </w:r>
          </w:p>
          <w:p w14:paraId="16DEE466" w14:textId="77777777" w:rsidR="00C25B84" w:rsidRPr="009A7550" w:rsidRDefault="00C25B84" w:rsidP="00FD3D19">
            <w:pPr>
              <w:ind w:left="142"/>
            </w:pPr>
            <w:proofErr w:type="spellStart"/>
            <w:r w:rsidRPr="009A7550">
              <w:t>Desafio</w:t>
            </w:r>
            <w:proofErr w:type="spellEnd"/>
            <w:r w:rsidRPr="009A7550">
              <w:t xml:space="preserve"> XXII for Two Guitars, Op. 31, No. 22 (1968/2003) </w:t>
            </w:r>
          </w:p>
          <w:p w14:paraId="7FECCAAF" w14:textId="77777777" w:rsidR="00C25B84" w:rsidRPr="009A7550" w:rsidRDefault="00C25B84" w:rsidP="00FD3D19">
            <w:pPr>
              <w:ind w:left="142"/>
            </w:pPr>
            <w:proofErr w:type="spellStart"/>
            <w:r w:rsidRPr="009A7550">
              <w:t>Sonatina</w:t>
            </w:r>
            <w:proofErr w:type="spellEnd"/>
            <w:r w:rsidRPr="009A7550">
              <w:t xml:space="preserve"> for Two Guitars, Op. 76 (1989/2004) </w:t>
            </w:r>
          </w:p>
          <w:p w14:paraId="3A288D2B" w14:textId="77777777" w:rsidR="00C25B84" w:rsidRPr="009A7550" w:rsidRDefault="00C25B84" w:rsidP="00FD3D19">
            <w:pPr>
              <w:ind w:left="142"/>
            </w:pPr>
            <w:proofErr w:type="spellStart"/>
            <w:r w:rsidRPr="009A7550">
              <w:t>Lamento</w:t>
            </w:r>
            <w:proofErr w:type="spellEnd"/>
            <w:r w:rsidRPr="009A7550">
              <w:t xml:space="preserve"> and Toccata for Two Guitars, Op. 99 (2004) </w:t>
            </w:r>
          </w:p>
          <w:p w14:paraId="40BC6C2F" w14:textId="77777777" w:rsidR="00C25B84" w:rsidRPr="009A7550" w:rsidRDefault="00C25B84" w:rsidP="00FD3D19">
            <w:pPr>
              <w:ind w:left="142"/>
              <w:rPr>
                <w:rStyle w:val="SubtleEmphasis"/>
              </w:rPr>
            </w:pPr>
          </w:p>
          <w:p w14:paraId="7088971C" w14:textId="431A06DB" w:rsidR="00F16BAF" w:rsidRPr="00F16BAF" w:rsidRDefault="00F16BAF" w:rsidP="00FD3D19">
            <w:pPr>
              <w:ind w:left="142"/>
              <w:rPr>
                <w:b/>
              </w:rPr>
            </w:pPr>
            <w:r w:rsidRPr="00F16BAF">
              <w:rPr>
                <w:b/>
              </w:rPr>
              <w:t>Piano</w:t>
            </w:r>
          </w:p>
          <w:p w14:paraId="6A048035" w14:textId="77777777" w:rsidR="00C25B84" w:rsidRPr="009A7550" w:rsidRDefault="00C25B84" w:rsidP="00FD3D19">
            <w:pPr>
              <w:ind w:left="142"/>
            </w:pPr>
            <w:proofErr w:type="spellStart"/>
            <w:r w:rsidRPr="009A7550">
              <w:t>Homenagem</w:t>
            </w:r>
            <w:proofErr w:type="spellEnd"/>
            <w:r w:rsidRPr="009A7550">
              <w:t xml:space="preserve"> a Ernesto Nazareth, Op. 1a (1959) </w:t>
            </w:r>
          </w:p>
          <w:p w14:paraId="49B7597B" w14:textId="77777777" w:rsidR="00C25B84" w:rsidRPr="009A7550" w:rsidRDefault="00C25B84" w:rsidP="00FD3D19">
            <w:pPr>
              <w:ind w:left="142"/>
            </w:pPr>
            <w:proofErr w:type="spellStart"/>
            <w:r w:rsidRPr="009A7550">
              <w:t>Nazarethiana</w:t>
            </w:r>
            <w:proofErr w:type="spellEnd"/>
            <w:r w:rsidRPr="009A7550">
              <w:t xml:space="preserve">, Op. 2 (1960) </w:t>
            </w:r>
          </w:p>
          <w:p w14:paraId="19F09090" w14:textId="77777777" w:rsidR="00C25B84" w:rsidRPr="009A7550" w:rsidRDefault="00C25B84" w:rsidP="00FD3D19">
            <w:pPr>
              <w:ind w:left="142"/>
            </w:pPr>
            <w:proofErr w:type="spellStart"/>
            <w:r w:rsidRPr="009A7550">
              <w:t>Ciclo</w:t>
            </w:r>
            <w:proofErr w:type="spellEnd"/>
            <w:r w:rsidRPr="009A7550">
              <w:t xml:space="preserve"> </w:t>
            </w:r>
            <w:proofErr w:type="spellStart"/>
            <w:r w:rsidRPr="009A7550">
              <w:t>Nordestino</w:t>
            </w:r>
            <w:proofErr w:type="spellEnd"/>
            <w:r w:rsidRPr="009A7550">
              <w:t xml:space="preserve"> No. 1, Op. 5 (1960) </w:t>
            </w:r>
          </w:p>
          <w:p w14:paraId="3CE6A5BA" w14:textId="77777777" w:rsidR="00C25B84" w:rsidRPr="009A7550" w:rsidRDefault="00C25B84" w:rsidP="00FD3D19">
            <w:pPr>
              <w:ind w:left="142"/>
            </w:pPr>
            <w:r w:rsidRPr="009A7550">
              <w:t xml:space="preserve">Theme and Variations, Op. 7 (1961) </w:t>
            </w:r>
          </w:p>
          <w:p w14:paraId="777099FF" w14:textId="77777777" w:rsidR="00C25B84" w:rsidRPr="009A7550" w:rsidRDefault="00C25B84" w:rsidP="00FD3D19">
            <w:pPr>
              <w:ind w:left="142"/>
            </w:pPr>
            <w:r w:rsidRPr="009A7550">
              <w:t xml:space="preserve">16 Variations of a Theme by </w:t>
            </w:r>
            <w:proofErr w:type="spellStart"/>
            <w:r w:rsidRPr="009A7550">
              <w:t>Fructuoso</w:t>
            </w:r>
            <w:proofErr w:type="spellEnd"/>
            <w:r w:rsidRPr="009A7550">
              <w:t xml:space="preserve"> </w:t>
            </w:r>
            <w:proofErr w:type="spellStart"/>
            <w:r w:rsidRPr="009A7550">
              <w:t>Vianna</w:t>
            </w:r>
            <w:proofErr w:type="spellEnd"/>
            <w:r w:rsidRPr="009A7550">
              <w:t xml:space="preserve">, Op. 8, No. 1 (1962) </w:t>
            </w:r>
          </w:p>
          <w:p w14:paraId="35D0CC24" w14:textId="77777777" w:rsidR="00C25B84" w:rsidRPr="009A7550" w:rsidRDefault="00C25B84" w:rsidP="00FD3D19">
            <w:pPr>
              <w:ind w:left="142"/>
            </w:pPr>
            <w:proofErr w:type="spellStart"/>
            <w:r w:rsidRPr="009A7550">
              <w:t>Tocatina</w:t>
            </w:r>
            <w:proofErr w:type="spellEnd"/>
            <w:r w:rsidRPr="009A7550">
              <w:t xml:space="preserve">, </w:t>
            </w:r>
            <w:proofErr w:type="spellStart"/>
            <w:r w:rsidRPr="009A7550">
              <w:t>Ponteio</w:t>
            </w:r>
            <w:proofErr w:type="spellEnd"/>
            <w:r w:rsidRPr="009A7550">
              <w:t xml:space="preserve"> e Final, Op. 12 (1963) </w:t>
            </w:r>
          </w:p>
          <w:p w14:paraId="26344856" w14:textId="77777777" w:rsidR="00C25B84" w:rsidRPr="009A7550" w:rsidRDefault="00C25B84" w:rsidP="00FD3D19">
            <w:pPr>
              <w:ind w:left="142"/>
            </w:pPr>
            <w:proofErr w:type="spellStart"/>
            <w:r w:rsidRPr="009A7550">
              <w:t>Ciclo</w:t>
            </w:r>
            <w:proofErr w:type="spellEnd"/>
            <w:r w:rsidRPr="009A7550">
              <w:t xml:space="preserve"> </w:t>
            </w:r>
            <w:proofErr w:type="spellStart"/>
            <w:r w:rsidRPr="009A7550">
              <w:t>Nordestino</w:t>
            </w:r>
            <w:proofErr w:type="spellEnd"/>
            <w:r w:rsidRPr="009A7550">
              <w:t xml:space="preserve"> No. 2, Op. 13 (1963) </w:t>
            </w:r>
          </w:p>
          <w:p w14:paraId="3EC7DB1E" w14:textId="77777777" w:rsidR="00C25B84" w:rsidRPr="009A7550" w:rsidRDefault="00C25B84" w:rsidP="00FD3D19">
            <w:pPr>
              <w:ind w:left="142"/>
            </w:pPr>
            <w:proofErr w:type="spellStart"/>
            <w:r w:rsidRPr="009A7550">
              <w:t>Ciclo</w:t>
            </w:r>
            <w:proofErr w:type="spellEnd"/>
            <w:r w:rsidRPr="009A7550">
              <w:t xml:space="preserve"> </w:t>
            </w:r>
            <w:proofErr w:type="spellStart"/>
            <w:r w:rsidRPr="009A7550">
              <w:t>Nordestino</w:t>
            </w:r>
            <w:proofErr w:type="spellEnd"/>
            <w:r w:rsidRPr="009A7550">
              <w:t xml:space="preserve"> No. 3, Op. 22 (1966) </w:t>
            </w:r>
          </w:p>
          <w:p w14:paraId="142DD981" w14:textId="77777777" w:rsidR="00C25B84" w:rsidRPr="009A7550" w:rsidRDefault="00C25B84" w:rsidP="00FD3D19">
            <w:pPr>
              <w:ind w:left="142"/>
            </w:pPr>
            <w:r w:rsidRPr="009A7550">
              <w:t xml:space="preserve">Sonata </w:t>
            </w:r>
            <w:proofErr w:type="spellStart"/>
            <w:r w:rsidRPr="009A7550">
              <w:t>Breve</w:t>
            </w:r>
            <w:proofErr w:type="spellEnd"/>
            <w:r w:rsidRPr="009A7550">
              <w:t xml:space="preserve">, Op. 24 (1966/2000) </w:t>
            </w:r>
          </w:p>
          <w:p w14:paraId="3DFDE7E8" w14:textId="77777777" w:rsidR="00C25B84" w:rsidRPr="009A7550" w:rsidRDefault="00C25B84" w:rsidP="00FD3D19">
            <w:pPr>
              <w:ind w:left="142"/>
            </w:pPr>
            <w:proofErr w:type="spellStart"/>
            <w:r w:rsidRPr="009A7550">
              <w:t>Homenagem</w:t>
            </w:r>
            <w:proofErr w:type="spellEnd"/>
            <w:r w:rsidRPr="009A7550">
              <w:t xml:space="preserve"> a Arthur Rubinstein, Op. 40 (1973) </w:t>
            </w:r>
          </w:p>
          <w:p w14:paraId="50B6720B" w14:textId="77777777" w:rsidR="00C25B84" w:rsidRPr="009A7550" w:rsidRDefault="00C25B84" w:rsidP="00FD3D19">
            <w:pPr>
              <w:ind w:left="142"/>
            </w:pPr>
            <w:proofErr w:type="spellStart"/>
            <w:r w:rsidRPr="009A7550">
              <w:t>Ciclo</w:t>
            </w:r>
            <w:proofErr w:type="spellEnd"/>
            <w:r w:rsidRPr="009A7550">
              <w:t xml:space="preserve"> </w:t>
            </w:r>
            <w:proofErr w:type="spellStart"/>
            <w:r w:rsidRPr="009A7550">
              <w:t>Nordestino</w:t>
            </w:r>
            <w:proofErr w:type="spellEnd"/>
            <w:r w:rsidRPr="009A7550">
              <w:t xml:space="preserve"> No. 4, Op. 43 (1977/2006) </w:t>
            </w:r>
          </w:p>
          <w:p w14:paraId="0241E3C5" w14:textId="77777777" w:rsidR="00C25B84" w:rsidRPr="009A7550" w:rsidRDefault="00C25B84" w:rsidP="00FD3D19">
            <w:pPr>
              <w:ind w:left="142"/>
            </w:pPr>
            <w:r w:rsidRPr="009A7550">
              <w:t xml:space="preserve">Four Moments, Op. 44 (1977) </w:t>
            </w:r>
          </w:p>
          <w:p w14:paraId="34CBB2E4" w14:textId="77777777" w:rsidR="00C25B84" w:rsidRPr="009A7550" w:rsidRDefault="00C25B84" w:rsidP="00FD3D19">
            <w:pPr>
              <w:ind w:left="142"/>
            </w:pPr>
            <w:r w:rsidRPr="009A7550">
              <w:t xml:space="preserve">Sonata on a Theme of </w:t>
            </w:r>
            <w:proofErr w:type="spellStart"/>
            <w:r w:rsidRPr="009A7550">
              <w:t>Béla</w:t>
            </w:r>
            <w:proofErr w:type="spellEnd"/>
            <w:r w:rsidRPr="009A7550">
              <w:t xml:space="preserve"> </w:t>
            </w:r>
            <w:proofErr w:type="spellStart"/>
            <w:r w:rsidRPr="009A7550">
              <w:t>Bartók</w:t>
            </w:r>
            <w:proofErr w:type="spellEnd"/>
            <w:r w:rsidRPr="009A7550">
              <w:t xml:space="preserve">, Op. 45 (1977) </w:t>
            </w:r>
          </w:p>
          <w:p w14:paraId="059AA2C3" w14:textId="77777777" w:rsidR="00C25B84" w:rsidRPr="009A7550" w:rsidRDefault="00C25B84" w:rsidP="00FD3D19">
            <w:pPr>
              <w:ind w:left="142"/>
            </w:pPr>
            <w:r w:rsidRPr="009A7550">
              <w:t xml:space="preserve">Tango, Op. 61 (1984) </w:t>
            </w:r>
          </w:p>
          <w:p w14:paraId="1862B35D" w14:textId="77777777" w:rsidR="00C25B84" w:rsidRPr="009A7550" w:rsidRDefault="00C25B84" w:rsidP="00FD3D19">
            <w:pPr>
              <w:ind w:left="142"/>
            </w:pPr>
            <w:proofErr w:type="spellStart"/>
            <w:r w:rsidRPr="009A7550">
              <w:t>Sonatina</w:t>
            </w:r>
            <w:proofErr w:type="spellEnd"/>
            <w:r w:rsidRPr="009A7550">
              <w:t xml:space="preserve">, Op. 66 (1984/2003) </w:t>
            </w:r>
          </w:p>
          <w:p w14:paraId="1D87A3D2" w14:textId="77777777" w:rsidR="00C25B84" w:rsidRPr="009A7550" w:rsidRDefault="00C25B84" w:rsidP="00FD3D19">
            <w:pPr>
              <w:ind w:left="142"/>
            </w:pPr>
            <w:proofErr w:type="spellStart"/>
            <w:r w:rsidRPr="009A7550">
              <w:t>Monólogos</w:t>
            </w:r>
            <w:proofErr w:type="spellEnd"/>
            <w:r w:rsidRPr="009A7550">
              <w:t xml:space="preserve">, Op. 37a (1997) </w:t>
            </w:r>
          </w:p>
          <w:p w14:paraId="77A46921" w14:textId="77777777" w:rsidR="00C25B84" w:rsidRPr="009A7550" w:rsidRDefault="00C25B84" w:rsidP="00FD3D19">
            <w:pPr>
              <w:ind w:left="142"/>
            </w:pPr>
            <w:proofErr w:type="spellStart"/>
            <w:r w:rsidRPr="009A7550">
              <w:t>Variantes</w:t>
            </w:r>
            <w:proofErr w:type="spellEnd"/>
            <w:r w:rsidRPr="009A7550">
              <w:t xml:space="preserve"> e Toccata, Op. 15a (1997)</w:t>
            </w:r>
          </w:p>
          <w:p w14:paraId="79621FE1" w14:textId="77777777" w:rsidR="00C25B84" w:rsidRPr="009A7550" w:rsidRDefault="00C25B84" w:rsidP="00FD3D19">
            <w:pPr>
              <w:ind w:left="142"/>
              <w:rPr>
                <w:rStyle w:val="SubtleEmphasis"/>
              </w:rPr>
            </w:pPr>
            <w:r w:rsidRPr="009A7550">
              <w:rPr>
                <w:rStyle w:val="SubtleEmphasis"/>
              </w:rPr>
              <w:t xml:space="preserve"> </w:t>
            </w:r>
          </w:p>
          <w:p w14:paraId="5885D8CC" w14:textId="21DAF0C3" w:rsidR="00F16BAF" w:rsidRPr="00F16BAF" w:rsidRDefault="00F16BAF" w:rsidP="00FD3D19">
            <w:pPr>
              <w:ind w:left="142"/>
              <w:rPr>
                <w:b/>
              </w:rPr>
            </w:pPr>
            <w:r w:rsidRPr="00F16BAF">
              <w:rPr>
                <w:b/>
              </w:rPr>
              <w:t>Voice and Piano</w:t>
            </w:r>
          </w:p>
          <w:p w14:paraId="2D7698D7" w14:textId="77777777" w:rsidR="00C25B84" w:rsidRPr="009A7550" w:rsidRDefault="00C25B84" w:rsidP="00FD3D19">
            <w:pPr>
              <w:ind w:left="142"/>
            </w:pPr>
            <w:proofErr w:type="spellStart"/>
            <w:r w:rsidRPr="009A7550">
              <w:lastRenderedPageBreak/>
              <w:t>Três</w:t>
            </w:r>
            <w:proofErr w:type="spellEnd"/>
            <w:r w:rsidRPr="009A7550">
              <w:t xml:space="preserve"> </w:t>
            </w:r>
            <w:proofErr w:type="spellStart"/>
            <w:r w:rsidRPr="009A7550">
              <w:t>Trovas</w:t>
            </w:r>
            <w:proofErr w:type="spellEnd"/>
            <w:r w:rsidRPr="009A7550">
              <w:t xml:space="preserve"> for Soprano and Piano, Op. 6 (1961) </w:t>
            </w:r>
          </w:p>
          <w:p w14:paraId="39D24599" w14:textId="77777777" w:rsidR="00C25B84" w:rsidRPr="009A7550" w:rsidRDefault="00C25B84" w:rsidP="00FD3D19">
            <w:pPr>
              <w:ind w:left="142"/>
            </w:pPr>
            <w:proofErr w:type="spellStart"/>
            <w:r w:rsidRPr="009A7550">
              <w:t>Três</w:t>
            </w:r>
            <w:proofErr w:type="spellEnd"/>
            <w:r w:rsidRPr="009A7550">
              <w:t xml:space="preserve"> </w:t>
            </w:r>
            <w:proofErr w:type="spellStart"/>
            <w:r w:rsidRPr="009A7550">
              <w:t>Canções</w:t>
            </w:r>
            <w:proofErr w:type="spellEnd"/>
            <w:r w:rsidRPr="009A7550">
              <w:t xml:space="preserve"> for Soprano and Piano, Op. 9 (1962) </w:t>
            </w:r>
          </w:p>
          <w:p w14:paraId="52C4E216" w14:textId="77777777" w:rsidR="00C25B84" w:rsidRPr="009A7550" w:rsidRDefault="00C25B84" w:rsidP="00FD3D19">
            <w:pPr>
              <w:ind w:left="142"/>
            </w:pPr>
            <w:proofErr w:type="spellStart"/>
            <w:r w:rsidRPr="009A7550">
              <w:t>Poemas</w:t>
            </w:r>
            <w:proofErr w:type="spellEnd"/>
            <w:r w:rsidRPr="009A7550">
              <w:t xml:space="preserve"> da </w:t>
            </w:r>
            <w:proofErr w:type="spellStart"/>
            <w:r w:rsidRPr="009A7550">
              <w:t>Negra</w:t>
            </w:r>
            <w:proofErr w:type="spellEnd"/>
            <w:r w:rsidRPr="009A7550">
              <w:t xml:space="preserve"> </w:t>
            </w:r>
            <w:proofErr w:type="spellStart"/>
            <w:r w:rsidRPr="009A7550">
              <w:t>para</w:t>
            </w:r>
            <w:proofErr w:type="spellEnd"/>
            <w:r w:rsidRPr="009A7550">
              <w:t xml:space="preserve"> Soprano and Piano, Op. 10 (1962) </w:t>
            </w:r>
          </w:p>
          <w:p w14:paraId="66224839" w14:textId="77777777" w:rsidR="00C25B84" w:rsidRPr="009A7550" w:rsidRDefault="00C25B84" w:rsidP="00FD3D19">
            <w:pPr>
              <w:ind w:left="142"/>
            </w:pPr>
            <w:proofErr w:type="spellStart"/>
            <w:r w:rsidRPr="009A7550">
              <w:t>Praianas</w:t>
            </w:r>
            <w:proofErr w:type="spellEnd"/>
            <w:r w:rsidRPr="009A7550">
              <w:t xml:space="preserve"> for Soprano and Piano, Op. 18 (1965) </w:t>
            </w:r>
          </w:p>
          <w:p w14:paraId="4C399191" w14:textId="77777777" w:rsidR="00C25B84" w:rsidRPr="009A7550" w:rsidRDefault="00C25B84" w:rsidP="00FD3D19">
            <w:pPr>
              <w:ind w:left="142"/>
            </w:pPr>
            <w:proofErr w:type="spellStart"/>
            <w:r w:rsidRPr="009A7550">
              <w:t>Dengues</w:t>
            </w:r>
            <w:proofErr w:type="spellEnd"/>
            <w:r w:rsidRPr="009A7550">
              <w:t xml:space="preserve"> da </w:t>
            </w:r>
            <w:proofErr w:type="spellStart"/>
            <w:r w:rsidRPr="009A7550">
              <w:t>Mulata</w:t>
            </w:r>
            <w:proofErr w:type="spellEnd"/>
            <w:r w:rsidRPr="009A7550">
              <w:t xml:space="preserve"> </w:t>
            </w:r>
            <w:proofErr w:type="spellStart"/>
            <w:r w:rsidRPr="009A7550">
              <w:t>Desinteressada</w:t>
            </w:r>
            <w:proofErr w:type="spellEnd"/>
            <w:r w:rsidRPr="009A7550">
              <w:t xml:space="preserve"> for Soprano and Piano, Op. 20 (1966) </w:t>
            </w:r>
          </w:p>
          <w:p w14:paraId="57923FDE" w14:textId="77777777" w:rsidR="00C25B84" w:rsidRPr="009A7550" w:rsidRDefault="00C25B84" w:rsidP="00FD3D19">
            <w:pPr>
              <w:ind w:left="142"/>
            </w:pPr>
            <w:proofErr w:type="spellStart"/>
            <w:r w:rsidRPr="009A7550">
              <w:t>Beiramar</w:t>
            </w:r>
            <w:proofErr w:type="spellEnd"/>
            <w:r w:rsidRPr="009A7550">
              <w:t xml:space="preserve"> for Bass/Baritone and Piano, Op. 21 (1966) </w:t>
            </w:r>
          </w:p>
          <w:p w14:paraId="20A8F979" w14:textId="77777777" w:rsidR="00C25B84" w:rsidRPr="009A7550" w:rsidRDefault="00C25B84" w:rsidP="00FD3D19">
            <w:pPr>
              <w:ind w:left="142"/>
            </w:pPr>
            <w:proofErr w:type="spellStart"/>
            <w:r w:rsidRPr="009A7550">
              <w:t>Modinha</w:t>
            </w:r>
            <w:proofErr w:type="spellEnd"/>
            <w:r w:rsidRPr="009A7550">
              <w:t xml:space="preserve"> for Soprano and Piano, Op. 23a (1966) </w:t>
            </w:r>
          </w:p>
          <w:p w14:paraId="0D7757EC" w14:textId="77777777" w:rsidR="00C25B84" w:rsidRPr="009A7550" w:rsidRDefault="00C25B84" w:rsidP="00FD3D19">
            <w:pPr>
              <w:ind w:left="142"/>
            </w:pPr>
            <w:proofErr w:type="spellStart"/>
            <w:r w:rsidRPr="009A7550">
              <w:t>Dia</w:t>
            </w:r>
            <w:proofErr w:type="spellEnd"/>
            <w:r w:rsidRPr="009A7550">
              <w:t xml:space="preserve"> da </w:t>
            </w:r>
            <w:proofErr w:type="spellStart"/>
            <w:r w:rsidRPr="009A7550">
              <w:t>Graça</w:t>
            </w:r>
            <w:proofErr w:type="spellEnd"/>
            <w:r w:rsidRPr="009A7550">
              <w:t xml:space="preserve"> for Soprano and Piano, Op. 32a (1968) </w:t>
            </w:r>
          </w:p>
          <w:p w14:paraId="3674BEB8" w14:textId="77777777" w:rsidR="00C25B84" w:rsidRPr="009A7550" w:rsidRDefault="00C25B84" w:rsidP="00FD3D19">
            <w:pPr>
              <w:ind w:left="142"/>
            </w:pPr>
            <w:r w:rsidRPr="009A7550">
              <w:t xml:space="preserve">O Canto </w:t>
            </w:r>
            <w:proofErr w:type="spellStart"/>
            <w:r w:rsidRPr="009A7550">
              <w:t>Multiplicado</w:t>
            </w:r>
            <w:proofErr w:type="spellEnd"/>
            <w:r w:rsidRPr="009A7550">
              <w:t xml:space="preserve"> for Soprano and Piano, Op. 38a (1972/2003) </w:t>
            </w:r>
          </w:p>
          <w:p w14:paraId="37C56559" w14:textId="77777777" w:rsidR="00C25B84" w:rsidRPr="009A7550" w:rsidRDefault="00C25B84" w:rsidP="00FD3D19">
            <w:pPr>
              <w:ind w:left="142"/>
            </w:pPr>
            <w:r w:rsidRPr="009A7550">
              <w:t xml:space="preserve">O Canto </w:t>
            </w:r>
            <w:proofErr w:type="spellStart"/>
            <w:r w:rsidRPr="009A7550">
              <w:t>Multiplicado</w:t>
            </w:r>
            <w:proofErr w:type="spellEnd"/>
            <w:r w:rsidRPr="009A7550">
              <w:t xml:space="preserve"> for Baritone and Piano, Op. 38b (1972/2002) </w:t>
            </w:r>
          </w:p>
          <w:p w14:paraId="2ACDCC45" w14:textId="77777777" w:rsidR="00C25B84" w:rsidRPr="009A7550" w:rsidRDefault="00C25B84" w:rsidP="00FD3D19">
            <w:pPr>
              <w:ind w:left="142"/>
            </w:pPr>
            <w:proofErr w:type="spellStart"/>
            <w:r w:rsidRPr="009A7550">
              <w:t>Monólogo</w:t>
            </w:r>
            <w:proofErr w:type="spellEnd"/>
            <w:r w:rsidRPr="009A7550">
              <w:t xml:space="preserve"> do Tempo for Baritone and Piano, Op. 56c (1982) </w:t>
            </w:r>
          </w:p>
          <w:p w14:paraId="34222ABD" w14:textId="77777777" w:rsidR="00C25B84" w:rsidRPr="009A7550" w:rsidRDefault="00C25B84" w:rsidP="00FD3D19">
            <w:pPr>
              <w:ind w:left="142"/>
            </w:pPr>
            <w:proofErr w:type="spellStart"/>
            <w:r w:rsidRPr="009A7550">
              <w:t>Kleine</w:t>
            </w:r>
            <w:proofErr w:type="spellEnd"/>
            <w:r w:rsidRPr="009A7550">
              <w:t xml:space="preserve"> </w:t>
            </w:r>
            <w:proofErr w:type="spellStart"/>
            <w:r w:rsidRPr="009A7550">
              <w:t>Gedichte</w:t>
            </w:r>
            <w:proofErr w:type="spellEnd"/>
            <w:r w:rsidRPr="009A7550">
              <w:t xml:space="preserve"> for Baritone and Piano, Op. 90 (2000) </w:t>
            </w:r>
          </w:p>
          <w:p w14:paraId="1DCE6CEE" w14:textId="77777777" w:rsidR="00C25B84" w:rsidRPr="009A7550" w:rsidRDefault="00C25B84" w:rsidP="00FD3D19">
            <w:pPr>
              <w:ind w:left="142"/>
            </w:pPr>
            <w:proofErr w:type="spellStart"/>
            <w:r w:rsidRPr="009A7550">
              <w:t>Amazônia</w:t>
            </w:r>
            <w:proofErr w:type="spellEnd"/>
            <w:r w:rsidRPr="009A7550">
              <w:t xml:space="preserve"> III for Baritone and Piano, Op. 91 (2002) </w:t>
            </w:r>
          </w:p>
          <w:p w14:paraId="133598E4" w14:textId="77777777" w:rsidR="00C25B84" w:rsidRPr="009A7550" w:rsidRDefault="00C25B84" w:rsidP="00FD3D19">
            <w:pPr>
              <w:ind w:left="142"/>
            </w:pPr>
            <w:proofErr w:type="spellStart"/>
            <w:r w:rsidRPr="009A7550">
              <w:t>Llanto</w:t>
            </w:r>
            <w:proofErr w:type="spellEnd"/>
            <w:r w:rsidRPr="009A7550">
              <w:t xml:space="preserve"> </w:t>
            </w:r>
            <w:proofErr w:type="spellStart"/>
            <w:r w:rsidRPr="009A7550">
              <w:t>por</w:t>
            </w:r>
            <w:proofErr w:type="spellEnd"/>
            <w:r w:rsidRPr="009A7550">
              <w:t xml:space="preserve"> </w:t>
            </w:r>
            <w:proofErr w:type="spellStart"/>
            <w:r w:rsidRPr="009A7550">
              <w:t>Ignácio</w:t>
            </w:r>
            <w:proofErr w:type="spellEnd"/>
            <w:r w:rsidRPr="009A7550">
              <w:t xml:space="preserve"> Sanchez </w:t>
            </w:r>
            <w:proofErr w:type="spellStart"/>
            <w:r w:rsidRPr="009A7550">
              <w:t>Mejítas</w:t>
            </w:r>
            <w:proofErr w:type="spellEnd"/>
            <w:r w:rsidRPr="009A7550">
              <w:t xml:space="preserve"> for Baritone and Piano, Op. 93a (2002) </w:t>
            </w:r>
          </w:p>
          <w:p w14:paraId="0A371FAC" w14:textId="77777777" w:rsidR="00C25B84" w:rsidRPr="009A7550" w:rsidRDefault="00C25B84" w:rsidP="00FD3D19">
            <w:pPr>
              <w:ind w:left="142"/>
            </w:pPr>
            <w:proofErr w:type="spellStart"/>
            <w:r w:rsidRPr="009A7550">
              <w:t>Poema</w:t>
            </w:r>
            <w:proofErr w:type="spellEnd"/>
            <w:r w:rsidRPr="009A7550">
              <w:t xml:space="preserve"> V (</w:t>
            </w:r>
            <w:proofErr w:type="spellStart"/>
            <w:r w:rsidRPr="009A7550">
              <w:t>Raio</w:t>
            </w:r>
            <w:proofErr w:type="spellEnd"/>
            <w:r w:rsidRPr="009A7550">
              <w:t xml:space="preserve"> de Luz) for Soprano and Piano, Op. 94, No. 5 (2002) </w:t>
            </w:r>
          </w:p>
          <w:p w14:paraId="7FC6CFD7" w14:textId="77777777" w:rsidR="00C25B84" w:rsidRPr="009A7550" w:rsidRDefault="00C25B84" w:rsidP="00FD3D19">
            <w:pPr>
              <w:ind w:left="142"/>
            </w:pPr>
            <w:proofErr w:type="spellStart"/>
            <w:r w:rsidRPr="009A7550">
              <w:t>Poema</w:t>
            </w:r>
            <w:proofErr w:type="spellEnd"/>
            <w:r w:rsidRPr="009A7550">
              <w:t xml:space="preserve"> XIII (</w:t>
            </w:r>
            <w:proofErr w:type="spellStart"/>
            <w:r w:rsidRPr="009A7550">
              <w:t>Raio</w:t>
            </w:r>
            <w:proofErr w:type="spellEnd"/>
            <w:r w:rsidRPr="009A7550">
              <w:t xml:space="preserve"> de Luz) for Baritone and Piano, Op. 94, No. 13 (2002) </w:t>
            </w:r>
          </w:p>
          <w:p w14:paraId="09205A74" w14:textId="77777777" w:rsidR="00C25B84" w:rsidRPr="009A7550" w:rsidRDefault="00C25B84" w:rsidP="00FD3D19">
            <w:pPr>
              <w:ind w:left="142"/>
              <w:rPr>
                <w:rStyle w:val="SubtleEmphasis"/>
              </w:rPr>
            </w:pPr>
          </w:p>
          <w:p w14:paraId="67533CD5" w14:textId="7F51A8F7" w:rsidR="00F16BAF" w:rsidRPr="00F16BAF" w:rsidRDefault="00F16BAF" w:rsidP="00FD3D19">
            <w:pPr>
              <w:ind w:left="142"/>
              <w:rPr>
                <w:b/>
              </w:rPr>
            </w:pPr>
            <w:r w:rsidRPr="00F16BAF">
              <w:rPr>
                <w:b/>
              </w:rPr>
              <w:t>Instrumental Music</w:t>
            </w:r>
          </w:p>
          <w:p w14:paraId="743C624D" w14:textId="77777777" w:rsidR="00C25B84" w:rsidRPr="009A7550" w:rsidRDefault="00C25B84" w:rsidP="00FD3D19">
            <w:pPr>
              <w:ind w:left="142"/>
            </w:pPr>
            <w:proofErr w:type="spellStart"/>
            <w:r w:rsidRPr="009A7550">
              <w:t>Variações</w:t>
            </w:r>
            <w:proofErr w:type="spellEnd"/>
            <w:r w:rsidRPr="009A7550">
              <w:t xml:space="preserve"> for Solo Oboe, Op. 3 (1960) </w:t>
            </w:r>
          </w:p>
          <w:p w14:paraId="4B940993" w14:textId="77777777" w:rsidR="00C25B84" w:rsidRPr="009A7550" w:rsidRDefault="00C25B84" w:rsidP="00FD3D19">
            <w:pPr>
              <w:ind w:left="142"/>
            </w:pPr>
            <w:r w:rsidRPr="009A7550">
              <w:t xml:space="preserve">Sonata for Solo Viola, Op. 11 (1963) </w:t>
            </w:r>
          </w:p>
          <w:p w14:paraId="094031EF" w14:textId="77777777" w:rsidR="00C25B84" w:rsidRPr="009A7550" w:rsidRDefault="00C25B84" w:rsidP="00FD3D19">
            <w:pPr>
              <w:ind w:left="142"/>
            </w:pPr>
            <w:proofErr w:type="spellStart"/>
            <w:r w:rsidRPr="009A7550">
              <w:t>Desafio</w:t>
            </w:r>
            <w:proofErr w:type="spellEnd"/>
            <w:r w:rsidRPr="009A7550">
              <w:t xml:space="preserve"> I for Viola and Piano, Op. 31, No. 1a (1968) </w:t>
            </w:r>
          </w:p>
          <w:p w14:paraId="7EC85604" w14:textId="77777777" w:rsidR="00C25B84" w:rsidRPr="009A7550" w:rsidRDefault="00C25B84" w:rsidP="00FD3D19">
            <w:pPr>
              <w:ind w:left="142"/>
            </w:pPr>
            <w:proofErr w:type="spellStart"/>
            <w:r w:rsidRPr="009A7550">
              <w:t>Desafio</w:t>
            </w:r>
            <w:proofErr w:type="spellEnd"/>
            <w:r w:rsidRPr="009A7550">
              <w:t xml:space="preserve"> II for Cello and Piano, Op. 31, No. 2a (1968) </w:t>
            </w:r>
          </w:p>
          <w:p w14:paraId="6698E07F" w14:textId="77777777" w:rsidR="00C25B84" w:rsidRPr="009A7550" w:rsidRDefault="00C25B84" w:rsidP="00FD3D19">
            <w:pPr>
              <w:ind w:left="142"/>
            </w:pPr>
            <w:proofErr w:type="spellStart"/>
            <w:r w:rsidRPr="009A7550">
              <w:t>Desafio</w:t>
            </w:r>
            <w:proofErr w:type="spellEnd"/>
            <w:r w:rsidRPr="009A7550">
              <w:t xml:space="preserve"> III for Violin and Piano, Op. 31, No. 3a (1968) </w:t>
            </w:r>
          </w:p>
          <w:p w14:paraId="11E94A85" w14:textId="77777777" w:rsidR="00C25B84" w:rsidRPr="009A7550" w:rsidRDefault="00C25B84" w:rsidP="00FD3D19">
            <w:pPr>
              <w:ind w:left="142"/>
            </w:pPr>
            <w:proofErr w:type="spellStart"/>
            <w:r w:rsidRPr="009A7550">
              <w:t>Desafio</w:t>
            </w:r>
            <w:proofErr w:type="spellEnd"/>
            <w:r w:rsidRPr="009A7550">
              <w:t xml:space="preserve"> IV for Double Bass and Piano, Op. 31, No. 4a (1968) </w:t>
            </w:r>
          </w:p>
          <w:p w14:paraId="3DDC96C0" w14:textId="77777777" w:rsidR="00C25B84" w:rsidRPr="009A7550" w:rsidRDefault="00C25B84" w:rsidP="00FD3D19">
            <w:pPr>
              <w:ind w:left="142"/>
            </w:pPr>
            <w:proofErr w:type="spellStart"/>
            <w:r w:rsidRPr="009A7550">
              <w:t>Desafio</w:t>
            </w:r>
            <w:proofErr w:type="spellEnd"/>
            <w:r w:rsidRPr="009A7550">
              <w:t xml:space="preserve"> VIII for Alto Saxophone, Op. 31, No. 8a (1968/1982) </w:t>
            </w:r>
          </w:p>
          <w:p w14:paraId="529013B3" w14:textId="77777777" w:rsidR="00C25B84" w:rsidRPr="009A7550" w:rsidRDefault="00C25B84" w:rsidP="00FD3D19">
            <w:pPr>
              <w:ind w:left="142"/>
            </w:pPr>
            <w:proofErr w:type="spellStart"/>
            <w:r w:rsidRPr="009A7550">
              <w:t>Desafio</w:t>
            </w:r>
            <w:proofErr w:type="spellEnd"/>
            <w:r w:rsidRPr="009A7550">
              <w:t xml:space="preserve"> IX for Flute and Piano, Op. 31, No. 9a (1968/1983) </w:t>
            </w:r>
          </w:p>
          <w:p w14:paraId="7C508C98" w14:textId="77777777" w:rsidR="00C25B84" w:rsidRPr="009A7550" w:rsidRDefault="00C25B84" w:rsidP="00FD3D19">
            <w:pPr>
              <w:ind w:left="142"/>
            </w:pPr>
            <w:proofErr w:type="spellStart"/>
            <w:r w:rsidRPr="009A7550">
              <w:t>Desafio</w:t>
            </w:r>
            <w:proofErr w:type="spellEnd"/>
            <w:r w:rsidRPr="009A7550">
              <w:t xml:space="preserve"> X for Clarinet and Piano, Op. 31, No. 10a (1968/1984) </w:t>
            </w:r>
          </w:p>
          <w:p w14:paraId="392EA9DE" w14:textId="77777777" w:rsidR="00C25B84" w:rsidRPr="009A7550" w:rsidRDefault="00C25B84" w:rsidP="00FD3D19">
            <w:pPr>
              <w:ind w:left="142"/>
            </w:pPr>
            <w:proofErr w:type="spellStart"/>
            <w:r w:rsidRPr="009A7550">
              <w:t>Desafio</w:t>
            </w:r>
            <w:proofErr w:type="spellEnd"/>
            <w:r w:rsidRPr="009A7550">
              <w:t xml:space="preserve"> XI for Oboe and Piano, Op. 31, No. 11a (1968/1984) </w:t>
            </w:r>
          </w:p>
          <w:p w14:paraId="4E376CDC" w14:textId="77777777" w:rsidR="00C25B84" w:rsidRPr="009A7550" w:rsidRDefault="00C25B84" w:rsidP="00FD3D19">
            <w:pPr>
              <w:ind w:left="142"/>
            </w:pPr>
            <w:proofErr w:type="spellStart"/>
            <w:r w:rsidRPr="009A7550">
              <w:t>Desafio</w:t>
            </w:r>
            <w:proofErr w:type="spellEnd"/>
            <w:r w:rsidRPr="009A7550">
              <w:t xml:space="preserve"> XII for Bassoon and Piano, Op. 31, No. 12a (1968/1984) </w:t>
            </w:r>
          </w:p>
          <w:p w14:paraId="3F580B24" w14:textId="77777777" w:rsidR="00C25B84" w:rsidRPr="009A7550" w:rsidRDefault="00C25B84" w:rsidP="00FD3D19">
            <w:pPr>
              <w:ind w:left="142"/>
            </w:pPr>
            <w:proofErr w:type="spellStart"/>
            <w:r w:rsidRPr="009A7550">
              <w:t>Desafio</w:t>
            </w:r>
            <w:proofErr w:type="spellEnd"/>
            <w:r w:rsidRPr="009A7550">
              <w:t xml:space="preserve"> XIII for French Horn and Piano, Op. 31, No. 13a (1968/1984) </w:t>
            </w:r>
          </w:p>
          <w:p w14:paraId="2FB0280A" w14:textId="77777777" w:rsidR="00C25B84" w:rsidRPr="009A7550" w:rsidRDefault="00C25B84" w:rsidP="00FD3D19">
            <w:pPr>
              <w:ind w:left="142"/>
            </w:pPr>
            <w:proofErr w:type="spellStart"/>
            <w:r w:rsidRPr="009A7550">
              <w:t>Desafio</w:t>
            </w:r>
            <w:proofErr w:type="spellEnd"/>
            <w:r w:rsidRPr="009A7550">
              <w:t xml:space="preserve"> XIV for Trumpet and Piano, Op. 31, No. 14a (1968/1984) </w:t>
            </w:r>
          </w:p>
          <w:p w14:paraId="13FCD7CF" w14:textId="77777777" w:rsidR="00C25B84" w:rsidRPr="009A7550" w:rsidRDefault="00C25B84" w:rsidP="00FD3D19">
            <w:pPr>
              <w:ind w:left="142"/>
            </w:pPr>
            <w:proofErr w:type="spellStart"/>
            <w:r w:rsidRPr="009A7550">
              <w:t>Desafio</w:t>
            </w:r>
            <w:proofErr w:type="spellEnd"/>
            <w:r w:rsidRPr="009A7550">
              <w:t xml:space="preserve"> XV for Trombone and Piano, Op. 31, No. 15a (1968/1984) </w:t>
            </w:r>
          </w:p>
          <w:p w14:paraId="65EFE14F" w14:textId="77777777" w:rsidR="00C25B84" w:rsidRPr="009A7550" w:rsidRDefault="00C25B84" w:rsidP="00FD3D19">
            <w:pPr>
              <w:ind w:left="142"/>
            </w:pPr>
            <w:proofErr w:type="spellStart"/>
            <w:r w:rsidRPr="009A7550">
              <w:t>Desafio</w:t>
            </w:r>
            <w:proofErr w:type="spellEnd"/>
            <w:r w:rsidRPr="009A7550">
              <w:t xml:space="preserve"> XVI for Tuba and Piano, Op. 31, No. 16a (1968/1984) </w:t>
            </w:r>
          </w:p>
          <w:p w14:paraId="3EA38DFC" w14:textId="77777777" w:rsidR="00C25B84" w:rsidRPr="009A7550" w:rsidRDefault="00C25B84" w:rsidP="00FD3D19">
            <w:pPr>
              <w:ind w:left="142"/>
            </w:pPr>
            <w:proofErr w:type="spellStart"/>
            <w:r w:rsidRPr="009A7550">
              <w:t>Desafio</w:t>
            </w:r>
            <w:proofErr w:type="spellEnd"/>
            <w:r w:rsidRPr="009A7550">
              <w:t xml:space="preserve"> XVII for Clarinet and Piano, Op. 31, No. 17a (1968/1992) </w:t>
            </w:r>
          </w:p>
          <w:p w14:paraId="238AC0CF" w14:textId="77777777" w:rsidR="00C25B84" w:rsidRPr="009A7550" w:rsidRDefault="00C25B84" w:rsidP="00FD3D19">
            <w:pPr>
              <w:ind w:left="142"/>
            </w:pPr>
            <w:proofErr w:type="spellStart"/>
            <w:r w:rsidRPr="009A7550">
              <w:t>Desafio</w:t>
            </w:r>
            <w:proofErr w:type="spellEnd"/>
            <w:r w:rsidRPr="009A7550">
              <w:t xml:space="preserve"> XXI for Guitar and Harp, Op. 31, No. 21 (1968/1992) </w:t>
            </w:r>
          </w:p>
          <w:p w14:paraId="1D138AE3" w14:textId="77777777" w:rsidR="00C25B84" w:rsidRPr="009A7550" w:rsidRDefault="00C25B84" w:rsidP="00FD3D19">
            <w:pPr>
              <w:ind w:left="142"/>
            </w:pPr>
            <w:proofErr w:type="spellStart"/>
            <w:r w:rsidRPr="009A7550">
              <w:t>Desafio</w:t>
            </w:r>
            <w:proofErr w:type="spellEnd"/>
            <w:r w:rsidRPr="009A7550">
              <w:t xml:space="preserve"> XXIII for Guitar and Piano, Op. 31, No. 23a (1968.1992) </w:t>
            </w:r>
          </w:p>
          <w:p w14:paraId="11C3D719" w14:textId="77777777" w:rsidR="00C25B84" w:rsidRPr="009A7550" w:rsidRDefault="00C25B84" w:rsidP="00FD3D19">
            <w:pPr>
              <w:ind w:left="142"/>
            </w:pPr>
            <w:r w:rsidRPr="009A7550">
              <w:t xml:space="preserve">Solo I for Solo Flute, Op. 60 (1984) </w:t>
            </w:r>
          </w:p>
          <w:p w14:paraId="211F8924" w14:textId="77777777" w:rsidR="00C25B84" w:rsidRPr="009A7550" w:rsidRDefault="00C25B84" w:rsidP="00FD3D19">
            <w:pPr>
              <w:ind w:left="142"/>
            </w:pPr>
            <w:proofErr w:type="spellStart"/>
            <w:r w:rsidRPr="009A7550">
              <w:t>Círculos</w:t>
            </w:r>
            <w:proofErr w:type="spellEnd"/>
            <w:r w:rsidRPr="009A7550">
              <w:t xml:space="preserve"> </w:t>
            </w:r>
            <w:proofErr w:type="spellStart"/>
            <w:r w:rsidRPr="009A7550">
              <w:t>Mágicos</w:t>
            </w:r>
            <w:proofErr w:type="spellEnd"/>
            <w:r w:rsidRPr="009A7550">
              <w:t xml:space="preserve"> for Bass Clarinet and Percussion, Op. 70 (1989) </w:t>
            </w:r>
          </w:p>
          <w:p w14:paraId="51DCE040" w14:textId="77777777" w:rsidR="00C25B84" w:rsidRPr="009A7550" w:rsidRDefault="00C25B84" w:rsidP="00FD3D19">
            <w:pPr>
              <w:ind w:left="142"/>
            </w:pPr>
            <w:r w:rsidRPr="009A7550">
              <w:t xml:space="preserve">Duo for Guitar and Percussion, Op. 71 (1989) </w:t>
            </w:r>
          </w:p>
          <w:p w14:paraId="2193DD9B" w14:textId="77777777" w:rsidR="00C25B84" w:rsidRPr="009A7550" w:rsidRDefault="00C25B84" w:rsidP="00FD3D19">
            <w:pPr>
              <w:ind w:left="142"/>
            </w:pPr>
            <w:proofErr w:type="spellStart"/>
            <w:r w:rsidRPr="009A7550">
              <w:t>Sonante</w:t>
            </w:r>
            <w:proofErr w:type="spellEnd"/>
            <w:r w:rsidRPr="009A7550">
              <w:t xml:space="preserve"> I for Solo Marimba, Op. 80 (1994) </w:t>
            </w:r>
          </w:p>
          <w:p w14:paraId="40A93B6E" w14:textId="77777777" w:rsidR="00C25B84" w:rsidRPr="009A7550" w:rsidRDefault="00C25B84" w:rsidP="00FD3D19">
            <w:pPr>
              <w:ind w:left="142"/>
            </w:pPr>
            <w:r w:rsidRPr="009A7550">
              <w:t xml:space="preserve">Solo II for Solo Bass Clarinet, Op. 81 (1994) </w:t>
            </w:r>
          </w:p>
          <w:p w14:paraId="3759C6AD" w14:textId="77777777" w:rsidR="00C25B84" w:rsidRPr="009A7550" w:rsidRDefault="00C25B84" w:rsidP="00FD3D19">
            <w:pPr>
              <w:ind w:left="142"/>
            </w:pPr>
            <w:r w:rsidRPr="009A7550">
              <w:t xml:space="preserve">Solo III for Solo Vibraphone, Op. 83 (1994) </w:t>
            </w:r>
          </w:p>
          <w:p w14:paraId="0A279AEA" w14:textId="77777777" w:rsidR="00C25B84" w:rsidRPr="009A7550" w:rsidRDefault="00C25B84" w:rsidP="00FD3D19">
            <w:pPr>
              <w:ind w:left="142"/>
            </w:pPr>
            <w:proofErr w:type="spellStart"/>
            <w:r w:rsidRPr="009A7550">
              <w:t>Desafio</w:t>
            </w:r>
            <w:proofErr w:type="spellEnd"/>
            <w:r w:rsidRPr="009A7550">
              <w:t xml:space="preserve"> XXXI for Violin and Marimba, Op. 31, No. 31 (1994) </w:t>
            </w:r>
          </w:p>
          <w:p w14:paraId="2C6EC219" w14:textId="77777777" w:rsidR="00C25B84" w:rsidRPr="009A7550" w:rsidRDefault="00C25B84" w:rsidP="00FD3D19">
            <w:pPr>
              <w:ind w:left="142"/>
            </w:pPr>
            <w:proofErr w:type="spellStart"/>
            <w:r w:rsidRPr="009A7550">
              <w:t>Desafio</w:t>
            </w:r>
            <w:proofErr w:type="spellEnd"/>
            <w:r w:rsidRPr="009A7550">
              <w:t xml:space="preserve"> XXXI for Flute and Marimba, Op. 31, No. 31a (1994) </w:t>
            </w:r>
          </w:p>
          <w:p w14:paraId="301910AD" w14:textId="77777777" w:rsidR="00C25B84" w:rsidRPr="009A7550" w:rsidRDefault="00C25B84" w:rsidP="00FD3D19">
            <w:pPr>
              <w:ind w:left="142"/>
            </w:pPr>
            <w:proofErr w:type="spellStart"/>
            <w:r w:rsidRPr="009A7550">
              <w:t>Desafio</w:t>
            </w:r>
            <w:proofErr w:type="spellEnd"/>
            <w:r w:rsidRPr="009A7550">
              <w:t xml:space="preserve"> XXXIII for Flute and Guitar, Op. 31, No. 33 (1997) </w:t>
            </w:r>
          </w:p>
          <w:p w14:paraId="4CA17D49" w14:textId="77777777" w:rsidR="00C25B84" w:rsidRPr="009A7550" w:rsidRDefault="00C25B84" w:rsidP="00FD3D19">
            <w:pPr>
              <w:ind w:left="142"/>
            </w:pPr>
            <w:proofErr w:type="spellStart"/>
            <w:r w:rsidRPr="009A7550">
              <w:t>Poema</w:t>
            </w:r>
            <w:proofErr w:type="spellEnd"/>
            <w:r w:rsidRPr="009A7550">
              <w:t xml:space="preserve"> I for Violin and Piano, Op. 94, No. 1 (2002) </w:t>
            </w:r>
          </w:p>
          <w:p w14:paraId="6A503B73" w14:textId="77777777" w:rsidR="00C25B84" w:rsidRPr="009A7550" w:rsidRDefault="00C25B84" w:rsidP="00FD3D19">
            <w:pPr>
              <w:ind w:left="142"/>
            </w:pPr>
            <w:r w:rsidRPr="009A7550">
              <w:t xml:space="preserve">Partita Latina for Cello and Piano, Op. 92 (2002) </w:t>
            </w:r>
          </w:p>
          <w:p w14:paraId="23059421" w14:textId="77777777" w:rsidR="00C25B84" w:rsidRPr="009A7550" w:rsidRDefault="00C25B84" w:rsidP="00FD3D19">
            <w:pPr>
              <w:ind w:left="142"/>
            </w:pPr>
            <w:proofErr w:type="spellStart"/>
            <w:r w:rsidRPr="009A7550">
              <w:t>Poema</w:t>
            </w:r>
            <w:proofErr w:type="spellEnd"/>
            <w:r w:rsidRPr="009A7550">
              <w:t xml:space="preserve"> II for Viola and Piano, Op. 94, No. 2 (2002) </w:t>
            </w:r>
          </w:p>
          <w:p w14:paraId="2810784D" w14:textId="77777777" w:rsidR="00C25B84" w:rsidRPr="009A7550" w:rsidRDefault="00C25B84" w:rsidP="00FD3D19">
            <w:pPr>
              <w:ind w:left="142"/>
            </w:pPr>
            <w:proofErr w:type="spellStart"/>
            <w:r w:rsidRPr="009A7550">
              <w:t>Poema</w:t>
            </w:r>
            <w:proofErr w:type="spellEnd"/>
            <w:r w:rsidRPr="009A7550">
              <w:t xml:space="preserve"> III for Cello and Piano, Op. 94, No. 3 (2002) </w:t>
            </w:r>
          </w:p>
          <w:p w14:paraId="1AE3F24C" w14:textId="77777777" w:rsidR="00C25B84" w:rsidRPr="009A7550" w:rsidRDefault="00C25B84" w:rsidP="00FD3D19">
            <w:pPr>
              <w:ind w:left="142"/>
            </w:pPr>
            <w:proofErr w:type="spellStart"/>
            <w:r w:rsidRPr="009A7550">
              <w:t>Poema</w:t>
            </w:r>
            <w:proofErr w:type="spellEnd"/>
            <w:r w:rsidRPr="009A7550">
              <w:t xml:space="preserve"> IV for Double Bass and Piano, Op. 94, No. 4 (2002) </w:t>
            </w:r>
          </w:p>
          <w:p w14:paraId="35D31CA9" w14:textId="77777777" w:rsidR="00C25B84" w:rsidRPr="009A7550" w:rsidRDefault="00C25B84" w:rsidP="00FD3D19">
            <w:pPr>
              <w:ind w:left="142"/>
            </w:pPr>
            <w:proofErr w:type="spellStart"/>
            <w:r w:rsidRPr="009A7550">
              <w:lastRenderedPageBreak/>
              <w:t>Poema</w:t>
            </w:r>
            <w:proofErr w:type="spellEnd"/>
            <w:r w:rsidRPr="009A7550">
              <w:t xml:space="preserve"> VI for Flute and Piano, Op. 94, No. 6 (2002) </w:t>
            </w:r>
          </w:p>
          <w:p w14:paraId="7EFF4B12" w14:textId="77777777" w:rsidR="00C25B84" w:rsidRPr="009A7550" w:rsidRDefault="00C25B84" w:rsidP="00FD3D19">
            <w:pPr>
              <w:ind w:left="142"/>
            </w:pPr>
            <w:proofErr w:type="spellStart"/>
            <w:r w:rsidRPr="009A7550">
              <w:t>Poema</w:t>
            </w:r>
            <w:proofErr w:type="spellEnd"/>
            <w:r w:rsidRPr="009A7550">
              <w:t xml:space="preserve"> VII for Oboe and Piano, Op. 94, No. 7 (2002) </w:t>
            </w:r>
          </w:p>
          <w:p w14:paraId="22EFDCEA" w14:textId="77777777" w:rsidR="00C25B84" w:rsidRPr="009A7550" w:rsidRDefault="00C25B84" w:rsidP="00FD3D19">
            <w:pPr>
              <w:ind w:left="142"/>
            </w:pPr>
            <w:proofErr w:type="spellStart"/>
            <w:r w:rsidRPr="009A7550">
              <w:t>Poema</w:t>
            </w:r>
            <w:proofErr w:type="spellEnd"/>
            <w:r w:rsidRPr="009A7550">
              <w:t xml:space="preserve"> VIII for Clarinet and Piano, Op. 94, No. 8 (2002) </w:t>
            </w:r>
          </w:p>
          <w:p w14:paraId="66FABBB9" w14:textId="77777777" w:rsidR="00C25B84" w:rsidRPr="009A7550" w:rsidRDefault="00C25B84" w:rsidP="00FD3D19">
            <w:pPr>
              <w:ind w:left="142"/>
            </w:pPr>
            <w:proofErr w:type="spellStart"/>
            <w:r w:rsidRPr="009A7550">
              <w:t>Poema</w:t>
            </w:r>
            <w:proofErr w:type="spellEnd"/>
            <w:r w:rsidRPr="009A7550">
              <w:t xml:space="preserve"> IX for Bassoon and Piano, Op. 94, No. 9 (2002) </w:t>
            </w:r>
          </w:p>
          <w:p w14:paraId="3C008352" w14:textId="77777777" w:rsidR="00C25B84" w:rsidRPr="009A7550" w:rsidRDefault="00C25B84" w:rsidP="00FD3D19">
            <w:pPr>
              <w:ind w:left="142"/>
            </w:pPr>
            <w:proofErr w:type="spellStart"/>
            <w:r w:rsidRPr="009A7550">
              <w:t>Poema</w:t>
            </w:r>
            <w:proofErr w:type="spellEnd"/>
            <w:r w:rsidRPr="009A7550">
              <w:t xml:space="preserve"> X for French Horn and Piano, Op. 94, No. 10 (2002) </w:t>
            </w:r>
          </w:p>
          <w:p w14:paraId="7ABAB5D4" w14:textId="77777777" w:rsidR="00C25B84" w:rsidRPr="009A7550" w:rsidRDefault="00C25B84" w:rsidP="00FD3D19">
            <w:pPr>
              <w:ind w:left="142"/>
            </w:pPr>
            <w:proofErr w:type="spellStart"/>
            <w:r w:rsidRPr="009A7550">
              <w:t>Poema</w:t>
            </w:r>
            <w:proofErr w:type="spellEnd"/>
            <w:r w:rsidRPr="009A7550">
              <w:t xml:space="preserve"> XI for Trumpet and Piano, Op. 94, No. 11 (2002) </w:t>
            </w:r>
          </w:p>
          <w:p w14:paraId="67DE8C6F" w14:textId="77777777" w:rsidR="00C25B84" w:rsidRPr="009A7550" w:rsidRDefault="00C25B84" w:rsidP="00FD3D19">
            <w:pPr>
              <w:ind w:left="142"/>
            </w:pPr>
            <w:proofErr w:type="spellStart"/>
            <w:r w:rsidRPr="009A7550">
              <w:t>Poema</w:t>
            </w:r>
            <w:proofErr w:type="spellEnd"/>
            <w:r w:rsidRPr="009A7550">
              <w:t xml:space="preserve"> XII for Trombone and Piano, Op. 94, No. 12 (2002) </w:t>
            </w:r>
          </w:p>
          <w:p w14:paraId="5FBE796E" w14:textId="77777777" w:rsidR="00C25B84" w:rsidRPr="009A7550" w:rsidRDefault="00C25B84" w:rsidP="00FD3D19">
            <w:pPr>
              <w:ind w:left="142"/>
            </w:pPr>
            <w:proofErr w:type="spellStart"/>
            <w:r w:rsidRPr="009A7550">
              <w:t>Poema</w:t>
            </w:r>
            <w:proofErr w:type="spellEnd"/>
            <w:r w:rsidRPr="009A7550">
              <w:t xml:space="preserve"> XIV for Alto Saxophone and Piano, Op. 94, No. 14 (2002) </w:t>
            </w:r>
          </w:p>
          <w:p w14:paraId="29455B83" w14:textId="77777777" w:rsidR="00C25B84" w:rsidRPr="009A7550" w:rsidRDefault="00C25B84" w:rsidP="00FD3D19">
            <w:pPr>
              <w:ind w:left="142"/>
            </w:pPr>
            <w:proofErr w:type="spellStart"/>
            <w:r w:rsidRPr="009A7550">
              <w:t>Poema</w:t>
            </w:r>
            <w:proofErr w:type="spellEnd"/>
            <w:r w:rsidRPr="009A7550">
              <w:t xml:space="preserve"> XV for Harmonica and Piano, Op. 94, No. 15 (2002)</w:t>
            </w:r>
          </w:p>
          <w:p w14:paraId="64D46F4E" w14:textId="77777777" w:rsidR="00C25B84" w:rsidRPr="009A7550" w:rsidRDefault="00C25B84" w:rsidP="00FD3D19">
            <w:pPr>
              <w:ind w:left="142"/>
              <w:rPr>
                <w:rStyle w:val="SubtleEmphasis"/>
              </w:rPr>
            </w:pPr>
            <w:r w:rsidRPr="009A7550">
              <w:rPr>
                <w:rStyle w:val="SubtleEmphasis"/>
              </w:rPr>
              <w:t xml:space="preserve"> </w:t>
            </w:r>
          </w:p>
          <w:p w14:paraId="7ACC1A04" w14:textId="030F0943" w:rsidR="00F16BAF" w:rsidRPr="00F16BAF" w:rsidRDefault="00F16BAF" w:rsidP="00FD3D19">
            <w:pPr>
              <w:ind w:left="142"/>
              <w:rPr>
                <w:b/>
              </w:rPr>
            </w:pPr>
            <w:r w:rsidRPr="00F16BAF">
              <w:rPr>
                <w:b/>
              </w:rPr>
              <w:t>Choral Music (A Cappella)</w:t>
            </w:r>
          </w:p>
          <w:p w14:paraId="713A7658" w14:textId="77777777" w:rsidR="00C25B84" w:rsidRPr="009A7550" w:rsidRDefault="00C25B84" w:rsidP="00FD3D19">
            <w:pPr>
              <w:ind w:left="142"/>
            </w:pPr>
            <w:proofErr w:type="spellStart"/>
            <w:r w:rsidRPr="009A7550">
              <w:t>Agô-Lonã</w:t>
            </w:r>
            <w:proofErr w:type="spellEnd"/>
            <w:r w:rsidRPr="009A7550">
              <w:t xml:space="preserve"> for Mixed Choir, Op. 16 (1964)</w:t>
            </w:r>
          </w:p>
          <w:p w14:paraId="6ADB08EC" w14:textId="77777777" w:rsidR="00C25B84" w:rsidRPr="009A7550" w:rsidRDefault="00C25B84" w:rsidP="00FD3D19">
            <w:pPr>
              <w:ind w:left="142"/>
            </w:pPr>
            <w:r w:rsidRPr="009A7550">
              <w:t xml:space="preserve">Jogo for Men’s Choir, Op. 16a (1964/1970) </w:t>
            </w:r>
          </w:p>
          <w:p w14:paraId="6FF248C8" w14:textId="77777777" w:rsidR="00C25B84" w:rsidRPr="009A7550" w:rsidRDefault="00C25B84" w:rsidP="00FD3D19">
            <w:pPr>
              <w:ind w:left="142"/>
            </w:pPr>
            <w:proofErr w:type="spellStart"/>
            <w:r w:rsidRPr="009A7550">
              <w:t>Três</w:t>
            </w:r>
            <w:proofErr w:type="spellEnd"/>
            <w:r w:rsidRPr="009A7550">
              <w:t xml:space="preserve"> </w:t>
            </w:r>
            <w:proofErr w:type="spellStart"/>
            <w:r w:rsidRPr="009A7550">
              <w:t>Coros</w:t>
            </w:r>
            <w:proofErr w:type="spellEnd"/>
            <w:r w:rsidRPr="009A7550">
              <w:t xml:space="preserve"> de Natal for Mixed Choir, Op. 19 (1966) </w:t>
            </w:r>
          </w:p>
          <w:p w14:paraId="3CDF1505" w14:textId="77777777" w:rsidR="00C25B84" w:rsidRPr="009A7550" w:rsidRDefault="00C25B84" w:rsidP="00FD3D19">
            <w:pPr>
              <w:ind w:left="142"/>
            </w:pPr>
            <w:proofErr w:type="spellStart"/>
            <w:r w:rsidRPr="009A7550">
              <w:t>Desafio</w:t>
            </w:r>
            <w:proofErr w:type="spellEnd"/>
            <w:r w:rsidRPr="009A7550">
              <w:t xml:space="preserve"> XXVIII for Mixed Choir, Op. 31, No. 28 (1968) </w:t>
            </w:r>
          </w:p>
          <w:p w14:paraId="55363E1A" w14:textId="77777777" w:rsidR="00C25B84" w:rsidRPr="009A7550" w:rsidRDefault="00C25B84" w:rsidP="00FD3D19">
            <w:pPr>
              <w:ind w:left="142"/>
            </w:pPr>
            <w:proofErr w:type="spellStart"/>
            <w:r w:rsidRPr="009A7550">
              <w:t>Cancioneiro</w:t>
            </w:r>
            <w:proofErr w:type="spellEnd"/>
            <w:r w:rsidRPr="009A7550">
              <w:t xml:space="preserve"> de </w:t>
            </w:r>
            <w:proofErr w:type="spellStart"/>
            <w:r w:rsidRPr="009A7550">
              <w:t>Lampião</w:t>
            </w:r>
            <w:proofErr w:type="spellEnd"/>
            <w:r w:rsidRPr="009A7550">
              <w:t xml:space="preserve">, Op. 52 (1980) </w:t>
            </w:r>
          </w:p>
          <w:p w14:paraId="1CF94AC2" w14:textId="77777777" w:rsidR="00C25B84" w:rsidRPr="009A7550" w:rsidRDefault="00C25B84" w:rsidP="00FD3D19">
            <w:pPr>
              <w:ind w:left="142"/>
            </w:pPr>
            <w:proofErr w:type="spellStart"/>
            <w:r w:rsidRPr="009A7550">
              <w:t>Cancioneiro</w:t>
            </w:r>
            <w:proofErr w:type="spellEnd"/>
            <w:r w:rsidRPr="009A7550">
              <w:t xml:space="preserve"> </w:t>
            </w:r>
            <w:proofErr w:type="spellStart"/>
            <w:r w:rsidRPr="009A7550">
              <w:t>Natalino</w:t>
            </w:r>
            <w:proofErr w:type="spellEnd"/>
            <w:r w:rsidRPr="009A7550">
              <w:t xml:space="preserve"> for Mixed Choir, Op. 58 (1983)</w:t>
            </w:r>
          </w:p>
          <w:p w14:paraId="22B5A9C1" w14:textId="77777777" w:rsidR="00C25B84" w:rsidRPr="009A7550" w:rsidRDefault="00C25B84" w:rsidP="00FD3D19">
            <w:pPr>
              <w:ind w:left="142"/>
            </w:pPr>
            <w:proofErr w:type="spellStart"/>
            <w:r w:rsidRPr="009A7550">
              <w:t>Cancioneiro</w:t>
            </w:r>
            <w:proofErr w:type="spellEnd"/>
            <w:r w:rsidRPr="009A7550">
              <w:t xml:space="preserve"> </w:t>
            </w:r>
            <w:proofErr w:type="spellStart"/>
            <w:r w:rsidRPr="009A7550">
              <w:t>Junino</w:t>
            </w:r>
            <w:proofErr w:type="spellEnd"/>
            <w:r w:rsidRPr="009A7550">
              <w:t xml:space="preserve"> for Mixed Choir, Op. 59 (1984)</w:t>
            </w:r>
          </w:p>
          <w:p w14:paraId="79990038" w14:textId="4C400B79" w:rsidR="00F16BAF" w:rsidRPr="00F16BAF" w:rsidRDefault="00F16BAF" w:rsidP="00FD3D19">
            <w:pPr>
              <w:ind w:left="142"/>
              <w:rPr>
                <w:b/>
                <w:iCs/>
                <w:color w:val="000000" w:themeColor="text1"/>
                <w:sz w:val="24"/>
                <w:szCs w:val="24"/>
              </w:rPr>
            </w:pPr>
            <w:r w:rsidRPr="00F16BAF">
              <w:rPr>
                <w:b/>
              </w:rPr>
              <w:t>Choral Music and Guitar</w:t>
            </w:r>
          </w:p>
          <w:p w14:paraId="04C9C9C3" w14:textId="77777777" w:rsidR="00C25B84" w:rsidRPr="009A7550" w:rsidRDefault="00C25B84" w:rsidP="00FD3D19">
            <w:pPr>
              <w:ind w:left="142"/>
            </w:pPr>
            <w:proofErr w:type="spellStart"/>
            <w:r w:rsidRPr="009A7550">
              <w:t>Yanomani</w:t>
            </w:r>
            <w:proofErr w:type="spellEnd"/>
            <w:r w:rsidRPr="009A7550">
              <w:t xml:space="preserve"> for Mixed Choir, Solo Tenor and Guitar, Op. 47 (1980)</w:t>
            </w:r>
          </w:p>
          <w:p w14:paraId="59237693" w14:textId="68F4276A" w:rsidR="00C25B84" w:rsidRPr="00C25B84" w:rsidRDefault="00C25B84" w:rsidP="00FD3D19">
            <w:pPr>
              <w:ind w:left="142"/>
              <w:rPr>
                <w:b/>
                <w:iCs/>
                <w:color w:val="000000" w:themeColor="text1"/>
                <w:sz w:val="24"/>
                <w:szCs w:val="24"/>
              </w:rPr>
            </w:pPr>
            <w:r w:rsidRPr="009A7550">
              <w:rPr>
                <w:rStyle w:val="SubtleEmphasis"/>
              </w:rPr>
              <w:t xml:space="preserve"> </w:t>
            </w:r>
          </w:p>
          <w:p w14:paraId="72E301EA" w14:textId="09CD5F28" w:rsidR="00F16BAF" w:rsidRPr="00F16BAF" w:rsidRDefault="00F16BAF" w:rsidP="00FD3D19">
            <w:pPr>
              <w:ind w:left="142"/>
              <w:rPr>
                <w:b/>
              </w:rPr>
            </w:pPr>
            <w:r w:rsidRPr="00F16BAF">
              <w:rPr>
                <w:b/>
              </w:rPr>
              <w:t>Band</w:t>
            </w:r>
          </w:p>
          <w:p w14:paraId="4088D007" w14:textId="77777777" w:rsidR="00C25B84" w:rsidRPr="009A7550" w:rsidRDefault="00C25B84" w:rsidP="00FD3D19">
            <w:pPr>
              <w:ind w:left="142"/>
            </w:pPr>
            <w:proofErr w:type="spellStart"/>
            <w:r w:rsidRPr="009A7550">
              <w:t>Chacona</w:t>
            </w:r>
            <w:proofErr w:type="spellEnd"/>
            <w:r w:rsidRPr="009A7550">
              <w:t xml:space="preserve"> </w:t>
            </w:r>
            <w:proofErr w:type="spellStart"/>
            <w:r w:rsidRPr="009A7550">
              <w:t>Amazônica</w:t>
            </w:r>
            <w:proofErr w:type="spellEnd"/>
            <w:r w:rsidRPr="009A7550">
              <w:t xml:space="preserve"> for Symphonic Band, Op. 86 (1998) </w:t>
            </w:r>
          </w:p>
          <w:p w14:paraId="5BA1623A" w14:textId="77777777" w:rsidR="00C25B84" w:rsidRPr="009A7550" w:rsidRDefault="00C25B84" w:rsidP="00FD3D19">
            <w:pPr>
              <w:ind w:left="142"/>
            </w:pPr>
            <w:proofErr w:type="spellStart"/>
            <w:r w:rsidRPr="009A7550">
              <w:t>Amazônia</w:t>
            </w:r>
            <w:proofErr w:type="spellEnd"/>
            <w:r w:rsidRPr="009A7550">
              <w:t xml:space="preserve"> II for Jazz Ensemble, Op. 85 (1998) </w:t>
            </w:r>
          </w:p>
          <w:p w14:paraId="1ED4C6BB" w14:textId="109592DB" w:rsidR="00000B0D" w:rsidRPr="0076388E" w:rsidRDefault="00C25B84" w:rsidP="00FD3D19">
            <w:pPr>
              <w:ind w:left="142"/>
              <w:rPr>
                <w:rFonts w:cs="Times New Roman"/>
              </w:rPr>
            </w:pPr>
            <w:proofErr w:type="spellStart"/>
            <w:r w:rsidRPr="009A7550">
              <w:rPr>
                <w:rFonts w:cs="Times New Roman"/>
              </w:rPr>
              <w:t>Fanfarra</w:t>
            </w:r>
            <w:proofErr w:type="spellEnd"/>
            <w:r w:rsidRPr="009A7550">
              <w:rPr>
                <w:rFonts w:cs="Times New Roman"/>
              </w:rPr>
              <w:t xml:space="preserve"> Campos do </w:t>
            </w:r>
            <w:proofErr w:type="spellStart"/>
            <w:r w:rsidRPr="009A7550">
              <w:rPr>
                <w:rFonts w:cs="Times New Roman"/>
              </w:rPr>
              <w:t>Jordão</w:t>
            </w:r>
            <w:proofErr w:type="spellEnd"/>
            <w:r w:rsidRPr="009A7550">
              <w:rPr>
                <w:rFonts w:cs="Times New Roman"/>
              </w:rPr>
              <w:t xml:space="preserve"> for Brass, Timpani and Percussion, Op. 97 (2004)</w:t>
            </w:r>
          </w:p>
        </w:tc>
      </w:tr>
      <w:tr w:rsidR="003235A7" w14:paraId="323C43D7" w14:textId="77777777" w:rsidTr="003235A7">
        <w:tc>
          <w:tcPr>
            <w:tcW w:w="9016" w:type="dxa"/>
          </w:tcPr>
          <w:p w14:paraId="1D1B7000" w14:textId="3BCBBCBF" w:rsidR="00000B0D" w:rsidRDefault="003235A7" w:rsidP="008A5B87">
            <w:r w:rsidRPr="0015114C">
              <w:rPr>
                <w:u w:val="single"/>
              </w:rPr>
              <w:lastRenderedPageBreak/>
              <w:t>Further reading</w:t>
            </w:r>
            <w:r>
              <w:t>:</w:t>
            </w:r>
          </w:p>
          <w:p w14:paraId="4386FEDA" w14:textId="7E90187B" w:rsidR="009A7550" w:rsidRPr="009A7550" w:rsidRDefault="000373B7" w:rsidP="00C25B84">
            <w:sdt>
              <w:sdtPr>
                <w:id w:val="1428925217"/>
                <w:citation/>
              </w:sdtPr>
              <w:sdtContent>
                <w:r w:rsidR="00D270FF">
                  <w:fldChar w:fldCharType="begin"/>
                </w:r>
                <w:r w:rsidR="00D270FF">
                  <w:instrText xml:space="preserve"> CITATION App77 \l 1033 </w:instrText>
                </w:r>
                <w:r w:rsidR="00D270FF">
                  <w:fldChar w:fldCharType="separate"/>
                </w:r>
                <w:r w:rsidR="00D270FF" w:rsidRPr="00D270FF">
                  <w:rPr>
                    <w:noProof/>
                  </w:rPr>
                  <w:t>(Appleby)</w:t>
                </w:r>
                <w:r w:rsidR="00D270FF">
                  <w:fldChar w:fldCharType="end"/>
                </w:r>
              </w:sdtContent>
            </w:sdt>
          </w:p>
          <w:p w14:paraId="5B5DCF9F" w14:textId="77777777" w:rsidR="00A237BF" w:rsidRDefault="00A237BF" w:rsidP="00C25B84"/>
          <w:p w14:paraId="6B29BD57" w14:textId="06B56571" w:rsidR="009A7550" w:rsidRPr="009A7550" w:rsidRDefault="000373B7" w:rsidP="00C25B84">
            <w:sdt>
              <w:sdtPr>
                <w:id w:val="259953964"/>
                <w:citation/>
              </w:sdtPr>
              <w:sdtContent>
                <w:r w:rsidR="00D270FF">
                  <w:fldChar w:fldCharType="begin"/>
                </w:r>
                <w:r w:rsidR="00D270FF">
                  <w:instrText xml:space="preserve"> CITATION App83 \l 1033 </w:instrText>
                </w:r>
                <w:r w:rsidR="00D270FF">
                  <w:fldChar w:fldCharType="separate"/>
                </w:r>
                <w:r w:rsidR="00D270FF" w:rsidRPr="00D270FF">
                  <w:rPr>
                    <w:noProof/>
                  </w:rPr>
                  <w:t>(Appleby, The Music of Brazil)</w:t>
                </w:r>
                <w:r w:rsidR="00D270FF">
                  <w:fldChar w:fldCharType="end"/>
                </w:r>
              </w:sdtContent>
            </w:sdt>
          </w:p>
          <w:p w14:paraId="38F2E64C" w14:textId="77777777" w:rsidR="00A237BF" w:rsidRDefault="00A237BF" w:rsidP="00C25B84"/>
          <w:p w14:paraId="06EA5E92" w14:textId="35D6C5CF" w:rsidR="009A7550" w:rsidRPr="009A7550" w:rsidRDefault="000373B7" w:rsidP="00C25B84">
            <w:sdt>
              <w:sdtPr>
                <w:id w:val="-347880406"/>
                <w:citation/>
              </w:sdtPr>
              <w:sdtContent>
                <w:r w:rsidR="00D270FF">
                  <w:fldChar w:fldCharType="begin"/>
                </w:r>
                <w:r w:rsidR="00D270FF">
                  <w:instrText xml:space="preserve"> CITATION Ara07 \l 1033 </w:instrText>
                </w:r>
                <w:r w:rsidR="00D270FF">
                  <w:fldChar w:fldCharType="separate"/>
                </w:r>
                <w:r w:rsidR="00D270FF" w:rsidRPr="00D270FF">
                  <w:rPr>
                    <w:noProof/>
                  </w:rPr>
                  <w:t>(Araújo)</w:t>
                </w:r>
                <w:r w:rsidR="00D270FF">
                  <w:fldChar w:fldCharType="end"/>
                </w:r>
              </w:sdtContent>
            </w:sdt>
          </w:p>
          <w:p w14:paraId="5979BBCA" w14:textId="77777777" w:rsidR="00A237BF" w:rsidRDefault="00A237BF" w:rsidP="00C25B84"/>
          <w:p w14:paraId="4DE1210C" w14:textId="5D2813A3" w:rsidR="009A7550" w:rsidRDefault="000373B7" w:rsidP="00C25B84">
            <w:sdt>
              <w:sdtPr>
                <w:id w:val="1820149896"/>
                <w:citation/>
              </w:sdtPr>
              <w:sdtContent>
                <w:r w:rsidR="00D270FF">
                  <w:fldChar w:fldCharType="begin"/>
                </w:r>
                <w:r w:rsidR="00D270FF">
                  <w:instrText xml:space="preserve"> CITATION Béh79 \l 1033 </w:instrText>
                </w:r>
                <w:r w:rsidR="00D270FF">
                  <w:fldChar w:fldCharType="separate"/>
                </w:r>
                <w:r w:rsidR="00D270FF" w:rsidRPr="00D270FF">
                  <w:rPr>
                    <w:noProof/>
                  </w:rPr>
                  <w:t>(Béhague)</w:t>
                </w:r>
                <w:r w:rsidR="00D270FF">
                  <w:fldChar w:fldCharType="end"/>
                </w:r>
              </w:sdtContent>
            </w:sdt>
          </w:p>
          <w:p w14:paraId="2E26077B" w14:textId="77777777" w:rsidR="00A237BF" w:rsidRDefault="00A237BF" w:rsidP="00C25B84"/>
          <w:p w14:paraId="1EFBA7C7" w14:textId="618B0A2B" w:rsidR="00D270FF" w:rsidRPr="009A7550" w:rsidRDefault="000373B7" w:rsidP="00C25B84">
            <w:sdt>
              <w:sdtPr>
                <w:id w:val="69092903"/>
                <w:citation/>
              </w:sdtPr>
              <w:sdtContent>
                <w:r w:rsidR="00D270FF">
                  <w:fldChar w:fldCharType="begin"/>
                </w:r>
                <w:r w:rsidR="00D270FF">
                  <w:instrText xml:space="preserve"> CITATION Béh01 \l 1033 </w:instrText>
                </w:r>
                <w:r w:rsidR="00D270FF">
                  <w:fldChar w:fldCharType="separate"/>
                </w:r>
                <w:r w:rsidR="00D270FF" w:rsidRPr="00D270FF">
                  <w:rPr>
                    <w:noProof/>
                  </w:rPr>
                  <w:t>(Béhague, Marlos Nobre)</w:t>
                </w:r>
                <w:r w:rsidR="00D270FF">
                  <w:fldChar w:fldCharType="end"/>
                </w:r>
              </w:sdtContent>
            </w:sdt>
          </w:p>
          <w:p w14:paraId="03F9BE06" w14:textId="77777777" w:rsidR="00A237BF" w:rsidRDefault="00A237BF" w:rsidP="00C25B84"/>
          <w:p w14:paraId="6A64A287" w14:textId="342314CF" w:rsidR="009A7550" w:rsidRPr="009A7550" w:rsidRDefault="000373B7" w:rsidP="00C25B84">
            <w:sdt>
              <w:sdtPr>
                <w:id w:val="9504556"/>
                <w:citation/>
              </w:sdtPr>
              <w:sdtContent>
                <w:r w:rsidR="00D270FF">
                  <w:fldChar w:fldCharType="begin"/>
                </w:r>
                <w:r w:rsidR="00D270FF">
                  <w:instrText xml:space="preserve"> CITATION Béh96 \l 1033 </w:instrText>
                </w:r>
                <w:r w:rsidR="00D270FF">
                  <w:fldChar w:fldCharType="separate"/>
                </w:r>
                <w:r w:rsidR="00D270FF" w:rsidRPr="00D270FF">
                  <w:rPr>
                    <w:noProof/>
                  </w:rPr>
                  <w:t>(Béhague, Marlos Nobre: Reminiscências and Homenagem a Villa-Lobos; Marlos Nobre: Orchestral, Vocal, and Chamber Works)</w:t>
                </w:r>
                <w:r w:rsidR="00D270FF">
                  <w:fldChar w:fldCharType="end"/>
                </w:r>
              </w:sdtContent>
            </w:sdt>
          </w:p>
          <w:p w14:paraId="1EFB9278" w14:textId="77777777" w:rsidR="00A237BF" w:rsidRDefault="00A237BF" w:rsidP="00C25B84"/>
          <w:p w14:paraId="469F2DBE" w14:textId="0CE44950" w:rsidR="009A7550" w:rsidRPr="009A7550" w:rsidRDefault="000373B7" w:rsidP="00C25B84">
            <w:sdt>
              <w:sdtPr>
                <w:id w:val="787167288"/>
                <w:citation/>
              </w:sdtPr>
              <w:sdtContent>
                <w:r w:rsidR="00736E69">
                  <w:fldChar w:fldCharType="begin"/>
                </w:r>
                <w:r w:rsidR="00736E69">
                  <w:instrText xml:space="preserve"> CITATION Car94 \l 1033 </w:instrText>
                </w:r>
                <w:r w:rsidR="00736E69">
                  <w:fldChar w:fldCharType="separate"/>
                </w:r>
                <w:r w:rsidR="00736E69" w:rsidRPr="00736E69">
                  <w:rPr>
                    <w:noProof/>
                  </w:rPr>
                  <w:t>(Carl)</w:t>
                </w:r>
                <w:r w:rsidR="00736E69">
                  <w:fldChar w:fldCharType="end"/>
                </w:r>
              </w:sdtContent>
            </w:sdt>
          </w:p>
          <w:p w14:paraId="342ED877" w14:textId="77777777" w:rsidR="00A237BF" w:rsidRDefault="00A237BF" w:rsidP="00C25B84"/>
          <w:p w14:paraId="257BEFDD" w14:textId="60133ED0" w:rsidR="009A7550" w:rsidRPr="009A7550" w:rsidRDefault="000373B7" w:rsidP="00C25B84">
            <w:sdt>
              <w:sdtPr>
                <w:id w:val="-138731497"/>
                <w:citation/>
              </w:sdtPr>
              <w:sdtContent>
                <w:r w:rsidR="00443606">
                  <w:fldChar w:fldCharType="begin"/>
                </w:r>
                <w:r w:rsidR="00443606">
                  <w:instrText xml:space="preserve"> CITATION Coo93 \l 1033 </w:instrText>
                </w:r>
                <w:r w:rsidR="00443606">
                  <w:fldChar w:fldCharType="separate"/>
                </w:r>
                <w:r w:rsidR="00443606" w:rsidRPr="00443606">
                  <w:rPr>
                    <w:noProof/>
                  </w:rPr>
                  <w:t>(Cooper)</w:t>
                </w:r>
                <w:r w:rsidR="00443606">
                  <w:fldChar w:fldCharType="end"/>
                </w:r>
              </w:sdtContent>
            </w:sdt>
          </w:p>
          <w:p w14:paraId="04332307" w14:textId="77777777" w:rsidR="00A237BF" w:rsidRDefault="00A237BF" w:rsidP="00C25B84"/>
          <w:p w14:paraId="6AFD8841" w14:textId="42486829" w:rsidR="009A7550" w:rsidRPr="009A7550" w:rsidRDefault="000373B7" w:rsidP="00C25B84">
            <w:sdt>
              <w:sdtPr>
                <w:id w:val="563374190"/>
                <w:citation/>
              </w:sdtPr>
              <w:sdtContent>
                <w:r w:rsidR="00443606">
                  <w:fldChar w:fldCharType="begin"/>
                </w:r>
                <w:r w:rsidR="00443606">
                  <w:instrText xml:space="preserve"> CITATION Coo96 \l 1033 </w:instrText>
                </w:r>
                <w:r w:rsidR="00443606">
                  <w:fldChar w:fldCharType="separate"/>
                </w:r>
                <w:r w:rsidR="00443606" w:rsidRPr="00443606">
                  <w:rPr>
                    <w:noProof/>
                  </w:rPr>
                  <w:t>(Cooper, Sonidos de las Américas-American Composers Orchestra: Marlos Nobre Striking ‘In Memoriam’ at the Carnegie May)</w:t>
                </w:r>
                <w:r w:rsidR="00443606">
                  <w:fldChar w:fldCharType="end"/>
                </w:r>
              </w:sdtContent>
            </w:sdt>
            <w:r w:rsidR="009A7550" w:rsidRPr="009A7550">
              <w:t xml:space="preserve"> </w:t>
            </w:r>
          </w:p>
          <w:p w14:paraId="38D37632" w14:textId="77777777" w:rsidR="00A237BF" w:rsidRDefault="00A237BF" w:rsidP="00C25B84"/>
          <w:p w14:paraId="1B611FC0" w14:textId="07AFCC1A" w:rsidR="009A7550" w:rsidRPr="009A7550" w:rsidRDefault="000373B7" w:rsidP="00C25B84">
            <w:sdt>
              <w:sdtPr>
                <w:id w:val="1991048483"/>
                <w:citation/>
              </w:sdtPr>
              <w:sdtContent>
                <w:r w:rsidR="00443606">
                  <w:fldChar w:fldCharType="begin"/>
                </w:r>
                <w:r w:rsidR="00443606">
                  <w:instrText xml:space="preserve"> CITATION Cor94 \l 1033 </w:instrText>
                </w:r>
                <w:r w:rsidR="00443606">
                  <w:fldChar w:fldCharType="separate"/>
                </w:r>
                <w:r w:rsidR="00443606" w:rsidRPr="00443606">
                  <w:rPr>
                    <w:noProof/>
                  </w:rPr>
                  <w:t>(Corker-Nobre)</w:t>
                </w:r>
                <w:r w:rsidR="00443606">
                  <w:fldChar w:fldCharType="end"/>
                </w:r>
              </w:sdtContent>
            </w:sdt>
          </w:p>
          <w:p w14:paraId="236A2DEA" w14:textId="77777777" w:rsidR="00A237BF" w:rsidRDefault="00A237BF" w:rsidP="00C25B84"/>
          <w:p w14:paraId="0D48B431" w14:textId="6CE96E8F" w:rsidR="009A7550" w:rsidRPr="009A7550" w:rsidRDefault="000373B7" w:rsidP="00C25B84">
            <w:sdt>
              <w:sdtPr>
                <w:id w:val="-418866536"/>
                <w:citation/>
              </w:sdtPr>
              <w:sdtContent>
                <w:r w:rsidR="00443606">
                  <w:fldChar w:fldCharType="begin"/>
                </w:r>
                <w:r w:rsidR="00443606">
                  <w:instrText xml:space="preserve"> CITATION Cor95 \l 1033 </w:instrText>
                </w:r>
                <w:r w:rsidR="00443606">
                  <w:fldChar w:fldCharType="separate"/>
                </w:r>
                <w:r w:rsidR="00443606" w:rsidRPr="00443606">
                  <w:rPr>
                    <w:noProof/>
                  </w:rPr>
                  <w:t>(M. L. Corker-Nobre)</w:t>
                </w:r>
                <w:r w:rsidR="00443606">
                  <w:fldChar w:fldCharType="end"/>
                </w:r>
              </w:sdtContent>
            </w:sdt>
          </w:p>
          <w:p w14:paraId="3B702401" w14:textId="77777777" w:rsidR="00A237BF" w:rsidRDefault="00A237BF" w:rsidP="00C25B84"/>
          <w:p w14:paraId="1B25BA04" w14:textId="4B937EEE" w:rsidR="009A7550" w:rsidRPr="009A7550" w:rsidRDefault="000373B7" w:rsidP="00C25B84">
            <w:sdt>
              <w:sdtPr>
                <w:id w:val="-1023927678"/>
                <w:citation/>
              </w:sdtPr>
              <w:sdtContent>
                <w:r w:rsidR="002C7B87">
                  <w:fldChar w:fldCharType="begin"/>
                </w:r>
                <w:r w:rsidR="002C7B87">
                  <w:instrText xml:space="preserve"> CITATION Cor80 \l 1033 </w:instrText>
                </w:r>
                <w:r w:rsidR="002C7B87">
                  <w:fldChar w:fldCharType="separate"/>
                </w:r>
                <w:r w:rsidR="002C7B87" w:rsidRPr="002C7B87">
                  <w:rPr>
                    <w:noProof/>
                  </w:rPr>
                  <w:t>(Corrêa de Azevêdo)</w:t>
                </w:r>
                <w:r w:rsidR="002C7B87">
                  <w:fldChar w:fldCharType="end"/>
                </w:r>
              </w:sdtContent>
            </w:sdt>
          </w:p>
          <w:p w14:paraId="58220477" w14:textId="77777777" w:rsidR="00A237BF" w:rsidRDefault="00A237BF" w:rsidP="00C25B84"/>
          <w:p w14:paraId="62C620A3" w14:textId="45C1179F" w:rsidR="009A7550" w:rsidRPr="009A7550" w:rsidRDefault="000373B7" w:rsidP="00C25B84">
            <w:sdt>
              <w:sdtPr>
                <w:id w:val="2025129129"/>
                <w:citation/>
              </w:sdtPr>
              <w:sdtContent>
                <w:r w:rsidR="002C7B87">
                  <w:fldChar w:fldCharType="begin"/>
                </w:r>
                <w:r w:rsidR="002C7B87">
                  <w:instrText xml:space="preserve"> CITATION Cur80 \l 1033 </w:instrText>
                </w:r>
                <w:r w:rsidR="002C7B87">
                  <w:fldChar w:fldCharType="separate"/>
                </w:r>
                <w:r w:rsidR="002C7B87" w:rsidRPr="002C7B87">
                  <w:rPr>
                    <w:noProof/>
                  </w:rPr>
                  <w:t>(Curt Lange)</w:t>
                </w:r>
                <w:r w:rsidR="002C7B87">
                  <w:fldChar w:fldCharType="end"/>
                </w:r>
              </w:sdtContent>
            </w:sdt>
          </w:p>
          <w:p w14:paraId="2C123BB9" w14:textId="77777777" w:rsidR="00A237BF" w:rsidRDefault="00A237BF" w:rsidP="00C25B84"/>
          <w:p w14:paraId="6A404716" w14:textId="640A71F2" w:rsidR="009A7550" w:rsidRPr="009A7550" w:rsidRDefault="000373B7" w:rsidP="00C25B84">
            <w:sdt>
              <w:sdtPr>
                <w:id w:val="-3588562"/>
                <w:citation/>
              </w:sdtPr>
              <w:sdtContent>
                <w:r w:rsidR="002C7B87">
                  <w:fldChar w:fldCharType="begin"/>
                </w:r>
                <w:r w:rsidR="002C7B87">
                  <w:rPr>
                    <w:lang w:val="en-US"/>
                  </w:rPr>
                  <w:instrText xml:space="preserve"> CITATION DeJ94 \l 1033 </w:instrText>
                </w:r>
                <w:r w:rsidR="002C7B87">
                  <w:fldChar w:fldCharType="separate"/>
                </w:r>
                <w:r w:rsidR="002C7B87" w:rsidRPr="002C7B87">
                  <w:rPr>
                    <w:noProof/>
                    <w:lang w:val="en-US"/>
                  </w:rPr>
                  <w:t>(De Jong)</w:t>
                </w:r>
                <w:r w:rsidR="002C7B87">
                  <w:fldChar w:fldCharType="end"/>
                </w:r>
              </w:sdtContent>
            </w:sdt>
          </w:p>
          <w:p w14:paraId="5289F0A9" w14:textId="77777777" w:rsidR="00A237BF" w:rsidRDefault="00A237BF" w:rsidP="00C25B84"/>
          <w:p w14:paraId="32C0A6A4" w14:textId="6882C463" w:rsidR="009A7550" w:rsidRPr="009A7550" w:rsidRDefault="000373B7" w:rsidP="00C25B84">
            <w:sdt>
              <w:sdtPr>
                <w:id w:val="1294411771"/>
                <w:citation/>
              </w:sdtPr>
              <w:sdtContent>
                <w:r w:rsidR="002C7B87">
                  <w:fldChar w:fldCharType="begin"/>
                </w:r>
                <w:r w:rsidR="002C7B87">
                  <w:rPr>
                    <w:lang w:val="en-US"/>
                  </w:rPr>
                  <w:instrText xml:space="preserve"> CITATION Ear72 \l 1033 </w:instrText>
                </w:r>
                <w:r w:rsidR="002C7B87">
                  <w:fldChar w:fldCharType="separate"/>
                </w:r>
                <w:r w:rsidR="002C7B87" w:rsidRPr="002C7B87">
                  <w:rPr>
                    <w:noProof/>
                    <w:lang w:val="en-US"/>
                  </w:rPr>
                  <w:t>(Earls)</w:t>
                </w:r>
                <w:r w:rsidR="002C7B87">
                  <w:fldChar w:fldCharType="end"/>
                </w:r>
              </w:sdtContent>
            </w:sdt>
            <w:r w:rsidR="009A7550" w:rsidRPr="009A7550">
              <w:t xml:space="preserve"> </w:t>
            </w:r>
          </w:p>
          <w:p w14:paraId="10E2760A" w14:textId="77777777" w:rsidR="00A237BF" w:rsidRDefault="00A237BF" w:rsidP="00C25B84"/>
          <w:p w14:paraId="23C5BEA4" w14:textId="3F74BFCF" w:rsidR="009A7550" w:rsidRPr="009A7550" w:rsidRDefault="000373B7" w:rsidP="00C25B84">
            <w:sdt>
              <w:sdtPr>
                <w:id w:val="-179515720"/>
                <w:citation/>
              </w:sdtPr>
              <w:sdtContent>
                <w:r w:rsidR="002C7B87">
                  <w:fldChar w:fldCharType="begin"/>
                </w:r>
                <w:r w:rsidR="002C7B87">
                  <w:rPr>
                    <w:lang w:val="en-US"/>
                  </w:rPr>
                  <w:instrText xml:space="preserve"> CITATION Gre79 \l 1033 </w:instrText>
                </w:r>
                <w:r w:rsidR="002C7B87">
                  <w:fldChar w:fldCharType="separate"/>
                </w:r>
                <w:r w:rsidR="002C7B87" w:rsidRPr="002C7B87">
                  <w:rPr>
                    <w:noProof/>
                    <w:lang w:val="en-US"/>
                  </w:rPr>
                  <w:t>(Grebe)</w:t>
                </w:r>
                <w:r w:rsidR="002C7B87">
                  <w:fldChar w:fldCharType="end"/>
                </w:r>
              </w:sdtContent>
            </w:sdt>
          </w:p>
          <w:p w14:paraId="5AD70DA9" w14:textId="77777777" w:rsidR="00A237BF" w:rsidRDefault="00A237BF" w:rsidP="00C25B84"/>
          <w:p w14:paraId="0E77F56A" w14:textId="034A33FF" w:rsidR="009A7550" w:rsidRPr="009A7550" w:rsidRDefault="000373B7" w:rsidP="00C25B84">
            <w:sdt>
              <w:sdtPr>
                <w:id w:val="-953632595"/>
                <w:citation/>
              </w:sdtPr>
              <w:sdtContent>
                <w:r w:rsidR="002C7B87">
                  <w:fldChar w:fldCharType="begin"/>
                </w:r>
                <w:r w:rsidR="002C7B87">
                  <w:rPr>
                    <w:lang w:val="en-US"/>
                  </w:rPr>
                  <w:instrText xml:space="preserve"> CITATION Mar06 \l 1033 </w:instrText>
                </w:r>
                <w:r w:rsidR="002C7B87">
                  <w:fldChar w:fldCharType="separate"/>
                </w:r>
                <w:r w:rsidR="002C7B87" w:rsidRPr="002C7B87">
                  <w:rPr>
                    <w:noProof/>
                    <w:lang w:val="en-US"/>
                  </w:rPr>
                  <w:t>(Marco)</w:t>
                </w:r>
                <w:r w:rsidR="002C7B87">
                  <w:fldChar w:fldCharType="end"/>
                </w:r>
              </w:sdtContent>
            </w:sdt>
          </w:p>
          <w:p w14:paraId="0733F6CC" w14:textId="77777777" w:rsidR="00A237BF" w:rsidRDefault="00A237BF" w:rsidP="00C25B84"/>
          <w:p w14:paraId="54738198" w14:textId="1BDD71B3" w:rsidR="00933003" w:rsidRDefault="000373B7" w:rsidP="00C25B84">
            <w:sdt>
              <w:sdtPr>
                <w:id w:val="884211426"/>
                <w:citation/>
              </w:sdtPr>
              <w:sdtContent>
                <w:r w:rsidR="002C7B87">
                  <w:fldChar w:fldCharType="begin"/>
                </w:r>
                <w:r w:rsidR="002C7B87">
                  <w:rPr>
                    <w:lang w:val="en-US"/>
                  </w:rPr>
                  <w:instrText xml:space="preserve"> CITATION Mar83 \l 1033 </w:instrText>
                </w:r>
                <w:r w:rsidR="002C7B87">
                  <w:fldChar w:fldCharType="separate"/>
                </w:r>
                <w:r w:rsidR="002C7B87" w:rsidRPr="002C7B87">
                  <w:rPr>
                    <w:noProof/>
                    <w:lang w:val="en-US"/>
                  </w:rPr>
                  <w:t>(Mariz)</w:t>
                </w:r>
                <w:r w:rsidR="002C7B87">
                  <w:fldChar w:fldCharType="end"/>
                </w:r>
              </w:sdtContent>
            </w:sdt>
          </w:p>
          <w:p w14:paraId="6F8FA0E3" w14:textId="77777777" w:rsidR="00A237BF" w:rsidRDefault="009A7550" w:rsidP="00C25B84">
            <w:r w:rsidRPr="009A7550">
              <w:t xml:space="preserve"> </w:t>
            </w:r>
          </w:p>
          <w:p w14:paraId="217C8C57" w14:textId="741C07D1" w:rsidR="009A7550" w:rsidRPr="009A7550" w:rsidRDefault="000373B7" w:rsidP="00C25B84">
            <w:sdt>
              <w:sdtPr>
                <w:id w:val="-2045502790"/>
                <w:citation/>
              </w:sdtPr>
              <w:sdtContent>
                <w:r w:rsidR="002C7B87">
                  <w:fldChar w:fldCharType="begin"/>
                </w:r>
                <w:r w:rsidR="002C7B87">
                  <w:rPr>
                    <w:lang w:val="en-US"/>
                  </w:rPr>
                  <w:instrText xml:space="preserve"> CITATION Mar70 \l 1033 </w:instrText>
                </w:r>
                <w:r w:rsidR="002C7B87">
                  <w:fldChar w:fldCharType="separate"/>
                </w:r>
                <w:r w:rsidR="002C7B87" w:rsidRPr="002C7B87">
                  <w:rPr>
                    <w:noProof/>
                    <w:lang w:val="en-US"/>
                  </w:rPr>
                  <w:t>(Mariz, Figuras da Música Brasileira Contemporânea (2nd Edition) )</w:t>
                </w:r>
                <w:r w:rsidR="002C7B87">
                  <w:fldChar w:fldCharType="end"/>
                </w:r>
              </w:sdtContent>
            </w:sdt>
          </w:p>
          <w:p w14:paraId="7264D7BB" w14:textId="77777777" w:rsidR="00A237BF" w:rsidRDefault="00A237BF" w:rsidP="00C25B84"/>
          <w:p w14:paraId="13CBAE11" w14:textId="4497CA81" w:rsidR="009A7550" w:rsidRPr="009A7550" w:rsidRDefault="000373B7" w:rsidP="00C25B84">
            <w:sdt>
              <w:sdtPr>
                <w:id w:val="-352494325"/>
                <w:citation/>
              </w:sdtPr>
              <w:sdtContent>
                <w:r w:rsidR="00144174">
                  <w:fldChar w:fldCharType="begin"/>
                </w:r>
                <w:r w:rsidR="00144174">
                  <w:rPr>
                    <w:lang w:val="en-US"/>
                  </w:rPr>
                  <w:instrText xml:space="preserve"> CITATION Mar99 \l 1033 </w:instrText>
                </w:r>
                <w:r w:rsidR="00144174">
                  <w:fldChar w:fldCharType="separate"/>
                </w:r>
                <w:r w:rsidR="00144174" w:rsidRPr="00144174">
                  <w:rPr>
                    <w:noProof/>
                    <w:lang w:val="en-US"/>
                  </w:rPr>
                  <w:t>(Mariz, História da Música no Brasil (5th Edition))</w:t>
                </w:r>
                <w:r w:rsidR="00144174">
                  <w:fldChar w:fldCharType="end"/>
                </w:r>
              </w:sdtContent>
            </w:sdt>
          </w:p>
          <w:p w14:paraId="21B5160C" w14:textId="77777777" w:rsidR="00A237BF" w:rsidRDefault="00A237BF" w:rsidP="00C25B84"/>
          <w:p w14:paraId="07E17355" w14:textId="0D24466D" w:rsidR="009A7550" w:rsidRPr="009A7550" w:rsidRDefault="000373B7" w:rsidP="00C25B84">
            <w:sdt>
              <w:sdtPr>
                <w:id w:val="1415126857"/>
                <w:citation/>
              </w:sdtPr>
              <w:sdtContent>
                <w:r w:rsidR="00144174">
                  <w:fldChar w:fldCharType="begin"/>
                </w:r>
                <w:r w:rsidR="00144174">
                  <w:rPr>
                    <w:lang w:val="en-US"/>
                  </w:rPr>
                  <w:instrText xml:space="preserve"> CITATION Mat90 \l 1033 </w:instrText>
                </w:r>
                <w:r w:rsidR="00144174">
                  <w:fldChar w:fldCharType="separate"/>
                </w:r>
                <w:r w:rsidR="00144174" w:rsidRPr="00144174">
                  <w:rPr>
                    <w:noProof/>
                    <w:lang w:val="en-US"/>
                  </w:rPr>
                  <w:t>(Mathew-Walker)</w:t>
                </w:r>
                <w:r w:rsidR="00144174">
                  <w:fldChar w:fldCharType="end"/>
                </w:r>
              </w:sdtContent>
            </w:sdt>
          </w:p>
          <w:p w14:paraId="3B1BA09A" w14:textId="77777777" w:rsidR="00A237BF" w:rsidRDefault="00A237BF" w:rsidP="00C25B84"/>
          <w:p w14:paraId="6F123D59" w14:textId="3502982E" w:rsidR="009A7550" w:rsidRPr="009A7550" w:rsidRDefault="000373B7" w:rsidP="00C25B84">
            <w:sdt>
              <w:sdtPr>
                <w:id w:val="1057202340"/>
                <w:citation/>
              </w:sdtPr>
              <w:sdtContent>
                <w:r w:rsidR="00144174">
                  <w:fldChar w:fldCharType="begin"/>
                </w:r>
                <w:r w:rsidR="00144174">
                  <w:rPr>
                    <w:lang w:val="en-US"/>
                  </w:rPr>
                  <w:instrText xml:space="preserve"> CITATION Mer85 \l 1033 </w:instrText>
                </w:r>
                <w:r w:rsidR="00144174">
                  <w:fldChar w:fldCharType="separate"/>
                </w:r>
                <w:r w:rsidR="00144174" w:rsidRPr="00144174">
                  <w:rPr>
                    <w:noProof/>
                    <w:lang w:val="en-US"/>
                  </w:rPr>
                  <w:t>(Merino)</w:t>
                </w:r>
                <w:r w:rsidR="00144174">
                  <w:fldChar w:fldCharType="end"/>
                </w:r>
              </w:sdtContent>
            </w:sdt>
            <w:r w:rsidR="009A7550" w:rsidRPr="009A7550">
              <w:t xml:space="preserve"> </w:t>
            </w:r>
          </w:p>
          <w:p w14:paraId="2DED1069" w14:textId="77777777" w:rsidR="00A237BF" w:rsidRDefault="00A237BF" w:rsidP="00C25B84"/>
          <w:p w14:paraId="28A73858" w14:textId="3E4C112B" w:rsidR="009A7550" w:rsidRPr="009A7550" w:rsidRDefault="000373B7" w:rsidP="00C25B84">
            <w:sdt>
              <w:sdtPr>
                <w:id w:val="-614904463"/>
                <w:citation/>
              </w:sdtPr>
              <w:sdtContent>
                <w:r w:rsidR="00144174">
                  <w:fldChar w:fldCharType="begin"/>
                </w:r>
                <w:r w:rsidR="00144174">
                  <w:rPr>
                    <w:lang w:val="en-US"/>
                  </w:rPr>
                  <w:instrText xml:space="preserve"> CITATION Mer88 \l 1033 </w:instrText>
                </w:r>
                <w:r w:rsidR="00144174">
                  <w:fldChar w:fldCharType="separate"/>
                </w:r>
                <w:r w:rsidR="00144174" w:rsidRPr="00144174">
                  <w:rPr>
                    <w:noProof/>
                    <w:lang w:val="en-US"/>
                  </w:rPr>
                  <w:t>(Merino, Marlos Nobre en Londres)</w:t>
                </w:r>
                <w:r w:rsidR="00144174">
                  <w:fldChar w:fldCharType="end"/>
                </w:r>
              </w:sdtContent>
            </w:sdt>
          </w:p>
          <w:p w14:paraId="7A9B4529" w14:textId="77777777" w:rsidR="00A237BF" w:rsidRDefault="00A237BF" w:rsidP="00C25B84"/>
          <w:p w14:paraId="5BB65C9B" w14:textId="735F96DF" w:rsidR="009A7550" w:rsidRPr="009A7550" w:rsidRDefault="000373B7" w:rsidP="00C25B84">
            <w:sdt>
              <w:sdtPr>
                <w:id w:val="-1914153840"/>
                <w:citation/>
              </w:sdtPr>
              <w:sdtContent>
                <w:r w:rsidR="00144174">
                  <w:fldChar w:fldCharType="begin"/>
                </w:r>
                <w:r w:rsidR="00144174">
                  <w:rPr>
                    <w:lang w:val="en-US"/>
                  </w:rPr>
                  <w:instrText xml:space="preserve"> CITATION Mor91 \l 1033 </w:instrText>
                </w:r>
                <w:r w:rsidR="00144174">
                  <w:fldChar w:fldCharType="separate"/>
                </w:r>
                <w:r w:rsidR="00144174" w:rsidRPr="00144174">
                  <w:rPr>
                    <w:noProof/>
                    <w:lang w:val="en-US"/>
                  </w:rPr>
                  <w:t>(Morgan)</w:t>
                </w:r>
                <w:r w:rsidR="00144174">
                  <w:fldChar w:fldCharType="end"/>
                </w:r>
              </w:sdtContent>
            </w:sdt>
            <w:bookmarkStart w:id="0" w:name="_GoBack"/>
            <w:bookmarkEnd w:id="0"/>
          </w:p>
          <w:p w14:paraId="31B93EDD" w14:textId="77777777" w:rsidR="00A237BF" w:rsidRDefault="00A237BF" w:rsidP="00C25B84"/>
          <w:p w14:paraId="7DF375C2" w14:textId="42C8DE0F" w:rsidR="009A7550" w:rsidRPr="009A7550" w:rsidRDefault="000373B7" w:rsidP="00C25B84">
            <w:sdt>
              <w:sdtPr>
                <w:id w:val="-2093306259"/>
                <w:citation/>
              </w:sdtPr>
              <w:sdtContent>
                <w:r w:rsidR="00144174">
                  <w:fldChar w:fldCharType="begin"/>
                </w:r>
                <w:r w:rsidR="00144174">
                  <w:rPr>
                    <w:lang w:val="en-US"/>
                  </w:rPr>
                  <w:instrText xml:space="preserve"> CITATION Nev81 \l 1033 </w:instrText>
                </w:r>
                <w:r w:rsidR="00144174">
                  <w:fldChar w:fldCharType="separate"/>
                </w:r>
                <w:r w:rsidR="00144174" w:rsidRPr="00144174">
                  <w:rPr>
                    <w:noProof/>
                    <w:lang w:val="en-US"/>
                  </w:rPr>
                  <w:t>(Neves)</w:t>
                </w:r>
                <w:r w:rsidR="00144174">
                  <w:fldChar w:fldCharType="end"/>
                </w:r>
              </w:sdtContent>
            </w:sdt>
          </w:p>
          <w:p w14:paraId="2AAD7FA0" w14:textId="77777777" w:rsidR="00A237BF" w:rsidRDefault="00A237BF" w:rsidP="00C25B84"/>
          <w:p w14:paraId="0C5FEBF2" w14:textId="5E95911A" w:rsidR="00144174" w:rsidRDefault="000373B7" w:rsidP="00C25B84">
            <w:sdt>
              <w:sdtPr>
                <w:id w:val="1499066224"/>
                <w:citation/>
              </w:sdtPr>
              <w:sdtContent>
                <w:r w:rsidR="00144174">
                  <w:fldChar w:fldCharType="begin"/>
                </w:r>
                <w:r w:rsidR="00144174">
                  <w:rPr>
                    <w:lang w:val="en-US"/>
                  </w:rPr>
                  <w:instrText xml:space="preserve"> CITATION Ric02 \l 1033 </w:instrText>
                </w:r>
                <w:r w:rsidR="00144174">
                  <w:fldChar w:fldCharType="separate"/>
                </w:r>
                <w:r w:rsidR="00144174" w:rsidRPr="00144174">
                  <w:rPr>
                    <w:noProof/>
                    <w:lang w:val="en-US"/>
                  </w:rPr>
                  <w:t>(Ricordi Brasileira)</w:t>
                </w:r>
                <w:r w:rsidR="00144174">
                  <w:fldChar w:fldCharType="end"/>
                </w:r>
              </w:sdtContent>
            </w:sdt>
          </w:p>
          <w:p w14:paraId="5D05E0B5" w14:textId="77777777" w:rsidR="00A237BF" w:rsidRDefault="00A237BF" w:rsidP="00392C29">
            <w:pPr>
              <w:keepNext/>
            </w:pPr>
          </w:p>
          <w:p w14:paraId="63759E06" w14:textId="63E4C591" w:rsidR="003235A7" w:rsidRPr="00C25B84" w:rsidRDefault="000373B7" w:rsidP="00392C29">
            <w:pPr>
              <w:keepNext/>
            </w:pPr>
            <w:sdt>
              <w:sdtPr>
                <w:id w:val="-692838129"/>
                <w:citation/>
              </w:sdtPr>
              <w:sdtContent>
                <w:r w:rsidR="00144174">
                  <w:fldChar w:fldCharType="begin"/>
                </w:r>
                <w:r w:rsidR="00144174">
                  <w:rPr>
                    <w:lang w:val="en-US"/>
                  </w:rPr>
                  <w:instrText xml:space="preserve"> CITATION Rom71 \l 1033 </w:instrText>
                </w:r>
                <w:r w:rsidR="00144174">
                  <w:fldChar w:fldCharType="separate"/>
                </w:r>
                <w:r w:rsidR="00144174" w:rsidRPr="00144174">
                  <w:rPr>
                    <w:noProof/>
                    <w:lang w:val="en-US"/>
                  </w:rPr>
                  <w:t>(Romano)</w:t>
                </w:r>
                <w:r w:rsidR="00144174">
                  <w:fldChar w:fldCharType="end"/>
                </w:r>
              </w:sdtContent>
            </w:sdt>
          </w:p>
        </w:tc>
      </w:tr>
    </w:tbl>
    <w:p w14:paraId="4D036C04" w14:textId="1425BDC7" w:rsidR="00C27FAB" w:rsidRPr="00F36937" w:rsidRDefault="00C27FAB" w:rsidP="00392C29">
      <w:pPr>
        <w:pStyle w:val="Caption"/>
      </w:pPr>
    </w:p>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373B7" w:rsidRDefault="000373B7" w:rsidP="007A0D55">
      <w:pPr>
        <w:spacing w:after="0" w:line="240" w:lineRule="auto"/>
      </w:pPr>
      <w:r>
        <w:separator/>
      </w:r>
    </w:p>
  </w:endnote>
  <w:endnote w:type="continuationSeparator" w:id="0">
    <w:p w14:paraId="378E258A" w14:textId="77777777" w:rsidR="000373B7" w:rsidRDefault="000373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373B7" w:rsidRDefault="000373B7" w:rsidP="007A0D55">
      <w:pPr>
        <w:spacing w:after="0" w:line="240" w:lineRule="auto"/>
      </w:pPr>
      <w:r>
        <w:separator/>
      </w:r>
    </w:p>
  </w:footnote>
  <w:footnote w:type="continuationSeparator" w:id="0">
    <w:p w14:paraId="5FEA30A3" w14:textId="77777777" w:rsidR="000373B7" w:rsidRDefault="000373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373B7" w:rsidRDefault="000373B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373B7" w:rsidRDefault="000373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373B7"/>
    <w:rsid w:val="00052040"/>
    <w:rsid w:val="0007030A"/>
    <w:rsid w:val="00073746"/>
    <w:rsid w:val="000B25AE"/>
    <w:rsid w:val="000B55AB"/>
    <w:rsid w:val="000D24DC"/>
    <w:rsid w:val="00101B2E"/>
    <w:rsid w:val="00116FA0"/>
    <w:rsid w:val="00121862"/>
    <w:rsid w:val="00144174"/>
    <w:rsid w:val="0015114C"/>
    <w:rsid w:val="00166608"/>
    <w:rsid w:val="001A21F3"/>
    <w:rsid w:val="001A2537"/>
    <w:rsid w:val="001A6A06"/>
    <w:rsid w:val="00210C03"/>
    <w:rsid w:val="002162E2"/>
    <w:rsid w:val="00225C5A"/>
    <w:rsid w:val="00230B10"/>
    <w:rsid w:val="00234353"/>
    <w:rsid w:val="00244BB0"/>
    <w:rsid w:val="002A0A0D"/>
    <w:rsid w:val="002B0B37"/>
    <w:rsid w:val="002C7B87"/>
    <w:rsid w:val="0030662D"/>
    <w:rsid w:val="003235A7"/>
    <w:rsid w:val="0035424F"/>
    <w:rsid w:val="003677B6"/>
    <w:rsid w:val="00382948"/>
    <w:rsid w:val="00392C29"/>
    <w:rsid w:val="003B79E4"/>
    <w:rsid w:val="003D3579"/>
    <w:rsid w:val="003E2795"/>
    <w:rsid w:val="003F0D73"/>
    <w:rsid w:val="00443606"/>
    <w:rsid w:val="00462DBE"/>
    <w:rsid w:val="00464699"/>
    <w:rsid w:val="00483379"/>
    <w:rsid w:val="00487BC5"/>
    <w:rsid w:val="00496888"/>
    <w:rsid w:val="004A7476"/>
    <w:rsid w:val="004C044C"/>
    <w:rsid w:val="004C08EB"/>
    <w:rsid w:val="004E5896"/>
    <w:rsid w:val="005003F0"/>
    <w:rsid w:val="00513EE6"/>
    <w:rsid w:val="00534F8F"/>
    <w:rsid w:val="0054671A"/>
    <w:rsid w:val="00590035"/>
    <w:rsid w:val="005B177E"/>
    <w:rsid w:val="005B3921"/>
    <w:rsid w:val="005B4C3F"/>
    <w:rsid w:val="005B58DA"/>
    <w:rsid w:val="005F26D7"/>
    <w:rsid w:val="005F5450"/>
    <w:rsid w:val="00602F9F"/>
    <w:rsid w:val="00612DF8"/>
    <w:rsid w:val="00634E11"/>
    <w:rsid w:val="006B3B91"/>
    <w:rsid w:val="006D0412"/>
    <w:rsid w:val="00736E69"/>
    <w:rsid w:val="007411B9"/>
    <w:rsid w:val="0076388E"/>
    <w:rsid w:val="00780D95"/>
    <w:rsid w:val="00780DC7"/>
    <w:rsid w:val="007A0D55"/>
    <w:rsid w:val="007B3377"/>
    <w:rsid w:val="007E5F44"/>
    <w:rsid w:val="00802B84"/>
    <w:rsid w:val="00821DE3"/>
    <w:rsid w:val="00846987"/>
    <w:rsid w:val="00846CE1"/>
    <w:rsid w:val="00853C4A"/>
    <w:rsid w:val="008A3713"/>
    <w:rsid w:val="008A5B87"/>
    <w:rsid w:val="008D0B33"/>
    <w:rsid w:val="00922950"/>
    <w:rsid w:val="00933003"/>
    <w:rsid w:val="00994314"/>
    <w:rsid w:val="009A7264"/>
    <w:rsid w:val="009A7550"/>
    <w:rsid w:val="009B4BF0"/>
    <w:rsid w:val="009D1606"/>
    <w:rsid w:val="009E0458"/>
    <w:rsid w:val="009E18A1"/>
    <w:rsid w:val="009E73D7"/>
    <w:rsid w:val="00A103B3"/>
    <w:rsid w:val="00A237BF"/>
    <w:rsid w:val="00A24E0B"/>
    <w:rsid w:val="00A27D2C"/>
    <w:rsid w:val="00A76FD9"/>
    <w:rsid w:val="00AB436D"/>
    <w:rsid w:val="00AD2F24"/>
    <w:rsid w:val="00AD4844"/>
    <w:rsid w:val="00B219AE"/>
    <w:rsid w:val="00B33145"/>
    <w:rsid w:val="00B574C9"/>
    <w:rsid w:val="00BC39C9"/>
    <w:rsid w:val="00BE5BF7"/>
    <w:rsid w:val="00BF40E1"/>
    <w:rsid w:val="00C13546"/>
    <w:rsid w:val="00C16ADA"/>
    <w:rsid w:val="00C25B84"/>
    <w:rsid w:val="00C27FAB"/>
    <w:rsid w:val="00C358D4"/>
    <w:rsid w:val="00C55FAE"/>
    <w:rsid w:val="00C6296B"/>
    <w:rsid w:val="00CA6B04"/>
    <w:rsid w:val="00CC2CB0"/>
    <w:rsid w:val="00CC586D"/>
    <w:rsid w:val="00CF1542"/>
    <w:rsid w:val="00CF3EC5"/>
    <w:rsid w:val="00D270FF"/>
    <w:rsid w:val="00D656DA"/>
    <w:rsid w:val="00D83300"/>
    <w:rsid w:val="00DC6B48"/>
    <w:rsid w:val="00DF01B0"/>
    <w:rsid w:val="00E50CAB"/>
    <w:rsid w:val="00E76A27"/>
    <w:rsid w:val="00E85A05"/>
    <w:rsid w:val="00E95829"/>
    <w:rsid w:val="00EA606C"/>
    <w:rsid w:val="00EB0C8C"/>
    <w:rsid w:val="00EB51FD"/>
    <w:rsid w:val="00EB77DB"/>
    <w:rsid w:val="00ED139F"/>
    <w:rsid w:val="00EF74F7"/>
    <w:rsid w:val="00F16BAF"/>
    <w:rsid w:val="00F36937"/>
    <w:rsid w:val="00F60F53"/>
    <w:rsid w:val="00FA1925"/>
    <w:rsid w:val="00FB11DE"/>
    <w:rsid w:val="00FB589A"/>
    <w:rsid w:val="00FB7317"/>
    <w:rsid w:val="00FD3D1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SubtleEmphasis">
    <w:name w:val="Subtle Emphasis"/>
    <w:basedOn w:val="DefaultParagraphFont"/>
    <w:uiPriority w:val="19"/>
    <w:qFormat/>
    <w:rsid w:val="00C25B84"/>
    <w:rPr>
      <w:b/>
      <w:iCs/>
      <w:color w:val="000000" w:themeColor="text1"/>
      <w:sz w:val="24"/>
      <w:szCs w:val="24"/>
    </w:rPr>
  </w:style>
  <w:style w:type="paragraph" w:styleId="Caption">
    <w:name w:val="caption"/>
    <w:basedOn w:val="Normal"/>
    <w:next w:val="Normal"/>
    <w:uiPriority w:val="35"/>
    <w:semiHidden/>
    <w:qFormat/>
    <w:rsid w:val="00392C2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SubtleEmphasis">
    <w:name w:val="Subtle Emphasis"/>
    <w:basedOn w:val="DefaultParagraphFont"/>
    <w:uiPriority w:val="19"/>
    <w:qFormat/>
    <w:rsid w:val="00C25B84"/>
    <w:rPr>
      <w:b/>
      <w:iCs/>
      <w:color w:val="000000" w:themeColor="text1"/>
      <w:sz w:val="24"/>
      <w:szCs w:val="24"/>
    </w:rPr>
  </w:style>
  <w:style w:type="paragraph" w:styleId="Caption">
    <w:name w:val="caption"/>
    <w:basedOn w:val="Normal"/>
    <w:next w:val="Normal"/>
    <w:uiPriority w:val="35"/>
    <w:semiHidden/>
    <w:qFormat/>
    <w:rsid w:val="00392C2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chOdMkNTRjk" TargetMode="External"/><Relationship Id="rId12" Type="http://schemas.openxmlformats.org/officeDocument/2006/relationships/hyperlink" Target="http://www.youtube.com/watch?v=dyzxaZLGeYY" TargetMode="External"/><Relationship Id="rId13" Type="http://schemas.openxmlformats.org/officeDocument/2006/relationships/hyperlink" Target="http://www.youtube.com/watch?v=Q6-zGSNYqqw"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G6OhuPCmrv4&amp;feature=relmfu" TargetMode="External"/><Relationship Id="rId10" Type="http://schemas.openxmlformats.org/officeDocument/2006/relationships/hyperlink" Target="http://www.youtube.com/watch?v=_puQUS66Z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E93D84"/>
    <w:rsid w:val="00F106A6"/>
    <w:rsid w:val="00F34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App77</b:Tag>
    <b:SourceType>JournalArticle</b:SourceType>
    <b:Guid>{FA7E4EB0-B1AB-5A40-B435-CC813BBC3803}</b:Guid>
    <b:Title>Trends in Recent Brazilian Piano Music</b:Title>
    <b:Publisher>U of Texas P</b:Publisher>
    <b:Year>1977</b:Year>
    <b:Volume>2</b:Volume>
    <b:Pages>91-102</b:Pages>
    <b:Author>
      <b:Author>
        <b:NameList>
          <b:Person>
            <b:Last>Appleby</b:Last>
            <b:First>David</b:First>
            <b:Middle>P.</b:Middle>
          </b:Person>
        </b:NameList>
      </b:Author>
    </b:Author>
    <b:JournalName>Latin American Music Review</b:JournalName>
    <b:Issue>1</b:Issue>
    <b:RefOrder>1</b:RefOrder>
  </b:Source>
  <b:Source>
    <b:Tag>App83</b:Tag>
    <b:SourceType>Book</b:SourceType>
    <b:Guid>{C13AD906-3061-AD47-A250-3EDDA367CE2A}</b:Guid>
    <b:Author>
      <b:Author>
        <b:NameList>
          <b:Person>
            <b:Last>Appleby</b:Last>
            <b:First>David</b:First>
            <b:Middle>P.</b:Middle>
          </b:Person>
        </b:NameList>
      </b:Author>
    </b:Author>
    <b:Title>The Music of Brazil</b:Title>
    <b:Publisher>U of Texas P</b:Publisher>
    <b:City>Austin</b:City>
    <b:Year>1983</b:Year>
    <b:RefOrder>2</b:RefOrder>
  </b:Source>
  <b:Source>
    <b:Tag>Ara07</b:Tag>
    <b:SourceType>Book</b:SourceType>
    <b:Guid>{87311DE3-A491-BA4B-8458-E7E21841D76A}</b:Guid>
    <b:Author>
      <b:Author>
        <b:NameList>
          <b:Person>
            <b:Last>Araújo</b:Last>
            <b:First>Ilka</b:First>
            <b:Middle>Vasconcelos</b:Middle>
          </b:Person>
        </b:NameList>
      </b:Author>
    </b:Author>
    <b:Title>The Musical Language of Marlos Nobre Through His Orchestral Works</b:Title>
    <b:City> Gainesville</b:City>
    <b:Publisher> U of Florida</b:Publisher>
    <b:Year>2007</b:Year>
    <b:RefOrder>3</b:RefOrder>
  </b:Source>
  <b:Source>
    <b:Tag>Béh79</b:Tag>
    <b:SourceType>Book</b:SourceType>
    <b:Guid>{1B369368-DE3E-304C-84A6-5D3A2CF21A0A}</b:Guid>
    <b:Author>
      <b:Author>
        <b:NameList>
          <b:Person>
            <b:Last>Béhague</b:Last>
            <b:First>Gerard</b:First>
          </b:Person>
        </b:NameList>
      </b:Author>
    </b:Author>
    <b:Title>Music in Latin America: An Introduction</b:Title>
    <b:City>Englewoods Cliffs</b:City>
    <b:StateProvince>N.J.</b:StateProvince>
    <b:Publisher>Prentice-Hall</b:Publisher>
    <b:Year>1979</b:Year>
    <b:RefOrder>4</b:RefOrder>
  </b:Source>
  <b:Source>
    <b:Tag>Béh01</b:Tag>
    <b:SourceType>BookSection</b:SourceType>
    <b:Guid>{539EAEC0-963B-464A-994A-05EE64176C52}</b:Guid>
    <b:Title>Marlos Nobre</b:Title>
    <b:City>London</b:City>
    <b:Publisher>Macmillian &amp; Co.</b:Publisher>
    <b:Year>2001</b:Year>
    <b:Volume>18</b:Volume>
    <b:Pages>566</b:Pages>
    <b:Author>
      <b:Author>
        <b:NameList>
          <b:Person>
            <b:Last>Béhague</b:Last>
            <b:First>Gerard</b:First>
          </b:Person>
        </b:NameList>
      </b:Author>
      <b:Editor>
        <b:NameList>
          <b:Person>
            <b:Last>Sadie</b:Last>
            <b:First>Stanley</b:First>
          </b:Person>
        </b:NameList>
      </b:Editor>
    </b:Author>
    <b:BookTitle>New Grove Dictionary of Music and Musicians (2nd edition)</b:BookTitle>
    <b:RefOrder>5</b:RefOrder>
  </b:Source>
  <b:Source>
    <b:Tag>Béh96</b:Tag>
    <b:SourceType>JournalArticle</b:SourceType>
    <b:Guid>{358A8115-E515-ED45-B065-B271365A7C71}</b:Guid>
    <b:Title>Marlos Nobre: Reminiscências and Homenagem a Villa-Lobos; Marlos Nobre: Orchestral, Vocal, and Chamber Works</b:Title>
    <b:City>Austin</b:City>
    <b:Publisher>U of Texas P</b:Publisher>
    <b:Year>1996</b:Year>
    <b:Volume>17</b:Volume>
    <b:Pages>85-89</b:Pages>
    <b:Author>
      <b:Author>
        <b:NameList>
          <b:Person>
            <b:Last>Béhague</b:Last>
            <b:First>Gerard</b:First>
          </b:Person>
        </b:NameList>
      </b:Author>
    </b:Author>
    <b:JournalName>Latin American Music Review</b:JournalName>
    <b:Month>Spring/Summer</b:Month>
    <b:Issue>1</b:Issue>
    <b:RefOrder>6</b:RefOrder>
  </b:Source>
  <b:Source>
    <b:Tag>Car94</b:Tag>
    <b:SourceType>JournalArticle</b:SourceType>
    <b:Guid>{AF08829B-D646-B94B-BC79-688167BE58D3}</b:Guid>
    <b:Author>
      <b:Author>
        <b:NameList>
          <b:Person>
            <b:Last>Carl</b:Last>
            <b:First>Robert</b:First>
          </b:Person>
        </b:NameList>
      </b:Author>
    </b:Author>
    <b:Title>Nobre: Orchestral, Vocal, and Chamber Music</b:Title>
    <b:JournalName>Fanfare</b:JournalName>
    <b:Year>1994</b:Year>
    <b:Month>September/October</b:Month>
    <b:Volume>18</b:Volume>
    <b:Issue>1</b:Issue>
    <b:Pages>278-280</b:Pages>
    <b:Comments>
		</b:Comments>
    <b:RefOrder>7</b:RefOrder>
  </b:Source>
  <b:Source>
    <b:Tag>Coo93</b:Tag>
    <b:SourceType>JournalArticle</b:SourceType>
    <b:Guid>{E8810DE4-9A64-874A-95DB-EC423B271D25}</b:Guid>
    <b:Author>
      <b:Author>
        <b:NameList>
          <b:Person>
            <b:Last>Cooper</b:Last>
            <b:First>Colin</b:First>
          </b:Person>
        </b:NameList>
      </b:Author>
    </b:Author>
    <b:Title>Marlos Nobre: speaking Internationally; Colin Cooper Interviews with Marlos Nobre.</b:Title>
    <b:JournalName>Classical Guitar</b:JournalName>
    <b:City>London</b:City>
    <b:Year>1993</b:Year>
    <b:Month>November</b:Month>
    <b:Volume>12</b:Volume>
    <b:Issue>3</b:Issue>
    <b:Pages>11-14</b:Pages>
    <b:RefOrder>8</b:RefOrder>
  </b:Source>
  <b:Source>
    <b:Tag>Coo96</b:Tag>
    <b:SourceType>JournalArticle</b:SourceType>
    <b:Guid>{CD22E1C9-A86A-1149-B4C7-38B5C0E53FD0}</b:Guid>
    <b:Author>
      <b:Author>
        <b:NameList>
          <b:Person>
            <b:Last>Cooper</b:Last>
            <b:First>Colin</b:First>
          </b:Person>
        </b:NameList>
      </b:Author>
    </b:Author>
    <b:Title>Sonidos de las Américas-American Composers Orchestra: Marlos Nobre Striking ‘In Memoriam’ at the Carnegie May</b:Title>
    <b:JournalName>Classical Guitar</b:JournalName>
    <b:City>London</b:City>
    <b:Year>1996</b:Year>
    <b:Month>September</b:Month>
    <b:Volume>15</b:Volume>
    <b:Issue>1</b:Issue>
    <b:RefOrder>9</b:RefOrder>
  </b:Source>
  <b:Source>
    <b:Tag>Cor94</b:Tag>
    <b:SourceType>JournalArticle</b:SourceType>
    <b:Guid>{5F5BE4EF-D5DA-B949-8B25-3422C11D4BE6}</b:Guid>
    <b:Author>
      <b:Author>
        <b:NameList>
          <b:Person>
            <b:Last>Corker-Nobre</b:Last>
            <b:First>Maria</b:First>
            <b:Middle>Luiza.</b:Middle>
          </b:Person>
        </b:NameList>
      </b:Author>
    </b:Author>
    <b:Title>Sonâncias III, Opus 49 de Marlos Nobre</b:Title>
    <b:JournalName>Latin American  Music Review</b:JournalName>
    <b:Publisher> U of Texas P</b:Publisher>
    <b:City>Austin</b:City>
    <b:Year>1994</b:Year>
    <b:Month>Fall/Winter</b:Month>
    <b:Volume>15</b:Volume>
    <b:Issue>2</b:Issue>
    <b:Pages>226-243</b:Pages>
    <b:RefOrder>10</b:RefOrder>
  </b:Source>
  <b:Source>
    <b:Tag>Cor95</b:Tag>
    <b:SourceType>Book</b:SourceType>
    <b:Guid>{6C050425-EA39-BE45-8246-771F6D5AFA46}</b:Guid>
    <b:Author>
      <b:Author>
        <b:NameList>
          <b:Person>
            <b:Last>Corker-Nobre</b:Last>
            <b:First>Maria</b:First>
            <b:Middle>Luiza</b:Middle>
          </b:Person>
        </b:NameList>
      </b:Author>
    </b:Author>
    <b:Title>Aspectos Técnicos e Estéticos de Sonâncias III de Marlos Nobre: uma Introdução `a Problemática da Intuição versus Cerebralismo Dissertação de Mestrado </b:Title>
    <b:Publisher>Universidade Federal do Rio de Janeiro</b:Publisher>
    <b:City>Rio de Janeiro:</b:City>
    <b:Year>1995</b:Year>
    <b:RefOrder>11</b:RefOrder>
  </b:Source>
  <b:Source>
    <b:Tag>Cor80</b:Tag>
    <b:SourceType>Book</b:SourceType>
    <b:Guid>{95D1F3AD-4783-334D-94A4-F55969147BAE}</b:Guid>
    <b:Author>
      <b:Author>
        <b:NameList>
          <b:Person>
            <b:Last>Corrêa de Azevêdo</b:Last>
            <b:First>Luis</b:First>
            <b:Middle>Heitor</b:Middle>
          </b:Person>
        </b:NameList>
      </b:Author>
    </b:Author>
    <b:Title>Marlos Nobre, a Brazilian Composer, Marlos Nobre Werke-Verzeichnis</b:Title>
    <b:City>Darmstadt</b:City>
    <b:Publisher>Tonos Musikverlag</b:Publisher>
    <b:Year>1980</b:Year>
    <b:RefOrder>12</b:RefOrder>
  </b:Source>
  <b:Source>
    <b:Tag>Cur80</b:Tag>
    <b:SourceType>Book</b:SourceType>
    <b:Guid>{F835D2BA-88D0-164C-AD44-61F0BD8DCED6}</b:Guid>
    <b:Author>
      <b:Author>
        <b:NameList>
          <b:Person>
            <b:Last>Curt Lange</b:Last>
            <b:First>Francisco</b:First>
          </b:Person>
        </b:NameList>
      </b:Author>
    </b:Author>
    <b:Title>Weg und Bedeutung von Marlos Nobre</b:Title>
    <b:City>Darmstadt</b:City>
    <b:Publisher>Tonos Musikverlag</b:Publisher>
    <b:Year>1980</b:Year>
    <b:RefOrder>13</b:RefOrder>
  </b:Source>
  <b:Source>
    <b:Tag>DeJ94</b:Tag>
    <b:SourceType>JournalArticle</b:SourceType>
    <b:Guid>{927303D8-6EB5-DC48-9029-7C16A304872D}</b:Guid>
    <b:Title>Nobre: In Memorian; Mosaico; Convergências; Biosfera; O Canto Multiplicado; Ukrinmakrinkrin; Rhythmetron; Divertimento; Concerto Breve; Rhythmic Variations; Sonâncias I &amp; III</b:Title>
    <b:Year>1994</b:Year>
    <b:Volume>57</b:Volume>
    <b:Pages>168-169</b:Pages>
    <b:Author>
      <b:Author>
        <b:NameList>
          <b:Person>
            <b:Last>De Jong</b:Last>
            <b:First>Diederick</b:First>
          </b:Person>
        </b:NameList>
      </b:Author>
    </b:Author>
    <b:JournalName>American Record Guide</b:JournalName>
    <b:Month>September/October</b:Month>
    <b:Issue>5</b:Issue>
    <b:RefOrder>14</b:RefOrder>
  </b:Source>
  <b:Source>
    <b:Tag>Ear72</b:Tag>
    <b:SourceType>JournalArticle</b:SourceType>
    <b:Guid>{6CBA3763-F61E-674D-94F1-F1682458E816}</b:Guid>
    <b:Author>
      <b:Author>
        <b:NameList>
          <b:Person>
            <b:Last>Earls</b:Last>
            <b:First>Paul</b:First>
          </b:Person>
        </b:NameList>
      </b:Author>
    </b:Author>
    <b:Title>Marlos Nobre: Ukrinmakrinkrin; Mosaico</b:Title>
    <b:JournalName>Inter-American Institute for Musica Research Yearbook</b:JournalName>
    <b:Publisher>U of Texas P </b:Publisher>
    <b:City>Austin</b:City>
    <b:Year>1972</b:Year>
    <b:Volume>8</b:Volume>
    <b:RefOrder>15</b:RefOrder>
  </b:Source>
  <b:Source>
    <b:Tag>Gre79</b:Tag>
    <b:SourceType>JournalArticle</b:SourceType>
    <b:Guid>{1A738A85-AC3D-5649-9362-5A0D07BC4D94}</b:Guid>
    <b:Author>
      <b:Author>
        <b:NameList>
          <b:Person>
            <b:Last>Grebe</b:Last>
            <b:First>María</b:First>
            <b:Middle>Ester</b:Middle>
          </b:Person>
        </b:NameList>
      </b:Author>
    </b:Author>
    <b:Title>Ukrinmakrinkrin de Marlos Nobre</b:Title>
    <b:JournalName>Revista Musical Chilena</b:JournalName>
    <b:Publisher>Santiago do Chile</b:Publisher>
    <b:Year>1979</b:Year>
    <b:Volume>22</b:Volume>
    <b:Issue>148</b:Issue>
    <b:Pages>48-57</b:Pages>
    <b:Comments>
		</b:Comments>
    <b:RefOrder>16</b:RefOrder>
  </b:Source>
  <b:Source>
    <b:Tag>Mar06</b:Tag>
    <b:SourceType>Book</b:SourceType>
    <b:Guid>{32B5125B-DEB9-3E4D-ACBA-BBFB30027BCD}</b:Guid>
    <b:Title>Marlos Nobre. El sonido del realismo mágico</b:Title>
    <b:Publisher>Fundación Autor</b:Publisher>
    <b:City> Madrid</b:City>
    <b:Year>2006</b:Year>
    <b:Author>
      <b:Author>
        <b:NameList>
          <b:Person>
            <b:Last>Marco</b:Last>
            <b:First>Tomás</b:First>
          </b:Person>
        </b:NameList>
      </b:Author>
    </b:Author>
    <b:RefOrder>17</b:RefOrder>
  </b:Source>
  <b:Source>
    <b:Tag>Mar83</b:Tag>
    <b:SourceType>BookSection</b:SourceType>
    <b:Guid>{9D6F4E7A-E3F8-3440-B3A1-A29803A59D4F}</b:Guid>
    <b:Title>Três Musicólogos Brasileiros: Mário de Andrade, Renato Almeida, Luiz Heitor, Corrêa de Azevedo</b:Title>
    <b:City> Rio de Janeiro</b:City>
    <b:Publisher>Civilização Brasileira</b:Publisher>
    <b:Year>1983</b:Year>
    <b:Pages>82-83</b:Pages>
    <b:Comments>.</b:Comments>
    <b:Author>
      <b:Author>
        <b:NameList>
          <b:Person>
            <b:Last>Mariz</b:Last>
            <b:First>Vasco</b:First>
          </b:Person>
        </b:NameList>
      </b:Author>
    </b:Author>
    <b:RefOrder>18</b:RefOrder>
  </b:Source>
  <b:Source>
    <b:Tag>Mar70</b:Tag>
    <b:SourceType>BookSection</b:SourceType>
    <b:Guid>{1DFA8106-0361-A142-8A5B-F6DDA725571A}</b:Guid>
    <b:Author>
      <b:Author>
        <b:NameList>
          <b:Person>
            <b:Last>Mariz</b:Last>
            <b:First>Vasco</b:First>
          </b:Person>
        </b:NameList>
      </b:Author>
    </b:Author>
    <b:Title>Figuras da Música Brasileira Contemporânea (2nd Edition) </b:Title>
    <b:City>Brasília</b:City>
    <b:Publisher>Universidade  de Brasília</b:Publisher>
    <b:Year>1970</b:Year>
    <b:RefOrder>19</b:RefOrder>
  </b:Source>
  <b:Source>
    <b:Tag>Mar99</b:Tag>
    <b:SourceType>BookSection</b:SourceType>
    <b:Guid>{CDBC21AE-DD93-1F4C-826F-28FAEC294338}</b:Guid>
    <b:Author>
      <b:Author>
        <b:NameList>
          <b:Person>
            <b:Last>Mariz</b:Last>
            <b:First>Vasco</b:First>
          </b:Person>
        </b:NameList>
      </b:Author>
    </b:Author>
    <b:Title>História da Música no Brasil (5th Edition)</b:Title>
    <b:City>Rio de Janeiro</b:City>
    <b:Publisher>Civilização Brasileira</b:Publisher>
    <b:Year>1999</b:Year>
    <b:RefOrder>20</b:RefOrder>
  </b:Source>
  <b:Source>
    <b:Tag>Mat90</b:Tag>
    <b:SourceType>JournalArticle</b:SourceType>
    <b:Guid>{8A7C5A53-9438-1C4B-9119-EFC1B70E6DCD}</b:Guid>
    <b:Title>The Music of Marlos Nobre</b:Title>
    <b:City>London</b:City>
    <b:Year>1990</b:Year>
    <b:Volume>113</b:Volume>
    <b:Author>
      <b:Author>
        <b:NameList>
          <b:Person>
            <b:Last>Mathew-Walker</b:Last>
            <b:First>Robert</b:First>
          </b:Person>
        </b:NameList>
      </b:Author>
    </b:Author>
    <b:JournalName>Musical Opinion</b:JournalName>
    <b:Month>November</b:Month>
    <b:Issue>1335</b:Issue>
    <b:RefOrder>21</b:RefOrder>
  </b:Source>
  <b:Source>
    <b:Tag>Mer85</b:Tag>
    <b:SourceType>JournalArticle</b:SourceType>
    <b:Guid>{F495762B-7B0F-1140-9079-C530414D303B}</b:Guid>
    <b:Author>
      <b:Author>
        <b:NameList>
          <b:Person>
            <b:Last>Merino</b:Last>
            <b:First>Luís</b:First>
          </b:Person>
        </b:NameList>
      </b:Author>
    </b:Author>
    <b:Title>Marlos Nobre: Cantata do Chimborazo, Op. 56 para tenor baritone, coro e  orquestra sobre um texto de Simón Bolívar</b:Title>
    <b:JournalName>Revista Musical Chilena</b:JournalName>
    <b:City>Santiago</b:City>
    <b:Year>1985</b:Year>
    <b:Month>July-December</b:Month>
    <b:Volume>38</b:Volume>
    <b:Issue>162</b:Issue>
    <b:Pages>154-158</b:Pages>
    <b:Comments>
		</b:Comments>
    <b:RefOrder>22</b:RefOrder>
  </b:Source>
  <b:Source>
    <b:Tag>Mer88</b:Tag>
    <b:SourceType>JournalArticle</b:SourceType>
    <b:Guid>{35CCB645-7D2D-9346-A8DD-B04CB1B1B90D}</b:Guid>
    <b:Author>
      <b:Author>
        <b:NameList>
          <b:Person>
            <b:Last>Merino</b:Last>
            <b:First>Luís</b:First>
          </b:Person>
        </b:NameList>
      </b:Author>
    </b:Author>
    <b:Title>Marlos Nobre en Londres</b:Title>
    <b:JournalName>Buenos Aires Musical</b:JournalName>
    <b:Publisher>Santiago</b:Publisher>
    <b:City>Buenos Aires</b:City>
    <b:Year>1988</b:Year>
    <b:Month>January-June </b:Month>
    <b:Volume>42</b:Volume>
    <b:Issue>169</b:Issue>
    <b:Pages>95-96</b:Pages>
    <b:RefOrder>23</b:RefOrder>
  </b:Source>
  <b:Source>
    <b:Tag>Mor91</b:Tag>
    <b:SourceType>Book</b:SourceType>
    <b:Guid>{8980DF00-1E47-5549-9C43-DF4884B973FA}</b:Guid>
    <b:Title>Twentieth-Century Music: A History of Musical Style in Modern Europe and America</b:Title>
    <b:Publisher>Norton &amp; Company</b:Publisher>
    <b:City>New York</b:City>
    <b:Year>1991</b:Year>
    <b:Author>
      <b:Author>
        <b:NameList>
          <b:Person>
            <b:Last>Morgan</b:Last>
            <b:First>Robert</b:First>
          </b:Person>
        </b:NameList>
      </b:Author>
    </b:Author>
    <b:RefOrder>24</b:RefOrder>
  </b:Source>
  <b:Source>
    <b:Tag>Nev81</b:Tag>
    <b:SourceType>Book</b:SourceType>
    <b:Guid>{595B9638-3972-044D-AE41-DBC806A5127E}</b:Guid>
    <b:Author>
      <b:Author>
        <b:NameList>
          <b:Person>
            <b:Last>Neves</b:Last>
            <b:First>José</b:First>
            <b:Middle>Maria</b:Middle>
          </b:Person>
        </b:NameList>
      </b:Author>
    </b:Author>
    <b:Title>Música Contemporânea Brasileira</b:Title>
    <b:City>São Paulo</b:City>
    <b:Publisher>Michigan State U</b:Publisher>
    <b:Year>1981</b:Year>
    <b:RefOrder>25</b:RefOrder>
  </b:Source>
  <b:Source>
    <b:Tag>Ric02</b:Tag>
    <b:SourceType>Book</b:SourceType>
    <b:Guid>{12FB205A-B133-034F-93FB-C2BD113B453A}</b:Guid>
    <b:Author>
      <b:Author>
        <b:NameList>
          <b:Person>
            <b:Last>Ricordi Brasileira</b:Last>
            <b:First>Richter,</b:First>
            <b:Middle>Jorge</b:Middle>
          </b:Person>
        </b:NameList>
      </b:Author>
    </b:Author>
    <b:Title>An Analytical Study of Marlos Nobre’s Saga Marista: Passacaglia for Orchestra, Op. 84</b:Title>
    <b:City>Lansing</b:City>
    <b:Year>2002</b:Year>
    <b:Comments>
		</b:Comments>
    <b:RefOrder>26</b:RefOrder>
  </b:Source>
  <b:Source>
    <b:Tag>Rom71</b:Tag>
    <b:SourceType>BookSection</b:SourceType>
    <b:Guid>{08E8F1F2-A9F7-A240-9785-A83C9826905B}</b:Guid>
    <b:Title>Músico de Hoy: Marlos Nobre</b:Title>
    <b:City>Buenos Aires</b:City>
    <b:Year>1971</b:Year>
    <b:Author>
      <b:Author>
        <b:NameList>
          <b:Person>
            <b:Last>Romano</b:Last>
            <b:First>Jacobo</b:First>
          </b:Person>
        </b:NameList>
      </b:Author>
    </b:Author>
    <b:BookTitle>Buenos Aires Musical</b:BookTitle>
    <b:RefOrder>27</b:RefOrder>
  </b:Source>
</b:Sources>
</file>

<file path=customXml/itemProps1.xml><?xml version="1.0" encoding="utf-8"?>
<ds:datastoreItem xmlns:ds="http://schemas.openxmlformats.org/officeDocument/2006/customXml" ds:itemID="{FC6C2672-0C47-0A44-9519-A9952F0E2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106</TotalTime>
  <Pages>9</Pages>
  <Words>3177</Words>
  <Characters>18110</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41</cp:revision>
  <dcterms:created xsi:type="dcterms:W3CDTF">2014-05-31T04:20:00Z</dcterms:created>
  <dcterms:modified xsi:type="dcterms:W3CDTF">2014-08-14T03:16:00Z</dcterms:modified>
</cp:coreProperties>
</file>