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528D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B3A82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4AF86553059C143B431BCD34C91EE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EA2EF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F18215740CA645B4812610DD927A4D"/>
            </w:placeholder>
            <w:text/>
          </w:sdtPr>
          <w:sdtContent>
            <w:tc>
              <w:tcPr>
                <w:tcW w:w="2073" w:type="dxa"/>
              </w:tcPr>
              <w:p w14:paraId="4BC1073F" w14:textId="52EC739B" w:rsidR="00B574C9" w:rsidRDefault="000A5193" w:rsidP="000A5193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633CE756B8694EA2B8FB1C83DD6484"/>
            </w:placeholder>
            <w:showingPlcHdr/>
            <w:text/>
          </w:sdtPr>
          <w:sdtContent>
            <w:tc>
              <w:tcPr>
                <w:tcW w:w="2551" w:type="dxa"/>
              </w:tcPr>
              <w:p w14:paraId="473FE11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45724916C51AA4B99DB9E3F04FDC990"/>
            </w:placeholder>
            <w:text/>
          </w:sdtPr>
          <w:sdtContent>
            <w:tc>
              <w:tcPr>
                <w:tcW w:w="2642" w:type="dxa"/>
              </w:tcPr>
              <w:p w14:paraId="78ABFE95" w14:textId="4A90BF8A" w:rsidR="00B574C9" w:rsidRDefault="000A5193" w:rsidP="000A5193">
                <w:r>
                  <w:t>Dwider</w:t>
                </w:r>
              </w:p>
            </w:tc>
          </w:sdtContent>
        </w:sdt>
      </w:tr>
      <w:tr w:rsidR="00B574C9" w14:paraId="1DD66D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035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6227C9CA1C9E4D97F6C55309F55D0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E32619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F1640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FB8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BBB47E8B27D442BBDA7B7428FA157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5A6395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B97B36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FFC3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C9E2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3713A2" w14:textId="77777777" w:rsidTr="003F0D73">
        <w:sdt>
          <w:sdtPr>
            <w:alias w:val="Article headword"/>
            <w:tag w:val="articleHeadword"/>
            <w:id w:val="-361440020"/>
            <w:placeholder>
              <w:docPart w:val="411D5BED8F98C845A1F646EA5CCFE12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F1E6FB" w14:textId="77777777" w:rsidR="003F0D73" w:rsidRPr="00FB589A" w:rsidRDefault="001044EB" w:rsidP="001044EB">
                <w:r w:rsidRPr="00EB7296">
                  <w:rPr>
                    <w:lang w:val="en-US"/>
                  </w:rPr>
                  <w:t>Mostafa, Kamel (1917 – 1982, Egypt)</w:t>
                </w:r>
              </w:p>
            </w:tc>
          </w:sdtContent>
        </w:sdt>
      </w:tr>
      <w:tr w:rsidR="00464699" w14:paraId="61D99543" w14:textId="77777777" w:rsidTr="00F362FC">
        <w:sdt>
          <w:sdtPr>
            <w:alias w:val="Variant headwords"/>
            <w:tag w:val="variantHeadwords"/>
            <w:id w:val="173464402"/>
            <w:placeholder>
              <w:docPart w:val="7415D0928634BD4B93AEAC6B748D20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F90FA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88DF8C" w14:textId="77777777" w:rsidTr="003F0D73">
        <w:sdt>
          <w:sdtPr>
            <w:alias w:val="Abstract"/>
            <w:tag w:val="abstract"/>
            <w:id w:val="-635871867"/>
            <w:placeholder>
              <w:docPart w:val="F05E696EDB8BEB45A3ACB9C8967DA180"/>
            </w:placeholder>
          </w:sdtPr>
          <w:sdtContent>
            <w:sdt>
              <w:sdtPr>
                <w:alias w:val="Article text"/>
                <w:tag w:val="articleText"/>
                <w:id w:val="-1286809777"/>
                <w:placeholder>
                  <w:docPart w:val="3CC39CE77218F1488617D05A87C394B6"/>
                </w:placeholder>
              </w:sdtPr>
              <w:sdtEndPr/>
              <w:sdtContent>
                <w:commentRangeStart w:id="0" w:displacedByCustomXml="prev"/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3401C41" w14:textId="6C8824E0" w:rsidR="00E85A05" w:rsidRDefault="001D33D9" w:rsidP="00E41FB7">
                    <w:r w:rsidRPr="007B64B4">
                      <w:t xml:space="preserve">Kamel Mostafa is </w:t>
                    </w:r>
                    <w:r w:rsidR="002864A9">
                      <w:t>best</w:t>
                    </w:r>
                    <w:r w:rsidRPr="007B64B4">
                      <w:t xml:space="preserve"> known as an impressionist painter who created soft oil paint scenes</w:t>
                    </w:r>
                    <w:r w:rsidR="002864A9">
                      <w:t xml:space="preserve"> depicting daily life</w:t>
                    </w:r>
                    <w:r w:rsidRPr="007B64B4">
                      <w:t>. He attended the Faculty of Fine Art in Alexandria</w:t>
                    </w:r>
                    <w:r w:rsidR="002864A9">
                      <w:t>,</w:t>
                    </w:r>
                    <w:r w:rsidRPr="007B64B4">
                      <w:t xml:space="preserve"> and studied under the instruction of noted Egyptian arti</w:t>
                    </w:r>
                    <w:r>
                      <w:t xml:space="preserve">sts Ragheb Ayyad, Youssef Kamel, </w:t>
                    </w:r>
                    <w:r w:rsidRPr="007B64B4">
                      <w:t xml:space="preserve">and Mohammed Nagui, graduating with a painting degree in 1941. In 1946 Mostafa received a government grant to travel to Rome </w:t>
                    </w:r>
                    <w:r w:rsidR="00E41FB7">
                      <w:t>to</w:t>
                    </w:r>
                    <w:r w:rsidRPr="007B64B4">
                      <w:t xml:space="preserve"> continue his studies. Mostafa returned to Alexandria in 1950 and completed a second degree in oil paint restoration. From 1958 to 1977, Mostafa taught at the Faculty of Fine Art in Alexandria, and was appointed Dean of the Faculty in 1969.</w:t>
                    </w:r>
                    <w:commentRangeEnd w:id="0"/>
                    <w:r>
                      <w:rPr>
                        <w:rStyle w:val="CommentReference"/>
                      </w:rPr>
                      <w:commentReference w:id="0"/>
                    </w:r>
                  </w:p>
                </w:tc>
              </w:sdtContent>
            </w:sdt>
          </w:sdtContent>
        </w:sdt>
      </w:tr>
      <w:tr w:rsidR="003F0D73" w14:paraId="7F3983C3" w14:textId="77777777" w:rsidTr="003F0D73">
        <w:sdt>
          <w:sdtPr>
            <w:alias w:val="Article text"/>
            <w:tag w:val="articleText"/>
            <w:id w:val="634067588"/>
            <w:placeholder>
              <w:docPart w:val="4EA59450EA5D2A4B9BFD38D5DE6BCCDC"/>
            </w:placeholder>
          </w:sdtPr>
          <w:sdtContent>
            <w:sdt>
              <w:sdtPr>
                <w:alias w:val="Abstract"/>
                <w:tag w:val="abstract"/>
                <w:id w:val="-1424334963"/>
                <w:placeholder>
                  <w:docPart w:val="E62D5457B50BC7449ABC4BD2186B011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231893378"/>
                    <w:placeholder>
                      <w:docPart w:val="F7DFF2E206765044BE64D8606B280917"/>
                    </w:placeholder>
                  </w:sdtPr>
                  <w:sdtEndPr/>
                  <w:sdtContent>
                    <w:commentRangeStart w:id="1" w:displacedByCustomXml="prev"/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6F4FA78" w14:textId="7FF56EBF" w:rsidR="003F0D73" w:rsidRPr="001044EB" w:rsidRDefault="00E41FB7" w:rsidP="00C27F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B64B4">
                          <w:t xml:space="preserve">Kamel Mostafa is </w:t>
                        </w:r>
                        <w:r>
                          <w:t>best</w:t>
                        </w:r>
                        <w:r w:rsidRPr="007B64B4">
                          <w:t xml:space="preserve"> known as an impressionist painter who created soft oil paint scenes</w:t>
                        </w:r>
                        <w:r>
                          <w:t xml:space="preserve"> depicting daily life</w:t>
                        </w:r>
                        <w:r w:rsidRPr="007B64B4">
                          <w:t>. He attended the Faculty of Fine Art in Alexandria</w:t>
                        </w:r>
                        <w:r>
                          <w:t>,</w:t>
                        </w:r>
                        <w:r w:rsidRPr="007B64B4">
                          <w:t xml:space="preserve"> and studied under the instruction of noted Egyptian arti</w:t>
                        </w:r>
                        <w:r>
                          <w:t xml:space="preserve">sts Ragheb Ayyad, Youssef Kamel, </w:t>
                        </w:r>
                        <w:r w:rsidRPr="007B64B4">
                          <w:t xml:space="preserve">and Mohammed Nagui, graduating with a painting degree in 1941. In 1946 Mostafa received a government grant to travel to Rome </w:t>
                        </w:r>
                        <w:r>
                          <w:t>to</w:t>
                        </w:r>
                        <w:r w:rsidRPr="007B64B4">
                          <w:t xml:space="preserve"> continue his studies. Mostafa returned to Alexandria in 1950 and completed a second degree in oil paint restoration. From 1958 to 1977, Mostafa taught at the Faculty of Fine Art in Alexandria, and was appointed Dean of the Faculty in 1969.</w:t>
                        </w:r>
                        <w:commentRangeEnd w:id="1"/>
                        <w:r>
                          <w:rPr>
                            <w:rStyle w:val="CommentReference"/>
                          </w:rPr>
                          <w:commentReference w:id="1"/>
                        </w:r>
                      </w:p>
                    </w:tc>
                    <w:bookmarkStart w:id="2" w:name="_GoBack" w:displacedByCustomXml="next"/>
                    <w:bookmarkEnd w:id="2" w:displacedByCustomXml="next"/>
                  </w:sdtContent>
                </w:sdt>
              </w:sdtContent>
            </w:sdt>
          </w:sdtContent>
        </w:sdt>
      </w:tr>
      <w:tr w:rsidR="003235A7" w14:paraId="1DC5EF69" w14:textId="77777777" w:rsidTr="003235A7">
        <w:tc>
          <w:tcPr>
            <w:tcW w:w="9016" w:type="dxa"/>
          </w:tcPr>
          <w:p w14:paraId="5C80DC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CB4556B" w14:textId="760A015E" w:rsidR="001D33D9" w:rsidRDefault="001D33D9" w:rsidP="008A5B87">
            <w:sdt>
              <w:sdtPr>
                <w:id w:val="111047892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Kam12 \l 1033 </w:instrText>
                </w:r>
                <w:r>
                  <w:fldChar w:fldCharType="separate"/>
                </w:r>
                <w:r w:rsidRPr="001D33D9">
                  <w:rPr>
                    <w:noProof/>
                    <w:lang w:val="en-US"/>
                  </w:rPr>
                  <w:t>(Kamel Mustafa)</w:t>
                </w:r>
                <w:r>
                  <w:fldChar w:fldCharType="end"/>
                </w:r>
              </w:sdtContent>
            </w:sdt>
          </w:p>
          <w:p w14:paraId="4D3DB9D2" w14:textId="7B57E8CE" w:rsidR="001D33D9" w:rsidRDefault="00F362FC" w:rsidP="008A5B87">
            <w:sdt>
              <w:sdtPr>
                <w:id w:val="-22769325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You13 \l 1033 </w:instrText>
                </w:r>
                <w:r>
                  <w:fldChar w:fldCharType="separate"/>
                </w:r>
                <w:r w:rsidRPr="00F362FC">
                  <w:rPr>
                    <w:noProof/>
                    <w:lang w:val="en-US"/>
                  </w:rPr>
                  <w:t>(Mostafa)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42AFBD7DCB1A71418FB847BF0CA37C9E"/>
              </w:placeholder>
            </w:sdtPr>
            <w:sdtContent>
              <w:p w14:paraId="47A00975" w14:textId="6C7CF685" w:rsidR="001044EB" w:rsidRDefault="001044EB" w:rsidP="00F362FC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r>
                  <w:rPr>
                    <w:rStyle w:val="Hyperlink"/>
                    <w:rFonts w:ascii="Times New Roman" w:hAnsi="Times New Roman" w:cs="Times New Roman"/>
                    <w:color w:val="auto"/>
                  </w:rPr>
                  <w:t xml:space="preserve"> </w:t>
                </w:r>
                <w:commentRangeStart w:id="3"/>
              </w:p>
              <w:p w14:paraId="6197B3C8" w14:textId="01F2B283" w:rsidR="001044EB" w:rsidRPr="00391ED8" w:rsidRDefault="001044EB" w:rsidP="001044EB">
                <w:pPr>
                  <w:ind w:left="720" w:hanging="720"/>
                  <w:rPr>
                    <w:rFonts w:eastAsia="Times New Roman"/>
                  </w:rPr>
                </w:pPr>
                <w:r w:rsidRPr="0055283F">
                  <w:t>“</w:t>
                </w:r>
                <w:r>
                  <w:t>Kamel Mostafa</w:t>
                </w:r>
                <w:r>
                  <w:rPr>
                    <w:rFonts w:eastAsia="Times New Roman"/>
                    <w:shd w:val="clear" w:color="auto" w:fill="F4F2F1"/>
                  </w:rPr>
                  <w:t xml:space="preserve">” </w:t>
                </w:r>
                <w:r w:rsidRPr="0055283F">
                  <w:rPr>
                    <w:i/>
                  </w:rPr>
                  <w:t>Ministry of Culture: Sector of Fine Arts</w:t>
                </w:r>
                <w:r w:rsidRPr="0055283F">
                  <w:t xml:space="preserve">. Accessed October 30, 2013. </w:t>
                </w:r>
                <w:r w:rsidRPr="00A97148">
                  <w:t>http://www.fineart.gov.eg/eng/cv/cv.asp?IDS=1775</w:t>
                </w:r>
              </w:p>
              <w:commentRangeEnd w:id="3"/>
              <w:p w14:paraId="74C3FCCB" w14:textId="71CD00DC" w:rsidR="003235A7" w:rsidRPr="00F362FC" w:rsidRDefault="00F362FC" w:rsidP="00F362FC">
                <w:pPr>
                  <w:ind w:left="720" w:hanging="720"/>
                  <w:rPr>
                    <w:u w:val="single"/>
                  </w:rPr>
                </w:pPr>
                <w:r>
                  <w:rPr>
                    <w:rStyle w:val="CommentReference"/>
                  </w:rPr>
                  <w:commentReference w:id="3"/>
                </w:r>
              </w:p>
            </w:sdtContent>
          </w:sdt>
        </w:tc>
      </w:tr>
    </w:tbl>
    <w:p w14:paraId="4D7E45C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5-01-01T19:29:00Z" w:initials="JJ">
    <w:p w14:paraId="6B6C3F12" w14:textId="781D723C" w:rsidR="00F362FC" w:rsidRDefault="00F362FC">
      <w:pPr>
        <w:pStyle w:val="CommentText"/>
      </w:pPr>
      <w:r>
        <w:rPr>
          <w:rStyle w:val="CommentReference"/>
        </w:rPr>
        <w:annotationRef/>
      </w:r>
      <w:r>
        <w:t xml:space="preserve">Could this use more? We don’t really get much insight into his artistic trajectory. Even a sentence or two would do. Thoughts? </w:t>
      </w:r>
    </w:p>
  </w:comment>
  <w:comment w:id="1" w:author="Jon Johnson" w:date="2015-01-01T19:44:00Z" w:initials="JJ">
    <w:p w14:paraId="05A684A9" w14:textId="77777777" w:rsidR="00E41FB7" w:rsidRDefault="00E41FB7" w:rsidP="00E41FB7">
      <w:pPr>
        <w:pStyle w:val="CommentText"/>
      </w:pPr>
      <w:r>
        <w:rPr>
          <w:rStyle w:val="CommentReference"/>
        </w:rPr>
        <w:annotationRef/>
      </w:r>
      <w:r>
        <w:t xml:space="preserve">Could this use more? We don’t really get much insight into his artistic trajectory. Even a sentence or two would do. Thoughts? </w:t>
      </w:r>
    </w:p>
  </w:comment>
  <w:comment w:id="3" w:author="Jon Johnson" w:date="2015-01-01T19:36:00Z" w:initials="JJ">
    <w:p w14:paraId="7C48F7D2" w14:textId="78DA0474" w:rsidR="00F362FC" w:rsidRDefault="00F362FC">
      <w:pPr>
        <w:pStyle w:val="CommentText"/>
      </w:pPr>
      <w:r>
        <w:rPr>
          <w:rStyle w:val="CommentReference"/>
        </w:rPr>
        <w:annotationRef/>
      </w:r>
      <w:r>
        <w:t xml:space="preserve">This site appears to be broken, and this links to a different page than is suggested.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D4771" w14:textId="77777777" w:rsidR="00F362FC" w:rsidRDefault="00F362FC" w:rsidP="007A0D55">
      <w:pPr>
        <w:spacing w:after="0" w:line="240" w:lineRule="auto"/>
      </w:pPr>
      <w:r>
        <w:separator/>
      </w:r>
    </w:p>
  </w:endnote>
  <w:endnote w:type="continuationSeparator" w:id="0">
    <w:p w14:paraId="3C293B27" w14:textId="77777777" w:rsidR="00F362FC" w:rsidRDefault="00F362F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75A02" w14:textId="77777777" w:rsidR="00F362FC" w:rsidRDefault="00F362FC" w:rsidP="007A0D55">
      <w:pPr>
        <w:spacing w:after="0" w:line="240" w:lineRule="auto"/>
      </w:pPr>
      <w:r>
        <w:separator/>
      </w:r>
    </w:p>
  </w:footnote>
  <w:footnote w:type="continuationSeparator" w:id="0">
    <w:p w14:paraId="6542E939" w14:textId="77777777" w:rsidR="00F362FC" w:rsidRDefault="00F362F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9FE50" w14:textId="77777777" w:rsidR="00F362FC" w:rsidRDefault="00F362F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40E42F6" w14:textId="77777777" w:rsidR="00F362FC" w:rsidRDefault="00F362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EB"/>
    <w:rsid w:val="00032559"/>
    <w:rsid w:val="00052040"/>
    <w:rsid w:val="000A5193"/>
    <w:rsid w:val="000B25AE"/>
    <w:rsid w:val="000B55AB"/>
    <w:rsid w:val="000D24DC"/>
    <w:rsid w:val="00101B2E"/>
    <w:rsid w:val="001044EB"/>
    <w:rsid w:val="00116FA0"/>
    <w:rsid w:val="0015114C"/>
    <w:rsid w:val="001A21F3"/>
    <w:rsid w:val="001A2537"/>
    <w:rsid w:val="001A6A06"/>
    <w:rsid w:val="001D33D9"/>
    <w:rsid w:val="00210C03"/>
    <w:rsid w:val="002162E2"/>
    <w:rsid w:val="00225C5A"/>
    <w:rsid w:val="00230B10"/>
    <w:rsid w:val="00234353"/>
    <w:rsid w:val="00244BB0"/>
    <w:rsid w:val="002864A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B64B4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20A2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1FB7"/>
    <w:rsid w:val="00E85A05"/>
    <w:rsid w:val="00E95829"/>
    <w:rsid w:val="00EA606C"/>
    <w:rsid w:val="00EB0C8C"/>
    <w:rsid w:val="00EB51FD"/>
    <w:rsid w:val="00EB77DB"/>
    <w:rsid w:val="00ED139F"/>
    <w:rsid w:val="00EF74F7"/>
    <w:rsid w:val="00F362F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30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AF86553059C143B431BCD34C91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D3617-1896-FF41-89F2-6F4C60B4B748}"/>
      </w:docPartPr>
      <w:docPartBody>
        <w:p w:rsidR="00A24D0E" w:rsidRDefault="00A24D0E">
          <w:pPr>
            <w:pStyle w:val="04AF86553059C143B431BCD34C91EE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F18215740CA645B4812610DD92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FCE1-227C-984A-8096-07912C0ED544}"/>
      </w:docPartPr>
      <w:docPartBody>
        <w:p w:rsidR="00A24D0E" w:rsidRDefault="00A24D0E">
          <w:pPr>
            <w:pStyle w:val="E4F18215740CA645B4812610DD927A4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633CE756B8694EA2B8FB1C83DD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F81-982B-B441-A7BD-3F5B79D3E0CE}"/>
      </w:docPartPr>
      <w:docPartBody>
        <w:p w:rsidR="00A24D0E" w:rsidRDefault="00A24D0E">
          <w:pPr>
            <w:pStyle w:val="13633CE756B8694EA2B8FB1C83DD648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5724916C51AA4B99DB9E3F04FD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59A5D-9A95-2F45-86F7-01C172B5EE2D}"/>
      </w:docPartPr>
      <w:docPartBody>
        <w:p w:rsidR="00A24D0E" w:rsidRDefault="00A24D0E">
          <w:pPr>
            <w:pStyle w:val="945724916C51AA4B99DB9E3F04FDC9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6227C9CA1C9E4D97F6C55309F55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F068-7B7C-724B-8F6D-6519FE84936A}"/>
      </w:docPartPr>
      <w:docPartBody>
        <w:p w:rsidR="00A24D0E" w:rsidRDefault="00A24D0E">
          <w:pPr>
            <w:pStyle w:val="A66227C9CA1C9E4D97F6C55309F55D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BBB47E8B27D442BBDA7B7428FA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9E65-6DA0-3B49-BCDF-46A6D3F6932E}"/>
      </w:docPartPr>
      <w:docPartBody>
        <w:p w:rsidR="00A24D0E" w:rsidRDefault="00A24D0E">
          <w:pPr>
            <w:pStyle w:val="85BBB47E8B27D442BBDA7B7428FA15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1D5BED8F98C845A1F646EA5CCFE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C7AF0-783B-664A-BA65-711130212FB5}"/>
      </w:docPartPr>
      <w:docPartBody>
        <w:p w:rsidR="00A24D0E" w:rsidRDefault="00A24D0E">
          <w:pPr>
            <w:pStyle w:val="411D5BED8F98C845A1F646EA5CCFE1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415D0928634BD4B93AEAC6B748D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8A358-FBF8-0540-8275-3BCCE7E57FB2}"/>
      </w:docPartPr>
      <w:docPartBody>
        <w:p w:rsidR="00A24D0E" w:rsidRDefault="00A24D0E">
          <w:pPr>
            <w:pStyle w:val="7415D0928634BD4B93AEAC6B748D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5E696EDB8BEB45A3ACB9C8967D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6E17-9A11-8440-B9F9-538F79317920}"/>
      </w:docPartPr>
      <w:docPartBody>
        <w:p w:rsidR="00A24D0E" w:rsidRDefault="00A24D0E">
          <w:pPr>
            <w:pStyle w:val="F05E696EDB8BEB45A3ACB9C8967DA1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EA59450EA5D2A4B9BFD38D5DE6B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F3E5-A4D6-C841-A7FB-7A22D85EEF13}"/>
      </w:docPartPr>
      <w:docPartBody>
        <w:p w:rsidR="00A24D0E" w:rsidRDefault="00A24D0E">
          <w:pPr>
            <w:pStyle w:val="4EA59450EA5D2A4B9BFD38D5DE6BCC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C39CE77218F1488617D05A87C39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643E-D017-0042-9658-8751AF5E9CDD}"/>
      </w:docPartPr>
      <w:docPartBody>
        <w:p w:rsidR="00A24D0E" w:rsidRDefault="00A24D0E" w:rsidP="00A24D0E">
          <w:pPr>
            <w:pStyle w:val="3CC39CE77218F1488617D05A87C39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2D5457B50BC7449ABC4BD2186B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25505-6850-EC44-A882-D81150FDB1A2}"/>
      </w:docPartPr>
      <w:docPartBody>
        <w:p w:rsidR="00000000" w:rsidRDefault="00A24D0E" w:rsidP="00A24D0E">
          <w:pPr>
            <w:pStyle w:val="E62D5457B50BC7449ABC4BD2186B01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7DFF2E206765044BE64D8606B28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8537-0237-F44A-A714-5E076307AD2B}"/>
      </w:docPartPr>
      <w:docPartBody>
        <w:p w:rsidR="00000000" w:rsidRDefault="00A24D0E" w:rsidP="00A24D0E">
          <w:pPr>
            <w:pStyle w:val="F7DFF2E206765044BE64D8606B28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0E"/>
    <w:rsid w:val="00A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D0E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D0E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Kam12</b:Tag>
    <b:SourceType>InternetSite</b:SourceType>
    <b:Guid>{7598ACAE-D251-9B42-B83F-78C7447AC586}</b:Guid>
    <b:Title>Kamel Mustafa</b:Title>
    <b:Year>2012</b:Year>
    <b:InternetSiteTitle>6 Contemporary Arts</b:InternetSiteTitle>
    <b:URL>http://www.6cairo.com/?6collection=kamel-mustafa-mohamed. </b:URL>
    <b:ProductionCompany> Designbyicon.com</b:ProductionCompany>
    <b:RefOrder>1</b:RefOrder>
  </b:Source>
  <b:Source>
    <b:Tag>You13</b:Tag>
    <b:SourceType>InternetSite</b:SourceType>
    <b:Guid>{215B8297-EAA7-8A49-BE9A-D7AC58DF5FE2}</b:Guid>
    <b:Author>
      <b:Author>
        <b:NameList>
          <b:Person>
            <b:Last>Mostafa</b:Last>
            <b:First>Youssef</b:First>
            <b:Middle>Kamel</b:Middle>
          </b:Person>
        </b:NameList>
      </b:Author>
    </b:Author>
    <b:Title>Twin Sensibilities </b:Title>
    <b:InternetSiteTitle>Al-Ahram Weekly</b:InternetSiteTitle>
    <b:URL>http://weekly.ahram.org.eg/News/2694/23/Twin--sensibilities.aspx</b:URL>
    <b:ProductionCompany>Al-Ahrem Weekly </b:ProductionCompany>
    <b:Year>2013</b:Year>
    <b:Month>May</b:Month>
    <b:Day>23</b:Day>
    <b:Comments>Issue No.1149</b:Comments>
    <b:RefOrder>2</b:RefOrder>
  </b:Source>
</b:Sources>
</file>

<file path=customXml/itemProps1.xml><?xml version="1.0" encoding="utf-8"?>
<ds:datastoreItem xmlns:ds="http://schemas.openxmlformats.org/officeDocument/2006/customXml" ds:itemID="{C4D475B9-ACCB-FC41-A766-22AD2AC2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7</cp:revision>
  <dcterms:created xsi:type="dcterms:W3CDTF">2014-12-31T23:14:00Z</dcterms:created>
  <dcterms:modified xsi:type="dcterms:W3CDTF">2015-01-02T03:44:00Z</dcterms:modified>
</cp:coreProperties>
</file>