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E62E45" w14:textId="77777777" w:rsidTr="00922950">
        <w:tc>
          <w:tcPr>
            <w:tcW w:w="491" w:type="dxa"/>
            <w:vMerge w:val="restart"/>
            <w:shd w:val="clear" w:color="auto" w:fill="A6A6A6" w:themeFill="background1" w:themeFillShade="A6"/>
            <w:textDirection w:val="btLr"/>
          </w:tcPr>
          <w:p w14:paraId="71CB7F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E0B61102D54D8F9B25DFA1314D3CB8"/>
            </w:placeholder>
            <w:showingPlcHdr/>
            <w:dropDownList>
              <w:listItem w:displayText="Dr." w:value="Dr."/>
              <w:listItem w:displayText="Prof." w:value="Prof."/>
            </w:dropDownList>
          </w:sdtPr>
          <w:sdtEndPr/>
          <w:sdtContent>
            <w:tc>
              <w:tcPr>
                <w:tcW w:w="1259" w:type="dxa"/>
              </w:tcPr>
              <w:p w14:paraId="26EC62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406D486674DE4AFE59E44BE254399"/>
            </w:placeholder>
            <w:text/>
          </w:sdtPr>
          <w:sdtEndPr/>
          <w:sdtContent>
            <w:tc>
              <w:tcPr>
                <w:tcW w:w="2073" w:type="dxa"/>
              </w:tcPr>
              <w:p w14:paraId="558B19F8" w14:textId="77777777" w:rsidR="00B574C9" w:rsidRDefault="000B3281" w:rsidP="000B3281">
                <w:proofErr w:type="spellStart"/>
                <w:r>
                  <w:t>Kait</w:t>
                </w:r>
                <w:proofErr w:type="spellEnd"/>
              </w:p>
            </w:tc>
          </w:sdtContent>
        </w:sdt>
        <w:sdt>
          <w:sdtPr>
            <w:alias w:val="Middle name"/>
            <w:tag w:val="authorMiddleName"/>
            <w:id w:val="-2076034781"/>
            <w:placeholder>
              <w:docPart w:val="0A0602F074A34DEBA67B703468BF60BC"/>
            </w:placeholder>
            <w:showingPlcHdr/>
            <w:text/>
          </w:sdtPr>
          <w:sdtEndPr/>
          <w:sdtContent>
            <w:tc>
              <w:tcPr>
                <w:tcW w:w="2551" w:type="dxa"/>
              </w:tcPr>
              <w:p w14:paraId="547020A6" w14:textId="77777777" w:rsidR="00B574C9" w:rsidRDefault="00B574C9" w:rsidP="00922950">
                <w:r>
                  <w:rPr>
                    <w:rStyle w:val="PlaceholderText"/>
                  </w:rPr>
                  <w:t>[Middle name]</w:t>
                </w:r>
              </w:p>
            </w:tc>
          </w:sdtContent>
        </w:sdt>
        <w:sdt>
          <w:sdtPr>
            <w:alias w:val="Last name"/>
            <w:tag w:val="authorLastName"/>
            <w:id w:val="-1088529830"/>
            <w:placeholder>
              <w:docPart w:val="133FFC21B2414EE48A5BC88FFF07BAA8"/>
            </w:placeholder>
            <w:text/>
          </w:sdtPr>
          <w:sdtEndPr/>
          <w:sdtContent>
            <w:tc>
              <w:tcPr>
                <w:tcW w:w="2642" w:type="dxa"/>
              </w:tcPr>
              <w:p w14:paraId="6CA16D2C" w14:textId="77777777" w:rsidR="00B574C9" w:rsidRDefault="002379CF" w:rsidP="002379CF">
                <w:proofErr w:type="spellStart"/>
                <w:r>
                  <w:t>Pinder</w:t>
                </w:r>
                <w:proofErr w:type="spellEnd"/>
              </w:p>
            </w:tc>
          </w:sdtContent>
        </w:sdt>
      </w:tr>
      <w:tr w:rsidR="00B574C9" w14:paraId="1E0979A2" w14:textId="77777777" w:rsidTr="001A6A06">
        <w:trPr>
          <w:trHeight w:val="986"/>
        </w:trPr>
        <w:tc>
          <w:tcPr>
            <w:tcW w:w="491" w:type="dxa"/>
            <w:vMerge/>
            <w:shd w:val="clear" w:color="auto" w:fill="A6A6A6" w:themeFill="background1" w:themeFillShade="A6"/>
          </w:tcPr>
          <w:p w14:paraId="2489B528" w14:textId="77777777" w:rsidR="00B574C9" w:rsidRPr="001A6A06" w:rsidRDefault="00B574C9" w:rsidP="00CF1542">
            <w:pPr>
              <w:jc w:val="center"/>
              <w:rPr>
                <w:b/>
                <w:color w:val="FFFFFF" w:themeColor="background1"/>
              </w:rPr>
            </w:pPr>
          </w:p>
        </w:tc>
        <w:sdt>
          <w:sdtPr>
            <w:alias w:val="Biography"/>
            <w:tag w:val="authorBiography"/>
            <w:id w:val="938807824"/>
            <w:placeholder>
              <w:docPart w:val="6F2BA21D86FE43789F9320A222438595"/>
            </w:placeholder>
            <w:showingPlcHdr/>
          </w:sdtPr>
          <w:sdtEndPr/>
          <w:sdtContent>
            <w:tc>
              <w:tcPr>
                <w:tcW w:w="8525" w:type="dxa"/>
                <w:gridSpan w:val="4"/>
              </w:tcPr>
              <w:p w14:paraId="51F779D3" w14:textId="77777777" w:rsidR="00B574C9" w:rsidRDefault="00B574C9" w:rsidP="00922950">
                <w:r>
                  <w:rPr>
                    <w:rStyle w:val="PlaceholderText"/>
                  </w:rPr>
                  <w:t>[Enter your biography]</w:t>
                </w:r>
              </w:p>
            </w:tc>
          </w:sdtContent>
        </w:sdt>
      </w:tr>
      <w:tr w:rsidR="00B574C9" w14:paraId="070B8FFD" w14:textId="77777777" w:rsidTr="001A6A06">
        <w:trPr>
          <w:trHeight w:val="986"/>
        </w:trPr>
        <w:tc>
          <w:tcPr>
            <w:tcW w:w="491" w:type="dxa"/>
            <w:vMerge/>
            <w:shd w:val="clear" w:color="auto" w:fill="A6A6A6" w:themeFill="background1" w:themeFillShade="A6"/>
          </w:tcPr>
          <w:p w14:paraId="6C8BF77E" w14:textId="77777777" w:rsidR="00B574C9" w:rsidRPr="001A6A06" w:rsidRDefault="00B574C9" w:rsidP="00CF1542">
            <w:pPr>
              <w:jc w:val="center"/>
              <w:rPr>
                <w:b/>
                <w:color w:val="FFFFFF" w:themeColor="background1"/>
              </w:rPr>
            </w:pPr>
          </w:p>
        </w:tc>
        <w:sdt>
          <w:sdtPr>
            <w:alias w:val="Affiliation"/>
            <w:tag w:val="affiliation"/>
            <w:id w:val="2012937915"/>
            <w:placeholder>
              <w:docPart w:val="127AD8246D794E938AA7A0EF64C7EA7E"/>
            </w:placeholder>
            <w:text/>
          </w:sdtPr>
          <w:sdtEndPr/>
          <w:sdtContent>
            <w:tc>
              <w:tcPr>
                <w:tcW w:w="8525" w:type="dxa"/>
                <w:gridSpan w:val="4"/>
              </w:tcPr>
              <w:p w14:paraId="50A28D17" w14:textId="77777777" w:rsidR="00B574C9" w:rsidRDefault="000B3281" w:rsidP="000B3281">
                <w:r>
                  <w:t>McGill University</w:t>
                </w:r>
              </w:p>
            </w:tc>
          </w:sdtContent>
        </w:sdt>
      </w:tr>
    </w:tbl>
    <w:p w14:paraId="619F8E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9902C6" w14:textId="77777777" w:rsidTr="00244BB0">
        <w:tc>
          <w:tcPr>
            <w:tcW w:w="9016" w:type="dxa"/>
            <w:shd w:val="clear" w:color="auto" w:fill="A6A6A6" w:themeFill="background1" w:themeFillShade="A6"/>
            <w:tcMar>
              <w:top w:w="113" w:type="dxa"/>
              <w:bottom w:w="113" w:type="dxa"/>
            </w:tcMar>
          </w:tcPr>
          <w:p w14:paraId="411F9B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589EE5" w14:textId="77777777" w:rsidTr="003F0D73">
        <w:sdt>
          <w:sdtPr>
            <w:rPr>
              <w:lang w:val="en-US"/>
            </w:rPr>
            <w:alias w:val="Article headword"/>
            <w:tag w:val="articleHeadword"/>
            <w:id w:val="-361440020"/>
            <w:placeholder>
              <w:docPart w:val="A4E02D0D03934673BBBA4F8E80F23456"/>
            </w:placeholder>
            <w:text/>
          </w:sdtPr>
          <w:sdtEndPr/>
          <w:sdtContent>
            <w:tc>
              <w:tcPr>
                <w:tcW w:w="9016" w:type="dxa"/>
                <w:tcMar>
                  <w:top w:w="113" w:type="dxa"/>
                  <w:bottom w:w="113" w:type="dxa"/>
                </w:tcMar>
              </w:tcPr>
              <w:p w14:paraId="2D0C4FA8" w14:textId="77777777" w:rsidR="003F0D73" w:rsidRPr="00FB589A" w:rsidRDefault="002379CF" w:rsidP="002379CF">
                <w:r w:rsidRPr="002379CF">
                  <w:rPr>
                    <w:lang w:val="en-US"/>
                  </w:rPr>
                  <w:t>Wilson, Ethel (1888-1980)</w:t>
                </w:r>
              </w:p>
            </w:tc>
          </w:sdtContent>
        </w:sdt>
      </w:tr>
      <w:tr w:rsidR="00464699" w14:paraId="3E143753" w14:textId="77777777" w:rsidTr="007821B0">
        <w:sdt>
          <w:sdtPr>
            <w:alias w:val="Variant headwords"/>
            <w:tag w:val="variantHeadwords"/>
            <w:id w:val="173464402"/>
            <w:placeholder>
              <w:docPart w:val="14FC05F41ED945CBACEB12C8745739F5"/>
            </w:placeholder>
            <w:showingPlcHdr/>
          </w:sdtPr>
          <w:sdtEndPr/>
          <w:sdtContent>
            <w:tc>
              <w:tcPr>
                <w:tcW w:w="9016" w:type="dxa"/>
                <w:tcMar>
                  <w:top w:w="113" w:type="dxa"/>
                  <w:bottom w:w="113" w:type="dxa"/>
                </w:tcMar>
              </w:tcPr>
              <w:p w14:paraId="7ED4A0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C0C9C9" w14:textId="77777777" w:rsidTr="003F0D73">
        <w:sdt>
          <w:sdtPr>
            <w:alias w:val="Abstract"/>
            <w:tag w:val="abstract"/>
            <w:id w:val="-635871867"/>
            <w:placeholder>
              <w:docPart w:val="93D4488667BE4D2FB8BD707D1D1B848C"/>
            </w:placeholder>
          </w:sdtPr>
          <w:sdtEndPr/>
          <w:sdtContent>
            <w:tc>
              <w:tcPr>
                <w:tcW w:w="9016" w:type="dxa"/>
                <w:tcMar>
                  <w:top w:w="113" w:type="dxa"/>
                  <w:bottom w:w="113" w:type="dxa"/>
                </w:tcMar>
              </w:tcPr>
              <w:p w14:paraId="289B4C09" w14:textId="77777777" w:rsidR="00E85A05" w:rsidRDefault="002379CF" w:rsidP="000B3281">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xml:space="preserve">, in 1947, six years after Woolf’s death. Wilson was one of the first Canadian writers to represent both </w:t>
                </w:r>
                <w:r w:rsidR="000B3281">
                  <w:t>the growing city of Vancouver — I</w:t>
                </w:r>
                <w:r>
                  <w:t>ncluding its Chinese-Canadian population and the class d</w:t>
                </w:r>
                <w:r w:rsidR="000B3281">
                  <w:t xml:space="preserve">ivisions in Vancouver society — </w:t>
                </w:r>
                <w:r>
                  <w:t>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w:t>
                </w:r>
                <w:r w:rsidR="000B3281">
                  <w:t xml:space="preserve"> Island’ to emphasis</w:t>
                </w:r>
                <w:r>
                  <w:t xml:space="preserve">e her protagonists’ obligation to </w:t>
                </w:r>
                <w:r w:rsidR="000B3281">
                  <w:t>juggle</w:t>
                </w:r>
                <w:r>
                  <w:t xml:space="preserve"> their desires and the needs of oth</w:t>
                </w:r>
                <w:r w:rsidR="000B3281">
                  <w:t>ers. Wilson died on 22 December</w:t>
                </w:r>
                <w:r>
                  <w:t xml:space="preserve"> 1980 at a private hospital in Vancouver.</w:t>
                </w:r>
              </w:p>
            </w:tc>
          </w:sdtContent>
        </w:sdt>
      </w:tr>
      <w:tr w:rsidR="003F0D73" w14:paraId="07CAB7BB" w14:textId="77777777" w:rsidTr="003F0D73">
        <w:sdt>
          <w:sdtPr>
            <w:alias w:val="Article text"/>
            <w:tag w:val="articleText"/>
            <w:id w:val="634067588"/>
            <w:placeholder>
              <w:docPart w:val="D41AFFFBD70C4B2988382AEB4FB67B4A"/>
            </w:placeholder>
          </w:sdtPr>
          <w:sdtEndPr>
            <w:rPr>
              <w:b/>
              <w:color w:val="385623" w:themeColor="accent6" w:themeShade="80"/>
            </w:rPr>
          </w:sdtEndPr>
          <w:sdtContent>
            <w:tc>
              <w:tcPr>
                <w:tcW w:w="9016" w:type="dxa"/>
                <w:tcMar>
                  <w:top w:w="113" w:type="dxa"/>
                  <w:bottom w:w="113" w:type="dxa"/>
                </w:tcMar>
              </w:tcPr>
              <w:p w14:paraId="470A2007" w14:textId="77777777" w:rsidR="002379CF" w:rsidRDefault="000B3281" w:rsidP="002379CF">
                <w:sdt>
                  <w:sdtPr>
                    <w:alias w:val="Abstract"/>
                    <w:tag w:val="abstract"/>
                    <w:id w:val="-303011341"/>
                    <w:placeholder>
                      <w:docPart w:val="1075451B47718243AD951EABF5D69E3E"/>
                    </w:placeholder>
                  </w:sdtPr>
                  <w:sdtContent>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in 1947, six years after Woolf’s death. Wilson was one of the first Canadian writers to represent both the growing city of Vancouver — Including its Chinese-Canadian population and the class divisions in Vancouver society — 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 Island’ to emphasise her protagonists’ obligation to juggle their desires and the needs of others. Wilson died on 22 December 1980 at a private hospital in Vancouver.</w:t>
                    </w:r>
                  </w:sdtContent>
                </w:sdt>
              </w:p>
              <w:p w14:paraId="6A7B779E" w14:textId="77777777" w:rsidR="000B3281" w:rsidRDefault="000B3281" w:rsidP="002379CF"/>
              <w:p w14:paraId="1DA8E8C1" w14:textId="77777777" w:rsidR="002379CF" w:rsidRDefault="002379CF" w:rsidP="002379CF">
                <w:r>
                  <w:t>Wilson was born Ethel Davis Bryant to Methodist missionaries in Port Elizabeth, South Africa. The early years of her life were full of tragedy and travel. Following the deaths of her mother and brother in 1889, she left South Africa for England in 1890. After her father’s death in 1897, she moved to Vancouver, BC to live with her maternal grandmother. Wilson attended a Methodist school for girls in England (Trinity Hall School in Southport, Lancashire) starting in 1902, and returned to Vancouver</w:t>
                </w:r>
                <w:r w:rsidRPr="002D34B2">
                  <w:t xml:space="preserve"> </w:t>
                </w:r>
                <w:r>
                  <w:t xml:space="preserve">to become a teacher in 1906. She married Wallace Wilson in 1921, after which she retired from teaching and devoted most of her time to her duties as the wife of a </w:t>
                </w:r>
                <w:r>
                  <w:lastRenderedPageBreak/>
                  <w:t xml:space="preserve">prominent doctor. Ethel Wilson came to fiction-writing slowly and intermittently in the following decades. </w:t>
                </w:r>
              </w:p>
              <w:p w14:paraId="73F5ED5B" w14:textId="77777777" w:rsidR="002379CF" w:rsidRDefault="002379CF" w:rsidP="002379CF"/>
              <w:p w14:paraId="3C9FB392" w14:textId="77777777" w:rsidR="002379CF" w:rsidRDefault="002379CF" w:rsidP="002379CF">
                <w:r>
                  <w:t xml:space="preserve">Wilson’s published works can be broken into two rough periods: moral-realist and innovative-modernist. However, since she published all of her books in a relatively short period of time (between 1947 and 1961), these periods do not indicate as radical a change as they might within a longer publishing history. Furthermore, while Wilson maintained her interest in questions of morality throughout her career, her later works focus less on moral allegory and more on the challenges of living a moral life. </w:t>
                </w:r>
              </w:p>
              <w:p w14:paraId="55B8B716" w14:textId="77777777" w:rsidR="002379CF" w:rsidRDefault="002379CF" w:rsidP="002379CF"/>
              <w:p w14:paraId="2A54B909" w14:textId="77777777" w:rsidR="002379CF" w:rsidRPr="00D4721C" w:rsidRDefault="002379CF" w:rsidP="002379CF">
                <w:r>
                  <w:t xml:space="preserve">Wilson’s first novella, </w:t>
                </w:r>
                <w:proofErr w:type="spellStart"/>
                <w:r>
                  <w:rPr>
                    <w:i/>
                  </w:rPr>
                  <w:t>Hetty</w:t>
                </w:r>
                <w:proofErr w:type="spellEnd"/>
                <w:r>
                  <w:rPr>
                    <w:i/>
                  </w:rPr>
                  <w:t xml:space="preserve"> Dorval</w:t>
                </w:r>
                <w:r>
                  <w:t xml:space="preserve"> (1947), is a moral tale about the fate of a young and impressionable girl, Frankie Burnaby, at the hands of </w:t>
                </w:r>
                <w:proofErr w:type="spellStart"/>
                <w:r>
                  <w:t>Hetty</w:t>
                </w:r>
                <w:proofErr w:type="spellEnd"/>
                <w:r>
                  <w:t xml:space="preserve"> Dorval. Wilson suggests that </w:t>
                </w:r>
                <w:proofErr w:type="spellStart"/>
                <w:r>
                  <w:t>Hetty</w:t>
                </w:r>
                <w:proofErr w:type="spellEnd"/>
                <w:r>
                  <w:t xml:space="preserve">, a cosmopolitan and selfish woman, is an allegorical figure for European decadence before the Second World War. This novella is the only one of Wilson’s works to be narrated in the first person. After </w:t>
                </w:r>
                <w:proofErr w:type="spellStart"/>
                <w:r>
                  <w:rPr>
                    <w:i/>
                  </w:rPr>
                  <w:t>Hetty</w:t>
                </w:r>
                <w:proofErr w:type="spellEnd"/>
                <w:r>
                  <w:rPr>
                    <w:i/>
                  </w:rPr>
                  <w:t xml:space="preserve"> Dorval</w:t>
                </w:r>
                <w:r>
                  <w:t xml:space="preserve">, Wilson published </w:t>
                </w:r>
                <w:r>
                  <w:rPr>
                    <w:i/>
                  </w:rPr>
                  <w:t>The Innocent Traveller</w:t>
                </w:r>
                <w:r>
                  <w:t xml:space="preserve"> (1949), a long novel about a vivacious but naïve woman, based on Wilson’s great aunt, who lived for a century.</w:t>
                </w:r>
              </w:p>
              <w:p w14:paraId="0F4B5348" w14:textId="77777777" w:rsidR="002379CF" w:rsidRDefault="002379CF" w:rsidP="002379CF"/>
              <w:p w14:paraId="57C6AFCC" w14:textId="77777777" w:rsidR="002379CF" w:rsidRDefault="002379CF" w:rsidP="002379CF">
                <w:r>
                  <w:t xml:space="preserve">Following </w:t>
                </w:r>
                <w:r>
                  <w:rPr>
                    <w:i/>
                  </w:rPr>
                  <w:t>The Innocent Traveller</w:t>
                </w:r>
                <w:r>
                  <w:t>, Wilson began writing works that can more easily be categorized as modernist. W</w:t>
                </w:r>
                <w:r w:rsidR="000B3281">
                  <w:t>ilson’s modernism is characteris</w:t>
                </w:r>
                <w:r>
                  <w:t xml:space="preserve">ed by her use of a </w:t>
                </w:r>
                <w:proofErr w:type="spellStart"/>
                <w:r>
                  <w:t>mulitiplicity</w:t>
                </w:r>
                <w:proofErr w:type="spellEnd"/>
                <w:r>
                  <w:t xml:space="preserve"> of narrative perspectives, her meditations on faith a</w:t>
                </w:r>
                <w:bookmarkStart w:id="0" w:name="_GoBack"/>
                <w:bookmarkEnd w:id="0"/>
                <w:r>
                  <w:t xml:space="preserve">nd the possibility of God in a seemingly dis-enchanted modern world, and condensed symbolic allusion. The greatest examples of Wilson’s modernism are ‘Lilly’s Story’ and ‘Tuesday and Wednesday,’ published together in </w:t>
                </w:r>
                <w:r>
                  <w:rPr>
                    <w:i/>
                  </w:rPr>
                  <w:t>The Equations of Love</w:t>
                </w:r>
                <w:r>
                  <w:t xml:space="preserve"> (1952), and her best-known work, </w:t>
                </w:r>
                <w:r>
                  <w:rPr>
                    <w:i/>
                  </w:rPr>
                  <w:t>Swamp Angel</w:t>
                </w:r>
                <w:r>
                  <w:t xml:space="preserve"> (1954). W.</w:t>
                </w:r>
                <w:r w:rsidR="000B3281">
                  <w:t xml:space="preserve"> </w:t>
                </w:r>
                <w:r>
                  <w:t>J. Keith remarks that ‘[</w:t>
                </w:r>
                <w:proofErr w:type="gramStart"/>
                <w:r>
                  <w:t>w]</w:t>
                </w:r>
                <w:proofErr w:type="spellStart"/>
                <w:r>
                  <w:t>ith</w:t>
                </w:r>
                <w:proofErr w:type="spellEnd"/>
                <w:proofErr w:type="gramEnd"/>
                <w:r>
                  <w:t xml:space="preserve"> the publication of </w:t>
                </w:r>
                <w:r>
                  <w:rPr>
                    <w:i/>
                  </w:rPr>
                  <w:t>The Equations of Love</w:t>
                </w:r>
                <w:r>
                  <w:t xml:space="preserve">, Wilson came to full maturity as a technically resourceful writer of fiction’ (55). ‘Lilly’s Story’ and </w:t>
                </w:r>
                <w:r>
                  <w:rPr>
                    <w:i/>
                  </w:rPr>
                  <w:t>Swamp Angel</w:t>
                </w:r>
                <w:r>
                  <w:t xml:space="preserve"> are both stories of a woman’s desire for autonomy in the modern world. Thus, they are exemplary of Wilson’s subtle yet persistent feminism. Her final novel, </w:t>
                </w:r>
                <w:r>
                  <w:rPr>
                    <w:i/>
                  </w:rPr>
                  <w:t xml:space="preserve">Love and Salt Water </w:t>
                </w:r>
                <w:r>
                  <w:t xml:space="preserve">(1956), continues Wilson’s usual theme of moral responsibility, but does not demonstrate the same formal innovation as the two books that preceded it. In her collection of short stories, </w:t>
                </w:r>
                <w:r>
                  <w:rPr>
                    <w:i/>
                  </w:rPr>
                  <w:t xml:space="preserve">Mrs </w:t>
                </w:r>
                <w:proofErr w:type="spellStart"/>
                <w:r>
                  <w:rPr>
                    <w:i/>
                  </w:rPr>
                  <w:t>Golightly</w:t>
                </w:r>
                <w:proofErr w:type="spellEnd"/>
                <w:r>
                  <w:rPr>
                    <w:i/>
                  </w:rPr>
                  <w:t xml:space="preserve"> and Other Stories </w:t>
                </w:r>
                <w:r>
                  <w:t xml:space="preserve">(1961), Wilson returned to narrative experimentation and put it to use to represent the shocking and uncanny character of seemingly banal events. </w:t>
                </w:r>
              </w:p>
              <w:p w14:paraId="7C52F940" w14:textId="77777777" w:rsidR="002379CF" w:rsidRDefault="002379CF" w:rsidP="002379CF"/>
              <w:p w14:paraId="16310BC8" w14:textId="77777777" w:rsidR="002379CF" w:rsidRDefault="002379CF" w:rsidP="002379CF">
                <w:r>
                  <w:t xml:space="preserve">David </w:t>
                </w:r>
                <w:proofErr w:type="spellStart"/>
                <w:r>
                  <w:t>Stouck</w:t>
                </w:r>
                <w:proofErr w:type="spellEnd"/>
                <w:r>
                  <w:t xml:space="preserve"> notes in his biography of Wilson that she became ‘Canada’s grand dame of the literary world’ in the 1960s. In 1961, Wilson won a Canada Council Medal for her work in the arts. During this period, Wilson also offered support and encouragement to younger novelists, most notably Margaret Laurence, with whom she developed a close friendship.</w:t>
                </w:r>
              </w:p>
              <w:p w14:paraId="729DB120" w14:textId="77777777" w:rsidR="002379CF" w:rsidRDefault="002379CF" w:rsidP="002379CF"/>
              <w:p w14:paraId="26A0FEAE" w14:textId="77777777" w:rsidR="002379CF" w:rsidRDefault="002379CF" w:rsidP="002379CF">
                <w:pPr>
                  <w:pStyle w:val="Heading1"/>
                  <w:outlineLvl w:val="0"/>
                </w:pPr>
                <w:r>
                  <w:t>List of Works</w:t>
                </w:r>
                <w:r w:rsidR="000B3281">
                  <w:t>:</w:t>
                </w:r>
              </w:p>
              <w:p w14:paraId="09571BFA" w14:textId="77777777" w:rsidR="002379CF" w:rsidRDefault="002379CF" w:rsidP="002379CF">
                <w:proofErr w:type="spellStart"/>
                <w:r w:rsidRPr="002379CF">
                  <w:rPr>
                    <w:i/>
                  </w:rPr>
                  <w:t>Hetty</w:t>
                </w:r>
                <w:proofErr w:type="spellEnd"/>
                <w:r w:rsidRPr="002379CF">
                  <w:rPr>
                    <w:i/>
                  </w:rPr>
                  <w:t xml:space="preserve"> Dorval </w:t>
                </w:r>
                <w:r w:rsidRPr="002379CF">
                  <w:t>(1947)</w:t>
                </w:r>
              </w:p>
              <w:p w14:paraId="6DD8F339" w14:textId="77777777" w:rsidR="002379CF" w:rsidRPr="002379CF" w:rsidRDefault="002379CF" w:rsidP="000B3281">
                <w:pPr>
                  <w:pStyle w:val="Authornote"/>
                  <w:rPr>
                    <w:i/>
                  </w:rPr>
                </w:pPr>
                <w:proofErr w:type="spellStart"/>
                <w:r>
                  <w:rPr>
                    <w:i/>
                  </w:rPr>
                  <w:t>Hetty</w:t>
                </w:r>
                <w:proofErr w:type="spellEnd"/>
                <w:r>
                  <w:rPr>
                    <w:i/>
                  </w:rPr>
                  <w:t xml:space="preserve"> Dorval</w:t>
                </w:r>
                <w:r w:rsidRPr="002379CF">
                  <w:rPr>
                    <w:i/>
                  </w:rPr>
                  <w:t xml:space="preserve"> </w:t>
                </w:r>
                <w:r w:rsidRPr="002379CF">
                  <w:t>is a short novella about a young girl’s moral education in the years leading to the Second World War.</w:t>
                </w:r>
              </w:p>
              <w:p w14:paraId="36F7D4C2" w14:textId="77777777" w:rsidR="002379CF" w:rsidRDefault="002379CF" w:rsidP="002379CF">
                <w:r w:rsidRPr="002379CF">
                  <w:rPr>
                    <w:i/>
                  </w:rPr>
                  <w:t xml:space="preserve">The Innocent Traveller </w:t>
                </w:r>
                <w:r w:rsidRPr="002379CF">
                  <w:t>(1949)</w:t>
                </w:r>
              </w:p>
              <w:p w14:paraId="5CA9E47A" w14:textId="77777777" w:rsidR="002379CF" w:rsidRPr="002379CF" w:rsidRDefault="002379CF" w:rsidP="000B3281">
                <w:pPr>
                  <w:pStyle w:val="Authornote"/>
                </w:pPr>
                <w:r>
                  <w:rPr>
                    <w:i/>
                  </w:rPr>
                  <w:t>The Innocent Traveller</w:t>
                </w:r>
                <w:r>
                  <w:t xml:space="preserve"> follows the life of Topaz </w:t>
                </w:r>
                <w:proofErr w:type="spellStart"/>
                <w:r>
                  <w:t>Edgeworth</w:t>
                </w:r>
                <w:proofErr w:type="spellEnd"/>
                <w:r>
                  <w:t>, which spans a century. The book is a fictional tribute to the memory of Wilson’s great aunt, Eliza Edge.</w:t>
                </w:r>
              </w:p>
              <w:p w14:paraId="7CAEF987" w14:textId="77777777" w:rsidR="002379CF" w:rsidRDefault="002379CF" w:rsidP="002379CF">
                <w:r w:rsidRPr="002379CF">
                  <w:rPr>
                    <w:i/>
                  </w:rPr>
                  <w:t xml:space="preserve">The Equations of Love </w:t>
                </w:r>
                <w:r w:rsidRPr="002379CF">
                  <w:t>(1952)</w:t>
                </w:r>
              </w:p>
              <w:p w14:paraId="5FA7AEBF" w14:textId="77777777" w:rsidR="002379CF" w:rsidRPr="002379CF" w:rsidRDefault="002379CF" w:rsidP="000B3281">
                <w:pPr>
                  <w:pStyle w:val="Authornote"/>
                  <w:rPr>
                    <w:i/>
                  </w:rPr>
                </w:pPr>
                <w:r>
                  <w:rPr>
                    <w:i/>
                  </w:rPr>
                  <w:t xml:space="preserve">The Equations of Love </w:t>
                </w:r>
                <w:r>
                  <w:t xml:space="preserve">contains two novellas: ‘Lilly’s Story’ and ‘Tuesday and Wednesday.’ These novellas are examples of Wilson’s modernism and strongly </w:t>
                </w:r>
                <w:proofErr w:type="spellStart"/>
                <w:r>
                  <w:t>thematize</w:t>
                </w:r>
                <w:proofErr w:type="spellEnd"/>
                <w:r>
                  <w:t xml:space="preserve"> class differences and moral action.</w:t>
                </w:r>
              </w:p>
              <w:p w14:paraId="3EE7B538" w14:textId="77777777" w:rsidR="002379CF" w:rsidRDefault="002379CF" w:rsidP="002379CF">
                <w:r w:rsidRPr="002379CF">
                  <w:rPr>
                    <w:i/>
                  </w:rPr>
                  <w:t xml:space="preserve">Swamp Angel </w:t>
                </w:r>
                <w:r w:rsidRPr="002379CF">
                  <w:t>(1954)</w:t>
                </w:r>
              </w:p>
              <w:p w14:paraId="5A200B65" w14:textId="77777777" w:rsidR="002379CF" w:rsidRPr="002379CF" w:rsidRDefault="002379CF" w:rsidP="000B3281">
                <w:pPr>
                  <w:pStyle w:val="Authornote"/>
                  <w:rPr>
                    <w:i/>
                  </w:rPr>
                </w:pPr>
                <w:r>
                  <w:rPr>
                    <w:i/>
                  </w:rPr>
                  <w:t>Swamp Angel</w:t>
                </w:r>
                <w:r>
                  <w:t xml:space="preserve"> is Wilson’s best-known novel. It </w:t>
                </w:r>
                <w:proofErr w:type="spellStart"/>
                <w:r>
                  <w:t>thematizes</w:t>
                </w:r>
                <w:proofErr w:type="spellEnd"/>
                <w:r>
                  <w:t xml:space="preserve"> the landscape of interior British </w:t>
                </w:r>
                <w:r>
                  <w:lastRenderedPageBreak/>
                  <w:t>Columbia, the agency of women, and the redemptive power of love and compassion.</w:t>
                </w:r>
              </w:p>
              <w:p w14:paraId="1A620AAB" w14:textId="77777777" w:rsidR="002379CF" w:rsidRDefault="002379CF" w:rsidP="002379CF">
                <w:r w:rsidRPr="002379CF">
                  <w:rPr>
                    <w:i/>
                  </w:rPr>
                  <w:t xml:space="preserve">Love and Salt Water </w:t>
                </w:r>
                <w:r w:rsidRPr="002379CF">
                  <w:t>(1956)</w:t>
                </w:r>
              </w:p>
              <w:p w14:paraId="3E4007F4" w14:textId="77777777" w:rsidR="002379CF" w:rsidRPr="002379CF" w:rsidRDefault="002379CF" w:rsidP="000B3281">
                <w:pPr>
                  <w:pStyle w:val="Authornote"/>
                  <w:rPr>
                    <w:i/>
                  </w:rPr>
                </w:pPr>
                <w:r>
                  <w:t xml:space="preserve">Wilson’s final novel, </w:t>
                </w:r>
                <w:r>
                  <w:rPr>
                    <w:i/>
                  </w:rPr>
                  <w:t>Love and Salt Water</w:t>
                </w:r>
                <w:r>
                  <w:t xml:space="preserve"> features a meditation on the unrelenting power of accidents to undo a person’s best intentions.</w:t>
                </w:r>
              </w:p>
              <w:p w14:paraId="397E0092" w14:textId="77777777" w:rsidR="002379CF" w:rsidRDefault="002379CF" w:rsidP="002379CF">
                <w:r w:rsidRPr="002379CF">
                  <w:rPr>
                    <w:i/>
                  </w:rPr>
                  <w:t xml:space="preserve">Mrs. </w:t>
                </w:r>
                <w:proofErr w:type="spellStart"/>
                <w:r w:rsidRPr="002379CF">
                  <w:rPr>
                    <w:i/>
                  </w:rPr>
                  <w:t>Golightly</w:t>
                </w:r>
                <w:proofErr w:type="spellEnd"/>
                <w:r w:rsidRPr="002379CF">
                  <w:rPr>
                    <w:i/>
                  </w:rPr>
                  <w:t xml:space="preserve"> and Other Stories </w:t>
                </w:r>
                <w:r w:rsidRPr="002379CF">
                  <w:t>(1961)</w:t>
                </w:r>
              </w:p>
              <w:p w14:paraId="31E8AE37" w14:textId="77777777" w:rsidR="002379CF" w:rsidRPr="002379CF" w:rsidRDefault="002379CF" w:rsidP="000B3281">
                <w:pPr>
                  <w:pStyle w:val="Authornote"/>
                  <w:rPr>
                    <w:i/>
                  </w:rPr>
                </w:pPr>
                <w:r>
                  <w:t>Wilson’s collection of short stories contains stories on themes that appear in her longer works, such as descriptions of the landscape of British Columbia and class boundaries. The collection is notable, however, for its darker, almost surreal stories, such as ‘I just love dogs’ and ‘Mr. Sleepwalker’.</w:t>
                </w:r>
              </w:p>
              <w:p w14:paraId="46705144" w14:textId="77777777" w:rsidR="002379CF" w:rsidRPr="002379CF" w:rsidRDefault="002379CF" w:rsidP="002379CF">
                <w:pPr>
                  <w:rPr>
                    <w:i/>
                  </w:rPr>
                </w:pPr>
                <w:r w:rsidRPr="002379CF">
                  <w:rPr>
                    <w:i/>
                  </w:rPr>
                  <w:t xml:space="preserve">Ethel Wilson: Stories, Essays, and Letters </w:t>
                </w:r>
                <w:r w:rsidRPr="002379CF">
                  <w:t>(1987)</w:t>
                </w:r>
              </w:p>
              <w:p w14:paraId="5DEA7D03" w14:textId="77777777" w:rsidR="003F0D73" w:rsidRDefault="002379CF" w:rsidP="000B3281">
                <w:pPr>
                  <w:pStyle w:val="Authornote"/>
                </w:pPr>
                <w:r>
                  <w:t xml:space="preserve">This book is a collection of Wilson’s essays and previously unpublished correspondence and stories. David </w:t>
                </w:r>
                <w:proofErr w:type="spellStart"/>
                <w:r>
                  <w:t>Stouck</w:t>
                </w:r>
                <w:proofErr w:type="spellEnd"/>
                <w:r>
                  <w:t xml:space="preserve"> has carefully edited the collection and it is an essential resource for Wilson’s thoughts on literature and her discussions with her editor at Macmillan, John Gray.</w:t>
                </w:r>
              </w:p>
            </w:tc>
          </w:sdtContent>
        </w:sdt>
      </w:tr>
      <w:tr w:rsidR="003235A7" w14:paraId="0F7AA2F8" w14:textId="77777777" w:rsidTr="003235A7">
        <w:tc>
          <w:tcPr>
            <w:tcW w:w="9016" w:type="dxa"/>
          </w:tcPr>
          <w:p w14:paraId="06F73A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871CF09B0E4009A2357D5E1DCC0604"/>
              </w:placeholder>
            </w:sdtPr>
            <w:sdtEndPr/>
            <w:sdtContent>
              <w:p w14:paraId="557A081E" w14:textId="77777777" w:rsidR="002379CF" w:rsidRDefault="002379CF" w:rsidP="002379CF"/>
              <w:p w14:paraId="45963E1D" w14:textId="77777777" w:rsidR="002379CF" w:rsidRDefault="002379CF" w:rsidP="002379CF">
                <w:pPr>
                  <w:pStyle w:val="Heading1"/>
                  <w:outlineLvl w:val="0"/>
                </w:pPr>
                <w:r>
                  <w:t>Biographies</w:t>
                </w:r>
              </w:p>
              <w:p w14:paraId="2FD9C8DC" w14:textId="77777777" w:rsidR="002379CF" w:rsidRDefault="000B3281" w:rsidP="002379CF">
                <w:sdt>
                  <w:sdtPr>
                    <w:id w:val="-153600555"/>
                    <w:citation/>
                  </w:sdtPr>
                  <w:sdtEndPr/>
                  <w:sdtContent>
                    <w:r w:rsidR="002379CF">
                      <w:fldChar w:fldCharType="begin"/>
                    </w:r>
                    <w:r w:rsidR="002379CF">
                      <w:rPr>
                        <w:lang w:val="en-US"/>
                      </w:rPr>
                      <w:instrText xml:space="preserve"> CITATION McA88 \l 1033 </w:instrText>
                    </w:r>
                    <w:r w:rsidR="002379CF">
                      <w:fldChar w:fldCharType="separate"/>
                    </w:r>
                    <w:r w:rsidR="002379CF">
                      <w:rPr>
                        <w:noProof/>
                        <w:lang w:val="en-US"/>
                      </w:rPr>
                      <w:t>(McAlpine)</w:t>
                    </w:r>
                    <w:r w:rsidR="002379CF">
                      <w:fldChar w:fldCharType="end"/>
                    </w:r>
                  </w:sdtContent>
                </w:sdt>
              </w:p>
              <w:p w14:paraId="50FB7018" w14:textId="77777777" w:rsidR="002379CF" w:rsidRDefault="002379CF" w:rsidP="002379CF"/>
              <w:p w14:paraId="59083032" w14:textId="77777777" w:rsidR="002379CF" w:rsidRDefault="000B3281" w:rsidP="002379CF">
                <w:sdt>
                  <w:sdtPr>
                    <w:id w:val="-869224863"/>
                    <w:citation/>
                  </w:sdtPr>
                  <w:sdtEndPr/>
                  <w:sdtContent>
                    <w:r w:rsidR="002379CF">
                      <w:fldChar w:fldCharType="begin"/>
                    </w:r>
                    <w:r w:rsidR="002379CF">
                      <w:rPr>
                        <w:lang w:val="en-US"/>
                      </w:rPr>
                      <w:instrText xml:space="preserve"> CITATION Sto03 \l 1033 </w:instrText>
                    </w:r>
                    <w:r w:rsidR="002379CF">
                      <w:fldChar w:fldCharType="separate"/>
                    </w:r>
                    <w:r w:rsidR="002379CF">
                      <w:rPr>
                        <w:noProof/>
                        <w:lang w:val="en-US"/>
                      </w:rPr>
                      <w:t>(Stouck)</w:t>
                    </w:r>
                    <w:r w:rsidR="002379CF">
                      <w:fldChar w:fldCharType="end"/>
                    </w:r>
                  </w:sdtContent>
                </w:sdt>
              </w:p>
              <w:p w14:paraId="2A2DC216" w14:textId="77777777" w:rsidR="002379CF" w:rsidRDefault="002379CF" w:rsidP="002379CF"/>
              <w:p w14:paraId="387B8A41" w14:textId="77777777" w:rsidR="002379CF" w:rsidRDefault="002379CF" w:rsidP="002379CF">
                <w:pPr>
                  <w:pStyle w:val="Heading1"/>
                  <w:outlineLvl w:val="0"/>
                </w:pPr>
                <w:r>
                  <w:t>Criticism on Wilson</w:t>
                </w:r>
              </w:p>
              <w:p w14:paraId="7673A54B" w14:textId="77777777" w:rsidR="002379CF" w:rsidRDefault="002379CF" w:rsidP="000B3281">
                <w:pPr>
                  <w:pStyle w:val="Authornote"/>
                </w:pPr>
                <w:r w:rsidRPr="002379CF">
                  <w:t xml:space="preserve">Only </w:t>
                </w:r>
                <w:r>
                  <w:t xml:space="preserve">a </w:t>
                </w:r>
                <w:r w:rsidRPr="002379CF">
                  <w:t>few critical works on Wilson’s writing exist. Below are the most comprehensive and relevant studies of her work.</w:t>
                </w:r>
              </w:p>
              <w:p w14:paraId="4D992B9A" w14:textId="77777777" w:rsidR="002379CF" w:rsidRDefault="002379CF" w:rsidP="002379CF">
                <w:pPr>
                  <w:tabs>
                    <w:tab w:val="left" w:pos="1020"/>
                  </w:tabs>
                </w:pPr>
              </w:p>
              <w:p w14:paraId="082A8871" w14:textId="77777777" w:rsidR="002379CF" w:rsidRDefault="000B3281" w:rsidP="002379CF">
                <w:pPr>
                  <w:tabs>
                    <w:tab w:val="left" w:pos="1020"/>
                  </w:tabs>
                </w:pPr>
                <w:sdt>
                  <w:sdtPr>
                    <w:id w:val="-1273008867"/>
                    <w:citation/>
                  </w:sdtPr>
                  <w:sdtEndPr/>
                  <w:sdtContent>
                    <w:r w:rsidR="002379CF">
                      <w:fldChar w:fldCharType="begin"/>
                    </w:r>
                    <w:r w:rsidR="002379CF">
                      <w:rPr>
                        <w:lang w:val="en-US"/>
                      </w:rPr>
                      <w:instrText xml:space="preserve"> CITATION Bow90 \l 1033 </w:instrText>
                    </w:r>
                    <w:r w:rsidR="002379CF">
                      <w:fldChar w:fldCharType="separate"/>
                    </w:r>
                    <w:r w:rsidR="002379CF">
                      <w:rPr>
                        <w:noProof/>
                        <w:lang w:val="en-US"/>
                      </w:rPr>
                      <w:t>(Bowering)</w:t>
                    </w:r>
                    <w:r w:rsidR="002379CF">
                      <w:fldChar w:fldCharType="end"/>
                    </w:r>
                  </w:sdtContent>
                </w:sdt>
              </w:p>
              <w:p w14:paraId="62C11431" w14:textId="77777777" w:rsidR="00F749BC" w:rsidRDefault="00F749BC" w:rsidP="002379CF">
                <w:pPr>
                  <w:tabs>
                    <w:tab w:val="left" w:pos="1020"/>
                  </w:tabs>
                </w:pPr>
              </w:p>
              <w:p w14:paraId="24307E09" w14:textId="77777777" w:rsidR="00F749BC" w:rsidRDefault="000B3281" w:rsidP="002379CF">
                <w:pPr>
                  <w:tabs>
                    <w:tab w:val="left" w:pos="1020"/>
                  </w:tabs>
                </w:pPr>
                <w:sdt>
                  <w:sdtPr>
                    <w:id w:val="7181270"/>
                    <w:citation/>
                  </w:sdtPr>
                  <w:sdtEndPr/>
                  <w:sdtContent>
                    <w:r w:rsidR="00F749BC">
                      <w:fldChar w:fldCharType="begin"/>
                    </w:r>
                    <w:r w:rsidR="00F749BC">
                      <w:rPr>
                        <w:lang w:val="en-US"/>
                      </w:rPr>
                      <w:instrText xml:space="preserve"> CITATION Gen02 \l 1033 </w:instrText>
                    </w:r>
                    <w:r w:rsidR="00F749BC">
                      <w:fldChar w:fldCharType="separate"/>
                    </w:r>
                    <w:r w:rsidR="00F749BC">
                      <w:rPr>
                        <w:noProof/>
                        <w:lang w:val="en-US"/>
                      </w:rPr>
                      <w:t>(Geng)</w:t>
                    </w:r>
                    <w:r w:rsidR="00F749BC">
                      <w:fldChar w:fldCharType="end"/>
                    </w:r>
                  </w:sdtContent>
                </w:sdt>
              </w:p>
              <w:p w14:paraId="735FD7C3" w14:textId="77777777" w:rsidR="00F749BC" w:rsidRDefault="00F749BC" w:rsidP="002379CF">
                <w:pPr>
                  <w:tabs>
                    <w:tab w:val="left" w:pos="1020"/>
                  </w:tabs>
                </w:pPr>
              </w:p>
              <w:p w14:paraId="3EE55265" w14:textId="77777777" w:rsidR="00F749BC" w:rsidRDefault="000B3281" w:rsidP="002379CF">
                <w:pPr>
                  <w:tabs>
                    <w:tab w:val="left" w:pos="1020"/>
                  </w:tabs>
                </w:pPr>
                <w:sdt>
                  <w:sdtPr>
                    <w:id w:val="-1431126176"/>
                    <w:citation/>
                  </w:sdtPr>
                  <w:sdtEndPr/>
                  <w:sdtContent>
                    <w:r w:rsidR="00F749BC">
                      <w:fldChar w:fldCharType="begin"/>
                    </w:r>
                    <w:r w:rsidR="00F749BC">
                      <w:rPr>
                        <w:lang w:val="en-US"/>
                      </w:rPr>
                      <w:instrText xml:space="preserve"> CITATION Kei89 \l 1033 </w:instrText>
                    </w:r>
                    <w:r w:rsidR="00F749BC">
                      <w:fldChar w:fldCharType="separate"/>
                    </w:r>
                    <w:r w:rsidR="00F749BC">
                      <w:rPr>
                        <w:noProof/>
                        <w:lang w:val="en-US"/>
                      </w:rPr>
                      <w:t>(Keith)</w:t>
                    </w:r>
                    <w:r w:rsidR="00F749BC">
                      <w:fldChar w:fldCharType="end"/>
                    </w:r>
                  </w:sdtContent>
                </w:sdt>
              </w:p>
              <w:p w14:paraId="7E96BE96" w14:textId="77777777" w:rsidR="00F749BC" w:rsidRDefault="00F749BC" w:rsidP="002379CF">
                <w:pPr>
                  <w:tabs>
                    <w:tab w:val="left" w:pos="1020"/>
                  </w:tabs>
                </w:pPr>
              </w:p>
              <w:p w14:paraId="781A6EC9" w14:textId="77777777" w:rsidR="00F749BC" w:rsidRDefault="000B3281" w:rsidP="002379CF">
                <w:pPr>
                  <w:tabs>
                    <w:tab w:val="left" w:pos="1020"/>
                  </w:tabs>
                </w:pPr>
                <w:sdt>
                  <w:sdtPr>
                    <w:id w:val="2127965575"/>
                    <w:citation/>
                  </w:sdtPr>
                  <w:sdtEndPr/>
                  <w:sdtContent>
                    <w:r w:rsidR="00F749BC">
                      <w:fldChar w:fldCharType="begin"/>
                    </w:r>
                    <w:r w:rsidR="00F749BC">
                      <w:rPr>
                        <w:lang w:val="en-US"/>
                      </w:rPr>
                      <w:instrText xml:space="preserve"> CITATION McM82 \l 1033 </w:instrText>
                    </w:r>
                    <w:r w:rsidR="00F749BC">
                      <w:fldChar w:fldCharType="separate"/>
                    </w:r>
                    <w:r w:rsidR="00F749BC">
                      <w:rPr>
                        <w:noProof/>
                        <w:lang w:val="en-US"/>
                      </w:rPr>
                      <w:t>(McMullen)</w:t>
                    </w:r>
                    <w:r w:rsidR="00F749BC">
                      <w:fldChar w:fldCharType="end"/>
                    </w:r>
                  </w:sdtContent>
                </w:sdt>
              </w:p>
              <w:p w14:paraId="2918FD3F" w14:textId="77777777" w:rsidR="00F749BC" w:rsidRDefault="00F749BC" w:rsidP="002379CF">
                <w:pPr>
                  <w:tabs>
                    <w:tab w:val="left" w:pos="1020"/>
                  </w:tabs>
                </w:pPr>
              </w:p>
              <w:p w14:paraId="3EB826D7" w14:textId="77777777" w:rsidR="00F749BC" w:rsidRDefault="000B3281" w:rsidP="002379CF">
                <w:pPr>
                  <w:tabs>
                    <w:tab w:val="left" w:pos="1020"/>
                  </w:tabs>
                </w:pPr>
                <w:sdt>
                  <w:sdtPr>
                    <w:id w:val="546034227"/>
                    <w:citation/>
                  </w:sdtPr>
                  <w:sdtEndPr/>
                  <w:sdtContent>
                    <w:r w:rsidR="00F749BC">
                      <w:fldChar w:fldCharType="begin"/>
                    </w:r>
                    <w:r w:rsidR="00F749BC">
                      <w:rPr>
                        <w:lang w:val="en-US"/>
                      </w:rPr>
                      <w:instrText xml:space="preserve"> CITATION Mos74 \l 1033 </w:instrText>
                    </w:r>
                    <w:r w:rsidR="00F749BC">
                      <w:fldChar w:fldCharType="separate"/>
                    </w:r>
                    <w:r w:rsidR="00F749BC">
                      <w:rPr>
                        <w:noProof/>
                        <w:lang w:val="en-US"/>
                      </w:rPr>
                      <w:t>(Moss)</w:t>
                    </w:r>
                    <w:r w:rsidR="00F749BC">
                      <w:fldChar w:fldCharType="end"/>
                    </w:r>
                  </w:sdtContent>
                </w:sdt>
              </w:p>
              <w:p w14:paraId="39B6CE7D" w14:textId="77777777" w:rsidR="00F749BC" w:rsidRDefault="00F749BC" w:rsidP="002379CF">
                <w:pPr>
                  <w:tabs>
                    <w:tab w:val="left" w:pos="1020"/>
                  </w:tabs>
                </w:pPr>
              </w:p>
              <w:p w14:paraId="351C56B8" w14:textId="77777777" w:rsidR="00F749BC" w:rsidRDefault="000B3281" w:rsidP="002379CF">
                <w:pPr>
                  <w:tabs>
                    <w:tab w:val="left" w:pos="1020"/>
                  </w:tabs>
                </w:pPr>
                <w:sdt>
                  <w:sdtPr>
                    <w:id w:val="-1413607957"/>
                    <w:citation/>
                  </w:sdtPr>
                  <w:sdtEndPr/>
                  <w:sdtContent>
                    <w:r w:rsidR="00F749BC">
                      <w:fldChar w:fldCharType="begin"/>
                    </w:r>
                    <w:r w:rsidR="00F749BC">
                      <w:rPr>
                        <w:lang w:val="en-US"/>
                      </w:rPr>
                      <w:instrText xml:space="preserve"> CITATION Mur85 \l 1033 </w:instrText>
                    </w:r>
                    <w:r w:rsidR="00F749BC">
                      <w:fldChar w:fldCharType="separate"/>
                    </w:r>
                    <w:r w:rsidR="00F749BC">
                      <w:rPr>
                        <w:noProof/>
                        <w:lang w:val="en-US"/>
                      </w:rPr>
                      <w:t>(Murray)</w:t>
                    </w:r>
                    <w:r w:rsidR="00F749BC">
                      <w:fldChar w:fldCharType="end"/>
                    </w:r>
                  </w:sdtContent>
                </w:sdt>
              </w:p>
              <w:p w14:paraId="1B37AB5C" w14:textId="77777777" w:rsidR="00F749BC" w:rsidRDefault="00F749BC" w:rsidP="002379CF">
                <w:pPr>
                  <w:tabs>
                    <w:tab w:val="left" w:pos="1020"/>
                  </w:tabs>
                </w:pPr>
              </w:p>
              <w:p w14:paraId="41B5AC15" w14:textId="77777777" w:rsidR="00F749BC" w:rsidRDefault="000B3281" w:rsidP="002379CF">
                <w:pPr>
                  <w:tabs>
                    <w:tab w:val="left" w:pos="1020"/>
                  </w:tabs>
                </w:pPr>
                <w:sdt>
                  <w:sdtPr>
                    <w:id w:val="1331334413"/>
                    <w:citation/>
                  </w:sdtPr>
                  <w:sdtEndPr/>
                  <w:sdtContent>
                    <w:r w:rsidR="00F749BC">
                      <w:fldChar w:fldCharType="begin"/>
                    </w:r>
                    <w:r w:rsidR="00F749BC">
                      <w:rPr>
                        <w:lang w:val="en-US"/>
                      </w:rPr>
                      <w:instrText xml:space="preserve"> CITATION Pac67 \l 1033 </w:instrText>
                    </w:r>
                    <w:r w:rsidR="00F749BC">
                      <w:fldChar w:fldCharType="separate"/>
                    </w:r>
                    <w:r w:rsidR="00F749BC">
                      <w:rPr>
                        <w:noProof/>
                        <w:lang w:val="en-US"/>
                      </w:rPr>
                      <w:t>(Pacey)</w:t>
                    </w:r>
                    <w:r w:rsidR="00F749BC">
                      <w:fldChar w:fldCharType="end"/>
                    </w:r>
                  </w:sdtContent>
                </w:sdt>
              </w:p>
              <w:p w14:paraId="71977C4A" w14:textId="77777777" w:rsidR="00F749BC" w:rsidRDefault="00F749BC" w:rsidP="002379CF">
                <w:pPr>
                  <w:tabs>
                    <w:tab w:val="left" w:pos="1020"/>
                  </w:tabs>
                </w:pPr>
              </w:p>
              <w:p w14:paraId="5B881AD7" w14:textId="77777777" w:rsidR="003235A7" w:rsidRDefault="000B3281" w:rsidP="002379CF">
                <w:pPr>
                  <w:tabs>
                    <w:tab w:val="left" w:pos="1020"/>
                  </w:tabs>
                </w:pPr>
                <w:sdt>
                  <w:sdtPr>
                    <w:id w:val="-610281609"/>
                    <w:citation/>
                  </w:sdtPr>
                  <w:sdtEndPr/>
                  <w:sdtContent>
                    <w:r w:rsidR="00F749BC">
                      <w:fldChar w:fldCharType="begin"/>
                    </w:r>
                    <w:r w:rsidR="00F749BC">
                      <w:rPr>
                        <w:lang w:val="en-US"/>
                      </w:rPr>
                      <w:instrText xml:space="preserve"> CITATION Smy82 \l 1033 </w:instrText>
                    </w:r>
                    <w:r w:rsidR="00F749BC">
                      <w:fldChar w:fldCharType="separate"/>
                    </w:r>
                    <w:r w:rsidR="00F749BC">
                      <w:rPr>
                        <w:noProof/>
                        <w:lang w:val="en-US"/>
                      </w:rPr>
                      <w:t>(Smyth)</w:t>
                    </w:r>
                    <w:r w:rsidR="00F749BC">
                      <w:fldChar w:fldCharType="end"/>
                    </w:r>
                  </w:sdtContent>
                </w:sdt>
              </w:p>
            </w:sdtContent>
          </w:sdt>
        </w:tc>
      </w:tr>
    </w:tbl>
    <w:p w14:paraId="6ECAB7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A0512" w14:textId="77777777" w:rsidR="005403EB" w:rsidRDefault="005403EB" w:rsidP="007A0D55">
      <w:pPr>
        <w:spacing w:after="0" w:line="240" w:lineRule="auto"/>
      </w:pPr>
      <w:r>
        <w:separator/>
      </w:r>
    </w:p>
  </w:endnote>
  <w:endnote w:type="continuationSeparator" w:id="0">
    <w:p w14:paraId="485D7DFA" w14:textId="77777777" w:rsidR="005403EB" w:rsidRDefault="005403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D0E9D" w14:textId="77777777" w:rsidR="005403EB" w:rsidRDefault="005403EB" w:rsidP="007A0D55">
      <w:pPr>
        <w:spacing w:after="0" w:line="240" w:lineRule="auto"/>
      </w:pPr>
      <w:r>
        <w:separator/>
      </w:r>
    </w:p>
  </w:footnote>
  <w:footnote w:type="continuationSeparator" w:id="0">
    <w:p w14:paraId="6DCF8FFA" w14:textId="77777777" w:rsidR="005403EB" w:rsidRDefault="005403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2B7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89D5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CF"/>
    <w:rsid w:val="00032559"/>
    <w:rsid w:val="00052040"/>
    <w:rsid w:val="000B25AE"/>
    <w:rsid w:val="000B3281"/>
    <w:rsid w:val="000B55AB"/>
    <w:rsid w:val="000D24DC"/>
    <w:rsid w:val="00101B2E"/>
    <w:rsid w:val="00116FA0"/>
    <w:rsid w:val="0015114C"/>
    <w:rsid w:val="001A21F3"/>
    <w:rsid w:val="001A2537"/>
    <w:rsid w:val="001A6A06"/>
    <w:rsid w:val="00210C03"/>
    <w:rsid w:val="002162E2"/>
    <w:rsid w:val="00225C5A"/>
    <w:rsid w:val="00230B10"/>
    <w:rsid w:val="00234353"/>
    <w:rsid w:val="002379C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3E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9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0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E0B61102D54D8F9B25DFA1314D3CB8"/>
        <w:category>
          <w:name w:val="General"/>
          <w:gallery w:val="placeholder"/>
        </w:category>
        <w:types>
          <w:type w:val="bbPlcHdr"/>
        </w:types>
        <w:behaviors>
          <w:behavior w:val="content"/>
        </w:behaviors>
        <w:guid w:val="{984858A0-D3E2-490B-B1AB-D8F26DB384F1}"/>
      </w:docPartPr>
      <w:docPartBody>
        <w:p w:rsidR="0003377D" w:rsidRDefault="003677B1">
          <w:pPr>
            <w:pStyle w:val="7BE0B61102D54D8F9B25DFA1314D3CB8"/>
          </w:pPr>
          <w:r w:rsidRPr="00CC586D">
            <w:rPr>
              <w:rStyle w:val="PlaceholderText"/>
              <w:b/>
              <w:color w:val="FFFFFF" w:themeColor="background1"/>
            </w:rPr>
            <w:t>[Salutation]</w:t>
          </w:r>
        </w:p>
      </w:docPartBody>
    </w:docPart>
    <w:docPart>
      <w:docPartPr>
        <w:name w:val="E76406D486674DE4AFE59E44BE254399"/>
        <w:category>
          <w:name w:val="General"/>
          <w:gallery w:val="placeholder"/>
        </w:category>
        <w:types>
          <w:type w:val="bbPlcHdr"/>
        </w:types>
        <w:behaviors>
          <w:behavior w:val="content"/>
        </w:behaviors>
        <w:guid w:val="{03746922-4CCC-41C7-B08F-A729925EBB24}"/>
      </w:docPartPr>
      <w:docPartBody>
        <w:p w:rsidR="0003377D" w:rsidRDefault="003677B1">
          <w:pPr>
            <w:pStyle w:val="E76406D486674DE4AFE59E44BE254399"/>
          </w:pPr>
          <w:r>
            <w:rPr>
              <w:rStyle w:val="PlaceholderText"/>
            </w:rPr>
            <w:t>[First name]</w:t>
          </w:r>
        </w:p>
      </w:docPartBody>
    </w:docPart>
    <w:docPart>
      <w:docPartPr>
        <w:name w:val="0A0602F074A34DEBA67B703468BF60BC"/>
        <w:category>
          <w:name w:val="General"/>
          <w:gallery w:val="placeholder"/>
        </w:category>
        <w:types>
          <w:type w:val="bbPlcHdr"/>
        </w:types>
        <w:behaviors>
          <w:behavior w:val="content"/>
        </w:behaviors>
        <w:guid w:val="{CCD1E0B1-9FA1-4BA7-B523-0C9FACD1ADB2}"/>
      </w:docPartPr>
      <w:docPartBody>
        <w:p w:rsidR="0003377D" w:rsidRDefault="003677B1">
          <w:pPr>
            <w:pStyle w:val="0A0602F074A34DEBA67B703468BF60BC"/>
          </w:pPr>
          <w:r>
            <w:rPr>
              <w:rStyle w:val="PlaceholderText"/>
            </w:rPr>
            <w:t>[Middle name]</w:t>
          </w:r>
        </w:p>
      </w:docPartBody>
    </w:docPart>
    <w:docPart>
      <w:docPartPr>
        <w:name w:val="133FFC21B2414EE48A5BC88FFF07BAA8"/>
        <w:category>
          <w:name w:val="General"/>
          <w:gallery w:val="placeholder"/>
        </w:category>
        <w:types>
          <w:type w:val="bbPlcHdr"/>
        </w:types>
        <w:behaviors>
          <w:behavior w:val="content"/>
        </w:behaviors>
        <w:guid w:val="{01D88690-67CE-48D1-B7F9-1D3135475D4A}"/>
      </w:docPartPr>
      <w:docPartBody>
        <w:p w:rsidR="0003377D" w:rsidRDefault="003677B1">
          <w:pPr>
            <w:pStyle w:val="133FFC21B2414EE48A5BC88FFF07BAA8"/>
          </w:pPr>
          <w:r>
            <w:rPr>
              <w:rStyle w:val="PlaceholderText"/>
            </w:rPr>
            <w:t>[Last name]</w:t>
          </w:r>
        </w:p>
      </w:docPartBody>
    </w:docPart>
    <w:docPart>
      <w:docPartPr>
        <w:name w:val="6F2BA21D86FE43789F9320A222438595"/>
        <w:category>
          <w:name w:val="General"/>
          <w:gallery w:val="placeholder"/>
        </w:category>
        <w:types>
          <w:type w:val="bbPlcHdr"/>
        </w:types>
        <w:behaviors>
          <w:behavior w:val="content"/>
        </w:behaviors>
        <w:guid w:val="{183AA948-CDA0-43A1-A1CB-C3B1CC45FC3D}"/>
      </w:docPartPr>
      <w:docPartBody>
        <w:p w:rsidR="0003377D" w:rsidRDefault="003677B1">
          <w:pPr>
            <w:pStyle w:val="6F2BA21D86FE43789F9320A222438595"/>
          </w:pPr>
          <w:r>
            <w:rPr>
              <w:rStyle w:val="PlaceholderText"/>
            </w:rPr>
            <w:t>[Enter your biography]</w:t>
          </w:r>
        </w:p>
      </w:docPartBody>
    </w:docPart>
    <w:docPart>
      <w:docPartPr>
        <w:name w:val="127AD8246D794E938AA7A0EF64C7EA7E"/>
        <w:category>
          <w:name w:val="General"/>
          <w:gallery w:val="placeholder"/>
        </w:category>
        <w:types>
          <w:type w:val="bbPlcHdr"/>
        </w:types>
        <w:behaviors>
          <w:behavior w:val="content"/>
        </w:behaviors>
        <w:guid w:val="{C5D95129-D49C-46A1-A87E-BDA09B49C49F}"/>
      </w:docPartPr>
      <w:docPartBody>
        <w:p w:rsidR="0003377D" w:rsidRDefault="003677B1">
          <w:pPr>
            <w:pStyle w:val="127AD8246D794E938AA7A0EF64C7EA7E"/>
          </w:pPr>
          <w:r>
            <w:rPr>
              <w:rStyle w:val="PlaceholderText"/>
            </w:rPr>
            <w:t>[Enter the institution with which you are affiliated]</w:t>
          </w:r>
        </w:p>
      </w:docPartBody>
    </w:docPart>
    <w:docPart>
      <w:docPartPr>
        <w:name w:val="A4E02D0D03934673BBBA4F8E80F23456"/>
        <w:category>
          <w:name w:val="General"/>
          <w:gallery w:val="placeholder"/>
        </w:category>
        <w:types>
          <w:type w:val="bbPlcHdr"/>
        </w:types>
        <w:behaviors>
          <w:behavior w:val="content"/>
        </w:behaviors>
        <w:guid w:val="{E5BF23FA-7EB1-4802-A533-111E2B5F9EA3}"/>
      </w:docPartPr>
      <w:docPartBody>
        <w:p w:rsidR="0003377D" w:rsidRDefault="003677B1">
          <w:pPr>
            <w:pStyle w:val="A4E02D0D03934673BBBA4F8E80F23456"/>
          </w:pPr>
          <w:r w:rsidRPr="00EF74F7">
            <w:rPr>
              <w:b/>
              <w:color w:val="808080" w:themeColor="background1" w:themeShade="80"/>
            </w:rPr>
            <w:t>[Enter the headword for your article]</w:t>
          </w:r>
        </w:p>
      </w:docPartBody>
    </w:docPart>
    <w:docPart>
      <w:docPartPr>
        <w:name w:val="14FC05F41ED945CBACEB12C8745739F5"/>
        <w:category>
          <w:name w:val="General"/>
          <w:gallery w:val="placeholder"/>
        </w:category>
        <w:types>
          <w:type w:val="bbPlcHdr"/>
        </w:types>
        <w:behaviors>
          <w:behavior w:val="content"/>
        </w:behaviors>
        <w:guid w:val="{5BB5749A-2DA2-4048-BA28-22F9B1C30E2A}"/>
      </w:docPartPr>
      <w:docPartBody>
        <w:p w:rsidR="0003377D" w:rsidRDefault="003677B1">
          <w:pPr>
            <w:pStyle w:val="14FC05F41ED945CBACEB12C874573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4488667BE4D2FB8BD707D1D1B848C"/>
        <w:category>
          <w:name w:val="General"/>
          <w:gallery w:val="placeholder"/>
        </w:category>
        <w:types>
          <w:type w:val="bbPlcHdr"/>
        </w:types>
        <w:behaviors>
          <w:behavior w:val="content"/>
        </w:behaviors>
        <w:guid w:val="{990FDEAF-4289-4418-A58C-6F03C0260F4A}"/>
      </w:docPartPr>
      <w:docPartBody>
        <w:p w:rsidR="0003377D" w:rsidRDefault="003677B1">
          <w:pPr>
            <w:pStyle w:val="93D4488667BE4D2FB8BD707D1D1B8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1AFFFBD70C4B2988382AEB4FB67B4A"/>
        <w:category>
          <w:name w:val="General"/>
          <w:gallery w:val="placeholder"/>
        </w:category>
        <w:types>
          <w:type w:val="bbPlcHdr"/>
        </w:types>
        <w:behaviors>
          <w:behavior w:val="content"/>
        </w:behaviors>
        <w:guid w:val="{17AFFF1D-85CE-456A-854D-2C83BF0437A3}"/>
      </w:docPartPr>
      <w:docPartBody>
        <w:p w:rsidR="0003377D" w:rsidRDefault="003677B1">
          <w:pPr>
            <w:pStyle w:val="D41AFFFBD70C4B2988382AEB4FB67B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71CF09B0E4009A2357D5E1DCC0604"/>
        <w:category>
          <w:name w:val="General"/>
          <w:gallery w:val="placeholder"/>
        </w:category>
        <w:types>
          <w:type w:val="bbPlcHdr"/>
        </w:types>
        <w:behaviors>
          <w:behavior w:val="content"/>
        </w:behaviors>
        <w:guid w:val="{B1DA551D-E98E-4DBD-B1DE-671A9A726AC9}"/>
      </w:docPartPr>
      <w:docPartBody>
        <w:p w:rsidR="0003377D" w:rsidRDefault="003677B1">
          <w:pPr>
            <w:pStyle w:val="7C871CF09B0E4009A2357D5E1DCC0604"/>
          </w:pPr>
          <w:r>
            <w:rPr>
              <w:rStyle w:val="PlaceholderText"/>
            </w:rPr>
            <w:t>[Enter citations for further reading here]</w:t>
          </w:r>
        </w:p>
      </w:docPartBody>
    </w:docPart>
    <w:docPart>
      <w:docPartPr>
        <w:name w:val="1075451B47718243AD951EABF5D69E3E"/>
        <w:category>
          <w:name w:val="General"/>
          <w:gallery w:val="placeholder"/>
        </w:category>
        <w:types>
          <w:type w:val="bbPlcHdr"/>
        </w:types>
        <w:behaviors>
          <w:behavior w:val="content"/>
        </w:behaviors>
        <w:guid w:val="{AF727F00-C353-E244-A909-04804F3CD9D9}"/>
      </w:docPartPr>
      <w:docPartBody>
        <w:p w:rsidR="00000000" w:rsidRDefault="0003377D" w:rsidP="0003377D">
          <w:pPr>
            <w:pStyle w:val="1075451B47718243AD951EABF5D69E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B1"/>
    <w:rsid w:val="0003377D"/>
    <w:rsid w:val="003677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McA88</b:Tag>
    <b:SourceType>Book</b:SourceType>
    <b:Guid>{A7EC7FB8-62AC-4208-873A-B20B6B23EBD8}</b:Guid>
    <b:Author>
      <b:Author>
        <b:NameList>
          <b:Person>
            <b:Last>McAlpine</b:Last>
            <b:First>M.</b:First>
          </b:Person>
        </b:NameList>
      </b:Author>
    </b:Author>
    <b:Title>The Other Side of Silence: Ethel Wilson As I Knew Her</b:Title>
    <b:Year>1988</b:Year>
    <b:City>Madeira Park</b:City>
    <b:Publisher>Harbour Publishing</b:Publisher>
    <b:StateProvince>BC</b:StateProvince>
    <b:Comments>Written by a long-time friend of Wilson’s, this biography is less rigorous than Stouck’s and often relies on personal memories over archival research.</b:Comments>
    <b:RefOrder>1</b:RefOrder>
  </b:Source>
  <b:Source>
    <b:Tag>Sto03</b:Tag>
    <b:SourceType>Book</b:SourceType>
    <b:Guid>{C427FC92-0AEA-4F18-A911-D581A33A3FE3}</b:Guid>
    <b:Author>
      <b:Author>
        <b:NameList>
          <b:Person>
            <b:Last>Stouck</b:Last>
            <b:First>D.</b:First>
          </b:Person>
        </b:NameList>
      </b:Author>
    </b:Author>
    <b:Title>Ethel Wilson: A Critical Biography</b:Title>
    <b:Year>2003</b:Year>
    <b:City>Toronto</b:City>
    <b:Publisher>U of Toronto P</b:Publisher>
    <b:Comments>Stouck’s biography gives the most comprehensive account of Wilson’s life. He incorporates Wilson’s biography with critical readings of her work and provides an extensive bibliography of Wilson’s published and unpublished work along with criticism.</b:Comments>
    <b:RefOrder>2</b:RefOrder>
  </b:Source>
  <b:Source>
    <b:Tag>Bow90</b:Tag>
    <b:SourceType>BookSection</b:SourceType>
    <b:Guid>{3ABBAB9D-2C8A-492F-9711-6BE70BC26625}</b:Guid>
    <b:Author>
      <b:Author>
        <b:NameList>
          <b:Person>
            <b:Last>Bowering</b:Last>
            <b:First>G.</b:First>
          </b:Person>
        </b:NameList>
      </b:Author>
      <b:BookAuthor>
        <b:NameList>
          <b:Person>
            <b:Last>Wilson</b:Last>
            <b:First>Ethel</b:First>
          </b:Person>
        </b:NameList>
      </b:BookAuthor>
    </b:Author>
    <b:Title>Afterword</b:Title>
    <b:Year>1990</b:Year>
    <b:City>Toronto</b:City>
    <b:Publisher>McClelland and Stewart</b:Publisher>
    <b:BookTitle>Swamp Angel</b:BookTitle>
    <b:Pages>210-16</b:Pages>
    <b:Comments>Bowering’s reading of Wilson’s novel focuses on the British Columbian landscape and the intersection of faith and coincidence.</b:Comments>
    <b:RefOrder>3</b:RefOrder>
  </b:Source>
  <b:Source>
    <b:Tag>Gen02</b:Tag>
    <b:SourceType>JournalArticle</b:SourceType>
    <b:Guid>{5390FACD-818E-4512-92E1-AF8EC607DA05}</b:Guid>
    <b:Author>
      <b:Author>
        <b:NameList>
          <b:Person>
            <b:Last>Geng</b:Last>
            <b:First>L.</b:First>
          </b:Person>
        </b:NameList>
      </b:Author>
    </b:Author>
    <b:Title>The Rival Editions of Ethel Wilson’s Swamp Angel</b:Title>
    <b:Year>2002</b:Year>
    <b:Pages>63-89</b:Pages>
    <b:JournalName>Essays on Canadian Writing</b:JournalName>
    <b:Volume>77</b:Volume>
    <b:Comments>Geng traces the changes Wilson made to Swamp Angel and compares the differences in the Canadian and American publications of the text.</b:Comments>
    <b:RefOrder>4</b:RefOrder>
  </b:Source>
  <b:Source>
    <b:Tag>Kei89</b:Tag>
    <b:SourceType>BookSection</b:SourceType>
    <b:Guid>{272F44AB-514E-43C2-9C9E-E2C024B9F6FE}</b:Guid>
    <b:Title>Ethel Wilson</b:Title>
    <b:Year>1989</b:Year>
    <b:Pages>40-60</b:Pages>
    <b:Author>
      <b:BookAuthor>
        <b:NameList>
          <b:Person>
            <b:Last>Keith</b:Last>
            <b:First>W.J.</b:First>
          </b:Person>
        </b:NameList>
      </b:BookAuthor>
    </b:Author>
    <b:BookTitle>A Sense of Style: Studies in the Art of Fiction in English-Speaking Canada</b:BookTitle>
    <b:City>Toronto</b:City>
    <b:Publisher>ECW Press</b:Publisher>
    <b:RefOrder>5</b:RefOrder>
  </b:Source>
  <b:Source>
    <b:Tag>McM82</b:Tag>
    <b:SourceType>Book</b:SourceType>
    <b:Guid>{AECAD9AC-18D0-44E9-966F-AA59232F2501}</b:Guid>
    <b:Title>The Ethel Wilson Symposium</b:Title>
    <b:Year>1982</b:Year>
    <b:City>Ottawa</b:City>
    <b:Publisher>U of Ottawa P</b:Publisher>
    <b:Comments>The proceedings of a symposium on Wilson that took place shortly after her death; contains biographical readings, a summary of her archives, and thematic, religious, and feminist readings of her fiction</b:Comments>
    <b:Author>
      <b:Editor>
        <b:NameList>
          <b:Person>
            <b:Last>McMullen</b:Last>
            <b:First>L.</b:First>
          </b:Person>
        </b:NameList>
      </b:Editor>
    </b:Author>
    <b:RefOrder>6</b:RefOrder>
  </b:Source>
  <b:Source>
    <b:Tag>Mos74</b:Tag>
    <b:SourceType>Book</b:SourceType>
    <b:Guid>{0EA663C4-05D2-470D-8093-9ECDD8E5854C}</b:Guid>
    <b:Author>
      <b:Author>
        <b:NameList>
          <b:Person>
            <b:Last>Moss</b:Last>
            <b:First>J.</b:First>
          </b:Person>
        </b:NameList>
      </b:Author>
    </b:Author>
    <b:Title>Patterns of Isolation in English-Canadian Fiction</b:Title>
    <b:Year>1974</b:Year>
    <b:City>Toronto</b:City>
    <b:Publisher>McClelland and Stewart</b:Publisher>
    <b:Comments>Moss concentrates on isolation as a theme in Swamp Angel. His chapter on the novel also contains a reading of the Swamp Angel as a symbol.</b:Comments>
    <b:RefOrder>7</b:RefOrder>
  </b:Source>
  <b:Source>
    <b:Tag>Mur85</b:Tag>
    <b:SourceType>JournalArticle</b:SourceType>
    <b:Guid>{DF2697B2-90F6-4CEC-BAE1-B0B0056C79BE}</b:Guid>
    <b:Author>
      <b:Author>
        <b:NameList>
          <b:Person>
            <b:Last>Murray</b:Last>
            <b:First>H.</b:First>
          </b:Person>
        </b:NameList>
      </b:Author>
    </b:Author>
    <b:Title>Metaphor and Metonymy, Language and Landscape in Ethel Wilson’s Swamp Angel</b:Title>
    <b:Year>1985</b:Year>
    <b:JournalName>World Literature Written in English</b:JournalName>
    <b:Pages>241-52</b:Pages>
    <b:Volume>25</b:Volume>
    <b:Issue>1</b:Issue>
    <b:Comments>Concentrating on the elements of realism, poetry, and philosophical comment in Swamp Angel, Murray’s article gives a formal reading of Wilson’s novel. This article uses a number of formal terms.</b:Comments>
    <b:RefOrder>8</b:RefOrder>
  </b:Source>
  <b:Source>
    <b:Tag>Pac67</b:Tag>
    <b:SourceType>Book</b:SourceType>
    <b:Guid>{770D1774-E61A-44E0-BA14-4445019C3212}</b:Guid>
    <b:Author>
      <b:Author>
        <b:NameList>
          <b:Person>
            <b:Last>Pacey</b:Last>
            <b:First>D.</b:First>
          </b:Person>
        </b:NameList>
      </b:Author>
    </b:Author>
    <b:Title>Ethel Wilson</b:Title>
    <b:Year>1967</b:Year>
    <b:City>New York</b:City>
    <b:Publisher>Twayne</b:Publisher>
    <b:Comments>Pacey’s book was the first book-length study of Wilson’s career. It remains one of the best resources on Wilson’s oeuvre, as it carefully details the themes, images, allusions, and influences in Wilson’s work. </b:Comments>
    <b:RefOrder>9</b:RefOrder>
  </b:Source>
  <b:Source>
    <b:Tag>Smy82</b:Tag>
    <b:SourceType>BookSection</b:SourceType>
    <b:Guid>{05D7706D-0B1D-426A-9825-EC127583A98C}</b:Guid>
    <b:Author>
      <b:Author>
        <b:NameList>
          <b:Person>
            <b:Last>Smyth</b:Last>
            <b:First>D.</b:First>
          </b:Person>
        </b:NameList>
      </b:Author>
      <b:Editor>
        <b:NameList>
          <b:Person>
            <b:Last>Moss</b:Last>
            <b:First>John</b:First>
          </b:Person>
        </b:NameList>
      </b:Editor>
    </b:Author>
    <b:Title>Maggie’s Lake: The Vision of Female Power in Swamp Angel</b:Title>
    <b:Year>1982</b:Year>
    <b:City>Toronto</b:City>
    <b:Publisher>NC Press</b:Publisher>
    <b:Pages>159-65</b:Pages>
    <b:Comments>Smyth gives a feminist reading of Wilson’s novel that is accessible to readers with minimal knowledge of either literary or feminist theory.</b:Comments>
    <b:BookTitle>The Canadian Novel: Modern Times</b:BookTitle>
    <b:RefOrder>10</b:RefOrder>
  </b:Source>
</b:Sources>
</file>

<file path=customXml/itemProps1.xml><?xml version="1.0" encoding="utf-8"?>
<ds:datastoreItem xmlns:ds="http://schemas.openxmlformats.org/officeDocument/2006/customXml" ds:itemID="{679F3307-7532-7048-A1A4-7F502769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3</Pages>
  <Words>1224</Words>
  <Characters>6981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2014-10-19T18:33:00Z</dcterms:created>
  <dcterms:modified xsi:type="dcterms:W3CDTF">2014-11-06T19:10:00Z</dcterms:modified>
</cp:coreProperties>
</file>