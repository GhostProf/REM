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561F29A3" w:rsidR="00B574C9" w:rsidRPr="00C55FAE" w:rsidRDefault="0086295A" w:rsidP="0086295A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1579B8">
                  <w:t>Gohar</w:t>
                </w:r>
                <w:proofErr w:type="spellEnd"/>
                <w:r w:rsidRPr="001579B8">
                  <w:t xml:space="preserve">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09CFCB78" w:rsidR="00B574C9" w:rsidRPr="00C55FAE" w:rsidRDefault="0086295A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1579B8">
                  <w:t>Siddiqui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3BD7358F" w:rsidR="00B574C9" w:rsidRDefault="007A1C13" w:rsidP="00B574C9">
                <w:r w:rsidRPr="001579B8">
                  <w:t>Syracuse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09080C8D" w:rsidR="003F0D73" w:rsidRPr="00FB589A" w:rsidRDefault="00CC63AA" w:rsidP="00CC63AA">
                <w:pPr>
                  <w:rPr>
                    <w:b/>
                  </w:rPr>
                </w:pPr>
                <w:r w:rsidRPr="001579B8">
                  <w:rPr>
                    <w:b/>
                  </w:rPr>
                  <w:t xml:space="preserve"> Breathless (</w:t>
                </w:r>
                <w:r w:rsidRPr="001579B8">
                  <w:rPr>
                    <w:b/>
                    <w:lang w:val="en-US" w:eastAsia="ja-JP"/>
                  </w:rPr>
                  <w:t>À</w:t>
                </w:r>
                <w:r w:rsidRPr="001579B8">
                  <w:rPr>
                    <w:b/>
                  </w:rPr>
                  <w:t xml:space="preserve"> Bout de </w:t>
                </w:r>
                <w:proofErr w:type="spellStart"/>
                <w:r w:rsidRPr="001579B8">
                  <w:rPr>
                    <w:b/>
                  </w:rPr>
                  <w:t>Souffle</w:t>
                </w:r>
                <w:proofErr w:type="spellEnd"/>
                <w:r w:rsidRPr="001579B8">
                  <w:rPr>
                    <w:b/>
                  </w:rPr>
                  <w:t xml:space="preserve"> 1960) 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4FDAF102" w:rsidR="00E85A05" w:rsidRDefault="00930CA4" w:rsidP="0021136D">
                <w:r w:rsidRPr="00972DF5">
                  <w:t xml:space="preserve">Jean Luc Godard’s </w:t>
                </w:r>
                <w:r w:rsidRPr="00972DF5">
                  <w:rPr>
                    <w:i/>
                  </w:rPr>
                  <w:t>Breathless</w:t>
                </w:r>
                <w:r w:rsidRPr="00972DF5">
                  <w:t xml:space="preserve"> captures French New Wave’s rejection of traditional cinematic form, and it</w:t>
                </w:r>
                <w:r>
                  <w:t>s</w:t>
                </w:r>
                <w:r w:rsidRPr="00972DF5">
                  <w:t xml:space="preserve"> style has influence</w:t>
                </w:r>
                <w:r w:rsidR="0021136D">
                  <w:t>d</w:t>
                </w:r>
                <w:r w:rsidRPr="00972DF5">
                  <w:t xml:space="preserve"> alternative, political</w:t>
                </w:r>
                <w:r>
                  <w:t xml:space="preserve">, and documentary filmmakers.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6720FA8E" w14:textId="75133901" w:rsidR="00EA0DD7" w:rsidRDefault="00EA0DD7" w:rsidP="00394388">
            <w:r>
              <w:t xml:space="preserve">File: </w:t>
            </w:r>
            <w:r w:rsidRPr="00EA0DD7">
              <w:t>Breathless</w:t>
            </w:r>
            <w:r>
              <w:t>.pdf</w:t>
            </w:r>
          </w:p>
          <w:p w14:paraId="0B13D465" w14:textId="2E3BC2FA" w:rsidR="00662D38" w:rsidRPr="00972DF5" w:rsidRDefault="001579B8" w:rsidP="00930CA4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hyperlink r:id="rId9" w:history="1">
              <w:r w:rsidR="00662D38" w:rsidRPr="001579B8">
                <w:t>http://en.unifrance.org/directories/person/15597/jean-luc-godard</w:t>
              </w:r>
            </w:hyperlink>
          </w:p>
          <w:p w14:paraId="7738FE49" w14:textId="57C7DEF0" w:rsidR="00EA0DD7" w:rsidRPr="00972DF5" w:rsidRDefault="00EA0DD7" w:rsidP="001579B8">
            <w:r w:rsidRPr="00972DF5">
              <w:t xml:space="preserve">Jean Luc Godard’s </w:t>
            </w:r>
            <w:r w:rsidRPr="00972DF5">
              <w:rPr>
                <w:i/>
              </w:rPr>
              <w:t>Breathless</w:t>
            </w:r>
            <w:r w:rsidRPr="00972DF5">
              <w:t xml:space="preserve"> captures French New Wave’s rejection of traditional cinematic form, and it</w:t>
            </w:r>
            <w:r>
              <w:t>s</w:t>
            </w:r>
            <w:r w:rsidRPr="00972DF5">
              <w:t xml:space="preserve"> style has influence</w:t>
            </w:r>
            <w:r w:rsidR="0021136D">
              <w:t>d</w:t>
            </w:r>
            <w:r w:rsidRPr="00972DF5">
              <w:t xml:space="preserve"> alternative, political</w:t>
            </w:r>
            <w:r w:rsidR="009E5021">
              <w:t xml:space="preserve">, and documentary filmmakers. </w:t>
            </w:r>
            <w:proofErr w:type="gramStart"/>
            <w:r w:rsidR="009E5021">
              <w:t>A</w:t>
            </w:r>
            <w:r w:rsidRPr="00972DF5">
              <w:t xml:space="preserve"> homage</w:t>
            </w:r>
            <w:proofErr w:type="gramEnd"/>
            <w:r w:rsidRPr="00972DF5">
              <w:t xml:space="preserve"> to Hollywood’s film noir</w:t>
            </w:r>
            <w:r w:rsidR="00172A04">
              <w:t>, the film uses</w:t>
            </w:r>
            <w:r w:rsidRPr="00972DF5">
              <w:t xml:space="preserve"> exp</w:t>
            </w:r>
            <w:r w:rsidR="00172A04">
              <w:t>ressionist chiaroscuro lighting and</w:t>
            </w:r>
            <w:r w:rsidR="00E51F4D">
              <w:t xml:space="preserve"> newsreel-</w:t>
            </w:r>
            <w:r w:rsidRPr="00972DF5">
              <w:t>style</w:t>
            </w:r>
            <w:r w:rsidR="00172A04">
              <w:t xml:space="preserve"> footage to depict an </w:t>
            </w:r>
            <w:r w:rsidRPr="00972DF5">
              <w:t xml:space="preserve">existential hero driven to his death by a femme fatale. Its </w:t>
            </w:r>
            <w:r>
              <w:t>protagonist</w:t>
            </w:r>
            <w:r w:rsidRPr="00972DF5">
              <w:t>, Michel Piccard</w:t>
            </w:r>
            <w:r w:rsidR="00E51F4D">
              <w:t>,</w:t>
            </w:r>
            <w:r w:rsidRPr="00972DF5">
              <w:t xml:space="preserve"> is a conman wanted by the Parisian police for steal</w:t>
            </w:r>
            <w:r w:rsidR="00E51F4D">
              <w:t>ing a car and killing a police officer</w:t>
            </w:r>
            <w:r w:rsidRPr="00972DF5">
              <w:t>. He tries to persuade his girlfriend, Patricia, to escape to Rome with him but she betrays him to the police. I</w:t>
            </w:r>
            <w:r w:rsidR="00CC0690">
              <w:t>nstead of fleeing, Michel remains</w:t>
            </w:r>
            <w:r w:rsidRPr="00972DF5">
              <w:t xml:space="preserve"> and </w:t>
            </w:r>
            <w:r w:rsidR="00CC0690">
              <w:t xml:space="preserve">is </w:t>
            </w:r>
            <w:r w:rsidRPr="00972DF5">
              <w:t>shot. The film noir pl</w:t>
            </w:r>
            <w:r w:rsidR="002B7E86">
              <w:t xml:space="preserve">ot, however, is subjected to such stylistic </w:t>
            </w:r>
            <w:r w:rsidRPr="00972DF5">
              <w:t>experi</w:t>
            </w:r>
            <w:r w:rsidR="00394388">
              <w:t>ment</w:t>
            </w:r>
            <w:r w:rsidR="002B7E86">
              <w:t xml:space="preserve">ation that Godard’s film is </w:t>
            </w:r>
            <w:r w:rsidRPr="00972DF5">
              <w:t xml:space="preserve">almost incoherent at times. In line with New Wave’s </w:t>
            </w:r>
            <w:r>
              <w:t xml:space="preserve">modernist </w:t>
            </w:r>
            <w:r w:rsidR="00CE0AF2">
              <w:t>experiments with film form, Godard</w:t>
            </w:r>
            <w:r w:rsidRPr="00972DF5">
              <w:t xml:space="preserve"> </w:t>
            </w:r>
            <w:r w:rsidR="00CE0AF2">
              <w:t xml:space="preserve">abandons </w:t>
            </w:r>
            <w:r w:rsidRPr="00972DF5">
              <w:t xml:space="preserve">continuity editing and self-reflexively draws attention to the craft </w:t>
            </w:r>
            <w:r w:rsidR="00264DBF">
              <w:t>of film</w:t>
            </w:r>
            <w:r w:rsidRPr="00972DF5">
              <w:t>making. Littered with jump cuts, disorienting camera placements, breaks in eye-line matches, and characters</w:t>
            </w:r>
            <w:r>
              <w:t>’</w:t>
            </w:r>
            <w:r w:rsidRPr="00972DF5">
              <w:t xml:space="preserve"> </w:t>
            </w:r>
            <w:r>
              <w:t xml:space="preserve">direct address to </w:t>
            </w:r>
            <w:r w:rsidRPr="00972DF5">
              <w:t xml:space="preserve">the audience, </w:t>
            </w:r>
            <w:r w:rsidRPr="00972DF5">
              <w:rPr>
                <w:i/>
              </w:rPr>
              <w:t>Breathless</w:t>
            </w:r>
            <w:r w:rsidRPr="00972DF5">
              <w:t xml:space="preserve"> forces a distanced and critical gaze on the viewer</w:t>
            </w:r>
            <w:r w:rsidR="00CE0AF2">
              <w:t>,</w:t>
            </w:r>
            <w:r w:rsidRPr="00972DF5">
              <w:t xml:space="preserve"> which disallows</w:t>
            </w:r>
            <w:bookmarkStart w:id="0" w:name="_GoBack"/>
            <w:bookmarkEnd w:id="0"/>
            <w:r w:rsidRPr="00972DF5">
              <w:t xml:space="preserve"> immersion into the world of the film. </w:t>
            </w:r>
            <w:proofErr w:type="gramStart"/>
            <w:r w:rsidRPr="00972DF5">
              <w:t>The film was remade by Jim McBride</w:t>
            </w:r>
            <w:proofErr w:type="gramEnd"/>
            <w:r w:rsidRPr="00972DF5">
              <w:t xml:space="preserve"> in 1983.</w:t>
            </w:r>
          </w:p>
          <w:p w14:paraId="13E09467" w14:textId="77777777" w:rsidR="00EA0DD7" w:rsidRDefault="00EA0DD7" w:rsidP="00EA0D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071B1" w14:textId="2F8C21E7" w:rsidR="00EA0DD7" w:rsidRPr="001579B8" w:rsidRDefault="001579B8" w:rsidP="001579B8">
            <w:r>
              <w:t xml:space="preserve">File: </w:t>
            </w:r>
            <w:hyperlink r:id="rId10" w:history="1">
              <w:r w:rsidR="00EA0DD7" w:rsidRPr="001579B8">
                <w:t>http://www.criterion.com/films/268-breathless</w:t>
              </w:r>
            </w:hyperlink>
          </w:p>
          <w:p w14:paraId="1ED4C6BB" w14:textId="00CE473B" w:rsidR="00000B0D" w:rsidRPr="00000B0D" w:rsidRDefault="001579B8" w:rsidP="001579B8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 w:rsidRPr="00662D38">
              <w:t>Trailer at the Criterion Collection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42CBED6" w14:textId="03EA340E" w:rsidR="007B4DB6" w:rsidRPr="00972DF5" w:rsidRDefault="00CE0AF2" w:rsidP="00264DBF">
            <w:sdt>
              <w:sdtPr>
                <w:id w:val="-1544284450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instrText xml:space="preserve"> CITATION Bar70 \l 1033 </w:instrText>
                </w:r>
                <w:r w:rsidR="00264DBF">
                  <w:fldChar w:fldCharType="separate"/>
                </w:r>
                <w:r w:rsidR="00264DBF" w:rsidRPr="00264DBF">
                  <w:rPr>
                    <w:noProof/>
                  </w:rPr>
                  <w:t>(Barr)</w:t>
                </w:r>
                <w:r w:rsidR="00264DBF">
                  <w:fldChar w:fldCharType="end"/>
                </w:r>
              </w:sdtContent>
            </w:sdt>
          </w:p>
          <w:p w14:paraId="3FF762C1" w14:textId="18432BBA" w:rsidR="007B4DB6" w:rsidRPr="00972DF5" w:rsidRDefault="00CE0AF2" w:rsidP="00264DBF">
            <w:sdt>
              <w:sdtPr>
                <w:id w:val="1987736041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rPr>
                    <w:lang w:val="en-US"/>
                  </w:rPr>
                  <w:instrText xml:space="preserve"> CITATION Dix97 \l 1033 </w:instrText>
                </w:r>
                <w:r w:rsidR="00264DBF">
                  <w:fldChar w:fldCharType="separate"/>
                </w:r>
                <w:r w:rsidR="00264DBF" w:rsidRPr="00264DBF">
                  <w:rPr>
                    <w:noProof/>
                    <w:lang w:val="en-US"/>
                  </w:rPr>
                  <w:t>(Dixon)</w:t>
                </w:r>
                <w:r w:rsidR="00264DBF">
                  <w:fldChar w:fldCharType="end"/>
                </w:r>
              </w:sdtContent>
            </w:sdt>
          </w:p>
          <w:p w14:paraId="63759E06" w14:textId="03D0726A" w:rsidR="002A756B" w:rsidRPr="002A756B" w:rsidRDefault="00CE0AF2" w:rsidP="001579B8">
            <w:pPr>
              <w:keepNext/>
            </w:pPr>
            <w:sdt>
              <w:sdtPr>
                <w:id w:val="-1790353546"/>
                <w:citation/>
              </w:sdtPr>
              <w:sdtEndPr/>
              <w:sdtContent>
                <w:r w:rsidR="00264DBF">
                  <w:fldChar w:fldCharType="begin"/>
                </w:r>
                <w:r w:rsidR="00264DBF">
                  <w:rPr>
                    <w:lang w:val="en-US"/>
                  </w:rPr>
                  <w:instrText xml:space="preserve"> CITATION Gre07 \l 1033 </w:instrText>
                </w:r>
                <w:r w:rsidR="00264DBF">
                  <w:fldChar w:fldCharType="separate"/>
                </w:r>
                <w:r w:rsidR="00264DBF" w:rsidRPr="00264DBF">
                  <w:t>(Greene</w:t>
                </w:r>
                <w:r w:rsidR="00264DBF" w:rsidRPr="00264DBF">
                  <w:rPr>
                    <w:noProof/>
                    <w:lang w:val="en-US"/>
                  </w:rPr>
                  <w:t>)</w:t>
                </w:r>
                <w:r w:rsidR="00264DBF">
                  <w:fldChar w:fldCharType="end"/>
                </w:r>
              </w:sdtContent>
            </w:sdt>
          </w:p>
        </w:tc>
      </w:tr>
    </w:tbl>
    <w:p w14:paraId="4D036C04" w14:textId="65D9128F" w:rsidR="00C27FAB" w:rsidRPr="00F36937" w:rsidRDefault="00C27FAB" w:rsidP="001579B8">
      <w:pPr>
        <w:pStyle w:val="Caption"/>
      </w:pPr>
    </w:p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146AD"/>
    <w:multiLevelType w:val="hybridMultilevel"/>
    <w:tmpl w:val="C6DA4466"/>
    <w:lvl w:ilvl="0" w:tplc="9B3841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15786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579B8"/>
    <w:rsid w:val="00172A04"/>
    <w:rsid w:val="001A21F3"/>
    <w:rsid w:val="001A2537"/>
    <w:rsid w:val="001A6A06"/>
    <w:rsid w:val="00210C03"/>
    <w:rsid w:val="0021136D"/>
    <w:rsid w:val="002162E2"/>
    <w:rsid w:val="00225C5A"/>
    <w:rsid w:val="00230B10"/>
    <w:rsid w:val="00234353"/>
    <w:rsid w:val="00244BB0"/>
    <w:rsid w:val="00264DBF"/>
    <w:rsid w:val="002A0A0D"/>
    <w:rsid w:val="002A756B"/>
    <w:rsid w:val="002B0B37"/>
    <w:rsid w:val="002B7E86"/>
    <w:rsid w:val="0030662D"/>
    <w:rsid w:val="003235A7"/>
    <w:rsid w:val="00360FB4"/>
    <w:rsid w:val="003677B6"/>
    <w:rsid w:val="00383CB1"/>
    <w:rsid w:val="0039438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62D38"/>
    <w:rsid w:val="006D0412"/>
    <w:rsid w:val="007411B9"/>
    <w:rsid w:val="00780D95"/>
    <w:rsid w:val="00780DC7"/>
    <w:rsid w:val="007A0D55"/>
    <w:rsid w:val="007A1C13"/>
    <w:rsid w:val="007B3377"/>
    <w:rsid w:val="007B4DB6"/>
    <w:rsid w:val="007E5F44"/>
    <w:rsid w:val="00802B84"/>
    <w:rsid w:val="00821DE3"/>
    <w:rsid w:val="00846CE1"/>
    <w:rsid w:val="00853C4A"/>
    <w:rsid w:val="0086295A"/>
    <w:rsid w:val="00897586"/>
    <w:rsid w:val="008A3713"/>
    <w:rsid w:val="008A5B87"/>
    <w:rsid w:val="008B5A54"/>
    <w:rsid w:val="00922950"/>
    <w:rsid w:val="00930CA4"/>
    <w:rsid w:val="009A7264"/>
    <w:rsid w:val="009D1606"/>
    <w:rsid w:val="009E18A1"/>
    <w:rsid w:val="009E502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0690"/>
    <w:rsid w:val="00CC586D"/>
    <w:rsid w:val="00CC63AA"/>
    <w:rsid w:val="00CE0AF2"/>
    <w:rsid w:val="00CF1542"/>
    <w:rsid w:val="00CF3EC5"/>
    <w:rsid w:val="00D656DA"/>
    <w:rsid w:val="00D83300"/>
    <w:rsid w:val="00DC6B48"/>
    <w:rsid w:val="00DF01B0"/>
    <w:rsid w:val="00E51F4D"/>
    <w:rsid w:val="00E76A27"/>
    <w:rsid w:val="00E85A05"/>
    <w:rsid w:val="00E95829"/>
    <w:rsid w:val="00EA0DD7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styleId="Emphasis">
    <w:name w:val="Emphasis"/>
    <w:basedOn w:val="DefaultParagraphFont"/>
    <w:uiPriority w:val="20"/>
    <w:qFormat/>
    <w:rsid w:val="00EA0DD7"/>
    <w:rPr>
      <w:i/>
      <w:iCs/>
    </w:rPr>
  </w:style>
  <w:style w:type="paragraph" w:styleId="NormalWeb">
    <w:name w:val="Normal (Web)"/>
    <w:basedOn w:val="Normal"/>
    <w:uiPriority w:val="99"/>
    <w:unhideWhenUsed/>
    <w:rsid w:val="00EA0DD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0DD7"/>
    <w:pPr>
      <w:spacing w:after="0" w:line="240" w:lineRule="auto"/>
      <w:ind w:left="720"/>
      <w:contextualSpacing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1579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1579B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styleId="Emphasis">
    <w:name w:val="Emphasis"/>
    <w:basedOn w:val="DefaultParagraphFont"/>
    <w:uiPriority w:val="20"/>
    <w:qFormat/>
    <w:rsid w:val="00EA0DD7"/>
    <w:rPr>
      <w:i/>
      <w:iCs/>
    </w:rPr>
  </w:style>
  <w:style w:type="paragraph" w:styleId="NormalWeb">
    <w:name w:val="Normal (Web)"/>
    <w:basedOn w:val="Normal"/>
    <w:uiPriority w:val="99"/>
    <w:unhideWhenUsed/>
    <w:rsid w:val="00EA0DD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0DD7"/>
    <w:pPr>
      <w:spacing w:after="0" w:line="240" w:lineRule="auto"/>
      <w:ind w:left="720"/>
      <w:contextualSpacing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1579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157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unifrance.org/directories/person/15597/jean-luc-godard" TargetMode="External"/><Relationship Id="rId10" Type="http://schemas.openxmlformats.org/officeDocument/2006/relationships/hyperlink" Target="http://www.criterion.com/films/268-breathles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Bar70</b:Tag>
    <b:SourceType>BookSection</b:SourceType>
    <b:Guid>{A9760DE6-704A-3E4F-A508-0BE5F2DE099D}</b:Guid>
    <b:Author>
      <b:Author>
        <b:NameList>
          <b:Person>
            <b:Last>Barr</b:Last>
            <b:First>Charles</b:First>
          </b:Person>
        </b:NameList>
      </b:Author>
      <b:Editor>
        <b:NameList>
          <b:Person>
            <b:Last>Cameron</b:Last>
            <b:First>Ian</b:First>
          </b:Person>
        </b:NameList>
      </b:Editor>
    </b:Author>
    <b:Title>À Bout de Souffle</b:Title>
    <b:City>New York</b:City>
    <b:StateProvince>NY</b:StateProvince>
    <b:Publisher>Praeger</b:Publisher>
    <b:Year>1970</b:Year>
    <b:BookTitle>The Films of Jean-Luc Godard</b:BookTitle>
    <b:RefOrder>1</b:RefOrder>
  </b:Source>
  <b:Source>
    <b:Tag>Dix97</b:Tag>
    <b:SourceType>BookSection</b:SourceType>
    <b:Guid>{F91F23AB-73A4-7B4D-9950-2B19A4D53ADA}</b:Guid>
    <b:Author>
      <b:Author>
        <b:NameList>
          <b:Person>
            <b:Last>Dixon</b:Last>
            <b:First>Wheeler</b:First>
            <b:Middle>Winston</b:Middle>
          </b:Person>
        </b:NameList>
      </b:Author>
    </b:Author>
    <b:Title>The Films of Jean-Luc Godard</b:Title>
    <b:City>New York</b:City>
    <b:StateProvince>NY</b:StateProvince>
    <b:Publisher>SUNY</b:Publisher>
    <b:Year>1997</b:Year>
    <b:RefOrder>2</b:RefOrder>
  </b:Source>
  <b:Source>
    <b:Tag>Gre07</b:Tag>
    <b:SourceType>BookSection</b:SourceType>
    <b:Guid>{41121383-A566-C44E-A7BC-FCFE33A042B1}</b:Guid>
    <b:Author>
      <b:Author>
        <b:NameList>
          <b:Person>
            <b:Last>Greene</b:Last>
            <b:First>Naomi</b:First>
          </b:Person>
        </b:NameList>
      </b:Author>
    </b:Author>
    <b:Title>French New Wave</b:Title>
    <b:City>New York</b:City>
    <b:StateProvince>NY</b:StateProvince>
    <b:Publisher>Wallflower</b:Publisher>
    <b:Year>2007</b:Year>
    <b:RefOrder>3</b:RefOrder>
  </b:Source>
</b:Sources>
</file>

<file path=customXml/itemProps1.xml><?xml version="1.0" encoding="utf-8"?>
<ds:datastoreItem xmlns:ds="http://schemas.openxmlformats.org/officeDocument/2006/customXml" ds:itemID="{C6230905-4486-114D-B0F2-34274D04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1</Pages>
  <Words>318</Words>
  <Characters>1814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22</cp:revision>
  <dcterms:created xsi:type="dcterms:W3CDTF">2014-06-17T04:40:00Z</dcterms:created>
  <dcterms:modified xsi:type="dcterms:W3CDTF">2014-06-24T02:40:00Z</dcterms:modified>
</cp:coreProperties>
</file>