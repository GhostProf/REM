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99901F33B5443329CFF99DAFB740DF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8F7FEAA63C44B3CA539984A9DF63E8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B2352F" w:rsidP="00B2352F">
                <w:r>
                  <w:t>Ivan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A01370868AB4244BA5589F2F771D34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EAB5DDD1FA44A8681EC2DC7558B4139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B2352F" w:rsidP="00B2352F">
                <w:r>
                  <w:t>Eubanks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C5D49B777D34BCB92C0E8D90B68D54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8ABFE56F2829406E90668862F64E27CF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2352F" w:rsidP="00B2352F">
                <w:r w:rsidRPr="00B2352F">
                  <w:rPr>
                    <w:lang w:val="en-US"/>
                  </w:rPr>
                  <w:t>New Economic School, Moscow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3C13356D331647F0B8CAD8486BD393D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B2352F" w:rsidP="003F0D73">
                <w:pPr>
                  <w:rPr>
                    <w:b/>
                  </w:rPr>
                </w:pPr>
                <w:r w:rsidRPr="00B2352F">
                  <w:t>Battleship Potemkin</w:t>
                </w:r>
              </w:p>
            </w:tc>
          </w:sdtContent>
        </w:sdt>
      </w:tr>
      <w:tr w:rsidR="00464699" w:rsidTr="007821B0">
        <w:tc>
          <w:tcPr>
            <w:tcW w:w="9016" w:type="dxa"/>
            <w:tcMar>
              <w:top w:w="113" w:type="dxa"/>
              <w:bottom w:w="113" w:type="dxa"/>
            </w:tcMar>
          </w:tcPr>
          <w:p w:rsidR="00464699" w:rsidRPr="00B2352F" w:rsidRDefault="00464699" w:rsidP="00B2352F"/>
        </w:tc>
      </w:tr>
      <w:tr w:rsidR="00B2352F" w:rsidTr="003F0D73">
        <w:sdt>
          <w:sdtPr>
            <w:alias w:val="Variant headwords"/>
            <w:tag w:val="variantHeadwords"/>
            <w:id w:val="173464402"/>
            <w:placeholder>
              <w:docPart w:val="A08256DEC10B452B8A8E5AE99D42FA0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B2352F" w:rsidRPr="00B2352F" w:rsidRDefault="00B2352F" w:rsidP="00A7428E">
                <w:r w:rsidRPr="0042627E">
                  <w:t xml:space="preserve">Battleship Potemkin </w:t>
                </w:r>
                <w:r w:rsidRPr="0042627E">
                  <w:t xml:space="preserve">(Dir. Sergei Eisenstein; Moscow: </w:t>
                </w:r>
                <w:proofErr w:type="spellStart"/>
                <w:r w:rsidRPr="0042627E">
                  <w:t>Goskino</w:t>
                </w:r>
                <w:proofErr w:type="spellEnd"/>
                <w:r w:rsidRPr="0042627E">
                  <w:t xml:space="preserve">, 1925) is the only completed film of what was planned as a series commemorating the 1905 Russian revolution. It depicts a mutiny on the eponymous vessel. Often named one of the best films of all time and one of the most powerful propaganda films ever made, </w:t>
                </w:r>
                <w:r w:rsidRPr="0042627E">
                  <w:rPr>
                    <w:i/>
                  </w:rPr>
                  <w:t>B</w:t>
                </w:r>
                <w:r>
                  <w:rPr>
                    <w:i/>
                  </w:rPr>
                  <w:t>attleship Potemkin</w:t>
                </w:r>
                <w:r w:rsidRPr="0042627E">
                  <w:t xml:space="preserve"> compellingly implements Eisenstein’s ‘montage of film attractions’ theory. According to Eisenstein an effective film should manifest as a designed series of emotional shocks generated by extra-narrative associations evoked in sequential cinematic images. </w:t>
                </w:r>
                <w:r>
                  <w:t>These accumulative shocks, or “attractions”</w:t>
                </w:r>
                <w:r w:rsidRPr="0042627E">
                  <w:t xml:space="preserve">, should compel viewers to adopt a predetermined ideology. A </w:t>
                </w:r>
                <w:r>
                  <w:t>frequently cited example of an “attraction”</w:t>
                </w:r>
                <w:r w:rsidRPr="0042627E">
                  <w:t xml:space="preserve"> in </w:t>
                </w:r>
                <w:r w:rsidRPr="0042627E">
                  <w:rPr>
                    <w:i/>
                  </w:rPr>
                  <w:t>B</w:t>
                </w:r>
                <w:r>
                  <w:rPr>
                    <w:i/>
                  </w:rPr>
                  <w:t>attleship Potemkin</w:t>
                </w:r>
                <w:r w:rsidRPr="0042627E">
                  <w:rPr>
                    <w:i/>
                  </w:rPr>
                  <w:t xml:space="preserve"> </w:t>
                </w:r>
                <w:r w:rsidRPr="0042627E">
                  <w:t xml:space="preserve">— and the film’s most significant departure from history — is </w:t>
                </w:r>
                <w:r>
                  <w:t>the scene on the “Odessa Stairs”</w:t>
                </w:r>
                <w:r w:rsidRPr="0042627E">
                  <w:t>, where tsarist forces massacre unarmed ci</w:t>
                </w:r>
                <w:r>
                  <w:t>vilians who support the mutiny.</w:t>
                </w:r>
              </w:p>
            </w:tc>
          </w:sdtContent>
        </w:sdt>
      </w:tr>
      <w:tr w:rsidR="00B2352F" w:rsidTr="003F0D73">
        <w:sdt>
          <w:sdtPr>
            <w:alias w:val="Article text"/>
            <w:tag w:val="articleText"/>
            <w:id w:val="634067588"/>
            <w:placeholder>
              <w:docPart w:val="EDC9ED5EF2954910B13BF93CBE42531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B2352F" w:rsidRDefault="00B2352F" w:rsidP="00B2352F">
                <w:r w:rsidRPr="0042627E">
                  <w:t xml:space="preserve">BATTLESHIP POTEMKIN (Dir. Sergei Eisenstein; Moscow: </w:t>
                </w:r>
                <w:proofErr w:type="spellStart"/>
                <w:r w:rsidRPr="0042627E">
                  <w:t>Goskino</w:t>
                </w:r>
                <w:proofErr w:type="spellEnd"/>
                <w:r w:rsidRPr="0042627E">
                  <w:t xml:space="preserve">, 1925) is the only completed film of what was planned as a series commemorating the 1905 Russian revolution. It depicts a mutiny on the eponymous vessel. Often named one of the best films of all time and one of the most powerful propaganda films ever made, </w:t>
                </w:r>
                <w:r w:rsidRPr="0042627E">
                  <w:rPr>
                    <w:i/>
                  </w:rPr>
                  <w:t>B</w:t>
                </w:r>
                <w:r>
                  <w:rPr>
                    <w:i/>
                  </w:rPr>
                  <w:t>attleship Potemkin</w:t>
                </w:r>
                <w:r w:rsidRPr="0042627E">
                  <w:t xml:space="preserve"> compellingly implements Eisenstein’s ‘montage of film attractions’ theory. According to Eisenstein an effective film should manifest as a designed series of emotional shocks generated by extra-narrative associations evoked in sequential cinematic images. </w:t>
                </w:r>
                <w:r>
                  <w:t>These accumulative shocks, or “attractions”</w:t>
                </w:r>
                <w:r w:rsidRPr="0042627E">
                  <w:t xml:space="preserve">, should compel viewers to adopt a predetermined ideology. A </w:t>
                </w:r>
                <w:r>
                  <w:t>frequently cited example of an “attraction”</w:t>
                </w:r>
                <w:r w:rsidRPr="0042627E">
                  <w:t xml:space="preserve"> in </w:t>
                </w:r>
                <w:r w:rsidRPr="0042627E">
                  <w:rPr>
                    <w:i/>
                  </w:rPr>
                  <w:t>B</w:t>
                </w:r>
                <w:r>
                  <w:rPr>
                    <w:i/>
                  </w:rPr>
                  <w:t>attleship Potemkin</w:t>
                </w:r>
                <w:r w:rsidRPr="0042627E">
                  <w:rPr>
                    <w:i/>
                  </w:rPr>
                  <w:t xml:space="preserve"> </w:t>
                </w:r>
                <w:r w:rsidRPr="0042627E">
                  <w:t xml:space="preserve">— and the film’s most significant departure from history — is </w:t>
                </w:r>
                <w:r>
                  <w:t>the scene on the “Odessa Stairs”</w:t>
                </w:r>
                <w:r w:rsidRPr="0042627E">
                  <w:t>, where tsarist forces massacre unarmed ci</w:t>
                </w:r>
                <w:r>
                  <w:t>vilians who support the mutiny.</w:t>
                </w:r>
              </w:p>
              <w:p w:rsidR="00B2352F" w:rsidRDefault="00B2352F" w:rsidP="00B2352F"/>
              <w:p w:rsidR="00B2352F" w:rsidRDefault="00B2352F" w:rsidP="00B2352F">
                <w:r>
                  <w:t xml:space="preserve">Link: </w:t>
                </w:r>
                <w:r w:rsidRPr="00E5797D">
                  <w:t>http://youtu.be/GmUef84ybXk?t=47m17s</w:t>
                </w:r>
              </w:p>
              <w:p w:rsidR="00B2352F" w:rsidRDefault="00B2352F" w:rsidP="00B2352F">
                <w:pPr>
                  <w:pStyle w:val="Caption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</w:rPr>
                  <w:instrText xml:space="preserve"> SEQ Figure \* ARABIC </w:instrText>
                </w:r>
                <w:r>
                  <w:rPr>
                    <w:rFonts w:ascii="Times New Roman" w:hAnsi="Times New Roman" w:cs="Times New Roman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</w:rPr>
                  <w:t>1</w:t>
                </w:r>
                <w:r>
                  <w:rPr>
                    <w:rFonts w:ascii="Times New Roman" w:hAnsi="Times New Roman" w:cs="Times New Roman"/>
                  </w:rPr>
                  <w:fldChar w:fldCharType="end"/>
                </w:r>
                <w:r>
                  <w:t xml:space="preserve"> Battleship Potemkin on YouTube</w:t>
                </w:r>
              </w:p>
              <w:p w:rsidR="00B2352F" w:rsidRDefault="00B2352F" w:rsidP="00B2352F">
                <w:r>
                  <w:t>The decision to make the Odessa Stairs</w:t>
                </w:r>
                <w:r w:rsidRPr="0042627E">
                  <w:t xml:space="preserve"> sequence central and to exclude other portions of the script allowed Eisenstein to finish the film despite a short production schedule. Due to various delays, production had begun in August, 1925, and </w:t>
                </w:r>
                <w:r w:rsidRPr="0042627E">
                  <w:rPr>
                    <w:i/>
                  </w:rPr>
                  <w:t>B</w:t>
                </w:r>
                <w:r>
                  <w:rPr>
                    <w:i/>
                  </w:rPr>
                  <w:t xml:space="preserve">attleship </w:t>
                </w:r>
                <w:r w:rsidRPr="0042627E">
                  <w:rPr>
                    <w:i/>
                  </w:rPr>
                  <w:t>P</w:t>
                </w:r>
                <w:r>
                  <w:rPr>
                    <w:i/>
                  </w:rPr>
                  <w:t>otemkin</w:t>
                </w:r>
                <w:r w:rsidRPr="0042627E">
                  <w:t xml:space="preserve"> premiered the following December, albeit without having undergone final editing. In 1926 Eisenstein released a more polished version, which no longer exists</w:t>
                </w:r>
                <w:r>
                  <w:t xml:space="preserve"> in full</w:t>
                </w:r>
                <w:r w:rsidRPr="0042627E">
                  <w:t>.</w:t>
                </w:r>
                <w:r>
                  <w:t xml:space="preserve"> </w:t>
                </w:r>
                <w:proofErr w:type="spellStart"/>
                <w:r>
                  <w:t>Mosfilm</w:t>
                </w:r>
                <w:proofErr w:type="spellEnd"/>
                <w:r w:rsidRPr="0042627E">
                  <w:t xml:space="preserve"> offers a 1976 partial restoration with music by Dmitri Shostakovich. However, Kino International’s 2007 restoration, with Edmund </w:t>
                </w:r>
                <w:proofErr w:type="spellStart"/>
                <w:r w:rsidRPr="0042627E">
                  <w:t>Meisel’s</w:t>
                </w:r>
                <w:proofErr w:type="spellEnd"/>
                <w:r w:rsidRPr="0042627E">
                  <w:t xml:space="preserve"> original score, is the most thorough to date.</w:t>
                </w:r>
              </w:p>
              <w:p w:rsidR="00B2352F" w:rsidRDefault="00B2352F" w:rsidP="00B2352F"/>
              <w:p w:rsidR="00B2352F" w:rsidRDefault="00B2352F" w:rsidP="00B2352F">
                <w:r>
                  <w:t xml:space="preserve">Link: </w:t>
                </w:r>
                <w:r w:rsidRPr="00253CD6">
                  <w:t>http://cinema.mosfilm.ru/films/film/1920-1929/bronenosets-potemkin-1905-god/</w:t>
                </w:r>
              </w:p>
              <w:p w:rsidR="00B2352F" w:rsidRPr="0042627E" w:rsidRDefault="00B2352F" w:rsidP="00B2352F">
                <w:pPr>
                  <w:pStyle w:val="Caption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</w:rPr>
                  <w:instrText xml:space="preserve"> SEQ Figure \* ARABIC </w:instrText>
                </w:r>
                <w:r>
                  <w:rPr>
                    <w:rFonts w:ascii="Times New Roman" w:hAnsi="Times New Roman" w:cs="Times New Roman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</w:rPr>
                  <w:t>2</w:t>
                </w:r>
                <w:r>
                  <w:rPr>
                    <w:rFonts w:ascii="Times New Roman" w:hAnsi="Times New Roman" w:cs="Times New Roman"/>
                  </w:rPr>
                  <w:fldChar w:fldCharType="end"/>
                </w:r>
                <w:r>
                  <w:t xml:space="preserve"> </w:t>
                </w:r>
                <w:proofErr w:type="spellStart"/>
                <w:r>
                  <w:t>Mosfilm</w:t>
                </w:r>
                <w:proofErr w:type="spellEnd"/>
                <w:r>
                  <w:t xml:space="preserve"> entry (in Russian)</w:t>
                </w:r>
              </w:p>
              <w:p w:rsidR="00B2352F" w:rsidRDefault="00B2352F" w:rsidP="00B2352F"/>
            </w:tc>
          </w:sdtContent>
        </w:sdt>
      </w:tr>
      <w:tr w:rsidR="00B2352F" w:rsidTr="003235A7">
        <w:tc>
          <w:tcPr>
            <w:tcW w:w="9016" w:type="dxa"/>
          </w:tcPr>
          <w:p w:rsidR="00B2352F" w:rsidRDefault="00B2352F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C278A10D6AC463F8147A05D1F904828"/>
              </w:placeholder>
            </w:sdtPr>
            <w:sdtContent>
              <w:p w:rsidR="00B2352F" w:rsidRDefault="00B2352F" w:rsidP="00B2352F"/>
              <w:p w:rsidR="00B2352F" w:rsidRDefault="00B2352F" w:rsidP="00B2352F">
                <w:sdt>
                  <w:sdtPr>
                    <w:id w:val="-117718853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Eis98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(Eisenstein)</w:t>
                    </w:r>
                    <w:r>
                      <w:fldChar w:fldCharType="end"/>
                    </w:r>
                  </w:sdtContent>
                </w:sdt>
              </w:p>
              <w:p w:rsidR="00B2352F" w:rsidRDefault="00B2352F" w:rsidP="00B2352F"/>
              <w:p w:rsidR="00B2352F" w:rsidRDefault="00B2352F" w:rsidP="00B2352F">
                <w:sdt>
                  <w:sdtPr>
                    <w:id w:val="213050047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Eis981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(Eisenstein, The Montage of Film Attractions)</w:t>
                    </w:r>
                    <w:r>
                      <w:fldChar w:fldCharType="end"/>
                    </w:r>
                  </w:sdtContent>
                </w:sdt>
              </w:p>
              <w:p w:rsidR="00B2352F" w:rsidRDefault="00B2352F" w:rsidP="00B2352F"/>
              <w:p w:rsidR="00B2352F" w:rsidRDefault="00B2352F" w:rsidP="00B2352F">
                <w:sdt>
                  <w:sdtPr>
                    <w:id w:val="10231589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Eis51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(Eisenstein, The Birth of a Film)</w:t>
                    </w:r>
                    <w:r>
                      <w:fldChar w:fldCharType="end"/>
                    </w:r>
                  </w:sdtContent>
                </w:sdt>
              </w:p>
              <w:p w:rsidR="00B2352F" w:rsidRDefault="00B2352F" w:rsidP="00B2352F"/>
              <w:p w:rsidR="00B2352F" w:rsidRDefault="00B2352F" w:rsidP="00B2352F">
                <w:sdt>
                  <w:sdtPr>
                    <w:id w:val="-128579876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Gra00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(Grace)</w:t>
                    </w:r>
                    <w:r>
                      <w:fldChar w:fldCharType="end"/>
                    </w:r>
                  </w:sdtContent>
                </w:sdt>
              </w:p>
              <w:p w:rsidR="00B2352F" w:rsidRDefault="00B2352F" w:rsidP="00B2352F"/>
              <w:p w:rsidR="00B2352F" w:rsidRDefault="00B2352F" w:rsidP="00B2352F">
                <w:sdt>
                  <w:sdtPr>
                    <w:id w:val="159158473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Tay00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(Taylor)</w:t>
                    </w:r>
                    <w:r>
                      <w:fldChar w:fldCharType="end"/>
                    </w:r>
                  </w:sdtContent>
                </w:sdt>
              </w:p>
              <w:p w:rsidR="004A2984" w:rsidRDefault="004A2984" w:rsidP="00B2352F"/>
              <w:p w:rsidR="004A2984" w:rsidRDefault="004A2984" w:rsidP="004A2984">
                <w:pPr>
                  <w:pStyle w:val="Heading1"/>
                </w:pPr>
                <w:proofErr w:type="spellStart"/>
                <w:r w:rsidRPr="004A2984">
                  <w:t>Paratextual</w:t>
                </w:r>
                <w:proofErr w:type="spellEnd"/>
                <w:r w:rsidRPr="004A2984">
                  <w:t xml:space="preserve"> Links &amp; Materials</w:t>
                </w:r>
              </w:p>
              <w:p w:rsidR="004A2984" w:rsidRDefault="004A2984" w:rsidP="00B2352F">
                <w:sdt>
                  <w:sdtPr>
                    <w:id w:val="-111844712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Bri14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(In Pictures: Soviet posters of the silent screen)</w:t>
                    </w:r>
                    <w:r>
                      <w:fldChar w:fldCharType="end"/>
                    </w:r>
                  </w:sdtContent>
                </w:sdt>
              </w:p>
              <w:p w:rsidR="004A2984" w:rsidRDefault="004A2984" w:rsidP="00B2352F"/>
              <w:p w:rsidR="004A2984" w:rsidRDefault="004A2984" w:rsidP="00B2352F">
                <w:sdt>
                  <w:sdtPr>
                    <w:id w:val="85092475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Lav26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(Lavinskiy)</w:t>
                    </w:r>
                    <w:r>
                      <w:fldChar w:fldCharType="end"/>
                    </w:r>
                  </w:sdtContent>
                </w:sdt>
              </w:p>
              <w:p w:rsidR="004A2984" w:rsidRDefault="004A2984" w:rsidP="00B2352F">
                <w:bookmarkStart w:id="0" w:name="_GoBack"/>
                <w:bookmarkEnd w:id="0"/>
              </w:p>
              <w:p w:rsidR="00B2352F" w:rsidRDefault="0016469F" w:rsidP="00B2352F">
                <w:sdt>
                  <w:sdtPr>
                    <w:id w:val="15342991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Bat25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(Battleship Potemkin)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4CD" w:rsidRDefault="007024CD" w:rsidP="007A0D55">
      <w:pPr>
        <w:spacing w:after="0" w:line="240" w:lineRule="auto"/>
      </w:pPr>
      <w:r>
        <w:separator/>
      </w:r>
    </w:p>
  </w:endnote>
  <w:endnote w:type="continuationSeparator" w:id="0">
    <w:p w:rsidR="007024CD" w:rsidRDefault="007024C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4CD" w:rsidRDefault="007024CD" w:rsidP="007A0D55">
      <w:pPr>
        <w:spacing w:after="0" w:line="240" w:lineRule="auto"/>
      </w:pPr>
      <w:r>
        <w:separator/>
      </w:r>
    </w:p>
  </w:footnote>
  <w:footnote w:type="continuationSeparator" w:id="0">
    <w:p w:rsidR="007024CD" w:rsidRDefault="007024C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52F"/>
    <w:rsid w:val="00032559"/>
    <w:rsid w:val="00052040"/>
    <w:rsid w:val="000B25AE"/>
    <w:rsid w:val="000B55AB"/>
    <w:rsid w:val="000D24DC"/>
    <w:rsid w:val="00101B2E"/>
    <w:rsid w:val="00116FA0"/>
    <w:rsid w:val="0015114C"/>
    <w:rsid w:val="0016469F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2984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024CD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2352F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23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2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2352F"/>
    <w:pPr>
      <w:spacing w:after="200" w:line="240" w:lineRule="auto"/>
    </w:pPr>
    <w:rPr>
      <w:rFonts w:ascii="Times" w:eastAsiaTheme="minorEastAsia" w:hAnsi="Times"/>
      <w:b/>
      <w:bCs/>
      <w:color w:val="5B9BD5" w:themeColor="accent1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23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2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2352F"/>
    <w:pPr>
      <w:spacing w:after="200" w:line="240" w:lineRule="auto"/>
    </w:pPr>
    <w:rPr>
      <w:rFonts w:ascii="Times" w:eastAsiaTheme="minorEastAsia" w:hAnsi="Times"/>
      <w:b/>
      <w:bCs/>
      <w:color w:val="5B9BD5" w:themeColor="accent1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9901F33B5443329CFF99DAFB740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B7935-A20B-4809-BE06-B1F03C8B6609}"/>
      </w:docPartPr>
      <w:docPartBody>
        <w:p w:rsidR="00000000" w:rsidRDefault="006116FF">
          <w:pPr>
            <w:pStyle w:val="099901F33B5443329CFF99DAFB740DF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8F7FEAA63C44B3CA539984A9DF63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D6AEB-4C27-4810-B5DB-8DB748296784}"/>
      </w:docPartPr>
      <w:docPartBody>
        <w:p w:rsidR="00000000" w:rsidRDefault="006116FF">
          <w:pPr>
            <w:pStyle w:val="28F7FEAA63C44B3CA539984A9DF63E8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A01370868AB4244BA5589F2F771D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EC403-F276-4A8A-A6BA-CE17A673ADC5}"/>
      </w:docPartPr>
      <w:docPartBody>
        <w:p w:rsidR="00000000" w:rsidRDefault="006116FF">
          <w:pPr>
            <w:pStyle w:val="4A01370868AB4244BA5589F2F771D34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EAB5DDD1FA44A8681EC2DC7558B4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A9B2B-3069-4CEA-84A8-98AF00D62C1A}"/>
      </w:docPartPr>
      <w:docPartBody>
        <w:p w:rsidR="00000000" w:rsidRDefault="006116FF">
          <w:pPr>
            <w:pStyle w:val="0EAB5DDD1FA44A8681EC2DC7558B4139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DC5D49B777D34BCB92C0E8D90B68D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4AABA-A46A-4E39-B7D8-9F44875C659E}"/>
      </w:docPartPr>
      <w:docPartBody>
        <w:p w:rsidR="00000000" w:rsidRDefault="006116FF">
          <w:pPr>
            <w:pStyle w:val="DC5D49B777D34BCB92C0E8D90B68D54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ABFE56F2829406E90668862F64E2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B9840-F76A-475A-A745-3B6A6FCDB0C6}"/>
      </w:docPartPr>
      <w:docPartBody>
        <w:p w:rsidR="00000000" w:rsidRDefault="006116FF">
          <w:pPr>
            <w:pStyle w:val="8ABFE56F2829406E90668862F64E27C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C13356D331647F0B8CAD8486BD39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2DE83-821B-4B17-9456-A293384FA327}"/>
      </w:docPartPr>
      <w:docPartBody>
        <w:p w:rsidR="00000000" w:rsidRDefault="006116FF">
          <w:pPr>
            <w:pStyle w:val="3C13356D331647F0B8CAD8486BD393D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08256DEC10B452B8A8E5AE99D42F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547AF-424D-453E-896E-B04E1EDBD0E1}"/>
      </w:docPartPr>
      <w:docPartBody>
        <w:p w:rsidR="00000000" w:rsidRDefault="00F6453A" w:rsidP="00F6453A">
          <w:pPr>
            <w:pStyle w:val="A08256DEC10B452B8A8E5AE99D42FA0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DC9ED5EF2954910B13BF93CBE425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57F7D-2A47-48EC-82B5-9909DBB7316F}"/>
      </w:docPartPr>
      <w:docPartBody>
        <w:p w:rsidR="00000000" w:rsidRDefault="00F6453A" w:rsidP="00F6453A">
          <w:pPr>
            <w:pStyle w:val="EDC9ED5EF2954910B13BF93CBE42531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C278A10D6AC463F8147A05D1F90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E05C5-ABC6-47FE-B39D-6DF6832C82BB}"/>
      </w:docPartPr>
      <w:docPartBody>
        <w:p w:rsidR="00000000" w:rsidRDefault="00F6453A" w:rsidP="00F6453A">
          <w:pPr>
            <w:pStyle w:val="FC278A10D6AC463F8147A05D1F90482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53A"/>
    <w:rsid w:val="006116FF"/>
    <w:rsid w:val="00F6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453A"/>
    <w:rPr>
      <w:color w:val="808080"/>
    </w:rPr>
  </w:style>
  <w:style w:type="paragraph" w:customStyle="1" w:styleId="099901F33B5443329CFF99DAFB740DFB">
    <w:name w:val="099901F33B5443329CFF99DAFB740DFB"/>
  </w:style>
  <w:style w:type="paragraph" w:customStyle="1" w:styleId="28F7FEAA63C44B3CA539984A9DF63E86">
    <w:name w:val="28F7FEAA63C44B3CA539984A9DF63E86"/>
  </w:style>
  <w:style w:type="paragraph" w:customStyle="1" w:styleId="4A01370868AB4244BA5589F2F771D34B">
    <w:name w:val="4A01370868AB4244BA5589F2F771D34B"/>
  </w:style>
  <w:style w:type="paragraph" w:customStyle="1" w:styleId="0EAB5DDD1FA44A8681EC2DC7558B4139">
    <w:name w:val="0EAB5DDD1FA44A8681EC2DC7558B4139"/>
  </w:style>
  <w:style w:type="paragraph" w:customStyle="1" w:styleId="DC5D49B777D34BCB92C0E8D90B68D545">
    <w:name w:val="DC5D49B777D34BCB92C0E8D90B68D545"/>
  </w:style>
  <w:style w:type="paragraph" w:customStyle="1" w:styleId="8ABFE56F2829406E90668862F64E27CF">
    <w:name w:val="8ABFE56F2829406E90668862F64E27CF"/>
  </w:style>
  <w:style w:type="paragraph" w:customStyle="1" w:styleId="3C13356D331647F0B8CAD8486BD393D3">
    <w:name w:val="3C13356D331647F0B8CAD8486BD393D3"/>
  </w:style>
  <w:style w:type="paragraph" w:customStyle="1" w:styleId="98721A8977564E33A736AE22DAF2903F">
    <w:name w:val="98721A8977564E33A736AE22DAF2903F"/>
  </w:style>
  <w:style w:type="paragraph" w:customStyle="1" w:styleId="9BB0156F08AF4891A4CE9B25526A557A">
    <w:name w:val="9BB0156F08AF4891A4CE9B25526A557A"/>
  </w:style>
  <w:style w:type="paragraph" w:customStyle="1" w:styleId="6B2BBA875E7D408BAA2A450E5521395F">
    <w:name w:val="6B2BBA875E7D408BAA2A450E5521395F"/>
  </w:style>
  <w:style w:type="paragraph" w:customStyle="1" w:styleId="FEC3A0412B2F4BCBB9A88B1A3923540A">
    <w:name w:val="FEC3A0412B2F4BCBB9A88B1A3923540A"/>
  </w:style>
  <w:style w:type="paragraph" w:customStyle="1" w:styleId="A08256DEC10B452B8A8E5AE99D42FA0B">
    <w:name w:val="A08256DEC10B452B8A8E5AE99D42FA0B"/>
    <w:rsid w:val="00F6453A"/>
  </w:style>
  <w:style w:type="paragraph" w:customStyle="1" w:styleId="EDC9ED5EF2954910B13BF93CBE425317">
    <w:name w:val="EDC9ED5EF2954910B13BF93CBE425317"/>
    <w:rsid w:val="00F6453A"/>
  </w:style>
  <w:style w:type="paragraph" w:customStyle="1" w:styleId="FC278A10D6AC463F8147A05D1F904828">
    <w:name w:val="FC278A10D6AC463F8147A05D1F904828"/>
    <w:rsid w:val="00F645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453A"/>
    <w:rPr>
      <w:color w:val="808080"/>
    </w:rPr>
  </w:style>
  <w:style w:type="paragraph" w:customStyle="1" w:styleId="099901F33B5443329CFF99DAFB740DFB">
    <w:name w:val="099901F33B5443329CFF99DAFB740DFB"/>
  </w:style>
  <w:style w:type="paragraph" w:customStyle="1" w:styleId="28F7FEAA63C44B3CA539984A9DF63E86">
    <w:name w:val="28F7FEAA63C44B3CA539984A9DF63E86"/>
  </w:style>
  <w:style w:type="paragraph" w:customStyle="1" w:styleId="4A01370868AB4244BA5589F2F771D34B">
    <w:name w:val="4A01370868AB4244BA5589F2F771D34B"/>
  </w:style>
  <w:style w:type="paragraph" w:customStyle="1" w:styleId="0EAB5DDD1FA44A8681EC2DC7558B4139">
    <w:name w:val="0EAB5DDD1FA44A8681EC2DC7558B4139"/>
  </w:style>
  <w:style w:type="paragraph" w:customStyle="1" w:styleId="DC5D49B777D34BCB92C0E8D90B68D545">
    <w:name w:val="DC5D49B777D34BCB92C0E8D90B68D545"/>
  </w:style>
  <w:style w:type="paragraph" w:customStyle="1" w:styleId="8ABFE56F2829406E90668862F64E27CF">
    <w:name w:val="8ABFE56F2829406E90668862F64E27CF"/>
  </w:style>
  <w:style w:type="paragraph" w:customStyle="1" w:styleId="3C13356D331647F0B8CAD8486BD393D3">
    <w:name w:val="3C13356D331647F0B8CAD8486BD393D3"/>
  </w:style>
  <w:style w:type="paragraph" w:customStyle="1" w:styleId="98721A8977564E33A736AE22DAF2903F">
    <w:name w:val="98721A8977564E33A736AE22DAF2903F"/>
  </w:style>
  <w:style w:type="paragraph" w:customStyle="1" w:styleId="9BB0156F08AF4891A4CE9B25526A557A">
    <w:name w:val="9BB0156F08AF4891A4CE9B25526A557A"/>
  </w:style>
  <w:style w:type="paragraph" w:customStyle="1" w:styleId="6B2BBA875E7D408BAA2A450E5521395F">
    <w:name w:val="6B2BBA875E7D408BAA2A450E5521395F"/>
  </w:style>
  <w:style w:type="paragraph" w:customStyle="1" w:styleId="FEC3A0412B2F4BCBB9A88B1A3923540A">
    <w:name w:val="FEC3A0412B2F4BCBB9A88B1A3923540A"/>
  </w:style>
  <w:style w:type="paragraph" w:customStyle="1" w:styleId="A08256DEC10B452B8A8E5AE99D42FA0B">
    <w:name w:val="A08256DEC10B452B8A8E5AE99D42FA0B"/>
    <w:rsid w:val="00F6453A"/>
  </w:style>
  <w:style w:type="paragraph" w:customStyle="1" w:styleId="EDC9ED5EF2954910B13BF93CBE425317">
    <w:name w:val="EDC9ED5EF2954910B13BF93CBE425317"/>
    <w:rsid w:val="00F6453A"/>
  </w:style>
  <w:style w:type="paragraph" w:customStyle="1" w:styleId="FC278A10D6AC463F8147A05D1F904828">
    <w:name w:val="FC278A10D6AC463F8147A05D1F904828"/>
    <w:rsid w:val="00F645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Eis98</b:Tag>
    <b:SourceType>BookSection</b:SourceType>
    <b:Guid>{BD42A149-94E7-4593-86D1-306CEBCA3EEC}</b:Guid>
    <b:Author>
      <b:Author>
        <b:NameList>
          <b:Person>
            <b:Last>Eisenstein</b:Last>
            <b:First>Sergei</b:First>
            <b:Middle>Mikhailovich</b:Middle>
          </b:Person>
        </b:NameList>
      </b:Author>
      <b:Editor>
        <b:NameList>
          <b:Person>
            <b:Last>Taylor</b:Last>
            <b:First>Richard</b:First>
          </b:Person>
        </b:NameList>
      </b:Editor>
      <b:Translator>
        <b:NameList>
          <b:Person>
            <b:Last>Taylor</b:Last>
            <b:First>Richard</b:First>
          </b:Person>
          <b:Person>
            <b:Last>Powell</b:Last>
            <b:First>William</b:First>
          </b:Person>
        </b:NameList>
      </b:Translator>
    </b:Author>
    <b:Title>The Montage of Attractions</b:Title>
    <b:BookTitle>The Eisenstein Reader</b:BookTitle>
    <b:Year>1923; 1998</b:Year>
    <b:Pages>29-34</b:Pages>
    <b:City>London: </b:City>
    <b:Publisher>British Film Institute</b:Publisher>
    <b:RefOrder>1</b:RefOrder>
  </b:Source>
  <b:Source>
    <b:Tag>Eis981</b:Tag>
    <b:SourceType>BookSection</b:SourceType>
    <b:Guid>{807158C3-4AF5-4AE4-9D0D-244962B0C607}</b:Guid>
    <b:Author>
      <b:Author>
        <b:NameList>
          <b:Person>
            <b:Last>Eisenstein</b:Last>
            <b:First>Sergei</b:First>
            <b:Middle>Mikhailovich</b:Middle>
          </b:Person>
        </b:NameList>
      </b:Author>
      <b:Editor>
        <b:NameList>
          <b:Person>
            <b:Last>Taylor</b:Last>
            <b:First>Richard</b:First>
          </b:Person>
        </b:NameList>
      </b:Editor>
      <b:Translator>
        <b:NameList>
          <b:Person>
            <b:Last>Taylor</b:Last>
            <b:First>Richard</b:First>
          </b:Person>
          <b:Person>
            <b:Last>Powell</b:Last>
            <b:First>William</b:First>
          </b:Person>
        </b:NameList>
      </b:Translator>
    </b:Author>
    <b:Title>The Montage of Film Attractions</b:Title>
    <b:Year>1924; 1998</b:Year>
    <b:Pages>35-52</b:Pages>
    <b:BookTitle>The Eisenstein Reader</b:BookTitle>
    <b:City>London</b:City>
    <b:Publisher>British Film Institute</b:Publisher>
    <b:RefOrder>2</b:RefOrder>
  </b:Source>
  <b:Source>
    <b:Tag>Eis51</b:Tag>
    <b:SourceType>JournalArticle</b:SourceType>
    <b:Guid>{151E73DC-2468-425C-96A1-BB29ADE35B0C}</b:Guid>
    <b:Author>
      <b:Author>
        <b:NameList>
          <b:Person>
            <b:Last>Eisenstein</b:Last>
            <b:First>Sergei</b:First>
            <b:Middle>Mikhailovich</b:Middle>
          </b:Person>
        </b:NameList>
      </b:Author>
    </b:Author>
    <b:Title>The Birth of a Film</b:Title>
    <b:Year>1945;1951</b:Year>
    <b:Pages>208-21</b:Pages>
    <b:JournalName>The Hudson Review</b:JournalName>
    <b:Volume>4</b:Volume>
    <b:Issue>2</b:Issue>
    <b:Comments>trans. Jay Leyda</b:Comments>
    <b:RefOrder>3</b:RefOrder>
  </b:Source>
  <b:Source>
    <b:Tag>Gra00</b:Tag>
    <b:SourceType>JournalArticle</b:SourceType>
    <b:Guid>{DCCF7DBC-8476-4155-86AA-E857114C79D6}</b:Guid>
    <b:Author>
      <b:Author>
        <b:NameList>
          <b:Person>
            <b:Last>Grace</b:Last>
            <b:First>Helen</b:First>
          </b:Person>
        </b:NameList>
      </b:Author>
    </b:Author>
    <b:Title>Battleship Potemkin</b:Title>
    <b:JournalName>Battleship Potemkin</b:JournalName>
    <b:Year>2000</b:Year>
    <b:Medium>Web</b:Medium>
    <b:Month>March</b:Month>
    <b:Volume>4</b:Volume>
    <b:YearAccessed>2013</b:YearAccessed>
    <b:MonthAccessed>Septembet</b:MonthAccessed>
    <b:DayAccessed>28</b:DayAccessed>
    <b:URL>http://sensesofcinema.com/2000/cteq/potemkin/</b:URL>
    <b:RefOrder>4</b:RefOrder>
  </b:Source>
  <b:Source>
    <b:Tag>Tay00</b:Tag>
    <b:SourceType>Book</b:SourceType>
    <b:Guid>{50F77B1D-D36E-497F-975B-78977BDBB011}</b:Guid>
    <b:Author>
      <b:Author>
        <b:NameList>
          <b:Person>
            <b:Last>Taylor</b:Last>
            <b:First>Richard</b:First>
          </b:Person>
        </b:NameList>
      </b:Author>
    </b:Author>
    <b:Title>The Battleship Potemkin: The Film Companion</b:Title>
    <b:Year>2000</b:Year>
    <b:City>London</b:City>
    <b:Publisher>I.B. Tauris Publishers</b:Publisher>
    <b:RefOrder>5</b:RefOrder>
  </b:Source>
  <b:Source>
    <b:Tag>Bri14</b:Tag>
    <b:SourceType>DocumentFromInternetSite</b:SourceType>
    <b:Guid>{9BB139CA-C349-475D-9ACA-B1C99466EB66}</b:Guid>
    <b:Title>In Pictures: Soviet posters of the silent screen</b:Title>
    <b:Year>2014</b:Year>
    <b:InternetSiteTitle>British Broadcasting Corporation</b:InternetSiteTitle>
    <b:YearAccessed>2014</b:YearAccessed>
    <b:MonthAccessed>April</b:MonthAccessed>
    <b:DayAccessed>28</b:DayAccessed>
    <b:Author>
      <b:ProducerName>
        <b:NameList>
          <b:Person>
            <b:Last>Corporation</b:Last>
            <b:First>British</b:First>
            <b:Middle>Broadcasting</b:Middle>
          </b:Person>
        </b:NameList>
      </b:ProducerName>
    </b:Author>
    <b:URL>http://www.bbc.com/news/in-pictures-26015198</b:URL>
    <b:Comments>A slideshow if images from the Gallery of Russian Arts and Design’s exhibit, Soviet Posters of the Silent Screen, including one for Battleship Potemkin.</b:Comments>
    <b:RefOrder>6</b:RefOrder>
  </b:Source>
  <b:Source>
    <b:Tag>Lav26</b:Tag>
    <b:SourceType>Art</b:SourceType>
    <b:Guid>{FD13D07C-A0E0-4F7D-8DFE-51A4B7753BB0}</b:Guid>
    <b:Author>
      <b:Author>
        <b:NameList>
          <b:Person>
            <b:Last>Lavinskiy</b:Last>
            <b:First>Anton</b:First>
            <b:Middle>Mikhailovich</b:Middle>
          </b:Person>
        </b:NameList>
      </b:Author>
      <b:Artist>
        <b:NameList>
          <b:Person>
            <b:Last>Lavinskiy</b:Last>
            <b:First>Anton</b:First>
            <b:Middle>Mikhailovich</b:Middle>
          </b:Person>
        </b:NameList>
      </b:Artist>
    </b:Author>
    <b:Title>Battleship Potemkin</b:Title>
    <b:Year>1905;1926</b:Year>
    <b:YearAccessed>2014</b:YearAccessed>
    <b:MonthAccessed>April</b:MonthAccessed>
    <b:DayAccessed>28</b:DayAccessed>
    <b:URL>http://eng.plakaty.ru/upload/iblock/020/0209e68c5954241d22123de859021ff9.jpg</b:URL>
    <b:RefOrder>7</b:RefOrder>
  </b:Source>
  <b:Source>
    <b:Tag>Bat25</b:Tag>
    <b:SourceType>Film</b:SourceType>
    <b:Guid>{2B7DBF83-B914-4B0D-9141-0C33BCCA4757}</b:Guid>
    <b:Title>Battleship Potemkin</b:Title>
    <b:Year>1925</b:Year>
    <b:ProductionCompany>Sovkino</b:ProductionCompany>
    <b:YearAccessed>2013</b:YearAccessed>
    <b:MonthAccessed>October</b:MonthAccessed>
    <b:DayAccessed>8</b:DayAccessed>
    <b:URL>http://cinema.mosfilm.ru/films/film/1920-1929/bronenosets-potemkin-1905-god/</b:URL>
    <b:RefOrder>8</b:RefOrder>
  </b:Source>
</b:Sources>
</file>

<file path=customXml/itemProps1.xml><?xml version="1.0" encoding="utf-8"?>
<ds:datastoreItem xmlns:ds="http://schemas.openxmlformats.org/officeDocument/2006/customXml" ds:itemID="{70B1DA3E-60F6-4444-859F-FAD0AE8AE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33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1</cp:revision>
  <dcterms:created xsi:type="dcterms:W3CDTF">2014-07-13T18:08:00Z</dcterms:created>
  <dcterms:modified xsi:type="dcterms:W3CDTF">2014-07-13T18:43:00Z</dcterms:modified>
</cp:coreProperties>
</file>