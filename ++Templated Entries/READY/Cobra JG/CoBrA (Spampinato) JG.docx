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C9C1D08C1A4AC99CDF1A32E4065A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9EDDF81BB14DB6AAADEE428A74B38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D7470" w:rsidP="003D7470">
                <w:r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CB80E68B154E1BB6BF45D31FABA56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FB34F90F5445DD832ADCAC1538557C"/>
            </w:placeholder>
            <w:text/>
          </w:sdtPr>
          <w:sdtContent>
            <w:tc>
              <w:tcPr>
                <w:tcW w:w="2642" w:type="dxa"/>
              </w:tcPr>
              <w:p w:rsidR="00B574C9" w:rsidRDefault="003D7470" w:rsidP="00922950">
                <w:proofErr w:type="spellStart"/>
                <w:r w:rsidRPr="003D7470">
                  <w:t>Spampinato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26B3B26733148D0BE5A64295275F60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E37B543C91445A092E56F7087735E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EAB6018B2F147CFAF672758E65DD99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D7470" w:rsidP="003D7470">
                <w:proofErr w:type="spellStart"/>
                <w:r w:rsidRPr="003D7470">
                  <w:t>CoBrA</w:t>
                </w:r>
                <w:proofErr w:type="spellEnd"/>
                <w:r w:rsidRPr="003D7470">
                  <w:t xml:space="preserve"> (1948–1951)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D7EED900D4848A3BAB0EC0E5942F4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E5B77EF444A40078BD0FDA052BB41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04F02" w:rsidP="00E85A05"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a European avant-garde movement active from 1948 to 1951, primarily known for a painterly style of colo</w:t>
                </w:r>
                <w:r>
                  <w:t>u</w:t>
                </w:r>
                <w:r w:rsidRPr="00182131">
                  <w:t xml:space="preserve">ristic disfiguration. The name is </w:t>
                </w:r>
                <w:r>
                  <w:t>an</w:t>
                </w:r>
                <w:r w:rsidRPr="00182131">
                  <w:t xml:space="preserve"> acronym of Copenhagen (Co), Brussels (Br) and Amsterdam (A), the home cities of most of the group’s members.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founded on 8 November 1948 at the Café de </w:t>
                </w:r>
                <w:proofErr w:type="spellStart"/>
                <w:r w:rsidRPr="00182131">
                  <w:t>l’Hôtel</w:t>
                </w:r>
                <w:proofErr w:type="spellEnd"/>
                <w:r w:rsidRPr="00182131">
                  <w:t xml:space="preserve"> Notre-D</w:t>
                </w:r>
                <w:r>
                  <w:t xml:space="preserve">ame, Paris, with the manifesto </w:t>
                </w:r>
                <w:r w:rsidRPr="00182131">
                  <w:t xml:space="preserve">La Cause </w:t>
                </w:r>
                <w:proofErr w:type="spellStart"/>
                <w:r w:rsidRPr="00182131">
                  <w:t>É</w:t>
                </w:r>
                <w:r>
                  <w:t>tait</w:t>
                </w:r>
                <w:proofErr w:type="spellEnd"/>
                <w:r>
                  <w:t xml:space="preserve"> </w:t>
                </w:r>
                <w:proofErr w:type="spellStart"/>
                <w:r>
                  <w:t>Entendue</w:t>
                </w:r>
                <w:proofErr w:type="spellEnd"/>
                <w:r w:rsidRPr="00182131">
                  <w:t xml:space="preserve"> (</w:t>
                </w:r>
                <w:r>
                  <w:t>“</w:t>
                </w:r>
                <w:r w:rsidRPr="00A378C8">
                  <w:t>The Case Was Heard</w:t>
                </w:r>
                <w:r>
                  <w:t>”</w:t>
                </w:r>
                <w:r w:rsidRPr="00182131">
                  <w:t>)</w:t>
                </w:r>
                <w:r>
                  <w:t>,</w:t>
                </w:r>
                <w:r w:rsidRPr="00182131">
                  <w:t xml:space="preserve"> signed by the Danish painter</w:t>
                </w:r>
                <w:r>
                  <w:t xml:space="preserve"> </w:t>
                </w:r>
                <w:proofErr w:type="spellStart"/>
                <w:r>
                  <w:t>Asger</w:t>
                </w:r>
                <w:proofErr w:type="spellEnd"/>
                <w:r>
                  <w:t xml:space="preserve"> </w:t>
                </w:r>
                <w:proofErr w:type="spellStart"/>
                <w:r>
                  <w:t>Jorn</w:t>
                </w:r>
                <w:proofErr w:type="spellEnd"/>
                <w:r>
                  <w:t xml:space="preserve">, </w:t>
                </w:r>
                <w:r w:rsidRPr="00182131">
                  <w:rPr>
                    <w:rFonts w:cs="Helvetica"/>
                  </w:rPr>
                  <w:t xml:space="preserve">the Belgian poets Christian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t xml:space="preserve">and Joseph </w:t>
                </w:r>
                <w:proofErr w:type="spellStart"/>
                <w:r w:rsidRPr="00182131">
                  <w:t>Noiret</w:t>
                </w:r>
                <w:proofErr w:type="spellEnd"/>
                <w:r w:rsidRPr="00182131">
                  <w:t xml:space="preserve">, and the Dutch painters Karel Appel, </w:t>
                </w:r>
                <w:r w:rsidRPr="00182131">
                  <w:rPr>
                    <w:rFonts w:cs="Helvetica"/>
                  </w:rPr>
                  <w:t>Corneille</w:t>
                </w:r>
                <w:r w:rsidRPr="00182131">
                  <w:t xml:space="preserve"> and </w:t>
                </w:r>
                <w:r w:rsidRPr="00182131">
                  <w:rPr>
                    <w:rFonts w:cs="Helvetica"/>
                  </w:rPr>
                  <w:t xml:space="preserve">Constant </w:t>
                </w:r>
                <w:proofErr w:type="spellStart"/>
                <w:r w:rsidRPr="00182131">
                  <w:rPr>
                    <w:rFonts w:cs="Helvetica"/>
                  </w:rPr>
                  <w:t>Nieuwenhuys</w:t>
                </w:r>
                <w:proofErr w:type="spellEnd"/>
                <w:r w:rsidRPr="00182131">
                  <w:rPr>
                    <w:rFonts w:cs="Helvetica"/>
                  </w:rPr>
                  <w:t xml:space="preserve">. Another representative member </w:t>
                </w:r>
                <w:r>
                  <w:rPr>
                    <w:rFonts w:cs="Helvetica"/>
                  </w:rPr>
                  <w:t>wa</w:t>
                </w:r>
                <w:r w:rsidRPr="00182131">
                  <w:rPr>
                    <w:rFonts w:cs="Helvetica"/>
                  </w:rPr>
                  <w:t xml:space="preserve">s the Belgian </w:t>
                </w:r>
                <w:r>
                  <w:rPr>
                    <w:rFonts w:cs="Helvetica"/>
                  </w:rPr>
                  <w:t xml:space="preserve">painter </w:t>
                </w:r>
                <w:r w:rsidRPr="00182131">
                  <w:rPr>
                    <w:rFonts w:cs="Helvetica"/>
                  </w:rPr>
                  <w:t xml:space="preserve">Pierre </w:t>
                </w:r>
                <w:proofErr w:type="spellStart"/>
                <w:r w:rsidRPr="00182131">
                  <w:rPr>
                    <w:rFonts w:cs="Helvetica"/>
                  </w:rPr>
                  <w:t>Alechinsky</w:t>
                </w:r>
                <w:proofErr w:type="spellEnd"/>
                <w:r>
                  <w:rPr>
                    <w:rFonts w:cs="Helvetica"/>
                  </w:rPr>
                  <w:t>. In its three-</w:t>
                </w:r>
                <w:r w:rsidRPr="00182131">
                  <w:rPr>
                    <w:rFonts w:cs="Helvetica"/>
                  </w:rPr>
                  <w:t>year existence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 group attracted over thirty members</w:t>
                </w:r>
                <w:r w:rsidRPr="00182131">
                  <w:rPr>
                    <w:rFonts w:cs="Helvetica"/>
                  </w:rPr>
                  <w:t xml:space="preserve">, with membership spreading across Europe. Most of </w:t>
                </w:r>
                <w:r>
                  <w:rPr>
                    <w:rFonts w:cs="Helvetica"/>
                  </w:rPr>
                  <w:t>the members</w:t>
                </w:r>
                <w:r w:rsidRPr="00182131">
                  <w:rPr>
                    <w:rFonts w:cs="Helvetica"/>
                  </w:rPr>
                  <w:t xml:space="preserve"> were painters</w:t>
                </w:r>
                <w:r>
                  <w:rPr>
                    <w:rFonts w:cs="Helvetica"/>
                  </w:rPr>
                  <w:t>. T</w:t>
                </w:r>
                <w:r w:rsidRPr="00182131">
                  <w:rPr>
                    <w:rFonts w:cs="Helvetica"/>
                  </w:rPr>
                  <w:t>heir style was characteri</w:t>
                </w:r>
                <w:r>
                  <w:rPr>
                    <w:rFonts w:cs="Helvetica"/>
                  </w:rPr>
                  <w:t>s</w:t>
                </w:r>
                <w:r w:rsidRPr="00182131">
                  <w:rPr>
                    <w:rFonts w:cs="Helvetica"/>
                  </w:rPr>
                  <w:t>ed by abstract and improvisational brushstrokes and the use of primary colo</w:t>
                </w:r>
                <w:r>
                  <w:rPr>
                    <w:rFonts w:cs="Helvetica"/>
                  </w:rPr>
                  <w:t>u</w:t>
                </w:r>
                <w:r w:rsidRPr="00182131">
                  <w:rPr>
                    <w:rFonts w:cs="Helvetica"/>
                  </w:rPr>
                  <w:t xml:space="preserve">rs, with which they gave rise to anthropomorphic figures that </w:t>
                </w:r>
                <w:r>
                  <w:rPr>
                    <w:rFonts w:cs="Helvetica"/>
                  </w:rPr>
                  <w:t xml:space="preserve">were intended to </w:t>
                </w:r>
                <w:r w:rsidRPr="00182131">
                  <w:rPr>
                    <w:rFonts w:cs="Helvetica"/>
                  </w:rPr>
                  <w:t xml:space="preserve">recall </w:t>
                </w:r>
                <w:r>
                  <w:rPr>
                    <w:rFonts w:cs="Helvetica"/>
                  </w:rPr>
                  <w:t xml:space="preserve">so-called ‘primitive’ </w:t>
                </w:r>
                <w:proofErr w:type="gramStart"/>
                <w:r>
                  <w:rPr>
                    <w:rFonts w:cs="Helvetica"/>
                  </w:rPr>
                  <w:t>art,</w:t>
                </w:r>
                <w:proofErr w:type="gramEnd"/>
                <w:r>
                  <w:rPr>
                    <w:rFonts w:cs="Helvetica"/>
                  </w:rPr>
                  <w:t xml:space="preserve"> and the art of</w:t>
                </w:r>
                <w:r w:rsidRPr="00182131">
                  <w:rPr>
                    <w:rFonts w:cs="Helvetica"/>
                  </w:rPr>
                  <w:t xml:space="preserve"> the mentally ill and children. The</w:t>
                </w:r>
                <w:r>
                  <w:rPr>
                    <w:rFonts w:cs="Helvetica"/>
                  </w:rPr>
                  <w:t>ir influences beco</w:t>
                </w:r>
                <w:r w:rsidRPr="00182131">
                  <w:rPr>
                    <w:rFonts w:cs="Helvetica"/>
                  </w:rPr>
                  <w:t xml:space="preserve">me clear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pages of the ten issues of the magazine</w:t>
                </w:r>
                <w:r w:rsidRPr="00182131">
                  <w:rPr>
                    <w:rFonts w:cs="Helvetica"/>
                    <w:i/>
                  </w:rPr>
                  <w:t xml:space="preserve"> Cobra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 xml:space="preserve"> the four issues of</w:t>
                </w:r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  <w:i/>
                  </w:rPr>
                  <w:t>Le Petit Cobra</w:t>
                </w:r>
                <w:r>
                  <w:rPr>
                    <w:rFonts w:cs="Helvetica"/>
                  </w:rPr>
                  <w:t>;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they</w:t>
                </w:r>
                <w:r w:rsidRPr="00182131">
                  <w:rPr>
                    <w:rFonts w:cs="Helvetica"/>
                  </w:rPr>
                  <w:t xml:space="preserve"> contain articles about </w:t>
                </w:r>
                <w:r>
                  <w:rPr>
                    <w:rFonts w:cs="Helvetica"/>
                  </w:rPr>
                  <w:t xml:space="preserve">folklore, </w:t>
                </w:r>
                <w:r w:rsidRPr="00182131">
                  <w:rPr>
                    <w:rFonts w:cs="Helvetica"/>
                  </w:rPr>
                  <w:t>tattooing, comic strips, and magic, among images of their works.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140615EC4484F719E4066AC654F01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D7470" w:rsidRPr="00604F02" w:rsidRDefault="003D7470" w:rsidP="003D7470">
                <w:r w:rsidRPr="00182131">
                  <w:rPr>
                    <w:rFonts w:cs="Helvetica"/>
                  </w:rPr>
                  <w:t xml:space="preserve">Like other European avant-gardes </w:t>
                </w:r>
                <w:r>
                  <w:rPr>
                    <w:rFonts w:cs="Helvetica"/>
                  </w:rPr>
                  <w:t xml:space="preserve">that </w:t>
                </w:r>
                <w:r w:rsidRPr="00182131">
                  <w:rPr>
                    <w:rFonts w:cs="Helvetica"/>
                  </w:rPr>
                  <w:t xml:space="preserve">emerged after World War II,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style was influenced by Fauvism</w:t>
                </w:r>
                <w:r>
                  <w:rPr>
                    <w:rFonts w:cs="Helvetica"/>
                  </w:rPr>
                  <w:t xml:space="preserve"> and Expressionism</w:t>
                </w:r>
                <w:r w:rsidRPr="00182131">
                  <w:rPr>
                    <w:rFonts w:cs="Helvetica"/>
                  </w:rPr>
                  <w:t xml:space="preserve"> and </w:t>
                </w:r>
                <w:r>
                  <w:rPr>
                    <w:rFonts w:cs="Helvetica"/>
                  </w:rPr>
                  <w:t xml:space="preserve">by </w:t>
                </w:r>
                <w:r w:rsidRPr="00182131">
                  <w:rPr>
                    <w:rFonts w:cs="Helvetica"/>
                  </w:rPr>
                  <w:t>modern masters associated with Cubism and Surrealism</w:t>
                </w:r>
                <w:r>
                  <w:rPr>
                    <w:rFonts w:cs="Helvetica"/>
                  </w:rPr>
                  <w:t>, such as</w:t>
                </w:r>
                <w:r w:rsidRPr="00182131">
                  <w:rPr>
                    <w:rFonts w:cs="Helvetica"/>
                  </w:rPr>
                  <w:t xml:space="preserve"> Pablo Picasso, Paul Klee and Joan </w:t>
                </w:r>
                <w:proofErr w:type="spellStart"/>
                <w:r w:rsidRPr="00182131">
                  <w:rPr>
                    <w:rFonts w:cs="Helvetica"/>
                  </w:rPr>
                  <w:t>Mir</w:t>
                </w:r>
                <w:r w:rsidRPr="00182131">
                  <w:rPr>
                    <w:rFonts w:cs="Helvetica"/>
                    <w:bCs/>
                  </w:rPr>
                  <w:t>ó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. </w:t>
                </w:r>
                <w:r>
                  <w:rPr>
                    <w:rFonts w:cs="Helvetica"/>
                    <w:bCs/>
                  </w:rPr>
                  <w:t>P</w:t>
                </w:r>
                <w:r w:rsidRPr="00182131">
                  <w:rPr>
                    <w:rFonts w:cs="Helvetica"/>
                    <w:bCs/>
                  </w:rPr>
                  <w:t xml:space="preserve">arallels can be drawn between </w:t>
                </w:r>
                <w:proofErr w:type="spellStart"/>
                <w:r w:rsidRPr="00182131">
                  <w:rPr>
                    <w:rFonts w:cs="Helvetica"/>
                    <w:bCs/>
                  </w:rPr>
                  <w:t>CoBrA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 artists and coeval painters associated with </w:t>
                </w:r>
                <w:r w:rsidRPr="00182131">
                  <w:rPr>
                    <w:rFonts w:cs="Helvetica"/>
                    <w:i/>
                  </w:rPr>
                  <w:t xml:space="preserve">art </w:t>
                </w:r>
                <w:proofErr w:type="spellStart"/>
                <w:r w:rsidRPr="00182131">
                  <w:rPr>
                    <w:rFonts w:cs="Helvetica"/>
                    <w:i/>
                  </w:rPr>
                  <w:t>informelle</w:t>
                </w:r>
                <w:proofErr w:type="spellEnd"/>
                <w:r w:rsidRPr="00182131">
                  <w:rPr>
                    <w:rFonts w:cs="Helvetica"/>
                  </w:rPr>
                  <w:t xml:space="preserve"> and </w:t>
                </w:r>
                <w:r w:rsidRPr="00182131">
                  <w:rPr>
                    <w:rFonts w:cs="Helvetica"/>
                    <w:i/>
                  </w:rPr>
                  <w:t>art brut</w:t>
                </w:r>
                <w:r w:rsidRPr="00182131">
                  <w:rPr>
                    <w:rFonts w:cs="Helvetica"/>
                    <w:bCs/>
                  </w:rPr>
                  <w:t xml:space="preserve"> like Jean Dubuffet</w:t>
                </w:r>
                <w:r>
                  <w:rPr>
                    <w:rFonts w:cs="Helvetica"/>
                    <w:bCs/>
                  </w:rPr>
                  <w:t xml:space="preserve">; however,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emerged out</w:t>
                </w:r>
                <w:r w:rsidRPr="00182131">
                  <w:rPr>
                    <w:rFonts w:cs="Helvetica"/>
                  </w:rPr>
                  <w:t xml:space="preserve"> of local traditions</w:t>
                </w:r>
                <w:r>
                  <w:rPr>
                    <w:rFonts w:cs="Helvetica"/>
                  </w:rPr>
                  <w:t>. I</w:t>
                </w:r>
                <w:r w:rsidRPr="00182131">
                  <w:rPr>
                    <w:rFonts w:cs="Helvetica"/>
                  </w:rPr>
                  <w:t>n the 1930s and 1940s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a group of artists </w:t>
                </w:r>
                <w:r>
                  <w:rPr>
                    <w:rFonts w:cs="Helvetica"/>
                  </w:rPr>
                  <w:t>in Denmark, who called themselves ‘experimentalists’,</w:t>
                </w:r>
                <w:r w:rsidRPr="00182131">
                  <w:rPr>
                    <w:rFonts w:cs="Helvetica"/>
                  </w:rPr>
                  <w:t xml:space="preserve"> were rediscovering prehistoric and medieval Scandinavian art. They formed </w:t>
                </w:r>
                <w:proofErr w:type="spellStart"/>
                <w:r w:rsidRPr="00182131">
                  <w:rPr>
                    <w:rFonts w:cs="Helvetica"/>
                  </w:rPr>
                  <w:t>Linien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(</w:t>
                </w:r>
                <w:r w:rsidRPr="00B94FF6">
                  <w:rPr>
                    <w:rFonts w:cs="Helvetica"/>
                    <w:i/>
                  </w:rPr>
                  <w:t>The Line</w:t>
                </w:r>
                <w:r>
                  <w:rPr>
                    <w:rFonts w:cs="Helvetica"/>
                  </w:rPr>
                  <w:t xml:space="preserve">)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subsequently,</w:t>
                </w:r>
                <w:r w:rsidRPr="00182131">
                  <w:rPr>
                    <w:rFonts w:cs="Helvetica"/>
                  </w:rPr>
                  <w:t xml:space="preserve"> The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Group</w:t>
                </w:r>
                <w:r>
                  <w:rPr>
                    <w:rFonts w:cs="Helvetica"/>
                  </w:rPr>
                  <w:t>; t</w:t>
                </w:r>
                <w:r w:rsidRPr="00182131">
                  <w:rPr>
                    <w:rFonts w:cs="Helvetica"/>
                  </w:rPr>
                  <w:t xml:space="preserve">he </w:t>
                </w:r>
                <w:r>
                  <w:rPr>
                    <w:rFonts w:cs="Helvetica"/>
                  </w:rPr>
                  <w:t>‘</w:t>
                </w:r>
                <w:r w:rsidRPr="00182131">
                  <w:rPr>
                    <w:rFonts w:cs="Helvetica"/>
                  </w:rPr>
                  <w:t>primitive</w:t>
                </w:r>
                <w:r>
                  <w:rPr>
                    <w:rFonts w:cs="Helvetica"/>
                  </w:rPr>
                  <w:t>’</w:t>
                </w:r>
                <w:r w:rsidRPr="00182131">
                  <w:rPr>
                    <w:rFonts w:cs="Helvetica"/>
                  </w:rPr>
                  <w:t xml:space="preserve"> style of </w:t>
                </w:r>
                <w:r>
                  <w:rPr>
                    <w:rFonts w:cs="Helvetica"/>
                  </w:rPr>
                  <w:t>experimentalists</w:t>
                </w:r>
                <w:r w:rsidRPr="00182131">
                  <w:rPr>
                    <w:rFonts w:cs="Helvetica"/>
                  </w:rPr>
                  <w:t xml:space="preserve"> like Carl-Henning Pedersen and </w:t>
                </w:r>
                <w:proofErr w:type="spellStart"/>
                <w:r w:rsidRPr="00182131">
                  <w:rPr>
                    <w:rFonts w:cs="Helvetica"/>
                  </w:rPr>
                  <w:t>Egill</w:t>
                </w:r>
                <w:proofErr w:type="spellEnd"/>
                <w:r w:rsidRPr="00182131">
                  <w:rPr>
                    <w:rFonts w:cs="Helvetica"/>
                  </w:rPr>
                  <w:t xml:space="preserve"> Jacobsen was crucially influential on the younger generation of Danish artists who formed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 xml:space="preserve">, a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member and founder of </w:t>
                </w:r>
                <w:proofErr w:type="spellStart"/>
                <w:r w:rsidRPr="00182131">
                  <w:rPr>
                    <w:rFonts w:cs="Helvetica"/>
                    <w:i/>
                  </w:rPr>
                  <w:t>Helhesten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magazine, was in contact with the Belgian group </w:t>
                </w:r>
                <w:r w:rsidRPr="00182131">
                  <w:rPr>
                    <w:rFonts w:cs="Helvetica"/>
                    <w:i/>
                  </w:rPr>
                  <w:t xml:space="preserve">Le </w:t>
                </w:r>
                <w:proofErr w:type="spellStart"/>
                <w:r w:rsidRPr="00182131">
                  <w:rPr>
                    <w:rFonts w:cs="Helvetica"/>
                    <w:i/>
                  </w:rPr>
                  <w:t>Surréalism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  <w:i/>
                  </w:rPr>
                  <w:t>Révolutionnaire</w:t>
                </w:r>
                <w:proofErr w:type="spellEnd"/>
                <w:r w:rsidRPr="00182131">
                  <w:rPr>
                    <w:rFonts w:cs="Helvetica"/>
                  </w:rPr>
                  <w:t xml:space="preserve">, formed by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and based on the idea of a possible confluence of Surrealism and Communism, which André Breton</w:t>
                </w:r>
                <w:r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had considered unacceptable.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>,</w:t>
                </w:r>
                <w:r>
                  <w:rPr>
                    <w:rFonts w:cs="Helvetica"/>
                  </w:rPr>
                  <w:t xml:space="preserve"> who was</w:t>
                </w:r>
                <w:r w:rsidRPr="00182131">
                  <w:rPr>
                    <w:rFonts w:cs="Helvetica"/>
                  </w:rPr>
                  <w:t xml:space="preserve"> invited </w:t>
                </w:r>
                <w:r>
                  <w:rPr>
                    <w:rFonts w:cs="Helvetica"/>
                  </w:rPr>
                  <w:t>to</w:t>
                </w:r>
                <w:r w:rsidRPr="00182131">
                  <w:rPr>
                    <w:rFonts w:cs="Helvetica"/>
                  </w:rPr>
                  <w:t xml:space="preserve"> Brussels to talk about folk art and mysticism, exercised a deep influence on the Belgi</w:t>
                </w:r>
                <w:r>
                  <w:rPr>
                    <w:rFonts w:cs="Helvetica"/>
                  </w:rPr>
                  <w:t xml:space="preserve">ans as well as on Constant, whom he met in Paris and who soon became the leader of the </w:t>
                </w:r>
                <w:r w:rsidRPr="00182131">
                  <w:rPr>
                    <w:rFonts w:cs="Helvetica"/>
                  </w:rPr>
                  <w:t>Experimental Group in Holland.</w:t>
                </w:r>
              </w:p>
              <w:p w:rsidR="003D7470" w:rsidRPr="00182131" w:rsidRDefault="003D7470" w:rsidP="003D7470"/>
              <w:p w:rsidR="003D7470" w:rsidRDefault="003D7470" w:rsidP="003D7470">
                <w:pPr>
                  <w:rPr>
                    <w:rFonts w:cs="Helvetica"/>
                  </w:rPr>
                </w:pPr>
                <w:r w:rsidRPr="00182131">
                  <w:t xml:space="preserve">The versatility of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members brought them to embrace different </w:t>
                </w:r>
                <w:r>
                  <w:t>media, including</w:t>
                </w:r>
                <w:r w:rsidRPr="00182131">
                  <w:t xml:space="preserve"> sculpture, poetry, photography, filmmaking, and publishing, and to organize events where art </w:t>
                </w:r>
                <w:r>
                  <w:t>met with</w:t>
                </w:r>
                <w:r w:rsidRPr="00182131">
                  <w:t xml:space="preserve"> </w:t>
                </w:r>
                <w:r>
                  <w:t>‘</w:t>
                </w:r>
                <w:r w:rsidRPr="00182131">
                  <w:t>real life</w:t>
                </w:r>
                <w:r>
                  <w:t xml:space="preserve">’, for example, in </w:t>
                </w:r>
                <w:r w:rsidRPr="00182131">
                  <w:t xml:space="preserve">collaborative murals and co-housing experiments. Informed by Marxism and the ideas on materialism theorized by French philosopher Gaston </w:t>
                </w:r>
                <w:proofErr w:type="spellStart"/>
                <w:r w:rsidRPr="00182131">
                  <w:t>Bachelard</w:t>
                </w:r>
                <w:proofErr w:type="spellEnd"/>
                <w:r>
                  <w:t xml:space="preserve">,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rejected western culture </w:t>
                </w:r>
                <w:r>
                  <w:t xml:space="preserve">through </w:t>
                </w:r>
                <w:r w:rsidRPr="00182131">
                  <w:t>looking at art forms untouched by</w:t>
                </w:r>
                <w:r>
                  <w:t xml:space="preserve"> rationalism and capitalism; thus, the </w:t>
                </w:r>
                <w:r>
                  <w:lastRenderedPageBreak/>
                  <w:t>group was also interested in</w:t>
                </w:r>
                <w:r w:rsidRPr="00182131">
                  <w:t xml:space="preserve"> medieval art, mysticism, </w:t>
                </w:r>
                <w:r>
                  <w:t>oriental calligraphy, and folk art</w:t>
                </w:r>
                <w:r w:rsidRPr="00182131">
                  <w:t xml:space="preserve">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had artistic as much as social concerns, </w:t>
                </w:r>
                <w:r>
                  <w:t>which</w:t>
                </w:r>
                <w:r w:rsidRPr="00182131">
                  <w:t xml:space="preserve"> clearly emerges from </w:t>
                </w:r>
                <w:r>
                  <w:t>the group’s</w:t>
                </w:r>
                <w:r w:rsidRPr="00182131">
                  <w:t xml:space="preserve"> legacy. </w:t>
                </w:r>
                <w:proofErr w:type="spellStart"/>
                <w:r w:rsidRPr="00182131">
                  <w:t>Jorn</w:t>
                </w:r>
                <w:proofErr w:type="spellEnd"/>
                <w:r w:rsidRPr="00182131">
                  <w:t xml:space="preserve"> and Constant, in particular, played a pivotal role in the </w:t>
                </w:r>
                <w:proofErr w:type="spellStart"/>
                <w:r w:rsidRPr="00182131">
                  <w:rPr>
                    <w:i/>
                  </w:rPr>
                  <w:t>Internationale</w:t>
                </w:r>
                <w:proofErr w:type="spellEnd"/>
                <w:r w:rsidRPr="00182131">
                  <w:rPr>
                    <w:i/>
                  </w:rPr>
                  <w:t xml:space="preserve"> </w:t>
                </w:r>
                <w:proofErr w:type="spellStart"/>
                <w:r w:rsidRPr="00182131">
                  <w:rPr>
                    <w:i/>
                  </w:rPr>
                  <w:t>Situationniste</w:t>
                </w:r>
                <w:proofErr w:type="spellEnd"/>
                <w:r w:rsidRPr="00182131">
                  <w:t xml:space="preserve">, </w:t>
                </w:r>
                <w:r>
                  <w:t>le</w:t>
                </w:r>
                <w:r w:rsidRPr="00182131">
                  <w:t xml:space="preserve">d by French writer and filmmaker Guy </w:t>
                </w:r>
                <w:proofErr w:type="spellStart"/>
                <w:r w:rsidRPr="00182131">
                  <w:t>Debord</w:t>
                </w:r>
                <w:proofErr w:type="spellEnd"/>
                <w:r>
                  <w:t xml:space="preserve">, who was </w:t>
                </w:r>
                <w:r w:rsidRPr="00182131">
                  <w:t>moved by the same ambition to change society through art.</w:t>
                </w:r>
                <w:r w:rsidRPr="00182131">
                  <w:rPr>
                    <w:rFonts w:cs="Helvetica"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was celebrated </w:t>
                </w:r>
                <w:r>
                  <w:rPr>
                    <w:rFonts w:cs="Helvetica"/>
                  </w:rPr>
                  <w:t xml:space="preserve">for </w:t>
                </w:r>
                <w:r w:rsidRPr="00182131">
                  <w:rPr>
                    <w:rFonts w:cs="Helvetica"/>
                  </w:rPr>
                  <w:t xml:space="preserve">the first time in 1949, while still in progress,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</w:t>
                </w:r>
                <w:r w:rsidRPr="00182131">
                  <w:rPr>
                    <w:rFonts w:cs="Helvetica"/>
                    <w:i/>
                  </w:rPr>
                  <w:t xml:space="preserve">International Exhibition of Experimental Art </w:t>
                </w:r>
                <w:r w:rsidRPr="00182131">
                  <w:rPr>
                    <w:rFonts w:cs="Helvetica"/>
                  </w:rPr>
                  <w:t xml:space="preserve">at the </w:t>
                </w:r>
                <w:proofErr w:type="spellStart"/>
                <w:r w:rsidRPr="00182131">
                  <w:rPr>
                    <w:rFonts w:cs="Helvetica"/>
                  </w:rPr>
                  <w:t>Stedelijk</w:t>
                </w:r>
                <w:proofErr w:type="spellEnd"/>
                <w:r w:rsidRPr="00182131">
                  <w:rPr>
                    <w:rFonts w:cs="Helvetica"/>
                  </w:rPr>
                  <w:t xml:space="preserve"> Museum, Amsterdam. In 1950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fifteen monographic booklets were published under the name </w:t>
                </w:r>
                <w:r w:rsidRPr="00182131">
                  <w:rPr>
                    <w:rFonts w:cs="Helvetica"/>
                    <w:i/>
                  </w:rPr>
                  <w:t xml:space="preserve">La </w:t>
                </w:r>
                <w:proofErr w:type="spellStart"/>
                <w:r w:rsidRPr="00182131">
                  <w:rPr>
                    <w:rFonts w:cs="Helvetica"/>
                    <w:i/>
                  </w:rPr>
                  <w:t>Bibliothèque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de Cobra</w:t>
                </w:r>
                <w:r>
                  <w:rPr>
                    <w:rFonts w:cs="Helvetica"/>
                  </w:rPr>
                  <w:t>.</w:t>
                </w:r>
              </w:p>
              <w:p w:rsidR="00D93FE4" w:rsidRDefault="00D93FE4" w:rsidP="003D7470">
                <w:pPr>
                  <w:rPr>
                    <w:rFonts w:cs="Helvetica"/>
                  </w:rPr>
                </w:pPr>
              </w:p>
              <w:p w:rsidR="00D93FE4" w:rsidRDefault="00D93FE4" w:rsidP="003D7470">
                <w:pPr>
                  <w:rPr>
                    <w:rFonts w:cs="Helvetica"/>
                  </w:rPr>
                </w:pPr>
                <w:r w:rsidRPr="00182131">
                  <w:rPr>
                    <w:rFonts w:cs="Helvetica"/>
                  </w:rPr>
                  <w:t>The Cobra Museum of Modern of Art in Amstelveen, The Netherlands, was established in 1995.</w:t>
                </w:r>
              </w:p>
              <w:p w:rsidR="00DA21C2" w:rsidRDefault="00DA21C2" w:rsidP="003D7470">
                <w:pPr>
                  <w:rPr>
                    <w:rFonts w:cs="Helvetica"/>
                  </w:rPr>
                </w:pPr>
              </w:p>
              <w:p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cobra1.jpg</w:t>
                </w:r>
              </w:p>
              <w:p w:rsidR="00DA21C2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1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Artists</w:t>
                </w:r>
                <w:r w:rsidRPr="002779FF">
                  <w:t xml:space="preserve">: </w:t>
                </w:r>
                <w:proofErr w:type="spellStart"/>
                <w:r w:rsidRPr="002779FF">
                  <w:t>Asger</w:t>
                </w:r>
                <w:proofErr w:type="spellEnd"/>
                <w:r w:rsidRPr="002779FF">
                  <w:t xml:space="preserve"> </w:t>
                </w:r>
                <w:proofErr w:type="spellStart"/>
                <w:r w:rsidRPr="002779FF">
                  <w:t>Jorn</w:t>
                </w:r>
                <w:proofErr w:type="spellEnd"/>
                <w:r w:rsidRPr="002779FF">
                  <w:t xml:space="preserve">, Karel Appel, Constant, Corneille and Erik </w:t>
                </w:r>
                <w:proofErr w:type="spellStart"/>
                <w:r w:rsidRPr="002779FF">
                  <w:t>Nyholm</w:t>
                </w:r>
                <w:proofErr w:type="spellEnd"/>
                <w:r w:rsidRPr="002779FF">
                  <w:t>; Title: On the subject of a painting by Richard Mortensen: Cobra Modification; Year: 1949; Technique: Oil on canvas; Dimension: 42,5 x 62 cm.; Collectio</w:t>
                </w:r>
                <w:r>
                  <w:t xml:space="preserve">n: </w:t>
                </w:r>
                <w:proofErr w:type="spellStart"/>
                <w:r>
                  <w:t>Nyholm</w:t>
                </w:r>
                <w:proofErr w:type="spellEnd"/>
                <w:r>
                  <w:t xml:space="preserve"> Family Collection</w:t>
                </w:r>
              </w:p>
              <w:p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cobra2.jpg</w:t>
                </w:r>
              </w:p>
              <w:p w:rsidR="003D7470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2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</w:t>
                </w:r>
                <w:r w:rsidRPr="009D63DA">
                  <w:t xml:space="preserve">Artist: Karel Appel; Title: Untitled (Le Grand Chef Cobra); Year: 1950; Technique: Oil on canvas; Dimension: 98 x 88 cm.; Collection: François </w:t>
                </w:r>
                <w:proofErr w:type="spellStart"/>
                <w:r w:rsidRPr="009D63DA">
                  <w:t>Pinault</w:t>
                </w:r>
                <w:proofErr w:type="spellEnd"/>
                <w:r w:rsidRPr="009D63DA">
                  <w:t xml:space="preserve"> Foundation, Venice, Italy; http://www.palazzograssi.it/en/françois-pinault</w:t>
                </w:r>
              </w:p>
              <w:p w:rsidR="00D93FE4" w:rsidRDefault="00D93FE4" w:rsidP="00D93FE4">
                <w:pPr>
                  <w:keepNext/>
                </w:pPr>
                <w:r>
                  <w:t>File: cobra3.jpg</w:t>
                </w:r>
              </w:p>
              <w:p w:rsidR="00D93FE4" w:rsidRDefault="00D93FE4" w:rsidP="00D93FE4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052F6F">
                  <w:t xml:space="preserve">Artist: Constant; Title: Barricade; Year: 1949; Technique: Oil on canvas; Dimension: unknown; Collection: </w:t>
                </w:r>
                <w:proofErr w:type="spellStart"/>
                <w:r w:rsidRPr="00052F6F">
                  <w:t>Stedelijk</w:t>
                </w:r>
                <w:proofErr w:type="spellEnd"/>
                <w:r w:rsidRPr="00052F6F">
                  <w:t xml:space="preserve"> Museum, Amsterdam; http://www.stedelijk.nl/en/artwork/2437-barricade</w:t>
                </w:r>
              </w:p>
              <w:p w:rsidR="00D93FE4" w:rsidRDefault="00D93FE4" w:rsidP="00D93FE4">
                <w:pPr>
                  <w:keepNext/>
                </w:pPr>
                <w:r>
                  <w:t>File: cobra4.jpg</w:t>
                </w:r>
              </w:p>
              <w:p w:rsidR="00D93FE4" w:rsidRDefault="00D93FE4" w:rsidP="00D93FE4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623634">
                  <w:t xml:space="preserve">Artist: Unknown; Title: </w:t>
                </w:r>
                <w:proofErr w:type="spellStart"/>
                <w:r w:rsidRPr="00623634">
                  <w:t>Unitled</w:t>
                </w:r>
                <w:proofErr w:type="spellEnd"/>
                <w:r w:rsidRPr="00623634">
                  <w:t xml:space="preserve">: Appel, Corneille and Constant posing with a ‘totem pole’ by Appel (now lost); Location and Year: Amsterdam, 1948; Source: </w:t>
                </w:r>
                <w:hyperlink r:id="rId9" w:history="1">
                  <w:r w:rsidRPr="00F52518">
                    <w:rPr>
                      <w:rStyle w:val="Hyperlink"/>
                    </w:rPr>
                    <w:t>http://p.twimg.com/Az8Zqz5CAAEUx83.jpg:large</w:t>
                  </w:r>
                </w:hyperlink>
              </w:p>
              <w:p w:rsidR="00D93FE4" w:rsidRPr="00D93FE4" w:rsidRDefault="00D93FE4" w:rsidP="00D93FE4">
                <w:pPr>
                  <w:keepNext/>
                </w:pPr>
                <w:r>
                  <w:t>File: cobra5.jpg</w:t>
                </w:r>
              </w:p>
              <w:p w:rsidR="00D93FE4" w:rsidRDefault="00D93FE4" w:rsidP="00D93FE4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r w:rsidRPr="004E5562">
                  <w:t xml:space="preserve">Author: Christian </w:t>
                </w:r>
                <w:proofErr w:type="spellStart"/>
                <w:r w:rsidRPr="004E5562">
                  <w:t>Dotremont</w:t>
                </w:r>
                <w:proofErr w:type="spellEnd"/>
                <w:r w:rsidRPr="004E5562">
                  <w:t>; Title: Le Petite Cobra’ Year: 1949; Medium: magazine; Source: http://www.stedelijk.nl/en/artwork/85703-le-petit-cobra</w:t>
                </w:r>
              </w:p>
              <w:p w:rsidR="003F0D73" w:rsidRPr="003D7470" w:rsidRDefault="003F0D73" w:rsidP="003D7470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8C89381C394E99B9EA622F348E15F2"/>
              </w:placeholder>
            </w:sdtPr>
            <w:sdtEndPr/>
            <w:sdtContent>
              <w:p w:rsidR="00B3621D" w:rsidRDefault="00B3621D" w:rsidP="00B3621D"/>
              <w:p w:rsidR="00B3621D" w:rsidRDefault="00B3621D" w:rsidP="00B3621D">
                <w:sdt>
                  <w:sdtPr>
                    <w:id w:val="4384917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Alo58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(Aloway, 1958)</w:t>
                    </w:r>
                    <w:r>
                      <w:fldChar w:fldCharType="end"/>
                    </w:r>
                  </w:sdtContent>
                </w:sdt>
              </w:p>
              <w:p w:rsidR="00B3621D" w:rsidRDefault="00B3621D" w:rsidP="00B3621D"/>
              <w:p w:rsidR="00B3621D" w:rsidRDefault="00B3621D" w:rsidP="00B3621D">
                <w:sdt>
                  <w:sdtPr>
                    <w:id w:val="-129164885"/>
                    <w:citation/>
                  </w:sdtPr>
                  <w:sdtContent>
                    <w:r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CITATION Dot93 \l 1033 </w:instrText>
                    </w:r>
                    <w:r>
                      <w:fldChar w:fldCharType="separate"/>
                    </w:r>
                    <w:r w:rsidR="0038037D">
                      <w:rPr>
                        <w:noProof/>
                        <w:lang w:val="en-US"/>
                      </w:rPr>
                      <w:t>(Dotremont, Jambert, &amp; al., 1993)</w:t>
                    </w:r>
                    <w:r>
                      <w:fldChar w:fldCharType="end"/>
                    </w:r>
                  </w:sdtContent>
                </w:sdt>
              </w:p>
              <w:p w:rsidR="0038037D" w:rsidRDefault="0038037D" w:rsidP="00B3621D"/>
              <w:p w:rsidR="0038037D" w:rsidRDefault="0038037D" w:rsidP="00B3621D">
                <w:sdt>
                  <w:sdtPr>
                    <w:id w:val="746322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Lec82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(Lecombre, Besson, &amp; Béraud, 1982)</w:t>
                    </w:r>
                    <w:r>
                      <w:fldChar w:fldCharType="end"/>
                    </w:r>
                  </w:sdtContent>
                </w:sdt>
              </w:p>
              <w:p w:rsidR="0038037D" w:rsidRDefault="0038037D" w:rsidP="00B3621D"/>
              <w:p w:rsidR="0038037D" w:rsidRDefault="0038037D" w:rsidP="00B3621D">
                <w:sdt>
                  <w:sdtPr>
                    <w:id w:val="9246099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Shi03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(Shield, Birtwistle, &amp; al., 2003)</w:t>
                    </w:r>
                    <w:r>
                      <w:fldChar w:fldCharType="end"/>
                    </w:r>
                  </w:sdtContent>
                </w:sdt>
              </w:p>
              <w:p w:rsidR="0038037D" w:rsidRDefault="0038037D" w:rsidP="00B3621D"/>
              <w:p w:rsidR="0038037D" w:rsidRDefault="0038037D" w:rsidP="00B3621D">
                <w:sdt>
                  <w:sdtPr>
                    <w:id w:val="7907871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Sto66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(Stokvis, 1966)</w:t>
                    </w:r>
                    <w:r>
                      <w:fldChar w:fldCharType="end"/>
                    </w:r>
                  </w:sdtContent>
                </w:sdt>
              </w:p>
              <w:p w:rsidR="0038037D" w:rsidRDefault="0038037D" w:rsidP="00B3621D"/>
              <w:p w:rsidR="0038037D" w:rsidRDefault="0038037D" w:rsidP="00B3621D">
                <w:sdt>
                  <w:sdtPr>
                    <w:id w:val="-5129941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Sto04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(Stokvis, Cobra: The Last Avant-Garde Movement of the Twentieth Century, 2004)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8037D" w:rsidRDefault="0038037D" w:rsidP="00B3621D"/>
              <w:p w:rsidR="003235A7" w:rsidRDefault="00D54B5B" w:rsidP="00B3621D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5B" w:rsidRDefault="00D54B5B" w:rsidP="007A0D55">
      <w:pPr>
        <w:spacing w:after="0" w:line="240" w:lineRule="auto"/>
      </w:pPr>
      <w:r>
        <w:separator/>
      </w:r>
    </w:p>
  </w:endnote>
  <w:endnote w:type="continuationSeparator" w:id="0">
    <w:p w:rsidR="00D54B5B" w:rsidRDefault="00D54B5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5B" w:rsidRDefault="00D54B5B" w:rsidP="007A0D55">
      <w:pPr>
        <w:spacing w:after="0" w:line="240" w:lineRule="auto"/>
      </w:pPr>
      <w:r>
        <w:separator/>
      </w:r>
    </w:p>
  </w:footnote>
  <w:footnote w:type="continuationSeparator" w:id="0">
    <w:p w:rsidR="00D54B5B" w:rsidRDefault="00D54B5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037D"/>
    <w:rsid w:val="003D3579"/>
    <w:rsid w:val="003D7470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F0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621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4B5B"/>
    <w:rsid w:val="00D656DA"/>
    <w:rsid w:val="00D83300"/>
    <w:rsid w:val="00D93FE4"/>
    <w:rsid w:val="00DA21C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.twimg.com/Az8Zqz5CAAEUx83.jpg:lar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9C1D08C1A4AC99CDF1A32E4065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EC62-A6C3-4173-AD6B-D6318AF3F6D7}"/>
      </w:docPartPr>
      <w:docPartBody>
        <w:p w:rsidR="00000000" w:rsidRDefault="00013B59">
          <w:pPr>
            <w:pStyle w:val="E9C9C1D08C1A4AC99CDF1A32E4065A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9EDDF81BB14DB6AAADEE428A74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3E6B-EF69-461C-8929-9F92F01B211E}"/>
      </w:docPartPr>
      <w:docPartBody>
        <w:p w:rsidR="00000000" w:rsidRDefault="00013B59">
          <w:pPr>
            <w:pStyle w:val="119EDDF81BB14DB6AAADEE428A74B3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CB80E68B154E1BB6BF45D31FABA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0EF8-EB0C-49F5-8231-3C30E50B8540}"/>
      </w:docPartPr>
      <w:docPartBody>
        <w:p w:rsidR="00000000" w:rsidRDefault="00013B59">
          <w:pPr>
            <w:pStyle w:val="3FCB80E68B154E1BB6BF45D31FABA56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FB34F90F5445DD832ADCAC15385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D1372-3997-42EB-BD5D-C606FB97330D}"/>
      </w:docPartPr>
      <w:docPartBody>
        <w:p w:rsidR="00000000" w:rsidRDefault="00013B59">
          <w:pPr>
            <w:pStyle w:val="AAFB34F90F5445DD832ADCAC1538557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26B3B26733148D0BE5A64295275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6E41-EE26-4AAD-A3D5-AC4AED1E5F2D}"/>
      </w:docPartPr>
      <w:docPartBody>
        <w:p w:rsidR="00000000" w:rsidRDefault="00013B59">
          <w:pPr>
            <w:pStyle w:val="D26B3B26733148D0BE5A64295275F60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E37B543C91445A092E56F708773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CF3F-A307-47A8-AB65-4C39577F028C}"/>
      </w:docPartPr>
      <w:docPartBody>
        <w:p w:rsidR="00000000" w:rsidRDefault="00013B59">
          <w:pPr>
            <w:pStyle w:val="EE37B543C91445A092E56F7087735E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AB6018B2F147CFAF672758E65DD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957-A11A-478C-A06D-85B1432BDCDA}"/>
      </w:docPartPr>
      <w:docPartBody>
        <w:p w:rsidR="00000000" w:rsidRDefault="00013B59">
          <w:pPr>
            <w:pStyle w:val="6EAB6018B2F147CFAF672758E65DD9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7EED900D4848A3BAB0EC0E5942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01139-D5E9-4EC2-9695-1C6071684290}"/>
      </w:docPartPr>
      <w:docPartBody>
        <w:p w:rsidR="00000000" w:rsidRDefault="00013B59">
          <w:pPr>
            <w:pStyle w:val="FD7EED900D4848A3BAB0EC0E5942F4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5B77EF444A40078BD0FDA052BB4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23C28-01D9-491B-9DB4-CA2995F1571A}"/>
      </w:docPartPr>
      <w:docPartBody>
        <w:p w:rsidR="00000000" w:rsidRDefault="00013B59">
          <w:pPr>
            <w:pStyle w:val="EE5B77EF444A40078BD0FDA052BB41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140615EC4484F719E4066AC654F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F383-D5D3-4AD2-8B3B-DEF21DA8A4B3}"/>
      </w:docPartPr>
      <w:docPartBody>
        <w:p w:rsidR="00000000" w:rsidRDefault="00013B59">
          <w:pPr>
            <w:pStyle w:val="5140615EC4484F719E4066AC654F01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8C89381C394E99B9EA622F348E1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C08C-763D-4DA5-B91B-BDC81070D807}"/>
      </w:docPartPr>
      <w:docPartBody>
        <w:p w:rsidR="00000000" w:rsidRDefault="00013B59">
          <w:pPr>
            <w:pStyle w:val="218C89381C394E99B9EA622F348E15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59"/>
    <w:rsid w:val="0001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Alo58</b:Tag>
    <b:SourceType>JournalArticle</b:SourceType>
    <b:Guid>{BC6C1E82-C0F6-4958-B2F7-DB9A70D81D62}</b:Guid>
    <b:Author>
      <b:Author>
        <b:NameList>
          <b:Person>
            <b:Last>Aloway</b:Last>
            <b:First>L.</b:First>
          </b:Person>
        </b:NameList>
      </b:Author>
    </b:Author>
    <b:Title>Cobra. Notes in Background to Action: A Series of Six Articles on Post-War Painting</b:Title>
    <b:Year>1958</b:Year>
    <b:JournalName>Art News and Review</b:JournalName>
    <b:Pages>4</b:Pages>
    <b:Month>January</b:Month>
    <b:Day>4</b:Day>
    <b:Volume>IX</b:Volume>
    <b:Issue>25</b:Issue>
    <b:RefOrder>1</b:RefOrder>
  </b:Source>
  <b:Source>
    <b:Tag>Dot93</b:Tag>
    <b:SourceType>Book</b:SourceType>
    <b:Guid>{45127D14-A2CE-42E2-A002-F1FEDC96F65F}</b:Guid>
    <b:Title>Cobra Revisité: Collection Karel P. van Stuijvenberg</b:Title>
    <b:Year>1993</b:Year>
    <b:Author>
      <b:Author>
        <b:NameList>
          <b:Person>
            <b:Last>Dotremont</b:Last>
            <b:First>C.</b:First>
          </b:Person>
          <b:Person>
            <b:Last>Jambert</b:Last>
            <b:First>J.C.</b:First>
          </b:Person>
          <b:Person>
            <b:Last>al.</b:Last>
            <b:First>et</b:First>
          </b:Person>
        </b:NameList>
      </b:Author>
    </b:Author>
    <b:City>Liege</b:City>
    <b:Publisher>Musée d’Art Moderne</b:Publisher>
    <b:Medium>exh. cat.</b:Medium>
    <b:RefOrder>2</b:RefOrder>
  </b:Source>
  <b:Source>
    <b:Tag>Lec82</b:Tag>
    <b:SourceType>Book</b:SourceType>
    <b:Guid>{787202A3-3406-424E-A59D-67197E180472}</b:Guid>
    <b:Author>
      <b:Author>
        <b:NameList>
          <b:Person>
            <b:Last>Lecombre</b:Last>
            <b:First>S.</b:First>
          </b:Person>
          <b:Person>
            <b:Last>Besson</b:Last>
            <b:First>C.</b:First>
          </b:Person>
          <b:Person>
            <b:Last>Béraud</b:Last>
            <b:First>G.</b:First>
          </b:Person>
        </b:NameList>
      </b:Author>
    </b:Author>
    <b:Title>Cobra, 1948-1951</b:Title>
    <b:Year>1982</b:Year>
    <b:City>Paris</b:City>
    <b:Publisher>Musée d’Art Moderne de la Ville</b:Publisher>
    <b:Comments>exh. cat.</b:Comments>
    <b:RefOrder>3</b:RefOrder>
  </b:Source>
  <b:Source>
    <b:Tag>Shi03</b:Tag>
    <b:SourceType>Book</b:SourceType>
    <b:Guid>{34B145FA-F44A-4F51-8427-AA176B336647}</b:Guid>
    <b:Author>
      <b:Author>
        <b:NameList>
          <b:Person>
            <b:Last>Shield</b:Last>
            <b:First>P.</b:First>
          </b:Person>
          <b:Person>
            <b:Last>Birtwistle</b:Last>
            <b:First>G.</b:First>
          </b:Person>
          <b:Person>
            <b:Last>al.</b:Last>
            <b:First>et</b:First>
          </b:Person>
        </b:NameList>
      </b:Author>
    </b:Author>
    <b:Title>Cobra: Copenhagen, Brussels, Amsterdam</b:Title>
    <b:Year>2003</b:Year>
    <b:City>Gateshead; Dublin; </b:City>
    <b:Publisher>Baltic Museum; Manchester Art Gallery; Irish Museum of Modern Art</b:Publisher>
    <b:Comments>Exhibition curated by Hayward Gallery, London</b:Comments>
    <b:Medium>exh. cat.</b:Medium>
    <b:RefOrder>4</b:RefOrder>
  </b:Source>
  <b:Source>
    <b:Tag>Sto66</b:Tag>
    <b:SourceType>Book</b:SourceType>
    <b:Guid>{4439DE01-73F9-474F-B347-4BBB3014D3B4}</b:Guid>
    <b:Author>
      <b:Author>
        <b:NameList>
          <b:Person>
            <b:Last>Stokvis</b:Last>
            <b:First>W.</b:First>
          </b:Person>
        </b:NameList>
      </b:Author>
    </b:Author>
    <b:Title>Cobra 1948-1951</b:Title>
    <b:Year>1966</b:Year>
    <b:City>Rotterdam:</b:City>
    <b:Publisher>Boijmans-van Beuningen Museum</b:Publisher>
    <b:RefOrder>5</b:RefOrder>
  </b:Source>
  <b:Source>
    <b:Tag>Sto04</b:Tag>
    <b:SourceType>Book</b:SourceType>
    <b:Guid>{83E00D65-1C65-4D37-8C4C-1F3CF27C92D4}</b:Guid>
    <b:Author>
      <b:Author>
        <b:NameList>
          <b:Person>
            <b:Last>Stokvis</b:Last>
            <b:First>W.</b:First>
          </b:Person>
        </b:NameList>
      </b:Author>
    </b:Author>
    <b:Title>Cobra: The Last Avant-Garde Movement of the Twentieth Century</b:Title>
    <b:Year>2004</b:Year>
    <b:City>Farnham</b:City>
    <b:Publisher>Lund Humpries</b:Publisher>
    <b:RefOrder>6</b:RefOrder>
  </b:Source>
</b:Sources>
</file>

<file path=customXml/itemProps1.xml><?xml version="1.0" encoding="utf-8"?>
<ds:datastoreItem xmlns:ds="http://schemas.openxmlformats.org/officeDocument/2006/customXml" ds:itemID="{C064FB80-6B7E-4FF5-ABE6-3C5D976B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13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2015-02-13T04:04:00Z</dcterms:created>
  <dcterms:modified xsi:type="dcterms:W3CDTF">2015-02-13T04:23:00Z</dcterms:modified>
</cp:coreProperties>
</file>