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3AA734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60D95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23A55B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Content>
            <w:tc>
              <w:tcPr>
                <w:tcW w:w="2073" w:type="dxa"/>
              </w:tcPr>
              <w:p w14:paraId="42F70394" w14:textId="77777777"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Content>
            <w:tc>
              <w:tcPr>
                <w:tcW w:w="2551" w:type="dxa"/>
              </w:tcPr>
              <w:p w14:paraId="1951244D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Content>
            <w:tc>
              <w:tcPr>
                <w:tcW w:w="2642" w:type="dxa"/>
              </w:tcPr>
              <w:p w14:paraId="58EA6827" w14:textId="77777777"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14:paraId="06A4FB6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14BC0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F7E984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59048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24D01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F30DB46" w14:textId="2E9E05E2" w:rsidR="00B574C9" w:rsidRDefault="00C23CBE" w:rsidP="00C23CBE">
                <w:r>
                  <w:t>University of Bristol</w:t>
                </w:r>
              </w:p>
            </w:tc>
          </w:sdtContent>
        </w:sdt>
      </w:tr>
    </w:tbl>
    <w:p w14:paraId="2210197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591112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AEDE3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839FBA5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4C893E" w14:textId="77777777"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14:paraId="75165D36" w14:textId="77777777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77C6E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7ED84A8" w14:textId="77777777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02E3E3" w14:textId="6D87944D" w:rsidR="00E85A05" w:rsidRDefault="009A0B7A" w:rsidP="00F36659">
                <w:r>
                  <w:t>Born</w:t>
                </w:r>
                <w:r w:rsidRPr="00C32B42">
                  <w:t xml:space="preserve">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</w:t>
                </w:r>
                <w:r w:rsidR="00A75619">
                  <w:t xml:space="preserve"> France, </w:t>
                </w:r>
                <w:r w:rsidRPr="00C32B42">
                  <w:t>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</w:t>
                </w:r>
                <w:r>
                  <w:t xml:space="preserve">In 1911 he moved to London, </w:t>
                </w:r>
                <w:r w:rsidRPr="00C32B42">
                  <w:t xml:space="preserve">where he </w:t>
                </w:r>
                <w:r w:rsidR="00A75619">
                  <w:t>produced</w:t>
                </w:r>
                <w:r w:rsidRPr="00C32B42">
                  <w:t xml:space="preserve"> his most significant work</w:t>
                </w:r>
                <w:r w:rsidR="00A75619">
                  <w:t>s</w:t>
                </w:r>
                <w:r w:rsidRPr="00C32B42">
                  <w:t xml:space="preserve">. At the outbreak of the First World War he enlisted in the French army and was killed in action on 5 June 1915 at the age of 23. His </w:t>
                </w:r>
                <w:r>
                  <w:t>prolific career, while brief,</w:t>
                </w:r>
                <w:r w:rsidRPr="00C32B42">
                  <w:t xml:space="preserve"> </w:t>
                </w:r>
                <w:r>
                  <w:t>is</w:t>
                </w:r>
                <w:r w:rsidRPr="00C32B42">
                  <w:t xml:space="preserve"> representative</w:t>
                </w:r>
                <w:r>
                  <w:t xml:space="preserve"> of the</w:t>
                </w:r>
                <w:r w:rsidRPr="00C32B42">
                  <w:t xml:space="preserve"> </w:t>
                </w:r>
                <w:r>
                  <w:t>bourgeoning modernism in Britain</w:t>
                </w:r>
                <w:r w:rsidRPr="00C32B42">
                  <w:t xml:space="preserve"> shortly before the war. As an artist he was self-taught, taking his inspir</w:t>
                </w:r>
                <w:r w:rsidR="00A75619">
                  <w:t xml:space="preserve">ation from a number of sources including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="00C23CBE">
                  <w:t>. Among</w:t>
                </w:r>
                <w:r w:rsidRPr="00C32B42">
                  <w:t xml:space="preserve">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</w:t>
                </w:r>
                <w:r w:rsidR="00A75619">
                  <w:t>signing their manifesto in 1914</w:t>
                </w:r>
                <w:r w:rsidRPr="00C32B42">
                  <w:t xml:space="preserve"> and contributing articles to their magazine</w:t>
                </w:r>
                <w:r w:rsidR="00A75619">
                  <w:t>,</w:t>
                </w:r>
                <w:r w:rsidRPr="00C32B42">
                  <w:t xml:space="preserve">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</w:t>
                </w:r>
                <w:r w:rsidR="00A75619">
                  <w:t>He</w:t>
                </w:r>
                <w:r w:rsidR="00F36659">
                  <w:t xml:space="preserve"> worked across many</w:t>
                </w:r>
                <w:r w:rsidRPr="00C32B42">
                  <w:t xml:space="preserve"> factions of the London art world</w:t>
                </w:r>
                <w:r w:rsidR="00F36659">
                  <w:t xml:space="preserve"> </w:t>
                </w:r>
                <w:r w:rsidR="00A75619">
                  <w:t>and</w:t>
                </w:r>
                <w:r w:rsidR="00F36659">
                  <w:t>, as a result,</w:t>
                </w:r>
                <w:r w:rsidR="00A75619">
                  <w:t xml:space="preserve"> his practice was eclectic; he used</w:t>
                </w:r>
                <w:r w:rsidRPr="00C32B42">
                  <w:t xml:space="preserve"> whatever material</w:t>
                </w:r>
                <w:r w:rsidR="00A75619">
                  <w:t>s came to hand,</w:t>
                </w:r>
                <w:r w:rsidRPr="00C32B42">
                  <w:t xml:space="preserve">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</w:tc>
          </w:sdtContent>
        </w:sdt>
      </w:tr>
      <w:tr w:rsidR="003F0D73" w14:paraId="6A3D5C7F" w14:textId="77777777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66861D" w14:textId="623DB235" w:rsidR="00A75619" w:rsidRDefault="00C23CBE" w:rsidP="000C1DAE">
                <w:sdt>
                  <w:sdtPr>
                    <w:alias w:val="Abstract"/>
                    <w:tag w:val="abstract"/>
                    <w:id w:val="132386507"/>
                    <w:placeholder>
                      <w:docPart w:val="1F8177F33AB2994B8FF7667383A922AE"/>
                    </w:placeholder>
                  </w:sdtPr>
                  <w:sdtContent/>
                </w:sdt>
              </w:p>
              <w:sdt>
                <w:sdtPr>
                  <w:alias w:val="Abstract"/>
                  <w:tag w:val="abstract"/>
                  <w:id w:val="226272281"/>
                  <w:placeholder>
                    <w:docPart w:val="C533B2B6DB3E924888E78FE811EB3646"/>
                  </w:placeholder>
                </w:sdtPr>
                <w:sdtContent>
                  <w:p w14:paraId="6466861D" w14:textId="623DB235" w:rsidR="00A75619" w:rsidRDefault="00F36659" w:rsidP="000C1DAE">
                    <w:r>
                      <w:t>Born</w:t>
                    </w:r>
                    <w:r w:rsidRPr="00C32B42">
                      <w:t xml:space="preserve"> in St Jean-de-</w:t>
                    </w:r>
                    <w:proofErr w:type="spellStart"/>
                    <w:r w:rsidRPr="00C32B42">
                      <w:t>Braye</w:t>
                    </w:r>
                    <w:proofErr w:type="spellEnd"/>
                    <w:r w:rsidRPr="00C32B42">
                      <w:t>,</w:t>
                    </w:r>
                    <w:r>
                      <w:t xml:space="preserve"> France, </w:t>
                    </w:r>
                    <w:r w:rsidRPr="00C32B42">
                      <w:t>Henri Gaudier-</w:t>
                    </w:r>
                    <w:proofErr w:type="spellStart"/>
                    <w:r w:rsidRPr="00C32B42">
                      <w:t>Brzeska</w:t>
                    </w:r>
                    <w:proofErr w:type="spellEnd"/>
                    <w:r w:rsidRPr="00C32B42">
                      <w:t xml:space="preserve"> had </w:t>
                    </w:r>
                    <w:r>
                      <w:t>a catalytic effect</w:t>
                    </w:r>
                    <w:r w:rsidRPr="00C32B42">
                      <w:t xml:space="preserve"> on the development of modernist sculpture in Britain. </w:t>
                    </w:r>
                    <w:r>
                      <w:t xml:space="preserve">In 1911 he moved to London, </w:t>
                    </w:r>
                    <w:r w:rsidRPr="00C32B42">
                      <w:t xml:space="preserve">where he </w:t>
                    </w:r>
                    <w:r>
                      <w:t>produced</w:t>
                    </w:r>
                    <w:r w:rsidRPr="00C32B42">
                      <w:t xml:space="preserve"> his most significant work</w:t>
                    </w:r>
                    <w:r>
                      <w:t>s</w:t>
                    </w:r>
                    <w:r w:rsidRPr="00C32B42">
                      <w:t xml:space="preserve">. At the outbreak of the First World War he enlisted in the French army and was killed in action on 5 June 1915 at the age of 23. His </w:t>
                    </w:r>
                    <w:r>
                      <w:t>prolific career, while brief,</w:t>
                    </w:r>
                    <w:r w:rsidRPr="00C32B42">
                      <w:t xml:space="preserve"> </w:t>
                    </w:r>
                    <w:r>
                      <w:t>is</w:t>
                    </w:r>
                    <w:r w:rsidRPr="00C32B42">
                      <w:t xml:space="preserve"> representative</w:t>
                    </w:r>
                    <w:r>
                      <w:t xml:space="preserve"> of the</w:t>
                    </w:r>
                    <w:r w:rsidRPr="00C32B42">
                      <w:t xml:space="preserve"> </w:t>
                    </w:r>
                    <w:r>
                      <w:t>bourgeoning modernism in Britain</w:t>
                    </w:r>
                    <w:r w:rsidRPr="00C32B42">
                      <w:t xml:space="preserve"> shortly before the war. As an artist he was self-taught, taking his inspir</w:t>
                    </w:r>
                    <w:r>
                      <w:t>ation from a number of sources including museum collections in</w:t>
                    </w:r>
                    <w:r w:rsidRPr="00C32B42">
                      <w:t xml:space="preserve"> Paris and London, Rodin and other European modernists, </w:t>
                    </w:r>
                    <w:r>
                      <w:t>and non-European artefacts. Among</w:t>
                    </w:r>
                    <w:r w:rsidRPr="00C32B42">
                      <w:t xml:space="preserve"> avant-garde groups, he associated most closely with the </w:t>
                    </w:r>
                    <w:proofErr w:type="spellStart"/>
                    <w:r w:rsidRPr="00C32B42">
                      <w:t>Vorticists</w:t>
                    </w:r>
                    <w:proofErr w:type="spellEnd"/>
                    <w:r w:rsidRPr="00C32B42">
                      <w:t xml:space="preserve">, </w:t>
                    </w:r>
                    <w:r>
                      <w:t>signing their manifesto in 1914</w:t>
                    </w:r>
                    <w:r w:rsidRPr="00C32B42">
                      <w:t xml:space="preserve"> and contributing articles to their magazine</w:t>
                    </w:r>
                    <w:r>
                      <w:t>,</w:t>
                    </w:r>
                    <w:r w:rsidRPr="00C32B42">
                      <w:t xml:space="preserve"> </w:t>
                    </w:r>
                    <w:r w:rsidRPr="00C32B42">
                      <w:rPr>
                        <w:i/>
                      </w:rPr>
                      <w:t>Blast</w:t>
                    </w:r>
                    <w:r w:rsidRPr="00C32B42">
                      <w:t xml:space="preserve"> (1914 and 1915). </w:t>
                    </w:r>
                    <w:r>
                      <w:t>He worked across many</w:t>
                    </w:r>
                    <w:r w:rsidRPr="00C32B42">
                      <w:t xml:space="preserve"> factions of the London art world</w:t>
                    </w:r>
                    <w:r>
                      <w:t xml:space="preserve"> and, as a result, his practice was eclectic; he used</w:t>
                    </w:r>
                    <w:r w:rsidRPr="00C32B42">
                      <w:t xml:space="preserve"> whatever material</w:t>
                    </w:r>
                    <w:r>
                      <w:t>s came to hand,</w:t>
                    </w:r>
                    <w:r w:rsidRPr="00C32B42">
                      <w:t xml:space="preserve"> combining the virile </w:t>
                    </w:r>
                    <w:proofErr w:type="spellStart"/>
                    <w:r w:rsidRPr="00C32B42">
                      <w:t>negrophilia</w:t>
                    </w:r>
                    <w:proofErr w:type="spellEnd"/>
                    <w:r w:rsidRPr="00C32B42">
                      <w:t xml:space="preserve"> of </w:t>
                    </w:r>
                    <w:r w:rsidRPr="00C32B42">
                      <w:rPr>
                        <w:i/>
                      </w:rPr>
                      <w:t>Red Stone Dancer</w:t>
                    </w:r>
                    <w:r w:rsidRPr="00C32B42">
                      <w:t xml:space="preserve"> with the naturalistic figuration of </w:t>
                    </w:r>
                    <w:r w:rsidRPr="00C32B42">
                      <w:rPr>
                        <w:i/>
                      </w:rPr>
                      <w:t>Maternity</w:t>
                    </w:r>
                    <w:r w:rsidRPr="00C32B42">
                      <w:t xml:space="preserve"> (both 1913). </w:t>
                    </w:r>
                  </w:p>
                </w:sdtContent>
              </w:sdt>
              <w:p w14:paraId="06C39E22" w14:textId="77777777" w:rsidR="00F36659" w:rsidRDefault="00F36659" w:rsidP="000C1DAE"/>
              <w:p w14:paraId="778956C8" w14:textId="3D114093" w:rsidR="009900F7" w:rsidRDefault="009900F7" w:rsidP="00F36659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14:paraId="6AD33A74" w14:textId="77777777" w:rsidR="009900F7" w:rsidRDefault="009900F7" w:rsidP="00F36659">
                <w:pPr>
                  <w:pStyle w:val="Caption"/>
                  <w:keepNext/>
                  <w:spacing w:after="0"/>
                  <w:rPr>
                    <w:szCs w:val="20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14:paraId="44766176" w14:textId="77777777" w:rsidR="009900F7" w:rsidRDefault="00C23CBE" w:rsidP="00F36659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14:paraId="0C85C64F" w14:textId="77777777" w:rsidR="009900F7" w:rsidRPr="009900F7" w:rsidRDefault="009900F7" w:rsidP="009900F7"/>
              <w:p w14:paraId="03158165" w14:textId="0BFFDFCC" w:rsidR="000C1DAE" w:rsidRDefault="00500FDC" w:rsidP="000C1DAE">
                <w:pPr>
                  <w:rPr>
                    <w:rFonts w:eastAsia="Times New Roman"/>
                    <w:lang w:eastAsia="en-GB"/>
                  </w:rPr>
                </w:pPr>
                <w:r>
                  <w:t>Gaudier-</w:t>
                </w:r>
                <w:proofErr w:type="spellStart"/>
                <w:r>
                  <w:t>Brzeska</w:t>
                </w:r>
                <w:proofErr w:type="spellEnd"/>
                <w:r w:rsidR="000C1DAE" w:rsidRPr="00C32B42">
                  <w:t xml:space="preserve"> was a self-conscious modernist who claimed a</w:t>
                </w:r>
                <w:r w:rsidR="00F36659">
                  <w:t xml:space="preserve"> place among</w:t>
                </w:r>
                <w:r w:rsidR="000C1DAE">
                  <w:t xml:space="preserve"> </w:t>
                </w:r>
                <w:r>
                  <w:t>the European avant-garde. H</w:t>
                </w:r>
                <w:r w:rsidR="000C1DAE" w:rsidRPr="00C32B42">
                  <w:t xml:space="preserve">is check-list of </w:t>
                </w:r>
                <w:commentRangeStart w:id="0"/>
                <w:r w:rsidR="000C1DAE" w:rsidRPr="00C32B42">
                  <w:t>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="000C1DAE"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="000C1DAE" w:rsidRPr="00C32B42">
                  <w:t xml:space="preserve">names ‘Epstein, Brancusi, Archipenko, </w:t>
                </w:r>
                <w:proofErr w:type="spellStart"/>
                <w:r w:rsidR="000C1DAE" w:rsidRPr="00C32B42">
                  <w:t>Dunikowski</w:t>
                </w:r>
                <w:proofErr w:type="spellEnd"/>
                <w:r w:rsidR="000C1DAE" w:rsidRPr="00C32B42">
                  <w:t xml:space="preserve">, Modigliani, and myself’ </w:t>
                </w:r>
                <w:commentRangeEnd w:id="0"/>
                <w:r w:rsidR="00F36659">
                  <w:rPr>
                    <w:rStyle w:val="CommentReference"/>
                  </w:rPr>
                  <w:commentReference w:id="0"/>
                </w:r>
                <w:r w:rsidR="000C1DAE" w:rsidRPr="00C32B42">
                  <w:t xml:space="preserve">as </w:t>
                </w:r>
                <w:bookmarkStart w:id="1" w:name="_GoBack"/>
                <w:bookmarkEnd w:id="1"/>
                <w:r w:rsidR="000C1DAE" w:rsidRPr="00C32B42">
                  <w:t>the final point in a history of the vortex</w:t>
                </w:r>
                <w:r w:rsidR="00F36659">
                  <w:t xml:space="preserve"> that begins with </w:t>
                </w:r>
                <w:r w:rsidR="00F36659" w:rsidRPr="00F36659">
                  <w:rPr>
                    <w:i/>
                  </w:rPr>
                  <w:t>the mountain</w:t>
                </w:r>
                <w:r w:rsidR="000C1DAE" w:rsidRPr="00C32B42">
                  <w:t xml:space="preserve"> and ranges across the ancient civilisations of Europe, China, Africa</w:t>
                </w:r>
                <w:r w:rsidR="000C1DAE">
                  <w:t>,</w:t>
                </w:r>
                <w:r w:rsidR="000C1DAE" w:rsidRPr="00C32B42">
                  <w:t xml:space="preserve"> and Oceania.</w:t>
                </w:r>
                <w:r w:rsidR="000C1DAE">
                  <w:t xml:space="preserve"> H</w:t>
                </w:r>
                <w:r w:rsidR="000C1DAE" w:rsidRPr="00C32B42">
                  <w:t>e was an early</w:t>
                </w:r>
                <w:r w:rsidR="005B532A">
                  <w:t xml:space="preserve"> exponent of </w:t>
                </w:r>
                <w:r w:rsidR="000C1DAE">
                  <w:t>direct carvin</w:t>
                </w:r>
                <w:r w:rsidR="005B532A">
                  <w:t>g</w:t>
                </w:r>
                <w:r>
                  <w:t>,</w:t>
                </w:r>
                <w:r w:rsidR="000C1DAE">
                  <w:t xml:space="preserve"> </w:t>
                </w:r>
                <w:r w:rsidR="000C1DAE" w:rsidRPr="00C32B42">
                  <w:t xml:space="preserve">the practice of working out a sculptural </w:t>
                </w:r>
                <w:r w:rsidR="000C1DAE" w:rsidRPr="00C32B42">
                  <w:lastRenderedPageBreak/>
                  <w:t xml:space="preserve">design directly in stone, rather than copying from a </w:t>
                </w:r>
                <w:proofErr w:type="spellStart"/>
                <w:r w:rsidR="000C1DAE" w:rsidRPr="00E62DA1">
                  <w:rPr>
                    <w:i/>
                  </w:rPr>
                  <w:t>maquette</w:t>
                </w:r>
                <w:proofErr w:type="spellEnd"/>
                <w:r w:rsidR="000C1DAE" w:rsidRPr="00C32B42">
                  <w:t xml:space="preserve">. Carvings such as </w:t>
                </w:r>
                <w:r w:rsidR="000C1DAE" w:rsidRPr="00C32B42">
                  <w:rPr>
                    <w:i/>
                  </w:rPr>
                  <w:t>Seated Woman</w:t>
                </w:r>
                <w:r w:rsidR="000C1DAE">
                  <w:t xml:space="preserve"> (</w:t>
                </w:r>
                <w:r w:rsidR="000C1DAE" w:rsidRPr="00C32B42">
                  <w:t xml:space="preserve">1914) demonstrate the expressive qualities of the technique, as it responds to the </w:t>
                </w:r>
                <w:r w:rsidR="000C1DAE">
                  <w:t xml:space="preserve">weight, </w:t>
                </w:r>
                <w:r w:rsidR="000C1DAE" w:rsidRPr="00C32B42">
                  <w:t>shape</w:t>
                </w:r>
                <w:r w:rsidR="000C1DAE">
                  <w:t>,</w:t>
                </w:r>
                <w:r w:rsidR="000C1DAE" w:rsidRPr="00C32B42">
                  <w:t xml:space="preserve"> and texture of the material. He could be uncompromising in his co</w:t>
                </w:r>
                <w:r w:rsidR="00E62DA1">
                  <w:t>mmitment to abstracted form,</w:t>
                </w:r>
                <w:r w:rsidR="005B532A">
                  <w:t xml:space="preserve"> as </w:t>
                </w:r>
                <w:r w:rsidR="000C1DAE" w:rsidRPr="00C32B42">
                  <w:t xml:space="preserve">he announced in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(1915): </w:t>
                </w:r>
                <w:commentRangeStart w:id="2"/>
                <w:r w:rsidR="000C1DAE" w:rsidRPr="00C32B42">
                  <w:rPr>
                    <w:rFonts w:eastAsia="Times New Roman"/>
                    <w:lang w:eastAsia="en-GB"/>
                  </w:rPr>
                  <w:t xml:space="preserve">‘I SHALL DERIVE MY EMOTIONS SOLELY FROM THE </w:t>
                </w:r>
                <w:r w:rsidR="000C1DAE"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 w:rsidR="000C1DAE"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’ </w:t>
                </w:r>
                <w:commentRangeEnd w:id="2"/>
                <w:r w:rsidR="00F36659">
                  <w:rPr>
                    <w:rStyle w:val="CommentReference"/>
                  </w:rPr>
                  <w:commentReference w:id="2"/>
                </w:r>
                <w:r w:rsidR="000C1DAE" w:rsidRPr="00C32B42">
                  <w:rPr>
                    <w:rFonts w:eastAsia="Times New Roman"/>
                    <w:lang w:eastAsia="en-GB"/>
                  </w:rPr>
                  <w:t>Yet his work also responded to the many drawings that he made, rapidly and with gr</w:t>
                </w:r>
                <w:r w:rsidR="000C1DAE">
                  <w:rPr>
                    <w:rFonts w:eastAsia="Times New Roman"/>
                    <w:lang w:eastAsia="en-GB"/>
                  </w:rPr>
                  <w:t>eat skill, of scenes glimpsed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</w:t>
                </w:r>
                <w:r>
                  <w:rPr>
                    <w:rFonts w:eastAsia="Times New Roman"/>
                    <w:lang w:eastAsia="en-GB"/>
                  </w:rPr>
                  <w:t xml:space="preserve">on the move. </w:t>
                </w:r>
                <w:r w:rsidR="00F36659">
                  <w:rPr>
                    <w:rFonts w:eastAsia="Times New Roman"/>
                    <w:lang w:eastAsia="en-GB"/>
                  </w:rPr>
                  <w:t xml:space="preserve">He could be witty — 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note the phallic metaphor in his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 w:rsidR="00F36659">
                  <w:rPr>
                    <w:rFonts w:eastAsia="Times New Roman"/>
                    <w:lang w:eastAsia="en-GB"/>
                  </w:rPr>
                  <w:t xml:space="preserve"> (1914) — </w:t>
                </w:r>
                <w:r w:rsidR="000C1DAE" w:rsidRPr="00C32B42">
                  <w:rPr>
                    <w:rFonts w:eastAsia="Times New Roman"/>
                    <w:lang w:eastAsia="en-GB"/>
                  </w:rPr>
                  <w:t>and tender, particularly in</w:t>
                </w:r>
                <w:r w:rsidR="00F36659">
                  <w:rPr>
                    <w:rFonts w:eastAsia="Times New Roman"/>
                    <w:lang w:eastAsia="en-GB"/>
                  </w:rPr>
                  <w:t xml:space="preserve"> his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animal sculptures such as </w:t>
                </w:r>
                <w:r w:rsidR="000C1DAE"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="000C1DAE"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14:paraId="6B11B81C" w14:textId="77777777"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14:paraId="21D101C3" w14:textId="59CE9BA2" w:rsidR="003F0D73" w:rsidRDefault="00A75619" w:rsidP="00514610">
                <w:r>
                  <w:t xml:space="preserve">While widely unknown during his </w:t>
                </w:r>
                <w:r w:rsidR="00514610">
                  <w:t>lifetime</w:t>
                </w:r>
                <w:r>
                  <w:t>,</w:t>
                </w:r>
                <w:r w:rsidR="000C1DAE" w:rsidRPr="00C32B42">
                  <w:t xml:space="preserve"> friends</w:t>
                </w:r>
                <w:r w:rsidR="00514610">
                  <w:t>,</w:t>
                </w:r>
                <w:r w:rsidR="000C1DAE" w:rsidRPr="00C32B42">
                  <w:t xml:space="preserve"> </w:t>
                </w:r>
                <w:r w:rsidR="00514610">
                  <w:t xml:space="preserve">including Ezra Pound and </w:t>
                </w:r>
                <w:r w:rsidR="000C1DAE" w:rsidRPr="00C32B42">
                  <w:t>curator Jim Ede</w:t>
                </w:r>
                <w:r>
                  <w:t xml:space="preserve">, worked to build </w:t>
                </w:r>
                <w:r w:rsidRPr="00D004C3">
                  <w:t>Gaudier-</w:t>
                </w:r>
                <w:proofErr w:type="spellStart"/>
                <w:r w:rsidRPr="00D004C3">
                  <w:t>Brzeska</w:t>
                </w:r>
                <w:r>
                  <w:t>’s</w:t>
                </w:r>
                <w:proofErr w:type="spellEnd"/>
                <w:r>
                  <w:t xml:space="preserve"> reputation following his death</w:t>
                </w:r>
                <w:r w:rsidR="000C1DAE" w:rsidRPr="00C32B42">
                  <w:t xml:space="preserve">. He has since become </w:t>
                </w:r>
                <w:r w:rsidR="00500FDC">
                  <w:t xml:space="preserve">a </w:t>
                </w:r>
                <w:r w:rsidR="000C1DAE">
                  <w:t>central</w:t>
                </w:r>
                <w:r w:rsidR="000C1DAE" w:rsidRPr="00C32B42">
                  <w:t xml:space="preserve"> </w:t>
                </w:r>
                <w:r w:rsidR="00500FDC">
                  <w:t>figure in</w:t>
                </w:r>
                <w:r w:rsidR="000C1DAE" w:rsidRPr="00C32B42">
                  <w:t xml:space="preserve"> the </w:t>
                </w:r>
                <w:r w:rsidR="00500FDC">
                  <w:t>discussion</w:t>
                </w:r>
                <w:r w:rsidR="000C1DAE" w:rsidRPr="00C32B42">
                  <w:t xml:space="preserve"> of modern </w:t>
                </w:r>
                <w:r w:rsidR="000C1DAE">
                  <w:t>sculpture</w:t>
                </w:r>
                <w:r>
                  <w:t xml:space="preserve"> in </w:t>
                </w:r>
                <w:r w:rsidR="00514610">
                  <w:t>Britain</w:t>
                </w:r>
                <w:r w:rsidR="000C1DAE">
                  <w:t xml:space="preserve"> and</w:t>
                </w:r>
                <w:r w:rsidR="000C1DAE"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14:paraId="1D81049D" w14:textId="77777777" w:rsidTr="003235A7">
        <w:tc>
          <w:tcPr>
            <w:tcW w:w="9016" w:type="dxa"/>
          </w:tcPr>
          <w:p w14:paraId="4F1258FD" w14:textId="77777777"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DECCE7C" w14:textId="77777777" w:rsidR="003235A7" w:rsidRDefault="00C23CBE" w:rsidP="00FB11DE">
            <w:sdt>
              <w:sdtPr>
                <w:id w:val="27892235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14:paraId="1874CD42" w14:textId="77777777" w:rsidR="00F36659" w:rsidRDefault="00F36659" w:rsidP="00FB11DE"/>
          <w:p w14:paraId="10541F4B" w14:textId="77777777" w:rsidR="00A25847" w:rsidRDefault="00C23CBE" w:rsidP="00FB11DE">
            <w:sdt>
              <w:sdtPr>
                <w:id w:val="723947934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14:paraId="53F309DC" w14:textId="77777777" w:rsidR="00F36659" w:rsidRDefault="00F36659" w:rsidP="00FB11DE"/>
          <w:p w14:paraId="0641390C" w14:textId="77777777" w:rsidR="00A25847" w:rsidRDefault="00C23CBE" w:rsidP="00FB11DE">
            <w:sdt>
              <w:sdtPr>
                <w:id w:val="64508964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14:paraId="6AB4117D" w14:textId="77777777" w:rsidR="00F36659" w:rsidRDefault="00F36659" w:rsidP="00FB11DE"/>
          <w:p w14:paraId="09FFF37C" w14:textId="77777777" w:rsidR="00F36659" w:rsidRDefault="00F36659" w:rsidP="00F36659">
            <w:sdt>
              <w:sdtPr>
                <w:id w:val="-683666495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Gau15 \l 1033 </w:instrText>
                </w:r>
                <w:r>
                  <w:fldChar w:fldCharType="separate"/>
                </w:r>
                <w:r>
                  <w:rPr>
                    <w:noProof/>
                    <w:lang w:val="en-US"/>
                  </w:rPr>
                  <w:t>(Gaudier-Brzeska, Vortex (Written fro the Trenches))</w:t>
                </w:r>
                <w:r>
                  <w:fldChar w:fldCharType="end"/>
                </w:r>
              </w:sdtContent>
            </w:sdt>
          </w:p>
          <w:p w14:paraId="2DCE0F32" w14:textId="77777777" w:rsidR="00F36659" w:rsidRDefault="00F36659" w:rsidP="00FB11DE"/>
          <w:p w14:paraId="0F3628B3" w14:textId="77777777" w:rsidR="00A25847" w:rsidRDefault="00C23CBE" w:rsidP="00FB11DE">
            <w:sdt>
              <w:sdtPr>
                <w:id w:val="399634241"/>
                <w:citation/>
              </w:sdtPr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14:paraId="394D7C1E" w14:textId="77777777" w:rsidR="00F36659" w:rsidRDefault="00F36659" w:rsidP="00FB11DE"/>
          <w:p w14:paraId="2BC41C5E" w14:textId="77777777" w:rsidR="00A25847" w:rsidRDefault="00C23CBE" w:rsidP="00FB11DE">
            <w:sdt>
              <w:sdtPr>
                <w:id w:val="-1281483773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and Finn)</w:t>
                </w:r>
                <w:r w:rsidR="00A25847">
                  <w:fldChar w:fldCharType="end"/>
                </w:r>
              </w:sdtContent>
            </w:sdt>
          </w:p>
        </w:tc>
      </w:tr>
    </w:tbl>
    <w:p w14:paraId="799AB2EE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ura Dosky" w:date="2015-01-19T19:29:00Z" w:initials="LD">
    <w:p w14:paraId="2E293441" w14:textId="1ACC5EC1" w:rsidR="00F36659" w:rsidRDefault="00F36659">
      <w:pPr>
        <w:pStyle w:val="CommentText"/>
      </w:pPr>
      <w:r>
        <w:rPr>
          <w:rStyle w:val="CommentReference"/>
        </w:rPr>
        <w:annotationRef/>
      </w:r>
      <w:r>
        <w:t>Can you provide a bibliographic reference and page number for the highlighted quotations?</w:t>
      </w:r>
    </w:p>
  </w:comment>
  <w:comment w:id="2" w:author="Laura Dosky" w:date="2015-01-19T19:31:00Z" w:initials="LD">
    <w:p w14:paraId="081787AC" w14:textId="232581EF" w:rsidR="00F36659" w:rsidRDefault="00F36659">
      <w:pPr>
        <w:pStyle w:val="CommentText"/>
      </w:pPr>
      <w:r>
        <w:rPr>
          <w:rStyle w:val="CommentReference"/>
        </w:rPr>
        <w:annotationRef/>
      </w:r>
      <w:r>
        <w:t>Source and page number?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F73F8" w14:textId="77777777" w:rsidR="00F36659" w:rsidRDefault="00F36659" w:rsidP="007A0D55">
      <w:pPr>
        <w:spacing w:after="0" w:line="240" w:lineRule="auto"/>
      </w:pPr>
      <w:r>
        <w:separator/>
      </w:r>
    </w:p>
  </w:endnote>
  <w:endnote w:type="continuationSeparator" w:id="0">
    <w:p w14:paraId="6103C843" w14:textId="77777777" w:rsidR="00F36659" w:rsidRDefault="00F3665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F41A2" w14:textId="77777777" w:rsidR="00F36659" w:rsidRDefault="00F36659" w:rsidP="007A0D55">
      <w:pPr>
        <w:spacing w:after="0" w:line="240" w:lineRule="auto"/>
      </w:pPr>
      <w:r>
        <w:separator/>
      </w:r>
    </w:p>
  </w:footnote>
  <w:footnote w:type="continuationSeparator" w:id="0">
    <w:p w14:paraId="4B1B57FE" w14:textId="77777777" w:rsidR="00F36659" w:rsidRDefault="00F3665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4C006" w14:textId="77777777" w:rsidR="00F36659" w:rsidRDefault="00F3665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F74F78" w14:textId="77777777" w:rsidR="00F36659" w:rsidRDefault="00F366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370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00FDC"/>
    <w:rsid w:val="00513EE6"/>
    <w:rsid w:val="00514610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0B7A"/>
    <w:rsid w:val="009A7264"/>
    <w:rsid w:val="009D1606"/>
    <w:rsid w:val="009E18A1"/>
    <w:rsid w:val="009E73D7"/>
    <w:rsid w:val="009F32BC"/>
    <w:rsid w:val="00A25847"/>
    <w:rsid w:val="00A27D2C"/>
    <w:rsid w:val="00A75619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3CBE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DA1"/>
    <w:rsid w:val="00E85A05"/>
    <w:rsid w:val="00E95829"/>
    <w:rsid w:val="00EA606C"/>
    <w:rsid w:val="00EB0C8C"/>
    <w:rsid w:val="00EB51FD"/>
    <w:rsid w:val="00EB77DB"/>
    <w:rsid w:val="00ED139F"/>
    <w:rsid w:val="00EF74F7"/>
    <w:rsid w:val="00F36659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56C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366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366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6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366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6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3665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3665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65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3665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6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F8177F33AB2994B8FF7667383A92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EBB0C-26DF-3741-9A3C-D3060C439AB2}"/>
      </w:docPartPr>
      <w:docPartBody>
        <w:p w:rsidR="0048338A" w:rsidRDefault="0048338A" w:rsidP="0048338A">
          <w:pPr>
            <w:pStyle w:val="1F8177F33AB2994B8FF7667383A922A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533B2B6DB3E924888E78FE811EB3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5D463-7037-C246-B87F-E30CC08E6F03}"/>
      </w:docPartPr>
      <w:docPartBody>
        <w:p w:rsidR="00735522" w:rsidRDefault="00735522" w:rsidP="00735522">
          <w:pPr>
            <w:pStyle w:val="C533B2B6DB3E924888E78FE811EB364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48338A"/>
    <w:rsid w:val="00735522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22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  <w:style w:type="paragraph" w:customStyle="1" w:styleId="C533B2B6DB3E924888E78FE811EB3646">
    <w:name w:val="C533B2B6DB3E924888E78FE811EB3646"/>
    <w:rsid w:val="0073552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22"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  <w:style w:type="paragraph" w:customStyle="1" w:styleId="1F8177F33AB2994B8FF7667383A922AE">
    <w:name w:val="1F8177F33AB2994B8FF7667383A922AE"/>
    <w:rsid w:val="0048338A"/>
  </w:style>
  <w:style w:type="paragraph" w:customStyle="1" w:styleId="C533B2B6DB3E924888E78FE811EB3646">
    <w:name w:val="C533B2B6DB3E924888E78FE811EB3646"/>
    <w:rsid w:val="007355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2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4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3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5C3B2882-BAC5-564C-B7E7-9CD942593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679</Words>
  <Characters>3876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3</cp:revision>
  <dcterms:created xsi:type="dcterms:W3CDTF">2015-01-14T17:26:00Z</dcterms:created>
  <dcterms:modified xsi:type="dcterms:W3CDTF">2015-01-20T00:36:00Z</dcterms:modified>
</cp:coreProperties>
</file>