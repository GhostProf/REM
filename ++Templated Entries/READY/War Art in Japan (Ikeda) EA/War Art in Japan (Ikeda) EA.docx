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63A2AF73" w:rsidR="00B574C9" w:rsidRPr="00C55FAE" w:rsidRDefault="004C1828" w:rsidP="004C1828">
                <w:pPr>
                  <w:rPr>
                    <w:color w:val="000000" w:themeColor="text1"/>
                    <w:sz w:val="24"/>
                    <w:szCs w:val="24"/>
                  </w:rPr>
                </w:pPr>
                <w:proofErr w:type="spellStart"/>
                <w:r w:rsidRPr="002F4093">
                  <w:t>Asato</w:t>
                </w:r>
                <w:proofErr w:type="spellEnd"/>
                <w:r w:rsidRPr="002F4093">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29759C7B" w:rsidR="00B574C9" w:rsidRDefault="00AE7578" w:rsidP="00AE7578">
                <w:r>
                  <w:t>Fordham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0406D5C9" w:rsidR="003F0D73" w:rsidRPr="00FB589A" w:rsidRDefault="002F4093" w:rsidP="000F721C">
                <w:pPr>
                  <w:rPr>
                    <w:b/>
                  </w:rPr>
                </w:pPr>
                <w:r w:rsidRPr="00AE7578">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045729D6" w:rsidR="009C2C63" w:rsidRDefault="009C2C63" w:rsidP="002F4093">
            <w:r>
              <w:t>In the Asia-Pacific arena of the Second World War, Jap</w:t>
            </w:r>
            <w:r w:rsidR="00184146">
              <w:t xml:space="preserve">an’s war is often known as </w:t>
            </w:r>
            <w:r w:rsidR="00E7069D">
              <w:t>‘</w:t>
            </w:r>
            <w:r w:rsidR="00184146">
              <w:t>the Fifteen-Year War</w:t>
            </w:r>
            <w:r w:rsidR="00E7069D">
              <w:t>’</w:t>
            </w:r>
            <w:r w:rsidR="00AB1F0D">
              <w:t xml:space="preserve"> [</w:t>
            </w:r>
            <w:proofErr w:type="spellStart"/>
            <w:r w:rsidRPr="00594392">
              <w:rPr>
                <w:i/>
              </w:rPr>
              <w:t>jūgonen</w:t>
            </w:r>
            <w:proofErr w:type="spellEnd"/>
            <w:r w:rsidRPr="00594392">
              <w:rPr>
                <w:i/>
              </w:rPr>
              <w:t xml:space="preserve"> </w:t>
            </w:r>
            <w:proofErr w:type="spellStart"/>
            <w:r w:rsidRPr="00594392">
              <w:rPr>
                <w:i/>
              </w:rPr>
              <w:t>sensō</w:t>
            </w:r>
            <w:proofErr w:type="spellEnd"/>
            <w:r w:rsidR="00AB1F0D">
              <w:t>] [</w:t>
            </w:r>
            <w:r w:rsidRPr="002E2747">
              <w:rPr>
                <w:rFonts w:hint="eastAsia"/>
                <w:lang w:eastAsia="ja-JP"/>
              </w:rPr>
              <w:t>十五年戦争</w:t>
            </w:r>
            <w:r w:rsidR="00AB1F0D">
              <w:t>]</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w:t>
            </w:r>
            <w:proofErr w:type="spellStart"/>
            <w:r w:rsidRPr="00BE4576">
              <w:t>Fuchigami</w:t>
            </w:r>
            <w:proofErr w:type="spellEnd"/>
            <w:r w:rsidRPr="00BE4576">
              <w:t xml:space="preserve"> </w:t>
            </w:r>
            <w:proofErr w:type="spellStart"/>
            <w:r w:rsidRPr="00BE4576">
              <w:t>Hakuyō</w:t>
            </w:r>
            <w:proofErr w:type="spellEnd"/>
            <w:r w:rsidRPr="00BE4576">
              <w:t xml:space="preserve"> </w:t>
            </w:r>
            <w:r w:rsidR="00AB1F0D">
              <w:t>[</w:t>
            </w:r>
            <w:r>
              <w:rPr>
                <w:rFonts w:hint="eastAsia"/>
                <w:lang w:eastAsia="ja-JP"/>
              </w:rPr>
              <w:t>淵上白陽</w:t>
            </w:r>
            <w:r w:rsidR="00AB1F0D">
              <w:rPr>
                <w:lang w:val="en-US" w:eastAsia="ja-JP"/>
              </w:rPr>
              <w:t xml:space="preserve">] </w:t>
            </w:r>
            <w:r w:rsidRPr="00BE4576">
              <w:t>(1889-1960)</w:t>
            </w:r>
            <w:r>
              <w:t xml:space="preserve"> became </w:t>
            </w:r>
            <w:r w:rsidRPr="00BE4576">
              <w:t xml:space="preserve">editor of </w:t>
            </w:r>
            <w:r>
              <w:t xml:space="preserve">the magazine </w:t>
            </w:r>
            <w:proofErr w:type="spellStart"/>
            <w:r w:rsidRPr="00BE4576">
              <w:rPr>
                <w:i/>
              </w:rPr>
              <w:t>Manshū</w:t>
            </w:r>
            <w:proofErr w:type="spellEnd"/>
            <w:r w:rsidRPr="00BE4576">
              <w:rPr>
                <w:i/>
              </w:rPr>
              <w:t xml:space="preserve"> Graph</w:t>
            </w:r>
            <w:r w:rsidR="00AB1F0D">
              <w:t xml:space="preserve"> [</w:t>
            </w:r>
            <w:r>
              <w:t>Manchuria Pictorial</w:t>
            </w:r>
            <w:r w:rsidR="00AB1F0D">
              <w:t>] [</w:t>
            </w:r>
            <w:r>
              <w:rPr>
                <w:rFonts w:hint="eastAsia"/>
                <w:lang w:eastAsia="ja-JP"/>
              </w:rPr>
              <w:t>満州グラフ</w:t>
            </w:r>
            <w:r w:rsidR="00AB1F0D">
              <w:t>]</w:t>
            </w:r>
            <w:r>
              <w:t>, which was sponsored by the foremost Japanese company in Manchuria, the S</w:t>
            </w:r>
            <w:r w:rsidR="00AB1F0D">
              <w:t>outh Manchuria Railway Company [</w:t>
            </w:r>
            <w:r w:rsidRPr="00A165B8">
              <w:rPr>
                <w:i/>
              </w:rPr>
              <w:t xml:space="preserve">Minami </w:t>
            </w:r>
            <w:proofErr w:type="spellStart"/>
            <w:r w:rsidRPr="00A165B8">
              <w:rPr>
                <w:i/>
              </w:rPr>
              <w:t>Manshū</w:t>
            </w:r>
            <w:proofErr w:type="spellEnd"/>
            <w:r w:rsidRPr="00A165B8">
              <w:rPr>
                <w:i/>
              </w:rPr>
              <w:t xml:space="preserve"> </w:t>
            </w:r>
            <w:proofErr w:type="spellStart"/>
            <w:r w:rsidRPr="00A165B8">
              <w:rPr>
                <w:i/>
              </w:rPr>
              <w:t>Tetsudō</w:t>
            </w:r>
            <w:proofErr w:type="spellEnd"/>
            <w:r w:rsidR="00AB1F0D">
              <w:t>]</w:t>
            </w:r>
            <w:r w:rsidR="00AB1F0D">
              <w:rPr>
                <w:i/>
              </w:rPr>
              <w:t xml:space="preserve"> </w:t>
            </w:r>
            <w:r w:rsidR="00AB1F0D">
              <w:t>[</w:t>
            </w:r>
            <w:r>
              <w:rPr>
                <w:rFonts w:hint="eastAsia"/>
                <w:lang w:eastAsia="ja-JP"/>
              </w:rPr>
              <w:t>南満州鉄道</w:t>
            </w:r>
            <w:r w:rsidR="00AB1F0D">
              <w:t>]</w:t>
            </w:r>
            <w:r>
              <w:t xml:space="preserve">. Through his photographic images, </w:t>
            </w:r>
            <w:proofErr w:type="spellStart"/>
            <w:r>
              <w:t>Fuchigami</w:t>
            </w:r>
            <w:proofErr w:type="spellEnd"/>
            <w:r>
              <w:t xml:space="preserve">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w:t>
            </w:r>
            <w:r w:rsidR="00AB1F0D">
              <w:t>, and was</w:t>
            </w:r>
            <w:r>
              <w:t xml:space="preserve"> funded both publically and privately. It was written in English and other foreign languages and targeted international audiences. Photographers such as</w:t>
            </w:r>
            <w:r w:rsidRPr="00BE4576">
              <w:t xml:space="preserve"> </w:t>
            </w:r>
            <w:proofErr w:type="spellStart"/>
            <w:r w:rsidRPr="00BE4576">
              <w:t>Domon</w:t>
            </w:r>
            <w:proofErr w:type="spellEnd"/>
            <w:r w:rsidRPr="00BE4576">
              <w:t xml:space="preserve"> Ken </w:t>
            </w:r>
            <w:r w:rsidR="00AB1F0D">
              <w:t>[</w:t>
            </w:r>
            <w:r>
              <w:rPr>
                <w:rFonts w:hint="eastAsia"/>
                <w:lang w:eastAsia="ja-JP"/>
              </w:rPr>
              <w:t>土門拳</w:t>
            </w:r>
            <w:r w:rsidR="00AB1F0D">
              <w:rPr>
                <w:lang w:val="en-US" w:eastAsia="ja-JP"/>
              </w:rPr>
              <w:t xml:space="preserve">] </w:t>
            </w:r>
            <w:r w:rsidRPr="00BE4576">
              <w:t>(1909-1990)</w:t>
            </w:r>
            <w:r>
              <w:t xml:space="preserve"> and </w:t>
            </w:r>
            <w:proofErr w:type="spellStart"/>
            <w:r>
              <w:t>Natori</w:t>
            </w:r>
            <w:proofErr w:type="spellEnd"/>
            <w:r>
              <w:t xml:space="preserve"> </w:t>
            </w:r>
            <w:proofErr w:type="spellStart"/>
            <w:r>
              <w:t>Yōnosuke</w:t>
            </w:r>
            <w:proofErr w:type="spellEnd"/>
            <w:r>
              <w:t xml:space="preserve"> </w:t>
            </w:r>
            <w:r w:rsidR="00AB1F0D">
              <w:t>[</w:t>
            </w:r>
            <w:r>
              <w:rPr>
                <w:rFonts w:hint="eastAsia"/>
                <w:lang w:eastAsia="ja-JP"/>
              </w:rPr>
              <w:t>名取洋之助</w:t>
            </w:r>
            <w:r w:rsidR="00AB1F0D">
              <w:rPr>
                <w:lang w:val="en-US" w:eastAsia="ja-JP"/>
              </w:rPr>
              <w:t xml:space="preserve">] </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53FFA7BF" w:rsidR="009C2C63" w:rsidRDefault="009C2C63" w:rsidP="002F4093">
            <w:r>
              <w:t>A</w:t>
            </w:r>
            <w:r w:rsidRPr="00BE4576">
              <w:t xml:space="preserve">fter the outbreak of </w:t>
            </w:r>
            <w:r w:rsidR="00AB1F0D">
              <w:t>the Second Sino-Japanese War [</w:t>
            </w:r>
            <w:proofErr w:type="spellStart"/>
            <w:r>
              <w:rPr>
                <w:i/>
              </w:rPr>
              <w:t>n</w:t>
            </w:r>
            <w:r w:rsidRPr="00727006">
              <w:rPr>
                <w:i/>
              </w:rPr>
              <w:t>icchū</w:t>
            </w:r>
            <w:proofErr w:type="spellEnd"/>
            <w:r w:rsidRPr="00727006">
              <w:rPr>
                <w:i/>
              </w:rPr>
              <w:t xml:space="preserve"> </w:t>
            </w:r>
            <w:proofErr w:type="spellStart"/>
            <w:r w:rsidRPr="00727006">
              <w:rPr>
                <w:i/>
              </w:rPr>
              <w:t>sensō</w:t>
            </w:r>
            <w:proofErr w:type="spellEnd"/>
            <w:r w:rsidR="00AB1F0D">
              <w:t>] [</w:t>
            </w:r>
            <w:r>
              <w:rPr>
                <w:rFonts w:hint="eastAsia"/>
                <w:lang w:eastAsia="ja-JP"/>
              </w:rPr>
              <w:t>日中戦争</w:t>
            </w:r>
            <w:r w:rsidR="00AB1F0D">
              <w:t>]</w:t>
            </w:r>
            <w:r>
              <w:t xml:space="preserve"> in 1937, </w:t>
            </w:r>
            <w:r w:rsidRPr="00BE4576">
              <w:t>the state imposed unprecedented control over its citizens and began</w:t>
            </w:r>
            <w:r>
              <w:t xml:space="preserve"> the</w:t>
            </w:r>
            <w:r w:rsidR="00AB1F0D">
              <w:t xml:space="preserve"> militaris</w:t>
            </w:r>
            <w:r w:rsidRPr="00BE4576">
              <w:t xml:space="preserve">ation of the entire nation. </w:t>
            </w:r>
            <w:r>
              <w:t xml:space="preserve">Through a series of laws, such as </w:t>
            </w:r>
            <w:r w:rsidRPr="00BE4576">
              <w:t xml:space="preserve">the </w:t>
            </w:r>
            <w:r>
              <w:t xml:space="preserve">1937 </w:t>
            </w:r>
            <w:r w:rsidRPr="00BE4576">
              <w:t>National Spiritual Mobilization Moveme</w:t>
            </w:r>
            <w:r w:rsidR="00AB1F0D">
              <w:t>nt [</w:t>
            </w:r>
            <w:proofErr w:type="spellStart"/>
            <w:r w:rsidRPr="00A165B8">
              <w:rPr>
                <w:i/>
              </w:rPr>
              <w:t>Kokumin</w:t>
            </w:r>
            <w:proofErr w:type="spellEnd"/>
            <w:r w:rsidRPr="00A165B8">
              <w:rPr>
                <w:i/>
              </w:rPr>
              <w:t xml:space="preserve"> </w:t>
            </w:r>
            <w:proofErr w:type="spellStart"/>
            <w:r w:rsidRPr="00A165B8">
              <w:rPr>
                <w:i/>
              </w:rPr>
              <w:t>Seishin</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sidR="00AB1F0D">
              <w:t>] [</w:t>
            </w:r>
            <w:r>
              <w:rPr>
                <w:rFonts w:hint="eastAsia"/>
                <w:lang w:eastAsia="ja-JP"/>
              </w:rPr>
              <w:t>国民精神総動員法</w:t>
            </w:r>
            <w:r w:rsidR="00AB1F0D">
              <w:t>]</w:t>
            </w:r>
            <w:r>
              <w:t xml:space="preserve"> and </w:t>
            </w:r>
            <w:r w:rsidRPr="00BE4576">
              <w:t xml:space="preserve">the </w:t>
            </w:r>
            <w:r>
              <w:t xml:space="preserve">1938 </w:t>
            </w:r>
            <w:r w:rsidRPr="00BE4576">
              <w:t xml:space="preserve">National Mobilization Law </w:t>
            </w:r>
            <w:r w:rsidR="00AB1F0D">
              <w:t>[</w:t>
            </w:r>
            <w:proofErr w:type="spellStart"/>
            <w:r w:rsidRPr="00A165B8">
              <w:rPr>
                <w:i/>
              </w:rPr>
              <w:t>Kokka</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sidR="00AB1F0D">
              <w:t>] [</w:t>
            </w:r>
            <w:r>
              <w:rPr>
                <w:rFonts w:hint="eastAsia"/>
                <w:lang w:eastAsia="ja-JP"/>
              </w:rPr>
              <w:t>国家総動員法</w:t>
            </w:r>
            <w:r w:rsidR="00AB1F0D">
              <w:t>]</w:t>
            </w:r>
            <w:r w:rsidR="00184146">
              <w:t>, the S</w:t>
            </w:r>
            <w:r>
              <w:t>ta</w:t>
            </w:r>
            <w:r w:rsidR="00AB1F0D">
              <w:t>te legally justified the mobilis</w:t>
            </w:r>
            <w:r>
              <w:t>ation of</w:t>
            </w:r>
            <w:r w:rsidRPr="00BE4576">
              <w:t xml:space="preserve"> industries and c</w:t>
            </w:r>
            <w:r w:rsidR="00AB1F0D">
              <w:t>ivil organis</w:t>
            </w:r>
            <w:r>
              <w:t>ations for the war effort.</w:t>
            </w:r>
            <w:r w:rsidRPr="00BE4576">
              <w:t xml:space="preserve"> In 1940, Prime Minister </w:t>
            </w:r>
            <w:proofErr w:type="spellStart"/>
            <w:r w:rsidRPr="00BE4576">
              <w:t>Konoe</w:t>
            </w:r>
            <w:proofErr w:type="spellEnd"/>
            <w:r w:rsidRPr="00BE4576">
              <w:t xml:space="preserve"> </w:t>
            </w:r>
            <w:proofErr w:type="spellStart"/>
            <w:r w:rsidRPr="00BE4576">
              <w:t>Fumimaro</w:t>
            </w:r>
            <w:proofErr w:type="spellEnd"/>
            <w:r w:rsidR="00AB1F0D">
              <w:t xml:space="preserve"> [</w:t>
            </w:r>
            <w:r>
              <w:rPr>
                <w:rFonts w:hint="eastAsia"/>
                <w:lang w:eastAsia="ja-JP"/>
              </w:rPr>
              <w:t>近衛文麿</w:t>
            </w:r>
            <w:r w:rsidR="00AB1F0D">
              <w:rPr>
                <w:lang w:val="en-US" w:eastAsia="ja-JP"/>
              </w:rPr>
              <w:t>]</w:t>
            </w:r>
            <w:r w:rsidRPr="00BE4576">
              <w:t xml:space="preserve">, in his </w:t>
            </w:r>
            <w:r w:rsidR="00E7069D">
              <w:t>‘</w:t>
            </w:r>
            <w:r w:rsidRPr="00BE4576">
              <w:t>New Order</w:t>
            </w:r>
            <w:r w:rsidR="00E7069D">
              <w:t>’</w:t>
            </w:r>
            <w:r w:rsidRPr="00BE4576">
              <w:t xml:space="preserve"> campaign, announced the formation of </w:t>
            </w:r>
            <w:r>
              <w:t xml:space="preserve">the </w:t>
            </w:r>
            <w:r w:rsidRPr="00BE4576">
              <w:t>Imperial Rule Assistance Association</w:t>
            </w:r>
            <w:r w:rsidR="00AB1F0D">
              <w:t xml:space="preserve"> [</w:t>
            </w:r>
            <w:proofErr w:type="spellStart"/>
            <w:r w:rsidRPr="00A165B8">
              <w:rPr>
                <w:i/>
              </w:rPr>
              <w:t>Taiseiyokusankai</w:t>
            </w:r>
            <w:proofErr w:type="spellEnd"/>
            <w:r w:rsidR="00AB1F0D">
              <w:t>] [</w:t>
            </w:r>
            <w:r>
              <w:rPr>
                <w:rFonts w:hint="eastAsia"/>
                <w:lang w:eastAsia="ja-JP"/>
              </w:rPr>
              <w:t>大政翼賛会</w:t>
            </w:r>
            <w:r w:rsidR="00AB1F0D">
              <w:t>]</w:t>
            </w:r>
            <w:r w:rsidRPr="00BE4576">
              <w:t>, which created a t</w:t>
            </w:r>
            <w:r w:rsidR="00AB1F0D">
              <w:t>otalitarian single party organisation in order to maximis</w:t>
            </w:r>
            <w:r w:rsidRPr="00BE4576">
              <w:t xml:space="preserve">e the nation’s efficiency in its battle against China. </w:t>
            </w:r>
            <w:r>
              <w:t>State surveillance of Marxists and pacifists was intensified through the increasing violen</w:t>
            </w:r>
            <w:r w:rsidR="00AB1F0D">
              <w:t>ce employed by military police [</w:t>
            </w:r>
            <w:proofErr w:type="spellStart"/>
            <w:r w:rsidRPr="00A165B8">
              <w:rPr>
                <w:i/>
              </w:rPr>
              <w:t>kempeitai</w:t>
            </w:r>
            <w:proofErr w:type="spellEnd"/>
            <w:r w:rsidR="00AB1F0D">
              <w:t>] [</w:t>
            </w:r>
            <w:r>
              <w:rPr>
                <w:rFonts w:hint="eastAsia"/>
                <w:lang w:eastAsia="ja-JP"/>
              </w:rPr>
              <w:t>憲兵隊</w:t>
            </w:r>
            <w:r w:rsidR="00AB1F0D">
              <w:t>]</w:t>
            </w:r>
            <w:r>
              <w:t xml:space="preserve"> and the formation of neighbo</w:t>
            </w:r>
            <w:r w:rsidR="00E7069D">
              <w:t>u</w:t>
            </w:r>
            <w:r w:rsidR="00AB1F0D">
              <w:t>rhood associations [</w:t>
            </w:r>
            <w:proofErr w:type="spellStart"/>
            <w:r w:rsidRPr="00A165B8">
              <w:rPr>
                <w:i/>
              </w:rPr>
              <w:t>tonarigumi</w:t>
            </w:r>
            <w:proofErr w:type="spellEnd"/>
            <w:r w:rsidR="00AB1F0D">
              <w:t>] [</w:t>
            </w:r>
            <w:r>
              <w:rPr>
                <w:rFonts w:hint="eastAsia"/>
                <w:lang w:eastAsia="ja-JP"/>
              </w:rPr>
              <w:t>隣組</w:t>
            </w:r>
            <w:r w:rsidR="00AB1F0D">
              <w:t>]</w:t>
            </w:r>
            <w:r>
              <w:t xml:space="preserve"> in 1940.  </w:t>
            </w:r>
          </w:p>
          <w:p w14:paraId="74185DB0" w14:textId="77777777" w:rsidR="009C2C63" w:rsidRPr="00BE4576" w:rsidRDefault="009C2C63" w:rsidP="002F4093"/>
          <w:p w14:paraId="65CF14FB" w14:textId="2F605B67" w:rsidR="009C2C63" w:rsidRPr="00BE4576" w:rsidRDefault="009C2C63" w:rsidP="002F4093">
            <w:r w:rsidRPr="00BE4576">
              <w:t>In this context, Japanese arti</w:t>
            </w:r>
            <w:r>
              <w:t>sts produced works to support the war</w:t>
            </w:r>
            <w:r w:rsidRPr="00BE4576">
              <w:t xml:space="preserve">, </w:t>
            </w:r>
            <w:r>
              <w:t xml:space="preserve">an activity known as </w:t>
            </w:r>
            <w:proofErr w:type="spellStart"/>
            <w:r w:rsidRPr="00AE0419">
              <w:rPr>
                <w:i/>
              </w:rPr>
              <w:t>saikan</w:t>
            </w:r>
            <w:proofErr w:type="spellEnd"/>
            <w:r w:rsidRPr="00AE0419">
              <w:rPr>
                <w:i/>
              </w:rPr>
              <w:t xml:space="preserve"> </w:t>
            </w:r>
            <w:proofErr w:type="spellStart"/>
            <w:r w:rsidRPr="00AE0419">
              <w:rPr>
                <w:i/>
              </w:rPr>
              <w:t>hōkoku</w:t>
            </w:r>
            <w:proofErr w:type="spellEnd"/>
            <w:r w:rsidRPr="00BE4576">
              <w:t xml:space="preserve"> </w:t>
            </w:r>
            <w:r w:rsidR="00AB1F0D">
              <w:t>[</w:t>
            </w:r>
            <w:r>
              <w:rPr>
                <w:rFonts w:hint="eastAsia"/>
                <w:lang w:eastAsia="ja-JP"/>
              </w:rPr>
              <w:t>彩管報国</w:t>
            </w:r>
            <w:r w:rsidR="00AB1F0D">
              <w:rPr>
                <w:lang w:val="en-US" w:eastAsia="ja-JP"/>
              </w:rPr>
              <w:t xml:space="preserve">] </w:t>
            </w:r>
            <w:r w:rsidR="00AB1F0D">
              <w:t>[</w:t>
            </w:r>
            <w:r w:rsidRPr="00BE4576">
              <w:t>serv</w:t>
            </w:r>
            <w:r>
              <w:t>ing</w:t>
            </w:r>
            <w:r w:rsidR="00F373E6">
              <w:t xml:space="preserve"> the S</w:t>
            </w:r>
            <w:r w:rsidRPr="00BE4576">
              <w:t>tate through art</w:t>
            </w:r>
            <w:r w:rsidR="00AB1F0D">
              <w:t>]</w:t>
            </w:r>
            <w:r w:rsidRPr="00BE4576">
              <w:t>. Numerous patriotic associations (</w:t>
            </w:r>
            <w:proofErr w:type="spellStart"/>
            <w:r w:rsidRPr="00A165B8">
              <w:rPr>
                <w:i/>
              </w:rPr>
              <w:t>hōkokukai</w:t>
            </w:r>
            <w:proofErr w:type="spellEnd"/>
            <w:r w:rsidRPr="00BE4576">
              <w:t xml:space="preserve">) </w:t>
            </w:r>
            <w:r w:rsidR="00AB1F0D">
              <w:t>[</w:t>
            </w:r>
            <w:r>
              <w:rPr>
                <w:rFonts w:hint="eastAsia"/>
                <w:lang w:eastAsia="ja-JP"/>
              </w:rPr>
              <w:t>報国会</w:t>
            </w:r>
            <w:r w:rsidR="00AB1F0D">
              <w:rPr>
                <w:lang w:val="en-US" w:eastAsia="ja-JP"/>
              </w:rPr>
              <w:t>]</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00AB1F0D">
              <w:t xml:space="preserve"> organis</w:t>
            </w:r>
            <w:r w:rsidRPr="00BE4576">
              <w:t>ation</w:t>
            </w:r>
            <w:r>
              <w:t>s, which included the P</w:t>
            </w:r>
            <w:r w:rsidRPr="00BE4576">
              <w:t>atriotic Associat</w:t>
            </w:r>
            <w:r w:rsidR="00AB1F0D">
              <w:t>ion of Japanese-Style Painters [</w:t>
            </w:r>
            <w:r w:rsidRPr="00A165B8">
              <w:rPr>
                <w:i/>
              </w:rPr>
              <w:t xml:space="preserve">Nihon </w:t>
            </w:r>
            <w:proofErr w:type="spellStart"/>
            <w:r w:rsidRPr="00A165B8">
              <w:rPr>
                <w:i/>
              </w:rPr>
              <w:t>Gaka</w:t>
            </w:r>
            <w:proofErr w:type="spellEnd"/>
            <w:r w:rsidRPr="00A165B8">
              <w:rPr>
                <w:i/>
              </w:rPr>
              <w:t xml:space="preserve"> </w:t>
            </w:r>
            <w:proofErr w:type="spellStart"/>
            <w:r w:rsidRPr="00A165B8">
              <w:rPr>
                <w:i/>
              </w:rPr>
              <w:t>Hōkokukai</w:t>
            </w:r>
            <w:proofErr w:type="spellEnd"/>
            <w:r w:rsidR="00AB1F0D">
              <w:t>] [</w:t>
            </w:r>
            <w:r>
              <w:rPr>
                <w:rFonts w:hint="eastAsia"/>
                <w:lang w:eastAsia="ja-JP"/>
              </w:rPr>
              <w:t>日本画家報国会</w:t>
            </w:r>
            <w:r w:rsidR="00AB1F0D">
              <w:t>]</w:t>
            </w:r>
            <w:r w:rsidRPr="00BE4576">
              <w:t xml:space="preserve"> and </w:t>
            </w:r>
            <w:r>
              <w:t xml:space="preserve">the </w:t>
            </w:r>
            <w:r w:rsidRPr="00BE4576">
              <w:t>Patriotic A</w:t>
            </w:r>
            <w:r w:rsidR="00AB1F0D">
              <w:t>ssociation of Japanese Artists [</w:t>
            </w:r>
            <w:r w:rsidRPr="00A165B8">
              <w:rPr>
                <w:i/>
              </w:rPr>
              <w:t xml:space="preserve">Nihon </w:t>
            </w:r>
            <w:proofErr w:type="spellStart"/>
            <w:r w:rsidRPr="00A165B8">
              <w:rPr>
                <w:i/>
              </w:rPr>
              <w:t>Bijutsu</w:t>
            </w:r>
            <w:proofErr w:type="spellEnd"/>
            <w:r w:rsidRPr="00A165B8">
              <w:rPr>
                <w:i/>
              </w:rPr>
              <w:t xml:space="preserve"> </w:t>
            </w:r>
            <w:proofErr w:type="spellStart"/>
            <w:r w:rsidRPr="00A165B8">
              <w:rPr>
                <w:i/>
              </w:rPr>
              <w:t>Hōkokukai</w:t>
            </w:r>
            <w:proofErr w:type="spellEnd"/>
            <w:r w:rsidR="00AB1F0D">
              <w:t>] [</w:t>
            </w:r>
            <w:r>
              <w:rPr>
                <w:rFonts w:hint="eastAsia"/>
                <w:lang w:eastAsia="ja-JP"/>
              </w:rPr>
              <w:t>日本美術報国会</w:t>
            </w:r>
            <w:r w:rsidR="00AB1F0D">
              <w:t>]</w:t>
            </w:r>
            <w:r w:rsidRPr="00BE4576">
              <w:t xml:space="preserve">, </w:t>
            </w:r>
            <w:r>
              <w:t>which were both established</w:t>
            </w:r>
            <w:r w:rsidRPr="00BE4576">
              <w:t xml:space="preserve"> in 1941. Art materials could </w:t>
            </w:r>
            <w:r>
              <w:t xml:space="preserve">only </w:t>
            </w:r>
            <w:r w:rsidRPr="00BE4576">
              <w:t>be obtained through these state-sanctio</w:t>
            </w:r>
            <w:r w:rsidR="00AB1F0D">
              <w:t>ned organis</w:t>
            </w:r>
            <w:r w:rsidRPr="00BE4576">
              <w:t xml:space="preserve">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w:t>
            </w:r>
            <w:proofErr w:type="spellStart"/>
            <w:r w:rsidRPr="00BE4576">
              <w:t>Fukuzawa</w:t>
            </w:r>
            <w:proofErr w:type="spellEnd"/>
            <w:r w:rsidRPr="00BE4576">
              <w:t xml:space="preserve"> </w:t>
            </w:r>
            <w:proofErr w:type="spellStart"/>
            <w:r w:rsidRPr="00BE4576">
              <w:t>Ichirō</w:t>
            </w:r>
            <w:proofErr w:type="spellEnd"/>
            <w:r w:rsidRPr="00BE4576">
              <w:t xml:space="preserve"> </w:t>
            </w:r>
            <w:r w:rsidR="00AB1F0D">
              <w:t>[</w:t>
            </w:r>
            <w:r>
              <w:rPr>
                <w:rFonts w:hint="eastAsia"/>
                <w:lang w:eastAsia="ja-JP"/>
              </w:rPr>
              <w:t>福沢一郎</w:t>
            </w:r>
            <w:r w:rsidR="00AB1F0D">
              <w:rPr>
                <w:lang w:val="en-US" w:eastAsia="ja-JP"/>
              </w:rPr>
              <w:t xml:space="preserve">] </w:t>
            </w:r>
            <w:r w:rsidRPr="00BE4576">
              <w:t xml:space="preserve">(1898-1992) and art critic </w:t>
            </w:r>
            <w:proofErr w:type="spellStart"/>
            <w:r w:rsidRPr="00BE4576">
              <w:t>Takiguchi</w:t>
            </w:r>
            <w:proofErr w:type="spellEnd"/>
            <w:r w:rsidRPr="00BE4576">
              <w:t xml:space="preserve"> </w:t>
            </w:r>
            <w:proofErr w:type="spellStart"/>
            <w:r w:rsidRPr="00BE4576">
              <w:t>Shūzo</w:t>
            </w:r>
            <w:proofErr w:type="spellEnd"/>
            <w:r w:rsidRPr="00BE4576">
              <w:t xml:space="preserve"> </w:t>
            </w:r>
            <w:r w:rsidR="00AB1F0D">
              <w:t>[</w:t>
            </w:r>
            <w:r>
              <w:rPr>
                <w:rFonts w:hint="eastAsia"/>
                <w:lang w:eastAsia="ja-JP"/>
              </w:rPr>
              <w:t>瀧口修造</w:t>
            </w:r>
            <w:r w:rsidR="00AB1F0D">
              <w:rPr>
                <w:lang w:val="en-US" w:eastAsia="ja-JP"/>
              </w:rPr>
              <w:t xml:space="preserve">] </w:t>
            </w:r>
            <w:r w:rsidRPr="00BE4576">
              <w:t xml:space="preserve">(1903-1979) were imprisoned briefly in 1941. Matsumoto </w:t>
            </w:r>
            <w:proofErr w:type="spellStart"/>
            <w:r w:rsidRPr="00BE4576">
              <w:t>Shunsuke</w:t>
            </w:r>
            <w:proofErr w:type="spellEnd"/>
            <w:r w:rsidRPr="00BE4576">
              <w:t xml:space="preserve"> </w:t>
            </w:r>
            <w:r w:rsidR="00AB1F0D">
              <w:t>[</w:t>
            </w:r>
            <w:r>
              <w:rPr>
                <w:rFonts w:hint="eastAsia"/>
                <w:lang w:eastAsia="ja-JP"/>
              </w:rPr>
              <w:t>松本竣介</w:t>
            </w:r>
            <w:r w:rsidR="00AB1F0D">
              <w:rPr>
                <w:lang w:val="en-US" w:eastAsia="ja-JP"/>
              </w:rPr>
              <w:t xml:space="preserve">] </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rsidR="00AB1F0D">
              <w:t>mobilis</w:t>
            </w:r>
            <w:r>
              <w:t>ation of artists. However, u</w:t>
            </w:r>
            <w:r w:rsidRPr="00BE4576">
              <w:t>nlike in Germany</w:t>
            </w:r>
            <w:r>
              <w:t xml:space="preserve"> under</w:t>
            </w:r>
            <w:r w:rsidR="00AB1F0D">
              <w:t xml:space="preserve"> Nazi rule, there was no organis</w:t>
            </w:r>
            <w:r>
              <w:t>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3566827E"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proofErr w:type="spellStart"/>
            <w:r w:rsidRPr="00667A65">
              <w:rPr>
                <w:i/>
              </w:rPr>
              <w:t>jūgun</w:t>
            </w:r>
            <w:proofErr w:type="spellEnd"/>
            <w:r w:rsidRPr="00667A65">
              <w:rPr>
                <w:i/>
              </w:rPr>
              <w:t xml:space="preserve"> </w:t>
            </w:r>
            <w:proofErr w:type="spellStart"/>
            <w:r w:rsidRPr="00667A65">
              <w:rPr>
                <w:i/>
              </w:rPr>
              <w:t>gaka</w:t>
            </w:r>
            <w:proofErr w:type="spellEnd"/>
            <w:r w:rsidR="00AB1F0D">
              <w:rPr>
                <w:i/>
              </w:rPr>
              <w:t xml:space="preserve"> </w:t>
            </w:r>
            <w:r w:rsidR="00AB1F0D">
              <w:t>[</w:t>
            </w:r>
            <w:r>
              <w:rPr>
                <w:rFonts w:hint="eastAsia"/>
                <w:lang w:eastAsia="ja-JP"/>
              </w:rPr>
              <w:t>従軍画家</w:t>
            </w:r>
            <w:r w:rsidR="00AB1F0D">
              <w:rPr>
                <w:lang w:val="en-US" w:eastAsia="ja-JP"/>
              </w:rPr>
              <w:t>]</w:t>
            </w:r>
            <w:r w:rsidRPr="00BE4576">
              <w:t xml:space="preserve">, included Fujita </w:t>
            </w:r>
            <w:proofErr w:type="spellStart"/>
            <w:r w:rsidRPr="00BE4576">
              <w:t>Tsuguharu</w:t>
            </w:r>
            <w:proofErr w:type="spellEnd"/>
            <w:r w:rsidR="00AB1F0D">
              <w:t xml:space="preserve"> [</w:t>
            </w:r>
            <w:r>
              <w:rPr>
                <w:rFonts w:hint="eastAsia"/>
                <w:lang w:eastAsia="ja-JP"/>
              </w:rPr>
              <w:t>藤田嗣治</w:t>
            </w:r>
            <w:r w:rsidR="00AB1F0D">
              <w:rPr>
                <w:lang w:val="en-US" w:eastAsia="ja-JP"/>
              </w:rPr>
              <w:t>]</w:t>
            </w:r>
            <w:r w:rsidRPr="00BE4576">
              <w:t xml:space="preserve"> (1886-1968), Miyamoto </w:t>
            </w:r>
            <w:proofErr w:type="spellStart"/>
            <w:r w:rsidRPr="00BE4576">
              <w:t>Saburō</w:t>
            </w:r>
            <w:proofErr w:type="spellEnd"/>
            <w:r w:rsidRPr="00BE4576">
              <w:t xml:space="preserve"> </w:t>
            </w:r>
            <w:r w:rsidR="00AB1F0D">
              <w:t>[</w:t>
            </w:r>
            <w:r>
              <w:rPr>
                <w:rFonts w:hint="eastAsia"/>
                <w:lang w:eastAsia="ja-JP"/>
              </w:rPr>
              <w:t>宮本三郎</w:t>
            </w:r>
            <w:r w:rsidR="00AB1F0D">
              <w:rPr>
                <w:lang w:val="en-US" w:eastAsia="ja-JP"/>
              </w:rPr>
              <w:t xml:space="preserve">] </w:t>
            </w:r>
            <w:r w:rsidRPr="00BE4576">
              <w:t xml:space="preserve">(1905-1974), </w:t>
            </w:r>
            <w:proofErr w:type="spellStart"/>
            <w:r w:rsidRPr="00BE4576">
              <w:t>Mukai</w:t>
            </w:r>
            <w:proofErr w:type="spellEnd"/>
            <w:r w:rsidRPr="00BE4576">
              <w:t xml:space="preserve"> </w:t>
            </w:r>
            <w:proofErr w:type="spellStart"/>
            <w:r w:rsidRPr="00BE4576">
              <w:t>Junkichi</w:t>
            </w:r>
            <w:proofErr w:type="spellEnd"/>
            <w:r w:rsidRPr="00BE4576">
              <w:t xml:space="preserve"> </w:t>
            </w:r>
            <w:r w:rsidR="00AB1F0D">
              <w:t>[</w:t>
            </w:r>
            <w:r>
              <w:rPr>
                <w:rFonts w:hint="eastAsia"/>
                <w:lang w:eastAsia="ja-JP"/>
              </w:rPr>
              <w:t>向井潤吉</w:t>
            </w:r>
            <w:r w:rsidR="00AB1F0D">
              <w:rPr>
                <w:lang w:val="en-US" w:eastAsia="ja-JP"/>
              </w:rPr>
              <w:t xml:space="preserve">] </w:t>
            </w:r>
            <w:r w:rsidRPr="00BE4576">
              <w:t xml:space="preserve">(1901-1995), </w:t>
            </w:r>
            <w:proofErr w:type="spellStart"/>
            <w:r w:rsidRPr="00BE4576">
              <w:t>Koiso</w:t>
            </w:r>
            <w:proofErr w:type="spellEnd"/>
            <w:r w:rsidRPr="00BE4576">
              <w:t xml:space="preserve"> </w:t>
            </w:r>
            <w:proofErr w:type="spellStart"/>
            <w:r w:rsidRPr="00BE4576">
              <w:t>Ryōhei</w:t>
            </w:r>
            <w:proofErr w:type="spellEnd"/>
            <w:r w:rsidRPr="00BE4576">
              <w:t xml:space="preserve"> </w:t>
            </w:r>
            <w:r w:rsidR="00AB1F0D">
              <w:t>[</w:t>
            </w:r>
            <w:r>
              <w:rPr>
                <w:rFonts w:hint="eastAsia"/>
                <w:lang w:eastAsia="ja-JP"/>
              </w:rPr>
              <w:t>小磯良平</w:t>
            </w:r>
            <w:r w:rsidR="00AB1F0D">
              <w:rPr>
                <w:lang w:val="en-US" w:eastAsia="ja-JP"/>
              </w:rPr>
              <w:t xml:space="preserve">] </w:t>
            </w:r>
            <w:r w:rsidRPr="00BE4576">
              <w:t xml:space="preserve">(1903-1988), </w:t>
            </w:r>
            <w:proofErr w:type="spellStart"/>
            <w:r w:rsidRPr="00BE4576">
              <w:t>Tsuruta</w:t>
            </w:r>
            <w:proofErr w:type="spellEnd"/>
            <w:r w:rsidRPr="00BE4576">
              <w:t xml:space="preserve"> </w:t>
            </w:r>
            <w:proofErr w:type="spellStart"/>
            <w:r w:rsidRPr="00BE4576">
              <w:t>Gorō</w:t>
            </w:r>
            <w:proofErr w:type="spellEnd"/>
            <w:r w:rsidR="00AB1F0D">
              <w:t xml:space="preserve"> [</w:t>
            </w:r>
            <w:r>
              <w:rPr>
                <w:rFonts w:hint="eastAsia"/>
                <w:lang w:eastAsia="ja-JP"/>
              </w:rPr>
              <w:t>鶴田五郎</w:t>
            </w:r>
            <w:r w:rsidR="00AB1F0D">
              <w:rPr>
                <w:lang w:val="en-US" w:eastAsia="ja-JP"/>
              </w:rPr>
              <w:t>]</w:t>
            </w:r>
            <w:r w:rsidRPr="00BE4576">
              <w:t xml:space="preserve"> (1890-1969), </w:t>
            </w:r>
            <w:r>
              <w:t xml:space="preserve">Ihara </w:t>
            </w:r>
            <w:proofErr w:type="spellStart"/>
            <w:r>
              <w:t>Usaburō</w:t>
            </w:r>
            <w:proofErr w:type="spellEnd"/>
            <w:r>
              <w:t xml:space="preserve"> </w:t>
            </w:r>
            <w:r w:rsidR="00AB1F0D">
              <w:t>[</w:t>
            </w:r>
            <w:r>
              <w:rPr>
                <w:rFonts w:hint="eastAsia"/>
                <w:lang w:eastAsia="ja-JP"/>
              </w:rPr>
              <w:t>伊原宇三郎</w:t>
            </w:r>
            <w:r w:rsidR="00AB1F0D">
              <w:rPr>
                <w:lang w:val="en-US" w:eastAsia="ja-JP"/>
              </w:rPr>
              <w:t xml:space="preserve">] </w:t>
            </w:r>
            <w:r>
              <w:t xml:space="preserve">(1894-1976), and </w:t>
            </w:r>
            <w:proofErr w:type="spellStart"/>
            <w:r w:rsidRPr="00BE4576">
              <w:t>Inokuma</w:t>
            </w:r>
            <w:proofErr w:type="spellEnd"/>
            <w:r w:rsidRPr="00BE4576">
              <w:t xml:space="preserve"> </w:t>
            </w:r>
            <w:proofErr w:type="spellStart"/>
            <w:r w:rsidRPr="00BE4576">
              <w:t>Gen’ichirō</w:t>
            </w:r>
            <w:proofErr w:type="spellEnd"/>
            <w:r w:rsidRPr="00BE4576">
              <w:t xml:space="preserve"> </w:t>
            </w:r>
            <w:r w:rsidR="00AB1F0D">
              <w:t>[</w:t>
            </w:r>
            <w:r>
              <w:rPr>
                <w:rFonts w:hint="eastAsia"/>
                <w:lang w:eastAsia="ja-JP"/>
              </w:rPr>
              <w:t>猪熊弦一郎</w:t>
            </w:r>
            <w:r w:rsidR="00AB1F0D">
              <w:rPr>
                <w:lang w:val="en-US" w:eastAsia="ja-JP"/>
              </w:rPr>
              <w:t xml:space="preserve">] </w:t>
            </w:r>
            <w:r w:rsidRPr="00BE4576">
              <w:t>(1902-1993). Examples of</w:t>
            </w:r>
            <w:r>
              <w:t xml:space="preserve"> </w:t>
            </w:r>
            <w:r w:rsidRPr="00BE4576">
              <w:t>paintings highly regarded at the ti</w:t>
            </w:r>
            <w:r>
              <w:t>me include</w:t>
            </w:r>
            <w:r w:rsidRPr="00BE4576">
              <w:t xml:space="preserve"> Miyamoto </w:t>
            </w:r>
            <w:proofErr w:type="spellStart"/>
            <w:r w:rsidRPr="00BE4576">
              <w:t>Saburō’s</w:t>
            </w:r>
            <w:proofErr w:type="spellEnd"/>
            <w:r w:rsidRPr="00BE4576">
              <w:t xml:space="preserve"> </w:t>
            </w:r>
            <w:r w:rsidRPr="00667A65">
              <w:rPr>
                <w:i/>
              </w:rPr>
              <w:t>The Meeting of General Yamashita and General Percival</w:t>
            </w:r>
            <w:r w:rsidR="00AB1F0D">
              <w:t xml:space="preserve"> [</w:t>
            </w:r>
            <w:r w:rsidRPr="00BE4576">
              <w:rPr>
                <w:i/>
              </w:rPr>
              <w:t xml:space="preserve">Yamashita </w:t>
            </w:r>
            <w:proofErr w:type="spellStart"/>
            <w:r w:rsidRPr="00BE4576">
              <w:rPr>
                <w:i/>
              </w:rPr>
              <w:t>pāshibaru</w:t>
            </w:r>
            <w:proofErr w:type="spellEnd"/>
            <w:r w:rsidRPr="00BE4576">
              <w:rPr>
                <w:i/>
              </w:rPr>
              <w:t xml:space="preserve"> </w:t>
            </w:r>
            <w:proofErr w:type="spellStart"/>
            <w:r w:rsidRPr="00BE4576">
              <w:rPr>
                <w:i/>
              </w:rPr>
              <w:t>ryōshireikan</w:t>
            </w:r>
            <w:proofErr w:type="spellEnd"/>
            <w:r w:rsidRPr="00BE4576">
              <w:rPr>
                <w:i/>
              </w:rPr>
              <w:t xml:space="preserve"> </w:t>
            </w:r>
            <w:proofErr w:type="spellStart"/>
            <w:r w:rsidRPr="00BE4576">
              <w:rPr>
                <w:i/>
              </w:rPr>
              <w:t>kaikenzu</w:t>
            </w:r>
            <w:proofErr w:type="spellEnd"/>
            <w:r w:rsidR="00AB1F0D">
              <w:t>] [</w:t>
            </w:r>
            <w:r w:rsidRPr="00901441">
              <w:rPr>
                <w:rFonts w:hint="eastAsia"/>
                <w:lang w:eastAsia="ja-JP"/>
              </w:rPr>
              <w:t>山下、パーシバル両司令官会見図</w:t>
            </w:r>
            <w:r w:rsidR="00AB1F0D">
              <w:t>]</w:t>
            </w:r>
            <w:r w:rsidRPr="00BE4576">
              <w:t xml:space="preserve"> </w:t>
            </w:r>
            <w:r w:rsidR="00AB1F0D">
              <w:t>(</w:t>
            </w:r>
            <w:r w:rsidRPr="00BE4576">
              <w:t xml:space="preserve">1942), which </w:t>
            </w:r>
            <w:r>
              <w:t xml:space="preserve">depicts Japanese officers’ imposing gestures towards British officials at a meeting on the occasion of British surrender in Singapore; and </w:t>
            </w:r>
            <w:r w:rsidRPr="00BE4576">
              <w:t xml:space="preserve">Fujita </w:t>
            </w:r>
            <w:proofErr w:type="spellStart"/>
            <w:r w:rsidRPr="00BE4576">
              <w:t>Tsuguharu</w:t>
            </w:r>
            <w:r>
              <w:t>’s</w:t>
            </w:r>
            <w:proofErr w:type="spellEnd"/>
            <w:r>
              <w:t xml:space="preserve"> </w:t>
            </w:r>
            <w:proofErr w:type="spellStart"/>
            <w:r w:rsidRPr="00BE4576">
              <w:rPr>
                <w:i/>
              </w:rPr>
              <w:t>Honorable</w:t>
            </w:r>
            <w:proofErr w:type="spellEnd"/>
            <w:r w:rsidRPr="00BE4576">
              <w:rPr>
                <w:i/>
              </w:rPr>
              <w:t xml:space="preserve"> Death at Attu Island</w:t>
            </w:r>
            <w:r w:rsidR="00AB1F0D">
              <w:t xml:space="preserve"> [</w:t>
            </w:r>
            <w:proofErr w:type="spellStart"/>
            <w:r w:rsidRPr="00BE4576">
              <w:rPr>
                <w:i/>
              </w:rPr>
              <w:t>Attsutō</w:t>
            </w:r>
            <w:proofErr w:type="spellEnd"/>
            <w:r w:rsidRPr="00BE4576">
              <w:rPr>
                <w:i/>
              </w:rPr>
              <w:t xml:space="preserve"> </w:t>
            </w:r>
            <w:proofErr w:type="spellStart"/>
            <w:r w:rsidRPr="00BE4576">
              <w:rPr>
                <w:i/>
              </w:rPr>
              <w:t>gyokusai</w:t>
            </w:r>
            <w:proofErr w:type="spellEnd"/>
            <w:r w:rsidR="00AB1F0D">
              <w:t>] [</w:t>
            </w:r>
            <w:r w:rsidRPr="00901441">
              <w:rPr>
                <w:rFonts w:hint="eastAsia"/>
                <w:lang w:eastAsia="ja-JP"/>
              </w:rPr>
              <w:t>アッツ島玉砕</w:t>
            </w:r>
            <w:r w:rsidR="00AB1F0D">
              <w:t>]</w:t>
            </w:r>
            <w:r w:rsidRPr="00BE4576">
              <w:t xml:space="preserve"> </w:t>
            </w:r>
            <w:r w:rsidR="00AB1F0D">
              <w:t>(</w:t>
            </w:r>
            <w:r w:rsidRPr="00BE4576">
              <w:t xml:space="preserve">1943), which portrays </w:t>
            </w:r>
            <w:r>
              <w:t xml:space="preserve">a </w:t>
            </w:r>
            <w:r w:rsidRPr="00BE4576">
              <w:t>fierce, physical fight between Japanese and American forces</w:t>
            </w:r>
            <w:r>
              <w:t>,</w:t>
            </w:r>
            <w:r w:rsidRPr="00BE4576">
              <w:t xml:space="preserve"> and represe</w:t>
            </w:r>
            <w:r w:rsidR="00AB1F0D">
              <w:t>nts Japan’s collective suicide [</w:t>
            </w:r>
            <w:proofErr w:type="spellStart"/>
            <w:r w:rsidRPr="00BE4576">
              <w:rPr>
                <w:i/>
              </w:rPr>
              <w:t>gyokusai</w:t>
            </w:r>
            <w:proofErr w:type="spellEnd"/>
            <w:r w:rsidR="00AB1F0D">
              <w:t>] [</w:t>
            </w:r>
            <w:r>
              <w:rPr>
                <w:rFonts w:hint="eastAsia"/>
                <w:lang w:eastAsia="ja-JP"/>
              </w:rPr>
              <w:t>玉砕</w:t>
            </w:r>
            <w:r w:rsidR="00AB1F0D">
              <w:t>]</w:t>
            </w:r>
            <w:r>
              <w:t>. In recent scholarship, Fujita’s painting has received much attention from art historians</w:t>
            </w:r>
            <w:r w:rsidR="00C928F1">
              <w:t>,</w:t>
            </w:r>
            <w:r>
              <w:t xml:space="preserve"> </w:t>
            </w:r>
            <w:r w:rsidR="00C928F1">
              <w:t>not merely</w:t>
            </w:r>
            <w:r w:rsidRPr="00BE4576">
              <w:t xml:space="preserve"> because of the </w:t>
            </w:r>
            <w:proofErr w:type="spellStart"/>
            <w:r w:rsidRPr="00BE4576">
              <w:t>skillful</w:t>
            </w:r>
            <w:proofErr w:type="spellEnd"/>
            <w:r w:rsidRPr="00BE4576">
              <w:t xml:space="preserve"> techniq</w:t>
            </w:r>
            <w:r>
              <w:t xml:space="preserve">ue of the artist, who was a leading figure at the </w:t>
            </w:r>
            <w:proofErr w:type="spellStart"/>
            <w:r>
              <w:t>É</w:t>
            </w:r>
            <w:r w:rsidRPr="00BE4576">
              <w:t>cole</w:t>
            </w:r>
            <w:proofErr w:type="spellEnd"/>
            <w:r w:rsidRPr="00BE4576">
              <w:t xml:space="preserve"> de Paris during the 1920s, but also because of its violent content that</w:t>
            </w:r>
            <w:r>
              <w:t xml:space="preserve"> lead</w:t>
            </w:r>
            <w:r w:rsidRPr="00BE4576">
              <w:t xml:space="preserve"> some </w:t>
            </w:r>
            <w:r>
              <w:t xml:space="preserve">to interpret the work as anti-war, thereby generating critical debate. </w:t>
            </w:r>
          </w:p>
          <w:p w14:paraId="17C9CFE7" w14:textId="77777777" w:rsidR="002F4093" w:rsidRDefault="002F4093" w:rsidP="002F4093">
            <w:pPr>
              <w:rPr>
                <w:lang w:eastAsia="ja-JP"/>
              </w:rPr>
            </w:pPr>
          </w:p>
          <w:p w14:paraId="2965B68B" w14:textId="7FC73F7C" w:rsidR="00000B0D" w:rsidRDefault="009C2C63" w:rsidP="002F4093">
            <w:r>
              <w:t xml:space="preserve"> File:</w:t>
            </w:r>
            <w:r w:rsidR="00CF5490">
              <w:t xml:space="preserve"> </w:t>
            </w:r>
            <w:proofErr w:type="spellStart"/>
            <w:r w:rsidR="00CF5490" w:rsidRPr="00CF5490">
              <w:t>Honorable</w:t>
            </w:r>
            <w:proofErr w:type="spellEnd"/>
            <w:r w:rsidR="00CF5490" w:rsidRPr="00CF5490">
              <w:t xml:space="preserve"> Death on Attu Island</w:t>
            </w:r>
            <w:r w:rsidR="00CF5490">
              <w:t>.pdf</w:t>
            </w:r>
          </w:p>
          <w:p w14:paraId="120EA1A9" w14:textId="72EFB6DB" w:rsidR="009C2C63" w:rsidRPr="005B59A6" w:rsidRDefault="00AE7578" w:rsidP="005B59A6">
            <w:pPr>
              <w:pStyle w:val="Caption"/>
            </w:pPr>
            <w:fldSimple w:instr=" SEQ Figure \* ARABIC ">
              <w:r w:rsidR="00931CF7">
                <w:rPr>
                  <w:noProof/>
                </w:rPr>
                <w:t>1</w:t>
              </w:r>
            </w:fldSimple>
            <w:r w:rsidR="00901F29">
              <w:t xml:space="preserve"> </w:t>
            </w:r>
            <w:r w:rsidR="009C2C63" w:rsidRPr="00E07D87">
              <w:rPr>
                <w:lang w:eastAsia="ja-JP"/>
              </w:rPr>
              <w:t xml:space="preserve">Fujita </w:t>
            </w:r>
            <w:proofErr w:type="spellStart"/>
            <w:r w:rsidR="009C2C63" w:rsidRPr="00E07D87">
              <w:rPr>
                <w:lang w:eastAsia="ja-JP"/>
              </w:rPr>
              <w:t>Tsuguharu</w:t>
            </w:r>
            <w:proofErr w:type="spellEnd"/>
            <w:r w:rsidR="009C2C63">
              <w:rPr>
                <w:rFonts w:hint="eastAsia"/>
                <w:lang w:eastAsia="ja-JP"/>
              </w:rPr>
              <w:t>藤田嗣治</w:t>
            </w:r>
            <w:r w:rsidR="009C2C63" w:rsidRPr="00E07D87">
              <w:rPr>
                <w:lang w:eastAsia="ja-JP"/>
              </w:rPr>
              <w:t xml:space="preserve">, </w:t>
            </w:r>
            <w:proofErr w:type="spellStart"/>
            <w:r w:rsidR="009C2C63" w:rsidRPr="00E07D87">
              <w:rPr>
                <w:i/>
                <w:lang w:eastAsia="ja-JP"/>
              </w:rPr>
              <w:t>Honorable</w:t>
            </w:r>
            <w:proofErr w:type="spellEnd"/>
            <w:r w:rsidR="009C2C63" w:rsidRPr="00E07D87">
              <w:rPr>
                <w:i/>
                <w:lang w:eastAsia="ja-JP"/>
              </w:rPr>
              <w:t xml:space="preserve"> Death on Attu Island</w:t>
            </w:r>
            <w:r w:rsidR="009C2C63">
              <w:rPr>
                <w:lang w:eastAsia="ja-JP"/>
              </w:rPr>
              <w:t xml:space="preserve"> (</w:t>
            </w:r>
            <w:proofErr w:type="spellStart"/>
            <w:r w:rsidR="009C2C63" w:rsidRPr="00BE4576">
              <w:rPr>
                <w:i/>
              </w:rPr>
              <w:t>Attsutō</w:t>
            </w:r>
            <w:proofErr w:type="spellEnd"/>
            <w:r w:rsidR="009C2C63" w:rsidRPr="00BE4576">
              <w:rPr>
                <w:i/>
              </w:rPr>
              <w:t xml:space="preserve"> </w:t>
            </w:r>
            <w:proofErr w:type="spellStart"/>
            <w:r w:rsidR="009C2C63" w:rsidRPr="00BE4576">
              <w:rPr>
                <w:i/>
              </w:rPr>
              <w:t>gyokusai</w:t>
            </w:r>
            <w:proofErr w:type="spellEnd"/>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38C57675" w14:textId="7BCD6B9C" w:rsidR="009C2C63" w:rsidRPr="00BE4576" w:rsidRDefault="009C2C63" w:rsidP="002F4093">
            <w:r>
              <w:t xml:space="preserve">Other forms of wartime art generally reflected Japan’s state ideology, which justified its violence </w:t>
            </w:r>
            <w:r>
              <w:lastRenderedPageBreak/>
              <w:t>in the war as the nation’s struggle against modernity. This ideo</w:t>
            </w:r>
            <w:r w:rsidR="00AB1F0D">
              <w:t>logical orientation was epitomis</w:t>
            </w:r>
            <w:r>
              <w:t xml:space="preserve">ed by the 1942 symposium on </w:t>
            </w:r>
            <w:r w:rsidR="00E7069D">
              <w:t>‘</w:t>
            </w:r>
            <w:r>
              <w:t>overcoming modernity</w:t>
            </w:r>
            <w:r w:rsidR="00E7069D">
              <w:t>’</w:t>
            </w:r>
            <w:r w:rsidRPr="00BE4576">
              <w:t xml:space="preserve"> (</w:t>
            </w:r>
            <w:proofErr w:type="spellStart"/>
            <w:r w:rsidRPr="00BE4576">
              <w:rPr>
                <w:i/>
              </w:rPr>
              <w:t>kindai</w:t>
            </w:r>
            <w:proofErr w:type="spellEnd"/>
            <w:r w:rsidRPr="00BE4576">
              <w:rPr>
                <w:i/>
              </w:rPr>
              <w:t xml:space="preserve"> no </w:t>
            </w:r>
            <w:proofErr w:type="spellStart"/>
            <w:r w:rsidRPr="00BE4576">
              <w:rPr>
                <w:i/>
              </w:rPr>
              <w:t>chōkoku</w:t>
            </w:r>
            <w:proofErr w:type="spellEnd"/>
            <w:r>
              <w:rPr>
                <w:rFonts w:hint="eastAsia"/>
                <w:lang w:eastAsia="ja-JP"/>
              </w:rPr>
              <w:t>近代の超克</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w:t>
            </w:r>
            <w:r w:rsidR="00AB1F0D">
              <w:t>the country embarked on modernis</w:t>
            </w:r>
            <w:r>
              <w:t xml:space="preserve">ation in the Meiji period (1868-1912).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3F268129" w:rsidR="009C2C63" w:rsidRDefault="009C2C63" w:rsidP="002F4093">
            <w:r>
              <w:t xml:space="preserve">For example, </w:t>
            </w:r>
            <w:r w:rsidRPr="00BE4576">
              <w:t xml:space="preserve">Japanese-style painters such as Yokoyama </w:t>
            </w:r>
            <w:proofErr w:type="spellStart"/>
            <w:r w:rsidRPr="00BE4576">
              <w:t>Taikan</w:t>
            </w:r>
            <w:proofErr w:type="spellEnd"/>
            <w:r w:rsidRPr="00BE4576">
              <w:t xml:space="preserve"> </w:t>
            </w:r>
            <w:r w:rsidR="00AB1F0D">
              <w:t>[</w:t>
            </w:r>
            <w:r>
              <w:rPr>
                <w:rFonts w:hint="eastAsia"/>
                <w:lang w:eastAsia="ja-JP"/>
              </w:rPr>
              <w:t>横山大観</w:t>
            </w:r>
            <w:r w:rsidR="00AB1F0D">
              <w:rPr>
                <w:lang w:val="en-US" w:eastAsia="ja-JP"/>
              </w:rPr>
              <w:t xml:space="preserve">] </w:t>
            </w:r>
            <w:r w:rsidRPr="00BE4576">
              <w:t xml:space="preserve">(1868-1958), Yasuda </w:t>
            </w:r>
            <w:proofErr w:type="spellStart"/>
            <w:r w:rsidRPr="00BE4576">
              <w:t>Yukihiko</w:t>
            </w:r>
            <w:proofErr w:type="spellEnd"/>
            <w:r w:rsidR="00AB1F0D">
              <w:t xml:space="preserve"> [</w:t>
            </w:r>
            <w:r>
              <w:rPr>
                <w:rFonts w:hint="eastAsia"/>
                <w:lang w:eastAsia="ja-JP"/>
              </w:rPr>
              <w:t>安田靫彦</w:t>
            </w:r>
            <w:r w:rsidR="00AB1F0D">
              <w:rPr>
                <w:lang w:val="en-US" w:eastAsia="ja-JP"/>
              </w:rPr>
              <w:t>]</w:t>
            </w:r>
            <w:r w:rsidRPr="00BE4576">
              <w:t xml:space="preserve"> (1884-1978), Kobayashi </w:t>
            </w:r>
            <w:proofErr w:type="spellStart"/>
            <w:r w:rsidRPr="00BE4576">
              <w:t>Kokei</w:t>
            </w:r>
            <w:proofErr w:type="spellEnd"/>
            <w:r w:rsidR="00AB1F0D">
              <w:t xml:space="preserve"> [</w:t>
            </w:r>
            <w:r>
              <w:rPr>
                <w:rFonts w:hint="eastAsia"/>
                <w:lang w:eastAsia="ja-JP"/>
              </w:rPr>
              <w:t>小林古径</w:t>
            </w:r>
            <w:r w:rsidR="00AB1F0D">
              <w:rPr>
                <w:lang w:val="en-US" w:eastAsia="ja-JP"/>
              </w:rPr>
              <w:t>]</w:t>
            </w:r>
            <w:r w:rsidRPr="00BE4576">
              <w:t xml:space="preserve"> (1883-1957), and </w:t>
            </w:r>
            <w:proofErr w:type="spellStart"/>
            <w:r w:rsidRPr="00BE4576">
              <w:t>Uemura</w:t>
            </w:r>
            <w:proofErr w:type="spellEnd"/>
            <w:r w:rsidRPr="00BE4576">
              <w:t xml:space="preserve"> </w:t>
            </w:r>
            <w:proofErr w:type="spellStart"/>
            <w:r w:rsidRPr="00BE4576">
              <w:t>Shōen</w:t>
            </w:r>
            <w:proofErr w:type="spellEnd"/>
            <w:r w:rsidR="00AB1F0D">
              <w:t xml:space="preserve"> [</w:t>
            </w:r>
            <w:r>
              <w:rPr>
                <w:rFonts w:hint="eastAsia"/>
                <w:lang w:eastAsia="ja-JP"/>
              </w:rPr>
              <w:t>上村松園</w:t>
            </w:r>
            <w:r w:rsidR="00AB1F0D">
              <w:rPr>
                <w:lang w:val="en-US" w:eastAsia="ja-JP"/>
              </w:rPr>
              <w:t>]</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proofErr w:type="spellStart"/>
            <w:r w:rsidRPr="00BE4576">
              <w:rPr>
                <w:i/>
              </w:rPr>
              <w:t>ukiyo</w:t>
            </w:r>
            <w:proofErr w:type="spellEnd"/>
            <w:r w:rsidRPr="00BE4576">
              <w:rPr>
                <w:i/>
              </w:rPr>
              <w:t>-e</w:t>
            </w:r>
            <w:r w:rsidRPr="00BE4576">
              <w:t xml:space="preserve">. </w:t>
            </w:r>
            <w:r>
              <w:t xml:space="preserve">‘Japanese taste’ or </w:t>
            </w:r>
            <w:proofErr w:type="spellStart"/>
            <w:r w:rsidRPr="00204C4C">
              <w:rPr>
                <w:i/>
              </w:rPr>
              <w:t>Nihonshumi</w:t>
            </w:r>
            <w:proofErr w:type="spellEnd"/>
            <w:r w:rsidRPr="00204C4C">
              <w:rPr>
                <w:i/>
              </w:rPr>
              <w:t xml:space="preserve"> </w:t>
            </w:r>
            <w:r w:rsidR="009F7EF4">
              <w:t>[</w:t>
            </w:r>
            <w:r>
              <w:rPr>
                <w:rFonts w:hint="eastAsia"/>
                <w:lang w:eastAsia="ja-JP"/>
              </w:rPr>
              <w:t>日本趣味</w:t>
            </w:r>
            <w:r w:rsidR="009F7EF4">
              <w:rPr>
                <w:lang w:val="en-US" w:eastAsia="ja-JP"/>
              </w:rPr>
              <w:t xml:space="preserve">] </w:t>
            </w:r>
            <w:r w:rsidR="009F7EF4">
              <w:t>characteris</w:t>
            </w:r>
            <w:r>
              <w:t xml:space="preserve">es </w:t>
            </w:r>
            <w:proofErr w:type="spellStart"/>
            <w:r w:rsidRPr="00BE4576">
              <w:t>Tange</w:t>
            </w:r>
            <w:proofErr w:type="spellEnd"/>
            <w:r w:rsidRPr="00BE4576">
              <w:t xml:space="preserve"> </w:t>
            </w:r>
            <w:proofErr w:type="spellStart"/>
            <w:r w:rsidRPr="00BE4576">
              <w:t>Kenzō</w:t>
            </w:r>
            <w:r>
              <w:t>’s</w:t>
            </w:r>
            <w:proofErr w:type="spellEnd"/>
            <w:r w:rsidR="009F7EF4">
              <w:t xml:space="preserve"> [</w:t>
            </w:r>
            <w:r>
              <w:rPr>
                <w:rFonts w:hint="eastAsia"/>
                <w:lang w:eastAsia="ja-JP"/>
              </w:rPr>
              <w:t>丹下健三</w:t>
            </w:r>
            <w:r w:rsidR="004A0FEE">
              <w:rPr>
                <w:lang w:val="en-US" w:eastAsia="ja-JP"/>
              </w:rPr>
              <w:t>]</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w:t>
            </w:r>
            <w:proofErr w:type="spellStart"/>
            <w:r w:rsidRPr="00BE4576">
              <w:t>Un’ichi</w:t>
            </w:r>
            <w:proofErr w:type="spellEnd"/>
            <w:r w:rsidR="004A0FEE">
              <w:t xml:space="preserve"> [</w:t>
            </w:r>
            <w:r>
              <w:rPr>
                <w:rFonts w:hint="eastAsia"/>
                <w:lang w:eastAsia="ja-JP"/>
              </w:rPr>
              <w:t>平塚運一</w:t>
            </w:r>
            <w:r w:rsidR="004A0FEE">
              <w:rPr>
                <w:lang w:val="en-US" w:eastAsia="ja-JP"/>
              </w:rPr>
              <w:t>]</w:t>
            </w:r>
            <w:r w:rsidRPr="00BE4576">
              <w:t xml:space="preserve"> (1895-1997) and </w:t>
            </w:r>
            <w:proofErr w:type="spellStart"/>
            <w:r w:rsidRPr="00BE4576">
              <w:t>Kawase</w:t>
            </w:r>
            <w:proofErr w:type="spellEnd"/>
            <w:r w:rsidRPr="00BE4576">
              <w:t xml:space="preserve"> </w:t>
            </w:r>
            <w:proofErr w:type="spellStart"/>
            <w:r w:rsidRPr="00BE4576">
              <w:t>Hasui</w:t>
            </w:r>
            <w:proofErr w:type="spellEnd"/>
            <w:r w:rsidRPr="00BE4576">
              <w:t xml:space="preserve"> </w:t>
            </w:r>
            <w:r w:rsidR="004A0FEE">
              <w:t>[</w:t>
            </w:r>
            <w:r>
              <w:rPr>
                <w:rFonts w:hint="eastAsia"/>
                <w:lang w:eastAsia="ja-JP"/>
              </w:rPr>
              <w:t>川瀬巴水</w:t>
            </w:r>
            <w:r w:rsidR="004A0FEE">
              <w:rPr>
                <w:lang w:val="en-US" w:eastAsia="ja-JP"/>
              </w:rPr>
              <w:t xml:space="preserve">] </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w:t>
            </w:r>
            <w:proofErr w:type="spellStart"/>
            <w:r w:rsidRPr="00BE4576">
              <w:t>Yanagi</w:t>
            </w:r>
            <w:proofErr w:type="spellEnd"/>
            <w:r w:rsidRPr="00BE4576">
              <w:t xml:space="preserve"> </w:t>
            </w:r>
            <w:proofErr w:type="spellStart"/>
            <w:r w:rsidRPr="00BE4576">
              <w:t>Sōetsu</w:t>
            </w:r>
            <w:proofErr w:type="spellEnd"/>
            <w:r w:rsidRPr="00BE4576">
              <w:t xml:space="preserve"> </w:t>
            </w:r>
            <w:r w:rsidR="004A0FEE">
              <w:t>[</w:t>
            </w:r>
            <w:r>
              <w:rPr>
                <w:rFonts w:hint="eastAsia"/>
                <w:lang w:eastAsia="ja-JP"/>
              </w:rPr>
              <w:t>柳宗悦</w:t>
            </w:r>
            <w:r w:rsidR="004A0FEE">
              <w:rPr>
                <w:lang w:val="en-US" w:eastAsia="ja-JP"/>
              </w:rPr>
              <w:t xml:space="preserve">] </w:t>
            </w:r>
            <w:r w:rsidRPr="00BE4576">
              <w:t>(1889-1961)</w:t>
            </w:r>
            <w:r w:rsidR="004A0FEE">
              <w:t xml:space="preserve"> theoris</w:t>
            </w:r>
            <w:r>
              <w:t xml:space="preserve">ed that crafts, or </w:t>
            </w:r>
            <w:proofErr w:type="spellStart"/>
            <w:r w:rsidRPr="00F36159">
              <w:rPr>
                <w:i/>
              </w:rPr>
              <w:t>minge</w:t>
            </w:r>
            <w:r w:rsidRPr="002E2747">
              <w:rPr>
                <w:i/>
              </w:rPr>
              <w:t>i</w:t>
            </w:r>
            <w:proofErr w:type="spellEnd"/>
            <w:r w:rsidR="004A0FEE">
              <w:rPr>
                <w:i/>
              </w:rPr>
              <w:t xml:space="preserve"> </w:t>
            </w:r>
            <w:r w:rsidR="004A0FEE">
              <w:t>[</w:t>
            </w:r>
            <w:r>
              <w:rPr>
                <w:rFonts w:hint="eastAsia"/>
                <w:lang w:eastAsia="ja-JP"/>
              </w:rPr>
              <w:t>民芸</w:t>
            </w:r>
            <w:r w:rsidR="004A0FEE">
              <w:rPr>
                <w:lang w:val="en-US" w:eastAsia="ja-JP"/>
              </w:rPr>
              <w:t>]</w:t>
            </w:r>
            <w:r>
              <w:t>, such as</w:t>
            </w:r>
            <w:r w:rsidR="00C928F1">
              <w:t xml:space="preserve"> pottery, dolls and embroidery </w:t>
            </w:r>
            <w:r>
              <w:t xml:space="preserve">created by anonymous, ordinary Japanese were artistic manifestations of true </w:t>
            </w:r>
            <w:proofErr w:type="spellStart"/>
            <w:r>
              <w:t>Japanes</w:t>
            </w:r>
            <w:r w:rsidR="004A0FEE">
              <w:t>eness</w:t>
            </w:r>
            <w:proofErr w:type="spellEnd"/>
            <w:r w:rsidR="004A0FEE">
              <w:t xml:space="preserve"> uncontaminated by modernis</w:t>
            </w:r>
            <w:r>
              <w:t>ation</w:t>
            </w:r>
            <w:r w:rsidR="00C928F1">
              <w:t>,</w:t>
            </w:r>
            <w:r>
              <w:t xml:space="preserve"> and</w:t>
            </w:r>
            <w:r w:rsidR="00C928F1">
              <w:t xml:space="preserve"> were</w:t>
            </w:r>
            <w:r>
              <w:t xml:space="preserve"> only preserved in undeveloped rural areas, such as </w:t>
            </w:r>
            <w:proofErr w:type="spellStart"/>
            <w:r>
              <w:t>Tōhoku</w:t>
            </w:r>
            <w:proofErr w:type="spellEnd"/>
            <w:r>
              <w:t xml:space="preserve"> in </w:t>
            </w:r>
            <w:proofErr w:type="spellStart"/>
            <w:r>
              <w:t>northeastern</w:t>
            </w:r>
            <w:proofErr w:type="spellEnd"/>
            <w:r>
              <w:t xml:space="preserve"> Japan.  </w:t>
            </w:r>
          </w:p>
          <w:p w14:paraId="5928DBAC" w14:textId="77777777" w:rsidR="002F4093" w:rsidRDefault="002F4093" w:rsidP="002F4093"/>
          <w:p w14:paraId="0848D227" w14:textId="0755D0EB" w:rsidR="009C2C63" w:rsidRDefault="009C2C63" w:rsidP="002F4093">
            <w:r>
              <w:t xml:space="preserve">File: </w:t>
            </w:r>
            <w:r w:rsidR="00CF5490" w:rsidRPr="00CF5490">
              <w:t>Camp at Kisegawa</w:t>
            </w:r>
            <w:r w:rsidR="00CF5490">
              <w:t>.pdf</w:t>
            </w:r>
          </w:p>
          <w:p w14:paraId="38F9A02C" w14:textId="52CF659B" w:rsidR="009C2C63" w:rsidRPr="00A108B6" w:rsidRDefault="00AE7578" w:rsidP="00A108B6">
            <w:pPr>
              <w:pStyle w:val="Caption"/>
            </w:pPr>
            <w:fldSimple w:instr=" SEQ Figure \* ARABIC ">
              <w:r w:rsidR="00931CF7">
                <w:rPr>
                  <w:noProof/>
                </w:rPr>
                <w:t>2</w:t>
              </w:r>
            </w:fldSimple>
            <w:r w:rsidR="00931CF7">
              <w:t xml:space="preserve"> </w:t>
            </w:r>
            <w:r w:rsidR="009C2C63" w:rsidRPr="00E07D87">
              <w:rPr>
                <w:lang w:eastAsia="ja-JP"/>
              </w:rPr>
              <w:t xml:space="preserve">Yasuda </w:t>
            </w:r>
            <w:proofErr w:type="spellStart"/>
            <w:r w:rsidR="009C2C63" w:rsidRPr="00E07D87">
              <w:rPr>
                <w:lang w:eastAsia="ja-JP"/>
              </w:rPr>
              <w:t>Yukihiko</w:t>
            </w:r>
            <w:proofErr w:type="spellEnd"/>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 xml:space="preserve">Camp at </w:t>
            </w:r>
            <w:proofErr w:type="spellStart"/>
            <w:r w:rsidR="009C2C63" w:rsidRPr="00E07D87">
              <w:rPr>
                <w:i/>
                <w:lang w:eastAsia="ja-JP"/>
              </w:rPr>
              <w:t>Kisegawa</w:t>
            </w:r>
            <w:proofErr w:type="spellEnd"/>
            <w:r w:rsidR="009C2C63">
              <w:rPr>
                <w:lang w:eastAsia="ja-JP"/>
              </w:rPr>
              <w:t xml:space="preserve"> (</w:t>
            </w:r>
            <w:proofErr w:type="spellStart"/>
            <w:r w:rsidR="009C2C63" w:rsidRPr="00E07D87">
              <w:rPr>
                <w:i/>
                <w:lang w:eastAsia="ja-JP"/>
              </w:rPr>
              <w:t>Kisegawa</w:t>
            </w:r>
            <w:proofErr w:type="spellEnd"/>
            <w:r w:rsidR="009C2C63" w:rsidRPr="00E07D87">
              <w:rPr>
                <w:i/>
                <w:lang w:eastAsia="ja-JP"/>
              </w:rPr>
              <w:t xml:space="preserve"> no </w:t>
            </w:r>
            <w:proofErr w:type="spellStart"/>
            <w:r w:rsidR="009C2C63" w:rsidRPr="00E07D87">
              <w:rPr>
                <w:i/>
                <w:lang w:eastAsia="ja-JP"/>
              </w:rPr>
              <w:t>jin</w:t>
            </w:r>
            <w:proofErr w:type="spellEnd"/>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B827DBE" w14:textId="4ED2D818" w:rsidR="009C2C63" w:rsidRPr="00BE4576" w:rsidRDefault="009C2C63" w:rsidP="002F4093">
            <w:r>
              <w:t>These examples of artworks, which se</w:t>
            </w:r>
            <w:r w:rsidR="00AD369C">
              <w:t xml:space="preserve">t out to express distinctively </w:t>
            </w:r>
            <w:r w:rsidR="00E7069D">
              <w:t>‘</w:t>
            </w:r>
            <w:r w:rsidR="00AD369C">
              <w:t>Japanese</w:t>
            </w:r>
            <w:r w:rsidR="00E7069D">
              <w:t>’</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proofErr w:type="spellStart"/>
            <w:r>
              <w:t>Yanagi</w:t>
            </w:r>
            <w:proofErr w:type="spellEnd"/>
            <w:r>
              <w:t xml:space="preserve"> </w:t>
            </w:r>
            <w:proofErr w:type="spellStart"/>
            <w:r>
              <w:t>Sōetsu</w:t>
            </w:r>
            <w:proofErr w:type="spellEnd"/>
            <w:r>
              <w:t xml:space="preserve">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2DC617E5"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Emperor Hirohito</w:t>
            </w:r>
            <w:r w:rsidR="0016021A">
              <w:t>,</w:t>
            </w:r>
            <w:r>
              <w:t xml:space="preserve"> </w:t>
            </w:r>
            <w:r w:rsidRPr="00BE4576">
              <w:t>under whose name the war was fought, Japan’s role, especially its aggression toward Asian neighbo</w:t>
            </w:r>
            <w:r w:rsidR="00FF7C95">
              <w:t>u</w:t>
            </w:r>
            <w:r w:rsidRPr="00BE4576">
              <w:t>rs, came to be o</w:t>
            </w:r>
            <w:r w:rsidR="0016021A">
              <w:t>penly discussed in public. R</w:t>
            </w:r>
            <w:r w:rsidRPr="00BE4576">
              <w:t>eluctance to investigate war art was also related to the issue of individual artist</w:t>
            </w:r>
            <w:r>
              <w:t>s’</w:t>
            </w:r>
            <w:r w:rsidR="004A0FEE">
              <w:t xml:space="preserve"> war responsibility [</w:t>
            </w:r>
            <w:proofErr w:type="spellStart"/>
            <w:r w:rsidRPr="00BE4576">
              <w:rPr>
                <w:i/>
              </w:rPr>
              <w:t>sensō</w:t>
            </w:r>
            <w:proofErr w:type="spellEnd"/>
            <w:r w:rsidRPr="00BE4576">
              <w:rPr>
                <w:i/>
              </w:rPr>
              <w:t xml:space="preserve"> </w:t>
            </w:r>
            <w:proofErr w:type="spellStart"/>
            <w:r w:rsidRPr="00BE4576">
              <w:rPr>
                <w:i/>
              </w:rPr>
              <w:t>sekinin</w:t>
            </w:r>
            <w:proofErr w:type="spellEnd"/>
            <w:r w:rsidR="004A0FEE">
              <w:t>]</w:t>
            </w:r>
            <w:r w:rsidR="003976C7">
              <w:rPr>
                <w:i/>
              </w:rPr>
              <w:t xml:space="preserve"> </w:t>
            </w:r>
            <w:r w:rsidR="004A0FEE">
              <w:t>[</w:t>
            </w:r>
            <w:r>
              <w:rPr>
                <w:rFonts w:hint="eastAsia"/>
                <w:lang w:eastAsia="ja-JP"/>
              </w:rPr>
              <w:t>戦争責任</w:t>
            </w:r>
            <w:r w:rsidR="004A0FEE">
              <w:t>]</w:t>
            </w:r>
            <w:bookmarkStart w:id="0" w:name="_GoBack"/>
            <w:bookmarkEnd w:id="0"/>
            <w:r w:rsidRPr="00BE4576">
              <w:t xml:space="preserve">. It was </w:t>
            </w:r>
            <w:r>
              <w:t xml:space="preserve">only </w:t>
            </w:r>
            <w:r w:rsidRPr="00BE4576">
              <w:t xml:space="preserve">after many of the artists </w:t>
            </w:r>
            <w:r>
              <w:t xml:space="preserve">had </w:t>
            </w:r>
            <w:r w:rsidRPr="00BE4576">
              <w:t>passed away that art historians could start writing critically about their roles and reproduce images of their wartime works in publications. Western-style propaganda paintings in particular had a complicated post</w:t>
            </w:r>
            <w:r w:rsidR="00742725">
              <w:t>-</w:t>
            </w:r>
            <w:r w:rsidRPr="00BE4576">
              <w:t xml:space="preserve">war history,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AB1F0D" w:rsidP="00BA3EC8">
            <w:sdt>
              <w:sdtPr>
                <w:id w:val="633139523"/>
                <w:citation/>
              </w:sdt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36DB886D" w14:textId="77777777" w:rsidR="0016021A" w:rsidRDefault="0016021A" w:rsidP="00BA3EC8"/>
          <w:p w14:paraId="4197328E" w14:textId="0DB47EB6" w:rsidR="00BD10C9" w:rsidRDefault="00AB1F0D" w:rsidP="00BA3EC8">
            <w:sdt>
              <w:sdtPr>
                <w:id w:val="1675302284"/>
                <w:citation/>
              </w:sdt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1F0D8FCC" w14:textId="77777777" w:rsidR="0016021A" w:rsidRDefault="0016021A" w:rsidP="00BA3EC8"/>
          <w:p w14:paraId="6CEBCE3A" w14:textId="356AAA09" w:rsidR="005E1958" w:rsidRPr="00BE4576" w:rsidRDefault="00AB1F0D" w:rsidP="00BA3EC8">
            <w:sdt>
              <w:sdtPr>
                <w:id w:val="1761638629"/>
                <w:citation/>
              </w:sdt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6652428C" w14:textId="77777777" w:rsidR="0016021A" w:rsidRDefault="0016021A" w:rsidP="00BA3EC8"/>
          <w:p w14:paraId="754F83BB" w14:textId="0670AC35" w:rsidR="004C1828" w:rsidRDefault="00AB1F0D" w:rsidP="00BA3EC8">
            <w:sdt>
              <w:sdtPr>
                <w:id w:val="-1523697822"/>
                <w:citation/>
              </w:sdt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7CCFF2F6" w14:textId="77777777" w:rsidR="0016021A" w:rsidRDefault="0016021A" w:rsidP="006E02E1"/>
          <w:p w14:paraId="63759E06" w14:textId="0D4A7262" w:rsidR="004C1828" w:rsidRPr="00BD10C9" w:rsidRDefault="00AB1F0D" w:rsidP="006E02E1">
            <w:sdt>
              <w:sdtPr>
                <w:id w:val="352082426"/>
                <w:citation/>
              </w:sdt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B1F0D" w:rsidRDefault="00AB1F0D" w:rsidP="007A0D55">
      <w:pPr>
        <w:spacing w:after="0" w:line="240" w:lineRule="auto"/>
      </w:pPr>
      <w:r>
        <w:separator/>
      </w:r>
    </w:p>
  </w:endnote>
  <w:endnote w:type="continuationSeparator" w:id="0">
    <w:p w14:paraId="378E258A" w14:textId="77777777" w:rsidR="00AB1F0D" w:rsidRDefault="00AB1F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B1F0D" w:rsidRDefault="00AB1F0D" w:rsidP="007A0D55">
      <w:pPr>
        <w:spacing w:after="0" w:line="240" w:lineRule="auto"/>
      </w:pPr>
      <w:r>
        <w:separator/>
      </w:r>
    </w:p>
  </w:footnote>
  <w:footnote w:type="continuationSeparator" w:id="0">
    <w:p w14:paraId="5FEA30A3" w14:textId="77777777" w:rsidR="00AB1F0D" w:rsidRDefault="00AB1F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B1F0D" w:rsidRDefault="00AB1F0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AB1F0D" w:rsidRDefault="00AB1F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6021A"/>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F4093"/>
    <w:rsid w:val="0030662D"/>
    <w:rsid w:val="003235A7"/>
    <w:rsid w:val="003677B6"/>
    <w:rsid w:val="003976C7"/>
    <w:rsid w:val="003D3579"/>
    <w:rsid w:val="003E2795"/>
    <w:rsid w:val="003F0D73"/>
    <w:rsid w:val="00462DBE"/>
    <w:rsid w:val="00464699"/>
    <w:rsid w:val="00483379"/>
    <w:rsid w:val="00487BC5"/>
    <w:rsid w:val="00496888"/>
    <w:rsid w:val="004A0FEE"/>
    <w:rsid w:val="004A7476"/>
    <w:rsid w:val="004C1828"/>
    <w:rsid w:val="004E5896"/>
    <w:rsid w:val="00513EE6"/>
    <w:rsid w:val="00522EA3"/>
    <w:rsid w:val="00534F8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A7264"/>
    <w:rsid w:val="009C2C63"/>
    <w:rsid w:val="009D1606"/>
    <w:rsid w:val="009E18A1"/>
    <w:rsid w:val="009E73D7"/>
    <w:rsid w:val="009F7EF4"/>
    <w:rsid w:val="00A108B6"/>
    <w:rsid w:val="00A27D2C"/>
    <w:rsid w:val="00A76FD9"/>
    <w:rsid w:val="00AB1F0D"/>
    <w:rsid w:val="00AB436D"/>
    <w:rsid w:val="00AD2F24"/>
    <w:rsid w:val="00AD369C"/>
    <w:rsid w:val="00AD4844"/>
    <w:rsid w:val="00AE7578"/>
    <w:rsid w:val="00B219AE"/>
    <w:rsid w:val="00B33145"/>
    <w:rsid w:val="00B574C9"/>
    <w:rsid w:val="00BA3EC8"/>
    <w:rsid w:val="00BC39C9"/>
    <w:rsid w:val="00BD10C9"/>
    <w:rsid w:val="00BE5BF7"/>
    <w:rsid w:val="00BF40E1"/>
    <w:rsid w:val="00C27FAB"/>
    <w:rsid w:val="00C358D4"/>
    <w:rsid w:val="00C55FAE"/>
    <w:rsid w:val="00C6296B"/>
    <w:rsid w:val="00C928F1"/>
    <w:rsid w:val="00CC586D"/>
    <w:rsid w:val="00CF1542"/>
    <w:rsid w:val="00CF3EC5"/>
    <w:rsid w:val="00CF5490"/>
    <w:rsid w:val="00D656DA"/>
    <w:rsid w:val="00D83300"/>
    <w:rsid w:val="00DC6B48"/>
    <w:rsid w:val="00DF01B0"/>
    <w:rsid w:val="00E7069D"/>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375C"/>
    <w:rsid w:val="00C14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36E46622-2A49-8E48-ABFA-09AE6A96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4</Pages>
  <Words>1626</Words>
  <Characters>9269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32</cp:revision>
  <dcterms:created xsi:type="dcterms:W3CDTF">2014-06-19T17:58:00Z</dcterms:created>
  <dcterms:modified xsi:type="dcterms:W3CDTF">2015-01-25T17:56:00Z</dcterms:modified>
</cp:coreProperties>
</file>