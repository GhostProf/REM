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bookmarkStart w:id="0" w:name="_GoBack"/>
            <w:bookmarkEnd w:id="0"/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057CAC6C9463A43AA1CEFADBADCF45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F7CA9920D2C5547A93E2E2A9A3BCA24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4109CAF1C9D3B43BAFF8B281204D46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04D327D268FC84F9EE23068639D15FE"/>
            </w:placeholder>
            <w:showingPlcHdr/>
            <w:text/>
          </w:sdtPr>
          <w:sdtEndPr/>
          <w:sdtContent>
            <w:tc>
              <w:tcPr>
                <w:tcW w:w="2642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7EFF36B2EC2B3428B68DDB77BBF2C6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9A7021D5F90C34D90CAF26C8EA14655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EEE066F91CD58F40B24DC6435312B12D"/>
            </w:placeholder>
            <w:showingPlcHdr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F0D73" w:rsidP="003F0D73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0392501AD8D6224E98BF612D1762EF5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F8F15B4D8F85EC40A62F5CD6CC5F4B5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74A7FB89BBDF80499177A53A85654DC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4E3923E4F381A40B1A4CA81479161A8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649" w:rsidRDefault="00372649" w:rsidP="007A0D55">
      <w:pPr>
        <w:spacing w:after="0" w:line="240" w:lineRule="auto"/>
      </w:pPr>
      <w:r>
        <w:separator/>
      </w:r>
    </w:p>
  </w:endnote>
  <w:endnote w:type="continuationSeparator" w:id="0">
    <w:p w:rsidR="00372649" w:rsidRDefault="0037264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649" w:rsidRDefault="00372649" w:rsidP="007A0D55">
      <w:pPr>
        <w:spacing w:after="0" w:line="240" w:lineRule="auto"/>
      </w:pPr>
      <w:r>
        <w:separator/>
      </w:r>
    </w:p>
  </w:footnote>
  <w:footnote w:type="continuationSeparator" w:id="0">
    <w:p w:rsidR="00372649" w:rsidRDefault="0037264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649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72649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7264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64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7264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64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057CAC6C9463A43AA1CEFADBADCF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641BA-7AB5-0B4A-BC64-8CD32293A159}"/>
      </w:docPartPr>
      <w:docPartBody>
        <w:p w:rsidR="00000000" w:rsidRDefault="004E117A">
          <w:pPr>
            <w:pStyle w:val="A057CAC6C9463A43AA1CEFADBADCF45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F7CA9920D2C5547A93E2E2A9A3BC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30A18-04F3-EC45-B5C7-17233FEA53B9}"/>
      </w:docPartPr>
      <w:docPartBody>
        <w:p w:rsidR="00000000" w:rsidRDefault="004E117A">
          <w:pPr>
            <w:pStyle w:val="3F7CA9920D2C5547A93E2E2A9A3BCA2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4109CAF1C9D3B43BAFF8B281204D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F148D-3674-B44D-BE1E-D7EDA9F9BA50}"/>
      </w:docPartPr>
      <w:docPartBody>
        <w:p w:rsidR="00000000" w:rsidRDefault="004E117A">
          <w:pPr>
            <w:pStyle w:val="64109CAF1C9D3B43BAFF8B281204D46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04D327D268FC84F9EE23068639D1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EF8D0-9CD2-9B4A-BF96-C027B9B08185}"/>
      </w:docPartPr>
      <w:docPartBody>
        <w:p w:rsidR="00000000" w:rsidRDefault="004E117A">
          <w:pPr>
            <w:pStyle w:val="404D327D268FC84F9EE23068639D15F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7EFF36B2EC2B3428B68DDB77BBF2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46BD9-6DBC-BD43-A6E3-D4FB9441EA34}"/>
      </w:docPartPr>
      <w:docPartBody>
        <w:p w:rsidR="00000000" w:rsidRDefault="004E117A">
          <w:pPr>
            <w:pStyle w:val="27EFF36B2EC2B3428B68DDB77BBF2C6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9A7021D5F90C34D90CAF26C8EA14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93A03-B945-5446-B22A-76CB2FB88706}"/>
      </w:docPartPr>
      <w:docPartBody>
        <w:p w:rsidR="00000000" w:rsidRDefault="004E117A">
          <w:pPr>
            <w:pStyle w:val="29A7021D5F90C34D90CAF26C8EA1465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EE066F91CD58F40B24DC6435312B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95895-F809-E549-A651-9741D20C5668}"/>
      </w:docPartPr>
      <w:docPartBody>
        <w:p w:rsidR="00000000" w:rsidRDefault="004E117A">
          <w:pPr>
            <w:pStyle w:val="EEE066F91CD58F40B24DC6435312B12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392501AD8D6224E98BF612D1762E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66DE9-2081-1846-BBE3-086B65600155}"/>
      </w:docPartPr>
      <w:docPartBody>
        <w:p w:rsidR="00000000" w:rsidRDefault="004E117A">
          <w:pPr>
            <w:pStyle w:val="0392501AD8D6224E98BF612D1762EF5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8F15B4D8F85EC40A62F5CD6CC5F4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CD7B0-D97B-6944-94A8-3A77F7B20431}"/>
      </w:docPartPr>
      <w:docPartBody>
        <w:p w:rsidR="00000000" w:rsidRDefault="004E117A">
          <w:pPr>
            <w:pStyle w:val="F8F15B4D8F85EC40A62F5CD6CC5F4B5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4A7FB89BBDF80499177A53A85654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7CCFB-348F-434D-92EB-B14B49629028}"/>
      </w:docPartPr>
      <w:docPartBody>
        <w:p w:rsidR="00000000" w:rsidRDefault="004E117A">
          <w:pPr>
            <w:pStyle w:val="74A7FB89BBDF80499177A53A85654DC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4E3923E4F381A40B1A4CA8147916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87905-2792-A142-BFFB-D2E8BBB714E5}"/>
      </w:docPartPr>
      <w:docPartBody>
        <w:p w:rsidR="00000000" w:rsidRDefault="004E117A">
          <w:pPr>
            <w:pStyle w:val="A4E3923E4F381A40B1A4CA81479161A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057CAC6C9463A43AA1CEFADBADCF45A">
    <w:name w:val="A057CAC6C9463A43AA1CEFADBADCF45A"/>
  </w:style>
  <w:style w:type="paragraph" w:customStyle="1" w:styleId="3F7CA9920D2C5547A93E2E2A9A3BCA24">
    <w:name w:val="3F7CA9920D2C5547A93E2E2A9A3BCA24"/>
  </w:style>
  <w:style w:type="paragraph" w:customStyle="1" w:styleId="64109CAF1C9D3B43BAFF8B281204D46F">
    <w:name w:val="64109CAF1C9D3B43BAFF8B281204D46F"/>
  </w:style>
  <w:style w:type="paragraph" w:customStyle="1" w:styleId="404D327D268FC84F9EE23068639D15FE">
    <w:name w:val="404D327D268FC84F9EE23068639D15FE"/>
  </w:style>
  <w:style w:type="paragraph" w:customStyle="1" w:styleId="27EFF36B2EC2B3428B68DDB77BBF2C6B">
    <w:name w:val="27EFF36B2EC2B3428B68DDB77BBF2C6B"/>
  </w:style>
  <w:style w:type="paragraph" w:customStyle="1" w:styleId="29A7021D5F90C34D90CAF26C8EA14655">
    <w:name w:val="29A7021D5F90C34D90CAF26C8EA14655"/>
  </w:style>
  <w:style w:type="paragraph" w:customStyle="1" w:styleId="EEE066F91CD58F40B24DC6435312B12D">
    <w:name w:val="EEE066F91CD58F40B24DC6435312B12D"/>
  </w:style>
  <w:style w:type="paragraph" w:customStyle="1" w:styleId="0392501AD8D6224E98BF612D1762EF56">
    <w:name w:val="0392501AD8D6224E98BF612D1762EF56"/>
  </w:style>
  <w:style w:type="paragraph" w:customStyle="1" w:styleId="F8F15B4D8F85EC40A62F5CD6CC5F4B5F">
    <w:name w:val="F8F15B4D8F85EC40A62F5CD6CC5F4B5F"/>
  </w:style>
  <w:style w:type="paragraph" w:customStyle="1" w:styleId="74A7FB89BBDF80499177A53A85654DCC">
    <w:name w:val="74A7FB89BBDF80499177A53A85654DCC"/>
  </w:style>
  <w:style w:type="paragraph" w:customStyle="1" w:styleId="A4E3923E4F381A40B1A4CA81479161A8">
    <w:name w:val="A4E3923E4F381A40B1A4CA81479161A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057CAC6C9463A43AA1CEFADBADCF45A">
    <w:name w:val="A057CAC6C9463A43AA1CEFADBADCF45A"/>
  </w:style>
  <w:style w:type="paragraph" w:customStyle="1" w:styleId="3F7CA9920D2C5547A93E2E2A9A3BCA24">
    <w:name w:val="3F7CA9920D2C5547A93E2E2A9A3BCA24"/>
  </w:style>
  <w:style w:type="paragraph" w:customStyle="1" w:styleId="64109CAF1C9D3B43BAFF8B281204D46F">
    <w:name w:val="64109CAF1C9D3B43BAFF8B281204D46F"/>
  </w:style>
  <w:style w:type="paragraph" w:customStyle="1" w:styleId="404D327D268FC84F9EE23068639D15FE">
    <w:name w:val="404D327D268FC84F9EE23068639D15FE"/>
  </w:style>
  <w:style w:type="paragraph" w:customStyle="1" w:styleId="27EFF36B2EC2B3428B68DDB77BBF2C6B">
    <w:name w:val="27EFF36B2EC2B3428B68DDB77BBF2C6B"/>
  </w:style>
  <w:style w:type="paragraph" w:customStyle="1" w:styleId="29A7021D5F90C34D90CAF26C8EA14655">
    <w:name w:val="29A7021D5F90C34D90CAF26C8EA14655"/>
  </w:style>
  <w:style w:type="paragraph" w:customStyle="1" w:styleId="EEE066F91CD58F40B24DC6435312B12D">
    <w:name w:val="EEE066F91CD58F40B24DC6435312B12D"/>
  </w:style>
  <w:style w:type="paragraph" w:customStyle="1" w:styleId="0392501AD8D6224E98BF612D1762EF56">
    <w:name w:val="0392501AD8D6224E98BF612D1762EF56"/>
  </w:style>
  <w:style w:type="paragraph" w:customStyle="1" w:styleId="F8F15B4D8F85EC40A62F5CD6CC5F4B5F">
    <w:name w:val="F8F15B4D8F85EC40A62F5CD6CC5F4B5F"/>
  </w:style>
  <w:style w:type="paragraph" w:customStyle="1" w:styleId="74A7FB89BBDF80499177A53A85654DCC">
    <w:name w:val="74A7FB89BBDF80499177A53A85654DCC"/>
  </w:style>
  <w:style w:type="paragraph" w:customStyle="1" w:styleId="A4E3923E4F381A40B1A4CA81479161A8">
    <w:name w:val="A4E3923E4F381A40B1A4CA81479161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1</Pages>
  <Words>61</Words>
  <Characters>353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1</cp:revision>
  <dcterms:created xsi:type="dcterms:W3CDTF">2014-10-06T22:25:00Z</dcterms:created>
  <dcterms:modified xsi:type="dcterms:W3CDTF">2014-10-06T22:26:00Z</dcterms:modified>
</cp:coreProperties>
</file>