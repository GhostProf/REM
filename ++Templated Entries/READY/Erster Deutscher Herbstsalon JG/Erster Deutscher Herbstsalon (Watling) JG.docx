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1999C9CFA7437B9E2E1E7F35B29A3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4160F369024C929CCD8AAEBF5D76CE"/>
            </w:placeholder>
            <w:text/>
          </w:sdtPr>
          <w:sdtEndPr/>
          <w:sdtContent>
            <w:tc>
              <w:tcPr>
                <w:tcW w:w="2073" w:type="dxa"/>
              </w:tcPr>
              <w:p w:rsidR="00B574C9" w:rsidRDefault="0098685D" w:rsidP="0098685D">
                <w:r>
                  <w:t>Lucy</w:t>
                </w:r>
              </w:p>
            </w:tc>
          </w:sdtContent>
        </w:sdt>
        <w:sdt>
          <w:sdtPr>
            <w:alias w:val="Middle name"/>
            <w:tag w:val="authorMiddleName"/>
            <w:id w:val="-2076034781"/>
            <w:placeholder>
              <w:docPart w:val="7B872B8482134B6EACBDD9602442D07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5F3098D249E4D17A1C1C5D49D85B80D"/>
            </w:placeholder>
            <w:text/>
          </w:sdtPr>
          <w:sdtEndPr/>
          <w:sdtContent>
            <w:tc>
              <w:tcPr>
                <w:tcW w:w="2642" w:type="dxa"/>
              </w:tcPr>
              <w:p w:rsidR="00B574C9" w:rsidRDefault="0098685D" w:rsidP="0098685D">
                <w:r>
                  <w:t>Watling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8A491987BFC45E1A51C5D40A155EBF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77C03546471422793DAD897FD59EE6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CC1157357E9416FBFB312B44CEFB685"/>
            </w:placeholder>
            <w:text/>
          </w:sdtPr>
          <w:sdtContent>
            <w:tc>
              <w:tcPr>
                <w:tcW w:w="9016" w:type="dxa"/>
                <w:tcMar>
                  <w:top w:w="113" w:type="dxa"/>
                  <w:bottom w:w="113" w:type="dxa"/>
                </w:tcMar>
              </w:tcPr>
              <w:p w:rsidR="003F0D73" w:rsidRPr="00FB589A" w:rsidRDefault="0098685D" w:rsidP="0098685D">
                <w:proofErr w:type="spellStart"/>
                <w:r>
                  <w:t>Erster</w:t>
                </w:r>
                <w:proofErr w:type="spellEnd"/>
                <w:r>
                  <w:t xml:space="preserve"> </w:t>
                </w:r>
                <w:proofErr w:type="spellStart"/>
                <w:r>
                  <w:t>Deutscher</w:t>
                </w:r>
                <w:proofErr w:type="spellEnd"/>
                <w:r>
                  <w:t xml:space="preserve"> </w:t>
                </w:r>
                <w:proofErr w:type="spellStart"/>
                <w:r>
                  <w:t>Herbstsalon</w:t>
                </w:r>
                <w:proofErr w:type="spellEnd"/>
              </w:p>
            </w:tc>
          </w:sdtContent>
        </w:sdt>
      </w:tr>
      <w:tr w:rsidR="00464699" w:rsidTr="007821B0">
        <w:sdt>
          <w:sdtPr>
            <w:alias w:val="Variant headwords"/>
            <w:tag w:val="variantHeadwords"/>
            <w:id w:val="173464402"/>
            <w:placeholder>
              <w:docPart w:val="5B5137DB22E6477081468633E1AF842B"/>
            </w:placeholder>
          </w:sdtPr>
          <w:sdtEndPr/>
          <w:sdtContent>
            <w:tc>
              <w:tcPr>
                <w:tcW w:w="9016" w:type="dxa"/>
                <w:tcMar>
                  <w:top w:w="113" w:type="dxa"/>
                  <w:bottom w:w="113" w:type="dxa"/>
                </w:tcMar>
              </w:tcPr>
              <w:p w:rsidR="00464699" w:rsidRDefault="000B76A4" w:rsidP="00464699">
                <w:r w:rsidRPr="00BD338F">
                  <w:t>First German Autumn Salon</w:t>
                </w:r>
              </w:p>
            </w:tc>
          </w:sdtContent>
        </w:sdt>
      </w:tr>
      <w:tr w:rsidR="00E85A05" w:rsidTr="003F0D73">
        <w:sdt>
          <w:sdtPr>
            <w:alias w:val="Abstract"/>
            <w:tag w:val="abstract"/>
            <w:id w:val="-635871867"/>
            <w:placeholder>
              <w:docPart w:val="12B0A808247742CDBF24C13129133168"/>
            </w:placeholder>
          </w:sdtPr>
          <w:sdtEndPr/>
          <w:sdtContent>
            <w:tc>
              <w:tcPr>
                <w:tcW w:w="9016" w:type="dxa"/>
                <w:tcMar>
                  <w:top w:w="113" w:type="dxa"/>
                  <w:bottom w:w="113" w:type="dxa"/>
                </w:tcMar>
              </w:tcPr>
              <w:p w:rsidR="00E85A05" w:rsidRDefault="000B76A4" w:rsidP="000B76A4">
                <w:r w:rsidRPr="00BD338F">
                  <w:t xml:space="preserve">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(First German Autumn Salon) was one of the most important large-scale international exhibitions of Modern art to be shown in Germany before the First World War. Staged in derelict rooms on Berlin’s </w:t>
                </w:r>
                <w:proofErr w:type="spellStart"/>
                <w:r w:rsidRPr="00BD338F">
                  <w:t>Potsdamer</w:t>
                </w:r>
                <w:proofErr w:type="spellEnd"/>
                <w:r w:rsidRPr="00BD338F">
                  <w:t xml:space="preserve"> </w:t>
                </w:r>
                <w:proofErr w:type="spellStart"/>
                <w:r w:rsidRPr="00BD338F">
                  <w:t>Strasse</w:t>
                </w:r>
                <w:proofErr w:type="spellEnd"/>
                <w:r w:rsidRPr="00BD338F">
                  <w:t xml:space="preserve"> between 20 September and 1 December 1913, the exhibition included over 360 works by some 90 artists. It was organised by the Berlin writer and critic </w:t>
                </w:r>
                <w:proofErr w:type="spellStart"/>
                <w:r w:rsidRPr="00BD338F">
                  <w:t>Herwarth</w:t>
                </w:r>
                <w:proofErr w:type="spellEnd"/>
                <w:r w:rsidRPr="00BD338F">
                  <w:t xml:space="preserve"> Walden (1878-1941) under the banner of his </w:t>
                </w:r>
                <w:r w:rsidRPr="00D354BD">
                  <w:t>Der Sturm</w:t>
                </w:r>
                <w:r w:rsidRPr="00BD338F">
                  <w:rPr>
                    <w:i/>
                  </w:rPr>
                  <w:t xml:space="preserve"> </w:t>
                </w:r>
                <w:r w:rsidRPr="00BD338F">
                  <w:t>Gallery, working in collaboration with a group of</w:t>
                </w:r>
                <w:r>
                  <w:t xml:space="preserve"> E</w:t>
                </w:r>
                <w:r w:rsidRPr="00BD338F">
                  <w:t xml:space="preserve">xpressionist artists including </w:t>
                </w:r>
                <w:proofErr w:type="spellStart"/>
                <w:r w:rsidRPr="00BD338F">
                  <w:t>Wassily</w:t>
                </w:r>
                <w:proofErr w:type="spellEnd"/>
                <w:r w:rsidRPr="00BD338F">
                  <w:t xml:space="preserve"> Kandinsky, August Macke and Franz Marc, known by their collective name </w:t>
                </w:r>
                <w:r w:rsidRPr="00BD338F">
                  <w:rPr>
                    <w:i/>
                  </w:rPr>
                  <w:t>Der</w:t>
                </w:r>
                <w:r w:rsidRPr="00BD338F">
                  <w:t xml:space="preserve"> </w:t>
                </w:r>
                <w:proofErr w:type="spellStart"/>
                <w:r w:rsidRPr="00BD338F">
                  <w:rPr>
                    <w:i/>
                  </w:rPr>
                  <w:t>Blaue</w:t>
                </w:r>
                <w:proofErr w:type="spellEnd"/>
                <w:r w:rsidRPr="00BD338F">
                  <w:rPr>
                    <w:i/>
                  </w:rPr>
                  <w:t xml:space="preserve"> Reiter</w:t>
                </w:r>
                <w:r w:rsidRPr="00BD338F">
                  <w:t xml:space="preserve">. The exhibition’s title was taken from the </w:t>
                </w:r>
                <w:r w:rsidRPr="00BD338F">
                  <w:rPr>
                    <w:i/>
                  </w:rPr>
                  <w:t xml:space="preserve">Salon </w:t>
                </w:r>
                <w:proofErr w:type="spellStart"/>
                <w:r w:rsidRPr="00BD338F">
                  <w:rPr>
                    <w:i/>
                  </w:rPr>
                  <w:t>d’automne</w:t>
                </w:r>
                <w:proofErr w:type="spellEnd"/>
                <w:r w:rsidRPr="00BD338F">
                  <w:t xml:space="preserve">, an annual display of avant-garde art which had taken place in Paris since 1903. Many in Germany – in particular the </w:t>
                </w:r>
                <w:proofErr w:type="spellStart"/>
                <w:r>
                  <w:rPr>
                    <w:i/>
                  </w:rPr>
                  <w:t>Blaue</w:t>
                </w:r>
                <w:proofErr w:type="spellEnd"/>
                <w:r w:rsidRPr="00BD338F">
                  <w:rPr>
                    <w:i/>
                  </w:rPr>
                  <w:t xml:space="preserve"> Reiter</w:t>
                </w:r>
                <w:r w:rsidRPr="00BD338F">
                  <w:t xml:space="preserve"> artists – increasingl</w:t>
                </w:r>
                <w:r>
                  <w:t>y felt that the development of m</w:t>
                </w:r>
                <w:r w:rsidRPr="00BD338F">
                  <w:t xml:space="preserve">odern art was no longer being adequately represented by these Paris shows. So, as Walden wrote in his foreword to the catalogue, 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sought to, ‘give an overview of the new movements in the pictorial arts of all </w:t>
                </w:r>
                <w:proofErr w:type="gramStart"/>
                <w:r w:rsidRPr="00BD338F">
                  <w:t>countries’, that</w:t>
                </w:r>
                <w:proofErr w:type="gramEnd"/>
                <w:r w:rsidRPr="00BD338F">
                  <w:t xml:space="preserve"> would, ‘at the same time…broaden our view of the contemporary’.</w:t>
                </w:r>
              </w:p>
            </w:tc>
          </w:sdtContent>
        </w:sdt>
      </w:tr>
      <w:tr w:rsidR="003F0D73" w:rsidTr="003F0D73">
        <w:sdt>
          <w:sdtPr>
            <w:alias w:val="Article text"/>
            <w:tag w:val="articleText"/>
            <w:id w:val="634067588"/>
            <w:placeholder>
              <w:docPart w:val="D271AB72142D4022B5BD79BB3D4DD951"/>
            </w:placeholder>
          </w:sdtPr>
          <w:sdtEndPr/>
          <w:sdtContent>
            <w:tc>
              <w:tcPr>
                <w:tcW w:w="9016" w:type="dxa"/>
                <w:tcMar>
                  <w:top w:w="113" w:type="dxa"/>
                  <w:bottom w:w="113" w:type="dxa"/>
                </w:tcMar>
              </w:tcPr>
              <w:p w:rsidR="0098685D" w:rsidRDefault="0098685D" w:rsidP="0098685D">
                <w:r w:rsidRPr="00BD338F">
                  <w:t xml:space="preserve">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(First German Autumn Salon) was one of the most important large-scale international exhibitions of Modern art to be shown in Germany before the First World War. Staged in derelict rooms on Berlin’s </w:t>
                </w:r>
                <w:proofErr w:type="spellStart"/>
                <w:r w:rsidRPr="00BD338F">
                  <w:t>Potsdamer</w:t>
                </w:r>
                <w:proofErr w:type="spellEnd"/>
                <w:r w:rsidRPr="00BD338F">
                  <w:t xml:space="preserve"> </w:t>
                </w:r>
                <w:proofErr w:type="spellStart"/>
                <w:r w:rsidRPr="00BD338F">
                  <w:t>Strasse</w:t>
                </w:r>
                <w:proofErr w:type="spellEnd"/>
                <w:r w:rsidRPr="00BD338F">
                  <w:t xml:space="preserve"> between 20 September and 1 December 1913, the exhibition included over 360 works by some 90 artists. It was organised by the Berlin writer and critic </w:t>
                </w:r>
                <w:proofErr w:type="spellStart"/>
                <w:r w:rsidRPr="00BD338F">
                  <w:t>Herwarth</w:t>
                </w:r>
                <w:proofErr w:type="spellEnd"/>
                <w:r w:rsidRPr="00BD338F">
                  <w:t xml:space="preserve"> Walden (1878-1941) under the banner of his </w:t>
                </w:r>
                <w:r w:rsidRPr="00D354BD">
                  <w:t>Der Sturm</w:t>
                </w:r>
                <w:r w:rsidRPr="00BD338F">
                  <w:rPr>
                    <w:i/>
                  </w:rPr>
                  <w:t xml:space="preserve"> </w:t>
                </w:r>
                <w:r w:rsidRPr="00BD338F">
                  <w:t>Gallery, working in collaboration with a group of</w:t>
                </w:r>
                <w:r>
                  <w:t xml:space="preserve"> E</w:t>
                </w:r>
                <w:r w:rsidRPr="00BD338F">
                  <w:t xml:space="preserve">xpressionist artists including </w:t>
                </w:r>
                <w:proofErr w:type="spellStart"/>
                <w:r w:rsidRPr="00BD338F">
                  <w:t>Wassily</w:t>
                </w:r>
                <w:proofErr w:type="spellEnd"/>
                <w:r w:rsidRPr="00BD338F">
                  <w:t xml:space="preserve"> Kandinsky, August Macke and Franz Marc, known by their collective name </w:t>
                </w:r>
                <w:r w:rsidRPr="00BD338F">
                  <w:rPr>
                    <w:i/>
                  </w:rPr>
                  <w:t>Der</w:t>
                </w:r>
                <w:r w:rsidRPr="00BD338F">
                  <w:t xml:space="preserve"> </w:t>
                </w:r>
                <w:proofErr w:type="spellStart"/>
                <w:r w:rsidRPr="00BD338F">
                  <w:rPr>
                    <w:i/>
                  </w:rPr>
                  <w:t>Blaue</w:t>
                </w:r>
                <w:proofErr w:type="spellEnd"/>
                <w:r w:rsidRPr="00BD338F">
                  <w:rPr>
                    <w:i/>
                  </w:rPr>
                  <w:t xml:space="preserve"> Reiter</w:t>
                </w:r>
                <w:r w:rsidRPr="00BD338F">
                  <w:t xml:space="preserve">. The exhibition’s title was taken from the </w:t>
                </w:r>
                <w:r w:rsidRPr="00BD338F">
                  <w:rPr>
                    <w:i/>
                  </w:rPr>
                  <w:t xml:space="preserve">Salon </w:t>
                </w:r>
                <w:proofErr w:type="spellStart"/>
                <w:r w:rsidRPr="00BD338F">
                  <w:rPr>
                    <w:i/>
                  </w:rPr>
                  <w:t>d’automne</w:t>
                </w:r>
                <w:proofErr w:type="spellEnd"/>
                <w:r w:rsidRPr="00BD338F">
                  <w:t xml:space="preserve">, an annual display of avant-garde art which had taken place in Paris since 1903. Many in Germany – in particular the </w:t>
                </w:r>
                <w:proofErr w:type="spellStart"/>
                <w:r>
                  <w:rPr>
                    <w:i/>
                  </w:rPr>
                  <w:t>Blaue</w:t>
                </w:r>
                <w:proofErr w:type="spellEnd"/>
                <w:r w:rsidRPr="00BD338F">
                  <w:rPr>
                    <w:i/>
                  </w:rPr>
                  <w:t xml:space="preserve"> Reiter</w:t>
                </w:r>
                <w:r w:rsidRPr="00BD338F">
                  <w:t xml:space="preserve"> artists – increasingl</w:t>
                </w:r>
                <w:r>
                  <w:t>y felt that the development of m</w:t>
                </w:r>
                <w:r w:rsidRPr="00BD338F">
                  <w:t xml:space="preserve">odern art was no longer being adequately represented by these Paris shows. So, as Walden wrote in his foreword to the catalogue, 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sought to, ‘give an overview of the new movements in the pictorial arts of all </w:t>
                </w:r>
                <w:proofErr w:type="gramStart"/>
                <w:r w:rsidRPr="00BD338F">
                  <w:t>countries’, that</w:t>
                </w:r>
                <w:proofErr w:type="gramEnd"/>
                <w:r w:rsidRPr="00BD338F">
                  <w:t xml:space="preserve"> would, ‘at the same time…broaden our view of the contemporary’.</w:t>
                </w:r>
              </w:p>
              <w:p w:rsidR="0098685D" w:rsidRDefault="0098685D" w:rsidP="0098685D"/>
              <w:p w:rsidR="00740C08" w:rsidRDefault="00740C08" w:rsidP="00740C08">
                <w:pPr>
                  <w:keepNext/>
                </w:pPr>
                <w:r>
                  <w:t>File: herbstsalon1.jpg</w:t>
                </w:r>
              </w:p>
              <w:p w:rsidR="00740C08" w:rsidRPr="00BD338F" w:rsidRDefault="00740C08" w:rsidP="00740C08">
                <w:pPr>
                  <w:pStyle w:val="Caption"/>
                </w:pPr>
                <w:fldSimple w:instr=" SEQ Figure \* ARABIC ">
                  <w:r>
                    <w:rPr>
                      <w:noProof/>
                    </w:rPr>
                    <w:t>1</w:t>
                  </w:r>
                </w:fldSimple>
                <w:r>
                  <w:t xml:space="preserve"> </w:t>
                </w:r>
                <w:r w:rsidRPr="009A7B90">
                  <w:t xml:space="preserve">Franz Marc, </w:t>
                </w:r>
                <w:r w:rsidRPr="00740C08">
                  <w:rPr>
                    <w:i/>
                  </w:rPr>
                  <w:t xml:space="preserve">Der </w:t>
                </w:r>
                <w:proofErr w:type="spellStart"/>
                <w:r w:rsidRPr="00740C08">
                  <w:rPr>
                    <w:i/>
                  </w:rPr>
                  <w:t>Turm</w:t>
                </w:r>
                <w:proofErr w:type="spellEnd"/>
                <w:r w:rsidRPr="00740C08">
                  <w:rPr>
                    <w:i/>
                  </w:rPr>
                  <w:t xml:space="preserve"> der </w:t>
                </w:r>
                <w:proofErr w:type="spellStart"/>
                <w:r w:rsidRPr="00740C08">
                  <w:rPr>
                    <w:i/>
                  </w:rPr>
                  <w:t>blauen</w:t>
                </w:r>
                <w:proofErr w:type="spellEnd"/>
                <w:r w:rsidRPr="00740C08">
                  <w:rPr>
                    <w:i/>
                  </w:rPr>
                  <w:t xml:space="preserve"> </w:t>
                </w:r>
                <w:proofErr w:type="spellStart"/>
                <w:r w:rsidRPr="00740C08">
                  <w:rPr>
                    <w:i/>
                  </w:rPr>
                  <w:t>Pferde</w:t>
                </w:r>
                <w:proofErr w:type="spellEnd"/>
                <w:r>
                  <w:t xml:space="preserve"> [</w:t>
                </w:r>
                <w:r w:rsidRPr="00740C08">
                  <w:rPr>
                    <w:i/>
                  </w:rPr>
                  <w:t>The Tower of Blue Horses,</w:t>
                </w:r>
                <w:r w:rsidRPr="009A7B90">
                  <w:t xml:space="preserve"> 1913</w:t>
                </w:r>
                <w:r>
                  <w:t>]</w:t>
                </w:r>
                <w:r w:rsidRPr="009A7B90">
                  <w:t>. German, 1880-1916. Oil on canvas. 200 x 130cm. Lost. Source and permissions: http://en.wikipedia.org/wiki/File:Franz_Marc_029a.jpg</w:t>
                </w:r>
              </w:p>
              <w:p w:rsidR="0098685D" w:rsidRDefault="0098685D" w:rsidP="0098685D">
                <w:r w:rsidRPr="00BD338F">
                  <w:t xml:space="preserve">Walden founded the journal </w:t>
                </w:r>
                <w:r w:rsidRPr="00BD338F">
                  <w:rPr>
                    <w:i/>
                  </w:rPr>
                  <w:t xml:space="preserve">Der Sturm </w:t>
                </w:r>
                <w:r w:rsidRPr="00BD338F">
                  <w:t>in</w:t>
                </w:r>
                <w:r>
                  <w:t xml:space="preserve"> Berlin in</w:t>
                </w:r>
                <w:r w:rsidRPr="00BD338F">
                  <w:t xml:space="preserve"> 1910 as a showcase for the expressionist</w:t>
                </w:r>
                <w:r>
                  <w:t xml:space="preserve"> movement in art and literature;</w:t>
                </w:r>
                <w:r w:rsidRPr="00BD338F">
                  <w:t xml:space="preserve"> from 1912</w:t>
                </w:r>
                <w:r>
                  <w:t>,</w:t>
                </w:r>
                <w:r w:rsidRPr="00BD338F">
                  <w:t xml:space="preserve"> </w:t>
                </w:r>
                <w:r>
                  <w:t>he staged</w:t>
                </w:r>
                <w:r w:rsidRPr="00BD338F">
                  <w:t xml:space="preserve"> exhibitions under the same name. Discussions for the </w:t>
                </w:r>
                <w:proofErr w:type="spellStart"/>
                <w:r w:rsidRPr="00BD338F">
                  <w:rPr>
                    <w:i/>
                  </w:rPr>
                  <w:t>Herbstsalon</w:t>
                </w:r>
                <w:proofErr w:type="spellEnd"/>
                <w:r w:rsidRPr="00BD338F">
                  <w:t xml:space="preserve"> began in spring 1913 when Walden met with Kandinsky, Macke </w:t>
                </w:r>
                <w:r w:rsidRPr="00BD338F">
                  <w:lastRenderedPageBreak/>
                  <w:t xml:space="preserve">and Marc in Bavaria. With financial support secured from Berlin patron Bernhard Koehler, the uncle of Macke’s wife, the work of gathering exhibits began. In the final hang, decided by Walden, Marc, Macke and Koehler, the </w:t>
                </w:r>
                <w:proofErr w:type="spellStart"/>
                <w:r w:rsidRPr="00BD338F">
                  <w:rPr>
                    <w:i/>
                  </w:rPr>
                  <w:t>Blauer</w:t>
                </w:r>
                <w:proofErr w:type="spellEnd"/>
                <w:r w:rsidRPr="00BD338F">
                  <w:rPr>
                    <w:i/>
                  </w:rPr>
                  <w:t xml:space="preserve"> Reiter </w:t>
                </w:r>
                <w:r w:rsidRPr="00F73693">
                  <w:t>artists</w:t>
                </w:r>
                <w:r>
                  <w:rPr>
                    <w:i/>
                  </w:rPr>
                  <w:t xml:space="preserve"> </w:t>
                </w:r>
                <w:r>
                  <w:t>were well represented, b</w:t>
                </w:r>
                <w:r w:rsidRPr="00BD338F">
                  <w:t xml:space="preserve">ut the show also included artists from further afield: Italian futurists, Russians Natalia </w:t>
                </w:r>
                <w:proofErr w:type="spellStart"/>
                <w:r w:rsidRPr="00BD338F">
                  <w:t>Goncharova</w:t>
                </w:r>
                <w:proofErr w:type="spellEnd"/>
                <w:r w:rsidRPr="00BD338F">
                  <w:t xml:space="preserve"> and Mikhail </w:t>
                </w:r>
                <w:proofErr w:type="spellStart"/>
                <w:r w:rsidRPr="00BD338F">
                  <w:t>Larionov</w:t>
                </w:r>
                <w:proofErr w:type="spellEnd"/>
                <w:r w:rsidRPr="00BD338F">
                  <w:t xml:space="preserve">, the Dutch </w:t>
                </w:r>
                <w:r>
                  <w:t xml:space="preserve">artist </w:t>
                </w:r>
                <w:proofErr w:type="spellStart"/>
                <w:r w:rsidRPr="00BD338F">
                  <w:t>Jacoba</w:t>
                </w:r>
                <w:proofErr w:type="spellEnd"/>
                <w:r w:rsidRPr="00BD338F">
                  <w:t xml:space="preserve"> van </w:t>
                </w:r>
                <w:proofErr w:type="spellStart"/>
                <w:r w:rsidRPr="00BD338F">
                  <w:t>Heemskerck</w:t>
                </w:r>
                <w:proofErr w:type="spellEnd"/>
                <w:r w:rsidRPr="00BD338F">
                  <w:t xml:space="preserve"> and the American </w:t>
                </w:r>
                <w:proofErr w:type="spellStart"/>
                <w:r w:rsidRPr="00BD338F">
                  <w:t>Lyonel</w:t>
                </w:r>
                <w:proofErr w:type="spellEnd"/>
                <w:r w:rsidRPr="00BD338F">
                  <w:t xml:space="preserve"> Feininger. </w:t>
                </w:r>
                <w:r>
                  <w:t xml:space="preserve">Robert and Sonia Delaunay, </w:t>
                </w:r>
                <w:r w:rsidRPr="00BD338F">
                  <w:t>whom Walden had visited in Paris to obtain</w:t>
                </w:r>
                <w:r>
                  <w:t xml:space="preserve"> works,</w:t>
                </w:r>
                <w:r w:rsidRPr="00BD338F">
                  <w:t xml:space="preserve"> were each represented by over twenty pieces. </w:t>
                </w:r>
                <w:r>
                  <w:t>T</w:t>
                </w:r>
                <w:r w:rsidRPr="00BD338F">
                  <w:t xml:space="preserve">he </w:t>
                </w:r>
                <w:proofErr w:type="spellStart"/>
                <w:r w:rsidRPr="00BD338F">
                  <w:t>Delaunays</w:t>
                </w:r>
                <w:proofErr w:type="spellEnd"/>
                <w:r w:rsidRPr="00BD338F">
                  <w:t xml:space="preserve">’ collection also contributed to the </w:t>
                </w:r>
                <w:r>
                  <w:t>22</w:t>
                </w:r>
                <w:r w:rsidRPr="00BD338F">
                  <w:t xml:space="preserve"> exhibits by French artist Henri Rousseau. In the </w:t>
                </w:r>
                <w:proofErr w:type="spellStart"/>
                <w:r>
                  <w:rPr>
                    <w:i/>
                  </w:rPr>
                  <w:t>Blaue</w:t>
                </w:r>
                <w:proofErr w:type="spellEnd"/>
                <w:r w:rsidRPr="00BD338F">
                  <w:rPr>
                    <w:i/>
                  </w:rPr>
                  <w:t xml:space="preserve"> Reiter </w:t>
                </w:r>
                <w:proofErr w:type="spellStart"/>
                <w:r w:rsidRPr="00253E12">
                  <w:rPr>
                    <w:i/>
                  </w:rPr>
                  <w:t>Almanach</w:t>
                </w:r>
                <w:proofErr w:type="spellEnd"/>
                <w:r w:rsidRPr="00BD338F">
                  <w:t xml:space="preserve">, published by the group in 1912, Kandinsky had praised Rousseau as representative of a </w:t>
                </w:r>
                <w:proofErr w:type="spellStart"/>
                <w:r w:rsidRPr="00BD338F">
                  <w:t>primitivist</w:t>
                </w:r>
                <w:proofErr w:type="spellEnd"/>
                <w:r w:rsidRPr="00BD338F">
                  <w:t xml:space="preserve"> realism which could, he argued, provide an alternative to abstraction for the progres</w:t>
                </w:r>
                <w:r>
                  <w:t>sion of m</w:t>
                </w:r>
                <w:r w:rsidRPr="00BD338F">
                  <w:t>odern art.</w:t>
                </w:r>
              </w:p>
              <w:p w:rsidR="0098685D" w:rsidRPr="00BD338F" w:rsidRDefault="0098685D" w:rsidP="0098685D"/>
              <w:p w:rsidR="003F0D73" w:rsidRDefault="0098685D" w:rsidP="0098685D">
                <w:r w:rsidRPr="00BD338F">
                  <w:t xml:space="preserve">Though widely reported, the </w:t>
                </w:r>
                <w:proofErr w:type="spellStart"/>
                <w:r w:rsidRPr="00BD338F">
                  <w:rPr>
                    <w:i/>
                  </w:rPr>
                  <w:t>Erster</w:t>
                </w:r>
                <w:proofErr w:type="spellEnd"/>
                <w:r w:rsidRPr="00BD338F">
                  <w:rPr>
                    <w:i/>
                  </w:rPr>
                  <w:t xml:space="preserve"> </w:t>
                </w:r>
                <w:proofErr w:type="spellStart"/>
                <w:r w:rsidRPr="00BD338F">
                  <w:rPr>
                    <w:i/>
                  </w:rPr>
                  <w:t>Deutscher</w:t>
                </w:r>
                <w:proofErr w:type="spellEnd"/>
                <w:r w:rsidRPr="00BD338F">
                  <w:rPr>
                    <w:i/>
                  </w:rPr>
                  <w:t xml:space="preserve"> </w:t>
                </w:r>
                <w:proofErr w:type="spellStart"/>
                <w:r w:rsidRPr="00BD338F">
                  <w:rPr>
                    <w:i/>
                  </w:rPr>
                  <w:t>Herbstsalon</w:t>
                </w:r>
                <w:proofErr w:type="spellEnd"/>
                <w:r w:rsidRPr="00BD338F">
                  <w:t xml:space="preserve"> was met primarily with confusion and negativity in the c</w:t>
                </w:r>
                <w:bookmarkStart w:id="0" w:name="_GoBack"/>
                <w:bookmarkEnd w:id="0"/>
                <w:r w:rsidRPr="00BD338F">
                  <w:t xml:space="preserve">ontemporary press. </w:t>
                </w:r>
                <w:r>
                  <w:t>I</w:t>
                </w:r>
                <w:r w:rsidRPr="00BD338F">
                  <w:t xml:space="preserve">t was a financial disaster, ultimately costing Koehler at least five times the 4,000 marks he had originally pledged. Yet the show represented an important early showcase for many of the artists </w:t>
                </w:r>
                <w:r>
                  <w:t>who</w:t>
                </w:r>
                <w:r w:rsidRPr="00BD338F">
                  <w:t xml:space="preserve"> would come to dominate the European art scene as the twentieth century progressed.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B46A90FF9EA4C5C8FCEB959503F5741"/>
              </w:placeholder>
            </w:sdtPr>
            <w:sdtEndPr/>
            <w:sdtContent>
              <w:p w:rsidR="00B256CD" w:rsidRDefault="00B256CD" w:rsidP="00B256CD"/>
              <w:p w:rsidR="00B256CD" w:rsidRDefault="00B256CD" w:rsidP="00B256CD">
                <w:sdt>
                  <w:sdtPr>
                    <w:id w:val="-1547358465"/>
                    <w:citation/>
                  </w:sdtPr>
                  <w:sdtContent>
                    <w:r>
                      <w:fldChar w:fldCharType="begin"/>
                    </w:r>
                    <w:r>
                      <w:rPr>
                        <w:lang w:val="en-US"/>
                      </w:rPr>
                      <w:instrText xml:space="preserve"> CITATION Bir12 \l 1033 </w:instrText>
                    </w:r>
                    <w:r>
                      <w:fldChar w:fldCharType="separate"/>
                    </w:r>
                    <w:r>
                      <w:rPr>
                        <w:noProof/>
                        <w:lang w:val="en-US"/>
                      </w:rPr>
                      <w:t>(Birthälmer and Finckh)</w:t>
                    </w:r>
                    <w:r>
                      <w:fldChar w:fldCharType="end"/>
                    </w:r>
                  </w:sdtContent>
                </w:sdt>
              </w:p>
              <w:p w:rsidR="00B256CD" w:rsidRDefault="00B256CD" w:rsidP="00B256CD"/>
              <w:p w:rsidR="00B256CD" w:rsidRDefault="00B256CD" w:rsidP="00B256CD">
                <w:sdt>
                  <w:sdtPr>
                    <w:id w:val="-832842452"/>
                    <w:citation/>
                  </w:sdtPr>
                  <w:sdtContent>
                    <w:r>
                      <w:fldChar w:fldCharType="begin"/>
                    </w:r>
                    <w:r>
                      <w:rPr>
                        <w:lang w:val="en-US"/>
                      </w:rPr>
                      <w:instrText xml:space="preserve"> CITATION Von88 \l 1033 </w:instrText>
                    </w:r>
                    <w:r>
                      <w:fldChar w:fldCharType="separate"/>
                    </w:r>
                    <w:r>
                      <w:rPr>
                        <w:noProof/>
                        <w:lang w:val="en-US"/>
                      </w:rPr>
                      <w:t>(Von Lüttichau)</w:t>
                    </w:r>
                    <w:r>
                      <w:fldChar w:fldCharType="end"/>
                    </w:r>
                  </w:sdtContent>
                </w:sdt>
              </w:p>
              <w:p w:rsidR="003235A7" w:rsidRDefault="009A2E45" w:rsidP="00B256C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E45" w:rsidRDefault="009A2E45" w:rsidP="007A0D55">
      <w:pPr>
        <w:spacing w:after="0" w:line="240" w:lineRule="auto"/>
      </w:pPr>
      <w:r>
        <w:separator/>
      </w:r>
    </w:p>
  </w:endnote>
  <w:endnote w:type="continuationSeparator" w:id="0">
    <w:p w:rsidR="009A2E45" w:rsidRDefault="009A2E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E45" w:rsidRDefault="009A2E45" w:rsidP="007A0D55">
      <w:pPr>
        <w:spacing w:after="0" w:line="240" w:lineRule="auto"/>
      </w:pPr>
      <w:r>
        <w:separator/>
      </w:r>
    </w:p>
  </w:footnote>
  <w:footnote w:type="continuationSeparator" w:id="0">
    <w:p w:rsidR="009A2E45" w:rsidRDefault="009A2E4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F38"/>
    <w:rsid w:val="00032559"/>
    <w:rsid w:val="00052040"/>
    <w:rsid w:val="000B25AE"/>
    <w:rsid w:val="000B55AB"/>
    <w:rsid w:val="000B76A4"/>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0C08"/>
    <w:rsid w:val="007411B9"/>
    <w:rsid w:val="00780D95"/>
    <w:rsid w:val="00780DC7"/>
    <w:rsid w:val="007A0D55"/>
    <w:rsid w:val="007B3377"/>
    <w:rsid w:val="007E5F44"/>
    <w:rsid w:val="00821DE3"/>
    <w:rsid w:val="00846CE1"/>
    <w:rsid w:val="008A5B87"/>
    <w:rsid w:val="00922950"/>
    <w:rsid w:val="0098685D"/>
    <w:rsid w:val="009A2E45"/>
    <w:rsid w:val="009A7264"/>
    <w:rsid w:val="009D1606"/>
    <w:rsid w:val="009E18A1"/>
    <w:rsid w:val="009E73D7"/>
    <w:rsid w:val="00A27D2C"/>
    <w:rsid w:val="00A76FD9"/>
    <w:rsid w:val="00AB436D"/>
    <w:rsid w:val="00AD2F24"/>
    <w:rsid w:val="00AD4844"/>
    <w:rsid w:val="00B219AE"/>
    <w:rsid w:val="00B256CD"/>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F3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F38"/>
    <w:rPr>
      <w:rFonts w:ascii="Tahoma" w:hAnsi="Tahoma" w:cs="Tahoma"/>
      <w:sz w:val="16"/>
      <w:szCs w:val="16"/>
    </w:rPr>
  </w:style>
  <w:style w:type="paragraph" w:styleId="Caption">
    <w:name w:val="caption"/>
    <w:basedOn w:val="Normal"/>
    <w:next w:val="Normal"/>
    <w:uiPriority w:val="35"/>
    <w:semiHidden/>
    <w:qFormat/>
    <w:rsid w:val="00740C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F38"/>
    <w:rPr>
      <w:rFonts w:ascii="Tahoma" w:hAnsi="Tahoma" w:cs="Tahoma"/>
      <w:sz w:val="16"/>
      <w:szCs w:val="16"/>
    </w:rPr>
  </w:style>
  <w:style w:type="paragraph" w:styleId="Caption">
    <w:name w:val="caption"/>
    <w:basedOn w:val="Normal"/>
    <w:next w:val="Normal"/>
    <w:uiPriority w:val="35"/>
    <w:semiHidden/>
    <w:qFormat/>
    <w:rsid w:val="00740C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1999C9CFA7437B9E2E1E7F35B29A38"/>
        <w:category>
          <w:name w:val="General"/>
          <w:gallery w:val="placeholder"/>
        </w:category>
        <w:types>
          <w:type w:val="bbPlcHdr"/>
        </w:types>
        <w:behaviors>
          <w:behavior w:val="content"/>
        </w:behaviors>
        <w:guid w:val="{537C858F-187B-46ED-91FF-4331960BF1B3}"/>
      </w:docPartPr>
      <w:docPartBody>
        <w:p w:rsidR="00000000" w:rsidRDefault="00EF2DD6">
          <w:pPr>
            <w:pStyle w:val="E81999C9CFA7437B9E2E1E7F35B29A38"/>
          </w:pPr>
          <w:r w:rsidRPr="00CC586D">
            <w:rPr>
              <w:rStyle w:val="PlaceholderText"/>
              <w:b/>
              <w:color w:val="FFFFFF" w:themeColor="background1"/>
            </w:rPr>
            <w:t>[Salutation]</w:t>
          </w:r>
        </w:p>
      </w:docPartBody>
    </w:docPart>
    <w:docPart>
      <w:docPartPr>
        <w:name w:val="944160F369024C929CCD8AAEBF5D76CE"/>
        <w:category>
          <w:name w:val="General"/>
          <w:gallery w:val="placeholder"/>
        </w:category>
        <w:types>
          <w:type w:val="bbPlcHdr"/>
        </w:types>
        <w:behaviors>
          <w:behavior w:val="content"/>
        </w:behaviors>
        <w:guid w:val="{AB5E9ADC-DE44-4CE6-BC5E-5FD6072449DA}"/>
      </w:docPartPr>
      <w:docPartBody>
        <w:p w:rsidR="00000000" w:rsidRDefault="00EF2DD6">
          <w:pPr>
            <w:pStyle w:val="944160F369024C929CCD8AAEBF5D76CE"/>
          </w:pPr>
          <w:r>
            <w:rPr>
              <w:rStyle w:val="PlaceholderText"/>
            </w:rPr>
            <w:t>[First name]</w:t>
          </w:r>
        </w:p>
      </w:docPartBody>
    </w:docPart>
    <w:docPart>
      <w:docPartPr>
        <w:name w:val="7B872B8482134B6EACBDD9602442D07F"/>
        <w:category>
          <w:name w:val="General"/>
          <w:gallery w:val="placeholder"/>
        </w:category>
        <w:types>
          <w:type w:val="bbPlcHdr"/>
        </w:types>
        <w:behaviors>
          <w:behavior w:val="content"/>
        </w:behaviors>
        <w:guid w:val="{D3FCF976-2CEE-4651-AA4B-337015EFBAAF}"/>
      </w:docPartPr>
      <w:docPartBody>
        <w:p w:rsidR="00000000" w:rsidRDefault="00EF2DD6">
          <w:pPr>
            <w:pStyle w:val="7B872B8482134B6EACBDD9602442D07F"/>
          </w:pPr>
          <w:r>
            <w:rPr>
              <w:rStyle w:val="PlaceholderText"/>
            </w:rPr>
            <w:t>[Middle name]</w:t>
          </w:r>
        </w:p>
      </w:docPartBody>
    </w:docPart>
    <w:docPart>
      <w:docPartPr>
        <w:name w:val="A5F3098D249E4D17A1C1C5D49D85B80D"/>
        <w:category>
          <w:name w:val="General"/>
          <w:gallery w:val="placeholder"/>
        </w:category>
        <w:types>
          <w:type w:val="bbPlcHdr"/>
        </w:types>
        <w:behaviors>
          <w:behavior w:val="content"/>
        </w:behaviors>
        <w:guid w:val="{DB1C4A2D-77BA-4FA1-82E5-D55C9343F407}"/>
      </w:docPartPr>
      <w:docPartBody>
        <w:p w:rsidR="00000000" w:rsidRDefault="00EF2DD6">
          <w:pPr>
            <w:pStyle w:val="A5F3098D249E4D17A1C1C5D49D85B80D"/>
          </w:pPr>
          <w:r>
            <w:rPr>
              <w:rStyle w:val="PlaceholderText"/>
            </w:rPr>
            <w:t>[Last</w:t>
          </w:r>
          <w:r>
            <w:rPr>
              <w:rStyle w:val="PlaceholderText"/>
            </w:rPr>
            <w:t xml:space="preserve"> name]</w:t>
          </w:r>
        </w:p>
      </w:docPartBody>
    </w:docPart>
    <w:docPart>
      <w:docPartPr>
        <w:name w:val="28A491987BFC45E1A51C5D40A155EBF4"/>
        <w:category>
          <w:name w:val="General"/>
          <w:gallery w:val="placeholder"/>
        </w:category>
        <w:types>
          <w:type w:val="bbPlcHdr"/>
        </w:types>
        <w:behaviors>
          <w:behavior w:val="content"/>
        </w:behaviors>
        <w:guid w:val="{E1B0F8EE-5CC3-4C54-A8C0-BF11F40D9348}"/>
      </w:docPartPr>
      <w:docPartBody>
        <w:p w:rsidR="00000000" w:rsidRDefault="00EF2DD6">
          <w:pPr>
            <w:pStyle w:val="28A491987BFC45E1A51C5D40A155EBF4"/>
          </w:pPr>
          <w:r>
            <w:rPr>
              <w:rStyle w:val="PlaceholderText"/>
            </w:rPr>
            <w:t>[Enter your biography]</w:t>
          </w:r>
        </w:p>
      </w:docPartBody>
    </w:docPart>
    <w:docPart>
      <w:docPartPr>
        <w:name w:val="877C03546471422793DAD897FD59EE62"/>
        <w:category>
          <w:name w:val="General"/>
          <w:gallery w:val="placeholder"/>
        </w:category>
        <w:types>
          <w:type w:val="bbPlcHdr"/>
        </w:types>
        <w:behaviors>
          <w:behavior w:val="content"/>
        </w:behaviors>
        <w:guid w:val="{5949119D-E5F1-4018-94A8-44AD2A9004D7}"/>
      </w:docPartPr>
      <w:docPartBody>
        <w:p w:rsidR="00000000" w:rsidRDefault="00EF2DD6">
          <w:pPr>
            <w:pStyle w:val="877C03546471422793DAD897FD59EE62"/>
          </w:pPr>
          <w:r>
            <w:rPr>
              <w:rStyle w:val="PlaceholderText"/>
            </w:rPr>
            <w:t>[Enter the institution with which you are affiliated]</w:t>
          </w:r>
        </w:p>
      </w:docPartBody>
    </w:docPart>
    <w:docPart>
      <w:docPartPr>
        <w:name w:val="2CC1157357E9416FBFB312B44CEFB685"/>
        <w:category>
          <w:name w:val="General"/>
          <w:gallery w:val="placeholder"/>
        </w:category>
        <w:types>
          <w:type w:val="bbPlcHdr"/>
        </w:types>
        <w:behaviors>
          <w:behavior w:val="content"/>
        </w:behaviors>
        <w:guid w:val="{0D6C9F5B-5BCF-4881-B1A6-6782077EAEE5}"/>
      </w:docPartPr>
      <w:docPartBody>
        <w:p w:rsidR="00000000" w:rsidRDefault="00EF2DD6">
          <w:pPr>
            <w:pStyle w:val="2CC1157357E9416FBFB312B44CEFB685"/>
          </w:pPr>
          <w:r w:rsidRPr="00EF74F7">
            <w:rPr>
              <w:b/>
              <w:color w:val="808080" w:themeColor="background1" w:themeShade="80"/>
            </w:rPr>
            <w:t>[Enter the headword for your article]</w:t>
          </w:r>
        </w:p>
      </w:docPartBody>
    </w:docPart>
    <w:docPart>
      <w:docPartPr>
        <w:name w:val="5B5137DB22E6477081468633E1AF842B"/>
        <w:category>
          <w:name w:val="General"/>
          <w:gallery w:val="placeholder"/>
        </w:category>
        <w:types>
          <w:type w:val="bbPlcHdr"/>
        </w:types>
        <w:behaviors>
          <w:behavior w:val="content"/>
        </w:behaviors>
        <w:guid w:val="{2BCC9160-9844-426D-B5AC-403FEF86796C}"/>
      </w:docPartPr>
      <w:docPartBody>
        <w:p w:rsidR="00000000" w:rsidRDefault="00EF2DD6">
          <w:pPr>
            <w:pStyle w:val="5B5137DB22E6477081468633E1AF842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B0A808247742CDBF24C13129133168"/>
        <w:category>
          <w:name w:val="General"/>
          <w:gallery w:val="placeholder"/>
        </w:category>
        <w:types>
          <w:type w:val="bbPlcHdr"/>
        </w:types>
        <w:behaviors>
          <w:behavior w:val="content"/>
        </w:behaviors>
        <w:guid w:val="{CB2474DC-9F74-42A2-9E46-07A4E04B100E}"/>
      </w:docPartPr>
      <w:docPartBody>
        <w:p w:rsidR="00000000" w:rsidRDefault="00EF2DD6">
          <w:pPr>
            <w:pStyle w:val="12B0A808247742CDBF24C131291331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71AB72142D4022B5BD79BB3D4DD951"/>
        <w:category>
          <w:name w:val="General"/>
          <w:gallery w:val="placeholder"/>
        </w:category>
        <w:types>
          <w:type w:val="bbPlcHdr"/>
        </w:types>
        <w:behaviors>
          <w:behavior w:val="content"/>
        </w:behaviors>
        <w:guid w:val="{53C50DAC-09A4-4116-A94C-BFC086643028}"/>
      </w:docPartPr>
      <w:docPartBody>
        <w:p w:rsidR="00000000" w:rsidRDefault="00EF2DD6">
          <w:pPr>
            <w:pStyle w:val="D271AB72142D4022B5BD79BB3D4DD9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46A90FF9EA4C5C8FCEB959503F5741"/>
        <w:category>
          <w:name w:val="General"/>
          <w:gallery w:val="placeholder"/>
        </w:category>
        <w:types>
          <w:type w:val="bbPlcHdr"/>
        </w:types>
        <w:behaviors>
          <w:behavior w:val="content"/>
        </w:behaviors>
        <w:guid w:val="{A97B36AA-A9F3-40C7-922D-79C47DA84E8D}"/>
      </w:docPartPr>
      <w:docPartBody>
        <w:p w:rsidR="00000000" w:rsidRDefault="00EF2DD6">
          <w:pPr>
            <w:pStyle w:val="DB46A90FF9EA4C5C8FCEB959503F57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DD6"/>
    <w:rsid w:val="00EF2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1999C9CFA7437B9E2E1E7F35B29A38">
    <w:name w:val="E81999C9CFA7437B9E2E1E7F35B29A38"/>
  </w:style>
  <w:style w:type="paragraph" w:customStyle="1" w:styleId="944160F369024C929CCD8AAEBF5D76CE">
    <w:name w:val="944160F369024C929CCD8AAEBF5D76CE"/>
  </w:style>
  <w:style w:type="paragraph" w:customStyle="1" w:styleId="7B872B8482134B6EACBDD9602442D07F">
    <w:name w:val="7B872B8482134B6EACBDD9602442D07F"/>
  </w:style>
  <w:style w:type="paragraph" w:customStyle="1" w:styleId="A5F3098D249E4D17A1C1C5D49D85B80D">
    <w:name w:val="A5F3098D249E4D17A1C1C5D49D85B80D"/>
  </w:style>
  <w:style w:type="paragraph" w:customStyle="1" w:styleId="28A491987BFC45E1A51C5D40A155EBF4">
    <w:name w:val="28A491987BFC45E1A51C5D40A155EBF4"/>
  </w:style>
  <w:style w:type="paragraph" w:customStyle="1" w:styleId="877C03546471422793DAD897FD59EE62">
    <w:name w:val="877C03546471422793DAD897FD59EE62"/>
  </w:style>
  <w:style w:type="paragraph" w:customStyle="1" w:styleId="2CC1157357E9416FBFB312B44CEFB685">
    <w:name w:val="2CC1157357E9416FBFB312B44CEFB685"/>
  </w:style>
  <w:style w:type="paragraph" w:customStyle="1" w:styleId="5B5137DB22E6477081468633E1AF842B">
    <w:name w:val="5B5137DB22E6477081468633E1AF842B"/>
  </w:style>
  <w:style w:type="paragraph" w:customStyle="1" w:styleId="12B0A808247742CDBF24C13129133168">
    <w:name w:val="12B0A808247742CDBF24C13129133168"/>
  </w:style>
  <w:style w:type="paragraph" w:customStyle="1" w:styleId="D271AB72142D4022B5BD79BB3D4DD951">
    <w:name w:val="D271AB72142D4022B5BD79BB3D4DD951"/>
  </w:style>
  <w:style w:type="paragraph" w:customStyle="1" w:styleId="DB46A90FF9EA4C5C8FCEB959503F5741">
    <w:name w:val="DB46A90FF9EA4C5C8FCEB959503F57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1999C9CFA7437B9E2E1E7F35B29A38">
    <w:name w:val="E81999C9CFA7437B9E2E1E7F35B29A38"/>
  </w:style>
  <w:style w:type="paragraph" w:customStyle="1" w:styleId="944160F369024C929CCD8AAEBF5D76CE">
    <w:name w:val="944160F369024C929CCD8AAEBF5D76CE"/>
  </w:style>
  <w:style w:type="paragraph" w:customStyle="1" w:styleId="7B872B8482134B6EACBDD9602442D07F">
    <w:name w:val="7B872B8482134B6EACBDD9602442D07F"/>
  </w:style>
  <w:style w:type="paragraph" w:customStyle="1" w:styleId="A5F3098D249E4D17A1C1C5D49D85B80D">
    <w:name w:val="A5F3098D249E4D17A1C1C5D49D85B80D"/>
  </w:style>
  <w:style w:type="paragraph" w:customStyle="1" w:styleId="28A491987BFC45E1A51C5D40A155EBF4">
    <w:name w:val="28A491987BFC45E1A51C5D40A155EBF4"/>
  </w:style>
  <w:style w:type="paragraph" w:customStyle="1" w:styleId="877C03546471422793DAD897FD59EE62">
    <w:name w:val="877C03546471422793DAD897FD59EE62"/>
  </w:style>
  <w:style w:type="paragraph" w:customStyle="1" w:styleId="2CC1157357E9416FBFB312B44CEFB685">
    <w:name w:val="2CC1157357E9416FBFB312B44CEFB685"/>
  </w:style>
  <w:style w:type="paragraph" w:customStyle="1" w:styleId="5B5137DB22E6477081468633E1AF842B">
    <w:name w:val="5B5137DB22E6477081468633E1AF842B"/>
  </w:style>
  <w:style w:type="paragraph" w:customStyle="1" w:styleId="12B0A808247742CDBF24C13129133168">
    <w:name w:val="12B0A808247742CDBF24C13129133168"/>
  </w:style>
  <w:style w:type="paragraph" w:customStyle="1" w:styleId="D271AB72142D4022B5BD79BB3D4DD951">
    <w:name w:val="D271AB72142D4022B5BD79BB3D4DD951"/>
  </w:style>
  <w:style w:type="paragraph" w:customStyle="1" w:styleId="DB46A90FF9EA4C5C8FCEB959503F5741">
    <w:name w:val="DB46A90FF9EA4C5C8FCEB959503F5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Bir12</b:Tag>
    <b:SourceType>Book</b:SourceType>
    <b:Guid>{AE3A9F13-B21E-4251-96C5-48DC300C9C37}</b:Guid>
    <b:Title>Der Sturm: Zentrum der Avantgarde</b:Title>
    <b:Year>2012</b:Year>
    <b:City>Wuppertal</b:City>
    <b:Publisher>Von der Heydt-Museum</b:Publisher>
    <b:Author>
      <b:Editor>
        <b:NameList>
          <b:Person>
            <b:Last>Birthälmer</b:Last>
            <b:First>A.</b:First>
          </b:Person>
          <b:Person>
            <b:Last>Finckh</b:Last>
            <b:First>G.</b:First>
          </b:Person>
        </b:NameList>
      </b:Editor>
    </b:Author>
    <b:RefOrder>1</b:RefOrder>
  </b:Source>
  <b:Source>
    <b:Tag>Von88</b:Tag>
    <b:SourceType>BookSection</b:SourceType>
    <b:Guid>{DD34B847-A4FB-4264-9B47-03F47990CA57}</b:Guid>
    <b:Title>Erster Deutscher Herbstsalon, Berlin 1913</b:Title>
    <b:Year>1988</b:Year>
    <b:City>Berlin West</b:City>
    <b:Publisher>Berlinische Galerie, Museum für Moderne Kunst, Photographie und Architektur</b:Publisher>
    <b:Author>
      <b:Author>
        <b:NameList>
          <b:Person>
            <b:Last>Von Lüttichau</b:Last>
            <b:First>M.</b:First>
          </b:Person>
        </b:NameList>
      </b:Author>
      <b:Editor>
        <b:NameList>
          <b:Person>
            <b:Last>Bollé</b:Last>
            <b:First>M.</b:First>
          </b:Person>
          <b:Person>
            <b:Last>Adkins</b:Last>
            <b:First>H.</b:First>
          </b:Person>
        </b:NameList>
      </b:Editor>
    </b:Author>
    <b:BookTitle>Stationen der Moderne: die bedeutenden Kunstausstellung des 20. Jahrhunderts in Deutschland</b:BookTitle>
    <b:Pages>130-55</b:Pages>
    <b:RefOrder>2</b:RefOrder>
  </b:Source>
</b:Sources>
</file>

<file path=customXml/itemProps1.xml><?xml version="1.0" encoding="utf-8"?>
<ds:datastoreItem xmlns:ds="http://schemas.openxmlformats.org/officeDocument/2006/customXml" ds:itemID="{40BE2441-43A3-400C-827C-714FF1DB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26</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2014-09-02T23:10:00Z</dcterms:created>
  <dcterms:modified xsi:type="dcterms:W3CDTF">2014-09-02T23:37:00Z</dcterms:modified>
</cp:coreProperties>
</file>