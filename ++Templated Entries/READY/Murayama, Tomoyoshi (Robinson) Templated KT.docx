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E0F0C" w14:paraId="3D3DBD57" w14:textId="77777777" w:rsidTr="00922950">
        <w:tc>
          <w:tcPr>
            <w:tcW w:w="491" w:type="dxa"/>
            <w:vMerge w:val="restart"/>
            <w:shd w:val="clear" w:color="auto" w:fill="A6A6A6" w:themeFill="background1" w:themeFillShade="A6"/>
            <w:textDirection w:val="btLr"/>
          </w:tcPr>
          <w:p w14:paraId="172AB96F" w14:textId="77777777" w:rsidR="00B574C9" w:rsidRPr="00FE0F0C" w:rsidRDefault="00B574C9" w:rsidP="00CC586D">
            <w:pPr>
              <w:jc w:val="center"/>
              <w:rPr>
                <w:b/>
                <w:color w:val="FFFFFF" w:themeColor="background1"/>
              </w:rPr>
            </w:pPr>
            <w:r w:rsidRPr="00FE0F0C">
              <w:rPr>
                <w:b/>
                <w:color w:val="FFFFFF" w:themeColor="background1"/>
              </w:rPr>
              <w:t>About you</w:t>
            </w:r>
          </w:p>
        </w:tc>
        <w:sdt>
          <w:sdtPr>
            <w:rPr>
              <w:b/>
              <w:color w:val="FFFFFF" w:themeColor="background1"/>
            </w:rPr>
            <w:alias w:val="Salutation"/>
            <w:tag w:val="salutation"/>
            <w:id w:val="-1659997262"/>
            <w:placeholder>
              <w:docPart w:val="534718C39306C54083166197DDE40776"/>
            </w:placeholder>
            <w:showingPlcHdr/>
            <w:dropDownList>
              <w:listItem w:displayText="Dr." w:value="Dr."/>
              <w:listItem w:displayText="Prof." w:value="Prof."/>
            </w:dropDownList>
          </w:sdtPr>
          <w:sdtEndPr/>
          <w:sdtContent>
            <w:tc>
              <w:tcPr>
                <w:tcW w:w="1259" w:type="dxa"/>
              </w:tcPr>
              <w:p w14:paraId="5D1885C7" w14:textId="77777777" w:rsidR="00B574C9" w:rsidRPr="00FE0F0C" w:rsidRDefault="00B574C9" w:rsidP="00CC586D">
                <w:pPr>
                  <w:jc w:val="center"/>
                  <w:rPr>
                    <w:b/>
                    <w:color w:val="FFFFFF" w:themeColor="background1"/>
                  </w:rPr>
                </w:pPr>
                <w:r w:rsidRPr="00FE0F0C">
                  <w:rPr>
                    <w:rStyle w:val="PlaceholderText"/>
                    <w:b/>
                    <w:color w:val="FFFFFF" w:themeColor="background1"/>
                  </w:rPr>
                  <w:t>[Salutation]</w:t>
                </w:r>
              </w:p>
            </w:tc>
          </w:sdtContent>
        </w:sdt>
        <w:sdt>
          <w:sdtPr>
            <w:alias w:val="First name"/>
            <w:tag w:val="authorFirstName"/>
            <w:id w:val="581645879"/>
            <w:placeholder>
              <w:docPart w:val="BD4C6AD6EBC6284EB72DE72B0CE3104A"/>
            </w:placeholder>
            <w:text/>
          </w:sdtPr>
          <w:sdtEndPr/>
          <w:sdtContent>
            <w:tc>
              <w:tcPr>
                <w:tcW w:w="2073" w:type="dxa"/>
              </w:tcPr>
              <w:p w14:paraId="10D114D0" w14:textId="77777777" w:rsidR="00B574C9" w:rsidRPr="00FE0F0C" w:rsidRDefault="00FE0F0C" w:rsidP="00FE0F0C">
                <w:r w:rsidRPr="00FE0F0C">
                  <w:t>Joel</w:t>
                </w:r>
              </w:p>
            </w:tc>
          </w:sdtContent>
        </w:sdt>
        <w:sdt>
          <w:sdtPr>
            <w:alias w:val="Middle name"/>
            <w:tag w:val="authorMiddleName"/>
            <w:id w:val="-2076034781"/>
            <w:placeholder>
              <w:docPart w:val="0B5B6E20E626804FA872D03BEDEF49F2"/>
            </w:placeholder>
            <w:showingPlcHdr/>
            <w:text/>
          </w:sdtPr>
          <w:sdtEndPr/>
          <w:sdtContent>
            <w:tc>
              <w:tcPr>
                <w:tcW w:w="2551" w:type="dxa"/>
              </w:tcPr>
              <w:p w14:paraId="40182A28" w14:textId="77777777" w:rsidR="00B574C9" w:rsidRPr="00FE0F0C" w:rsidRDefault="00B574C9" w:rsidP="00922950">
                <w:r w:rsidRPr="00FE0F0C">
                  <w:rPr>
                    <w:rStyle w:val="PlaceholderText"/>
                  </w:rPr>
                  <w:t>[Middle name]</w:t>
                </w:r>
              </w:p>
            </w:tc>
          </w:sdtContent>
        </w:sdt>
        <w:sdt>
          <w:sdtPr>
            <w:alias w:val="Last name"/>
            <w:tag w:val="authorLastName"/>
            <w:id w:val="-1088529830"/>
            <w:placeholder>
              <w:docPart w:val="BD83BB40625B5C4DB06CDF438F4FED12"/>
            </w:placeholder>
            <w:text/>
          </w:sdtPr>
          <w:sdtEndPr/>
          <w:sdtContent>
            <w:tc>
              <w:tcPr>
                <w:tcW w:w="2642" w:type="dxa"/>
              </w:tcPr>
              <w:p w14:paraId="7A161C04" w14:textId="77777777" w:rsidR="00B574C9" w:rsidRPr="00FE0F0C" w:rsidRDefault="00FE0F0C" w:rsidP="00FE0F0C">
                <w:r w:rsidRPr="00FE0F0C">
                  <w:t>Robinson</w:t>
                </w:r>
              </w:p>
            </w:tc>
          </w:sdtContent>
        </w:sdt>
      </w:tr>
      <w:tr w:rsidR="00B574C9" w:rsidRPr="00FE0F0C" w14:paraId="262E9160" w14:textId="77777777" w:rsidTr="001A6A06">
        <w:trPr>
          <w:trHeight w:val="986"/>
        </w:trPr>
        <w:tc>
          <w:tcPr>
            <w:tcW w:w="491" w:type="dxa"/>
            <w:vMerge/>
            <w:shd w:val="clear" w:color="auto" w:fill="A6A6A6" w:themeFill="background1" w:themeFillShade="A6"/>
          </w:tcPr>
          <w:p w14:paraId="04957E10" w14:textId="77777777" w:rsidR="00B574C9" w:rsidRPr="00FE0F0C" w:rsidRDefault="00B574C9" w:rsidP="00CF1542">
            <w:pPr>
              <w:jc w:val="center"/>
              <w:rPr>
                <w:b/>
                <w:color w:val="FFFFFF" w:themeColor="background1"/>
              </w:rPr>
            </w:pPr>
          </w:p>
        </w:tc>
        <w:sdt>
          <w:sdtPr>
            <w:alias w:val="Biography"/>
            <w:tag w:val="authorBiography"/>
            <w:id w:val="938807824"/>
            <w:placeholder>
              <w:docPart w:val="7C4DC6E55180844E84EC8768919E9EBE"/>
            </w:placeholder>
            <w:showingPlcHdr/>
          </w:sdtPr>
          <w:sdtEndPr/>
          <w:sdtContent>
            <w:tc>
              <w:tcPr>
                <w:tcW w:w="8525" w:type="dxa"/>
                <w:gridSpan w:val="4"/>
              </w:tcPr>
              <w:p w14:paraId="7611DBEA" w14:textId="77777777" w:rsidR="00B574C9" w:rsidRPr="00FE0F0C" w:rsidRDefault="00B574C9" w:rsidP="00922950">
                <w:r w:rsidRPr="00FE0F0C">
                  <w:rPr>
                    <w:rStyle w:val="PlaceholderText"/>
                  </w:rPr>
                  <w:t>[Enter your biography]</w:t>
                </w:r>
              </w:p>
            </w:tc>
          </w:sdtContent>
        </w:sdt>
      </w:tr>
      <w:tr w:rsidR="00B574C9" w:rsidRPr="00FE0F0C" w14:paraId="7802EE65" w14:textId="77777777" w:rsidTr="001A6A06">
        <w:trPr>
          <w:trHeight w:val="986"/>
        </w:trPr>
        <w:tc>
          <w:tcPr>
            <w:tcW w:w="491" w:type="dxa"/>
            <w:vMerge/>
            <w:shd w:val="clear" w:color="auto" w:fill="A6A6A6" w:themeFill="background1" w:themeFillShade="A6"/>
          </w:tcPr>
          <w:p w14:paraId="638BE2F8" w14:textId="77777777" w:rsidR="00B574C9" w:rsidRPr="00FE0F0C" w:rsidRDefault="00B574C9" w:rsidP="00CF1542">
            <w:pPr>
              <w:jc w:val="center"/>
              <w:rPr>
                <w:b/>
                <w:color w:val="FFFFFF" w:themeColor="background1"/>
              </w:rPr>
            </w:pPr>
          </w:p>
        </w:tc>
        <w:sdt>
          <w:sdtPr>
            <w:alias w:val="Affiliation"/>
            <w:tag w:val="affiliation"/>
            <w:id w:val="2012937915"/>
            <w:placeholder>
              <w:docPart w:val="C90F51C1B47B4D4C8AB07A5159C9A1E9"/>
            </w:placeholder>
            <w:text/>
          </w:sdtPr>
          <w:sdtEndPr/>
          <w:sdtContent>
            <w:tc>
              <w:tcPr>
                <w:tcW w:w="8525" w:type="dxa"/>
                <w:gridSpan w:val="4"/>
              </w:tcPr>
              <w:p w14:paraId="088F2ECC" w14:textId="77777777" w:rsidR="00B574C9" w:rsidRPr="00FE0F0C" w:rsidRDefault="00FE0F0C" w:rsidP="00FE0F0C">
                <w:r w:rsidRPr="00FE0F0C">
                  <w:t>Open University</w:t>
                </w:r>
              </w:p>
            </w:tc>
          </w:sdtContent>
        </w:sdt>
      </w:tr>
    </w:tbl>
    <w:p w14:paraId="238091ED" w14:textId="77777777" w:rsidR="003D3579" w:rsidRPr="00FE0F0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E0F0C" w14:paraId="22F9F196" w14:textId="77777777" w:rsidTr="00244BB0">
        <w:tc>
          <w:tcPr>
            <w:tcW w:w="9016" w:type="dxa"/>
            <w:shd w:val="clear" w:color="auto" w:fill="A6A6A6" w:themeFill="background1" w:themeFillShade="A6"/>
            <w:tcMar>
              <w:top w:w="113" w:type="dxa"/>
              <w:bottom w:w="113" w:type="dxa"/>
            </w:tcMar>
          </w:tcPr>
          <w:p w14:paraId="166B070B" w14:textId="77777777" w:rsidR="00244BB0" w:rsidRPr="00FE0F0C" w:rsidRDefault="00244BB0" w:rsidP="00244BB0">
            <w:pPr>
              <w:jc w:val="center"/>
              <w:rPr>
                <w:b/>
                <w:color w:val="FFFFFF" w:themeColor="background1"/>
              </w:rPr>
            </w:pPr>
            <w:r w:rsidRPr="00FE0F0C">
              <w:rPr>
                <w:b/>
                <w:color w:val="FFFFFF" w:themeColor="background1"/>
              </w:rPr>
              <w:t>Your article</w:t>
            </w:r>
          </w:p>
        </w:tc>
      </w:tr>
      <w:tr w:rsidR="003F0D73" w:rsidRPr="00FE0F0C" w14:paraId="7F1FA7BE" w14:textId="77777777" w:rsidTr="003F0D73">
        <w:sdt>
          <w:sdtPr>
            <w:alias w:val="Article headword"/>
            <w:tag w:val="articleHeadword"/>
            <w:id w:val="-361440020"/>
            <w:placeholder>
              <w:docPart w:val="142F7AE2E3F78246AB5D84D38D870013"/>
            </w:placeholder>
            <w:text/>
          </w:sdtPr>
          <w:sdtContent>
            <w:tc>
              <w:tcPr>
                <w:tcW w:w="9016" w:type="dxa"/>
                <w:tcMar>
                  <w:top w:w="113" w:type="dxa"/>
                  <w:bottom w:w="113" w:type="dxa"/>
                </w:tcMar>
              </w:tcPr>
              <w:p w14:paraId="69B5D0FF" w14:textId="77777777" w:rsidR="003F0D73" w:rsidRPr="00FE0F0C" w:rsidRDefault="00FE0F0C" w:rsidP="00FE0F0C">
                <w:pPr>
                  <w:rPr>
                    <w:b/>
                  </w:rPr>
                </w:pPr>
                <w:r w:rsidRPr="00FE0F0C">
                  <w:t xml:space="preserve">Murayama, Tomoyoshi  </w:t>
                </w:r>
                <w:r w:rsidRPr="00FE0F0C">
                  <w:rPr>
                    <w:rFonts w:eastAsiaTheme="minorEastAsia"/>
                    <w:lang w:val="en-US" w:eastAsia="ja-JP"/>
                  </w:rPr>
                  <w:t>(18 January 1901, Tokyo – 22 March 1977, Tokyo)</w:t>
                </w:r>
              </w:p>
            </w:tc>
          </w:sdtContent>
        </w:sdt>
      </w:tr>
      <w:tr w:rsidR="00464699" w:rsidRPr="00FE0F0C" w14:paraId="64D7BE21" w14:textId="77777777" w:rsidTr="007821B0">
        <w:sdt>
          <w:sdtPr>
            <w:alias w:val="Variant headwords"/>
            <w:tag w:val="variantHeadwords"/>
            <w:id w:val="173464402"/>
            <w:placeholder>
              <w:docPart w:val="0A5367D7A0757C4096B3C5C5699DBB6B"/>
            </w:placeholder>
          </w:sdtPr>
          <w:sdtEndPr/>
          <w:sdtContent>
            <w:tc>
              <w:tcPr>
                <w:tcW w:w="9016" w:type="dxa"/>
                <w:tcMar>
                  <w:top w:w="113" w:type="dxa"/>
                  <w:bottom w:w="113" w:type="dxa"/>
                </w:tcMar>
              </w:tcPr>
              <w:p w14:paraId="7C730D72" w14:textId="77777777" w:rsidR="00464699" w:rsidRPr="00FE0F0C" w:rsidRDefault="00FE0F0C" w:rsidP="00464699">
                <w:r w:rsidRPr="00FE0F0C">
                  <w:rPr>
                    <w:rFonts w:eastAsia="ヒラギノ明朝 ProN W3" w:cs="ヒラギノ明朝 ProN W3"/>
                    <w:b/>
                  </w:rPr>
                  <w:t>村山知義</w:t>
                </w:r>
              </w:p>
            </w:tc>
          </w:sdtContent>
        </w:sdt>
      </w:tr>
      <w:tr w:rsidR="00E85A05" w:rsidRPr="00FE0F0C" w14:paraId="50324CDA" w14:textId="77777777" w:rsidTr="003F0D73">
        <w:sdt>
          <w:sdtPr>
            <w:alias w:val="Abstract"/>
            <w:tag w:val="abstract"/>
            <w:id w:val="-635871867"/>
            <w:placeholder>
              <w:docPart w:val="E05E5B1C7925F64E8A63137F06B4E271"/>
            </w:placeholder>
          </w:sdtPr>
          <w:sdtEndPr/>
          <w:sdtContent>
            <w:tc>
              <w:tcPr>
                <w:tcW w:w="9016" w:type="dxa"/>
                <w:tcMar>
                  <w:top w:w="113" w:type="dxa"/>
                  <w:bottom w:w="113" w:type="dxa"/>
                </w:tcMar>
              </w:tcPr>
              <w:p w14:paraId="43A5F199" w14:textId="77777777" w:rsidR="00E85A05" w:rsidRPr="00FE0F0C" w:rsidRDefault="00FE0F0C" w:rsidP="00E85A05">
                <w:r w:rsidRPr="00FE0F0C">
                  <w:rPr>
                    <w:lang w:val="en-US"/>
                  </w:rPr>
                  <w:t xml:space="preserve">As the leading figure of the vanguard group </w:t>
                </w:r>
                <w:proofErr w:type="spellStart"/>
                <w:r w:rsidRPr="00FE0F0C">
                  <w:rPr>
                    <w:lang w:val="en-US"/>
                  </w:rPr>
                  <w:t>Mavo</w:t>
                </w:r>
                <w:proofErr w:type="spellEnd"/>
                <w:r w:rsidRPr="00FE0F0C">
                  <w:rPr>
                    <w:lang w:val="en-US"/>
                  </w:rPr>
                  <w:t xml:space="preserve"> (1923-25), Tomoyoshi Murayama worked across a number of media, including typography, assemblage and dance. In 1921, he studied philosophy at Tokyo’s Imperial University, but it was his exposure to Expressionism, Dada and Constructivism in Berlin in 1922 that turned him towards the visual arts. Upon his return, this experience attracted him to Japan’s radical avant-gardes, who were discontent with a stuffy art institution that ignored modernity’s political and social problems. In 1923, he formulated his theory of ‘conscious constructivism,’ launched the </w:t>
                </w:r>
                <w:proofErr w:type="spellStart"/>
                <w:r w:rsidRPr="00FE0F0C">
                  <w:rPr>
                    <w:lang w:val="en-US"/>
                  </w:rPr>
                  <w:t>Mavo</w:t>
                </w:r>
                <w:proofErr w:type="spellEnd"/>
                <w:r w:rsidRPr="00FE0F0C">
                  <w:rPr>
                    <w:lang w:val="en-US"/>
                  </w:rPr>
                  <w:t xml:space="preserve"> journal, and wrote its manifesto. In print media and collage, Murayama’s clique found the means to affront taste, expose hypocrisy, and address everyday reality. Exploring this in three dimensions, </w:t>
                </w:r>
                <w:r w:rsidRPr="00FE0F0C">
                  <w:rPr>
                    <w:i/>
                    <w:lang w:val="en-US"/>
                  </w:rPr>
                  <w:t xml:space="preserve">Construction that is Difficult to Name </w:t>
                </w:r>
                <w:r w:rsidRPr="00FE0F0C">
                  <w:rPr>
                    <w:lang w:val="en-US"/>
                  </w:rPr>
                  <w:t xml:space="preserve">(1924) incorporated disparate ‘found’ elements from modern industry, fashion and advertising, and developed a strategy of anti-art aimed at dismantling the barriers between art and life. In the ruins of the Great </w:t>
                </w:r>
                <w:proofErr w:type="spellStart"/>
                <w:r w:rsidRPr="00FE0F0C">
                  <w:rPr>
                    <w:lang w:val="en-US"/>
                  </w:rPr>
                  <w:t>Kant</w:t>
                </w:r>
                <w:r w:rsidRPr="00FE0F0C">
                  <w:rPr>
                    <w:rFonts w:cs="Arial"/>
                    <w:lang w:val="en-US"/>
                  </w:rPr>
                  <w:t>ō</w:t>
                </w:r>
                <w:proofErr w:type="spellEnd"/>
                <w:r w:rsidRPr="00FE0F0C">
                  <w:rPr>
                    <w:lang w:val="en-US"/>
                  </w:rPr>
                  <w:t xml:space="preserve"> Earthquake of 1923, they saw the urban landscape itself as a field in which to work, and made several proposals for facades, billboards, towers and monuments. By 1924, Murayama was gravitating toward the theatre, with fantastic stage sets for the experimental </w:t>
                </w:r>
                <w:proofErr w:type="spellStart"/>
                <w:r w:rsidRPr="00FE0F0C">
                  <w:rPr>
                    <w:lang w:val="en-US"/>
                  </w:rPr>
                  <w:t>Tsukiji</w:t>
                </w:r>
                <w:proofErr w:type="spellEnd"/>
                <w:r w:rsidRPr="00FE0F0C">
                  <w:rPr>
                    <w:lang w:val="en-US"/>
                  </w:rPr>
                  <w:t xml:space="preserve"> Little Theatre, and a style of dance that involved androgynous makeovers pitting eroticism against all restrictive conventions. After leaving </w:t>
                </w:r>
                <w:proofErr w:type="spellStart"/>
                <w:r w:rsidRPr="00FE0F0C">
                  <w:rPr>
                    <w:lang w:val="en-US"/>
                  </w:rPr>
                  <w:t>Mavo</w:t>
                </w:r>
                <w:proofErr w:type="spellEnd"/>
                <w:r w:rsidRPr="00FE0F0C">
                  <w:rPr>
                    <w:lang w:val="en-US"/>
                  </w:rPr>
                  <w:t>, he embarked on an overtly Marxist literary career, continuing to inflame the authorities with his art.</w:t>
                </w:r>
              </w:p>
            </w:tc>
          </w:sdtContent>
        </w:sdt>
      </w:tr>
      <w:tr w:rsidR="003F0D73" w:rsidRPr="00FE0F0C" w14:paraId="0C78CAB8" w14:textId="77777777" w:rsidTr="003F0D73">
        <w:sdt>
          <w:sdtPr>
            <w:alias w:val="Article text"/>
            <w:tag w:val="articleText"/>
            <w:id w:val="634067588"/>
            <w:placeholder>
              <w:docPart w:val="FB1C4D2F12F1FE439E54A2BC62921848"/>
            </w:placeholder>
          </w:sdtPr>
          <w:sdtEndPr/>
          <w:sdtContent>
            <w:tc>
              <w:tcPr>
                <w:tcW w:w="9016" w:type="dxa"/>
                <w:tcMar>
                  <w:top w:w="113" w:type="dxa"/>
                  <w:bottom w:w="113" w:type="dxa"/>
                </w:tcMar>
              </w:tcPr>
              <w:p w14:paraId="34BB31F8" w14:textId="77777777" w:rsidR="003F0D73" w:rsidRPr="00FE0F0C" w:rsidRDefault="00FE0F0C" w:rsidP="00C27FAB">
                <w:r w:rsidRPr="00FE0F0C">
                  <w:rPr>
                    <w:lang w:val="en-US"/>
                  </w:rPr>
                  <w:t xml:space="preserve">As the leading figure of the vanguard group </w:t>
                </w:r>
                <w:proofErr w:type="spellStart"/>
                <w:r w:rsidRPr="00FE0F0C">
                  <w:rPr>
                    <w:lang w:val="en-US"/>
                  </w:rPr>
                  <w:t>Mavo</w:t>
                </w:r>
                <w:proofErr w:type="spellEnd"/>
                <w:r w:rsidRPr="00FE0F0C">
                  <w:rPr>
                    <w:lang w:val="en-US"/>
                  </w:rPr>
                  <w:t xml:space="preserve"> (1923-25), Tomoyoshi Murayama worked across a number of media, including typography, assemblage and dance. In 1921, he studied philosophy at Tokyo’s Imperial University, but it was his exposure to Expressionism, Dada and Constructivism in Berlin in 1922 that turned him towards the visual arts. Upon his return, this experience attracted him to Japan’s radical avant-gardes, who were discontent with a stuffy art institution that ignored modernity’s political and social problems. In 1923, he formulated his theory of ‘conscious constructivism,’ launched the </w:t>
                </w:r>
                <w:proofErr w:type="spellStart"/>
                <w:r w:rsidRPr="00FE0F0C">
                  <w:rPr>
                    <w:lang w:val="en-US"/>
                  </w:rPr>
                  <w:t>Mavo</w:t>
                </w:r>
                <w:proofErr w:type="spellEnd"/>
                <w:r w:rsidRPr="00FE0F0C">
                  <w:rPr>
                    <w:lang w:val="en-US"/>
                  </w:rPr>
                  <w:t xml:space="preserve"> journal, and wrote its manifesto. In print media and collage, Murayama’s clique found the means to affront taste, expose hypocrisy, and address everyday reality. Exploring this in three dimensions, </w:t>
                </w:r>
                <w:r w:rsidRPr="00FE0F0C">
                  <w:rPr>
                    <w:i/>
                    <w:lang w:val="en-US"/>
                  </w:rPr>
                  <w:t xml:space="preserve">Construction that is Difficult to Name </w:t>
                </w:r>
                <w:r w:rsidRPr="00FE0F0C">
                  <w:rPr>
                    <w:lang w:val="en-US"/>
                  </w:rPr>
                  <w:t xml:space="preserve">(1924) incorporated disparate ‘found’ elements from modern industry, fashion and advertising, and developed a strategy of anti-art aimed at dismantling the barriers between art and life. In the ruins of the Great </w:t>
                </w:r>
                <w:proofErr w:type="spellStart"/>
                <w:r w:rsidRPr="00FE0F0C">
                  <w:rPr>
                    <w:lang w:val="en-US"/>
                  </w:rPr>
                  <w:t>Kant</w:t>
                </w:r>
                <w:r w:rsidRPr="00FE0F0C">
                  <w:rPr>
                    <w:rFonts w:cs="Arial"/>
                    <w:lang w:val="en-US"/>
                  </w:rPr>
                  <w:t>ō</w:t>
                </w:r>
                <w:proofErr w:type="spellEnd"/>
                <w:r w:rsidRPr="00FE0F0C">
                  <w:rPr>
                    <w:lang w:val="en-US"/>
                  </w:rPr>
                  <w:t xml:space="preserve"> Earthquake of 1923, they saw the urban landscape itself as a field in which to work, and made </w:t>
                </w:r>
                <w:bookmarkStart w:id="0" w:name="_GoBack"/>
                <w:bookmarkEnd w:id="0"/>
                <w:r w:rsidRPr="00FE0F0C">
                  <w:rPr>
                    <w:lang w:val="en-US"/>
                  </w:rPr>
                  <w:t xml:space="preserve">several proposals for facades, billboards, towers and monuments. By 1924, Murayama was gravitating toward the theatre, with fantastic stage sets for the experimental </w:t>
                </w:r>
                <w:proofErr w:type="spellStart"/>
                <w:r w:rsidRPr="00FE0F0C">
                  <w:rPr>
                    <w:lang w:val="en-US"/>
                  </w:rPr>
                  <w:t>Tsukiji</w:t>
                </w:r>
                <w:proofErr w:type="spellEnd"/>
                <w:r w:rsidRPr="00FE0F0C">
                  <w:rPr>
                    <w:lang w:val="en-US"/>
                  </w:rPr>
                  <w:t xml:space="preserve"> Little Theatre, and a style of dance that involved androgynous makeovers pitting eroticism against all restrictive conventions. After leaving </w:t>
                </w:r>
                <w:proofErr w:type="spellStart"/>
                <w:r w:rsidRPr="00FE0F0C">
                  <w:rPr>
                    <w:lang w:val="en-US"/>
                  </w:rPr>
                  <w:t>Mavo</w:t>
                </w:r>
                <w:proofErr w:type="spellEnd"/>
                <w:r w:rsidRPr="00FE0F0C">
                  <w:rPr>
                    <w:lang w:val="en-US"/>
                  </w:rPr>
                  <w:t>, he embarked on an overtly Marxist literary career, continuing to inflame the authorities with his art.</w:t>
                </w:r>
              </w:p>
            </w:tc>
          </w:sdtContent>
        </w:sdt>
      </w:tr>
      <w:tr w:rsidR="003235A7" w:rsidRPr="00FE0F0C" w14:paraId="42413731" w14:textId="77777777" w:rsidTr="003235A7">
        <w:tc>
          <w:tcPr>
            <w:tcW w:w="9016" w:type="dxa"/>
          </w:tcPr>
          <w:p w14:paraId="11059D3C" w14:textId="77777777" w:rsidR="003235A7" w:rsidRPr="00FE0F0C" w:rsidRDefault="003235A7" w:rsidP="008A5B87">
            <w:r w:rsidRPr="00FE0F0C">
              <w:rPr>
                <w:u w:val="single"/>
              </w:rPr>
              <w:lastRenderedPageBreak/>
              <w:t>Further reading</w:t>
            </w:r>
            <w:r w:rsidRPr="00FE0F0C">
              <w:t>:</w:t>
            </w:r>
          </w:p>
          <w:sdt>
            <w:sdtPr>
              <w:alias w:val="Further reading"/>
              <w:tag w:val="furtherReading"/>
              <w:id w:val="-1516217107"/>
              <w:placeholder>
                <w:docPart w:val="1C3CEE72F3CB044C905D561672D73073"/>
              </w:placeholder>
            </w:sdtPr>
            <w:sdtEndPr/>
            <w:sdtContent>
              <w:p w14:paraId="1F6DB69A" w14:textId="77777777" w:rsidR="00FE0F0C" w:rsidRPr="00FE0F0C" w:rsidRDefault="00FE0F0C" w:rsidP="00FE0F0C"/>
              <w:p w14:paraId="4F030770" w14:textId="77777777" w:rsidR="003235A7" w:rsidRPr="00FE0F0C" w:rsidRDefault="00FE0F0C" w:rsidP="00FE0F0C">
                <w:sdt>
                  <w:sdtPr>
                    <w:id w:val="469251172"/>
                    <w:citation/>
                  </w:sdtPr>
                  <w:sdtContent>
                    <w:r w:rsidRPr="00FE0F0C">
                      <w:fldChar w:fldCharType="begin"/>
                    </w:r>
                    <w:r w:rsidRPr="00FE0F0C">
                      <w:rPr>
                        <w:lang w:val="en-US"/>
                      </w:rPr>
                      <w:instrText xml:space="preserve"> CITATION Wei02 \l 1033 </w:instrText>
                    </w:r>
                    <w:r w:rsidRPr="00FE0F0C">
                      <w:fldChar w:fldCharType="separate"/>
                    </w:r>
                    <w:r w:rsidRPr="00FE0F0C">
                      <w:rPr>
                        <w:noProof/>
                        <w:lang w:val="en-US"/>
                      </w:rPr>
                      <w:t>(Weisenfeld)</w:t>
                    </w:r>
                    <w:r w:rsidRPr="00FE0F0C">
                      <w:fldChar w:fldCharType="end"/>
                    </w:r>
                  </w:sdtContent>
                </w:sdt>
              </w:p>
            </w:sdtContent>
          </w:sdt>
        </w:tc>
      </w:tr>
    </w:tbl>
    <w:p w14:paraId="5AEF3508" w14:textId="77777777" w:rsidR="00C27FAB" w:rsidRPr="00FE0F0C" w:rsidRDefault="00C27FAB" w:rsidP="00B33145"/>
    <w:sectPr w:rsidR="00C27FAB" w:rsidRPr="00FE0F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5FE5A" w14:textId="77777777" w:rsidR="00906F78" w:rsidRDefault="00906F78" w:rsidP="007A0D55">
      <w:pPr>
        <w:spacing w:after="0" w:line="240" w:lineRule="auto"/>
      </w:pPr>
      <w:r>
        <w:separator/>
      </w:r>
    </w:p>
  </w:endnote>
  <w:endnote w:type="continuationSeparator" w:id="0">
    <w:p w14:paraId="0B311A40" w14:textId="77777777" w:rsidR="00906F78" w:rsidRDefault="00906F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252C4" w14:textId="77777777" w:rsidR="00906F78" w:rsidRDefault="00906F78" w:rsidP="007A0D55">
      <w:pPr>
        <w:spacing w:after="0" w:line="240" w:lineRule="auto"/>
      </w:pPr>
      <w:r>
        <w:separator/>
      </w:r>
    </w:p>
  </w:footnote>
  <w:footnote w:type="continuationSeparator" w:id="0">
    <w:p w14:paraId="64485183" w14:textId="77777777" w:rsidR="00906F78" w:rsidRDefault="00906F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DF60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F336F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7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F7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F0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F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F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F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F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4718C39306C54083166197DDE40776"/>
        <w:category>
          <w:name w:val="General"/>
          <w:gallery w:val="placeholder"/>
        </w:category>
        <w:types>
          <w:type w:val="bbPlcHdr"/>
        </w:types>
        <w:behaviors>
          <w:behavior w:val="content"/>
        </w:behaviors>
        <w:guid w:val="{2E8A770A-786A-2345-8837-D06616C8B349}"/>
      </w:docPartPr>
      <w:docPartBody>
        <w:p w:rsidR="00000000" w:rsidRDefault="004E117A">
          <w:pPr>
            <w:pStyle w:val="534718C39306C54083166197DDE40776"/>
          </w:pPr>
          <w:r w:rsidRPr="00CC586D">
            <w:rPr>
              <w:rStyle w:val="PlaceholderText"/>
              <w:b/>
              <w:color w:val="FFFFFF" w:themeColor="background1"/>
            </w:rPr>
            <w:t>[Salutation]</w:t>
          </w:r>
        </w:p>
      </w:docPartBody>
    </w:docPart>
    <w:docPart>
      <w:docPartPr>
        <w:name w:val="BD4C6AD6EBC6284EB72DE72B0CE3104A"/>
        <w:category>
          <w:name w:val="General"/>
          <w:gallery w:val="placeholder"/>
        </w:category>
        <w:types>
          <w:type w:val="bbPlcHdr"/>
        </w:types>
        <w:behaviors>
          <w:behavior w:val="content"/>
        </w:behaviors>
        <w:guid w:val="{60D76A24-C679-9C4A-B7D0-5DA6C009627D}"/>
      </w:docPartPr>
      <w:docPartBody>
        <w:p w:rsidR="00000000" w:rsidRDefault="004E117A">
          <w:pPr>
            <w:pStyle w:val="BD4C6AD6EBC6284EB72DE72B0CE3104A"/>
          </w:pPr>
          <w:r>
            <w:rPr>
              <w:rStyle w:val="PlaceholderText"/>
            </w:rPr>
            <w:t>[First name]</w:t>
          </w:r>
        </w:p>
      </w:docPartBody>
    </w:docPart>
    <w:docPart>
      <w:docPartPr>
        <w:name w:val="0B5B6E20E626804FA872D03BEDEF49F2"/>
        <w:category>
          <w:name w:val="General"/>
          <w:gallery w:val="placeholder"/>
        </w:category>
        <w:types>
          <w:type w:val="bbPlcHdr"/>
        </w:types>
        <w:behaviors>
          <w:behavior w:val="content"/>
        </w:behaviors>
        <w:guid w:val="{E5A659C3-B9E6-6540-B680-3A061794672C}"/>
      </w:docPartPr>
      <w:docPartBody>
        <w:p w:rsidR="00000000" w:rsidRDefault="004E117A">
          <w:pPr>
            <w:pStyle w:val="0B5B6E20E626804FA872D03BEDEF49F2"/>
          </w:pPr>
          <w:r>
            <w:rPr>
              <w:rStyle w:val="PlaceholderText"/>
            </w:rPr>
            <w:t>[Middle name]</w:t>
          </w:r>
        </w:p>
      </w:docPartBody>
    </w:docPart>
    <w:docPart>
      <w:docPartPr>
        <w:name w:val="BD83BB40625B5C4DB06CDF438F4FED12"/>
        <w:category>
          <w:name w:val="General"/>
          <w:gallery w:val="placeholder"/>
        </w:category>
        <w:types>
          <w:type w:val="bbPlcHdr"/>
        </w:types>
        <w:behaviors>
          <w:behavior w:val="content"/>
        </w:behaviors>
        <w:guid w:val="{02DB84DB-DB23-5C46-8271-670FDBC9464A}"/>
      </w:docPartPr>
      <w:docPartBody>
        <w:p w:rsidR="00000000" w:rsidRDefault="004E117A">
          <w:pPr>
            <w:pStyle w:val="BD83BB40625B5C4DB06CDF438F4FED12"/>
          </w:pPr>
          <w:r>
            <w:rPr>
              <w:rStyle w:val="PlaceholderText"/>
            </w:rPr>
            <w:t>[Last name]</w:t>
          </w:r>
        </w:p>
      </w:docPartBody>
    </w:docPart>
    <w:docPart>
      <w:docPartPr>
        <w:name w:val="7C4DC6E55180844E84EC8768919E9EBE"/>
        <w:category>
          <w:name w:val="General"/>
          <w:gallery w:val="placeholder"/>
        </w:category>
        <w:types>
          <w:type w:val="bbPlcHdr"/>
        </w:types>
        <w:behaviors>
          <w:behavior w:val="content"/>
        </w:behaviors>
        <w:guid w:val="{2EBEBF9E-711B-9E49-A1B7-8A1F790D7809}"/>
      </w:docPartPr>
      <w:docPartBody>
        <w:p w:rsidR="00000000" w:rsidRDefault="004E117A">
          <w:pPr>
            <w:pStyle w:val="7C4DC6E55180844E84EC8768919E9EBE"/>
          </w:pPr>
          <w:r>
            <w:rPr>
              <w:rStyle w:val="PlaceholderText"/>
            </w:rPr>
            <w:t>[Enter your biography]</w:t>
          </w:r>
        </w:p>
      </w:docPartBody>
    </w:docPart>
    <w:docPart>
      <w:docPartPr>
        <w:name w:val="C90F51C1B47B4D4C8AB07A5159C9A1E9"/>
        <w:category>
          <w:name w:val="General"/>
          <w:gallery w:val="placeholder"/>
        </w:category>
        <w:types>
          <w:type w:val="bbPlcHdr"/>
        </w:types>
        <w:behaviors>
          <w:behavior w:val="content"/>
        </w:behaviors>
        <w:guid w:val="{BF0419E4-EEE0-8340-8D80-2F89BC16BD85}"/>
      </w:docPartPr>
      <w:docPartBody>
        <w:p w:rsidR="00000000" w:rsidRDefault="004E117A">
          <w:pPr>
            <w:pStyle w:val="C90F51C1B47B4D4C8AB07A5159C9A1E9"/>
          </w:pPr>
          <w:r>
            <w:rPr>
              <w:rStyle w:val="PlaceholderText"/>
            </w:rPr>
            <w:t>[Enter the institution with which you are affiliated]</w:t>
          </w:r>
        </w:p>
      </w:docPartBody>
    </w:docPart>
    <w:docPart>
      <w:docPartPr>
        <w:name w:val="142F7AE2E3F78246AB5D84D38D870013"/>
        <w:category>
          <w:name w:val="General"/>
          <w:gallery w:val="placeholder"/>
        </w:category>
        <w:types>
          <w:type w:val="bbPlcHdr"/>
        </w:types>
        <w:behaviors>
          <w:behavior w:val="content"/>
        </w:behaviors>
        <w:guid w:val="{6A551CA8-7D4C-3D46-833E-8C2E19FD7836}"/>
      </w:docPartPr>
      <w:docPartBody>
        <w:p w:rsidR="00000000" w:rsidRDefault="004E117A">
          <w:pPr>
            <w:pStyle w:val="142F7AE2E3F78246AB5D84D38D870013"/>
          </w:pPr>
          <w:r w:rsidRPr="00EF74F7">
            <w:rPr>
              <w:b/>
              <w:color w:val="808080" w:themeColor="background1" w:themeShade="80"/>
            </w:rPr>
            <w:t>[Enter the headword for your article]</w:t>
          </w:r>
        </w:p>
      </w:docPartBody>
    </w:docPart>
    <w:docPart>
      <w:docPartPr>
        <w:name w:val="0A5367D7A0757C4096B3C5C5699DBB6B"/>
        <w:category>
          <w:name w:val="General"/>
          <w:gallery w:val="placeholder"/>
        </w:category>
        <w:types>
          <w:type w:val="bbPlcHdr"/>
        </w:types>
        <w:behaviors>
          <w:behavior w:val="content"/>
        </w:behaviors>
        <w:guid w:val="{657045D9-679F-CC41-8C48-143E8C366FB6}"/>
      </w:docPartPr>
      <w:docPartBody>
        <w:p w:rsidR="00000000" w:rsidRDefault="004E117A">
          <w:pPr>
            <w:pStyle w:val="0A5367D7A0757C4096B3C5C5699DBB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5E5B1C7925F64E8A63137F06B4E271"/>
        <w:category>
          <w:name w:val="General"/>
          <w:gallery w:val="placeholder"/>
        </w:category>
        <w:types>
          <w:type w:val="bbPlcHdr"/>
        </w:types>
        <w:behaviors>
          <w:behavior w:val="content"/>
        </w:behaviors>
        <w:guid w:val="{8AC28006-E34C-744B-ACC1-341B1B57D729}"/>
      </w:docPartPr>
      <w:docPartBody>
        <w:p w:rsidR="00000000" w:rsidRDefault="004E117A">
          <w:pPr>
            <w:pStyle w:val="E05E5B1C7925F64E8A63137F06B4E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1C4D2F12F1FE439E54A2BC62921848"/>
        <w:category>
          <w:name w:val="General"/>
          <w:gallery w:val="placeholder"/>
        </w:category>
        <w:types>
          <w:type w:val="bbPlcHdr"/>
        </w:types>
        <w:behaviors>
          <w:behavior w:val="content"/>
        </w:behaviors>
        <w:guid w:val="{6C8ECD09-03A8-B944-B3AA-D946411DBAF5}"/>
      </w:docPartPr>
      <w:docPartBody>
        <w:p w:rsidR="00000000" w:rsidRDefault="004E117A">
          <w:pPr>
            <w:pStyle w:val="FB1C4D2F12F1FE439E54A2BC629218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3CEE72F3CB044C905D561672D73073"/>
        <w:category>
          <w:name w:val="General"/>
          <w:gallery w:val="placeholder"/>
        </w:category>
        <w:types>
          <w:type w:val="bbPlcHdr"/>
        </w:types>
        <w:behaviors>
          <w:behavior w:val="content"/>
        </w:behaviors>
        <w:guid w:val="{E36B5070-050E-F048-8C8B-2AA2BBDCE60A}"/>
      </w:docPartPr>
      <w:docPartBody>
        <w:p w:rsidR="00000000" w:rsidRDefault="004E117A">
          <w:pPr>
            <w:pStyle w:val="1C3CEE72F3CB044C905D561672D730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4718C39306C54083166197DDE40776">
    <w:name w:val="534718C39306C54083166197DDE40776"/>
  </w:style>
  <w:style w:type="paragraph" w:customStyle="1" w:styleId="BD4C6AD6EBC6284EB72DE72B0CE3104A">
    <w:name w:val="BD4C6AD6EBC6284EB72DE72B0CE3104A"/>
  </w:style>
  <w:style w:type="paragraph" w:customStyle="1" w:styleId="0B5B6E20E626804FA872D03BEDEF49F2">
    <w:name w:val="0B5B6E20E626804FA872D03BEDEF49F2"/>
  </w:style>
  <w:style w:type="paragraph" w:customStyle="1" w:styleId="BD83BB40625B5C4DB06CDF438F4FED12">
    <w:name w:val="BD83BB40625B5C4DB06CDF438F4FED12"/>
  </w:style>
  <w:style w:type="paragraph" w:customStyle="1" w:styleId="7C4DC6E55180844E84EC8768919E9EBE">
    <w:name w:val="7C4DC6E55180844E84EC8768919E9EBE"/>
  </w:style>
  <w:style w:type="paragraph" w:customStyle="1" w:styleId="C90F51C1B47B4D4C8AB07A5159C9A1E9">
    <w:name w:val="C90F51C1B47B4D4C8AB07A5159C9A1E9"/>
  </w:style>
  <w:style w:type="paragraph" w:customStyle="1" w:styleId="142F7AE2E3F78246AB5D84D38D870013">
    <w:name w:val="142F7AE2E3F78246AB5D84D38D870013"/>
  </w:style>
  <w:style w:type="paragraph" w:customStyle="1" w:styleId="0A5367D7A0757C4096B3C5C5699DBB6B">
    <w:name w:val="0A5367D7A0757C4096B3C5C5699DBB6B"/>
  </w:style>
  <w:style w:type="paragraph" w:customStyle="1" w:styleId="E05E5B1C7925F64E8A63137F06B4E271">
    <w:name w:val="E05E5B1C7925F64E8A63137F06B4E271"/>
  </w:style>
  <w:style w:type="paragraph" w:customStyle="1" w:styleId="FB1C4D2F12F1FE439E54A2BC62921848">
    <w:name w:val="FB1C4D2F12F1FE439E54A2BC62921848"/>
  </w:style>
  <w:style w:type="paragraph" w:customStyle="1" w:styleId="1C3CEE72F3CB044C905D561672D73073">
    <w:name w:val="1C3CEE72F3CB044C905D561672D730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4718C39306C54083166197DDE40776">
    <w:name w:val="534718C39306C54083166197DDE40776"/>
  </w:style>
  <w:style w:type="paragraph" w:customStyle="1" w:styleId="BD4C6AD6EBC6284EB72DE72B0CE3104A">
    <w:name w:val="BD4C6AD6EBC6284EB72DE72B0CE3104A"/>
  </w:style>
  <w:style w:type="paragraph" w:customStyle="1" w:styleId="0B5B6E20E626804FA872D03BEDEF49F2">
    <w:name w:val="0B5B6E20E626804FA872D03BEDEF49F2"/>
  </w:style>
  <w:style w:type="paragraph" w:customStyle="1" w:styleId="BD83BB40625B5C4DB06CDF438F4FED12">
    <w:name w:val="BD83BB40625B5C4DB06CDF438F4FED12"/>
  </w:style>
  <w:style w:type="paragraph" w:customStyle="1" w:styleId="7C4DC6E55180844E84EC8768919E9EBE">
    <w:name w:val="7C4DC6E55180844E84EC8768919E9EBE"/>
  </w:style>
  <w:style w:type="paragraph" w:customStyle="1" w:styleId="C90F51C1B47B4D4C8AB07A5159C9A1E9">
    <w:name w:val="C90F51C1B47B4D4C8AB07A5159C9A1E9"/>
  </w:style>
  <w:style w:type="paragraph" w:customStyle="1" w:styleId="142F7AE2E3F78246AB5D84D38D870013">
    <w:name w:val="142F7AE2E3F78246AB5D84D38D870013"/>
  </w:style>
  <w:style w:type="paragraph" w:customStyle="1" w:styleId="0A5367D7A0757C4096B3C5C5699DBB6B">
    <w:name w:val="0A5367D7A0757C4096B3C5C5699DBB6B"/>
  </w:style>
  <w:style w:type="paragraph" w:customStyle="1" w:styleId="E05E5B1C7925F64E8A63137F06B4E271">
    <w:name w:val="E05E5B1C7925F64E8A63137F06B4E271"/>
  </w:style>
  <w:style w:type="paragraph" w:customStyle="1" w:styleId="FB1C4D2F12F1FE439E54A2BC62921848">
    <w:name w:val="FB1C4D2F12F1FE439E54A2BC62921848"/>
  </w:style>
  <w:style w:type="paragraph" w:customStyle="1" w:styleId="1C3CEE72F3CB044C905D561672D73073">
    <w:name w:val="1C3CEE72F3CB044C905D561672D73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Wei02</b:Tag>
    <b:SourceType>Book</b:SourceType>
    <b:Guid>{4A257AA3-C2D6-5D48-98ED-81BEABF240CB}</b:Guid>
    <b:Title>Mavo: Japanese Artists and the Avant-garde, 1905-1931</b:Title>
    <b:City>Berkeley</b:City>
    <b:Publisher>University of California Press</b:Publisher>
    <b:Year>2002</b:Year>
    <b:Author>
      <b:Author>
        <b:NameList>
          <b:Person>
            <b:Last>Weisenfeld</b:Last>
            <b:First>G.</b:First>
          </b:Person>
        </b:NameList>
      </b:Author>
    </b:Author>
    <b:RefOrder>1</b:RefOrder>
  </b:Source>
</b:Sources>
</file>

<file path=customXml/itemProps1.xml><?xml version="1.0" encoding="utf-8"?>
<ds:datastoreItem xmlns:ds="http://schemas.openxmlformats.org/officeDocument/2006/customXml" ds:itemID="{091B657C-7DF1-D341-B041-D160952C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520</Words>
  <Characters>2928</Characters>
  <Application>Microsoft Macintosh Word</Application>
  <DocSecurity>0</DocSecurity>
  <Lines>244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2015-06-25T22:17:00Z</dcterms:created>
  <dcterms:modified xsi:type="dcterms:W3CDTF">2015-06-25T22:22:00Z</dcterms:modified>
</cp:coreProperties>
</file>