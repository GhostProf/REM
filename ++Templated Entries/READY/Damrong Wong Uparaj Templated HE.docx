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797D85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9AE90C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860225B31D9EB43875F1067C6BBA20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8F5949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46218D17573A842BDA79929E2BE4CA5"/>
            </w:placeholder>
            <w:text/>
          </w:sdtPr>
          <w:sdtEndPr/>
          <w:sdtContent>
            <w:tc>
              <w:tcPr>
                <w:tcW w:w="2073" w:type="dxa"/>
              </w:tcPr>
              <w:p w14:paraId="70530ED8" w14:textId="77777777" w:rsidR="00B574C9" w:rsidRDefault="003639A2" w:rsidP="003639A2">
                <w:r>
                  <w:t>Charlotte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6498E617FBFF04B9AA3C5395AE0630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D6D5D1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A3A03A8D1072D49A45824B8605C7FCF"/>
            </w:placeholder>
            <w:text/>
          </w:sdtPr>
          <w:sdtEndPr/>
          <w:sdtContent>
            <w:tc>
              <w:tcPr>
                <w:tcW w:w="2642" w:type="dxa"/>
              </w:tcPr>
              <w:p w14:paraId="279844E5" w14:textId="77777777" w:rsidR="00B574C9" w:rsidRDefault="003639A2" w:rsidP="003639A2">
                <w:r>
                  <w:t>Galloway</w:t>
                </w:r>
              </w:p>
            </w:tc>
          </w:sdtContent>
        </w:sdt>
      </w:tr>
      <w:tr w:rsidR="00B574C9" w14:paraId="0072F4B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754331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376A6B1F5127A4C872806B15FD7E7A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438C1E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3CF8DB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522BC6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A53B41A1CBE4346A8F887C91D2F45D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0A20CBD" w14:textId="7A6EB9BE" w:rsidR="00B574C9" w:rsidRDefault="00272F5A" w:rsidP="00272F5A">
                <w:r>
                  <w:t>Australian National University</w:t>
                </w:r>
              </w:p>
            </w:tc>
          </w:sdtContent>
        </w:sdt>
      </w:tr>
    </w:tbl>
    <w:p w14:paraId="5C7D9F1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43CD44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A4E2DB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FB19EF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DFB01708906804E86D7A67F0495DCD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A92307" w14:textId="77777777" w:rsidR="003F0D73" w:rsidRPr="00FB589A" w:rsidRDefault="003639A2" w:rsidP="003F0D73">
                <w:pPr>
                  <w:rPr>
                    <w:b/>
                  </w:rPr>
                </w:pPr>
                <w:proofErr w:type="spellStart"/>
                <w:r w:rsidRPr="003639A2">
                  <w:rPr>
                    <w:b/>
                    <w:lang w:val="en-AU" w:eastAsia="en-AU"/>
                  </w:rPr>
                  <w:t>Damrong</w:t>
                </w:r>
                <w:proofErr w:type="spellEnd"/>
                <w:r w:rsidRPr="003639A2">
                  <w:rPr>
                    <w:b/>
                    <w:lang w:val="en-AU" w:eastAsia="en-AU"/>
                  </w:rPr>
                  <w:t xml:space="preserve"> Wong </w:t>
                </w:r>
                <w:proofErr w:type="spellStart"/>
                <w:r w:rsidRPr="003639A2">
                  <w:rPr>
                    <w:b/>
                    <w:lang w:val="en-AU" w:eastAsia="en-AU"/>
                  </w:rPr>
                  <w:t>Uparaj</w:t>
                </w:r>
                <w:proofErr w:type="spellEnd"/>
                <w:r w:rsidRPr="003639A2">
                  <w:rPr>
                    <w:b/>
                    <w:lang w:val="en-AU" w:eastAsia="en-AU"/>
                  </w:rPr>
                  <w:t xml:space="preserve"> (1936-2002)</w:t>
                </w:r>
              </w:p>
            </w:tc>
          </w:sdtContent>
        </w:sdt>
      </w:tr>
      <w:tr w:rsidR="00464699" w14:paraId="0B5F289A" w14:textId="77777777" w:rsidTr="007821B0">
        <w:sdt>
          <w:sdtPr>
            <w:alias w:val="Variant headwords"/>
            <w:tag w:val="variantHeadwords"/>
            <w:id w:val="173464402"/>
            <w:placeholder>
              <w:docPart w:val="D261D8E8DBE526459D25397398990A8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2BE79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D604E58" w14:textId="77777777" w:rsidTr="003F0D73">
        <w:sdt>
          <w:sdtPr>
            <w:alias w:val="Abstract"/>
            <w:tag w:val="abstract"/>
            <w:id w:val="-635871867"/>
            <w:placeholder>
              <w:docPart w:val="76464D7C49DF7B499F63AD75BBD2C82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A552A4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6C2C6BE" w14:textId="77777777" w:rsidTr="003F0D73">
        <w:sdt>
          <w:sdtPr>
            <w:alias w:val="Article text"/>
            <w:tag w:val="articleText"/>
            <w:id w:val="634067588"/>
            <w:placeholder>
              <w:docPart w:val="593B064DB1EE6548974EADABDD35475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AA6DF9" w14:textId="77777777" w:rsidR="003639A2" w:rsidRPr="00A67F60" w:rsidRDefault="003639A2" w:rsidP="003639A2">
                <w:r w:rsidRPr="00A67F60">
                  <w:t xml:space="preserve">Born in Chiang </w:t>
                </w:r>
                <w:proofErr w:type="spellStart"/>
                <w:r w:rsidRPr="00A67F60">
                  <w:t>Rai</w:t>
                </w:r>
                <w:proofErr w:type="spellEnd"/>
                <w:r w:rsidRPr="00A67F60">
                  <w:t>,</w:t>
                </w:r>
                <w:r>
                  <w:t xml:space="preserve"> Thailand,</w:t>
                </w:r>
                <w:r w:rsidRPr="00A67F60">
                  <w:t xml:space="preserve"> Wong </w:t>
                </w:r>
                <w:proofErr w:type="spellStart"/>
                <w:r w:rsidRPr="00A67F60">
                  <w:t>Uparaj</w:t>
                </w:r>
                <w:proofErr w:type="spellEnd"/>
                <w:r w:rsidRPr="00A67F60">
                  <w:t xml:space="preserve"> studied Fine Arts at </w:t>
                </w:r>
                <w:proofErr w:type="spellStart"/>
                <w:r w:rsidRPr="00A67F60">
                  <w:t>Silpakorn</w:t>
                </w:r>
                <w:proofErr w:type="spellEnd"/>
                <w:r w:rsidRPr="00A67F60">
                  <w:t xml:space="preserve"> University. On completion of his degree in 1964 he received a British Council grant to study at the Slade School, London in 1964, and was</w:t>
                </w:r>
                <w:r>
                  <w:t xml:space="preserve"> later</w:t>
                </w:r>
                <w:r w:rsidRPr="00A67F60">
                  <w:t xml:space="preserve"> awarded a Rockefeller scholarship </w:t>
                </w:r>
                <w:r>
                  <w:t xml:space="preserve">for </w:t>
                </w:r>
                <w:r w:rsidRPr="00A67F60">
                  <w:t>a</w:t>
                </w:r>
                <w:r>
                  <w:t>n</w:t>
                </w:r>
                <w:r w:rsidRPr="00A67F60">
                  <w:t xml:space="preserve"> MA in Fine Arts at the University of Pennsylvania, Philadelphia</w:t>
                </w:r>
                <w:r>
                  <w:t>, which he completed</w:t>
                </w:r>
                <w:r w:rsidRPr="00A67F60">
                  <w:t xml:space="preserve"> in 1969. Always interested in international art practices</w:t>
                </w:r>
                <w:r>
                  <w:t>,</w:t>
                </w:r>
                <w:r w:rsidRPr="00A67F60">
                  <w:t xml:space="preserve"> Wong </w:t>
                </w:r>
                <w:proofErr w:type="spellStart"/>
                <w:r w:rsidRPr="00A67F60">
                  <w:t>Uparaj</w:t>
                </w:r>
                <w:proofErr w:type="spellEnd"/>
                <w:r w:rsidRPr="00A67F60">
                  <w:t xml:space="preserve"> travelled in Europe, India, Japan</w:t>
                </w:r>
                <w:r>
                  <w:t>,</w:t>
                </w:r>
                <w:r w:rsidRPr="00A67F60">
                  <w:t xml:space="preserve"> and Australia, though Thailand was always </w:t>
                </w:r>
                <w:r>
                  <w:t xml:space="preserve">his </w:t>
                </w:r>
                <w:r w:rsidRPr="00A67F60">
                  <w:t>pr</w:t>
                </w:r>
                <w:r>
                  <w:t xml:space="preserve">imary inspiration. Wong </w:t>
                </w:r>
                <w:proofErr w:type="spellStart"/>
                <w:r>
                  <w:t>Uparaj’</w:t>
                </w:r>
                <w:r w:rsidRPr="00A67F60">
                  <w:t>s</w:t>
                </w:r>
                <w:proofErr w:type="spellEnd"/>
                <w:r w:rsidRPr="00A67F60">
                  <w:t xml:space="preserve"> works were fundamentally underpinned by his Buddhist beliefs and studying Buddhism helped him find peace in life and work. Following early experimentation</w:t>
                </w:r>
                <w:r>
                  <w:t>s</w:t>
                </w:r>
                <w:r w:rsidRPr="00A67F60">
                  <w:t xml:space="preserve"> with </w:t>
                </w:r>
                <w:r>
                  <w:t>a</w:t>
                </w:r>
                <w:r w:rsidRPr="00A67F60">
                  <w:t xml:space="preserve">bstraction and </w:t>
                </w:r>
                <w:r>
                  <w:t>I</w:t>
                </w:r>
                <w:r w:rsidRPr="00A67F60">
                  <w:t xml:space="preserve">mpressionism, he settled into a distinct realist style, creating rural and urban scenes from his own imagination that focused on a simple, almost idealised view of what life could be. There is a consistent sense of serenity and stillness </w:t>
                </w:r>
                <w:r>
                  <w:t>in</w:t>
                </w:r>
                <w:r w:rsidRPr="00A67F60">
                  <w:t xml:space="preserve"> his compositions. </w:t>
                </w:r>
                <w:r>
                  <w:t>This is balanced cleverly with his</w:t>
                </w:r>
                <w:r w:rsidRPr="00A67F60">
                  <w:t xml:space="preserve"> use of colour, such as the inclusion of large areas of yellow, green</w:t>
                </w:r>
                <w:r>
                  <w:t>,</w:t>
                </w:r>
                <w:r w:rsidRPr="00A67F60">
                  <w:t xml:space="preserve"> or blue in a number of works </w:t>
                </w:r>
                <w:r>
                  <w:t>that</w:t>
                </w:r>
                <w:r w:rsidRPr="00A67F60">
                  <w:t xml:space="preserve">, while bold, skilfully enhances the aura of calm. Wong </w:t>
                </w:r>
                <w:proofErr w:type="spellStart"/>
                <w:r w:rsidRPr="00A67F60">
                  <w:t>Upararaj</w:t>
                </w:r>
                <w:proofErr w:type="spellEnd"/>
                <w:r w:rsidRPr="00A67F60">
                  <w:t xml:space="preserve"> was a highly respected artist</w:t>
                </w:r>
                <w:r>
                  <w:t xml:space="preserve">, working </w:t>
                </w:r>
                <w:r w:rsidRPr="00A67F60">
                  <w:t>across a variety of mediums including tempera, acrylic, woodcut, pastel, watercolour, oil</w:t>
                </w:r>
                <w:r>
                  <w:t>,</w:t>
                </w:r>
                <w:r w:rsidRPr="00A67F60">
                  <w:t xml:space="preserve"> </w:t>
                </w:r>
                <w:r>
                  <w:t xml:space="preserve">and drawing. His works are well </w:t>
                </w:r>
                <w:r w:rsidRPr="00A67F60">
                  <w:t>represented in public and private collections internationally</w:t>
                </w:r>
                <w:r>
                  <w:t>.</w:t>
                </w:r>
              </w:p>
              <w:p w14:paraId="5F49A16D" w14:textId="77777777" w:rsidR="003F0D73" w:rsidRDefault="003F0D73" w:rsidP="003639A2"/>
            </w:tc>
          </w:sdtContent>
        </w:sdt>
      </w:tr>
      <w:tr w:rsidR="003235A7" w14:paraId="116FDB23" w14:textId="77777777" w:rsidTr="003235A7">
        <w:tc>
          <w:tcPr>
            <w:tcW w:w="9016" w:type="dxa"/>
          </w:tcPr>
          <w:p w14:paraId="194F1FF9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000E3736D855D4BBD2A4B396C8850EC"/>
              </w:placeholder>
            </w:sdtPr>
            <w:sdtEndPr/>
            <w:sdtContent>
              <w:p w14:paraId="0B8A48BC" w14:textId="77777777" w:rsidR="003639A2" w:rsidRDefault="003639A2" w:rsidP="003639A2">
                <w:sdt>
                  <w:sdtPr>
                    <w:id w:val="171315026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Dar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3639A2">
                      <w:rPr>
                        <w:noProof/>
                        <w:lang w:val="en-US"/>
                      </w:rPr>
                      <w:t>(Dardarananda)</w:t>
                    </w:r>
                    <w:r>
                      <w:fldChar w:fldCharType="end"/>
                    </w:r>
                  </w:sdtContent>
                </w:sdt>
              </w:p>
              <w:p w14:paraId="53150D64" w14:textId="77777777" w:rsidR="003639A2" w:rsidRDefault="003639A2" w:rsidP="003639A2"/>
              <w:p w14:paraId="69AF9EE6" w14:textId="77777777" w:rsidR="003235A7" w:rsidRDefault="003639A2" w:rsidP="003639A2">
                <w:sdt>
                  <w:sdtPr>
                    <w:id w:val="100023859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Pos922 \l 1033 </w:instrText>
                    </w:r>
                    <w:r>
                      <w:fldChar w:fldCharType="separate"/>
                    </w:r>
                    <w:r w:rsidRPr="003639A2">
                      <w:rPr>
                        <w:noProof/>
                        <w:lang w:val="en-US"/>
                      </w:rPr>
                      <w:t>(Poshyananda)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0B3691A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E10AC9" w14:textId="77777777" w:rsidR="001B17DD" w:rsidRDefault="001B17DD" w:rsidP="007A0D55">
      <w:pPr>
        <w:spacing w:after="0" w:line="240" w:lineRule="auto"/>
      </w:pPr>
      <w:r>
        <w:separator/>
      </w:r>
    </w:p>
  </w:endnote>
  <w:endnote w:type="continuationSeparator" w:id="0">
    <w:p w14:paraId="0A3F8083" w14:textId="77777777" w:rsidR="001B17DD" w:rsidRDefault="001B17D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7F6A05" w14:textId="77777777" w:rsidR="001B17DD" w:rsidRDefault="001B17DD" w:rsidP="007A0D55">
      <w:pPr>
        <w:spacing w:after="0" w:line="240" w:lineRule="auto"/>
      </w:pPr>
      <w:r>
        <w:separator/>
      </w:r>
    </w:p>
  </w:footnote>
  <w:footnote w:type="continuationSeparator" w:id="0">
    <w:p w14:paraId="4023F62B" w14:textId="77777777" w:rsidR="001B17DD" w:rsidRDefault="001B17D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2F3A31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ED8484A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7D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B17DD"/>
    <w:rsid w:val="00210C03"/>
    <w:rsid w:val="002162E2"/>
    <w:rsid w:val="00225C5A"/>
    <w:rsid w:val="00230B10"/>
    <w:rsid w:val="00234353"/>
    <w:rsid w:val="00244BB0"/>
    <w:rsid w:val="00272F5A"/>
    <w:rsid w:val="002A0A0D"/>
    <w:rsid w:val="002B0B37"/>
    <w:rsid w:val="0030662D"/>
    <w:rsid w:val="003235A7"/>
    <w:rsid w:val="003639A2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8EAC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B17D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D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B17D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D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60225B31D9EB43875F1067C6BBA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B8B5B-DB0B-2C44-B161-90932C73B1A7}"/>
      </w:docPartPr>
      <w:docPartBody>
        <w:p w:rsidR="00000000" w:rsidRDefault="004E117A">
          <w:pPr>
            <w:pStyle w:val="F860225B31D9EB43875F1067C6BBA20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46218D17573A842BDA79929E2BE4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42CD7-DF36-984C-9372-DDB5F52980BD}"/>
      </w:docPartPr>
      <w:docPartBody>
        <w:p w:rsidR="00000000" w:rsidRDefault="004E117A">
          <w:pPr>
            <w:pStyle w:val="446218D17573A842BDA79929E2BE4CA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6498E617FBFF04B9AA3C5395AE06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3A463-73F3-DD46-81C2-17A39820E818}"/>
      </w:docPartPr>
      <w:docPartBody>
        <w:p w:rsidR="00000000" w:rsidRDefault="004E117A">
          <w:pPr>
            <w:pStyle w:val="E6498E617FBFF04B9AA3C5395AE0630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A3A03A8D1072D49A45824B8605C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D2C66-D065-024F-9F4F-A386BF39DC6A}"/>
      </w:docPartPr>
      <w:docPartBody>
        <w:p w:rsidR="00000000" w:rsidRDefault="004E117A">
          <w:pPr>
            <w:pStyle w:val="9A3A03A8D1072D49A45824B8605C7FC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376A6B1F5127A4C872806B15FD7E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615F8-38AD-2943-B37B-8F10319EB7A2}"/>
      </w:docPartPr>
      <w:docPartBody>
        <w:p w:rsidR="00000000" w:rsidRDefault="004E117A">
          <w:pPr>
            <w:pStyle w:val="A376A6B1F5127A4C872806B15FD7E7A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A53B41A1CBE4346A8F887C91D2F4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5DD80-E1DE-154E-B110-DEE726A70F95}"/>
      </w:docPartPr>
      <w:docPartBody>
        <w:p w:rsidR="00000000" w:rsidRDefault="004E117A">
          <w:pPr>
            <w:pStyle w:val="AA53B41A1CBE4346A8F887C91D2F45D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DFB01708906804E86D7A67F0495D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09B25-FA85-A74D-BBAA-0ABB735D93CF}"/>
      </w:docPartPr>
      <w:docPartBody>
        <w:p w:rsidR="00000000" w:rsidRDefault="004E117A">
          <w:pPr>
            <w:pStyle w:val="6DFB01708906804E86D7A67F0495DCD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261D8E8DBE526459D25397398990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06217-3305-2048-B763-84B8C8D6E655}"/>
      </w:docPartPr>
      <w:docPartBody>
        <w:p w:rsidR="00000000" w:rsidRDefault="004E117A">
          <w:pPr>
            <w:pStyle w:val="D261D8E8DBE526459D25397398990A8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6464D7C49DF7B499F63AD75BBD2C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84C34-8779-E94C-8E37-62E6B9BF6636}"/>
      </w:docPartPr>
      <w:docPartBody>
        <w:p w:rsidR="00000000" w:rsidRDefault="004E117A">
          <w:pPr>
            <w:pStyle w:val="76464D7C49DF7B499F63AD75BBD2C82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93B064DB1EE6548974EADABDD354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AC488-3323-9F48-BCF3-CE012D8F8422}"/>
      </w:docPartPr>
      <w:docPartBody>
        <w:p w:rsidR="00000000" w:rsidRDefault="004E117A">
          <w:pPr>
            <w:pStyle w:val="593B064DB1EE6548974EADABDD35475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000E3736D855D4BBD2A4B396C885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53E4F-4A07-7C4D-97F0-19772DC56B2A}"/>
      </w:docPartPr>
      <w:docPartBody>
        <w:p w:rsidR="00000000" w:rsidRDefault="004E117A">
          <w:pPr>
            <w:pStyle w:val="E000E3736D855D4BBD2A4B396C8850E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860225B31D9EB43875F1067C6BBA209">
    <w:name w:val="F860225B31D9EB43875F1067C6BBA209"/>
  </w:style>
  <w:style w:type="paragraph" w:customStyle="1" w:styleId="446218D17573A842BDA79929E2BE4CA5">
    <w:name w:val="446218D17573A842BDA79929E2BE4CA5"/>
  </w:style>
  <w:style w:type="paragraph" w:customStyle="1" w:styleId="E6498E617FBFF04B9AA3C5395AE06307">
    <w:name w:val="E6498E617FBFF04B9AA3C5395AE06307"/>
  </w:style>
  <w:style w:type="paragraph" w:customStyle="1" w:styleId="9A3A03A8D1072D49A45824B8605C7FCF">
    <w:name w:val="9A3A03A8D1072D49A45824B8605C7FCF"/>
  </w:style>
  <w:style w:type="paragraph" w:customStyle="1" w:styleId="A376A6B1F5127A4C872806B15FD7E7A1">
    <w:name w:val="A376A6B1F5127A4C872806B15FD7E7A1"/>
  </w:style>
  <w:style w:type="paragraph" w:customStyle="1" w:styleId="AA53B41A1CBE4346A8F887C91D2F45D4">
    <w:name w:val="AA53B41A1CBE4346A8F887C91D2F45D4"/>
  </w:style>
  <w:style w:type="paragraph" w:customStyle="1" w:styleId="6DFB01708906804E86D7A67F0495DCD7">
    <w:name w:val="6DFB01708906804E86D7A67F0495DCD7"/>
  </w:style>
  <w:style w:type="paragraph" w:customStyle="1" w:styleId="D261D8E8DBE526459D25397398990A88">
    <w:name w:val="D261D8E8DBE526459D25397398990A88"/>
  </w:style>
  <w:style w:type="paragraph" w:customStyle="1" w:styleId="76464D7C49DF7B499F63AD75BBD2C823">
    <w:name w:val="76464D7C49DF7B499F63AD75BBD2C823"/>
  </w:style>
  <w:style w:type="paragraph" w:customStyle="1" w:styleId="593B064DB1EE6548974EADABDD354758">
    <w:name w:val="593B064DB1EE6548974EADABDD354758"/>
  </w:style>
  <w:style w:type="paragraph" w:customStyle="1" w:styleId="E000E3736D855D4BBD2A4B396C8850EC">
    <w:name w:val="E000E3736D855D4BBD2A4B396C8850E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860225B31D9EB43875F1067C6BBA209">
    <w:name w:val="F860225B31D9EB43875F1067C6BBA209"/>
  </w:style>
  <w:style w:type="paragraph" w:customStyle="1" w:styleId="446218D17573A842BDA79929E2BE4CA5">
    <w:name w:val="446218D17573A842BDA79929E2BE4CA5"/>
  </w:style>
  <w:style w:type="paragraph" w:customStyle="1" w:styleId="E6498E617FBFF04B9AA3C5395AE06307">
    <w:name w:val="E6498E617FBFF04B9AA3C5395AE06307"/>
  </w:style>
  <w:style w:type="paragraph" w:customStyle="1" w:styleId="9A3A03A8D1072D49A45824B8605C7FCF">
    <w:name w:val="9A3A03A8D1072D49A45824B8605C7FCF"/>
  </w:style>
  <w:style w:type="paragraph" w:customStyle="1" w:styleId="A376A6B1F5127A4C872806B15FD7E7A1">
    <w:name w:val="A376A6B1F5127A4C872806B15FD7E7A1"/>
  </w:style>
  <w:style w:type="paragraph" w:customStyle="1" w:styleId="AA53B41A1CBE4346A8F887C91D2F45D4">
    <w:name w:val="AA53B41A1CBE4346A8F887C91D2F45D4"/>
  </w:style>
  <w:style w:type="paragraph" w:customStyle="1" w:styleId="6DFB01708906804E86D7A67F0495DCD7">
    <w:name w:val="6DFB01708906804E86D7A67F0495DCD7"/>
  </w:style>
  <w:style w:type="paragraph" w:customStyle="1" w:styleId="D261D8E8DBE526459D25397398990A88">
    <w:name w:val="D261D8E8DBE526459D25397398990A88"/>
  </w:style>
  <w:style w:type="paragraph" w:customStyle="1" w:styleId="76464D7C49DF7B499F63AD75BBD2C823">
    <w:name w:val="76464D7C49DF7B499F63AD75BBD2C823"/>
  </w:style>
  <w:style w:type="paragraph" w:customStyle="1" w:styleId="593B064DB1EE6548974EADABDD354758">
    <w:name w:val="593B064DB1EE6548974EADABDD354758"/>
  </w:style>
  <w:style w:type="paragraph" w:customStyle="1" w:styleId="E000E3736D855D4BBD2A4B396C8850EC">
    <w:name w:val="E000E3736D855D4BBD2A4B396C8850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Dar</b:Tag>
    <b:SourceType>Book</b:SourceType>
    <b:Guid>{3159210D-DDC2-D74B-A632-EEC5EF8427E8}</b:Guid>
    <b:Author>
      <b:Author>
        <b:NameList>
          <b:Person>
            <b:Last>Dardarananda</b:Last>
            <b:First>Sivaporn</b:First>
          </b:Person>
        </b:NameList>
      </b:Author>
    </b:Author>
    <b:Title>Golden Jubilee Art Exhibition: 50 Years of Thai Art</b:Title>
    <b:City>Bangkok</b:City>
    <b:Publisher>Rama IX Art Museum Foundation</b:Publisher>
    <b:Year>1996</b:Year>
    <b:RefOrder>1</b:RefOrder>
  </b:Source>
  <b:Source>
    <b:Tag>Pos922</b:Tag>
    <b:SourceType>Book</b:SourceType>
    <b:Guid>{C7D49D9F-CFC6-EA48-A54A-D9AAF268A2EB}</b:Guid>
    <b:Author>
      <b:Author>
        <b:NameList>
          <b:Person>
            <b:Last>Poshyananda</b:Last>
            <b:First>Apinan</b:First>
          </b:Person>
        </b:NameList>
      </b:Author>
    </b:Author>
    <b:Title>Modern Art in Thailand: Nineteenth and Twentieth Centuries </b:Title>
    <b:City>Singapore</b:City>
    <b:Publisher>Oxford UP</b:Publisher>
    <b:Year>1992</b:Year>
    <b:RefOrder>2</b:RefOrder>
  </b:Source>
</b:Sources>
</file>

<file path=customXml/itemProps1.xml><?xml version="1.0" encoding="utf-8"?>
<ds:datastoreItem xmlns:ds="http://schemas.openxmlformats.org/officeDocument/2006/customXml" ds:itemID="{758FB1A8-FCA8-CD4F-9ADC-7FE9648D9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1</Pages>
  <Words>265</Words>
  <Characters>1515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3</cp:revision>
  <dcterms:created xsi:type="dcterms:W3CDTF">2014-10-12T01:02:00Z</dcterms:created>
  <dcterms:modified xsi:type="dcterms:W3CDTF">2014-10-12T15:45:00Z</dcterms:modified>
</cp:coreProperties>
</file>