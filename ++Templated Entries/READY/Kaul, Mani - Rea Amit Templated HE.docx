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8AF99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87CC8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0186E35458B3043AC7ED8AB0691FD3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7BE03B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78C926B0C83134F849323B11A840444"/>
            </w:placeholder>
            <w:text/>
          </w:sdtPr>
          <w:sdtEndPr/>
          <w:sdtContent>
            <w:tc>
              <w:tcPr>
                <w:tcW w:w="2073" w:type="dxa"/>
              </w:tcPr>
              <w:p w14:paraId="6FA0CDC1" w14:textId="58E76A4C" w:rsidR="00B574C9" w:rsidRDefault="00410D4F" w:rsidP="00410D4F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54BAFE154F707418E5F01623E06782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025C4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9B320684F34E34297C88E54F47E4C57"/>
            </w:placeholder>
            <w:text/>
          </w:sdtPr>
          <w:sdtEndPr/>
          <w:sdtContent>
            <w:tc>
              <w:tcPr>
                <w:tcW w:w="2642" w:type="dxa"/>
              </w:tcPr>
              <w:p w14:paraId="0099D5E6" w14:textId="4A3061F7" w:rsidR="00B574C9" w:rsidRDefault="00410D4F" w:rsidP="00410D4F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61AE88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9E696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354DC13E7F734CA5D49131266164B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F3F7D1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17FDBF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AD5E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4A20B24CDB5B74EB14C9F5BCA31FE3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90C8CBC" w14:textId="3967E78F" w:rsidR="00B574C9" w:rsidRDefault="00410D4F" w:rsidP="00410D4F">
                <w:r>
                  <w:t>Yale University</w:t>
                </w:r>
              </w:p>
            </w:tc>
          </w:sdtContent>
        </w:sdt>
      </w:tr>
    </w:tbl>
    <w:p w14:paraId="112774F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BF4DA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C0065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DA951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3848FD342D66D4AAE567D961A562FE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130603" w14:textId="77777777" w:rsidR="003F0D73" w:rsidRPr="00FB589A" w:rsidRDefault="00FE4089" w:rsidP="003F0D73">
                <w:pPr>
                  <w:rPr>
                    <w:b/>
                  </w:rPr>
                </w:pPr>
                <w:proofErr w:type="spellStart"/>
                <w:r w:rsidRPr="00FE4089">
                  <w:rPr>
                    <w:b/>
                  </w:rPr>
                  <w:t>Kaul</w:t>
                </w:r>
                <w:proofErr w:type="spellEnd"/>
                <w:r w:rsidRPr="00FE4089">
                  <w:rPr>
                    <w:b/>
                    <w:lang w:val="en-US"/>
                  </w:rPr>
                  <w:t>, Mani (December 25, 1944-July 6, 2011)</w:t>
                </w:r>
              </w:p>
            </w:tc>
          </w:sdtContent>
        </w:sdt>
      </w:tr>
      <w:tr w:rsidR="00464699" w14:paraId="01B12396" w14:textId="77777777" w:rsidTr="00E2342E">
        <w:sdt>
          <w:sdtPr>
            <w:alias w:val="Variant headwords"/>
            <w:tag w:val="variantHeadwords"/>
            <w:id w:val="173464402"/>
            <w:placeholder>
              <w:docPart w:val="F3B9CEEE03C0D14396EC52E27A84A33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9600F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E5D4FF" w14:textId="77777777" w:rsidTr="003F0D73">
        <w:sdt>
          <w:sdtPr>
            <w:alias w:val="Abstract"/>
            <w:tag w:val="abstract"/>
            <w:id w:val="-635871867"/>
            <w:placeholder>
              <w:docPart w:val="4247D90A6631C144B3C0D3894F998D0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AEF47B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7F245CB" w14:textId="77777777" w:rsidTr="003F0D73">
        <w:sdt>
          <w:sdtPr>
            <w:alias w:val="Article text"/>
            <w:tag w:val="articleText"/>
            <w:id w:val="634067588"/>
            <w:placeholder>
              <w:docPart w:val="DEC42CBB20E2214FAE4048CAC02D8C1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2921F4" w14:textId="3EFE3119" w:rsidR="00FE4089" w:rsidRDefault="00FE4089" w:rsidP="00FE4089">
                <w:r w:rsidRPr="00FE4089">
                  <w:t xml:space="preserve">Mani </w:t>
                </w:r>
                <w:proofErr w:type="spellStart"/>
                <w:r w:rsidRPr="00FE4089">
                  <w:t>Kaul</w:t>
                </w:r>
                <w:proofErr w:type="spellEnd"/>
                <w:r w:rsidRPr="00FE4089">
                  <w:t xml:space="preserve"> was an Indian film director chiefly known for his contribution to the Indian New Wave</w:t>
                </w:r>
                <w:r>
                  <w:t xml:space="preserve"> </w:t>
                </w:r>
                <w:r w:rsidR="00E35CA8">
                  <w:t>or</w:t>
                </w:r>
                <w:r>
                  <w:t xml:space="preserve"> </w:t>
                </w:r>
                <w:r w:rsidR="009F67F0">
                  <w:t>Parallel Cinema</w:t>
                </w:r>
                <w:r w:rsidRPr="00FE4089">
                  <w:t xml:space="preserve"> and his role in the development of experimental </w:t>
                </w:r>
                <w:r w:rsidR="00D23CCF">
                  <w:t>film</w:t>
                </w:r>
                <w:r w:rsidRPr="00FE4089">
                  <w:t xml:space="preserve"> in South Asia. In 1969, after graduating from the Film and Tel</w:t>
                </w:r>
                <w:r w:rsidR="00F14F05">
                  <w:t xml:space="preserve">evision Institute of India — </w:t>
                </w:r>
                <w:r w:rsidRPr="00FE4089">
                  <w:t>where he had studied for a short but significant period of time under one of India’s most revere</w:t>
                </w:r>
                <w:r w:rsidR="00F14F05">
                  <w:t xml:space="preserve">d film directors, </w:t>
                </w:r>
                <w:proofErr w:type="spellStart"/>
                <w:r w:rsidR="00F14F05">
                  <w:t>Ritwik</w:t>
                </w:r>
                <w:proofErr w:type="spellEnd"/>
                <w:r w:rsidR="00F14F05">
                  <w:t xml:space="preserve"> </w:t>
                </w:r>
                <w:proofErr w:type="spellStart"/>
                <w:r w:rsidR="00F14F05">
                  <w:t>Ghatak</w:t>
                </w:r>
                <w:proofErr w:type="spellEnd"/>
                <w:r w:rsidR="00F14F05">
                  <w:t xml:space="preserve"> —</w:t>
                </w:r>
                <w:r w:rsidRPr="00FE4089">
                  <w:t xml:space="preserve"> </w:t>
                </w:r>
                <w:proofErr w:type="spellStart"/>
                <w:r w:rsidRPr="00FE4089">
                  <w:t>Kaul</w:t>
                </w:r>
                <w:proofErr w:type="spellEnd"/>
                <w:r w:rsidRPr="00FE4089">
                  <w:t xml:space="preserve"> made his feature-length directorial debut with </w:t>
                </w:r>
                <w:proofErr w:type="spellStart"/>
                <w:r w:rsidRPr="00FE4089">
                  <w:rPr>
                    <w:i/>
                  </w:rPr>
                  <w:t>Uski</w:t>
                </w:r>
                <w:proofErr w:type="spellEnd"/>
                <w:r w:rsidRPr="00FE4089">
                  <w:rPr>
                    <w:i/>
                  </w:rPr>
                  <w:t xml:space="preserve"> roti</w:t>
                </w:r>
                <w:r w:rsidRPr="00FE4089">
                  <w:t xml:space="preserve"> </w:t>
                </w:r>
                <w:r>
                  <w:t>[</w:t>
                </w:r>
                <w:r w:rsidRPr="00FE4089">
                  <w:rPr>
                    <w:i/>
                  </w:rPr>
                  <w:t>Our Daily Bread</w:t>
                </w:r>
                <w:r>
                  <w:t>]</w:t>
                </w:r>
                <w:r w:rsidRPr="00FE4089">
                  <w:t>. The film is considered a landmark in the history of Indian art cinema mainly because it showcased a radical shift of att</w:t>
                </w:r>
                <w:r>
                  <w:t xml:space="preserve">ention from narrative </w:t>
                </w:r>
                <w:r w:rsidR="00E35CA8">
                  <w:t>or</w:t>
                </w:r>
                <w:r>
                  <w:t xml:space="preserve"> affect</w:t>
                </w:r>
                <w:r w:rsidRPr="00FE4089">
                  <w:t xml:space="preserve"> to cinematic form. </w:t>
                </w:r>
                <w:r>
                  <w:t xml:space="preserve">His </w:t>
                </w:r>
                <w:r w:rsidRPr="00FE4089">
                  <w:t>next</w:t>
                </w:r>
                <w:r>
                  <w:t xml:space="preserve"> two</w:t>
                </w:r>
                <w:r w:rsidRPr="00FE4089">
                  <w:t xml:space="preserve"> feature films, </w:t>
                </w:r>
                <w:proofErr w:type="spellStart"/>
                <w:r w:rsidRPr="00FE4089">
                  <w:rPr>
                    <w:i/>
                  </w:rPr>
                  <w:t>Ashadh</w:t>
                </w:r>
                <w:proofErr w:type="spellEnd"/>
                <w:r w:rsidRPr="00FE4089">
                  <w:rPr>
                    <w:i/>
                  </w:rPr>
                  <w:t xml:space="preserve"> </w:t>
                </w:r>
                <w:proofErr w:type="spellStart"/>
                <w:r w:rsidRPr="00FE4089">
                  <w:rPr>
                    <w:i/>
                  </w:rPr>
                  <w:t>ka</w:t>
                </w:r>
                <w:proofErr w:type="spellEnd"/>
                <w:r w:rsidRPr="00FE4089">
                  <w:rPr>
                    <w:i/>
                  </w:rPr>
                  <w:t xml:space="preserve"> </w:t>
                </w:r>
                <w:proofErr w:type="spellStart"/>
                <w:r w:rsidRPr="00FE4089">
                  <w:rPr>
                    <w:i/>
                  </w:rPr>
                  <w:t>ek</w:t>
                </w:r>
                <w:proofErr w:type="spellEnd"/>
                <w:r w:rsidRPr="00FE4089">
                  <w:rPr>
                    <w:i/>
                  </w:rPr>
                  <w:t xml:space="preserve"> din</w:t>
                </w:r>
                <w:r>
                  <w:t xml:space="preserve"> [</w:t>
                </w:r>
                <w:r w:rsidRPr="00FE4089">
                  <w:rPr>
                    <w:i/>
                  </w:rPr>
                  <w:t xml:space="preserve">One Day in </w:t>
                </w:r>
                <w:proofErr w:type="spellStart"/>
                <w:r w:rsidRPr="00FE4089">
                  <w:rPr>
                    <w:i/>
                  </w:rPr>
                  <w:t>Ashadh</w:t>
                </w:r>
                <w:proofErr w:type="spellEnd"/>
                <w:r>
                  <w:t>]</w:t>
                </w:r>
                <w:r w:rsidRPr="00FE4089">
                  <w:t xml:space="preserve"> </w:t>
                </w:r>
                <w:r>
                  <w:t>(1971)</w:t>
                </w:r>
                <w:r w:rsidRPr="00FE4089">
                  <w:t xml:space="preserve"> and </w:t>
                </w:r>
                <w:proofErr w:type="spellStart"/>
                <w:r w:rsidRPr="00FE4089">
                  <w:rPr>
                    <w:i/>
                  </w:rPr>
                  <w:t>Duvidha</w:t>
                </w:r>
                <w:proofErr w:type="spellEnd"/>
                <w:r>
                  <w:t xml:space="preserve"> (1973</w:t>
                </w:r>
                <w:proofErr w:type="gramStart"/>
                <w:r>
                  <w:t>),</w:t>
                </w:r>
                <w:proofErr w:type="gramEnd"/>
                <w:r w:rsidRPr="00FE4089">
                  <w:t xml:space="preserve"> continued </w:t>
                </w:r>
                <w:proofErr w:type="spellStart"/>
                <w:r w:rsidRPr="00FE4089">
                  <w:t>Kaul’s</w:t>
                </w:r>
                <w:proofErr w:type="spellEnd"/>
                <w:r w:rsidRPr="00FE4089">
                  <w:t xml:space="preserve"> experimentations with cinematic style and were </w:t>
                </w:r>
                <w:r w:rsidR="00F14F05" w:rsidRPr="00FE4089">
                  <w:t xml:space="preserve">lavishly </w:t>
                </w:r>
                <w:r w:rsidRPr="00FE4089">
                  <w:t xml:space="preserve">praised by critics. After these three films were made, </w:t>
                </w:r>
                <w:proofErr w:type="spellStart"/>
                <w:r w:rsidRPr="00FE4089">
                  <w:t>Kaul</w:t>
                </w:r>
                <w:proofErr w:type="spellEnd"/>
                <w:r w:rsidRPr="00FE4089">
                  <w:t xml:space="preserve"> began experimenting with other cinematic idioms, making documentaries (some on various local musical and theatrical traditions), short films, and even a television mini-series. In addition, he was a teacher of both music and film. He served as a visiting lecturer in Europe and the USA and published several theoretical accounts of filmmaking.     </w:t>
                </w:r>
              </w:p>
              <w:p w14:paraId="1341D3BA" w14:textId="77777777" w:rsidR="00E2342E" w:rsidRDefault="00E2342E" w:rsidP="00FE4089"/>
              <w:p w14:paraId="6CBAF9F8" w14:textId="77777777" w:rsidR="00E2342E" w:rsidRPr="00532C1D" w:rsidRDefault="00E2342E" w:rsidP="00410D4F">
                <w:pPr>
                  <w:pStyle w:val="Heading1"/>
                  <w:outlineLvl w:val="0"/>
                </w:pPr>
                <w:r w:rsidRPr="00532C1D">
                  <w:t>Filmography</w:t>
                </w:r>
                <w:r>
                  <w:t>:</w:t>
                </w:r>
              </w:p>
              <w:p w14:paraId="5C149C5F" w14:textId="1491C845" w:rsidR="00E2342E" w:rsidRPr="00532C1D" w:rsidRDefault="00E2342E" w:rsidP="00E2342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Uski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 xml:space="preserve"> r</w:t>
                </w:r>
                <w:r w:rsidRPr="00532C1D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oti</w:t>
                </w:r>
                <w:r w:rsidRPr="00532C1D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[</w:t>
                </w:r>
                <w:r w:rsidRPr="00294BA9"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  <w:lang w:eastAsia="ja-JP" w:bidi="he-IL"/>
                  </w:rPr>
                  <w:t>Our Daily Bread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]</w:t>
                </w:r>
                <w:r w:rsidRPr="0094779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(</w:t>
                </w:r>
                <w:r w:rsidRPr="00532C1D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1969)</w:t>
                </w:r>
              </w:p>
              <w:p w14:paraId="1DBFDD54" w14:textId="052E6E77" w:rsidR="00E2342E" w:rsidRPr="00532C1D" w:rsidRDefault="00E2342E" w:rsidP="00E2342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Ashadh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ka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ek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 xml:space="preserve"> d</w:t>
                </w:r>
                <w:r w:rsidRPr="00532C1D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in</w:t>
                </w:r>
                <w:r w:rsidRPr="00532C1D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[</w:t>
                </w:r>
                <w:r w:rsidRPr="00294BA9"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  <w:lang w:eastAsia="ja-JP" w:bidi="he-IL"/>
                  </w:rPr>
                  <w:t>One Day Before the Rainy Season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]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(</w:t>
                </w:r>
                <w:r w:rsidRPr="00532C1D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1971)</w:t>
                </w:r>
              </w:p>
              <w:p w14:paraId="649A99CF" w14:textId="14CBB290" w:rsidR="00E2342E" w:rsidRPr="00532C1D" w:rsidRDefault="00E2342E" w:rsidP="00E2342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</w:pPr>
                <w:proofErr w:type="spellStart"/>
                <w:r w:rsidRPr="00532C1D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Duvidha</w:t>
                </w:r>
                <w:proofErr w:type="spellEnd"/>
                <w:r w:rsidRPr="00532C1D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[</w:t>
                </w:r>
                <w:r w:rsidRPr="005A6D77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In Two Minds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]</w:t>
                </w:r>
                <w:r w:rsidRPr="005A6D77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(</w:t>
                </w:r>
                <w:r w:rsidRPr="00532C1D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1973)</w:t>
                </w:r>
              </w:p>
              <w:p w14:paraId="1A0B802E" w14:textId="7D1FDD5A" w:rsidR="00E2342E" w:rsidRPr="00532C1D" w:rsidRDefault="00E2342E" w:rsidP="00E2342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Satah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 xml:space="preserve"> se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uthata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a</w:t>
                </w:r>
                <w:r w:rsidRPr="00532C1D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dmi</w:t>
                </w:r>
                <w:proofErr w:type="spellEnd"/>
                <w:r w:rsidRPr="00532C1D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[</w:t>
                </w:r>
                <w:r w:rsidRPr="00294BA9"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  <w:lang w:eastAsia="ja-JP" w:bidi="he-IL"/>
                  </w:rPr>
                  <w:t>Arising from the Surface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]</w:t>
                </w:r>
                <w:r w:rsidRPr="0094779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(</w:t>
                </w:r>
                <w:r w:rsidRPr="00532C1D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1980) </w:t>
                </w:r>
              </w:p>
              <w:p w14:paraId="4641205B" w14:textId="76DAA544" w:rsidR="00E2342E" w:rsidRPr="00532C1D" w:rsidRDefault="00E2342E" w:rsidP="00E2342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</w:pPr>
                <w:r w:rsidRPr="00532C1D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Dhrupad</w:t>
                </w:r>
                <w:r w:rsidRPr="00532C1D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(1982)</w:t>
                </w:r>
              </w:p>
              <w:p w14:paraId="4B830D03" w14:textId="3ADCD576" w:rsidR="00E2342E" w:rsidRPr="00532C1D" w:rsidRDefault="00E2342E" w:rsidP="00E2342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</w:pPr>
                <w:proofErr w:type="spellStart"/>
                <w:r w:rsidRPr="00532C1D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Nazar</w:t>
                </w:r>
                <w:proofErr w:type="spellEnd"/>
                <w:r w:rsidRPr="00532C1D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[</w:t>
                </w:r>
                <w:r w:rsidRPr="005A6D77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The Gaze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] (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1991</w:t>
                </w:r>
                <w:r w:rsidRPr="00532C1D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)</w:t>
                </w:r>
              </w:p>
              <w:p w14:paraId="7D9710A4" w14:textId="71D17B1E" w:rsidR="00E2342E" w:rsidRDefault="00E2342E" w:rsidP="00E2342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</w:pPr>
                <w:r w:rsidRPr="00532C1D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Idiot</w:t>
                </w:r>
                <w:r w:rsidRPr="00532C1D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(1992)</w:t>
                </w:r>
              </w:p>
              <w:p w14:paraId="27665AA4" w14:textId="7EDAF9B5" w:rsidR="00E2342E" w:rsidRPr="00532C1D" w:rsidRDefault="00E2342E" w:rsidP="00E2342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</w:pPr>
                <w:proofErr w:type="spellStart"/>
                <w:r w:rsidRPr="005A6D77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Naukar</w:t>
                </w:r>
                <w:proofErr w:type="spellEnd"/>
                <w:r w:rsidRPr="005A6D77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 xml:space="preserve"> Ki </w:t>
                </w:r>
                <w:proofErr w:type="spellStart"/>
                <w:r w:rsidRPr="005A6D77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Kameez</w:t>
                </w:r>
                <w:proofErr w:type="spellEnd"/>
                <w:r w:rsidRPr="005A6D77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[</w:t>
                </w:r>
                <w:r w:rsidRPr="005A6D77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ja-JP" w:bidi="he-IL"/>
                  </w:rPr>
                  <w:t>The Servant's Shirt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]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 </w:t>
                </w:r>
                <w:r w:rsidR="009F67F0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>(</w:t>
                </w:r>
                <w:bookmarkStart w:id="0" w:name="_GoBack"/>
                <w:bookmarkEnd w:id="0"/>
                <w:r w:rsidRPr="005A6D77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ja-JP" w:bidi="he-IL"/>
                  </w:rPr>
                  <w:t xml:space="preserve">1999) </w:t>
                </w:r>
              </w:p>
              <w:p w14:paraId="12086AB4" w14:textId="77777777" w:rsidR="003F0D73" w:rsidRDefault="003F0D73" w:rsidP="00C27FAB"/>
            </w:tc>
          </w:sdtContent>
        </w:sdt>
      </w:tr>
      <w:tr w:rsidR="003235A7" w14:paraId="0CB773FC" w14:textId="77777777" w:rsidTr="003235A7">
        <w:tc>
          <w:tcPr>
            <w:tcW w:w="9016" w:type="dxa"/>
          </w:tcPr>
          <w:p w14:paraId="546C64B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439F954" w14:textId="1DDC6A66" w:rsidR="00A12569" w:rsidRDefault="009F67F0" w:rsidP="008A5B87">
            <w:sdt>
              <w:sdtPr>
                <w:id w:val="1655483493"/>
                <w:citation/>
              </w:sdtPr>
              <w:sdtEndPr/>
              <w:sdtContent>
                <w:r w:rsidR="00A12569">
                  <w:fldChar w:fldCharType="begin"/>
                </w:r>
                <w:r w:rsidR="00A12569">
                  <w:rPr>
                    <w:lang w:val="en-US"/>
                  </w:rPr>
                  <w:instrText xml:space="preserve"> CITATION Cin \l 1033 </w:instrText>
                </w:r>
                <w:r w:rsidR="00A12569">
                  <w:fldChar w:fldCharType="separate"/>
                </w:r>
                <w:r w:rsidR="00A12569" w:rsidRPr="00A12569">
                  <w:rPr>
                    <w:noProof/>
                    <w:lang w:val="en-US"/>
                  </w:rPr>
                  <w:t>(Cinemas of India)</w:t>
                </w:r>
                <w:r w:rsidR="00A12569">
                  <w:fldChar w:fldCharType="end"/>
                </w:r>
              </w:sdtContent>
            </w:sdt>
          </w:p>
          <w:p w14:paraId="678C3F9B" w14:textId="77777777" w:rsidR="00A12569" w:rsidRDefault="00A12569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D61D1B8" w14:textId="4EE076CA" w:rsidR="003235A7" w:rsidRDefault="009F67F0" w:rsidP="00410D4F">
                <w:sdt>
                  <w:sdtPr>
                    <w:id w:val="-88701146"/>
                    <w:citation/>
                  </w:sdtPr>
                  <w:sdtEndPr/>
                  <w:sdtContent>
                    <w:r w:rsidR="00410D4F">
                      <w:fldChar w:fldCharType="begin"/>
                    </w:r>
                    <w:r w:rsidR="00410D4F">
                      <w:rPr>
                        <w:lang w:val="en-US"/>
                      </w:rPr>
                      <w:instrText xml:space="preserve"> CITATION Raj09 \l 1033 </w:instrText>
                    </w:r>
                    <w:r w:rsidR="00410D4F">
                      <w:fldChar w:fldCharType="separate"/>
                    </w:r>
                    <w:r w:rsidR="00410D4F">
                      <w:rPr>
                        <w:noProof/>
                        <w:lang w:val="en-US"/>
                      </w:rPr>
                      <w:t xml:space="preserve"> </w:t>
                    </w:r>
                    <w:r w:rsidR="00410D4F" w:rsidRPr="00410D4F">
                      <w:rPr>
                        <w:noProof/>
                        <w:lang w:val="en-US"/>
                      </w:rPr>
                      <w:t>(Rajadhyaksha)</w:t>
                    </w:r>
                    <w:r w:rsidR="00410D4F">
                      <w:fldChar w:fldCharType="end"/>
                    </w:r>
                  </w:sdtContent>
                </w:sdt>
              </w:p>
            </w:sdtContent>
          </w:sdt>
        </w:tc>
      </w:tr>
    </w:tbl>
    <w:p w14:paraId="74E952D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D304B" w14:textId="77777777" w:rsidR="00410D4F" w:rsidRDefault="00410D4F" w:rsidP="007A0D55">
      <w:pPr>
        <w:spacing w:after="0" w:line="240" w:lineRule="auto"/>
      </w:pPr>
      <w:r>
        <w:separator/>
      </w:r>
    </w:p>
  </w:endnote>
  <w:endnote w:type="continuationSeparator" w:id="0">
    <w:p w14:paraId="6DDA46AA" w14:textId="77777777" w:rsidR="00410D4F" w:rsidRDefault="00410D4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C59E6" w14:textId="77777777" w:rsidR="00410D4F" w:rsidRDefault="00410D4F" w:rsidP="007A0D55">
      <w:pPr>
        <w:spacing w:after="0" w:line="240" w:lineRule="auto"/>
      </w:pPr>
      <w:r>
        <w:separator/>
      </w:r>
    </w:p>
  </w:footnote>
  <w:footnote w:type="continuationSeparator" w:id="0">
    <w:p w14:paraId="53013A16" w14:textId="77777777" w:rsidR="00410D4F" w:rsidRDefault="00410D4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C6010" w14:textId="77777777" w:rsidR="00410D4F" w:rsidRDefault="00410D4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EE23EC" w14:textId="77777777" w:rsidR="00410D4F" w:rsidRDefault="00410D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2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0D4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502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67F0"/>
    <w:rsid w:val="00A1256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3CCF"/>
    <w:rsid w:val="00D656DA"/>
    <w:rsid w:val="00D83300"/>
    <w:rsid w:val="00DC6B48"/>
    <w:rsid w:val="00DF01B0"/>
    <w:rsid w:val="00E2342E"/>
    <w:rsid w:val="00E35CA8"/>
    <w:rsid w:val="00E85A05"/>
    <w:rsid w:val="00E95829"/>
    <w:rsid w:val="00EA606C"/>
    <w:rsid w:val="00EB0C8C"/>
    <w:rsid w:val="00EB51FD"/>
    <w:rsid w:val="00EB77DB"/>
    <w:rsid w:val="00ED139F"/>
    <w:rsid w:val="00EF74F7"/>
    <w:rsid w:val="00F14F05"/>
    <w:rsid w:val="00F36937"/>
    <w:rsid w:val="00F60F53"/>
    <w:rsid w:val="00FA1925"/>
    <w:rsid w:val="00FB11DE"/>
    <w:rsid w:val="00FB589A"/>
    <w:rsid w:val="00FB7317"/>
    <w:rsid w:val="00FE408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A84B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50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2F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FE40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50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2F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FE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186E35458B3043AC7ED8AB0691F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588BB-8055-3644-98B9-00F46B50E26B}"/>
      </w:docPartPr>
      <w:docPartBody>
        <w:p w:rsidR="003009DA" w:rsidRDefault="003009DA">
          <w:pPr>
            <w:pStyle w:val="D0186E35458B3043AC7ED8AB0691FD3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78C926B0C83134F849323B11A840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A5173-B817-4245-91C1-61BA10BA7F88}"/>
      </w:docPartPr>
      <w:docPartBody>
        <w:p w:rsidR="003009DA" w:rsidRDefault="003009DA">
          <w:pPr>
            <w:pStyle w:val="D78C926B0C83134F849323B11A84044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54BAFE154F707418E5F01623E067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3DDBD-9A73-8043-B252-730378E4A758}"/>
      </w:docPartPr>
      <w:docPartBody>
        <w:p w:rsidR="003009DA" w:rsidRDefault="003009DA">
          <w:pPr>
            <w:pStyle w:val="354BAFE154F707418E5F01623E06782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9B320684F34E34297C88E54F47E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1FBE1-9D66-0541-B985-6F9F69E9A59F}"/>
      </w:docPartPr>
      <w:docPartBody>
        <w:p w:rsidR="003009DA" w:rsidRDefault="003009DA">
          <w:pPr>
            <w:pStyle w:val="39B320684F34E34297C88E54F47E4C5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354DC13E7F734CA5D4913126616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D2D56-F768-C74E-A397-3E6841D6D1E0}"/>
      </w:docPartPr>
      <w:docPartBody>
        <w:p w:rsidR="003009DA" w:rsidRDefault="003009DA">
          <w:pPr>
            <w:pStyle w:val="85354DC13E7F734CA5D49131266164B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4A20B24CDB5B74EB14C9F5BCA31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FAF5-3ED4-9A44-A61C-DFB296EAF31D}"/>
      </w:docPartPr>
      <w:docPartBody>
        <w:p w:rsidR="003009DA" w:rsidRDefault="003009DA">
          <w:pPr>
            <w:pStyle w:val="84A20B24CDB5B74EB14C9F5BCA31FE3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3848FD342D66D4AAE567D961A562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0B44-9AE6-9441-A207-1A752F2EB624}"/>
      </w:docPartPr>
      <w:docPartBody>
        <w:p w:rsidR="003009DA" w:rsidRDefault="003009DA">
          <w:pPr>
            <w:pStyle w:val="63848FD342D66D4AAE567D961A562FE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3B9CEEE03C0D14396EC52E27A84A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15C95-8FE4-D64B-9CF6-E1388436E6E3}"/>
      </w:docPartPr>
      <w:docPartBody>
        <w:p w:rsidR="003009DA" w:rsidRDefault="003009DA">
          <w:pPr>
            <w:pStyle w:val="F3B9CEEE03C0D14396EC52E27A84A33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47D90A6631C144B3C0D3894F998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A29B-4112-DB45-8B3C-77BF1AE78627}"/>
      </w:docPartPr>
      <w:docPartBody>
        <w:p w:rsidR="003009DA" w:rsidRDefault="003009DA">
          <w:pPr>
            <w:pStyle w:val="4247D90A6631C144B3C0D3894F998D0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EC42CBB20E2214FAE4048CAC02D8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0B76E-0B83-6047-86F0-1F702AE3656A}"/>
      </w:docPartPr>
      <w:docPartBody>
        <w:p w:rsidR="003009DA" w:rsidRDefault="003009DA">
          <w:pPr>
            <w:pStyle w:val="DEC42CBB20E2214FAE4048CAC02D8C1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DA"/>
    <w:rsid w:val="0030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0186E35458B3043AC7ED8AB0691FD30">
    <w:name w:val="D0186E35458B3043AC7ED8AB0691FD30"/>
  </w:style>
  <w:style w:type="paragraph" w:customStyle="1" w:styleId="D78C926B0C83134F849323B11A840444">
    <w:name w:val="D78C926B0C83134F849323B11A840444"/>
  </w:style>
  <w:style w:type="paragraph" w:customStyle="1" w:styleId="354BAFE154F707418E5F01623E06782B">
    <w:name w:val="354BAFE154F707418E5F01623E06782B"/>
  </w:style>
  <w:style w:type="paragraph" w:customStyle="1" w:styleId="39B320684F34E34297C88E54F47E4C57">
    <w:name w:val="39B320684F34E34297C88E54F47E4C57"/>
  </w:style>
  <w:style w:type="paragraph" w:customStyle="1" w:styleId="85354DC13E7F734CA5D49131266164BE">
    <w:name w:val="85354DC13E7F734CA5D49131266164BE"/>
  </w:style>
  <w:style w:type="paragraph" w:customStyle="1" w:styleId="84A20B24CDB5B74EB14C9F5BCA31FE39">
    <w:name w:val="84A20B24CDB5B74EB14C9F5BCA31FE39"/>
  </w:style>
  <w:style w:type="paragraph" w:customStyle="1" w:styleId="63848FD342D66D4AAE567D961A562FEE">
    <w:name w:val="63848FD342D66D4AAE567D961A562FEE"/>
  </w:style>
  <w:style w:type="paragraph" w:customStyle="1" w:styleId="F3B9CEEE03C0D14396EC52E27A84A339">
    <w:name w:val="F3B9CEEE03C0D14396EC52E27A84A339"/>
  </w:style>
  <w:style w:type="paragraph" w:customStyle="1" w:styleId="4247D90A6631C144B3C0D3894F998D08">
    <w:name w:val="4247D90A6631C144B3C0D3894F998D08"/>
  </w:style>
  <w:style w:type="paragraph" w:customStyle="1" w:styleId="DEC42CBB20E2214FAE4048CAC02D8C11">
    <w:name w:val="DEC42CBB20E2214FAE4048CAC02D8C11"/>
  </w:style>
  <w:style w:type="paragraph" w:customStyle="1" w:styleId="993468D0D4CF174B87CE4025E4F6A005">
    <w:name w:val="993468D0D4CF174B87CE4025E4F6A00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0186E35458B3043AC7ED8AB0691FD30">
    <w:name w:val="D0186E35458B3043AC7ED8AB0691FD30"/>
  </w:style>
  <w:style w:type="paragraph" w:customStyle="1" w:styleId="D78C926B0C83134F849323B11A840444">
    <w:name w:val="D78C926B0C83134F849323B11A840444"/>
  </w:style>
  <w:style w:type="paragraph" w:customStyle="1" w:styleId="354BAFE154F707418E5F01623E06782B">
    <w:name w:val="354BAFE154F707418E5F01623E06782B"/>
  </w:style>
  <w:style w:type="paragraph" w:customStyle="1" w:styleId="39B320684F34E34297C88E54F47E4C57">
    <w:name w:val="39B320684F34E34297C88E54F47E4C57"/>
  </w:style>
  <w:style w:type="paragraph" w:customStyle="1" w:styleId="85354DC13E7F734CA5D49131266164BE">
    <w:name w:val="85354DC13E7F734CA5D49131266164BE"/>
  </w:style>
  <w:style w:type="paragraph" w:customStyle="1" w:styleId="84A20B24CDB5B74EB14C9F5BCA31FE39">
    <w:name w:val="84A20B24CDB5B74EB14C9F5BCA31FE39"/>
  </w:style>
  <w:style w:type="paragraph" w:customStyle="1" w:styleId="63848FD342D66D4AAE567D961A562FEE">
    <w:name w:val="63848FD342D66D4AAE567D961A562FEE"/>
  </w:style>
  <w:style w:type="paragraph" w:customStyle="1" w:styleId="F3B9CEEE03C0D14396EC52E27A84A339">
    <w:name w:val="F3B9CEEE03C0D14396EC52E27A84A339"/>
  </w:style>
  <w:style w:type="paragraph" w:customStyle="1" w:styleId="4247D90A6631C144B3C0D3894F998D08">
    <w:name w:val="4247D90A6631C144B3C0D3894F998D08"/>
  </w:style>
  <w:style w:type="paragraph" w:customStyle="1" w:styleId="DEC42CBB20E2214FAE4048CAC02D8C11">
    <w:name w:val="DEC42CBB20E2214FAE4048CAC02D8C11"/>
  </w:style>
  <w:style w:type="paragraph" w:customStyle="1" w:styleId="993468D0D4CF174B87CE4025E4F6A005">
    <w:name w:val="993468D0D4CF174B87CE4025E4F6A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Raj09</b:Tag>
    <b:SourceType>Book</b:SourceType>
    <b:Guid>{8808A213-23E8-3147-9787-B8F5E672ED99}</b:Guid>
    <b:Author>
      <b:Author>
        <b:NameList>
          <b:Person>
            <b:Last>Rajadhyaksha</b:Last>
            <b:First>Ashish</b:First>
          </b:Person>
        </b:NameList>
      </b:Author>
    </b:Author>
    <b:Title>Indian Cinema in the Time of Celluloid: From Bollywood to the Emergency </b:Title>
    <b:City>Bloomington</b:City>
    <b:Publisher>Indiana UP</b:Publisher>
    <b:Year>2009</b:Year>
    <b:RefOrder>2</b:RefOrder>
  </b:Source>
  <b:Source>
    <b:Tag>Cin</b:Tag>
    <b:SourceType>InternetSite</b:SourceType>
    <b:Guid>{29062938-684A-E74B-98E7-406D28BF9DFC}</b:Guid>
    <b:Title>Cinemas of India</b:Title>
    <b:Comments>Films by Kaul at the Cinema of India website.</b:Comments>
    <b:URL>http://www.cinemasofindia.com/browse/index?genre=&amp;language=&amp;director=11&amp;awards  </b:URL>
    <b:ProductionCompany>National Film Development Corporation of India</b:ProductionCompany>
    <b:RefOrder>1</b:RefOrder>
  </b:Source>
</b:Sources>
</file>

<file path=customXml/itemProps1.xml><?xml version="1.0" encoding="utf-8"?>
<ds:datastoreItem xmlns:ds="http://schemas.openxmlformats.org/officeDocument/2006/customXml" ds:itemID="{FF70C56F-0EEC-C041-B62E-79C0A2C4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2</Pages>
  <Words>281</Words>
  <Characters>1604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2014-11-03T04:53:00Z</dcterms:created>
  <dcterms:modified xsi:type="dcterms:W3CDTF">2014-11-05T05:16:00Z</dcterms:modified>
</cp:coreProperties>
</file>