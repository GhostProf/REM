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0575DA">
        <w:tc>
          <w:tcPr>
            <w:tcW w:w="491" w:type="dxa"/>
            <w:vMerge w:val="restart"/>
            <w:shd w:val="clear" w:color="auto" w:fill="A6A6A6" w:themeFill="background1" w:themeFillShade="A6"/>
            <w:textDirection w:val="btLr"/>
          </w:tcPr>
          <w:p w:rsidR="000575DA" w:rsidRPr="00CC586D" w:rsidRDefault="000575DA" w:rsidP="000575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679CD81092CA4EB001A5D7B2331D7D"/>
            </w:placeholder>
            <w:showingPlcHdr/>
            <w:dropDownList>
              <w:listItem w:displayText="Dr." w:value="Dr."/>
              <w:listItem w:displayText="Prof." w:value="Prof."/>
            </w:dropDownList>
          </w:sdtPr>
          <w:sdtContent>
            <w:tc>
              <w:tcPr>
                <w:tcW w:w="1259" w:type="dxa"/>
              </w:tcPr>
              <w:p w:rsidR="000575DA" w:rsidRPr="00CC586D" w:rsidRDefault="000575DA" w:rsidP="000575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D3C4FCDA3EDE4FAB73F25F0BB5D6C1"/>
            </w:placeholder>
            <w:text/>
          </w:sdtPr>
          <w:sdtContent>
            <w:tc>
              <w:tcPr>
                <w:tcW w:w="2073" w:type="dxa"/>
              </w:tcPr>
              <w:p w:rsidR="000575DA" w:rsidRDefault="000575DA" w:rsidP="000575DA">
                <w:r>
                  <w:t>Tiffany</w:t>
                </w:r>
              </w:p>
            </w:tc>
          </w:sdtContent>
        </w:sdt>
        <w:sdt>
          <w:sdtPr>
            <w:alias w:val="Middle name"/>
            <w:tag w:val="authorMiddleName"/>
            <w:id w:val="-2076034781"/>
            <w:placeholder>
              <w:docPart w:val="F87E64F639878548A5F7DE0C81733A95"/>
            </w:placeholder>
            <w:showingPlcHdr/>
            <w:text/>
          </w:sdtPr>
          <w:sdtContent>
            <w:tc>
              <w:tcPr>
                <w:tcW w:w="2551" w:type="dxa"/>
              </w:tcPr>
              <w:p w:rsidR="000575DA" w:rsidRDefault="000575DA" w:rsidP="000575DA">
                <w:r>
                  <w:rPr>
                    <w:rStyle w:val="PlaceholderText"/>
                  </w:rPr>
                  <w:t>[Middle name]</w:t>
                </w:r>
              </w:p>
            </w:tc>
          </w:sdtContent>
        </w:sdt>
        <w:sdt>
          <w:sdtPr>
            <w:alias w:val="Last name"/>
            <w:tag w:val="authorLastName"/>
            <w:id w:val="-1088529830"/>
            <w:placeholder>
              <w:docPart w:val="CD57CC127559EA45B012D5C748BB1401"/>
            </w:placeholder>
            <w:text/>
          </w:sdtPr>
          <w:sdtContent>
            <w:tc>
              <w:tcPr>
                <w:tcW w:w="2642" w:type="dxa"/>
              </w:tcPr>
              <w:p w:rsidR="000575DA" w:rsidRDefault="000575DA" w:rsidP="000575DA">
                <w:r>
                  <w:t>Floyd</w:t>
                </w:r>
              </w:p>
            </w:tc>
          </w:sdtContent>
        </w:sdt>
      </w:tr>
      <w:tr w:rsidR="000575DA">
        <w:trPr>
          <w:trHeight w:val="986"/>
        </w:trPr>
        <w:tc>
          <w:tcPr>
            <w:tcW w:w="491" w:type="dxa"/>
            <w:vMerge/>
            <w:shd w:val="clear" w:color="auto" w:fill="A6A6A6" w:themeFill="background1" w:themeFillShade="A6"/>
          </w:tcPr>
          <w:p w:rsidR="000575DA" w:rsidRPr="001A6A06" w:rsidRDefault="000575DA" w:rsidP="000575DA">
            <w:pPr>
              <w:jc w:val="center"/>
              <w:rPr>
                <w:b/>
                <w:color w:val="FFFFFF" w:themeColor="background1"/>
              </w:rPr>
            </w:pPr>
          </w:p>
        </w:tc>
        <w:sdt>
          <w:sdtPr>
            <w:alias w:val="Biography"/>
            <w:tag w:val="authorBiography"/>
            <w:id w:val="938807824"/>
            <w:placeholder>
              <w:docPart w:val="AB48C72785C9A14FB78C8085093D528E"/>
            </w:placeholder>
            <w:showingPlcHdr/>
          </w:sdtPr>
          <w:sdtContent>
            <w:tc>
              <w:tcPr>
                <w:tcW w:w="8525" w:type="dxa"/>
                <w:gridSpan w:val="4"/>
              </w:tcPr>
              <w:p w:rsidR="000575DA" w:rsidRDefault="000575DA" w:rsidP="000575DA">
                <w:r>
                  <w:rPr>
                    <w:rStyle w:val="PlaceholderText"/>
                  </w:rPr>
                  <w:t>[Enter your biography]</w:t>
                </w:r>
              </w:p>
            </w:tc>
          </w:sdtContent>
        </w:sdt>
      </w:tr>
      <w:tr w:rsidR="000575DA">
        <w:trPr>
          <w:trHeight w:val="986"/>
        </w:trPr>
        <w:tc>
          <w:tcPr>
            <w:tcW w:w="491" w:type="dxa"/>
            <w:vMerge/>
            <w:shd w:val="clear" w:color="auto" w:fill="A6A6A6" w:themeFill="background1" w:themeFillShade="A6"/>
          </w:tcPr>
          <w:p w:rsidR="000575DA" w:rsidRPr="001A6A06" w:rsidRDefault="000575DA" w:rsidP="000575DA">
            <w:pPr>
              <w:jc w:val="center"/>
              <w:rPr>
                <w:b/>
                <w:color w:val="FFFFFF" w:themeColor="background1"/>
              </w:rPr>
            </w:pPr>
          </w:p>
        </w:tc>
        <w:sdt>
          <w:sdtPr>
            <w:alias w:val="Affiliation"/>
            <w:tag w:val="affiliation"/>
            <w:id w:val="2012937915"/>
            <w:placeholder>
              <w:docPart w:val="D6D434D90D2D5947AD8A0EC0AE7F4335"/>
            </w:placeholder>
            <w:showingPlcHdr/>
            <w:text/>
          </w:sdtPr>
          <w:sdtContent>
            <w:tc>
              <w:tcPr>
                <w:tcW w:w="8525" w:type="dxa"/>
                <w:gridSpan w:val="4"/>
              </w:tcPr>
              <w:p w:rsidR="000575DA" w:rsidRDefault="000575DA" w:rsidP="000575DA">
                <w:r>
                  <w:rPr>
                    <w:rStyle w:val="PlaceholderText"/>
                  </w:rPr>
                  <w:t>[Enter the institution with which you are affiliated]</w:t>
                </w:r>
              </w:p>
            </w:tc>
          </w:sdtContent>
        </w:sdt>
      </w:tr>
    </w:tbl>
    <w:p w:rsidR="000575DA" w:rsidRDefault="000575D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0575DA" w:rsidRPr="00244BB0">
        <w:tc>
          <w:tcPr>
            <w:tcW w:w="9016" w:type="dxa"/>
            <w:shd w:val="clear" w:color="auto" w:fill="A6A6A6" w:themeFill="background1" w:themeFillShade="A6"/>
            <w:tcMar>
              <w:top w:w="113" w:type="dxa"/>
              <w:bottom w:w="113" w:type="dxa"/>
            </w:tcMar>
          </w:tcPr>
          <w:p w:rsidR="000575DA" w:rsidRPr="00244BB0" w:rsidRDefault="000575DA" w:rsidP="000575DA">
            <w:pPr>
              <w:jc w:val="center"/>
              <w:rPr>
                <w:b/>
                <w:color w:val="FFFFFF" w:themeColor="background1"/>
              </w:rPr>
            </w:pPr>
            <w:r>
              <w:rPr>
                <w:b/>
                <w:color w:val="FFFFFF" w:themeColor="background1"/>
              </w:rPr>
              <w:t>Your article</w:t>
            </w:r>
          </w:p>
        </w:tc>
      </w:tr>
      <w:tr w:rsidR="000575DA">
        <w:sdt>
          <w:sdtPr>
            <w:alias w:val="Article headword"/>
            <w:tag w:val="articleHeadword"/>
            <w:id w:val="-361440020"/>
            <w:placeholder>
              <w:docPart w:val="7765BF080C56FA4F809CD182FF8FE988"/>
            </w:placeholder>
            <w:text/>
          </w:sdtPr>
          <w:sdtContent>
            <w:tc>
              <w:tcPr>
                <w:tcW w:w="9016" w:type="dxa"/>
                <w:tcMar>
                  <w:top w:w="113" w:type="dxa"/>
                  <w:bottom w:w="113" w:type="dxa"/>
                </w:tcMar>
              </w:tcPr>
              <w:p w:rsidR="000575DA" w:rsidRPr="00FB589A" w:rsidRDefault="000575DA" w:rsidP="000575DA">
                <w:pPr>
                  <w:pStyle w:val="Heading1"/>
                  <w:outlineLvl w:val="0"/>
                </w:pPr>
                <w:proofErr w:type="gramStart"/>
                <w:r w:rsidRPr="00033506">
                  <w:rPr>
                    <w:rFonts w:eastAsia="Arial Unicode MS"/>
                    <w:lang w:val="en-US"/>
                  </w:rPr>
                  <w:t>al</w:t>
                </w:r>
                <w:proofErr w:type="gramEnd"/>
                <w:r w:rsidRPr="00033506">
                  <w:rPr>
                    <w:rFonts w:eastAsia="Arial Unicode MS"/>
                    <w:lang w:val="en-US"/>
                  </w:rPr>
                  <w:t xml:space="preserve">-Attar, </w:t>
                </w:r>
                <w:proofErr w:type="spellStart"/>
                <w:r w:rsidRPr="00033506">
                  <w:rPr>
                    <w:rFonts w:eastAsia="Arial Unicode MS"/>
                    <w:lang w:val="en-US"/>
                  </w:rPr>
                  <w:t>Suad</w:t>
                </w:r>
                <w:proofErr w:type="spellEnd"/>
                <w:r w:rsidRPr="00033506">
                  <w:rPr>
                    <w:rFonts w:eastAsia="Arial Unicode MS"/>
                    <w:lang w:val="en-US"/>
                  </w:rPr>
                  <w:t xml:space="preserve"> (1942-) </w:t>
                </w:r>
              </w:p>
            </w:tc>
          </w:sdtContent>
        </w:sdt>
      </w:tr>
      <w:tr w:rsidR="000575DA">
        <w:sdt>
          <w:sdtPr>
            <w:alias w:val="Variant headwords"/>
            <w:tag w:val="variantHeadwords"/>
            <w:id w:val="173464402"/>
            <w:placeholder>
              <w:docPart w:val="BC1079D49319A5439DCBD1E21F534EC1"/>
            </w:placeholder>
            <w:showingPlcHdr/>
          </w:sdtPr>
          <w:sdtContent>
            <w:tc>
              <w:tcPr>
                <w:tcW w:w="9016" w:type="dxa"/>
                <w:tcMar>
                  <w:top w:w="113" w:type="dxa"/>
                  <w:bottom w:w="113" w:type="dxa"/>
                </w:tcMar>
              </w:tcPr>
              <w:p w:rsidR="000575DA" w:rsidRDefault="000575DA" w:rsidP="000575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0575DA">
        <w:tc>
          <w:tcPr>
            <w:tcW w:w="9016" w:type="dxa"/>
            <w:tcMar>
              <w:top w:w="113" w:type="dxa"/>
              <w:bottom w:w="113" w:type="dxa"/>
            </w:tcMar>
          </w:tcPr>
          <w:p w:rsidR="000575DA" w:rsidRDefault="000575DA" w:rsidP="000575DA">
            <w:r w:rsidRPr="005F32E5">
              <w:t>Born</w:t>
            </w:r>
            <w:r w:rsidRPr="005F32E5">
              <w:rPr>
                <w:b/>
              </w:rPr>
              <w:t xml:space="preserve"> </w:t>
            </w:r>
            <w:r w:rsidRPr="005F32E5">
              <w:t>in Baghdad, Iraq</w:t>
            </w:r>
            <w:r>
              <w:t xml:space="preserve">, </w:t>
            </w:r>
            <w:proofErr w:type="spellStart"/>
            <w:r w:rsidRPr="005F32E5">
              <w:t>Suad</w:t>
            </w:r>
            <w:proofErr w:type="spellEnd"/>
            <w:r w:rsidRPr="005F32E5">
              <w:t xml:space="preserve"> al-Attar</w:t>
            </w:r>
            <w:r>
              <w:t xml:space="preserve"> moved to London in 1976. She</w:t>
            </w:r>
            <w:r w:rsidRPr="005F32E5">
              <w:t xml:space="preserve"> holds a prominent position within the narrative of Iraqi modern and contemporary art as one of the nation’s l</w:t>
            </w:r>
            <w:r>
              <w:t>eading female artist. In 1965, a</w:t>
            </w:r>
            <w:r w:rsidRPr="005F32E5">
              <w:t>l-Attar became</w:t>
            </w:r>
            <w:r>
              <w:t xml:space="preserve"> the first woman to hold a solo </w:t>
            </w:r>
            <w:r w:rsidRPr="005F32E5">
              <w:t xml:space="preserve">exhibition in Baghdad. This exhibition was the beginning of a prolific career that spans several decades and geographic regions. </w:t>
            </w:r>
          </w:p>
        </w:tc>
      </w:tr>
      <w:tr w:rsidR="000575DA">
        <w:tc>
          <w:tcPr>
            <w:tcW w:w="9016" w:type="dxa"/>
            <w:tcMar>
              <w:top w:w="113" w:type="dxa"/>
              <w:bottom w:w="113" w:type="dxa"/>
            </w:tcMar>
          </w:tcPr>
          <w:p w:rsidR="000575DA" w:rsidRPr="005F32E5" w:rsidRDefault="000575DA" w:rsidP="000575DA">
            <w:r w:rsidRPr="005F32E5">
              <w:t>Born</w:t>
            </w:r>
            <w:r w:rsidRPr="005F32E5">
              <w:rPr>
                <w:b/>
              </w:rPr>
              <w:t xml:space="preserve"> </w:t>
            </w:r>
            <w:r w:rsidRPr="005F32E5">
              <w:t>in Baghdad, Iraq</w:t>
            </w:r>
            <w:r>
              <w:t xml:space="preserve">, </w:t>
            </w:r>
            <w:proofErr w:type="spellStart"/>
            <w:r w:rsidRPr="005F32E5">
              <w:t>Suad</w:t>
            </w:r>
            <w:proofErr w:type="spellEnd"/>
            <w:r w:rsidRPr="005F32E5">
              <w:t xml:space="preserve"> al-Attar</w:t>
            </w:r>
            <w:r>
              <w:t xml:space="preserve"> moved to London in 1976. She</w:t>
            </w:r>
            <w:r w:rsidRPr="005F32E5">
              <w:t xml:space="preserve"> holds a prominent position within the narrative of Iraqi modern and contemporary art as one of the nation’s l</w:t>
            </w:r>
            <w:r>
              <w:t>eading female artist. In 1965, a</w:t>
            </w:r>
            <w:r w:rsidRPr="005F32E5">
              <w:t>l-Attar became</w:t>
            </w:r>
            <w:r>
              <w:t xml:space="preserve"> the first woman to hold a solo </w:t>
            </w:r>
            <w:r w:rsidRPr="005F32E5">
              <w:t>exhibition in Baghdad. This exhibition was the beginning of a prolific career that spans several decades and geographic regions. Al-Attar began her formal education at the Academy of Fine Art</w:t>
            </w:r>
            <w:r>
              <w:t>s</w:t>
            </w:r>
            <w:r w:rsidRPr="005F32E5">
              <w:t xml:space="preserve"> in Baghdad and </w:t>
            </w:r>
            <w:r>
              <w:t xml:space="preserve">at </w:t>
            </w:r>
            <w:r w:rsidRPr="005F32E5">
              <w:t xml:space="preserve">California State University. She then pursued graduate training in London at the Wimbledon School of Art, where she studied printmaking, and the Central School of Art and Design. After </w:t>
            </w:r>
            <w:r>
              <w:t>the completion of her studies, a</w:t>
            </w:r>
            <w:r w:rsidRPr="005F32E5">
              <w:t>l-Attar taught at the University of Baghdad</w:t>
            </w:r>
            <w:r>
              <w:t xml:space="preserve"> before moving to London</w:t>
            </w:r>
            <w:r w:rsidRPr="005F32E5">
              <w:t>. Worki</w:t>
            </w:r>
            <w:r>
              <w:t>ng within a graphic aesthetic, a</w:t>
            </w:r>
            <w:r w:rsidRPr="005F32E5">
              <w:t xml:space="preserve">l-Attar’s work is flat, linear, and oftentimes monochromatic. Her canvases are filled with mythical creatures set in </w:t>
            </w:r>
            <w:proofErr w:type="spellStart"/>
            <w:r w:rsidRPr="005F32E5">
              <w:t>phantasmagoric</w:t>
            </w:r>
            <w:proofErr w:type="spellEnd"/>
            <w:r w:rsidRPr="005F32E5">
              <w:t xml:space="preserve"> spaces. The artist’s work is characterized as a manifestation of memory, at both a personal and collective level. Her characters emerge </w:t>
            </w:r>
            <w:r>
              <w:t>from Iraq’s literary past, but a</w:t>
            </w:r>
            <w:r w:rsidRPr="005F32E5">
              <w:t xml:space="preserve">l-Attar also creates a personalized set of symbols based on memories of her homeland. Many of her works are also introspective laments on the destruction of Baghdad during the turbulent years of the 1990s and 2000s. </w:t>
            </w:r>
          </w:p>
          <w:p w:rsidR="000575DA" w:rsidRDefault="000575DA" w:rsidP="000575DA"/>
          <w:p w:rsidR="000575DA" w:rsidRDefault="000575DA" w:rsidP="000575DA">
            <w:pPr>
              <w:keepNext/>
            </w:pPr>
            <w:r>
              <w:t>File: al-</w:t>
            </w:r>
            <w:proofErr w:type="spellStart"/>
            <w:r>
              <w:t>attar.jpg</w:t>
            </w:r>
            <w:proofErr w:type="spellEnd"/>
          </w:p>
          <w:p w:rsidR="000575DA" w:rsidRDefault="000575DA" w:rsidP="000575DA">
            <w:pPr>
              <w:pStyle w:val="Caption"/>
            </w:pPr>
            <w:r>
              <w:t xml:space="preserve">Figure </w:t>
            </w:r>
            <w:fldSimple w:instr=" SEQ Figure \* ARABIC ">
              <w:r>
                <w:rPr>
                  <w:noProof/>
                </w:rPr>
                <w:t>1</w:t>
              </w:r>
            </w:fldSimple>
            <w:r>
              <w:t xml:space="preserve"> </w:t>
            </w:r>
            <w:proofErr w:type="spellStart"/>
            <w:r>
              <w:t>Suad</w:t>
            </w:r>
            <w:proofErr w:type="spellEnd"/>
            <w:r>
              <w:t xml:space="preserve"> al-Attar, Woman on a Horse, 1981 oil on </w:t>
            </w:r>
            <w:proofErr w:type="gramStart"/>
            <w:r>
              <w:t>canvas(</w:t>
            </w:r>
            <w:proofErr w:type="gramEnd"/>
            <w:r>
              <w:t xml:space="preserve">30 x 23 1/8). Collection of the Qatar Foundation - </w:t>
            </w:r>
            <w:proofErr w:type="spellStart"/>
            <w:r>
              <w:t>Mathaf</w:t>
            </w:r>
            <w:proofErr w:type="spellEnd"/>
            <w:r>
              <w:t>: Arab Museum of Modern Art.</w:t>
            </w:r>
          </w:p>
          <w:p w:rsidR="000575DA" w:rsidRDefault="000575DA" w:rsidP="000575DA">
            <w:r w:rsidRPr="005F32E5">
              <w:t>Despite t</w:t>
            </w:r>
            <w:r>
              <w:t>he somewhat esoteric nature of a</w:t>
            </w:r>
            <w:r w:rsidRPr="005F32E5">
              <w:t xml:space="preserve">l-Attar’s paintings, </w:t>
            </w:r>
            <w:proofErr w:type="gramStart"/>
            <w:r>
              <w:t>her</w:t>
            </w:r>
            <w:r w:rsidRPr="005F32E5">
              <w:t xml:space="preserve"> work is appreciated by a wide audience</w:t>
            </w:r>
            <w:proofErr w:type="gramEnd"/>
            <w:r w:rsidRPr="005F32E5">
              <w:t xml:space="preserve">. She continues to exhibit prodigiously and has received many accolades during her long career. Al-Attar’s work is held in prestigious collections like the British Museum and the Arab Museum of Modern Art in Doha, Qatar.  </w:t>
            </w:r>
          </w:p>
        </w:tc>
      </w:tr>
      <w:tr w:rsidR="000575DA">
        <w:tc>
          <w:tcPr>
            <w:tcW w:w="9016" w:type="dxa"/>
          </w:tcPr>
          <w:p w:rsidR="000575DA" w:rsidRDefault="000575DA" w:rsidP="000575DA">
            <w:r w:rsidRPr="0015114C">
              <w:rPr>
                <w:u w:val="single"/>
              </w:rPr>
              <w:t>Further reading</w:t>
            </w:r>
            <w:r>
              <w:t>:</w:t>
            </w:r>
          </w:p>
          <w:sdt>
            <w:sdtPr>
              <w:alias w:val="Further reading"/>
              <w:tag w:val="furtherReading"/>
              <w:id w:val="-1516217107"/>
              <w:placeholder>
                <w:docPart w:val="9CADA3E783D42B4FB8CD2C6A21D9422D"/>
              </w:placeholder>
            </w:sdtPr>
            <w:sdtContent>
              <w:p w:rsidR="000575DA" w:rsidRDefault="000575DA" w:rsidP="000575DA">
                <w:sdt>
                  <w:sdtPr>
                    <w:id w:val="1051316"/>
                    <w:citation/>
                  </w:sdtPr>
                  <w:sdtContent>
                    <w:r>
                      <w:fldChar w:fldCharType="begin"/>
                    </w:r>
                    <w:r>
                      <w:rPr>
                        <w:lang w:val="en-US"/>
                      </w:rPr>
                      <w:instrText xml:space="preserve"> CITATION Alb \l 1033 </w:instrText>
                    </w:r>
                    <w:r>
                      <w:fldChar w:fldCharType="separate"/>
                    </w:r>
                    <w:r>
                      <w:rPr>
                        <w:noProof/>
                        <w:lang w:val="en-US"/>
                      </w:rPr>
                      <w:t xml:space="preserve"> </w:t>
                    </w:r>
                    <w:r w:rsidRPr="000575DA">
                      <w:rPr>
                        <w:noProof/>
                        <w:lang w:val="en-US"/>
                      </w:rPr>
                      <w:t>(Gallery)</w:t>
                    </w:r>
                    <w:r>
                      <w:fldChar w:fldCharType="end"/>
                    </w:r>
                  </w:sdtContent>
                </w:sdt>
              </w:p>
              <w:p w:rsidR="000575DA" w:rsidRDefault="000575DA" w:rsidP="000575DA"/>
              <w:p w:rsidR="000575DA" w:rsidRDefault="000575DA" w:rsidP="000575DA">
                <w:sdt>
                  <w:sdtPr>
                    <w:id w:val="1051322"/>
                    <w:citation/>
                  </w:sdtPr>
                  <w:sdtContent>
                    <w:r>
                      <w:fldChar w:fldCharType="begin"/>
                    </w:r>
                    <w:r>
                      <w:rPr>
                        <w:lang w:val="en-US"/>
                      </w:rPr>
                      <w:instrText xml:space="preserve"> CITATION Art13 \l 1033 </w:instrText>
                    </w:r>
                    <w:r>
                      <w:fldChar w:fldCharType="separate"/>
                    </w:r>
                    <w:r w:rsidRPr="000575DA">
                      <w:rPr>
                        <w:noProof/>
                        <w:lang w:val="en-US"/>
                      </w:rPr>
                      <w:t>(Art and Artist Saud AlAttar Asmahan Alkarjosli)</w:t>
                    </w:r>
                    <w:r>
                      <w:fldChar w:fldCharType="end"/>
                    </w:r>
                  </w:sdtContent>
                </w:sdt>
              </w:p>
              <w:p w:rsidR="000575DA" w:rsidRDefault="000575DA" w:rsidP="000575DA"/>
              <w:p w:rsidR="000575DA" w:rsidRDefault="000575DA" w:rsidP="000575DA">
                <w:sdt>
                  <w:sdtPr>
                    <w:id w:val="1051328"/>
                    <w:citation/>
                  </w:sdtPr>
                  <w:sdtContent>
                    <w:r>
                      <w:fldChar w:fldCharType="begin"/>
                    </w:r>
                    <w:r>
                      <w:rPr>
                        <w:lang w:val="en-US"/>
                      </w:rPr>
                      <w:instrText xml:space="preserve"> CITATION Kal06 \l 1033 </w:instrText>
                    </w:r>
                    <w:r>
                      <w:fldChar w:fldCharType="separate"/>
                    </w:r>
                    <w:r w:rsidRPr="000575DA">
                      <w:rPr>
                        <w:noProof/>
                        <w:lang w:val="en-US"/>
                      </w:rPr>
                      <w:t>(Kalsi)</w:t>
                    </w:r>
                    <w:r>
                      <w:fldChar w:fldCharType="end"/>
                    </w:r>
                  </w:sdtContent>
                </w:sdt>
              </w:p>
              <w:p w:rsidR="000575DA" w:rsidRDefault="000575DA" w:rsidP="000575DA"/>
              <w:p w:rsidR="000575DA" w:rsidRDefault="000575DA" w:rsidP="000575DA">
                <w:sdt>
                  <w:sdtPr>
                    <w:id w:val="1051336"/>
                    <w:citation/>
                  </w:sdtPr>
                  <w:sdtContent>
                    <w:r>
                      <w:fldChar w:fldCharType="begin"/>
                    </w:r>
                    <w:r>
                      <w:rPr>
                        <w:lang w:val="en-US"/>
                      </w:rPr>
                      <w:instrText xml:space="preserve"> CITATION Por06 \l 1033 </w:instrText>
                    </w:r>
                    <w:r>
                      <w:fldChar w:fldCharType="separate"/>
                    </w:r>
                    <w:r w:rsidRPr="000575DA">
                      <w:rPr>
                        <w:noProof/>
                        <w:lang w:val="en-US"/>
                      </w:rPr>
                      <w:t>(Porter)</w:t>
                    </w:r>
                    <w:r>
                      <w:fldChar w:fldCharType="end"/>
                    </w:r>
                  </w:sdtContent>
                </w:sdt>
              </w:p>
              <w:p w:rsidR="000575DA" w:rsidRDefault="000575DA" w:rsidP="000575DA"/>
              <w:p w:rsidR="000575DA" w:rsidRDefault="000575DA" w:rsidP="000575DA">
                <w:sdt>
                  <w:sdtPr>
                    <w:id w:val="1051346"/>
                    <w:citation/>
                  </w:sdtPr>
                  <w:sdtContent>
                    <w:r>
                      <w:fldChar w:fldCharType="begin"/>
                    </w:r>
                    <w:r>
                      <w:rPr>
                        <w:lang w:val="en-US"/>
                      </w:rPr>
                      <w:instrText xml:space="preserve"> CITATION Qab04 \l 1033 </w:instrText>
                    </w:r>
                    <w:r>
                      <w:fldChar w:fldCharType="separate"/>
                    </w:r>
                    <w:r w:rsidRPr="000575DA">
                      <w:rPr>
                        <w:noProof/>
                        <w:lang w:val="en-US"/>
                      </w:rPr>
                      <w:t>(Qabbani and Stewart)</w:t>
                    </w:r>
                    <w:r>
                      <w:fldChar w:fldCharType="end"/>
                    </w:r>
                  </w:sdtContent>
                </w:sdt>
              </w:p>
              <w:p w:rsidR="000575DA" w:rsidRDefault="000575DA" w:rsidP="000575DA"/>
              <w:p w:rsidR="000575DA" w:rsidRDefault="000575DA" w:rsidP="00832397">
                <w:sdt>
                  <w:sdtPr>
                    <w:id w:val="1051358"/>
                    <w:citation/>
                  </w:sdtPr>
                  <w:sdtContent>
                    <w:r w:rsidR="00832397">
                      <w:fldChar w:fldCharType="begin"/>
                    </w:r>
                    <w:r w:rsidR="00832397">
                      <w:rPr>
                        <w:lang w:val="en-US"/>
                      </w:rPr>
                      <w:instrText xml:space="preserve"> CITATION Sau14 \l 1033  </w:instrText>
                    </w:r>
                    <w:r w:rsidR="00832397">
                      <w:fldChar w:fldCharType="separate"/>
                    </w:r>
                    <w:r w:rsidR="00832397" w:rsidRPr="00832397">
                      <w:rPr>
                        <w:noProof/>
                        <w:lang w:val="en-US"/>
                      </w:rPr>
                      <w:t>(Museum)</w:t>
                    </w:r>
                    <w:r w:rsidR="00832397">
                      <w:fldChar w:fldCharType="end"/>
                    </w:r>
                  </w:sdtContent>
                </w:sdt>
              </w:p>
            </w:sdtContent>
          </w:sdt>
        </w:tc>
      </w:tr>
    </w:tbl>
    <w:p w:rsidR="000575DA" w:rsidRPr="00F36937" w:rsidRDefault="000575DA" w:rsidP="000575DA">
      <w:bookmarkStart w:id="0" w:name="_GoBack"/>
      <w:bookmarkEnd w:id="0"/>
    </w:p>
    <w:sectPr w:rsidR="000575DA" w:rsidRPr="00F36937" w:rsidSect="000575D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5DA" w:rsidRDefault="000575DA" w:rsidP="000575DA">
      <w:pPr>
        <w:spacing w:after="0" w:line="240" w:lineRule="auto"/>
      </w:pPr>
      <w:r>
        <w:separator/>
      </w:r>
    </w:p>
  </w:endnote>
  <w:endnote w:type="continuationSeparator" w:id="0">
    <w:p w:rsidR="000575DA" w:rsidRDefault="000575DA" w:rsidP="00057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5DA" w:rsidRDefault="000575DA" w:rsidP="000575DA">
      <w:pPr>
        <w:spacing w:after="0" w:line="240" w:lineRule="auto"/>
      </w:pPr>
      <w:r>
        <w:separator/>
      </w:r>
    </w:p>
  </w:footnote>
  <w:footnote w:type="continuationSeparator" w:id="0">
    <w:p w:rsidR="000575DA" w:rsidRDefault="000575DA" w:rsidP="000575D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5DA" w:rsidRDefault="000575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575DA" w:rsidRDefault="000575D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832397"/>
    <w:rsid w:val="000575DA"/>
    <w:rsid w:val="00832397"/>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575DA"/>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679CD81092CA4EB001A5D7B2331D7D"/>
        <w:category>
          <w:name w:val="General"/>
          <w:gallery w:val="placeholder"/>
        </w:category>
        <w:types>
          <w:type w:val="bbPlcHdr"/>
        </w:types>
        <w:behaviors>
          <w:behavior w:val="content"/>
        </w:behaviors>
        <w:guid w:val="{C605690E-474C-4F47-BD55-332A311A5329}"/>
      </w:docPartPr>
      <w:docPartBody>
        <w:p w:rsidR="00000000" w:rsidRDefault="004E117A">
          <w:pPr>
            <w:pStyle w:val="B2679CD81092CA4EB001A5D7B2331D7D"/>
          </w:pPr>
          <w:r w:rsidRPr="00CC586D">
            <w:rPr>
              <w:rStyle w:val="PlaceholderText"/>
              <w:b/>
              <w:color w:val="FFFFFF" w:themeColor="background1"/>
            </w:rPr>
            <w:t>[Salutation]</w:t>
          </w:r>
        </w:p>
      </w:docPartBody>
    </w:docPart>
    <w:docPart>
      <w:docPartPr>
        <w:name w:val="ECD3C4FCDA3EDE4FAB73F25F0BB5D6C1"/>
        <w:category>
          <w:name w:val="General"/>
          <w:gallery w:val="placeholder"/>
        </w:category>
        <w:types>
          <w:type w:val="bbPlcHdr"/>
        </w:types>
        <w:behaviors>
          <w:behavior w:val="content"/>
        </w:behaviors>
        <w:guid w:val="{2387783D-C83D-E443-B7A6-F423F02673AB}"/>
      </w:docPartPr>
      <w:docPartBody>
        <w:p w:rsidR="00000000" w:rsidRDefault="004E117A">
          <w:pPr>
            <w:pStyle w:val="ECD3C4FCDA3EDE4FAB73F25F0BB5D6C1"/>
          </w:pPr>
          <w:r>
            <w:rPr>
              <w:rStyle w:val="PlaceholderText"/>
            </w:rPr>
            <w:t>[First name]</w:t>
          </w:r>
        </w:p>
      </w:docPartBody>
    </w:docPart>
    <w:docPart>
      <w:docPartPr>
        <w:name w:val="F87E64F639878548A5F7DE0C81733A95"/>
        <w:category>
          <w:name w:val="General"/>
          <w:gallery w:val="placeholder"/>
        </w:category>
        <w:types>
          <w:type w:val="bbPlcHdr"/>
        </w:types>
        <w:behaviors>
          <w:behavior w:val="content"/>
        </w:behaviors>
        <w:guid w:val="{BE3D28D6-016A-264C-BADC-B63804CED9A4}"/>
      </w:docPartPr>
      <w:docPartBody>
        <w:p w:rsidR="00000000" w:rsidRDefault="004E117A">
          <w:pPr>
            <w:pStyle w:val="F87E64F639878548A5F7DE0C81733A95"/>
          </w:pPr>
          <w:r>
            <w:rPr>
              <w:rStyle w:val="PlaceholderText"/>
            </w:rPr>
            <w:t>[Middle name]</w:t>
          </w:r>
        </w:p>
      </w:docPartBody>
    </w:docPart>
    <w:docPart>
      <w:docPartPr>
        <w:name w:val="CD57CC127559EA45B012D5C748BB1401"/>
        <w:category>
          <w:name w:val="General"/>
          <w:gallery w:val="placeholder"/>
        </w:category>
        <w:types>
          <w:type w:val="bbPlcHdr"/>
        </w:types>
        <w:behaviors>
          <w:behavior w:val="content"/>
        </w:behaviors>
        <w:guid w:val="{400E34B9-A8DE-4B41-9459-15DF0188E787}"/>
      </w:docPartPr>
      <w:docPartBody>
        <w:p w:rsidR="00000000" w:rsidRDefault="004E117A">
          <w:pPr>
            <w:pStyle w:val="CD57CC127559EA45B012D5C748BB1401"/>
          </w:pPr>
          <w:r>
            <w:rPr>
              <w:rStyle w:val="PlaceholderText"/>
            </w:rPr>
            <w:t>[Last name]</w:t>
          </w:r>
        </w:p>
      </w:docPartBody>
    </w:docPart>
    <w:docPart>
      <w:docPartPr>
        <w:name w:val="AB48C72785C9A14FB78C8085093D528E"/>
        <w:category>
          <w:name w:val="General"/>
          <w:gallery w:val="placeholder"/>
        </w:category>
        <w:types>
          <w:type w:val="bbPlcHdr"/>
        </w:types>
        <w:behaviors>
          <w:behavior w:val="content"/>
        </w:behaviors>
        <w:guid w:val="{625495AE-2DCA-DA48-B856-67A3D85D36CB}"/>
      </w:docPartPr>
      <w:docPartBody>
        <w:p w:rsidR="00000000" w:rsidRDefault="004E117A">
          <w:pPr>
            <w:pStyle w:val="AB48C72785C9A14FB78C8085093D528E"/>
          </w:pPr>
          <w:r>
            <w:rPr>
              <w:rStyle w:val="PlaceholderText"/>
            </w:rPr>
            <w:t>[Enter your biography]</w:t>
          </w:r>
        </w:p>
      </w:docPartBody>
    </w:docPart>
    <w:docPart>
      <w:docPartPr>
        <w:name w:val="D6D434D90D2D5947AD8A0EC0AE7F4335"/>
        <w:category>
          <w:name w:val="General"/>
          <w:gallery w:val="placeholder"/>
        </w:category>
        <w:types>
          <w:type w:val="bbPlcHdr"/>
        </w:types>
        <w:behaviors>
          <w:behavior w:val="content"/>
        </w:behaviors>
        <w:guid w:val="{9CA673B5-7EDC-FE4E-9DC4-194F976C6945}"/>
      </w:docPartPr>
      <w:docPartBody>
        <w:p w:rsidR="00000000" w:rsidRDefault="004E117A">
          <w:pPr>
            <w:pStyle w:val="D6D434D90D2D5947AD8A0EC0AE7F4335"/>
          </w:pPr>
          <w:r>
            <w:rPr>
              <w:rStyle w:val="PlaceholderText"/>
            </w:rPr>
            <w:t>[Enter the institution with which you are affiliated]</w:t>
          </w:r>
        </w:p>
      </w:docPartBody>
    </w:docPart>
    <w:docPart>
      <w:docPartPr>
        <w:name w:val="7765BF080C56FA4F809CD182FF8FE988"/>
        <w:category>
          <w:name w:val="General"/>
          <w:gallery w:val="placeholder"/>
        </w:category>
        <w:types>
          <w:type w:val="bbPlcHdr"/>
        </w:types>
        <w:behaviors>
          <w:behavior w:val="content"/>
        </w:behaviors>
        <w:guid w:val="{0E2940A1-CA2B-6242-AC70-E6E847BC0FB2}"/>
      </w:docPartPr>
      <w:docPartBody>
        <w:p w:rsidR="00000000" w:rsidRDefault="004E117A">
          <w:pPr>
            <w:pStyle w:val="7765BF080C56FA4F809CD182FF8FE988"/>
          </w:pPr>
          <w:r w:rsidRPr="00EF74F7">
            <w:rPr>
              <w:b/>
              <w:color w:val="808080" w:themeColor="background1" w:themeShade="80"/>
            </w:rPr>
            <w:t>[Enter the headword for your article]</w:t>
          </w:r>
        </w:p>
      </w:docPartBody>
    </w:docPart>
    <w:docPart>
      <w:docPartPr>
        <w:name w:val="BC1079D49319A5439DCBD1E21F534EC1"/>
        <w:category>
          <w:name w:val="General"/>
          <w:gallery w:val="placeholder"/>
        </w:category>
        <w:types>
          <w:type w:val="bbPlcHdr"/>
        </w:types>
        <w:behaviors>
          <w:behavior w:val="content"/>
        </w:behaviors>
        <w:guid w:val="{D642CF03-736A-C443-8CB3-478BB2D41546}"/>
      </w:docPartPr>
      <w:docPartBody>
        <w:p w:rsidR="00000000" w:rsidRDefault="004E117A">
          <w:pPr>
            <w:pStyle w:val="BC1079D49319A5439DCBD1E21F534E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4433D203F734499E605EA2703628E2"/>
        <w:category>
          <w:name w:val="General"/>
          <w:gallery w:val="placeholder"/>
        </w:category>
        <w:types>
          <w:type w:val="bbPlcHdr"/>
        </w:types>
        <w:behaviors>
          <w:behavior w:val="content"/>
        </w:behaviors>
        <w:guid w:val="{83E8C112-BD1C-7849-9842-90ED22894F5C}"/>
      </w:docPartPr>
      <w:docPartBody>
        <w:p w:rsidR="00000000" w:rsidRDefault="004E117A">
          <w:pPr>
            <w:pStyle w:val="D44433D203F734499E605EA2703628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10F08998DFB547AF63BAA19744DF26"/>
        <w:category>
          <w:name w:val="General"/>
          <w:gallery w:val="placeholder"/>
        </w:category>
        <w:types>
          <w:type w:val="bbPlcHdr"/>
        </w:types>
        <w:behaviors>
          <w:behavior w:val="content"/>
        </w:behaviors>
        <w:guid w:val="{F8A0A144-89B9-7949-9B0A-5DC9E067D9BC}"/>
      </w:docPartPr>
      <w:docPartBody>
        <w:p w:rsidR="00000000" w:rsidRDefault="004E117A">
          <w:pPr>
            <w:pStyle w:val="4F10F08998DFB547AF63BAA19744DF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DA3E783D42B4FB8CD2C6A21D9422D"/>
        <w:category>
          <w:name w:val="General"/>
          <w:gallery w:val="placeholder"/>
        </w:category>
        <w:types>
          <w:type w:val="bbPlcHdr"/>
        </w:types>
        <w:behaviors>
          <w:behavior w:val="content"/>
        </w:behaviors>
        <w:guid w:val="{DB29ED86-543D-9D4B-BB9C-5576749B91B3}"/>
      </w:docPartPr>
      <w:docPartBody>
        <w:p w:rsidR="00000000" w:rsidRDefault="004E117A">
          <w:pPr>
            <w:pStyle w:val="9CADA3E783D42B4FB8CD2C6A21D9422D"/>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B2679CD81092CA4EB001A5D7B2331D7D">
    <w:name w:val="B2679CD81092CA4EB001A5D7B2331D7D"/>
  </w:style>
  <w:style w:type="paragraph" w:customStyle="1" w:styleId="ECD3C4FCDA3EDE4FAB73F25F0BB5D6C1">
    <w:name w:val="ECD3C4FCDA3EDE4FAB73F25F0BB5D6C1"/>
  </w:style>
  <w:style w:type="paragraph" w:customStyle="1" w:styleId="F87E64F639878548A5F7DE0C81733A95">
    <w:name w:val="F87E64F639878548A5F7DE0C81733A95"/>
  </w:style>
  <w:style w:type="paragraph" w:customStyle="1" w:styleId="CD57CC127559EA45B012D5C748BB1401">
    <w:name w:val="CD57CC127559EA45B012D5C748BB1401"/>
  </w:style>
  <w:style w:type="paragraph" w:customStyle="1" w:styleId="AB48C72785C9A14FB78C8085093D528E">
    <w:name w:val="AB48C72785C9A14FB78C8085093D528E"/>
  </w:style>
  <w:style w:type="paragraph" w:customStyle="1" w:styleId="D6D434D90D2D5947AD8A0EC0AE7F4335">
    <w:name w:val="D6D434D90D2D5947AD8A0EC0AE7F4335"/>
  </w:style>
  <w:style w:type="paragraph" w:customStyle="1" w:styleId="7765BF080C56FA4F809CD182FF8FE988">
    <w:name w:val="7765BF080C56FA4F809CD182FF8FE988"/>
  </w:style>
  <w:style w:type="paragraph" w:customStyle="1" w:styleId="BC1079D49319A5439DCBD1E21F534EC1">
    <w:name w:val="BC1079D49319A5439DCBD1E21F534EC1"/>
  </w:style>
  <w:style w:type="paragraph" w:customStyle="1" w:styleId="D44433D203F734499E605EA2703628E2">
    <w:name w:val="D44433D203F734499E605EA2703628E2"/>
  </w:style>
  <w:style w:type="paragraph" w:customStyle="1" w:styleId="4F10F08998DFB547AF63BAA19744DF26">
    <w:name w:val="4F10F08998DFB547AF63BAA19744DF26"/>
  </w:style>
  <w:style w:type="paragraph" w:customStyle="1" w:styleId="9CADA3E783D42B4FB8CD2C6A21D9422D">
    <w:name w:val="9CADA3E783D42B4FB8CD2C6A21D9422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b:Tag>
    <b:SourceType>Misc</b:SourceType>
    <b:Guid>{2938C999-A439-954E-BA12-A48C4A2F4FC9}</b:Guid>
    <b:LCID>0</b:LCID>
    <b:Author>
      <b:Author>
        <b:NameList>
          <b:Person>
            <b:Last>Gallery</b:Last>
            <b:First>Albemarle</b:First>
          </b:Person>
        </b:NameList>
      </b:Author>
    </b:Author>
    <b:Title>Suad Al-Attar</b:Title>
    <b:City>London</b:City>
    <b:CountryRegion>England</b:CountryRegion>
    <b:Publisher>Albemarle Gallery</b:Publisher>
    <b:RefOrder>1</b:RefOrder>
  </b:Source>
  <b:Source>
    <b:Tag>Art13</b:Tag>
    <b:SourceType>DocumentFromInternetSite</b:SourceType>
    <b:Guid>{801E0D0F-4243-174D-B379-5509B8539EA4}</b:Guid>
    <b:LCID>0</b:LCID>
    <b:Title>Art and Artist Saud AlAttar Asmahan Alkarjosli</b:Title>
    <b:Year>2013</b:Year>
    <b:InternetSiteTitle>YouTube</b:InternetSiteTitle>
    <b:URL>http://www.youtube.com/watch?v=wM2DPsqokjU</b:URL>
    <b:YearAccessed>2014</b:YearAccessed>
    <b:MonthAccessed>February</b:MonthAccessed>
    <b:DayAccessed>21</b:DayAccessed>
    <b:RefOrder>2</b:RefOrder>
  </b:Source>
  <b:Source>
    <b:Tag>Kal06</b:Tag>
    <b:SourceType>DocumentFromInternetSite</b:SourceType>
    <b:Guid>{901EB423-EF71-2340-A59C-DA03C2DF4D05}</b:Guid>
    <b:LCID>0</b:LCID>
    <b:Author>
      <b:Author>
        <b:NameList>
          <b:Person>
            <b:Last>Kalsi</b:Last>
            <b:First>J.</b:First>
          </b:Person>
        </b:NameList>
      </b:Author>
    </b:Author>
    <b:Title>Dreaming of a Better World</b:Title>
    <b:InternetSiteTitle>Gulf News</b:InternetSiteTitle>
    <b:URL>http://gulfnews.com/arts-entertainment/visual-performing-arts-2.313/dreaming-of-a-better-world-1.39799 </b:URL>
    <b:Year>2006</b:Year>
    <b:Month>December</b:Month>
    <b:Day>7</b:Day>
    <b:YearAccessed>2014</b:YearAccessed>
    <b:RefOrder>3</b:RefOrder>
  </b:Source>
  <b:Source>
    <b:Tag>Por06</b:Tag>
    <b:SourceType>Book</b:SourceType>
    <b:Guid>{E7F3DCC6-5706-A644-89AC-96D5A59E9189}</b:Guid>
    <b:LCID>0</b:LCID>
    <b:Author>
      <b:Author>
        <b:NameList>
          <b:Person>
            <b:Last>Porter</b:Last>
            <b:First>V.</b:First>
          </b:Person>
        </b:NameList>
      </b:Author>
    </b:Author>
    <b:Title>World Into Art: Artists of the Modern Middle East</b:Title>
    <b:Year>2006</b:Year>
    <b:City>London</b:City>
    <b:CountryRegion>England</b:CountryRegion>
    <b:Publisher>The British Press</b:Publisher>
    <b:RefOrder>4</b:RefOrder>
  </b:Source>
  <b:Source>
    <b:Tag>Qab04</b:Tag>
    <b:SourceType>Book</b:SourceType>
    <b:Guid>{FF6F559A-196B-324F-A324-5B302639C6F8}</b:Guid>
    <b:LCID>0</b:LCID>
    <b:Author>
      <b:Author>
        <b:NameList>
          <b:Person>
            <b:Last>Qabbani</b:Last>
            <b:First>N.</b:First>
          </b:Person>
          <b:Person>
            <b:Last>Stewart</b:Last>
            <b:First>A.</b:First>
          </b:Person>
        </b:NameList>
      </b:Author>
      <b:Translator>
        <b:NameList>
          <b:Person>
            <b:Last>Bushrui</b:Last>
            <b:First>Suheil</b:First>
          </b:Person>
        </b:NameList>
      </b:Translator>
    </b:Author>
    <b:Title>Saud Al-Attar</b:Title>
    <b:City>London</b:City>
    <b:CountryRegion>England</b:CountryRegion>
    <b:Publisher>Al-Madad Foundation</b:Publisher>
    <b:Year>2004</b:Year>
    <b:RefOrder>5</b:RefOrder>
  </b:Source>
  <b:Source>
    <b:Tag>Sau14</b:Tag>
    <b:SourceType>DocumentFromInternetSite</b:SourceType>
    <b:Guid>{7BD7D2A5-02CB-814C-BE7C-7D88BF8B1F84}</b:Guid>
    <b:LCID>0</b:LCID>
    <b:Title>Sauf al-Attar (Iraq-UK), Inspiration from a poem, hand coloured soft-ground etching and aquatint artist's proof</b:Title>
    <b:Year>2014</b:Year>
    <b:InternetSiteTitle>The British Museum Online</b:InternetSiteTitle>
    <b:URL>https://www.britishmuseum.org/explore/online_tours/museum_and_exhibition/word_into_art/suad_al-attar_iraq-uk,_inspi.aspx (</b:URL>
    <b:YearAccessed>2014</b:YearAccessed>
    <b:MonthAccessed>February</b:MonthAccessed>
    <b:DayAccessed>21</b:DayAccessed>
    <b:Author>
      <b:Author>
        <b:NameList>
          <b:Person>
            <b:Last>Museum</b:Last>
            <b:First>The</b:First>
            <b:Middle>British</b:Middle>
          </b:Person>
        </b:NameList>
      </b:Author>
    </b:Author>
    <b:RefOrder>6</b:RefOrder>
  </b:Source>
</b:Sources>
</file>

<file path=customXml/itemProps1.xml><?xml version="1.0" encoding="utf-8"?>
<ds:datastoreItem xmlns:ds="http://schemas.openxmlformats.org/officeDocument/2006/customXml" ds:itemID="{8E7C2E72-7FCD-A347-ABB7-D4F4B3F2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399</Words>
  <Characters>2276</Characters>
  <Application>Microsoft Macintosh Word</Application>
  <DocSecurity>0</DocSecurity>
  <Lines>18</Lines>
  <Paragraphs>4</Paragraphs>
  <ScaleCrop>false</ScaleCrop>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2014-08-19T03:14:00Z</dcterms:created>
  <dcterms:modified xsi:type="dcterms:W3CDTF">2014-08-19T03:35:00Z</dcterms:modified>
</cp:coreProperties>
</file>