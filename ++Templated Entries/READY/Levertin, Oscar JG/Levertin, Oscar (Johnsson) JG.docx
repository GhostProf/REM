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5A46D8B2034B0BA9AF0B3A63AF541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B1461983D4420C8B08C3B5C7F65E69"/>
            </w:placeholder>
            <w:text/>
          </w:sdtPr>
          <w:sdtEndPr/>
          <w:sdtContent>
            <w:tc>
              <w:tcPr>
                <w:tcW w:w="2073" w:type="dxa"/>
              </w:tcPr>
              <w:p w:rsidR="00B574C9" w:rsidRDefault="00AF69C3" w:rsidP="00AF69C3">
                <w:r>
                  <w:t>Henrik</w:t>
                </w:r>
              </w:p>
            </w:tc>
          </w:sdtContent>
        </w:sdt>
        <w:sdt>
          <w:sdtPr>
            <w:alias w:val="Middle name"/>
            <w:tag w:val="authorMiddleName"/>
            <w:id w:val="-2076034781"/>
            <w:placeholder>
              <w:docPart w:val="10CC9A6DF68040C89E211A80B303DA9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8F6389E6C7247DEAF71B5C3908C62B1"/>
            </w:placeholder>
            <w:text/>
          </w:sdtPr>
          <w:sdtEndPr/>
          <w:sdtContent>
            <w:tc>
              <w:tcPr>
                <w:tcW w:w="2642" w:type="dxa"/>
              </w:tcPr>
              <w:p w:rsidR="00B574C9" w:rsidRDefault="00140072" w:rsidP="00140072">
                <w:r>
                  <w:t>Johnsson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0391A73120E4C599312DF396664E85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99D9E04192E4D9EA272CDBBCE1A636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F3E107420D545D982E9D27ADA7CA254"/>
            </w:placeholder>
            <w:text/>
          </w:sdtPr>
          <w:sdtContent>
            <w:tc>
              <w:tcPr>
                <w:tcW w:w="9016" w:type="dxa"/>
                <w:tcMar>
                  <w:top w:w="113" w:type="dxa"/>
                  <w:bottom w:w="113" w:type="dxa"/>
                </w:tcMar>
              </w:tcPr>
              <w:p w:rsidR="003F0D73" w:rsidRPr="00FB589A" w:rsidRDefault="004D0494" w:rsidP="004D0494">
                <w:pPr>
                  <w:rPr>
                    <w:b/>
                  </w:rPr>
                </w:pPr>
                <w:r w:rsidRPr="004D0494">
                  <w:t>Levertin, Oscar (1862-1906)</w:t>
                </w:r>
              </w:p>
            </w:tc>
          </w:sdtContent>
        </w:sdt>
      </w:tr>
      <w:tr w:rsidR="00464699" w:rsidTr="007821B0">
        <w:sdt>
          <w:sdtPr>
            <w:alias w:val="Variant headwords"/>
            <w:tag w:val="variantHeadwords"/>
            <w:id w:val="173464402"/>
            <w:placeholder>
              <w:docPart w:val="6532817262BB4B33BC03E1EAE01BBA4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E0F75B32CBC42E280E688616A693EF7"/>
            </w:placeholder>
          </w:sdtPr>
          <w:sdtEndPr/>
          <w:sdtContent>
            <w:tc>
              <w:tcPr>
                <w:tcW w:w="9016" w:type="dxa"/>
                <w:tcMar>
                  <w:top w:w="113" w:type="dxa"/>
                  <w:bottom w:w="113" w:type="dxa"/>
                </w:tcMar>
              </w:tcPr>
              <w:p w:rsidR="00E85A05" w:rsidRDefault="00CF307F" w:rsidP="00E85A05">
                <w:r>
                  <w:t>Oscar Levertin was born at Gryt Manor in Norrköping, Sweden. He pursued an academic career at Uppsala University, where he received his doctorate in 1888. Beginning in 1893 he taught literature and art history at Stockholm College, where he became a professor in 1899. Levertin was also employed as a literary critic, joining the daily newspaper Svenska Dagbladet in 1897.</w:t>
                </w:r>
                <w:r>
                  <w:t xml:space="preserve"> </w:t>
                </w:r>
                <w:r>
                  <w:t>Although Levertin made his literary debut in the early 1880s, he rose to prominence as an author and critic allied with a neo-Romantic school of literature – in Swedish often simply referred to as the "ninety-ists" ["nittiotalisterna"] – a movement which defined itself through its opposition to the Naturalism of the 1880s and whose most notable members included Verner von Heidenstam and S</w:t>
                </w:r>
                <w:r>
                  <w:t>elma Lagerlöf</w:t>
                </w:r>
                <w:r>
                  <w:t xml:space="preserve">. This assault on Naturalism was launched in the pamphlet </w:t>
                </w:r>
                <w:r>
                  <w:rPr>
                    <w:i/>
                  </w:rPr>
                  <w:t xml:space="preserve">Pepitas bröllop </w:t>
                </w:r>
                <w:r>
                  <w:t>(1890), co-authored with Verner von Heidenstam. In this essay a new aesthetic is proposed which self-consciously embraces the ideals of literary Romanticism.</w:t>
                </w:r>
              </w:p>
            </w:tc>
          </w:sdtContent>
        </w:sdt>
      </w:tr>
      <w:tr w:rsidR="003F0D73" w:rsidTr="003F0D73">
        <w:sdt>
          <w:sdtPr>
            <w:alias w:val="Article text"/>
            <w:tag w:val="articleText"/>
            <w:id w:val="634067588"/>
            <w:placeholder>
              <w:docPart w:val="57CFA93F7B114C55AB9A612647C2BA9C"/>
            </w:placeholder>
          </w:sdtPr>
          <w:sdtEndPr/>
          <w:sdtContent>
            <w:tc>
              <w:tcPr>
                <w:tcW w:w="9016" w:type="dxa"/>
                <w:tcMar>
                  <w:top w:w="113" w:type="dxa"/>
                  <w:bottom w:w="113" w:type="dxa"/>
                </w:tcMar>
              </w:tcPr>
              <w:p w:rsidR="004D0494" w:rsidRDefault="004D0494" w:rsidP="004D0494">
                <w:r>
                  <w:t>Oscar Levertin was born at Gryt Manor in Norrköping, Sweden. He pursued an academic career at Uppsala University, where he received his doctorate in 1888. Beginning in 1893 he taught literature and art history at Stockholm College, where he became a professor in 1899. Levertin was also employed as a literary critic, joining the daily newspaper Svenska Dagbladet in 1897.</w:t>
                </w:r>
              </w:p>
              <w:p w:rsidR="004D0494" w:rsidRDefault="004D0494" w:rsidP="004D0494"/>
              <w:p w:rsidR="004D0494" w:rsidRDefault="004D0494" w:rsidP="00CF307F">
                <w:pPr>
                  <w:keepNext/>
                </w:pPr>
                <w:r>
                  <w:t>File: levertin1.jpg</w:t>
                </w:r>
              </w:p>
              <w:p w:rsidR="00CF307F" w:rsidRDefault="00CF307F" w:rsidP="00CF307F">
                <w:pPr>
                  <w:pStyle w:val="Caption"/>
                </w:pPr>
                <w:r>
                  <w:fldChar w:fldCharType="begin"/>
                </w:r>
                <w:r>
                  <w:instrText xml:space="preserve"> SEQ Figure \* ARABIC </w:instrText>
                </w:r>
                <w:r>
                  <w:fldChar w:fldCharType="separate"/>
                </w:r>
                <w:r w:rsidR="001B1D78">
                  <w:rPr>
                    <w:noProof/>
                  </w:rPr>
                  <w:t>1</w:t>
                </w:r>
                <w:r>
                  <w:fldChar w:fldCharType="end"/>
                </w:r>
                <w:r>
                  <w:t xml:space="preserve"> Photograph of Levertin from </w:t>
                </w:r>
                <w:r w:rsidRPr="00FD47E2">
                  <w:t>http://litteraturbanken.se/#!forfattare/LevertinO</w:t>
                </w:r>
              </w:p>
              <w:p w:rsidR="004D0494" w:rsidRDefault="004D0494" w:rsidP="004D0494">
                <w:r>
                  <w:t xml:space="preserve">Although Levertin made his literary debut in the early 1880s, he rose to prominence as an author and critic allied with a neo-Romantic school of literature – in Swedish often simply referred to as the "ninety-ists" ["nittiotalisterna"] – a movement which defined itself through its opposition to the Naturalism of the 1880s and whose most notable members included Verner von Heidenstam and Selma Lagerlöf. Levertin's early works, the collections of travel essays and fiction </w:t>
                </w:r>
                <w:r>
                  <w:rPr>
                    <w:i/>
                  </w:rPr>
                  <w:t xml:space="preserve">Från rivieran </w:t>
                </w:r>
                <w:r>
                  <w:t xml:space="preserve">(1883), </w:t>
                </w:r>
                <w:r>
                  <w:rPr>
                    <w:i/>
                  </w:rPr>
                  <w:t xml:space="preserve">Småmynt </w:t>
                </w:r>
                <w:r>
                  <w:t xml:space="preserve">(1883), and </w:t>
                </w:r>
                <w:r>
                  <w:rPr>
                    <w:i/>
                  </w:rPr>
                  <w:t xml:space="preserve">Konflikter </w:t>
                </w:r>
                <w:r>
                  <w:t xml:space="preserve">(1885), belong to the tradition of literary realism. In 1890 Levertin helped usher in a new literary trend which focused on idealism and aesthetic pleasure, eschewing the political subtext of Naturalism. This assault on Naturalism was launched in the pamphlet </w:t>
                </w:r>
                <w:r>
                  <w:rPr>
                    <w:i/>
                  </w:rPr>
                  <w:t xml:space="preserve">Pepitas bröllop </w:t>
                </w:r>
                <w:r>
                  <w:t>(1890), co-authored with Verner von Heidenstam. In this essay a new aesthetic is proposed which self-consciously embraces the ideals of literary Romanticism.</w:t>
                </w:r>
              </w:p>
              <w:p w:rsidR="004D0494" w:rsidRDefault="004D0494" w:rsidP="004D0494"/>
              <w:p w:rsidR="004D0494" w:rsidRDefault="004D0494" w:rsidP="004D0494">
                <w:r>
                  <w:t xml:space="preserve">This reorientation on Levertin's part can be seen in his novel </w:t>
                </w:r>
                <w:r>
                  <w:rPr>
                    <w:i/>
                  </w:rPr>
                  <w:t xml:space="preserve">Lifvets fiender </w:t>
                </w:r>
                <w:r>
                  <w:t xml:space="preserve">(1891), which depicts the struggle of an idealist to survive in an unforgiving world, and in his first collection of poetry, </w:t>
                </w:r>
                <w:r>
                  <w:rPr>
                    <w:i/>
                  </w:rPr>
                  <w:t>Legender och visor</w:t>
                </w:r>
                <w:r>
                  <w:t xml:space="preserve"> (1891). Levertin published two more collections of poetry, </w:t>
                </w:r>
                <w:r>
                  <w:rPr>
                    <w:i/>
                  </w:rPr>
                  <w:t xml:space="preserve">Nya dikter </w:t>
                </w:r>
                <w:r>
                  <w:t xml:space="preserve">(1894) and </w:t>
                </w:r>
                <w:r>
                  <w:rPr>
                    <w:i/>
                  </w:rPr>
                  <w:t xml:space="preserve">Dikter </w:t>
                </w:r>
                <w:r>
                  <w:t xml:space="preserve">(1901), as well as a narrative poem, </w:t>
                </w:r>
                <w:r>
                  <w:rPr>
                    <w:i/>
                  </w:rPr>
                  <w:t xml:space="preserve">Kung Salomo och Morolf </w:t>
                </w:r>
                <w:r>
                  <w:t xml:space="preserve">(1905). Levertin's poetry </w:t>
                </w:r>
                <w:r>
                  <w:lastRenderedPageBreak/>
                  <w:t xml:space="preserve">belongs to the same neo-Romantic as Heidenstam's, and motifs are often drawn from the Middle Ages, the Orient, and Swedish folksongs. Levertin's historical novel </w:t>
                </w:r>
                <w:r>
                  <w:rPr>
                    <w:i/>
                  </w:rPr>
                  <w:t xml:space="preserve">Magistrarne i Österås </w:t>
                </w:r>
                <w:r>
                  <w:t xml:space="preserve">(1900) is thematically similar to </w:t>
                </w:r>
                <w:r>
                  <w:rPr>
                    <w:i/>
                  </w:rPr>
                  <w:t>Lifvets fiender</w:t>
                </w:r>
                <w:r>
                  <w:t>, featuring the conflict between idealism and realism as a prominent theme.</w:t>
                </w:r>
              </w:p>
              <w:p w:rsidR="004D0494" w:rsidRDefault="004D0494" w:rsidP="004D0494"/>
              <w:p w:rsidR="00140072" w:rsidRDefault="004D0494" w:rsidP="00140072">
                <w:pPr>
                  <w:widowControl w:val="0"/>
                </w:pPr>
                <w:r>
                  <w:t xml:space="preserve">As a writer of fiction, Levertin often draws inspiration from the Swedish 18th century, most notably in his collection of short stories </w:t>
                </w:r>
                <w:r>
                  <w:rPr>
                    <w:i/>
                  </w:rPr>
                  <w:t>Rococo-noveller</w:t>
                </w:r>
                <w:r>
                  <w:t xml:space="preserve"> (1899). His academic work is preoccupied with the same period. Levertin wrote extensively on the theatre and literature of the late 18th century, authoring essay collections such as </w:t>
                </w:r>
                <w:r>
                  <w:rPr>
                    <w:i/>
                  </w:rPr>
                  <w:t>Från Gustaf III:s dagar</w:t>
                </w:r>
                <w:r>
                  <w:t xml:space="preserve"> (1896). More contemporary authors are treated in the essay collections </w:t>
                </w:r>
                <w:r>
                  <w:rPr>
                    <w:i/>
                  </w:rPr>
                  <w:t>Diktare och drömmare</w:t>
                </w:r>
                <w:r>
                  <w:t xml:space="preserve"> (1898) and </w:t>
                </w:r>
                <w:r>
                  <w:rPr>
                    <w:i/>
                  </w:rPr>
                  <w:t xml:space="preserve">Svenska gestalter </w:t>
                </w:r>
                <w:r>
                  <w:t xml:space="preserve">(1903). </w:t>
                </w:r>
                <w:r>
                  <w:rPr>
                    <w:i/>
                  </w:rPr>
                  <w:t xml:space="preserve">Diktare och drömmare </w:t>
                </w:r>
                <w:r>
                  <w:t xml:space="preserve">especially focuses on authors such as Friedrich Nietzsche, Joris-Karl Huysmans, and August Strindberg, whom Levertin often treats in a more sensitive manner than other Swedish critics at the time. The significance of Levertin's articles in Svenska Dagbladet on authors such as Stéphane Mallarmé, Arthur Rimbaud </w:t>
                </w:r>
                <w:r w:rsidR="00140072">
                  <w:rPr>
                    <w:rFonts w:ascii="Times New Roman" w:eastAsia="Times New Roman" w:hAnsi="Times New Roman" w:cs="Times New Roman"/>
                    <w:sz w:val="24"/>
                  </w:rPr>
                  <w:t>http://runeberg.org/clarsson/cl0026.jpg</w:t>
                </w:r>
              </w:p>
              <w:p w:rsidR="00140072" w:rsidRDefault="004D0494" w:rsidP="004D0494">
                <w:r>
                  <w:t>and Charles Baudelaire, all of whom Levertin helped introduce to a wider audience in Sweden, should not be underestimated.</w:t>
                </w:r>
              </w:p>
              <w:p w:rsidR="00140072" w:rsidRDefault="00140072" w:rsidP="004D0494"/>
              <w:p w:rsidR="00140072" w:rsidRDefault="00140072" w:rsidP="001B1D78">
                <w:pPr>
                  <w:keepNext/>
                </w:pPr>
                <w:r>
                  <w:t>File: levertin2.jpg</w:t>
                </w:r>
              </w:p>
              <w:p w:rsidR="00140072" w:rsidRDefault="001B1D78" w:rsidP="001B1D78">
                <w:pPr>
                  <w:pStyle w:val="Caption"/>
                </w:pPr>
                <w:r>
                  <w:fldChar w:fldCharType="begin"/>
                </w:r>
                <w:r>
                  <w:instrText xml:space="preserve"> SEQ Figure \* ARABIC </w:instrText>
                </w:r>
                <w:r>
                  <w:fldChar w:fldCharType="separate"/>
                </w:r>
                <w:r>
                  <w:rPr>
                    <w:noProof/>
                  </w:rPr>
                  <w:t>2</w:t>
                </w:r>
                <w:r>
                  <w:fldChar w:fldCharType="end"/>
                </w:r>
                <w:r>
                  <w:t xml:space="preserve"> </w:t>
                </w:r>
                <w:r w:rsidRPr="002604B4">
                  <w:t>http://runeberg.org/clarsson/cl0025.jpg</w:t>
                </w:r>
              </w:p>
              <w:p w:rsidR="001B1D78" w:rsidRDefault="00140072" w:rsidP="001B1D78">
                <w:pPr>
                  <w:keepNext/>
                </w:pPr>
                <w:r>
                  <w:t>File: levertin3</w:t>
                </w:r>
                <w:r>
                  <w:t>.jpg</w:t>
                </w:r>
              </w:p>
              <w:p w:rsidR="001B1D78" w:rsidRPr="00C70AD7" w:rsidRDefault="001B1D78" w:rsidP="00C70AD7">
                <w:pPr>
                  <w:pStyle w:val="Caption"/>
                </w:pPr>
                <w:r>
                  <w:fldChar w:fldCharType="begin"/>
                </w:r>
                <w:r>
                  <w:instrText xml:space="preserve"> SEQ Figure \* ARABIC </w:instrText>
                </w:r>
                <w:r>
                  <w:fldChar w:fldCharType="separate"/>
                </w:r>
                <w:r>
                  <w:rPr>
                    <w:noProof/>
                  </w:rPr>
                  <w:t>3</w:t>
                </w:r>
                <w:r>
                  <w:fldChar w:fldCharType="end"/>
                </w:r>
                <w:r>
                  <w:t xml:space="preserve"> </w:t>
                </w:r>
                <w:r w:rsidRPr="00364AF3">
                  <w:t>http://runeberg.org/clarsson/cl0026.jpg</w:t>
                </w:r>
              </w:p>
              <w:p w:rsidR="001B1D78" w:rsidRDefault="001B1D78" w:rsidP="001B1D78">
                <w:pPr>
                  <w:pStyle w:val="Heading1"/>
                </w:pPr>
                <w:r>
                  <w:rPr>
                    <w:rFonts w:eastAsia="Times New Roman"/>
                  </w:rPr>
                  <w:t>List of works</w:t>
                </w:r>
              </w:p>
              <w:p w:rsidR="001B1D78" w:rsidRDefault="001B1D78" w:rsidP="001B1D78">
                <w:r>
                  <w:rPr>
                    <w:i/>
                  </w:rPr>
                  <w:t>Samlade skrifter</w:t>
                </w:r>
                <w:r>
                  <w:t xml:space="preserve">, Stockholm: Bonnier, </w:t>
                </w:r>
                <w:r>
                  <w:t>(</w:t>
                </w:r>
                <w:r>
                  <w:t>1907-1910</w:t>
                </w:r>
                <w:r>
                  <w:t>)</w:t>
                </w:r>
              </w:p>
              <w:p w:rsidR="001B1D78" w:rsidRDefault="001B1D78" w:rsidP="001B1D78">
                <w:r>
                  <w:rPr>
                    <w:i/>
                  </w:rPr>
                  <w:t xml:space="preserve">Från rivieran </w:t>
                </w:r>
                <w:r>
                  <w:t>(1883)</w:t>
                </w:r>
              </w:p>
              <w:p w:rsidR="001B1D78" w:rsidRDefault="001B1D78" w:rsidP="001B1D78">
                <w:r>
                  <w:rPr>
                    <w:i/>
                  </w:rPr>
                  <w:t xml:space="preserve">Småmynt </w:t>
                </w:r>
                <w:r>
                  <w:t>(1883)</w:t>
                </w:r>
              </w:p>
              <w:p w:rsidR="001B1D78" w:rsidRDefault="001B1D78" w:rsidP="001B1D78">
                <w:r>
                  <w:rPr>
                    <w:i/>
                  </w:rPr>
                  <w:t xml:space="preserve">Konflikter </w:t>
                </w:r>
                <w:r>
                  <w:t>(1885)</w:t>
                </w:r>
              </w:p>
              <w:p w:rsidR="001B1D78" w:rsidRDefault="001B1D78" w:rsidP="001B1D78">
                <w:r>
                  <w:rPr>
                    <w:i/>
                  </w:rPr>
                  <w:t xml:space="preserve">Pepitas bröllop </w:t>
                </w:r>
                <w:r>
                  <w:t>(1890)</w:t>
                </w:r>
              </w:p>
              <w:p w:rsidR="001B1D78" w:rsidRDefault="001B1D78" w:rsidP="001B1D78">
                <w:pPr>
                  <w:pStyle w:val="NormalfollowingH2"/>
                </w:pPr>
                <w:r>
                  <w:t>W</w:t>
                </w:r>
                <w:r>
                  <w:t>ith Verner von Heidenstam</w:t>
                </w:r>
              </w:p>
              <w:p w:rsidR="001B1D78" w:rsidRDefault="001B1D78" w:rsidP="001B1D78">
                <w:r>
                  <w:rPr>
                    <w:i/>
                  </w:rPr>
                  <w:t xml:space="preserve">Lifvets fiender </w:t>
                </w:r>
                <w:r>
                  <w:t>(1891)</w:t>
                </w:r>
              </w:p>
              <w:p w:rsidR="001B1D78" w:rsidRDefault="001B1D78" w:rsidP="001B1D78">
                <w:r>
                  <w:rPr>
                    <w:i/>
                  </w:rPr>
                  <w:t>Legender och visor</w:t>
                </w:r>
                <w:r>
                  <w:t xml:space="preserve"> (1891)</w:t>
                </w:r>
              </w:p>
              <w:p w:rsidR="001B1D78" w:rsidRDefault="001B1D78" w:rsidP="001B1D78">
                <w:r>
                  <w:rPr>
                    <w:i/>
                  </w:rPr>
                  <w:t xml:space="preserve">Nya dikter </w:t>
                </w:r>
                <w:r>
                  <w:t>(1894)</w:t>
                </w:r>
              </w:p>
              <w:p w:rsidR="001B1D78" w:rsidRDefault="001B1D78" w:rsidP="001B1D78">
                <w:r>
                  <w:rPr>
                    <w:i/>
                  </w:rPr>
                  <w:t>Från Gustaf III:s dagar</w:t>
                </w:r>
                <w:r>
                  <w:t xml:space="preserve"> (1896)</w:t>
                </w:r>
              </w:p>
              <w:p w:rsidR="001B1D78" w:rsidRDefault="001B1D78" w:rsidP="001B1D78">
                <w:r>
                  <w:rPr>
                    <w:i/>
                  </w:rPr>
                  <w:t>Diktare och drömmare</w:t>
                </w:r>
                <w:r>
                  <w:t xml:space="preserve"> (1898)</w:t>
                </w:r>
              </w:p>
              <w:p w:rsidR="001B1D78" w:rsidRDefault="001B1D78" w:rsidP="001B1D78">
                <w:r>
                  <w:rPr>
                    <w:i/>
                  </w:rPr>
                  <w:t>Rococo-noveller</w:t>
                </w:r>
                <w:r>
                  <w:t xml:space="preserve"> (1899)</w:t>
                </w:r>
              </w:p>
              <w:p w:rsidR="001B1D78" w:rsidRDefault="001B1D78" w:rsidP="001B1D78">
                <w:r>
                  <w:rPr>
                    <w:i/>
                  </w:rPr>
                  <w:t xml:space="preserve">Magistrarne i Österås </w:t>
                </w:r>
                <w:r>
                  <w:t>(1900)</w:t>
                </w:r>
              </w:p>
              <w:p w:rsidR="001B1D78" w:rsidRDefault="001B1D78" w:rsidP="001B1D78">
                <w:r>
                  <w:rPr>
                    <w:i/>
                  </w:rPr>
                  <w:t xml:space="preserve">Dikter </w:t>
                </w:r>
                <w:r>
                  <w:t>(1901)</w:t>
                </w:r>
              </w:p>
              <w:p w:rsidR="001B1D78" w:rsidRDefault="001B1D78" w:rsidP="001B1D78">
                <w:r>
                  <w:rPr>
                    <w:i/>
                  </w:rPr>
                  <w:t xml:space="preserve">Svenska gestalter </w:t>
                </w:r>
                <w:r>
                  <w:t>(1903)</w:t>
                </w:r>
              </w:p>
              <w:p w:rsidR="003F0D73" w:rsidRDefault="001B1D78" w:rsidP="004D0494">
                <w:r>
                  <w:rPr>
                    <w:i/>
                  </w:rPr>
                  <w:t xml:space="preserve">Kung Salomo och Morolf </w:t>
                </w:r>
                <w:r>
                  <w:t>(1905)</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9B1E72203DF417783CE2A85FB2AC523"/>
              </w:placeholder>
            </w:sdtPr>
            <w:sdtEndPr/>
            <w:sdtContent>
              <w:p w:rsidR="001B1D78" w:rsidRDefault="001B1D78" w:rsidP="001B1D78"/>
              <w:p w:rsidR="001B1D78" w:rsidRDefault="001B1D78" w:rsidP="001B1D78">
                <w:sdt>
                  <w:sdtPr>
                    <w:id w:val="1285698463"/>
                    <w:citation/>
                  </w:sdtPr>
                  <w:sdtContent>
                    <w:r>
                      <w:fldChar w:fldCharType="begin"/>
                    </w:r>
                    <w:r>
                      <w:rPr>
                        <w:lang w:val="en-US"/>
                      </w:rPr>
                      <w:instrText xml:space="preserve"> CITATION Feh45 \l 1033 </w:instrText>
                    </w:r>
                    <w:r>
                      <w:fldChar w:fldCharType="separate"/>
                    </w:r>
                    <w:r>
                      <w:rPr>
                        <w:noProof/>
                        <w:lang w:val="en-US"/>
                      </w:rPr>
                      <w:t>(Fehrman)</w:t>
                    </w:r>
                    <w:r>
                      <w:fldChar w:fldCharType="end"/>
                    </w:r>
                  </w:sdtContent>
                </w:sdt>
              </w:p>
              <w:p w:rsidR="001B1D78" w:rsidRDefault="001B1D78" w:rsidP="001B1D78"/>
              <w:p w:rsidR="001B1D78" w:rsidRDefault="001B1D78" w:rsidP="001B1D78">
                <w:sdt>
                  <w:sdtPr>
                    <w:id w:val="-651063997"/>
                    <w:citation/>
                  </w:sdtPr>
                  <w:sdtContent>
                    <w:r>
                      <w:fldChar w:fldCharType="begin"/>
                    </w:r>
                    <w:r>
                      <w:rPr>
                        <w:lang w:val="en-US"/>
                      </w:rPr>
                      <w:instrText xml:space="preserve"> CITATION Ryd74 \l 1033 </w:instrText>
                    </w:r>
                    <w:r>
                      <w:fldChar w:fldCharType="separate"/>
                    </w:r>
                    <w:r>
                      <w:rPr>
                        <w:noProof/>
                        <w:lang w:val="en-US"/>
                      </w:rPr>
                      <w:t>(Rydén)</w:t>
                    </w:r>
                    <w:r>
                      <w:fldChar w:fldCharType="end"/>
                    </w:r>
                  </w:sdtContent>
                </w:sdt>
              </w:p>
              <w:p w:rsidR="001B1D78" w:rsidRDefault="001B1D78" w:rsidP="001B1D78"/>
              <w:p w:rsidR="001B1D78" w:rsidRDefault="001B1D78" w:rsidP="001B1D78">
                <w:sdt>
                  <w:sdtPr>
                    <w:id w:val="681091835"/>
                    <w:citation/>
                  </w:sdtPr>
                  <w:sdtContent>
                    <w:r>
                      <w:fldChar w:fldCharType="begin"/>
                    </w:r>
                    <w:r>
                      <w:rPr>
                        <w:lang w:val="en-US"/>
                      </w:rPr>
                      <w:instrText xml:space="preserve"> CITATION Sha06 \l 1033 </w:instrText>
                    </w:r>
                    <w:r>
                      <w:fldChar w:fldCharType="separate"/>
                    </w:r>
                    <w:r>
                      <w:rPr>
                        <w:noProof/>
                        <w:lang w:val="en-US"/>
                      </w:rPr>
                      <w:t>(Shachar)</w:t>
                    </w:r>
                    <w:r>
                      <w:fldChar w:fldCharType="end"/>
                    </w:r>
                  </w:sdtContent>
                </w:sdt>
              </w:p>
              <w:p w:rsidR="003235A7" w:rsidRDefault="00512195" w:rsidP="001B1D78"/>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195" w:rsidRDefault="00512195" w:rsidP="007A0D55">
      <w:pPr>
        <w:spacing w:after="0" w:line="240" w:lineRule="auto"/>
      </w:pPr>
      <w:r>
        <w:separator/>
      </w:r>
    </w:p>
  </w:endnote>
  <w:endnote w:type="continuationSeparator" w:id="0">
    <w:p w:rsidR="00512195" w:rsidRDefault="005121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195" w:rsidRDefault="00512195" w:rsidP="007A0D55">
      <w:pPr>
        <w:spacing w:after="0" w:line="240" w:lineRule="auto"/>
      </w:pPr>
      <w:r>
        <w:separator/>
      </w:r>
    </w:p>
  </w:footnote>
  <w:footnote w:type="continuationSeparator" w:id="0">
    <w:p w:rsidR="00512195" w:rsidRDefault="0051219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DDB"/>
    <w:rsid w:val="00032559"/>
    <w:rsid w:val="00052040"/>
    <w:rsid w:val="000B25AE"/>
    <w:rsid w:val="000B55AB"/>
    <w:rsid w:val="000D24DC"/>
    <w:rsid w:val="00101B2E"/>
    <w:rsid w:val="00116FA0"/>
    <w:rsid w:val="00140072"/>
    <w:rsid w:val="0015114C"/>
    <w:rsid w:val="001A21F3"/>
    <w:rsid w:val="001A2537"/>
    <w:rsid w:val="001A6A06"/>
    <w:rsid w:val="001B1D78"/>
    <w:rsid w:val="00205DD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494"/>
    <w:rsid w:val="004E5896"/>
    <w:rsid w:val="0051219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69C3"/>
    <w:rsid w:val="00B219AE"/>
    <w:rsid w:val="00B33145"/>
    <w:rsid w:val="00B574C9"/>
    <w:rsid w:val="00BC39C9"/>
    <w:rsid w:val="00BE5BF7"/>
    <w:rsid w:val="00BF40E1"/>
    <w:rsid w:val="00C27FAB"/>
    <w:rsid w:val="00C358D4"/>
    <w:rsid w:val="00C6296B"/>
    <w:rsid w:val="00C70AD7"/>
    <w:rsid w:val="00CC586D"/>
    <w:rsid w:val="00CF1542"/>
    <w:rsid w:val="00CF307F"/>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5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DB"/>
    <w:rPr>
      <w:rFonts w:ascii="Tahoma" w:hAnsi="Tahoma" w:cs="Tahoma"/>
      <w:sz w:val="16"/>
      <w:szCs w:val="16"/>
    </w:rPr>
  </w:style>
  <w:style w:type="paragraph" w:styleId="Caption">
    <w:name w:val="caption"/>
    <w:basedOn w:val="Normal"/>
    <w:next w:val="Normal"/>
    <w:uiPriority w:val="35"/>
    <w:semiHidden/>
    <w:qFormat/>
    <w:rsid w:val="00CF307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5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DB"/>
    <w:rPr>
      <w:rFonts w:ascii="Tahoma" w:hAnsi="Tahoma" w:cs="Tahoma"/>
      <w:sz w:val="16"/>
      <w:szCs w:val="16"/>
    </w:rPr>
  </w:style>
  <w:style w:type="paragraph" w:styleId="Caption">
    <w:name w:val="caption"/>
    <w:basedOn w:val="Normal"/>
    <w:next w:val="Normal"/>
    <w:uiPriority w:val="35"/>
    <w:semiHidden/>
    <w:qFormat/>
    <w:rsid w:val="00CF307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A46D8B2034B0BA9AF0B3A63AF5418"/>
        <w:category>
          <w:name w:val="General"/>
          <w:gallery w:val="placeholder"/>
        </w:category>
        <w:types>
          <w:type w:val="bbPlcHdr"/>
        </w:types>
        <w:behaviors>
          <w:behavior w:val="content"/>
        </w:behaviors>
        <w:guid w:val="{A5786B5C-F8E8-41E5-AB4D-10E64A27AF35}"/>
      </w:docPartPr>
      <w:docPartBody>
        <w:p w:rsidR="00000000" w:rsidRDefault="0039222D">
          <w:pPr>
            <w:pStyle w:val="2B5A46D8B2034B0BA9AF0B3A63AF5418"/>
          </w:pPr>
          <w:r w:rsidRPr="00CC586D">
            <w:rPr>
              <w:rStyle w:val="PlaceholderText"/>
              <w:b/>
              <w:color w:val="FFFFFF" w:themeColor="background1"/>
            </w:rPr>
            <w:t>[Salutation]</w:t>
          </w:r>
        </w:p>
      </w:docPartBody>
    </w:docPart>
    <w:docPart>
      <w:docPartPr>
        <w:name w:val="F6B1461983D4420C8B08C3B5C7F65E69"/>
        <w:category>
          <w:name w:val="General"/>
          <w:gallery w:val="placeholder"/>
        </w:category>
        <w:types>
          <w:type w:val="bbPlcHdr"/>
        </w:types>
        <w:behaviors>
          <w:behavior w:val="content"/>
        </w:behaviors>
        <w:guid w:val="{79B976E2-7978-4A1C-AFD2-FF3B9F505F5A}"/>
      </w:docPartPr>
      <w:docPartBody>
        <w:p w:rsidR="00000000" w:rsidRDefault="0039222D">
          <w:pPr>
            <w:pStyle w:val="F6B1461983D4420C8B08C3B5C7F65E69"/>
          </w:pPr>
          <w:r>
            <w:rPr>
              <w:rStyle w:val="PlaceholderText"/>
            </w:rPr>
            <w:t>[First name]</w:t>
          </w:r>
        </w:p>
      </w:docPartBody>
    </w:docPart>
    <w:docPart>
      <w:docPartPr>
        <w:name w:val="10CC9A6DF68040C89E211A80B303DA9E"/>
        <w:category>
          <w:name w:val="General"/>
          <w:gallery w:val="placeholder"/>
        </w:category>
        <w:types>
          <w:type w:val="bbPlcHdr"/>
        </w:types>
        <w:behaviors>
          <w:behavior w:val="content"/>
        </w:behaviors>
        <w:guid w:val="{680BA3CA-B843-4043-80A7-1951FCA4C04C}"/>
      </w:docPartPr>
      <w:docPartBody>
        <w:p w:rsidR="00000000" w:rsidRDefault="0039222D">
          <w:pPr>
            <w:pStyle w:val="10CC9A6DF68040C89E211A80B303DA9E"/>
          </w:pPr>
          <w:r>
            <w:rPr>
              <w:rStyle w:val="PlaceholderText"/>
            </w:rPr>
            <w:t>[Middle name]</w:t>
          </w:r>
        </w:p>
      </w:docPartBody>
    </w:docPart>
    <w:docPart>
      <w:docPartPr>
        <w:name w:val="D8F6389E6C7247DEAF71B5C3908C62B1"/>
        <w:category>
          <w:name w:val="General"/>
          <w:gallery w:val="placeholder"/>
        </w:category>
        <w:types>
          <w:type w:val="bbPlcHdr"/>
        </w:types>
        <w:behaviors>
          <w:behavior w:val="content"/>
        </w:behaviors>
        <w:guid w:val="{8269D438-696D-41C5-9DAB-C1CAB5FF592F}"/>
      </w:docPartPr>
      <w:docPartBody>
        <w:p w:rsidR="00000000" w:rsidRDefault="0039222D">
          <w:pPr>
            <w:pStyle w:val="D8F6389E6C7247DEAF71B5C3908C62B1"/>
          </w:pPr>
          <w:r>
            <w:rPr>
              <w:rStyle w:val="PlaceholderText"/>
            </w:rPr>
            <w:t>[Last</w:t>
          </w:r>
          <w:r>
            <w:rPr>
              <w:rStyle w:val="PlaceholderText"/>
            </w:rPr>
            <w:t xml:space="preserve"> name]</w:t>
          </w:r>
        </w:p>
      </w:docPartBody>
    </w:docPart>
    <w:docPart>
      <w:docPartPr>
        <w:name w:val="90391A73120E4C599312DF396664E852"/>
        <w:category>
          <w:name w:val="General"/>
          <w:gallery w:val="placeholder"/>
        </w:category>
        <w:types>
          <w:type w:val="bbPlcHdr"/>
        </w:types>
        <w:behaviors>
          <w:behavior w:val="content"/>
        </w:behaviors>
        <w:guid w:val="{8650D106-35BB-4745-AD17-C0BA4975B937}"/>
      </w:docPartPr>
      <w:docPartBody>
        <w:p w:rsidR="00000000" w:rsidRDefault="0039222D">
          <w:pPr>
            <w:pStyle w:val="90391A73120E4C599312DF396664E852"/>
          </w:pPr>
          <w:r>
            <w:rPr>
              <w:rStyle w:val="PlaceholderText"/>
            </w:rPr>
            <w:t>[Enter your biography]</w:t>
          </w:r>
        </w:p>
      </w:docPartBody>
    </w:docPart>
    <w:docPart>
      <w:docPartPr>
        <w:name w:val="399D9E04192E4D9EA272CDBBCE1A6360"/>
        <w:category>
          <w:name w:val="General"/>
          <w:gallery w:val="placeholder"/>
        </w:category>
        <w:types>
          <w:type w:val="bbPlcHdr"/>
        </w:types>
        <w:behaviors>
          <w:behavior w:val="content"/>
        </w:behaviors>
        <w:guid w:val="{294225B6-50B0-4D9C-BD85-254E014D9B02}"/>
      </w:docPartPr>
      <w:docPartBody>
        <w:p w:rsidR="00000000" w:rsidRDefault="0039222D">
          <w:pPr>
            <w:pStyle w:val="399D9E04192E4D9EA272CDBBCE1A6360"/>
          </w:pPr>
          <w:r>
            <w:rPr>
              <w:rStyle w:val="PlaceholderText"/>
            </w:rPr>
            <w:t>[Enter the institution with which you are affiliated]</w:t>
          </w:r>
        </w:p>
      </w:docPartBody>
    </w:docPart>
    <w:docPart>
      <w:docPartPr>
        <w:name w:val="2F3E107420D545D982E9D27ADA7CA254"/>
        <w:category>
          <w:name w:val="General"/>
          <w:gallery w:val="placeholder"/>
        </w:category>
        <w:types>
          <w:type w:val="bbPlcHdr"/>
        </w:types>
        <w:behaviors>
          <w:behavior w:val="content"/>
        </w:behaviors>
        <w:guid w:val="{A34C1A29-137E-438E-BF0D-B0534339D54E}"/>
      </w:docPartPr>
      <w:docPartBody>
        <w:p w:rsidR="00000000" w:rsidRDefault="0039222D">
          <w:pPr>
            <w:pStyle w:val="2F3E107420D545D982E9D27ADA7CA254"/>
          </w:pPr>
          <w:r w:rsidRPr="00EF74F7">
            <w:rPr>
              <w:b/>
              <w:color w:val="808080" w:themeColor="background1" w:themeShade="80"/>
            </w:rPr>
            <w:t>[Enter the headword for your article]</w:t>
          </w:r>
        </w:p>
      </w:docPartBody>
    </w:docPart>
    <w:docPart>
      <w:docPartPr>
        <w:name w:val="6532817262BB4B33BC03E1EAE01BBA48"/>
        <w:category>
          <w:name w:val="General"/>
          <w:gallery w:val="placeholder"/>
        </w:category>
        <w:types>
          <w:type w:val="bbPlcHdr"/>
        </w:types>
        <w:behaviors>
          <w:behavior w:val="content"/>
        </w:behaviors>
        <w:guid w:val="{96353714-5E1E-45EE-A958-85D7DE95AC5D}"/>
      </w:docPartPr>
      <w:docPartBody>
        <w:p w:rsidR="00000000" w:rsidRDefault="0039222D">
          <w:pPr>
            <w:pStyle w:val="6532817262BB4B33BC03E1EAE01BBA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0F75B32CBC42E280E688616A693EF7"/>
        <w:category>
          <w:name w:val="General"/>
          <w:gallery w:val="placeholder"/>
        </w:category>
        <w:types>
          <w:type w:val="bbPlcHdr"/>
        </w:types>
        <w:behaviors>
          <w:behavior w:val="content"/>
        </w:behaviors>
        <w:guid w:val="{5C6401DC-126B-4DC9-A4BF-4D95BC3B7509}"/>
      </w:docPartPr>
      <w:docPartBody>
        <w:p w:rsidR="00000000" w:rsidRDefault="0039222D">
          <w:pPr>
            <w:pStyle w:val="8E0F75B32CBC42E280E688616A693E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CFA93F7B114C55AB9A612647C2BA9C"/>
        <w:category>
          <w:name w:val="General"/>
          <w:gallery w:val="placeholder"/>
        </w:category>
        <w:types>
          <w:type w:val="bbPlcHdr"/>
        </w:types>
        <w:behaviors>
          <w:behavior w:val="content"/>
        </w:behaviors>
        <w:guid w:val="{D80B9281-3261-4148-B788-FFEC8390B594}"/>
      </w:docPartPr>
      <w:docPartBody>
        <w:p w:rsidR="00000000" w:rsidRDefault="0039222D">
          <w:pPr>
            <w:pStyle w:val="57CFA93F7B114C55AB9A612647C2BA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B1E72203DF417783CE2A85FB2AC523"/>
        <w:category>
          <w:name w:val="General"/>
          <w:gallery w:val="placeholder"/>
        </w:category>
        <w:types>
          <w:type w:val="bbPlcHdr"/>
        </w:types>
        <w:behaviors>
          <w:behavior w:val="content"/>
        </w:behaviors>
        <w:guid w:val="{FFCC521A-DFF4-4823-960F-4B5F6D66B492}"/>
      </w:docPartPr>
      <w:docPartBody>
        <w:p w:rsidR="00000000" w:rsidRDefault="0039222D">
          <w:pPr>
            <w:pStyle w:val="39B1E72203DF417783CE2A85FB2AC52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22D"/>
    <w:rsid w:val="003922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5A46D8B2034B0BA9AF0B3A63AF5418">
    <w:name w:val="2B5A46D8B2034B0BA9AF0B3A63AF5418"/>
  </w:style>
  <w:style w:type="paragraph" w:customStyle="1" w:styleId="F6B1461983D4420C8B08C3B5C7F65E69">
    <w:name w:val="F6B1461983D4420C8B08C3B5C7F65E69"/>
  </w:style>
  <w:style w:type="paragraph" w:customStyle="1" w:styleId="10CC9A6DF68040C89E211A80B303DA9E">
    <w:name w:val="10CC9A6DF68040C89E211A80B303DA9E"/>
  </w:style>
  <w:style w:type="paragraph" w:customStyle="1" w:styleId="D8F6389E6C7247DEAF71B5C3908C62B1">
    <w:name w:val="D8F6389E6C7247DEAF71B5C3908C62B1"/>
  </w:style>
  <w:style w:type="paragraph" w:customStyle="1" w:styleId="90391A73120E4C599312DF396664E852">
    <w:name w:val="90391A73120E4C599312DF396664E852"/>
  </w:style>
  <w:style w:type="paragraph" w:customStyle="1" w:styleId="399D9E04192E4D9EA272CDBBCE1A6360">
    <w:name w:val="399D9E04192E4D9EA272CDBBCE1A6360"/>
  </w:style>
  <w:style w:type="paragraph" w:customStyle="1" w:styleId="2F3E107420D545D982E9D27ADA7CA254">
    <w:name w:val="2F3E107420D545D982E9D27ADA7CA254"/>
  </w:style>
  <w:style w:type="paragraph" w:customStyle="1" w:styleId="6532817262BB4B33BC03E1EAE01BBA48">
    <w:name w:val="6532817262BB4B33BC03E1EAE01BBA48"/>
  </w:style>
  <w:style w:type="paragraph" w:customStyle="1" w:styleId="8E0F75B32CBC42E280E688616A693EF7">
    <w:name w:val="8E0F75B32CBC42E280E688616A693EF7"/>
  </w:style>
  <w:style w:type="paragraph" w:customStyle="1" w:styleId="57CFA93F7B114C55AB9A612647C2BA9C">
    <w:name w:val="57CFA93F7B114C55AB9A612647C2BA9C"/>
  </w:style>
  <w:style w:type="paragraph" w:customStyle="1" w:styleId="39B1E72203DF417783CE2A85FB2AC523">
    <w:name w:val="39B1E72203DF417783CE2A85FB2AC5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5A46D8B2034B0BA9AF0B3A63AF5418">
    <w:name w:val="2B5A46D8B2034B0BA9AF0B3A63AF5418"/>
  </w:style>
  <w:style w:type="paragraph" w:customStyle="1" w:styleId="F6B1461983D4420C8B08C3B5C7F65E69">
    <w:name w:val="F6B1461983D4420C8B08C3B5C7F65E69"/>
  </w:style>
  <w:style w:type="paragraph" w:customStyle="1" w:styleId="10CC9A6DF68040C89E211A80B303DA9E">
    <w:name w:val="10CC9A6DF68040C89E211A80B303DA9E"/>
  </w:style>
  <w:style w:type="paragraph" w:customStyle="1" w:styleId="D8F6389E6C7247DEAF71B5C3908C62B1">
    <w:name w:val="D8F6389E6C7247DEAF71B5C3908C62B1"/>
  </w:style>
  <w:style w:type="paragraph" w:customStyle="1" w:styleId="90391A73120E4C599312DF396664E852">
    <w:name w:val="90391A73120E4C599312DF396664E852"/>
  </w:style>
  <w:style w:type="paragraph" w:customStyle="1" w:styleId="399D9E04192E4D9EA272CDBBCE1A6360">
    <w:name w:val="399D9E04192E4D9EA272CDBBCE1A6360"/>
  </w:style>
  <w:style w:type="paragraph" w:customStyle="1" w:styleId="2F3E107420D545D982E9D27ADA7CA254">
    <w:name w:val="2F3E107420D545D982E9D27ADA7CA254"/>
  </w:style>
  <w:style w:type="paragraph" w:customStyle="1" w:styleId="6532817262BB4B33BC03E1EAE01BBA48">
    <w:name w:val="6532817262BB4B33BC03E1EAE01BBA48"/>
  </w:style>
  <w:style w:type="paragraph" w:customStyle="1" w:styleId="8E0F75B32CBC42E280E688616A693EF7">
    <w:name w:val="8E0F75B32CBC42E280E688616A693EF7"/>
  </w:style>
  <w:style w:type="paragraph" w:customStyle="1" w:styleId="57CFA93F7B114C55AB9A612647C2BA9C">
    <w:name w:val="57CFA93F7B114C55AB9A612647C2BA9C"/>
  </w:style>
  <w:style w:type="paragraph" w:customStyle="1" w:styleId="39B1E72203DF417783CE2A85FB2AC523">
    <w:name w:val="39B1E72203DF417783CE2A85FB2AC5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Feh45</b:Tag>
    <b:SourceType>Book</b:SourceType>
    <b:Guid>{851949C1-954A-45F8-ABD4-43B969D649C0}</b:Guid>
    <b:Author>
      <b:Author>
        <b:NameList>
          <b:Person>
            <b:Last>Fehrman</b:Last>
            <b:First>Carl</b:First>
          </b:Person>
        </b:NameList>
      </b:Author>
    </b:Author>
    <b:Title>Levertins lyrik</b:Title>
    <b:Year>1945</b:Year>
    <b:City>Lund</b:City>
    <b:Publisher>Gleerup</b:Publisher>
    <b:RefOrder>1</b:RefOrder>
  </b:Source>
  <b:Source>
    <b:Tag>Ryd74</b:Tag>
    <b:SourceType>Book</b:SourceType>
    <b:Guid>{2B7A785A-3206-4978-8CF6-10E520C8582A}</b:Guid>
    <b:Author>
      <b:Author>
        <b:NameList>
          <b:Person>
            <b:Last>Rydén</b:Last>
            <b:First>Per</b:First>
          </b:Person>
        </b:NameList>
      </b:Author>
    </b:Author>
    <b:Title>En kritikers väg: studier i Oscar Levertins litteraturkritik 1883-1896</b:Title>
    <b:Year>1974</b:Year>
    <b:City>Lund</b:City>
    <b:Publisher>Gleerup</b:Publisher>
    <b:RefOrder>2</b:RefOrder>
  </b:Source>
  <b:Source>
    <b:Tag>Sha06</b:Tag>
    <b:SourceType>Book</b:SourceType>
    <b:Guid>{0437845C-C5DE-42E8-887C-7809D1B46274}</b:Guid>
    <b:Author>
      <b:Author>
        <b:NameList>
          <b:Person>
            <b:Last>Shachar</b:Last>
            <b:First>Nathan</b:First>
          </b:Person>
        </b:NameList>
      </b:Author>
    </b:Author>
    <b:Title>Blodseld och nordisk längtan: Oscar Levertin och hans tid</b:Title>
    <b:Year>2006</b:Year>
    <b:City>Stockholm</b:City>
    <b:Publisher>Atlantis</b:Publisher>
    <b:RefOrder>3</b:RefOrder>
  </b:Source>
</b:Sources>
</file>

<file path=customXml/itemProps1.xml><?xml version="1.0" encoding="utf-8"?>
<ds:datastoreItem xmlns:ds="http://schemas.openxmlformats.org/officeDocument/2006/customXml" ds:itemID="{CFE1F21B-922D-40C5-9103-B4C723506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2</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2014-08-22T05:55:00Z</dcterms:created>
  <dcterms:modified xsi:type="dcterms:W3CDTF">2014-08-22T06:14:00Z</dcterms:modified>
</cp:coreProperties>
</file>