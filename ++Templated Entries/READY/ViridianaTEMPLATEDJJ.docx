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804398" w14:textId="77777777" w:rsidTr="00922950">
        <w:tc>
          <w:tcPr>
            <w:tcW w:w="491" w:type="dxa"/>
            <w:vMerge w:val="restart"/>
            <w:shd w:val="clear" w:color="auto" w:fill="A6A6A6" w:themeFill="background1" w:themeFillShade="A6"/>
            <w:textDirection w:val="btLr"/>
          </w:tcPr>
          <w:p w14:paraId="2261ABE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C6D6E88CD9CC4DA8FAB0CC1E92B7D0"/>
            </w:placeholder>
            <w:showingPlcHdr/>
            <w:dropDownList>
              <w:listItem w:displayText="Dr." w:value="Dr."/>
              <w:listItem w:displayText="Prof." w:value="Prof."/>
            </w:dropDownList>
          </w:sdtPr>
          <w:sdtContent>
            <w:tc>
              <w:tcPr>
                <w:tcW w:w="1259" w:type="dxa"/>
              </w:tcPr>
              <w:p w14:paraId="180C38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2C2949942AF740B2D526C0B6B67D41"/>
            </w:placeholder>
            <w:text/>
          </w:sdtPr>
          <w:sdtContent>
            <w:tc>
              <w:tcPr>
                <w:tcW w:w="2073" w:type="dxa"/>
              </w:tcPr>
              <w:p w14:paraId="27DD64F9" w14:textId="77777777" w:rsidR="00B574C9" w:rsidRDefault="00B40663" w:rsidP="00B40663">
                <w:r>
                  <w:t>Lorenzo</w:t>
                </w:r>
              </w:p>
            </w:tc>
          </w:sdtContent>
        </w:sdt>
        <w:sdt>
          <w:sdtPr>
            <w:alias w:val="Middle name"/>
            <w:tag w:val="authorMiddleName"/>
            <w:id w:val="-2076034781"/>
            <w:placeholder>
              <w:docPart w:val="ED8B7F3D0E5C7945877D866598C3248D"/>
            </w:placeholder>
            <w:text/>
          </w:sdtPr>
          <w:sdtContent>
            <w:tc>
              <w:tcPr>
                <w:tcW w:w="2551" w:type="dxa"/>
              </w:tcPr>
              <w:p w14:paraId="737760D9" w14:textId="517FFFBF" w:rsidR="00B574C9" w:rsidRDefault="00B40663" w:rsidP="005A6FE4">
                <w:r>
                  <w:t xml:space="preserve">J. </w:t>
                </w:r>
              </w:p>
            </w:tc>
          </w:sdtContent>
        </w:sdt>
        <w:sdt>
          <w:sdtPr>
            <w:alias w:val="Last name"/>
            <w:tag w:val="authorLastName"/>
            <w:id w:val="-1088529830"/>
            <w:placeholder>
              <w:docPart w:val="791C192370FBBD44867120B2E1230C87"/>
            </w:placeholder>
            <w:text/>
          </w:sdtPr>
          <w:sdtContent>
            <w:tc>
              <w:tcPr>
                <w:tcW w:w="2642" w:type="dxa"/>
              </w:tcPr>
              <w:p w14:paraId="45CB4E1B" w14:textId="6326BE39" w:rsidR="00B574C9" w:rsidRDefault="005A6FE4" w:rsidP="00B40663">
                <w:r w:rsidRPr="00271E98">
                  <w:rPr>
                    <w:rFonts w:eastAsiaTheme="minorEastAsia"/>
                    <w:sz w:val="24"/>
                    <w:szCs w:val="24"/>
                    <w:lang w:val="en-US" w:eastAsia="ja-JP"/>
                  </w:rPr>
                  <w:t>Torres</w:t>
                </w:r>
                <w:r>
                  <w:t xml:space="preserve"> Hortelano</w:t>
                </w:r>
              </w:p>
            </w:tc>
          </w:sdtContent>
        </w:sdt>
      </w:tr>
      <w:tr w:rsidR="00B574C9" w14:paraId="05B34B57" w14:textId="77777777" w:rsidTr="001A6A06">
        <w:trPr>
          <w:trHeight w:val="986"/>
        </w:trPr>
        <w:tc>
          <w:tcPr>
            <w:tcW w:w="491" w:type="dxa"/>
            <w:vMerge/>
            <w:shd w:val="clear" w:color="auto" w:fill="A6A6A6" w:themeFill="background1" w:themeFillShade="A6"/>
          </w:tcPr>
          <w:p w14:paraId="0AADD346" w14:textId="77777777" w:rsidR="00B574C9" w:rsidRPr="001A6A06" w:rsidRDefault="00B574C9" w:rsidP="00CF1542">
            <w:pPr>
              <w:jc w:val="center"/>
              <w:rPr>
                <w:b/>
                <w:color w:val="FFFFFF" w:themeColor="background1"/>
              </w:rPr>
            </w:pPr>
          </w:p>
        </w:tc>
        <w:sdt>
          <w:sdtPr>
            <w:alias w:val="Biography"/>
            <w:tag w:val="authorBiography"/>
            <w:id w:val="938807824"/>
            <w:placeholder>
              <w:docPart w:val="7D4D6C89648F9E47957CCE8E0FEF9113"/>
            </w:placeholder>
            <w:showingPlcHdr/>
          </w:sdtPr>
          <w:sdtContent>
            <w:tc>
              <w:tcPr>
                <w:tcW w:w="8525" w:type="dxa"/>
                <w:gridSpan w:val="4"/>
              </w:tcPr>
              <w:p w14:paraId="498EC89F" w14:textId="77777777" w:rsidR="00B574C9" w:rsidRDefault="00B574C9" w:rsidP="00922950">
                <w:r>
                  <w:rPr>
                    <w:rStyle w:val="PlaceholderText"/>
                  </w:rPr>
                  <w:t>[Enter your biography]</w:t>
                </w:r>
              </w:p>
            </w:tc>
          </w:sdtContent>
        </w:sdt>
      </w:tr>
      <w:tr w:rsidR="00B574C9" w14:paraId="0FA54BD5" w14:textId="77777777" w:rsidTr="001A6A06">
        <w:trPr>
          <w:trHeight w:val="986"/>
        </w:trPr>
        <w:tc>
          <w:tcPr>
            <w:tcW w:w="491" w:type="dxa"/>
            <w:vMerge/>
            <w:shd w:val="clear" w:color="auto" w:fill="A6A6A6" w:themeFill="background1" w:themeFillShade="A6"/>
          </w:tcPr>
          <w:p w14:paraId="4A5DF856" w14:textId="77777777" w:rsidR="00B574C9" w:rsidRPr="001A6A06" w:rsidRDefault="00B574C9" w:rsidP="00CF1542">
            <w:pPr>
              <w:jc w:val="center"/>
              <w:rPr>
                <w:b/>
                <w:color w:val="FFFFFF" w:themeColor="background1"/>
              </w:rPr>
            </w:pPr>
          </w:p>
        </w:tc>
        <w:sdt>
          <w:sdtPr>
            <w:alias w:val="Affiliation"/>
            <w:tag w:val="affiliation"/>
            <w:id w:val="2012937915"/>
            <w:placeholder>
              <w:docPart w:val="332BBBA376E7074B81280D58A31C0BE6"/>
            </w:placeholder>
            <w:text/>
          </w:sdtPr>
          <w:sdtContent>
            <w:tc>
              <w:tcPr>
                <w:tcW w:w="8525" w:type="dxa"/>
                <w:gridSpan w:val="4"/>
              </w:tcPr>
              <w:p w14:paraId="120CC9C5" w14:textId="77777777" w:rsidR="00B574C9" w:rsidRDefault="00B40663" w:rsidP="004B63A9">
                <w:r w:rsidRPr="00760EFF">
                  <w:rPr>
                    <w:lang w:val="es-ES"/>
                  </w:rPr>
                  <w:t>Universidad Rey Juan Carlos (Madrid, Spain)</w:t>
                </w:r>
              </w:p>
            </w:tc>
          </w:sdtContent>
        </w:sdt>
      </w:tr>
    </w:tbl>
    <w:p w14:paraId="535AE5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CAAF20" w14:textId="77777777" w:rsidTr="00244BB0">
        <w:tc>
          <w:tcPr>
            <w:tcW w:w="9016" w:type="dxa"/>
            <w:shd w:val="clear" w:color="auto" w:fill="A6A6A6" w:themeFill="background1" w:themeFillShade="A6"/>
            <w:tcMar>
              <w:top w:w="113" w:type="dxa"/>
              <w:bottom w:w="113" w:type="dxa"/>
            </w:tcMar>
          </w:tcPr>
          <w:p w14:paraId="61317E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E08FF9" w14:textId="77777777" w:rsidTr="003F0D73">
        <w:sdt>
          <w:sdtPr>
            <w:rPr>
              <w:b/>
            </w:rPr>
            <w:alias w:val="Article headword"/>
            <w:tag w:val="articleHeadword"/>
            <w:id w:val="-361440020"/>
            <w:placeholder>
              <w:docPart w:val="90FCAC5AFC76AB439B17F5F9A5AEDB20"/>
            </w:placeholder>
            <w:text/>
          </w:sdtPr>
          <w:sdtContent>
            <w:tc>
              <w:tcPr>
                <w:tcW w:w="9016" w:type="dxa"/>
                <w:tcMar>
                  <w:top w:w="113" w:type="dxa"/>
                  <w:bottom w:w="113" w:type="dxa"/>
                </w:tcMar>
              </w:tcPr>
              <w:p w14:paraId="74AD2E92" w14:textId="77777777" w:rsidR="003F0D73" w:rsidRPr="00FB589A" w:rsidRDefault="00EF18DA" w:rsidP="00BC5008">
                <w:pPr>
                  <w:rPr>
                    <w:b/>
                  </w:rPr>
                </w:pPr>
                <w:r>
                  <w:rPr>
                    <w:lang w:val="en-US"/>
                  </w:rPr>
                  <w:t>Viridiana (Luis Buñuel [</w:t>
                </w:r>
                <w:r w:rsidRPr="00EF18DA">
                  <w:rPr>
                    <w:lang w:val="en-US"/>
                  </w:rPr>
                  <w:t>1961</w:t>
                </w:r>
                <w:r>
                  <w:rPr>
                    <w:lang w:val="en-US"/>
                  </w:rPr>
                  <w:t>]</w:t>
                </w:r>
                <w:r w:rsidRPr="00EF18DA">
                  <w:rPr>
                    <w:lang w:val="en-US"/>
                  </w:rPr>
                  <w:t>)</w:t>
                </w:r>
              </w:p>
            </w:tc>
          </w:sdtContent>
        </w:sdt>
      </w:tr>
      <w:tr w:rsidR="00464699" w14:paraId="5C6DB2E6" w14:textId="77777777" w:rsidTr="00B40663">
        <w:sdt>
          <w:sdtPr>
            <w:alias w:val="Variant headwords"/>
            <w:tag w:val="variantHeadwords"/>
            <w:id w:val="173464402"/>
            <w:placeholder>
              <w:docPart w:val="5C7B3757D4B6B840868F9A18BBA496D1"/>
            </w:placeholder>
            <w:showingPlcHdr/>
          </w:sdtPr>
          <w:sdtContent>
            <w:tc>
              <w:tcPr>
                <w:tcW w:w="9016" w:type="dxa"/>
                <w:tcMar>
                  <w:top w:w="113" w:type="dxa"/>
                  <w:bottom w:w="113" w:type="dxa"/>
                </w:tcMar>
              </w:tcPr>
              <w:p w14:paraId="6C0023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F67FAB" w14:textId="77777777" w:rsidTr="003F0D73">
        <w:sdt>
          <w:sdtPr>
            <w:alias w:val="Abstract"/>
            <w:tag w:val="abstract"/>
            <w:id w:val="-635871867"/>
            <w:placeholder>
              <w:docPart w:val="75C0C873AB122A45849450797242436B"/>
            </w:placeholder>
          </w:sdtPr>
          <w:sdtContent>
            <w:sdt>
              <w:sdtPr>
                <w:alias w:val="Article text"/>
                <w:tag w:val="articleText"/>
                <w:id w:val="-1040043828"/>
                <w:placeholder>
                  <w:docPart w:val="D149852A8EF9AC4D9E573D511BA47B12"/>
                </w:placeholder>
              </w:sdtPr>
              <w:sdtContent>
                <w:tc>
                  <w:tcPr>
                    <w:tcW w:w="9016" w:type="dxa"/>
                    <w:tcMar>
                      <w:top w:w="113" w:type="dxa"/>
                      <w:bottom w:w="113" w:type="dxa"/>
                    </w:tcMar>
                  </w:tcPr>
                  <w:p w14:paraId="77751012" w14:textId="7072A708" w:rsidR="00E85A05" w:rsidRDefault="00CF3098" w:rsidP="002D2019">
                    <w:r w:rsidRPr="004B63A9">
                      <w:t xml:space="preserve">Along with </w:t>
                    </w:r>
                    <w:r w:rsidRPr="004B63A9">
                      <w:rPr>
                        <w:i/>
                      </w:rPr>
                      <w:t>L’Âge d’or</w:t>
                    </w:r>
                    <w:r w:rsidRPr="004B63A9">
                      <w:t xml:space="preserve"> </w:t>
                    </w:r>
                    <w:r w:rsidR="004B63A9">
                      <w:t>(</w:t>
                    </w:r>
                    <w:r w:rsidRPr="004B63A9">
                      <w:rPr>
                        <w:i/>
                      </w:rPr>
                      <w:t>Age of Gold</w:t>
                    </w:r>
                    <w:r w:rsidR="004B63A9">
                      <w:t xml:space="preserve"> [1930])</w:t>
                    </w:r>
                    <w:r w:rsidRPr="004B63A9">
                      <w:t xml:space="preserve">, </w:t>
                    </w:r>
                    <w:r w:rsidRPr="004B63A9">
                      <w:rPr>
                        <w:i/>
                      </w:rPr>
                      <w:t>Viridiana</w:t>
                    </w:r>
                    <w:r w:rsidRPr="004B63A9">
                      <w:t xml:space="preserve"> is a noteworthy point in the filmograp</w:t>
                    </w:r>
                    <w:r w:rsidR="001035D7">
                      <w:t xml:space="preserve">hy of director Luis Buñuel — </w:t>
                    </w:r>
                    <w:r w:rsidRPr="004B63A9">
                      <w:t xml:space="preserve">it was the film where the director felt he enjoyed </w:t>
                    </w:r>
                    <w:r w:rsidR="001035D7">
                      <w:t>the most freedom of production, and the</w:t>
                    </w:r>
                    <w:r w:rsidRPr="004B63A9">
                      <w:t xml:space="preserve"> first film he made in Spain </w:t>
                    </w:r>
                    <w:r w:rsidR="001035D7">
                      <w:t>after</w:t>
                    </w:r>
                    <w:r w:rsidRPr="004B63A9">
                      <w:t xml:space="preserve"> going into exile in 1939. A dark tale of sexual drive and death, the film centres </w:t>
                    </w:r>
                    <w:r w:rsidR="00CE7ADB" w:rsidRPr="004B63A9">
                      <w:t>on</w:t>
                    </w:r>
                    <w:r w:rsidRPr="004B63A9">
                      <w:t xml:space="preserve"> Viridiana, a novice about to take her holy vows, </w:t>
                    </w:r>
                    <w:r w:rsidR="00BC5008">
                      <w:t xml:space="preserve">who </w:t>
                    </w:r>
                    <w:r w:rsidRPr="004B63A9">
                      <w:t xml:space="preserve">must leave </w:t>
                    </w:r>
                    <w:r w:rsidR="00BC5008">
                      <w:t>her</w:t>
                    </w:r>
                    <w:r w:rsidRPr="004B63A9">
                      <w:t xml:space="preserve"> conve</w:t>
                    </w:r>
                    <w:r w:rsidR="00BC5008">
                      <w:t>nt to visit her uncle Don Jaim</w:t>
                    </w:r>
                    <w:r w:rsidR="00E54C22">
                      <w:t>e</w:t>
                    </w:r>
                    <w:r w:rsidR="00BC5008">
                      <w:t xml:space="preserve"> (</w:t>
                    </w:r>
                    <w:r w:rsidRPr="004B63A9">
                      <w:t>who paid for her studies</w:t>
                    </w:r>
                    <w:r w:rsidR="009451AB">
                      <w:t>)</w:t>
                    </w:r>
                    <w:r w:rsidRPr="004B63A9">
                      <w:t xml:space="preserve">. During her visit, Don Jaime tries to convince her </w:t>
                    </w:r>
                    <w:r w:rsidR="00F361C0">
                      <w:t xml:space="preserve">leave the convent </w:t>
                    </w:r>
                    <w:r w:rsidR="00203C17">
                      <w:t>permanently</w:t>
                    </w:r>
                    <w:r w:rsidRPr="004B63A9">
                      <w:t xml:space="preserve">, but fails and commits suicide, causing Viridiana to resign. She stays at the mansion to practice Christian charity, accepting a group of beggars into the estate. </w:t>
                    </w:r>
                    <w:r w:rsidR="00A65C72">
                      <w:t>Eventually</w:t>
                    </w:r>
                    <w:r w:rsidRPr="004B63A9">
                      <w:t xml:space="preserve"> Jorge, Don Jaime’s natural son, arrives and alters her fate. The script utilises a recognisable logic interspersed with scenes of surrealistic dark humour, such as when Viridiana, at Don Jaime’s request, wears his dead wife’s wedding dress, or when the beggars sit around the table in the same arrangement as Leonardo da Vinci’s </w:t>
                    </w:r>
                    <w:r w:rsidRPr="004B63A9">
                      <w:rPr>
                        <w:i/>
                      </w:rPr>
                      <w:t>The Last Supper</w:t>
                    </w:r>
                    <w:r w:rsidRPr="004B63A9">
                      <w:t xml:space="preserve"> (1495-1498) accompanied by music from Handel’s </w:t>
                    </w:r>
                    <w:r w:rsidRPr="004B63A9">
                      <w:rPr>
                        <w:i/>
                      </w:rPr>
                      <w:t>Messiah</w:t>
                    </w:r>
                    <w:r w:rsidRPr="004B63A9">
                      <w:t xml:space="preserve"> (1741). These scenes are </w:t>
                    </w:r>
                    <w:r w:rsidR="005C2BF5">
                      <w:t>often considered as a kind</w:t>
                    </w:r>
                    <w:r w:rsidRPr="004B63A9">
                      <w:t xml:space="preserve"> of Deleuzeian ‘impulse-image’ which </w:t>
                    </w:r>
                    <w:r w:rsidR="00004A35">
                      <w:t>prompt an existential shi</w:t>
                    </w:r>
                    <w:r w:rsidR="00BD2584">
                      <w:t xml:space="preserve">ft in Viridiana </w:t>
                    </w:r>
                    <w:r w:rsidRPr="004B63A9">
                      <w:t>from God to mankind</w:t>
                    </w:r>
                    <w:r w:rsidR="00DA0C06">
                      <w:t xml:space="preserve"> (a point reflected in Buñuel’s modernist and irreverent manner in which he treats Catholicism). </w:t>
                    </w:r>
                    <w:r w:rsidRPr="004B63A9">
                      <w:t xml:space="preserve">It </w:t>
                    </w:r>
                    <w:r w:rsidR="00004A35">
                      <w:t>was</w:t>
                    </w:r>
                    <w:r w:rsidRPr="004B63A9">
                      <w:t xml:space="preserve"> the first Spanish film to win the Palme d’Or at the Cannes Film Festival.</w:t>
                    </w:r>
                  </w:p>
                </w:tc>
              </w:sdtContent>
            </w:sdt>
          </w:sdtContent>
        </w:sdt>
      </w:tr>
      <w:tr w:rsidR="003F0D73" w14:paraId="75CB5FD5" w14:textId="77777777" w:rsidTr="003F0D73">
        <w:sdt>
          <w:sdtPr>
            <w:alias w:val="Article text"/>
            <w:tag w:val="articleText"/>
            <w:id w:val="634067588"/>
            <w:placeholder>
              <w:docPart w:val="CA84D4D3D92D7F4F9B24E1C42C204C87"/>
            </w:placeholder>
          </w:sdtPr>
          <w:sdtContent>
            <w:sdt>
              <w:sdtPr>
                <w:alias w:val="Abstract"/>
                <w:tag w:val="abstract"/>
                <w:id w:val="-2101710208"/>
                <w:placeholder>
                  <w:docPart w:val="BB9C7466027D9C468DDC0C7C1E7EAA5D"/>
                </w:placeholder>
              </w:sdtPr>
              <w:sdtEndPr/>
              <w:sdtContent>
                <w:sdt>
                  <w:sdtPr>
                    <w:alias w:val="Article text"/>
                    <w:tag w:val="articleText"/>
                    <w:id w:val="-212281549"/>
                    <w:placeholder>
                      <w:docPart w:val="902DED6E6536704396A6D91A68AECB0A"/>
                    </w:placeholder>
                  </w:sdtPr>
                  <w:sdtEndPr/>
                  <w:sdtContent>
                    <w:sdt>
                      <w:sdtPr>
                        <w:alias w:val="Abstract"/>
                        <w:tag w:val="abstract"/>
                        <w:id w:val="-106823951"/>
                        <w:placeholder>
                          <w:docPart w:val="1982569C112E914AB4BED22E385F3D94"/>
                        </w:placeholder>
                      </w:sdtPr>
                      <w:sdtEndPr/>
                      <w:sdtContent>
                        <w:sdt>
                          <w:sdtPr>
                            <w:alias w:val="Article text"/>
                            <w:tag w:val="articleText"/>
                            <w:id w:val="-438602106"/>
                            <w:placeholder>
                              <w:docPart w:val="ABE03FE886525D409D8FA2B7F175E073"/>
                            </w:placeholder>
                          </w:sdtPr>
                          <w:sdtEndPr/>
                          <w:sdtContent>
                            <w:tc>
                              <w:tcPr>
                                <w:tcW w:w="9016" w:type="dxa"/>
                                <w:tcMar>
                                  <w:top w:w="113" w:type="dxa"/>
                                  <w:bottom w:w="113" w:type="dxa"/>
                                </w:tcMar>
                              </w:tcPr>
                              <w:p w14:paraId="511034EE" w14:textId="2252B146" w:rsidR="003F0D73" w:rsidRPr="00975AA1" w:rsidRDefault="00203C17" w:rsidP="00D260F0">
                                <w:pPr>
                                  <w:rPr>
                                    <w:rFonts w:ascii="Times New Roman" w:hAnsi="Times New Roman" w:cs="Times New Roman"/>
                                    <w:sz w:val="24"/>
                                    <w:szCs w:val="24"/>
                                  </w:rPr>
                                </w:pPr>
                                <w:r w:rsidRPr="004B63A9">
                                  <w:t xml:space="preserve">Along with </w:t>
                                </w:r>
                                <w:r w:rsidRPr="004B63A9">
                                  <w:rPr>
                                    <w:i/>
                                  </w:rPr>
                                  <w:t>L’Âge d’or</w:t>
                                </w:r>
                                <w:r w:rsidRPr="004B63A9">
                                  <w:t xml:space="preserve"> </w:t>
                                </w:r>
                                <w:r>
                                  <w:t>(</w:t>
                                </w:r>
                                <w:r w:rsidRPr="004B63A9">
                                  <w:rPr>
                                    <w:i/>
                                  </w:rPr>
                                  <w:t>Age of Gold</w:t>
                                </w:r>
                                <w:r>
                                  <w:t xml:space="preserve"> [1930])</w:t>
                                </w:r>
                                <w:r w:rsidRPr="004B63A9">
                                  <w:t xml:space="preserve">, </w:t>
                                </w:r>
                                <w:r w:rsidRPr="004B63A9">
                                  <w:rPr>
                                    <w:i/>
                                  </w:rPr>
                                  <w:t>Viridiana</w:t>
                                </w:r>
                                <w:r w:rsidRPr="004B63A9">
                                  <w:t xml:space="preserve"> is a noteworthy point in the filmograp</w:t>
                                </w:r>
                                <w:r>
                                  <w:t xml:space="preserve">hy of director Luis Buñuel — </w:t>
                                </w:r>
                                <w:r w:rsidRPr="004B63A9">
                                  <w:t xml:space="preserve">it was the film where the director felt he enjoyed </w:t>
                                </w:r>
                                <w:r>
                                  <w:t>the most freedom of production, and the</w:t>
                                </w:r>
                                <w:r w:rsidRPr="004B63A9">
                                  <w:t xml:space="preserve"> first film he made in Spain </w:t>
                                </w:r>
                                <w:r>
                                  <w:t>after</w:t>
                                </w:r>
                                <w:r w:rsidRPr="004B63A9">
                                  <w:t xml:space="preserve"> going into exile in 1939. A dark tale of sexual drive and death, the film centres on Viridiana, a novice about to take her holy vows, </w:t>
                                </w:r>
                                <w:r>
                                  <w:t xml:space="preserve">who </w:t>
                                </w:r>
                                <w:r w:rsidRPr="004B63A9">
                                  <w:t xml:space="preserve">must leave </w:t>
                                </w:r>
                                <w:r>
                                  <w:t>her</w:t>
                                </w:r>
                                <w:r w:rsidRPr="004B63A9">
                                  <w:t xml:space="preserve"> conve</w:t>
                                </w:r>
                                <w:r>
                                  <w:t>nt to visit her uncle Don Jaime (</w:t>
                                </w:r>
                                <w:r w:rsidRPr="004B63A9">
                                  <w:t>who paid for her studies</w:t>
                                </w:r>
                                <w:r>
                                  <w:t>)</w:t>
                                </w:r>
                                <w:r w:rsidRPr="004B63A9">
                                  <w:t xml:space="preserve">. During her visit, Don Jaime tries to convince her </w:t>
                                </w:r>
                                <w:r>
                                  <w:t>leave the convent permanently</w:t>
                                </w:r>
                                <w:r w:rsidRPr="004B63A9">
                                  <w:t xml:space="preserve">, but fails and commits suicide, causing Viridiana to resign. She stays at the mansion to practice Christian charity, accepting a group of beggars into the estate. </w:t>
                                </w:r>
                                <w:r>
                                  <w:t>Eventually</w:t>
                                </w:r>
                                <w:r w:rsidRPr="004B63A9">
                                  <w:t xml:space="preserve"> Jorge, Don Jaime’s natural son, arrives and alters her fate. The script utilises a recognisable logic interspersed with scenes of surrealistic dark humour, such as when Viridiana, at Don Jaime’s request, wears his dead wife’s wedding dress, or when the beggars sit around the table in the same arrangement as Leonardo da Vinci’s </w:t>
                                </w:r>
                                <w:r w:rsidRPr="004B63A9">
                                  <w:rPr>
                                    <w:i/>
                                  </w:rPr>
                                  <w:t>The Last Supper</w:t>
                                </w:r>
                                <w:r w:rsidRPr="004B63A9">
                                  <w:t xml:space="preserve"> (1495-1498) accompanied by music from Handel’s </w:t>
                                </w:r>
                                <w:r w:rsidRPr="004B63A9">
                                  <w:rPr>
                                    <w:i/>
                                  </w:rPr>
                                  <w:t>Messiah</w:t>
                                </w:r>
                                <w:r w:rsidRPr="004B63A9">
                                  <w:t xml:space="preserve"> (1741). These scenes are </w:t>
                                </w:r>
                                <w:r>
                                  <w:t>often considered as a kind</w:t>
                                </w:r>
                                <w:r w:rsidRPr="004B63A9">
                                  <w:t xml:space="preserve"> of Deleuzeian ‘impulse-image’ which </w:t>
                                </w:r>
                                <w:r>
                                  <w:t xml:space="preserve">prompt an existential shift in Viridiana </w:t>
                                </w:r>
                                <w:r w:rsidRPr="004B63A9">
                                  <w:t>from God to mankind</w:t>
                                </w:r>
                                <w:r>
                                  <w:t xml:space="preserve"> (a point reflected in Buñuel’s modernist and irreverent manner in which he treats Catholicism). </w:t>
                                </w:r>
                                <w:r w:rsidRPr="004B63A9">
                                  <w:t xml:space="preserve">It </w:t>
                                </w:r>
                                <w:r>
                                  <w:t>was</w:t>
                                </w:r>
                                <w:r w:rsidRPr="004B63A9">
                                  <w:t xml:space="preserve"> the first Spanish film to win the Palme d’Or at the Cannes Film Festival.</w:t>
                                </w:r>
                              </w:p>
                            </w:tc>
                            <w:bookmarkStart w:id="0" w:name="_GoBack" w:displacedByCustomXml="next"/>
                            <w:bookmarkEnd w:id="0" w:displacedByCustomXml="next"/>
                          </w:sdtContent>
                        </w:sdt>
                      </w:sdtContent>
                    </w:sdt>
                  </w:sdtContent>
                </w:sdt>
              </w:sdtContent>
            </w:sdt>
          </w:sdtContent>
        </w:sdt>
      </w:tr>
      <w:tr w:rsidR="003235A7" w14:paraId="2FFBBEDE" w14:textId="77777777" w:rsidTr="003235A7">
        <w:tc>
          <w:tcPr>
            <w:tcW w:w="9016" w:type="dxa"/>
          </w:tcPr>
          <w:p w14:paraId="16285243" w14:textId="77777777" w:rsidR="003235A7" w:rsidRDefault="003235A7" w:rsidP="008A5B87">
            <w:r w:rsidRPr="0015114C">
              <w:rPr>
                <w:u w:val="single"/>
              </w:rPr>
              <w:t>Further reading</w:t>
            </w:r>
            <w:r>
              <w:t>:</w:t>
            </w:r>
          </w:p>
          <w:p w14:paraId="79CFF1CF" w14:textId="0CFA3BEC" w:rsidR="008759F9" w:rsidRDefault="00A65C72" w:rsidP="008A5B87">
            <w:sdt>
              <w:sdtPr>
                <w:id w:val="-625775309"/>
                <w:citation/>
              </w:sdtPr>
              <w:sdtContent>
                <w:r w:rsidR="008759F9">
                  <w:fldChar w:fldCharType="begin"/>
                </w:r>
                <w:r w:rsidR="008759F9">
                  <w:rPr>
                    <w:lang w:val="en-US"/>
                  </w:rPr>
                  <w:instrText xml:space="preserve"> CITATION Fau13 \l 1033 </w:instrText>
                </w:r>
                <w:r w:rsidR="008759F9">
                  <w:fldChar w:fldCharType="separate"/>
                </w:r>
                <w:r w:rsidR="008759F9" w:rsidRPr="008759F9">
                  <w:rPr>
                    <w:noProof/>
                    <w:lang w:val="en-US"/>
                  </w:rPr>
                  <w:t>(Faulkner)</w:t>
                </w:r>
                <w:r w:rsidR="008759F9">
                  <w:fldChar w:fldCharType="end"/>
                </w:r>
              </w:sdtContent>
            </w:sdt>
          </w:p>
          <w:p w14:paraId="397C7B79" w14:textId="0EF6996E" w:rsidR="008759F9" w:rsidRDefault="00A65C72" w:rsidP="008A5B87">
            <w:sdt>
              <w:sdtPr>
                <w:id w:val="1297258230"/>
                <w:citation/>
              </w:sdtPr>
              <w:sdtContent>
                <w:r w:rsidR="008759F9">
                  <w:fldChar w:fldCharType="begin"/>
                </w:r>
                <w:r w:rsidR="008759F9">
                  <w:rPr>
                    <w:lang w:val="en-US"/>
                  </w:rPr>
                  <w:instrText xml:space="preserve"> CITATION Gut04 \l 1033 </w:instrText>
                </w:r>
                <w:r w:rsidR="008759F9">
                  <w:fldChar w:fldCharType="separate"/>
                </w:r>
                <w:r w:rsidR="008759F9" w:rsidRPr="008759F9">
                  <w:rPr>
                    <w:noProof/>
                    <w:lang w:val="en-US"/>
                  </w:rPr>
                  <w:t>(Gutiérrez-Albilla)</w:t>
                </w:r>
                <w:r w:rsidR="008759F9">
                  <w:fldChar w:fldCharType="end"/>
                </w:r>
              </w:sdtContent>
            </w:sdt>
          </w:p>
          <w:sdt>
            <w:sdtPr>
              <w:alias w:val="Further reading"/>
              <w:tag w:val="furtherReading"/>
              <w:id w:val="-1516217107"/>
            </w:sdtPr>
            <w:sdtContent>
              <w:p w14:paraId="23E88CC3" w14:textId="0672CFA4" w:rsidR="00EF18DA" w:rsidRPr="00E81231" w:rsidRDefault="00A65C72" w:rsidP="00EF18DA">
                <w:pPr>
                  <w:rPr>
                    <w:rFonts w:ascii="Times New Roman" w:hAnsi="Times New Roman" w:cs="Times New Roman"/>
                    <w:sz w:val="24"/>
                    <w:szCs w:val="24"/>
                    <w:lang w:val="en-US"/>
                  </w:rPr>
                </w:pPr>
                <w:sdt>
                  <w:sdtPr>
                    <w:id w:val="-873227995"/>
                    <w:citation/>
                  </w:sdtPr>
                  <w:sdtContent>
                    <w:r w:rsidR="008759F9">
                      <w:fldChar w:fldCharType="begin"/>
                    </w:r>
                    <w:r w:rsidR="008759F9">
                      <w:rPr>
                        <w:lang w:val="en-US"/>
                      </w:rPr>
                      <w:instrText xml:space="preserve"> CITATION Jul \l 1033 </w:instrText>
                    </w:r>
                    <w:r w:rsidR="008759F9">
                      <w:fldChar w:fldCharType="separate"/>
                    </w:r>
                    <w:r w:rsidR="008759F9">
                      <w:rPr>
                        <w:noProof/>
                        <w:lang w:val="en-US"/>
                      </w:rPr>
                      <w:t xml:space="preserve"> </w:t>
                    </w:r>
                    <w:r w:rsidR="008759F9" w:rsidRPr="008759F9">
                      <w:rPr>
                        <w:noProof/>
                        <w:lang w:val="en-US"/>
                      </w:rPr>
                      <w:t>(Jones)</w:t>
                    </w:r>
                    <w:r w:rsidR="008759F9">
                      <w:fldChar w:fldCharType="end"/>
                    </w:r>
                  </w:sdtContent>
                </w:sdt>
              </w:p>
              <w:p w14:paraId="2B6CE610" w14:textId="1CA53797" w:rsidR="00EF18DA" w:rsidRPr="00E81231" w:rsidRDefault="00A65C72" w:rsidP="00EF18DA">
                <w:pPr>
                  <w:rPr>
                    <w:rFonts w:ascii="Times New Roman" w:hAnsi="Times New Roman" w:cs="Times New Roman"/>
                    <w:sz w:val="24"/>
                    <w:szCs w:val="24"/>
                    <w:lang w:val="en-US"/>
                  </w:rPr>
                </w:pPr>
                <w:sdt>
                  <w:sdtPr>
                    <w:rPr>
                      <w:rFonts w:ascii="Times New Roman" w:hAnsi="Times New Roman" w:cs="Times New Roman"/>
                      <w:sz w:val="24"/>
                      <w:szCs w:val="24"/>
                      <w:lang w:val="en-US"/>
                    </w:rPr>
                    <w:id w:val="468712281"/>
                    <w:citation/>
                  </w:sdtPr>
                  <w:sdtContent>
                    <w:r w:rsidR="005A6FE4">
                      <w:rPr>
                        <w:rFonts w:ascii="Times New Roman" w:hAnsi="Times New Roman" w:cs="Times New Roman"/>
                        <w:sz w:val="24"/>
                        <w:szCs w:val="24"/>
                        <w:lang w:val="en-US"/>
                      </w:rPr>
                      <w:fldChar w:fldCharType="begin"/>
                    </w:r>
                    <w:r w:rsidR="005A6FE4">
                      <w:rPr>
                        <w:rFonts w:ascii="Times New Roman" w:hAnsi="Times New Roman" w:cs="Times New Roman"/>
                        <w:sz w:val="24"/>
                        <w:szCs w:val="24"/>
                        <w:lang w:val="en-US"/>
                      </w:rPr>
                      <w:instrText xml:space="preserve">CITATION Ped11 \l 1033 </w:instrText>
                    </w:r>
                    <w:r w:rsidR="005A6FE4">
                      <w:rPr>
                        <w:rFonts w:ascii="Times New Roman" w:hAnsi="Times New Roman" w:cs="Times New Roman"/>
                        <w:sz w:val="24"/>
                        <w:szCs w:val="24"/>
                        <w:lang w:val="en-US"/>
                      </w:rPr>
                      <w:fldChar w:fldCharType="separate"/>
                    </w:r>
                    <w:r w:rsidR="005A6FE4" w:rsidRPr="005A6FE4">
                      <w:rPr>
                        <w:rFonts w:ascii="Times New Roman" w:hAnsi="Times New Roman" w:cs="Times New Roman"/>
                        <w:noProof/>
                        <w:sz w:val="24"/>
                        <w:szCs w:val="24"/>
                        <w:lang w:val="en-US"/>
                      </w:rPr>
                      <w:t>(Poyato)</w:t>
                    </w:r>
                    <w:r w:rsidR="005A6FE4">
                      <w:rPr>
                        <w:rFonts w:ascii="Times New Roman" w:hAnsi="Times New Roman" w:cs="Times New Roman"/>
                        <w:sz w:val="24"/>
                        <w:szCs w:val="24"/>
                        <w:lang w:val="en-US"/>
                      </w:rPr>
                      <w:fldChar w:fldCharType="end"/>
                    </w:r>
                  </w:sdtContent>
                </w:sdt>
              </w:p>
              <w:p w14:paraId="047FA579" w14:textId="0F5CE96D" w:rsidR="003235A7" w:rsidRPr="005A6FE4" w:rsidRDefault="00A65C72" w:rsidP="00FB11DE">
                <w:pPr>
                  <w:rPr>
                    <w:rFonts w:ascii="Times New Roman" w:hAnsi="Times New Roman" w:cs="Times New Roman"/>
                    <w:sz w:val="24"/>
                    <w:szCs w:val="24"/>
                    <w:lang w:val="en-US"/>
                  </w:rPr>
                </w:pPr>
                <w:sdt>
                  <w:sdtPr>
                    <w:rPr>
                      <w:rFonts w:ascii="Times New Roman" w:hAnsi="Times New Roman" w:cs="Times New Roman"/>
                      <w:sz w:val="24"/>
                      <w:szCs w:val="24"/>
                      <w:lang w:val="en-US"/>
                    </w:rPr>
                    <w:id w:val="-1072583736"/>
                    <w:citation/>
                  </w:sdtPr>
                  <w:sdtContent>
                    <w:r w:rsidR="005A6FE4">
                      <w:rPr>
                        <w:rFonts w:ascii="Times New Roman" w:hAnsi="Times New Roman" w:cs="Times New Roman"/>
                        <w:sz w:val="24"/>
                        <w:szCs w:val="24"/>
                        <w:lang w:val="en-US"/>
                      </w:rPr>
                      <w:fldChar w:fldCharType="begin"/>
                    </w:r>
                    <w:r w:rsidR="005A6FE4">
                      <w:rPr>
                        <w:rFonts w:ascii="Times New Roman" w:hAnsi="Times New Roman" w:cs="Times New Roman"/>
                        <w:sz w:val="24"/>
                        <w:szCs w:val="24"/>
                        <w:lang w:val="en-US"/>
                      </w:rPr>
                      <w:instrText xml:space="preserve"> CITATION Cat09 \l 1033 </w:instrText>
                    </w:r>
                    <w:r w:rsidR="005A6FE4">
                      <w:rPr>
                        <w:rFonts w:ascii="Times New Roman" w:hAnsi="Times New Roman" w:cs="Times New Roman"/>
                        <w:sz w:val="24"/>
                        <w:szCs w:val="24"/>
                        <w:lang w:val="en-US"/>
                      </w:rPr>
                      <w:fldChar w:fldCharType="separate"/>
                    </w:r>
                    <w:r w:rsidR="005A6FE4" w:rsidRPr="005A6FE4">
                      <w:rPr>
                        <w:rFonts w:ascii="Times New Roman" w:hAnsi="Times New Roman" w:cs="Times New Roman"/>
                        <w:noProof/>
                        <w:sz w:val="24"/>
                        <w:szCs w:val="24"/>
                        <w:lang w:val="en-US"/>
                      </w:rPr>
                      <w:t>(Sundt)</w:t>
                    </w:r>
                    <w:r w:rsidR="005A6FE4">
                      <w:rPr>
                        <w:rFonts w:ascii="Times New Roman" w:hAnsi="Times New Roman" w:cs="Times New Roman"/>
                        <w:sz w:val="24"/>
                        <w:szCs w:val="24"/>
                        <w:lang w:val="en-US"/>
                      </w:rPr>
                      <w:fldChar w:fldCharType="end"/>
                    </w:r>
                  </w:sdtContent>
                </w:sdt>
              </w:p>
            </w:sdtContent>
          </w:sdt>
        </w:tc>
      </w:tr>
    </w:tbl>
    <w:p w14:paraId="67D60F0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48939" w14:textId="77777777" w:rsidR="00CE7ADB" w:rsidRDefault="00CE7ADB" w:rsidP="007A0D55">
      <w:pPr>
        <w:spacing w:after="0" w:line="240" w:lineRule="auto"/>
      </w:pPr>
      <w:r>
        <w:separator/>
      </w:r>
    </w:p>
  </w:endnote>
  <w:endnote w:type="continuationSeparator" w:id="0">
    <w:p w14:paraId="62592F0E" w14:textId="77777777" w:rsidR="00CE7ADB" w:rsidRDefault="00CE7A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C8612" w14:textId="77777777" w:rsidR="00CE7ADB" w:rsidRDefault="00CE7ADB" w:rsidP="007A0D55">
      <w:pPr>
        <w:spacing w:after="0" w:line="240" w:lineRule="auto"/>
      </w:pPr>
      <w:r>
        <w:separator/>
      </w:r>
    </w:p>
  </w:footnote>
  <w:footnote w:type="continuationSeparator" w:id="0">
    <w:p w14:paraId="69A3000C" w14:textId="77777777" w:rsidR="00CE7ADB" w:rsidRDefault="00CE7A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5738E" w14:textId="77777777" w:rsidR="00CE7ADB" w:rsidRDefault="00CE7AD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1EF9A8" w14:textId="77777777" w:rsidR="00CE7ADB" w:rsidRDefault="00CE7A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DA"/>
    <w:rsid w:val="00004A35"/>
    <w:rsid w:val="00032559"/>
    <w:rsid w:val="00052040"/>
    <w:rsid w:val="000B25AE"/>
    <w:rsid w:val="000B55AB"/>
    <w:rsid w:val="000D24DC"/>
    <w:rsid w:val="00101B2E"/>
    <w:rsid w:val="001035D7"/>
    <w:rsid w:val="00116FA0"/>
    <w:rsid w:val="0015114C"/>
    <w:rsid w:val="001A21F3"/>
    <w:rsid w:val="001A2537"/>
    <w:rsid w:val="001A6A06"/>
    <w:rsid w:val="00203C17"/>
    <w:rsid w:val="00210C03"/>
    <w:rsid w:val="002162E2"/>
    <w:rsid w:val="00225C5A"/>
    <w:rsid w:val="00230B10"/>
    <w:rsid w:val="00234353"/>
    <w:rsid w:val="00244BB0"/>
    <w:rsid w:val="002A0A0D"/>
    <w:rsid w:val="002B0B37"/>
    <w:rsid w:val="002D2019"/>
    <w:rsid w:val="0030662D"/>
    <w:rsid w:val="003235A7"/>
    <w:rsid w:val="003677B6"/>
    <w:rsid w:val="003C19BB"/>
    <w:rsid w:val="003D3579"/>
    <w:rsid w:val="003E2795"/>
    <w:rsid w:val="003F0D73"/>
    <w:rsid w:val="00462DBE"/>
    <w:rsid w:val="00464699"/>
    <w:rsid w:val="00483379"/>
    <w:rsid w:val="00487BC5"/>
    <w:rsid w:val="00496888"/>
    <w:rsid w:val="004A7476"/>
    <w:rsid w:val="004B312E"/>
    <w:rsid w:val="004B63A9"/>
    <w:rsid w:val="004E5896"/>
    <w:rsid w:val="00513EE6"/>
    <w:rsid w:val="00534F8F"/>
    <w:rsid w:val="00590035"/>
    <w:rsid w:val="005A6FE4"/>
    <w:rsid w:val="005B177E"/>
    <w:rsid w:val="005B3921"/>
    <w:rsid w:val="005C2BF5"/>
    <w:rsid w:val="005F26D7"/>
    <w:rsid w:val="005F5450"/>
    <w:rsid w:val="006D0412"/>
    <w:rsid w:val="007411B9"/>
    <w:rsid w:val="00780D95"/>
    <w:rsid w:val="00780DC7"/>
    <w:rsid w:val="007A0D55"/>
    <w:rsid w:val="007B3377"/>
    <w:rsid w:val="007E5F44"/>
    <w:rsid w:val="00821DE3"/>
    <w:rsid w:val="00846CE1"/>
    <w:rsid w:val="008759F9"/>
    <w:rsid w:val="008A5B87"/>
    <w:rsid w:val="008F004E"/>
    <w:rsid w:val="00922950"/>
    <w:rsid w:val="009451AB"/>
    <w:rsid w:val="00975AA1"/>
    <w:rsid w:val="009A7264"/>
    <w:rsid w:val="009D1606"/>
    <w:rsid w:val="009E18A1"/>
    <w:rsid w:val="009E73D7"/>
    <w:rsid w:val="00A042F8"/>
    <w:rsid w:val="00A27D2C"/>
    <w:rsid w:val="00A65C72"/>
    <w:rsid w:val="00A76FD9"/>
    <w:rsid w:val="00AB436D"/>
    <w:rsid w:val="00AD2F24"/>
    <w:rsid w:val="00AD4844"/>
    <w:rsid w:val="00B219AE"/>
    <w:rsid w:val="00B26A3E"/>
    <w:rsid w:val="00B33145"/>
    <w:rsid w:val="00B40663"/>
    <w:rsid w:val="00B574C9"/>
    <w:rsid w:val="00BB5474"/>
    <w:rsid w:val="00BC39C9"/>
    <w:rsid w:val="00BC5008"/>
    <w:rsid w:val="00BD2584"/>
    <w:rsid w:val="00BE5BF7"/>
    <w:rsid w:val="00BF40E1"/>
    <w:rsid w:val="00C27FAB"/>
    <w:rsid w:val="00C358D4"/>
    <w:rsid w:val="00C6296B"/>
    <w:rsid w:val="00CC586D"/>
    <w:rsid w:val="00CE7ADB"/>
    <w:rsid w:val="00CF1542"/>
    <w:rsid w:val="00CF3098"/>
    <w:rsid w:val="00CF3EC5"/>
    <w:rsid w:val="00D260F0"/>
    <w:rsid w:val="00D656DA"/>
    <w:rsid w:val="00D83300"/>
    <w:rsid w:val="00DA0C06"/>
    <w:rsid w:val="00DC5926"/>
    <w:rsid w:val="00DC6B48"/>
    <w:rsid w:val="00DF01B0"/>
    <w:rsid w:val="00E54C22"/>
    <w:rsid w:val="00E85A05"/>
    <w:rsid w:val="00E95829"/>
    <w:rsid w:val="00EA606C"/>
    <w:rsid w:val="00EB0C8C"/>
    <w:rsid w:val="00EB51FD"/>
    <w:rsid w:val="00EB77DB"/>
    <w:rsid w:val="00ED139F"/>
    <w:rsid w:val="00EF18DA"/>
    <w:rsid w:val="00EF74F7"/>
    <w:rsid w:val="00F361C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B5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1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18DA"/>
    <w:rPr>
      <w:rFonts w:ascii="Lucida Grande" w:hAnsi="Lucida Grande" w:cs="Lucida Grande"/>
      <w:sz w:val="18"/>
      <w:szCs w:val="18"/>
    </w:rPr>
  </w:style>
  <w:style w:type="character" w:styleId="Hyperlink">
    <w:name w:val="Hyperlink"/>
    <w:basedOn w:val="DefaultParagraphFont"/>
    <w:uiPriority w:val="99"/>
    <w:unhideWhenUsed/>
    <w:rsid w:val="00EF18DA"/>
    <w:rPr>
      <w:color w:val="0563C1" w:themeColor="hyperlink"/>
      <w:u w:val="single"/>
    </w:rPr>
  </w:style>
  <w:style w:type="character" w:styleId="FollowedHyperlink">
    <w:name w:val="FollowedHyperlink"/>
    <w:basedOn w:val="DefaultParagraphFont"/>
    <w:uiPriority w:val="99"/>
    <w:semiHidden/>
    <w:rsid w:val="008759F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1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18DA"/>
    <w:rPr>
      <w:rFonts w:ascii="Lucida Grande" w:hAnsi="Lucida Grande" w:cs="Lucida Grande"/>
      <w:sz w:val="18"/>
      <w:szCs w:val="18"/>
    </w:rPr>
  </w:style>
  <w:style w:type="character" w:styleId="Hyperlink">
    <w:name w:val="Hyperlink"/>
    <w:basedOn w:val="DefaultParagraphFont"/>
    <w:uiPriority w:val="99"/>
    <w:unhideWhenUsed/>
    <w:rsid w:val="00EF18DA"/>
    <w:rPr>
      <w:color w:val="0563C1" w:themeColor="hyperlink"/>
      <w:u w:val="single"/>
    </w:rPr>
  </w:style>
  <w:style w:type="character" w:styleId="FollowedHyperlink">
    <w:name w:val="FollowedHyperlink"/>
    <w:basedOn w:val="DefaultParagraphFont"/>
    <w:uiPriority w:val="99"/>
    <w:semiHidden/>
    <w:rsid w:val="008759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C6D6E88CD9CC4DA8FAB0CC1E92B7D0"/>
        <w:category>
          <w:name w:val="General"/>
          <w:gallery w:val="placeholder"/>
        </w:category>
        <w:types>
          <w:type w:val="bbPlcHdr"/>
        </w:types>
        <w:behaviors>
          <w:behavior w:val="content"/>
        </w:behaviors>
        <w:guid w:val="{0738AFC5-B634-0444-A918-0C225ECF7A26}"/>
      </w:docPartPr>
      <w:docPartBody>
        <w:p w:rsidR="00A205CE" w:rsidRDefault="00A205CE">
          <w:pPr>
            <w:pStyle w:val="B6C6D6E88CD9CC4DA8FAB0CC1E92B7D0"/>
          </w:pPr>
          <w:r w:rsidRPr="00CC586D">
            <w:rPr>
              <w:rStyle w:val="PlaceholderText"/>
              <w:b/>
              <w:color w:val="FFFFFF" w:themeColor="background1"/>
            </w:rPr>
            <w:t>[Salutation]</w:t>
          </w:r>
        </w:p>
      </w:docPartBody>
    </w:docPart>
    <w:docPart>
      <w:docPartPr>
        <w:name w:val="AE2C2949942AF740B2D526C0B6B67D41"/>
        <w:category>
          <w:name w:val="General"/>
          <w:gallery w:val="placeholder"/>
        </w:category>
        <w:types>
          <w:type w:val="bbPlcHdr"/>
        </w:types>
        <w:behaviors>
          <w:behavior w:val="content"/>
        </w:behaviors>
        <w:guid w:val="{760C0D33-C737-4A46-A50A-06734F7FC7E4}"/>
      </w:docPartPr>
      <w:docPartBody>
        <w:p w:rsidR="00A205CE" w:rsidRDefault="00A205CE">
          <w:pPr>
            <w:pStyle w:val="AE2C2949942AF740B2D526C0B6B67D41"/>
          </w:pPr>
          <w:r>
            <w:rPr>
              <w:rStyle w:val="PlaceholderText"/>
            </w:rPr>
            <w:t>[First name]</w:t>
          </w:r>
        </w:p>
      </w:docPartBody>
    </w:docPart>
    <w:docPart>
      <w:docPartPr>
        <w:name w:val="ED8B7F3D0E5C7945877D866598C3248D"/>
        <w:category>
          <w:name w:val="General"/>
          <w:gallery w:val="placeholder"/>
        </w:category>
        <w:types>
          <w:type w:val="bbPlcHdr"/>
        </w:types>
        <w:behaviors>
          <w:behavior w:val="content"/>
        </w:behaviors>
        <w:guid w:val="{1DACB69F-4466-2843-9024-59C4281BC643}"/>
      </w:docPartPr>
      <w:docPartBody>
        <w:p w:rsidR="00A205CE" w:rsidRDefault="00A205CE">
          <w:pPr>
            <w:pStyle w:val="ED8B7F3D0E5C7945877D866598C3248D"/>
          </w:pPr>
          <w:r>
            <w:rPr>
              <w:rStyle w:val="PlaceholderText"/>
            </w:rPr>
            <w:t>[Middle name]</w:t>
          </w:r>
        </w:p>
      </w:docPartBody>
    </w:docPart>
    <w:docPart>
      <w:docPartPr>
        <w:name w:val="791C192370FBBD44867120B2E1230C87"/>
        <w:category>
          <w:name w:val="General"/>
          <w:gallery w:val="placeholder"/>
        </w:category>
        <w:types>
          <w:type w:val="bbPlcHdr"/>
        </w:types>
        <w:behaviors>
          <w:behavior w:val="content"/>
        </w:behaviors>
        <w:guid w:val="{A118D8EB-363C-9F4C-9515-49CFDB1F8E8A}"/>
      </w:docPartPr>
      <w:docPartBody>
        <w:p w:rsidR="00A205CE" w:rsidRDefault="00A205CE">
          <w:pPr>
            <w:pStyle w:val="791C192370FBBD44867120B2E1230C87"/>
          </w:pPr>
          <w:r>
            <w:rPr>
              <w:rStyle w:val="PlaceholderText"/>
            </w:rPr>
            <w:t>[Last name]</w:t>
          </w:r>
        </w:p>
      </w:docPartBody>
    </w:docPart>
    <w:docPart>
      <w:docPartPr>
        <w:name w:val="7D4D6C89648F9E47957CCE8E0FEF9113"/>
        <w:category>
          <w:name w:val="General"/>
          <w:gallery w:val="placeholder"/>
        </w:category>
        <w:types>
          <w:type w:val="bbPlcHdr"/>
        </w:types>
        <w:behaviors>
          <w:behavior w:val="content"/>
        </w:behaviors>
        <w:guid w:val="{9B26F516-4470-CF40-87B0-3A86EB717BB7}"/>
      </w:docPartPr>
      <w:docPartBody>
        <w:p w:rsidR="00A205CE" w:rsidRDefault="00A205CE">
          <w:pPr>
            <w:pStyle w:val="7D4D6C89648F9E47957CCE8E0FEF9113"/>
          </w:pPr>
          <w:r>
            <w:rPr>
              <w:rStyle w:val="PlaceholderText"/>
            </w:rPr>
            <w:t>[Enter your biography]</w:t>
          </w:r>
        </w:p>
      </w:docPartBody>
    </w:docPart>
    <w:docPart>
      <w:docPartPr>
        <w:name w:val="332BBBA376E7074B81280D58A31C0BE6"/>
        <w:category>
          <w:name w:val="General"/>
          <w:gallery w:val="placeholder"/>
        </w:category>
        <w:types>
          <w:type w:val="bbPlcHdr"/>
        </w:types>
        <w:behaviors>
          <w:behavior w:val="content"/>
        </w:behaviors>
        <w:guid w:val="{037AA190-8331-7E46-823E-2E5FBE22C209}"/>
      </w:docPartPr>
      <w:docPartBody>
        <w:p w:rsidR="00A205CE" w:rsidRDefault="00A205CE">
          <w:pPr>
            <w:pStyle w:val="332BBBA376E7074B81280D58A31C0BE6"/>
          </w:pPr>
          <w:r>
            <w:rPr>
              <w:rStyle w:val="PlaceholderText"/>
            </w:rPr>
            <w:t>[Enter the institution with which you are affiliated]</w:t>
          </w:r>
        </w:p>
      </w:docPartBody>
    </w:docPart>
    <w:docPart>
      <w:docPartPr>
        <w:name w:val="90FCAC5AFC76AB439B17F5F9A5AEDB20"/>
        <w:category>
          <w:name w:val="General"/>
          <w:gallery w:val="placeholder"/>
        </w:category>
        <w:types>
          <w:type w:val="bbPlcHdr"/>
        </w:types>
        <w:behaviors>
          <w:behavior w:val="content"/>
        </w:behaviors>
        <w:guid w:val="{ED11E746-F8E2-214B-A5C8-6C4842A9EC34}"/>
      </w:docPartPr>
      <w:docPartBody>
        <w:p w:rsidR="00A205CE" w:rsidRDefault="00A205CE">
          <w:pPr>
            <w:pStyle w:val="90FCAC5AFC76AB439B17F5F9A5AEDB20"/>
          </w:pPr>
          <w:r w:rsidRPr="00EF74F7">
            <w:rPr>
              <w:b/>
              <w:color w:val="808080" w:themeColor="background1" w:themeShade="80"/>
            </w:rPr>
            <w:t>[Enter the headword for your article]</w:t>
          </w:r>
        </w:p>
      </w:docPartBody>
    </w:docPart>
    <w:docPart>
      <w:docPartPr>
        <w:name w:val="5C7B3757D4B6B840868F9A18BBA496D1"/>
        <w:category>
          <w:name w:val="General"/>
          <w:gallery w:val="placeholder"/>
        </w:category>
        <w:types>
          <w:type w:val="bbPlcHdr"/>
        </w:types>
        <w:behaviors>
          <w:behavior w:val="content"/>
        </w:behaviors>
        <w:guid w:val="{BC46BFF8-B21B-A444-BA15-10A264B8F275}"/>
      </w:docPartPr>
      <w:docPartBody>
        <w:p w:rsidR="00A205CE" w:rsidRDefault="00A205CE">
          <w:pPr>
            <w:pStyle w:val="5C7B3757D4B6B840868F9A18BBA496D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C0C873AB122A45849450797242436B"/>
        <w:category>
          <w:name w:val="General"/>
          <w:gallery w:val="placeholder"/>
        </w:category>
        <w:types>
          <w:type w:val="bbPlcHdr"/>
        </w:types>
        <w:behaviors>
          <w:behavior w:val="content"/>
        </w:behaviors>
        <w:guid w:val="{F1CA7F2D-D0D5-8D41-A965-90144BB20DE6}"/>
      </w:docPartPr>
      <w:docPartBody>
        <w:p w:rsidR="00A205CE" w:rsidRDefault="00A205CE">
          <w:pPr>
            <w:pStyle w:val="75C0C873AB122A4584945079724243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84D4D3D92D7F4F9B24E1C42C204C87"/>
        <w:category>
          <w:name w:val="General"/>
          <w:gallery w:val="placeholder"/>
        </w:category>
        <w:types>
          <w:type w:val="bbPlcHdr"/>
        </w:types>
        <w:behaviors>
          <w:behavior w:val="content"/>
        </w:behaviors>
        <w:guid w:val="{8C42487E-6903-0747-A105-01FC06761415}"/>
      </w:docPartPr>
      <w:docPartBody>
        <w:p w:rsidR="00A205CE" w:rsidRDefault="00A205CE">
          <w:pPr>
            <w:pStyle w:val="CA84D4D3D92D7F4F9B24E1C42C204C8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49852A8EF9AC4D9E573D511BA47B12"/>
        <w:category>
          <w:name w:val="General"/>
          <w:gallery w:val="placeholder"/>
        </w:category>
        <w:types>
          <w:type w:val="bbPlcHdr"/>
        </w:types>
        <w:behaviors>
          <w:behavior w:val="content"/>
        </w:behaviors>
        <w:guid w:val="{451EB05C-0A0B-D34F-B976-3184125C38E0}"/>
      </w:docPartPr>
      <w:docPartBody>
        <w:p w:rsidR="008F708E" w:rsidRDefault="00A205CE" w:rsidP="00A205CE">
          <w:pPr>
            <w:pStyle w:val="D149852A8EF9AC4D9E573D511BA47B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9C7466027D9C468DDC0C7C1E7EAA5D"/>
        <w:category>
          <w:name w:val="General"/>
          <w:gallery w:val="placeholder"/>
        </w:category>
        <w:types>
          <w:type w:val="bbPlcHdr"/>
        </w:types>
        <w:behaviors>
          <w:behavior w:val="content"/>
        </w:behaviors>
        <w:guid w:val="{A25D1873-787E-5247-B643-573D1DAE1A1D}"/>
      </w:docPartPr>
      <w:docPartBody>
        <w:p w:rsidR="008F708E" w:rsidRDefault="008F708E" w:rsidP="008F708E">
          <w:pPr>
            <w:pStyle w:val="BB9C7466027D9C468DDC0C7C1E7EAA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2DED6E6536704396A6D91A68AECB0A"/>
        <w:category>
          <w:name w:val="General"/>
          <w:gallery w:val="placeholder"/>
        </w:category>
        <w:types>
          <w:type w:val="bbPlcHdr"/>
        </w:types>
        <w:behaviors>
          <w:behavior w:val="content"/>
        </w:behaviors>
        <w:guid w:val="{F0BD9B35-6839-F043-A2F1-59A42460472E}"/>
      </w:docPartPr>
      <w:docPartBody>
        <w:p w:rsidR="008F708E" w:rsidRDefault="008F708E" w:rsidP="008F708E">
          <w:pPr>
            <w:pStyle w:val="902DED6E6536704396A6D91A68AECB0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82569C112E914AB4BED22E385F3D94"/>
        <w:category>
          <w:name w:val="General"/>
          <w:gallery w:val="placeholder"/>
        </w:category>
        <w:types>
          <w:type w:val="bbPlcHdr"/>
        </w:types>
        <w:behaviors>
          <w:behavior w:val="content"/>
        </w:behaviors>
        <w:guid w:val="{9B1FB351-40CF-B846-B7A1-51C17C772A8E}"/>
      </w:docPartPr>
      <w:docPartBody>
        <w:p w:rsidR="00000000" w:rsidRDefault="008F708E" w:rsidP="008F708E">
          <w:pPr>
            <w:pStyle w:val="1982569C112E914AB4BED22E385F3D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E03FE886525D409D8FA2B7F175E073"/>
        <w:category>
          <w:name w:val="General"/>
          <w:gallery w:val="placeholder"/>
        </w:category>
        <w:types>
          <w:type w:val="bbPlcHdr"/>
        </w:types>
        <w:behaviors>
          <w:behavior w:val="content"/>
        </w:behaviors>
        <w:guid w:val="{EB7A4957-9AC1-6D43-A32C-9E66B1F0EAFA}"/>
      </w:docPartPr>
      <w:docPartBody>
        <w:p w:rsidR="00000000" w:rsidRDefault="008F708E" w:rsidP="008F708E">
          <w:pPr>
            <w:pStyle w:val="ABE03FE886525D409D8FA2B7F175E07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5CE"/>
    <w:rsid w:val="008F708E"/>
    <w:rsid w:val="00A20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08E"/>
    <w:rPr>
      <w:color w:val="808080"/>
    </w:rPr>
  </w:style>
  <w:style w:type="paragraph" w:customStyle="1" w:styleId="B6C6D6E88CD9CC4DA8FAB0CC1E92B7D0">
    <w:name w:val="B6C6D6E88CD9CC4DA8FAB0CC1E92B7D0"/>
  </w:style>
  <w:style w:type="paragraph" w:customStyle="1" w:styleId="AE2C2949942AF740B2D526C0B6B67D41">
    <w:name w:val="AE2C2949942AF740B2D526C0B6B67D41"/>
  </w:style>
  <w:style w:type="paragraph" w:customStyle="1" w:styleId="ED8B7F3D0E5C7945877D866598C3248D">
    <w:name w:val="ED8B7F3D0E5C7945877D866598C3248D"/>
  </w:style>
  <w:style w:type="paragraph" w:customStyle="1" w:styleId="791C192370FBBD44867120B2E1230C87">
    <w:name w:val="791C192370FBBD44867120B2E1230C87"/>
  </w:style>
  <w:style w:type="paragraph" w:customStyle="1" w:styleId="7D4D6C89648F9E47957CCE8E0FEF9113">
    <w:name w:val="7D4D6C89648F9E47957CCE8E0FEF9113"/>
  </w:style>
  <w:style w:type="paragraph" w:customStyle="1" w:styleId="332BBBA376E7074B81280D58A31C0BE6">
    <w:name w:val="332BBBA376E7074B81280D58A31C0BE6"/>
  </w:style>
  <w:style w:type="paragraph" w:customStyle="1" w:styleId="90FCAC5AFC76AB439B17F5F9A5AEDB20">
    <w:name w:val="90FCAC5AFC76AB439B17F5F9A5AEDB20"/>
  </w:style>
  <w:style w:type="paragraph" w:customStyle="1" w:styleId="5C7B3757D4B6B840868F9A18BBA496D1">
    <w:name w:val="5C7B3757D4B6B840868F9A18BBA496D1"/>
  </w:style>
  <w:style w:type="paragraph" w:customStyle="1" w:styleId="75C0C873AB122A45849450797242436B">
    <w:name w:val="75C0C873AB122A45849450797242436B"/>
  </w:style>
  <w:style w:type="paragraph" w:customStyle="1" w:styleId="CA84D4D3D92D7F4F9B24E1C42C204C87">
    <w:name w:val="CA84D4D3D92D7F4F9B24E1C42C204C87"/>
  </w:style>
  <w:style w:type="paragraph" w:customStyle="1" w:styleId="6CB42D4DB5F401438DBA6EF8DBCF3DDD">
    <w:name w:val="6CB42D4DB5F401438DBA6EF8DBCF3DDD"/>
  </w:style>
  <w:style w:type="paragraph" w:customStyle="1" w:styleId="D149852A8EF9AC4D9E573D511BA47B12">
    <w:name w:val="D149852A8EF9AC4D9E573D511BA47B12"/>
    <w:rsid w:val="00A205CE"/>
  </w:style>
  <w:style w:type="paragraph" w:customStyle="1" w:styleId="BB9C7466027D9C468DDC0C7C1E7EAA5D">
    <w:name w:val="BB9C7466027D9C468DDC0C7C1E7EAA5D"/>
    <w:rsid w:val="008F708E"/>
  </w:style>
  <w:style w:type="paragraph" w:customStyle="1" w:styleId="902DED6E6536704396A6D91A68AECB0A">
    <w:name w:val="902DED6E6536704396A6D91A68AECB0A"/>
    <w:rsid w:val="008F708E"/>
  </w:style>
  <w:style w:type="paragraph" w:customStyle="1" w:styleId="1982569C112E914AB4BED22E385F3D94">
    <w:name w:val="1982569C112E914AB4BED22E385F3D94"/>
    <w:rsid w:val="008F708E"/>
  </w:style>
  <w:style w:type="paragraph" w:customStyle="1" w:styleId="ABE03FE886525D409D8FA2B7F175E073">
    <w:name w:val="ABE03FE886525D409D8FA2B7F175E073"/>
    <w:rsid w:val="008F70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08E"/>
    <w:rPr>
      <w:color w:val="808080"/>
    </w:rPr>
  </w:style>
  <w:style w:type="paragraph" w:customStyle="1" w:styleId="B6C6D6E88CD9CC4DA8FAB0CC1E92B7D0">
    <w:name w:val="B6C6D6E88CD9CC4DA8FAB0CC1E92B7D0"/>
  </w:style>
  <w:style w:type="paragraph" w:customStyle="1" w:styleId="AE2C2949942AF740B2D526C0B6B67D41">
    <w:name w:val="AE2C2949942AF740B2D526C0B6B67D41"/>
  </w:style>
  <w:style w:type="paragraph" w:customStyle="1" w:styleId="ED8B7F3D0E5C7945877D866598C3248D">
    <w:name w:val="ED8B7F3D0E5C7945877D866598C3248D"/>
  </w:style>
  <w:style w:type="paragraph" w:customStyle="1" w:styleId="791C192370FBBD44867120B2E1230C87">
    <w:name w:val="791C192370FBBD44867120B2E1230C87"/>
  </w:style>
  <w:style w:type="paragraph" w:customStyle="1" w:styleId="7D4D6C89648F9E47957CCE8E0FEF9113">
    <w:name w:val="7D4D6C89648F9E47957CCE8E0FEF9113"/>
  </w:style>
  <w:style w:type="paragraph" w:customStyle="1" w:styleId="332BBBA376E7074B81280D58A31C0BE6">
    <w:name w:val="332BBBA376E7074B81280D58A31C0BE6"/>
  </w:style>
  <w:style w:type="paragraph" w:customStyle="1" w:styleId="90FCAC5AFC76AB439B17F5F9A5AEDB20">
    <w:name w:val="90FCAC5AFC76AB439B17F5F9A5AEDB20"/>
  </w:style>
  <w:style w:type="paragraph" w:customStyle="1" w:styleId="5C7B3757D4B6B840868F9A18BBA496D1">
    <w:name w:val="5C7B3757D4B6B840868F9A18BBA496D1"/>
  </w:style>
  <w:style w:type="paragraph" w:customStyle="1" w:styleId="75C0C873AB122A45849450797242436B">
    <w:name w:val="75C0C873AB122A45849450797242436B"/>
  </w:style>
  <w:style w:type="paragraph" w:customStyle="1" w:styleId="CA84D4D3D92D7F4F9B24E1C42C204C87">
    <w:name w:val="CA84D4D3D92D7F4F9B24E1C42C204C87"/>
  </w:style>
  <w:style w:type="paragraph" w:customStyle="1" w:styleId="6CB42D4DB5F401438DBA6EF8DBCF3DDD">
    <w:name w:val="6CB42D4DB5F401438DBA6EF8DBCF3DDD"/>
  </w:style>
  <w:style w:type="paragraph" w:customStyle="1" w:styleId="D149852A8EF9AC4D9E573D511BA47B12">
    <w:name w:val="D149852A8EF9AC4D9E573D511BA47B12"/>
    <w:rsid w:val="00A205CE"/>
  </w:style>
  <w:style w:type="paragraph" w:customStyle="1" w:styleId="BB9C7466027D9C468DDC0C7C1E7EAA5D">
    <w:name w:val="BB9C7466027D9C468DDC0C7C1E7EAA5D"/>
    <w:rsid w:val="008F708E"/>
  </w:style>
  <w:style w:type="paragraph" w:customStyle="1" w:styleId="902DED6E6536704396A6D91A68AECB0A">
    <w:name w:val="902DED6E6536704396A6D91A68AECB0A"/>
    <w:rsid w:val="008F708E"/>
  </w:style>
  <w:style w:type="paragraph" w:customStyle="1" w:styleId="1982569C112E914AB4BED22E385F3D94">
    <w:name w:val="1982569C112E914AB4BED22E385F3D94"/>
    <w:rsid w:val="008F708E"/>
  </w:style>
  <w:style w:type="paragraph" w:customStyle="1" w:styleId="ABE03FE886525D409D8FA2B7F175E073">
    <w:name w:val="ABE03FE886525D409D8FA2B7F175E073"/>
    <w:rsid w:val="008F7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Fau13</b:Tag>
    <b:SourceType>BookSection</b:SourceType>
    <b:Guid>{098D7A2B-64D5-CB44-BB76-E46881E8AEB5}</b:Guid>
    <b:Author>
      <b:Author>
        <b:NameList>
          <b:Person>
            <b:Last>Faulkner</b:Last>
            <b:First>Sally</b:First>
          </b:Person>
        </b:NameList>
      </b:Author>
      <b:Editor>
        <b:NameList>
          <b:Person>
            <b:Last>Stone</b:Last>
            <b:First>Rob</b:First>
          </b:Person>
          <b:Person>
            <b:Last>Gutiérrez-Albilla</b:Last>
            <b:First>Julián</b:First>
            <b:Middle>Daniel</b:Middle>
          </b:Person>
        </b:NameList>
      </b:Editor>
    </b:Author>
    <b:Title>The Galdós Intertext in Viridiana'</b:Title>
    <b:City>Malden</b:City>
    <b:StateProvince>MA</b:StateProvince>
    <b:Publisher>Wiley-Blackwell</b:Publisher>
    <b:Year>2013</b:Year>
    <b:Pages>381-388</b:Pages>
    <b:BookTitle>A Companion to Luis Buñuel</b:BookTitle>
    <b:RefOrder>1</b:RefOrder>
  </b:Source>
  <b:Source>
    <b:Tag>Gut04</b:Tag>
    <b:SourceType>BookSection</b:SourceType>
    <b:Guid>{02691FE3-E629-FF42-90C5-C4A243E14942}</b:Guid>
    <b:Title>Between the Phobic Object and the Dissident subject: Abjection and Vampirism in Luis Buñuel’s Viridiana</b:Title>
    <b:BookTitle>Gender and Spanish Cinema</b:BookTitle>
    <b:City>New York</b:City>
    <b:Publisher>Berg</b:Publisher>
    <b:Year>2004</b:Year>
    <b:Pages>13-31</b:Pages>
    <b:Author>
      <b:Author>
        <b:NameList>
          <b:Person>
            <b:Last>Gutiérrez-Albilla</b:Last>
            <b:First>Julián</b:First>
            <b:Middle>Daniel</b:Middle>
          </b:Person>
        </b:NameList>
      </b:Author>
      <b:Editor>
        <b:NameList>
          <b:Person>
            <b:Last>Marsh</b:Last>
            <b:First>Steven</b:First>
          </b:Person>
          <b:Person>
            <b:Last>Nair</b:Last>
            <b:First>Parvati</b:First>
          </b:Person>
        </b:NameList>
      </b:Editor>
    </b:Author>
    <b:RefOrder>2</b:RefOrder>
  </b:Source>
  <b:Source>
    <b:Tag>Jul</b:Tag>
    <b:SourceType>JournalArticle</b:SourceType>
    <b:Guid>{B0DDE884-72C7-F948-A5AD-87B2E9E85007}</b:Guid>
    <b:Title>Fatal Attraction. Buñuel's Romance with Spain in Viridiana</b:Title>
    <b:Volume>22</b:Volume>
    <b:Pages>123-136</b:Pages>
    <b:Author>
      <b:Author>
        <b:NameList>
          <b:Person>
            <b:Last>Jones</b:Last>
            <b:First>Julie</b:First>
          </b:Person>
        </b:NameList>
      </b:Author>
    </b:Author>
    <b:JournalName>Letras Peninsulares</b:JournalName>
    <b:Issue>1</b:Issue>
    <b:RefOrder>3</b:RefOrder>
  </b:Source>
  <b:Source>
    <b:Tag>Ped11</b:Tag>
    <b:SourceType>BookSection</b:SourceType>
    <b:Guid>{232B8C88-15B0-6C44-BAE0-4053D6259BD5}</b:Guid>
    <b:Title>Viridiana</b:Title>
    <b:Publisher>Intellect</b:Publisher>
    <b:City>Bristol</b:City>
    <b:Year>2011</b:Year>
    <b:Pages>122-123</b:Pages>
    <b:Author>
      <b:Author>
        <b:NameList>
          <b:Person>
            <b:Last>Poyato</b:Last>
            <b:First>Pedro</b:First>
          </b:Person>
        </b:NameList>
      </b:Author>
      <b:Editor>
        <b:NameList>
          <b:Person>
            <b:Last>Hortelano</b:Last>
            <b:First>Lorenzo</b:First>
            <b:Middle>J. Torres</b:Middle>
          </b:Person>
        </b:NameList>
      </b:Editor>
    </b:Author>
    <b:BookTitle>Directory of World Cinema: Spain</b:BookTitle>
    <b:RefOrder>4</b:RefOrder>
  </b:Source>
  <b:Source>
    <b:Tag>Cat09</b:Tag>
    <b:SourceType>JournalArticle</b:SourceType>
    <b:Guid>{D76F2808-BEB0-A840-A789-14C04E7F7875}</b:Guid>
    <b:Title>Religion and Power: the Appropriation of Da Vinci’s The Last Supper in Viridiana and L’Ultima Cena</b:Title>
    <b:Year>2009</b:Year>
    <b:Volume>49</b:Volume>
    <b:Pages>71-79</b:Pages>
    <b:Author>
      <b:Author>
        <b:NameList>
          <b:Person>
            <b:Last>Sundt</b:Last>
            <b:First>Catherine</b:First>
          </b:Person>
        </b:NameList>
      </b:Author>
    </b:Author>
    <b:JournalName>Romance notes</b:JournalName>
    <b:Issue>1</b:Issue>
    <b:RefOrder>5</b:RefOrder>
  </b:Source>
</b:Sources>
</file>

<file path=customXml/itemProps1.xml><?xml version="1.0" encoding="utf-8"?>
<ds:datastoreItem xmlns:ds="http://schemas.openxmlformats.org/officeDocument/2006/customXml" ds:itemID="{7E436D2B-2127-9F47-BDF6-30DA8976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2</Pages>
  <Words>502</Words>
  <Characters>2864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54</cp:revision>
  <dcterms:created xsi:type="dcterms:W3CDTF">2015-01-23T15:43:00Z</dcterms:created>
  <dcterms:modified xsi:type="dcterms:W3CDTF">2015-01-25T00:57:00Z</dcterms:modified>
</cp:coreProperties>
</file>