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67301679CBC4DEA824F4EE28E413C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5AB4929253466FAAADA42B125D7C0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E2F2A" w:rsidP="004E2F2A">
                <w:proofErr w:type="spellStart"/>
                <w:r>
                  <w:t>Avishek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B6E6A174B1441E3B000A4ABBB5B989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11A040568A949D3A95D21E07A08047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E2F2A" w:rsidP="004E2F2A">
                <w:proofErr w:type="spellStart"/>
                <w:r>
                  <w:t>Parui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0120BDFB84149A29DA20A19EBBFA96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68C59184D9D44EB901497BF811562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E2F2A" w:rsidP="004E2F2A">
                <w:r>
                  <w:t>Durham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A15255C9799422D9CE795EFBF45B32A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C439F660CA44609B0529AD7C1DCDB7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E2F2A" w:rsidP="004E2F2A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90EA5CB427D47CD9B7CF9941DE255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E2F2A" w:rsidRDefault="004E2F2A" w:rsidP="004E2F2A">
                <w:pPr>
                  <w:rPr>
                    <w:color w:val="000000"/>
                  </w:rPr>
                </w:pPr>
                <w:r w:rsidRPr="00DC3314">
                  <w:rPr>
                    <w:i/>
                  </w:rPr>
                  <w:t xml:space="preserve">Das Cabinet des </w:t>
                </w:r>
                <w:proofErr w:type="spellStart"/>
                <w:r w:rsidRPr="00DC3314">
                  <w:rPr>
                    <w:i/>
                  </w:rPr>
                  <w:t>Dr.</w:t>
                </w:r>
                <w:proofErr w:type="spellEnd"/>
                <w:r w:rsidRPr="00DC3314">
                  <w:rPr>
                    <w:i/>
                  </w:rPr>
                  <w:t xml:space="preserve"> </w:t>
                </w:r>
                <w:proofErr w:type="spellStart"/>
                <w:r w:rsidRPr="00DC3314">
                  <w:rPr>
                    <w:i/>
                  </w:rPr>
                  <w:t>Caligari</w:t>
                </w:r>
                <w:proofErr w:type="spellEnd"/>
                <w:r>
                  <w:t xml:space="preserve"> [</w:t>
                </w:r>
                <w:r w:rsidRPr="004E2F2A">
                  <w:rPr>
                    <w:i/>
                  </w:rPr>
                  <w:t>The</w:t>
                </w:r>
                <w:r>
                  <w:t xml:space="preserve"> </w:t>
                </w:r>
                <w:r w:rsidRPr="00AF79A7">
                  <w:rPr>
                    <w:i/>
                  </w:rPr>
                  <w:t xml:space="preserve">Cabinet of Doctor </w:t>
                </w:r>
                <w:proofErr w:type="spellStart"/>
                <w:r w:rsidRPr="00AF79A7">
                  <w:rPr>
                    <w:i/>
                  </w:rPr>
                  <w:t>Caligari</w:t>
                </w:r>
                <w:proofErr w:type="spellEnd"/>
                <w:r>
                  <w:rPr>
                    <w:sz w:val="28"/>
                  </w:rPr>
                  <w:t xml:space="preserve">, 1922] </w:t>
                </w:r>
                <w:r w:rsidRPr="00AB1608">
                  <w:t xml:space="preserve">is a silent German Expressionist film made by Robert </w:t>
                </w:r>
                <w:proofErr w:type="spellStart"/>
                <w:r w:rsidRPr="00AB1608">
                  <w:t>Wiene</w:t>
                </w:r>
                <w:proofErr w:type="spellEnd"/>
                <w:r>
                  <w:t>,</w:t>
                </w:r>
                <w:r w:rsidRPr="00AB1608">
                  <w:t xml:space="preserve"> and </w:t>
                </w:r>
                <w:r>
                  <w:t xml:space="preserve">is </w:t>
                </w:r>
                <w:r w:rsidRPr="00AB1608">
                  <w:t>considered among the most influential films in the history of cinema.</w:t>
                </w:r>
                <w:r>
                  <w:t xml:space="preserve"> The film was o</w:t>
                </w:r>
                <w:r w:rsidRPr="00AB1608">
                  <w:t xml:space="preserve">riginally conceived out of </w:t>
                </w:r>
                <w:r>
                  <w:t xml:space="preserve">an </w:t>
                </w:r>
                <w:r w:rsidRPr="00AB1608">
                  <w:t xml:space="preserve">anti-Fascist screenplay by Hans </w:t>
                </w:r>
                <w:proofErr w:type="spellStart"/>
                <w:r w:rsidRPr="00AB1608">
                  <w:t>Janowitz</w:t>
                </w:r>
                <w:proofErr w:type="spellEnd"/>
                <w:r w:rsidRPr="00AB1608">
                  <w:t xml:space="preserve"> and Carl Mayer</w:t>
                </w:r>
                <w:r>
                  <w:t>,</w:t>
                </w:r>
                <w:r w:rsidRPr="00AB1608">
                  <w:t xml:space="preserve"> and </w:t>
                </w:r>
                <w:r>
                  <w:t xml:space="preserve">was </w:t>
                </w:r>
                <w:r w:rsidRPr="00AB1608">
                  <w:t xml:space="preserve">directed by Robert </w:t>
                </w:r>
                <w:proofErr w:type="spellStart"/>
                <w:r w:rsidRPr="00AB1608">
                  <w:t>Wiene</w:t>
                </w:r>
                <w:proofErr w:type="spellEnd"/>
                <w:r w:rsidRPr="00AB1608">
                  <w:t xml:space="preserve"> after F</w:t>
                </w:r>
                <w:r>
                  <w:t>ritz Lang turned down the offer.</w:t>
                </w:r>
                <w:r>
                  <w:t xml:space="preserve"> </w:t>
                </w:r>
                <w:r w:rsidRPr="004E2F2A">
                  <w:rPr>
                    <w:i/>
                  </w:rPr>
                  <w:t>The</w:t>
                </w:r>
                <w:r w:rsidRPr="00AB1608">
                  <w:t xml:space="preserve"> </w:t>
                </w:r>
                <w:r w:rsidRPr="007C6D12">
                  <w:rPr>
                    <w:i/>
                  </w:rPr>
                  <w:t xml:space="preserve">Cabinet of Doctor </w:t>
                </w:r>
                <w:proofErr w:type="spellStart"/>
                <w:r w:rsidRPr="007C6D12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is a </w:t>
                </w:r>
                <w:r>
                  <w:t xml:space="preserve">cinematic </w:t>
                </w:r>
                <w:r w:rsidRPr="00AB1608">
                  <w:t xml:space="preserve">political text ranking alongside </w:t>
                </w:r>
                <w:r>
                  <w:t>films like</w:t>
                </w:r>
                <w:r w:rsidRPr="00AB1608">
                  <w:t xml:space="preserve"> Eisenstein’s </w:t>
                </w:r>
                <w:r w:rsidRPr="00AB1608">
                  <w:rPr>
                    <w:i/>
                  </w:rPr>
                  <w:t>Strike</w:t>
                </w:r>
                <w:r w:rsidRPr="00AB1608">
                  <w:t xml:space="preserve"> and </w:t>
                </w:r>
                <w:r w:rsidRPr="00AB1608">
                  <w:rPr>
                    <w:i/>
                  </w:rPr>
                  <w:t>Battleship Potemkin</w:t>
                </w:r>
                <w:r>
                  <w:t xml:space="preserve">. </w:t>
                </w:r>
                <w:r w:rsidRPr="00AB1608">
                  <w:t xml:space="preserve">A stunning visual narrative of necromancy, horror and hypnotism, </w:t>
                </w:r>
                <w:proofErr w:type="spellStart"/>
                <w:r w:rsidRPr="00A27F3C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revisits an old German myth in </w:t>
                </w:r>
                <w:r>
                  <w:t xml:space="preserve">the </w:t>
                </w:r>
                <w:r w:rsidRPr="00AB1608">
                  <w:t xml:space="preserve">Nazi Germany of the 1920s. </w:t>
                </w:r>
                <w:proofErr w:type="spellStart"/>
                <w:r w:rsidRPr="00AB1608">
                  <w:rPr>
                    <w:color w:val="000000"/>
                  </w:rPr>
                  <w:t>Wiene’s</w:t>
                </w:r>
                <w:proofErr w:type="spellEnd"/>
                <w:r w:rsidRPr="00AB1608">
                  <w:rPr>
                    <w:color w:val="000000"/>
                  </w:rPr>
                  <w:t xml:space="preserve"> film was remarkable for </w:t>
                </w:r>
                <w:r>
                  <w:rPr>
                    <w:color w:val="000000"/>
                  </w:rPr>
                  <w:t xml:space="preserve">its architecture of the uncanny, </w:t>
                </w:r>
                <w:r w:rsidRPr="00AB1608">
                  <w:rPr>
                    <w:color w:val="000000"/>
                  </w:rPr>
                  <w:t xml:space="preserve">structured in </w:t>
                </w:r>
                <w:r>
                  <w:rPr>
                    <w:color w:val="000000"/>
                  </w:rPr>
                  <w:t xml:space="preserve">an </w:t>
                </w:r>
                <w:r w:rsidRPr="00AB1608">
                  <w:rPr>
                    <w:color w:val="000000"/>
                  </w:rPr>
                  <w:t>Expressionist visual vocabulary</w:t>
                </w:r>
                <w:r>
                  <w:rPr>
                    <w:color w:val="000000"/>
                  </w:rPr>
                  <w:t xml:space="preserve"> that attracted the attention of Modernist writers such as Virginia Woolf. W</w:t>
                </w:r>
                <w:r w:rsidRPr="00AB1608">
                  <w:rPr>
                    <w:color w:val="000000"/>
                  </w:rPr>
                  <w:t xml:space="preserve">ith its oblique chimneys, arrow-shaped windows, treelike arabesques and silhouetted </w:t>
                </w:r>
                <w:proofErr w:type="spellStart"/>
                <w:r w:rsidRPr="00AB1608">
                  <w:rPr>
                    <w:color w:val="000000"/>
                  </w:rPr>
                  <w:t>photoplay</w:t>
                </w:r>
                <w:proofErr w:type="spellEnd"/>
                <w:r w:rsidRPr="00AB1608">
                  <w:rPr>
                    <w:color w:val="000000"/>
                  </w:rPr>
                  <w:t xml:space="preserve">, </w:t>
                </w:r>
                <w:proofErr w:type="spellStart"/>
                <w:r w:rsidRPr="00AB1608">
                  <w:rPr>
                    <w:i/>
                    <w:iCs/>
                    <w:color w:val="000000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i/>
                    <w:iCs/>
                    <w:color w:val="000000"/>
                    <w:sz w:val="24"/>
                  </w:rPr>
                  <w:t> </w:t>
                </w:r>
                <w:r>
                  <w:rPr>
                    <w:color w:val="000000"/>
                  </w:rPr>
                  <w:t>is considered the classic</w:t>
                </w:r>
                <w:r w:rsidRPr="00AB1608">
                  <w:rPr>
                    <w:color w:val="000000"/>
                  </w:rPr>
                  <w:t xml:space="preserve"> cinematic construct of </w:t>
                </w:r>
                <w:r>
                  <w:rPr>
                    <w:color w:val="000000"/>
                  </w:rPr>
                  <w:t xml:space="preserve">political as well as mental </w:t>
                </w:r>
                <w:r w:rsidRPr="00AB1608">
                  <w:rPr>
                    <w:color w:val="000000"/>
                  </w:rPr>
                  <w:t xml:space="preserve">anarchy. This theme is symbolically extended </w:t>
                </w:r>
                <w:r>
                  <w:rPr>
                    <w:color w:val="000000"/>
                  </w:rPr>
                  <w:t xml:space="preserve">in the film </w:t>
                </w:r>
                <w:r w:rsidRPr="00AB1608">
                  <w:rPr>
                    <w:color w:val="000000"/>
                  </w:rPr>
                  <w:t>in the never-ending merry-go-rounds and chaotic fairgrounds</w:t>
                </w:r>
                <w:r>
                  <w:rPr>
                    <w:color w:val="000000"/>
                  </w:rPr>
                  <w:t xml:space="preserve"> where the undead exist</w:t>
                </w:r>
                <w:r w:rsidRPr="00AB1608">
                  <w:rPr>
                    <w:color w:val="000000"/>
                  </w:rPr>
                  <w:t xml:space="preserve"> with innocent children.</w:t>
                </w:r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 Logically emerging as a madman’s fantasy in the end, </w:t>
                </w:r>
                <w:r w:rsidRPr="004E2F2A">
                  <w:rPr>
                    <w:rStyle w:val="apple-converted-space"/>
                    <w:i/>
                    <w:color w:val="000000"/>
                    <w:sz w:val="24"/>
                  </w:rPr>
                  <w:t>The</w:t>
                </w:r>
                <w:r>
                  <w:rPr>
                    <w:rStyle w:val="apple-converted-space"/>
                    <w:color w:val="000000"/>
                    <w:sz w:val="24"/>
                  </w:rPr>
                  <w:t xml:space="preserve"> </w:t>
                </w:r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 xml:space="preserve">Cabinet of Doctor </w:t>
                </w:r>
                <w:proofErr w:type="spellStart"/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 remains a story of ambivalence where the borderlines between political control and terror, medical benevolence and imprisonment, logic and madness are eventually unresolved. 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8C2BF9E5E384AA998EF74AD20D342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E2F2A" w:rsidRDefault="004E2F2A" w:rsidP="004E2F2A">
                <w:pPr>
                  <w:rPr>
                    <w:rStyle w:val="apple-converted-space"/>
                    <w:color w:val="000000"/>
                    <w:sz w:val="24"/>
                  </w:rPr>
                </w:pPr>
                <w:r w:rsidRPr="00DC3314">
                  <w:rPr>
                    <w:i/>
                  </w:rPr>
                  <w:t xml:space="preserve">Das Cabinet des </w:t>
                </w:r>
                <w:proofErr w:type="spellStart"/>
                <w:r w:rsidRPr="00DC3314">
                  <w:rPr>
                    <w:i/>
                  </w:rPr>
                  <w:t>Dr.</w:t>
                </w:r>
                <w:proofErr w:type="spellEnd"/>
                <w:r w:rsidRPr="00DC3314">
                  <w:rPr>
                    <w:i/>
                  </w:rPr>
                  <w:t xml:space="preserve"> </w:t>
                </w:r>
                <w:proofErr w:type="spellStart"/>
                <w:r w:rsidRPr="00DC3314">
                  <w:rPr>
                    <w:i/>
                  </w:rPr>
                  <w:t>Caligari</w:t>
                </w:r>
                <w:proofErr w:type="spellEnd"/>
                <w:r>
                  <w:t xml:space="preserve"> [</w:t>
                </w:r>
                <w:r w:rsidRPr="004E2F2A">
                  <w:rPr>
                    <w:i/>
                  </w:rPr>
                  <w:t>The</w:t>
                </w:r>
                <w:r>
                  <w:t xml:space="preserve"> </w:t>
                </w:r>
                <w:r w:rsidRPr="00AF79A7">
                  <w:rPr>
                    <w:i/>
                  </w:rPr>
                  <w:t xml:space="preserve">Cabinet of Doctor </w:t>
                </w:r>
                <w:proofErr w:type="spellStart"/>
                <w:r w:rsidRPr="00AF79A7">
                  <w:rPr>
                    <w:i/>
                  </w:rPr>
                  <w:t>Caligari</w:t>
                </w:r>
                <w:proofErr w:type="spellEnd"/>
                <w:r>
                  <w:rPr>
                    <w:sz w:val="28"/>
                  </w:rPr>
                  <w:t xml:space="preserve">, 1922] </w:t>
                </w:r>
                <w:r w:rsidRPr="00AB1608">
                  <w:t xml:space="preserve">is a silent German Expressionist film made by Robert </w:t>
                </w:r>
                <w:proofErr w:type="spellStart"/>
                <w:r w:rsidRPr="00AB1608">
                  <w:t>Wiene</w:t>
                </w:r>
                <w:proofErr w:type="spellEnd"/>
                <w:r>
                  <w:t>,</w:t>
                </w:r>
                <w:r w:rsidRPr="00AB1608">
                  <w:t xml:space="preserve"> and </w:t>
                </w:r>
                <w:r>
                  <w:t xml:space="preserve">is </w:t>
                </w:r>
                <w:r w:rsidRPr="00AB1608">
                  <w:t>considered among the most influential films in the history of cinema.</w:t>
                </w:r>
                <w:r>
                  <w:t xml:space="preserve"> The film was o</w:t>
                </w:r>
                <w:r w:rsidRPr="00AB1608">
                  <w:t xml:space="preserve">riginally conceived out of </w:t>
                </w:r>
                <w:r>
                  <w:t xml:space="preserve">an </w:t>
                </w:r>
                <w:r w:rsidRPr="00AB1608">
                  <w:t xml:space="preserve">anti-Fascist screenplay by Hans </w:t>
                </w:r>
                <w:proofErr w:type="spellStart"/>
                <w:r w:rsidRPr="00AB1608">
                  <w:t>Janowitz</w:t>
                </w:r>
                <w:proofErr w:type="spellEnd"/>
                <w:r w:rsidRPr="00AB1608">
                  <w:t xml:space="preserve"> and Carl Mayer</w:t>
                </w:r>
                <w:r>
                  <w:t>,</w:t>
                </w:r>
                <w:r w:rsidRPr="00AB1608">
                  <w:t xml:space="preserve"> and </w:t>
                </w:r>
                <w:r>
                  <w:t xml:space="preserve">was </w:t>
                </w:r>
                <w:r w:rsidRPr="00AB1608">
                  <w:t xml:space="preserve">directed by Robert </w:t>
                </w:r>
                <w:proofErr w:type="spellStart"/>
                <w:r w:rsidRPr="00AB1608">
                  <w:t>Wiene</w:t>
                </w:r>
                <w:proofErr w:type="spellEnd"/>
                <w:r w:rsidRPr="00AB1608">
                  <w:t xml:space="preserve"> after F</w:t>
                </w:r>
                <w:r>
                  <w:t>ritz Lang turned down the offer.</w:t>
                </w:r>
                <w:r w:rsidRPr="00AB1608">
                  <w:t xml:space="preserve"> </w:t>
                </w:r>
                <w:r w:rsidRPr="004E2F2A">
                  <w:rPr>
                    <w:i/>
                  </w:rPr>
                  <w:t>The</w:t>
                </w:r>
                <w:r>
                  <w:t xml:space="preserve"> </w:t>
                </w:r>
                <w:r w:rsidRPr="007C6D12">
                  <w:rPr>
                    <w:i/>
                  </w:rPr>
                  <w:t xml:space="preserve">Cabinet of Doctor </w:t>
                </w:r>
                <w:proofErr w:type="spellStart"/>
                <w:r w:rsidRPr="007C6D12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is a </w:t>
                </w:r>
                <w:r>
                  <w:t xml:space="preserve">cinematic </w:t>
                </w:r>
                <w:r w:rsidRPr="00AB1608">
                  <w:t xml:space="preserve">political text ranking alongside </w:t>
                </w:r>
                <w:r>
                  <w:t>films like</w:t>
                </w:r>
                <w:r w:rsidRPr="00AB1608">
                  <w:t xml:space="preserve"> Eisenstein’s </w:t>
                </w:r>
                <w:r w:rsidRPr="00AB1608">
                  <w:rPr>
                    <w:i/>
                  </w:rPr>
                  <w:t>Strike</w:t>
                </w:r>
                <w:r w:rsidRPr="00AB1608">
                  <w:t xml:space="preserve"> and </w:t>
                </w:r>
                <w:r w:rsidRPr="00AB1608">
                  <w:rPr>
                    <w:i/>
                  </w:rPr>
                  <w:t>Battleship Potemkin</w:t>
                </w:r>
                <w:r>
                  <w:t xml:space="preserve">. </w:t>
                </w:r>
                <w:r w:rsidRPr="00AB1608">
                  <w:t xml:space="preserve">A stunning visual narrative of necromancy, horror and hypnotism, </w:t>
                </w:r>
                <w:proofErr w:type="spellStart"/>
                <w:r w:rsidRPr="00A27F3C">
                  <w:rPr>
                    <w:i/>
                  </w:rPr>
                  <w:t>Caligari</w:t>
                </w:r>
                <w:proofErr w:type="spellEnd"/>
                <w:r w:rsidRPr="00AB1608">
                  <w:t xml:space="preserve"> revisits an old German myth in </w:t>
                </w:r>
                <w:r>
                  <w:t xml:space="preserve">the </w:t>
                </w:r>
                <w:r w:rsidRPr="00AB1608">
                  <w:t xml:space="preserve">Nazi Germany of the 1920s. </w:t>
                </w:r>
                <w:proofErr w:type="spellStart"/>
                <w:r w:rsidRPr="00AB1608">
                  <w:rPr>
                    <w:color w:val="000000"/>
                  </w:rPr>
                  <w:t>Wiene’s</w:t>
                </w:r>
                <w:proofErr w:type="spellEnd"/>
                <w:r w:rsidRPr="00AB1608">
                  <w:rPr>
                    <w:color w:val="000000"/>
                  </w:rPr>
                  <w:t xml:space="preserve"> film was remarkable for </w:t>
                </w:r>
                <w:r>
                  <w:rPr>
                    <w:color w:val="000000"/>
                  </w:rPr>
                  <w:t xml:space="preserve">its architecture of the uncanny, </w:t>
                </w:r>
                <w:r w:rsidRPr="00AB1608">
                  <w:rPr>
                    <w:color w:val="000000"/>
                  </w:rPr>
                  <w:t xml:space="preserve">structured in </w:t>
                </w:r>
                <w:r>
                  <w:rPr>
                    <w:color w:val="000000"/>
                  </w:rPr>
                  <w:t xml:space="preserve">an </w:t>
                </w:r>
                <w:r w:rsidRPr="00AB1608">
                  <w:rPr>
                    <w:color w:val="000000"/>
                  </w:rPr>
                  <w:t>Expressionist visual vocabulary</w:t>
                </w:r>
                <w:r>
                  <w:rPr>
                    <w:color w:val="000000"/>
                  </w:rPr>
                  <w:t xml:space="preserve"> that attracted the attention of Modernist writers such as Virginia Woolf. W</w:t>
                </w:r>
                <w:r w:rsidRPr="00AB1608">
                  <w:rPr>
                    <w:color w:val="000000"/>
                  </w:rPr>
                  <w:t xml:space="preserve">ith its oblique chimneys, arrow-shaped windows, treelike arabesques and silhouetted </w:t>
                </w:r>
                <w:proofErr w:type="spellStart"/>
                <w:r w:rsidRPr="00AB1608">
                  <w:rPr>
                    <w:color w:val="000000"/>
                  </w:rPr>
                  <w:t>photoplay</w:t>
                </w:r>
                <w:proofErr w:type="spellEnd"/>
                <w:r w:rsidRPr="00AB1608">
                  <w:rPr>
                    <w:color w:val="000000"/>
                  </w:rPr>
                  <w:t xml:space="preserve">, </w:t>
                </w:r>
                <w:proofErr w:type="spellStart"/>
                <w:r w:rsidRPr="00AB1608">
                  <w:rPr>
                    <w:i/>
                    <w:iCs/>
                    <w:color w:val="000000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i/>
                    <w:iCs/>
                    <w:color w:val="000000"/>
                    <w:sz w:val="24"/>
                  </w:rPr>
                  <w:t> </w:t>
                </w:r>
                <w:r>
                  <w:rPr>
                    <w:color w:val="000000"/>
                  </w:rPr>
                  <w:t>is considered the classic</w:t>
                </w:r>
                <w:r w:rsidRPr="00AB1608">
                  <w:rPr>
                    <w:color w:val="000000"/>
                  </w:rPr>
                  <w:t xml:space="preserve"> cinematic construct of </w:t>
                </w:r>
                <w:r>
                  <w:rPr>
                    <w:color w:val="000000"/>
                  </w:rPr>
                  <w:t xml:space="preserve">political as well as mental </w:t>
                </w:r>
                <w:r w:rsidRPr="00AB1608">
                  <w:rPr>
                    <w:color w:val="000000"/>
                  </w:rPr>
                  <w:t xml:space="preserve">anarchy. This theme is symbolically extended </w:t>
                </w:r>
                <w:r>
                  <w:rPr>
                    <w:color w:val="000000"/>
                  </w:rPr>
                  <w:t xml:space="preserve">in the film </w:t>
                </w:r>
                <w:r w:rsidRPr="00AB1608">
                  <w:rPr>
                    <w:color w:val="000000"/>
                  </w:rPr>
                  <w:t>in the never-ending merry-go-rounds and chaotic fairgrounds</w:t>
                </w:r>
                <w:r>
                  <w:rPr>
                    <w:color w:val="000000"/>
                  </w:rPr>
                  <w:t xml:space="preserve"> where the undead exist</w:t>
                </w:r>
                <w:r w:rsidRPr="00AB1608">
                  <w:rPr>
                    <w:color w:val="000000"/>
                  </w:rPr>
                  <w:t xml:space="preserve"> with innocent children.</w:t>
                </w:r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 Logically emerging as a madman’s fantasy in the end, </w:t>
                </w:r>
                <w:r w:rsidRPr="004E2F2A">
                  <w:rPr>
                    <w:rStyle w:val="apple-converted-space"/>
                    <w:i/>
                    <w:color w:val="000000"/>
                    <w:sz w:val="24"/>
                  </w:rPr>
                  <w:t>The</w:t>
                </w:r>
                <w:r>
                  <w:rPr>
                    <w:rStyle w:val="apple-converted-space"/>
                    <w:color w:val="000000"/>
                    <w:sz w:val="24"/>
                  </w:rPr>
                  <w:t xml:space="preserve"> </w:t>
                </w:r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 xml:space="preserve">Cabinet of Doctor </w:t>
                </w:r>
                <w:proofErr w:type="spellStart"/>
                <w:r w:rsidRPr="007C6D12">
                  <w:rPr>
                    <w:rStyle w:val="apple-converted-space"/>
                    <w:i/>
                    <w:color w:val="000000"/>
                    <w:sz w:val="24"/>
                  </w:rPr>
                  <w:t>Caligari</w:t>
                </w:r>
                <w:proofErr w:type="spellEnd"/>
                <w:r w:rsidRPr="00AB1608">
                  <w:rPr>
                    <w:rStyle w:val="apple-converted-space"/>
                    <w:color w:val="000000"/>
                    <w:sz w:val="24"/>
                  </w:rPr>
                  <w:t xml:space="preserve"> remains a story of ambivalence where the borderlines between political control and terror, medical benevolence and imprisonment, logic and madn</w:t>
                </w:r>
                <w:r>
                  <w:rPr>
                    <w:rStyle w:val="apple-converted-space"/>
                    <w:color w:val="000000"/>
                    <w:sz w:val="24"/>
                  </w:rPr>
                  <w:t>ess are eventually unresolved.</w:t>
                </w:r>
              </w:p>
              <w:p w:rsidR="004E2F2A" w:rsidRDefault="004E2F2A" w:rsidP="004E2F2A">
                <w:pPr>
                  <w:rPr>
                    <w:rStyle w:val="apple-converted-space"/>
                    <w:color w:val="000000"/>
                    <w:sz w:val="24"/>
                  </w:rPr>
                </w:pPr>
              </w:p>
              <w:p w:rsidR="004E2F2A" w:rsidRDefault="004E2F2A" w:rsidP="004E2F2A">
                <w:pPr>
                  <w:keepNext/>
                </w:pPr>
                <w:r>
                  <w:rPr>
                    <w:rStyle w:val="apple-converted-space"/>
                    <w:color w:val="000000"/>
                    <w:sz w:val="24"/>
                  </w:rPr>
                  <w:t xml:space="preserve">Link: </w:t>
                </w:r>
                <w:r w:rsidRPr="004E2F2A">
                  <w:rPr>
                    <w:rStyle w:val="apple-converted-space"/>
                    <w:color w:val="000000"/>
                    <w:sz w:val="24"/>
                  </w:rPr>
                  <w:t>https://archive.org/details/thecabinetofdrcaligari</w:t>
                </w:r>
              </w:p>
              <w:p w:rsidR="004E2F2A" w:rsidRDefault="004E2F2A" w:rsidP="004E2F2A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Streaming version of the full movie at the Internet Archive</w:t>
                </w:r>
              </w:p>
              <w:p w:rsidR="003F0D73" w:rsidRPr="004E2F2A" w:rsidRDefault="003F0D73" w:rsidP="004E2F2A">
                <w:pPr>
                  <w:rPr>
                    <w:color w:val="000000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76979EEE4244D40B81611D1D13F1677"/>
              </w:placeholder>
            </w:sdtPr>
            <w:sdtEndPr/>
            <w:sdtContent>
              <w:p w:rsidR="0020134A" w:rsidRDefault="0020134A" w:rsidP="0020134A"/>
              <w:p w:rsidR="0020134A" w:rsidRDefault="0020134A" w:rsidP="0020134A">
                <w:sdt>
                  <w:sdtPr>
                    <w:id w:val="-787541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Eis69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(Eisner)</w:t>
                    </w:r>
                    <w:r>
                      <w:fldChar w:fldCharType="end"/>
                    </w:r>
                  </w:sdtContent>
                </w:sdt>
              </w:p>
              <w:p w:rsidR="0020134A" w:rsidRDefault="0020134A" w:rsidP="0020134A"/>
              <w:p w:rsidR="0020134A" w:rsidRDefault="0020134A" w:rsidP="0020134A">
                <w:sdt>
                  <w:sdtPr>
                    <w:id w:val="261480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Kra47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(Kracauer)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D062A2" w:rsidP="0020134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2A2" w:rsidRDefault="00D062A2" w:rsidP="007A0D55">
      <w:pPr>
        <w:spacing w:after="0" w:line="240" w:lineRule="auto"/>
      </w:pPr>
      <w:r>
        <w:separator/>
      </w:r>
    </w:p>
  </w:endnote>
  <w:endnote w:type="continuationSeparator" w:id="0">
    <w:p w:rsidR="00D062A2" w:rsidRDefault="00D062A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2A2" w:rsidRDefault="00D062A2" w:rsidP="007A0D55">
      <w:pPr>
        <w:spacing w:after="0" w:line="240" w:lineRule="auto"/>
      </w:pPr>
      <w:r>
        <w:separator/>
      </w:r>
    </w:p>
  </w:footnote>
  <w:footnote w:type="continuationSeparator" w:id="0">
    <w:p w:rsidR="00D062A2" w:rsidRDefault="00D062A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2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134A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2F2A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2A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2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E2F2A"/>
  </w:style>
  <w:style w:type="paragraph" w:styleId="Caption">
    <w:name w:val="caption"/>
    <w:basedOn w:val="Normal"/>
    <w:next w:val="Normal"/>
    <w:uiPriority w:val="35"/>
    <w:semiHidden/>
    <w:qFormat/>
    <w:rsid w:val="004E2F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2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2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E2F2A"/>
  </w:style>
  <w:style w:type="paragraph" w:styleId="Caption">
    <w:name w:val="caption"/>
    <w:basedOn w:val="Normal"/>
    <w:next w:val="Normal"/>
    <w:uiPriority w:val="35"/>
    <w:semiHidden/>
    <w:qFormat/>
    <w:rsid w:val="004E2F2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7301679CBC4DEA824F4EE28E413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6DDA-D1DF-44F3-99C9-B9AAD8D0F7BB}"/>
      </w:docPartPr>
      <w:docPartBody>
        <w:p w:rsidR="00000000" w:rsidRDefault="00B31E76">
          <w:pPr>
            <w:pStyle w:val="767301679CBC4DEA824F4EE28E413C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5AB4929253466FAAADA42B125D7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47C-225D-43FB-94DE-E90A154F166B}"/>
      </w:docPartPr>
      <w:docPartBody>
        <w:p w:rsidR="00000000" w:rsidRDefault="00B31E76">
          <w:pPr>
            <w:pStyle w:val="325AB4929253466FAAADA42B125D7C0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B6E6A174B1441E3B000A4ABBB5B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C36AD-A4F7-4820-B757-490C95F2AA26}"/>
      </w:docPartPr>
      <w:docPartBody>
        <w:p w:rsidR="00000000" w:rsidRDefault="00B31E76">
          <w:pPr>
            <w:pStyle w:val="FB6E6A174B1441E3B000A4ABBB5B989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11A040568A949D3A95D21E07A080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A0D1C-84E5-4592-8FFC-3F2698E919EA}"/>
      </w:docPartPr>
      <w:docPartBody>
        <w:p w:rsidR="00000000" w:rsidRDefault="00B31E76">
          <w:pPr>
            <w:pStyle w:val="811A040568A949D3A95D21E07A08047C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0120BDFB84149A29DA20A19EBBFA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655F5-73CE-47BB-9299-3E5ACA5957DD}"/>
      </w:docPartPr>
      <w:docPartBody>
        <w:p w:rsidR="00000000" w:rsidRDefault="00B31E76">
          <w:pPr>
            <w:pStyle w:val="60120BDFB84149A29DA20A19EBBFA9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68C59184D9D44EB901497BF81156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DC9CB-D185-46DD-980C-B7EF1C8BA4A3}"/>
      </w:docPartPr>
      <w:docPartBody>
        <w:p w:rsidR="00000000" w:rsidRDefault="00B31E76">
          <w:pPr>
            <w:pStyle w:val="F68C59184D9D44EB901497BF811562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A15255C9799422D9CE795EFBF45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2587A-C7C9-46DE-A463-F5F430842354}"/>
      </w:docPartPr>
      <w:docPartBody>
        <w:p w:rsidR="00000000" w:rsidRDefault="00B31E76">
          <w:pPr>
            <w:pStyle w:val="BA15255C9799422D9CE795EFBF45B32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439F660CA44609B0529AD7C1DC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65F2A-3663-4F10-9710-BD102E085E31}"/>
      </w:docPartPr>
      <w:docPartBody>
        <w:p w:rsidR="00000000" w:rsidRDefault="00B31E76">
          <w:pPr>
            <w:pStyle w:val="CC439F660CA44609B0529AD7C1DCDB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0EA5CB427D47CD9B7CF9941DE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5C8F8-0839-4AE5-A07F-937D5C524E23}"/>
      </w:docPartPr>
      <w:docPartBody>
        <w:p w:rsidR="00000000" w:rsidRDefault="00B31E76">
          <w:pPr>
            <w:pStyle w:val="590EA5CB427D47CD9B7CF9941DE255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8C2BF9E5E384AA998EF74AD20D34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ECC3-32C4-4B39-A499-F182563B472B}"/>
      </w:docPartPr>
      <w:docPartBody>
        <w:p w:rsidR="00000000" w:rsidRDefault="00B31E76">
          <w:pPr>
            <w:pStyle w:val="78C2BF9E5E384AA998EF74AD20D342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76979EEE4244D40B81611D1D13F1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6188-DF0F-4C56-8355-6B898CE7A44C}"/>
      </w:docPartPr>
      <w:docPartBody>
        <w:p w:rsidR="00000000" w:rsidRDefault="00B31E76">
          <w:pPr>
            <w:pStyle w:val="E76979EEE4244D40B81611D1D13F167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6"/>
    <w:rsid w:val="00B3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67301679CBC4DEA824F4EE28E413C89">
    <w:name w:val="767301679CBC4DEA824F4EE28E413C89"/>
  </w:style>
  <w:style w:type="paragraph" w:customStyle="1" w:styleId="325AB4929253466FAAADA42B125D7C04">
    <w:name w:val="325AB4929253466FAAADA42B125D7C04"/>
  </w:style>
  <w:style w:type="paragraph" w:customStyle="1" w:styleId="FB6E6A174B1441E3B000A4ABBB5B9895">
    <w:name w:val="FB6E6A174B1441E3B000A4ABBB5B9895"/>
  </w:style>
  <w:style w:type="paragraph" w:customStyle="1" w:styleId="811A040568A949D3A95D21E07A08047C">
    <w:name w:val="811A040568A949D3A95D21E07A08047C"/>
  </w:style>
  <w:style w:type="paragraph" w:customStyle="1" w:styleId="60120BDFB84149A29DA20A19EBBFA96A">
    <w:name w:val="60120BDFB84149A29DA20A19EBBFA96A"/>
  </w:style>
  <w:style w:type="paragraph" w:customStyle="1" w:styleId="F68C59184D9D44EB901497BF8115626A">
    <w:name w:val="F68C59184D9D44EB901497BF8115626A"/>
  </w:style>
  <w:style w:type="paragraph" w:customStyle="1" w:styleId="BA15255C9799422D9CE795EFBF45B32A">
    <w:name w:val="BA15255C9799422D9CE795EFBF45B32A"/>
  </w:style>
  <w:style w:type="paragraph" w:customStyle="1" w:styleId="CC439F660CA44609B0529AD7C1DCDB71">
    <w:name w:val="CC439F660CA44609B0529AD7C1DCDB71"/>
  </w:style>
  <w:style w:type="paragraph" w:customStyle="1" w:styleId="590EA5CB427D47CD9B7CF9941DE2552B">
    <w:name w:val="590EA5CB427D47CD9B7CF9941DE2552B"/>
  </w:style>
  <w:style w:type="paragraph" w:customStyle="1" w:styleId="78C2BF9E5E384AA998EF74AD20D34216">
    <w:name w:val="78C2BF9E5E384AA998EF74AD20D34216"/>
  </w:style>
  <w:style w:type="paragraph" w:customStyle="1" w:styleId="E76979EEE4244D40B81611D1D13F1677">
    <w:name w:val="E76979EEE4244D40B81611D1D13F16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67301679CBC4DEA824F4EE28E413C89">
    <w:name w:val="767301679CBC4DEA824F4EE28E413C89"/>
  </w:style>
  <w:style w:type="paragraph" w:customStyle="1" w:styleId="325AB4929253466FAAADA42B125D7C04">
    <w:name w:val="325AB4929253466FAAADA42B125D7C04"/>
  </w:style>
  <w:style w:type="paragraph" w:customStyle="1" w:styleId="FB6E6A174B1441E3B000A4ABBB5B9895">
    <w:name w:val="FB6E6A174B1441E3B000A4ABBB5B9895"/>
  </w:style>
  <w:style w:type="paragraph" w:customStyle="1" w:styleId="811A040568A949D3A95D21E07A08047C">
    <w:name w:val="811A040568A949D3A95D21E07A08047C"/>
  </w:style>
  <w:style w:type="paragraph" w:customStyle="1" w:styleId="60120BDFB84149A29DA20A19EBBFA96A">
    <w:name w:val="60120BDFB84149A29DA20A19EBBFA96A"/>
  </w:style>
  <w:style w:type="paragraph" w:customStyle="1" w:styleId="F68C59184D9D44EB901497BF8115626A">
    <w:name w:val="F68C59184D9D44EB901497BF8115626A"/>
  </w:style>
  <w:style w:type="paragraph" w:customStyle="1" w:styleId="BA15255C9799422D9CE795EFBF45B32A">
    <w:name w:val="BA15255C9799422D9CE795EFBF45B32A"/>
  </w:style>
  <w:style w:type="paragraph" w:customStyle="1" w:styleId="CC439F660CA44609B0529AD7C1DCDB71">
    <w:name w:val="CC439F660CA44609B0529AD7C1DCDB71"/>
  </w:style>
  <w:style w:type="paragraph" w:customStyle="1" w:styleId="590EA5CB427D47CD9B7CF9941DE2552B">
    <w:name w:val="590EA5CB427D47CD9B7CF9941DE2552B"/>
  </w:style>
  <w:style w:type="paragraph" w:customStyle="1" w:styleId="78C2BF9E5E384AA998EF74AD20D34216">
    <w:name w:val="78C2BF9E5E384AA998EF74AD20D34216"/>
  </w:style>
  <w:style w:type="paragraph" w:customStyle="1" w:styleId="E76979EEE4244D40B81611D1D13F1677">
    <w:name w:val="E76979EEE4244D40B81611D1D13F1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Eis69</b:Tag>
    <b:SourceType>Book</b:SourceType>
    <b:Guid>{C44111AB-BAEE-440C-A3E6-A7405D9B62DF}</b:Guid>
    <b:Author>
      <b:Author>
        <b:NameList>
          <b:Person>
            <b:Last>Eisner</b:Last>
            <b:First>Lotte</b:First>
            <b:Middle>H.</b:Middle>
          </b:Person>
        </b:NameList>
      </b:Author>
    </b:Author>
    <b:Title>The Haunted Screen: Expressionism in the German Cinema and the Influence of Max Reinhardt</b:Title>
    <b:Year>1969</b:Year>
    <b:City>London</b:City>
    <b:Publisher>Thames and Hudson</b:Publisher>
    <b:RefOrder>1</b:RefOrder>
  </b:Source>
  <b:Source>
    <b:Tag>Kra47</b:Tag>
    <b:SourceType>Book</b:SourceType>
    <b:Guid>{10DD2AEB-DA96-4AC9-A578-EC4DBE0FF6C8}</b:Guid>
    <b:Author>
      <b:Author>
        <b:NameList>
          <b:Person>
            <b:Last>Kracauer</b:Last>
            <b:First>Siegfried</b:First>
          </b:Person>
        </b:NameList>
      </b:Author>
    </b:Author>
    <b:Title>From Caligari to Hitler: A Psychological History of the German Film</b:Title>
    <b:Year>1947</b:Year>
    <b:City>Princeton</b:City>
    <b:Publisher>Princeton UP</b:Publisher>
    <b:RefOrder>2</b:RefOrder>
  </b:Source>
</b:Sources>
</file>

<file path=customXml/itemProps1.xml><?xml version="1.0" encoding="utf-8"?>
<ds:datastoreItem xmlns:ds="http://schemas.openxmlformats.org/officeDocument/2006/customXml" ds:itemID="{E60184E5-D623-4C8E-9E7B-D80EB02B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2014-07-21T00:09:00Z</dcterms:created>
  <dcterms:modified xsi:type="dcterms:W3CDTF">2014-07-21T00:19:00Z</dcterms:modified>
</cp:coreProperties>
</file>