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3AED89" w14:textId="77777777" w:rsidTr="00922950">
        <w:tc>
          <w:tcPr>
            <w:tcW w:w="491" w:type="dxa"/>
            <w:vMerge w:val="restart"/>
            <w:shd w:val="clear" w:color="auto" w:fill="A6A6A6" w:themeFill="background1" w:themeFillShade="A6"/>
            <w:textDirection w:val="btLr"/>
          </w:tcPr>
          <w:p w14:paraId="325AB4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F3248A3472472BB6BE3196544BDE76"/>
            </w:placeholder>
            <w:showingPlcHdr/>
            <w:dropDownList>
              <w:listItem w:displayText="Dr." w:value="Dr."/>
              <w:listItem w:displayText="Prof." w:value="Prof."/>
            </w:dropDownList>
          </w:sdtPr>
          <w:sdtEndPr/>
          <w:sdtContent>
            <w:tc>
              <w:tcPr>
                <w:tcW w:w="1259" w:type="dxa"/>
              </w:tcPr>
              <w:p w14:paraId="5CCBE3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A60257C3124B8DAFE5C785E7C0EDA4"/>
            </w:placeholder>
            <w:text/>
          </w:sdtPr>
          <w:sdtEndPr/>
          <w:sdtContent>
            <w:tc>
              <w:tcPr>
                <w:tcW w:w="2073" w:type="dxa"/>
              </w:tcPr>
              <w:p w14:paraId="14EB2944" w14:textId="77777777" w:rsidR="00B574C9" w:rsidRDefault="00FE4EEF" w:rsidP="00FE4EEF">
                <w:r>
                  <w:t>Charlotte</w:t>
                </w:r>
              </w:p>
            </w:tc>
          </w:sdtContent>
        </w:sdt>
        <w:sdt>
          <w:sdtPr>
            <w:alias w:val="Middle name"/>
            <w:tag w:val="authorMiddleName"/>
            <w:id w:val="-2076034781"/>
            <w:placeholder>
              <w:docPart w:val="423762B879D6433CAE34F7961556C17E"/>
            </w:placeholder>
            <w:showingPlcHdr/>
            <w:text/>
          </w:sdtPr>
          <w:sdtEndPr/>
          <w:sdtContent>
            <w:tc>
              <w:tcPr>
                <w:tcW w:w="2551" w:type="dxa"/>
              </w:tcPr>
              <w:p w14:paraId="1C9AC403" w14:textId="77777777" w:rsidR="00B574C9" w:rsidRDefault="00B574C9" w:rsidP="00922950">
                <w:r>
                  <w:rPr>
                    <w:rStyle w:val="PlaceholderText"/>
                  </w:rPr>
                  <w:t>[Middle name]</w:t>
                </w:r>
              </w:p>
            </w:tc>
          </w:sdtContent>
        </w:sdt>
        <w:sdt>
          <w:sdtPr>
            <w:alias w:val="Last name"/>
            <w:tag w:val="authorLastName"/>
            <w:id w:val="-1088529830"/>
            <w:placeholder>
              <w:docPart w:val="DBFA9F14470F4ECFBD05E85AE9C2C853"/>
            </w:placeholder>
            <w:text/>
          </w:sdtPr>
          <w:sdtEndPr/>
          <w:sdtContent>
            <w:tc>
              <w:tcPr>
                <w:tcW w:w="2642" w:type="dxa"/>
              </w:tcPr>
              <w:p w14:paraId="785E644E" w14:textId="77777777" w:rsidR="00B574C9" w:rsidRDefault="00FE4EEF" w:rsidP="00FE4EEF">
                <w:r>
                  <w:t>Galloway</w:t>
                </w:r>
              </w:p>
            </w:tc>
          </w:sdtContent>
        </w:sdt>
      </w:tr>
      <w:tr w:rsidR="00B574C9" w14:paraId="6C19F40B" w14:textId="77777777" w:rsidTr="001A6A06">
        <w:trPr>
          <w:trHeight w:val="986"/>
        </w:trPr>
        <w:tc>
          <w:tcPr>
            <w:tcW w:w="491" w:type="dxa"/>
            <w:vMerge/>
            <w:shd w:val="clear" w:color="auto" w:fill="A6A6A6" w:themeFill="background1" w:themeFillShade="A6"/>
          </w:tcPr>
          <w:p w14:paraId="67B77B81" w14:textId="77777777" w:rsidR="00B574C9" w:rsidRPr="001A6A06" w:rsidRDefault="00B574C9" w:rsidP="00CF1542">
            <w:pPr>
              <w:jc w:val="center"/>
              <w:rPr>
                <w:b/>
                <w:color w:val="FFFFFF" w:themeColor="background1"/>
              </w:rPr>
            </w:pPr>
          </w:p>
        </w:tc>
        <w:sdt>
          <w:sdtPr>
            <w:alias w:val="Biography"/>
            <w:tag w:val="authorBiography"/>
            <w:id w:val="938807824"/>
            <w:placeholder>
              <w:docPart w:val="3EA54FC264DB4756A6CBD636EDCABA1F"/>
            </w:placeholder>
            <w:showingPlcHdr/>
          </w:sdtPr>
          <w:sdtEndPr/>
          <w:sdtContent>
            <w:tc>
              <w:tcPr>
                <w:tcW w:w="8525" w:type="dxa"/>
                <w:gridSpan w:val="4"/>
              </w:tcPr>
              <w:p w14:paraId="050A02CC" w14:textId="77777777" w:rsidR="00B574C9" w:rsidRDefault="00B574C9" w:rsidP="00922950">
                <w:r>
                  <w:rPr>
                    <w:rStyle w:val="PlaceholderText"/>
                  </w:rPr>
                  <w:t>[Enter your biography]</w:t>
                </w:r>
              </w:p>
            </w:tc>
          </w:sdtContent>
        </w:sdt>
      </w:tr>
      <w:tr w:rsidR="00B574C9" w14:paraId="77162A4D" w14:textId="77777777" w:rsidTr="001A6A06">
        <w:trPr>
          <w:trHeight w:val="986"/>
        </w:trPr>
        <w:tc>
          <w:tcPr>
            <w:tcW w:w="491" w:type="dxa"/>
            <w:vMerge/>
            <w:shd w:val="clear" w:color="auto" w:fill="A6A6A6" w:themeFill="background1" w:themeFillShade="A6"/>
          </w:tcPr>
          <w:p w14:paraId="3AB44315" w14:textId="77777777" w:rsidR="00B574C9" w:rsidRPr="001A6A06" w:rsidRDefault="00B574C9" w:rsidP="00CF1542">
            <w:pPr>
              <w:jc w:val="center"/>
              <w:rPr>
                <w:b/>
                <w:color w:val="FFFFFF" w:themeColor="background1"/>
              </w:rPr>
            </w:pPr>
          </w:p>
        </w:tc>
        <w:sdt>
          <w:sdtPr>
            <w:alias w:val="Affiliation"/>
            <w:tag w:val="affiliation"/>
            <w:id w:val="2012937915"/>
            <w:placeholder>
              <w:docPart w:val="FA9D03ADFB5741D58711AB5BF93BD874"/>
            </w:placeholder>
            <w:text/>
          </w:sdtPr>
          <w:sdtEndPr/>
          <w:sdtContent>
            <w:tc>
              <w:tcPr>
                <w:tcW w:w="8525" w:type="dxa"/>
                <w:gridSpan w:val="4"/>
              </w:tcPr>
              <w:p w14:paraId="307E447D" w14:textId="77777777" w:rsidR="00B574C9" w:rsidRDefault="0013265B" w:rsidP="0013265B">
                <w:r>
                  <w:t>Australian National University</w:t>
                </w:r>
              </w:p>
            </w:tc>
          </w:sdtContent>
        </w:sdt>
      </w:tr>
    </w:tbl>
    <w:p w14:paraId="2861C3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7C25FB" w14:textId="77777777" w:rsidTr="00244BB0">
        <w:tc>
          <w:tcPr>
            <w:tcW w:w="9016" w:type="dxa"/>
            <w:shd w:val="clear" w:color="auto" w:fill="A6A6A6" w:themeFill="background1" w:themeFillShade="A6"/>
            <w:tcMar>
              <w:top w:w="113" w:type="dxa"/>
              <w:bottom w:w="113" w:type="dxa"/>
            </w:tcMar>
          </w:tcPr>
          <w:p w14:paraId="498F7B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9B2519" w14:textId="77777777" w:rsidTr="003F0D73">
        <w:sdt>
          <w:sdtPr>
            <w:rPr>
              <w:b/>
            </w:rPr>
            <w:alias w:val="Article headword"/>
            <w:tag w:val="articleHeadword"/>
            <w:id w:val="-361440020"/>
            <w:placeholder>
              <w:docPart w:val="B71F38C8ABB34A25812E6D936E728008"/>
            </w:placeholder>
            <w:text/>
          </w:sdtPr>
          <w:sdtEndPr/>
          <w:sdtContent>
            <w:tc>
              <w:tcPr>
                <w:tcW w:w="9016" w:type="dxa"/>
                <w:tcMar>
                  <w:top w:w="113" w:type="dxa"/>
                  <w:bottom w:w="113" w:type="dxa"/>
                </w:tcMar>
              </w:tcPr>
              <w:p w14:paraId="55C9D271" w14:textId="77777777" w:rsidR="003F0D73" w:rsidRPr="00FB589A" w:rsidRDefault="0013265B" w:rsidP="00FE4EEF">
                <w:pPr>
                  <w:rPr>
                    <w:b/>
                  </w:rPr>
                </w:pPr>
                <w:proofErr w:type="spellStart"/>
                <w:r>
                  <w:rPr>
                    <w:b/>
                  </w:rPr>
                  <w:t>Decha</w:t>
                </w:r>
                <w:proofErr w:type="spellEnd"/>
                <w:r>
                  <w:rPr>
                    <w:b/>
                  </w:rPr>
                  <w:t xml:space="preserve"> </w:t>
                </w:r>
                <w:proofErr w:type="spellStart"/>
                <w:r>
                  <w:rPr>
                    <w:b/>
                  </w:rPr>
                  <w:t xml:space="preserve">Warashoon </w:t>
                </w:r>
                <w:proofErr w:type="spellEnd"/>
                <w:r>
                  <w:rPr>
                    <w:b/>
                  </w:rPr>
                  <w:t>(1945--</w:t>
                </w:r>
                <w:r w:rsidR="00FE4EEF">
                  <w:rPr>
                    <w:b/>
                  </w:rPr>
                  <w:t>)</w:t>
                </w:r>
              </w:p>
            </w:tc>
          </w:sdtContent>
        </w:sdt>
      </w:tr>
      <w:tr w:rsidR="00464699" w14:paraId="0F7B3953" w14:textId="77777777" w:rsidTr="007821B0">
        <w:sdt>
          <w:sdtPr>
            <w:alias w:val="Variant headwords"/>
            <w:tag w:val="variantHeadwords"/>
            <w:id w:val="173464402"/>
            <w:placeholder>
              <w:docPart w:val="0CC9767795F745F79F821F0BA47F6F95"/>
            </w:placeholder>
          </w:sdtPr>
          <w:sdtEndPr/>
          <w:sdtContent>
            <w:tc>
              <w:tcPr>
                <w:tcW w:w="9016" w:type="dxa"/>
                <w:tcMar>
                  <w:top w:w="113" w:type="dxa"/>
                  <w:bottom w:w="113" w:type="dxa"/>
                </w:tcMar>
              </w:tcPr>
              <w:p w14:paraId="6CEB0712" w14:textId="77777777" w:rsidR="00464699" w:rsidRDefault="00FE4EEF" w:rsidP="00FE4EEF">
                <w:proofErr w:type="spellStart"/>
                <w:r>
                  <w:t>Decha</w:t>
                </w:r>
                <w:proofErr w:type="spellEnd"/>
                <w:r>
                  <w:t xml:space="preserve"> </w:t>
                </w:r>
                <w:proofErr w:type="spellStart"/>
                <w:r>
                  <w:t>Warachun</w:t>
                </w:r>
                <w:proofErr w:type="spellEnd"/>
              </w:p>
            </w:tc>
          </w:sdtContent>
        </w:sdt>
      </w:tr>
      <w:tr w:rsidR="00E85A05" w14:paraId="56B4E581" w14:textId="77777777" w:rsidTr="003F0D73">
        <w:sdt>
          <w:sdtPr>
            <w:alias w:val="Abstract"/>
            <w:tag w:val="abstract"/>
            <w:id w:val="-635871867"/>
            <w:placeholder>
              <w:docPart w:val="018BAB2E79D3470BA7E187282CEC2FB2"/>
            </w:placeholder>
          </w:sdtPr>
          <w:sdtEndPr/>
          <w:sdtContent>
            <w:tc>
              <w:tcPr>
                <w:tcW w:w="9016" w:type="dxa"/>
                <w:tcMar>
                  <w:top w:w="113" w:type="dxa"/>
                  <w:bottom w:w="113" w:type="dxa"/>
                </w:tcMar>
              </w:tcPr>
              <w:p w14:paraId="0552DB54" w14:textId="0AFB48B4" w:rsidR="00E85A05" w:rsidRDefault="00B76925" w:rsidP="00FE4EEF">
                <w:proofErr w:type="spellStart"/>
                <w:r>
                  <w:t>Decha</w:t>
                </w:r>
                <w:proofErr w:type="spellEnd"/>
                <w:r>
                  <w:t xml:space="preserve"> </w:t>
                </w:r>
                <w:proofErr w:type="spellStart"/>
                <w:r w:rsidR="00FE4EEF">
                  <w:t>Warashoon</w:t>
                </w:r>
                <w:proofErr w:type="spellEnd"/>
                <w:r w:rsidR="00FE4EEF">
                  <w:t xml:space="preserve"> was a member of the vanguard of Thai artists who brought Southeast Asian art to international attention. After graduating from the Fine Arts program of </w:t>
                </w:r>
                <w:proofErr w:type="spellStart"/>
                <w:r w:rsidR="00FE4EEF">
                  <w:t>Silpakorn</w:t>
                </w:r>
                <w:proofErr w:type="spellEnd"/>
                <w:r w:rsidR="00FE4EEF">
                  <w:t xml:space="preserve"> University in 1969, </w:t>
                </w:r>
                <w:proofErr w:type="spellStart"/>
                <w:r w:rsidR="00FE4EEF">
                  <w:t>Warashoon</w:t>
                </w:r>
                <w:proofErr w:type="spellEnd"/>
                <w:r w:rsidR="00FE4EEF">
                  <w:t xml:space="preserve"> established himself as an artist of note, winning multiple national Thai art competitions. His time at </w:t>
                </w:r>
                <w:proofErr w:type="spellStart"/>
                <w:r w:rsidR="00FE4EEF">
                  <w:t>Silpakorn</w:t>
                </w:r>
                <w:proofErr w:type="spellEnd"/>
                <w:r w:rsidR="00FE4EEF">
                  <w:t xml:space="preserve"> coincided with an overhaul of teaching methods in the arts that saw contemporary Western modernist styles actively incorporated into the curriculum. He experimented with Abstraction and Minimalism, incorporating painting, printmaking, watercolours, and mixed media.</w:t>
                </w:r>
              </w:p>
            </w:tc>
          </w:sdtContent>
        </w:sdt>
      </w:tr>
      <w:tr w:rsidR="003F0D73" w14:paraId="395E3A6C" w14:textId="77777777" w:rsidTr="003F0D73">
        <w:sdt>
          <w:sdtPr>
            <w:alias w:val="Article text"/>
            <w:tag w:val="articleText"/>
            <w:id w:val="634067588"/>
            <w:placeholder>
              <w:docPart w:val="C9DC0650A9284D699F3F21E5FE0A96E9"/>
            </w:placeholder>
          </w:sdtPr>
          <w:sdtEndPr/>
          <w:sdtContent>
            <w:tc>
              <w:tcPr>
                <w:tcW w:w="9016" w:type="dxa"/>
                <w:tcMar>
                  <w:top w:w="113" w:type="dxa"/>
                  <w:bottom w:w="113" w:type="dxa"/>
                </w:tcMar>
              </w:tcPr>
              <w:p w14:paraId="3977860C" w14:textId="30E853EA" w:rsidR="003F0D73" w:rsidRDefault="00B76925" w:rsidP="00FE4EEF">
                <w:proofErr w:type="spellStart"/>
                <w:r>
                  <w:t>Decha</w:t>
                </w:r>
                <w:proofErr w:type="spellEnd"/>
                <w:r>
                  <w:t xml:space="preserve"> </w:t>
                </w:r>
                <w:proofErr w:type="spellStart"/>
                <w:r w:rsidR="00FE4EEF">
                  <w:t>Warashoon</w:t>
                </w:r>
                <w:proofErr w:type="spellEnd"/>
                <w:r w:rsidR="00FE4EEF">
                  <w:t xml:space="preserve"> was a member of the vanguard of Thai artists who brought Southeast Asian art to international attention. After graduating from the Fine Arts program of </w:t>
                </w:r>
                <w:proofErr w:type="spellStart"/>
                <w:r w:rsidR="00FE4EEF">
                  <w:t>Silpakorn</w:t>
                </w:r>
                <w:proofErr w:type="spellEnd"/>
                <w:r w:rsidR="00FE4EEF">
                  <w:t xml:space="preserve"> University in 1969, </w:t>
                </w:r>
                <w:proofErr w:type="spellStart"/>
                <w:r w:rsidR="00FE4EEF">
                  <w:t>Warashoon</w:t>
                </w:r>
                <w:proofErr w:type="spellEnd"/>
                <w:r w:rsidR="00FE4EEF">
                  <w:t xml:space="preserve"> established himself as an artist of note, winning multiple national Thai art competitions. His time at </w:t>
                </w:r>
                <w:proofErr w:type="spellStart"/>
                <w:r w:rsidR="00FE4EEF">
                  <w:t>Silpakorn</w:t>
                </w:r>
                <w:proofErr w:type="spellEnd"/>
                <w:r w:rsidR="00FE4EEF">
                  <w:t xml:space="preserve"> coincided with an overhaul of teaching methods in the arts that saw contemporary Western modernist styles actively incorporated into the curriculum. He experimented with Abstraction and Minimalism, incorporating painting, printmaking, watercolours, and mixed media. </w:t>
                </w:r>
                <w:r w:rsidR="00FE4EEF">
                  <w:br/>
                </w:r>
                <w:r w:rsidR="00FE4EEF">
                  <w:br/>
                </w:r>
                <w:proofErr w:type="spellStart"/>
                <w:r w:rsidR="00FE4EEF">
                  <w:t>Warashoon</w:t>
                </w:r>
                <w:proofErr w:type="spellEnd"/>
                <w:r w:rsidR="00FE4EEF">
                  <w:t xml:space="preserve"> continues to develop his artistic style, incorporating geometric and sinuous forms created in mixed media. His works are often inspired by emotional responses to life experiences, and bring together texture and muted colours. A retrospective of his works was held at the National </w:t>
                </w:r>
                <w:bookmarkStart w:id="0" w:name="_GoBack"/>
                <w:bookmarkEnd w:id="0"/>
                <w:r w:rsidR="00FE4EEF">
                  <w:t xml:space="preserve">Gallery in Bangkok in 2003, and in 2007 he was named National Artist of Thailand in the Graphic Arts, and has since taken up the post of professor at King </w:t>
                </w:r>
                <w:proofErr w:type="spellStart"/>
                <w:r w:rsidR="00FE4EEF">
                  <w:t>Mongkut’s</w:t>
                </w:r>
                <w:proofErr w:type="spellEnd"/>
                <w:r w:rsidR="00FE4EEF">
                  <w:t xml:space="preserve"> Institute of Technology at Lat </w:t>
                </w:r>
                <w:proofErr w:type="spellStart"/>
                <w:r w:rsidR="00FE4EEF">
                  <w:t>Krabang</w:t>
                </w:r>
                <w:proofErr w:type="spellEnd"/>
                <w:r w:rsidR="00FE4EEF">
                  <w:t>.</w:t>
                </w:r>
              </w:p>
            </w:tc>
          </w:sdtContent>
        </w:sdt>
      </w:tr>
      <w:tr w:rsidR="003235A7" w14:paraId="120BDE4D" w14:textId="77777777" w:rsidTr="003235A7">
        <w:tc>
          <w:tcPr>
            <w:tcW w:w="9016" w:type="dxa"/>
          </w:tcPr>
          <w:p w14:paraId="6EF426AF" w14:textId="77777777" w:rsidR="003235A7" w:rsidRDefault="003235A7" w:rsidP="008A5B87">
            <w:r w:rsidRPr="0015114C">
              <w:rPr>
                <w:u w:val="single"/>
              </w:rPr>
              <w:t>Further reading</w:t>
            </w:r>
            <w:r>
              <w:t>:</w:t>
            </w:r>
          </w:p>
          <w:sdt>
            <w:sdtPr>
              <w:alias w:val="Further reading"/>
              <w:tag w:val="furtherReading"/>
              <w:id w:val="-1516217107"/>
              <w:placeholder>
                <w:docPart w:val="79B4A0CC8A0F430082466CFC50BDD794"/>
              </w:placeholder>
            </w:sdtPr>
            <w:sdtEndPr/>
            <w:sdtContent>
              <w:p w14:paraId="277D0588" w14:textId="77777777" w:rsidR="00FE4EEF" w:rsidRDefault="00D87E26" w:rsidP="00FE4EEF">
                <w:sdt>
                  <w:sdtPr>
                    <w:id w:val="85762400"/>
                    <w:citation/>
                  </w:sdtPr>
                  <w:sdtEndPr/>
                  <w:sdtContent>
                    <w:r w:rsidR="00FE4EEF">
                      <w:fldChar w:fldCharType="begin"/>
                    </w:r>
                    <w:r w:rsidR="00FE4EEF">
                      <w:rPr>
                        <w:lang w:val="en-CA"/>
                      </w:rPr>
                      <w:instrText xml:space="preserve"> CITATION Chu03 \l 4105 </w:instrText>
                    </w:r>
                    <w:r w:rsidR="00FE4EEF">
                      <w:fldChar w:fldCharType="separate"/>
                    </w:r>
                    <w:r w:rsidR="00FE4EEF">
                      <w:rPr>
                        <w:noProof/>
                        <w:lang w:val="en-CA"/>
                      </w:rPr>
                      <w:t xml:space="preserve"> </w:t>
                    </w:r>
                    <w:r w:rsidR="00FE4EEF" w:rsidRPr="00FE4EEF">
                      <w:rPr>
                        <w:noProof/>
                        <w:lang w:val="en-CA"/>
                      </w:rPr>
                      <w:t>(Chu)</w:t>
                    </w:r>
                    <w:r w:rsidR="00FE4EEF">
                      <w:fldChar w:fldCharType="end"/>
                    </w:r>
                  </w:sdtContent>
                </w:sdt>
              </w:p>
              <w:p w14:paraId="0249F2EC" w14:textId="77777777" w:rsidR="00FE4EEF" w:rsidRDefault="00FE4EEF" w:rsidP="00FE4EEF"/>
              <w:p w14:paraId="69F90A45" w14:textId="77777777" w:rsidR="003235A7" w:rsidRDefault="00D87E26" w:rsidP="00FE4EEF">
                <w:sdt>
                  <w:sdtPr>
                    <w:id w:val="85762402"/>
                    <w:citation/>
                  </w:sdtPr>
                  <w:sdtEndPr/>
                  <w:sdtContent>
                    <w:r w:rsidR="00FE4EEF">
                      <w:fldChar w:fldCharType="begin"/>
                    </w:r>
                    <w:r w:rsidR="00FE4EEF">
                      <w:rPr>
                        <w:lang w:val="en-CA"/>
                      </w:rPr>
                      <w:instrText xml:space="preserve"> CITATION Dar96 \l 4105 </w:instrText>
                    </w:r>
                    <w:r w:rsidR="00FE4EEF">
                      <w:fldChar w:fldCharType="separate"/>
                    </w:r>
                    <w:r w:rsidR="00FE4EEF" w:rsidRPr="00FE4EEF">
                      <w:rPr>
                        <w:noProof/>
                        <w:lang w:val="en-CA"/>
                      </w:rPr>
                      <w:t>(Dardarananda)</w:t>
                    </w:r>
                    <w:r w:rsidR="00FE4EEF">
                      <w:fldChar w:fldCharType="end"/>
                    </w:r>
                  </w:sdtContent>
                </w:sdt>
              </w:p>
            </w:sdtContent>
          </w:sdt>
        </w:tc>
      </w:tr>
    </w:tbl>
    <w:p w14:paraId="6C5BE34C" w14:textId="77777777" w:rsidR="00C27FAB" w:rsidRPr="00F36937" w:rsidRDefault="00C27FAB" w:rsidP="00B33145"/>
    <w:sectPr w:rsidR="00C27FAB" w:rsidRPr="00F36937" w:rsidSect="00170E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374A8" w14:textId="77777777" w:rsidR="00447A1D" w:rsidRDefault="00447A1D" w:rsidP="007A0D55">
      <w:pPr>
        <w:spacing w:after="0" w:line="240" w:lineRule="auto"/>
      </w:pPr>
      <w:r>
        <w:separator/>
      </w:r>
    </w:p>
  </w:endnote>
  <w:endnote w:type="continuationSeparator" w:id="0">
    <w:p w14:paraId="270AF8FF" w14:textId="77777777" w:rsidR="00447A1D" w:rsidRDefault="00447A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BC4B6" w14:textId="77777777" w:rsidR="00447A1D" w:rsidRDefault="00447A1D" w:rsidP="007A0D55">
      <w:pPr>
        <w:spacing w:after="0" w:line="240" w:lineRule="auto"/>
      </w:pPr>
      <w:r>
        <w:separator/>
      </w:r>
    </w:p>
  </w:footnote>
  <w:footnote w:type="continuationSeparator" w:id="0">
    <w:p w14:paraId="12DAE472" w14:textId="77777777" w:rsidR="00447A1D" w:rsidRDefault="00447A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212E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1B0B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7A1D"/>
    <w:rsid w:val="00032559"/>
    <w:rsid w:val="00052040"/>
    <w:rsid w:val="000B25AE"/>
    <w:rsid w:val="000B55AB"/>
    <w:rsid w:val="000D24DC"/>
    <w:rsid w:val="00101B2E"/>
    <w:rsid w:val="00116FA0"/>
    <w:rsid w:val="0013265B"/>
    <w:rsid w:val="0015114C"/>
    <w:rsid w:val="00170E6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7A1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925"/>
    <w:rsid w:val="00BC39C9"/>
    <w:rsid w:val="00BE5BF7"/>
    <w:rsid w:val="00BF40E1"/>
    <w:rsid w:val="00C27FAB"/>
    <w:rsid w:val="00C358D4"/>
    <w:rsid w:val="00C6296B"/>
    <w:rsid w:val="00CC586D"/>
    <w:rsid w:val="00CF1542"/>
    <w:rsid w:val="00CF3EC5"/>
    <w:rsid w:val="00D656DA"/>
    <w:rsid w:val="00D83300"/>
    <w:rsid w:val="00D87E2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4EEF"/>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F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EE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F3248A3472472BB6BE3196544BDE76"/>
        <w:category>
          <w:name w:val="General"/>
          <w:gallery w:val="placeholder"/>
        </w:category>
        <w:types>
          <w:type w:val="bbPlcHdr"/>
        </w:types>
        <w:behaviors>
          <w:behavior w:val="content"/>
        </w:behaviors>
        <w:guid w:val="{2AE8F71E-00B1-4492-992C-CEE7F3E2E370}"/>
      </w:docPartPr>
      <w:docPartBody>
        <w:p w:rsidR="00622B0F" w:rsidRDefault="006F3E11">
          <w:pPr>
            <w:pStyle w:val="7EF3248A3472472BB6BE3196544BDE76"/>
          </w:pPr>
          <w:r w:rsidRPr="00CC586D">
            <w:rPr>
              <w:rStyle w:val="PlaceholderText"/>
              <w:b/>
              <w:color w:val="FFFFFF" w:themeColor="background1"/>
            </w:rPr>
            <w:t>[Salutation]</w:t>
          </w:r>
        </w:p>
      </w:docPartBody>
    </w:docPart>
    <w:docPart>
      <w:docPartPr>
        <w:name w:val="60A60257C3124B8DAFE5C785E7C0EDA4"/>
        <w:category>
          <w:name w:val="General"/>
          <w:gallery w:val="placeholder"/>
        </w:category>
        <w:types>
          <w:type w:val="bbPlcHdr"/>
        </w:types>
        <w:behaviors>
          <w:behavior w:val="content"/>
        </w:behaviors>
        <w:guid w:val="{9A265DB2-6C76-4B9D-A77C-3FD6DD2AB8ED}"/>
      </w:docPartPr>
      <w:docPartBody>
        <w:p w:rsidR="00622B0F" w:rsidRDefault="006F3E11">
          <w:pPr>
            <w:pStyle w:val="60A60257C3124B8DAFE5C785E7C0EDA4"/>
          </w:pPr>
          <w:r>
            <w:rPr>
              <w:rStyle w:val="PlaceholderText"/>
            </w:rPr>
            <w:t>[First name]</w:t>
          </w:r>
        </w:p>
      </w:docPartBody>
    </w:docPart>
    <w:docPart>
      <w:docPartPr>
        <w:name w:val="423762B879D6433CAE34F7961556C17E"/>
        <w:category>
          <w:name w:val="General"/>
          <w:gallery w:val="placeholder"/>
        </w:category>
        <w:types>
          <w:type w:val="bbPlcHdr"/>
        </w:types>
        <w:behaviors>
          <w:behavior w:val="content"/>
        </w:behaviors>
        <w:guid w:val="{B4EA9369-10F7-47AE-BE33-7366229C81EF}"/>
      </w:docPartPr>
      <w:docPartBody>
        <w:p w:rsidR="00622B0F" w:rsidRDefault="006F3E11">
          <w:pPr>
            <w:pStyle w:val="423762B879D6433CAE34F7961556C17E"/>
          </w:pPr>
          <w:r>
            <w:rPr>
              <w:rStyle w:val="PlaceholderText"/>
            </w:rPr>
            <w:t>[Middle name]</w:t>
          </w:r>
        </w:p>
      </w:docPartBody>
    </w:docPart>
    <w:docPart>
      <w:docPartPr>
        <w:name w:val="DBFA9F14470F4ECFBD05E85AE9C2C853"/>
        <w:category>
          <w:name w:val="General"/>
          <w:gallery w:val="placeholder"/>
        </w:category>
        <w:types>
          <w:type w:val="bbPlcHdr"/>
        </w:types>
        <w:behaviors>
          <w:behavior w:val="content"/>
        </w:behaviors>
        <w:guid w:val="{562FA538-55E2-4241-A84B-3EA9C40F8F93}"/>
      </w:docPartPr>
      <w:docPartBody>
        <w:p w:rsidR="00622B0F" w:rsidRDefault="006F3E11">
          <w:pPr>
            <w:pStyle w:val="DBFA9F14470F4ECFBD05E85AE9C2C853"/>
          </w:pPr>
          <w:r>
            <w:rPr>
              <w:rStyle w:val="PlaceholderText"/>
            </w:rPr>
            <w:t>[Last name]</w:t>
          </w:r>
        </w:p>
      </w:docPartBody>
    </w:docPart>
    <w:docPart>
      <w:docPartPr>
        <w:name w:val="3EA54FC264DB4756A6CBD636EDCABA1F"/>
        <w:category>
          <w:name w:val="General"/>
          <w:gallery w:val="placeholder"/>
        </w:category>
        <w:types>
          <w:type w:val="bbPlcHdr"/>
        </w:types>
        <w:behaviors>
          <w:behavior w:val="content"/>
        </w:behaviors>
        <w:guid w:val="{9C6DEC94-E524-4E8D-BD0B-07930217B070}"/>
      </w:docPartPr>
      <w:docPartBody>
        <w:p w:rsidR="00622B0F" w:rsidRDefault="006F3E11">
          <w:pPr>
            <w:pStyle w:val="3EA54FC264DB4756A6CBD636EDCABA1F"/>
          </w:pPr>
          <w:r>
            <w:rPr>
              <w:rStyle w:val="PlaceholderText"/>
            </w:rPr>
            <w:t>[Enter your biography]</w:t>
          </w:r>
        </w:p>
      </w:docPartBody>
    </w:docPart>
    <w:docPart>
      <w:docPartPr>
        <w:name w:val="FA9D03ADFB5741D58711AB5BF93BD874"/>
        <w:category>
          <w:name w:val="General"/>
          <w:gallery w:val="placeholder"/>
        </w:category>
        <w:types>
          <w:type w:val="bbPlcHdr"/>
        </w:types>
        <w:behaviors>
          <w:behavior w:val="content"/>
        </w:behaviors>
        <w:guid w:val="{044145EA-BDDC-4FE5-80C7-B6ABFF07723B}"/>
      </w:docPartPr>
      <w:docPartBody>
        <w:p w:rsidR="00622B0F" w:rsidRDefault="006F3E11">
          <w:pPr>
            <w:pStyle w:val="FA9D03ADFB5741D58711AB5BF93BD874"/>
          </w:pPr>
          <w:r>
            <w:rPr>
              <w:rStyle w:val="PlaceholderText"/>
            </w:rPr>
            <w:t>[Enter the institution with which you are affiliated]</w:t>
          </w:r>
        </w:p>
      </w:docPartBody>
    </w:docPart>
    <w:docPart>
      <w:docPartPr>
        <w:name w:val="B71F38C8ABB34A25812E6D936E728008"/>
        <w:category>
          <w:name w:val="General"/>
          <w:gallery w:val="placeholder"/>
        </w:category>
        <w:types>
          <w:type w:val="bbPlcHdr"/>
        </w:types>
        <w:behaviors>
          <w:behavior w:val="content"/>
        </w:behaviors>
        <w:guid w:val="{33EDC3BB-EFE7-4C93-A503-949F60749C46}"/>
      </w:docPartPr>
      <w:docPartBody>
        <w:p w:rsidR="00622B0F" w:rsidRDefault="006F3E11">
          <w:pPr>
            <w:pStyle w:val="B71F38C8ABB34A25812E6D936E728008"/>
          </w:pPr>
          <w:r w:rsidRPr="00EF74F7">
            <w:rPr>
              <w:b/>
              <w:color w:val="808080" w:themeColor="background1" w:themeShade="80"/>
            </w:rPr>
            <w:t>[Enter the headword for your article]</w:t>
          </w:r>
        </w:p>
      </w:docPartBody>
    </w:docPart>
    <w:docPart>
      <w:docPartPr>
        <w:name w:val="0CC9767795F745F79F821F0BA47F6F95"/>
        <w:category>
          <w:name w:val="General"/>
          <w:gallery w:val="placeholder"/>
        </w:category>
        <w:types>
          <w:type w:val="bbPlcHdr"/>
        </w:types>
        <w:behaviors>
          <w:behavior w:val="content"/>
        </w:behaviors>
        <w:guid w:val="{9FB587A7-A25C-4175-AC0B-1A29A44D3997}"/>
      </w:docPartPr>
      <w:docPartBody>
        <w:p w:rsidR="00622B0F" w:rsidRDefault="006F3E11">
          <w:pPr>
            <w:pStyle w:val="0CC9767795F745F79F821F0BA47F6F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8BAB2E79D3470BA7E187282CEC2FB2"/>
        <w:category>
          <w:name w:val="General"/>
          <w:gallery w:val="placeholder"/>
        </w:category>
        <w:types>
          <w:type w:val="bbPlcHdr"/>
        </w:types>
        <w:behaviors>
          <w:behavior w:val="content"/>
        </w:behaviors>
        <w:guid w:val="{F3562B4B-F484-4A54-851F-771D831A3ECD}"/>
      </w:docPartPr>
      <w:docPartBody>
        <w:p w:rsidR="00622B0F" w:rsidRDefault="006F3E11">
          <w:pPr>
            <w:pStyle w:val="018BAB2E79D3470BA7E187282CEC2F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DC0650A9284D699F3F21E5FE0A96E9"/>
        <w:category>
          <w:name w:val="General"/>
          <w:gallery w:val="placeholder"/>
        </w:category>
        <w:types>
          <w:type w:val="bbPlcHdr"/>
        </w:types>
        <w:behaviors>
          <w:behavior w:val="content"/>
        </w:behaviors>
        <w:guid w:val="{00F71CD2-F605-4418-AC75-8EB64E777B84}"/>
      </w:docPartPr>
      <w:docPartBody>
        <w:p w:rsidR="00622B0F" w:rsidRDefault="006F3E11">
          <w:pPr>
            <w:pStyle w:val="C9DC0650A9284D699F3F21E5FE0A96E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B4A0CC8A0F430082466CFC50BDD794"/>
        <w:category>
          <w:name w:val="General"/>
          <w:gallery w:val="placeholder"/>
        </w:category>
        <w:types>
          <w:type w:val="bbPlcHdr"/>
        </w:types>
        <w:behaviors>
          <w:behavior w:val="content"/>
        </w:behaviors>
        <w:guid w:val="{29251351-E7DF-4CD5-AA64-E6D80D005987}"/>
      </w:docPartPr>
      <w:docPartBody>
        <w:p w:rsidR="00622B0F" w:rsidRDefault="006F3E11">
          <w:pPr>
            <w:pStyle w:val="79B4A0CC8A0F430082466CFC50BDD7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3E11"/>
    <w:rsid w:val="00622B0F"/>
    <w:rsid w:val="006F3E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F3248A3472472BB6BE3196544BDE76">
    <w:name w:val="7EF3248A3472472BB6BE3196544BDE76"/>
  </w:style>
  <w:style w:type="paragraph" w:customStyle="1" w:styleId="60A60257C3124B8DAFE5C785E7C0EDA4">
    <w:name w:val="60A60257C3124B8DAFE5C785E7C0EDA4"/>
  </w:style>
  <w:style w:type="paragraph" w:customStyle="1" w:styleId="423762B879D6433CAE34F7961556C17E">
    <w:name w:val="423762B879D6433CAE34F7961556C17E"/>
  </w:style>
  <w:style w:type="paragraph" w:customStyle="1" w:styleId="DBFA9F14470F4ECFBD05E85AE9C2C853">
    <w:name w:val="DBFA9F14470F4ECFBD05E85AE9C2C853"/>
  </w:style>
  <w:style w:type="paragraph" w:customStyle="1" w:styleId="3EA54FC264DB4756A6CBD636EDCABA1F">
    <w:name w:val="3EA54FC264DB4756A6CBD636EDCABA1F"/>
  </w:style>
  <w:style w:type="paragraph" w:customStyle="1" w:styleId="FA9D03ADFB5741D58711AB5BF93BD874">
    <w:name w:val="FA9D03ADFB5741D58711AB5BF93BD874"/>
  </w:style>
  <w:style w:type="paragraph" w:customStyle="1" w:styleId="B71F38C8ABB34A25812E6D936E728008">
    <w:name w:val="B71F38C8ABB34A25812E6D936E728008"/>
  </w:style>
  <w:style w:type="paragraph" w:customStyle="1" w:styleId="0CC9767795F745F79F821F0BA47F6F95">
    <w:name w:val="0CC9767795F745F79F821F0BA47F6F95"/>
  </w:style>
  <w:style w:type="paragraph" w:customStyle="1" w:styleId="018BAB2E79D3470BA7E187282CEC2FB2">
    <w:name w:val="018BAB2E79D3470BA7E187282CEC2FB2"/>
  </w:style>
  <w:style w:type="paragraph" w:customStyle="1" w:styleId="C9DC0650A9284D699F3F21E5FE0A96E9">
    <w:name w:val="C9DC0650A9284D699F3F21E5FE0A96E9"/>
  </w:style>
  <w:style w:type="paragraph" w:customStyle="1" w:styleId="79B4A0CC8A0F430082466CFC50BDD794">
    <w:name w:val="79B4A0CC8A0F430082466CFC50BDD7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Chu03</b:Tag>
    <b:SourceType>Book</b:SourceType>
    <b:Guid>{FAD28410-ED73-4612-8640-FA56DC36D196}</b:Guid>
    <b:LCID>uz-Cyrl-UZ</b:LCID>
    <b:Author>
      <b:Author>
        <b:NameList>
          <b:Person>
            <b:Last>Chu</b:Last>
            <b:First>Marjorie</b:First>
          </b:Person>
        </b:NameList>
      </b:Author>
    </b:Author>
    <b:Title>Understanding Contemporary Southeast Asian Art</b:Title>
    <b:Year>2003</b:Year>
    <b:City>Singapore</b:City>
    <b:Publisher>Art Forum Pty Ltd.</b:Publisher>
    <b:Medium>Print</b:Medium>
    <b:RefOrder>1</b:RefOrder>
  </b:Source>
  <b:Source>
    <b:Tag>Dar96</b:Tag>
    <b:SourceType>Book</b:SourceType>
    <b:Guid>{31313285-6968-4CF9-87E4-DE389AC18CBE}</b:Guid>
    <b:LCID>uz-Cyrl-UZ</b:LCID>
    <b:Author>
      <b:Author>
        <b:NameList>
          <b:Person>
            <b:Last>Dardarananda</b:Last>
            <b:First>Sivaporn</b:First>
          </b:Person>
        </b:NameList>
      </b:Author>
    </b:Author>
    <b:Title>Golden Jubilee Art Exhibition: 50 Years of Thai Art</b:Title>
    <b:Year>1996</b:Year>
    <b:City>Bangkok</b:City>
    <b:Publisher>Rama IX Art Museum Foundation</b:Publisher>
    <b:Medium>Print</b:Medium>
    <b:RefOrder>2</b:RefOrder>
  </b:Source>
</b:Sources>
</file>

<file path=customXml/itemProps1.xml><?xml version="1.0" encoding="utf-8"?>
<ds:datastoreItem xmlns:ds="http://schemas.openxmlformats.org/officeDocument/2006/customXml" ds:itemID="{9BD21E01-653A-AA4D-9566-8A13BC77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5</TotalTime>
  <Pages>1</Pages>
  <Words>293</Words>
  <Characters>1674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4</cp:revision>
  <dcterms:created xsi:type="dcterms:W3CDTF">2014-06-30T23:01:00Z</dcterms:created>
  <dcterms:modified xsi:type="dcterms:W3CDTF">2014-08-04T23:35:00Z</dcterms:modified>
</cp:coreProperties>
</file>