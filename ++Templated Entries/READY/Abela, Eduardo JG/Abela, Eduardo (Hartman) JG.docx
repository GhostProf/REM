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7D466DB" w14:textId="77777777" w:rsidTr="00922950">
        <w:tc>
          <w:tcPr>
            <w:tcW w:w="491" w:type="dxa"/>
            <w:vMerge w:val="restart"/>
            <w:shd w:val="clear" w:color="auto" w:fill="A6A6A6" w:themeFill="background1" w:themeFillShade="A6"/>
            <w:textDirection w:val="btLr"/>
          </w:tcPr>
          <w:p w14:paraId="32B0017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D338B83484DA5B42C97F868CDA2EE"/>
            </w:placeholder>
            <w:showingPlcHdr/>
            <w:dropDownList>
              <w:listItem w:displayText="Dr." w:value="Dr."/>
              <w:listItem w:displayText="Prof." w:value="Prof."/>
            </w:dropDownList>
          </w:sdtPr>
          <w:sdtEndPr/>
          <w:sdtContent>
            <w:tc>
              <w:tcPr>
                <w:tcW w:w="1259" w:type="dxa"/>
              </w:tcPr>
              <w:p w14:paraId="25354F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A323FE421774E258F9850E80B80BF2F"/>
            </w:placeholder>
            <w:text/>
          </w:sdtPr>
          <w:sdtEndPr/>
          <w:sdtContent>
            <w:tc>
              <w:tcPr>
                <w:tcW w:w="2073" w:type="dxa"/>
              </w:tcPr>
              <w:p w14:paraId="093ACBB1" w14:textId="77777777" w:rsidR="00B574C9" w:rsidRDefault="00275FDA" w:rsidP="00275FDA">
                <w:r>
                  <w:t>Joseph</w:t>
                </w:r>
              </w:p>
            </w:tc>
          </w:sdtContent>
        </w:sdt>
        <w:sdt>
          <w:sdtPr>
            <w:alias w:val="Middle name"/>
            <w:tag w:val="authorMiddleName"/>
            <w:id w:val="-2076034781"/>
            <w:placeholder>
              <w:docPart w:val="E9D06264640B4617BC34322F9C9523FE"/>
            </w:placeholder>
            <w:showingPlcHdr/>
            <w:text/>
          </w:sdtPr>
          <w:sdtEndPr/>
          <w:sdtContent>
            <w:tc>
              <w:tcPr>
                <w:tcW w:w="2551" w:type="dxa"/>
              </w:tcPr>
              <w:p w14:paraId="2FA5007F" w14:textId="77777777" w:rsidR="00B574C9" w:rsidRDefault="00B574C9" w:rsidP="00922950">
                <w:r>
                  <w:rPr>
                    <w:rStyle w:val="PlaceholderText"/>
                  </w:rPr>
                  <w:t>[Middle name]</w:t>
                </w:r>
              </w:p>
            </w:tc>
          </w:sdtContent>
        </w:sdt>
        <w:sdt>
          <w:sdtPr>
            <w:alias w:val="Last name"/>
            <w:tag w:val="authorLastName"/>
            <w:id w:val="-1088529830"/>
            <w:placeholder>
              <w:docPart w:val="D52711F8AA914DADB04E9C88FFF480F5"/>
            </w:placeholder>
            <w:text/>
          </w:sdtPr>
          <w:sdtEndPr/>
          <w:sdtContent>
            <w:tc>
              <w:tcPr>
                <w:tcW w:w="2642" w:type="dxa"/>
              </w:tcPr>
              <w:p w14:paraId="6810CEA4" w14:textId="77777777" w:rsidR="00B574C9" w:rsidRDefault="00275FDA" w:rsidP="00275FDA">
                <w:r>
                  <w:t>Hartman</w:t>
                </w:r>
              </w:p>
            </w:tc>
          </w:sdtContent>
        </w:sdt>
      </w:tr>
      <w:tr w:rsidR="00B574C9" w14:paraId="5F2F5499" w14:textId="77777777" w:rsidTr="001A6A06">
        <w:trPr>
          <w:trHeight w:val="986"/>
        </w:trPr>
        <w:tc>
          <w:tcPr>
            <w:tcW w:w="491" w:type="dxa"/>
            <w:vMerge/>
            <w:shd w:val="clear" w:color="auto" w:fill="A6A6A6" w:themeFill="background1" w:themeFillShade="A6"/>
          </w:tcPr>
          <w:p w14:paraId="5A7AD45F" w14:textId="77777777" w:rsidR="00B574C9" w:rsidRPr="001A6A06" w:rsidRDefault="00B574C9" w:rsidP="00CF1542">
            <w:pPr>
              <w:jc w:val="center"/>
              <w:rPr>
                <w:b/>
                <w:color w:val="FFFFFF" w:themeColor="background1"/>
              </w:rPr>
            </w:pPr>
          </w:p>
        </w:tc>
        <w:sdt>
          <w:sdtPr>
            <w:alias w:val="Biography"/>
            <w:tag w:val="authorBiography"/>
            <w:id w:val="938807824"/>
            <w:placeholder>
              <w:docPart w:val="BE325489A644436B87DFAF934BD78587"/>
            </w:placeholder>
            <w:showingPlcHdr/>
          </w:sdtPr>
          <w:sdtEndPr/>
          <w:sdtContent>
            <w:tc>
              <w:tcPr>
                <w:tcW w:w="8525" w:type="dxa"/>
                <w:gridSpan w:val="4"/>
              </w:tcPr>
              <w:p w14:paraId="3532212C" w14:textId="77777777" w:rsidR="00B574C9" w:rsidRDefault="00B574C9" w:rsidP="00922950">
                <w:r>
                  <w:rPr>
                    <w:rStyle w:val="PlaceholderText"/>
                  </w:rPr>
                  <w:t>[Enter your biography]</w:t>
                </w:r>
              </w:p>
            </w:tc>
          </w:sdtContent>
        </w:sdt>
      </w:tr>
      <w:tr w:rsidR="00B574C9" w14:paraId="7A4296C0" w14:textId="77777777" w:rsidTr="001A6A06">
        <w:trPr>
          <w:trHeight w:val="986"/>
        </w:trPr>
        <w:tc>
          <w:tcPr>
            <w:tcW w:w="491" w:type="dxa"/>
            <w:vMerge/>
            <w:shd w:val="clear" w:color="auto" w:fill="A6A6A6" w:themeFill="background1" w:themeFillShade="A6"/>
          </w:tcPr>
          <w:p w14:paraId="35CD5397" w14:textId="77777777" w:rsidR="00B574C9" w:rsidRPr="001A6A06" w:rsidRDefault="00B574C9" w:rsidP="00CF1542">
            <w:pPr>
              <w:jc w:val="center"/>
              <w:rPr>
                <w:b/>
                <w:color w:val="FFFFFF" w:themeColor="background1"/>
              </w:rPr>
            </w:pPr>
          </w:p>
        </w:tc>
        <w:sdt>
          <w:sdtPr>
            <w:alias w:val="Affiliation"/>
            <w:tag w:val="affiliation"/>
            <w:id w:val="2012937915"/>
            <w:placeholder>
              <w:docPart w:val="94C6EDAA783E4B379804EC320012C88B"/>
            </w:placeholder>
            <w:text/>
          </w:sdtPr>
          <w:sdtEndPr/>
          <w:sdtContent>
            <w:tc>
              <w:tcPr>
                <w:tcW w:w="8525" w:type="dxa"/>
                <w:gridSpan w:val="4"/>
              </w:tcPr>
              <w:p w14:paraId="210C91D0" w14:textId="77777777" w:rsidR="00B574C9" w:rsidRDefault="000D474B" w:rsidP="000D474B">
                <w:r>
                  <w:t>Southern Methodist University</w:t>
                </w:r>
              </w:p>
            </w:tc>
          </w:sdtContent>
        </w:sdt>
      </w:tr>
    </w:tbl>
    <w:p w14:paraId="679E3AC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C374A9" w14:textId="77777777" w:rsidTr="00244BB0">
        <w:tc>
          <w:tcPr>
            <w:tcW w:w="9016" w:type="dxa"/>
            <w:shd w:val="clear" w:color="auto" w:fill="A6A6A6" w:themeFill="background1" w:themeFillShade="A6"/>
            <w:tcMar>
              <w:top w:w="113" w:type="dxa"/>
              <w:bottom w:w="113" w:type="dxa"/>
            </w:tcMar>
          </w:tcPr>
          <w:p w14:paraId="3C43092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906A22A" w14:textId="77777777" w:rsidTr="003F0D73">
        <w:sdt>
          <w:sdtPr>
            <w:rPr>
              <w:b/>
            </w:rPr>
            <w:alias w:val="Article headword"/>
            <w:tag w:val="articleHeadword"/>
            <w:id w:val="-361440020"/>
            <w:placeholder>
              <w:docPart w:val="5A42ADB732284E34986144CF1E653784"/>
            </w:placeholder>
            <w:text/>
          </w:sdtPr>
          <w:sdtEndPr/>
          <w:sdtContent>
            <w:tc>
              <w:tcPr>
                <w:tcW w:w="9016" w:type="dxa"/>
                <w:tcMar>
                  <w:top w:w="113" w:type="dxa"/>
                  <w:bottom w:w="113" w:type="dxa"/>
                </w:tcMar>
              </w:tcPr>
              <w:p w14:paraId="4F5F6085" w14:textId="77777777" w:rsidR="003F0D73" w:rsidRPr="00FB589A" w:rsidRDefault="00275FDA" w:rsidP="00275FDA">
                <w:proofErr w:type="spellStart"/>
                <w:r w:rsidRPr="000D1021">
                  <w:rPr>
                    <w:b/>
                  </w:rPr>
                  <w:t>Abela</w:t>
                </w:r>
                <w:proofErr w:type="spellEnd"/>
                <w:r w:rsidRPr="000D1021">
                  <w:rPr>
                    <w:b/>
                  </w:rPr>
                  <w:t>, Eduardo (1889-1965)</w:t>
                </w:r>
              </w:p>
            </w:tc>
          </w:sdtContent>
        </w:sdt>
      </w:tr>
      <w:tr w:rsidR="00464699" w14:paraId="2E0B0507" w14:textId="77777777" w:rsidTr="000D474B">
        <w:sdt>
          <w:sdtPr>
            <w:alias w:val="Variant headwords"/>
            <w:tag w:val="variantHeadwords"/>
            <w:id w:val="173464402"/>
            <w:placeholder>
              <w:docPart w:val="9D4C4CF03DA646D09CE843F89A52D4B8"/>
            </w:placeholder>
            <w:showingPlcHdr/>
          </w:sdtPr>
          <w:sdtEndPr/>
          <w:sdtContent>
            <w:tc>
              <w:tcPr>
                <w:tcW w:w="9016" w:type="dxa"/>
                <w:tcMar>
                  <w:top w:w="113" w:type="dxa"/>
                  <w:bottom w:w="113" w:type="dxa"/>
                </w:tcMar>
              </w:tcPr>
              <w:p w14:paraId="2E87E28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2861D7" w14:textId="77777777" w:rsidTr="003F0D73">
        <w:sdt>
          <w:sdtPr>
            <w:alias w:val="Abstract"/>
            <w:tag w:val="abstract"/>
            <w:id w:val="-635871867"/>
            <w:placeholder>
              <w:docPart w:val="51C08343184A4F1FAFF2360F8E209169"/>
            </w:placeholder>
          </w:sdtPr>
          <w:sdtEndPr/>
          <w:sdtContent>
            <w:tc>
              <w:tcPr>
                <w:tcW w:w="9016" w:type="dxa"/>
                <w:tcMar>
                  <w:top w:w="113" w:type="dxa"/>
                  <w:bottom w:w="113" w:type="dxa"/>
                </w:tcMar>
              </w:tcPr>
              <w:p w14:paraId="77CCB428" w14:textId="1024A996" w:rsidR="00E85A05" w:rsidRDefault="005661F3" w:rsidP="00E85A05">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w:t>
                </w:r>
              </w:p>
            </w:tc>
          </w:sdtContent>
        </w:sdt>
      </w:tr>
      <w:tr w:rsidR="003F0D73" w14:paraId="29B20BBD" w14:textId="77777777" w:rsidTr="003F0D73">
        <w:sdt>
          <w:sdtPr>
            <w:alias w:val="Article text"/>
            <w:tag w:val="articleText"/>
            <w:id w:val="634067588"/>
            <w:placeholder>
              <w:docPart w:val="80A8BC7D77E94DC78764FD2AD1B0B605"/>
            </w:placeholder>
          </w:sdtPr>
          <w:sdtEndPr/>
          <w:sdtContent>
            <w:tc>
              <w:tcPr>
                <w:tcW w:w="9016" w:type="dxa"/>
                <w:tcMar>
                  <w:top w:w="113" w:type="dxa"/>
                  <w:bottom w:w="113" w:type="dxa"/>
                </w:tcMar>
              </w:tcPr>
              <w:p w14:paraId="3F3E1999" w14:textId="77777777" w:rsidR="00275FDA" w:rsidRDefault="00275FDA" w:rsidP="00275FDA">
                <w:r w:rsidRPr="00595883">
                  <w:t xml:space="preserve">Cuban artist and cartoonist Eduardo </w:t>
                </w:r>
                <w:proofErr w:type="spellStart"/>
                <w:r w:rsidRPr="00595883">
                  <w:t>Abela</w:t>
                </w:r>
                <w:proofErr w:type="spellEnd"/>
                <w:r>
                  <w:t xml:space="preserve"> (born 1889 in San Antonio de los </w:t>
                </w:r>
                <w:proofErr w:type="spellStart"/>
                <w:r>
                  <w:t>Baños</w:t>
                </w:r>
                <w:proofErr w:type="spellEnd"/>
                <w:r>
                  <w:t>; died 1965 in Havana)</w:t>
                </w:r>
                <w:r w:rsidRPr="00595883">
                  <w:t xml:space="preserve"> is considered an early progenitor of the Cuban </w:t>
                </w:r>
                <w:proofErr w:type="spellStart"/>
                <w:r w:rsidRPr="00595883">
                  <w:rPr>
                    <w:i/>
                  </w:rPr>
                  <w:t>Vanguardia</w:t>
                </w:r>
                <w:proofErr w:type="spellEnd"/>
                <w:r>
                  <w:t>,</w:t>
                </w:r>
                <w:r w:rsidRPr="00595883">
                  <w:t xml:space="preserve"> a twentieth-century avant-garde art movement that incorporated European modernist techniques, such as Expressionism, Cubism, and Surrealism, into synthetic images of Cuba’s multifaceted culture. Like many of his colleagues, </w:t>
                </w:r>
                <w:proofErr w:type="spellStart"/>
                <w:r w:rsidRPr="00595883">
                  <w:t>Abela</w:t>
                </w:r>
                <w:proofErr w:type="spellEnd"/>
                <w:r w:rsidRPr="00595883">
                  <w:t xml:space="preserve"> explored Cuban themes in his art while living abroad in Spain and Paris in the 1920s. During his European residency, </w:t>
                </w:r>
                <w:proofErr w:type="spellStart"/>
                <w:r w:rsidRPr="00595883">
                  <w:t>Abela</w:t>
                </w:r>
                <w:proofErr w:type="spellEnd"/>
                <w:r w:rsidRPr="00595883">
                  <w:t xml:space="preserve"> created nostalgic and somewhat stereotypical images of Cuba’s rural landscape, peasantry, and Afro-Cuban populations. </w:t>
                </w:r>
                <w:proofErr w:type="spellStart"/>
                <w:r w:rsidRPr="00595883">
                  <w:t>Abela’s</w:t>
                </w:r>
                <w:proofErr w:type="spellEnd"/>
                <w:r w:rsidRPr="00595883">
                  <w:t xml:space="preserve"> Afro-Cuban themed works, in par</w:t>
                </w:r>
                <w:r w:rsidR="00C83F13">
                  <w:t>ticular, came at the height of ‘negro fashion’</w:t>
                </w:r>
                <w:r w:rsidRPr="00595883">
                  <w:t xml:space="preserve"> in France. Unlike Cuban contemporary </w:t>
                </w:r>
                <w:proofErr w:type="spellStart"/>
                <w:r w:rsidRPr="00595883">
                  <w:t>Wifredo</w:t>
                </w:r>
                <w:proofErr w:type="spellEnd"/>
                <w:r w:rsidRPr="00595883">
                  <w:t xml:space="preserve"> Lam, who focused on affirming his own Afro-Cuban identity, </w:t>
                </w:r>
                <w:proofErr w:type="spellStart"/>
                <w:r w:rsidRPr="00595883">
                  <w:t>Abela’s</w:t>
                </w:r>
                <w:proofErr w:type="spellEnd"/>
                <w:r w:rsidRPr="00595883">
                  <w:t xml:space="preserve"> paintings from this period are most often associated with a E</w:t>
                </w:r>
                <w:r>
                  <w:t>urocentric view of primitivism:</w:t>
                </w:r>
                <w:r w:rsidRPr="00595883">
                  <w:t xml:space="preserve"> a vision of things African as earthy, sensual, and exotic. After his return to Cuba, </w:t>
                </w:r>
                <w:proofErr w:type="spellStart"/>
                <w:r w:rsidRPr="00595883">
                  <w:t>Abela</w:t>
                </w:r>
                <w:proofErr w:type="spellEnd"/>
                <w:r w:rsidRPr="00595883">
                  <w:t xml:space="preserve"> served as a cartoonist for the Cuban newspaper </w:t>
                </w:r>
                <w:r w:rsidRPr="00595883">
                  <w:rPr>
                    <w:i/>
                  </w:rPr>
                  <w:t xml:space="preserve">El </w:t>
                </w:r>
                <w:proofErr w:type="spellStart"/>
                <w:r w:rsidRPr="00595883">
                  <w:rPr>
                    <w:i/>
                  </w:rPr>
                  <w:t>Diario</w:t>
                </w:r>
                <w:proofErr w:type="spellEnd"/>
                <w:r w:rsidRPr="00595883">
                  <w:rPr>
                    <w:i/>
                  </w:rPr>
                  <w:t xml:space="preserve"> del Marina</w:t>
                </w:r>
                <w:r w:rsidRPr="00595883">
                  <w:t xml:space="preserve"> from 1930 until 1934. During this period in his career, </w:t>
                </w:r>
                <w:proofErr w:type="spellStart"/>
                <w:r w:rsidRPr="00595883">
                  <w:t>Abela</w:t>
                </w:r>
                <w:proofErr w:type="spellEnd"/>
                <w:r w:rsidRPr="00595883">
                  <w:t xml:space="preserve"> created acerbic editorial cartoons as a protest against the notorious President-cum-Dictator Gerardo Machado. </w:t>
                </w:r>
                <w:proofErr w:type="spellStart"/>
                <w:r w:rsidRPr="00595883">
                  <w:t>Abela</w:t>
                </w:r>
                <w:proofErr w:type="spellEnd"/>
                <w:r w:rsidRPr="00595883">
                  <w:t xml:space="preserve"> later founded a short-lived art studio called the Free Studio of</w:t>
                </w:r>
                <w:r>
                  <w:t xml:space="preserve"> Painting and Sculpture in 1937. He </w:t>
                </w:r>
                <w:r w:rsidRPr="00595883">
                  <w:t xml:space="preserve">served as Cuba’s cultural </w:t>
                </w:r>
                <w:r w:rsidRPr="00595883">
                  <w:rPr>
                    <w:i/>
                  </w:rPr>
                  <w:t>attaché</w:t>
                </w:r>
                <w:r w:rsidRPr="00595883">
                  <w:t xml:space="preserve"> to Mexico from1941 to 1946 and to Guatemala from 1947 to 1952. He continued to pa</w:t>
                </w:r>
                <w:r>
                  <w:t>int until his death in 1965.</w:t>
                </w:r>
              </w:p>
              <w:p w14:paraId="4C68C7AB" w14:textId="77777777" w:rsidR="00275FDA" w:rsidRDefault="00275FDA" w:rsidP="00275FDA"/>
              <w:p w14:paraId="6AC0C7BB" w14:textId="77777777" w:rsidR="00275FDA" w:rsidRDefault="00275FDA" w:rsidP="00275FDA">
                <w:r w:rsidRPr="00595883">
                  <w:t xml:space="preserve">Many of </w:t>
                </w:r>
                <w:proofErr w:type="spellStart"/>
                <w:r w:rsidRPr="00595883">
                  <w:t>Abela’s</w:t>
                </w:r>
                <w:proofErr w:type="spellEnd"/>
                <w:r w:rsidRPr="00595883">
                  <w:t xml:space="preserve"> icon</w:t>
                </w:r>
                <w:r>
                  <w:t>ic paintings come from his studies</w:t>
                </w:r>
                <w:r w:rsidRPr="00595883">
                  <w:t xml:space="preserve"> in Paris during the late 1920s. </w:t>
                </w:r>
                <w:proofErr w:type="spellStart"/>
                <w:r w:rsidRPr="00595883">
                  <w:t>Abela’s</w:t>
                </w:r>
                <w:proofErr w:type="spellEnd"/>
                <w:r w:rsidRPr="00595883">
                  <w:t xml:space="preserve"> distance from home imbued these early works with a sense of exoticism, evident in the 1928 oil painting entitled </w:t>
                </w:r>
                <w:r w:rsidRPr="00595883">
                  <w:rPr>
                    <w:i/>
                  </w:rPr>
                  <w:t xml:space="preserve">El Gallo </w:t>
                </w:r>
                <w:proofErr w:type="spellStart"/>
                <w:r w:rsidRPr="00595883">
                  <w:rPr>
                    <w:i/>
                  </w:rPr>
                  <w:t>Místico</w:t>
                </w:r>
                <w:proofErr w:type="spellEnd"/>
                <w:r w:rsidRPr="00595883">
                  <w:t xml:space="preserve"> </w:t>
                </w:r>
                <w:r w:rsidRPr="00595883">
                  <w:rPr>
                    <w:i/>
                  </w:rPr>
                  <w:t>(The Mystic Rooster)</w:t>
                </w:r>
                <w:r w:rsidRPr="00595883">
                  <w:t xml:space="preserve">. This expressionistic work depicts a chicken being sacrificed by a circle of Afro-Cuban religious practitioners. Unlike the realists and romantics that prevailed in the academic art of Cuba during the nineteenth century, </w:t>
                </w:r>
                <w:proofErr w:type="spellStart"/>
                <w:r w:rsidRPr="00595883">
                  <w:t>Abela</w:t>
                </w:r>
                <w:proofErr w:type="spellEnd"/>
                <w:r w:rsidRPr="00595883">
                  <w:t xml:space="preserve"> aimed to reflect the energy of dance and sacrifice without burdening the viewer with any abundance of detail. His 1928 work is a blend of neutral </w:t>
                </w:r>
                <w:proofErr w:type="spellStart"/>
                <w:r w:rsidRPr="00595883">
                  <w:t>grays</w:t>
                </w:r>
                <w:proofErr w:type="spellEnd"/>
                <w:r w:rsidRPr="00595883">
                  <w:t xml:space="preserve">, blacks, and browns in the background with vibrant reds, oranges, blues, and greens accentuating </w:t>
                </w:r>
                <w:r>
                  <w:t xml:space="preserve">his figures in the foreground. </w:t>
                </w:r>
              </w:p>
              <w:p w14:paraId="00BB3E42" w14:textId="77777777" w:rsidR="00275FDA" w:rsidRDefault="00275FDA" w:rsidP="00275FDA"/>
              <w:p w14:paraId="2A501DFA" w14:textId="77777777" w:rsidR="00275FDA" w:rsidRDefault="00275FDA" w:rsidP="00275FDA">
                <w:r w:rsidRPr="00595883">
                  <w:t xml:space="preserve">Later, in Cuba, </w:t>
                </w:r>
                <w:proofErr w:type="spellStart"/>
                <w:r w:rsidRPr="00595883">
                  <w:t>Abela</w:t>
                </w:r>
                <w:proofErr w:type="spellEnd"/>
                <w:r w:rsidRPr="00595883">
                  <w:t xml:space="preserve"> worked prolifically as a professional cartoonist. He was most famous for his </w:t>
                </w:r>
                <w:proofErr w:type="spellStart"/>
                <w:r w:rsidRPr="00595883">
                  <w:rPr>
                    <w:i/>
                  </w:rPr>
                  <w:t>criollo</w:t>
                </w:r>
                <w:proofErr w:type="spellEnd"/>
                <w:r w:rsidRPr="00595883">
                  <w:t xml:space="preserve">, </w:t>
                </w:r>
                <w:r w:rsidR="00C83F13">
                  <w:t xml:space="preserve">or creole, character ‘El </w:t>
                </w:r>
                <w:proofErr w:type="spellStart"/>
                <w:r w:rsidR="00C83F13">
                  <w:t>Bobo</w:t>
                </w:r>
                <w:proofErr w:type="spellEnd"/>
                <w:r w:rsidR="00C83F13">
                  <w:t>’</w:t>
                </w:r>
                <w:r>
                  <w:t xml:space="preserve"> —</w:t>
                </w:r>
                <w:r w:rsidRPr="00595883">
                  <w:t xml:space="preserve"> a caricature that embodied a kind of Shakespearian fool. With a</w:t>
                </w:r>
                <w:r w:rsidR="00C83F13">
                  <w:t xml:space="preserve"> vacant gaze and naïve antics, El </w:t>
                </w:r>
                <w:proofErr w:type="spellStart"/>
                <w:r w:rsidR="00C83F13">
                  <w:t>Bobo</w:t>
                </w:r>
                <w:proofErr w:type="spellEnd"/>
                <w:r w:rsidRPr="00595883">
                  <w:t xml:space="preserve"> spoke truth to power during the bloody reign of </w:t>
                </w:r>
                <w:r w:rsidRPr="00595883">
                  <w:lastRenderedPageBreak/>
                  <w:t xml:space="preserve">Gerardo Machado, a period in which government censorship otherwise weakened the criticality of the Cuban press. At the end of the 1930s, </w:t>
                </w:r>
                <w:proofErr w:type="spellStart"/>
                <w:r w:rsidRPr="00595883">
                  <w:t>Abela</w:t>
                </w:r>
                <w:proofErr w:type="spellEnd"/>
                <w:r w:rsidRPr="00595883">
                  <w:t xml:space="preserve"> returned to painting. He began using a naturalistic style inspired by early Italian Renaissance painting and the Mexican muralist movement. His works from this period again focused on an idealized view of the Cuban peasant and countryside, as seen in his famous painting of 1938</w:t>
                </w:r>
                <w:r>
                  <w:t>,</w:t>
                </w:r>
                <w:r w:rsidRPr="00595883">
                  <w:t xml:space="preserve"> </w:t>
                </w:r>
                <w:r w:rsidRPr="00595883">
                  <w:rPr>
                    <w:i/>
                  </w:rPr>
                  <w:t xml:space="preserve">Los </w:t>
                </w:r>
                <w:proofErr w:type="spellStart"/>
                <w:r w:rsidRPr="00595883">
                  <w:rPr>
                    <w:i/>
                  </w:rPr>
                  <w:t>Guajiros</w:t>
                </w:r>
                <w:proofErr w:type="spellEnd"/>
                <w:r>
                  <w:t>,</w:t>
                </w:r>
                <w:r w:rsidRPr="00595883">
                  <w:t xml:space="preserve"> </w:t>
                </w:r>
                <w:r>
                  <w:t>which</w:t>
                </w:r>
                <w:r w:rsidRPr="00595883">
                  <w:t xml:space="preserve"> depicts white rural farmer workers </w:t>
                </w:r>
                <w:r>
                  <w:t>using</w:t>
                </w:r>
                <w:r w:rsidRPr="00595883">
                  <w:t xml:space="preserve"> a measure of Classical sobriety blended with expressionism and social realism. </w:t>
                </w:r>
                <w:proofErr w:type="spellStart"/>
                <w:r w:rsidRPr="00595883">
                  <w:t>Abela</w:t>
                </w:r>
                <w:proofErr w:type="spellEnd"/>
                <w:r w:rsidRPr="00595883">
                  <w:t xml:space="preserve"> returned to these rural and Afro-Cuban themes throughout his career. In a broader national discourse, his work was part of an effort to define Cuban national identi</w:t>
                </w:r>
                <w:r>
                  <w:t>ty in the mid-twentieth century,</w:t>
                </w:r>
                <w:r w:rsidRPr="00595883">
                  <w:t xml:space="preserve"> an effort taken on </w:t>
                </w:r>
                <w:r>
                  <w:t xml:space="preserve">earnestly </w:t>
                </w:r>
                <w:r w:rsidRPr="00595883">
                  <w:t>by poets, artists, architects, writers, and politicians in the decades following Cuba’s independence from Spain in 19</w:t>
                </w:r>
                <w:r>
                  <w:t>02.</w:t>
                </w:r>
              </w:p>
              <w:p w14:paraId="5E9ADBE8" w14:textId="77777777" w:rsidR="00275FDA" w:rsidRDefault="00275FDA" w:rsidP="00275FDA"/>
              <w:p w14:paraId="75F341AF" w14:textId="77777777" w:rsidR="00275FDA" w:rsidRDefault="00275FDA" w:rsidP="00275FDA">
                <w:pPr>
                  <w:keepNext/>
                </w:pPr>
                <w:r>
                  <w:t>File: abela1.jpg</w:t>
                </w:r>
              </w:p>
              <w:p w14:paraId="102BDC66" w14:textId="77777777" w:rsidR="00275FDA" w:rsidRDefault="005661F3" w:rsidP="00275FDA">
                <w:pPr>
                  <w:pStyle w:val="Caption"/>
                </w:pPr>
                <w:fldSimple w:instr=" SEQ Figure \* ARABIC ">
                  <w:r w:rsidR="00275FDA">
                    <w:rPr>
                      <w:noProof/>
                    </w:rPr>
                    <w:t>1</w:t>
                  </w:r>
                </w:fldSimple>
                <w:r w:rsidR="00275FDA">
                  <w:t xml:space="preserve"> </w:t>
                </w:r>
                <w:r w:rsidR="00275FDA" w:rsidRPr="00A31F8F">
                  <w:t xml:space="preserve">Eduardo </w:t>
                </w:r>
                <w:proofErr w:type="spellStart"/>
                <w:r w:rsidR="00275FDA" w:rsidRPr="00A31F8F">
                  <w:t>Abela</w:t>
                </w:r>
                <w:proofErr w:type="spellEnd"/>
                <w:r w:rsidR="00275FDA" w:rsidRPr="00A31F8F">
                  <w:t xml:space="preserve">, El </w:t>
                </w:r>
                <w:proofErr w:type="spellStart"/>
                <w:r w:rsidR="00275FDA" w:rsidRPr="00A31F8F">
                  <w:t>Bobo</w:t>
                </w:r>
                <w:proofErr w:type="spellEnd"/>
                <w:r w:rsidR="00275FDA" w:rsidRPr="00A31F8F">
                  <w:t xml:space="preserve"> (The Fool), 1953, ink on heavy paper laid down on cardboard, 8.75 x 6 inches, </w:t>
                </w:r>
                <w:proofErr w:type="spellStart"/>
                <w:r w:rsidR="00275FDA" w:rsidRPr="00A31F8F">
                  <w:t>Cernuda</w:t>
                </w:r>
                <w:proofErr w:type="spellEnd"/>
                <w:r w:rsidR="00275FDA" w:rsidRPr="00A31F8F">
                  <w:t xml:space="preserve"> Arte, http://www.cernudaarte.com/artists/eduardo-abela/</w:t>
                </w:r>
              </w:p>
              <w:p w14:paraId="7DB2F869" w14:textId="77777777" w:rsidR="00275FDA" w:rsidRDefault="00275FDA" w:rsidP="00611136">
                <w:pPr>
                  <w:autoSpaceDE w:val="0"/>
                  <w:autoSpaceDN w:val="0"/>
                  <w:adjustRightInd w:val="0"/>
                  <w:rPr>
                    <w:u w:val="single"/>
                  </w:rPr>
                </w:pPr>
                <w:r w:rsidRPr="00C83F13">
                  <w:rPr>
                    <w:u w:val="single"/>
                  </w:rPr>
                  <w:t>List of Works</w:t>
                </w:r>
                <w:r w:rsidR="00C83F13" w:rsidRPr="00C83F13">
                  <w:rPr>
                    <w:u w:val="single"/>
                  </w:rPr>
                  <w:t>:</w:t>
                </w:r>
              </w:p>
              <w:p w14:paraId="374888EF" w14:textId="77777777" w:rsidR="00611136" w:rsidRPr="00C83F13" w:rsidRDefault="00611136" w:rsidP="00611136">
                <w:pPr>
                  <w:autoSpaceDE w:val="0"/>
                  <w:autoSpaceDN w:val="0"/>
                  <w:adjustRightInd w:val="0"/>
                  <w:rPr>
                    <w:u w:val="single"/>
                  </w:rPr>
                </w:pPr>
              </w:p>
              <w:p w14:paraId="55F0DFA9" w14:textId="77777777" w:rsidR="00275FDA" w:rsidRDefault="00275FDA" w:rsidP="00611136">
                <w:pPr>
                  <w:autoSpaceDE w:val="0"/>
                  <w:autoSpaceDN w:val="0"/>
                  <w:adjustRightInd w:val="0"/>
                </w:pPr>
                <w:r w:rsidRPr="00595883">
                  <w:rPr>
                    <w:i/>
                  </w:rPr>
                  <w:t xml:space="preserve">El </w:t>
                </w:r>
                <w:proofErr w:type="spellStart"/>
                <w:r w:rsidRPr="00595883">
                  <w:rPr>
                    <w:i/>
                  </w:rPr>
                  <w:t>Triunfo</w:t>
                </w:r>
                <w:proofErr w:type="spellEnd"/>
                <w:r w:rsidRPr="00595883">
                  <w:rPr>
                    <w:i/>
                  </w:rPr>
                  <w:t xml:space="preserve"> de la Rumba (The Triumph of the Rumba)</w:t>
                </w:r>
                <w:r w:rsidR="00C83F13">
                  <w:t>. C</w:t>
                </w:r>
                <w:r w:rsidRPr="00595883">
                  <w:t>a. 1928</w:t>
                </w:r>
                <w:r w:rsidR="00C83F13">
                  <w:t>. O</w:t>
                </w:r>
                <w:r w:rsidRPr="00595883">
                  <w:t xml:space="preserve">il on canvas, 25.5 x 21.25 inches,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p w14:paraId="1A0A9742" w14:textId="77777777" w:rsidR="00611136" w:rsidRPr="00595883" w:rsidRDefault="00611136" w:rsidP="00611136">
                <w:pPr>
                  <w:autoSpaceDE w:val="0"/>
                  <w:autoSpaceDN w:val="0"/>
                  <w:adjustRightInd w:val="0"/>
                </w:pPr>
              </w:p>
              <w:p w14:paraId="14C138A1" w14:textId="77777777" w:rsidR="00275FDA" w:rsidRDefault="00275FDA" w:rsidP="00611136">
                <w:r w:rsidRPr="00595883">
                  <w:rPr>
                    <w:i/>
                  </w:rPr>
                  <w:t xml:space="preserve">El </w:t>
                </w:r>
                <w:proofErr w:type="spellStart"/>
                <w:r w:rsidRPr="00595883">
                  <w:rPr>
                    <w:i/>
                  </w:rPr>
                  <w:t>gallo</w:t>
                </w:r>
                <w:proofErr w:type="spellEnd"/>
                <w:r w:rsidRPr="00595883">
                  <w:rPr>
                    <w:i/>
                  </w:rPr>
                  <w:t xml:space="preserve"> </w:t>
                </w:r>
                <w:proofErr w:type="spellStart"/>
                <w:r w:rsidRPr="00595883">
                  <w:rPr>
                    <w:i/>
                  </w:rPr>
                  <w:t>místico</w:t>
                </w:r>
                <w:proofErr w:type="spellEnd"/>
                <w:r w:rsidRPr="00595883">
                  <w:t xml:space="preserve"> </w:t>
                </w:r>
                <w:r w:rsidRPr="00595883">
                  <w:rPr>
                    <w:i/>
                  </w:rPr>
                  <w:t>(The Mystic Rooster)</w:t>
                </w:r>
                <w:r w:rsidR="00C83F13">
                  <w:t>. C</w:t>
                </w:r>
                <w:r w:rsidRPr="00595883">
                  <w:t>a. 1928</w:t>
                </w:r>
                <w:r w:rsidR="00C83F13">
                  <w:t>. Oil on canvas, 26 x 21.5 inches.</w:t>
                </w:r>
                <w:r w:rsidRPr="00595883">
                  <w:t xml:space="preserve"> </w:t>
                </w:r>
                <w:proofErr w:type="spellStart"/>
                <w:r>
                  <w:t>Museo</w:t>
                </w:r>
                <w:proofErr w:type="spellEnd"/>
                <w:r>
                  <w:t xml:space="preserve"> </w:t>
                </w:r>
                <w:proofErr w:type="spellStart"/>
                <w:r>
                  <w:t>Nacional</w:t>
                </w:r>
                <w:proofErr w:type="spellEnd"/>
                <w:r>
                  <w:t xml:space="preserve"> de Cuba, Havana</w:t>
                </w:r>
                <w:bookmarkStart w:id="0" w:name="_GoBack"/>
                <w:bookmarkEnd w:id="0"/>
                <w:r w:rsidR="00C83F13">
                  <w:t>.</w:t>
                </w:r>
                <w:r>
                  <w:br/>
                </w:r>
              </w:p>
              <w:p w14:paraId="53A630FC" w14:textId="77777777" w:rsidR="003F0D73" w:rsidRDefault="00275FDA" w:rsidP="00611136">
                <w:r w:rsidRPr="00595883">
                  <w:rPr>
                    <w:i/>
                  </w:rPr>
                  <w:t xml:space="preserve">Los </w:t>
                </w:r>
                <w:proofErr w:type="spellStart"/>
                <w:r w:rsidRPr="00595883">
                  <w:rPr>
                    <w:i/>
                  </w:rPr>
                  <w:t>Guajiros</w:t>
                </w:r>
                <w:proofErr w:type="spellEnd"/>
                <w:r w:rsidRPr="00595883">
                  <w:rPr>
                    <w:i/>
                  </w:rPr>
                  <w:t xml:space="preserve"> (Peasants)</w:t>
                </w:r>
                <w:r w:rsidR="00C83F13">
                  <w:t xml:space="preserve">. </w:t>
                </w:r>
                <w:r w:rsidRPr="00595883">
                  <w:t>1938</w:t>
                </w:r>
                <w:r w:rsidR="00C83F13">
                  <w:t>. Oil on canvas, 33 x 28 inches.</w:t>
                </w:r>
                <w:r w:rsidRPr="00595883">
                  <w:t xml:space="preserve"> </w:t>
                </w:r>
                <w:proofErr w:type="spellStart"/>
                <w:r w:rsidRPr="00595883">
                  <w:t>Museo</w:t>
                </w:r>
                <w:proofErr w:type="spellEnd"/>
                <w:r w:rsidRPr="00595883">
                  <w:t xml:space="preserve"> </w:t>
                </w:r>
                <w:proofErr w:type="spellStart"/>
                <w:r w:rsidRPr="00595883">
                  <w:t>Nacional</w:t>
                </w:r>
                <w:proofErr w:type="spellEnd"/>
                <w:r w:rsidRPr="00595883">
                  <w:t xml:space="preserve"> de Cuba, Havana.  </w:t>
                </w:r>
              </w:p>
            </w:tc>
          </w:sdtContent>
        </w:sdt>
      </w:tr>
      <w:tr w:rsidR="003235A7" w14:paraId="00FC4C4C" w14:textId="77777777" w:rsidTr="003235A7">
        <w:tc>
          <w:tcPr>
            <w:tcW w:w="9016" w:type="dxa"/>
          </w:tcPr>
          <w:p w14:paraId="2E79237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DDF09BC9E7C421B99D685D19FDA99FF"/>
              </w:placeholder>
            </w:sdtPr>
            <w:sdtEndPr/>
            <w:sdtContent>
              <w:p w14:paraId="78530D02" w14:textId="77777777" w:rsidR="003A25AF" w:rsidRDefault="003A25AF" w:rsidP="003A25AF"/>
              <w:p w14:paraId="2526F213" w14:textId="77777777" w:rsidR="003A25AF" w:rsidRDefault="000D1021" w:rsidP="003A25AF">
                <w:sdt>
                  <w:sdtPr>
                    <w:id w:val="-1766755117"/>
                    <w:citation/>
                  </w:sdtPr>
                  <w:sdtEndPr/>
                  <w:sdtContent>
                    <w:r w:rsidR="003A25AF">
                      <w:fldChar w:fldCharType="begin"/>
                    </w:r>
                    <w:r w:rsidR="003A25AF">
                      <w:rPr>
                        <w:lang w:val="en-US"/>
                      </w:rPr>
                      <w:instrText xml:space="preserve">CITATION Abe29 \l 1033 </w:instrText>
                    </w:r>
                    <w:r w:rsidR="003A25AF">
                      <w:fldChar w:fldCharType="separate"/>
                    </w:r>
                    <w:r w:rsidR="003A25AF">
                      <w:rPr>
                        <w:noProof/>
                        <w:lang w:val="en-US"/>
                      </w:rPr>
                      <w:t>(Abela)</w:t>
                    </w:r>
                    <w:r w:rsidR="003A25AF">
                      <w:fldChar w:fldCharType="end"/>
                    </w:r>
                  </w:sdtContent>
                </w:sdt>
              </w:p>
              <w:p w14:paraId="62218F8D" w14:textId="77777777" w:rsidR="003A25AF" w:rsidRDefault="003A25AF" w:rsidP="003A25AF"/>
              <w:p w14:paraId="3C8D0D75" w14:textId="77777777" w:rsidR="003A25AF" w:rsidRDefault="000D1021" w:rsidP="003A25AF">
                <w:sdt>
                  <w:sdtPr>
                    <w:id w:val="134379065"/>
                    <w:citation/>
                  </w:sdtPr>
                  <w:sdtEndPr/>
                  <w:sdtContent>
                    <w:r w:rsidR="003A25AF">
                      <w:fldChar w:fldCharType="begin"/>
                    </w:r>
                    <w:r w:rsidR="003A25AF">
                      <w:rPr>
                        <w:lang w:val="en-US"/>
                      </w:rPr>
                      <w:instrText xml:space="preserve"> CITATION Gut05 \l 1033 </w:instrText>
                    </w:r>
                    <w:r w:rsidR="003A25AF">
                      <w:fldChar w:fldCharType="separate"/>
                    </w:r>
                    <w:r w:rsidR="003A25AF">
                      <w:rPr>
                        <w:noProof/>
                        <w:lang w:val="en-US"/>
                      </w:rPr>
                      <w:t>(Gutiérrez Pérez and Ofilia)</w:t>
                    </w:r>
                    <w:r w:rsidR="003A25AF">
                      <w:fldChar w:fldCharType="end"/>
                    </w:r>
                  </w:sdtContent>
                </w:sdt>
              </w:p>
              <w:p w14:paraId="0A4A174D" w14:textId="77777777" w:rsidR="003A25AF" w:rsidRDefault="003A25AF" w:rsidP="003A25AF"/>
              <w:p w14:paraId="576C97A0" w14:textId="77777777" w:rsidR="003A25AF" w:rsidRDefault="000D1021" w:rsidP="003A25AF">
                <w:sdt>
                  <w:sdtPr>
                    <w:id w:val="1664345280"/>
                    <w:citation/>
                  </w:sdtPr>
                  <w:sdtEndPr/>
                  <w:sdtContent>
                    <w:r w:rsidR="003A25AF">
                      <w:fldChar w:fldCharType="begin"/>
                    </w:r>
                    <w:r w:rsidR="003A25AF">
                      <w:rPr>
                        <w:lang w:val="en-US"/>
                      </w:rPr>
                      <w:instrText xml:space="preserve"> CITATION Mar94 \l 1033 </w:instrText>
                    </w:r>
                    <w:r w:rsidR="003A25AF">
                      <w:fldChar w:fldCharType="separate"/>
                    </w:r>
                    <w:r w:rsidR="003A25AF">
                      <w:rPr>
                        <w:noProof/>
                        <w:lang w:val="en-US"/>
                      </w:rPr>
                      <w:t>(Martínez)</w:t>
                    </w:r>
                    <w:r w:rsidR="003A25AF">
                      <w:fldChar w:fldCharType="end"/>
                    </w:r>
                  </w:sdtContent>
                </w:sdt>
              </w:p>
              <w:p w14:paraId="7C01A6DE" w14:textId="77777777" w:rsidR="003A25AF" w:rsidRDefault="003A25AF" w:rsidP="003A25AF"/>
              <w:p w14:paraId="666B995E" w14:textId="77777777" w:rsidR="003A25AF" w:rsidRDefault="000D1021" w:rsidP="003A25AF">
                <w:sdt>
                  <w:sdtPr>
                    <w:id w:val="-569037620"/>
                    <w:citation/>
                  </w:sdtPr>
                  <w:sdtEndPr/>
                  <w:sdtContent>
                    <w:r w:rsidR="00812A14">
                      <w:fldChar w:fldCharType="begin"/>
                    </w:r>
                    <w:r w:rsidR="00812A14">
                      <w:rPr>
                        <w:lang w:val="en-US"/>
                      </w:rPr>
                      <w:instrText xml:space="preserve"> CITATION Seo86 \l 1033 </w:instrText>
                    </w:r>
                    <w:r w:rsidR="00812A14">
                      <w:fldChar w:fldCharType="separate"/>
                    </w:r>
                    <w:r w:rsidR="00812A14">
                      <w:rPr>
                        <w:noProof/>
                        <w:lang w:val="en-US"/>
                      </w:rPr>
                      <w:t>(Seoane Gallo)</w:t>
                    </w:r>
                    <w:r w:rsidR="00812A14">
                      <w:fldChar w:fldCharType="end"/>
                    </w:r>
                  </w:sdtContent>
                </w:sdt>
              </w:p>
              <w:p w14:paraId="48E79BC4" w14:textId="77777777" w:rsidR="00812A14" w:rsidRDefault="00812A14" w:rsidP="003A25AF"/>
              <w:p w14:paraId="784F8844" w14:textId="77777777" w:rsidR="00812A14" w:rsidRDefault="000D1021" w:rsidP="003A25AF">
                <w:sdt>
                  <w:sdtPr>
                    <w:id w:val="-272868371"/>
                    <w:citation/>
                  </w:sdtPr>
                  <w:sdtEndPr/>
                  <w:sdtContent>
                    <w:r w:rsidR="00812A14">
                      <w:fldChar w:fldCharType="begin"/>
                    </w:r>
                    <w:r w:rsidR="00812A14">
                      <w:rPr>
                        <w:lang w:val="en-US"/>
                      </w:rPr>
                      <w:instrText xml:space="preserve"> CITATION Vás79 \l 1033 </w:instrText>
                    </w:r>
                    <w:r w:rsidR="00812A14">
                      <w:fldChar w:fldCharType="separate"/>
                    </w:r>
                    <w:r w:rsidR="00812A14">
                      <w:rPr>
                        <w:noProof/>
                        <w:lang w:val="en-US"/>
                      </w:rPr>
                      <w:t>(Vásquez Díaz)</w:t>
                    </w:r>
                    <w:r w:rsidR="00812A14">
                      <w:fldChar w:fldCharType="end"/>
                    </w:r>
                  </w:sdtContent>
                </w:sdt>
              </w:p>
              <w:p w14:paraId="1E2B7F48" w14:textId="77777777" w:rsidR="00812A14" w:rsidRDefault="00812A14" w:rsidP="00812A14"/>
              <w:p w14:paraId="05BEBA43" w14:textId="77777777" w:rsidR="003235A7" w:rsidRDefault="000D1021" w:rsidP="003A25AF">
                <w:sdt>
                  <w:sdtPr>
                    <w:id w:val="390011326"/>
                    <w:citation/>
                  </w:sdtPr>
                  <w:sdtEndPr/>
                  <w:sdtContent>
                    <w:r w:rsidR="00812A14">
                      <w:fldChar w:fldCharType="begin"/>
                    </w:r>
                    <w:r w:rsidR="00812A14">
                      <w:rPr>
                        <w:lang w:val="en-US"/>
                      </w:rPr>
                      <w:instrText xml:space="preserve"> CITATION Tor56 \l 1033 </w:instrText>
                    </w:r>
                    <w:r w:rsidR="00812A14">
                      <w:fldChar w:fldCharType="separate"/>
                    </w:r>
                    <w:r w:rsidR="00812A14">
                      <w:rPr>
                        <w:noProof/>
                        <w:lang w:val="en-US"/>
                      </w:rPr>
                      <w:t>(Torriente)</w:t>
                    </w:r>
                    <w:r w:rsidR="00812A14">
                      <w:fldChar w:fldCharType="end"/>
                    </w:r>
                  </w:sdtContent>
                </w:sdt>
              </w:p>
            </w:sdtContent>
          </w:sdt>
        </w:tc>
      </w:tr>
    </w:tbl>
    <w:p w14:paraId="6A07BCAC" w14:textId="77777777" w:rsidR="003A25AF" w:rsidRDefault="003A25AF" w:rsidP="00B33145"/>
    <w:p w14:paraId="45DE141D" w14:textId="77777777" w:rsidR="003A25AF" w:rsidRPr="00F36937" w:rsidRDefault="003A25AF" w:rsidP="00B33145"/>
    <w:sectPr w:rsidR="003A25AF"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4A9A83" w14:textId="77777777" w:rsidR="000D474B" w:rsidRDefault="000D474B" w:rsidP="007A0D55">
      <w:pPr>
        <w:spacing w:after="0" w:line="240" w:lineRule="auto"/>
      </w:pPr>
      <w:r>
        <w:separator/>
      </w:r>
    </w:p>
  </w:endnote>
  <w:endnote w:type="continuationSeparator" w:id="0">
    <w:p w14:paraId="4D1D8A62" w14:textId="77777777" w:rsidR="000D474B" w:rsidRDefault="000D47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6649D" w14:textId="77777777" w:rsidR="000D474B" w:rsidRDefault="000D474B" w:rsidP="007A0D55">
      <w:pPr>
        <w:spacing w:after="0" w:line="240" w:lineRule="auto"/>
      </w:pPr>
      <w:r>
        <w:separator/>
      </w:r>
    </w:p>
  </w:footnote>
  <w:footnote w:type="continuationSeparator" w:id="0">
    <w:p w14:paraId="7FEC563C" w14:textId="77777777" w:rsidR="000D474B" w:rsidRDefault="000D47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038DE" w14:textId="77777777" w:rsidR="000D474B" w:rsidRDefault="000D474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B3281CD" w14:textId="77777777" w:rsidR="000D474B" w:rsidRDefault="000D47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DA"/>
    <w:rsid w:val="00032559"/>
    <w:rsid w:val="00052040"/>
    <w:rsid w:val="000B25AE"/>
    <w:rsid w:val="000B55AB"/>
    <w:rsid w:val="000D1021"/>
    <w:rsid w:val="000D24DC"/>
    <w:rsid w:val="000D474B"/>
    <w:rsid w:val="00101B2E"/>
    <w:rsid w:val="00116FA0"/>
    <w:rsid w:val="0015114C"/>
    <w:rsid w:val="001A21F3"/>
    <w:rsid w:val="001A2537"/>
    <w:rsid w:val="001A6A06"/>
    <w:rsid w:val="00210C03"/>
    <w:rsid w:val="002162E2"/>
    <w:rsid w:val="00225C5A"/>
    <w:rsid w:val="00230B10"/>
    <w:rsid w:val="00234353"/>
    <w:rsid w:val="00244BB0"/>
    <w:rsid w:val="00275FDA"/>
    <w:rsid w:val="002A0A0D"/>
    <w:rsid w:val="002B0B37"/>
    <w:rsid w:val="0030662D"/>
    <w:rsid w:val="003235A7"/>
    <w:rsid w:val="003677B6"/>
    <w:rsid w:val="003A25AF"/>
    <w:rsid w:val="003D3579"/>
    <w:rsid w:val="003E2795"/>
    <w:rsid w:val="003F0D73"/>
    <w:rsid w:val="00462DBE"/>
    <w:rsid w:val="00464699"/>
    <w:rsid w:val="00483379"/>
    <w:rsid w:val="00487BC5"/>
    <w:rsid w:val="00496888"/>
    <w:rsid w:val="004A7476"/>
    <w:rsid w:val="004E5896"/>
    <w:rsid w:val="00513EE6"/>
    <w:rsid w:val="00534F8F"/>
    <w:rsid w:val="005661F3"/>
    <w:rsid w:val="00590035"/>
    <w:rsid w:val="005B177E"/>
    <w:rsid w:val="005B3921"/>
    <w:rsid w:val="005F26D7"/>
    <w:rsid w:val="005F5450"/>
    <w:rsid w:val="00611136"/>
    <w:rsid w:val="006D0412"/>
    <w:rsid w:val="007411B9"/>
    <w:rsid w:val="00780D95"/>
    <w:rsid w:val="00780DC7"/>
    <w:rsid w:val="007A0D55"/>
    <w:rsid w:val="007B3377"/>
    <w:rsid w:val="007E5F44"/>
    <w:rsid w:val="00812A1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3F13"/>
    <w:rsid w:val="00CC586D"/>
    <w:rsid w:val="00CF1542"/>
    <w:rsid w:val="00CF3EC5"/>
    <w:rsid w:val="00D656DA"/>
    <w:rsid w:val="00D83300"/>
    <w:rsid w:val="00DA368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CE4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FDA"/>
    <w:rPr>
      <w:rFonts w:ascii="Tahoma" w:hAnsi="Tahoma" w:cs="Tahoma"/>
      <w:sz w:val="16"/>
      <w:szCs w:val="16"/>
    </w:rPr>
  </w:style>
  <w:style w:type="paragraph" w:styleId="Caption">
    <w:name w:val="caption"/>
    <w:basedOn w:val="Normal"/>
    <w:next w:val="Normal"/>
    <w:uiPriority w:val="35"/>
    <w:semiHidden/>
    <w:qFormat/>
    <w:rsid w:val="00275F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D338B83484DA5B42C97F868CDA2EE"/>
        <w:category>
          <w:name w:val="General"/>
          <w:gallery w:val="placeholder"/>
        </w:category>
        <w:types>
          <w:type w:val="bbPlcHdr"/>
        </w:types>
        <w:behaviors>
          <w:behavior w:val="content"/>
        </w:behaviors>
        <w:guid w:val="{E19B4858-825C-4B22-A6F7-BB8899B536FF}"/>
      </w:docPartPr>
      <w:docPartBody>
        <w:p w:rsidR="002E527A" w:rsidRDefault="0076311A">
          <w:pPr>
            <w:pStyle w:val="E3ED338B83484DA5B42C97F868CDA2EE"/>
          </w:pPr>
          <w:r w:rsidRPr="00CC586D">
            <w:rPr>
              <w:rStyle w:val="PlaceholderText"/>
              <w:b/>
              <w:color w:val="FFFFFF" w:themeColor="background1"/>
            </w:rPr>
            <w:t>[Salutation]</w:t>
          </w:r>
        </w:p>
      </w:docPartBody>
    </w:docPart>
    <w:docPart>
      <w:docPartPr>
        <w:name w:val="FA323FE421774E258F9850E80B80BF2F"/>
        <w:category>
          <w:name w:val="General"/>
          <w:gallery w:val="placeholder"/>
        </w:category>
        <w:types>
          <w:type w:val="bbPlcHdr"/>
        </w:types>
        <w:behaviors>
          <w:behavior w:val="content"/>
        </w:behaviors>
        <w:guid w:val="{2E511BF8-A3B0-4C56-ABB9-466C4EC892F0}"/>
      </w:docPartPr>
      <w:docPartBody>
        <w:p w:rsidR="002E527A" w:rsidRDefault="0076311A">
          <w:pPr>
            <w:pStyle w:val="FA323FE421774E258F9850E80B80BF2F"/>
          </w:pPr>
          <w:r>
            <w:rPr>
              <w:rStyle w:val="PlaceholderText"/>
            </w:rPr>
            <w:t>[First name]</w:t>
          </w:r>
        </w:p>
      </w:docPartBody>
    </w:docPart>
    <w:docPart>
      <w:docPartPr>
        <w:name w:val="E9D06264640B4617BC34322F9C9523FE"/>
        <w:category>
          <w:name w:val="General"/>
          <w:gallery w:val="placeholder"/>
        </w:category>
        <w:types>
          <w:type w:val="bbPlcHdr"/>
        </w:types>
        <w:behaviors>
          <w:behavior w:val="content"/>
        </w:behaviors>
        <w:guid w:val="{23E2A9A9-04FF-403D-8670-F25E0E822FAA}"/>
      </w:docPartPr>
      <w:docPartBody>
        <w:p w:rsidR="002E527A" w:rsidRDefault="0076311A">
          <w:pPr>
            <w:pStyle w:val="E9D06264640B4617BC34322F9C9523FE"/>
          </w:pPr>
          <w:r>
            <w:rPr>
              <w:rStyle w:val="PlaceholderText"/>
            </w:rPr>
            <w:t>[Middle name]</w:t>
          </w:r>
        </w:p>
      </w:docPartBody>
    </w:docPart>
    <w:docPart>
      <w:docPartPr>
        <w:name w:val="D52711F8AA914DADB04E9C88FFF480F5"/>
        <w:category>
          <w:name w:val="General"/>
          <w:gallery w:val="placeholder"/>
        </w:category>
        <w:types>
          <w:type w:val="bbPlcHdr"/>
        </w:types>
        <w:behaviors>
          <w:behavior w:val="content"/>
        </w:behaviors>
        <w:guid w:val="{7709B125-E7E8-4233-96A0-AFA1A9DDD477}"/>
      </w:docPartPr>
      <w:docPartBody>
        <w:p w:rsidR="002E527A" w:rsidRDefault="0076311A">
          <w:pPr>
            <w:pStyle w:val="D52711F8AA914DADB04E9C88FFF480F5"/>
          </w:pPr>
          <w:r>
            <w:rPr>
              <w:rStyle w:val="PlaceholderText"/>
            </w:rPr>
            <w:t>[Last name]</w:t>
          </w:r>
        </w:p>
      </w:docPartBody>
    </w:docPart>
    <w:docPart>
      <w:docPartPr>
        <w:name w:val="BE325489A644436B87DFAF934BD78587"/>
        <w:category>
          <w:name w:val="General"/>
          <w:gallery w:val="placeholder"/>
        </w:category>
        <w:types>
          <w:type w:val="bbPlcHdr"/>
        </w:types>
        <w:behaviors>
          <w:behavior w:val="content"/>
        </w:behaviors>
        <w:guid w:val="{6FFDA258-4C14-460A-A61D-AA5B3F644B0A}"/>
      </w:docPartPr>
      <w:docPartBody>
        <w:p w:rsidR="002E527A" w:rsidRDefault="0076311A">
          <w:pPr>
            <w:pStyle w:val="BE325489A644436B87DFAF934BD78587"/>
          </w:pPr>
          <w:r>
            <w:rPr>
              <w:rStyle w:val="PlaceholderText"/>
            </w:rPr>
            <w:t>[Enter your biography]</w:t>
          </w:r>
        </w:p>
      </w:docPartBody>
    </w:docPart>
    <w:docPart>
      <w:docPartPr>
        <w:name w:val="94C6EDAA783E4B379804EC320012C88B"/>
        <w:category>
          <w:name w:val="General"/>
          <w:gallery w:val="placeholder"/>
        </w:category>
        <w:types>
          <w:type w:val="bbPlcHdr"/>
        </w:types>
        <w:behaviors>
          <w:behavior w:val="content"/>
        </w:behaviors>
        <w:guid w:val="{9E72D2CA-2F59-47E3-A314-53AC7F70B6B2}"/>
      </w:docPartPr>
      <w:docPartBody>
        <w:p w:rsidR="002E527A" w:rsidRDefault="0076311A">
          <w:pPr>
            <w:pStyle w:val="94C6EDAA783E4B379804EC320012C88B"/>
          </w:pPr>
          <w:r>
            <w:rPr>
              <w:rStyle w:val="PlaceholderText"/>
            </w:rPr>
            <w:t>[Enter the institution with which you are affiliated]</w:t>
          </w:r>
        </w:p>
      </w:docPartBody>
    </w:docPart>
    <w:docPart>
      <w:docPartPr>
        <w:name w:val="5A42ADB732284E34986144CF1E653784"/>
        <w:category>
          <w:name w:val="General"/>
          <w:gallery w:val="placeholder"/>
        </w:category>
        <w:types>
          <w:type w:val="bbPlcHdr"/>
        </w:types>
        <w:behaviors>
          <w:behavior w:val="content"/>
        </w:behaviors>
        <w:guid w:val="{6CB87F7D-82AF-426F-9BB0-1AE6B18E0018}"/>
      </w:docPartPr>
      <w:docPartBody>
        <w:p w:rsidR="002E527A" w:rsidRDefault="0076311A">
          <w:pPr>
            <w:pStyle w:val="5A42ADB732284E34986144CF1E653784"/>
          </w:pPr>
          <w:r w:rsidRPr="00EF74F7">
            <w:rPr>
              <w:b/>
              <w:color w:val="808080" w:themeColor="background1" w:themeShade="80"/>
            </w:rPr>
            <w:t>[Enter the headword for your article]</w:t>
          </w:r>
        </w:p>
      </w:docPartBody>
    </w:docPart>
    <w:docPart>
      <w:docPartPr>
        <w:name w:val="9D4C4CF03DA646D09CE843F89A52D4B8"/>
        <w:category>
          <w:name w:val="General"/>
          <w:gallery w:val="placeholder"/>
        </w:category>
        <w:types>
          <w:type w:val="bbPlcHdr"/>
        </w:types>
        <w:behaviors>
          <w:behavior w:val="content"/>
        </w:behaviors>
        <w:guid w:val="{3EB7488D-5291-4672-8A77-946D7B1FFC7B}"/>
      </w:docPartPr>
      <w:docPartBody>
        <w:p w:rsidR="002E527A" w:rsidRDefault="0076311A">
          <w:pPr>
            <w:pStyle w:val="9D4C4CF03DA646D09CE843F89A52D4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C08343184A4F1FAFF2360F8E209169"/>
        <w:category>
          <w:name w:val="General"/>
          <w:gallery w:val="placeholder"/>
        </w:category>
        <w:types>
          <w:type w:val="bbPlcHdr"/>
        </w:types>
        <w:behaviors>
          <w:behavior w:val="content"/>
        </w:behaviors>
        <w:guid w:val="{E603DF3C-B8FF-48B7-8770-2E8B622364F1}"/>
      </w:docPartPr>
      <w:docPartBody>
        <w:p w:rsidR="002E527A" w:rsidRDefault="0076311A">
          <w:pPr>
            <w:pStyle w:val="51C08343184A4F1FAFF2360F8E2091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A8BC7D77E94DC78764FD2AD1B0B605"/>
        <w:category>
          <w:name w:val="General"/>
          <w:gallery w:val="placeholder"/>
        </w:category>
        <w:types>
          <w:type w:val="bbPlcHdr"/>
        </w:types>
        <w:behaviors>
          <w:behavior w:val="content"/>
        </w:behaviors>
        <w:guid w:val="{4264CAEF-0FFB-4A20-ABDE-F4584A1804F5}"/>
      </w:docPartPr>
      <w:docPartBody>
        <w:p w:rsidR="002E527A" w:rsidRDefault="0076311A">
          <w:pPr>
            <w:pStyle w:val="80A8BC7D77E94DC78764FD2AD1B0B6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DDF09BC9E7C421B99D685D19FDA99FF"/>
        <w:category>
          <w:name w:val="General"/>
          <w:gallery w:val="placeholder"/>
        </w:category>
        <w:types>
          <w:type w:val="bbPlcHdr"/>
        </w:types>
        <w:behaviors>
          <w:behavior w:val="content"/>
        </w:behaviors>
        <w:guid w:val="{F5C2AD2C-221B-41B1-BC07-BA1C2EDDA0A8}"/>
      </w:docPartPr>
      <w:docPartBody>
        <w:p w:rsidR="002E527A" w:rsidRDefault="0076311A">
          <w:pPr>
            <w:pStyle w:val="8DDF09BC9E7C421B99D685D19FDA99F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11A"/>
    <w:rsid w:val="002E527A"/>
    <w:rsid w:val="0076311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D338B83484DA5B42C97F868CDA2EE">
    <w:name w:val="E3ED338B83484DA5B42C97F868CDA2EE"/>
  </w:style>
  <w:style w:type="paragraph" w:customStyle="1" w:styleId="FA323FE421774E258F9850E80B80BF2F">
    <w:name w:val="FA323FE421774E258F9850E80B80BF2F"/>
  </w:style>
  <w:style w:type="paragraph" w:customStyle="1" w:styleId="E9D06264640B4617BC34322F9C9523FE">
    <w:name w:val="E9D06264640B4617BC34322F9C9523FE"/>
  </w:style>
  <w:style w:type="paragraph" w:customStyle="1" w:styleId="D52711F8AA914DADB04E9C88FFF480F5">
    <w:name w:val="D52711F8AA914DADB04E9C88FFF480F5"/>
  </w:style>
  <w:style w:type="paragraph" w:customStyle="1" w:styleId="BE325489A644436B87DFAF934BD78587">
    <w:name w:val="BE325489A644436B87DFAF934BD78587"/>
  </w:style>
  <w:style w:type="paragraph" w:customStyle="1" w:styleId="94C6EDAA783E4B379804EC320012C88B">
    <w:name w:val="94C6EDAA783E4B379804EC320012C88B"/>
  </w:style>
  <w:style w:type="paragraph" w:customStyle="1" w:styleId="5A42ADB732284E34986144CF1E653784">
    <w:name w:val="5A42ADB732284E34986144CF1E653784"/>
  </w:style>
  <w:style w:type="paragraph" w:customStyle="1" w:styleId="9D4C4CF03DA646D09CE843F89A52D4B8">
    <w:name w:val="9D4C4CF03DA646D09CE843F89A52D4B8"/>
  </w:style>
  <w:style w:type="paragraph" w:customStyle="1" w:styleId="51C08343184A4F1FAFF2360F8E209169">
    <w:name w:val="51C08343184A4F1FAFF2360F8E209169"/>
  </w:style>
  <w:style w:type="paragraph" w:customStyle="1" w:styleId="80A8BC7D77E94DC78764FD2AD1B0B605">
    <w:name w:val="80A8BC7D77E94DC78764FD2AD1B0B605"/>
  </w:style>
  <w:style w:type="paragraph" w:customStyle="1" w:styleId="8DDF09BC9E7C421B99D685D19FDA99FF">
    <w:name w:val="8DDF09BC9E7C421B99D685D19FDA9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Abe29</b:Tag>
    <b:SourceType>JournalArticle</b:SourceType>
    <b:Guid>{3E4E03EB-7E07-4F20-9BE6-7EF50F177C57}</b:Guid>
    <b:Author>
      <b:Author>
        <b:NameList>
          <b:Person>
            <b:Last>Abela</b:Last>
            <b:First>Eduardo</b:First>
          </b:Person>
        </b:NameList>
      </b:Author>
    </b:Author>
    <b:Title>Indagación: Que debe ser el arte americano?</b:Title>
    <b:Year>1929</b:Year>
    <b:JournalName>Revista de Avance</b:JournalName>
    <b:Issue>3</b:Issue>
    <b:Pages>361</b:Pages>
    <b:RefOrder>1</b:RefOrder>
  </b:Source>
  <b:Source>
    <b:Tag>Gut05</b:Tag>
    <b:SourceType>Book</b:SourceType>
    <b:Guid>{0E602F67-FE18-495F-8290-9290C456DC14}</b:Guid>
    <b:Title>Eduardo Abela</b:Title>
    <b:Year>2005</b:Year>
    <b:City>La Habana</b:City>
    <b:Publisher>Editorial de Ciencias Sociales</b:Publisher>
    <b:Author>
      <b:Author>
        <b:NameList>
          <b:Person>
            <b:Last>Gutiérrez Pérez</b:Last>
            <b:Middle>A.</b:Middle>
            <b:First>Jose</b:First>
          </b:Person>
          <b:Person>
            <b:Last>Ofilia</b:Last>
            <b:Middle>Valdés</b:Middle>
            <b:First>Flores</b:First>
          </b:Person>
        </b:NameList>
      </b:Author>
    </b:Author>
    <b:RefOrder>2</b:RefOrder>
  </b:Source>
  <b:Source>
    <b:Tag>Mar94</b:Tag>
    <b:SourceType>Book</b:SourceType>
    <b:Guid>{3C35AD12-7580-43C0-A702-349330CBC190}</b:Guid>
    <b:Author>
      <b:Author>
        <b:NameList>
          <b:Person>
            <b:Last>Martínez</b:Last>
            <b:First>Juan</b:First>
            <b:Middle>A.</b:Middle>
          </b:Person>
        </b:NameList>
      </b:Author>
    </b:Author>
    <b:Title>Cuban Art and National Identity: The Vanguardia Painters, 1927-1950. </b:Title>
    <b:Year>1994</b:Year>
    <b:City>Gainesville</b:City>
    <b:Publisher>UP of Florida</b:Publisher>
    <b:RefOrder>3</b:RefOrder>
  </b:Source>
  <b:Source>
    <b:Tag>Seo86</b:Tag>
    <b:SourceType>Book</b:SourceType>
    <b:Guid>{A9669E5E-5E11-4F3D-A86C-0EADBDF32ACF}</b:Guid>
    <b:Author>
      <b:Author>
        <b:NameList>
          <b:Person>
            <b:Last>Seoane Gallo</b:Last>
            <b:First>José</b:First>
          </b:Person>
        </b:NameList>
      </b:Author>
    </b:Author>
    <b:Title>Eduardo Abela cerca del cerco</b:Title>
    <b:Year>1986</b:Year>
    <b:City> Havana</b:City>
    <b:Publisher> Editorial letras Cubanas</b:Publisher>
    <b:RefOrder>4</b:RefOrder>
  </b:Source>
  <b:Source>
    <b:Tag>Vás79</b:Tag>
    <b:SourceType>BookSection</b:SourceType>
    <b:Guid>{D263B6F4-6DFD-47B2-87CA-48946A6DAD6F}</b:Guid>
    <b:Title>Eduaro Abela, El Gallo Mistico, ca. 1928</b:Title>
    <b:Year>1979</b:Year>
    <b:City>Havana</b:City>
    <b:Publisher>Museo Nacional</b:Publisher>
    <b:Author>
      <b:Author>
        <b:NameList>
          <b:Person>
            <b:Last>Vásquez Díaz</b:Last>
            <b:First>Ramón</b:First>
          </b:Person>
        </b:NameList>
      </b:Author>
    </b:Author>
    <b:BookTitle>Muestra del Mes</b:BookTitle>
    <b:RefOrder>5</b:RefOrder>
  </b:Source>
  <b:Source>
    <b:Tag>Tor56</b:Tag>
    <b:SourceType>JournalArticle</b:SourceType>
    <b:Guid>{1F16D807-5FF0-4B87-8AAA-FAFB7E64EAEA}</b:Guid>
    <b:Title>El mundo esoñado de Abela</b:Title>
    <b:Year>1956</b:Year>
    <b:Pages>41-56</b:Pages>
    <b:Author>
      <b:Author>
        <b:NameList>
          <b:Person>
            <b:Last>Torriente</b:Last>
            <b:First>Loló</b:First>
            <b:Middle>de la</b:Middle>
          </b:Person>
        </b:NameList>
      </b:Author>
    </b:Author>
    <b:JournalName>Revista del Instituto Nacional de Cultura</b:JournalName>
    <b:Issue>1</b:Issue>
    <b:RefOrder>6</b:RefOrder>
  </b:Source>
</b:Sources>
</file>

<file path=customXml/itemProps1.xml><?xml version="1.0" encoding="utf-8"?>
<ds:datastoreItem xmlns:ds="http://schemas.openxmlformats.org/officeDocument/2006/customXml" ds:itemID="{3737650F-C470-E34C-95FA-450A26D7A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733</Words>
  <Characters>4181</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2014-07-14T02:45:00Z</dcterms:created>
  <dcterms:modified xsi:type="dcterms:W3CDTF">2014-07-18T18:09:00Z</dcterms:modified>
</cp:coreProperties>
</file>