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C0B08204C3412EB958623BE119DFD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4D85CB7C6B462595EDADD2F93D72A3"/>
            </w:placeholder>
            <w:text/>
          </w:sdtPr>
          <w:sdtEndPr/>
          <w:sdtContent>
            <w:tc>
              <w:tcPr>
                <w:tcW w:w="2073" w:type="dxa"/>
              </w:tcPr>
              <w:p w:rsidR="00B574C9" w:rsidRDefault="007F30C3" w:rsidP="007F30C3">
                <w:r>
                  <w:t>Jonathan</w:t>
                </w:r>
              </w:p>
            </w:tc>
          </w:sdtContent>
        </w:sdt>
        <w:sdt>
          <w:sdtPr>
            <w:alias w:val="Middle name"/>
            <w:tag w:val="authorMiddleName"/>
            <w:id w:val="-2076034781"/>
            <w:placeholder>
              <w:docPart w:val="38D7521BDA584B1CBDE21DDB60064E9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02222AACE9455F83C2B90CA2A1BA23"/>
            </w:placeholder>
            <w:text/>
          </w:sdtPr>
          <w:sdtEndPr/>
          <w:sdtContent>
            <w:tc>
              <w:tcPr>
                <w:tcW w:w="2642" w:type="dxa"/>
              </w:tcPr>
              <w:p w:rsidR="00B574C9" w:rsidRDefault="007F30C3" w:rsidP="007F30C3">
                <w:r>
                  <w:t>Long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9819F24FD4549A18DE9E3801652987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1458C3EA1284B2089BFCA363C9E3CD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7DD4D7C2F594D629231B4B070493FB3"/>
            </w:placeholder>
            <w:text/>
          </w:sdtPr>
          <w:sdtContent>
            <w:tc>
              <w:tcPr>
                <w:tcW w:w="9016" w:type="dxa"/>
                <w:tcMar>
                  <w:top w:w="113" w:type="dxa"/>
                  <w:bottom w:w="113" w:type="dxa"/>
                </w:tcMar>
              </w:tcPr>
              <w:p w:rsidR="003F0D73" w:rsidRPr="00FB589A" w:rsidRDefault="007F30C3" w:rsidP="003F0D73">
                <w:pPr>
                  <w:rPr>
                    <w:b/>
                  </w:rPr>
                </w:pPr>
                <w:proofErr w:type="spellStart"/>
                <w:r w:rsidRPr="007F30C3">
                  <w:t>Blossfeldt</w:t>
                </w:r>
                <w:proofErr w:type="spellEnd"/>
                <w:r w:rsidRPr="007F30C3">
                  <w:t>, Karl (1865-1932)</w:t>
                </w:r>
              </w:p>
            </w:tc>
          </w:sdtContent>
        </w:sdt>
      </w:tr>
      <w:tr w:rsidR="00464699" w:rsidTr="007821B0">
        <w:sdt>
          <w:sdtPr>
            <w:alias w:val="Variant headwords"/>
            <w:tag w:val="variantHeadwords"/>
            <w:id w:val="173464402"/>
            <w:placeholder>
              <w:docPart w:val="F3FA603B342D476A9B5E0D038FA40A0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5E9FBE000824638AC92DE318F5E74CC"/>
            </w:placeholder>
          </w:sdtPr>
          <w:sdtEndPr/>
          <w:sdtContent>
            <w:tc>
              <w:tcPr>
                <w:tcW w:w="9016" w:type="dxa"/>
                <w:tcMar>
                  <w:top w:w="113" w:type="dxa"/>
                  <w:bottom w:w="113" w:type="dxa"/>
                </w:tcMar>
              </w:tcPr>
              <w:p w:rsidR="00E85A05" w:rsidRDefault="007F30C3" w:rsidP="00E85A05">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xml:space="preserve">, while his use of the plants’ Latin names and their serial presentation link his work to the tradition of the herbarium and to the scientific photography of the nineteenth century.  </w:t>
                </w:r>
                <w:proofErr w:type="spellStart"/>
                <w:r w:rsidRPr="00EE0E94">
                  <w:rPr>
                    <w:i/>
                  </w:rPr>
                  <w:t>Urformen</w:t>
                </w:r>
                <w:proofErr w:type="spellEnd"/>
                <w:r w:rsidRPr="00EE0E94">
                  <w:rPr>
                    <w:i/>
                  </w:rPr>
                  <w:t xml:space="preserve"> der </w:t>
                </w:r>
                <w:proofErr w:type="spellStart"/>
                <w:r w:rsidRPr="00EE0E94">
                  <w:rPr>
                    <w:i/>
                  </w:rPr>
                  <w:t>Kunst</w:t>
                </w:r>
                <w:proofErr w:type="spellEnd"/>
                <w:r>
                  <w:t xml:space="preserve"> was enthusi</w:t>
                </w:r>
                <w:r>
                  <w:t>astically received by critics (</w:t>
                </w:r>
                <w:r>
                  <w:t xml:space="preserve">Walter Benjamin and </w:t>
                </w:r>
                <w:proofErr w:type="spellStart"/>
                <w:r>
                  <w:t>Lás</w:t>
                </w:r>
                <w:r>
                  <w:t>zlo</w:t>
                </w:r>
                <w:proofErr w:type="spellEnd"/>
                <w:r>
                  <w:t xml:space="preserve"> Moholy-Nagy among them), </w:t>
                </w:r>
                <w:r>
                  <w:t xml:space="preserve">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tc>
          </w:sdtContent>
        </w:sdt>
      </w:tr>
      <w:tr w:rsidR="003F0D73" w:rsidTr="003F0D73">
        <w:sdt>
          <w:sdtPr>
            <w:alias w:val="Article text"/>
            <w:tag w:val="articleText"/>
            <w:id w:val="634067588"/>
            <w:placeholder>
              <w:docPart w:val="585671A879564866AD6090DD0CF378B2"/>
            </w:placeholder>
            <w:showingPlcHdr/>
          </w:sdtPr>
          <w:sdtEndPr/>
          <w:sdtContent>
            <w:tc>
              <w:tcPr>
                <w:tcW w:w="9016" w:type="dxa"/>
                <w:tcMar>
                  <w:top w:w="113" w:type="dxa"/>
                  <w:bottom w:w="113" w:type="dxa"/>
                </w:tcMar>
              </w:tcPr>
              <w:p w:rsidR="003F0D73" w:rsidRDefault="00C27FAB" w:rsidP="00C27FAB">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207BB3F2C708469B8EDEE6947A59B0DA"/>
              </w:placeholder>
            </w:sdtPr>
            <w:sdtEndPr/>
            <w:sdtContent>
              <w:p w:rsidR="007F30C3" w:rsidRDefault="007F30C3" w:rsidP="007F30C3"/>
              <w:p w:rsidR="007F30C3" w:rsidRDefault="007F30C3" w:rsidP="007F30C3">
                <w:sdt>
                  <w:sdtPr>
                    <w:id w:val="-489088349"/>
                    <w:citation/>
                  </w:sdtPr>
                  <w:sdtContent>
                    <w:r>
                      <w:fldChar w:fldCharType="begin"/>
                    </w:r>
                    <w:r>
                      <w:rPr>
                        <w:lang w:val="en-US"/>
                      </w:rPr>
                      <w:instrText xml:space="preserve"> CITATION Blo141 \l 1033 </w:instrText>
                    </w:r>
                    <w:r>
                      <w:fldChar w:fldCharType="separate"/>
                    </w:r>
                    <w:r>
                      <w:rPr>
                        <w:noProof/>
                        <w:lang w:val="en-US"/>
                      </w:rPr>
                      <w:t>(Blossfeldt)</w:t>
                    </w:r>
                    <w:r>
                      <w:fldChar w:fldCharType="end"/>
                    </w:r>
                  </w:sdtContent>
                </w:sdt>
                <w:bookmarkStart w:id="0" w:name="_GoBack"/>
                <w:bookmarkEnd w:id="0"/>
              </w:p>
              <w:p w:rsidR="003235A7" w:rsidRDefault="00610EEC" w:rsidP="007F30C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EEC" w:rsidRDefault="00610EEC" w:rsidP="007A0D55">
      <w:pPr>
        <w:spacing w:after="0" w:line="240" w:lineRule="auto"/>
      </w:pPr>
      <w:r>
        <w:separator/>
      </w:r>
    </w:p>
  </w:endnote>
  <w:endnote w:type="continuationSeparator" w:id="0">
    <w:p w:rsidR="00610EEC" w:rsidRDefault="00610E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EEC" w:rsidRDefault="00610EEC" w:rsidP="007A0D55">
      <w:pPr>
        <w:spacing w:after="0" w:line="240" w:lineRule="auto"/>
      </w:pPr>
      <w:r>
        <w:separator/>
      </w:r>
    </w:p>
  </w:footnote>
  <w:footnote w:type="continuationSeparator" w:id="0">
    <w:p w:rsidR="00610EEC" w:rsidRDefault="00610EE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C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EEC"/>
    <w:rsid w:val="006D0412"/>
    <w:rsid w:val="007411B9"/>
    <w:rsid w:val="00780D95"/>
    <w:rsid w:val="00780DC7"/>
    <w:rsid w:val="007A0D55"/>
    <w:rsid w:val="007B3377"/>
    <w:rsid w:val="007E5F44"/>
    <w:rsid w:val="007F30C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C0B08204C3412EB958623BE119DFDB"/>
        <w:category>
          <w:name w:val="General"/>
          <w:gallery w:val="placeholder"/>
        </w:category>
        <w:types>
          <w:type w:val="bbPlcHdr"/>
        </w:types>
        <w:behaviors>
          <w:behavior w:val="content"/>
        </w:behaviors>
        <w:guid w:val="{B3A3566C-0C8F-4797-A9E4-4998705461C3}"/>
      </w:docPartPr>
      <w:docPartBody>
        <w:p w:rsidR="00000000" w:rsidRDefault="002B0790">
          <w:pPr>
            <w:pStyle w:val="30C0B08204C3412EB958623BE119DFDB"/>
          </w:pPr>
          <w:r w:rsidRPr="00CC586D">
            <w:rPr>
              <w:rStyle w:val="PlaceholderText"/>
              <w:b/>
              <w:color w:val="FFFFFF" w:themeColor="background1"/>
            </w:rPr>
            <w:t>[Salutation]</w:t>
          </w:r>
        </w:p>
      </w:docPartBody>
    </w:docPart>
    <w:docPart>
      <w:docPartPr>
        <w:name w:val="6B4D85CB7C6B462595EDADD2F93D72A3"/>
        <w:category>
          <w:name w:val="General"/>
          <w:gallery w:val="placeholder"/>
        </w:category>
        <w:types>
          <w:type w:val="bbPlcHdr"/>
        </w:types>
        <w:behaviors>
          <w:behavior w:val="content"/>
        </w:behaviors>
        <w:guid w:val="{421DF802-05B1-435E-851B-491BD84E5533}"/>
      </w:docPartPr>
      <w:docPartBody>
        <w:p w:rsidR="00000000" w:rsidRDefault="002B0790">
          <w:pPr>
            <w:pStyle w:val="6B4D85CB7C6B462595EDADD2F93D72A3"/>
          </w:pPr>
          <w:r>
            <w:rPr>
              <w:rStyle w:val="PlaceholderText"/>
            </w:rPr>
            <w:t>[First name]</w:t>
          </w:r>
        </w:p>
      </w:docPartBody>
    </w:docPart>
    <w:docPart>
      <w:docPartPr>
        <w:name w:val="38D7521BDA584B1CBDE21DDB60064E9F"/>
        <w:category>
          <w:name w:val="General"/>
          <w:gallery w:val="placeholder"/>
        </w:category>
        <w:types>
          <w:type w:val="bbPlcHdr"/>
        </w:types>
        <w:behaviors>
          <w:behavior w:val="content"/>
        </w:behaviors>
        <w:guid w:val="{8ED3B26F-A9FB-4354-9A03-E105CC664577}"/>
      </w:docPartPr>
      <w:docPartBody>
        <w:p w:rsidR="00000000" w:rsidRDefault="002B0790">
          <w:pPr>
            <w:pStyle w:val="38D7521BDA584B1CBDE21DDB60064E9F"/>
          </w:pPr>
          <w:r>
            <w:rPr>
              <w:rStyle w:val="PlaceholderText"/>
            </w:rPr>
            <w:t>[Middle name]</w:t>
          </w:r>
        </w:p>
      </w:docPartBody>
    </w:docPart>
    <w:docPart>
      <w:docPartPr>
        <w:name w:val="E002222AACE9455F83C2B90CA2A1BA23"/>
        <w:category>
          <w:name w:val="General"/>
          <w:gallery w:val="placeholder"/>
        </w:category>
        <w:types>
          <w:type w:val="bbPlcHdr"/>
        </w:types>
        <w:behaviors>
          <w:behavior w:val="content"/>
        </w:behaviors>
        <w:guid w:val="{1A4DBA8F-7F9F-4BB0-B7E7-B5E7B2F4B25F}"/>
      </w:docPartPr>
      <w:docPartBody>
        <w:p w:rsidR="00000000" w:rsidRDefault="002B0790">
          <w:pPr>
            <w:pStyle w:val="E002222AACE9455F83C2B90CA2A1BA23"/>
          </w:pPr>
          <w:r>
            <w:rPr>
              <w:rStyle w:val="PlaceholderText"/>
            </w:rPr>
            <w:t>[Last</w:t>
          </w:r>
          <w:r>
            <w:rPr>
              <w:rStyle w:val="PlaceholderText"/>
            </w:rPr>
            <w:t xml:space="preserve"> name]</w:t>
          </w:r>
        </w:p>
      </w:docPartBody>
    </w:docPart>
    <w:docPart>
      <w:docPartPr>
        <w:name w:val="99819F24FD4549A18DE9E3801652987B"/>
        <w:category>
          <w:name w:val="General"/>
          <w:gallery w:val="placeholder"/>
        </w:category>
        <w:types>
          <w:type w:val="bbPlcHdr"/>
        </w:types>
        <w:behaviors>
          <w:behavior w:val="content"/>
        </w:behaviors>
        <w:guid w:val="{B2C32DD7-CD3D-46E9-822D-B5649899008D}"/>
      </w:docPartPr>
      <w:docPartBody>
        <w:p w:rsidR="00000000" w:rsidRDefault="002B0790">
          <w:pPr>
            <w:pStyle w:val="99819F24FD4549A18DE9E3801652987B"/>
          </w:pPr>
          <w:r>
            <w:rPr>
              <w:rStyle w:val="PlaceholderText"/>
            </w:rPr>
            <w:t>[Enter your biography]</w:t>
          </w:r>
        </w:p>
      </w:docPartBody>
    </w:docPart>
    <w:docPart>
      <w:docPartPr>
        <w:name w:val="A1458C3EA1284B2089BFCA363C9E3CDA"/>
        <w:category>
          <w:name w:val="General"/>
          <w:gallery w:val="placeholder"/>
        </w:category>
        <w:types>
          <w:type w:val="bbPlcHdr"/>
        </w:types>
        <w:behaviors>
          <w:behavior w:val="content"/>
        </w:behaviors>
        <w:guid w:val="{BDC4C6A1-6369-4D69-B1F9-0FA8C58B44B9}"/>
      </w:docPartPr>
      <w:docPartBody>
        <w:p w:rsidR="00000000" w:rsidRDefault="002B0790">
          <w:pPr>
            <w:pStyle w:val="A1458C3EA1284B2089BFCA363C9E3CDA"/>
          </w:pPr>
          <w:r>
            <w:rPr>
              <w:rStyle w:val="PlaceholderText"/>
            </w:rPr>
            <w:t>[Enter the institution with which you are affiliated]</w:t>
          </w:r>
        </w:p>
      </w:docPartBody>
    </w:docPart>
    <w:docPart>
      <w:docPartPr>
        <w:name w:val="37DD4D7C2F594D629231B4B070493FB3"/>
        <w:category>
          <w:name w:val="General"/>
          <w:gallery w:val="placeholder"/>
        </w:category>
        <w:types>
          <w:type w:val="bbPlcHdr"/>
        </w:types>
        <w:behaviors>
          <w:behavior w:val="content"/>
        </w:behaviors>
        <w:guid w:val="{EFC7D326-3B00-4A0D-A974-260750323344}"/>
      </w:docPartPr>
      <w:docPartBody>
        <w:p w:rsidR="00000000" w:rsidRDefault="002B0790">
          <w:pPr>
            <w:pStyle w:val="37DD4D7C2F594D629231B4B070493FB3"/>
          </w:pPr>
          <w:r w:rsidRPr="00EF74F7">
            <w:rPr>
              <w:b/>
              <w:color w:val="808080" w:themeColor="background1" w:themeShade="80"/>
            </w:rPr>
            <w:t>[Enter the headword for your article]</w:t>
          </w:r>
        </w:p>
      </w:docPartBody>
    </w:docPart>
    <w:docPart>
      <w:docPartPr>
        <w:name w:val="F3FA603B342D476A9B5E0D038FA40A02"/>
        <w:category>
          <w:name w:val="General"/>
          <w:gallery w:val="placeholder"/>
        </w:category>
        <w:types>
          <w:type w:val="bbPlcHdr"/>
        </w:types>
        <w:behaviors>
          <w:behavior w:val="content"/>
        </w:behaviors>
        <w:guid w:val="{08254712-53C7-4162-A9D5-BC557AD91D4E}"/>
      </w:docPartPr>
      <w:docPartBody>
        <w:p w:rsidR="00000000" w:rsidRDefault="002B0790">
          <w:pPr>
            <w:pStyle w:val="F3FA603B342D476A9B5E0D038FA40A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E9FBE000824638AC92DE318F5E74CC"/>
        <w:category>
          <w:name w:val="General"/>
          <w:gallery w:val="placeholder"/>
        </w:category>
        <w:types>
          <w:type w:val="bbPlcHdr"/>
        </w:types>
        <w:behaviors>
          <w:behavior w:val="content"/>
        </w:behaviors>
        <w:guid w:val="{A5FD2654-EE55-403A-BF55-BF05094CF4D7}"/>
      </w:docPartPr>
      <w:docPartBody>
        <w:p w:rsidR="00000000" w:rsidRDefault="002B0790">
          <w:pPr>
            <w:pStyle w:val="E5E9FBE000824638AC92DE318F5E74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5671A879564866AD6090DD0CF378B2"/>
        <w:category>
          <w:name w:val="General"/>
          <w:gallery w:val="placeholder"/>
        </w:category>
        <w:types>
          <w:type w:val="bbPlcHdr"/>
        </w:types>
        <w:behaviors>
          <w:behavior w:val="content"/>
        </w:behaviors>
        <w:guid w:val="{AF229873-DE78-4D9F-ADA8-4F931C284148}"/>
      </w:docPartPr>
      <w:docPartBody>
        <w:p w:rsidR="00000000" w:rsidRDefault="002B0790">
          <w:pPr>
            <w:pStyle w:val="585671A879564866AD6090DD0CF378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7BB3F2C708469B8EDEE6947A59B0DA"/>
        <w:category>
          <w:name w:val="General"/>
          <w:gallery w:val="placeholder"/>
        </w:category>
        <w:types>
          <w:type w:val="bbPlcHdr"/>
        </w:types>
        <w:behaviors>
          <w:behavior w:val="content"/>
        </w:behaviors>
        <w:guid w:val="{8368EC2C-2CF6-4F1B-B851-6E3708F7AFAA}"/>
      </w:docPartPr>
      <w:docPartBody>
        <w:p w:rsidR="00000000" w:rsidRDefault="002B0790">
          <w:pPr>
            <w:pStyle w:val="207BB3F2C708469B8EDEE6947A59B0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90"/>
    <w:rsid w:val="002B07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C0B08204C3412EB958623BE119DFDB">
    <w:name w:val="30C0B08204C3412EB958623BE119DFDB"/>
  </w:style>
  <w:style w:type="paragraph" w:customStyle="1" w:styleId="6B4D85CB7C6B462595EDADD2F93D72A3">
    <w:name w:val="6B4D85CB7C6B462595EDADD2F93D72A3"/>
  </w:style>
  <w:style w:type="paragraph" w:customStyle="1" w:styleId="38D7521BDA584B1CBDE21DDB60064E9F">
    <w:name w:val="38D7521BDA584B1CBDE21DDB60064E9F"/>
  </w:style>
  <w:style w:type="paragraph" w:customStyle="1" w:styleId="E002222AACE9455F83C2B90CA2A1BA23">
    <w:name w:val="E002222AACE9455F83C2B90CA2A1BA23"/>
  </w:style>
  <w:style w:type="paragraph" w:customStyle="1" w:styleId="99819F24FD4549A18DE9E3801652987B">
    <w:name w:val="99819F24FD4549A18DE9E3801652987B"/>
  </w:style>
  <w:style w:type="paragraph" w:customStyle="1" w:styleId="A1458C3EA1284B2089BFCA363C9E3CDA">
    <w:name w:val="A1458C3EA1284B2089BFCA363C9E3CDA"/>
  </w:style>
  <w:style w:type="paragraph" w:customStyle="1" w:styleId="37DD4D7C2F594D629231B4B070493FB3">
    <w:name w:val="37DD4D7C2F594D629231B4B070493FB3"/>
  </w:style>
  <w:style w:type="paragraph" w:customStyle="1" w:styleId="F3FA603B342D476A9B5E0D038FA40A02">
    <w:name w:val="F3FA603B342D476A9B5E0D038FA40A02"/>
  </w:style>
  <w:style w:type="paragraph" w:customStyle="1" w:styleId="E5E9FBE000824638AC92DE318F5E74CC">
    <w:name w:val="E5E9FBE000824638AC92DE318F5E74CC"/>
  </w:style>
  <w:style w:type="paragraph" w:customStyle="1" w:styleId="585671A879564866AD6090DD0CF378B2">
    <w:name w:val="585671A879564866AD6090DD0CF378B2"/>
  </w:style>
  <w:style w:type="paragraph" w:customStyle="1" w:styleId="207BB3F2C708469B8EDEE6947A59B0DA">
    <w:name w:val="207BB3F2C708469B8EDEE6947A59B0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C0B08204C3412EB958623BE119DFDB">
    <w:name w:val="30C0B08204C3412EB958623BE119DFDB"/>
  </w:style>
  <w:style w:type="paragraph" w:customStyle="1" w:styleId="6B4D85CB7C6B462595EDADD2F93D72A3">
    <w:name w:val="6B4D85CB7C6B462595EDADD2F93D72A3"/>
  </w:style>
  <w:style w:type="paragraph" w:customStyle="1" w:styleId="38D7521BDA584B1CBDE21DDB60064E9F">
    <w:name w:val="38D7521BDA584B1CBDE21DDB60064E9F"/>
  </w:style>
  <w:style w:type="paragraph" w:customStyle="1" w:styleId="E002222AACE9455F83C2B90CA2A1BA23">
    <w:name w:val="E002222AACE9455F83C2B90CA2A1BA23"/>
  </w:style>
  <w:style w:type="paragraph" w:customStyle="1" w:styleId="99819F24FD4549A18DE9E3801652987B">
    <w:name w:val="99819F24FD4549A18DE9E3801652987B"/>
  </w:style>
  <w:style w:type="paragraph" w:customStyle="1" w:styleId="A1458C3EA1284B2089BFCA363C9E3CDA">
    <w:name w:val="A1458C3EA1284B2089BFCA363C9E3CDA"/>
  </w:style>
  <w:style w:type="paragraph" w:customStyle="1" w:styleId="37DD4D7C2F594D629231B4B070493FB3">
    <w:name w:val="37DD4D7C2F594D629231B4B070493FB3"/>
  </w:style>
  <w:style w:type="paragraph" w:customStyle="1" w:styleId="F3FA603B342D476A9B5E0D038FA40A02">
    <w:name w:val="F3FA603B342D476A9B5E0D038FA40A02"/>
  </w:style>
  <w:style w:type="paragraph" w:customStyle="1" w:styleId="E5E9FBE000824638AC92DE318F5E74CC">
    <w:name w:val="E5E9FBE000824638AC92DE318F5E74CC"/>
  </w:style>
  <w:style w:type="paragraph" w:customStyle="1" w:styleId="585671A879564866AD6090DD0CF378B2">
    <w:name w:val="585671A879564866AD6090DD0CF378B2"/>
  </w:style>
  <w:style w:type="paragraph" w:customStyle="1" w:styleId="207BB3F2C708469B8EDEE6947A59B0DA">
    <w:name w:val="207BB3F2C708469B8EDEE6947A59B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Blo141</b:Tag>
    <b:SourceType>Book</b:SourceType>
    <b:Guid>{850F4149-25EA-43A5-BEEA-B2A5E9FDE663}</b:Guid>
    <b:Author>
      <b:Author>
        <b:NameList>
          <b:Person>
            <b:Last>Blossfeldt</b:Last>
            <b:First>K.</b:First>
          </b:Person>
        </b:NameList>
      </b:Author>
      <b:Editor>
        <b:NameList>
          <b:Person>
            <b:Last>Adam</b:Last>
            <b:First>H.C.</b:First>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2A28C257-A813-4CC2-BE39-DE3AED7A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2014-07-28T20:09:00Z</dcterms:created>
  <dcterms:modified xsi:type="dcterms:W3CDTF">2014-07-28T20:11:00Z</dcterms:modified>
</cp:coreProperties>
</file>