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5B68467410F417096788D842487964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70F4180FD55472ABEFC7BDD0ACBBD14"/>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EE5C5B9E76304F9FB96C63B4F288A51C"/>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50912EAE37C4F9BB56282A40EB7699B"/>
            </w:placeholder>
            <w:text/>
          </w:sdtPr>
          <w:sdtEndPr/>
          <w:sdtContent>
            <w:tc>
              <w:tcPr>
                <w:tcW w:w="2642" w:type="dxa"/>
              </w:tcPr>
              <w:p w:rsidR="00B574C9" w:rsidRDefault="00C92783" w:rsidP="00C92783">
                <w:r>
                  <w:t>Covington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DC440411DED42B08E1DFF8433D1E5D0"/>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13D48164CE8477EB23ABF95B6256EDC"/>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0AD532D536024B288D9FB35C17C3AE5C"/>
            </w:placeholder>
            <w:text/>
          </w:sdtPr>
          <w:sdtContent>
            <w:tc>
              <w:tcPr>
                <w:tcW w:w="9016" w:type="dxa"/>
                <w:tcMar>
                  <w:top w:w="113" w:type="dxa"/>
                  <w:bottom w:w="113" w:type="dxa"/>
                </w:tcMar>
              </w:tcPr>
              <w:p w:rsidR="003F0D73" w:rsidRPr="00FB589A" w:rsidRDefault="00C92783" w:rsidP="00C92783">
                <w:r w:rsidRPr="00AA1B1A">
                  <w:t>Jameson, Margaret Storm</w:t>
                </w:r>
                <w:r>
                  <w:t xml:space="preserve"> (1891-1986)</w:t>
                </w:r>
              </w:p>
            </w:tc>
          </w:sdtContent>
        </w:sdt>
      </w:tr>
      <w:tr w:rsidR="00464699" w:rsidTr="007821B0">
        <w:sdt>
          <w:sdtPr>
            <w:alias w:val="Variant headwords"/>
            <w:tag w:val="variantHeadwords"/>
            <w:id w:val="173464402"/>
            <w:placeholder>
              <w:docPart w:val="3170E65437EA42B197C873CC61FD5AC4"/>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2A5D11203D6401BAB3A5146ED547F4E"/>
            </w:placeholder>
          </w:sdtPr>
          <w:sdtEndPr/>
          <w:sdtContent>
            <w:tc>
              <w:tcPr>
                <w:tcW w:w="9016" w:type="dxa"/>
                <w:tcMar>
                  <w:top w:w="113" w:type="dxa"/>
                  <w:bottom w:w="113" w:type="dxa"/>
                </w:tcMar>
              </w:tcPr>
              <w:p w:rsidR="00E85A05" w:rsidRDefault="00C92783" w:rsidP="00C92783">
                <w:r>
                  <w:t xml:space="preserve">Storm Jameson was born in Whitby and educated at the University of Leeds and King’s College London. Over her prolific sixty-year career, Jameson produced novels, autobiographies, short stories, poems, biographies, and critical essays. She was a lifelong socialist, feminist, and proponent of social justice; the political activism she waged in the street and in the committee-room infused her literary output. Jameson’s realist narrative style </w:t>
                </w:r>
                <w:proofErr w:type="spellStart"/>
                <w:r>
                  <w:t>endeavored</w:t>
                </w:r>
                <w:proofErr w:type="spellEnd"/>
                <w:r>
                  <w:t xml:space="preserve"> to create a “</w:t>
                </w:r>
                <w:proofErr w:type="spellStart"/>
                <w:r>
                  <w:t>documentarist</w:t>
                </w:r>
                <w:proofErr w:type="spellEnd"/>
                <w:r>
                  <w:t xml:space="preserve">” fiction that portrayed common life without cataloguing the author’s emotions upon contact with the poor or downtrodden. Her experimentation with the form of the novel, however, divides her work from the merely factualist accounts of other </w:t>
                </w:r>
                <w:proofErr w:type="spellStart"/>
                <w:r>
                  <w:t>documentarist</w:t>
                </w:r>
                <w:proofErr w:type="spellEnd"/>
                <w:r>
                  <w:t xml:space="preserve"> writers and aligns it with the literary experimentation of the high modernists. Jameson was the first female president of the British PEN, serving from 1938 to 1944. While a pacifist for most of her life, her anti-Nazi sentiments led her to support Britain’s role in the war against Germany, and her work with PEN saved many writers and artists from the Nazis. During her lifetime, Jameson’s most influential works were her </w:t>
                </w:r>
                <w:r>
                  <w:rPr>
                    <w:i/>
                  </w:rPr>
                  <w:t>Triumph of Time</w:t>
                </w:r>
                <w:r>
                  <w:t xml:space="preserve"> (1927-1932) and autobiographical </w:t>
                </w:r>
                <w:r>
                  <w:rPr>
                    <w:i/>
                  </w:rPr>
                  <w:t>Mirror in the Darkness</w:t>
                </w:r>
                <w:r>
                  <w:t xml:space="preserve"> (1934-1936) trilogies, but it is her two-volume autobiography, </w:t>
                </w:r>
                <w:r>
                  <w:rPr>
                    <w:i/>
                  </w:rPr>
                  <w:t xml:space="preserve">Journey from the North </w:t>
                </w:r>
                <w:r w:rsidRPr="00E9377F">
                  <w:t>(1969-1970</w:t>
                </w:r>
                <w:proofErr w:type="gramStart"/>
                <w:r w:rsidRPr="00E9377F">
                  <w:t>),</w:t>
                </w:r>
                <w:r>
                  <w:t xml:space="preserve"> that</w:t>
                </w:r>
                <w:proofErr w:type="gramEnd"/>
                <w:r>
                  <w:t xml:space="preserve"> has retained lasting influence.</w:t>
                </w:r>
              </w:p>
            </w:tc>
          </w:sdtContent>
        </w:sdt>
      </w:tr>
      <w:tr w:rsidR="003F0D73" w:rsidTr="003F0D73">
        <w:sdt>
          <w:sdtPr>
            <w:alias w:val="Article text"/>
            <w:tag w:val="articleText"/>
            <w:id w:val="634067588"/>
            <w:placeholder>
              <w:docPart w:val="7F77C9D387F0484CA8942BA7E2D07623"/>
            </w:placeholder>
          </w:sdtPr>
          <w:sdtEndPr/>
          <w:sdtContent>
            <w:tc>
              <w:tcPr>
                <w:tcW w:w="9016" w:type="dxa"/>
                <w:tcMar>
                  <w:top w:w="113" w:type="dxa"/>
                  <w:bottom w:w="113" w:type="dxa"/>
                </w:tcMar>
              </w:tcPr>
              <w:p w:rsidR="003F0D73" w:rsidRDefault="00C92783" w:rsidP="00C92783">
                <w:r>
                  <w:t xml:space="preserve">Storm Jameson was born in Whitby and educated at the University of Leeds and King’s College London. Over her prolific sixty-year career, Jameson produced novels, autobiographies, short stories, poems, biographies, and critical essays. She was a lifelong socialist, feminist, and proponent of social justice; the political activism she waged in the street and in the committee-room infused her literary output. Jameson’s realist narrative style </w:t>
                </w:r>
                <w:proofErr w:type="spellStart"/>
                <w:r>
                  <w:t>endeavored</w:t>
                </w:r>
                <w:proofErr w:type="spellEnd"/>
                <w:r>
                  <w:t xml:space="preserve"> to create a “</w:t>
                </w:r>
                <w:proofErr w:type="spellStart"/>
                <w:r>
                  <w:t>documentarist</w:t>
                </w:r>
                <w:proofErr w:type="spellEnd"/>
                <w:r>
                  <w:t xml:space="preserve">” fiction that portrayed common life without cataloguing the author’s emotions upon contact with the poor or downtrodden. Her experimentation with the form of the novel, however, divides her work from the merely factualist accounts of other </w:t>
                </w:r>
                <w:proofErr w:type="spellStart"/>
                <w:r>
                  <w:t>documentarist</w:t>
                </w:r>
                <w:proofErr w:type="spellEnd"/>
                <w:r>
                  <w:t xml:space="preserve"> writers and aligns it with the literary experimentation of the high modernists. Jameson was the first female president of the British PEN, serving from 1938 to 1944. While a pacifist for most of her life, her anti-Nazi sentiments led her to support Britain’s role in the war against Germany, and her work with PEN saved many writers and artists from the Nazis. During her lifetime, Jameson’s most influential works were her </w:t>
                </w:r>
                <w:r>
                  <w:rPr>
                    <w:i/>
                  </w:rPr>
                  <w:t>Triumph of Time</w:t>
                </w:r>
                <w:r>
                  <w:t xml:space="preserve"> (1927-1932) and autobiographical </w:t>
                </w:r>
                <w:r>
                  <w:rPr>
                    <w:i/>
                  </w:rPr>
                  <w:t>Mirror in the Darkness</w:t>
                </w:r>
                <w:r>
                  <w:t xml:space="preserve"> (1934-1936) trilogies, but it is her two-volume autobiography, </w:t>
                </w:r>
                <w:r>
                  <w:rPr>
                    <w:i/>
                  </w:rPr>
                  <w:t xml:space="preserve">Journey from the North </w:t>
                </w:r>
                <w:r w:rsidRPr="00E9377F">
                  <w:t>(1969-1970</w:t>
                </w:r>
                <w:proofErr w:type="gramStart"/>
                <w:r w:rsidRPr="00E9377F">
                  <w:t>),</w:t>
                </w:r>
                <w:r>
                  <w:t xml:space="preserve"> that</w:t>
                </w:r>
                <w:proofErr w:type="gramEnd"/>
                <w:r>
                  <w:t xml:space="preserve"> has retained lasting influence.</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880B6F3BB3E34C30A33EBD494647F858"/>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32A7" w:rsidRDefault="006D32A7" w:rsidP="007A0D55">
      <w:pPr>
        <w:spacing w:after="0" w:line="240" w:lineRule="auto"/>
      </w:pPr>
      <w:r>
        <w:separator/>
      </w:r>
    </w:p>
  </w:endnote>
  <w:endnote w:type="continuationSeparator" w:id="0">
    <w:p w:rsidR="006D32A7" w:rsidRDefault="006D32A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32A7" w:rsidRDefault="006D32A7" w:rsidP="007A0D55">
      <w:pPr>
        <w:spacing w:after="0" w:line="240" w:lineRule="auto"/>
      </w:pPr>
      <w:r>
        <w:separator/>
      </w:r>
    </w:p>
  </w:footnote>
  <w:footnote w:type="continuationSeparator" w:id="0">
    <w:p w:rsidR="006D32A7" w:rsidRDefault="006D32A7"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78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D32A7"/>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92783"/>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92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7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92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7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B68467410F417096788D8424879647"/>
        <w:category>
          <w:name w:val="General"/>
          <w:gallery w:val="placeholder"/>
        </w:category>
        <w:types>
          <w:type w:val="bbPlcHdr"/>
        </w:types>
        <w:behaviors>
          <w:behavior w:val="content"/>
        </w:behaviors>
        <w:guid w:val="{45E273BD-C58A-42D1-AECC-6A19F8826DEA}"/>
      </w:docPartPr>
      <w:docPartBody>
        <w:p w:rsidR="00000000" w:rsidRDefault="008F7E91">
          <w:pPr>
            <w:pStyle w:val="F5B68467410F417096788D8424879647"/>
          </w:pPr>
          <w:r w:rsidRPr="00CC586D">
            <w:rPr>
              <w:rStyle w:val="PlaceholderText"/>
              <w:b/>
              <w:color w:val="FFFFFF" w:themeColor="background1"/>
            </w:rPr>
            <w:t>[Salutation]</w:t>
          </w:r>
        </w:p>
      </w:docPartBody>
    </w:docPart>
    <w:docPart>
      <w:docPartPr>
        <w:name w:val="B70F4180FD55472ABEFC7BDD0ACBBD14"/>
        <w:category>
          <w:name w:val="General"/>
          <w:gallery w:val="placeholder"/>
        </w:category>
        <w:types>
          <w:type w:val="bbPlcHdr"/>
        </w:types>
        <w:behaviors>
          <w:behavior w:val="content"/>
        </w:behaviors>
        <w:guid w:val="{E77712ED-B20E-4222-A3D6-FBDF7A07601A}"/>
      </w:docPartPr>
      <w:docPartBody>
        <w:p w:rsidR="00000000" w:rsidRDefault="008F7E91">
          <w:pPr>
            <w:pStyle w:val="B70F4180FD55472ABEFC7BDD0ACBBD14"/>
          </w:pPr>
          <w:r>
            <w:rPr>
              <w:rStyle w:val="PlaceholderText"/>
            </w:rPr>
            <w:t>[First name]</w:t>
          </w:r>
        </w:p>
      </w:docPartBody>
    </w:docPart>
    <w:docPart>
      <w:docPartPr>
        <w:name w:val="EE5C5B9E76304F9FB96C63B4F288A51C"/>
        <w:category>
          <w:name w:val="General"/>
          <w:gallery w:val="placeholder"/>
        </w:category>
        <w:types>
          <w:type w:val="bbPlcHdr"/>
        </w:types>
        <w:behaviors>
          <w:behavior w:val="content"/>
        </w:behaviors>
        <w:guid w:val="{740C6D05-2F1C-49A2-AE7B-DADBE0196964}"/>
      </w:docPartPr>
      <w:docPartBody>
        <w:p w:rsidR="00000000" w:rsidRDefault="008F7E91">
          <w:pPr>
            <w:pStyle w:val="EE5C5B9E76304F9FB96C63B4F288A51C"/>
          </w:pPr>
          <w:r>
            <w:rPr>
              <w:rStyle w:val="PlaceholderText"/>
            </w:rPr>
            <w:t>[Middle name]</w:t>
          </w:r>
        </w:p>
      </w:docPartBody>
    </w:docPart>
    <w:docPart>
      <w:docPartPr>
        <w:name w:val="A50912EAE37C4F9BB56282A40EB7699B"/>
        <w:category>
          <w:name w:val="General"/>
          <w:gallery w:val="placeholder"/>
        </w:category>
        <w:types>
          <w:type w:val="bbPlcHdr"/>
        </w:types>
        <w:behaviors>
          <w:behavior w:val="content"/>
        </w:behaviors>
        <w:guid w:val="{1D639319-C77F-4845-BF27-82A26A4CA60D}"/>
      </w:docPartPr>
      <w:docPartBody>
        <w:p w:rsidR="00000000" w:rsidRDefault="008F7E91">
          <w:pPr>
            <w:pStyle w:val="A50912EAE37C4F9BB56282A40EB7699B"/>
          </w:pPr>
          <w:r>
            <w:rPr>
              <w:rStyle w:val="PlaceholderText"/>
            </w:rPr>
            <w:t>[Last</w:t>
          </w:r>
          <w:r>
            <w:rPr>
              <w:rStyle w:val="PlaceholderText"/>
            </w:rPr>
            <w:t xml:space="preserve"> name]</w:t>
          </w:r>
        </w:p>
      </w:docPartBody>
    </w:docPart>
    <w:docPart>
      <w:docPartPr>
        <w:name w:val="1DC440411DED42B08E1DFF8433D1E5D0"/>
        <w:category>
          <w:name w:val="General"/>
          <w:gallery w:val="placeholder"/>
        </w:category>
        <w:types>
          <w:type w:val="bbPlcHdr"/>
        </w:types>
        <w:behaviors>
          <w:behavior w:val="content"/>
        </w:behaviors>
        <w:guid w:val="{061B4F6A-B3AE-400C-B5D2-C3D67478B11E}"/>
      </w:docPartPr>
      <w:docPartBody>
        <w:p w:rsidR="00000000" w:rsidRDefault="008F7E91">
          <w:pPr>
            <w:pStyle w:val="1DC440411DED42B08E1DFF8433D1E5D0"/>
          </w:pPr>
          <w:r>
            <w:rPr>
              <w:rStyle w:val="PlaceholderText"/>
            </w:rPr>
            <w:t>[Enter your biography]</w:t>
          </w:r>
        </w:p>
      </w:docPartBody>
    </w:docPart>
    <w:docPart>
      <w:docPartPr>
        <w:name w:val="D13D48164CE8477EB23ABF95B6256EDC"/>
        <w:category>
          <w:name w:val="General"/>
          <w:gallery w:val="placeholder"/>
        </w:category>
        <w:types>
          <w:type w:val="bbPlcHdr"/>
        </w:types>
        <w:behaviors>
          <w:behavior w:val="content"/>
        </w:behaviors>
        <w:guid w:val="{E49626AA-13EA-4CD5-AE05-93CB2607C47F}"/>
      </w:docPartPr>
      <w:docPartBody>
        <w:p w:rsidR="00000000" w:rsidRDefault="008F7E91">
          <w:pPr>
            <w:pStyle w:val="D13D48164CE8477EB23ABF95B6256EDC"/>
          </w:pPr>
          <w:r>
            <w:rPr>
              <w:rStyle w:val="PlaceholderText"/>
            </w:rPr>
            <w:t>[Enter the institution with which you are affiliated]</w:t>
          </w:r>
        </w:p>
      </w:docPartBody>
    </w:docPart>
    <w:docPart>
      <w:docPartPr>
        <w:name w:val="0AD532D536024B288D9FB35C17C3AE5C"/>
        <w:category>
          <w:name w:val="General"/>
          <w:gallery w:val="placeholder"/>
        </w:category>
        <w:types>
          <w:type w:val="bbPlcHdr"/>
        </w:types>
        <w:behaviors>
          <w:behavior w:val="content"/>
        </w:behaviors>
        <w:guid w:val="{5717AAFF-86D8-4773-A70A-A28C403A8B98}"/>
      </w:docPartPr>
      <w:docPartBody>
        <w:p w:rsidR="00000000" w:rsidRDefault="008F7E91">
          <w:pPr>
            <w:pStyle w:val="0AD532D536024B288D9FB35C17C3AE5C"/>
          </w:pPr>
          <w:r w:rsidRPr="00EF74F7">
            <w:rPr>
              <w:b/>
              <w:color w:val="808080" w:themeColor="background1" w:themeShade="80"/>
            </w:rPr>
            <w:t>[Enter the headword for your article]</w:t>
          </w:r>
        </w:p>
      </w:docPartBody>
    </w:docPart>
    <w:docPart>
      <w:docPartPr>
        <w:name w:val="3170E65437EA42B197C873CC61FD5AC4"/>
        <w:category>
          <w:name w:val="General"/>
          <w:gallery w:val="placeholder"/>
        </w:category>
        <w:types>
          <w:type w:val="bbPlcHdr"/>
        </w:types>
        <w:behaviors>
          <w:behavior w:val="content"/>
        </w:behaviors>
        <w:guid w:val="{975B192C-E7B9-41A0-84A2-C841E5E5E172}"/>
      </w:docPartPr>
      <w:docPartBody>
        <w:p w:rsidR="00000000" w:rsidRDefault="008F7E91">
          <w:pPr>
            <w:pStyle w:val="3170E65437EA42B197C873CC61FD5AC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2A5D11203D6401BAB3A5146ED547F4E"/>
        <w:category>
          <w:name w:val="General"/>
          <w:gallery w:val="placeholder"/>
        </w:category>
        <w:types>
          <w:type w:val="bbPlcHdr"/>
        </w:types>
        <w:behaviors>
          <w:behavior w:val="content"/>
        </w:behaviors>
        <w:guid w:val="{72A40C78-6462-45B7-8886-2C1C56C5FBF5}"/>
      </w:docPartPr>
      <w:docPartBody>
        <w:p w:rsidR="00000000" w:rsidRDefault="008F7E91">
          <w:pPr>
            <w:pStyle w:val="52A5D11203D6401BAB3A5146ED547F4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F77C9D387F0484CA8942BA7E2D07623"/>
        <w:category>
          <w:name w:val="General"/>
          <w:gallery w:val="placeholder"/>
        </w:category>
        <w:types>
          <w:type w:val="bbPlcHdr"/>
        </w:types>
        <w:behaviors>
          <w:behavior w:val="content"/>
        </w:behaviors>
        <w:guid w:val="{9A735A74-D4B0-4FAC-B3AD-586B2A31F368}"/>
      </w:docPartPr>
      <w:docPartBody>
        <w:p w:rsidR="00000000" w:rsidRDefault="008F7E91">
          <w:pPr>
            <w:pStyle w:val="7F77C9D387F0484CA8942BA7E2D0762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80B6F3BB3E34C30A33EBD494647F858"/>
        <w:category>
          <w:name w:val="General"/>
          <w:gallery w:val="placeholder"/>
        </w:category>
        <w:types>
          <w:type w:val="bbPlcHdr"/>
        </w:types>
        <w:behaviors>
          <w:behavior w:val="content"/>
        </w:behaviors>
        <w:guid w:val="{DC2726B4-566B-4121-B7B5-535A87AB0B5D}"/>
      </w:docPartPr>
      <w:docPartBody>
        <w:p w:rsidR="00000000" w:rsidRDefault="008F7E91">
          <w:pPr>
            <w:pStyle w:val="880B6F3BB3E34C30A33EBD494647F85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E91"/>
    <w:rsid w:val="008F7E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5B68467410F417096788D8424879647">
    <w:name w:val="F5B68467410F417096788D8424879647"/>
  </w:style>
  <w:style w:type="paragraph" w:customStyle="1" w:styleId="B70F4180FD55472ABEFC7BDD0ACBBD14">
    <w:name w:val="B70F4180FD55472ABEFC7BDD0ACBBD14"/>
  </w:style>
  <w:style w:type="paragraph" w:customStyle="1" w:styleId="EE5C5B9E76304F9FB96C63B4F288A51C">
    <w:name w:val="EE5C5B9E76304F9FB96C63B4F288A51C"/>
  </w:style>
  <w:style w:type="paragraph" w:customStyle="1" w:styleId="A50912EAE37C4F9BB56282A40EB7699B">
    <w:name w:val="A50912EAE37C4F9BB56282A40EB7699B"/>
  </w:style>
  <w:style w:type="paragraph" w:customStyle="1" w:styleId="1DC440411DED42B08E1DFF8433D1E5D0">
    <w:name w:val="1DC440411DED42B08E1DFF8433D1E5D0"/>
  </w:style>
  <w:style w:type="paragraph" w:customStyle="1" w:styleId="D13D48164CE8477EB23ABF95B6256EDC">
    <w:name w:val="D13D48164CE8477EB23ABF95B6256EDC"/>
  </w:style>
  <w:style w:type="paragraph" w:customStyle="1" w:styleId="0AD532D536024B288D9FB35C17C3AE5C">
    <w:name w:val="0AD532D536024B288D9FB35C17C3AE5C"/>
  </w:style>
  <w:style w:type="paragraph" w:customStyle="1" w:styleId="3170E65437EA42B197C873CC61FD5AC4">
    <w:name w:val="3170E65437EA42B197C873CC61FD5AC4"/>
  </w:style>
  <w:style w:type="paragraph" w:customStyle="1" w:styleId="52A5D11203D6401BAB3A5146ED547F4E">
    <w:name w:val="52A5D11203D6401BAB3A5146ED547F4E"/>
  </w:style>
  <w:style w:type="paragraph" w:customStyle="1" w:styleId="7F77C9D387F0484CA8942BA7E2D07623">
    <w:name w:val="7F77C9D387F0484CA8942BA7E2D07623"/>
  </w:style>
  <w:style w:type="paragraph" w:customStyle="1" w:styleId="880B6F3BB3E34C30A33EBD494647F858">
    <w:name w:val="880B6F3BB3E34C30A33EBD494647F85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5B68467410F417096788D8424879647">
    <w:name w:val="F5B68467410F417096788D8424879647"/>
  </w:style>
  <w:style w:type="paragraph" w:customStyle="1" w:styleId="B70F4180FD55472ABEFC7BDD0ACBBD14">
    <w:name w:val="B70F4180FD55472ABEFC7BDD0ACBBD14"/>
  </w:style>
  <w:style w:type="paragraph" w:customStyle="1" w:styleId="EE5C5B9E76304F9FB96C63B4F288A51C">
    <w:name w:val="EE5C5B9E76304F9FB96C63B4F288A51C"/>
  </w:style>
  <w:style w:type="paragraph" w:customStyle="1" w:styleId="A50912EAE37C4F9BB56282A40EB7699B">
    <w:name w:val="A50912EAE37C4F9BB56282A40EB7699B"/>
  </w:style>
  <w:style w:type="paragraph" w:customStyle="1" w:styleId="1DC440411DED42B08E1DFF8433D1E5D0">
    <w:name w:val="1DC440411DED42B08E1DFF8433D1E5D0"/>
  </w:style>
  <w:style w:type="paragraph" w:customStyle="1" w:styleId="D13D48164CE8477EB23ABF95B6256EDC">
    <w:name w:val="D13D48164CE8477EB23ABF95B6256EDC"/>
  </w:style>
  <w:style w:type="paragraph" w:customStyle="1" w:styleId="0AD532D536024B288D9FB35C17C3AE5C">
    <w:name w:val="0AD532D536024B288D9FB35C17C3AE5C"/>
  </w:style>
  <w:style w:type="paragraph" w:customStyle="1" w:styleId="3170E65437EA42B197C873CC61FD5AC4">
    <w:name w:val="3170E65437EA42B197C873CC61FD5AC4"/>
  </w:style>
  <w:style w:type="paragraph" w:customStyle="1" w:styleId="52A5D11203D6401BAB3A5146ED547F4E">
    <w:name w:val="52A5D11203D6401BAB3A5146ED547F4E"/>
  </w:style>
  <w:style w:type="paragraph" w:customStyle="1" w:styleId="7F77C9D387F0484CA8942BA7E2D07623">
    <w:name w:val="7F77C9D387F0484CA8942BA7E2D07623"/>
  </w:style>
  <w:style w:type="paragraph" w:customStyle="1" w:styleId="880B6F3BB3E34C30A33EBD494647F858">
    <w:name w:val="880B6F3BB3E34C30A33EBD494647F8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Template>
  <TotalTime>1</TotalTime>
  <Pages>1</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cp:revision>
  <dcterms:created xsi:type="dcterms:W3CDTF">2014-08-22T18:46:00Z</dcterms:created>
  <dcterms:modified xsi:type="dcterms:W3CDTF">2014-08-22T18:47:00Z</dcterms:modified>
</cp:coreProperties>
</file>