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Content>
            <w:tc>
              <w:tcPr>
                <w:tcW w:w="1259" w:type="dxa"/>
              </w:tcPr>
              <w:p w14:paraId="391768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Content>
            <w:tc>
              <w:tcPr>
                <w:tcW w:w="2073" w:type="dxa"/>
              </w:tcPr>
              <w:p w14:paraId="52109C7D" w14:textId="77777777" w:rsidR="00B574C9" w:rsidRDefault="003B49B2" w:rsidP="003B49B2">
                <w:proofErr w:type="spellStart"/>
                <w:r>
                  <w:t>Ona</w:t>
                </w:r>
                <w:proofErr w:type="spellEnd"/>
              </w:p>
            </w:tc>
          </w:sdtContent>
        </w:sdt>
        <w:sdt>
          <w:sdtPr>
            <w:alias w:val="Middle name"/>
            <w:tag w:val="authorMiddleName"/>
            <w:id w:val="-2076034781"/>
            <w:placeholder>
              <w:docPart w:val="48713CCB845D452AA8FFA66FBCFF483E"/>
            </w:placeholder>
            <w:showingPlcHdr/>
            <w:text/>
          </w:sdtPr>
          <w:sdtContent>
            <w:tc>
              <w:tcPr>
                <w:tcW w:w="2551" w:type="dxa"/>
              </w:tcPr>
              <w:p w14:paraId="625044C5" w14:textId="77777777" w:rsidR="00B574C9" w:rsidRDefault="00B574C9" w:rsidP="00922950">
                <w:r>
                  <w:rPr>
                    <w:rStyle w:val="PlaceholderText"/>
                  </w:rPr>
                  <w:t>[Middle name]</w:t>
                </w:r>
              </w:p>
            </w:tc>
          </w:sdtContent>
        </w:sdt>
        <w:sdt>
          <w:sdtPr>
            <w:alias w:val="Last name"/>
            <w:tag w:val="authorLastName"/>
            <w:id w:val="-1088529830"/>
            <w:placeholder>
              <w:docPart w:val="3E8F3F2FC51341D19D9DB2DCDB1FFE0B"/>
            </w:placeholder>
            <w:text/>
          </w:sdtPr>
          <w:sdtContent>
            <w:tc>
              <w:tcPr>
                <w:tcW w:w="2642" w:type="dxa"/>
              </w:tcPr>
              <w:p w14:paraId="3C6B1FD8" w14:textId="77777777" w:rsidR="00B574C9" w:rsidRDefault="003B49B2" w:rsidP="003B49B2">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CF1542">
            <w:pPr>
              <w:jc w:val="center"/>
              <w:rPr>
                <w:b/>
                <w:color w:val="FFFFFF" w:themeColor="background1"/>
              </w:rPr>
            </w:pPr>
          </w:p>
        </w:tc>
        <w:sdt>
          <w:sdtPr>
            <w:alias w:val="Biography"/>
            <w:tag w:val="authorBiography"/>
            <w:id w:val="938807824"/>
            <w:placeholder>
              <w:docPart w:val="BD524EE76F95455E99F1978348E19B10"/>
            </w:placeholder>
            <w:showingPlcHdr/>
          </w:sdtPr>
          <w:sdtContent>
            <w:tc>
              <w:tcPr>
                <w:tcW w:w="8525" w:type="dxa"/>
                <w:gridSpan w:val="4"/>
              </w:tcPr>
              <w:p w14:paraId="2DA1DE5E" w14:textId="77777777" w:rsidR="00B574C9" w:rsidRDefault="00B574C9" w:rsidP="00922950">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CF1542">
            <w:pPr>
              <w:jc w:val="center"/>
              <w:rPr>
                <w:b/>
                <w:color w:val="FFFFFF" w:themeColor="background1"/>
              </w:rPr>
            </w:pPr>
          </w:p>
        </w:tc>
        <w:sdt>
          <w:sdtPr>
            <w:alias w:val="Affiliation"/>
            <w:tag w:val="affiliation"/>
            <w:id w:val="2012937915"/>
            <w:placeholder>
              <w:docPart w:val="104209052C6F4F3EABFDBA32B00A8720"/>
            </w:placeholder>
            <w:text/>
          </w:sdtPr>
          <w:sdtContent>
            <w:tc>
              <w:tcPr>
                <w:tcW w:w="8525" w:type="dxa"/>
                <w:gridSpan w:val="4"/>
              </w:tcPr>
              <w:p w14:paraId="59D5573E" w14:textId="7168F6B2" w:rsidR="00B574C9" w:rsidRDefault="003B49B2" w:rsidP="00F3360A">
                <w:r w:rsidRPr="003B49B2">
                  <w:t>University of Montana-Missoula</w:t>
                </w:r>
              </w:p>
            </w:tc>
          </w:sdtContent>
        </w:sdt>
      </w:tr>
    </w:tbl>
    <w:p w14:paraId="318CFE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88C66A" w14:textId="77777777" w:rsidTr="003F0D73">
        <w:sdt>
          <w:sdtPr>
            <w:rPr>
              <w:rFonts w:ascii="Calibri" w:eastAsiaTheme="minorEastAsia" w:hAnsi="Calibri" w:cs="Times New Roman"/>
              <w:b/>
              <w:sz w:val="24"/>
              <w:szCs w:val="24"/>
              <w:lang w:val="en-US"/>
            </w:rPr>
            <w:alias w:val="Article headword"/>
            <w:tag w:val="articleHeadword"/>
            <w:id w:val="-361440020"/>
            <w:placeholder>
              <w:docPart w:val="D9145268A25A4EC09151157BA78C25C0"/>
            </w:placeholder>
            <w:text/>
          </w:sdtPr>
          <w:sdtContent>
            <w:tc>
              <w:tcPr>
                <w:tcW w:w="9016" w:type="dxa"/>
                <w:tcMar>
                  <w:top w:w="113" w:type="dxa"/>
                  <w:bottom w:w="113" w:type="dxa"/>
                </w:tcMar>
              </w:tcPr>
              <w:p w14:paraId="3A87F9D9" w14:textId="77777777" w:rsidR="003F0D73" w:rsidRPr="00FB589A" w:rsidRDefault="003B49B2" w:rsidP="003B49B2">
                <w:pPr>
                  <w:rPr>
                    <w:b/>
                  </w:rPr>
                </w:pPr>
                <w:r w:rsidRPr="000B57A7">
                  <w:rPr>
                    <w:rFonts w:ascii="Calibri" w:eastAsiaTheme="minorEastAsia" w:hAnsi="Calibri" w:cs="Times New Roman"/>
                    <w:b/>
                    <w:sz w:val="24"/>
                    <w:szCs w:val="24"/>
                    <w:lang w:val="en-US"/>
                  </w:rPr>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Content>
            <w:tc>
              <w:tcPr>
                <w:tcW w:w="9016" w:type="dxa"/>
                <w:tcMar>
                  <w:top w:w="113" w:type="dxa"/>
                  <w:bottom w:w="113" w:type="dxa"/>
                </w:tcMar>
              </w:tcPr>
              <w:p w14:paraId="5330760C" w14:textId="77777777" w:rsidR="00464699" w:rsidRDefault="003B49B2" w:rsidP="00464699">
                <w:r w:rsidRPr="00EF26CA">
                  <w:rPr>
                    <w:rFonts w:ascii="Calibri" w:eastAsiaTheme="minorEastAsia" w:hAnsi="Calibri" w:cs="Times New Roman"/>
                    <w:sz w:val="24"/>
                    <w:szCs w:val="24"/>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Content>
            <w:tc>
              <w:tcPr>
                <w:tcW w:w="9016" w:type="dxa"/>
                <w:tcMar>
                  <w:top w:w="113" w:type="dxa"/>
                  <w:bottom w:w="113" w:type="dxa"/>
                </w:tcMar>
              </w:tcPr>
              <w:p w14:paraId="3E384A12" w14:textId="27C96BD8" w:rsidR="00E85A05" w:rsidRPr="00CB53E2"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 xml:space="preserve">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w:t>
                </w:r>
                <w:r w:rsidR="00E01236">
                  <w:t>,</w:t>
                </w:r>
                <w:r w:rsidRPr="00981E2D">
                  <w:t xml:space="preserve">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Content>
            <w:tc>
              <w:tcPr>
                <w:tcW w:w="9016" w:type="dxa"/>
                <w:tcMar>
                  <w:top w:w="113" w:type="dxa"/>
                  <w:bottom w:w="113" w:type="dxa"/>
                </w:tcMar>
              </w:tcPr>
              <w:p w14:paraId="5CADF8CC" w14:textId="4AC8E075" w:rsidR="00CB53E2" w:rsidRPr="001566CE" w:rsidRDefault="00CB53E2" w:rsidP="00CB53E2">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w:t>
                </w:r>
                <w:r w:rsidR="00E42846">
                  <w:t>va</w:t>
                </w:r>
                <w:proofErr w:type="spellEnd"/>
                <w:r w:rsidR="00E42846">
                  <w:t>, came from a wealthy family.</w:t>
                </w:r>
                <w:r w:rsidRPr="001566CE">
                  <w:t xml:space="preserve">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 xml:space="preserve">gymnasium and then for a while as a student in the Law Faculty. She began writing poetry at the age of eleven, and when she published her first poems she did so under her great-grandmother’s Tartar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CB53E2"/>
              <w:p w14:paraId="2BA50F21" w14:textId="3DC5E59B" w:rsidR="00CB53E2" w:rsidRDefault="00CB53E2" w:rsidP="00CB53E2">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w:t>
                </w:r>
                <w:r w:rsidR="00E01236">
                  <w:t>inctive nose, and dark hair, which she wore</w:t>
                </w:r>
                <w:r w:rsidRPr="001566CE">
                  <w:t xml:space="preserve"> with bangs. When she was only fifteen years old the young poet Nikolai </w:t>
                </w:r>
                <w:proofErr w:type="spellStart"/>
                <w:r w:rsidRPr="001566CE">
                  <w:t>Gumilev</w:t>
                </w:r>
                <w:proofErr w:type="spellEnd"/>
                <w:r w:rsidRPr="001566CE">
                  <w:t xml:space="preserve"> asked her to marry him. She declined his first proposal bu</w:t>
                </w:r>
                <w:r w:rsidR="00E01236">
                  <w:t>t married him a few years later</w:t>
                </w:r>
                <w:r w:rsidRPr="001566CE">
                  <w:t xml:space="preserve">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whose s</w:t>
                </w:r>
                <w:r w:rsidR="00E01236">
                  <w:t>ketches of her are some of his</w:t>
                </w:r>
                <w:r w:rsidRPr="001566CE">
                  <w:t xml:space="preserve"> most celebrated </w:t>
                </w:r>
                <w:proofErr w:type="gramStart"/>
                <w:r w:rsidRPr="001566CE">
                  <w:t>portraits.</w:t>
                </w:r>
                <w:proofErr w:type="gramEnd"/>
                <w:r w:rsidRPr="001566CE">
                  <w:t xml:space="preserve">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CB53E2"/>
              <w:p w14:paraId="62076F83" w14:textId="77777777" w:rsidR="00CB53E2" w:rsidRDefault="00CB53E2" w:rsidP="00CB53E2">
                <w:pPr>
                  <w:keepNext/>
                </w:pPr>
                <w:r>
                  <w:t>File: akhmatova1.jpg</w:t>
                </w:r>
              </w:p>
              <w:p w14:paraId="524DD65F" w14:textId="77777777" w:rsidR="001569B4" w:rsidRDefault="00E42846" w:rsidP="001569B4">
                <w:pPr>
                  <w:pStyle w:val="Caption"/>
                </w:pPr>
                <w:fldSimple w:instr=" SEQ Figure \* ARABIC ">
                  <w:r w:rsidR="00F6768C">
                    <w:rPr>
                      <w:noProof/>
                    </w:rPr>
                    <w:t>1</w:t>
                  </w:r>
                </w:fldSimple>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1569B4">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w:t>
                </w:r>
                <w:r w:rsidRPr="001566CE">
                  <w:lastRenderedPageBreak/>
                  <w:t>cffqAG68onTCA&amp;zoom=1&amp;iact=hc&amp;vpx=128&amp;vpy=166&amp;dur=4070&amp;hovh=182&amp;hovw=276&amp;tx=163&amp;ty=142&amp;sig=112305018103031196608&amp;page=1&amp;tbnh=140&amp;tbnw=212&amp;start=0&amp;ndsp=22&amp;ved=1t:429,r:0,s:0,i:75&amp;biw=1244&amp;bih=691</w:t>
                </w:r>
              </w:p>
              <w:p w14:paraId="398CAFA7" w14:textId="77777777" w:rsidR="001569B4" w:rsidRPr="001569B4" w:rsidRDefault="001569B4" w:rsidP="001569B4"/>
              <w:p w14:paraId="653B693D" w14:textId="77777777" w:rsidR="00CB53E2" w:rsidRDefault="00EA2F0D" w:rsidP="002A5901">
                <w:pPr>
                  <w:keepNext/>
                </w:pPr>
                <w:r>
                  <w:t>File: Akhmatova2.jpg</w:t>
                </w:r>
              </w:p>
              <w:p w14:paraId="3341459E" w14:textId="77777777" w:rsidR="002A5901" w:rsidRDefault="00E42846" w:rsidP="002A5901">
                <w:pPr>
                  <w:pStyle w:val="Caption"/>
                </w:pPr>
                <w:fldSimple w:instr=" SEQ Figure \* ARABIC ">
                  <w:r w:rsidR="00F6768C">
                    <w:rPr>
                      <w:noProof/>
                    </w:rPr>
                    <w:t>2</w:t>
                  </w:r>
                </w:fldSimple>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1569B4">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2A5901"/>
              <w:p w14:paraId="0683A848" w14:textId="77777777" w:rsidR="002A5901" w:rsidRDefault="002A5901" w:rsidP="002A5901">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2A5901"/>
              <w:p w14:paraId="18EA1AC8" w14:textId="77777777" w:rsidR="002A5901" w:rsidRPr="002A5901" w:rsidRDefault="002A5901" w:rsidP="002A5901">
                <w:pPr>
                  <w:keepNext/>
                </w:pPr>
                <w:r>
                  <w:t>File: akhmatova3.jpg</w:t>
                </w:r>
              </w:p>
              <w:p w14:paraId="68123A9A" w14:textId="77777777" w:rsidR="002A5901" w:rsidRDefault="00E42846" w:rsidP="002A5901">
                <w:pPr>
                  <w:pStyle w:val="Caption"/>
                </w:pPr>
                <w:fldSimple w:instr=" SEQ Figure \* ARABIC ">
                  <w:r w:rsidR="00F6768C">
                    <w:rPr>
                      <w:noProof/>
                    </w:rPr>
                    <w:t>3</w:t>
                  </w:r>
                </w:fldSimple>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1569B4">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2A5901"/>
              <w:p w14:paraId="595F6F50" w14:textId="77777777" w:rsidR="002A5901" w:rsidRPr="001566CE" w:rsidRDefault="002A5901" w:rsidP="002A5901">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2A5901"/>
              <w:p w14:paraId="192A22EE" w14:textId="070EAEFF" w:rsidR="002A5901" w:rsidRPr="001566CE" w:rsidRDefault="002A5901" w:rsidP="002A5901">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w:t>
                </w:r>
                <w:r w:rsidR="00E42846">
                  <w:t>syrologist</w:t>
                </w:r>
                <w:proofErr w:type="spellEnd"/>
                <w:r w:rsidR="00E42846">
                  <w:t xml:space="preserve"> Vladimir </w:t>
                </w:r>
                <w:proofErr w:type="spellStart"/>
                <w:r w:rsidR="00E42846">
                  <w:t>Shileiko</w:t>
                </w:r>
                <w:proofErr w:type="spellEnd"/>
                <w:r w:rsidR="00E42846">
                  <w:t>.</w:t>
                </w:r>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w:t>
                </w:r>
                <w:r w:rsidRPr="001566CE">
                  <w:lastRenderedPageBreak/>
                  <w:t>prison camp.</w:t>
                </w:r>
              </w:p>
              <w:p w14:paraId="008AD444" w14:textId="77777777" w:rsidR="002A5901" w:rsidRPr="001566CE" w:rsidRDefault="002A5901" w:rsidP="002A5901"/>
              <w:p w14:paraId="68FDD2F9" w14:textId="37116C7D" w:rsidR="002A5901" w:rsidRPr="001566CE" w:rsidRDefault="002A5901" w:rsidP="002A5901">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w:t>
                </w:r>
                <w:r w:rsidR="00E42846">
                  <w:t>of a number of her later poems.</w:t>
                </w:r>
                <w:r w:rsidRPr="001566CE">
                  <w:t xml:space="preserve">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2A5901"/>
              <w:p w14:paraId="7214CB65" w14:textId="362CC791" w:rsidR="002A5901" w:rsidRPr="001566CE" w:rsidRDefault="002A5901" w:rsidP="002A5901">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2A5901"/>
              <w:p w14:paraId="0113720C" w14:textId="77777777" w:rsidR="002A5901" w:rsidRDefault="002A5901" w:rsidP="002A5901">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CB53E2">
                <w:pPr>
                  <w:rPr>
                    <w:rFonts w:ascii="Times New Roman" w:hAnsi="Times New Roman" w:cs="Times New Roman"/>
                  </w:rPr>
                </w:pPr>
              </w:p>
              <w:p w14:paraId="58ED1A93" w14:textId="77777777" w:rsidR="002A5901" w:rsidRDefault="002A5901" w:rsidP="002A5901">
                <w:pPr>
                  <w:keepNext/>
                </w:pPr>
                <w:r>
                  <w:t>File: akhmatova4.jpg</w:t>
                </w:r>
              </w:p>
              <w:p w14:paraId="1B2171AA" w14:textId="77777777" w:rsidR="002A5901" w:rsidRDefault="00E42846" w:rsidP="002A5901">
                <w:pPr>
                  <w:pStyle w:val="Caption"/>
                </w:pPr>
                <w:fldSimple w:instr=" SEQ Figure \* ARABIC ">
                  <w:r w:rsidR="00F6768C">
                    <w:rPr>
                      <w:noProof/>
                    </w:rPr>
                    <w:t>4</w:t>
                  </w:r>
                </w:fldSimple>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1569B4">
                <w:pPr>
                  <w:pStyle w:val="Authornote"/>
                </w:pPr>
                <w:r>
                  <w:t xml:space="preserve">Source URL: </w:t>
                </w:r>
                <w:r w:rsidRPr="001569B4">
                  <w:t>http://www.google.com/imgres?q=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72619E29" w14:textId="77777777" w:rsidR="002A5901" w:rsidRDefault="002A5901" w:rsidP="002A5901"/>
              <w:p w14:paraId="25FD7E36" w14:textId="77777777" w:rsidR="001569B4" w:rsidRDefault="001569B4" w:rsidP="002A5901"/>
              <w:p w14:paraId="08DFA614" w14:textId="3E4615C3" w:rsidR="002A5901" w:rsidRPr="00E01236" w:rsidRDefault="00B54749" w:rsidP="002A5901">
                <w:pPr>
                  <w:pStyle w:val="Heading1"/>
                  <w:outlineLvl w:val="0"/>
                  <w:rPr>
                    <w:rFonts w:ascii="Calibri" w:hAnsi="Calibri"/>
                    <w:b w:val="0"/>
                    <w:color w:val="auto"/>
                    <w:u w:val="single"/>
                  </w:rPr>
                </w:pPr>
                <w:r w:rsidRPr="00E01236">
                  <w:rPr>
                    <w:rFonts w:ascii="Calibri" w:hAnsi="Calibri"/>
                    <w:b w:val="0"/>
                    <w:color w:val="auto"/>
                    <w:u w:val="single"/>
                  </w:rPr>
                  <w:t>List of Works:</w:t>
                </w:r>
              </w:p>
              <w:p w14:paraId="06F2F32F" w14:textId="77777777" w:rsidR="002A5901" w:rsidRPr="001566CE" w:rsidRDefault="002A5901" w:rsidP="002A5901">
                <w:pPr>
                  <w:rPr>
                    <w:rFonts w:ascii="Times New Roman" w:hAnsi="Times New Roman" w:cs="Times New Roman"/>
                    <w:b/>
                  </w:rPr>
                </w:pPr>
              </w:p>
              <w:p w14:paraId="3168021B" w14:textId="362D3157" w:rsidR="002A5901" w:rsidRPr="00B54749" w:rsidRDefault="002A5901" w:rsidP="002A5901">
                <w:pPr>
                  <w:pStyle w:val="Heading2"/>
                  <w:outlineLvl w:val="1"/>
                  <w:rPr>
                    <w:rFonts w:ascii="Calibri" w:hAnsi="Calibri"/>
                    <w:b/>
                  </w:rPr>
                </w:pPr>
                <w:r w:rsidRPr="00B54749">
                  <w:rPr>
                    <w:rFonts w:ascii="Calibri" w:hAnsi="Calibri"/>
                    <w:b/>
                  </w:rPr>
                  <w:t>Books of Poetry</w:t>
                </w:r>
                <w:r w:rsidR="00B54749">
                  <w:rPr>
                    <w:rFonts w:ascii="Calibri" w:hAnsi="Calibri"/>
                    <w:b/>
                  </w:rPr>
                  <w:t>:</w:t>
                </w:r>
              </w:p>
              <w:p w14:paraId="7E2589D7" w14:textId="77777777" w:rsidR="002A5901" w:rsidRDefault="00E42846" w:rsidP="002A5901">
                <w:pPr>
                  <w:rPr>
                    <w:rFonts w:ascii="Times New Roman" w:hAnsi="Times New Roman" w:cs="Times New Roman"/>
                  </w:rPr>
                </w:pPr>
                <w:sdt>
                  <w:sdtPr>
                    <w:rPr>
                      <w:rFonts w:ascii="Times New Roman" w:hAnsi="Times New Roman" w:cs="Times New Roman"/>
                    </w:rPr>
                    <w:id w:val="1095520533"/>
                    <w:citation/>
                  </w:sdtPr>
                  <w:sdtContent>
                    <w:r w:rsidR="0038015A">
                      <w:rPr>
                        <w:rFonts w:ascii="Times New Roman" w:hAnsi="Times New Roman" w:cs="Times New Roman"/>
                      </w:rPr>
                      <w:fldChar w:fldCharType="begin"/>
                    </w:r>
                    <w:r w:rsidR="0038015A">
                      <w:rPr>
                        <w:rFonts w:ascii="Times New Roman" w:hAnsi="Times New Roman" w:cs="Times New Roman"/>
                        <w:lang w:val="en-US"/>
                      </w:rPr>
                      <w:instrText xml:space="preserve"> CITATION Ree90 \l 1033 </w:instrText>
                    </w:r>
                    <w:r w:rsidR="0038015A">
                      <w:rPr>
                        <w:rFonts w:ascii="Times New Roman" w:hAnsi="Times New Roman" w:cs="Times New Roman"/>
                      </w:rPr>
                      <w:fldChar w:fldCharType="separate"/>
                    </w:r>
                    <w:r w:rsidR="00E01236" w:rsidRPr="00E01236">
                      <w:rPr>
                        <w:rFonts w:ascii="Times New Roman" w:hAnsi="Times New Roman" w:cs="Times New Roman"/>
                        <w:noProof/>
                        <w:lang w:val="en-US"/>
                      </w:rPr>
                      <w:t>(Reeder)</w:t>
                    </w:r>
                    <w:r w:rsidR="0038015A">
                      <w:rPr>
                        <w:rFonts w:ascii="Times New Roman" w:hAnsi="Times New Roman" w:cs="Times New Roman"/>
                      </w:rPr>
                      <w:fldChar w:fldCharType="end"/>
                    </w:r>
                  </w:sdtContent>
                </w:sdt>
              </w:p>
              <w:p w14:paraId="0125FA9D" w14:textId="77777777" w:rsidR="0038015A" w:rsidRPr="001566CE" w:rsidRDefault="0038015A" w:rsidP="002A5901">
                <w:pPr>
                  <w:rPr>
                    <w:rFonts w:ascii="Times New Roman" w:hAnsi="Times New Roman" w:cs="Times New Roman"/>
                  </w:rPr>
                </w:pPr>
              </w:p>
              <w:p w14:paraId="290C161A" w14:textId="77777777" w:rsidR="002A5901" w:rsidRPr="001566CE" w:rsidRDefault="0038015A" w:rsidP="002A5901">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2A5901">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2A5901">
                <w:pPr>
                  <w:pStyle w:val="NormalfollowingH2"/>
                </w:pPr>
                <w:r>
                  <w:rPr>
                    <w:i/>
                    <w:lang w:val="ru-RU"/>
                  </w:rPr>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2A5901">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2A5901">
                <w:pPr>
                  <w:pStyle w:val="NormalfollowingH2"/>
                  <w:rPr>
                    <w:b/>
                  </w:rPr>
                </w:pPr>
                <w:r w:rsidRPr="002A5901">
                  <w:rPr>
                    <w:i/>
                  </w:rPr>
                  <w:t>Anno Domini MCMXXI</w:t>
                </w:r>
                <w:r w:rsidRPr="002A5901">
                  <w:t xml:space="preserve"> (1921)</w:t>
                </w:r>
              </w:p>
              <w:p w14:paraId="1F447E61" w14:textId="77777777" w:rsidR="002A5901" w:rsidRPr="001566CE" w:rsidRDefault="0038015A" w:rsidP="002A5901">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2A5901">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2A5901">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2A5901">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2A5901">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2A5901">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32B661C5" w14:textId="77777777" w:rsidR="002A5901" w:rsidRPr="002A5901" w:rsidRDefault="0038015A" w:rsidP="002A5901">
                <w:pPr>
                  <w:pStyle w:val="NormalfollowingH2"/>
                </w:pPr>
                <w:r>
                  <w:rPr>
                    <w:i/>
                  </w:rPr>
                  <w:t xml:space="preserve">Beg </w:t>
                </w:r>
                <w:proofErr w:type="spellStart"/>
                <w:r>
                  <w:rPr>
                    <w:i/>
                  </w:rPr>
                  <w:t>vremeni</w:t>
                </w:r>
                <w:proofErr w:type="spellEnd"/>
                <w:r>
                  <w:rPr>
                    <w:i/>
                  </w:rPr>
                  <w:t xml:space="preserve"> </w:t>
                </w:r>
                <w:r w:rsidRPr="0038015A">
                  <w:t>[</w:t>
                </w:r>
                <w:r>
                  <w:rPr>
                    <w:i/>
                  </w:rPr>
                  <w:t xml:space="preserve">The Flight of </w:t>
                </w:r>
                <w:bookmarkStart w:id="0" w:name="_GoBack"/>
                <w:bookmarkEnd w:id="0"/>
                <w:r>
                  <w:rPr>
                    <w:i/>
                  </w:rPr>
                  <w:t>Time</w:t>
                </w:r>
                <w:r w:rsidRPr="0038015A">
                  <w:t xml:space="preserve">] </w:t>
                </w:r>
                <w:r w:rsidR="002A5901">
                  <w:t>(1965)</w:t>
                </w:r>
              </w:p>
              <w:p w14:paraId="19D1979D" w14:textId="77777777" w:rsidR="002A5901" w:rsidRPr="001566CE" w:rsidRDefault="002A5901" w:rsidP="002A5901">
                <w:pPr>
                  <w:rPr>
                    <w:rFonts w:ascii="Times New Roman" w:hAnsi="Times New Roman" w:cs="Times New Roman"/>
                  </w:rPr>
                </w:pPr>
              </w:p>
              <w:p w14:paraId="18B21BBC" w14:textId="7ECAA4AD" w:rsidR="002A5901" w:rsidRPr="00B54749" w:rsidRDefault="002A5901" w:rsidP="009B25C0">
                <w:pPr>
                  <w:pStyle w:val="Heading2"/>
                  <w:outlineLvl w:val="1"/>
                  <w:rPr>
                    <w:rFonts w:ascii="Calibri" w:hAnsi="Calibri"/>
                    <w:b/>
                  </w:rPr>
                </w:pPr>
                <w:r w:rsidRPr="00B54749">
                  <w:rPr>
                    <w:rFonts w:ascii="Calibri" w:hAnsi="Calibri"/>
                    <w:b/>
                  </w:rPr>
                  <w:t>Literary Criticism, Autobiographical writings, Letters</w:t>
                </w:r>
                <w:r w:rsidR="00B54749">
                  <w:rPr>
                    <w:rFonts w:ascii="Calibri" w:hAnsi="Calibri"/>
                    <w:b/>
                  </w:rPr>
                  <w:t>:</w:t>
                </w:r>
              </w:p>
              <w:p w14:paraId="03DEA988" w14:textId="77777777" w:rsidR="003F0D73" w:rsidRDefault="00E42846" w:rsidP="0038015A">
                <w:pPr>
                  <w:pStyle w:val="NormalfollowingH2"/>
                </w:pPr>
                <w:sdt>
                  <w:sdtPr>
                    <w:id w:val="-29801774"/>
                    <w:citation/>
                  </w:sdtPr>
                  <w:sdtContent>
                    <w:r w:rsidR="0038015A">
                      <w:fldChar w:fldCharType="begin"/>
                    </w:r>
                    <w:r w:rsidR="0038015A">
                      <w:rPr>
                        <w:lang w:val="en-US"/>
                      </w:rPr>
                      <w:instrText xml:space="preserve"> CITATION Mey \l 1033 </w:instrText>
                    </w:r>
                    <w:r w:rsidR="0038015A">
                      <w:fldChar w:fldCharType="separate"/>
                    </w:r>
                    <w:r w:rsidR="00E01236" w:rsidRPr="00E01236">
                      <w:rPr>
                        <w:noProof/>
                        <w:lang w:val="en-US"/>
                      </w:rPr>
                      <w:t>(Meyer)</w:t>
                    </w:r>
                    <w:r w:rsidR="0038015A">
                      <w:fldChar w:fldCharType="end"/>
                    </w:r>
                  </w:sdtContent>
                </w:sdt>
              </w:p>
            </w:tc>
          </w:sdtContent>
        </w:sdt>
      </w:tr>
      <w:tr w:rsidR="003235A7" w14:paraId="1E1315A7" w14:textId="77777777" w:rsidTr="003235A7">
        <w:tc>
          <w:tcPr>
            <w:tcW w:w="9016" w:type="dxa"/>
          </w:tcPr>
          <w:p w14:paraId="632CFFFD"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50656746" w14:textId="77777777" w:rsidR="001569B4" w:rsidRDefault="001569B4" w:rsidP="001569B4"/>
              <w:p w14:paraId="5D37C484" w14:textId="77777777" w:rsidR="001569B4" w:rsidRDefault="00E42846" w:rsidP="001569B4">
                <w:sdt>
                  <w:sdtPr>
                    <w:id w:val="1677455154"/>
                    <w:citation/>
                  </w:sdtPr>
                  <w:sdtContent>
                    <w:r w:rsidR="001569B4">
                      <w:fldChar w:fldCharType="begin"/>
                    </w:r>
                    <w:r w:rsidR="001569B4">
                      <w:rPr>
                        <w:lang w:val="en-US"/>
                      </w:rPr>
                      <w:instrText xml:space="preserve"> CITATION Har06 \l 1033 </w:instrText>
                    </w:r>
                    <w:r w:rsidR="001569B4">
                      <w:fldChar w:fldCharType="separate"/>
                    </w:r>
                    <w:r w:rsidR="00E01236" w:rsidRPr="00E01236">
                      <w:rPr>
                        <w:noProof/>
                        <w:lang w:val="en-US"/>
                      </w:rPr>
                      <w:t>(Harrington)</w:t>
                    </w:r>
                    <w:r w:rsidR="001569B4">
                      <w:fldChar w:fldCharType="end"/>
                    </w:r>
                  </w:sdtContent>
                </w:sdt>
              </w:p>
              <w:p w14:paraId="3F7ADEDC" w14:textId="77777777" w:rsidR="001569B4" w:rsidRDefault="001569B4" w:rsidP="001569B4"/>
              <w:p w14:paraId="67C46EC4" w14:textId="77777777" w:rsidR="001569B4" w:rsidRDefault="00E42846" w:rsidP="001569B4">
                <w:sdt>
                  <w:sdtPr>
                    <w:id w:val="285315453"/>
                    <w:citation/>
                  </w:sdtPr>
                  <w:sdtContent>
                    <w:r w:rsidR="001569B4">
                      <w:fldChar w:fldCharType="begin"/>
                    </w:r>
                    <w:r w:rsidR="001569B4">
                      <w:rPr>
                        <w:lang w:val="en-US"/>
                      </w:rPr>
                      <w:instrText xml:space="preserve">CITATION Wel96 \l 1033 </w:instrText>
                    </w:r>
                    <w:r w:rsidR="001569B4">
                      <w:fldChar w:fldCharType="separate"/>
                    </w:r>
                    <w:r w:rsidR="00E01236" w:rsidRPr="00E01236">
                      <w:rPr>
                        <w:noProof/>
                        <w:lang w:val="en-US"/>
                      </w:rPr>
                      <w:t>(Wells)</w:t>
                    </w:r>
                    <w:r w:rsidR="001569B4">
                      <w:fldChar w:fldCharType="end"/>
                    </w:r>
                  </w:sdtContent>
                </w:sdt>
              </w:p>
              <w:p w14:paraId="75DA5507" w14:textId="77777777" w:rsidR="001569B4" w:rsidRDefault="001569B4" w:rsidP="001569B4"/>
              <w:p w14:paraId="53FCE919" w14:textId="77777777" w:rsidR="001569B4" w:rsidRPr="00F6768C" w:rsidRDefault="001569B4" w:rsidP="00F6768C">
                <w:pPr>
                  <w:keepNext/>
                  <w:rPr>
                    <w:color w:val="0563C1" w:themeColor="hyperlink"/>
                    <w:u w:val="single"/>
                  </w:rPr>
                </w:pPr>
                <w:r>
                  <w:t xml:space="preserve">Link: </w:t>
                </w:r>
                <w:r w:rsidRPr="00F6768C">
                  <w:t>http://www.akhmatova.org/foto/ahm/foto_ahm1.htm</w:t>
                </w:r>
              </w:p>
              <w:p w14:paraId="28875227" w14:textId="77777777" w:rsidR="00F6768C" w:rsidRDefault="00E42846" w:rsidP="00F6768C">
                <w:pPr>
                  <w:pStyle w:val="Caption"/>
                </w:pPr>
                <w:fldSimple w:instr=" SEQ Figure \* ARABIC ">
                  <w:r w:rsidR="00F6768C">
                    <w:rPr>
                      <w:noProof/>
                    </w:rPr>
                    <w:t>5</w:t>
                  </w:r>
                </w:fldSimple>
                <w:r w:rsidR="00F6768C">
                  <w:t xml:space="preserve"> </w:t>
                </w:r>
                <w:r w:rsidR="00F6768C" w:rsidRPr="00883E43">
                  <w:t xml:space="preserve">A source of over 80 photographs of </w:t>
                </w:r>
                <w:proofErr w:type="spellStart"/>
                <w:r w:rsidR="00F6768C" w:rsidRPr="00883E43">
                  <w:t>Akhmatova</w:t>
                </w:r>
                <w:proofErr w:type="spellEnd"/>
                <w:r w:rsidR="00F6768C" w:rsidRPr="00883E43">
                  <w:t>.</w:t>
                </w:r>
              </w:p>
              <w:p w14:paraId="6A67757C" w14:textId="77777777" w:rsidR="003235A7" w:rsidRDefault="00E42846" w:rsidP="001569B4"/>
            </w:sdtContent>
          </w:sdt>
        </w:tc>
      </w:tr>
    </w:tbl>
    <w:p w14:paraId="5D3267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E42846" w:rsidRDefault="00E42846" w:rsidP="007A0D55">
      <w:pPr>
        <w:spacing w:after="0" w:line="240" w:lineRule="auto"/>
      </w:pPr>
      <w:r>
        <w:separator/>
      </w:r>
    </w:p>
  </w:endnote>
  <w:endnote w:type="continuationSeparator" w:id="0">
    <w:p w14:paraId="2C2A944B" w14:textId="77777777" w:rsidR="00E42846" w:rsidRDefault="00E428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E42846" w:rsidRDefault="00E42846" w:rsidP="007A0D55">
      <w:pPr>
        <w:spacing w:after="0" w:line="240" w:lineRule="auto"/>
      </w:pPr>
      <w:r>
        <w:separator/>
      </w:r>
    </w:p>
  </w:footnote>
  <w:footnote w:type="continuationSeparator" w:id="0">
    <w:p w14:paraId="0ED67E00" w14:textId="77777777" w:rsidR="00E42846" w:rsidRDefault="00E428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E42846" w:rsidRDefault="00E428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E42846" w:rsidRDefault="00E428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32559"/>
    <w:rsid w:val="00052040"/>
    <w:rsid w:val="000A475F"/>
    <w:rsid w:val="000B25AE"/>
    <w:rsid w:val="000B55AB"/>
    <w:rsid w:val="000B57A7"/>
    <w:rsid w:val="000C42EF"/>
    <w:rsid w:val="000D24DC"/>
    <w:rsid w:val="00101B2E"/>
    <w:rsid w:val="00116FA0"/>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4749"/>
    <w:rsid w:val="00B574C9"/>
    <w:rsid w:val="00BC39C9"/>
    <w:rsid w:val="00BE5BF7"/>
    <w:rsid w:val="00BF40E1"/>
    <w:rsid w:val="00C27FAB"/>
    <w:rsid w:val="00C358D4"/>
    <w:rsid w:val="00C6296B"/>
    <w:rsid w:val="00CB53E2"/>
    <w:rsid w:val="00CC586D"/>
    <w:rsid w:val="00CF1542"/>
    <w:rsid w:val="00CF3EC5"/>
    <w:rsid w:val="00D656DA"/>
    <w:rsid w:val="00D83300"/>
    <w:rsid w:val="00DC6B48"/>
    <w:rsid w:val="00DF01B0"/>
    <w:rsid w:val="00E01236"/>
    <w:rsid w:val="00E42846"/>
    <w:rsid w:val="00E85A05"/>
    <w:rsid w:val="00E95829"/>
    <w:rsid w:val="00EA2F0D"/>
    <w:rsid w:val="00EA606C"/>
    <w:rsid w:val="00EB0C8C"/>
    <w:rsid w:val="00EB51FD"/>
    <w:rsid w:val="00EB77DB"/>
    <w:rsid w:val="00ED139F"/>
    <w:rsid w:val="00EF26CA"/>
    <w:rsid w:val="00EF74F7"/>
    <w:rsid w:val="00F3360A"/>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7B5261"/>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647D743E-871B-2A43-A15C-2CFED35A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53</TotalTime>
  <Pages>4</Pages>
  <Words>1538</Words>
  <Characters>8771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2014-06-27T20:40:00Z</dcterms:created>
  <dcterms:modified xsi:type="dcterms:W3CDTF">2014-07-24T17:55:00Z</dcterms:modified>
</cp:coreProperties>
</file>