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FBF848E2A95D74CB4510CE4F597569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88DC7BD13D7034298CAECC5B7ACF0D4"/>
            </w:placeholder>
            <w:text/>
          </w:sdtPr>
          <w:sdtContent>
            <w:tc>
              <w:tcPr>
                <w:tcW w:w="2073" w:type="dxa"/>
              </w:tcPr>
              <w:p w:rsidR="00B574C9" w:rsidRDefault="008B7F22" w:rsidP="008B7F22">
                <w:r>
                  <w:t>Nadja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8624EF6387EFC4A9CD6E6999CFB13FF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2433FEE57071D4496DE8E8E53727687"/>
            </w:placeholder>
            <w:text/>
          </w:sdtPr>
          <w:sdtContent>
            <w:tc>
              <w:tcPr>
                <w:tcW w:w="2642" w:type="dxa"/>
              </w:tcPr>
              <w:p w:rsidR="00B574C9" w:rsidRDefault="008B7F22" w:rsidP="008B7F22">
                <w:r>
                  <w:t>Berkovich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9D2E292B19B874386DF50620545CBB4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EED1B9AE5E7FE47B2D718C3950C99A8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8B7F22" w:rsidP="008B7F22">
                <w:r>
                  <w:t>University of Illinois at Urbana-Champaign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29E4424892322489645E55F7D47383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8B7F22" w:rsidP="003F0D73">
                <w:pPr>
                  <w:rPr>
                    <w:b/>
                  </w:rPr>
                </w:pPr>
                <w:r w:rsidRPr="00D4217A">
                  <w:rPr>
                    <w:rFonts w:eastAsiaTheme="minorEastAsia"/>
                    <w:sz w:val="24"/>
                    <w:szCs w:val="24"/>
                    <w:lang w:val="en-US" w:eastAsia="ja-JP"/>
                  </w:rPr>
                  <w:t>Leonov, Leonid Maksimovich</w:t>
                </w:r>
                <w:r>
                  <w:rPr>
                    <w:rFonts w:eastAsiaTheme="minorEastAsia"/>
                    <w:sz w:val="24"/>
                    <w:szCs w:val="24"/>
                    <w:lang w:val="en-US" w:eastAsia="ja-JP"/>
                  </w:rPr>
                  <w:t xml:space="preserve"> (1899-1994)</w:t>
                </w:r>
              </w:p>
            </w:tc>
          </w:sdtContent>
        </w:sdt>
      </w:tr>
      <w:tr w:rsidR="00464699" w:rsidTr="008B7F22">
        <w:sdt>
          <w:sdtPr>
            <w:alias w:val="Variant headwords"/>
            <w:tag w:val="variantHeadwords"/>
            <w:id w:val="173464402"/>
            <w:placeholder>
              <w:docPart w:val="99EA0E97970ACB4BBAC3EF9AFDCDA9E6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8B7F22" w:rsidP="00464699">
                <w:r>
                  <w:rPr>
                    <w:lang w:val="ru-RU"/>
                  </w:rPr>
                  <w:t>ЛЕОНОВ, ЛЕОНИД МАКСИМОВИЧ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07429386EE328D43A74512645F03CDA8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-994412352"/>
                  <w:placeholder>
                    <w:docPart w:val="AA2F3054057E0541B948BFCECE9AADA3"/>
                  </w:placeholder>
                </w:sdtPr>
                <w:sdtContent>
                  <w:p w:rsidR="00E85A05" w:rsidRDefault="00CB1162" w:rsidP="003D0CFF">
                    <w:r>
                      <w:t xml:space="preserve">Loenid Maksimovich Leonov was a </w:t>
                    </w:r>
                    <w:r w:rsidRPr="008B7F22">
                      <w:t>Russian prose writer and playwright</w:t>
                    </w:r>
                    <w:r>
                      <w:t xml:space="preserve">. Born in Moscow, Leonov </w:t>
                    </w:r>
                    <w:r w:rsidRPr="008B7F22">
                      <w:t xml:space="preserve">volunteered as a soldier and journalist in the Red Army </w:t>
                    </w:r>
                    <w:r>
                      <w:t>during the Russian Civil War.</w:t>
                    </w:r>
                    <w:r w:rsidRPr="008B7F22">
                      <w:t xml:space="preserve"> </w:t>
                    </w:r>
                    <w:r w:rsidR="00444190">
                      <w:rPr>
                        <w:rFonts w:ascii="Calibri" w:eastAsia="Times New Roman" w:hAnsi="Calibri" w:cs="Times New Roman"/>
                      </w:rPr>
                      <w:t>Adopting an ornamental prose style and the </w:t>
                    </w:r>
                    <w:r w:rsidR="00444190">
                      <w:rPr>
                        <w:rFonts w:ascii="Calibri" w:eastAsia="Times New Roman" w:hAnsi="Calibri" w:cs="Times New Roman"/>
                        <w:i/>
                        <w:iCs/>
                      </w:rPr>
                      <w:t>skaz</w:t>
                    </w:r>
                    <w:r w:rsidR="00444190">
                      <w:rPr>
                        <w:rFonts w:ascii="Calibri" w:eastAsia="Times New Roman" w:hAnsi="Calibri" w:cs="Times New Roman"/>
                      </w:rPr>
                      <w:t> idiolect, his early works — including ‘The End of the Petty Man’ — incorporated revolutionary themes and the revolution's impact on village life, along with the notion of the 'little man.’</w:t>
                    </w:r>
                    <w:r w:rsidR="00444190" w:rsidRPr="008B7F22">
                      <w:t xml:space="preserve"> </w:t>
                    </w:r>
                    <w:r w:rsidRPr="008B7F22">
                      <w:t>His works established continuity with the</w:t>
                    </w:r>
                    <w:r>
                      <w:t xml:space="preserve"> traditions of</w:t>
                    </w:r>
                    <w:r w:rsidRPr="008B7F22">
                      <w:t xml:space="preserve"> Gogol and Dostoevsky, expanding the trope of the little man to </w:t>
                    </w:r>
                    <w:r>
                      <w:t xml:space="preserve">include </w:t>
                    </w:r>
                    <w:r w:rsidRPr="008B7F22">
                      <w:t xml:space="preserve">the educated </w:t>
                    </w:r>
                    <w:r>
                      <w:t>class while adding an</w:t>
                    </w:r>
                    <w:r w:rsidRPr="008B7F22">
                      <w:t xml:space="preserve"> animalistic twist. In his novels </w:t>
                    </w:r>
                    <w:r w:rsidRPr="00C8541D">
                      <w:rPr>
                        <w:i/>
                      </w:rPr>
                      <w:t>The Badgers</w:t>
                    </w:r>
                    <w:r>
                      <w:t xml:space="preserve"> (1924) and </w:t>
                    </w:r>
                    <w:r w:rsidRPr="00C8541D">
                      <w:rPr>
                        <w:i/>
                      </w:rPr>
                      <w:t>The Thief</w:t>
                    </w:r>
                    <w:r>
                      <w:t xml:space="preserve"> </w:t>
                    </w:r>
                    <w:r w:rsidRPr="008B7F22">
                      <w:t xml:space="preserve">(1927), </w:t>
                    </w:r>
                    <w:r>
                      <w:t>Leonov</w:t>
                    </w:r>
                    <w:r w:rsidRPr="008B7F22">
                      <w:t xml:space="preserve"> depicted </w:t>
                    </w:r>
                    <w:r>
                      <w:t>the New Economic Policy (NEP) and resistance to the</w:t>
                    </w:r>
                    <w:r w:rsidRPr="008B7F22">
                      <w:t xml:space="preserve"> Bolshevik regime.</w:t>
                    </w:r>
                    <w:r>
                      <w:t xml:space="preserve"> His novella ‘Evgenia Ivanovna’</w:t>
                    </w:r>
                    <w:r w:rsidRPr="008B7F22">
                      <w:t xml:space="preserve"> (1935), censored for several decades, portrayed Russian immigration and the yearning for the motherland. Before and during WWI</w:t>
                    </w:r>
                    <w:r>
                      <w:t>I he wrote plays influenced by socialist r</w:t>
                    </w:r>
                    <w:r w:rsidRPr="008B7F22">
                      <w:t>ealism. In 1957 his environmental novel</w:t>
                    </w:r>
                    <w:r>
                      <w:t>,</w:t>
                    </w:r>
                    <w:r w:rsidRPr="008B7F22">
                      <w:t xml:space="preserve"> </w:t>
                    </w:r>
                    <w:r w:rsidRPr="0077328A">
                      <w:rPr>
                        <w:i/>
                      </w:rPr>
                      <w:t>The Russian Forest</w:t>
                    </w:r>
                    <w:r>
                      <w:rPr>
                        <w:i/>
                      </w:rPr>
                      <w:t>,</w:t>
                    </w:r>
                    <w:r w:rsidRPr="0077328A">
                      <w:rPr>
                        <w:i/>
                      </w:rPr>
                      <w:t xml:space="preserve"> </w:t>
                    </w:r>
                    <w:r>
                      <w:t>brought him the Lenin prize, and i</w:t>
                    </w:r>
                    <w:r w:rsidRPr="008B7F22">
                      <w:t>n 1967 he was awarded the Hero of the Socialist Labour for his achievements in literature. His last novel</w:t>
                    </w:r>
                    <w:r>
                      <w:t>,</w:t>
                    </w:r>
                    <w:r w:rsidRPr="008B7F22">
                      <w:t xml:space="preserve"> </w:t>
                    </w:r>
                    <w:r w:rsidRPr="0077328A">
                      <w:rPr>
                        <w:i/>
                      </w:rPr>
                      <w:t>The Pyramid</w:t>
                    </w:r>
                    <w:r w:rsidRPr="008B7F22">
                      <w:t>, on which he worked for forty years, was published prior to his death in 1994.</w:t>
                    </w:r>
                  </w:p>
                </w:sdtContent>
              </w:sdt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B6C059C3A4069848A38CB89DBDAE2A0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824244783"/>
                  <w:placeholder>
                    <w:docPart w:val="0B66E3B9E22E1E48BD52A9F57658307B"/>
                  </w:placeholder>
                </w:sdtPr>
                <w:sdtContent>
                  <w:sdt>
                    <w:sdtPr>
                      <w:alias w:val="Abstract"/>
                      <w:tag w:val="abstract"/>
                      <w:id w:val="1594278689"/>
                      <w:placeholder>
                        <w:docPart w:val="52A2AA9065AF5441B9E5BD6269E396D4"/>
                      </w:placeholder>
                    </w:sdtPr>
                    <w:sdtContent>
                      <w:p w:rsidR="00444190" w:rsidRDefault="00444190" w:rsidP="00444190">
                        <w:r>
                          <w:t xml:space="preserve">Loenid Maksimovich Leonov was a </w:t>
                        </w:r>
                        <w:r w:rsidRPr="008B7F22">
                          <w:t>Russian prose writer and playwright</w:t>
                        </w:r>
                        <w:r>
                          <w:t xml:space="preserve">. Born in Moscow, Leonov </w:t>
                        </w:r>
                        <w:r w:rsidRPr="008B7F22">
                          <w:t xml:space="preserve">volunteered as a soldier and journalist in the Red Army </w:t>
                        </w:r>
                        <w:r>
                          <w:t>during the Russian Civil War.</w:t>
                        </w:r>
                        <w:r w:rsidRPr="008B7F22">
                          <w:t xml:space="preserve"> </w:t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>Adopting an ornamental prose style and the </w:t>
                        </w:r>
                        <w:r>
                          <w:rPr>
                            <w:rFonts w:ascii="Calibri" w:eastAsia="Times New Roman" w:hAnsi="Calibri" w:cs="Times New Roman"/>
                            <w:i/>
                            <w:iCs/>
                          </w:rPr>
                          <w:t>skaz</w:t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> idiolect, his early works — including ‘The End of the Petty Man’ — incorporated revolutionary themes and the revolution's impact on village life, along with the notion of the 'little man.’</w:t>
                        </w:r>
                        <w:r w:rsidRPr="008B7F22">
                          <w:t xml:space="preserve"> His works established continuity with the</w:t>
                        </w:r>
                        <w:r>
                          <w:t xml:space="preserve"> traditions of</w:t>
                        </w:r>
                        <w:r w:rsidRPr="008B7F22">
                          <w:t xml:space="preserve"> Gogol and Dostoevsky, expanding the trope of the little man to </w:t>
                        </w:r>
                        <w:r>
                          <w:t xml:space="preserve">include </w:t>
                        </w:r>
                        <w:r w:rsidRPr="008B7F22">
                          <w:t xml:space="preserve">the educated </w:t>
                        </w:r>
                        <w:r>
                          <w:t>class while adding an</w:t>
                        </w:r>
                        <w:r w:rsidRPr="008B7F22">
                          <w:t xml:space="preserve"> animalistic twist. In his novels </w:t>
                        </w:r>
                        <w:r w:rsidRPr="00C8541D">
                          <w:rPr>
                            <w:i/>
                          </w:rPr>
                          <w:t>The Badgers</w:t>
                        </w:r>
                        <w:r>
                          <w:t xml:space="preserve"> (1924) and </w:t>
                        </w:r>
                        <w:r w:rsidRPr="00C8541D">
                          <w:rPr>
                            <w:i/>
                          </w:rPr>
                          <w:t>The Thief</w:t>
                        </w:r>
                        <w:r>
                          <w:t xml:space="preserve"> </w:t>
                        </w:r>
                        <w:r w:rsidRPr="008B7F22">
                          <w:t xml:space="preserve">(1927), </w:t>
                        </w:r>
                        <w:r>
                          <w:t>Leonov</w:t>
                        </w:r>
                        <w:r w:rsidRPr="008B7F22">
                          <w:t xml:space="preserve"> depicted </w:t>
                        </w:r>
                        <w:r>
                          <w:t>the New Economic Policy (NEP) and resistance to the</w:t>
                        </w:r>
                        <w:r w:rsidRPr="008B7F22">
                          <w:t xml:space="preserve"> Bolshevik regime.</w:t>
                        </w:r>
                        <w:r>
                          <w:t xml:space="preserve"> His novella ‘Evgenia Ivanovna’</w:t>
                        </w:r>
                        <w:r w:rsidRPr="008B7F22">
                          <w:t xml:space="preserve"> (1935), censored for several decades, portrayed Russian immigration and the yearning for the motherland. Before and during WWI</w:t>
                        </w:r>
                        <w:r>
                          <w:t>I he wrote plays influenced by socialist r</w:t>
                        </w:r>
                        <w:r w:rsidRPr="008B7F22">
                          <w:t>ealism. In 1957 his environmental novel</w:t>
                        </w:r>
                        <w:r>
                          <w:t>,</w:t>
                        </w:r>
                        <w:r w:rsidRPr="008B7F22">
                          <w:t xml:space="preserve"> </w:t>
                        </w:r>
                        <w:r w:rsidRPr="0077328A">
                          <w:rPr>
                            <w:i/>
                          </w:rPr>
                          <w:t>The Russian Forest</w:t>
                        </w:r>
                        <w:r>
                          <w:rPr>
                            <w:i/>
                          </w:rPr>
                          <w:t>,</w:t>
                        </w:r>
                        <w:r w:rsidRPr="0077328A">
                          <w:rPr>
                            <w:i/>
                          </w:rPr>
                          <w:t xml:space="preserve"> </w:t>
                        </w:r>
                        <w:r>
                          <w:t>brought him the Lenin prize, and i</w:t>
                        </w:r>
                        <w:r w:rsidRPr="008B7F22">
                          <w:t>n 1967 he was awarded the Hero of the Socialist Labour for his achievements in literature. His last novel</w:t>
                        </w:r>
                        <w:r>
                          <w:t>,</w:t>
                        </w:r>
                        <w:r w:rsidRPr="008B7F22">
                          <w:t xml:space="preserve"> </w:t>
                        </w:r>
                        <w:r w:rsidRPr="0077328A">
                          <w:rPr>
                            <w:i/>
                          </w:rPr>
                          <w:t>The Pyramid</w:t>
                        </w:r>
                        <w:r w:rsidRPr="008B7F22">
                          <w:t>, on which he worked for forty years, was published prior to his death in 1994.</w:t>
                        </w:r>
                      </w:p>
                    </w:sdtContent>
                  </w:sdt>
                  <w:p w:rsidR="00905914" w:rsidRDefault="00905914" w:rsidP="00911460"/>
                  <w:p w:rsidR="00911460" w:rsidRDefault="00911460" w:rsidP="00911460">
                    <w:r>
                      <w:t>[File: Leonov.jpg]</w:t>
                    </w:r>
                  </w:p>
                  <w:p w:rsidR="0071602E" w:rsidRDefault="0071602E" w:rsidP="00911460"/>
                  <w:p w:rsidR="00911460" w:rsidRDefault="0071602E" w:rsidP="0071602E">
                    <w:pPr>
                      <w:pStyle w:val="Caption"/>
                      <w:keepNext/>
                    </w:pPr>
                    <w:r>
                      <w:t xml:space="preserve">Figure </w:t>
                    </w:r>
                    <w:fldSimple w:instr=" SEQ Figure \* ARABIC ">
                      <w:r>
                        <w:rPr>
                          <w:noProof/>
                        </w:rPr>
                        <w:t>1</w:t>
                      </w:r>
                    </w:fldSimple>
                    <w:r>
                      <w:t xml:space="preserve"> L</w:t>
                    </w:r>
                    <w:r w:rsidR="00911460">
                      <w:t>eonid Maksimovich Leonov</w:t>
                    </w:r>
                  </w:p>
                  <w:p w:rsidR="0071602E" w:rsidRDefault="00F42DFF" w:rsidP="00911460">
                    <w:hyperlink r:id="rId9" w:history="1">
                      <w:r w:rsidR="0071602E" w:rsidRPr="009B1191">
                        <w:rPr>
                          <w:rStyle w:val="Hyperlink"/>
                        </w:rPr>
                        <w:t>http://citaty.su/kratkaya-biografiya-leonida-leonova</w:t>
                      </w:r>
                    </w:hyperlink>
                  </w:p>
                  <w:p w:rsidR="00911460" w:rsidRPr="00911460" w:rsidRDefault="00911460" w:rsidP="00911460"/>
                  <w:p w:rsidR="00181921" w:rsidRDefault="00181921" w:rsidP="00181921">
                    <w:pPr>
                      <w:pStyle w:val="Heading1"/>
                      <w:outlineLvl w:val="0"/>
                    </w:pPr>
                    <w:r>
                      <w:lastRenderedPageBreak/>
                      <w:t>Works</w:t>
                    </w:r>
                  </w:p>
                  <w:p w:rsidR="008B7F22" w:rsidRPr="00181921" w:rsidRDefault="00181921" w:rsidP="00181921">
                    <w:pPr>
                      <w:pStyle w:val="Heading2"/>
                      <w:outlineLvl w:val="1"/>
                    </w:pPr>
                    <w:r>
                      <w:t>Novels</w:t>
                    </w:r>
                  </w:p>
                  <w:p w:rsidR="008B7F22" w:rsidRDefault="008B7F22" w:rsidP="008B7F22">
                    <w:r w:rsidRPr="001B2B60">
                      <w:rPr>
                        <w:i/>
                      </w:rPr>
                      <w:t>The Badgers</w:t>
                    </w:r>
                    <w:r>
                      <w:t xml:space="preserve"> (</w:t>
                    </w:r>
                    <w:r w:rsidRPr="00CB1162">
                      <w:rPr>
                        <w:i/>
                      </w:rPr>
                      <w:t>Barsuki</w:t>
                    </w:r>
                    <w:r w:rsidR="00CB1162">
                      <w:t xml:space="preserve"> [</w:t>
                    </w:r>
                    <w:r>
                      <w:t>1925</w:t>
                    </w:r>
                    <w:r w:rsidR="00CB1162">
                      <w:t>]</w:t>
                    </w:r>
                    <w:r>
                      <w:t>)</w:t>
                    </w:r>
                  </w:p>
                  <w:p w:rsidR="008B7F22" w:rsidRDefault="008B7F22" w:rsidP="008B7F22">
                    <w:r w:rsidRPr="001B2B60">
                      <w:rPr>
                        <w:i/>
                      </w:rPr>
                      <w:t>The Thief</w:t>
                    </w:r>
                    <w:r>
                      <w:t xml:space="preserve"> (</w:t>
                    </w:r>
                    <w:r w:rsidRPr="00CB1162">
                      <w:rPr>
                        <w:i/>
                      </w:rPr>
                      <w:t>Vor</w:t>
                    </w:r>
                    <w:r w:rsidR="00CB1162">
                      <w:t xml:space="preserve"> [</w:t>
                    </w:r>
                    <w:r>
                      <w:t>1927</w:t>
                    </w:r>
                    <w:r w:rsidR="00CB1162">
                      <w:t>]</w:t>
                    </w:r>
                    <w:r>
                      <w:t>)</w:t>
                    </w:r>
                  </w:p>
                  <w:p w:rsidR="008B7F22" w:rsidRDefault="008B7F22" w:rsidP="008B7F22">
                    <w:r w:rsidRPr="001B2B60">
                      <w:rPr>
                        <w:i/>
                      </w:rPr>
                      <w:t xml:space="preserve">Soviet River </w:t>
                    </w:r>
                    <w:r w:rsidRPr="001B2B60">
                      <w:t>(</w:t>
                    </w:r>
                    <w:r w:rsidRPr="00CB1162">
                      <w:rPr>
                        <w:i/>
                      </w:rPr>
                      <w:t>Sot’</w:t>
                    </w:r>
                    <w:r w:rsidR="00CB1162">
                      <w:t xml:space="preserve"> [</w:t>
                    </w:r>
                    <w:r w:rsidRPr="001B2B60">
                      <w:t>1930</w:t>
                    </w:r>
                    <w:r w:rsidR="00CB1162">
                      <w:t>]</w:t>
                    </w:r>
                    <w:r w:rsidRPr="001B2B60">
                      <w:t>)</w:t>
                    </w:r>
                  </w:p>
                  <w:p w:rsidR="008B7F22" w:rsidRDefault="008B7F22" w:rsidP="008B7F22">
                    <w:r w:rsidRPr="001B2B60">
                      <w:rPr>
                        <w:i/>
                      </w:rPr>
                      <w:t xml:space="preserve">Skutarevsky </w:t>
                    </w:r>
                    <w:r>
                      <w:t>(1932)</w:t>
                    </w:r>
                  </w:p>
                  <w:p w:rsidR="008B7F22" w:rsidRDefault="008B7F22" w:rsidP="008B7F22">
                    <w:r w:rsidRPr="001B2B60">
                      <w:rPr>
                        <w:i/>
                      </w:rPr>
                      <w:t>Road to the Ocean</w:t>
                    </w:r>
                    <w:r>
                      <w:t xml:space="preserve"> (</w:t>
                    </w:r>
                    <w:r w:rsidRPr="00CB1162">
                      <w:rPr>
                        <w:i/>
                      </w:rPr>
                      <w:t xml:space="preserve">Doroga na </w:t>
                    </w:r>
                    <w:r w:rsidR="00CB1162">
                      <w:rPr>
                        <w:i/>
                      </w:rPr>
                      <w:t>ocean</w:t>
                    </w:r>
                    <w:r w:rsidR="00CB1162">
                      <w:t xml:space="preserve"> [</w:t>
                    </w:r>
                    <w:r>
                      <w:t>1935</w:t>
                    </w:r>
                    <w:r w:rsidR="00CB1162">
                      <w:t>]</w:t>
                    </w:r>
                    <w:r>
                      <w:t>)</w:t>
                    </w:r>
                  </w:p>
                  <w:p w:rsidR="008B7F22" w:rsidRDefault="008B7F22" w:rsidP="008B7F22">
                    <w:r w:rsidRPr="001B2B60">
                      <w:rPr>
                        <w:i/>
                      </w:rPr>
                      <w:t>The Russian Forest</w:t>
                    </w:r>
                    <w:r>
                      <w:t xml:space="preserve"> (</w:t>
                    </w:r>
                    <w:r w:rsidRPr="00CB1162">
                      <w:rPr>
                        <w:i/>
                      </w:rPr>
                      <w:t>Russkii les</w:t>
                    </w:r>
                    <w:r w:rsidR="00CB1162">
                      <w:t xml:space="preserve"> [</w:t>
                    </w:r>
                    <w:r>
                      <w:t>1953</w:t>
                    </w:r>
                    <w:r w:rsidR="00CB1162">
                      <w:t>]</w:t>
                    </w:r>
                    <w:r>
                      <w:t>)</w:t>
                    </w:r>
                  </w:p>
                  <w:p w:rsidR="008B7F22" w:rsidRDefault="008B7F22" w:rsidP="008B7F22">
                    <w:r w:rsidRPr="004309CE">
                      <w:rPr>
                        <w:i/>
                      </w:rPr>
                      <w:t>The Pyramid</w:t>
                    </w:r>
                    <w:r w:rsidR="00181921">
                      <w:t xml:space="preserve"> (</w:t>
                    </w:r>
                    <w:r w:rsidR="00181921" w:rsidRPr="00CB1162">
                      <w:rPr>
                        <w:i/>
                      </w:rPr>
                      <w:t>Piramida</w:t>
                    </w:r>
                    <w:r w:rsidR="00CB1162">
                      <w:t xml:space="preserve"> [</w:t>
                    </w:r>
                    <w:r w:rsidR="00181921">
                      <w:t>1994</w:t>
                    </w:r>
                    <w:r w:rsidR="00CB1162">
                      <w:t>]</w:t>
                    </w:r>
                    <w:r w:rsidR="00181921">
                      <w:t>)</w:t>
                    </w:r>
                  </w:p>
                  <w:p w:rsidR="00181921" w:rsidRDefault="00181921" w:rsidP="008B7F22"/>
                  <w:p w:rsidR="008B7F22" w:rsidRDefault="00181921" w:rsidP="00181921">
                    <w:pPr>
                      <w:pStyle w:val="Heading2"/>
                      <w:outlineLvl w:val="1"/>
                    </w:pPr>
                    <w:r>
                      <w:t>Short Stories</w:t>
                    </w:r>
                  </w:p>
                  <w:p w:rsidR="008B7F22" w:rsidRDefault="00C8541D" w:rsidP="008B7F22">
                    <w:r>
                      <w:t>‘The Death of Egorushka’</w:t>
                    </w:r>
                    <w:r w:rsidR="00CB1162">
                      <w:t xml:space="preserve"> (‘Gibel’ Egorushki’ [</w:t>
                    </w:r>
                    <w:r w:rsidR="008B7F22">
                      <w:t>1922</w:t>
                    </w:r>
                    <w:r w:rsidR="00CB1162">
                      <w:t>]</w:t>
                    </w:r>
                    <w:r w:rsidR="008B7F22">
                      <w:t>)</w:t>
                    </w:r>
                  </w:p>
                  <w:p w:rsidR="008B7F22" w:rsidRDefault="00C8541D" w:rsidP="008B7F22">
                    <w:r>
                      <w:t>‘Buryga’</w:t>
                    </w:r>
                    <w:r w:rsidR="008B7F22">
                      <w:t xml:space="preserve"> (1922)</w:t>
                    </w:r>
                  </w:p>
                  <w:p w:rsidR="008B7F22" w:rsidRDefault="00C8541D" w:rsidP="008B7F22">
                    <w:r>
                      <w:t>‘Khalil’</w:t>
                    </w:r>
                    <w:r w:rsidR="008B7F22">
                      <w:t xml:space="preserve"> (1922)</w:t>
                    </w:r>
                  </w:p>
                  <w:p w:rsidR="008B7F22" w:rsidRPr="00C703C1" w:rsidRDefault="00C8541D" w:rsidP="008B7F22">
                    <w:r>
                      <w:t>‘Three Stories’</w:t>
                    </w:r>
                    <w:r w:rsidR="00CB1162">
                      <w:t xml:space="preserve"> (‘Tri rasskaza’</w:t>
                    </w:r>
                    <w:r w:rsidR="008B7F22" w:rsidRPr="00C703C1">
                      <w:t xml:space="preserve"> </w:t>
                    </w:r>
                    <w:r w:rsidR="00CB1162">
                      <w:t>[</w:t>
                    </w:r>
                    <w:r w:rsidR="008B7F22" w:rsidRPr="00C703C1">
                      <w:t>1925</w:t>
                    </w:r>
                    <w:r w:rsidR="00CB1162">
                      <w:t>]</w:t>
                    </w:r>
                    <w:r w:rsidR="008B7F22" w:rsidRPr="00C703C1">
                      <w:t>)</w:t>
                    </w:r>
                  </w:p>
                  <w:p w:rsidR="008B7F22" w:rsidRDefault="00C8541D" w:rsidP="008B7F22">
                    <w:r>
                      <w:t>‘</w:t>
                    </w:r>
                    <w:r w:rsidR="008B7F22" w:rsidRPr="00C703C1">
                      <w:t>Extraordinary Stories About Men</w:t>
                    </w:r>
                    <w:r>
                      <w:t>’</w:t>
                    </w:r>
                    <w:r w:rsidR="008B7F22" w:rsidRPr="00C703C1">
                      <w:t xml:space="preserve"> (</w:t>
                    </w:r>
                    <w:r w:rsidR="00CB1162">
                      <w:t>‘</w:t>
                    </w:r>
                    <w:r w:rsidR="008B7F22" w:rsidRPr="00C703C1">
                      <w:t>Neobyknovennye rasskazy o muzhikakh</w:t>
                    </w:r>
                    <w:r w:rsidR="00CB1162">
                      <w:t>’</w:t>
                    </w:r>
                    <w:r w:rsidR="008B7F22" w:rsidRPr="00C703C1">
                      <w:t xml:space="preserve"> </w:t>
                    </w:r>
                    <w:r w:rsidR="00CB1162">
                      <w:t>[</w:t>
                    </w:r>
                    <w:r w:rsidR="008B7F22" w:rsidRPr="00C703C1">
                      <w:t>1928</w:t>
                    </w:r>
                    <w:r w:rsidR="00CB1162">
                      <w:t>]</w:t>
                    </w:r>
                    <w:r w:rsidR="008B7F22" w:rsidRPr="00C703C1">
                      <w:t>)</w:t>
                    </w:r>
                  </w:p>
                  <w:p w:rsidR="00181921" w:rsidRDefault="00181921" w:rsidP="008B7F22"/>
                  <w:p w:rsidR="008B7F22" w:rsidRPr="008372E2" w:rsidRDefault="008B7F22" w:rsidP="00181921">
                    <w:pPr>
                      <w:pStyle w:val="Heading2"/>
                      <w:outlineLvl w:val="1"/>
                    </w:pPr>
                    <w:r>
                      <w:t>Novellas</w:t>
                    </w:r>
                  </w:p>
                  <w:p w:rsidR="008B7F22" w:rsidRDefault="00C9445B" w:rsidP="008B7F22">
                    <w:r>
                      <w:t xml:space="preserve">‘The Memoirs of Koviakin’ </w:t>
                    </w:r>
                    <w:r w:rsidR="008B7F22">
                      <w:t>(</w:t>
                    </w:r>
                    <w:r w:rsidR="00CB1162" w:rsidRPr="00CB1162">
                      <w:t>‘</w:t>
                    </w:r>
                    <w:r w:rsidR="008B7F22" w:rsidRPr="00CB1162">
                      <w:t>Zapisi nekotorykh epizodov, sdelannye v gorode Gugoleve, Andreem Petrovichem Koviakinym</w:t>
                    </w:r>
                    <w:r w:rsidR="00CB1162" w:rsidRPr="00CB1162">
                      <w:t xml:space="preserve">’ </w:t>
                    </w:r>
                    <w:r w:rsidR="00CB1162">
                      <w:t>[</w:t>
                    </w:r>
                    <w:r w:rsidR="008B7F22">
                      <w:t>1924</w:t>
                    </w:r>
                    <w:r w:rsidR="00CB1162">
                      <w:t>]</w:t>
                    </w:r>
                    <w:r w:rsidR="008B7F22">
                      <w:t>)</w:t>
                    </w:r>
                  </w:p>
                  <w:p w:rsidR="008B7F22" w:rsidRDefault="00C9445B" w:rsidP="008B7F22">
                    <w:r>
                      <w:t>‘The Breakup of Petushikha’</w:t>
                    </w:r>
                    <w:r w:rsidR="008B7F22">
                      <w:t xml:space="preserve"> (</w:t>
                    </w:r>
                    <w:r w:rsidR="00CB1162">
                      <w:t>‘Petushikhinskii prolom’</w:t>
                    </w:r>
                    <w:r w:rsidR="008B7F22">
                      <w:t xml:space="preserve"> </w:t>
                    </w:r>
                    <w:r w:rsidR="00CB1162">
                      <w:t>[</w:t>
                    </w:r>
                    <w:r w:rsidR="008B7F22">
                      <w:t>1922</w:t>
                    </w:r>
                    <w:r w:rsidR="00CB1162">
                      <w:t>]</w:t>
                    </w:r>
                    <w:r w:rsidR="008B7F22">
                      <w:t>)</w:t>
                    </w:r>
                  </w:p>
                  <w:p w:rsidR="008B7F22" w:rsidRDefault="00C9445B" w:rsidP="008B7F22">
                    <w:r>
                      <w:t>‘</w:t>
                    </w:r>
                    <w:r w:rsidR="008B7F22">
                      <w:t xml:space="preserve">The End of a Petty </w:t>
                    </w:r>
                    <w:r w:rsidR="00CB1162">
                      <w:t>Man’ (‘Konets melkogo cheloveka’ [</w:t>
                    </w:r>
                    <w:r w:rsidR="008B7F22">
                      <w:t>1924</w:t>
                    </w:r>
                    <w:r w:rsidR="00CB1162">
                      <w:t>]</w:t>
                    </w:r>
                    <w:r w:rsidR="008B7F22">
                      <w:t>)</w:t>
                    </w:r>
                  </w:p>
                  <w:p w:rsidR="008B7F22" w:rsidRDefault="00C8541D" w:rsidP="008B7F22">
                    <w:r>
                      <w:t>‘White Night’</w:t>
                    </w:r>
                    <w:r w:rsidR="008B7F22">
                      <w:t xml:space="preserve"> (</w:t>
                    </w:r>
                    <w:r w:rsidR="00CB1162">
                      <w:t>‘Belaia noch’</w:t>
                    </w:r>
                    <w:r w:rsidR="008B7F22">
                      <w:t xml:space="preserve"> </w:t>
                    </w:r>
                    <w:r w:rsidR="00CB1162">
                      <w:t>[</w:t>
                    </w:r>
                    <w:r w:rsidR="008B7F22">
                      <w:t>1927)</w:t>
                    </w:r>
                    <w:r w:rsidR="00CB1162">
                      <w:t>]</w:t>
                    </w:r>
                  </w:p>
                  <w:p w:rsidR="008B7F22" w:rsidRDefault="00C8541D" w:rsidP="008B7F22">
                    <w:r>
                      <w:t>‘A Provincial Story’</w:t>
                    </w:r>
                    <w:r w:rsidR="00CB1162">
                      <w:t xml:space="preserve"> (‘Provintsial’naia istoriia’ [</w:t>
                    </w:r>
                    <w:r w:rsidR="008B7F22">
                      <w:t>1927</w:t>
                    </w:r>
                    <w:r w:rsidR="00CB1162">
                      <w:t>]</w:t>
                    </w:r>
                    <w:r w:rsidR="008B7F22">
                      <w:t>)</w:t>
                    </w:r>
                  </w:p>
                  <w:p w:rsidR="008B7F22" w:rsidRDefault="00C8541D" w:rsidP="008B7F22">
                    <w:r>
                      <w:t>‘</w:t>
                    </w:r>
                    <w:r w:rsidR="008B7F22" w:rsidRPr="0005081C">
                      <w:t>The Taking of Velikoshumsk</w:t>
                    </w:r>
                    <w:r>
                      <w:t>’</w:t>
                    </w:r>
                    <w:r w:rsidR="008B7F22">
                      <w:t xml:space="preserve"> (</w:t>
                    </w:r>
                    <w:r w:rsidR="00CB1162">
                      <w:t>‘Vziatie Velikoshumska’</w:t>
                    </w:r>
                    <w:r w:rsidR="008B7F22">
                      <w:t xml:space="preserve"> </w:t>
                    </w:r>
                    <w:r w:rsidR="00CB1162">
                      <w:t>[</w:t>
                    </w:r>
                    <w:r w:rsidR="008B7F22">
                      <w:t>1944</w:t>
                    </w:r>
                    <w:r w:rsidR="00CB1162">
                      <w:t>]</w:t>
                    </w:r>
                    <w:r w:rsidR="008B7F22">
                      <w:t>)</w:t>
                    </w:r>
                  </w:p>
                  <w:p w:rsidR="008B7F22" w:rsidRDefault="00C8541D" w:rsidP="008B7F22">
                    <w:r>
                      <w:t>‘</w:t>
                    </w:r>
                    <w:r w:rsidR="008B7F22" w:rsidRPr="0005081C">
                      <w:t>Evgeniia Ivanovna</w:t>
                    </w:r>
                    <w:r>
                      <w:t>’</w:t>
                    </w:r>
                    <w:r w:rsidR="008B7F22">
                      <w:t xml:space="preserve"> (1935)</w:t>
                    </w:r>
                  </w:p>
                  <w:p w:rsidR="00181921" w:rsidRPr="00181921" w:rsidRDefault="00181921" w:rsidP="008B7F22"/>
                  <w:p w:rsidR="008B7F22" w:rsidRDefault="00181921" w:rsidP="00181921">
                    <w:pPr>
                      <w:pStyle w:val="Heading2"/>
                      <w:outlineLvl w:val="1"/>
                    </w:pPr>
                    <w:r w:rsidRPr="00181921">
                      <w:t>Plays</w:t>
                    </w:r>
                  </w:p>
                  <w:p w:rsidR="008B7F22" w:rsidRDefault="008B7F22" w:rsidP="008B7F22">
                    <w:r w:rsidRPr="008372E2">
                      <w:rPr>
                        <w:i/>
                      </w:rPr>
                      <w:t>Untilovsk</w:t>
                    </w:r>
                    <w:r>
                      <w:t xml:space="preserve"> (1928)</w:t>
                    </w:r>
                  </w:p>
                  <w:p w:rsidR="008B7F22" w:rsidRDefault="008B7F22" w:rsidP="008B7F22">
                    <w:r w:rsidRPr="008372E2">
                      <w:rPr>
                        <w:i/>
                      </w:rPr>
                      <w:t>The Orchards of Polovchansk</w:t>
                    </w:r>
                    <w:r>
                      <w:t xml:space="preserve"> (</w:t>
                    </w:r>
                    <w:r w:rsidRPr="00D7217A">
                      <w:rPr>
                        <w:i/>
                      </w:rPr>
                      <w:t>Polovchanskie sady</w:t>
                    </w:r>
                    <w:r w:rsidR="00D7217A">
                      <w:t xml:space="preserve"> [</w:t>
                    </w:r>
                    <w:r>
                      <w:t>1938</w:t>
                    </w:r>
                    <w:r w:rsidR="00D7217A">
                      <w:t>]</w:t>
                    </w:r>
                    <w:r>
                      <w:t>)</w:t>
                    </w:r>
                  </w:p>
                  <w:p w:rsidR="008B7F22" w:rsidRDefault="008B7F22" w:rsidP="008B7F22">
                    <w:r w:rsidRPr="00C703C1">
                      <w:rPr>
                        <w:i/>
                      </w:rPr>
                      <w:t>Wolf</w:t>
                    </w:r>
                    <w:r w:rsidR="00D7217A">
                      <w:t xml:space="preserve"> (</w:t>
                    </w:r>
                    <w:r w:rsidR="00D7217A" w:rsidRPr="00D7217A">
                      <w:rPr>
                        <w:i/>
                      </w:rPr>
                      <w:t>Volk</w:t>
                    </w:r>
                    <w:r>
                      <w:t xml:space="preserve"> </w:t>
                    </w:r>
                    <w:r w:rsidR="00D7217A">
                      <w:t>[</w:t>
                    </w:r>
                    <w:r>
                      <w:t>1938</w:t>
                    </w:r>
                    <w:r w:rsidR="00D7217A">
                      <w:t>]</w:t>
                    </w:r>
                    <w:r>
                      <w:t>)</w:t>
                    </w:r>
                  </w:p>
                  <w:p w:rsidR="008B7F22" w:rsidRDefault="008B7F22" w:rsidP="008B7F22">
                    <w:r w:rsidRPr="008372E2">
                      <w:rPr>
                        <w:i/>
                      </w:rPr>
                      <w:t>Snowstorm</w:t>
                    </w:r>
                    <w:r w:rsidR="00D7217A">
                      <w:t xml:space="preserve"> (</w:t>
                    </w:r>
                    <w:r w:rsidR="00D7217A" w:rsidRPr="00D7217A">
                      <w:rPr>
                        <w:i/>
                      </w:rPr>
                      <w:t>Metel’</w:t>
                    </w:r>
                    <w:r>
                      <w:t xml:space="preserve"> </w:t>
                    </w:r>
                    <w:r w:rsidR="00D7217A">
                      <w:t>[</w:t>
                    </w:r>
                    <w:r>
                      <w:t>1939</w:t>
                    </w:r>
                    <w:r w:rsidR="00D7217A">
                      <w:t>]</w:t>
                    </w:r>
                    <w:r>
                      <w:t>)</w:t>
                    </w:r>
                  </w:p>
                  <w:p w:rsidR="008B7F22" w:rsidRDefault="008B7F22" w:rsidP="008B7F22">
                    <w:r>
                      <w:rPr>
                        <w:i/>
                      </w:rPr>
                      <w:t xml:space="preserve">An </w:t>
                    </w:r>
                    <w:r w:rsidRPr="008372E2">
                      <w:rPr>
                        <w:i/>
                      </w:rPr>
                      <w:t>Ordinary Man</w:t>
                    </w:r>
                    <w:r w:rsidR="00D7217A">
                      <w:t xml:space="preserve"> (</w:t>
                    </w:r>
                    <w:r w:rsidR="00D7217A" w:rsidRPr="00D7217A">
                      <w:rPr>
                        <w:i/>
                      </w:rPr>
                      <w:t>Obyknovennyi chelovek</w:t>
                    </w:r>
                    <w:r w:rsidR="00D7217A">
                      <w:t xml:space="preserve"> [</w:t>
                    </w:r>
                    <w:r>
                      <w:t>1941</w:t>
                    </w:r>
                    <w:r w:rsidR="00D7217A">
                      <w:t>]</w:t>
                    </w:r>
                    <w:r>
                      <w:t>)</w:t>
                    </w:r>
                  </w:p>
                  <w:p w:rsidR="008B7F22" w:rsidRDefault="008B7F22" w:rsidP="008B7F22">
                    <w:r w:rsidRPr="008372E2">
                      <w:rPr>
                        <w:i/>
                      </w:rPr>
                      <w:t>Invasion</w:t>
                    </w:r>
                    <w:r w:rsidR="00D7217A">
                      <w:t xml:space="preserve"> (</w:t>
                    </w:r>
                    <w:r w:rsidR="00D7217A" w:rsidRPr="00D7217A">
                      <w:rPr>
                        <w:i/>
                      </w:rPr>
                      <w:t>Nashestvie</w:t>
                    </w:r>
                    <w:r w:rsidR="00D7217A">
                      <w:t xml:space="preserve"> [</w:t>
                    </w:r>
                    <w:r>
                      <w:t>1943</w:t>
                    </w:r>
                    <w:r w:rsidR="00D7217A">
                      <w:t>]</w:t>
                    </w:r>
                    <w:r>
                      <w:t>)</w:t>
                    </w:r>
                  </w:p>
                  <w:p w:rsidR="008B7F22" w:rsidRDefault="008B7F22" w:rsidP="008B7F22">
                    <w:r w:rsidRPr="00937FBE">
                      <w:rPr>
                        <w:i/>
                      </w:rPr>
                      <w:t>Lenushka</w:t>
                    </w:r>
                    <w:r>
                      <w:t xml:space="preserve"> (1943)</w:t>
                    </w:r>
                  </w:p>
                  <w:p w:rsidR="008B7F22" w:rsidRDefault="008B7F22" w:rsidP="008B7F22">
                    <w:r w:rsidRPr="00937FBE">
                      <w:rPr>
                        <w:i/>
                      </w:rPr>
                      <w:t>The Golden Carriage</w:t>
                    </w:r>
                    <w:r>
                      <w:t xml:space="preserve"> (</w:t>
                    </w:r>
                    <w:r w:rsidRPr="00D7217A">
                      <w:rPr>
                        <w:i/>
                      </w:rPr>
                      <w:t>Zolotaia kareta</w:t>
                    </w:r>
                    <w:r w:rsidR="00D7217A">
                      <w:t xml:space="preserve"> [</w:t>
                    </w:r>
                    <w:r>
                      <w:t>1964</w:t>
                    </w:r>
                    <w:r w:rsidR="00D7217A">
                      <w:t>]</w:t>
                    </w:r>
                    <w:r>
                      <w:t xml:space="preserve">) </w:t>
                    </w:r>
                  </w:p>
                  <w:p w:rsidR="00181921" w:rsidRDefault="00181921" w:rsidP="008B7F22"/>
                  <w:p w:rsidR="008B7F22" w:rsidRDefault="00181921" w:rsidP="00181921">
                    <w:pPr>
                      <w:pStyle w:val="Heading2"/>
                      <w:outlineLvl w:val="1"/>
                    </w:pPr>
                    <w:r>
                      <w:t>Essays</w:t>
                    </w:r>
                  </w:p>
                  <w:p w:rsidR="008B7F22" w:rsidRDefault="00181921" w:rsidP="008B7F22">
                    <w:r>
                      <w:t>‘A Journey to Margian’</w:t>
                    </w:r>
                    <w:r w:rsidR="00D7217A">
                      <w:t xml:space="preserve"> (‘Poezdka v Margian’</w:t>
                    </w:r>
                    <w:r w:rsidR="008B7F22">
                      <w:t xml:space="preserve"> </w:t>
                    </w:r>
                    <w:r w:rsidR="00D7217A">
                      <w:t>[</w:t>
                    </w:r>
                    <w:r w:rsidR="008B7F22">
                      <w:t>1930</w:t>
                    </w:r>
                    <w:r w:rsidR="00D7217A">
                      <w:t>]</w:t>
                    </w:r>
                    <w:r w:rsidR="008B7F22">
                      <w:t>)</w:t>
                    </w:r>
                  </w:p>
                  <w:p w:rsidR="008B7F22" w:rsidRDefault="00181921" w:rsidP="008B7F22">
                    <w:r>
                      <w:t>‘About Gorky’</w:t>
                    </w:r>
                    <w:r w:rsidR="008B7F22">
                      <w:t xml:space="preserve"> (</w:t>
                    </w:r>
                    <w:r w:rsidR="00D7217A">
                      <w:t>‘O Gor’kom’</w:t>
                    </w:r>
                    <w:r w:rsidR="008B7F22">
                      <w:t xml:space="preserve"> </w:t>
                    </w:r>
                    <w:r w:rsidR="00D7217A">
                      <w:t>[</w:t>
                    </w:r>
                    <w:r w:rsidR="008B7F22">
                      <w:t>1932</w:t>
                    </w:r>
                    <w:r w:rsidR="00D7217A">
                      <w:t>]</w:t>
                    </w:r>
                    <w:r w:rsidR="008B7F22">
                      <w:t>)</w:t>
                    </w:r>
                  </w:p>
                  <w:p w:rsidR="008B7F22" w:rsidRDefault="00181921" w:rsidP="008B7F22">
                    <w:r>
                      <w:t>‘To An Unknown American Friend’</w:t>
                    </w:r>
                    <w:r w:rsidR="008B7F22">
                      <w:t xml:space="preserve"> (</w:t>
                    </w:r>
                    <w:r w:rsidR="00D7217A">
                      <w:t>‘</w:t>
                    </w:r>
                    <w:r w:rsidR="008B7F22">
                      <w:t>N</w:t>
                    </w:r>
                    <w:r w:rsidR="00D7217A">
                      <w:t>eizvestnomu amerikanskomu drugu’</w:t>
                    </w:r>
                    <w:r w:rsidR="008B7F22">
                      <w:t xml:space="preserve"> </w:t>
                    </w:r>
                    <w:r w:rsidR="00D7217A">
                      <w:t>[</w:t>
                    </w:r>
                    <w:r w:rsidR="008B7F22">
                      <w:t>1942</w:t>
                    </w:r>
                    <w:r w:rsidR="00D7217A">
                      <w:t>]</w:t>
                    </w:r>
                    <w:r w:rsidR="008B7F22">
                      <w:t>)</w:t>
                    </w:r>
                  </w:p>
                  <w:p w:rsidR="008B7F22" w:rsidRDefault="00181921" w:rsidP="008B7F22">
                    <w:r>
                      <w:t xml:space="preserve"> ‘</w:t>
                    </w:r>
                    <w:r w:rsidR="008B7F22">
                      <w:t>Rage. R</w:t>
                    </w:r>
                    <w:r>
                      <w:t>eporting from the Kharkov Trial’</w:t>
                    </w:r>
                    <w:r w:rsidR="00D7217A">
                      <w:t xml:space="preserve"> (‘L</w:t>
                    </w:r>
                    <w:r w:rsidR="008B7F22">
                      <w:t>arost’. Repo</w:t>
                    </w:r>
                    <w:r w:rsidR="00D7217A">
                      <w:t>rtazh s Khar’kovskogo protsessa’</w:t>
                    </w:r>
                    <w:r w:rsidR="008B7F22">
                      <w:t xml:space="preserve"> </w:t>
                    </w:r>
                    <w:r w:rsidR="00D7217A">
                      <w:t>[</w:t>
                    </w:r>
                    <w:r w:rsidR="008B7F22">
                      <w:t>1943</w:t>
                    </w:r>
                    <w:r w:rsidR="00D7217A">
                      <w:t>]</w:t>
                    </w:r>
                    <w:r w:rsidR="008B7F22">
                      <w:t>)</w:t>
                    </w:r>
                  </w:p>
                  <w:p w:rsidR="008B7F22" w:rsidRDefault="00181921" w:rsidP="008B7F22">
                    <w:r>
                      <w:t>‘</w:t>
                    </w:r>
                    <w:r w:rsidR="008B7F22">
                      <w:t>When Irma C</w:t>
                    </w:r>
                    <w:r>
                      <w:t>ries. A letter to the Fatherland’</w:t>
                    </w:r>
                    <w:r w:rsidR="008B7F22">
                      <w:t xml:space="preserve"> (</w:t>
                    </w:r>
                    <w:r w:rsidR="00D7217A">
                      <w:t>‘</w:t>
                    </w:r>
                    <w:r w:rsidR="008B7F22">
                      <w:t>Kogda z</w:t>
                    </w:r>
                    <w:r w:rsidR="00D7217A">
                      <w:t>aplachet Irma. Pis’mo na rodiny’</w:t>
                    </w:r>
                    <w:r w:rsidR="008B7F22">
                      <w:t xml:space="preserve"> </w:t>
                    </w:r>
                    <w:r w:rsidR="00D7217A">
                      <w:t>[</w:t>
                    </w:r>
                    <w:r w:rsidR="008B7F22">
                      <w:t>1945</w:t>
                    </w:r>
                    <w:r w:rsidR="00D7217A">
                      <w:t>]</w:t>
                    </w:r>
                    <w:r w:rsidR="008B7F22">
                      <w:t>)</w:t>
                    </w:r>
                  </w:p>
                  <w:p w:rsidR="008B7F22" w:rsidRDefault="00181921" w:rsidP="008B7F22">
                    <w:r>
                      <w:t>‘</w:t>
                    </w:r>
                    <w:r w:rsidR="008B7F22">
                      <w:t>Dwarfs of Science. Repor</w:t>
                    </w:r>
                    <w:r>
                      <w:t xml:space="preserve">ting from the Nuremberg Trials’ </w:t>
                    </w:r>
                    <w:r w:rsidR="00D7217A">
                      <w:t>(‘Gnomy nauki’</w:t>
                    </w:r>
                    <w:r w:rsidR="008B7F22">
                      <w:t xml:space="preserve">  </w:t>
                    </w:r>
                    <w:r w:rsidR="00D7217A">
                      <w:t>[</w:t>
                    </w:r>
                    <w:r w:rsidR="008B7F22">
                      <w:t>1945</w:t>
                    </w:r>
                    <w:r w:rsidR="00D7217A">
                      <w:t>]</w:t>
                    </w:r>
                    <w:r w:rsidR="008B7F22">
                      <w:t>)</w:t>
                    </w:r>
                  </w:p>
                  <w:p w:rsidR="008B7F22" w:rsidRDefault="00181921" w:rsidP="008B7F22">
                    <w:r>
                      <w:t>‘</w:t>
                    </w:r>
                    <w:r w:rsidR="008B7F22">
                      <w:t xml:space="preserve">A </w:t>
                    </w:r>
                    <w:r w:rsidR="008B7F22" w:rsidRPr="00937FBE">
                      <w:t>Word About the First Deputy</w:t>
                    </w:r>
                    <w:r>
                      <w:t>’</w:t>
                    </w:r>
                    <w:r w:rsidR="008B7F22" w:rsidRPr="00937FBE">
                      <w:t xml:space="preserve"> (</w:t>
                    </w:r>
                    <w:r w:rsidR="00D7217A">
                      <w:t>‘Slovo o pervom deputate’</w:t>
                    </w:r>
                    <w:r w:rsidR="008B7F22" w:rsidRPr="00937FBE">
                      <w:t xml:space="preserve"> </w:t>
                    </w:r>
                    <w:r w:rsidR="00D7217A">
                      <w:t>[</w:t>
                    </w:r>
                    <w:r w:rsidR="008B7F22" w:rsidRPr="00937FBE">
                      <w:t>1946</w:t>
                    </w:r>
                    <w:r w:rsidR="00D7217A">
                      <w:t>]</w:t>
                    </w:r>
                    <w:r w:rsidR="008B7F22" w:rsidRPr="00937FBE">
                      <w:t>)</w:t>
                    </w:r>
                  </w:p>
                  <w:p w:rsidR="008B7F22" w:rsidRDefault="00181921" w:rsidP="008B7F22">
                    <w:r>
                      <w:t>‘Gratitude’</w:t>
                    </w:r>
                    <w:r w:rsidR="00D7217A">
                      <w:t xml:space="preserve"> (‘Blagodarnost’</w:t>
                    </w:r>
                    <w:r w:rsidR="008B7F22">
                      <w:t xml:space="preserve"> </w:t>
                    </w:r>
                    <w:r w:rsidR="00D7217A">
                      <w:t>[</w:t>
                    </w:r>
                    <w:r w:rsidR="008B7F22">
                      <w:t>1949</w:t>
                    </w:r>
                    <w:r w:rsidR="00D7217A">
                      <w:t>]</w:t>
                    </w:r>
                    <w:r w:rsidR="008B7F22">
                      <w:t>)</w:t>
                    </w:r>
                  </w:p>
                  <w:p w:rsidR="008B7F22" w:rsidRDefault="00181921" w:rsidP="008B7F22">
                    <w:r>
                      <w:lastRenderedPageBreak/>
                      <w:t>‘Fate of the Poet’</w:t>
                    </w:r>
                    <w:r w:rsidR="008B7F22">
                      <w:t xml:space="preserve"> (</w:t>
                    </w:r>
                    <w:r w:rsidR="00D7217A">
                      <w:t>‘Sud’ba poeta’</w:t>
                    </w:r>
                    <w:r w:rsidR="008B7F22">
                      <w:t xml:space="preserve"> </w:t>
                    </w:r>
                    <w:r w:rsidR="00D7217A">
                      <w:t>[</w:t>
                    </w:r>
                    <w:r w:rsidR="008B7F22">
                      <w:t>1958</w:t>
                    </w:r>
                    <w:r w:rsidR="00D7217A">
                      <w:t>]</w:t>
                    </w:r>
                    <w:r w:rsidR="008B7F22">
                      <w:t>)</w:t>
                    </w:r>
                  </w:p>
                  <w:p w:rsidR="008B7F22" w:rsidRPr="00937FBE" w:rsidRDefault="00181921" w:rsidP="008B7F22">
                    <w:r>
                      <w:t>‘Truthfully About Nature’</w:t>
                    </w:r>
                    <w:r w:rsidR="00D7217A">
                      <w:t xml:space="preserve"> (‘O prirode nachistotu’</w:t>
                    </w:r>
                    <w:r w:rsidR="008B7F22">
                      <w:t xml:space="preserve"> </w:t>
                    </w:r>
                    <w:r w:rsidR="00D7217A">
                      <w:t>[</w:t>
                    </w:r>
                    <w:r w:rsidR="008B7F22">
                      <w:t>1960</w:t>
                    </w:r>
                    <w:r w:rsidR="00D7217A">
                      <w:t>]</w:t>
                    </w:r>
                    <w:r w:rsidR="008B7F22">
                      <w:t>)</w:t>
                    </w:r>
                  </w:p>
                  <w:p w:rsidR="008B7F22" w:rsidRDefault="00181921" w:rsidP="008B7F22">
                    <w:r>
                      <w:t>‘</w:t>
                    </w:r>
                    <w:r w:rsidR="008B7F22">
                      <w:t>Thoughts at the Old Stone</w:t>
                    </w:r>
                    <w:r>
                      <w:t>’</w:t>
                    </w:r>
                    <w:r w:rsidR="00D7217A">
                      <w:t xml:space="preserve"> (‘Razdum’ia u starogo kamnia’</w:t>
                    </w:r>
                    <w:r w:rsidR="008B7F22">
                      <w:t xml:space="preserve"> </w:t>
                    </w:r>
                    <w:r w:rsidR="00D7217A">
                      <w:t>[</w:t>
                    </w:r>
                    <w:r w:rsidR="008B7F22">
                      <w:t>1968</w:t>
                    </w:r>
                    <w:r w:rsidR="00D7217A">
                      <w:t>]</w:t>
                    </w:r>
                    <w:r w:rsidR="008B7F22">
                      <w:t>)</w:t>
                    </w:r>
                  </w:p>
                  <w:p w:rsidR="008B7F22" w:rsidRDefault="00181921" w:rsidP="008B7F22">
                    <w:r>
                      <w:t>‘</w:t>
                    </w:r>
                    <w:r w:rsidR="008B7F22">
                      <w:t>Love Nature, Although Without th</w:t>
                    </w:r>
                    <w:r>
                      <w:t>e Firearms’</w:t>
                    </w:r>
                    <w:r w:rsidR="008B7F22">
                      <w:t xml:space="preserve"> (</w:t>
                    </w:r>
                    <w:r w:rsidR="00D7217A">
                      <w:t>‘</w:t>
                    </w:r>
                    <w:r w:rsidR="008B7F22">
                      <w:t>Liubite prirodu,</w:t>
                    </w:r>
                    <w:r w:rsidR="00D7217A">
                      <w:t xml:space="preserve"> no bez ognestrel’nogo oruzhiia’</w:t>
                    </w:r>
                    <w:r w:rsidR="008B7F22">
                      <w:t xml:space="preserve"> </w:t>
                    </w:r>
                    <w:r w:rsidR="00D7217A">
                      <w:t>[</w:t>
                    </w:r>
                    <w:r w:rsidR="008B7F22">
                      <w:t>1968</w:t>
                    </w:r>
                    <w:r w:rsidR="00D7217A">
                      <w:t>]</w:t>
                    </w:r>
                    <w:r w:rsidR="008B7F22">
                      <w:t>)</w:t>
                    </w:r>
                  </w:p>
                  <w:p w:rsidR="003F0D73" w:rsidRDefault="003F0D73" w:rsidP="00C27FAB"/>
                </w:sdtContent>
              </w:sdt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:rsidR="008B7F22" w:rsidRDefault="00F42DFF" w:rsidP="008A5B87">
            <w:sdt>
              <w:sdtPr>
                <w:id w:val="447292398"/>
                <w:citation/>
              </w:sdtPr>
              <w:sdtContent>
                <w:r w:rsidR="00385443">
                  <w:fldChar w:fldCharType="begin"/>
                </w:r>
                <w:r w:rsidR="00385443">
                  <w:rPr>
                    <w:lang w:val="en-US"/>
                  </w:rPr>
                  <w:instrText xml:space="preserve"> CITATION Bor01 \l 1033 </w:instrText>
                </w:r>
                <w:r w:rsidR="00385443">
                  <w:fldChar w:fldCharType="separate"/>
                </w:r>
                <w:r w:rsidR="00385443" w:rsidRPr="00385443">
                  <w:rPr>
                    <w:noProof/>
                    <w:lang w:val="en-US"/>
                  </w:rPr>
                  <w:t>(Boris)</w:t>
                </w:r>
                <w:r w:rsidR="00385443">
                  <w:fldChar w:fldCharType="end"/>
                </w:r>
              </w:sdtContent>
            </w:sdt>
          </w:p>
          <w:p w:rsidR="00385443" w:rsidRDefault="00F42DFF" w:rsidP="008A5B87">
            <w:sdt>
              <w:sdtPr>
                <w:id w:val="1665589002"/>
                <w:citation/>
              </w:sdtPr>
              <w:sdtContent>
                <w:r w:rsidR="00385443">
                  <w:fldChar w:fldCharType="begin"/>
                </w:r>
                <w:r w:rsidR="00385443">
                  <w:rPr>
                    <w:lang w:val="en-US"/>
                  </w:rPr>
                  <w:instrText xml:space="preserve"> CITATION Kov89 \l 1033 </w:instrText>
                </w:r>
                <w:r w:rsidR="00385443">
                  <w:fldChar w:fldCharType="separate"/>
                </w:r>
                <w:r w:rsidR="00385443" w:rsidRPr="00385443">
                  <w:rPr>
                    <w:noProof/>
                    <w:lang w:val="en-US"/>
                  </w:rPr>
                  <w:t>(Kovalev)</w:t>
                </w:r>
                <w:r w:rsidR="00385443">
                  <w:fldChar w:fldCharType="end"/>
                </w:r>
              </w:sdtContent>
            </w:sdt>
          </w:p>
          <w:p w:rsidR="00385443" w:rsidRDefault="00F42DFF" w:rsidP="008A5B87">
            <w:sdt>
              <w:sdtPr>
                <w:id w:val="1541020739"/>
                <w:citation/>
              </w:sdtPr>
              <w:sdtContent>
                <w:r w:rsidR="00385443">
                  <w:fldChar w:fldCharType="begin"/>
                </w:r>
                <w:r w:rsidR="00385443">
                  <w:rPr>
                    <w:lang w:val="en-US"/>
                  </w:rPr>
                  <w:instrText xml:space="preserve"> CITATION Mur00 \l 1033 </w:instrText>
                </w:r>
                <w:r w:rsidR="00385443">
                  <w:fldChar w:fldCharType="separate"/>
                </w:r>
                <w:r w:rsidR="00385443" w:rsidRPr="00385443">
                  <w:rPr>
                    <w:noProof/>
                    <w:lang w:val="en-US"/>
                  </w:rPr>
                  <w:t>(Muromskii and Vakhitova)</w:t>
                </w:r>
                <w:r w:rsidR="00385443">
                  <w:fldChar w:fldCharType="end"/>
                </w:r>
              </w:sdtContent>
            </w:sdt>
          </w:p>
          <w:p w:rsidR="00385443" w:rsidRDefault="00F42DFF" w:rsidP="008A5B87">
            <w:sdt>
              <w:sdtPr>
                <w:id w:val="-918560322"/>
                <w:citation/>
              </w:sdtPr>
              <w:sdtContent>
                <w:r w:rsidR="00385443">
                  <w:fldChar w:fldCharType="begin"/>
                </w:r>
                <w:r w:rsidR="00385443">
                  <w:rPr>
                    <w:lang w:val="en-US"/>
                  </w:rPr>
                  <w:instrText xml:space="preserve"> CITATION Ovc02 \l 1033 </w:instrText>
                </w:r>
                <w:r w:rsidR="00385443">
                  <w:fldChar w:fldCharType="separate"/>
                </w:r>
                <w:r w:rsidR="00385443" w:rsidRPr="00385443">
                  <w:rPr>
                    <w:noProof/>
                    <w:lang w:val="en-US"/>
                  </w:rPr>
                  <w:t>(Ovcharenko)</w:t>
                </w:r>
                <w:r w:rsidR="00385443">
                  <w:fldChar w:fldCharType="end"/>
                </w:r>
              </w:sdtContent>
            </w:sdt>
          </w:p>
          <w:p w:rsidR="00385443" w:rsidRDefault="00F42DFF" w:rsidP="008A5B87">
            <w:sdt>
              <w:sdtPr>
                <w:id w:val="-62955799"/>
                <w:citation/>
              </w:sdtPr>
              <w:sdtContent>
                <w:r w:rsidR="00385443">
                  <w:fldChar w:fldCharType="begin"/>
                </w:r>
                <w:r w:rsidR="00385443">
                  <w:rPr>
                    <w:lang w:val="en-US"/>
                  </w:rPr>
                  <w:instrText xml:space="preserve"> CITATION Pri10 \l 1033 </w:instrText>
                </w:r>
                <w:r w:rsidR="00385443">
                  <w:fldChar w:fldCharType="separate"/>
                </w:r>
                <w:r w:rsidR="00385443" w:rsidRPr="00385443">
                  <w:rPr>
                    <w:noProof/>
                    <w:lang w:val="en-US"/>
                  </w:rPr>
                  <w:t>(Prilepin)</w:t>
                </w:r>
                <w:r w:rsidR="00385443">
                  <w:fldChar w:fldCharType="end"/>
                </w:r>
              </w:sdtContent>
            </w:sdt>
          </w:p>
          <w:p w:rsidR="003235A7" w:rsidRPr="00385443" w:rsidRDefault="00F42DFF" w:rsidP="00FB11DE">
            <w:sdt>
              <w:sdtPr>
                <w:id w:val="1984660683"/>
                <w:citation/>
              </w:sdtPr>
              <w:sdtContent>
                <w:r w:rsidR="00385443">
                  <w:fldChar w:fldCharType="begin"/>
                </w:r>
                <w:r w:rsidR="00385443">
                  <w:rPr>
                    <w:lang w:val="en-US"/>
                  </w:rPr>
                  <w:instrText xml:space="preserve"> CITATION Zub01 \l 1033 </w:instrText>
                </w:r>
                <w:r w:rsidR="00385443">
                  <w:fldChar w:fldCharType="separate"/>
                </w:r>
                <w:r w:rsidR="00385443" w:rsidRPr="00385443">
                  <w:rPr>
                    <w:noProof/>
                    <w:lang w:val="en-US"/>
                  </w:rPr>
                  <w:t>(Zubareva and Savateev)</w:t>
                </w:r>
                <w:r w:rsidR="00385443">
                  <w:fldChar w:fldCharType="end"/>
                </w:r>
              </w:sdtContent>
            </w:sdt>
          </w:p>
        </w:tc>
      </w:tr>
    </w:tbl>
    <w:p w:rsidR="00C27FAB" w:rsidRPr="00F36937" w:rsidRDefault="00C27FAB" w:rsidP="00B33145">
      <w:bookmarkStart w:id="0" w:name="_GoBack"/>
      <w:bookmarkEnd w:id="0"/>
    </w:p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190" w:rsidRDefault="00444190" w:rsidP="007A0D55">
      <w:pPr>
        <w:spacing w:after="0" w:line="240" w:lineRule="auto"/>
      </w:pPr>
      <w:r>
        <w:separator/>
      </w:r>
    </w:p>
  </w:endnote>
  <w:endnote w:type="continuationSeparator" w:id="0">
    <w:p w:rsidR="00444190" w:rsidRDefault="0044419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190" w:rsidRDefault="00444190" w:rsidP="007A0D55">
      <w:pPr>
        <w:spacing w:after="0" w:line="240" w:lineRule="auto"/>
      </w:pPr>
      <w:r>
        <w:separator/>
      </w:r>
    </w:p>
  </w:footnote>
  <w:footnote w:type="continuationSeparator" w:id="0">
    <w:p w:rsidR="00444190" w:rsidRDefault="0044419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190" w:rsidRDefault="0044419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444190" w:rsidRDefault="0044419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dirty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F22"/>
    <w:rsid w:val="00032559"/>
    <w:rsid w:val="00052040"/>
    <w:rsid w:val="000B25AE"/>
    <w:rsid w:val="000B55AB"/>
    <w:rsid w:val="000D24DC"/>
    <w:rsid w:val="00101B2E"/>
    <w:rsid w:val="00104BDA"/>
    <w:rsid w:val="00116FA0"/>
    <w:rsid w:val="0015114C"/>
    <w:rsid w:val="00181921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85443"/>
    <w:rsid w:val="003D0CFF"/>
    <w:rsid w:val="003D3579"/>
    <w:rsid w:val="003E2795"/>
    <w:rsid w:val="003F0D73"/>
    <w:rsid w:val="00444190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1602E"/>
    <w:rsid w:val="007411B9"/>
    <w:rsid w:val="0077328A"/>
    <w:rsid w:val="00780D95"/>
    <w:rsid w:val="00780DC7"/>
    <w:rsid w:val="007A0D55"/>
    <w:rsid w:val="007B3377"/>
    <w:rsid w:val="007E5F44"/>
    <w:rsid w:val="00821DE3"/>
    <w:rsid w:val="00846CE1"/>
    <w:rsid w:val="008A5B87"/>
    <w:rsid w:val="008B7F22"/>
    <w:rsid w:val="00905914"/>
    <w:rsid w:val="00911460"/>
    <w:rsid w:val="00922950"/>
    <w:rsid w:val="009A7264"/>
    <w:rsid w:val="009D1606"/>
    <w:rsid w:val="009E18A1"/>
    <w:rsid w:val="009E73D7"/>
    <w:rsid w:val="00A27D2C"/>
    <w:rsid w:val="00A76FD9"/>
    <w:rsid w:val="00AB436D"/>
    <w:rsid w:val="00AD2CC6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8541D"/>
    <w:rsid w:val="00C9445B"/>
    <w:rsid w:val="00CB1162"/>
    <w:rsid w:val="00CC586D"/>
    <w:rsid w:val="00CF1542"/>
    <w:rsid w:val="00CF3EC5"/>
    <w:rsid w:val="00D656DA"/>
    <w:rsid w:val="00D7217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42DFF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B7F2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2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71602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71602E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B7F2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2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71602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71602E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citaty.su/kratkaya-biografiya-leonida-leonova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FBF848E2A95D74CB4510CE4F5975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EC1A4-B18C-AE4B-8DA8-8A5A5632ACEA}"/>
      </w:docPartPr>
      <w:docPartBody>
        <w:p w:rsidR="00200381" w:rsidRDefault="00200381">
          <w:pPr>
            <w:pStyle w:val="7FBF848E2A95D74CB4510CE4F597569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88DC7BD13D7034298CAECC5B7ACF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4798B-A6BA-B443-AC21-C97404FB1AB5}"/>
      </w:docPartPr>
      <w:docPartBody>
        <w:p w:rsidR="00200381" w:rsidRDefault="00200381">
          <w:pPr>
            <w:pStyle w:val="088DC7BD13D7034298CAECC5B7ACF0D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8624EF6387EFC4A9CD6E6999CFB1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A721E-7063-A049-B036-0FCA49F62B49}"/>
      </w:docPartPr>
      <w:docPartBody>
        <w:p w:rsidR="00200381" w:rsidRDefault="00200381">
          <w:pPr>
            <w:pStyle w:val="88624EF6387EFC4A9CD6E6999CFB13F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2433FEE57071D4496DE8E8E53727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1D098-E747-C44B-853A-4D34AECDC735}"/>
      </w:docPartPr>
      <w:docPartBody>
        <w:p w:rsidR="00200381" w:rsidRDefault="00200381">
          <w:pPr>
            <w:pStyle w:val="62433FEE57071D4496DE8E8E5372768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9D2E292B19B874386DF50620545C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2DF07-5FB4-184E-B475-3E6B26D520C8}"/>
      </w:docPartPr>
      <w:docPartBody>
        <w:p w:rsidR="00200381" w:rsidRDefault="00200381">
          <w:pPr>
            <w:pStyle w:val="49D2E292B19B874386DF50620545CBB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EED1B9AE5E7FE47B2D718C3950C9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DA9BE-740C-8349-AD28-B72A8A34D66C}"/>
      </w:docPartPr>
      <w:docPartBody>
        <w:p w:rsidR="00200381" w:rsidRDefault="00200381">
          <w:pPr>
            <w:pStyle w:val="AEED1B9AE5E7FE47B2D718C3950C99A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29E4424892322489645E55F7D473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2E574-6C3C-A74D-9539-2088E874D5AF}"/>
      </w:docPartPr>
      <w:docPartBody>
        <w:p w:rsidR="00200381" w:rsidRDefault="00200381">
          <w:pPr>
            <w:pStyle w:val="129E4424892322489645E55F7D47383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9EA0E97970ACB4BBAC3EF9AFDCDA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A2970-8748-9648-AAEC-246B57CCF6F3}"/>
      </w:docPartPr>
      <w:docPartBody>
        <w:p w:rsidR="00200381" w:rsidRDefault="00200381">
          <w:pPr>
            <w:pStyle w:val="99EA0E97970ACB4BBAC3EF9AFDCDA9E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7429386EE328D43A74512645F03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76738-33A5-B848-A115-21D759F48DC2}"/>
      </w:docPartPr>
      <w:docPartBody>
        <w:p w:rsidR="00200381" w:rsidRDefault="00200381">
          <w:pPr>
            <w:pStyle w:val="07429386EE328D43A74512645F03CDA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6C059C3A4069848A38CB89DBDAE2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7A836-33A0-EE40-BC95-1B6447A4E4D4}"/>
      </w:docPartPr>
      <w:docPartBody>
        <w:p w:rsidR="00200381" w:rsidRDefault="00200381">
          <w:pPr>
            <w:pStyle w:val="B6C059C3A4069848A38CB89DBDAE2A0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B66E3B9E22E1E48BD52A9F576583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6A71F-C37D-B641-8EF7-5EA346CBFEFA}"/>
      </w:docPartPr>
      <w:docPartBody>
        <w:p w:rsidR="007D682A" w:rsidRDefault="00202E83" w:rsidP="00202E83">
          <w:pPr>
            <w:pStyle w:val="0B66E3B9E22E1E48BD52A9F57658307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A2F3054057E0541B948BFCECE9AA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0D505-97B9-FC47-870C-4796AC842AF4}"/>
      </w:docPartPr>
      <w:docPartBody>
        <w:p w:rsidR="007D682A" w:rsidRDefault="007D682A" w:rsidP="007D682A">
          <w:pPr>
            <w:pStyle w:val="AA2F3054057E0541B948BFCECE9AADA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2A2AA9065AF5441B9E5BD6269E39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3BA36-8F34-624B-A535-215F7CCB6498}"/>
      </w:docPartPr>
      <w:docPartBody>
        <w:p w:rsidR="007D682A" w:rsidRDefault="007D682A" w:rsidP="007D682A">
          <w:pPr>
            <w:pStyle w:val="52A2AA9065AF5441B9E5BD6269E396D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381"/>
    <w:rsid w:val="00200381"/>
    <w:rsid w:val="00202E83"/>
    <w:rsid w:val="007D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682A"/>
    <w:rPr>
      <w:color w:val="808080"/>
    </w:rPr>
  </w:style>
  <w:style w:type="paragraph" w:customStyle="1" w:styleId="7FBF848E2A95D74CB4510CE4F5975694">
    <w:name w:val="7FBF848E2A95D74CB4510CE4F5975694"/>
  </w:style>
  <w:style w:type="paragraph" w:customStyle="1" w:styleId="088DC7BD13D7034298CAECC5B7ACF0D4">
    <w:name w:val="088DC7BD13D7034298CAECC5B7ACF0D4"/>
  </w:style>
  <w:style w:type="paragraph" w:customStyle="1" w:styleId="88624EF6387EFC4A9CD6E6999CFB13FF">
    <w:name w:val="88624EF6387EFC4A9CD6E6999CFB13FF"/>
  </w:style>
  <w:style w:type="paragraph" w:customStyle="1" w:styleId="62433FEE57071D4496DE8E8E53727687">
    <w:name w:val="62433FEE57071D4496DE8E8E53727687"/>
  </w:style>
  <w:style w:type="paragraph" w:customStyle="1" w:styleId="49D2E292B19B874386DF50620545CBB4">
    <w:name w:val="49D2E292B19B874386DF50620545CBB4"/>
  </w:style>
  <w:style w:type="paragraph" w:customStyle="1" w:styleId="AEED1B9AE5E7FE47B2D718C3950C99A8">
    <w:name w:val="AEED1B9AE5E7FE47B2D718C3950C99A8"/>
  </w:style>
  <w:style w:type="paragraph" w:customStyle="1" w:styleId="129E4424892322489645E55F7D473834">
    <w:name w:val="129E4424892322489645E55F7D473834"/>
  </w:style>
  <w:style w:type="paragraph" w:customStyle="1" w:styleId="99EA0E97970ACB4BBAC3EF9AFDCDA9E6">
    <w:name w:val="99EA0E97970ACB4BBAC3EF9AFDCDA9E6"/>
  </w:style>
  <w:style w:type="paragraph" w:customStyle="1" w:styleId="07429386EE328D43A74512645F03CDA8">
    <w:name w:val="07429386EE328D43A74512645F03CDA8"/>
  </w:style>
  <w:style w:type="paragraph" w:customStyle="1" w:styleId="B6C059C3A4069848A38CB89DBDAE2A0B">
    <w:name w:val="B6C059C3A4069848A38CB89DBDAE2A0B"/>
  </w:style>
  <w:style w:type="paragraph" w:customStyle="1" w:styleId="806EF3029237204081D1A441BDA5C8A4">
    <w:name w:val="806EF3029237204081D1A441BDA5C8A4"/>
  </w:style>
  <w:style w:type="paragraph" w:customStyle="1" w:styleId="0B66E3B9E22E1E48BD52A9F57658307B">
    <w:name w:val="0B66E3B9E22E1E48BD52A9F57658307B"/>
    <w:rsid w:val="00202E83"/>
    <w:rPr>
      <w:lang w:val="en-CA"/>
    </w:rPr>
  </w:style>
  <w:style w:type="paragraph" w:customStyle="1" w:styleId="699BF152DDAC9345B85F3AAF2C12D50B">
    <w:name w:val="699BF152DDAC9345B85F3AAF2C12D50B"/>
    <w:rsid w:val="007D682A"/>
  </w:style>
  <w:style w:type="paragraph" w:customStyle="1" w:styleId="AA2F3054057E0541B948BFCECE9AADA3">
    <w:name w:val="AA2F3054057E0541B948BFCECE9AADA3"/>
    <w:rsid w:val="007D682A"/>
  </w:style>
  <w:style w:type="paragraph" w:customStyle="1" w:styleId="52A2AA9065AF5441B9E5BD6269E396D4">
    <w:name w:val="52A2AA9065AF5441B9E5BD6269E396D4"/>
    <w:rsid w:val="007D682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682A"/>
    <w:rPr>
      <w:color w:val="808080"/>
    </w:rPr>
  </w:style>
  <w:style w:type="paragraph" w:customStyle="1" w:styleId="7FBF848E2A95D74CB4510CE4F5975694">
    <w:name w:val="7FBF848E2A95D74CB4510CE4F5975694"/>
  </w:style>
  <w:style w:type="paragraph" w:customStyle="1" w:styleId="088DC7BD13D7034298CAECC5B7ACF0D4">
    <w:name w:val="088DC7BD13D7034298CAECC5B7ACF0D4"/>
  </w:style>
  <w:style w:type="paragraph" w:customStyle="1" w:styleId="88624EF6387EFC4A9CD6E6999CFB13FF">
    <w:name w:val="88624EF6387EFC4A9CD6E6999CFB13FF"/>
  </w:style>
  <w:style w:type="paragraph" w:customStyle="1" w:styleId="62433FEE57071D4496DE8E8E53727687">
    <w:name w:val="62433FEE57071D4496DE8E8E53727687"/>
  </w:style>
  <w:style w:type="paragraph" w:customStyle="1" w:styleId="49D2E292B19B874386DF50620545CBB4">
    <w:name w:val="49D2E292B19B874386DF50620545CBB4"/>
  </w:style>
  <w:style w:type="paragraph" w:customStyle="1" w:styleId="AEED1B9AE5E7FE47B2D718C3950C99A8">
    <w:name w:val="AEED1B9AE5E7FE47B2D718C3950C99A8"/>
  </w:style>
  <w:style w:type="paragraph" w:customStyle="1" w:styleId="129E4424892322489645E55F7D473834">
    <w:name w:val="129E4424892322489645E55F7D473834"/>
  </w:style>
  <w:style w:type="paragraph" w:customStyle="1" w:styleId="99EA0E97970ACB4BBAC3EF9AFDCDA9E6">
    <w:name w:val="99EA0E97970ACB4BBAC3EF9AFDCDA9E6"/>
  </w:style>
  <w:style w:type="paragraph" w:customStyle="1" w:styleId="07429386EE328D43A74512645F03CDA8">
    <w:name w:val="07429386EE328D43A74512645F03CDA8"/>
  </w:style>
  <w:style w:type="paragraph" w:customStyle="1" w:styleId="B6C059C3A4069848A38CB89DBDAE2A0B">
    <w:name w:val="B6C059C3A4069848A38CB89DBDAE2A0B"/>
  </w:style>
  <w:style w:type="paragraph" w:customStyle="1" w:styleId="806EF3029237204081D1A441BDA5C8A4">
    <w:name w:val="806EF3029237204081D1A441BDA5C8A4"/>
  </w:style>
  <w:style w:type="paragraph" w:customStyle="1" w:styleId="0B66E3B9E22E1E48BD52A9F57658307B">
    <w:name w:val="0B66E3B9E22E1E48BD52A9F57658307B"/>
    <w:rsid w:val="00202E83"/>
    <w:rPr>
      <w:lang w:val="en-CA"/>
    </w:rPr>
  </w:style>
  <w:style w:type="paragraph" w:customStyle="1" w:styleId="699BF152DDAC9345B85F3AAF2C12D50B">
    <w:name w:val="699BF152DDAC9345B85F3AAF2C12D50B"/>
    <w:rsid w:val="007D682A"/>
  </w:style>
  <w:style w:type="paragraph" w:customStyle="1" w:styleId="AA2F3054057E0541B948BFCECE9AADA3">
    <w:name w:val="AA2F3054057E0541B948BFCECE9AADA3"/>
    <w:rsid w:val="007D682A"/>
  </w:style>
  <w:style w:type="paragraph" w:customStyle="1" w:styleId="52A2AA9065AF5441B9E5BD6269E396D4">
    <w:name w:val="52A2AA9065AF5441B9E5BD6269E396D4"/>
    <w:rsid w:val="007D68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Pri10</b:Tag>
    <b:SourceType>Book</b:SourceType>
    <b:Guid>{ED449538-DC66-C744-B72A-E518E36DDE8D}</b:Guid>
    <b:Title>Leonid Leonov: Igra Ego Byla Ogromno</b:Title>
    <b:City>Moskva</b:City>
    <b:Publisher>Molodaia gvardiia</b:Publisher>
    <b:Year>2010</b:Year>
    <b:Author>
      <b:Author>
        <b:NameList>
          <b:Person>
            <b:Last>Prilepin</b:Last>
            <b:First>Zakhar</b:First>
          </b:Person>
        </b:NameList>
      </b:Author>
    </b:Author>
    <b:RefOrder>5</b:RefOrder>
  </b:Source>
  <b:Source>
    <b:Tag>Ovc02</b:Tag>
    <b:SourceType>Book</b:SourceType>
    <b:Guid>{513F7404-429B-2D4C-A88B-DC600CCC7C96}</b:Guid>
    <b:Title>V Krugu Leonida Leonova: Iz Zapisok 1968-1988-Kh Godov</b:Title>
    <b:City>Moskva</b:City>
    <b:Publisher>Moskovskiĭ intelektualʹno-delovoĭ klub</b:Publisher>
    <b:Year>2002</b:Year>
    <b:Author>
      <b:Author>
        <b:NameList>
          <b:Person>
            <b:Last>Ovcharenko</b:Last>
            <b:First>A. I. </b:First>
          </b:Person>
        </b:NameList>
      </b:Author>
    </b:Author>
    <b:RefOrder>4</b:RefOrder>
  </b:Source>
  <b:Source>
    <b:Tag>Bor01</b:Tag>
    <b:SourceType>Book</b:SourceType>
    <b:Guid>{5D1974F2-06CF-D04C-848B-0DCA22F176F0}</b:Guid>
    <b:Title>The Art of Compromise: The Life and Work of Leonid Leonov</b:Title>
    <b:City>Toronto</b:City>
    <b:Publisher>Toronto UP</b:Publisher>
    <b:Year>2001</b:Year>
    <b:Author>
      <b:Author>
        <b:NameList>
          <b:Person>
            <b:Last>Boris</b:Last>
            <b:First>Thomson</b:First>
          </b:Person>
        </b:NameList>
      </b:Author>
    </b:Author>
    <b:RefOrder>1</b:RefOrder>
  </b:Source>
  <b:Source>
    <b:Tag>Zub01</b:Tag>
    <b:SourceType>Book</b:SourceType>
    <b:Guid>{191302FD-2637-9341-886B-ACE13C216B75}</b:Guid>
    <b:Title>Vek Leonida Leonova: Problemy Tvorchestva, Vospominaniia</b:Title>
    <b:City>Moskva</b:City>
    <b:Publisher>IMLI RAN</b:Publisher>
    <b:Year>2001</b:Year>
    <b:Author>
      <b:Editor>
        <b:NameList>
          <b:Person>
            <b:Last>Zubareva</b:Last>
            <b:First>Evgeniia</b:First>
          </b:Person>
          <b:Person>
            <b:Last>Savateev</b:Last>
            <b:First>Viacheslav</b:First>
          </b:Person>
        </b:NameList>
      </b:Editor>
    </b:Author>
    <b:RefOrder>6</b:RefOrder>
  </b:Source>
  <b:Source>
    <b:Tag>Mur00</b:Tag>
    <b:SourceType>Book</b:SourceType>
    <b:Guid>{5AFACB0A-B384-F948-8B1A-8D1FFD9B5845}</b:Guid>
    <b:Title>Leonid Leonov I Russkaia Literatura Xx Veka: Materialy lubileinoi Nauchnoi Konferentsii, Posviashchennoi 100-Letiiu so Dnia Rozhdeniia L.m. Leonova</b:Title>
    <b:City>Sankt-Peterburg</b:City>
    <b:Publisher>Nauka</b:Publisher>
    <b:Year>2000</b:Year>
    <b:Author>
      <b:Author>
        <b:NameList>
          <b:Person>
            <b:Last>Muromskii</b:Last>
            <b:First>V P</b:First>
          </b:Person>
          <b:Person>
            <b:Last>Vakhitova</b:Last>
            <b:First>T M</b:First>
          </b:Person>
        </b:NameList>
      </b:Author>
    </b:Author>
    <b:RefOrder>3</b:RefOrder>
  </b:Source>
  <b:Source>
    <b:Tag>Kov89</b:Tag>
    <b:SourceType>Book</b:SourceType>
    <b:Guid>{6A1B4625-7474-954D-95FE-4E680F26884C}</b:Guid>
    <b:Title>V Otvete Za Budushchee: Leonid Leonov: Issledovaniia i Materialy</b:Title>
    <b:City>Moskva</b:City>
    <b:Publisher>Sovremennik</b:Publisher>
    <b:Year>1989</b:Year>
    <b:Author>
      <b:Author>
        <b:NameList>
          <b:Person>
            <b:Last>Kovalev</b:Last>
            <b:Middle>A</b:Middle>
            <b:First>Valentin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A6A48982-C4BD-FE4D-A79E-78E79ADA8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3</Pages>
  <Words>768</Words>
  <Characters>4383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2</cp:revision>
  <dcterms:created xsi:type="dcterms:W3CDTF">2015-01-18T23:29:00Z</dcterms:created>
  <dcterms:modified xsi:type="dcterms:W3CDTF">2015-01-18T23:29:00Z</dcterms:modified>
</cp:coreProperties>
</file>