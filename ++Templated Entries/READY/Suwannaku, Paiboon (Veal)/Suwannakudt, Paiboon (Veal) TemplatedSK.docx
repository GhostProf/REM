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4E2CDB" w:rsidTr="00922950">
        <w:tc>
          <w:tcPr>
            <w:tcW w:w="491" w:type="dxa"/>
            <w:vMerge w:val="restart"/>
            <w:shd w:val="clear" w:color="auto" w:fill="A6A6A6" w:themeFill="background1" w:themeFillShade="A6"/>
            <w:textDirection w:val="btLr"/>
          </w:tcPr>
          <w:p w:rsidR="00B574C9" w:rsidRPr="004E2CDB" w:rsidRDefault="00B574C9" w:rsidP="00CC586D">
            <w:pPr>
              <w:jc w:val="center"/>
              <w:rPr>
                <w:b/>
                <w:color w:val="FFFFFF" w:themeColor="background1"/>
              </w:rPr>
            </w:pPr>
            <w:r w:rsidRPr="004E2CDB">
              <w:rPr>
                <w:b/>
                <w:color w:val="FFFFFF" w:themeColor="background1"/>
              </w:rPr>
              <w:t>About you</w:t>
            </w:r>
          </w:p>
        </w:tc>
        <w:sdt>
          <w:sdtPr>
            <w:rPr>
              <w:b/>
              <w:color w:val="FFFFFF" w:themeColor="background1"/>
            </w:rPr>
            <w:alias w:val="Salutation"/>
            <w:tag w:val="salutation"/>
            <w:id w:val="-1659997262"/>
            <w:placeholder>
              <w:docPart w:val="1616849EA5484E9DAE955A5B7A74D851"/>
            </w:placeholder>
            <w:showingPlcHdr/>
            <w:dropDownList>
              <w:listItem w:displayText="Dr." w:value="Dr."/>
              <w:listItem w:displayText="Prof." w:value="Prof."/>
            </w:dropDownList>
          </w:sdtPr>
          <w:sdtEndPr/>
          <w:sdtContent>
            <w:tc>
              <w:tcPr>
                <w:tcW w:w="1259" w:type="dxa"/>
              </w:tcPr>
              <w:p w:rsidR="00B574C9" w:rsidRPr="004E2CDB" w:rsidRDefault="00B574C9" w:rsidP="00CC586D">
                <w:pPr>
                  <w:jc w:val="center"/>
                  <w:rPr>
                    <w:b/>
                    <w:color w:val="FFFFFF" w:themeColor="background1"/>
                  </w:rPr>
                </w:pPr>
                <w:r w:rsidRPr="004E2CDB">
                  <w:rPr>
                    <w:rStyle w:val="PlaceholderText"/>
                    <w:b/>
                    <w:color w:val="FFFFFF" w:themeColor="background1"/>
                  </w:rPr>
                  <w:t>[Salutation]</w:t>
                </w:r>
              </w:p>
            </w:tc>
          </w:sdtContent>
        </w:sdt>
        <w:sdt>
          <w:sdtPr>
            <w:rPr>
              <w:rFonts w:cs="Times New Roman"/>
            </w:rPr>
            <w:alias w:val="First name"/>
            <w:tag w:val="authorFirstName"/>
            <w:id w:val="581645879"/>
            <w:placeholder>
              <w:docPart w:val="C36837CEFD5845A3981C0A3F2F5C9D8F"/>
            </w:placeholder>
            <w:text/>
          </w:sdtPr>
          <w:sdtEndPr/>
          <w:sdtContent>
            <w:tc>
              <w:tcPr>
                <w:tcW w:w="2073" w:type="dxa"/>
              </w:tcPr>
              <w:p w:rsidR="00B574C9" w:rsidRPr="004E2CDB" w:rsidRDefault="004E2CDB" w:rsidP="004E2CDB">
                <w:r w:rsidRPr="004E2CDB">
                  <w:rPr>
                    <w:rFonts w:cs="Times New Roman"/>
                  </w:rPr>
                  <w:t>Clare</w:t>
                </w:r>
              </w:p>
            </w:tc>
          </w:sdtContent>
        </w:sdt>
        <w:sdt>
          <w:sdtPr>
            <w:rPr>
              <w:rFonts w:cs="Times New Roman"/>
              <w:b/>
            </w:rPr>
            <w:alias w:val="Middle name"/>
            <w:tag w:val="authorMiddleName"/>
            <w:id w:val="-2076034781"/>
            <w:placeholder>
              <w:docPart w:val="8BCF6A828FC0443E8DA56E28D37AF634"/>
            </w:placeholder>
            <w:showingPlcHdr/>
            <w:text/>
          </w:sdtPr>
          <w:sdtEndPr/>
          <w:sdtContent>
            <w:tc>
              <w:tcPr>
                <w:tcW w:w="2551" w:type="dxa"/>
              </w:tcPr>
              <w:p w:rsidR="00B574C9" w:rsidRPr="004E2CDB" w:rsidRDefault="00D66D1B" w:rsidP="00D66D1B">
                <w:r w:rsidRPr="004E2CDB">
                  <w:rPr>
                    <w:rStyle w:val="PlaceholderText"/>
                  </w:rPr>
                  <w:t>[Middle name]</w:t>
                </w:r>
              </w:p>
            </w:tc>
          </w:sdtContent>
        </w:sdt>
        <w:sdt>
          <w:sdtPr>
            <w:rPr>
              <w:rFonts w:cs="Times New Roman"/>
            </w:rPr>
            <w:alias w:val="Last name"/>
            <w:tag w:val="authorLastName"/>
            <w:id w:val="-1088529830"/>
            <w:placeholder>
              <w:docPart w:val="BFA8DEEF2B804A97BB10C91F5721F9A7"/>
            </w:placeholder>
            <w:text/>
          </w:sdtPr>
          <w:sdtEndPr/>
          <w:sdtContent>
            <w:tc>
              <w:tcPr>
                <w:tcW w:w="2642" w:type="dxa"/>
              </w:tcPr>
              <w:p w:rsidR="00B574C9" w:rsidRPr="004E2CDB" w:rsidRDefault="004E2CDB" w:rsidP="004E2CDB">
                <w:r w:rsidRPr="004E2CDB">
                  <w:rPr>
                    <w:rFonts w:cs="Times New Roman"/>
                  </w:rPr>
                  <w:t>Veal</w:t>
                </w:r>
              </w:p>
            </w:tc>
          </w:sdtContent>
        </w:sdt>
      </w:tr>
      <w:tr w:rsidR="00B574C9" w:rsidRPr="004E2CDB" w:rsidTr="001A6A06">
        <w:trPr>
          <w:trHeight w:val="986"/>
        </w:trPr>
        <w:tc>
          <w:tcPr>
            <w:tcW w:w="491" w:type="dxa"/>
            <w:vMerge/>
            <w:shd w:val="clear" w:color="auto" w:fill="A6A6A6" w:themeFill="background1" w:themeFillShade="A6"/>
          </w:tcPr>
          <w:p w:rsidR="00B574C9" w:rsidRPr="004E2CDB" w:rsidRDefault="00B574C9" w:rsidP="00CF1542">
            <w:pPr>
              <w:jc w:val="center"/>
              <w:rPr>
                <w:b/>
                <w:color w:val="FFFFFF" w:themeColor="background1"/>
              </w:rPr>
            </w:pPr>
          </w:p>
        </w:tc>
        <w:sdt>
          <w:sdtPr>
            <w:alias w:val="Biography"/>
            <w:tag w:val="authorBiography"/>
            <w:id w:val="938807824"/>
            <w:placeholder>
              <w:docPart w:val="9B06A19419A1401B85E044316288906A"/>
            </w:placeholder>
            <w:showingPlcHdr/>
          </w:sdtPr>
          <w:sdtEndPr/>
          <w:sdtContent>
            <w:tc>
              <w:tcPr>
                <w:tcW w:w="8525" w:type="dxa"/>
                <w:gridSpan w:val="4"/>
              </w:tcPr>
              <w:p w:rsidR="00B574C9" w:rsidRPr="004E2CDB" w:rsidRDefault="00B574C9" w:rsidP="00922950">
                <w:r w:rsidRPr="004E2CDB">
                  <w:rPr>
                    <w:rStyle w:val="PlaceholderText"/>
                  </w:rPr>
                  <w:t>[Enter your biography]</w:t>
                </w:r>
              </w:p>
            </w:tc>
          </w:sdtContent>
        </w:sdt>
      </w:tr>
      <w:tr w:rsidR="00B574C9" w:rsidRPr="004E2CDB" w:rsidTr="001A6A06">
        <w:trPr>
          <w:trHeight w:val="986"/>
        </w:trPr>
        <w:tc>
          <w:tcPr>
            <w:tcW w:w="491" w:type="dxa"/>
            <w:vMerge/>
            <w:shd w:val="clear" w:color="auto" w:fill="A6A6A6" w:themeFill="background1" w:themeFillShade="A6"/>
          </w:tcPr>
          <w:p w:rsidR="00B574C9" w:rsidRPr="004E2CDB" w:rsidRDefault="00B574C9" w:rsidP="00CF1542">
            <w:pPr>
              <w:jc w:val="center"/>
              <w:rPr>
                <w:b/>
                <w:color w:val="FFFFFF" w:themeColor="background1"/>
              </w:rPr>
            </w:pPr>
          </w:p>
        </w:tc>
        <w:sdt>
          <w:sdtPr>
            <w:alias w:val="Affiliation"/>
            <w:tag w:val="affiliation"/>
            <w:id w:val="2012937915"/>
            <w:placeholder>
              <w:docPart w:val="7A6D2AC6A6BE4EB9A26075930AAAF389"/>
            </w:placeholder>
            <w:text/>
          </w:sdtPr>
          <w:sdtEndPr/>
          <w:sdtContent>
            <w:tc>
              <w:tcPr>
                <w:tcW w:w="8525" w:type="dxa"/>
                <w:gridSpan w:val="4"/>
              </w:tcPr>
              <w:p w:rsidR="00B574C9" w:rsidRPr="004E2CDB" w:rsidRDefault="00B656B5" w:rsidP="00B656B5">
                <w:r>
                  <w:t>University of Sydney</w:t>
                </w:r>
              </w:p>
            </w:tc>
          </w:sdtContent>
        </w:sdt>
      </w:tr>
    </w:tbl>
    <w:p w:rsidR="003D3579" w:rsidRPr="004E2CD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2CDB" w:rsidTr="00244BB0">
        <w:tc>
          <w:tcPr>
            <w:tcW w:w="9016" w:type="dxa"/>
            <w:shd w:val="clear" w:color="auto" w:fill="A6A6A6" w:themeFill="background1" w:themeFillShade="A6"/>
            <w:tcMar>
              <w:top w:w="113" w:type="dxa"/>
              <w:bottom w:w="113" w:type="dxa"/>
            </w:tcMar>
          </w:tcPr>
          <w:p w:rsidR="00244BB0" w:rsidRPr="004E2CDB" w:rsidRDefault="00244BB0" w:rsidP="00244BB0">
            <w:pPr>
              <w:jc w:val="center"/>
              <w:rPr>
                <w:b/>
                <w:color w:val="FFFFFF" w:themeColor="background1"/>
              </w:rPr>
            </w:pPr>
            <w:r w:rsidRPr="004E2CDB">
              <w:rPr>
                <w:b/>
                <w:color w:val="FFFFFF" w:themeColor="background1"/>
              </w:rPr>
              <w:t>Your article</w:t>
            </w:r>
          </w:p>
        </w:tc>
      </w:tr>
      <w:tr w:rsidR="003F0D73" w:rsidRPr="004E2CDB" w:rsidTr="003F0D73">
        <w:sdt>
          <w:sdtPr>
            <w:alias w:val="Article headword"/>
            <w:tag w:val="articleHeadword"/>
            <w:id w:val="-361440020"/>
            <w:placeholder>
              <w:docPart w:val="E4D1CF80E6984DDDB298A4C8FCD8776D"/>
            </w:placeholder>
            <w:text/>
          </w:sdtPr>
          <w:sdtContent>
            <w:tc>
              <w:tcPr>
                <w:tcW w:w="9016" w:type="dxa"/>
                <w:tcMar>
                  <w:top w:w="113" w:type="dxa"/>
                  <w:bottom w:w="113" w:type="dxa"/>
                </w:tcMar>
              </w:tcPr>
              <w:p w:rsidR="003F0D73" w:rsidRPr="004E2CDB" w:rsidRDefault="004E2CDB" w:rsidP="003F0D73">
                <w:pPr>
                  <w:rPr>
                    <w:b/>
                  </w:rPr>
                </w:pPr>
                <w:proofErr w:type="spellStart"/>
                <w:r w:rsidRPr="00B2105A">
                  <w:t>Suwannakudt</w:t>
                </w:r>
                <w:proofErr w:type="spellEnd"/>
                <w:r w:rsidRPr="00B2105A">
                  <w:t xml:space="preserve">, </w:t>
                </w:r>
                <w:proofErr w:type="spellStart"/>
                <w:r w:rsidRPr="00B2105A">
                  <w:t>Paiboon</w:t>
                </w:r>
                <w:proofErr w:type="spellEnd"/>
                <w:r w:rsidRPr="00B2105A">
                  <w:t xml:space="preserve"> (1925-1982)</w:t>
                </w:r>
              </w:p>
            </w:tc>
          </w:sdtContent>
        </w:sdt>
      </w:tr>
      <w:tr w:rsidR="00464699" w:rsidRPr="004E2CDB" w:rsidTr="007821B0">
        <w:sdt>
          <w:sdtPr>
            <w:alias w:val="Variant headwords"/>
            <w:tag w:val="variantHeadwords"/>
            <w:id w:val="173464402"/>
            <w:placeholder>
              <w:docPart w:val="08633578F143411C86CBDB3746BB03C4"/>
            </w:placeholder>
            <w:showingPlcHdr/>
          </w:sdtPr>
          <w:sdtEndPr/>
          <w:sdtContent>
            <w:tc>
              <w:tcPr>
                <w:tcW w:w="9016" w:type="dxa"/>
                <w:tcMar>
                  <w:top w:w="113" w:type="dxa"/>
                  <w:bottom w:w="113" w:type="dxa"/>
                </w:tcMar>
              </w:tcPr>
              <w:p w:rsidR="00464699" w:rsidRPr="004E2CDB" w:rsidRDefault="00464699" w:rsidP="00464699">
                <w:r w:rsidRPr="004E2CDB">
                  <w:rPr>
                    <w:rStyle w:val="PlaceholderText"/>
                    <w:b/>
                  </w:rPr>
                  <w:t xml:space="preserve">[Enter any </w:t>
                </w:r>
                <w:r w:rsidRPr="004E2CDB">
                  <w:rPr>
                    <w:rStyle w:val="PlaceholderText"/>
                    <w:b/>
                    <w:i/>
                  </w:rPr>
                  <w:t>variant forms</w:t>
                </w:r>
                <w:r w:rsidRPr="004E2CDB">
                  <w:rPr>
                    <w:rStyle w:val="PlaceholderText"/>
                    <w:b/>
                  </w:rPr>
                  <w:t xml:space="preserve"> of your headword – OPTIONAL]</w:t>
                </w:r>
              </w:p>
            </w:tc>
          </w:sdtContent>
        </w:sdt>
      </w:tr>
      <w:tr w:rsidR="00E85A05" w:rsidRPr="004E2CDB" w:rsidTr="003F0D73">
        <w:sdt>
          <w:sdtPr>
            <w:alias w:val="Abstract"/>
            <w:tag w:val="abstract"/>
            <w:id w:val="-635871867"/>
            <w:placeholder>
              <w:docPart w:val="3C75E5D9B61245F6BD3C4070CB773FDE"/>
            </w:placeholder>
            <w:showingPlcHdr/>
          </w:sdtPr>
          <w:sdtEndPr/>
          <w:sdtContent>
            <w:tc>
              <w:tcPr>
                <w:tcW w:w="9016" w:type="dxa"/>
                <w:tcMar>
                  <w:top w:w="113" w:type="dxa"/>
                  <w:bottom w:w="113" w:type="dxa"/>
                </w:tcMar>
              </w:tcPr>
              <w:p w:rsidR="00E85A05" w:rsidRPr="004E2CDB" w:rsidRDefault="00D66D1B" w:rsidP="00D66D1B">
                <w:r w:rsidRPr="004E2CDB">
                  <w:rPr>
                    <w:rStyle w:val="PlaceholderText"/>
                  </w:rPr>
                  <w:t xml:space="preserve">[Enter an </w:t>
                </w:r>
                <w:r w:rsidRPr="004E2CDB">
                  <w:rPr>
                    <w:rStyle w:val="PlaceholderText"/>
                    <w:b/>
                  </w:rPr>
                  <w:t>abstract</w:t>
                </w:r>
                <w:r w:rsidRPr="004E2CDB">
                  <w:rPr>
                    <w:rStyle w:val="PlaceholderText"/>
                  </w:rPr>
                  <w:t xml:space="preserve"> for your article]</w:t>
                </w:r>
              </w:p>
            </w:tc>
          </w:sdtContent>
        </w:sdt>
      </w:tr>
      <w:tr w:rsidR="003F0D73" w:rsidRPr="004E2CDB" w:rsidTr="003F0D73">
        <w:sdt>
          <w:sdtPr>
            <w:alias w:val="Article text"/>
            <w:tag w:val="articleText"/>
            <w:id w:val="634067588"/>
            <w:placeholder>
              <w:docPart w:val="635337D243FA435A83EC3C7FCA7E3CFB"/>
            </w:placeholder>
          </w:sdtPr>
          <w:sdtEndPr/>
          <w:sdtContent>
            <w:tc>
              <w:tcPr>
                <w:tcW w:w="9016" w:type="dxa"/>
                <w:tcMar>
                  <w:top w:w="113" w:type="dxa"/>
                  <w:bottom w:w="113" w:type="dxa"/>
                </w:tcMar>
              </w:tcPr>
              <w:p w:rsidR="004E2CDB" w:rsidRPr="004E2CDB" w:rsidRDefault="004E2CDB" w:rsidP="004E2CDB">
                <w:proofErr w:type="spellStart"/>
                <w:r w:rsidRPr="004E2CDB">
                  <w:t>Paiboon</w:t>
                </w:r>
                <w:proofErr w:type="spellEnd"/>
                <w:r w:rsidRPr="004E2CDB">
                  <w:t xml:space="preserve"> </w:t>
                </w:r>
                <w:proofErr w:type="spellStart"/>
                <w:r w:rsidRPr="004E2CDB">
                  <w:t>Suwannakudt</w:t>
                </w:r>
                <w:proofErr w:type="spellEnd"/>
                <w:r w:rsidRPr="004E2CDB">
                  <w:t xml:space="preserve"> (Tan </w:t>
                </w:r>
                <w:proofErr w:type="spellStart"/>
                <w:r w:rsidRPr="004E2CDB">
                  <w:t>Kudt</w:t>
                </w:r>
                <w:proofErr w:type="spellEnd"/>
                <w:r w:rsidRPr="004E2CDB">
                  <w:t xml:space="preserve">) was a neo-traditional Thai painter, who is credited as being one of the key figures in the modern reinvigoration of Thai mural painting. A graduate from the first group of students to study at the School of Fine Arts (later </w:t>
                </w:r>
                <w:proofErr w:type="spellStart"/>
                <w:r w:rsidRPr="004E2CDB">
                  <w:t>Silpakorn</w:t>
                </w:r>
                <w:proofErr w:type="spellEnd"/>
                <w:r w:rsidRPr="004E2CDB">
                  <w:t xml:space="preserve"> University), </w:t>
                </w:r>
                <w:proofErr w:type="spellStart"/>
                <w:r w:rsidRPr="004E2CDB">
                  <w:t>Paiboon</w:t>
                </w:r>
                <w:proofErr w:type="spellEnd"/>
                <w:r w:rsidRPr="004E2CDB">
                  <w:t xml:space="preserve"> originally wanted to be a sculptor like his teacher, </w:t>
                </w:r>
                <w:proofErr w:type="spellStart"/>
                <w:r w:rsidRPr="004E2CDB">
                  <w:t>Silpa</w:t>
                </w:r>
                <w:proofErr w:type="spellEnd"/>
                <w:r w:rsidRPr="004E2CDB">
                  <w:t xml:space="preserve"> </w:t>
                </w:r>
                <w:proofErr w:type="spellStart"/>
                <w:r w:rsidRPr="004E2CDB">
                  <w:t>Bhirarsri</w:t>
                </w:r>
                <w:proofErr w:type="spellEnd"/>
                <w:r w:rsidRPr="004E2CDB">
                  <w:t xml:space="preserve">, but was encouraged to learn mural painting instead. From the reign of Rama V (r. 1868-1910), the Thai elite’s preferences for European art forms meant that by the 1950s Thai mural painting was a stagnant practice. </w:t>
                </w:r>
                <w:proofErr w:type="spellStart"/>
                <w:r w:rsidRPr="004E2CDB">
                  <w:t>Silpa</w:t>
                </w:r>
                <w:proofErr w:type="spellEnd"/>
                <w:r w:rsidRPr="004E2CDB">
                  <w:t xml:space="preserve"> </w:t>
                </w:r>
                <w:proofErr w:type="spellStart"/>
                <w:r w:rsidRPr="004E2CDB">
                  <w:t>Bhirasri’s</w:t>
                </w:r>
                <w:proofErr w:type="spellEnd"/>
                <w:r w:rsidRPr="004E2CDB">
                  <w:t xml:space="preserve"> encouragement of </w:t>
                </w:r>
                <w:proofErr w:type="spellStart"/>
                <w:r w:rsidRPr="004E2CDB">
                  <w:t>Paiboon</w:t>
                </w:r>
                <w:proofErr w:type="spellEnd"/>
                <w:r w:rsidRPr="004E2CDB">
                  <w:t xml:space="preserve"> to take up mural painting may then be viewed as part of his wider interest in the reinvigoration of traditional Thai art practices and their acceptance as legitimate fine art forms. Throughout the 1950s and 1960s, </w:t>
                </w:r>
                <w:proofErr w:type="spellStart"/>
                <w:r w:rsidRPr="004E2CDB">
                  <w:t>Paiboon</w:t>
                </w:r>
                <w:proofErr w:type="spellEnd"/>
                <w:r w:rsidRPr="004E2CDB">
                  <w:t xml:space="preserve"> studied painting by making visits to craftsmen working in the mural painting tradition and by copying murals at several temple compounds, including </w:t>
                </w:r>
                <w:proofErr w:type="spellStart"/>
                <w:r w:rsidRPr="004E2CDB">
                  <w:t>Wat</w:t>
                </w:r>
                <w:proofErr w:type="spellEnd"/>
                <w:r w:rsidRPr="004E2CDB">
                  <w:t xml:space="preserve"> Po, which is located near </w:t>
                </w:r>
                <w:proofErr w:type="spellStart"/>
                <w:r w:rsidRPr="004E2CDB">
                  <w:t>Silpakorn</w:t>
                </w:r>
                <w:proofErr w:type="spellEnd"/>
                <w:r w:rsidRPr="004E2CDB">
                  <w:t xml:space="preserve"> University. </w:t>
                </w:r>
                <w:proofErr w:type="spellStart"/>
                <w:r w:rsidRPr="004E2CDB">
                  <w:t>Paiboon’s</w:t>
                </w:r>
                <w:proofErr w:type="spellEnd"/>
                <w:r w:rsidRPr="004E2CDB">
                  <w:t xml:space="preserve"> work and his position as an artist were emblematic of a neo-traditional position: while he maintained a certain level of fidelity to the notion of tradition through his choice of subject matter and careful study of mural conventions, he also professed a degree of creative variation from traditional norms and a certain level of anti-conservatism. </w:t>
                </w:r>
              </w:p>
              <w:p w:rsidR="004E2CDB" w:rsidRPr="004E2CDB" w:rsidRDefault="004E2CDB" w:rsidP="004E2CDB"/>
              <w:p w:rsidR="004E2CDB" w:rsidRPr="004E2CDB" w:rsidRDefault="004E2CDB" w:rsidP="004E2CDB">
                <w:proofErr w:type="spellStart"/>
                <w:r w:rsidRPr="004E2CDB">
                  <w:t>Paiboon</w:t>
                </w:r>
                <w:proofErr w:type="spellEnd"/>
                <w:r w:rsidRPr="004E2CDB">
                  <w:t xml:space="preserve"> </w:t>
                </w:r>
                <w:proofErr w:type="spellStart"/>
                <w:r w:rsidRPr="004E2CDB">
                  <w:t>Suwannakudt</w:t>
                </w:r>
                <w:proofErr w:type="spellEnd"/>
                <w:r w:rsidRPr="004E2CDB">
                  <w:t xml:space="preserve"> was born in </w:t>
                </w:r>
                <w:proofErr w:type="spellStart"/>
                <w:r w:rsidRPr="004E2CDB">
                  <w:t>Ubon</w:t>
                </w:r>
                <w:proofErr w:type="spellEnd"/>
                <w:r w:rsidRPr="004E2CDB">
                  <w:t xml:space="preserve"> </w:t>
                </w:r>
                <w:proofErr w:type="spellStart"/>
                <w:r w:rsidRPr="004E2CDB">
                  <w:t>Ratchathani</w:t>
                </w:r>
                <w:proofErr w:type="spellEnd"/>
                <w:r w:rsidRPr="004E2CDB">
                  <w:t xml:space="preserve">, and began his study at the School of Fine Arts in 1938. In 1944, he recommenced his studies with </w:t>
                </w:r>
                <w:proofErr w:type="spellStart"/>
                <w:r w:rsidRPr="004E2CDB">
                  <w:t>Silpa</w:t>
                </w:r>
                <w:proofErr w:type="spellEnd"/>
                <w:r w:rsidRPr="004E2CDB">
                  <w:t xml:space="preserve"> </w:t>
                </w:r>
                <w:proofErr w:type="spellStart"/>
                <w:r w:rsidRPr="004E2CDB">
                  <w:t>Bhirasri</w:t>
                </w:r>
                <w:proofErr w:type="spellEnd"/>
                <w:r w:rsidRPr="004E2CDB">
                  <w:t xml:space="preserve"> at </w:t>
                </w:r>
                <w:proofErr w:type="spellStart"/>
                <w:r w:rsidRPr="004E2CDB">
                  <w:t>Silpakorn</w:t>
                </w:r>
                <w:proofErr w:type="spellEnd"/>
                <w:r w:rsidRPr="004E2CDB">
                  <w:t xml:space="preserve"> University, and received his diploma in 1948. After teaching at </w:t>
                </w:r>
                <w:proofErr w:type="spellStart"/>
                <w:r w:rsidRPr="004E2CDB">
                  <w:t>Sirisart</w:t>
                </w:r>
                <w:proofErr w:type="spellEnd"/>
                <w:r w:rsidRPr="004E2CDB">
                  <w:t xml:space="preserve"> School for two years (1950-2), </w:t>
                </w:r>
                <w:proofErr w:type="spellStart"/>
                <w:r w:rsidRPr="004E2CDB">
                  <w:t>Paiboon</w:t>
                </w:r>
                <w:proofErr w:type="spellEnd"/>
                <w:r w:rsidRPr="004E2CDB">
                  <w:t xml:space="preserve"> began work as a dancer and a dance teacher, also working on set designs for the National Theatre. He was also recognised as an author, in 1969 publishing the short story </w:t>
                </w:r>
                <w:proofErr w:type="spellStart"/>
                <w:r w:rsidRPr="004E2CDB">
                  <w:rPr>
                    <w:i/>
                  </w:rPr>
                  <w:t>Khiao</w:t>
                </w:r>
                <w:proofErr w:type="spellEnd"/>
                <w:r w:rsidRPr="004E2CDB">
                  <w:rPr>
                    <w:i/>
                  </w:rPr>
                  <w:t xml:space="preserve"> Mu Pa</w:t>
                </w:r>
                <w:r w:rsidRPr="004E2CDB">
                  <w:t xml:space="preserve"> (</w:t>
                </w:r>
                <w:r w:rsidRPr="004E2CDB">
                  <w:rPr>
                    <w:i/>
                  </w:rPr>
                  <w:t>Wild Boar</w:t>
                </w:r>
                <w:r w:rsidRPr="004E2CDB">
                  <w:t xml:space="preserve">) in a volume of collected poems and short stores, edited by the radical author and National Artist (literature), </w:t>
                </w:r>
                <w:proofErr w:type="spellStart"/>
                <w:r w:rsidRPr="004E2CDB">
                  <w:t>Rong</w:t>
                </w:r>
                <w:proofErr w:type="spellEnd"/>
                <w:r w:rsidRPr="004E2CDB">
                  <w:t xml:space="preserve"> </w:t>
                </w:r>
                <w:proofErr w:type="spellStart"/>
                <w:r w:rsidRPr="004E2CDB">
                  <w:t>Wongsawan</w:t>
                </w:r>
                <w:proofErr w:type="spellEnd"/>
                <w:r w:rsidRPr="004E2CDB">
                  <w:t xml:space="preserve"> (1935-2009).</w:t>
                </w:r>
              </w:p>
              <w:p w:rsidR="004E2CDB" w:rsidRPr="004E2CDB" w:rsidRDefault="004E2CDB" w:rsidP="004E2CDB"/>
              <w:p w:rsidR="004E2CDB" w:rsidRPr="004E2CDB" w:rsidRDefault="004E2CDB" w:rsidP="004E2CDB">
                <w:proofErr w:type="spellStart"/>
                <w:r w:rsidRPr="004E2CDB">
                  <w:t>Paiboon’s</w:t>
                </w:r>
                <w:proofErr w:type="spellEnd"/>
                <w:r w:rsidRPr="004E2CDB">
                  <w:t xml:space="preserve"> political leanings and activist activities undertaken throughout his life demonstrated his anti-conservative leanings, which to some extent complicate his position as a practitioner of a traditional art style. In 1957 he joined protests against Field Marshal </w:t>
                </w:r>
                <w:proofErr w:type="spellStart"/>
                <w:r w:rsidRPr="004E2CDB">
                  <w:t>Phibun’s</w:t>
                </w:r>
                <w:proofErr w:type="spellEnd"/>
                <w:r w:rsidRPr="004E2CDB">
                  <w:t xml:space="preserve"> regime and in the </w:t>
                </w:r>
                <w:proofErr w:type="gramStart"/>
                <w:r w:rsidRPr="004E2CDB">
                  <w:t>1970s,</w:t>
                </w:r>
                <w:proofErr w:type="gramEnd"/>
                <w:r w:rsidRPr="004E2CDB">
                  <w:t xml:space="preserve"> he also developed associations with two radical Thai artists: poet and painter Tang Chang (1934-199) and painter </w:t>
                </w:r>
                <w:proofErr w:type="spellStart"/>
                <w:r w:rsidRPr="004E2CDB">
                  <w:t>Pratuang</w:t>
                </w:r>
                <w:proofErr w:type="spellEnd"/>
                <w:r w:rsidRPr="004E2CDB">
                  <w:t xml:space="preserve"> </w:t>
                </w:r>
                <w:proofErr w:type="spellStart"/>
                <w:r w:rsidRPr="004E2CDB">
                  <w:t>Emjaroen</w:t>
                </w:r>
                <w:proofErr w:type="spellEnd"/>
                <w:r w:rsidRPr="004E2CDB">
                  <w:t xml:space="preserve"> (b.1935). After the violent reaction against student protestors in 1976, he also gave money to leftists who were on the run from right wing groups. </w:t>
                </w:r>
              </w:p>
              <w:p w:rsidR="004E2CDB" w:rsidRPr="004E2CDB" w:rsidRDefault="004E2CDB" w:rsidP="004E2CDB">
                <w:r w:rsidRPr="004E2CDB">
                  <w:br/>
                </w:r>
                <w:r w:rsidRPr="004E2CDB">
                  <w:t xml:space="preserve">From the 1960s onwards </w:t>
                </w:r>
                <w:proofErr w:type="spellStart"/>
                <w:r w:rsidRPr="004E2CDB">
                  <w:t>Paiboon</w:t>
                </w:r>
                <w:proofErr w:type="spellEnd"/>
                <w:r w:rsidRPr="004E2CDB">
                  <w:t xml:space="preserve"> completed many large mural works in major hotels, temples and palaces in Thailand, including the </w:t>
                </w:r>
                <w:proofErr w:type="spellStart"/>
                <w:r w:rsidRPr="004E2CDB">
                  <w:t>Monthien</w:t>
                </w:r>
                <w:proofErr w:type="spellEnd"/>
                <w:r w:rsidRPr="004E2CDB">
                  <w:t xml:space="preserve"> Hotel (1967-8); </w:t>
                </w:r>
                <w:proofErr w:type="spellStart"/>
                <w:r w:rsidRPr="004E2CDB">
                  <w:t>Phuphing</w:t>
                </w:r>
                <w:proofErr w:type="spellEnd"/>
                <w:r w:rsidRPr="004E2CDB">
                  <w:t xml:space="preserve"> </w:t>
                </w:r>
                <w:proofErr w:type="spellStart"/>
                <w:r w:rsidRPr="004E2CDB">
                  <w:t>Rajaniwet</w:t>
                </w:r>
                <w:proofErr w:type="spellEnd"/>
                <w:r w:rsidRPr="004E2CDB">
                  <w:t xml:space="preserve"> Palace, </w:t>
                </w:r>
                <w:r w:rsidRPr="004E2CDB">
                  <w:lastRenderedPageBreak/>
                  <w:t xml:space="preserve">Chiang Mai (1969); </w:t>
                </w:r>
                <w:proofErr w:type="spellStart"/>
                <w:r w:rsidRPr="004E2CDB">
                  <w:t>Dusit</w:t>
                </w:r>
                <w:proofErr w:type="spellEnd"/>
                <w:r w:rsidRPr="004E2CDB">
                  <w:t xml:space="preserve"> </w:t>
                </w:r>
                <w:proofErr w:type="spellStart"/>
                <w:r w:rsidRPr="004E2CDB">
                  <w:t>Thani</w:t>
                </w:r>
                <w:proofErr w:type="spellEnd"/>
                <w:r w:rsidRPr="004E2CDB">
                  <w:t xml:space="preserve"> hotel (1970); and the </w:t>
                </w:r>
                <w:proofErr w:type="spellStart"/>
                <w:r w:rsidRPr="004E2CDB">
                  <w:t>Dusit</w:t>
                </w:r>
                <w:proofErr w:type="spellEnd"/>
                <w:r w:rsidRPr="004E2CDB">
                  <w:t xml:space="preserve"> Palace reconstruction at </w:t>
                </w:r>
                <w:proofErr w:type="spellStart"/>
                <w:r w:rsidRPr="004E2CDB">
                  <w:t>Muang</w:t>
                </w:r>
                <w:proofErr w:type="spellEnd"/>
                <w:r w:rsidRPr="004E2CDB">
                  <w:t xml:space="preserve"> </w:t>
                </w:r>
                <w:proofErr w:type="spellStart"/>
                <w:r w:rsidRPr="004E2CDB">
                  <w:t>Boran</w:t>
                </w:r>
                <w:proofErr w:type="spellEnd"/>
                <w:r w:rsidRPr="004E2CDB">
                  <w:t xml:space="preserve">, </w:t>
                </w:r>
                <w:proofErr w:type="spellStart"/>
                <w:r w:rsidRPr="004E2CDB">
                  <w:t>Samut</w:t>
                </w:r>
                <w:proofErr w:type="spellEnd"/>
                <w:r w:rsidRPr="004E2CDB">
                  <w:t xml:space="preserve"> </w:t>
                </w:r>
                <w:proofErr w:type="spellStart"/>
                <w:r w:rsidRPr="004E2CDB">
                  <w:t>Prakan</w:t>
                </w:r>
                <w:proofErr w:type="spellEnd"/>
                <w:r w:rsidRPr="004E2CDB">
                  <w:t xml:space="preserve"> (1973). His final project at The Bangkok </w:t>
                </w:r>
                <w:proofErr w:type="spellStart"/>
                <w:r w:rsidRPr="004E2CDB">
                  <w:t>Peninusula</w:t>
                </w:r>
                <w:proofErr w:type="spellEnd"/>
                <w:r w:rsidRPr="004E2CDB">
                  <w:t xml:space="preserve"> Hotel, </w:t>
                </w:r>
                <w:proofErr w:type="spellStart"/>
                <w:r w:rsidRPr="004E2CDB">
                  <w:t>Ratchadamri</w:t>
                </w:r>
                <w:proofErr w:type="spellEnd"/>
                <w:r w:rsidRPr="004E2CDB">
                  <w:t xml:space="preserve"> (1980) was completed by his team under the leadership of his daughter </w:t>
                </w:r>
                <w:proofErr w:type="spellStart"/>
                <w:r w:rsidRPr="004E2CDB">
                  <w:t>Phaptawan</w:t>
                </w:r>
                <w:proofErr w:type="spellEnd"/>
                <w:r w:rsidRPr="004E2CDB">
                  <w:t xml:space="preserve"> </w:t>
                </w:r>
                <w:proofErr w:type="spellStart"/>
                <w:r w:rsidRPr="004E2CDB">
                  <w:t>Suwannakudt</w:t>
                </w:r>
                <w:proofErr w:type="spellEnd"/>
                <w:r w:rsidRPr="004E2CDB">
                  <w:t xml:space="preserve">, (b. 1959) after his death. </w:t>
                </w:r>
                <w:proofErr w:type="spellStart"/>
                <w:r w:rsidRPr="004E2CDB">
                  <w:t>Paiboon’s</w:t>
                </w:r>
                <w:proofErr w:type="spellEnd"/>
                <w:r w:rsidRPr="004E2CDB">
                  <w:t xml:space="preserve"> adoption of the traditional style of mural painting also required that he employ several student apprentic</w:t>
                </w:r>
                <w:bookmarkStart w:id="0" w:name="_GoBack"/>
                <w:bookmarkEnd w:id="0"/>
                <w:r w:rsidRPr="004E2CDB">
                  <w:t xml:space="preserve">es, who later formed the ‘Tan </w:t>
                </w:r>
                <w:proofErr w:type="spellStart"/>
                <w:r w:rsidRPr="004E2CDB">
                  <w:t>Kudt</w:t>
                </w:r>
                <w:proofErr w:type="spellEnd"/>
                <w:r w:rsidRPr="004E2CDB">
                  <w:t xml:space="preserve"> Group.’ Many of these have since gone on to become highly regarded artists in their own right, including </w:t>
                </w:r>
                <w:proofErr w:type="spellStart"/>
                <w:r w:rsidRPr="004E2CDB">
                  <w:t>Panya</w:t>
                </w:r>
                <w:proofErr w:type="spellEnd"/>
                <w:r w:rsidRPr="004E2CDB">
                  <w:t xml:space="preserve"> </w:t>
                </w:r>
                <w:proofErr w:type="spellStart"/>
                <w:r w:rsidRPr="004E2CDB">
                  <w:t>Vijinthanasarn</w:t>
                </w:r>
                <w:proofErr w:type="spellEnd"/>
                <w:r w:rsidRPr="004E2CDB">
                  <w:t xml:space="preserve"> (b. 1956) and </w:t>
                </w:r>
                <w:proofErr w:type="spellStart"/>
                <w:r w:rsidRPr="004E2CDB">
                  <w:t>Phaptawan</w:t>
                </w:r>
                <w:proofErr w:type="spellEnd"/>
                <w:r w:rsidRPr="004E2CDB">
                  <w:t xml:space="preserve"> </w:t>
                </w:r>
                <w:proofErr w:type="spellStart"/>
                <w:r w:rsidRPr="004E2CDB">
                  <w:t>Suwannakudt</w:t>
                </w:r>
                <w:proofErr w:type="spellEnd"/>
                <w:r w:rsidRPr="004E2CDB">
                  <w:t xml:space="preserve">. </w:t>
                </w:r>
              </w:p>
              <w:p w:rsidR="004E2CDB" w:rsidRPr="004E2CDB" w:rsidRDefault="004E2CDB" w:rsidP="004E2CDB"/>
              <w:p w:rsidR="004E2CDB" w:rsidRPr="004E2CDB" w:rsidRDefault="004E2CDB" w:rsidP="00B2105A">
                <w:pPr>
                  <w:pStyle w:val="Heading1"/>
                </w:pPr>
                <w:r w:rsidRPr="004E2CDB">
                  <w:t>List of Works</w:t>
                </w:r>
              </w:p>
              <w:p w:rsidR="004E2CDB" w:rsidRPr="004E2CDB" w:rsidRDefault="004E2CDB" w:rsidP="004E2CDB">
                <w:proofErr w:type="spellStart"/>
                <w:r w:rsidRPr="004E2CDB">
                  <w:t>Paiboon</w:t>
                </w:r>
                <w:proofErr w:type="spellEnd"/>
                <w:r w:rsidRPr="004E2CDB">
                  <w:t xml:space="preserve"> </w:t>
                </w:r>
                <w:proofErr w:type="spellStart"/>
                <w:r w:rsidRPr="004E2CDB">
                  <w:t>Su</w:t>
                </w:r>
                <w:r w:rsidR="004A05FE">
                  <w:t>wannakudt</w:t>
                </w:r>
                <w:proofErr w:type="spellEnd"/>
                <w:r w:rsidR="004A05FE">
                  <w:t xml:space="preserve"> (1969) ‘</w:t>
                </w:r>
                <w:proofErr w:type="spellStart"/>
                <w:r w:rsidR="004A05FE">
                  <w:t>Khiao</w:t>
                </w:r>
                <w:proofErr w:type="spellEnd"/>
                <w:r w:rsidR="004A05FE">
                  <w:t xml:space="preserve"> Mu Pa’ [</w:t>
                </w:r>
                <w:r w:rsidRPr="004E2CDB">
                  <w:t>Wild Boar</w:t>
                </w:r>
                <w:r w:rsidR="004A05FE">
                  <w:t>]</w:t>
                </w:r>
                <w:r w:rsidRPr="004E2CDB">
                  <w:t xml:space="preserve">, in </w:t>
                </w:r>
                <w:proofErr w:type="spellStart"/>
                <w:r w:rsidRPr="004E2CDB">
                  <w:t>Rong</w:t>
                </w:r>
                <w:proofErr w:type="spellEnd"/>
                <w:r w:rsidRPr="004E2CDB">
                  <w:t xml:space="preserve"> </w:t>
                </w:r>
                <w:proofErr w:type="spellStart"/>
                <w:r w:rsidRPr="004E2CDB">
                  <w:t>Wongsawan</w:t>
                </w:r>
                <w:proofErr w:type="spellEnd"/>
                <w:r w:rsidRPr="004E2CDB">
                  <w:t xml:space="preserve">, ed. </w:t>
                </w:r>
                <w:proofErr w:type="spellStart"/>
                <w:r w:rsidRPr="004E2CDB">
                  <w:rPr>
                    <w:i/>
                  </w:rPr>
                  <w:t>Kanyayon</w:t>
                </w:r>
                <w:proofErr w:type="spellEnd"/>
                <w:r w:rsidRPr="004E2CDB">
                  <w:rPr>
                    <w:i/>
                  </w:rPr>
                  <w:t xml:space="preserve"> </w:t>
                </w:r>
                <w:proofErr w:type="spellStart"/>
                <w:proofErr w:type="gramStart"/>
                <w:r w:rsidRPr="004E2CDB">
                  <w:rPr>
                    <w:i/>
                  </w:rPr>
                  <w:t>Nalin</w:t>
                </w:r>
                <w:proofErr w:type="spellEnd"/>
                <w:r w:rsidRPr="004E2CDB">
                  <w:rPr>
                    <w:i/>
                  </w:rPr>
                  <w:t xml:space="preserve"> </w:t>
                </w:r>
                <w:r w:rsidRPr="004E2CDB">
                  <w:t xml:space="preserve"> (</w:t>
                </w:r>
                <w:proofErr w:type="gramEnd"/>
                <w:r w:rsidRPr="004E2CDB">
                  <w:rPr>
                    <w:i/>
                  </w:rPr>
                  <w:t>September Issue</w:t>
                </w:r>
                <w:r w:rsidRPr="004E2CDB">
                  <w:t xml:space="preserve">), Bangkok: </w:t>
                </w:r>
                <w:proofErr w:type="spellStart"/>
                <w:r w:rsidRPr="004E2CDB">
                  <w:t>Samnakphim</w:t>
                </w:r>
                <w:proofErr w:type="spellEnd"/>
                <w:r w:rsidRPr="004E2CDB">
                  <w:t xml:space="preserve"> Fa </w:t>
                </w:r>
                <w:proofErr w:type="spellStart"/>
                <w:r w:rsidRPr="004E2CDB">
                  <w:t>Muangthai</w:t>
                </w:r>
                <w:proofErr w:type="spellEnd"/>
                <w:r w:rsidRPr="004E2CDB">
                  <w:t>. (In Thai)</w:t>
                </w:r>
              </w:p>
              <w:p w:rsidR="004E2CDB" w:rsidRPr="004E2CDB" w:rsidRDefault="004E2CDB" w:rsidP="004E2CDB"/>
              <w:p w:rsidR="00B656B5" w:rsidRDefault="004E2CDB" w:rsidP="00B656B5">
                <w:pPr>
                  <w:keepNext/>
                </w:pPr>
                <w:proofErr w:type="spellStart"/>
                <w:r w:rsidRPr="004E2CDB">
                  <w:t>Paiboon</w:t>
                </w:r>
                <w:proofErr w:type="spellEnd"/>
                <w:r w:rsidRPr="004E2CDB">
                  <w:t xml:space="preserve"> </w:t>
                </w:r>
                <w:proofErr w:type="spellStart"/>
                <w:r w:rsidRPr="004E2CDB">
                  <w:t>Suwannak</w:t>
                </w:r>
                <w:r w:rsidR="004A05FE">
                  <w:t>udt</w:t>
                </w:r>
                <w:proofErr w:type="spellEnd"/>
                <w:r w:rsidR="004A05FE">
                  <w:t xml:space="preserve"> (1975) ‘</w:t>
                </w:r>
                <w:proofErr w:type="spellStart"/>
                <w:r w:rsidR="004A05FE">
                  <w:t>Som</w:t>
                </w:r>
                <w:proofErr w:type="spellEnd"/>
                <w:r w:rsidR="004A05FE">
                  <w:t xml:space="preserve"> </w:t>
                </w:r>
                <w:proofErr w:type="spellStart"/>
                <w:r w:rsidR="004A05FE">
                  <w:t>Poy</w:t>
                </w:r>
                <w:proofErr w:type="spellEnd"/>
                <w:r w:rsidR="004A05FE">
                  <w:t xml:space="preserve"> </w:t>
                </w:r>
                <w:proofErr w:type="spellStart"/>
                <w:r w:rsidR="004A05FE">
                  <w:t>Dok</w:t>
                </w:r>
                <w:proofErr w:type="spellEnd"/>
                <w:r w:rsidR="004A05FE">
                  <w:t xml:space="preserve"> </w:t>
                </w:r>
                <w:proofErr w:type="spellStart"/>
                <w:r w:rsidR="004A05FE">
                  <w:t>Luang</w:t>
                </w:r>
                <w:proofErr w:type="spellEnd"/>
                <w:r w:rsidR="004A05FE">
                  <w:t>’ [</w:t>
                </w:r>
                <w:r w:rsidRPr="004E2CDB">
                  <w:t>The Yello</w:t>
                </w:r>
                <w:r w:rsidR="004A05FE">
                  <w:t>w Flowers of the Soap Pod Plant]</w:t>
                </w:r>
                <w:r w:rsidRPr="004E2CDB">
                  <w:t xml:space="preserve">, in </w:t>
                </w:r>
                <w:proofErr w:type="spellStart"/>
                <w:r w:rsidRPr="004E2CDB">
                  <w:t>Suchat</w:t>
                </w:r>
                <w:proofErr w:type="spellEnd"/>
                <w:r w:rsidRPr="004E2CDB">
                  <w:t xml:space="preserve"> </w:t>
                </w:r>
                <w:proofErr w:type="spellStart"/>
                <w:r w:rsidRPr="004E2CDB">
                  <w:t>Sawatsi</w:t>
                </w:r>
                <w:proofErr w:type="spellEnd"/>
                <w:r w:rsidRPr="004E2CDB">
                  <w:t xml:space="preserve"> ed. </w:t>
                </w:r>
                <w:proofErr w:type="spellStart"/>
                <w:r w:rsidRPr="004E2CDB">
                  <w:rPr>
                    <w:i/>
                  </w:rPr>
                  <w:t>Laeng</w:t>
                </w:r>
                <w:proofErr w:type="spellEnd"/>
                <w:r w:rsidRPr="004E2CDB">
                  <w:rPr>
                    <w:i/>
                  </w:rPr>
                  <w:t xml:space="preserve"> </w:t>
                </w:r>
                <w:proofErr w:type="spellStart"/>
                <w:r w:rsidRPr="004E2CDB">
                  <w:rPr>
                    <w:i/>
                  </w:rPr>
                  <w:t>Khen</w:t>
                </w:r>
                <w:proofErr w:type="spellEnd"/>
                <w:r w:rsidRPr="004E2CDB">
                  <w:rPr>
                    <w:i/>
                  </w:rPr>
                  <w:t xml:space="preserve">: </w:t>
                </w:r>
                <w:proofErr w:type="spellStart"/>
                <w:r w:rsidRPr="004E2CDB">
                  <w:rPr>
                    <w:i/>
                  </w:rPr>
                  <w:t>Ruam</w:t>
                </w:r>
                <w:proofErr w:type="spellEnd"/>
                <w:r w:rsidRPr="004E2CDB">
                  <w:rPr>
                    <w:i/>
                  </w:rPr>
                  <w:t xml:space="preserve"> </w:t>
                </w:r>
                <w:proofErr w:type="spellStart"/>
                <w:r w:rsidRPr="004E2CDB">
                  <w:rPr>
                    <w:i/>
                  </w:rPr>
                  <w:t>Ruang</w:t>
                </w:r>
                <w:proofErr w:type="spellEnd"/>
                <w:r w:rsidRPr="004E2CDB">
                  <w:rPr>
                    <w:i/>
                  </w:rPr>
                  <w:t xml:space="preserve"> San </w:t>
                </w:r>
                <w:proofErr w:type="spellStart"/>
                <w:r w:rsidRPr="004E2CDB">
                  <w:rPr>
                    <w:i/>
                  </w:rPr>
                  <w:t>Samai</w:t>
                </w:r>
                <w:proofErr w:type="spellEnd"/>
                <w:r w:rsidRPr="004E2CDB">
                  <w:rPr>
                    <w:i/>
                  </w:rPr>
                  <w:t xml:space="preserve"> </w:t>
                </w:r>
                <w:proofErr w:type="spellStart"/>
                <w:r w:rsidRPr="004E2CDB">
                  <w:rPr>
                    <w:i/>
                  </w:rPr>
                  <w:t>Khong</w:t>
                </w:r>
                <w:proofErr w:type="spellEnd"/>
                <w:r w:rsidRPr="004E2CDB">
                  <w:rPr>
                    <w:i/>
                  </w:rPr>
                  <w:t xml:space="preserve"> Thai</w:t>
                </w:r>
                <w:r w:rsidRPr="004E2CDB">
                  <w:t xml:space="preserve">, Bangkok: </w:t>
                </w:r>
                <w:proofErr w:type="spellStart"/>
                <w:r w:rsidRPr="004E2CDB">
                  <w:t>Samnakphim</w:t>
                </w:r>
                <w:proofErr w:type="spellEnd"/>
                <w:r w:rsidRPr="004E2CDB">
                  <w:t xml:space="preserve"> </w:t>
                </w:r>
                <w:proofErr w:type="spellStart"/>
                <w:r w:rsidRPr="004E2CDB">
                  <w:t>Duangkamon</w:t>
                </w:r>
                <w:proofErr w:type="spellEnd"/>
                <w:r w:rsidRPr="004E2CDB">
                  <w:t xml:space="preserve">. (In Thai) </w:t>
                </w:r>
                <w:r w:rsidR="00B656B5">
                  <w:br/>
                </w:r>
                <w:r w:rsidR="00B656B5">
                  <w:br/>
                  <w:t>File: Monthien.jpg</w:t>
                </w:r>
              </w:p>
              <w:p w:rsidR="00B656B5" w:rsidRDefault="00B656B5" w:rsidP="00B656B5">
                <w:pPr>
                  <w:pStyle w:val="Caption"/>
                  <w:spacing w:after="0"/>
                </w:pPr>
                <w:r>
                  <w:t xml:space="preserve">Figure </w:t>
                </w:r>
                <w:fldSimple w:instr=" SEQ Figure \* ARABIC ">
                  <w:r>
                    <w:rPr>
                      <w:noProof/>
                    </w:rPr>
                    <w:t>1</w:t>
                  </w:r>
                </w:fldSimple>
                <w:r>
                  <w:t xml:space="preserve"> </w:t>
                </w:r>
                <w:r>
                  <w:rPr>
                    <w:i/>
                  </w:rPr>
                  <w:t xml:space="preserve">Detail from Mural at </w:t>
                </w:r>
                <w:proofErr w:type="spellStart"/>
                <w:r>
                  <w:rPr>
                    <w:i/>
                  </w:rPr>
                  <w:t>Monthien</w:t>
                </w:r>
                <w:proofErr w:type="spellEnd"/>
                <w:r>
                  <w:rPr>
                    <w:i/>
                  </w:rPr>
                  <w:t xml:space="preserve"> Hotel</w:t>
                </w:r>
                <w:r>
                  <w:t>, 1970</w:t>
                </w:r>
              </w:p>
              <w:p w:rsidR="003F0D73" w:rsidRPr="005F0E5B" w:rsidRDefault="00B656B5" w:rsidP="00D66D1B">
                <w:pPr>
                  <w:rPr>
                    <w:rFonts w:cs="Microsoft Sans Serif"/>
                  </w:rPr>
                </w:pPr>
                <w:r>
                  <w:t>Source: (unclear – contributor was uncertain who holds the copyright)</w:t>
                </w:r>
              </w:p>
            </w:tc>
          </w:sdtContent>
        </w:sdt>
      </w:tr>
      <w:tr w:rsidR="003235A7" w:rsidRPr="004E2CDB" w:rsidTr="003235A7">
        <w:tc>
          <w:tcPr>
            <w:tcW w:w="9016" w:type="dxa"/>
          </w:tcPr>
          <w:p w:rsidR="003235A7" w:rsidRPr="004E2CDB" w:rsidRDefault="003235A7" w:rsidP="008A5B87">
            <w:r w:rsidRPr="004E2CDB">
              <w:rPr>
                <w:u w:val="single"/>
              </w:rPr>
              <w:lastRenderedPageBreak/>
              <w:t>Further reading</w:t>
            </w:r>
            <w:r w:rsidRPr="004E2CDB">
              <w:t>:</w:t>
            </w:r>
          </w:p>
          <w:sdt>
            <w:sdtPr>
              <w:alias w:val="Further reading"/>
              <w:tag w:val="furtherReading"/>
              <w:id w:val="-1516217107"/>
              <w:placeholder>
                <w:docPart w:val="D1D16B20B5234A099E30450C6FA3E883"/>
              </w:placeholder>
            </w:sdtPr>
            <w:sdtEndPr/>
            <w:sdtContent>
              <w:p w:rsidR="004E2CDB" w:rsidRPr="004E2CDB" w:rsidRDefault="00B2105A" w:rsidP="004E2CDB">
                <w:sdt>
                  <w:sdtPr>
                    <w:id w:val="1272513941"/>
                    <w:citation/>
                  </w:sdtPr>
                  <w:sdtContent>
                    <w:r>
                      <w:fldChar w:fldCharType="begin"/>
                    </w:r>
                    <w:r>
                      <w:rPr>
                        <w:lang w:val="en-CA"/>
                      </w:rPr>
                      <w:instrText xml:space="preserve">CITATION 10P95 \l 4105 </w:instrText>
                    </w:r>
                    <w:r>
                      <w:fldChar w:fldCharType="separate"/>
                    </w:r>
                    <w:r>
                      <w:rPr>
                        <w:noProof/>
                        <w:lang w:val="en-CA"/>
                      </w:rPr>
                      <w:t xml:space="preserve"> </w:t>
                    </w:r>
                    <w:r w:rsidRPr="00B2105A">
                      <w:rPr>
                        <w:noProof/>
                        <w:lang w:val="en-CA"/>
                      </w:rPr>
                      <w:t>(----)</w:t>
                    </w:r>
                    <w:r>
                      <w:fldChar w:fldCharType="end"/>
                    </w:r>
                  </w:sdtContent>
                </w:sdt>
              </w:p>
              <w:p w:rsidR="004E2CDB" w:rsidRPr="004E2CDB" w:rsidRDefault="004E2CDB" w:rsidP="004E2CDB"/>
              <w:p w:rsidR="004E2CDB" w:rsidRPr="004E2CDB" w:rsidRDefault="00B2105A" w:rsidP="004E2CDB">
                <w:sdt>
                  <w:sdtPr>
                    <w:id w:val="-81065624"/>
                    <w:citation/>
                  </w:sdtPr>
                  <w:sdtContent>
                    <w:r>
                      <w:fldChar w:fldCharType="begin"/>
                    </w:r>
                    <w:r>
                      <w:rPr>
                        <w:lang w:val="en-CA"/>
                      </w:rPr>
                      <w:instrText xml:space="preserve">CITATION Cla10 \l 4105 </w:instrText>
                    </w:r>
                    <w:r>
                      <w:fldChar w:fldCharType="separate"/>
                    </w:r>
                    <w:r w:rsidRPr="00B2105A">
                      <w:rPr>
                        <w:noProof/>
                        <w:lang w:val="en-CA"/>
                      </w:rPr>
                      <w:t>(Clark)</w:t>
                    </w:r>
                    <w:r>
                      <w:fldChar w:fldCharType="end"/>
                    </w:r>
                  </w:sdtContent>
                </w:sdt>
              </w:p>
              <w:p w:rsidR="004E2CDB" w:rsidRPr="004E2CDB" w:rsidRDefault="004E2CDB" w:rsidP="004E2CDB"/>
              <w:p w:rsidR="004E2CDB" w:rsidRPr="004E2CDB" w:rsidRDefault="00B2105A" w:rsidP="004E2CDB">
                <w:sdt>
                  <w:sdtPr>
                    <w:id w:val="-15777469"/>
                    <w:citation/>
                  </w:sdtPr>
                  <w:sdtContent>
                    <w:r>
                      <w:fldChar w:fldCharType="begin"/>
                    </w:r>
                    <w:r>
                      <w:rPr>
                        <w:lang w:val="en-CA"/>
                      </w:rPr>
                      <w:instrText xml:space="preserve"> CITATION Pak83 \l 4105 </w:instrText>
                    </w:r>
                    <w:r>
                      <w:fldChar w:fldCharType="separate"/>
                    </w:r>
                    <w:r w:rsidRPr="00B2105A">
                      <w:rPr>
                        <w:noProof/>
                        <w:lang w:val="en-CA"/>
                      </w:rPr>
                      <w:t>(Paknam)</w:t>
                    </w:r>
                    <w:r>
                      <w:fldChar w:fldCharType="end"/>
                    </w:r>
                  </w:sdtContent>
                </w:sdt>
                <w:r>
                  <w:br/>
                </w:r>
              </w:p>
              <w:p w:rsidR="004E2CDB" w:rsidRPr="004E2CDB" w:rsidRDefault="00B2105A" w:rsidP="004E2CDB">
                <w:sdt>
                  <w:sdtPr>
                    <w:id w:val="1544550390"/>
                    <w:citation/>
                  </w:sdtPr>
                  <w:sdtContent>
                    <w:r>
                      <w:fldChar w:fldCharType="begin"/>
                    </w:r>
                    <w:r>
                      <w:rPr>
                        <w:lang w:val="en-CA"/>
                      </w:rPr>
                      <w:instrText xml:space="preserve">CITATION Sri82 \l 4105 </w:instrText>
                    </w:r>
                    <w:r>
                      <w:fldChar w:fldCharType="separate"/>
                    </w:r>
                    <w:r w:rsidRPr="00B2105A">
                      <w:rPr>
                        <w:noProof/>
                        <w:lang w:val="en-CA"/>
                      </w:rPr>
                      <w:t>(Srisak Nopparat)</w:t>
                    </w:r>
                    <w:r>
                      <w:fldChar w:fldCharType="end"/>
                    </w:r>
                  </w:sdtContent>
                </w:sdt>
              </w:p>
              <w:p w:rsidR="004E2CDB" w:rsidRPr="004E2CDB" w:rsidRDefault="004E2CDB" w:rsidP="004E2CDB"/>
              <w:p w:rsidR="003235A7" w:rsidRPr="004E2CDB" w:rsidRDefault="00B2105A" w:rsidP="00FB11DE">
                <w:pPr>
                  <w:rPr>
                    <w:rFonts w:cs="Microsoft Sans Serif"/>
                  </w:rPr>
                </w:pPr>
                <w:sdt>
                  <w:sdtPr>
                    <w:rPr>
                      <w:rFonts w:cs="Microsoft Sans Serif"/>
                    </w:rPr>
                    <w:id w:val="2114162025"/>
                    <w:citation/>
                  </w:sdtPr>
                  <w:sdtContent>
                    <w:r>
                      <w:rPr>
                        <w:rFonts w:cs="Microsoft Sans Serif"/>
                      </w:rPr>
                      <w:fldChar w:fldCharType="begin"/>
                    </w:r>
                    <w:r>
                      <w:rPr>
                        <w:lang w:val="en-CA"/>
                      </w:rPr>
                      <w:instrText xml:space="preserve"> CITATION Lis93 \l 4105 </w:instrText>
                    </w:r>
                    <w:r>
                      <w:rPr>
                        <w:rFonts w:cs="Microsoft Sans Serif"/>
                      </w:rPr>
                      <w:fldChar w:fldCharType="separate"/>
                    </w:r>
                    <w:r w:rsidRPr="00B2105A">
                      <w:rPr>
                        <w:noProof/>
                        <w:lang w:val="en-CA"/>
                      </w:rPr>
                      <w:t>(Lisuwan)</w:t>
                    </w:r>
                    <w:r>
                      <w:rPr>
                        <w:rFonts w:cs="Microsoft Sans Serif"/>
                      </w:rPr>
                      <w:fldChar w:fldCharType="end"/>
                    </w:r>
                  </w:sdtContent>
                </w:sdt>
              </w:p>
            </w:sdtContent>
          </w:sdt>
        </w:tc>
      </w:tr>
    </w:tbl>
    <w:p w:rsidR="00C27FAB" w:rsidRPr="004E2CDB" w:rsidRDefault="00C27FAB" w:rsidP="00B33145"/>
    <w:sectPr w:rsidR="00C27FAB" w:rsidRPr="004E2CD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5C4" w:rsidRDefault="005155C4" w:rsidP="007A0D55">
      <w:pPr>
        <w:spacing w:after="0" w:line="240" w:lineRule="auto"/>
      </w:pPr>
      <w:r>
        <w:separator/>
      </w:r>
    </w:p>
  </w:endnote>
  <w:endnote w:type="continuationSeparator" w:id="0">
    <w:p w:rsidR="005155C4" w:rsidRDefault="005155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5C4" w:rsidRDefault="005155C4" w:rsidP="007A0D55">
      <w:pPr>
        <w:spacing w:after="0" w:line="240" w:lineRule="auto"/>
      </w:pPr>
      <w:r>
        <w:separator/>
      </w:r>
    </w:p>
  </w:footnote>
  <w:footnote w:type="continuationSeparator" w:id="0">
    <w:p w:rsidR="005155C4" w:rsidRDefault="005155C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5FE"/>
    <w:rsid w:val="004A7476"/>
    <w:rsid w:val="004E2CDB"/>
    <w:rsid w:val="004E5896"/>
    <w:rsid w:val="00513EE6"/>
    <w:rsid w:val="005155C4"/>
    <w:rsid w:val="00534F8F"/>
    <w:rsid w:val="00590035"/>
    <w:rsid w:val="005B177E"/>
    <w:rsid w:val="005B3921"/>
    <w:rsid w:val="005F0E5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05A"/>
    <w:rsid w:val="00B219AE"/>
    <w:rsid w:val="00B33145"/>
    <w:rsid w:val="00B574C9"/>
    <w:rsid w:val="00B656B5"/>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B656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B656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16849EA5484E9DAE955A5B7A74D851"/>
        <w:category>
          <w:name w:val="General"/>
          <w:gallery w:val="placeholder"/>
        </w:category>
        <w:types>
          <w:type w:val="bbPlcHdr"/>
        </w:types>
        <w:behaviors>
          <w:behavior w:val="content"/>
        </w:behaviors>
        <w:guid w:val="{9E858B8A-B324-466C-AC27-EA9DDE12F439}"/>
      </w:docPartPr>
      <w:docPartBody>
        <w:p w:rsidR="00000000" w:rsidRDefault="009F11BA">
          <w:pPr>
            <w:pStyle w:val="1616849EA5484E9DAE955A5B7A74D851"/>
          </w:pPr>
          <w:r w:rsidRPr="00CC586D">
            <w:rPr>
              <w:rStyle w:val="PlaceholderText"/>
              <w:b/>
              <w:color w:val="FFFFFF" w:themeColor="background1"/>
            </w:rPr>
            <w:t>[Salutation]</w:t>
          </w:r>
        </w:p>
      </w:docPartBody>
    </w:docPart>
    <w:docPart>
      <w:docPartPr>
        <w:name w:val="C36837CEFD5845A3981C0A3F2F5C9D8F"/>
        <w:category>
          <w:name w:val="General"/>
          <w:gallery w:val="placeholder"/>
        </w:category>
        <w:types>
          <w:type w:val="bbPlcHdr"/>
        </w:types>
        <w:behaviors>
          <w:behavior w:val="content"/>
        </w:behaviors>
        <w:guid w:val="{621D52F7-6F5C-4E6A-BB6C-5A0E7C6574C7}"/>
      </w:docPartPr>
      <w:docPartBody>
        <w:p w:rsidR="00000000" w:rsidRDefault="009F11BA">
          <w:pPr>
            <w:pStyle w:val="C36837CEFD5845A3981C0A3F2F5C9D8F"/>
          </w:pPr>
          <w:r>
            <w:rPr>
              <w:rStyle w:val="PlaceholderText"/>
            </w:rPr>
            <w:t>[First name]</w:t>
          </w:r>
        </w:p>
      </w:docPartBody>
    </w:docPart>
    <w:docPart>
      <w:docPartPr>
        <w:name w:val="8BCF6A828FC0443E8DA56E28D37AF634"/>
        <w:category>
          <w:name w:val="General"/>
          <w:gallery w:val="placeholder"/>
        </w:category>
        <w:types>
          <w:type w:val="bbPlcHdr"/>
        </w:types>
        <w:behaviors>
          <w:behavior w:val="content"/>
        </w:behaviors>
        <w:guid w:val="{6D2205A8-627E-4706-B9A5-8EC2119F12CE}"/>
      </w:docPartPr>
      <w:docPartBody>
        <w:p w:rsidR="00000000" w:rsidRDefault="009F11BA">
          <w:pPr>
            <w:pStyle w:val="8BCF6A828FC0443E8DA56E28D37AF634"/>
          </w:pPr>
          <w:r>
            <w:rPr>
              <w:rStyle w:val="PlaceholderText"/>
            </w:rPr>
            <w:t>[Middle name]</w:t>
          </w:r>
        </w:p>
      </w:docPartBody>
    </w:docPart>
    <w:docPart>
      <w:docPartPr>
        <w:name w:val="BFA8DEEF2B804A97BB10C91F5721F9A7"/>
        <w:category>
          <w:name w:val="General"/>
          <w:gallery w:val="placeholder"/>
        </w:category>
        <w:types>
          <w:type w:val="bbPlcHdr"/>
        </w:types>
        <w:behaviors>
          <w:behavior w:val="content"/>
        </w:behaviors>
        <w:guid w:val="{07D2D9E4-EE26-42E4-8AA0-54951297E717}"/>
      </w:docPartPr>
      <w:docPartBody>
        <w:p w:rsidR="00000000" w:rsidRDefault="009F11BA">
          <w:pPr>
            <w:pStyle w:val="BFA8DEEF2B804A97BB10C91F5721F9A7"/>
          </w:pPr>
          <w:r>
            <w:rPr>
              <w:rStyle w:val="PlaceholderText"/>
            </w:rPr>
            <w:t>[Last</w:t>
          </w:r>
          <w:r>
            <w:rPr>
              <w:rStyle w:val="PlaceholderText"/>
            </w:rPr>
            <w:t xml:space="preserve"> name]</w:t>
          </w:r>
        </w:p>
      </w:docPartBody>
    </w:docPart>
    <w:docPart>
      <w:docPartPr>
        <w:name w:val="9B06A19419A1401B85E044316288906A"/>
        <w:category>
          <w:name w:val="General"/>
          <w:gallery w:val="placeholder"/>
        </w:category>
        <w:types>
          <w:type w:val="bbPlcHdr"/>
        </w:types>
        <w:behaviors>
          <w:behavior w:val="content"/>
        </w:behaviors>
        <w:guid w:val="{1D2B784C-8C0F-4D75-9D38-7FF0708F4698}"/>
      </w:docPartPr>
      <w:docPartBody>
        <w:p w:rsidR="00000000" w:rsidRDefault="009F11BA">
          <w:pPr>
            <w:pStyle w:val="9B06A19419A1401B85E044316288906A"/>
          </w:pPr>
          <w:r>
            <w:rPr>
              <w:rStyle w:val="PlaceholderText"/>
            </w:rPr>
            <w:t>[Enter your biography]</w:t>
          </w:r>
        </w:p>
      </w:docPartBody>
    </w:docPart>
    <w:docPart>
      <w:docPartPr>
        <w:name w:val="7A6D2AC6A6BE4EB9A26075930AAAF389"/>
        <w:category>
          <w:name w:val="General"/>
          <w:gallery w:val="placeholder"/>
        </w:category>
        <w:types>
          <w:type w:val="bbPlcHdr"/>
        </w:types>
        <w:behaviors>
          <w:behavior w:val="content"/>
        </w:behaviors>
        <w:guid w:val="{9733D446-E146-41EC-9114-71CE952AC94B}"/>
      </w:docPartPr>
      <w:docPartBody>
        <w:p w:rsidR="00000000" w:rsidRDefault="009F11BA">
          <w:pPr>
            <w:pStyle w:val="7A6D2AC6A6BE4EB9A26075930AAAF389"/>
          </w:pPr>
          <w:r>
            <w:rPr>
              <w:rStyle w:val="PlaceholderText"/>
            </w:rPr>
            <w:t>[Enter the institution with which you are affiliated]</w:t>
          </w:r>
        </w:p>
      </w:docPartBody>
    </w:docPart>
    <w:docPart>
      <w:docPartPr>
        <w:name w:val="E4D1CF80E6984DDDB298A4C8FCD8776D"/>
        <w:category>
          <w:name w:val="General"/>
          <w:gallery w:val="placeholder"/>
        </w:category>
        <w:types>
          <w:type w:val="bbPlcHdr"/>
        </w:types>
        <w:behaviors>
          <w:behavior w:val="content"/>
        </w:behaviors>
        <w:guid w:val="{18580F25-C3F1-492B-99CB-9099AB626AF1}"/>
      </w:docPartPr>
      <w:docPartBody>
        <w:p w:rsidR="00000000" w:rsidRDefault="009F11BA">
          <w:pPr>
            <w:pStyle w:val="E4D1CF80E6984DDDB298A4C8FCD8776D"/>
          </w:pPr>
          <w:r w:rsidRPr="00EF74F7">
            <w:rPr>
              <w:b/>
              <w:color w:val="808080" w:themeColor="background1" w:themeShade="80"/>
            </w:rPr>
            <w:t>[Enter the headword for your article]</w:t>
          </w:r>
        </w:p>
      </w:docPartBody>
    </w:docPart>
    <w:docPart>
      <w:docPartPr>
        <w:name w:val="08633578F143411C86CBDB3746BB03C4"/>
        <w:category>
          <w:name w:val="General"/>
          <w:gallery w:val="placeholder"/>
        </w:category>
        <w:types>
          <w:type w:val="bbPlcHdr"/>
        </w:types>
        <w:behaviors>
          <w:behavior w:val="content"/>
        </w:behaviors>
        <w:guid w:val="{BCB8FF82-9465-4DEE-BAE8-255DA1942C87}"/>
      </w:docPartPr>
      <w:docPartBody>
        <w:p w:rsidR="00000000" w:rsidRDefault="009F11BA">
          <w:pPr>
            <w:pStyle w:val="08633578F143411C86CBDB3746BB03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75E5D9B61245F6BD3C4070CB773FDE"/>
        <w:category>
          <w:name w:val="General"/>
          <w:gallery w:val="placeholder"/>
        </w:category>
        <w:types>
          <w:type w:val="bbPlcHdr"/>
        </w:types>
        <w:behaviors>
          <w:behavior w:val="content"/>
        </w:behaviors>
        <w:guid w:val="{BBBD7C2F-C495-4EDB-864D-3A00E3EDDD59}"/>
      </w:docPartPr>
      <w:docPartBody>
        <w:p w:rsidR="00000000" w:rsidRDefault="009F11BA">
          <w:pPr>
            <w:pStyle w:val="3C75E5D9B61245F6BD3C4070CB773F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5337D243FA435A83EC3C7FCA7E3CFB"/>
        <w:category>
          <w:name w:val="General"/>
          <w:gallery w:val="placeholder"/>
        </w:category>
        <w:types>
          <w:type w:val="bbPlcHdr"/>
        </w:types>
        <w:behaviors>
          <w:behavior w:val="content"/>
        </w:behaviors>
        <w:guid w:val="{05DC7F44-4E52-424D-BF8C-CBCCF37A998C}"/>
      </w:docPartPr>
      <w:docPartBody>
        <w:p w:rsidR="00000000" w:rsidRDefault="009F11BA">
          <w:pPr>
            <w:pStyle w:val="635337D243FA435A83EC3C7FCA7E3C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D16B20B5234A099E30450C6FA3E883"/>
        <w:category>
          <w:name w:val="General"/>
          <w:gallery w:val="placeholder"/>
        </w:category>
        <w:types>
          <w:type w:val="bbPlcHdr"/>
        </w:types>
        <w:behaviors>
          <w:behavior w:val="content"/>
        </w:behaviors>
        <w:guid w:val="{C3DDB656-C853-4265-B53D-E833114AD6FC}"/>
      </w:docPartPr>
      <w:docPartBody>
        <w:p w:rsidR="00000000" w:rsidRDefault="009F11BA">
          <w:pPr>
            <w:pStyle w:val="D1D16B20B5234A099E30450C6FA3E8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BA"/>
    <w:rsid w:val="009F11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16849EA5484E9DAE955A5B7A74D851">
    <w:name w:val="1616849EA5484E9DAE955A5B7A74D851"/>
  </w:style>
  <w:style w:type="paragraph" w:customStyle="1" w:styleId="C36837CEFD5845A3981C0A3F2F5C9D8F">
    <w:name w:val="C36837CEFD5845A3981C0A3F2F5C9D8F"/>
  </w:style>
  <w:style w:type="paragraph" w:customStyle="1" w:styleId="8BCF6A828FC0443E8DA56E28D37AF634">
    <w:name w:val="8BCF6A828FC0443E8DA56E28D37AF634"/>
  </w:style>
  <w:style w:type="paragraph" w:customStyle="1" w:styleId="BFA8DEEF2B804A97BB10C91F5721F9A7">
    <w:name w:val="BFA8DEEF2B804A97BB10C91F5721F9A7"/>
  </w:style>
  <w:style w:type="paragraph" w:customStyle="1" w:styleId="9B06A19419A1401B85E044316288906A">
    <w:name w:val="9B06A19419A1401B85E044316288906A"/>
  </w:style>
  <w:style w:type="paragraph" w:customStyle="1" w:styleId="7A6D2AC6A6BE4EB9A26075930AAAF389">
    <w:name w:val="7A6D2AC6A6BE4EB9A26075930AAAF389"/>
  </w:style>
  <w:style w:type="paragraph" w:customStyle="1" w:styleId="E4D1CF80E6984DDDB298A4C8FCD8776D">
    <w:name w:val="E4D1CF80E6984DDDB298A4C8FCD8776D"/>
  </w:style>
  <w:style w:type="paragraph" w:customStyle="1" w:styleId="08633578F143411C86CBDB3746BB03C4">
    <w:name w:val="08633578F143411C86CBDB3746BB03C4"/>
  </w:style>
  <w:style w:type="paragraph" w:customStyle="1" w:styleId="3C75E5D9B61245F6BD3C4070CB773FDE">
    <w:name w:val="3C75E5D9B61245F6BD3C4070CB773FDE"/>
  </w:style>
  <w:style w:type="paragraph" w:customStyle="1" w:styleId="635337D243FA435A83EC3C7FCA7E3CFB">
    <w:name w:val="635337D243FA435A83EC3C7FCA7E3CFB"/>
  </w:style>
  <w:style w:type="paragraph" w:customStyle="1" w:styleId="D1D16B20B5234A099E30450C6FA3E883">
    <w:name w:val="D1D16B20B5234A099E30450C6FA3E8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16849EA5484E9DAE955A5B7A74D851">
    <w:name w:val="1616849EA5484E9DAE955A5B7A74D851"/>
  </w:style>
  <w:style w:type="paragraph" w:customStyle="1" w:styleId="C36837CEFD5845A3981C0A3F2F5C9D8F">
    <w:name w:val="C36837CEFD5845A3981C0A3F2F5C9D8F"/>
  </w:style>
  <w:style w:type="paragraph" w:customStyle="1" w:styleId="8BCF6A828FC0443E8DA56E28D37AF634">
    <w:name w:val="8BCF6A828FC0443E8DA56E28D37AF634"/>
  </w:style>
  <w:style w:type="paragraph" w:customStyle="1" w:styleId="BFA8DEEF2B804A97BB10C91F5721F9A7">
    <w:name w:val="BFA8DEEF2B804A97BB10C91F5721F9A7"/>
  </w:style>
  <w:style w:type="paragraph" w:customStyle="1" w:styleId="9B06A19419A1401B85E044316288906A">
    <w:name w:val="9B06A19419A1401B85E044316288906A"/>
  </w:style>
  <w:style w:type="paragraph" w:customStyle="1" w:styleId="7A6D2AC6A6BE4EB9A26075930AAAF389">
    <w:name w:val="7A6D2AC6A6BE4EB9A26075930AAAF389"/>
  </w:style>
  <w:style w:type="paragraph" w:customStyle="1" w:styleId="E4D1CF80E6984DDDB298A4C8FCD8776D">
    <w:name w:val="E4D1CF80E6984DDDB298A4C8FCD8776D"/>
  </w:style>
  <w:style w:type="paragraph" w:customStyle="1" w:styleId="08633578F143411C86CBDB3746BB03C4">
    <w:name w:val="08633578F143411C86CBDB3746BB03C4"/>
  </w:style>
  <w:style w:type="paragraph" w:customStyle="1" w:styleId="3C75E5D9B61245F6BD3C4070CB773FDE">
    <w:name w:val="3C75E5D9B61245F6BD3C4070CB773FDE"/>
  </w:style>
  <w:style w:type="paragraph" w:customStyle="1" w:styleId="635337D243FA435A83EC3C7FCA7E3CFB">
    <w:name w:val="635337D243FA435A83EC3C7FCA7E3CFB"/>
  </w:style>
  <w:style w:type="paragraph" w:customStyle="1" w:styleId="D1D16B20B5234A099E30450C6FA3E883">
    <w:name w:val="D1D16B20B5234A099E30450C6FA3E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10P95</b:Tag>
    <b:SourceType>Book</b:SourceType>
    <b:Guid>{11D433D2-9804-49CC-84CA-2EA4AD18A61A}</b:Guid>
    <b:Author>
      <b:Author>
        <b:NameList>
          <b:Person>
            <b:Last>----</b:Last>
          </b:Person>
        </b:NameList>
      </b:Author>
    </b:Author>
    <b:Title>10 Pi Klum Than Kudt [Ten Years of the Than Kudt Group]</b:Title>
    <b:Year>1995</b:Year>
    <b:City>Bangkok</b:City>
    <b:Publisher>The Place of Art</b:Publisher>
    <b:Comments>An exhibition catalogue that includes details of works of several of Paiboon Suwannakudt’s apprentices. Includes also an essay on Neo-traditionalism by John Clark and a short biographical entry on Paiboon.</b:Comments>
    <b:RefOrder>1</b:RefOrder>
  </b:Source>
  <b:Source>
    <b:Tag>Cla10</b:Tag>
    <b:SourceType>Book</b:SourceType>
    <b:Guid>{71CB1F0B-7700-4979-B666-06F4ADC1C664}</b:Guid>
    <b:Author>
      <b:Author>
        <b:NameList>
          <b:Person>
            <b:Last>Clark</b:Last>
            <b:First>John</b:First>
          </b:Person>
        </b:NameList>
      </b:Author>
    </b:Author>
    <b:Title>Asian Modernities: Chinese and Thai Art Compared, 1980-1999</b:Title>
    <b:Year>2010</b:Year>
    <b:City>Sydney</b:City>
    <b:Publisher>Power Publications</b:Publisher>
    <b:Pages>140-1</b:Pages>
    <b:Comments>Details of Paiboon’s life and practice are included in this book as part of a larger discussion on the role of neo-traditional art in Thailand.</b:Comments>
    <b:RefOrder>2</b:RefOrder>
  </b:Source>
  <b:Source>
    <b:Tag>Pak83</b:Tag>
    <b:SourceType>JournalArticle</b:SourceType>
    <b:Guid>{F65D7D64-A6B5-46EA-8ED9-A03944DF901D}</b:Guid>
    <b:Title>Paiboon Suwannakudt</b:Title>
    <b:Year>1983</b:Year>
    <b:City>N.N. Paknam (1983) ‘Paiboon Suwannakudt’, in Lok Sinlapa (Art World), Vol. 3, No. 1, p. 30-40. (In Thai)</b:City>
    <b:Author>
      <b:Author>
        <b:NameList>
          <b:Person>
            <b:Last>Paknam</b:Last>
            <b:First>N.N.</b:First>
          </b:Person>
        </b:NameList>
      </b:Author>
    </b:Author>
    <b:JournalName>Lok Sinlapa [Art World]</b:JournalName>
    <b:Pages>30-40</b:Pages>
    <b:Volume>3</b:Volume>
    <b:Issue>1</b:Issue>
    <b:RefOrder>3</b:RefOrder>
  </b:Source>
  <b:Source>
    <b:Tag>Sri82</b:Tag>
    <b:SourceType>Book</b:SourceType>
    <b:Guid>{94BFB655-E7D2-43CE-9880-D278497AFD64}</b:Guid>
    <b:Title>Paiboon Suwannakudt (Cremation volume)</b:Title>
    <b:Year>1982</b:Year>
    <b:Author>
      <b:Author>
        <b:NameList>
          <b:Person>
            <b:Last>Srisak Nopparat</b:Last>
            <b:First>ed.</b:First>
          </b:Person>
        </b:NameList>
      </b:Author>
    </b:Author>
    <b:City>Bangkok</b:City>
    <b:Publisher>Sahatsan Kanphim</b:Publisher>
    <b:Comments>This volume was published by Paiboon’s family and includes his autobiographical essay written in 1981, after he knew his illness would be terminal.</b:Comments>
    <b:RefOrder>4</b:RefOrder>
  </b:Source>
  <b:Source>
    <b:Tag>Lis93</b:Tag>
    <b:SourceType>ArticleInAPeriodical</b:SourceType>
    <b:Guid>{DEBE90CE-355E-4828-B83D-4FF6FBE683D1}</b:Guid>
    <b:Author>
      <b:Author>
        <b:NameList>
          <b:Person>
            <b:Last>Lisuwan</b:Last>
            <b:First>Wiboon</b:First>
          </b:Person>
        </b:NameList>
      </b:Author>
    </b:Author>
    <b:Title>Paiboon Suwannakudt: Phubutberk Ngan Jitrakam Thai Ruam Samai</b:Title>
    <b:PeriodicalTitle>Hi Class Magazine</b:PeriodicalTitle>
    <b:Year>1993</b:Year>
    <b:Pages>144-147</b:Pages>
    <b:Volume>10</b:Volume>
    <b:Issue>114</b:Issue>
    <b:RefOrder>5</b:RefOrder>
  </b:Source>
</b:Sources>
</file>

<file path=customXml/itemProps1.xml><?xml version="1.0" encoding="utf-8"?>
<ds:datastoreItem xmlns:ds="http://schemas.openxmlformats.org/officeDocument/2006/customXml" ds:itemID="{6E587DA7-2AC3-40E9-B3B7-A00C4371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31</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2015-06-25T00:24:00Z</dcterms:created>
  <dcterms:modified xsi:type="dcterms:W3CDTF">2015-06-25T01:01:00Z</dcterms:modified>
</cp:coreProperties>
</file>