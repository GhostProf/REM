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6EF9361FD4CCD982B3AC649A13BD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F4DA9747B194384918B97EB91ADB9E5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26063" w:rsidP="00226063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C0BC1C1EF845CB85E69F73FB64A3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586FCCA2C24BA18C507848D687BAF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26063" w:rsidP="00226063">
                <w:r>
                  <w:t>Jacobs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F7072D2AA254C64BA03EE82D5E9C7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C6D0F987D3340319C80605AE970950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26063" w:rsidP="00226063">
                <w:r>
                  <w:t>Ghent University, Belgium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FC2AAB3C9AF14EF2BC1CD1C270D1298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25EDE" w:rsidP="00925EDE">
                <w:r w:rsidRPr="00925EDE">
                  <w:t>Berlin: Symphony of a City</w:t>
                </w:r>
                <w:r>
                  <w:t xml:space="preserve"> (1927)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E1E8403B63A400A9361B2B1695753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25EDE" w:rsidP="00925EDE">
                <w:r w:rsidRPr="00925EDE">
                  <w:t>Berlin: Die Sinfonie der Großstadt (1927)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31B292F4F694C2AAC72D73E7CE64A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25EDE" w:rsidP="00925EDE">
                <w:r w:rsidRPr="003A17FE">
                  <w:rPr>
                    <w:i/>
                  </w:rPr>
                  <w:t>Berlin: Die Sinfonie der Großstadt</w:t>
                </w:r>
                <w:r w:rsidRPr="003A17FE">
                  <w:t xml:space="preserve"> </w:t>
                </w:r>
                <w:r>
                  <w:t>(</w:t>
                </w:r>
                <w:r w:rsidRPr="009119FE">
                  <w:rPr>
                    <w:i/>
                  </w:rPr>
                  <w:t>Berlin: Symphony of a City</w:t>
                </w:r>
                <w:r>
                  <w:t xml:space="preserve">) </w:t>
                </w:r>
                <w:r w:rsidRPr="003A17FE">
                  <w:t>is a fi</w:t>
                </w:r>
                <w:r>
                  <w:t>lm directed by Walther Ruttmann and</w:t>
                </w:r>
                <w:r w:rsidRPr="003A17FE">
                  <w:t xml:space="preserve"> co-written</w:t>
                </w:r>
                <w:r>
                  <w:t xml:space="preserve"> by Carl Mayer and Karl Freund. Freund </w:t>
                </w:r>
                <w:r w:rsidRPr="003A17FE">
                  <w:t xml:space="preserve">was also responsible for the cinematography. Together with </w:t>
                </w:r>
                <w:r w:rsidRPr="003A17FE">
                  <w:rPr>
                    <w:i/>
                  </w:rPr>
                  <w:t>Manhatta</w:t>
                </w:r>
                <w:r w:rsidRPr="003A17FE">
                  <w:t xml:space="preserve"> (Strand &amp; Sheeler, 1921), </w:t>
                </w:r>
                <w:r w:rsidRPr="003A17FE">
                  <w:rPr>
                    <w:i/>
                  </w:rPr>
                  <w:t>Rien que les heures</w:t>
                </w:r>
                <w:r w:rsidRPr="003A17FE">
                  <w:t xml:space="preserve"> (Cavalcanti, 1926) and </w:t>
                </w:r>
                <w:r>
                  <w:rPr>
                    <w:i/>
                    <w:iCs/>
                  </w:rPr>
                  <w:t>Chelovek s kinoapparatom</w:t>
                </w:r>
                <w:r w:rsidRPr="00B31ED6">
                  <w:rPr>
                    <w:i/>
                  </w:rPr>
                  <w:t xml:space="preserve"> </w:t>
                </w:r>
                <w:r>
                  <w:t>(</w:t>
                </w:r>
                <w:r w:rsidRPr="00B31ED6">
                  <w:rPr>
                    <w:i/>
                  </w:rPr>
                  <w:t>Man with a Movie Camera</w:t>
                </w:r>
                <w:r>
                  <w:t xml:space="preserve">, </w:t>
                </w:r>
                <w:r w:rsidRPr="003A17FE">
                  <w:t xml:space="preserve">Vertov, 1929), the film is one of the best-known examples of a </w:t>
                </w:r>
                <w:r>
                  <w:t>“</w:t>
                </w:r>
                <w:r w:rsidRPr="003A17FE">
                  <w:rPr>
                    <w:iCs/>
                  </w:rPr>
                  <w:t>city symphony</w:t>
                </w:r>
                <w:r>
                  <w:rPr>
                    <w:iCs/>
                  </w:rPr>
                  <w:t xml:space="preserve">” — </w:t>
                </w:r>
                <w:r w:rsidRPr="003A17FE">
                  <w:rPr>
                    <w:iCs/>
                  </w:rPr>
                  <w:t>a film</w:t>
                </w:r>
                <w:r w:rsidRPr="003A17FE">
                  <w:t xml:space="preserve"> genre that is also often described as “city film” or “city poem.” Portraying the everyday life of a big city, mainly through visual impressions in an experimental and semi-documentary style, </w:t>
                </w:r>
                <w:r w:rsidRPr="003A17FE">
                  <w:rPr>
                    <w:i/>
                  </w:rPr>
                  <w:t>Berlin</w:t>
                </w:r>
                <w:r w:rsidRPr="003A17FE">
                  <w:t xml:space="preserve"> is marked by a script-free open narrative form. Although based on footage shot over a year, events of the film are arranged to simulate the passage of a single day. Unmistakably influenced by the rhythmic, expressive, associative, and metaphorical possibilities of Soviet montage, Ruttmann divided the film into five acts which can be compared to the “movements” of a symphony</w:t>
                </w:r>
                <w:r>
                  <w:t xml:space="preserve"> — in this case, a score written by composer Edmund Meisel</w:t>
                </w:r>
                <w:r w:rsidRPr="003A17FE">
                  <w:t>. Making the city itself and the urban masses the true protagonists of the film, Ruttmann presents the multicol</w:t>
                </w:r>
                <w:r>
                  <w:t>ou</w:t>
                </w:r>
                <w:r w:rsidRPr="003A17FE">
                  <w:t xml:space="preserve">red and multifaceted metropolis as the locus of modernity </w:t>
                </w:r>
                <w:r>
                  <w:t xml:space="preserve">— </w:t>
                </w:r>
                <w:r w:rsidRPr="003A17FE">
                  <w:t>something that is perfec</w:t>
                </w:r>
                <w:r>
                  <w:t>tly exemplified by the leitmotif</w:t>
                </w:r>
                <w:r w:rsidRPr="003A17FE">
                  <w:t xml:space="preserve"> of moving trains and streetcars that connects the various parts of the film.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14ECF8D4BB242039D27ADC3534C3A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632A2" w:rsidRDefault="00925EDE" w:rsidP="00925EDE">
                <w:r w:rsidRPr="003A17FE">
                  <w:rPr>
                    <w:i/>
                  </w:rPr>
                  <w:t>Berlin: Die Sinfonie der Großstadt</w:t>
                </w:r>
                <w:r w:rsidRPr="003A17FE">
                  <w:t xml:space="preserve"> </w:t>
                </w:r>
                <w:r>
                  <w:t>(</w:t>
                </w:r>
                <w:r w:rsidRPr="009119FE">
                  <w:rPr>
                    <w:i/>
                  </w:rPr>
                  <w:t>Berlin: Symphony of a City</w:t>
                </w:r>
                <w:r>
                  <w:t xml:space="preserve">) </w:t>
                </w:r>
                <w:r w:rsidRPr="003A17FE">
                  <w:t>is a fi</w:t>
                </w:r>
                <w:r>
                  <w:t>lm directed by Walther Ruttmann and</w:t>
                </w:r>
                <w:r w:rsidRPr="003A17FE">
                  <w:t xml:space="preserve"> co-written</w:t>
                </w:r>
                <w:r>
                  <w:t xml:space="preserve"> by Carl Mayer and Karl Freund. Freund </w:t>
                </w:r>
                <w:r w:rsidRPr="003A17FE">
                  <w:t xml:space="preserve">was also responsible for the cinematography. Together with </w:t>
                </w:r>
                <w:r w:rsidRPr="003A17FE">
                  <w:rPr>
                    <w:i/>
                  </w:rPr>
                  <w:t>Manhatta</w:t>
                </w:r>
                <w:r w:rsidRPr="003A17FE">
                  <w:t xml:space="preserve"> (Strand &amp; Sheeler, 1921), </w:t>
                </w:r>
                <w:r w:rsidRPr="003A17FE">
                  <w:rPr>
                    <w:i/>
                  </w:rPr>
                  <w:t>Rien que les heures</w:t>
                </w:r>
                <w:r w:rsidRPr="003A17FE">
                  <w:t xml:space="preserve"> (Cavalcanti, 1926) and </w:t>
                </w:r>
                <w:r>
                  <w:rPr>
                    <w:i/>
                    <w:iCs/>
                  </w:rPr>
                  <w:t>Chelovek s kinoapparatom</w:t>
                </w:r>
                <w:r w:rsidRPr="00B31ED6">
                  <w:rPr>
                    <w:i/>
                  </w:rPr>
                  <w:t xml:space="preserve"> </w:t>
                </w:r>
                <w:r>
                  <w:t>(</w:t>
                </w:r>
                <w:r w:rsidRPr="00B31ED6">
                  <w:rPr>
                    <w:i/>
                  </w:rPr>
                  <w:t>Man with a Movie Camera</w:t>
                </w:r>
                <w:r>
                  <w:t xml:space="preserve">, </w:t>
                </w:r>
                <w:r w:rsidRPr="003A17FE">
                  <w:t xml:space="preserve">Vertov, 1929), the film is one of the best-known examples of a </w:t>
                </w:r>
                <w:r>
                  <w:t>“</w:t>
                </w:r>
                <w:r w:rsidRPr="003A17FE">
                  <w:rPr>
                    <w:iCs/>
                  </w:rPr>
                  <w:t>city symphony</w:t>
                </w:r>
                <w:r>
                  <w:rPr>
                    <w:iCs/>
                  </w:rPr>
                  <w:t xml:space="preserve">” — </w:t>
                </w:r>
                <w:r w:rsidRPr="003A17FE">
                  <w:rPr>
                    <w:iCs/>
                  </w:rPr>
                  <w:t>a film</w:t>
                </w:r>
                <w:r w:rsidRPr="003A17FE">
                  <w:t xml:space="preserve"> genre that is also often described as “city film” or “city poem.” Portraying the everyday life of a big city, mainly through visual impressions in an experimental and semi-documentary style, </w:t>
                </w:r>
                <w:r w:rsidRPr="003A17FE">
                  <w:rPr>
                    <w:i/>
                  </w:rPr>
                  <w:t>Berlin</w:t>
                </w:r>
                <w:r w:rsidRPr="003A17FE">
                  <w:t xml:space="preserve"> is marked by a script-free open narrative form. Although based on footage shot over a year, events of the film are arranged to simulate the passage of a single day. Unmistakably influenced by the rhythmic, expressive, associative, and metaphorical possibilities of Soviet montage, Ruttmann divided the film into five acts which can be compared to the “movements” of a symphony</w:t>
                </w:r>
                <w:r>
                  <w:t xml:space="preserve"> — in this case, a score written by composer Edmund Meisel</w:t>
                </w:r>
                <w:r w:rsidRPr="003A17FE">
                  <w:t>. Making the city itself and the urban masses the true protagonists of the film, Ruttmann presents the multicol</w:t>
                </w:r>
                <w:r>
                  <w:t>ou</w:t>
                </w:r>
                <w:r w:rsidRPr="003A17FE">
                  <w:t xml:space="preserve">red and multifaceted metropolis as the locus of modernity </w:t>
                </w:r>
                <w:r>
                  <w:t xml:space="preserve">— </w:t>
                </w:r>
                <w:r w:rsidRPr="003A17FE">
                  <w:t>something that is perfec</w:t>
                </w:r>
                <w:r>
                  <w:t>tly exemplified by the leitmotif</w:t>
                </w:r>
                <w:r w:rsidRPr="003A17FE">
                  <w:t xml:space="preserve"> of moving trains and streetcars that connects the various parts of the film.</w:t>
                </w:r>
              </w:p>
              <w:p w:rsidR="005632A2" w:rsidRDefault="005632A2" w:rsidP="00925EDE"/>
              <w:p w:rsidR="005632A2" w:rsidRDefault="005632A2" w:rsidP="005632A2">
                <w:pPr>
                  <w:keepNext/>
                  <w:rPr>
                    <w:lang w:val="en-US"/>
                  </w:rPr>
                </w:pPr>
                <w:r>
                  <w:t xml:space="preserve">Link: </w:t>
                </w:r>
                <w:r w:rsidRPr="005632A2">
                  <w:rPr>
                    <w:lang w:val="en-US"/>
                  </w:rPr>
                  <w:t>https://archive.org/details/BerlinSymphonyofaGreatCity</w:t>
                </w:r>
              </w:p>
              <w:p w:rsidR="005632A2" w:rsidRDefault="005632A2" w:rsidP="005632A2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Watch the film at the Internet Archive</w:t>
                </w:r>
              </w:p>
              <w:p w:rsidR="005632A2" w:rsidRDefault="005632A2" w:rsidP="00925EDE"/>
              <w:p w:rsidR="005632A2" w:rsidRDefault="005632A2" w:rsidP="005632A2">
                <w:pPr>
                  <w:keepNext/>
                </w:pPr>
                <w:r>
                  <w:t>File: berlin1.jpg</w:t>
                </w:r>
              </w:p>
              <w:p w:rsidR="005632A2" w:rsidRDefault="005632A2" w:rsidP="005632A2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Film poster. From: </w:t>
                </w:r>
                <w:r w:rsidRPr="0050454E">
                  <w:t>http://www.moma.org/collection/object.php?object_id=4992</w:t>
                </w:r>
              </w:p>
              <w:p w:rsidR="003F0D73" w:rsidRDefault="003F0D73" w:rsidP="00925EDE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FD2F8A4F9194793AEED3F6B7DB98C3A"/>
              </w:placeholder>
            </w:sdtPr>
            <w:sdtEndPr/>
            <w:sdtContent>
              <w:p w:rsidR="00925EDE" w:rsidRDefault="00925EDE" w:rsidP="00925EDE"/>
              <w:p w:rsidR="00925EDE" w:rsidRDefault="00925EDE" w:rsidP="00925EDE">
                <w:sdt>
                  <w:sdtPr>
                    <w:id w:val="-8144043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Gra07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(Graf)</w:t>
                    </w:r>
                    <w:r>
                      <w:fldChar w:fldCharType="end"/>
                    </w:r>
                  </w:sdtContent>
                </w:sdt>
              </w:p>
              <w:p w:rsidR="00925EDE" w:rsidRDefault="00925EDE" w:rsidP="00925EDE"/>
              <w:p w:rsidR="00925EDE" w:rsidRDefault="00925EDE" w:rsidP="00925EDE">
                <w:sdt>
                  <w:sdtPr>
                    <w:id w:val="-1899942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Hil04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(Hillard)</w:t>
                    </w:r>
                    <w:r>
                      <w:fldChar w:fldCharType="end"/>
                    </w:r>
                  </w:sdtContent>
                </w:sdt>
              </w:p>
              <w:p w:rsidR="00925EDE" w:rsidRDefault="00925EDE" w:rsidP="00925EDE"/>
              <w:p w:rsidR="003235A7" w:rsidRDefault="00925EDE" w:rsidP="00925EDE">
                <w:sdt>
                  <w:sdtPr>
                    <w:id w:val="-20907623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Wei97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(Weihsmann)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D9" w:rsidRDefault="00FE67D9" w:rsidP="007A0D55">
      <w:pPr>
        <w:spacing w:after="0" w:line="240" w:lineRule="auto"/>
      </w:pPr>
      <w:r>
        <w:separator/>
      </w:r>
    </w:p>
  </w:endnote>
  <w:endnote w:type="continuationSeparator" w:id="0">
    <w:p w:rsidR="00FE67D9" w:rsidRDefault="00FE67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D9" w:rsidRDefault="00FE67D9" w:rsidP="007A0D55">
      <w:pPr>
        <w:spacing w:after="0" w:line="240" w:lineRule="auto"/>
      </w:pPr>
      <w:r>
        <w:separator/>
      </w:r>
    </w:p>
  </w:footnote>
  <w:footnote w:type="continuationSeparator" w:id="0">
    <w:p w:rsidR="00FE67D9" w:rsidRDefault="00FE67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D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063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32A2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5ED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67D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5632A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632A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5632A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632A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6EF9361FD4CCD982B3AC649A13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F5083-7474-4508-B47A-F7AC551A7010}"/>
      </w:docPartPr>
      <w:docPartBody>
        <w:p w:rsidR="00000000" w:rsidRDefault="00CC3C9B">
          <w:pPr>
            <w:pStyle w:val="CA96EF9361FD4CCD982B3AC649A13BD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F4DA9747B194384918B97EB91AD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7C4B-5DB7-4197-B29C-814AF611C3E5}"/>
      </w:docPartPr>
      <w:docPartBody>
        <w:p w:rsidR="00000000" w:rsidRDefault="00CC3C9B">
          <w:pPr>
            <w:pStyle w:val="DF4DA9747B194384918B97EB91ADB9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C0BC1C1EF845CB85E69F73FB64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FC67D-1E92-4B2B-9D01-79BC963F8370}"/>
      </w:docPartPr>
      <w:docPartBody>
        <w:p w:rsidR="00000000" w:rsidRDefault="00CC3C9B">
          <w:pPr>
            <w:pStyle w:val="C8C0BC1C1EF845CB85E69F73FB64A3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586FCCA2C24BA18C507848D687B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0AE0-B8CD-4DB0-915D-B9F3205F2C9D}"/>
      </w:docPartPr>
      <w:docPartBody>
        <w:p w:rsidR="00000000" w:rsidRDefault="00CC3C9B">
          <w:pPr>
            <w:pStyle w:val="2A586FCCA2C24BA18C507848D687BAF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F7072D2AA254C64BA03EE82D5E9C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E1F4C-B85A-4B35-B05F-FDBE97655BA9}"/>
      </w:docPartPr>
      <w:docPartBody>
        <w:p w:rsidR="00000000" w:rsidRDefault="00CC3C9B">
          <w:pPr>
            <w:pStyle w:val="5F7072D2AA254C64BA03EE82D5E9C7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C6D0F987D3340319C80605AE970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FE3B-05C3-4C1C-898A-A6F7C1CCE63A}"/>
      </w:docPartPr>
      <w:docPartBody>
        <w:p w:rsidR="00000000" w:rsidRDefault="00CC3C9B">
          <w:pPr>
            <w:pStyle w:val="CC6D0F987D3340319C80605AE97095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C2AAB3C9AF14EF2BC1CD1C270D12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8D74A-3661-4239-9AFA-7025B3A3CC76}"/>
      </w:docPartPr>
      <w:docPartBody>
        <w:p w:rsidR="00000000" w:rsidRDefault="00CC3C9B">
          <w:pPr>
            <w:pStyle w:val="FC2AAB3C9AF14EF2BC1CD1C270D1298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E1E8403B63A400A9361B2B169575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C4AF-CE9B-4740-8D82-A55EBEA12565}"/>
      </w:docPartPr>
      <w:docPartBody>
        <w:p w:rsidR="00000000" w:rsidRDefault="00CC3C9B">
          <w:pPr>
            <w:pStyle w:val="8E1E8403B63A400A9361B2B1695753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31B292F4F694C2AAC72D73E7CE64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B3104-96CE-4DA1-BA8F-C2FF7889D622}"/>
      </w:docPartPr>
      <w:docPartBody>
        <w:p w:rsidR="00000000" w:rsidRDefault="00CC3C9B">
          <w:pPr>
            <w:pStyle w:val="031B292F4F694C2AAC72D73E7CE64A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14ECF8D4BB242039D27ADC3534C3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A4A0-4922-4DB6-9054-77A047FE8FB8}"/>
      </w:docPartPr>
      <w:docPartBody>
        <w:p w:rsidR="00000000" w:rsidRDefault="00CC3C9B">
          <w:pPr>
            <w:pStyle w:val="014ECF8D4BB242039D27ADC3534C3A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D2F8A4F9194793AEED3F6B7DB98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3D31-659D-4E96-BCBC-61BBEEFA7112}"/>
      </w:docPartPr>
      <w:docPartBody>
        <w:p w:rsidR="00000000" w:rsidRDefault="00CC3C9B">
          <w:pPr>
            <w:pStyle w:val="1FD2F8A4F9194793AEED3F6B7DB98C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9B"/>
    <w:rsid w:val="00C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6EF9361FD4CCD982B3AC649A13BDB">
    <w:name w:val="CA96EF9361FD4CCD982B3AC649A13BDB"/>
  </w:style>
  <w:style w:type="paragraph" w:customStyle="1" w:styleId="DF4DA9747B194384918B97EB91ADB9E5">
    <w:name w:val="DF4DA9747B194384918B97EB91ADB9E5"/>
  </w:style>
  <w:style w:type="paragraph" w:customStyle="1" w:styleId="C8C0BC1C1EF845CB85E69F73FB64A3EC">
    <w:name w:val="C8C0BC1C1EF845CB85E69F73FB64A3EC"/>
  </w:style>
  <w:style w:type="paragraph" w:customStyle="1" w:styleId="2A586FCCA2C24BA18C507848D687BAFF">
    <w:name w:val="2A586FCCA2C24BA18C507848D687BAFF"/>
  </w:style>
  <w:style w:type="paragraph" w:customStyle="1" w:styleId="5F7072D2AA254C64BA03EE82D5E9C7A5">
    <w:name w:val="5F7072D2AA254C64BA03EE82D5E9C7A5"/>
  </w:style>
  <w:style w:type="paragraph" w:customStyle="1" w:styleId="CC6D0F987D3340319C80605AE970950F">
    <w:name w:val="CC6D0F987D3340319C80605AE970950F"/>
  </w:style>
  <w:style w:type="paragraph" w:customStyle="1" w:styleId="FC2AAB3C9AF14EF2BC1CD1C270D1298E">
    <w:name w:val="FC2AAB3C9AF14EF2BC1CD1C270D1298E"/>
  </w:style>
  <w:style w:type="paragraph" w:customStyle="1" w:styleId="8E1E8403B63A400A9361B2B1695753AC">
    <w:name w:val="8E1E8403B63A400A9361B2B1695753AC"/>
  </w:style>
  <w:style w:type="paragraph" w:customStyle="1" w:styleId="031B292F4F694C2AAC72D73E7CE64A10">
    <w:name w:val="031B292F4F694C2AAC72D73E7CE64A10"/>
  </w:style>
  <w:style w:type="paragraph" w:customStyle="1" w:styleId="014ECF8D4BB242039D27ADC3534C3AFE">
    <w:name w:val="014ECF8D4BB242039D27ADC3534C3AFE"/>
  </w:style>
  <w:style w:type="paragraph" w:customStyle="1" w:styleId="1FD2F8A4F9194793AEED3F6B7DB98C3A">
    <w:name w:val="1FD2F8A4F9194793AEED3F6B7DB98C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6EF9361FD4CCD982B3AC649A13BDB">
    <w:name w:val="CA96EF9361FD4CCD982B3AC649A13BDB"/>
  </w:style>
  <w:style w:type="paragraph" w:customStyle="1" w:styleId="DF4DA9747B194384918B97EB91ADB9E5">
    <w:name w:val="DF4DA9747B194384918B97EB91ADB9E5"/>
  </w:style>
  <w:style w:type="paragraph" w:customStyle="1" w:styleId="C8C0BC1C1EF845CB85E69F73FB64A3EC">
    <w:name w:val="C8C0BC1C1EF845CB85E69F73FB64A3EC"/>
  </w:style>
  <w:style w:type="paragraph" w:customStyle="1" w:styleId="2A586FCCA2C24BA18C507848D687BAFF">
    <w:name w:val="2A586FCCA2C24BA18C507848D687BAFF"/>
  </w:style>
  <w:style w:type="paragraph" w:customStyle="1" w:styleId="5F7072D2AA254C64BA03EE82D5E9C7A5">
    <w:name w:val="5F7072D2AA254C64BA03EE82D5E9C7A5"/>
  </w:style>
  <w:style w:type="paragraph" w:customStyle="1" w:styleId="CC6D0F987D3340319C80605AE970950F">
    <w:name w:val="CC6D0F987D3340319C80605AE970950F"/>
  </w:style>
  <w:style w:type="paragraph" w:customStyle="1" w:styleId="FC2AAB3C9AF14EF2BC1CD1C270D1298E">
    <w:name w:val="FC2AAB3C9AF14EF2BC1CD1C270D1298E"/>
  </w:style>
  <w:style w:type="paragraph" w:customStyle="1" w:styleId="8E1E8403B63A400A9361B2B1695753AC">
    <w:name w:val="8E1E8403B63A400A9361B2B1695753AC"/>
  </w:style>
  <w:style w:type="paragraph" w:customStyle="1" w:styleId="031B292F4F694C2AAC72D73E7CE64A10">
    <w:name w:val="031B292F4F694C2AAC72D73E7CE64A10"/>
  </w:style>
  <w:style w:type="paragraph" w:customStyle="1" w:styleId="014ECF8D4BB242039D27ADC3534C3AFE">
    <w:name w:val="014ECF8D4BB242039D27ADC3534C3AFE"/>
  </w:style>
  <w:style w:type="paragraph" w:customStyle="1" w:styleId="1FD2F8A4F9194793AEED3F6B7DB98C3A">
    <w:name w:val="1FD2F8A4F9194793AEED3F6B7DB98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Gra07</b:Tag>
    <b:SourceType>BookSection</b:SourceType>
    <b:Guid>{05290A24-D9C3-4B53-A97E-A90888FE0E37}</b:Guid>
    <b:Author>
      <b:Author>
        <b:NameList>
          <b:Person>
            <b:Last>Graf</b:Last>
            <b:First>A.</b:First>
          </b:Person>
        </b:NameList>
      </b:Author>
      <b:Editor>
        <b:NameList>
          <b:Person>
            <b:Last>Graf</b:Last>
            <b:First>Alexander</b:First>
          </b:Person>
          <b:Person>
            <b:Last>Scheunemann</b:Last>
            <b:First>Dietrich</b:First>
          </b:Person>
        </b:NameList>
      </b:Editor>
    </b:Author>
    <b:Title>Berlin – Moscow: On the Montage Aesthetic in the City Symphony Films of the 1920s</b:Title>
    <b:Year>2007</b:Year>
    <b:BookTitle>Avant-Garde Film</b:BookTitle>
    <b:Pages>77-92</b:Pages>
    <b:City>Amsterdam</b:City>
    <b:Publisher>Rodopi</b:Publisher>
    <b:RefOrder>1</b:RefOrder>
  </b:Source>
  <b:Source>
    <b:Tag>Hil04</b:Tag>
    <b:SourceType>JournalArticle</b:SourceType>
    <b:Guid>{299DA47E-6CD5-4AEF-BF1C-232D5F0BC1F7}</b:Guid>
    <b:Author>
      <b:Author>
        <b:NameList>
          <b:Person>
            <b:Last>Hillard</b:Last>
            <b:First>D.</b:First>
          </b:Person>
        </b:NameList>
      </b:Author>
    </b:Author>
    <b:Title>Walter Ruttmann’s Janus-Faced View of Modernity: The Ambivalence of Description in Berlin: Die Sinfonie der Groβstadt</b:Title>
    <b:Year>2004</b:Year>
    <b:Pages>78-92</b:Pages>
    <b:JournalName>Monatshefte</b:JournalName>
    <b:Volume>96</b:Volume>
    <b:Issue>1</b:Issue>
    <b:RefOrder>2</b:RefOrder>
  </b:Source>
  <b:Source>
    <b:Tag>Wei97</b:Tag>
    <b:SourceType>BookSection</b:SourceType>
    <b:Guid>{7F45AAD5-DEFB-40A9-89F1-A9E264DBDBE4}</b:Guid>
    <b:Author>
      <b:Author>
        <b:NameList>
          <b:Person>
            <b:Last>Weihsmann</b:Last>
            <b:First>H.</b:First>
          </b:Person>
        </b:NameList>
      </b:Author>
      <b:Editor>
        <b:NameList>
          <b:Person>
            <b:Last>Penz</b:Last>
            <b:First>François</b:First>
          </b:Person>
          <b:Person>
            <b:Last>Thomas</b:Last>
            <b:First>Maureen</b:First>
          </b:Person>
        </b:NameList>
      </b:Editor>
    </b:Author>
    <b:Title>The City in Twilight: Charting the Genre of the City-Film 1900-1930</b:Title>
    <b:Year>1997</b:Year>
    <b:Pages>8-27</b:Pages>
    <b:BookTitle>Cinema &amp; Architecture: Méliès, Mallet-Stevens, Multimedia</b:BookTitle>
    <b:City>London</b:City>
    <b:Publisher>BFI</b:Publisher>
    <b:RefOrder>3</b:RefOrder>
  </b:Source>
</b:Sources>
</file>

<file path=customXml/itemProps1.xml><?xml version="1.0" encoding="utf-8"?>
<ds:datastoreItem xmlns:ds="http://schemas.openxmlformats.org/officeDocument/2006/customXml" ds:itemID="{08434DC8-3659-4694-8F02-F249DFC1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2014-07-29T23:04:00Z</dcterms:created>
  <dcterms:modified xsi:type="dcterms:W3CDTF">2014-07-29T23:22:00Z</dcterms:modified>
</cp:coreProperties>
</file>