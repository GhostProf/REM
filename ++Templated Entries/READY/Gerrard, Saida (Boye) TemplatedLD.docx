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1AB7413C21A8049B0EC19A04BDD5400"/>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418899D93934548A324B6FB1D570D4E"/>
            </w:placeholder>
            <w:text/>
          </w:sdtPr>
          <w:sdtContent>
            <w:tc>
              <w:tcPr>
                <w:tcW w:w="2073" w:type="dxa"/>
              </w:tcPr>
              <w:p w:rsidR="00B574C9" w:rsidRDefault="007D5B34" w:rsidP="007D5B34">
                <w:r>
                  <w:t>Seika</w:t>
                </w:r>
              </w:p>
            </w:tc>
          </w:sdtContent>
        </w:sdt>
        <w:sdt>
          <w:sdtPr>
            <w:alias w:val="Middle name"/>
            <w:tag w:val="authorMiddleName"/>
            <w:id w:val="-2076034781"/>
            <w:placeholder>
              <w:docPart w:val="4708E5BDB78F8E44AB8992724C2E620B"/>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28F811B8E1FF9744BD02EA4BAC7F28A4"/>
            </w:placeholder>
            <w:text/>
          </w:sdtPr>
          <w:sdtContent>
            <w:tc>
              <w:tcPr>
                <w:tcW w:w="2642" w:type="dxa"/>
              </w:tcPr>
              <w:p w:rsidR="00B574C9" w:rsidRDefault="007D5B34" w:rsidP="007D5B34">
                <w:proofErr w:type="spellStart"/>
                <w:r>
                  <w:t>Boye</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7954AB1C5C7E549B1B88363F49C19B4"/>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7AC90BEAFA05B4AA671FA23C606C84F"/>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079F512ACD0FAA4DB37CDD2341D9A2F0"/>
            </w:placeholder>
            <w:text/>
          </w:sdtPr>
          <w:sdtContent>
            <w:tc>
              <w:tcPr>
                <w:tcW w:w="9016" w:type="dxa"/>
                <w:tcMar>
                  <w:top w:w="113" w:type="dxa"/>
                  <w:bottom w:w="113" w:type="dxa"/>
                </w:tcMar>
              </w:tcPr>
              <w:p w:rsidR="003F0D73" w:rsidRPr="00FB589A" w:rsidRDefault="007D5B34" w:rsidP="007D5B34">
                <w:pPr>
                  <w:rPr>
                    <w:b/>
                  </w:rPr>
                </w:pPr>
                <w:proofErr w:type="spellStart"/>
                <w:r w:rsidRPr="007D5B34">
                  <w:t>Gerrard</w:t>
                </w:r>
                <w:proofErr w:type="spellEnd"/>
                <w:r w:rsidRPr="007D5B34">
                  <w:t xml:space="preserve">, </w:t>
                </w:r>
                <w:proofErr w:type="spellStart"/>
                <w:r w:rsidRPr="007D5B34">
                  <w:t>Saida</w:t>
                </w:r>
                <w:proofErr w:type="spellEnd"/>
                <w:r w:rsidRPr="007D5B34">
                  <w:t xml:space="preserve"> (1913-2005)</w:t>
                </w:r>
              </w:p>
            </w:tc>
          </w:sdtContent>
        </w:sdt>
      </w:tr>
      <w:tr w:rsidR="00464699" w:rsidTr="007D5B34">
        <w:sdt>
          <w:sdtPr>
            <w:alias w:val="Variant headwords"/>
            <w:tag w:val="variantHeadwords"/>
            <w:id w:val="173464402"/>
            <w:placeholder>
              <w:docPart w:val="7C47650AA016CE4C8DEFC6476CAEC78D"/>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92EAC92626216F4D8963E29A71B31452"/>
            </w:placeholder>
          </w:sdtPr>
          <w:sdtContent>
            <w:tc>
              <w:tcPr>
                <w:tcW w:w="9016" w:type="dxa"/>
                <w:tcMar>
                  <w:top w:w="113" w:type="dxa"/>
                  <w:bottom w:w="113" w:type="dxa"/>
                </w:tcMar>
              </w:tcPr>
              <w:p w:rsidR="00E85A05" w:rsidRDefault="00F47AB7" w:rsidP="00E85A05">
                <w:pPr>
                  <w:contextualSpacing/>
                </w:pPr>
                <w:r>
                  <w:t>Toronto-</w:t>
                </w:r>
                <w:r w:rsidRPr="00E750EE">
                  <w:t xml:space="preserve">born </w:t>
                </w:r>
                <w:proofErr w:type="spellStart"/>
                <w:r w:rsidRPr="00E750EE">
                  <w:t>Saida</w:t>
                </w:r>
                <w:proofErr w:type="spellEnd"/>
                <w:r w:rsidRPr="00E750EE">
                  <w:t xml:space="preserve"> </w:t>
                </w:r>
                <w:proofErr w:type="spellStart"/>
                <w:r w:rsidRPr="00E750EE">
                  <w:t>Gerrard</w:t>
                </w:r>
                <w:proofErr w:type="spellEnd"/>
                <w:r w:rsidRPr="00E750EE">
                  <w:t xml:space="preserve"> was one of the first</w:t>
                </w:r>
                <w:r>
                  <w:t xml:space="preserve"> artists</w:t>
                </w:r>
                <w:r w:rsidRPr="00E750EE">
                  <w:t xml:space="preserve"> to import modern dance to Canada following study in the U</w:t>
                </w:r>
                <w:r>
                  <w:t xml:space="preserve">nited </w:t>
                </w:r>
                <w:r w:rsidRPr="00E750EE">
                  <w:t>S</w:t>
                </w:r>
                <w:r>
                  <w:t>tates</w:t>
                </w:r>
                <w:r w:rsidRPr="00E750EE">
                  <w:t xml:space="preserve">. Her early training included character dancing and </w:t>
                </w:r>
                <w:proofErr w:type="spellStart"/>
                <w:r w:rsidRPr="00E750EE">
                  <w:t>Dalcroze</w:t>
                </w:r>
                <w:proofErr w:type="spellEnd"/>
                <w:r w:rsidRPr="00E750EE">
                  <w:t xml:space="preserve"> Eur</w:t>
                </w:r>
                <w:r>
                  <w:t>h</w:t>
                </w:r>
                <w:r w:rsidRPr="00E750EE">
                  <w:t>ythmics in Toronto</w:t>
                </w:r>
                <w:r>
                  <w:t>,</w:t>
                </w:r>
                <w:r w:rsidRPr="00E750EE">
                  <w:t xml:space="preserve"> and in 1931 she moved to New York City to train at the newly opened Mary </w:t>
                </w:r>
                <w:proofErr w:type="spellStart"/>
                <w:r w:rsidRPr="00E750EE">
                  <w:t>Wigman</w:t>
                </w:r>
                <w:proofErr w:type="spellEnd"/>
                <w:r w:rsidRPr="00E750EE">
                  <w:t xml:space="preserve"> School, where she studied with </w:t>
                </w:r>
                <w:proofErr w:type="spellStart"/>
                <w:r w:rsidRPr="00E750EE">
                  <w:t>Hanya</w:t>
                </w:r>
                <w:proofErr w:type="spellEnd"/>
                <w:r w:rsidRPr="00E750EE">
                  <w:t xml:space="preserve"> Holm and Fe Alf. She later continued her training at the Martha Graham School and danced with Charles Wei</w:t>
                </w:r>
                <w:r>
                  <w:t xml:space="preserve">dman through the Federal </w:t>
                </w:r>
                <w:proofErr w:type="spellStart"/>
                <w:r>
                  <w:t>Theater</w:t>
                </w:r>
                <w:proofErr w:type="spellEnd"/>
                <w:r w:rsidRPr="00E750EE">
                  <w:t xml:space="preserve"> Project. </w:t>
                </w:r>
                <w:proofErr w:type="spellStart"/>
                <w:r w:rsidRPr="00E750EE">
                  <w:t>Gerrard</w:t>
                </w:r>
                <w:proofErr w:type="spellEnd"/>
                <w:r w:rsidRPr="00E750EE">
                  <w:t xml:space="preserve"> eventually settled in California where she continued to teach</w:t>
                </w:r>
                <w:r>
                  <w:t>, choreograph</w:t>
                </w:r>
                <w:r w:rsidRPr="00E750EE">
                  <w:t xml:space="preserve"> and perform. From 1932-1936 </w:t>
                </w:r>
                <w:proofErr w:type="spellStart"/>
                <w:r w:rsidRPr="00E750EE">
                  <w:t>Gerrard</w:t>
                </w:r>
                <w:proofErr w:type="spellEnd"/>
                <w:r w:rsidRPr="00E750EE">
                  <w:t xml:space="preserve"> returned to Toronto for personal reasons and opened The Studio of Modern Dance, teaching adaptations of exercises in absolute dance (</w:t>
                </w:r>
                <w:proofErr w:type="spellStart"/>
                <w:r w:rsidRPr="00E750EE">
                  <w:rPr>
                    <w:i/>
                  </w:rPr>
                  <w:t>Ausdruckstanz</w:t>
                </w:r>
                <w:proofErr w:type="spellEnd"/>
                <w:r w:rsidRPr="00E750EE">
                  <w:t xml:space="preserve">) learned at the </w:t>
                </w:r>
                <w:proofErr w:type="spellStart"/>
                <w:r w:rsidRPr="00E750EE">
                  <w:t>Wigman</w:t>
                </w:r>
                <w:proofErr w:type="spellEnd"/>
                <w:r w:rsidRPr="00E750EE">
                  <w:t xml:space="preserve"> School. </w:t>
                </w:r>
                <w:r>
                  <w:t>H</w:t>
                </w:r>
                <w:r w:rsidRPr="00E750EE">
                  <w:t xml:space="preserve">er influence is seen through to the professionalization of modern dance in Toronto in the 1960s. </w:t>
                </w:r>
                <w:proofErr w:type="spellStart"/>
                <w:r>
                  <w:t>Gerrard’s</w:t>
                </w:r>
                <w:proofErr w:type="spellEnd"/>
                <w:r>
                  <w:t xml:space="preserve"> professional career</w:t>
                </w:r>
                <w:r w:rsidRPr="00E750EE">
                  <w:t xml:space="preserve"> blossomed during her return to Toronto</w:t>
                </w:r>
                <w:r>
                  <w:t>. S</w:t>
                </w:r>
                <w:r w:rsidRPr="00E750EE">
                  <w:t>he performed her own work before crowds as large as 8</w:t>
                </w:r>
                <w:r>
                  <w:t>,</w:t>
                </w:r>
                <w:r w:rsidRPr="00E750EE">
                  <w:t>000 with the Toronto Symphony Orchestra</w:t>
                </w:r>
                <w:r>
                  <w:t>, exposing</w:t>
                </w:r>
                <w:r w:rsidRPr="00E750EE">
                  <w:t xml:space="preserve"> many to modern dance </w:t>
                </w:r>
                <w:r>
                  <w:t>for the first time. H</w:t>
                </w:r>
                <w:r w:rsidRPr="00E750EE">
                  <w:t>er article/manifesto ‘The Dance’ explains the artistic and philosophical impetus behind the developing art form. She eventually returned</w:t>
                </w:r>
                <w:r>
                  <w:t xml:space="preserve"> to New York where there was an</w:t>
                </w:r>
                <w:r w:rsidRPr="00E750EE">
                  <w:t xml:space="preserve"> infrastructure to supp</w:t>
                </w:r>
                <w:r>
                  <w:t>ort a professional dance career which was not available in Canada at the time.</w:t>
                </w:r>
                <w:r>
                  <w:t xml:space="preserve"> </w:t>
                </w:r>
              </w:p>
            </w:tc>
          </w:sdtContent>
        </w:sdt>
      </w:tr>
      <w:tr w:rsidR="003F0D73" w:rsidTr="003F0D73">
        <w:sdt>
          <w:sdtPr>
            <w:alias w:val="Article text"/>
            <w:tag w:val="articleText"/>
            <w:id w:val="634067588"/>
            <w:placeholder>
              <w:docPart w:val="60E10C70D429134A8F65B648F6CA6F8A"/>
            </w:placeholder>
          </w:sdtPr>
          <w:sdtContent>
            <w:tc>
              <w:tcPr>
                <w:tcW w:w="9016" w:type="dxa"/>
                <w:tcMar>
                  <w:top w:w="113" w:type="dxa"/>
                  <w:bottom w:w="113" w:type="dxa"/>
                </w:tcMar>
              </w:tcPr>
              <w:p w:rsidR="007D5B34" w:rsidRPr="00F47AB7" w:rsidRDefault="007D5B34" w:rsidP="00F47AB7">
                <w:pPr>
                  <w:spacing w:after="220"/>
                  <w:contextualSpacing/>
                  <w:rPr>
                    <w:rStyle w:val="Heading1Char"/>
                  </w:rPr>
                </w:pPr>
                <w:r w:rsidRPr="00F47AB7">
                  <w:rPr>
                    <w:rStyle w:val="Heading1Char"/>
                  </w:rPr>
                  <w:t>Summary</w:t>
                </w:r>
              </w:p>
              <w:p w:rsidR="007D5B34" w:rsidRPr="00E750EE" w:rsidRDefault="007D5B34" w:rsidP="007D5B34">
                <w:pPr>
                  <w:contextualSpacing/>
                </w:pPr>
                <w:r>
                  <w:t>Toronto-</w:t>
                </w:r>
                <w:r w:rsidRPr="00E750EE">
                  <w:t xml:space="preserve">born </w:t>
                </w:r>
                <w:proofErr w:type="spellStart"/>
                <w:r w:rsidRPr="00E750EE">
                  <w:t>Saida</w:t>
                </w:r>
                <w:proofErr w:type="spellEnd"/>
                <w:r w:rsidRPr="00E750EE">
                  <w:t xml:space="preserve"> </w:t>
                </w:r>
                <w:proofErr w:type="spellStart"/>
                <w:r w:rsidRPr="00E750EE">
                  <w:t>Gerrard</w:t>
                </w:r>
                <w:proofErr w:type="spellEnd"/>
                <w:r w:rsidRPr="00E750EE">
                  <w:t xml:space="preserve"> was one of the first</w:t>
                </w:r>
                <w:r>
                  <w:t xml:space="preserve"> artists</w:t>
                </w:r>
                <w:r w:rsidRPr="00E750EE">
                  <w:t xml:space="preserve"> to import modern dance to Canada following study in the U</w:t>
                </w:r>
                <w:r>
                  <w:t xml:space="preserve">nited </w:t>
                </w:r>
                <w:r w:rsidRPr="00E750EE">
                  <w:t>S</w:t>
                </w:r>
                <w:r>
                  <w:t>tates</w:t>
                </w:r>
                <w:r w:rsidRPr="00E750EE">
                  <w:t xml:space="preserve">. Her early training included character dancing and </w:t>
                </w:r>
                <w:proofErr w:type="spellStart"/>
                <w:r w:rsidRPr="00E750EE">
                  <w:t>Dalcroze</w:t>
                </w:r>
                <w:proofErr w:type="spellEnd"/>
                <w:r w:rsidRPr="00E750EE">
                  <w:t xml:space="preserve"> Eur</w:t>
                </w:r>
                <w:r>
                  <w:t>h</w:t>
                </w:r>
                <w:r w:rsidRPr="00E750EE">
                  <w:t>ythmics in Toronto</w:t>
                </w:r>
                <w:r>
                  <w:t>,</w:t>
                </w:r>
                <w:r w:rsidRPr="00E750EE">
                  <w:t xml:space="preserve"> and in 1931 she moved to New York City to train at the newly opened Mary </w:t>
                </w:r>
                <w:proofErr w:type="spellStart"/>
                <w:r w:rsidRPr="00E750EE">
                  <w:t>Wigman</w:t>
                </w:r>
                <w:proofErr w:type="spellEnd"/>
                <w:r w:rsidRPr="00E750EE">
                  <w:t xml:space="preserve"> School, where she studied with </w:t>
                </w:r>
                <w:proofErr w:type="spellStart"/>
                <w:r w:rsidRPr="00E750EE">
                  <w:t>Hanya</w:t>
                </w:r>
                <w:proofErr w:type="spellEnd"/>
                <w:r w:rsidRPr="00E750EE">
                  <w:t xml:space="preserve"> Holm and Fe Alf. She later continued her training at the Martha Graham School and danced with Charles Wei</w:t>
                </w:r>
                <w:r>
                  <w:t xml:space="preserve">dman through the Federal </w:t>
                </w:r>
                <w:proofErr w:type="spellStart"/>
                <w:r>
                  <w:t>Theater</w:t>
                </w:r>
                <w:proofErr w:type="spellEnd"/>
                <w:r w:rsidRPr="00E750EE">
                  <w:t xml:space="preserve"> Project. </w:t>
                </w:r>
                <w:proofErr w:type="spellStart"/>
                <w:r w:rsidRPr="00E750EE">
                  <w:t>Gerrard</w:t>
                </w:r>
                <w:proofErr w:type="spellEnd"/>
                <w:r w:rsidRPr="00E750EE">
                  <w:t xml:space="preserve"> eventually settled in California where she continued to teach</w:t>
                </w:r>
                <w:r>
                  <w:t>, choreograph</w:t>
                </w:r>
                <w:r w:rsidRPr="00E750EE">
                  <w:t xml:space="preserve"> and perform. From 1932-1936 </w:t>
                </w:r>
                <w:proofErr w:type="spellStart"/>
                <w:r w:rsidRPr="00E750EE">
                  <w:t>Gerrard</w:t>
                </w:r>
                <w:proofErr w:type="spellEnd"/>
                <w:r w:rsidRPr="00E750EE">
                  <w:t xml:space="preserve"> returned to Toronto for personal reasons and opened The Studio of Modern Dance, teaching adaptations of exercises in absolute dance (</w:t>
                </w:r>
                <w:proofErr w:type="spellStart"/>
                <w:r w:rsidRPr="00E750EE">
                  <w:rPr>
                    <w:i/>
                  </w:rPr>
                  <w:t>Ausdruckstanz</w:t>
                </w:r>
                <w:proofErr w:type="spellEnd"/>
                <w:r w:rsidRPr="00E750EE">
                  <w:t xml:space="preserve">) learned at the </w:t>
                </w:r>
                <w:proofErr w:type="spellStart"/>
                <w:r w:rsidRPr="00E750EE">
                  <w:t>Wigman</w:t>
                </w:r>
                <w:proofErr w:type="spellEnd"/>
                <w:r w:rsidRPr="00E750EE">
                  <w:t xml:space="preserve"> School. </w:t>
                </w:r>
                <w:r>
                  <w:t>H</w:t>
                </w:r>
                <w:r w:rsidRPr="00E750EE">
                  <w:t xml:space="preserve">er influence is seen through to the professionalization of modern dance in Toronto in the 1960s. </w:t>
                </w:r>
                <w:proofErr w:type="spellStart"/>
                <w:r>
                  <w:t>Gerrard’s</w:t>
                </w:r>
                <w:proofErr w:type="spellEnd"/>
                <w:r>
                  <w:t xml:space="preserve"> professional career</w:t>
                </w:r>
                <w:r w:rsidRPr="00E750EE">
                  <w:t xml:space="preserve"> blossomed during her return to Toronto</w:t>
                </w:r>
                <w:r>
                  <w:t>. S</w:t>
                </w:r>
                <w:r w:rsidRPr="00E750EE">
                  <w:t>he performed her own work before crowds as large as 8</w:t>
                </w:r>
                <w:r>
                  <w:t>,</w:t>
                </w:r>
                <w:r w:rsidRPr="00E750EE">
                  <w:t>000 with the Toronto Symphony Orchestra</w:t>
                </w:r>
                <w:r>
                  <w:t>, exposing</w:t>
                </w:r>
                <w:r w:rsidRPr="00E750EE">
                  <w:t xml:space="preserve"> many to modern dance </w:t>
                </w:r>
                <w:r>
                  <w:t>for the first time. H</w:t>
                </w:r>
                <w:r w:rsidRPr="00E750EE">
                  <w:t>er article/manifesto ‘The Dance’ explains the artistic and philosophical impetus behind the developing ar</w:t>
                </w:r>
                <w:bookmarkStart w:id="0" w:name="_GoBack"/>
                <w:bookmarkEnd w:id="0"/>
                <w:r w:rsidRPr="00E750EE">
                  <w:t>t form. She eventually returned</w:t>
                </w:r>
                <w:r>
                  <w:t xml:space="preserve"> to New York where there was an</w:t>
                </w:r>
                <w:r w:rsidRPr="00E750EE">
                  <w:t xml:space="preserve"> infrastructure to supp</w:t>
                </w:r>
                <w:r>
                  <w:t>ort a professional dance career which was not available in Canada at the time.</w:t>
                </w:r>
                <w:r w:rsidRPr="00E750EE">
                  <w:t xml:space="preserve"> </w:t>
                </w:r>
              </w:p>
              <w:p w:rsidR="007D5B34" w:rsidRPr="00E750EE" w:rsidRDefault="007D5B34" w:rsidP="007D5B34">
                <w:pPr>
                  <w:contextualSpacing/>
                </w:pPr>
              </w:p>
              <w:p w:rsidR="007D5B34" w:rsidRPr="006F49DD" w:rsidRDefault="007D5B34" w:rsidP="00F47AB7">
                <w:pPr>
                  <w:pStyle w:val="Heading1"/>
                </w:pPr>
                <w:r>
                  <w:t>Early Career</w:t>
                </w:r>
              </w:p>
              <w:p w:rsidR="007D5B34" w:rsidRPr="00E750EE" w:rsidRDefault="007D5B34" w:rsidP="007D5B34">
                <w:pPr>
                  <w:contextualSpacing/>
                </w:pPr>
                <w:proofErr w:type="spellStart"/>
                <w:r w:rsidRPr="00E750EE">
                  <w:lastRenderedPageBreak/>
                  <w:t>Saida</w:t>
                </w:r>
                <w:proofErr w:type="spellEnd"/>
                <w:r w:rsidRPr="00E750EE">
                  <w:t xml:space="preserve"> </w:t>
                </w:r>
                <w:proofErr w:type="spellStart"/>
                <w:r w:rsidRPr="00E750EE">
                  <w:t>Gerrard</w:t>
                </w:r>
                <w:proofErr w:type="spellEnd"/>
                <w:r w:rsidRPr="00E750EE">
                  <w:t xml:space="preserve"> was born in Toronto, Ontario, Canada to Russian immigrant parents </w:t>
                </w:r>
                <w:proofErr w:type="spellStart"/>
                <w:r w:rsidRPr="00E750EE">
                  <w:t>Luba</w:t>
                </w:r>
                <w:proofErr w:type="spellEnd"/>
                <w:r w:rsidRPr="00E750EE">
                  <w:t xml:space="preserve"> (Lillian) and Maurice </w:t>
                </w:r>
                <w:proofErr w:type="spellStart"/>
                <w:r w:rsidRPr="00E750EE">
                  <w:t>Gerrard</w:t>
                </w:r>
                <w:proofErr w:type="spellEnd"/>
                <w:r w:rsidRPr="00E750EE">
                  <w:t xml:space="preserve"> who had amateur interests in music. She gained early exposure to the performing arts through the Workman’s Circle </w:t>
                </w:r>
                <w:proofErr w:type="spellStart"/>
                <w:r w:rsidRPr="00E750EE">
                  <w:t>Peretz</w:t>
                </w:r>
                <w:proofErr w:type="spellEnd"/>
                <w:r w:rsidRPr="00E750EE">
                  <w:t xml:space="preserve"> School, a secular, arts-oriented program that focused on Jewish history and culture. At Workman’s Circle she studied character and interpretive dance with Nora Griffiths, Maude McCann and Amy Sternberg. Her early training also included classes in </w:t>
                </w:r>
                <w:proofErr w:type="spellStart"/>
                <w:r w:rsidRPr="00E750EE">
                  <w:t>Dalcroze</w:t>
                </w:r>
                <w:proofErr w:type="spellEnd"/>
                <w:r w:rsidRPr="00E750EE">
                  <w:t xml:space="preserve"> Eurhythmics with Madeleine Boss </w:t>
                </w:r>
                <w:proofErr w:type="spellStart"/>
                <w:r w:rsidRPr="00E750EE">
                  <w:t>Lasserre</w:t>
                </w:r>
                <w:proofErr w:type="spellEnd"/>
                <w:r w:rsidRPr="00E750EE">
                  <w:t xml:space="preserve"> at the Royal Conservatory of music. Recognizing the limits of Toronto’s undeveloped dance scene, </w:t>
                </w:r>
                <w:proofErr w:type="spellStart"/>
                <w:r w:rsidRPr="00E750EE">
                  <w:t>Gerrard</w:t>
                </w:r>
                <w:proofErr w:type="spellEnd"/>
                <w:r w:rsidRPr="00E750EE">
                  <w:t xml:space="preserve"> moved to New York City in 1931 where she studied on a full scholarship with </w:t>
                </w:r>
                <w:proofErr w:type="spellStart"/>
                <w:r w:rsidRPr="00E750EE">
                  <w:t>Hanya</w:t>
                </w:r>
                <w:proofErr w:type="spellEnd"/>
                <w:r w:rsidRPr="00E750EE">
                  <w:t xml:space="preserve"> Holm at the newly opened Mary </w:t>
                </w:r>
                <w:proofErr w:type="spellStart"/>
                <w:r w:rsidRPr="00E750EE">
                  <w:t>Wigman</w:t>
                </w:r>
                <w:proofErr w:type="spellEnd"/>
                <w:r w:rsidRPr="00E750EE">
                  <w:t xml:space="preserve"> School. She would continue her training with Fe Alf, Martha Graham, Louis Horst, Margaret </w:t>
                </w:r>
                <w:proofErr w:type="spellStart"/>
                <w:r w:rsidRPr="00E750EE">
                  <w:t>Craske</w:t>
                </w:r>
                <w:proofErr w:type="spellEnd"/>
                <w:r>
                  <w:t>,</w:t>
                </w:r>
                <w:r w:rsidRPr="00E750EE">
                  <w:t xml:space="preserve"> and Hebraic dancer Benjamin </w:t>
                </w:r>
                <w:proofErr w:type="spellStart"/>
                <w:r w:rsidRPr="00E750EE">
                  <w:t>Zemach</w:t>
                </w:r>
                <w:proofErr w:type="spellEnd"/>
                <w:r w:rsidRPr="00E750EE">
                  <w:t>.</w:t>
                </w:r>
              </w:p>
              <w:p w:rsidR="007D5B34" w:rsidRDefault="007D5B34" w:rsidP="007D5B34">
                <w:pPr>
                  <w:contextualSpacing/>
                </w:pPr>
              </w:p>
              <w:p w:rsidR="007D5B34" w:rsidRPr="00152624" w:rsidRDefault="007D5B34" w:rsidP="00F47AB7">
                <w:pPr>
                  <w:pStyle w:val="Heading1"/>
                </w:pPr>
                <w:r w:rsidRPr="00152624">
                  <w:t>Contributions to the Field and to Modernism</w:t>
                </w:r>
              </w:p>
              <w:p w:rsidR="007D5B34" w:rsidRPr="00E750EE" w:rsidRDefault="007D5B34" w:rsidP="007D5B34">
                <w:pPr>
                  <w:contextualSpacing/>
                </w:pPr>
                <w:r w:rsidRPr="00E750EE">
                  <w:t xml:space="preserve">Following the death of her father in 1932, </w:t>
                </w:r>
                <w:proofErr w:type="spellStart"/>
                <w:r w:rsidRPr="00E750EE">
                  <w:t>Gerrard</w:t>
                </w:r>
                <w:proofErr w:type="spellEnd"/>
                <w:r w:rsidRPr="00E750EE">
                  <w:t xml:space="preserve"> returned to Toronto to help support her family during the depression. She opened her own school, the Studio of Modern Dance, and based her classes on the exercises and improvisations she learned at the </w:t>
                </w:r>
                <w:proofErr w:type="spellStart"/>
                <w:r w:rsidRPr="00E750EE">
                  <w:t>Wigman</w:t>
                </w:r>
                <w:proofErr w:type="spellEnd"/>
                <w:r w:rsidRPr="00E750EE">
                  <w:t xml:space="preserve"> School, though she strove to keep them unique. With Holm she studied absolute dance or </w:t>
                </w:r>
                <w:proofErr w:type="spellStart"/>
                <w:r w:rsidRPr="00E750EE">
                  <w:rPr>
                    <w:i/>
                  </w:rPr>
                  <w:t>Ausdruckstanz</w:t>
                </w:r>
                <w:proofErr w:type="spellEnd"/>
                <w:r w:rsidRPr="00E750EE">
                  <w:t xml:space="preserve">, the expression of feeling and emotion through movement. These aligned with and developed </w:t>
                </w:r>
                <w:proofErr w:type="spellStart"/>
                <w:r w:rsidRPr="00E750EE">
                  <w:t>Gerrard’s</w:t>
                </w:r>
                <w:proofErr w:type="spellEnd"/>
                <w:r w:rsidRPr="00E750EE">
                  <w:t xml:space="preserve"> own beliefs that dance could reflect contemporary times and act as both commentary and community builder. </w:t>
                </w:r>
                <w:proofErr w:type="spellStart"/>
                <w:r w:rsidRPr="00E750EE">
                  <w:t>Gerrard</w:t>
                </w:r>
                <w:proofErr w:type="spellEnd"/>
                <w:r w:rsidRPr="00E750EE">
                  <w:t xml:space="preserve"> was in New York when developing modern dance of both European and American streams (Graham, Humphrey) were aligned to different degrees with social action, </w:t>
                </w:r>
                <w:r>
                  <w:t>s</w:t>
                </w:r>
                <w:r w:rsidRPr="00E750EE">
                  <w:t xml:space="preserve">ocialism and </w:t>
                </w:r>
                <w:r>
                  <w:t>c</w:t>
                </w:r>
                <w:r w:rsidRPr="00E750EE">
                  <w:t>ommunism. While she never had direct affiliations with any party</w:t>
                </w:r>
                <w:r>
                  <w:t>,</w:t>
                </w:r>
                <w:r w:rsidRPr="00E750EE">
                  <w:t xml:space="preserve"> </w:t>
                </w:r>
                <w:proofErr w:type="spellStart"/>
                <w:r w:rsidRPr="00E750EE">
                  <w:t>Gerrard</w:t>
                </w:r>
                <w:proofErr w:type="spellEnd"/>
                <w:r w:rsidRPr="00E750EE">
                  <w:t xml:space="preserve"> considered herself a dance revolutionary – working against the so-called frivolity of classical ballet and vaudeville.</w:t>
                </w:r>
              </w:p>
              <w:p w:rsidR="007D5B34" w:rsidRDefault="007D5B34" w:rsidP="007D5B34">
                <w:pPr>
                  <w:contextualSpacing/>
                </w:pPr>
              </w:p>
              <w:p w:rsidR="007D5B34" w:rsidRPr="00E750EE" w:rsidRDefault="007D5B34" w:rsidP="007D5B34">
                <w:pPr>
                  <w:contextualSpacing/>
                </w:pPr>
                <w:r w:rsidRPr="00E750EE">
                  <w:t xml:space="preserve">During her return to Toronto </w:t>
                </w:r>
                <w:proofErr w:type="spellStart"/>
                <w:r w:rsidRPr="00E750EE">
                  <w:t>Gerrard</w:t>
                </w:r>
                <w:proofErr w:type="spellEnd"/>
                <w:r w:rsidRPr="00E750EE">
                  <w:t xml:space="preserve"> began to perform professionally. In 1934 she appeared before an audience of 8</w:t>
                </w:r>
                <w:r>
                  <w:t>,</w:t>
                </w:r>
                <w:r w:rsidRPr="00E750EE">
                  <w:t xml:space="preserve">000 with the Toronto Symphony Orchestra (TSO) and in 1935 her works </w:t>
                </w:r>
                <w:r w:rsidRPr="00E750EE">
                  <w:rPr>
                    <w:i/>
                  </w:rPr>
                  <w:t xml:space="preserve">Hunger </w:t>
                </w:r>
                <w:r w:rsidRPr="00E750EE">
                  <w:t xml:space="preserve">(1935), </w:t>
                </w:r>
                <w:proofErr w:type="spellStart"/>
                <w:r w:rsidRPr="00E750EE">
                  <w:rPr>
                    <w:i/>
                  </w:rPr>
                  <w:t>Schwanda</w:t>
                </w:r>
                <w:proofErr w:type="spellEnd"/>
                <w:r w:rsidRPr="00E750EE">
                  <w:t xml:space="preserve"> (1935) and </w:t>
                </w:r>
                <w:r w:rsidRPr="00E750EE">
                  <w:rPr>
                    <w:i/>
                  </w:rPr>
                  <w:t xml:space="preserve">Negro Spirituals </w:t>
                </w:r>
                <w:r w:rsidRPr="00E750EE">
                  <w:t>(1935) were performed at the TSO’s Promenade Symphony Concerts, a program series developed to build audiences through offering afforda</w:t>
                </w:r>
                <w:r>
                  <w:t xml:space="preserve">ble prices. Reviews describe </w:t>
                </w:r>
                <w:proofErr w:type="spellStart"/>
                <w:r>
                  <w:t>Gerrard’s</w:t>
                </w:r>
                <w:proofErr w:type="spellEnd"/>
                <w:r w:rsidRPr="00E750EE">
                  <w:t xml:space="preserve"> dancing and choreography as exceptionally musical and her movement ranging from</w:t>
                </w:r>
                <w:r>
                  <w:t xml:space="preserve"> graceful to grotesque. Her performances would have provided many spectators with</w:t>
                </w:r>
                <w:r w:rsidRPr="00E750EE">
                  <w:t xml:space="preserve"> their first exposure to ‘new’ or modern dance</w:t>
                </w:r>
                <w:r>
                  <w:t>. H</w:t>
                </w:r>
                <w:r w:rsidRPr="00E750EE">
                  <w:t xml:space="preserve">er classes offered students something previously unavailable in Toronto, making her both a pioneer and advocate in Canada. </w:t>
                </w:r>
                <w:r>
                  <w:t xml:space="preserve">Her influence can be traced through to the professionalization of modern dance in 1960s Toronto. </w:t>
                </w:r>
                <w:proofErr w:type="spellStart"/>
                <w:r>
                  <w:t>Gerrard</w:t>
                </w:r>
                <w:proofErr w:type="spellEnd"/>
                <w:r w:rsidRPr="00E750EE">
                  <w:t xml:space="preserve"> received substantial praise and media recognition. Her 1935 article/manifesto  </w:t>
                </w:r>
                <w:r>
                  <w:t>‘</w:t>
                </w:r>
                <w:r w:rsidRPr="00E750EE">
                  <w:t>The Dance</w:t>
                </w:r>
                <w:r>
                  <w:t xml:space="preserve">’, which was published in </w:t>
                </w:r>
                <w:r w:rsidRPr="00E750EE">
                  <w:rPr>
                    <w:i/>
                  </w:rPr>
                  <w:t>The Jewish Standard</w:t>
                </w:r>
                <w:r w:rsidRPr="00E750EE">
                  <w:t xml:space="preserve"> was a response to the questions she was frequently asked about her approach to dance.</w:t>
                </w:r>
              </w:p>
              <w:p w:rsidR="007D5B34" w:rsidRDefault="007D5B34" w:rsidP="007D5B34">
                <w:pPr>
                  <w:contextualSpacing/>
                </w:pPr>
              </w:p>
              <w:p w:rsidR="007D5B34" w:rsidRPr="007D5B34" w:rsidRDefault="007D5B34" w:rsidP="007D5B34">
                <w:pPr>
                  <w:contextualSpacing/>
                </w:pPr>
                <w:r w:rsidRPr="00E750EE">
                  <w:t xml:space="preserve">Despite her successes in Canada, </w:t>
                </w:r>
                <w:proofErr w:type="spellStart"/>
                <w:r w:rsidRPr="00E750EE">
                  <w:t>Gerrard</w:t>
                </w:r>
                <w:proofErr w:type="spellEnd"/>
                <w:r w:rsidRPr="00E750EE">
                  <w:t xml:space="preserve"> left for New York again in 1936, returning to Toronto to perform only a number of times, the last in 1949/</w:t>
                </w:r>
                <w:r>
                  <w:t>19</w:t>
                </w:r>
                <w:r w:rsidRPr="00E750EE">
                  <w:t xml:space="preserve">50 when she created dances for Max </w:t>
                </w:r>
                <w:proofErr w:type="spellStart"/>
                <w:r w:rsidRPr="00E750EE">
                  <w:t>Helfman’s</w:t>
                </w:r>
                <w:proofErr w:type="spellEnd"/>
                <w:r w:rsidRPr="00E750EE">
                  <w:t xml:space="preserve"> choral tone poem </w:t>
                </w:r>
                <w:r w:rsidRPr="00E750EE">
                  <w:rPr>
                    <w:i/>
                  </w:rPr>
                  <w:t xml:space="preserve">Die </w:t>
                </w:r>
                <w:proofErr w:type="spellStart"/>
                <w:r w:rsidRPr="00E750EE">
                  <w:rPr>
                    <w:i/>
                  </w:rPr>
                  <w:t>Naye</w:t>
                </w:r>
                <w:proofErr w:type="spellEnd"/>
                <w:r w:rsidRPr="00E750EE">
                  <w:rPr>
                    <w:i/>
                  </w:rPr>
                  <w:t xml:space="preserve"> </w:t>
                </w:r>
                <w:proofErr w:type="spellStart"/>
                <w:r w:rsidRPr="00E750EE">
                  <w:rPr>
                    <w:i/>
                  </w:rPr>
                  <w:t>Hagode</w:t>
                </w:r>
                <w:proofErr w:type="spellEnd"/>
                <w:r w:rsidRPr="00E750EE">
                  <w:rPr>
                    <w:i/>
                  </w:rPr>
                  <w:t xml:space="preserve"> </w:t>
                </w:r>
                <w:r>
                  <w:t>(</w:t>
                </w:r>
                <w:r w:rsidRPr="00063573">
                  <w:rPr>
                    <w:i/>
                  </w:rPr>
                  <w:t>The Glory of the Warsaw Ghetto</w:t>
                </w:r>
                <w:r>
                  <w:t>)</w:t>
                </w:r>
                <w:r w:rsidRPr="00E750EE">
                  <w:t>. Toronto simply did not have the infrastructure to support a professional dance career. Upon her return to New York she continued her training with Martha Graham and became i</w:t>
                </w:r>
                <w:r>
                  <w:t xml:space="preserve">nvolved with the Federal </w:t>
                </w:r>
                <w:proofErr w:type="spellStart"/>
                <w:r>
                  <w:t>Theater</w:t>
                </w:r>
                <w:proofErr w:type="spellEnd"/>
                <w:r w:rsidRPr="00E750EE">
                  <w:t xml:space="preserve"> Project (1935-1939). She danced with Charles Weidman through this initiative. In 1951 she and her musician husband Aube </w:t>
                </w:r>
                <w:proofErr w:type="spellStart"/>
                <w:r w:rsidRPr="00E750EE">
                  <w:t>Tzerko</w:t>
                </w:r>
                <w:proofErr w:type="spellEnd"/>
                <w:r w:rsidRPr="00E750EE">
                  <w:t xml:space="preserve"> turned down an offer to head up the dance and music departments at the Toronto Royal Conservatory of Music and instead moved to Los Angeles, California where she continued to teach, choreograph and perform. She died there </w:t>
                </w:r>
                <w:r>
                  <w:t>in March 2005.</w:t>
                </w:r>
              </w:p>
              <w:p w:rsidR="007D5B34" w:rsidRDefault="007D5B34" w:rsidP="007D5B34">
                <w:pPr>
                  <w:contextualSpacing/>
                </w:pPr>
              </w:p>
              <w:p w:rsidR="007D5B34" w:rsidRPr="00DB6819" w:rsidRDefault="007D5B34" w:rsidP="007D5B34">
                <w:pPr>
                  <w:pStyle w:val="Heading1"/>
                  <w:outlineLvl w:val="0"/>
                  <w:rPr>
                    <w:rFonts w:cs="Times"/>
                    <w:sz w:val="32"/>
                  </w:rPr>
                </w:pPr>
                <w:r>
                  <w:t xml:space="preserve">List of </w:t>
                </w:r>
                <w:r w:rsidRPr="00E750EE">
                  <w:t>Works</w:t>
                </w:r>
                <w:r>
                  <w:t>:</w:t>
                </w:r>
              </w:p>
              <w:p w:rsidR="007D5B34" w:rsidRDefault="007D5B34" w:rsidP="007D5B34">
                <w:pPr>
                  <w:widowControl w:val="0"/>
                  <w:autoSpaceDE w:val="0"/>
                  <w:autoSpaceDN w:val="0"/>
                  <w:adjustRightInd w:val="0"/>
                  <w:spacing w:after="320"/>
                  <w:contextualSpacing/>
                  <w:rPr>
                    <w:rFonts w:cs="Times"/>
                    <w:sz w:val="32"/>
                    <w:szCs w:val="32"/>
                  </w:rPr>
                </w:pPr>
                <w:r w:rsidRPr="00E750EE">
                  <w:rPr>
                    <w:rFonts w:cs="Verdana"/>
                    <w:i/>
                    <w:iCs/>
                  </w:rPr>
                  <w:t xml:space="preserve">The Sorcerer's Apprentice </w:t>
                </w:r>
                <w:r w:rsidRPr="00E750EE">
                  <w:rPr>
                    <w:rFonts w:cs="Verdana"/>
                  </w:rPr>
                  <w:t>(1934)</w:t>
                </w:r>
              </w:p>
              <w:p w:rsidR="007D5B34" w:rsidRPr="000B0FA9" w:rsidRDefault="007D5B34" w:rsidP="007D5B34">
                <w:pPr>
                  <w:widowControl w:val="0"/>
                  <w:autoSpaceDE w:val="0"/>
                  <w:autoSpaceDN w:val="0"/>
                  <w:adjustRightInd w:val="0"/>
                  <w:spacing w:after="320"/>
                  <w:contextualSpacing/>
                  <w:rPr>
                    <w:rFonts w:cs="Times"/>
                    <w:sz w:val="32"/>
                    <w:szCs w:val="32"/>
                  </w:rPr>
                </w:pPr>
                <w:r w:rsidRPr="00E750EE">
                  <w:rPr>
                    <w:rFonts w:cs="Verdana"/>
                    <w:i/>
                    <w:iCs/>
                  </w:rPr>
                  <w:t>Country Dance</w:t>
                </w:r>
                <w:r>
                  <w:rPr>
                    <w:rFonts w:cs="Verdana"/>
                  </w:rPr>
                  <w:t xml:space="preserve"> (1934)</w:t>
                </w:r>
                <w:r w:rsidRPr="00E750EE">
                  <w:rPr>
                    <w:rFonts w:cs="Verdana"/>
                  </w:rPr>
                  <w:t> </w:t>
                </w:r>
              </w:p>
              <w:p w:rsidR="007D5B34" w:rsidRDefault="007D5B34" w:rsidP="007D5B34">
                <w:pPr>
                  <w:widowControl w:val="0"/>
                  <w:autoSpaceDE w:val="0"/>
                  <w:autoSpaceDN w:val="0"/>
                  <w:adjustRightInd w:val="0"/>
                  <w:spacing w:after="320"/>
                  <w:contextualSpacing/>
                  <w:rPr>
                    <w:rFonts w:cs="Verdana"/>
                  </w:rPr>
                </w:pPr>
                <w:r w:rsidRPr="00E750EE">
                  <w:rPr>
                    <w:rFonts w:cs="Verdana"/>
                    <w:i/>
                    <w:iCs/>
                  </w:rPr>
                  <w:lastRenderedPageBreak/>
                  <w:t>Death and Transfiguration</w:t>
                </w:r>
                <w:r>
                  <w:rPr>
                    <w:rFonts w:cs="Verdana"/>
                  </w:rPr>
                  <w:t xml:space="preserve"> (1935)</w:t>
                </w:r>
              </w:p>
              <w:p w:rsidR="007D5B34" w:rsidRDefault="007D5B34" w:rsidP="007D5B34">
                <w:pPr>
                  <w:widowControl w:val="0"/>
                  <w:autoSpaceDE w:val="0"/>
                  <w:autoSpaceDN w:val="0"/>
                  <w:adjustRightInd w:val="0"/>
                  <w:spacing w:after="320"/>
                  <w:contextualSpacing/>
                  <w:rPr>
                    <w:rFonts w:cs="Verdana"/>
                  </w:rPr>
                </w:pPr>
                <w:r w:rsidRPr="00E750EE">
                  <w:rPr>
                    <w:rFonts w:cs="Verdana"/>
                    <w:i/>
                    <w:iCs/>
                  </w:rPr>
                  <w:t>Dance Suite - Songs of Unrest</w:t>
                </w:r>
                <w:r>
                  <w:rPr>
                    <w:rFonts w:cs="Verdana"/>
                  </w:rPr>
                  <w:t xml:space="preserve"> (1935)</w:t>
                </w:r>
              </w:p>
              <w:p w:rsidR="007D5B34" w:rsidRDefault="007D5B34" w:rsidP="007D5B34">
                <w:pPr>
                  <w:widowControl w:val="0"/>
                  <w:autoSpaceDE w:val="0"/>
                  <w:autoSpaceDN w:val="0"/>
                  <w:adjustRightInd w:val="0"/>
                  <w:spacing w:after="320"/>
                  <w:contextualSpacing/>
                  <w:rPr>
                    <w:rFonts w:cs="Verdana"/>
                  </w:rPr>
                </w:pPr>
                <w:r w:rsidRPr="00E750EE">
                  <w:rPr>
                    <w:rFonts w:cs="Verdana"/>
                    <w:i/>
                    <w:iCs/>
                  </w:rPr>
                  <w:t>Hunger</w:t>
                </w:r>
                <w:r w:rsidRPr="00E750EE">
                  <w:rPr>
                    <w:rFonts w:cs="Verdana"/>
                  </w:rPr>
                  <w:t xml:space="preserve"> (</w:t>
                </w:r>
                <w:r>
                  <w:rPr>
                    <w:rFonts w:cs="Verdana"/>
                  </w:rPr>
                  <w:t>1935)</w:t>
                </w:r>
              </w:p>
              <w:p w:rsidR="007D5B34" w:rsidRDefault="007D5B34" w:rsidP="007D5B34">
                <w:pPr>
                  <w:widowControl w:val="0"/>
                  <w:autoSpaceDE w:val="0"/>
                  <w:autoSpaceDN w:val="0"/>
                  <w:adjustRightInd w:val="0"/>
                  <w:spacing w:after="320"/>
                  <w:contextualSpacing/>
                  <w:rPr>
                    <w:rFonts w:cs="Verdana"/>
                  </w:rPr>
                </w:pPr>
                <w:r w:rsidRPr="00E750EE">
                  <w:rPr>
                    <w:rFonts w:cs="Verdana"/>
                    <w:i/>
                    <w:iCs/>
                  </w:rPr>
                  <w:t>Negro Spirituals</w:t>
                </w:r>
                <w:r>
                  <w:rPr>
                    <w:rFonts w:cs="Verdana"/>
                  </w:rPr>
                  <w:t xml:space="preserve"> (1935)</w:t>
                </w:r>
              </w:p>
              <w:p w:rsidR="007D5B34" w:rsidRDefault="007D5B34" w:rsidP="007D5B34">
                <w:pPr>
                  <w:widowControl w:val="0"/>
                  <w:autoSpaceDE w:val="0"/>
                  <w:autoSpaceDN w:val="0"/>
                  <w:adjustRightInd w:val="0"/>
                  <w:spacing w:after="320"/>
                  <w:contextualSpacing/>
                  <w:rPr>
                    <w:rFonts w:cs="Verdana"/>
                  </w:rPr>
                </w:pPr>
                <w:r w:rsidRPr="00E750EE">
                  <w:rPr>
                    <w:rFonts w:cs="Verdana"/>
                    <w:i/>
                    <w:iCs/>
                  </w:rPr>
                  <w:t xml:space="preserve">Sea Shanties </w:t>
                </w:r>
                <w:r>
                  <w:rPr>
                    <w:rFonts w:cs="Verdana"/>
                  </w:rPr>
                  <w:t>(c. 1937)</w:t>
                </w:r>
              </w:p>
              <w:p w:rsidR="007D5B34" w:rsidRDefault="007D5B34" w:rsidP="007D5B34">
                <w:pPr>
                  <w:widowControl w:val="0"/>
                  <w:autoSpaceDE w:val="0"/>
                  <w:autoSpaceDN w:val="0"/>
                  <w:adjustRightInd w:val="0"/>
                  <w:spacing w:after="320"/>
                  <w:contextualSpacing/>
                  <w:rPr>
                    <w:rFonts w:cs="Verdana"/>
                  </w:rPr>
                </w:pPr>
                <w:r w:rsidRPr="00E750EE">
                  <w:rPr>
                    <w:rFonts w:cs="Verdana"/>
                    <w:i/>
                    <w:iCs/>
                  </w:rPr>
                  <w:t>Waterfront Hornpipe</w:t>
                </w:r>
                <w:r>
                  <w:rPr>
                    <w:rFonts w:cs="Verdana"/>
                  </w:rPr>
                  <w:t xml:space="preserve"> (c. 1937)</w:t>
                </w:r>
              </w:p>
              <w:p w:rsidR="007D5B34" w:rsidRDefault="007D5B34" w:rsidP="007D5B34">
                <w:pPr>
                  <w:widowControl w:val="0"/>
                  <w:autoSpaceDE w:val="0"/>
                  <w:autoSpaceDN w:val="0"/>
                  <w:adjustRightInd w:val="0"/>
                  <w:spacing w:after="320"/>
                  <w:contextualSpacing/>
                  <w:rPr>
                    <w:rFonts w:cs="Verdana"/>
                  </w:rPr>
                </w:pPr>
                <w:r w:rsidRPr="00E750EE">
                  <w:rPr>
                    <w:rFonts w:cs="Verdana"/>
                    <w:i/>
                    <w:iCs/>
                  </w:rPr>
                  <w:t>The Machin</w:t>
                </w:r>
                <w:r w:rsidRPr="00E750EE">
                  <w:rPr>
                    <w:rFonts w:cs="Verdana"/>
                  </w:rPr>
                  <w:t>e (an ice ballet for th</w:t>
                </w:r>
                <w:r>
                  <w:rPr>
                    <w:rFonts w:cs="Verdana"/>
                  </w:rPr>
                  <w:t>e Toronto Skating Club, 1938)</w:t>
                </w:r>
              </w:p>
              <w:p w:rsidR="007D5B34" w:rsidRDefault="007D5B34" w:rsidP="007D5B34">
                <w:pPr>
                  <w:widowControl w:val="0"/>
                  <w:autoSpaceDE w:val="0"/>
                  <w:autoSpaceDN w:val="0"/>
                  <w:adjustRightInd w:val="0"/>
                  <w:spacing w:after="320"/>
                  <w:contextualSpacing/>
                  <w:rPr>
                    <w:rFonts w:cs="Verdana"/>
                  </w:rPr>
                </w:pPr>
                <w:r w:rsidRPr="00E750EE">
                  <w:rPr>
                    <w:rFonts w:cs="Verdana"/>
                    <w:i/>
                    <w:iCs/>
                  </w:rPr>
                  <w:t>Fancy Fanny's Judgement Day</w:t>
                </w:r>
                <w:r>
                  <w:rPr>
                    <w:rFonts w:cs="Verdana"/>
                  </w:rPr>
                  <w:t xml:space="preserve"> (1939)</w:t>
                </w:r>
              </w:p>
              <w:p w:rsidR="007D5B34" w:rsidRDefault="007D5B34" w:rsidP="007D5B34">
                <w:pPr>
                  <w:widowControl w:val="0"/>
                  <w:autoSpaceDE w:val="0"/>
                  <w:autoSpaceDN w:val="0"/>
                  <w:adjustRightInd w:val="0"/>
                  <w:spacing w:after="320"/>
                  <w:contextualSpacing/>
                  <w:rPr>
                    <w:rFonts w:cs="Verdana"/>
                  </w:rPr>
                </w:pPr>
                <w:r w:rsidRPr="00E750EE">
                  <w:rPr>
                    <w:rFonts w:cs="Verdana"/>
                    <w:i/>
                    <w:iCs/>
                  </w:rPr>
                  <w:t>The Grapes of Wrath</w:t>
                </w:r>
                <w:r>
                  <w:rPr>
                    <w:rFonts w:cs="Verdana"/>
                  </w:rPr>
                  <w:t xml:space="preserve"> (c. 1941)</w:t>
                </w:r>
              </w:p>
              <w:p w:rsidR="007D5B34" w:rsidRDefault="007D5B34" w:rsidP="007D5B34">
                <w:pPr>
                  <w:widowControl w:val="0"/>
                  <w:autoSpaceDE w:val="0"/>
                  <w:autoSpaceDN w:val="0"/>
                  <w:adjustRightInd w:val="0"/>
                  <w:spacing w:after="320"/>
                  <w:contextualSpacing/>
                  <w:rPr>
                    <w:rFonts w:cs="Verdana"/>
                  </w:rPr>
                </w:pPr>
                <w:r w:rsidRPr="00E750EE">
                  <w:rPr>
                    <w:rFonts w:cs="Verdana"/>
                    <w:i/>
                    <w:iCs/>
                  </w:rPr>
                  <w:t>Hostages, 1942</w:t>
                </w:r>
                <w:r>
                  <w:rPr>
                    <w:rFonts w:cs="Verdana"/>
                  </w:rPr>
                  <w:t xml:space="preserve"> (1942)</w:t>
                </w:r>
              </w:p>
              <w:p w:rsidR="007D5B34" w:rsidRDefault="007D5B34" w:rsidP="007D5B34">
                <w:pPr>
                  <w:widowControl w:val="0"/>
                  <w:autoSpaceDE w:val="0"/>
                  <w:autoSpaceDN w:val="0"/>
                  <w:adjustRightInd w:val="0"/>
                  <w:spacing w:after="320"/>
                  <w:contextualSpacing/>
                  <w:rPr>
                    <w:rFonts w:cs="Verdana"/>
                  </w:rPr>
                </w:pPr>
                <w:r w:rsidRPr="00E750EE">
                  <w:rPr>
                    <w:rFonts w:cs="Verdana"/>
                    <w:i/>
                    <w:iCs/>
                  </w:rPr>
                  <w:t xml:space="preserve">Die </w:t>
                </w:r>
                <w:proofErr w:type="spellStart"/>
                <w:r w:rsidRPr="00E750EE">
                  <w:rPr>
                    <w:rFonts w:cs="Verdana"/>
                    <w:i/>
                    <w:iCs/>
                  </w:rPr>
                  <w:t>Naye</w:t>
                </w:r>
                <w:proofErr w:type="spellEnd"/>
                <w:r w:rsidRPr="00E750EE">
                  <w:rPr>
                    <w:rFonts w:cs="Verdana"/>
                    <w:i/>
                    <w:iCs/>
                  </w:rPr>
                  <w:t xml:space="preserve"> </w:t>
                </w:r>
                <w:proofErr w:type="spellStart"/>
                <w:r w:rsidRPr="00E750EE">
                  <w:rPr>
                    <w:rFonts w:cs="Verdana"/>
                    <w:i/>
                    <w:iCs/>
                  </w:rPr>
                  <w:t>Hagodah</w:t>
                </w:r>
                <w:proofErr w:type="spellEnd"/>
                <w:r w:rsidRPr="00E750EE">
                  <w:rPr>
                    <w:rFonts w:cs="Verdana"/>
                    <w:i/>
                    <w:iCs/>
                  </w:rPr>
                  <w:t xml:space="preserve"> (Glory of the Warsaw </w:t>
                </w:r>
                <w:r w:rsidRPr="008C0CCD">
                  <w:rPr>
                    <w:rFonts w:cs="Verdana"/>
                    <w:iCs/>
                  </w:rPr>
                  <w:t>Ghetto</w:t>
                </w:r>
                <w:r>
                  <w:rPr>
                    <w:rFonts w:cs="Verdana"/>
                    <w:iCs/>
                  </w:rPr>
                  <w:t xml:space="preserve">, </w:t>
                </w:r>
                <w:r w:rsidRPr="008C0CCD">
                  <w:rPr>
                    <w:rFonts w:cs="Verdana"/>
                  </w:rPr>
                  <w:t>1949</w:t>
                </w:r>
                <w:r>
                  <w:rPr>
                    <w:rFonts w:cs="Verdana"/>
                  </w:rPr>
                  <w:t>)</w:t>
                </w:r>
                <w:r w:rsidRPr="00E750EE">
                  <w:rPr>
                    <w:rFonts w:cs="Verdana"/>
                  </w:rPr>
                  <w:t> </w:t>
                </w:r>
              </w:p>
              <w:p w:rsidR="007D5B34" w:rsidRDefault="007D5B34" w:rsidP="007D5B34">
                <w:pPr>
                  <w:widowControl w:val="0"/>
                  <w:autoSpaceDE w:val="0"/>
                  <w:autoSpaceDN w:val="0"/>
                  <w:adjustRightInd w:val="0"/>
                  <w:spacing w:after="320"/>
                  <w:contextualSpacing/>
                  <w:rPr>
                    <w:rFonts w:cs="Verdana"/>
                  </w:rPr>
                </w:pPr>
                <w:r w:rsidRPr="00E750EE">
                  <w:rPr>
                    <w:rFonts w:cs="Verdana"/>
                    <w:i/>
                    <w:iCs/>
                  </w:rPr>
                  <w:t>The Lonesome Train</w:t>
                </w:r>
                <w:r>
                  <w:rPr>
                    <w:rFonts w:cs="Verdana"/>
                  </w:rPr>
                  <w:t xml:space="preserve"> (1950)</w:t>
                </w:r>
              </w:p>
              <w:p w:rsidR="007D5B34" w:rsidRDefault="007D5B34" w:rsidP="007D5B34">
                <w:pPr>
                  <w:widowControl w:val="0"/>
                  <w:autoSpaceDE w:val="0"/>
                  <w:autoSpaceDN w:val="0"/>
                  <w:adjustRightInd w:val="0"/>
                  <w:spacing w:after="320"/>
                  <w:contextualSpacing/>
                  <w:rPr>
                    <w:rFonts w:cs="Verdana"/>
                  </w:rPr>
                </w:pPr>
                <w:r w:rsidRPr="00E750EE">
                  <w:rPr>
                    <w:rFonts w:cs="Verdana"/>
                    <w:i/>
                    <w:iCs/>
                  </w:rPr>
                  <w:t>Hebraic Legend</w:t>
                </w:r>
                <w:r>
                  <w:rPr>
                    <w:rFonts w:cs="Verdana"/>
                  </w:rPr>
                  <w:t xml:space="preserve"> (1950)</w:t>
                </w:r>
              </w:p>
              <w:p w:rsidR="007D5B34" w:rsidRDefault="007D5B34" w:rsidP="007D5B34">
                <w:pPr>
                  <w:widowControl w:val="0"/>
                  <w:autoSpaceDE w:val="0"/>
                  <w:autoSpaceDN w:val="0"/>
                  <w:adjustRightInd w:val="0"/>
                  <w:spacing w:after="320"/>
                  <w:contextualSpacing/>
                  <w:rPr>
                    <w:rFonts w:cs="Verdana"/>
                  </w:rPr>
                </w:pPr>
                <w:proofErr w:type="spellStart"/>
                <w:r w:rsidRPr="00E750EE">
                  <w:rPr>
                    <w:rFonts w:cs="Verdana"/>
                    <w:i/>
                    <w:iCs/>
                  </w:rPr>
                  <w:t>Vig</w:t>
                </w:r>
                <w:proofErr w:type="spellEnd"/>
                <w:r w:rsidRPr="00E750EE">
                  <w:rPr>
                    <w:rFonts w:cs="Verdana"/>
                    <w:i/>
                    <w:iCs/>
                  </w:rPr>
                  <w:t>-Lid (Cradle Song)</w:t>
                </w:r>
                <w:r>
                  <w:rPr>
                    <w:rFonts w:cs="Verdana"/>
                  </w:rPr>
                  <w:t xml:space="preserve"> (1950)</w:t>
                </w:r>
              </w:p>
              <w:p w:rsidR="007D5B34" w:rsidRDefault="007D5B34" w:rsidP="007D5B34">
                <w:pPr>
                  <w:widowControl w:val="0"/>
                  <w:autoSpaceDE w:val="0"/>
                  <w:autoSpaceDN w:val="0"/>
                  <w:adjustRightInd w:val="0"/>
                  <w:spacing w:after="320"/>
                  <w:contextualSpacing/>
                  <w:rPr>
                    <w:rFonts w:cs="Verdana"/>
                  </w:rPr>
                </w:pPr>
                <w:r w:rsidRPr="00E750EE">
                  <w:rPr>
                    <w:rFonts w:cs="Verdana"/>
                    <w:i/>
                    <w:iCs/>
                  </w:rPr>
                  <w:t>Tapestry</w:t>
                </w:r>
                <w:r>
                  <w:rPr>
                    <w:rFonts w:cs="Verdana"/>
                  </w:rPr>
                  <w:t xml:space="preserve"> (1956)</w:t>
                </w:r>
              </w:p>
              <w:p w:rsidR="007D5B34" w:rsidRDefault="007D5B34" w:rsidP="007D5B34">
                <w:pPr>
                  <w:widowControl w:val="0"/>
                  <w:autoSpaceDE w:val="0"/>
                  <w:autoSpaceDN w:val="0"/>
                  <w:adjustRightInd w:val="0"/>
                  <w:spacing w:after="320"/>
                  <w:contextualSpacing/>
                  <w:rPr>
                    <w:rFonts w:cs="Verdana"/>
                  </w:rPr>
                </w:pPr>
                <w:r w:rsidRPr="00E750EE">
                  <w:rPr>
                    <w:rFonts w:cs="Verdana"/>
                    <w:i/>
                    <w:iCs/>
                  </w:rPr>
                  <w:t>Visions and Prophecies</w:t>
                </w:r>
                <w:r>
                  <w:rPr>
                    <w:rFonts w:cs="Verdana"/>
                  </w:rPr>
                  <w:t xml:space="preserve"> (1956)</w:t>
                </w:r>
                <w:r w:rsidRPr="00E750EE">
                  <w:rPr>
                    <w:rFonts w:cs="Verdana"/>
                  </w:rPr>
                  <w:t> </w:t>
                </w:r>
              </w:p>
              <w:p w:rsidR="007D5B34" w:rsidRDefault="007D5B34" w:rsidP="007D5B34">
                <w:pPr>
                  <w:widowControl w:val="0"/>
                  <w:autoSpaceDE w:val="0"/>
                  <w:autoSpaceDN w:val="0"/>
                  <w:adjustRightInd w:val="0"/>
                  <w:spacing w:after="320"/>
                  <w:contextualSpacing/>
                  <w:rPr>
                    <w:rFonts w:cs="Verdana"/>
                  </w:rPr>
                </w:pPr>
                <w:r w:rsidRPr="00E750EE">
                  <w:rPr>
                    <w:rFonts w:cs="Verdana"/>
                    <w:i/>
                    <w:iCs/>
                  </w:rPr>
                  <w:t>The Unanswered Question</w:t>
                </w:r>
                <w:r>
                  <w:rPr>
                    <w:rFonts w:cs="Verdana"/>
                  </w:rPr>
                  <w:t xml:space="preserve"> (1961)</w:t>
                </w:r>
              </w:p>
              <w:p w:rsidR="007D5B34" w:rsidRDefault="007D5B34" w:rsidP="007D5B34">
                <w:pPr>
                  <w:widowControl w:val="0"/>
                  <w:autoSpaceDE w:val="0"/>
                  <w:autoSpaceDN w:val="0"/>
                  <w:adjustRightInd w:val="0"/>
                  <w:spacing w:after="320"/>
                  <w:contextualSpacing/>
                  <w:rPr>
                    <w:rFonts w:cs="Verdana"/>
                  </w:rPr>
                </w:pPr>
                <w:r w:rsidRPr="00E750EE">
                  <w:rPr>
                    <w:rFonts w:cs="Verdana"/>
                    <w:i/>
                    <w:iCs/>
                  </w:rPr>
                  <w:t xml:space="preserve">Ballads of Our Land </w:t>
                </w:r>
                <w:r>
                  <w:rPr>
                    <w:rFonts w:cs="Verdana"/>
                  </w:rPr>
                  <w:t>(1961)</w:t>
                </w:r>
              </w:p>
              <w:p w:rsidR="007D5B34" w:rsidRDefault="007D5B34" w:rsidP="007D5B34">
                <w:pPr>
                  <w:widowControl w:val="0"/>
                  <w:autoSpaceDE w:val="0"/>
                  <w:autoSpaceDN w:val="0"/>
                  <w:adjustRightInd w:val="0"/>
                  <w:spacing w:after="320"/>
                  <w:contextualSpacing/>
                  <w:rPr>
                    <w:rFonts w:cs="Verdana"/>
                  </w:rPr>
                </w:pPr>
                <w:r w:rsidRPr="00E750EE">
                  <w:rPr>
                    <w:rFonts w:cs="Verdana"/>
                    <w:i/>
                    <w:iCs/>
                  </w:rPr>
                  <w:t>Ancestral Memories</w:t>
                </w:r>
                <w:r>
                  <w:rPr>
                    <w:rFonts w:cs="Verdana"/>
                  </w:rPr>
                  <w:t xml:space="preserve"> (c. 1985)</w:t>
                </w:r>
              </w:p>
              <w:p w:rsidR="007D5B34" w:rsidRDefault="007D5B34" w:rsidP="007D5B34">
                <w:pPr>
                  <w:rPr>
                    <w:rFonts w:cs="Verdana"/>
                  </w:rPr>
                </w:pPr>
                <w:r w:rsidRPr="00E750EE">
                  <w:rPr>
                    <w:rFonts w:cs="Verdana"/>
                    <w:i/>
                    <w:iCs/>
                  </w:rPr>
                  <w:t>A Legend of Queen Sabbath</w:t>
                </w:r>
                <w:r>
                  <w:rPr>
                    <w:rFonts w:cs="Verdana"/>
                  </w:rPr>
                  <w:t xml:space="preserve"> (c. 1985)</w:t>
                </w:r>
              </w:p>
              <w:p w:rsidR="007D5B34" w:rsidRDefault="007D5B34" w:rsidP="007D5B34">
                <w:pPr>
                  <w:rPr>
                    <w:rFonts w:cs="Verdana"/>
                  </w:rPr>
                </w:pPr>
              </w:p>
              <w:p w:rsidR="007D5B34" w:rsidRPr="008C0CCD" w:rsidRDefault="007D5B34" w:rsidP="00F47AB7">
                <w:pPr>
                  <w:pStyle w:val="Heading1"/>
                </w:pPr>
                <w:r w:rsidRPr="00DB7848">
                  <w:t>Live Links</w:t>
                </w:r>
                <w:r w:rsidR="00F47AB7">
                  <w:t>:</w:t>
                </w:r>
              </w:p>
              <w:p w:rsidR="007D5B34" w:rsidRPr="00E750EE" w:rsidRDefault="007D5B34" w:rsidP="007D5B34">
                <w:pPr>
                  <w:contextualSpacing/>
                </w:pPr>
                <w:r w:rsidRPr="00FF1EBF">
                  <w:t>http://www.dcd.ca/pih/saidagerrard.html</w:t>
                </w:r>
              </w:p>
              <w:p w:rsidR="007D5B34" w:rsidRDefault="007D5B34" w:rsidP="007D5B34">
                <w:pPr>
                  <w:contextualSpacing/>
                </w:pPr>
              </w:p>
              <w:p w:rsidR="003F0D73" w:rsidRPr="007D5B34" w:rsidRDefault="007D5B34" w:rsidP="007D5B34">
                <w:pPr>
                  <w:contextualSpacing/>
                  <w:rPr>
                    <w:i/>
                  </w:rPr>
                </w:pPr>
                <w:r w:rsidRPr="007D5B34">
                  <w:rPr>
                    <w:i/>
                    <w:highlight w:val="yellow"/>
                  </w:rPr>
                  <w:t xml:space="preserve">Note: Further images are available through Dance Collection </w:t>
                </w:r>
                <w:proofErr w:type="spellStart"/>
                <w:r w:rsidRPr="007D5B34">
                  <w:rPr>
                    <w:i/>
                    <w:highlight w:val="yellow"/>
                  </w:rPr>
                  <w:t>Danse</w:t>
                </w:r>
                <w:proofErr w:type="spellEnd"/>
                <w:r w:rsidRPr="007D5B34">
                  <w:rPr>
                    <w:i/>
                    <w:highlight w:val="yellow"/>
                  </w:rPr>
                  <w:t xml:space="preserve"> Press/</w:t>
                </w:r>
                <w:proofErr w:type="spellStart"/>
                <w:r w:rsidRPr="007D5B34">
                  <w:rPr>
                    <w:i/>
                    <w:highlight w:val="yellow"/>
                  </w:rPr>
                  <w:t>es</w:t>
                </w:r>
                <w:proofErr w:type="spellEnd"/>
                <w:r w:rsidRPr="007D5B34">
                  <w:rPr>
                    <w:i/>
                    <w:highlight w:val="yellow"/>
                  </w:rPr>
                  <w:t xml:space="preserve"> for the cost of $10 per image.</w:t>
                </w:r>
                <w:r w:rsidRPr="00595E04">
                  <w:rPr>
                    <w:i/>
                  </w:rPr>
                  <w:t xml:space="preserve"> </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AA3396931135134DB53F47A86067257A"/>
              </w:placeholder>
            </w:sdtPr>
            <w:sdtContent>
              <w:p w:rsidR="007D5B34" w:rsidRDefault="007D5B34" w:rsidP="007D5B34">
                <w:pPr>
                  <w:contextualSpacing/>
                </w:pPr>
                <w:sdt>
                  <w:sdtPr>
                    <w:id w:val="-1094939140"/>
                    <w:citation/>
                  </w:sdtPr>
                  <w:sdtContent>
                    <w:r>
                      <w:fldChar w:fldCharType="begin"/>
                    </w:r>
                    <w:r>
                      <w:rPr>
                        <w:lang w:val="en-US"/>
                      </w:rPr>
                      <w:instrText xml:space="preserve"> CITATION Boy05 \l 1033 </w:instrText>
                    </w:r>
                    <w:r>
                      <w:fldChar w:fldCharType="separate"/>
                    </w:r>
                    <w:r>
                      <w:rPr>
                        <w:noProof/>
                        <w:lang w:val="en-US"/>
                      </w:rPr>
                      <w:t xml:space="preserve"> (Boye)</w:t>
                    </w:r>
                    <w:r>
                      <w:fldChar w:fldCharType="end"/>
                    </w:r>
                  </w:sdtContent>
                </w:sdt>
              </w:p>
              <w:p w:rsidR="007D5B34" w:rsidRDefault="007D5B34" w:rsidP="007D5B34">
                <w:pPr>
                  <w:contextualSpacing/>
                </w:pPr>
              </w:p>
              <w:p w:rsidR="007D5B34" w:rsidRDefault="007D5B34" w:rsidP="007D5B34">
                <w:pPr>
                  <w:contextualSpacing/>
                </w:pPr>
                <w:sdt>
                  <w:sdtPr>
                    <w:id w:val="1503552102"/>
                    <w:citation/>
                  </w:sdtPr>
                  <w:sdtContent>
                    <w:r>
                      <w:fldChar w:fldCharType="begin"/>
                    </w:r>
                    <w:r>
                      <w:rPr>
                        <w:lang w:val="en-US"/>
                      </w:rPr>
                      <w:instrText xml:space="preserve"> CITATION Odo04 \l 1033 </w:instrText>
                    </w:r>
                    <w:r>
                      <w:fldChar w:fldCharType="separate"/>
                    </w:r>
                    <w:r>
                      <w:rPr>
                        <w:noProof/>
                        <w:lang w:val="en-US"/>
                      </w:rPr>
                      <w:t>(Odom)</w:t>
                    </w:r>
                    <w:r>
                      <w:fldChar w:fldCharType="end"/>
                    </w:r>
                  </w:sdtContent>
                </w:sdt>
              </w:p>
              <w:p w:rsidR="007D5B34" w:rsidRDefault="007D5B34" w:rsidP="007D5B34">
                <w:pPr>
                  <w:contextualSpacing/>
                </w:pPr>
              </w:p>
              <w:p w:rsidR="007D5B34" w:rsidRDefault="007D5B34" w:rsidP="007D5B34">
                <w:pPr>
                  <w:contextualSpacing/>
                </w:pPr>
                <w:sdt>
                  <w:sdtPr>
                    <w:id w:val="1833099673"/>
                    <w:citation/>
                  </w:sdtPr>
                  <w:sdtContent>
                    <w:r>
                      <w:fldChar w:fldCharType="begin"/>
                    </w:r>
                    <w:r>
                      <w:rPr>
                        <w:lang w:val="en-US"/>
                      </w:rPr>
                      <w:instrText xml:space="preserve"> CITATION Odo00 \l 1033 </w:instrText>
                    </w:r>
                    <w:r>
                      <w:fldChar w:fldCharType="separate"/>
                    </w:r>
                    <w:r>
                      <w:rPr>
                        <w:noProof/>
                        <w:lang w:val="en-US"/>
                      </w:rPr>
                      <w:t>(Odom, Saida Gerrard)</w:t>
                    </w:r>
                    <w:r>
                      <w:fldChar w:fldCharType="end"/>
                    </w:r>
                  </w:sdtContent>
                </w:sdt>
              </w:p>
              <w:p w:rsidR="007D5B34" w:rsidRDefault="007D5B34" w:rsidP="007D5B34">
                <w:pPr>
                  <w:contextualSpacing/>
                </w:pPr>
              </w:p>
              <w:p w:rsidR="003235A7" w:rsidRDefault="007D5B34" w:rsidP="00FB11DE">
                <w:sdt>
                  <w:sdtPr>
                    <w:id w:val="1917510084"/>
                    <w:citation/>
                  </w:sdtPr>
                  <w:sdtContent>
                    <w:r>
                      <w:fldChar w:fldCharType="begin"/>
                    </w:r>
                    <w:r>
                      <w:rPr>
                        <w:lang w:val="en-US"/>
                      </w:rPr>
                      <w:instrText xml:space="preserve"> CITATION Pag \l 1033 </w:instrText>
                    </w:r>
                    <w:r>
                      <w:fldChar w:fldCharType="separate"/>
                    </w:r>
                    <w:r>
                      <w:rPr>
                        <w:noProof/>
                        <w:lang w:val="en-US"/>
                      </w:rPr>
                      <w:t>(Pages in History: Saida Gerrard)</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5B34" w:rsidRDefault="007D5B34" w:rsidP="007A0D55">
      <w:pPr>
        <w:spacing w:after="0" w:line="240" w:lineRule="auto"/>
      </w:pPr>
      <w:r>
        <w:separator/>
      </w:r>
    </w:p>
  </w:endnote>
  <w:endnote w:type="continuationSeparator" w:id="0">
    <w:p w:rsidR="007D5B34" w:rsidRDefault="007D5B3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5B34" w:rsidRDefault="007D5B34" w:rsidP="007A0D55">
      <w:pPr>
        <w:spacing w:after="0" w:line="240" w:lineRule="auto"/>
      </w:pPr>
      <w:r>
        <w:separator/>
      </w:r>
    </w:p>
  </w:footnote>
  <w:footnote w:type="continuationSeparator" w:id="0">
    <w:p w:rsidR="007D5B34" w:rsidRDefault="007D5B3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5B34" w:rsidRDefault="007D5B3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D5B34" w:rsidRDefault="007D5B3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B3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D5B34"/>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47AB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D5B3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5B3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D5B3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5B3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1AB7413C21A8049B0EC19A04BDD5400"/>
        <w:category>
          <w:name w:val="General"/>
          <w:gallery w:val="placeholder"/>
        </w:category>
        <w:types>
          <w:type w:val="bbPlcHdr"/>
        </w:types>
        <w:behaviors>
          <w:behavior w:val="content"/>
        </w:behaviors>
        <w:guid w:val="{34DDDD0A-9EF7-9E4B-BEBB-4CABF5C52EAC}"/>
      </w:docPartPr>
      <w:docPartBody>
        <w:p w:rsidR="00000000" w:rsidRDefault="004E117A">
          <w:pPr>
            <w:pStyle w:val="D1AB7413C21A8049B0EC19A04BDD5400"/>
          </w:pPr>
          <w:r w:rsidRPr="00CC586D">
            <w:rPr>
              <w:rStyle w:val="PlaceholderText"/>
              <w:b/>
              <w:color w:val="FFFFFF" w:themeColor="background1"/>
            </w:rPr>
            <w:t>[Salutation]</w:t>
          </w:r>
        </w:p>
      </w:docPartBody>
    </w:docPart>
    <w:docPart>
      <w:docPartPr>
        <w:name w:val="B418899D93934548A324B6FB1D570D4E"/>
        <w:category>
          <w:name w:val="General"/>
          <w:gallery w:val="placeholder"/>
        </w:category>
        <w:types>
          <w:type w:val="bbPlcHdr"/>
        </w:types>
        <w:behaviors>
          <w:behavior w:val="content"/>
        </w:behaviors>
        <w:guid w:val="{3924825C-F1FD-274A-B062-8C0F37CAE868}"/>
      </w:docPartPr>
      <w:docPartBody>
        <w:p w:rsidR="00000000" w:rsidRDefault="004E117A">
          <w:pPr>
            <w:pStyle w:val="B418899D93934548A324B6FB1D570D4E"/>
          </w:pPr>
          <w:r>
            <w:rPr>
              <w:rStyle w:val="PlaceholderText"/>
            </w:rPr>
            <w:t>[First name]</w:t>
          </w:r>
        </w:p>
      </w:docPartBody>
    </w:docPart>
    <w:docPart>
      <w:docPartPr>
        <w:name w:val="4708E5BDB78F8E44AB8992724C2E620B"/>
        <w:category>
          <w:name w:val="General"/>
          <w:gallery w:val="placeholder"/>
        </w:category>
        <w:types>
          <w:type w:val="bbPlcHdr"/>
        </w:types>
        <w:behaviors>
          <w:behavior w:val="content"/>
        </w:behaviors>
        <w:guid w:val="{E888FB02-BFBF-7741-AA2F-A36165FC8A20}"/>
      </w:docPartPr>
      <w:docPartBody>
        <w:p w:rsidR="00000000" w:rsidRDefault="004E117A">
          <w:pPr>
            <w:pStyle w:val="4708E5BDB78F8E44AB8992724C2E620B"/>
          </w:pPr>
          <w:r>
            <w:rPr>
              <w:rStyle w:val="PlaceholderText"/>
            </w:rPr>
            <w:t>[Middle name]</w:t>
          </w:r>
        </w:p>
      </w:docPartBody>
    </w:docPart>
    <w:docPart>
      <w:docPartPr>
        <w:name w:val="28F811B8E1FF9744BD02EA4BAC7F28A4"/>
        <w:category>
          <w:name w:val="General"/>
          <w:gallery w:val="placeholder"/>
        </w:category>
        <w:types>
          <w:type w:val="bbPlcHdr"/>
        </w:types>
        <w:behaviors>
          <w:behavior w:val="content"/>
        </w:behaviors>
        <w:guid w:val="{973535D8-40C2-8746-B103-6597BE02223D}"/>
      </w:docPartPr>
      <w:docPartBody>
        <w:p w:rsidR="00000000" w:rsidRDefault="004E117A">
          <w:pPr>
            <w:pStyle w:val="28F811B8E1FF9744BD02EA4BAC7F28A4"/>
          </w:pPr>
          <w:r>
            <w:rPr>
              <w:rStyle w:val="PlaceholderText"/>
            </w:rPr>
            <w:t>[Last name]</w:t>
          </w:r>
        </w:p>
      </w:docPartBody>
    </w:docPart>
    <w:docPart>
      <w:docPartPr>
        <w:name w:val="37954AB1C5C7E549B1B88363F49C19B4"/>
        <w:category>
          <w:name w:val="General"/>
          <w:gallery w:val="placeholder"/>
        </w:category>
        <w:types>
          <w:type w:val="bbPlcHdr"/>
        </w:types>
        <w:behaviors>
          <w:behavior w:val="content"/>
        </w:behaviors>
        <w:guid w:val="{340CB612-CD1D-F943-AB30-B496256FD039}"/>
      </w:docPartPr>
      <w:docPartBody>
        <w:p w:rsidR="00000000" w:rsidRDefault="004E117A">
          <w:pPr>
            <w:pStyle w:val="37954AB1C5C7E549B1B88363F49C19B4"/>
          </w:pPr>
          <w:r>
            <w:rPr>
              <w:rStyle w:val="PlaceholderText"/>
            </w:rPr>
            <w:t>[Enter your biography]</w:t>
          </w:r>
        </w:p>
      </w:docPartBody>
    </w:docPart>
    <w:docPart>
      <w:docPartPr>
        <w:name w:val="77AC90BEAFA05B4AA671FA23C606C84F"/>
        <w:category>
          <w:name w:val="General"/>
          <w:gallery w:val="placeholder"/>
        </w:category>
        <w:types>
          <w:type w:val="bbPlcHdr"/>
        </w:types>
        <w:behaviors>
          <w:behavior w:val="content"/>
        </w:behaviors>
        <w:guid w:val="{40F1B4C9-8638-3241-B1C2-48A55451E765}"/>
      </w:docPartPr>
      <w:docPartBody>
        <w:p w:rsidR="00000000" w:rsidRDefault="004E117A">
          <w:pPr>
            <w:pStyle w:val="77AC90BEAFA05B4AA671FA23C606C84F"/>
          </w:pPr>
          <w:r>
            <w:rPr>
              <w:rStyle w:val="PlaceholderText"/>
            </w:rPr>
            <w:t>[Enter the institution with which you are affiliated]</w:t>
          </w:r>
        </w:p>
      </w:docPartBody>
    </w:docPart>
    <w:docPart>
      <w:docPartPr>
        <w:name w:val="079F512ACD0FAA4DB37CDD2341D9A2F0"/>
        <w:category>
          <w:name w:val="General"/>
          <w:gallery w:val="placeholder"/>
        </w:category>
        <w:types>
          <w:type w:val="bbPlcHdr"/>
        </w:types>
        <w:behaviors>
          <w:behavior w:val="content"/>
        </w:behaviors>
        <w:guid w:val="{0AF39168-B853-1145-9915-B04CC4398722}"/>
      </w:docPartPr>
      <w:docPartBody>
        <w:p w:rsidR="00000000" w:rsidRDefault="004E117A">
          <w:pPr>
            <w:pStyle w:val="079F512ACD0FAA4DB37CDD2341D9A2F0"/>
          </w:pPr>
          <w:r w:rsidRPr="00EF74F7">
            <w:rPr>
              <w:b/>
              <w:color w:val="808080" w:themeColor="background1" w:themeShade="80"/>
            </w:rPr>
            <w:t>[Enter the headword for your article]</w:t>
          </w:r>
        </w:p>
      </w:docPartBody>
    </w:docPart>
    <w:docPart>
      <w:docPartPr>
        <w:name w:val="7C47650AA016CE4C8DEFC6476CAEC78D"/>
        <w:category>
          <w:name w:val="General"/>
          <w:gallery w:val="placeholder"/>
        </w:category>
        <w:types>
          <w:type w:val="bbPlcHdr"/>
        </w:types>
        <w:behaviors>
          <w:behavior w:val="content"/>
        </w:behaviors>
        <w:guid w:val="{7B932171-A93C-2F4D-AF0E-1EEA2A89B1E6}"/>
      </w:docPartPr>
      <w:docPartBody>
        <w:p w:rsidR="00000000" w:rsidRDefault="004E117A">
          <w:pPr>
            <w:pStyle w:val="7C47650AA016CE4C8DEFC6476CAEC78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2EAC92626216F4D8963E29A71B31452"/>
        <w:category>
          <w:name w:val="General"/>
          <w:gallery w:val="placeholder"/>
        </w:category>
        <w:types>
          <w:type w:val="bbPlcHdr"/>
        </w:types>
        <w:behaviors>
          <w:behavior w:val="content"/>
        </w:behaviors>
        <w:guid w:val="{6FA87CDA-D780-3C49-B5EB-79836DEC7797}"/>
      </w:docPartPr>
      <w:docPartBody>
        <w:p w:rsidR="00000000" w:rsidRDefault="004E117A">
          <w:pPr>
            <w:pStyle w:val="92EAC92626216F4D8963E29A71B3145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0E10C70D429134A8F65B648F6CA6F8A"/>
        <w:category>
          <w:name w:val="General"/>
          <w:gallery w:val="placeholder"/>
        </w:category>
        <w:types>
          <w:type w:val="bbPlcHdr"/>
        </w:types>
        <w:behaviors>
          <w:behavior w:val="content"/>
        </w:behaviors>
        <w:guid w:val="{408689B2-9625-D045-BF98-81764F7110D5}"/>
      </w:docPartPr>
      <w:docPartBody>
        <w:p w:rsidR="00000000" w:rsidRDefault="004E117A">
          <w:pPr>
            <w:pStyle w:val="60E10C70D429134A8F65B648F6CA6F8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A3396931135134DB53F47A86067257A"/>
        <w:category>
          <w:name w:val="General"/>
          <w:gallery w:val="placeholder"/>
        </w:category>
        <w:types>
          <w:type w:val="bbPlcHdr"/>
        </w:types>
        <w:behaviors>
          <w:behavior w:val="content"/>
        </w:behaviors>
        <w:guid w:val="{77EAADE9-8F4D-8E41-B5A4-09F96F5000F9}"/>
      </w:docPartPr>
      <w:docPartBody>
        <w:p w:rsidR="00000000" w:rsidRDefault="004E117A">
          <w:pPr>
            <w:pStyle w:val="AA3396931135134DB53F47A86067257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1AB7413C21A8049B0EC19A04BDD5400">
    <w:name w:val="D1AB7413C21A8049B0EC19A04BDD5400"/>
  </w:style>
  <w:style w:type="paragraph" w:customStyle="1" w:styleId="B418899D93934548A324B6FB1D570D4E">
    <w:name w:val="B418899D93934548A324B6FB1D570D4E"/>
  </w:style>
  <w:style w:type="paragraph" w:customStyle="1" w:styleId="4708E5BDB78F8E44AB8992724C2E620B">
    <w:name w:val="4708E5BDB78F8E44AB8992724C2E620B"/>
  </w:style>
  <w:style w:type="paragraph" w:customStyle="1" w:styleId="28F811B8E1FF9744BD02EA4BAC7F28A4">
    <w:name w:val="28F811B8E1FF9744BD02EA4BAC7F28A4"/>
  </w:style>
  <w:style w:type="paragraph" w:customStyle="1" w:styleId="37954AB1C5C7E549B1B88363F49C19B4">
    <w:name w:val="37954AB1C5C7E549B1B88363F49C19B4"/>
  </w:style>
  <w:style w:type="paragraph" w:customStyle="1" w:styleId="77AC90BEAFA05B4AA671FA23C606C84F">
    <w:name w:val="77AC90BEAFA05B4AA671FA23C606C84F"/>
  </w:style>
  <w:style w:type="paragraph" w:customStyle="1" w:styleId="079F512ACD0FAA4DB37CDD2341D9A2F0">
    <w:name w:val="079F512ACD0FAA4DB37CDD2341D9A2F0"/>
  </w:style>
  <w:style w:type="paragraph" w:customStyle="1" w:styleId="7C47650AA016CE4C8DEFC6476CAEC78D">
    <w:name w:val="7C47650AA016CE4C8DEFC6476CAEC78D"/>
  </w:style>
  <w:style w:type="paragraph" w:customStyle="1" w:styleId="92EAC92626216F4D8963E29A71B31452">
    <w:name w:val="92EAC92626216F4D8963E29A71B31452"/>
  </w:style>
  <w:style w:type="paragraph" w:customStyle="1" w:styleId="60E10C70D429134A8F65B648F6CA6F8A">
    <w:name w:val="60E10C70D429134A8F65B648F6CA6F8A"/>
  </w:style>
  <w:style w:type="paragraph" w:customStyle="1" w:styleId="AA3396931135134DB53F47A86067257A">
    <w:name w:val="AA3396931135134DB53F47A86067257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1AB7413C21A8049B0EC19A04BDD5400">
    <w:name w:val="D1AB7413C21A8049B0EC19A04BDD5400"/>
  </w:style>
  <w:style w:type="paragraph" w:customStyle="1" w:styleId="B418899D93934548A324B6FB1D570D4E">
    <w:name w:val="B418899D93934548A324B6FB1D570D4E"/>
  </w:style>
  <w:style w:type="paragraph" w:customStyle="1" w:styleId="4708E5BDB78F8E44AB8992724C2E620B">
    <w:name w:val="4708E5BDB78F8E44AB8992724C2E620B"/>
  </w:style>
  <w:style w:type="paragraph" w:customStyle="1" w:styleId="28F811B8E1FF9744BD02EA4BAC7F28A4">
    <w:name w:val="28F811B8E1FF9744BD02EA4BAC7F28A4"/>
  </w:style>
  <w:style w:type="paragraph" w:customStyle="1" w:styleId="37954AB1C5C7E549B1B88363F49C19B4">
    <w:name w:val="37954AB1C5C7E549B1B88363F49C19B4"/>
  </w:style>
  <w:style w:type="paragraph" w:customStyle="1" w:styleId="77AC90BEAFA05B4AA671FA23C606C84F">
    <w:name w:val="77AC90BEAFA05B4AA671FA23C606C84F"/>
  </w:style>
  <w:style w:type="paragraph" w:customStyle="1" w:styleId="079F512ACD0FAA4DB37CDD2341D9A2F0">
    <w:name w:val="079F512ACD0FAA4DB37CDD2341D9A2F0"/>
  </w:style>
  <w:style w:type="paragraph" w:customStyle="1" w:styleId="7C47650AA016CE4C8DEFC6476CAEC78D">
    <w:name w:val="7C47650AA016CE4C8DEFC6476CAEC78D"/>
  </w:style>
  <w:style w:type="paragraph" w:customStyle="1" w:styleId="92EAC92626216F4D8963E29A71B31452">
    <w:name w:val="92EAC92626216F4D8963E29A71B31452"/>
  </w:style>
  <w:style w:type="paragraph" w:customStyle="1" w:styleId="60E10C70D429134A8F65B648F6CA6F8A">
    <w:name w:val="60E10C70D429134A8F65B648F6CA6F8A"/>
  </w:style>
  <w:style w:type="paragraph" w:customStyle="1" w:styleId="AA3396931135134DB53F47A86067257A">
    <w:name w:val="AA3396931135134DB53F47A8606725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Boy05</b:Tag>
    <b:SourceType>ArticleInAPeriodical</b:SourceType>
    <b:Guid>{294C9A21-7981-584E-899D-55AEFD96ECF5}</b:Guid>
    <b:Author>
      <b:Author>
        <b:NameList>
          <b:Person>
            <b:Last>Boye</b:Last>
            <b:First>S.</b:First>
          </b:Person>
        </b:NameList>
      </b:Author>
    </b:Author>
    <b:Title>Saida Gerrard 1913-2005: A time and a place</b:Title>
    <b:Year>2005</b:Year>
    <b:Volume>60</b:Volume>
    <b:Pages>26-28</b:Pages>
    <b:PeriodicalTitle>Dance Collection Danse Magazine</b:PeriodicalTitle>
    <b:RefOrder>1</b:RefOrder>
  </b:Source>
  <b:Source>
    <b:Tag>Odo04</b:Tag>
    <b:SourceType>ArticleInAPeriodical</b:SourceType>
    <b:Guid>{F9902BB3-0B76-7249-B2AD-57527550BC23}</b:Guid>
    <b:Author>
      <b:Author>
        <b:NameList>
          <b:Person>
            <b:Last>Odom</b:Last>
            <b:First>S.</b:First>
          </b:Person>
        </b:NameList>
      </b:Author>
    </b:Author>
    <b:Title>Music and Movement: The Overlapping Careers of Madeleine Boss Lasserre and Saida Gerrard</b:Title>
    <b:PeriodicalTitle>Canadian Dance: Visions and Stories</b:PeriodicalTitle>
    <b:Year>2004</b:Year>
    <b:Pages>95-106</b:Pages>
    <b:RefOrder>2</b:RefOrder>
  </b:Source>
  <b:Source>
    <b:Tag>Odo00</b:Tag>
    <b:SourceType>BookSection</b:SourceType>
    <b:Guid>{EEE32C97-D3F3-F54C-B859-2678CD9311C3}</b:Guid>
    <b:Title>Saida Gerrard</b:Title>
    <b:Year>2000</b:Year>
    <b:Pages>222-224</b:Pages>
    <b:Author>
      <b:Author>
        <b:NameList>
          <b:Person>
            <b:Last>Odom</b:Last>
            <b:First>S.</b:First>
          </b:Person>
        </b:NameList>
      </b:Author>
    </b:Author>
    <b:BookTitle>The Encyclopedia of Theatre Dance in Canada/Encyclopédie de la danse théâtricale au Canada</b:BookTitle>
    <b:RefOrder>3</b:RefOrder>
  </b:Source>
  <b:Source>
    <b:Tag>Pag</b:Tag>
    <b:SourceType>InternetSite</b:SourceType>
    <b:Guid>{C1EC09AA-446E-2A49-97E8-76C6292B9D50}</b:Guid>
    <b:Title>Pages in History: Saida Gerrard</b:Title>
    <b:InternetSiteTitle>Dance Collection Danse Archives Press/es</b:InternetSiteTitle>
    <b:URL>http://www.dcd.ca/pih/saidagerrard.html</b:URL>
    <b:RefOrder>4</b:RefOrder>
  </b:Source>
</b:Sources>
</file>

<file path=customXml/itemProps1.xml><?xml version="1.0" encoding="utf-8"?>
<ds:datastoreItem xmlns:ds="http://schemas.openxmlformats.org/officeDocument/2006/customXml" ds:itemID="{285A92E5-6DD3-0741-B32A-D14927053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3</Pages>
  <Words>1165</Words>
  <Characters>6645</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2015-06-14T18:25:00Z</dcterms:created>
  <dcterms:modified xsi:type="dcterms:W3CDTF">2015-06-14T18:55:00Z</dcterms:modified>
</cp:coreProperties>
</file>