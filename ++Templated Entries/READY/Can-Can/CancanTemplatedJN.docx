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05E8F0" w14:textId="77777777" w:rsidTr="00922950">
        <w:tc>
          <w:tcPr>
            <w:tcW w:w="491" w:type="dxa"/>
            <w:vMerge w:val="restart"/>
            <w:shd w:val="clear" w:color="auto" w:fill="A6A6A6" w:themeFill="background1" w:themeFillShade="A6"/>
            <w:textDirection w:val="btLr"/>
          </w:tcPr>
          <w:p w14:paraId="6FF6ACB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8095CD2BF6AC34099016229EDC85C75"/>
            </w:placeholder>
            <w:showingPlcHdr/>
            <w:dropDownList>
              <w:listItem w:displayText="Dr." w:value="Dr."/>
              <w:listItem w:displayText="Prof." w:value="Prof."/>
            </w:dropDownList>
          </w:sdtPr>
          <w:sdtEndPr/>
          <w:sdtContent>
            <w:tc>
              <w:tcPr>
                <w:tcW w:w="1259" w:type="dxa"/>
              </w:tcPr>
              <w:p w14:paraId="654E029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37A31EBF5F7C34FB3473A50B4A856D1"/>
            </w:placeholder>
            <w:text/>
          </w:sdtPr>
          <w:sdtEndPr/>
          <w:sdtContent>
            <w:tc>
              <w:tcPr>
                <w:tcW w:w="2073" w:type="dxa"/>
              </w:tcPr>
              <w:p w14:paraId="7CC52CCB" w14:textId="77777777" w:rsidR="00B574C9" w:rsidRDefault="000E2950" w:rsidP="0002072C">
                <w:r w:rsidRPr="00E4210C">
                  <w:t xml:space="preserve">Clare </w:t>
                </w:r>
              </w:p>
            </w:tc>
          </w:sdtContent>
        </w:sdt>
        <w:sdt>
          <w:sdtPr>
            <w:alias w:val="Middle name"/>
            <w:tag w:val="authorMiddleName"/>
            <w:id w:val="-2076034781"/>
            <w:placeholder>
              <w:docPart w:val="E89D96A5628CCC4AB2799E298D27C61D"/>
            </w:placeholder>
            <w:showingPlcHdr/>
            <w:text/>
          </w:sdtPr>
          <w:sdtEndPr/>
          <w:sdtContent>
            <w:tc>
              <w:tcPr>
                <w:tcW w:w="2551" w:type="dxa"/>
              </w:tcPr>
              <w:p w14:paraId="335469D3" w14:textId="77777777" w:rsidR="00B574C9" w:rsidRDefault="00B574C9" w:rsidP="0002072C">
                <w:r>
                  <w:rPr>
                    <w:rStyle w:val="PlaceholderText"/>
                  </w:rPr>
                  <w:t>[Middle name]</w:t>
                </w:r>
              </w:p>
            </w:tc>
          </w:sdtContent>
        </w:sdt>
        <w:sdt>
          <w:sdtPr>
            <w:alias w:val="Last name"/>
            <w:tag w:val="authorLastName"/>
            <w:id w:val="-1088529830"/>
            <w:placeholder>
              <w:docPart w:val="924DDD134E2F3D4E8699A0D7E6C56F10"/>
            </w:placeholder>
            <w:text/>
          </w:sdtPr>
          <w:sdtEndPr/>
          <w:sdtContent>
            <w:tc>
              <w:tcPr>
                <w:tcW w:w="2642" w:type="dxa"/>
              </w:tcPr>
              <w:p w14:paraId="486C83B7" w14:textId="77777777" w:rsidR="00B574C9" w:rsidRDefault="000E2950" w:rsidP="0002072C">
                <w:proofErr w:type="spellStart"/>
                <w:r w:rsidRPr="007C207F">
                  <w:rPr>
                    <w:lang w:val="en-CA" w:eastAsia="ja-JP"/>
                  </w:rPr>
                  <w:t>Parfitt</w:t>
                </w:r>
                <w:proofErr w:type="spellEnd"/>
                <w:r w:rsidRPr="007C207F">
                  <w:rPr>
                    <w:lang w:val="en-CA" w:eastAsia="ja-JP"/>
                  </w:rPr>
                  <w:t>-Brown</w:t>
                </w:r>
              </w:p>
            </w:tc>
          </w:sdtContent>
        </w:sdt>
      </w:tr>
      <w:tr w:rsidR="00B574C9" w14:paraId="4AFD2DA1" w14:textId="77777777" w:rsidTr="001A6A06">
        <w:trPr>
          <w:trHeight w:val="986"/>
        </w:trPr>
        <w:tc>
          <w:tcPr>
            <w:tcW w:w="491" w:type="dxa"/>
            <w:vMerge/>
            <w:shd w:val="clear" w:color="auto" w:fill="A6A6A6" w:themeFill="background1" w:themeFillShade="A6"/>
          </w:tcPr>
          <w:p w14:paraId="2BC5F06B" w14:textId="77777777" w:rsidR="00B574C9" w:rsidRPr="001A6A06" w:rsidRDefault="00B574C9" w:rsidP="00CF1542">
            <w:pPr>
              <w:jc w:val="center"/>
              <w:rPr>
                <w:b/>
                <w:color w:val="FFFFFF" w:themeColor="background1"/>
              </w:rPr>
            </w:pPr>
          </w:p>
        </w:tc>
        <w:sdt>
          <w:sdtPr>
            <w:alias w:val="Biography"/>
            <w:tag w:val="authorBiography"/>
            <w:id w:val="938807824"/>
            <w:placeholder>
              <w:docPart w:val="1B5E46749B4E4E45941FB4E7DEA01339"/>
            </w:placeholder>
            <w:showingPlcHdr/>
          </w:sdtPr>
          <w:sdtEndPr/>
          <w:sdtContent>
            <w:tc>
              <w:tcPr>
                <w:tcW w:w="8525" w:type="dxa"/>
                <w:gridSpan w:val="4"/>
              </w:tcPr>
              <w:p w14:paraId="63A4F94F" w14:textId="77777777" w:rsidR="00B574C9" w:rsidRDefault="00B574C9" w:rsidP="00922950">
                <w:r>
                  <w:rPr>
                    <w:rStyle w:val="PlaceholderText"/>
                  </w:rPr>
                  <w:t>[Enter your biography]</w:t>
                </w:r>
              </w:p>
            </w:tc>
          </w:sdtContent>
        </w:sdt>
      </w:tr>
      <w:tr w:rsidR="00B574C9" w14:paraId="5F629D44" w14:textId="77777777" w:rsidTr="001A6A06">
        <w:trPr>
          <w:trHeight w:val="986"/>
        </w:trPr>
        <w:tc>
          <w:tcPr>
            <w:tcW w:w="491" w:type="dxa"/>
            <w:vMerge/>
            <w:shd w:val="clear" w:color="auto" w:fill="A6A6A6" w:themeFill="background1" w:themeFillShade="A6"/>
          </w:tcPr>
          <w:p w14:paraId="6DCC62D6" w14:textId="77777777" w:rsidR="00B574C9" w:rsidRPr="001A6A06" w:rsidRDefault="00B574C9" w:rsidP="00CF1542">
            <w:pPr>
              <w:jc w:val="center"/>
              <w:rPr>
                <w:b/>
                <w:color w:val="FFFFFF" w:themeColor="background1"/>
              </w:rPr>
            </w:pPr>
          </w:p>
        </w:tc>
        <w:sdt>
          <w:sdtPr>
            <w:alias w:val="Affiliation"/>
            <w:tag w:val="affiliation"/>
            <w:id w:val="2012937915"/>
            <w:placeholder>
              <w:docPart w:val="E476327C06107B4F8E5D7B4195838315"/>
            </w:placeholder>
            <w:showingPlcHdr/>
            <w:text/>
          </w:sdtPr>
          <w:sdtEndPr/>
          <w:sdtContent>
            <w:tc>
              <w:tcPr>
                <w:tcW w:w="8525" w:type="dxa"/>
                <w:gridSpan w:val="4"/>
              </w:tcPr>
              <w:p w14:paraId="54F8946B" w14:textId="77777777" w:rsidR="00B574C9" w:rsidRDefault="00B574C9" w:rsidP="00B574C9">
                <w:r>
                  <w:rPr>
                    <w:rStyle w:val="PlaceholderText"/>
                  </w:rPr>
                  <w:t>[Enter the institution with which you are affiliated]</w:t>
                </w:r>
              </w:p>
            </w:tc>
          </w:sdtContent>
        </w:sdt>
      </w:tr>
    </w:tbl>
    <w:p w14:paraId="6538361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5CB339C" w14:textId="77777777" w:rsidTr="00244BB0">
        <w:tc>
          <w:tcPr>
            <w:tcW w:w="9016" w:type="dxa"/>
            <w:shd w:val="clear" w:color="auto" w:fill="A6A6A6" w:themeFill="background1" w:themeFillShade="A6"/>
            <w:tcMar>
              <w:top w:w="113" w:type="dxa"/>
              <w:bottom w:w="113" w:type="dxa"/>
            </w:tcMar>
          </w:tcPr>
          <w:p w14:paraId="387FB18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17D054A" w14:textId="77777777" w:rsidTr="003F0D73">
        <w:sdt>
          <w:sdtPr>
            <w:alias w:val="Article headword"/>
            <w:tag w:val="articleHeadword"/>
            <w:id w:val="-361440020"/>
            <w:placeholder>
              <w:docPart w:val="86D10FADF19111419F078601A00261E1"/>
            </w:placeholder>
            <w:text/>
          </w:sdtPr>
          <w:sdtEndPr/>
          <w:sdtContent>
            <w:tc>
              <w:tcPr>
                <w:tcW w:w="9016" w:type="dxa"/>
                <w:tcMar>
                  <w:top w:w="113" w:type="dxa"/>
                  <w:bottom w:w="113" w:type="dxa"/>
                </w:tcMar>
              </w:tcPr>
              <w:p w14:paraId="2F87A2CB" w14:textId="77777777" w:rsidR="003F0D73" w:rsidRPr="00FB589A" w:rsidRDefault="000E2950" w:rsidP="009F48E6">
                <w:r>
                  <w:t>Cancan</w:t>
                </w:r>
              </w:p>
            </w:tc>
          </w:sdtContent>
        </w:sdt>
      </w:tr>
      <w:tr w:rsidR="00464699" w14:paraId="2DC2E807" w14:textId="77777777" w:rsidTr="0002072C">
        <w:sdt>
          <w:sdtPr>
            <w:alias w:val="Variant headwords"/>
            <w:tag w:val="variantHeadwords"/>
            <w:id w:val="173464402"/>
            <w:placeholder>
              <w:docPart w:val="5FB3C4892CF6FD408438CCAC7D05991C"/>
            </w:placeholder>
            <w:showingPlcHdr/>
          </w:sdtPr>
          <w:sdtEndPr/>
          <w:sdtContent>
            <w:tc>
              <w:tcPr>
                <w:tcW w:w="9016" w:type="dxa"/>
                <w:tcMar>
                  <w:top w:w="113" w:type="dxa"/>
                  <w:bottom w:w="113" w:type="dxa"/>
                </w:tcMar>
              </w:tcPr>
              <w:p w14:paraId="34409C8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82263CA" w14:textId="77777777" w:rsidTr="003F0D73">
        <w:sdt>
          <w:sdtPr>
            <w:alias w:val="Abstract"/>
            <w:tag w:val="abstract"/>
            <w:id w:val="-635871867"/>
            <w:placeholder>
              <w:docPart w:val="20FC0F3D00200F46B982744AC5B636FF"/>
            </w:placeholder>
          </w:sdtPr>
          <w:sdtEndPr/>
          <w:sdtContent>
            <w:tc>
              <w:tcPr>
                <w:tcW w:w="9016" w:type="dxa"/>
                <w:tcMar>
                  <w:top w:w="113" w:type="dxa"/>
                  <w:bottom w:w="113" w:type="dxa"/>
                </w:tcMar>
              </w:tcPr>
              <w:p w14:paraId="294C1DDD" w14:textId="20A62595" w:rsidR="00E85A05" w:rsidRPr="000E2950" w:rsidRDefault="0002072C" w:rsidP="0002072C">
                <w:r w:rsidRPr="00F248C2">
                  <w:t xml:space="preserve">The cancan is a popular dance form closely associated with the Parisian setting in which it emerged and underwent much of its early development. From its origins as a French social dance practice in the early nineteenth century, the dance shifted to a more </w:t>
                </w:r>
                <w:proofErr w:type="spellStart"/>
                <w:r w:rsidRPr="00F248C2">
                  <w:t>performative</w:t>
                </w:r>
                <w:proofErr w:type="spellEnd"/>
                <w:r w:rsidRPr="00F248C2">
                  <w:t xml:space="preserve"> mode of presentation in the late nineteenth and early twentieth centuries. The nineteenth-century cancan involved both male and female dancers performing either solo or in couples, improvising around the quadrille form. The dance attracted the attention of the writers and artists of an incipient Parisian modernism in the 1830s and 1840s, and this connection was reinvigorated in the 1880s and 1890s, particularly </w:t>
                </w:r>
                <w:r w:rsidR="009F48E6">
                  <w:t>with</w:t>
                </w:r>
                <w:r w:rsidRPr="00F248C2">
                  <w:t>in the bohemian culture th</w:t>
                </w:r>
                <w:r>
                  <w:t xml:space="preserve">at centred on the Moulin Rouge. </w:t>
                </w:r>
                <w:r w:rsidRPr="00F248C2">
                  <w:t>The familiar stereotype of the cancan as a female kick-line refers primarily to the form of the dance that emerged in the early twentieth century, echoing the development of modern mass culture. Later representations of the cancan, particularly in American films of the 1950s, referenced the Moulin Rouge of the 1890s and its connections with both the cancan and the post-Impressionist modern art of Henri de Toulouse-Lautrec.</w:t>
                </w:r>
              </w:p>
            </w:tc>
          </w:sdtContent>
        </w:sdt>
      </w:tr>
      <w:tr w:rsidR="003F0D73" w14:paraId="3531C8EC" w14:textId="77777777" w:rsidTr="003F0D73">
        <w:sdt>
          <w:sdtPr>
            <w:alias w:val="Article text"/>
            <w:tag w:val="articleText"/>
            <w:id w:val="634067588"/>
            <w:placeholder>
              <w:docPart w:val="8089116E894C754D9CAEDBC479C367AA"/>
            </w:placeholder>
          </w:sdtPr>
          <w:sdtEndPr/>
          <w:sdtContent>
            <w:tc>
              <w:tcPr>
                <w:tcW w:w="9016" w:type="dxa"/>
                <w:tcMar>
                  <w:top w:w="113" w:type="dxa"/>
                  <w:bottom w:w="113" w:type="dxa"/>
                </w:tcMar>
              </w:tcPr>
              <w:p w14:paraId="0A5B1CEE" w14:textId="02B298D7" w:rsidR="000E2950" w:rsidRPr="0002072C" w:rsidRDefault="000E2950" w:rsidP="000E2950">
                <w:pPr>
                  <w:rPr>
                    <w:rStyle w:val="Heading1Char"/>
                  </w:rPr>
                </w:pPr>
                <w:r w:rsidRPr="0002072C">
                  <w:rPr>
                    <w:rStyle w:val="Heading1Char"/>
                  </w:rPr>
                  <w:t>Summary</w:t>
                </w:r>
              </w:p>
              <w:p w14:paraId="64719ED7" w14:textId="77777777" w:rsidR="0002072C" w:rsidRDefault="0002072C" w:rsidP="000E2950"/>
              <w:p w14:paraId="75E789C6" w14:textId="681FA267" w:rsidR="000E2950" w:rsidRPr="00F248C2" w:rsidRDefault="000E2950" w:rsidP="000E2950">
                <w:r w:rsidRPr="00F248C2">
                  <w:t xml:space="preserve">The cancan is a popular dance form </w:t>
                </w:r>
                <w:r w:rsidR="0002072C" w:rsidRPr="00F248C2">
                  <w:t>closely</w:t>
                </w:r>
                <w:r w:rsidRPr="00F248C2">
                  <w:t xml:space="preserve"> associated with the Parisian </w:t>
                </w:r>
                <w:r w:rsidR="0002072C" w:rsidRPr="00F248C2">
                  <w:t>setting</w:t>
                </w:r>
                <w:r w:rsidRPr="00F248C2">
                  <w:t xml:space="preserve"> in which it emerged and underwent much of its early development. From its origins as a French social dance practice in the early nineteenth century, the dance shifted to a more </w:t>
                </w:r>
                <w:proofErr w:type="spellStart"/>
                <w:r w:rsidRPr="00F248C2">
                  <w:t>performative</w:t>
                </w:r>
                <w:proofErr w:type="spellEnd"/>
                <w:r w:rsidRPr="00F248C2">
                  <w:t xml:space="preserve"> mode of presentation in the late nineteenth and early twentieth centuries. The nineteenth-century cancan involved both male and female dancers performing either solo or in couples, improvising around the quadrille form. The dance attracted the attention of the writers and artists of an incipient Parisian modernism in the 1830s and 1840s, and this connection was reinvigorated in the 1880s and 1890s, particularly </w:t>
                </w:r>
                <w:r w:rsidR="009F48E6">
                  <w:t xml:space="preserve">within the </w:t>
                </w:r>
                <w:r w:rsidRPr="00F248C2">
                  <w:t>bohemian culture th</w:t>
                </w:r>
                <w:r w:rsidR="0002072C">
                  <w:t xml:space="preserve">at centred on the Moulin Rouge. </w:t>
                </w:r>
                <w:r w:rsidRPr="00F248C2">
                  <w:t>The familiar stereotype of the cancan as a female kick-line refers primarily to the form of the dance that emerged in the early twentieth century, echoing the development of modern mass culture. Later representations of the cancan, particularly in American films of the 1950s, referenced the Moulin Rouge of the 1890s and its connections with both the cancan and the post-Impressionist modern art of Henri de Toulouse-Lautrec.</w:t>
                </w:r>
              </w:p>
              <w:p w14:paraId="4E9D71CE" w14:textId="77777777" w:rsidR="000E2950" w:rsidRPr="00F248C2" w:rsidRDefault="000E2950" w:rsidP="000E2950"/>
              <w:p w14:paraId="0923D5DD" w14:textId="77777777" w:rsidR="000E2950" w:rsidRPr="00F248C2" w:rsidRDefault="000E2950" w:rsidP="0002072C">
                <w:pPr>
                  <w:pStyle w:val="Heading1"/>
                  <w:outlineLvl w:val="0"/>
                </w:pPr>
                <w:r w:rsidRPr="00F248C2">
                  <w:t>Beginnings</w:t>
                </w:r>
              </w:p>
              <w:p w14:paraId="3ED03396" w14:textId="2C0A1C9F" w:rsidR="000E2950" w:rsidRDefault="000E2950" w:rsidP="000E2950">
                <w:r w:rsidRPr="00F248C2">
                  <w:t xml:space="preserve">The cancan emerged in the 1820s in working-class social dance venues called </w:t>
                </w:r>
                <w:proofErr w:type="spellStart"/>
                <w:r w:rsidRPr="00F248C2">
                  <w:rPr>
                    <w:i/>
                  </w:rPr>
                  <w:t>guinguettes</w:t>
                </w:r>
                <w:proofErr w:type="spellEnd"/>
                <w:r w:rsidRPr="00F248C2">
                  <w:rPr>
                    <w:i/>
                  </w:rPr>
                  <w:t xml:space="preserve"> </w:t>
                </w:r>
                <w:r w:rsidRPr="00F248C2">
                  <w:t xml:space="preserve">on the outskirts of Paris. It was viewed by contemporary writers such as </w:t>
                </w:r>
                <w:proofErr w:type="spellStart"/>
                <w:r w:rsidRPr="00F248C2">
                  <w:t>Auguste</w:t>
                </w:r>
                <w:proofErr w:type="spellEnd"/>
                <w:r w:rsidRPr="00F248C2">
                  <w:t xml:space="preserve"> </w:t>
                </w:r>
                <w:proofErr w:type="spellStart"/>
                <w:r w:rsidRPr="00F248C2">
                  <w:t>Luchet</w:t>
                </w:r>
                <w:proofErr w:type="spellEnd"/>
                <w:r w:rsidRPr="00F248C2">
                  <w:t xml:space="preserve"> and Louis </w:t>
                </w:r>
                <w:proofErr w:type="spellStart"/>
                <w:r w:rsidRPr="00F248C2">
                  <w:t>Huart</w:t>
                </w:r>
                <w:proofErr w:type="spellEnd"/>
                <w:r w:rsidRPr="00F248C2">
                  <w:t xml:space="preserve"> as part of the emergence of </w:t>
                </w:r>
                <w:r w:rsidR="0002072C">
                  <w:t xml:space="preserve">a </w:t>
                </w:r>
                <w:r w:rsidRPr="00F248C2">
                  <w:t xml:space="preserve">modern Paris in which class and gender identities were being </w:t>
                </w:r>
                <w:r w:rsidRPr="00F248C2">
                  <w:lastRenderedPageBreak/>
                  <w:t xml:space="preserve">reformulated, and classical aesthetics called into question. Initially, the dance was a variation on the set figures of the quadrille, a social dance performed by four couples in a square formation based on the older form of the </w:t>
                </w:r>
                <w:proofErr w:type="spellStart"/>
                <w:r w:rsidRPr="00F248C2">
                  <w:rPr>
                    <w:i/>
                  </w:rPr>
                  <w:t>contredanse</w:t>
                </w:r>
                <w:proofErr w:type="spellEnd"/>
                <w:r w:rsidRPr="00F248C2">
                  <w:t xml:space="preserve">. Cancan variations, performed by one or both partners, consisted of </w:t>
                </w:r>
                <w:r w:rsidR="009F48E6">
                  <w:t xml:space="preserve">improvisations – </w:t>
                </w:r>
                <w:r w:rsidR="00E41989" w:rsidRPr="00F248C2">
                  <w:t>which deviated from the quad</w:t>
                </w:r>
                <w:r w:rsidR="009F48E6">
                  <w:t>rille’s ballet-influenced steps –</w:t>
                </w:r>
                <w:r w:rsidRPr="00F248C2">
                  <w:t xml:space="preserve"> and graceful bodily deportment by using isolated leg, arm</w:t>
                </w:r>
                <w:r w:rsidR="00E41989">
                  <w:t>,</w:t>
                </w:r>
                <w:r w:rsidRPr="00F248C2">
                  <w:t xml:space="preserve"> and head movements. Wilder versions were given the name </w:t>
                </w:r>
                <w:proofErr w:type="spellStart"/>
                <w:r w:rsidRPr="00F248C2">
                  <w:rPr>
                    <w:i/>
                  </w:rPr>
                  <w:t>chahut</w:t>
                </w:r>
                <w:proofErr w:type="spellEnd"/>
                <w:r w:rsidRPr="00F248C2">
                  <w:t xml:space="preserve"> (uproar), and were considered indecent by the French authorities. The dancers may have drawn inspiration from the many foreign dances performed in the Parisian popular theatres of the 1820s and 1830s. These included the Spanish </w:t>
                </w:r>
                <w:r w:rsidRPr="00F248C2">
                  <w:rPr>
                    <w:i/>
                  </w:rPr>
                  <w:t>cachucha</w:t>
                </w:r>
                <w:r w:rsidRPr="00F248C2">
                  <w:t xml:space="preserve">, a dance using castanets and swaying or twisting hips usually performed as a female solo, and the Haitian </w:t>
                </w:r>
                <w:proofErr w:type="spellStart"/>
                <w:r w:rsidRPr="00F248C2">
                  <w:rPr>
                    <w:i/>
                  </w:rPr>
                  <w:t>chica</w:t>
                </w:r>
                <w:proofErr w:type="spellEnd"/>
                <w:r w:rsidRPr="00F248C2">
                  <w:t xml:space="preserve">, a dance in which male and female partners approached each other and withdrew, imitating courtship. The earliest dancers of the cancan and </w:t>
                </w:r>
                <w:proofErr w:type="spellStart"/>
                <w:r w:rsidRPr="00F248C2">
                  <w:rPr>
                    <w:i/>
                  </w:rPr>
                  <w:t>chahut</w:t>
                </w:r>
                <w:proofErr w:type="spellEnd"/>
                <w:r w:rsidRPr="00F248C2">
                  <w:t xml:space="preserve"> were predominantly working-class men and bourgeois male students, but some female working-class dancers are also documented in the late 1820s. By the 1840s, the cancan had become more closely associated with female dancers; however, men regularly performed the dance until the early twentieth century. </w:t>
                </w:r>
              </w:p>
              <w:p w14:paraId="1C4B9D60" w14:textId="77777777" w:rsidR="0071178C" w:rsidRDefault="0071178C" w:rsidP="000E2950"/>
              <w:p w14:paraId="4457AE21" w14:textId="77777777" w:rsidR="0071178C" w:rsidRDefault="0071178C" w:rsidP="000E2950">
                <w:r>
                  <w:t>[File: cancan.jpg]</w:t>
                </w:r>
              </w:p>
              <w:p w14:paraId="131A0A6D" w14:textId="77777777" w:rsidR="0071178C" w:rsidRDefault="0071178C" w:rsidP="000E2950"/>
              <w:p w14:paraId="5457D317" w14:textId="530BB0C1" w:rsidR="000E2950" w:rsidRPr="00F248C2" w:rsidRDefault="0071178C" w:rsidP="0071178C">
                <w:pPr>
                  <w:pStyle w:val="Caption"/>
                  <w:keepNext/>
                </w:pPr>
                <w:r>
                  <w:t xml:space="preserve">Figure </w:t>
                </w:r>
                <w:r w:rsidR="009A6860">
                  <w:fldChar w:fldCharType="begin"/>
                </w:r>
                <w:r w:rsidR="009A6860">
                  <w:instrText xml:space="preserve"> SEQ Figure \* ARABIC </w:instrText>
                </w:r>
                <w:r w:rsidR="009A6860">
                  <w:fldChar w:fldCharType="separate"/>
                </w:r>
                <w:r>
                  <w:rPr>
                    <w:noProof/>
                  </w:rPr>
                  <w:t>1</w:t>
                </w:r>
                <w:r w:rsidR="009A6860">
                  <w:rPr>
                    <w:noProof/>
                  </w:rPr>
                  <w:fldChar w:fldCharType="end"/>
                </w:r>
                <w:r>
                  <w:t xml:space="preserve"> </w:t>
                </w:r>
                <w:r w:rsidRPr="001050A0">
                  <w:rPr>
                    <w:rFonts w:ascii="Arial" w:hAnsi="Arial"/>
                  </w:rPr>
                  <w:t xml:space="preserve">Illustrations of the cancan by </w:t>
                </w:r>
                <w:proofErr w:type="spellStart"/>
                <w:r w:rsidRPr="001050A0">
                  <w:rPr>
                    <w:rFonts w:ascii="Arial" w:hAnsi="Arial"/>
                  </w:rPr>
                  <w:t>Quillenbois</w:t>
                </w:r>
                <w:proofErr w:type="spellEnd"/>
                <w:r w:rsidRPr="001050A0">
                  <w:rPr>
                    <w:rFonts w:ascii="Arial" w:hAnsi="Arial"/>
                  </w:rPr>
                  <w:t xml:space="preserve"> (Charles Marie de </w:t>
                </w:r>
                <w:proofErr w:type="spellStart"/>
                <w:r w:rsidRPr="001050A0">
                  <w:rPr>
                    <w:rFonts w:ascii="Arial" w:hAnsi="Arial"/>
                  </w:rPr>
                  <w:t>Sarcus</w:t>
                </w:r>
                <w:proofErr w:type="spellEnd"/>
                <w:r w:rsidRPr="001050A0">
                  <w:rPr>
                    <w:rFonts w:ascii="Arial" w:hAnsi="Arial"/>
                  </w:rPr>
                  <w:t xml:space="preserve">) published in </w:t>
                </w:r>
                <w:r w:rsidRPr="001050A0">
                  <w:rPr>
                    <w:rFonts w:ascii="Arial" w:hAnsi="Arial"/>
                    <w:i/>
                  </w:rPr>
                  <w:t xml:space="preserve">Le Conservatoire de la </w:t>
                </w:r>
                <w:proofErr w:type="spellStart"/>
                <w:r w:rsidRPr="001050A0">
                  <w:rPr>
                    <w:rFonts w:ascii="Arial" w:hAnsi="Arial"/>
                    <w:i/>
                  </w:rPr>
                  <w:t>Danse</w:t>
                </w:r>
                <w:proofErr w:type="spellEnd"/>
                <w:r w:rsidRPr="001050A0">
                  <w:rPr>
                    <w:rFonts w:ascii="Arial" w:hAnsi="Arial"/>
                    <w:i/>
                  </w:rPr>
                  <w:t xml:space="preserve"> </w:t>
                </w:r>
                <w:proofErr w:type="spellStart"/>
                <w:r w:rsidRPr="001050A0">
                  <w:rPr>
                    <w:rFonts w:ascii="Arial" w:hAnsi="Arial"/>
                    <w:i/>
                  </w:rPr>
                  <w:t>Moderne</w:t>
                </w:r>
                <w:proofErr w:type="spellEnd"/>
                <w:r w:rsidRPr="001050A0">
                  <w:rPr>
                    <w:rFonts w:ascii="Arial" w:hAnsi="Arial"/>
                  </w:rPr>
                  <w:t xml:space="preserve"> </w:t>
                </w:r>
                <w:r w:rsidRPr="001050A0">
                  <w:rPr>
                    <w:rFonts w:ascii="Arial" w:hAnsi="Arial"/>
                    <w:noProof/>
                  </w:rPr>
                  <w:t>(</w:t>
                </w:r>
                <w:commentRangeStart w:id="0"/>
                <w:r w:rsidRPr="001050A0">
                  <w:rPr>
                    <w:rFonts w:ascii="Arial" w:hAnsi="Arial"/>
                    <w:noProof/>
                  </w:rPr>
                  <w:t>1845</w:t>
                </w:r>
                <w:commentRangeEnd w:id="0"/>
                <w:r>
                  <w:rPr>
                    <w:rStyle w:val="CommentReference"/>
                  </w:rPr>
                  <w:commentReference w:id="0"/>
                </w:r>
                <w:r w:rsidRPr="001050A0">
                  <w:rPr>
                    <w:rFonts w:ascii="Arial" w:hAnsi="Arial"/>
                    <w:noProof/>
                  </w:rPr>
                  <w:t>)</w:t>
                </w:r>
              </w:p>
              <w:p w14:paraId="4849EBC7" w14:textId="77777777" w:rsidR="000E2950" w:rsidRPr="00614A58" w:rsidRDefault="000E2950" w:rsidP="0002072C">
                <w:pPr>
                  <w:pStyle w:val="Heading1"/>
                  <w:outlineLvl w:val="0"/>
                </w:pPr>
                <w:r w:rsidRPr="00614A58">
                  <w:t>Cabaret Revival</w:t>
                </w:r>
              </w:p>
              <w:p w14:paraId="56E703A3" w14:textId="0DD0D29D" w:rsidR="000E2950" w:rsidRPr="00F248C2" w:rsidRDefault="000E2950" w:rsidP="000E2950">
                <w:r w:rsidRPr="00F248C2">
                  <w:t xml:space="preserve">The cancan continued to be danced in public balls in Paris throughout the mid-nineteenth century, during which time celebrity </w:t>
                </w:r>
                <w:proofErr w:type="spellStart"/>
                <w:r w:rsidRPr="00F248C2">
                  <w:rPr>
                    <w:i/>
                  </w:rPr>
                  <w:t>cancaneuses</w:t>
                </w:r>
                <w:proofErr w:type="spellEnd"/>
                <w:r w:rsidRPr="00F248C2">
                  <w:t xml:space="preserve"> developed the cancan repertoire by assimilating steps from the popular </w:t>
                </w:r>
                <w:r w:rsidRPr="00F248C2">
                  <w:rPr>
                    <w:i/>
                  </w:rPr>
                  <w:t>polka</w:t>
                </w:r>
                <w:r w:rsidRPr="00F248C2">
                  <w:t>, a couple</w:t>
                </w:r>
                <w:r w:rsidR="00413F8F">
                  <w:t>s</w:t>
                </w:r>
                <w:r w:rsidRPr="00F248C2">
                  <w:t xml:space="preserve"> dance from Bohemia, and performing more virtuosic movements, such as the high kick and </w:t>
                </w:r>
                <w:r w:rsidRPr="00F248C2">
                  <w:rPr>
                    <w:i/>
                  </w:rPr>
                  <w:t xml:space="preserve">le grand </w:t>
                </w:r>
                <w:proofErr w:type="spellStart"/>
                <w:r w:rsidRPr="00F248C2">
                  <w:rPr>
                    <w:i/>
                  </w:rPr>
                  <w:t>écart</w:t>
                </w:r>
                <w:proofErr w:type="spellEnd"/>
                <w:r w:rsidRPr="00F248C2">
                  <w:t xml:space="preserve"> (the splits or jump-splits). In the 1880s and 1890s the dance underwent a revival in the cabarets of Montmartre, which sought to create a liberal, bohemian atmosphere that harked back to </w:t>
                </w:r>
                <w:r w:rsidR="00E41989">
                  <w:t xml:space="preserve">the </w:t>
                </w:r>
                <w:r w:rsidRPr="00F248C2">
                  <w:t xml:space="preserve">Paris of the 1830s and 1840s. At the Moulin Rouge, male and female dancers were employed to perform the cancan (often called the </w:t>
                </w:r>
                <w:proofErr w:type="spellStart"/>
                <w:r w:rsidRPr="00F248C2">
                  <w:rPr>
                    <w:i/>
                  </w:rPr>
                  <w:t>chahut</w:t>
                </w:r>
                <w:proofErr w:type="spellEnd"/>
                <w:r w:rsidRPr="00F248C2">
                  <w:t xml:space="preserve"> or </w:t>
                </w:r>
                <w:r w:rsidRPr="00F248C2">
                  <w:rPr>
                    <w:i/>
                  </w:rPr>
                  <w:t xml:space="preserve">quadrille </w:t>
                </w:r>
                <w:proofErr w:type="spellStart"/>
                <w:r w:rsidRPr="00F248C2">
                  <w:rPr>
                    <w:i/>
                  </w:rPr>
                  <w:t>naturaliste</w:t>
                </w:r>
                <w:proofErr w:type="spellEnd"/>
                <w:r w:rsidRPr="00F248C2">
                  <w:t xml:space="preserve"> </w:t>
                </w:r>
                <w:r w:rsidR="00533AE4">
                  <w:t>at the time</w:t>
                </w:r>
                <w:r w:rsidRPr="00F248C2">
                  <w:t>) on the dance floor, surrounded by the spectators. Their performances maintained the quadrille formation, incorporating solo improvisations</w:t>
                </w:r>
                <w:r>
                  <w:t>,</w:t>
                </w:r>
                <w:r w:rsidRPr="00F248C2">
                  <w:t xml:space="preserve"> which allowed dancers to showcase individual skills, such as </w:t>
                </w:r>
                <w:r w:rsidRPr="00F248C2">
                  <w:rPr>
                    <w:i/>
                  </w:rPr>
                  <w:t xml:space="preserve">le port </w:t>
                </w:r>
                <w:proofErr w:type="spellStart"/>
                <w:r w:rsidRPr="00F248C2">
                  <w:rPr>
                    <w:i/>
                  </w:rPr>
                  <w:t>d’armes</w:t>
                </w:r>
                <w:proofErr w:type="spellEnd"/>
                <w:r w:rsidRPr="00F248C2">
                  <w:t>, in which one hand held the leg in an upright position.</w:t>
                </w:r>
              </w:p>
              <w:p w14:paraId="778375F4" w14:textId="77777777" w:rsidR="000E2950" w:rsidRPr="00F248C2" w:rsidRDefault="000E2950" w:rsidP="000E2950"/>
              <w:p w14:paraId="09510782" w14:textId="3A639764" w:rsidR="000E2950" w:rsidRDefault="000E2950" w:rsidP="000E2950">
                <w:r w:rsidRPr="00F248C2">
                  <w:t>The cabarets attracted moderni</w:t>
                </w:r>
                <w:r w:rsidR="00533AE4">
                  <w:t xml:space="preserve">st artists and writers, many </w:t>
                </w:r>
                <w:r w:rsidR="00533AE4" w:rsidRPr="00F248C2">
                  <w:t>who</w:t>
                </w:r>
                <w:r w:rsidRPr="00F248C2">
                  <w:t xml:space="preserve"> incorporated the cancan into their work. Most famously, Toulouse-Lautrec created a number of posters and paintings based on his regular visits to the Moulin Rouge, featuring dancers such as Jane </w:t>
                </w:r>
                <w:proofErr w:type="spellStart"/>
                <w:r w:rsidRPr="00F248C2">
                  <w:t>Avril</w:t>
                </w:r>
                <w:proofErr w:type="spellEnd"/>
                <w:r w:rsidRPr="00F248C2">
                  <w:t xml:space="preserve">, La </w:t>
                </w:r>
                <w:proofErr w:type="spellStart"/>
                <w:r w:rsidRPr="00F248C2">
                  <w:t>Goulue</w:t>
                </w:r>
                <w:proofErr w:type="spellEnd"/>
                <w:r w:rsidR="00A339AF">
                  <w:t>,</w:t>
                </w:r>
                <w:r w:rsidRPr="00F248C2">
                  <w:t xml:space="preserve"> and </w:t>
                </w:r>
                <w:proofErr w:type="spellStart"/>
                <w:r w:rsidRPr="00F248C2">
                  <w:t>Valentin</w:t>
                </w:r>
                <w:proofErr w:type="spellEnd"/>
                <w:r w:rsidRPr="00F248C2">
                  <w:t xml:space="preserve"> le </w:t>
                </w:r>
                <w:proofErr w:type="spellStart"/>
                <w:r w:rsidRPr="00F248C2">
                  <w:t>désossé</w:t>
                </w:r>
                <w:proofErr w:type="spellEnd"/>
                <w:r w:rsidRPr="00F248C2">
                  <w:t xml:space="preserve">. The writer Guy de Maupassant also frequented the Parisian cabarets, and the quadrille and </w:t>
                </w:r>
                <w:proofErr w:type="spellStart"/>
                <w:r w:rsidRPr="00F248C2">
                  <w:rPr>
                    <w:i/>
                  </w:rPr>
                  <w:t>chahut</w:t>
                </w:r>
                <w:proofErr w:type="spellEnd"/>
                <w:r w:rsidRPr="00F248C2">
                  <w:t xml:space="preserve"> appear in his short stories. During this period, the cancan became increasingly associated with French identity, and particularly Revolutionary notions of liberty, both by French commentators and the many tourists who flocked to the Moulin Rouge. </w:t>
                </w:r>
              </w:p>
              <w:p w14:paraId="510CAB12" w14:textId="77777777" w:rsidR="0071178C" w:rsidRDefault="0071178C" w:rsidP="000E2950"/>
              <w:p w14:paraId="50DC61A7" w14:textId="42C2490D" w:rsidR="0071178C" w:rsidRDefault="0071178C" w:rsidP="000E2950">
                <w:r>
                  <w:t>[File: Dressage.jpg]</w:t>
                </w:r>
              </w:p>
              <w:p w14:paraId="0F2BC5EC" w14:textId="77777777" w:rsidR="0071178C" w:rsidRDefault="0071178C" w:rsidP="000E2950"/>
              <w:p w14:paraId="142A1D49" w14:textId="6A886F89" w:rsidR="0071178C" w:rsidRPr="00F248C2" w:rsidRDefault="0071178C" w:rsidP="0071178C">
                <w:pPr>
                  <w:pStyle w:val="Caption"/>
                  <w:keepNext/>
                </w:pPr>
                <w:r>
                  <w:t xml:space="preserve">Figure </w:t>
                </w:r>
                <w:r w:rsidR="009A6860">
                  <w:fldChar w:fldCharType="begin"/>
                </w:r>
                <w:r w:rsidR="009A6860">
                  <w:instrText xml:space="preserve"> SEQ Figure \* ARABIC </w:instrText>
                </w:r>
                <w:r w:rsidR="009A6860">
                  <w:fldChar w:fldCharType="separate"/>
                </w:r>
                <w:r>
                  <w:rPr>
                    <w:noProof/>
                  </w:rPr>
                  <w:t>2</w:t>
                </w:r>
                <w:r w:rsidR="009A6860">
                  <w:rPr>
                    <w:noProof/>
                  </w:rPr>
                  <w:fldChar w:fldCharType="end"/>
                </w:r>
                <w:r>
                  <w:t xml:space="preserve"> </w:t>
                </w:r>
                <w:r w:rsidRPr="001050A0">
                  <w:rPr>
                    <w:rFonts w:ascii="Arial" w:hAnsi="Arial"/>
                    <w:i/>
                  </w:rPr>
                  <w:t xml:space="preserve">Dressage des </w:t>
                </w:r>
                <w:proofErr w:type="spellStart"/>
                <w:r w:rsidRPr="001050A0">
                  <w:rPr>
                    <w:rFonts w:ascii="Arial" w:hAnsi="Arial"/>
                    <w:i/>
                  </w:rPr>
                  <w:t>Nouvelles</w:t>
                </w:r>
                <w:proofErr w:type="spellEnd"/>
                <w:r w:rsidRPr="001050A0">
                  <w:rPr>
                    <w:rFonts w:ascii="Arial" w:hAnsi="Arial"/>
                    <w:i/>
                  </w:rPr>
                  <w:t xml:space="preserve">, par </w:t>
                </w:r>
                <w:proofErr w:type="spellStart"/>
                <w:r w:rsidRPr="001050A0">
                  <w:rPr>
                    <w:rFonts w:ascii="Arial" w:hAnsi="Arial"/>
                    <w:i/>
                  </w:rPr>
                  <w:t>Valentin</w:t>
                </w:r>
                <w:proofErr w:type="spellEnd"/>
                <w:r w:rsidRPr="001050A0">
                  <w:rPr>
                    <w:rFonts w:ascii="Arial" w:hAnsi="Arial"/>
                    <w:i/>
                  </w:rPr>
                  <w:t xml:space="preserve"> le </w:t>
                </w:r>
                <w:proofErr w:type="spellStart"/>
                <w:r w:rsidRPr="001050A0">
                  <w:rPr>
                    <w:rFonts w:ascii="Arial" w:hAnsi="Arial"/>
                    <w:i/>
                  </w:rPr>
                  <w:t>Désossé</w:t>
                </w:r>
                <w:proofErr w:type="spellEnd"/>
                <w:r w:rsidRPr="001050A0">
                  <w:rPr>
                    <w:rFonts w:ascii="Arial" w:hAnsi="Arial"/>
                  </w:rPr>
                  <w:t xml:space="preserve"> (1890) by Henri de Toulouse-Lautrec</w:t>
                </w:r>
              </w:p>
              <w:p w14:paraId="0499AF11" w14:textId="01FDE26F" w:rsidR="000E2950" w:rsidRDefault="009A6860" w:rsidP="000E2950">
                <w:hyperlink r:id="rId10" w:history="1">
                  <w:r w:rsidR="0071178C" w:rsidRPr="00F82140">
                    <w:rPr>
                      <w:rStyle w:val="Hyperlink"/>
                    </w:rPr>
                    <w:t>http://www.artliste.com/henri-toulouse-lautrec/dressage-nouvelles-valentin-desosse-535.html</w:t>
                  </w:r>
                </w:hyperlink>
              </w:p>
              <w:p w14:paraId="6D1681DC" w14:textId="77777777" w:rsidR="0071178C" w:rsidRPr="00F248C2" w:rsidRDefault="0071178C" w:rsidP="000E2950"/>
              <w:p w14:paraId="16DDD26E" w14:textId="5916A8F6" w:rsidR="000E2950" w:rsidRPr="00614A58" w:rsidRDefault="00533AE4" w:rsidP="0002072C">
                <w:pPr>
                  <w:pStyle w:val="Heading1"/>
                  <w:outlineLvl w:val="0"/>
                </w:pPr>
                <w:r>
                  <w:t>Legacy</w:t>
                </w:r>
              </w:p>
              <w:p w14:paraId="56DE82BA" w14:textId="6924AEA2" w:rsidR="000E2950" w:rsidRPr="00F248C2" w:rsidRDefault="009A6860" w:rsidP="000E2950">
                <w:r>
                  <w:t>In the late 1890s</w:t>
                </w:r>
                <w:r w:rsidR="000E2950" w:rsidRPr="00F248C2">
                  <w:t xml:space="preserve"> the Moulin Rouge declined in popularity, and in 1903 it was converted from a </w:t>
                </w:r>
                <w:proofErr w:type="gramStart"/>
                <w:r w:rsidR="000E2950" w:rsidRPr="00F248C2">
                  <w:t>dance-hall</w:t>
                </w:r>
                <w:proofErr w:type="gramEnd"/>
                <w:r w:rsidR="000E2950" w:rsidRPr="00F248C2">
                  <w:t xml:space="preserve"> into a variety theatre showing revues. The rise of the revue, with its focus on multiple, </w:t>
                </w:r>
                <w:r w:rsidR="000E2950" w:rsidRPr="00F248C2">
                  <w:lastRenderedPageBreak/>
                  <w:t>identically costumed female dancers, signalled a transformation of the cancan in the late nineteenth and early twentieth centuries. Individual improvisations around the quadrille were replaced by exclusively female precision kick-lines</w:t>
                </w:r>
                <w:r w:rsidR="00E23A15">
                  <w:t>,</w:t>
                </w:r>
                <w:r w:rsidR="000E2950" w:rsidRPr="00F248C2">
                  <w:t xml:space="preserve"> or chorus lines</w:t>
                </w:r>
                <w:r w:rsidR="00E23A15">
                  <w:t>,</w:t>
                </w:r>
                <w:r w:rsidR="000E2950" w:rsidRPr="00F248C2">
                  <w:t xml:space="preserve"> performing choreographed steps in unison or canon. For critics André Levinson and Siegfried </w:t>
                </w:r>
                <w:proofErr w:type="spellStart"/>
                <w:r w:rsidR="000E2950" w:rsidRPr="00F248C2">
                  <w:t>Kracauer</w:t>
                </w:r>
                <w:proofErr w:type="spellEnd"/>
                <w:r w:rsidR="000E2950" w:rsidRPr="00F248C2">
                  <w:t xml:space="preserve">, the mechanical precision of the 1920s chorus line epitomised the effects of modern mass production techniques on the human body. Possible influences on the development of the kick-line include </w:t>
                </w:r>
                <w:r w:rsidR="000E2950" w:rsidRPr="00F248C2">
                  <w:rPr>
                    <w:i/>
                  </w:rPr>
                  <w:t>The Black Crook</w:t>
                </w:r>
                <w:r w:rsidR="000E2950" w:rsidRPr="00F248C2">
                  <w:t xml:space="preserve">, a production featuring a Parisian ballet troupe that premiered in New York in 1866, and a parody of the cancan in Lydia Thompson’s burlesque play </w:t>
                </w:r>
                <w:proofErr w:type="spellStart"/>
                <w:r w:rsidR="000E2950" w:rsidRPr="00F248C2">
                  <w:rPr>
                    <w:i/>
                  </w:rPr>
                  <w:t>Ixion</w:t>
                </w:r>
                <w:proofErr w:type="spellEnd"/>
                <w:r>
                  <w:t xml:space="preserve"> (1868). </w:t>
                </w:r>
                <w:r w:rsidR="000E2950" w:rsidRPr="00F248C2">
                  <w:t xml:space="preserve">John Tiller drilled the kick-line into disciplined unison in the 1890s, while the </w:t>
                </w:r>
                <w:proofErr w:type="spellStart"/>
                <w:r w:rsidR="000E2950" w:rsidRPr="00F248C2">
                  <w:t>Barriso</w:t>
                </w:r>
                <w:r w:rsidR="00E23A15">
                  <w:t>n</w:t>
                </w:r>
                <w:proofErr w:type="spellEnd"/>
                <w:r w:rsidR="00E23A15">
                  <w:t xml:space="preserve"> Sisters added cheeky humour. </w:t>
                </w:r>
                <w:r w:rsidR="000E2950" w:rsidRPr="00F248C2">
                  <w:t>The female kick-line would become the archetypal form of the cancan, often depicted in later cinema and theatre as an embodiment of modernity.</w:t>
                </w:r>
              </w:p>
              <w:p w14:paraId="3149FF53" w14:textId="77777777" w:rsidR="000E2950" w:rsidRDefault="000E2950" w:rsidP="000E2950"/>
              <w:p w14:paraId="03E46670" w14:textId="77777777" w:rsidR="0071178C" w:rsidRDefault="0071178C" w:rsidP="000E2950">
                <w:r>
                  <w:t>[File: frenchcancan.jpg]</w:t>
                </w:r>
              </w:p>
              <w:p w14:paraId="137A7CBE" w14:textId="77777777" w:rsidR="0071178C" w:rsidRDefault="0071178C" w:rsidP="000E2950"/>
              <w:p w14:paraId="4CC0275A" w14:textId="4D050D9A" w:rsidR="0071178C" w:rsidRDefault="0071178C" w:rsidP="000E2950">
                <w:r>
                  <w:t>Still from French Can-Can</w:t>
                </w:r>
              </w:p>
              <w:p w14:paraId="26D6AC59" w14:textId="77777777" w:rsidR="0071178C" w:rsidRDefault="0071178C" w:rsidP="000E2950"/>
              <w:p w14:paraId="4E6C9853" w14:textId="6B8ECC14" w:rsidR="0071178C" w:rsidRDefault="009A6860" w:rsidP="000E2950">
                <w:pPr>
                  <w:rPr>
                    <w:rFonts w:ascii="Arial" w:hAnsi="Arial"/>
                  </w:rPr>
                </w:pPr>
                <w:hyperlink r:id="rId11" w:history="1">
                  <w:r w:rsidR="0071178C" w:rsidRPr="00F82140">
                    <w:rPr>
                      <w:rStyle w:val="Hyperlink"/>
                      <w:rFonts w:ascii="Arial" w:hAnsi="Arial"/>
                    </w:rPr>
                    <w:t>http://sensesofcinema.com/2003/great-directors/renoir/</w:t>
                  </w:r>
                </w:hyperlink>
              </w:p>
              <w:p w14:paraId="54C5496A" w14:textId="77777777" w:rsidR="0071178C" w:rsidRDefault="0071178C" w:rsidP="000E2950"/>
              <w:p w14:paraId="7ED4E040" w14:textId="77777777" w:rsidR="000E2950" w:rsidRPr="00F248C2" w:rsidRDefault="000E2950" w:rsidP="0002072C">
                <w:pPr>
                  <w:pStyle w:val="Heading1"/>
                  <w:outlineLvl w:val="0"/>
                </w:pPr>
                <w:r w:rsidRPr="00F248C2">
                  <w:t>List of works</w:t>
                </w:r>
              </w:p>
              <w:p w14:paraId="47ABF3EE" w14:textId="77777777" w:rsidR="000E2950" w:rsidRPr="00DC6783" w:rsidRDefault="000E2950" w:rsidP="0002072C">
                <w:pPr>
                  <w:pStyle w:val="Heading2"/>
                  <w:outlineLvl w:val="1"/>
                </w:pPr>
                <w:r w:rsidRPr="00DC6783">
                  <w:t>Operetta</w:t>
                </w:r>
              </w:p>
              <w:p w14:paraId="2AB9D4E4" w14:textId="77777777" w:rsidR="000E2950" w:rsidRPr="00F248C2" w:rsidRDefault="000E2950" w:rsidP="000E2950">
                <w:r w:rsidRPr="00F248C2">
                  <w:rPr>
                    <w:i/>
                  </w:rPr>
                  <w:t>Orpheus in the Underworld</w:t>
                </w:r>
                <w:r w:rsidRPr="00F248C2">
                  <w:t xml:space="preserve"> (1858) Composer: Jacques Offenbach</w:t>
                </w:r>
              </w:p>
              <w:p w14:paraId="36290A17" w14:textId="77777777" w:rsidR="000E2950" w:rsidRPr="00F248C2" w:rsidRDefault="000E2950" w:rsidP="000E2950">
                <w:r w:rsidRPr="00F248C2">
                  <w:rPr>
                    <w:i/>
                  </w:rPr>
                  <w:t xml:space="preserve">La Vie </w:t>
                </w:r>
                <w:proofErr w:type="spellStart"/>
                <w:r w:rsidRPr="00F248C2">
                  <w:rPr>
                    <w:i/>
                  </w:rPr>
                  <w:t>Parisienne</w:t>
                </w:r>
                <w:proofErr w:type="spellEnd"/>
                <w:r w:rsidRPr="00F248C2">
                  <w:t xml:space="preserve"> (1866) Composer: Jacques Offenbach</w:t>
                </w:r>
              </w:p>
              <w:p w14:paraId="5F74F756" w14:textId="77777777" w:rsidR="000E2950" w:rsidRPr="00F248C2" w:rsidRDefault="000E2950" w:rsidP="000E2950">
                <w:r w:rsidRPr="00F248C2">
                  <w:rPr>
                    <w:i/>
                  </w:rPr>
                  <w:t>The Merry Widow</w:t>
                </w:r>
                <w:r w:rsidRPr="00F248C2">
                  <w:t xml:space="preserve"> (1905) Composer: Franz </w:t>
                </w:r>
                <w:proofErr w:type="spellStart"/>
                <w:r w:rsidRPr="00F248C2">
                  <w:t>Lehár</w:t>
                </w:r>
                <w:proofErr w:type="spellEnd"/>
              </w:p>
              <w:p w14:paraId="2541760F" w14:textId="77777777" w:rsidR="000E2950" w:rsidRPr="00F248C2" w:rsidRDefault="000E2950" w:rsidP="000E2950">
                <w:r w:rsidRPr="00F248C2">
                  <w:rPr>
                    <w:i/>
                  </w:rPr>
                  <w:t xml:space="preserve">Die </w:t>
                </w:r>
                <w:proofErr w:type="spellStart"/>
                <w:r w:rsidRPr="00F248C2">
                  <w:rPr>
                    <w:i/>
                  </w:rPr>
                  <w:t>keusche</w:t>
                </w:r>
                <w:proofErr w:type="spellEnd"/>
                <w:r w:rsidRPr="00F248C2">
                  <w:rPr>
                    <w:i/>
                  </w:rPr>
                  <w:t xml:space="preserve"> Suzanne</w:t>
                </w:r>
                <w:r w:rsidRPr="00F248C2">
                  <w:t xml:space="preserve"> (1910) Composer: Jean Gilbert </w:t>
                </w:r>
              </w:p>
              <w:p w14:paraId="5B5AF2CB" w14:textId="77777777" w:rsidR="000E2950" w:rsidRPr="00F248C2" w:rsidRDefault="000E2950" w:rsidP="000E2950"/>
              <w:p w14:paraId="4B212B50" w14:textId="77777777" w:rsidR="000E2950" w:rsidRPr="00DC6783" w:rsidRDefault="000E2950" w:rsidP="0002072C">
                <w:pPr>
                  <w:pStyle w:val="Heading2"/>
                  <w:outlineLvl w:val="1"/>
                </w:pPr>
                <w:r w:rsidRPr="00DC6783">
                  <w:t>Ballet</w:t>
                </w:r>
              </w:p>
              <w:p w14:paraId="52878689" w14:textId="77777777" w:rsidR="000E2950" w:rsidRPr="00F248C2" w:rsidRDefault="000E2950" w:rsidP="000E2950">
                <w:r w:rsidRPr="00F248C2">
                  <w:rPr>
                    <w:i/>
                  </w:rPr>
                  <w:t xml:space="preserve">La Boutique </w:t>
                </w:r>
                <w:proofErr w:type="spellStart"/>
                <w:r w:rsidRPr="00F248C2">
                  <w:rPr>
                    <w:i/>
                  </w:rPr>
                  <w:t>Fantasque</w:t>
                </w:r>
                <w:proofErr w:type="spellEnd"/>
                <w:r w:rsidRPr="00F248C2">
                  <w:t xml:space="preserve"> (1919) Choreographer: </w:t>
                </w:r>
                <w:proofErr w:type="spellStart"/>
                <w:r w:rsidRPr="00F248C2">
                  <w:t>Léonide</w:t>
                </w:r>
                <w:proofErr w:type="spellEnd"/>
                <w:r w:rsidRPr="00F248C2">
                  <w:t xml:space="preserve"> Massine; Composer: </w:t>
                </w:r>
                <w:proofErr w:type="spellStart"/>
                <w:r w:rsidRPr="00F248C2">
                  <w:t>Gioacchino</w:t>
                </w:r>
                <w:proofErr w:type="spellEnd"/>
                <w:r w:rsidRPr="00F248C2">
                  <w:t xml:space="preserve"> Rossini; Orchestration: </w:t>
                </w:r>
                <w:proofErr w:type="spellStart"/>
                <w:r w:rsidRPr="00F248C2">
                  <w:t>Ottorino</w:t>
                </w:r>
                <w:proofErr w:type="spellEnd"/>
                <w:r w:rsidRPr="00F248C2">
                  <w:t xml:space="preserve"> Respighi</w:t>
                </w:r>
              </w:p>
              <w:p w14:paraId="344113E1" w14:textId="77777777" w:rsidR="000E2950" w:rsidRPr="00F248C2" w:rsidRDefault="000E2950" w:rsidP="000E2950">
                <w:r w:rsidRPr="00F248C2">
                  <w:rPr>
                    <w:i/>
                  </w:rPr>
                  <w:t>Le Beau Danube</w:t>
                </w:r>
                <w:r w:rsidRPr="00F248C2">
                  <w:t xml:space="preserve"> (1924) Choreographer: </w:t>
                </w:r>
                <w:proofErr w:type="spellStart"/>
                <w:r w:rsidRPr="00F248C2">
                  <w:t>Léonide</w:t>
                </w:r>
                <w:proofErr w:type="spellEnd"/>
                <w:r w:rsidRPr="00F248C2">
                  <w:t xml:space="preserve"> Massine; Composers: Johann Strauss I, Josef Strauss, Johann Strauss II; Orchestration: Roger </w:t>
                </w:r>
                <w:proofErr w:type="spellStart"/>
                <w:r w:rsidRPr="00F248C2">
                  <w:t>Desorimière</w:t>
                </w:r>
                <w:proofErr w:type="spellEnd"/>
              </w:p>
              <w:p w14:paraId="3FA47DF9" w14:textId="77777777" w:rsidR="000E2950" w:rsidRPr="00F248C2" w:rsidRDefault="000E2950" w:rsidP="000E2950">
                <w:r w:rsidRPr="00F248C2">
                  <w:t xml:space="preserve">The Bar at the </w:t>
                </w:r>
                <w:proofErr w:type="spellStart"/>
                <w:r w:rsidRPr="00F248C2">
                  <w:t>Folies</w:t>
                </w:r>
                <w:proofErr w:type="spellEnd"/>
                <w:r w:rsidRPr="00F248C2">
                  <w:t xml:space="preserve"> </w:t>
                </w:r>
                <w:proofErr w:type="spellStart"/>
                <w:r w:rsidRPr="00F248C2">
                  <w:t>Bergère</w:t>
                </w:r>
                <w:proofErr w:type="spellEnd"/>
                <w:r w:rsidRPr="00F248C2">
                  <w:t xml:space="preserve"> (1934) Choreographer: </w:t>
                </w:r>
                <w:proofErr w:type="spellStart"/>
                <w:r w:rsidRPr="00F248C2">
                  <w:t>Ninette</w:t>
                </w:r>
                <w:proofErr w:type="spellEnd"/>
                <w:r w:rsidRPr="00F248C2">
                  <w:t xml:space="preserve"> de Valois; Composer: Emmanuel </w:t>
                </w:r>
                <w:proofErr w:type="spellStart"/>
                <w:r w:rsidRPr="00F248C2">
                  <w:t>Chabrier</w:t>
                </w:r>
                <w:proofErr w:type="spellEnd"/>
              </w:p>
              <w:p w14:paraId="24818E21" w14:textId="77777777" w:rsidR="000E2950" w:rsidRPr="00F248C2" w:rsidRDefault="000E2950" w:rsidP="000E2950">
                <w:proofErr w:type="spellStart"/>
                <w:r w:rsidRPr="00F248C2">
                  <w:rPr>
                    <w:i/>
                  </w:rPr>
                  <w:t>Gaîté</w:t>
                </w:r>
                <w:proofErr w:type="spellEnd"/>
                <w:r w:rsidRPr="00F248C2">
                  <w:rPr>
                    <w:i/>
                  </w:rPr>
                  <w:t xml:space="preserve"> </w:t>
                </w:r>
                <w:proofErr w:type="spellStart"/>
                <w:r w:rsidRPr="00F248C2">
                  <w:rPr>
                    <w:i/>
                  </w:rPr>
                  <w:t>Parisienne</w:t>
                </w:r>
                <w:proofErr w:type="spellEnd"/>
                <w:r w:rsidRPr="00F248C2">
                  <w:t xml:space="preserve"> (1938) Choreographer: </w:t>
                </w:r>
                <w:proofErr w:type="spellStart"/>
                <w:r w:rsidRPr="00F248C2">
                  <w:t>Léonide</w:t>
                </w:r>
                <w:proofErr w:type="spellEnd"/>
                <w:r w:rsidRPr="00F248C2">
                  <w:t xml:space="preserve"> Massine; Composer: Jacques Offenbach; Orchestration: Manuel Rosenthal</w:t>
                </w:r>
              </w:p>
              <w:p w14:paraId="19364535" w14:textId="77777777" w:rsidR="000E2950" w:rsidRPr="00F248C2" w:rsidRDefault="000E2950" w:rsidP="000E2950"/>
              <w:p w14:paraId="5209C517" w14:textId="77777777" w:rsidR="000E2950" w:rsidRPr="00DC6783" w:rsidRDefault="000E2950" w:rsidP="0002072C">
                <w:pPr>
                  <w:pStyle w:val="Heading2"/>
                  <w:outlineLvl w:val="1"/>
                </w:pPr>
                <w:r w:rsidRPr="00DC6783">
                  <w:t>Stage Musicals</w:t>
                </w:r>
              </w:p>
              <w:p w14:paraId="5BDADE18" w14:textId="77777777" w:rsidR="000E2950" w:rsidRPr="00F248C2" w:rsidRDefault="000E2950" w:rsidP="000E2950">
                <w:pPr>
                  <w:rPr>
                    <w:i/>
                  </w:rPr>
                </w:pPr>
                <w:r w:rsidRPr="00F248C2">
                  <w:rPr>
                    <w:i/>
                  </w:rPr>
                  <w:t xml:space="preserve">The Black Crook </w:t>
                </w:r>
                <w:r w:rsidRPr="00F248C2">
                  <w:t>(1866) Director: William Wheatley; Choreographer: David Costa</w:t>
                </w:r>
              </w:p>
              <w:p w14:paraId="76871748" w14:textId="77777777" w:rsidR="000E2950" w:rsidRPr="00F248C2" w:rsidRDefault="000E2950" w:rsidP="000E2950">
                <w:r w:rsidRPr="00F248C2">
                  <w:rPr>
                    <w:i/>
                  </w:rPr>
                  <w:t>Oklahoma!</w:t>
                </w:r>
                <w:r w:rsidRPr="00F248C2">
                  <w:t xml:space="preserve"> (1943) Composers: Richard Rodgers and Oscar Hammerstein II; Choreographer: Agnes de Mille</w:t>
                </w:r>
              </w:p>
              <w:p w14:paraId="379519D2" w14:textId="77777777" w:rsidR="000E2950" w:rsidRPr="00F248C2" w:rsidRDefault="000E2950" w:rsidP="000E2950">
                <w:r w:rsidRPr="00F248C2">
                  <w:rPr>
                    <w:i/>
                  </w:rPr>
                  <w:t>Paint Your Wagon</w:t>
                </w:r>
                <w:r w:rsidRPr="00F248C2">
                  <w:t xml:space="preserve"> (1951) Lyrics and music: Alan J. Lerner and Frederick Loewe; Choreographer: Agnes de Mille</w:t>
                </w:r>
              </w:p>
              <w:p w14:paraId="6E0C6015" w14:textId="77777777" w:rsidR="000E2950" w:rsidRPr="00F248C2" w:rsidRDefault="000E2950" w:rsidP="000E2950">
                <w:r w:rsidRPr="00F248C2">
                  <w:rPr>
                    <w:i/>
                  </w:rPr>
                  <w:t>Can-Can</w:t>
                </w:r>
                <w:r w:rsidRPr="00F248C2">
                  <w:t xml:space="preserve"> (1953) Lyrics and music: Cole Porter; Choreographer: Michael Kidd</w:t>
                </w:r>
              </w:p>
              <w:p w14:paraId="6BCEFAD0" w14:textId="77777777" w:rsidR="000E2950" w:rsidRPr="00F248C2" w:rsidRDefault="000E2950" w:rsidP="000E2950">
                <w:r w:rsidRPr="00F248C2">
                  <w:rPr>
                    <w:i/>
                  </w:rPr>
                  <w:t xml:space="preserve">Gigi </w:t>
                </w:r>
                <w:r w:rsidRPr="00F248C2">
                  <w:t xml:space="preserve">(1973) Lyrics and music: Alan J. Lerner and Frederick Loewe; Choreographer: </w:t>
                </w:r>
                <w:proofErr w:type="spellStart"/>
                <w:r w:rsidRPr="00F248C2">
                  <w:t>Onna</w:t>
                </w:r>
                <w:proofErr w:type="spellEnd"/>
                <w:r w:rsidRPr="00F248C2">
                  <w:t xml:space="preserve"> White</w:t>
                </w:r>
              </w:p>
              <w:p w14:paraId="7E79010F" w14:textId="77777777" w:rsidR="000E2950" w:rsidRPr="00F248C2" w:rsidRDefault="000E2950" w:rsidP="000E2950"/>
              <w:p w14:paraId="032A9443" w14:textId="77777777" w:rsidR="000E2950" w:rsidRPr="00DC6783" w:rsidRDefault="000E2950" w:rsidP="0002072C">
                <w:pPr>
                  <w:pStyle w:val="Heading2"/>
                  <w:outlineLvl w:val="1"/>
                </w:pPr>
                <w:r w:rsidRPr="00DC6783">
                  <w:t>Film</w:t>
                </w:r>
              </w:p>
              <w:p w14:paraId="138692E7" w14:textId="77777777" w:rsidR="000E2950" w:rsidRPr="00F248C2" w:rsidRDefault="000E2950" w:rsidP="000E2950">
                <w:r w:rsidRPr="00F248C2">
                  <w:rPr>
                    <w:i/>
                  </w:rPr>
                  <w:t>Ella Lola, a la Trilby</w:t>
                </w:r>
                <w:r w:rsidRPr="00F248C2">
                  <w:t xml:space="preserve"> (1898) Thomas A. Edison, Inc.</w:t>
                </w:r>
              </w:p>
              <w:p w14:paraId="2CBE631D" w14:textId="77777777" w:rsidR="000E2950" w:rsidRPr="00F248C2" w:rsidRDefault="000E2950" w:rsidP="000E2950">
                <w:r w:rsidRPr="00F248C2">
                  <w:rPr>
                    <w:i/>
                  </w:rPr>
                  <w:t>A Nymph of the Waves</w:t>
                </w:r>
                <w:r w:rsidRPr="00F248C2">
                  <w:t xml:space="preserve"> (1900?) American </w:t>
                </w:r>
                <w:proofErr w:type="spellStart"/>
                <w:r w:rsidRPr="00F248C2">
                  <w:t>Mutoscope</w:t>
                </w:r>
                <w:proofErr w:type="spellEnd"/>
                <w:r w:rsidRPr="00F248C2">
                  <w:t xml:space="preserve"> and </w:t>
                </w:r>
                <w:proofErr w:type="spellStart"/>
                <w:r w:rsidRPr="00F248C2">
                  <w:t>Biograph</w:t>
                </w:r>
                <w:proofErr w:type="spellEnd"/>
                <w:r w:rsidRPr="00F248C2">
                  <w:t xml:space="preserve"> Company</w:t>
                </w:r>
              </w:p>
              <w:p w14:paraId="1EED2D0C" w14:textId="77777777" w:rsidR="000E2950" w:rsidRPr="00F248C2" w:rsidRDefault="000E2950" w:rsidP="000E2950">
                <w:r w:rsidRPr="00F248C2">
                  <w:rPr>
                    <w:i/>
                  </w:rPr>
                  <w:lastRenderedPageBreak/>
                  <w:t>Line of women dancing can-can at Moulin Rouge, France</w:t>
                </w:r>
                <w:r w:rsidRPr="00F248C2">
                  <w:t xml:space="preserve"> (1902)</w:t>
                </w:r>
              </w:p>
              <w:p w14:paraId="0BE5F337" w14:textId="77777777" w:rsidR="000E2950" w:rsidRPr="00F248C2" w:rsidRDefault="000E2950" w:rsidP="000E2950">
                <w:r w:rsidRPr="00F248C2">
                  <w:rPr>
                    <w:i/>
                  </w:rPr>
                  <w:t>Uncle Josh at the Moving Picture Show</w:t>
                </w:r>
                <w:r w:rsidRPr="00F248C2">
                  <w:t xml:space="preserve"> (1902) Director: Edwin S. Porter</w:t>
                </w:r>
              </w:p>
              <w:p w14:paraId="0FB02DE5" w14:textId="77777777" w:rsidR="000E2950" w:rsidRPr="00F248C2" w:rsidRDefault="000E2950" w:rsidP="000E2950">
                <w:r w:rsidRPr="00F248C2">
                  <w:rPr>
                    <w:i/>
                  </w:rPr>
                  <w:t xml:space="preserve">Dance, </w:t>
                </w:r>
                <w:proofErr w:type="spellStart"/>
                <w:r w:rsidRPr="00F248C2">
                  <w:rPr>
                    <w:i/>
                  </w:rPr>
                  <w:t>Franchonetti</w:t>
                </w:r>
                <w:proofErr w:type="spellEnd"/>
                <w:r w:rsidRPr="00F248C2">
                  <w:rPr>
                    <w:i/>
                  </w:rPr>
                  <w:t xml:space="preserve"> Sisters</w:t>
                </w:r>
                <w:r w:rsidRPr="00F248C2">
                  <w:t xml:space="preserve"> (1903) American </w:t>
                </w:r>
                <w:proofErr w:type="spellStart"/>
                <w:r w:rsidRPr="00F248C2">
                  <w:t>Mutoscope</w:t>
                </w:r>
                <w:proofErr w:type="spellEnd"/>
                <w:r w:rsidRPr="00F248C2">
                  <w:t xml:space="preserve"> and </w:t>
                </w:r>
                <w:proofErr w:type="spellStart"/>
                <w:r w:rsidRPr="00F248C2">
                  <w:t>Biograph</w:t>
                </w:r>
                <w:proofErr w:type="spellEnd"/>
                <w:r w:rsidRPr="00F248C2">
                  <w:t xml:space="preserve"> Company</w:t>
                </w:r>
              </w:p>
              <w:p w14:paraId="74DD6468" w14:textId="77777777" w:rsidR="000E2950" w:rsidRPr="00F248C2" w:rsidRDefault="000E2950" w:rsidP="000E2950">
                <w:pPr>
                  <w:rPr>
                    <w:rFonts w:eastAsia="Times New Roman"/>
                    <w:lang w:val="en" w:eastAsia="en-GB"/>
                  </w:rPr>
                </w:pPr>
                <w:r w:rsidRPr="00F248C2">
                  <w:rPr>
                    <w:rFonts w:eastAsia="Times New Roman"/>
                    <w:i/>
                    <w:iCs/>
                    <w:lang w:val="en" w:eastAsia="en-GB"/>
                  </w:rPr>
                  <w:t>Le Fantôme du Moulin Rouge</w:t>
                </w:r>
                <w:r w:rsidRPr="00F248C2">
                  <w:rPr>
                    <w:rFonts w:eastAsia="Times New Roman"/>
                    <w:lang w:val="en" w:eastAsia="en-GB"/>
                  </w:rPr>
                  <w:t xml:space="preserve"> (The Phantom of the Moulin Rouge) (1925) Director: René Clair</w:t>
                </w:r>
              </w:p>
              <w:p w14:paraId="6C61EF27" w14:textId="77777777" w:rsidR="000E2950" w:rsidRPr="00F248C2" w:rsidRDefault="000E2950" w:rsidP="000E2950">
                <w:r w:rsidRPr="00F248C2">
                  <w:rPr>
                    <w:i/>
                  </w:rPr>
                  <w:t>Nana</w:t>
                </w:r>
                <w:r w:rsidRPr="00F248C2">
                  <w:t xml:space="preserve"> (1926) Director: Jean Renoir</w:t>
                </w:r>
              </w:p>
              <w:p w14:paraId="0420914D" w14:textId="77777777" w:rsidR="000E2950" w:rsidRPr="00F248C2" w:rsidRDefault="000E2950" w:rsidP="000E2950">
                <w:r w:rsidRPr="00F248C2">
                  <w:rPr>
                    <w:i/>
                  </w:rPr>
                  <w:t>Moulin Rouge</w:t>
                </w:r>
                <w:r w:rsidRPr="00F248C2">
                  <w:t xml:space="preserve"> (1928) Director: </w:t>
                </w:r>
                <w:proofErr w:type="spellStart"/>
                <w:r w:rsidRPr="00F248C2">
                  <w:t>Ewald</w:t>
                </w:r>
                <w:proofErr w:type="spellEnd"/>
                <w:r w:rsidRPr="00F248C2">
                  <w:t xml:space="preserve"> André </w:t>
                </w:r>
                <w:proofErr w:type="spellStart"/>
                <w:r w:rsidRPr="00F248C2">
                  <w:t>Dupont</w:t>
                </w:r>
                <w:proofErr w:type="spellEnd"/>
              </w:p>
              <w:p w14:paraId="7072DA43" w14:textId="77777777" w:rsidR="000E2950" w:rsidRPr="00F248C2" w:rsidRDefault="000E2950" w:rsidP="000E2950">
                <w:r w:rsidRPr="00F248C2">
                  <w:rPr>
                    <w:i/>
                  </w:rPr>
                  <w:t>An American in Paris</w:t>
                </w:r>
                <w:r w:rsidRPr="00F248C2">
                  <w:t xml:space="preserve"> (1951) Director: </w:t>
                </w:r>
                <w:proofErr w:type="spellStart"/>
                <w:r w:rsidRPr="00F248C2">
                  <w:t>Vincente</w:t>
                </w:r>
                <w:proofErr w:type="spellEnd"/>
                <w:r w:rsidRPr="00F248C2">
                  <w:t xml:space="preserve"> Minnelli; Choreographer: Gene Kelly </w:t>
                </w:r>
                <w:r w:rsidRPr="00F248C2" w:rsidDel="00F34C6E">
                  <w:t xml:space="preserve"> </w:t>
                </w:r>
              </w:p>
              <w:p w14:paraId="012C2B63" w14:textId="77777777" w:rsidR="000E2950" w:rsidRPr="00F248C2" w:rsidRDefault="000E2950" w:rsidP="000E2950">
                <w:pPr>
                  <w:rPr>
                    <w:lang w:val="en-US"/>
                  </w:rPr>
                </w:pPr>
                <w:r w:rsidRPr="00F248C2">
                  <w:rPr>
                    <w:i/>
                    <w:iCs/>
                    <w:lang w:val="en-US"/>
                  </w:rPr>
                  <w:t xml:space="preserve">Moulin Rouge </w:t>
                </w:r>
                <w:r w:rsidRPr="00F248C2">
                  <w:rPr>
                    <w:lang w:val="en-US"/>
                  </w:rPr>
                  <w:t>(1952) Director: John Huston; Dance Director: William Chappell</w:t>
                </w:r>
                <w:r w:rsidRPr="00F248C2" w:rsidDel="00F34C6E">
                  <w:rPr>
                    <w:lang w:val="en-US"/>
                  </w:rPr>
                  <w:t xml:space="preserve"> </w:t>
                </w:r>
              </w:p>
              <w:p w14:paraId="16892FF0" w14:textId="77777777" w:rsidR="000E2950" w:rsidRPr="00F248C2" w:rsidRDefault="000E2950" w:rsidP="000E2950">
                <w:pPr>
                  <w:rPr>
                    <w:lang w:val="en-US"/>
                  </w:rPr>
                </w:pPr>
                <w:r w:rsidRPr="00F248C2">
                  <w:rPr>
                    <w:i/>
                    <w:iCs/>
                    <w:lang w:val="en-US"/>
                  </w:rPr>
                  <w:t xml:space="preserve">French Cancan </w:t>
                </w:r>
                <w:r w:rsidRPr="00F248C2">
                  <w:rPr>
                    <w:lang w:val="en-US"/>
                  </w:rPr>
                  <w:t xml:space="preserve">(1954) Director: Jean Renoir; Choreographer: Claude </w:t>
                </w:r>
                <w:proofErr w:type="spellStart"/>
                <w:r w:rsidRPr="00F248C2">
                  <w:rPr>
                    <w:lang w:val="en-US"/>
                  </w:rPr>
                  <w:t>Grandjean</w:t>
                </w:r>
                <w:proofErr w:type="spellEnd"/>
              </w:p>
              <w:p w14:paraId="2800BBCB" w14:textId="77777777" w:rsidR="000E2950" w:rsidRPr="00F248C2" w:rsidRDefault="000E2950" w:rsidP="000E2950">
                <w:pPr>
                  <w:rPr>
                    <w:lang w:val="en-US"/>
                  </w:rPr>
                </w:pPr>
                <w:r w:rsidRPr="00F248C2">
                  <w:rPr>
                    <w:i/>
                    <w:iCs/>
                    <w:lang w:val="en-US"/>
                  </w:rPr>
                  <w:t>Can-Can</w:t>
                </w:r>
                <w:r w:rsidRPr="00F248C2">
                  <w:rPr>
                    <w:lang w:val="en-US"/>
                  </w:rPr>
                  <w:t xml:space="preserve"> (1960) Director: Walter Lang; Dance Stager: Hermes Pan</w:t>
                </w:r>
              </w:p>
              <w:p w14:paraId="3F31232A" w14:textId="77777777" w:rsidR="000E2950" w:rsidRPr="00F248C2" w:rsidRDefault="000E2950" w:rsidP="000E2950">
                <w:pPr>
                  <w:rPr>
                    <w:lang w:val="en-US"/>
                  </w:rPr>
                </w:pPr>
                <w:r w:rsidRPr="00F248C2">
                  <w:rPr>
                    <w:i/>
                    <w:lang w:val="en-US"/>
                  </w:rPr>
                  <w:t>Lautrec</w:t>
                </w:r>
                <w:r w:rsidRPr="00F248C2">
                  <w:rPr>
                    <w:lang w:val="en-US"/>
                  </w:rPr>
                  <w:t xml:space="preserve"> (1998) Director: Roger </w:t>
                </w:r>
                <w:proofErr w:type="spellStart"/>
                <w:r w:rsidRPr="00F248C2">
                  <w:rPr>
                    <w:lang w:val="en-US"/>
                  </w:rPr>
                  <w:t>Planchon</w:t>
                </w:r>
                <w:proofErr w:type="spellEnd"/>
              </w:p>
              <w:p w14:paraId="5B1EDE3B" w14:textId="77777777" w:rsidR="000E2950" w:rsidRPr="00F248C2" w:rsidRDefault="000E2950" w:rsidP="000E2950">
                <w:r w:rsidRPr="00F248C2">
                  <w:rPr>
                    <w:i/>
                    <w:lang w:val="en-US"/>
                  </w:rPr>
                  <w:t>Moulin Rouge!</w:t>
                </w:r>
                <w:r w:rsidRPr="00F248C2">
                  <w:rPr>
                    <w:lang w:val="en-US"/>
                  </w:rPr>
                  <w:t xml:space="preserve"> (2001) Director: </w:t>
                </w:r>
                <w:proofErr w:type="spellStart"/>
                <w:r w:rsidRPr="00F248C2">
                  <w:rPr>
                    <w:lang w:val="en-US"/>
                  </w:rPr>
                  <w:t>Baz</w:t>
                </w:r>
                <w:proofErr w:type="spellEnd"/>
                <w:r w:rsidRPr="00F248C2">
                  <w:rPr>
                    <w:lang w:val="en-US"/>
                  </w:rPr>
                  <w:t xml:space="preserve"> </w:t>
                </w:r>
                <w:proofErr w:type="spellStart"/>
                <w:r w:rsidRPr="00F248C2">
                  <w:rPr>
                    <w:lang w:val="en-US"/>
                  </w:rPr>
                  <w:t>Luhrmann</w:t>
                </w:r>
                <w:proofErr w:type="spellEnd"/>
                <w:r w:rsidRPr="00F248C2">
                  <w:rPr>
                    <w:lang w:val="en-US"/>
                  </w:rPr>
                  <w:t xml:space="preserve">; Choreographer: John O’Connell </w:t>
                </w:r>
              </w:p>
              <w:p w14:paraId="240A2B74" w14:textId="70E2BC27" w:rsidR="003F0D73" w:rsidRDefault="000E2950" w:rsidP="000E2950">
                <w:r w:rsidRPr="00F248C2">
                  <w:rPr>
                    <w:i/>
                  </w:rPr>
                  <w:t>Midnight in Paris</w:t>
                </w:r>
                <w:r w:rsidRPr="00F248C2">
                  <w:t xml:space="preserve"> (2011) Director: Woody Allen</w:t>
                </w:r>
              </w:p>
            </w:tc>
            <w:bookmarkStart w:id="1" w:name="_GoBack" w:displacedByCustomXml="next"/>
            <w:bookmarkEnd w:id="1" w:displacedByCustomXml="next"/>
          </w:sdtContent>
        </w:sdt>
      </w:tr>
      <w:tr w:rsidR="003235A7" w14:paraId="7CE5A24E" w14:textId="77777777" w:rsidTr="003235A7">
        <w:tc>
          <w:tcPr>
            <w:tcW w:w="9016" w:type="dxa"/>
          </w:tcPr>
          <w:p w14:paraId="51F5E006" w14:textId="77777777" w:rsidR="003235A7" w:rsidRDefault="003235A7" w:rsidP="000E2950">
            <w:r w:rsidRPr="0015114C">
              <w:rPr>
                <w:u w:val="single"/>
              </w:rPr>
              <w:lastRenderedPageBreak/>
              <w:t>Further reading</w:t>
            </w:r>
            <w:r>
              <w:t>:</w:t>
            </w:r>
          </w:p>
          <w:sdt>
            <w:sdtPr>
              <w:alias w:val="Further reading"/>
              <w:tag w:val="furtherReading"/>
              <w:id w:val="-1516217107"/>
              <w:placeholder>
                <w:docPart w:val="55650865206B8B498A3FCA5D811B11CC"/>
              </w:placeholder>
            </w:sdtPr>
            <w:sdtEndPr/>
            <w:sdtContent>
              <w:p w14:paraId="60A01B4C" w14:textId="77777777" w:rsidR="000E2950" w:rsidRDefault="009A6860" w:rsidP="000E2950">
                <w:sdt>
                  <w:sdtPr>
                    <w:id w:val="-2131998863"/>
                    <w:citation/>
                  </w:sdtPr>
                  <w:sdtEndPr/>
                  <w:sdtContent>
                    <w:r w:rsidR="0041648B">
                      <w:fldChar w:fldCharType="begin"/>
                    </w:r>
                    <w:r w:rsidR="0041648B">
                      <w:rPr>
                        <w:lang w:val="en-US"/>
                      </w:rPr>
                      <w:instrText xml:space="preserve"> CITATION Cor991 \l 1033 </w:instrText>
                    </w:r>
                    <w:r w:rsidR="0041648B">
                      <w:fldChar w:fldCharType="separate"/>
                    </w:r>
                    <w:r w:rsidR="0041648B">
                      <w:rPr>
                        <w:noProof/>
                        <w:lang w:val="en-US"/>
                      </w:rPr>
                      <w:t xml:space="preserve"> (Cordova)</w:t>
                    </w:r>
                    <w:r w:rsidR="0041648B">
                      <w:fldChar w:fldCharType="end"/>
                    </w:r>
                  </w:sdtContent>
                </w:sdt>
              </w:p>
              <w:p w14:paraId="794419A2" w14:textId="77777777" w:rsidR="000E2950" w:rsidRPr="00F248C2" w:rsidRDefault="009A6860" w:rsidP="000E2950">
                <w:sdt>
                  <w:sdtPr>
                    <w:id w:val="-1753344112"/>
                    <w:citation/>
                  </w:sdtPr>
                  <w:sdtEndPr/>
                  <w:sdtContent>
                    <w:r w:rsidR="0041648B">
                      <w:fldChar w:fldCharType="begin"/>
                    </w:r>
                    <w:r w:rsidR="0041648B">
                      <w:rPr>
                        <w:lang w:val="en-US"/>
                      </w:rPr>
                      <w:instrText xml:space="preserve"> CITATION Gas86 \l 1033 </w:instrText>
                    </w:r>
                    <w:r w:rsidR="0041648B">
                      <w:fldChar w:fldCharType="separate"/>
                    </w:r>
                    <w:r w:rsidR="0041648B">
                      <w:rPr>
                        <w:noProof/>
                        <w:lang w:val="en-US"/>
                      </w:rPr>
                      <w:t>(Gasnault)</w:t>
                    </w:r>
                    <w:r w:rsidR="0041648B">
                      <w:fldChar w:fldCharType="end"/>
                    </w:r>
                  </w:sdtContent>
                </w:sdt>
              </w:p>
              <w:p w14:paraId="449852B0" w14:textId="77777777" w:rsidR="000E2950" w:rsidRPr="00F248C2" w:rsidRDefault="009A6860" w:rsidP="000E2950">
                <w:sdt>
                  <w:sdtPr>
                    <w:id w:val="1901795600"/>
                    <w:citation/>
                  </w:sdtPr>
                  <w:sdtEndPr/>
                  <w:sdtContent>
                    <w:r w:rsidR="0041648B">
                      <w:fldChar w:fldCharType="begin"/>
                    </w:r>
                    <w:r w:rsidR="0041648B">
                      <w:rPr>
                        <w:lang w:val="en-US"/>
                      </w:rPr>
                      <w:instrText xml:space="preserve"> CITATION Mar61 \l 1033 </w:instrText>
                    </w:r>
                    <w:r w:rsidR="0041648B">
                      <w:fldChar w:fldCharType="separate"/>
                    </w:r>
                    <w:r w:rsidR="0041648B">
                      <w:rPr>
                        <w:noProof/>
                        <w:lang w:val="en-US"/>
                      </w:rPr>
                      <w:t>(Mariel and Trocher)</w:t>
                    </w:r>
                    <w:r w:rsidR="0041648B">
                      <w:fldChar w:fldCharType="end"/>
                    </w:r>
                  </w:sdtContent>
                </w:sdt>
              </w:p>
              <w:p w14:paraId="22A90713" w14:textId="77777777" w:rsidR="0041648B" w:rsidRDefault="009A6860" w:rsidP="000E2950">
                <w:sdt>
                  <w:sdtPr>
                    <w:id w:val="-2110737007"/>
                    <w:citation/>
                  </w:sdtPr>
                  <w:sdtEndPr/>
                  <w:sdtContent>
                    <w:r w:rsidR="0041648B">
                      <w:fldChar w:fldCharType="begin"/>
                    </w:r>
                    <w:r w:rsidR="0041648B">
                      <w:rPr>
                        <w:lang w:val="en-US"/>
                      </w:rPr>
                      <w:instrText xml:space="preserve"> CITATION Pes90 \l 1033 </w:instrText>
                    </w:r>
                    <w:r w:rsidR="0041648B">
                      <w:fldChar w:fldCharType="separate"/>
                    </w:r>
                    <w:r w:rsidR="0041648B">
                      <w:rPr>
                        <w:noProof/>
                        <w:lang w:val="en-US"/>
                      </w:rPr>
                      <w:t>(Pessis, Crépineau and Lamb)</w:t>
                    </w:r>
                    <w:r w:rsidR="0041648B">
                      <w:fldChar w:fldCharType="end"/>
                    </w:r>
                  </w:sdtContent>
                </w:sdt>
              </w:p>
              <w:p w14:paraId="49813546" w14:textId="77777777" w:rsidR="003235A7" w:rsidRDefault="009A6860" w:rsidP="000E2950">
                <w:sdt>
                  <w:sdtPr>
                    <w:id w:val="-1728370705"/>
                    <w:citation/>
                  </w:sdtPr>
                  <w:sdtEndPr/>
                  <w:sdtContent>
                    <w:r w:rsidR="0041648B">
                      <w:fldChar w:fldCharType="begin"/>
                    </w:r>
                    <w:r w:rsidR="0041648B">
                      <w:rPr>
                        <w:lang w:val="en-US"/>
                      </w:rPr>
                      <w:instrText xml:space="preserve"> CITATION Pri98 \l 1033 </w:instrText>
                    </w:r>
                    <w:r w:rsidR="0041648B">
                      <w:fldChar w:fldCharType="separate"/>
                    </w:r>
                    <w:r w:rsidR="0041648B">
                      <w:rPr>
                        <w:noProof/>
                        <w:lang w:val="en-US"/>
                      </w:rPr>
                      <w:t>(Price)</w:t>
                    </w:r>
                    <w:r w:rsidR="0041648B">
                      <w:fldChar w:fldCharType="end"/>
                    </w:r>
                  </w:sdtContent>
                </w:sdt>
              </w:p>
            </w:sdtContent>
          </w:sdt>
        </w:tc>
      </w:tr>
    </w:tbl>
    <w:p w14:paraId="10908F69"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Johnson" w:date="2015-02-24T14:35:00Z" w:initials="JJ">
    <w:p w14:paraId="6074DC70" w14:textId="53136A76" w:rsidR="0071178C" w:rsidRPr="001050A0" w:rsidRDefault="0071178C" w:rsidP="0071178C">
      <w:pPr>
        <w:rPr>
          <w:rFonts w:ascii="Arial" w:hAnsi="Arial"/>
          <w:noProof/>
        </w:rPr>
      </w:pPr>
      <w:r>
        <w:rPr>
          <w:rStyle w:val="CommentReference"/>
        </w:rPr>
        <w:annotationRef/>
      </w:r>
      <w:r w:rsidRPr="001050A0">
        <w:rPr>
          <w:rFonts w:ascii="Arial" w:hAnsi="Arial"/>
          <w:noProof/>
        </w:rPr>
        <w:t>Location: New York Public Library</w:t>
      </w:r>
      <w:r>
        <w:rPr>
          <w:rFonts w:ascii="Arial" w:hAnsi="Arial"/>
          <w:noProof/>
        </w:rPr>
        <w:t xml:space="preserve"> (Author of article previously obtained permission to reproduce this image for another publication. The original is in colour)</w:t>
      </w:r>
    </w:p>
    <w:p w14:paraId="10C8D6D9" w14:textId="03E6ED05" w:rsidR="0071178C" w:rsidRDefault="0071178C">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AC8BAE" w14:textId="77777777" w:rsidR="0002072C" w:rsidRDefault="0002072C" w:rsidP="007A0D55">
      <w:pPr>
        <w:spacing w:after="0" w:line="240" w:lineRule="auto"/>
      </w:pPr>
      <w:r>
        <w:separator/>
      </w:r>
    </w:p>
  </w:endnote>
  <w:endnote w:type="continuationSeparator" w:id="0">
    <w:p w14:paraId="3E871FCE" w14:textId="77777777" w:rsidR="0002072C" w:rsidRDefault="000207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DA7967" w14:textId="77777777" w:rsidR="0002072C" w:rsidRDefault="0002072C" w:rsidP="007A0D55">
      <w:pPr>
        <w:spacing w:after="0" w:line="240" w:lineRule="auto"/>
      </w:pPr>
      <w:r>
        <w:separator/>
      </w:r>
    </w:p>
  </w:footnote>
  <w:footnote w:type="continuationSeparator" w:id="0">
    <w:p w14:paraId="135A1D7A" w14:textId="77777777" w:rsidR="0002072C" w:rsidRDefault="0002072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B1B27" w14:textId="77777777" w:rsidR="0002072C" w:rsidRDefault="0002072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D7D9D2F" w14:textId="77777777" w:rsidR="0002072C" w:rsidRDefault="000207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950"/>
    <w:rsid w:val="0002072C"/>
    <w:rsid w:val="00032559"/>
    <w:rsid w:val="00052040"/>
    <w:rsid w:val="000B25AE"/>
    <w:rsid w:val="000B55AB"/>
    <w:rsid w:val="000D24DC"/>
    <w:rsid w:val="000E2950"/>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13F8F"/>
    <w:rsid w:val="0041648B"/>
    <w:rsid w:val="00462DBE"/>
    <w:rsid w:val="00464699"/>
    <w:rsid w:val="00483379"/>
    <w:rsid w:val="00487BC5"/>
    <w:rsid w:val="00496888"/>
    <w:rsid w:val="004A7476"/>
    <w:rsid w:val="004E5896"/>
    <w:rsid w:val="00513EE6"/>
    <w:rsid w:val="00533AE4"/>
    <w:rsid w:val="00534F8F"/>
    <w:rsid w:val="00590035"/>
    <w:rsid w:val="005B177E"/>
    <w:rsid w:val="005B3921"/>
    <w:rsid w:val="005F26D7"/>
    <w:rsid w:val="005F5450"/>
    <w:rsid w:val="006D0412"/>
    <w:rsid w:val="0071178C"/>
    <w:rsid w:val="007411B9"/>
    <w:rsid w:val="00780D95"/>
    <w:rsid w:val="00780DC7"/>
    <w:rsid w:val="007A0D55"/>
    <w:rsid w:val="007B3377"/>
    <w:rsid w:val="007E5F44"/>
    <w:rsid w:val="00821DE3"/>
    <w:rsid w:val="00846CE1"/>
    <w:rsid w:val="008A5B87"/>
    <w:rsid w:val="00922950"/>
    <w:rsid w:val="009A6860"/>
    <w:rsid w:val="009A7264"/>
    <w:rsid w:val="009D1606"/>
    <w:rsid w:val="009E18A1"/>
    <w:rsid w:val="009E73D7"/>
    <w:rsid w:val="009F48E6"/>
    <w:rsid w:val="00A27D2C"/>
    <w:rsid w:val="00A339AF"/>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3A15"/>
    <w:rsid w:val="00E4198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80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29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2950"/>
    <w:rPr>
      <w:rFonts w:ascii="Lucida Grande" w:hAnsi="Lucida Grande" w:cs="Lucida Grande"/>
      <w:sz w:val="18"/>
      <w:szCs w:val="18"/>
    </w:rPr>
  </w:style>
  <w:style w:type="character" w:styleId="CommentReference">
    <w:name w:val="annotation reference"/>
    <w:basedOn w:val="DefaultParagraphFont"/>
    <w:uiPriority w:val="99"/>
    <w:semiHidden/>
    <w:rsid w:val="0071178C"/>
    <w:rPr>
      <w:sz w:val="18"/>
      <w:szCs w:val="18"/>
    </w:rPr>
  </w:style>
  <w:style w:type="paragraph" w:styleId="CommentText">
    <w:name w:val="annotation text"/>
    <w:basedOn w:val="Normal"/>
    <w:link w:val="CommentTextChar"/>
    <w:uiPriority w:val="99"/>
    <w:semiHidden/>
    <w:rsid w:val="0071178C"/>
    <w:pPr>
      <w:spacing w:line="240" w:lineRule="auto"/>
    </w:pPr>
    <w:rPr>
      <w:sz w:val="24"/>
      <w:szCs w:val="24"/>
    </w:rPr>
  </w:style>
  <w:style w:type="character" w:customStyle="1" w:styleId="CommentTextChar">
    <w:name w:val="Comment Text Char"/>
    <w:basedOn w:val="DefaultParagraphFont"/>
    <w:link w:val="CommentText"/>
    <w:uiPriority w:val="99"/>
    <w:semiHidden/>
    <w:rsid w:val="0071178C"/>
    <w:rPr>
      <w:sz w:val="24"/>
      <w:szCs w:val="24"/>
    </w:rPr>
  </w:style>
  <w:style w:type="paragraph" w:styleId="CommentSubject">
    <w:name w:val="annotation subject"/>
    <w:basedOn w:val="CommentText"/>
    <w:next w:val="CommentText"/>
    <w:link w:val="CommentSubjectChar"/>
    <w:uiPriority w:val="99"/>
    <w:semiHidden/>
    <w:rsid w:val="0071178C"/>
    <w:rPr>
      <w:b/>
      <w:bCs/>
      <w:sz w:val="20"/>
      <w:szCs w:val="20"/>
    </w:rPr>
  </w:style>
  <w:style w:type="character" w:customStyle="1" w:styleId="CommentSubjectChar">
    <w:name w:val="Comment Subject Char"/>
    <w:basedOn w:val="CommentTextChar"/>
    <w:link w:val="CommentSubject"/>
    <w:uiPriority w:val="99"/>
    <w:semiHidden/>
    <w:rsid w:val="0071178C"/>
    <w:rPr>
      <w:b/>
      <w:bCs/>
      <w:sz w:val="20"/>
      <w:szCs w:val="20"/>
    </w:rPr>
  </w:style>
  <w:style w:type="paragraph" w:styleId="Caption">
    <w:name w:val="caption"/>
    <w:basedOn w:val="Normal"/>
    <w:next w:val="Normal"/>
    <w:uiPriority w:val="35"/>
    <w:semiHidden/>
    <w:qFormat/>
    <w:rsid w:val="0071178C"/>
    <w:pPr>
      <w:spacing w:after="200" w:line="240" w:lineRule="auto"/>
    </w:pPr>
    <w:rPr>
      <w:b/>
      <w:bCs/>
      <w:color w:val="5B9BD5" w:themeColor="accent1"/>
      <w:sz w:val="18"/>
      <w:szCs w:val="18"/>
    </w:rPr>
  </w:style>
  <w:style w:type="character" w:styleId="Hyperlink">
    <w:name w:val="Hyperlink"/>
    <w:basedOn w:val="DefaultParagraphFont"/>
    <w:uiPriority w:val="99"/>
    <w:semiHidden/>
    <w:rsid w:val="0071178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29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2950"/>
    <w:rPr>
      <w:rFonts w:ascii="Lucida Grande" w:hAnsi="Lucida Grande" w:cs="Lucida Grande"/>
      <w:sz w:val="18"/>
      <w:szCs w:val="18"/>
    </w:rPr>
  </w:style>
  <w:style w:type="character" w:styleId="CommentReference">
    <w:name w:val="annotation reference"/>
    <w:basedOn w:val="DefaultParagraphFont"/>
    <w:uiPriority w:val="99"/>
    <w:semiHidden/>
    <w:rsid w:val="0071178C"/>
    <w:rPr>
      <w:sz w:val="18"/>
      <w:szCs w:val="18"/>
    </w:rPr>
  </w:style>
  <w:style w:type="paragraph" w:styleId="CommentText">
    <w:name w:val="annotation text"/>
    <w:basedOn w:val="Normal"/>
    <w:link w:val="CommentTextChar"/>
    <w:uiPriority w:val="99"/>
    <w:semiHidden/>
    <w:rsid w:val="0071178C"/>
    <w:pPr>
      <w:spacing w:line="240" w:lineRule="auto"/>
    </w:pPr>
    <w:rPr>
      <w:sz w:val="24"/>
      <w:szCs w:val="24"/>
    </w:rPr>
  </w:style>
  <w:style w:type="character" w:customStyle="1" w:styleId="CommentTextChar">
    <w:name w:val="Comment Text Char"/>
    <w:basedOn w:val="DefaultParagraphFont"/>
    <w:link w:val="CommentText"/>
    <w:uiPriority w:val="99"/>
    <w:semiHidden/>
    <w:rsid w:val="0071178C"/>
    <w:rPr>
      <w:sz w:val="24"/>
      <w:szCs w:val="24"/>
    </w:rPr>
  </w:style>
  <w:style w:type="paragraph" w:styleId="CommentSubject">
    <w:name w:val="annotation subject"/>
    <w:basedOn w:val="CommentText"/>
    <w:next w:val="CommentText"/>
    <w:link w:val="CommentSubjectChar"/>
    <w:uiPriority w:val="99"/>
    <w:semiHidden/>
    <w:rsid w:val="0071178C"/>
    <w:rPr>
      <w:b/>
      <w:bCs/>
      <w:sz w:val="20"/>
      <w:szCs w:val="20"/>
    </w:rPr>
  </w:style>
  <w:style w:type="character" w:customStyle="1" w:styleId="CommentSubjectChar">
    <w:name w:val="Comment Subject Char"/>
    <w:basedOn w:val="CommentTextChar"/>
    <w:link w:val="CommentSubject"/>
    <w:uiPriority w:val="99"/>
    <w:semiHidden/>
    <w:rsid w:val="0071178C"/>
    <w:rPr>
      <w:b/>
      <w:bCs/>
      <w:sz w:val="20"/>
      <w:szCs w:val="20"/>
    </w:rPr>
  </w:style>
  <w:style w:type="paragraph" w:styleId="Caption">
    <w:name w:val="caption"/>
    <w:basedOn w:val="Normal"/>
    <w:next w:val="Normal"/>
    <w:uiPriority w:val="35"/>
    <w:semiHidden/>
    <w:qFormat/>
    <w:rsid w:val="0071178C"/>
    <w:pPr>
      <w:spacing w:after="200" w:line="240" w:lineRule="auto"/>
    </w:pPr>
    <w:rPr>
      <w:b/>
      <w:bCs/>
      <w:color w:val="5B9BD5" w:themeColor="accent1"/>
      <w:sz w:val="18"/>
      <w:szCs w:val="18"/>
    </w:rPr>
  </w:style>
  <w:style w:type="character" w:styleId="Hyperlink">
    <w:name w:val="Hyperlink"/>
    <w:basedOn w:val="DefaultParagraphFont"/>
    <w:uiPriority w:val="99"/>
    <w:semiHidden/>
    <w:rsid w:val="007117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sesofcinema.com/2003/great-directors/renoir/"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artliste.com/henri-toulouse-lautrec/dressage-nouvelles-valentin-desosse-535.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095CD2BF6AC34099016229EDC85C75"/>
        <w:category>
          <w:name w:val="General"/>
          <w:gallery w:val="placeholder"/>
        </w:category>
        <w:types>
          <w:type w:val="bbPlcHdr"/>
        </w:types>
        <w:behaviors>
          <w:behavior w:val="content"/>
        </w:behaviors>
        <w:guid w:val="{66DBAD0E-F7B7-604D-AFE6-97B2AD957F73}"/>
      </w:docPartPr>
      <w:docPartBody>
        <w:p w:rsidR="00901BBA" w:rsidRDefault="00901BBA">
          <w:pPr>
            <w:pStyle w:val="08095CD2BF6AC34099016229EDC85C75"/>
          </w:pPr>
          <w:r w:rsidRPr="00CC586D">
            <w:rPr>
              <w:rStyle w:val="PlaceholderText"/>
              <w:b/>
              <w:color w:val="FFFFFF" w:themeColor="background1"/>
            </w:rPr>
            <w:t>[Salutation]</w:t>
          </w:r>
        </w:p>
      </w:docPartBody>
    </w:docPart>
    <w:docPart>
      <w:docPartPr>
        <w:name w:val="837A31EBF5F7C34FB3473A50B4A856D1"/>
        <w:category>
          <w:name w:val="General"/>
          <w:gallery w:val="placeholder"/>
        </w:category>
        <w:types>
          <w:type w:val="bbPlcHdr"/>
        </w:types>
        <w:behaviors>
          <w:behavior w:val="content"/>
        </w:behaviors>
        <w:guid w:val="{C9639957-02B7-7444-9309-2D96D279B325}"/>
      </w:docPartPr>
      <w:docPartBody>
        <w:p w:rsidR="00901BBA" w:rsidRDefault="00901BBA">
          <w:pPr>
            <w:pStyle w:val="837A31EBF5F7C34FB3473A50B4A856D1"/>
          </w:pPr>
          <w:r>
            <w:rPr>
              <w:rStyle w:val="PlaceholderText"/>
            </w:rPr>
            <w:t>[First name]</w:t>
          </w:r>
        </w:p>
      </w:docPartBody>
    </w:docPart>
    <w:docPart>
      <w:docPartPr>
        <w:name w:val="E89D96A5628CCC4AB2799E298D27C61D"/>
        <w:category>
          <w:name w:val="General"/>
          <w:gallery w:val="placeholder"/>
        </w:category>
        <w:types>
          <w:type w:val="bbPlcHdr"/>
        </w:types>
        <w:behaviors>
          <w:behavior w:val="content"/>
        </w:behaviors>
        <w:guid w:val="{F18C8644-3B62-004E-9F04-9A4A7F17DEF9}"/>
      </w:docPartPr>
      <w:docPartBody>
        <w:p w:rsidR="00901BBA" w:rsidRDefault="00901BBA">
          <w:pPr>
            <w:pStyle w:val="E89D96A5628CCC4AB2799E298D27C61D"/>
          </w:pPr>
          <w:r>
            <w:rPr>
              <w:rStyle w:val="PlaceholderText"/>
            </w:rPr>
            <w:t>[Middle name]</w:t>
          </w:r>
        </w:p>
      </w:docPartBody>
    </w:docPart>
    <w:docPart>
      <w:docPartPr>
        <w:name w:val="924DDD134E2F3D4E8699A0D7E6C56F10"/>
        <w:category>
          <w:name w:val="General"/>
          <w:gallery w:val="placeholder"/>
        </w:category>
        <w:types>
          <w:type w:val="bbPlcHdr"/>
        </w:types>
        <w:behaviors>
          <w:behavior w:val="content"/>
        </w:behaviors>
        <w:guid w:val="{87536D44-B77D-E44A-A3A3-7B967EB8DDB9}"/>
      </w:docPartPr>
      <w:docPartBody>
        <w:p w:rsidR="00901BBA" w:rsidRDefault="00901BBA">
          <w:pPr>
            <w:pStyle w:val="924DDD134E2F3D4E8699A0D7E6C56F10"/>
          </w:pPr>
          <w:r>
            <w:rPr>
              <w:rStyle w:val="PlaceholderText"/>
            </w:rPr>
            <w:t>[Last name]</w:t>
          </w:r>
        </w:p>
      </w:docPartBody>
    </w:docPart>
    <w:docPart>
      <w:docPartPr>
        <w:name w:val="1B5E46749B4E4E45941FB4E7DEA01339"/>
        <w:category>
          <w:name w:val="General"/>
          <w:gallery w:val="placeholder"/>
        </w:category>
        <w:types>
          <w:type w:val="bbPlcHdr"/>
        </w:types>
        <w:behaviors>
          <w:behavior w:val="content"/>
        </w:behaviors>
        <w:guid w:val="{346AD637-7309-6946-BD8D-C744A8610992}"/>
      </w:docPartPr>
      <w:docPartBody>
        <w:p w:rsidR="00901BBA" w:rsidRDefault="00901BBA">
          <w:pPr>
            <w:pStyle w:val="1B5E46749B4E4E45941FB4E7DEA01339"/>
          </w:pPr>
          <w:r>
            <w:rPr>
              <w:rStyle w:val="PlaceholderText"/>
            </w:rPr>
            <w:t>[Enter your biography]</w:t>
          </w:r>
        </w:p>
      </w:docPartBody>
    </w:docPart>
    <w:docPart>
      <w:docPartPr>
        <w:name w:val="E476327C06107B4F8E5D7B4195838315"/>
        <w:category>
          <w:name w:val="General"/>
          <w:gallery w:val="placeholder"/>
        </w:category>
        <w:types>
          <w:type w:val="bbPlcHdr"/>
        </w:types>
        <w:behaviors>
          <w:behavior w:val="content"/>
        </w:behaviors>
        <w:guid w:val="{58F34562-EF2E-6C4B-8D85-E6397A5F3666}"/>
      </w:docPartPr>
      <w:docPartBody>
        <w:p w:rsidR="00901BBA" w:rsidRDefault="00901BBA">
          <w:pPr>
            <w:pStyle w:val="E476327C06107B4F8E5D7B4195838315"/>
          </w:pPr>
          <w:r>
            <w:rPr>
              <w:rStyle w:val="PlaceholderText"/>
            </w:rPr>
            <w:t>[Enter the institution with which you are affiliated]</w:t>
          </w:r>
        </w:p>
      </w:docPartBody>
    </w:docPart>
    <w:docPart>
      <w:docPartPr>
        <w:name w:val="86D10FADF19111419F078601A00261E1"/>
        <w:category>
          <w:name w:val="General"/>
          <w:gallery w:val="placeholder"/>
        </w:category>
        <w:types>
          <w:type w:val="bbPlcHdr"/>
        </w:types>
        <w:behaviors>
          <w:behavior w:val="content"/>
        </w:behaviors>
        <w:guid w:val="{0480950B-8DAF-A745-BBE1-C9C21C911F3E}"/>
      </w:docPartPr>
      <w:docPartBody>
        <w:p w:rsidR="00901BBA" w:rsidRDefault="00901BBA">
          <w:pPr>
            <w:pStyle w:val="86D10FADF19111419F078601A00261E1"/>
          </w:pPr>
          <w:r w:rsidRPr="00EF74F7">
            <w:rPr>
              <w:b/>
              <w:color w:val="808080" w:themeColor="background1" w:themeShade="80"/>
            </w:rPr>
            <w:t>[Enter the headword for your article]</w:t>
          </w:r>
        </w:p>
      </w:docPartBody>
    </w:docPart>
    <w:docPart>
      <w:docPartPr>
        <w:name w:val="5FB3C4892CF6FD408438CCAC7D05991C"/>
        <w:category>
          <w:name w:val="General"/>
          <w:gallery w:val="placeholder"/>
        </w:category>
        <w:types>
          <w:type w:val="bbPlcHdr"/>
        </w:types>
        <w:behaviors>
          <w:behavior w:val="content"/>
        </w:behaviors>
        <w:guid w:val="{1FC00FE8-F5A4-BD45-A60A-57C435E4DE81}"/>
      </w:docPartPr>
      <w:docPartBody>
        <w:p w:rsidR="00901BBA" w:rsidRDefault="00901BBA">
          <w:pPr>
            <w:pStyle w:val="5FB3C4892CF6FD408438CCAC7D0599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FC0F3D00200F46B982744AC5B636FF"/>
        <w:category>
          <w:name w:val="General"/>
          <w:gallery w:val="placeholder"/>
        </w:category>
        <w:types>
          <w:type w:val="bbPlcHdr"/>
        </w:types>
        <w:behaviors>
          <w:behavior w:val="content"/>
        </w:behaviors>
        <w:guid w:val="{CD83887B-3C8B-BE43-88DB-030C70C0B0DF}"/>
      </w:docPartPr>
      <w:docPartBody>
        <w:p w:rsidR="00901BBA" w:rsidRDefault="00901BBA">
          <w:pPr>
            <w:pStyle w:val="20FC0F3D00200F46B982744AC5B636F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089116E894C754D9CAEDBC479C367AA"/>
        <w:category>
          <w:name w:val="General"/>
          <w:gallery w:val="placeholder"/>
        </w:category>
        <w:types>
          <w:type w:val="bbPlcHdr"/>
        </w:types>
        <w:behaviors>
          <w:behavior w:val="content"/>
        </w:behaviors>
        <w:guid w:val="{8AA1DC13-2C42-2A44-B44D-092E19EB2742}"/>
      </w:docPartPr>
      <w:docPartBody>
        <w:p w:rsidR="00901BBA" w:rsidRDefault="00901BBA">
          <w:pPr>
            <w:pStyle w:val="8089116E894C754D9CAEDBC479C367A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650865206B8B498A3FCA5D811B11CC"/>
        <w:category>
          <w:name w:val="General"/>
          <w:gallery w:val="placeholder"/>
        </w:category>
        <w:types>
          <w:type w:val="bbPlcHdr"/>
        </w:types>
        <w:behaviors>
          <w:behavior w:val="content"/>
        </w:behaviors>
        <w:guid w:val="{EA4D1B61-54C8-0D40-9BF5-6D0B3F639E44}"/>
      </w:docPartPr>
      <w:docPartBody>
        <w:p w:rsidR="00901BBA" w:rsidRDefault="00901BBA">
          <w:pPr>
            <w:pStyle w:val="55650865206B8B498A3FCA5D811B11C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BBA"/>
    <w:rsid w:val="0030272C"/>
    <w:rsid w:val="00901BB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095CD2BF6AC34099016229EDC85C75">
    <w:name w:val="08095CD2BF6AC34099016229EDC85C75"/>
  </w:style>
  <w:style w:type="paragraph" w:customStyle="1" w:styleId="837A31EBF5F7C34FB3473A50B4A856D1">
    <w:name w:val="837A31EBF5F7C34FB3473A50B4A856D1"/>
  </w:style>
  <w:style w:type="paragraph" w:customStyle="1" w:styleId="E89D96A5628CCC4AB2799E298D27C61D">
    <w:name w:val="E89D96A5628CCC4AB2799E298D27C61D"/>
  </w:style>
  <w:style w:type="paragraph" w:customStyle="1" w:styleId="924DDD134E2F3D4E8699A0D7E6C56F10">
    <w:name w:val="924DDD134E2F3D4E8699A0D7E6C56F10"/>
  </w:style>
  <w:style w:type="paragraph" w:customStyle="1" w:styleId="1B5E46749B4E4E45941FB4E7DEA01339">
    <w:name w:val="1B5E46749B4E4E45941FB4E7DEA01339"/>
  </w:style>
  <w:style w:type="paragraph" w:customStyle="1" w:styleId="E476327C06107B4F8E5D7B4195838315">
    <w:name w:val="E476327C06107B4F8E5D7B4195838315"/>
  </w:style>
  <w:style w:type="paragraph" w:customStyle="1" w:styleId="86D10FADF19111419F078601A00261E1">
    <w:name w:val="86D10FADF19111419F078601A00261E1"/>
  </w:style>
  <w:style w:type="paragraph" w:customStyle="1" w:styleId="5FB3C4892CF6FD408438CCAC7D05991C">
    <w:name w:val="5FB3C4892CF6FD408438CCAC7D05991C"/>
  </w:style>
  <w:style w:type="paragraph" w:customStyle="1" w:styleId="20FC0F3D00200F46B982744AC5B636FF">
    <w:name w:val="20FC0F3D00200F46B982744AC5B636FF"/>
  </w:style>
  <w:style w:type="paragraph" w:customStyle="1" w:styleId="8089116E894C754D9CAEDBC479C367AA">
    <w:name w:val="8089116E894C754D9CAEDBC479C367AA"/>
  </w:style>
  <w:style w:type="paragraph" w:customStyle="1" w:styleId="55650865206B8B498A3FCA5D811B11CC">
    <w:name w:val="55650865206B8B498A3FCA5D811B11C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095CD2BF6AC34099016229EDC85C75">
    <w:name w:val="08095CD2BF6AC34099016229EDC85C75"/>
  </w:style>
  <w:style w:type="paragraph" w:customStyle="1" w:styleId="837A31EBF5F7C34FB3473A50B4A856D1">
    <w:name w:val="837A31EBF5F7C34FB3473A50B4A856D1"/>
  </w:style>
  <w:style w:type="paragraph" w:customStyle="1" w:styleId="E89D96A5628CCC4AB2799E298D27C61D">
    <w:name w:val="E89D96A5628CCC4AB2799E298D27C61D"/>
  </w:style>
  <w:style w:type="paragraph" w:customStyle="1" w:styleId="924DDD134E2F3D4E8699A0D7E6C56F10">
    <w:name w:val="924DDD134E2F3D4E8699A0D7E6C56F10"/>
  </w:style>
  <w:style w:type="paragraph" w:customStyle="1" w:styleId="1B5E46749B4E4E45941FB4E7DEA01339">
    <w:name w:val="1B5E46749B4E4E45941FB4E7DEA01339"/>
  </w:style>
  <w:style w:type="paragraph" w:customStyle="1" w:styleId="E476327C06107B4F8E5D7B4195838315">
    <w:name w:val="E476327C06107B4F8E5D7B4195838315"/>
  </w:style>
  <w:style w:type="paragraph" w:customStyle="1" w:styleId="86D10FADF19111419F078601A00261E1">
    <w:name w:val="86D10FADF19111419F078601A00261E1"/>
  </w:style>
  <w:style w:type="paragraph" w:customStyle="1" w:styleId="5FB3C4892CF6FD408438CCAC7D05991C">
    <w:name w:val="5FB3C4892CF6FD408438CCAC7D05991C"/>
  </w:style>
  <w:style w:type="paragraph" w:customStyle="1" w:styleId="20FC0F3D00200F46B982744AC5B636FF">
    <w:name w:val="20FC0F3D00200F46B982744AC5B636FF"/>
  </w:style>
  <w:style w:type="paragraph" w:customStyle="1" w:styleId="8089116E894C754D9CAEDBC479C367AA">
    <w:name w:val="8089116E894C754D9CAEDBC479C367AA"/>
  </w:style>
  <w:style w:type="paragraph" w:customStyle="1" w:styleId="55650865206B8B498A3FCA5D811B11CC">
    <w:name w:val="55650865206B8B498A3FCA5D811B11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Cor991</b:Tag>
    <b:SourceType>Book</b:SourceType>
    <b:Guid>{2F37350D-E42B-6848-A8B2-8167034F0DD1}</b:Guid>
    <b:Title>Paris Dances: Textual Choreographies in the Nineteenth-Century French Novel</b:Title>
    <b:City>San Francisco</b:City>
    <b:Publisher>International Scholars Publications</b:Publisher>
    <b:Year>1999</b:Year>
    <b:Author>
      <b:Author>
        <b:NameList>
          <b:Person>
            <b:Last>Cordova</b:Last>
            <b:Middle>D</b:Middle>
            <b:First>Sarah</b:First>
          </b:Person>
        </b:NameList>
      </b:Author>
    </b:Author>
    <b:RefOrder>1</b:RefOrder>
  </b:Source>
  <b:Source>
    <b:Tag>Gas86</b:Tag>
    <b:SourceType>Book</b:SourceType>
    <b:Guid>{8405AE31-4C58-934E-B7BC-82A2D67B8403}</b:Guid>
    <b:Title>Guinguettes Et Lorettes: Bals Publics Et Danse Sociale À Paris Entre 1830 Et 1870</b:Title>
    <b:City>Paris</b:City>
    <b:Publisher>Aubier</b:Publisher>
    <b:Year>1986</b:Year>
    <b:Author>
      <b:Author>
        <b:NameList>
          <b:Person>
            <b:Last>Gasnault</b:Last>
            <b:First>François</b:First>
          </b:Person>
        </b:NameList>
      </b:Author>
    </b:Author>
    <b:RefOrder>2</b:RefOrder>
  </b:Source>
  <b:Source>
    <b:Tag>Mar61</b:Tag>
    <b:SourceType>Book</b:SourceType>
    <b:Guid>{3964C164-B3FA-7C4C-B2C9-58F0E31FB376}</b:Guid>
    <b:Title>Paris Cancan</b:Title>
    <b:City>London</b:City>
    <b:Publisher>C. Skilton</b:Publisher>
    <b:Year>1961</b:Year>
    <b:Author>
      <b:Author>
        <b:NameList>
          <b:Person>
            <b:Last>Mariel</b:Last>
            <b:First>Pierre</b:First>
          </b:Person>
          <b:Person>
            <b:Last>Trocher</b:Last>
            <b:First>Jean</b:First>
          </b:Person>
        </b:NameList>
      </b:Author>
    </b:Author>
    <b:RefOrder>3</b:RefOrder>
  </b:Source>
  <b:Source>
    <b:Tag>Pes90</b:Tag>
    <b:SourceType>Book</b:SourceType>
    <b:Guid>{B464AD3D-6F6A-814F-A5FB-3122F48C9354}</b:Guid>
    <b:Title>The Moulin Rouge</b:Title>
    <b:City>New York</b:City>
    <b:Publisher>St. Martin's Press</b:Publisher>
    <b:Year>1990</b:Year>
    <b:Author>
      <b:Author>
        <b:NameList>
          <b:Person>
            <b:Last>Pessis</b:Last>
            <b:First>Jacques</b:First>
          </b:Person>
          <b:Person>
            <b:Last>Crépineau</b:Last>
            <b:First>Jacques</b:First>
          </b:Person>
          <b:Person>
            <b:Last>Lamb</b:Last>
            <b:First>Andrew</b:First>
          </b:Person>
        </b:NameList>
      </b:Author>
    </b:Author>
    <b:RefOrder>4</b:RefOrder>
  </b:Source>
  <b:Source>
    <b:Tag>Pri98</b:Tag>
    <b:SourceType>Book</b:SourceType>
    <b:Guid>{85555F94-ACF7-224D-BBAB-CCC50F2A77AC}</b:Guid>
    <b:Title>Cancan!</b:Title>
    <b:City>London</b:City>
    <b:Publisher>Cygnus Arts</b:Publisher>
    <b:Year>1998</b:Year>
    <b:Author>
      <b:Author>
        <b:NameList>
          <b:Person>
            <b:Last>Price</b:Last>
            <b:First>David</b:First>
          </b:Person>
        </b:NameList>
      </b:Author>
    </b:Author>
    <b:RefOrder>5</b:RefOrder>
  </b:Source>
</b:Sources>
</file>

<file path=customXml/itemProps1.xml><?xml version="1.0" encoding="utf-8"?>
<ds:datastoreItem xmlns:ds="http://schemas.openxmlformats.org/officeDocument/2006/customXml" ds:itemID="{773EF98E-4A8D-0E45-83E0-CFB4BAF95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4</Pages>
  <Words>1513</Words>
  <Characters>8630</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6</cp:revision>
  <dcterms:created xsi:type="dcterms:W3CDTF">2015-02-24T22:43:00Z</dcterms:created>
  <dcterms:modified xsi:type="dcterms:W3CDTF">2015-02-28T20:28:00Z</dcterms:modified>
</cp:coreProperties>
</file>