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5DD1BC5" w14:textId="77777777" w:rsidTr="00922950">
        <w:tc>
          <w:tcPr>
            <w:tcW w:w="491" w:type="dxa"/>
            <w:vMerge w:val="restart"/>
            <w:shd w:val="clear" w:color="auto" w:fill="A6A6A6" w:themeFill="background1" w:themeFillShade="A6"/>
            <w:textDirection w:val="btLr"/>
          </w:tcPr>
          <w:p w14:paraId="1F252BB2"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BABEA15F6CA49742971E181399A42884"/>
            </w:placeholder>
            <w:showingPlcHdr/>
            <w:dropDownList>
              <w:listItem w:displayText="Dr." w:value="Dr."/>
              <w:listItem w:displayText="Prof." w:value="Prof."/>
            </w:dropDownList>
          </w:sdtPr>
          <w:sdtEndPr/>
          <w:sdtContent>
            <w:tc>
              <w:tcPr>
                <w:tcW w:w="1259" w:type="dxa"/>
              </w:tcPr>
              <w:p w14:paraId="700A0668"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09B6BFFBF5DCB40939F9C4D46ADE543"/>
            </w:placeholder>
            <w:text/>
          </w:sdtPr>
          <w:sdtEndPr/>
          <w:sdtContent>
            <w:tc>
              <w:tcPr>
                <w:tcW w:w="2073" w:type="dxa"/>
              </w:tcPr>
              <w:p w14:paraId="4BA4AD34" w14:textId="77777777" w:rsidR="00B574C9" w:rsidRDefault="005F2606" w:rsidP="005F2606">
                <w:r>
                  <w:t>Nadia</w:t>
                </w:r>
              </w:p>
            </w:tc>
          </w:sdtContent>
        </w:sdt>
        <w:sdt>
          <w:sdtPr>
            <w:alias w:val="Middle name"/>
            <w:tag w:val="authorMiddleName"/>
            <w:id w:val="-2076034781"/>
            <w:placeholder>
              <w:docPart w:val="77A9A4E842AB294790D765D7DA6491CB"/>
            </w:placeholder>
            <w:showingPlcHdr/>
            <w:text/>
          </w:sdtPr>
          <w:sdtEndPr/>
          <w:sdtContent>
            <w:tc>
              <w:tcPr>
                <w:tcW w:w="2551" w:type="dxa"/>
              </w:tcPr>
              <w:p w14:paraId="0795939D" w14:textId="77777777" w:rsidR="00B574C9" w:rsidRDefault="00B574C9" w:rsidP="00922950">
                <w:r>
                  <w:rPr>
                    <w:rStyle w:val="PlaceholderText"/>
                  </w:rPr>
                  <w:t>[Middle name]</w:t>
                </w:r>
              </w:p>
            </w:tc>
          </w:sdtContent>
        </w:sdt>
        <w:sdt>
          <w:sdtPr>
            <w:alias w:val="Last name"/>
            <w:tag w:val="authorLastName"/>
            <w:id w:val="-1088529830"/>
            <w:placeholder>
              <w:docPart w:val="9A3EDDA525766044970CE1900FFC929F"/>
            </w:placeholder>
            <w:text/>
          </w:sdtPr>
          <w:sdtEndPr/>
          <w:sdtContent>
            <w:tc>
              <w:tcPr>
                <w:tcW w:w="2642" w:type="dxa"/>
              </w:tcPr>
              <w:p w14:paraId="104C9AD8" w14:textId="77777777" w:rsidR="00B574C9" w:rsidRDefault="005F2606" w:rsidP="005F2606">
                <w:proofErr w:type="spellStart"/>
                <w:r>
                  <w:t>Radwan</w:t>
                </w:r>
                <w:proofErr w:type="spellEnd"/>
              </w:p>
            </w:tc>
          </w:sdtContent>
        </w:sdt>
      </w:tr>
      <w:tr w:rsidR="00B574C9" w14:paraId="2FD4FFE2" w14:textId="77777777" w:rsidTr="001A6A06">
        <w:trPr>
          <w:trHeight w:val="986"/>
        </w:trPr>
        <w:tc>
          <w:tcPr>
            <w:tcW w:w="491" w:type="dxa"/>
            <w:vMerge/>
            <w:shd w:val="clear" w:color="auto" w:fill="A6A6A6" w:themeFill="background1" w:themeFillShade="A6"/>
          </w:tcPr>
          <w:p w14:paraId="6E7F4375" w14:textId="77777777" w:rsidR="00B574C9" w:rsidRPr="001A6A06" w:rsidRDefault="00B574C9" w:rsidP="00CF1542">
            <w:pPr>
              <w:jc w:val="center"/>
              <w:rPr>
                <w:b/>
                <w:color w:val="FFFFFF" w:themeColor="background1"/>
              </w:rPr>
            </w:pPr>
          </w:p>
        </w:tc>
        <w:sdt>
          <w:sdtPr>
            <w:alias w:val="Biography"/>
            <w:tag w:val="authorBiography"/>
            <w:id w:val="938807824"/>
            <w:placeholder>
              <w:docPart w:val="6E02544D342E554A88D4BD2CB748D349"/>
            </w:placeholder>
            <w:showingPlcHdr/>
          </w:sdtPr>
          <w:sdtEndPr/>
          <w:sdtContent>
            <w:tc>
              <w:tcPr>
                <w:tcW w:w="8525" w:type="dxa"/>
                <w:gridSpan w:val="4"/>
              </w:tcPr>
              <w:p w14:paraId="234BD91D" w14:textId="77777777" w:rsidR="00B574C9" w:rsidRDefault="00B574C9" w:rsidP="00922950">
                <w:r>
                  <w:rPr>
                    <w:rStyle w:val="PlaceholderText"/>
                  </w:rPr>
                  <w:t>[Enter your biography]</w:t>
                </w:r>
              </w:p>
            </w:tc>
          </w:sdtContent>
        </w:sdt>
      </w:tr>
      <w:tr w:rsidR="00B574C9" w14:paraId="7D6A0C32" w14:textId="77777777" w:rsidTr="001A6A06">
        <w:trPr>
          <w:trHeight w:val="986"/>
        </w:trPr>
        <w:tc>
          <w:tcPr>
            <w:tcW w:w="491" w:type="dxa"/>
            <w:vMerge/>
            <w:shd w:val="clear" w:color="auto" w:fill="A6A6A6" w:themeFill="background1" w:themeFillShade="A6"/>
          </w:tcPr>
          <w:p w14:paraId="19694C7B" w14:textId="77777777" w:rsidR="00B574C9" w:rsidRPr="001A6A06" w:rsidRDefault="00B574C9" w:rsidP="00CF1542">
            <w:pPr>
              <w:jc w:val="center"/>
              <w:rPr>
                <w:b/>
                <w:color w:val="FFFFFF" w:themeColor="background1"/>
              </w:rPr>
            </w:pPr>
          </w:p>
        </w:tc>
        <w:sdt>
          <w:sdtPr>
            <w:alias w:val="Affiliation"/>
            <w:tag w:val="affiliation"/>
            <w:id w:val="2012937915"/>
            <w:placeholder>
              <w:docPart w:val="9EDB6A9696AA774AAEBF725C7152AEB6"/>
            </w:placeholder>
            <w:showingPlcHdr/>
            <w:text/>
          </w:sdtPr>
          <w:sdtEndPr/>
          <w:sdtContent>
            <w:tc>
              <w:tcPr>
                <w:tcW w:w="8525" w:type="dxa"/>
                <w:gridSpan w:val="4"/>
              </w:tcPr>
              <w:p w14:paraId="77A7DA2E" w14:textId="77777777" w:rsidR="00B574C9" w:rsidRDefault="00B574C9" w:rsidP="00B574C9">
                <w:r>
                  <w:rPr>
                    <w:rStyle w:val="PlaceholderText"/>
                  </w:rPr>
                  <w:t>[Enter the institution with which you are affiliated]</w:t>
                </w:r>
              </w:p>
            </w:tc>
          </w:sdtContent>
        </w:sdt>
      </w:tr>
    </w:tbl>
    <w:p w14:paraId="6862D32C"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E66910C" w14:textId="77777777" w:rsidTr="00244BB0">
        <w:tc>
          <w:tcPr>
            <w:tcW w:w="9016" w:type="dxa"/>
            <w:shd w:val="clear" w:color="auto" w:fill="A6A6A6" w:themeFill="background1" w:themeFillShade="A6"/>
            <w:tcMar>
              <w:top w:w="113" w:type="dxa"/>
              <w:bottom w:w="113" w:type="dxa"/>
            </w:tcMar>
          </w:tcPr>
          <w:p w14:paraId="324C2650"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09FF437" w14:textId="77777777" w:rsidTr="003F0D73">
        <w:sdt>
          <w:sdtPr>
            <w:rPr>
              <w:b/>
            </w:rPr>
            <w:alias w:val="Article headword"/>
            <w:tag w:val="articleHeadword"/>
            <w:id w:val="-361440020"/>
            <w:placeholder>
              <w:docPart w:val="1147D057BCB9084FA0E4064A49061050"/>
            </w:placeholder>
            <w:text/>
          </w:sdtPr>
          <w:sdtEndPr/>
          <w:sdtContent>
            <w:tc>
              <w:tcPr>
                <w:tcW w:w="9016" w:type="dxa"/>
                <w:tcMar>
                  <w:top w:w="113" w:type="dxa"/>
                  <w:bottom w:w="113" w:type="dxa"/>
                </w:tcMar>
              </w:tcPr>
              <w:p w14:paraId="2FD745DD" w14:textId="77777777" w:rsidR="003F0D73" w:rsidRPr="00FB589A" w:rsidRDefault="005F2606" w:rsidP="003F0D73">
                <w:pPr>
                  <w:rPr>
                    <w:b/>
                  </w:rPr>
                </w:pPr>
                <w:r>
                  <w:rPr>
                    <w:rFonts w:ascii="Times New Roman" w:eastAsiaTheme="minorEastAsia" w:hAnsi="Times New Roman" w:cs="Calibri"/>
                    <w:b/>
                    <w:sz w:val="24"/>
                    <w:szCs w:val="24"/>
                    <w:lang w:val="en-US" w:eastAsia="ja-JP"/>
                  </w:rPr>
                  <w:t>Osman, Ahmad (1907-</w:t>
                </w:r>
                <w:r w:rsidRPr="007B79C2">
                  <w:rPr>
                    <w:rFonts w:ascii="Times New Roman" w:eastAsiaTheme="minorEastAsia" w:hAnsi="Times New Roman" w:cs="Calibri"/>
                    <w:b/>
                    <w:sz w:val="24"/>
                    <w:szCs w:val="24"/>
                    <w:lang w:val="en-US" w:eastAsia="ja-JP"/>
                  </w:rPr>
                  <w:t>1970)</w:t>
                </w:r>
              </w:p>
            </w:tc>
          </w:sdtContent>
        </w:sdt>
      </w:tr>
      <w:tr w:rsidR="00464699" w14:paraId="2A5AEF95" w14:textId="77777777" w:rsidTr="007821B0">
        <w:sdt>
          <w:sdtPr>
            <w:alias w:val="Variant headwords"/>
            <w:tag w:val="variantHeadwords"/>
            <w:id w:val="173464402"/>
            <w:placeholder>
              <w:docPart w:val="C2D914A25067204196C3B03D5D3B74F2"/>
            </w:placeholder>
            <w:showingPlcHdr/>
          </w:sdtPr>
          <w:sdtEndPr/>
          <w:sdtContent>
            <w:tc>
              <w:tcPr>
                <w:tcW w:w="9016" w:type="dxa"/>
                <w:tcMar>
                  <w:top w:w="113" w:type="dxa"/>
                  <w:bottom w:w="113" w:type="dxa"/>
                </w:tcMar>
              </w:tcPr>
              <w:p w14:paraId="4368E661"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FA353C3" w14:textId="77777777" w:rsidTr="003F0D73">
        <w:sdt>
          <w:sdtPr>
            <w:alias w:val="Abstract"/>
            <w:tag w:val="abstract"/>
            <w:id w:val="-635871867"/>
            <w:placeholder>
              <w:docPart w:val="641ABE2C045134419DB180C9DAC86235"/>
            </w:placeholder>
          </w:sdtPr>
          <w:sdtEndPr/>
          <w:sdtContent>
            <w:sdt>
              <w:sdtPr>
                <w:alias w:val="Article text"/>
                <w:tag w:val="articleText"/>
                <w:id w:val="1597207167"/>
                <w:placeholder>
                  <w:docPart w:val="514DBDEB9FBB2744B1816C74C9189AD1"/>
                </w:placeholder>
              </w:sdtPr>
              <w:sdtEndPr/>
              <w:sdtContent>
                <w:tc>
                  <w:tcPr>
                    <w:tcW w:w="9016" w:type="dxa"/>
                    <w:tcMar>
                      <w:top w:w="113" w:type="dxa"/>
                      <w:bottom w:w="113" w:type="dxa"/>
                    </w:tcMar>
                  </w:tcPr>
                  <w:p w14:paraId="7DA5E085" w14:textId="696BC562" w:rsidR="00E85A05" w:rsidRDefault="00222348" w:rsidP="00E85A05">
                    <w:r>
                      <w:t>Ahmad Osman was</w:t>
                    </w:r>
                    <w:r w:rsidRPr="005F2606">
                      <w:t xml:space="preserve"> a prominent Egyptian sculptor and decorator. He studied at the School of Decorative Arts in Cairo under the English painter and decorator William Arnold Stewart (1882-1953). After graduating in 1927, he received a scholarship to study at the Royal Academy of Fine Arts in Rome. When he returned to Egypt in 1933, he was appointed professor at the School of Applied Arts in Giza (former School of Decorative Arts). He worked as the director of the Sculpture Department of the School of Fi</w:t>
                    </w:r>
                    <w:r>
                      <w:t>ne Arts in Cairo in 1937 before</w:t>
                    </w:r>
                    <w:r w:rsidRPr="005F2606">
                      <w:t xml:space="preserve"> establish</w:t>
                    </w:r>
                    <w:r>
                      <w:t>ing</w:t>
                    </w:r>
                    <w:r w:rsidRPr="005F2606">
                      <w:t xml:space="preserve"> the Faculty of Fine Arts in Alexandria where he became its first director in 1957. Osman was commissioned to sculpt and decorate several public monuments in Egypt. While his early sculptures employ characteristics of Italian classicism</w:t>
                    </w:r>
                    <w:r>
                      <w:t>, his later works</w:t>
                    </w:r>
                    <w:r w:rsidRPr="005F2606">
                      <w:t xml:space="preserve"> shifted to a more realistic style in depicting the features of the Egyptian peasants in their daily activities. </w:t>
                    </w:r>
                  </w:p>
                </w:tc>
                <w:bookmarkStart w:id="0" w:name="_GoBack" w:displacedByCustomXml="next"/>
                <w:bookmarkEnd w:id="0" w:displacedByCustomXml="next"/>
              </w:sdtContent>
            </w:sdt>
          </w:sdtContent>
        </w:sdt>
      </w:tr>
      <w:tr w:rsidR="003F0D73" w14:paraId="53843884" w14:textId="77777777" w:rsidTr="003F0D73">
        <w:sdt>
          <w:sdtPr>
            <w:alias w:val="Article text"/>
            <w:tag w:val="articleText"/>
            <w:id w:val="634067588"/>
            <w:placeholder>
              <w:docPart w:val="0FA30B86E0AB6C4992B7D5755644C129"/>
            </w:placeholder>
          </w:sdtPr>
          <w:sdtEndPr/>
          <w:sdtContent>
            <w:tc>
              <w:tcPr>
                <w:tcW w:w="9016" w:type="dxa"/>
                <w:tcMar>
                  <w:top w:w="113" w:type="dxa"/>
                  <w:bottom w:w="113" w:type="dxa"/>
                </w:tcMar>
              </w:tcPr>
              <w:p w14:paraId="17D14D03" w14:textId="006476AB" w:rsidR="003F0D73" w:rsidRDefault="00D95050" w:rsidP="007E50AF">
                <w:pPr>
                  <w:tabs>
                    <w:tab w:val="left" w:pos="1134"/>
                  </w:tabs>
                </w:pPr>
                <w:r>
                  <w:t>Ahmad Osman was</w:t>
                </w:r>
                <w:r w:rsidR="005F2606" w:rsidRPr="005F2606">
                  <w:t xml:space="preserve"> a prominent Egyptian sculptor and decorator. He studied at the School of Decorative Arts in Cairo under the English painter and decorator William Arnold Stewart (1882-1953). After graduating in 1927, he received a scholarship to study at the Royal Academy of Fine Arts in Rome. When he returned to Egypt in 1933, he was appointed professor at the School of Applied Arts in Giza (former School of Decorative Arts). He worked as the director of the Sculpture Department of the School of Fi</w:t>
                </w:r>
                <w:r w:rsidR="00E50623">
                  <w:t>ne Arts in Cairo in 1937 before</w:t>
                </w:r>
                <w:r w:rsidR="005F2606" w:rsidRPr="005F2606">
                  <w:t xml:space="preserve"> establish</w:t>
                </w:r>
                <w:r w:rsidR="00E50623">
                  <w:t>ing</w:t>
                </w:r>
                <w:r w:rsidR="005F2606" w:rsidRPr="005F2606">
                  <w:t xml:space="preserve"> the Faculty of Fine Arts in Alexandria where he became its first director in 1957. Osman was commissioned to sculpt and decorate several public monuments in Egypt. While his early sculptures employ characteristics of Italian classicism</w:t>
                </w:r>
                <w:r w:rsidR="007E50AF">
                  <w:t>, his later works</w:t>
                </w:r>
                <w:r w:rsidR="005F2606" w:rsidRPr="005F2606">
                  <w:t xml:space="preserve"> shifted to a more realistic style in depicting the features of the Egyptian peasants in their daily activities. </w:t>
                </w:r>
              </w:p>
            </w:tc>
          </w:sdtContent>
        </w:sdt>
      </w:tr>
      <w:tr w:rsidR="003235A7" w14:paraId="39B2E0D7" w14:textId="77777777" w:rsidTr="003235A7">
        <w:tc>
          <w:tcPr>
            <w:tcW w:w="9016" w:type="dxa"/>
          </w:tcPr>
          <w:p w14:paraId="12790449" w14:textId="77777777" w:rsidR="003235A7" w:rsidRDefault="003235A7" w:rsidP="008A5B87">
            <w:r w:rsidRPr="0015114C">
              <w:rPr>
                <w:u w:val="single"/>
              </w:rPr>
              <w:t>Further reading</w:t>
            </w:r>
            <w:r>
              <w:t>:</w:t>
            </w:r>
          </w:p>
          <w:p w14:paraId="370EEB09" w14:textId="739DF318" w:rsidR="00222348" w:rsidRDefault="008171CC" w:rsidP="008A5B87">
            <w:sdt>
              <w:sdtPr>
                <w:id w:val="1483432057"/>
                <w:citation/>
              </w:sdtPr>
              <w:sdtContent>
                <w:r>
                  <w:fldChar w:fldCharType="begin"/>
                </w:r>
                <w:r>
                  <w:rPr>
                    <w:lang w:val="en-US"/>
                  </w:rPr>
                  <w:instrText xml:space="preserve"> CITATION Isk91 \l 1033 </w:instrText>
                </w:r>
                <w:r>
                  <w:fldChar w:fldCharType="separate"/>
                </w:r>
                <w:r w:rsidRPr="008171CC">
                  <w:rPr>
                    <w:noProof/>
                    <w:lang w:val="en-US"/>
                  </w:rPr>
                  <w:t>(Iskandar, al-Mallākh and al-Shārūnī)</w:t>
                </w:r>
                <w:r>
                  <w:fldChar w:fldCharType="end"/>
                </w:r>
              </w:sdtContent>
            </w:sdt>
          </w:p>
          <w:p w14:paraId="286EB217" w14:textId="0AAD44F1" w:rsidR="003235A7" w:rsidRPr="00980024" w:rsidRDefault="008171CC" w:rsidP="00980024">
            <w:sdt>
              <w:sdtPr>
                <w:id w:val="-799613391"/>
                <w:citation/>
              </w:sdtPr>
              <w:sdtContent>
                <w:r>
                  <w:fldChar w:fldCharType="begin"/>
                </w:r>
                <w:r>
                  <w:rPr>
                    <w:lang w:val="en-US"/>
                  </w:rPr>
                  <w:instrText xml:space="preserve"> CITATION alṢ85 \l 1033 </w:instrText>
                </w:r>
                <w:r>
                  <w:fldChar w:fldCharType="separate"/>
                </w:r>
                <w:r w:rsidRPr="008171CC">
                  <w:rPr>
                    <w:noProof/>
                    <w:lang w:val="en-US"/>
                  </w:rPr>
                  <w:t>(al-Ṣadr)</w:t>
                </w:r>
                <w:r>
                  <w:fldChar w:fldCharType="end"/>
                </w:r>
              </w:sdtContent>
            </w:sdt>
          </w:p>
        </w:tc>
      </w:tr>
    </w:tbl>
    <w:p w14:paraId="1E6872B2"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35C71B" w14:textId="77777777" w:rsidR="005F2606" w:rsidRDefault="005F2606" w:rsidP="007A0D55">
      <w:pPr>
        <w:spacing w:after="0" w:line="240" w:lineRule="auto"/>
      </w:pPr>
      <w:r>
        <w:separator/>
      </w:r>
    </w:p>
  </w:endnote>
  <w:endnote w:type="continuationSeparator" w:id="0">
    <w:p w14:paraId="3D47F590" w14:textId="77777777" w:rsidR="005F2606" w:rsidRDefault="005F260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04E14B" w14:textId="77777777" w:rsidR="005F2606" w:rsidRDefault="005F2606" w:rsidP="007A0D55">
      <w:pPr>
        <w:spacing w:after="0" w:line="240" w:lineRule="auto"/>
      </w:pPr>
      <w:r>
        <w:separator/>
      </w:r>
    </w:p>
  </w:footnote>
  <w:footnote w:type="continuationSeparator" w:id="0">
    <w:p w14:paraId="6AADA75A" w14:textId="77777777" w:rsidR="005F2606" w:rsidRDefault="005F260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880E7D"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AA0875C"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2606"/>
    <w:rsid w:val="00032559"/>
    <w:rsid w:val="00052040"/>
    <w:rsid w:val="000B25AE"/>
    <w:rsid w:val="000B55AB"/>
    <w:rsid w:val="000D24DC"/>
    <w:rsid w:val="00101B2E"/>
    <w:rsid w:val="00116FA0"/>
    <w:rsid w:val="0015114C"/>
    <w:rsid w:val="001A21F3"/>
    <w:rsid w:val="001A2537"/>
    <w:rsid w:val="001A6A06"/>
    <w:rsid w:val="00210C03"/>
    <w:rsid w:val="002162E2"/>
    <w:rsid w:val="00222348"/>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06"/>
    <w:rsid w:val="005F26D7"/>
    <w:rsid w:val="005F5450"/>
    <w:rsid w:val="006D0412"/>
    <w:rsid w:val="007411B9"/>
    <w:rsid w:val="00780D95"/>
    <w:rsid w:val="00780DC7"/>
    <w:rsid w:val="007A0D55"/>
    <w:rsid w:val="007B3377"/>
    <w:rsid w:val="007E50AF"/>
    <w:rsid w:val="007E5F44"/>
    <w:rsid w:val="008171CC"/>
    <w:rsid w:val="00821DE3"/>
    <w:rsid w:val="00846CE1"/>
    <w:rsid w:val="008A5B87"/>
    <w:rsid w:val="00922950"/>
    <w:rsid w:val="00980024"/>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95050"/>
    <w:rsid w:val="00DC6B48"/>
    <w:rsid w:val="00DF01B0"/>
    <w:rsid w:val="00E50623"/>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79A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F260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F2606"/>
    <w:rPr>
      <w:rFonts w:ascii="Lucida Grande" w:hAnsi="Lucida Grande" w:cs="Lucida Grande"/>
      <w:sz w:val="18"/>
      <w:szCs w:val="18"/>
    </w:rPr>
  </w:style>
  <w:style w:type="character" w:customStyle="1" w:styleId="artistname">
    <w:name w:val="artistname"/>
    <w:basedOn w:val="DefaultParagraphFont"/>
    <w:rsid w:val="005F260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F260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F2606"/>
    <w:rPr>
      <w:rFonts w:ascii="Lucida Grande" w:hAnsi="Lucida Grande" w:cs="Lucida Grande"/>
      <w:sz w:val="18"/>
      <w:szCs w:val="18"/>
    </w:rPr>
  </w:style>
  <w:style w:type="character" w:customStyle="1" w:styleId="artistname">
    <w:name w:val="artistname"/>
    <w:basedOn w:val="DefaultParagraphFont"/>
    <w:rsid w:val="005F26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ABEA15F6CA49742971E181399A42884"/>
        <w:category>
          <w:name w:val="General"/>
          <w:gallery w:val="placeholder"/>
        </w:category>
        <w:types>
          <w:type w:val="bbPlcHdr"/>
        </w:types>
        <w:behaviors>
          <w:behavior w:val="content"/>
        </w:behaviors>
        <w:guid w:val="{9DE7439E-25C7-3B4C-AD43-B094E72ACFFA}"/>
      </w:docPartPr>
      <w:docPartBody>
        <w:p w:rsidR="000D28AA" w:rsidRDefault="000D28AA">
          <w:pPr>
            <w:pStyle w:val="BABEA15F6CA49742971E181399A42884"/>
          </w:pPr>
          <w:r w:rsidRPr="00CC586D">
            <w:rPr>
              <w:rStyle w:val="PlaceholderText"/>
              <w:b/>
              <w:color w:val="FFFFFF" w:themeColor="background1"/>
            </w:rPr>
            <w:t>[Salutation]</w:t>
          </w:r>
        </w:p>
      </w:docPartBody>
    </w:docPart>
    <w:docPart>
      <w:docPartPr>
        <w:name w:val="909B6BFFBF5DCB40939F9C4D46ADE543"/>
        <w:category>
          <w:name w:val="General"/>
          <w:gallery w:val="placeholder"/>
        </w:category>
        <w:types>
          <w:type w:val="bbPlcHdr"/>
        </w:types>
        <w:behaviors>
          <w:behavior w:val="content"/>
        </w:behaviors>
        <w:guid w:val="{DE737E69-665F-514C-B19D-1F9EE9E19C68}"/>
      </w:docPartPr>
      <w:docPartBody>
        <w:p w:rsidR="000D28AA" w:rsidRDefault="000D28AA">
          <w:pPr>
            <w:pStyle w:val="909B6BFFBF5DCB40939F9C4D46ADE543"/>
          </w:pPr>
          <w:r>
            <w:rPr>
              <w:rStyle w:val="PlaceholderText"/>
            </w:rPr>
            <w:t>[First name]</w:t>
          </w:r>
        </w:p>
      </w:docPartBody>
    </w:docPart>
    <w:docPart>
      <w:docPartPr>
        <w:name w:val="77A9A4E842AB294790D765D7DA6491CB"/>
        <w:category>
          <w:name w:val="General"/>
          <w:gallery w:val="placeholder"/>
        </w:category>
        <w:types>
          <w:type w:val="bbPlcHdr"/>
        </w:types>
        <w:behaviors>
          <w:behavior w:val="content"/>
        </w:behaviors>
        <w:guid w:val="{55BDD31E-1D80-A841-B824-B12B1A0A158E}"/>
      </w:docPartPr>
      <w:docPartBody>
        <w:p w:rsidR="000D28AA" w:rsidRDefault="000D28AA">
          <w:pPr>
            <w:pStyle w:val="77A9A4E842AB294790D765D7DA6491CB"/>
          </w:pPr>
          <w:r>
            <w:rPr>
              <w:rStyle w:val="PlaceholderText"/>
            </w:rPr>
            <w:t>[Middle name]</w:t>
          </w:r>
        </w:p>
      </w:docPartBody>
    </w:docPart>
    <w:docPart>
      <w:docPartPr>
        <w:name w:val="9A3EDDA525766044970CE1900FFC929F"/>
        <w:category>
          <w:name w:val="General"/>
          <w:gallery w:val="placeholder"/>
        </w:category>
        <w:types>
          <w:type w:val="bbPlcHdr"/>
        </w:types>
        <w:behaviors>
          <w:behavior w:val="content"/>
        </w:behaviors>
        <w:guid w:val="{778ABA4D-342D-064A-BA55-68E810FE1E1B}"/>
      </w:docPartPr>
      <w:docPartBody>
        <w:p w:rsidR="000D28AA" w:rsidRDefault="000D28AA">
          <w:pPr>
            <w:pStyle w:val="9A3EDDA525766044970CE1900FFC929F"/>
          </w:pPr>
          <w:r>
            <w:rPr>
              <w:rStyle w:val="PlaceholderText"/>
            </w:rPr>
            <w:t>[Last name]</w:t>
          </w:r>
        </w:p>
      </w:docPartBody>
    </w:docPart>
    <w:docPart>
      <w:docPartPr>
        <w:name w:val="6E02544D342E554A88D4BD2CB748D349"/>
        <w:category>
          <w:name w:val="General"/>
          <w:gallery w:val="placeholder"/>
        </w:category>
        <w:types>
          <w:type w:val="bbPlcHdr"/>
        </w:types>
        <w:behaviors>
          <w:behavior w:val="content"/>
        </w:behaviors>
        <w:guid w:val="{30B02C33-DA50-7E44-8D75-A77621347881}"/>
      </w:docPartPr>
      <w:docPartBody>
        <w:p w:rsidR="000D28AA" w:rsidRDefault="000D28AA">
          <w:pPr>
            <w:pStyle w:val="6E02544D342E554A88D4BD2CB748D349"/>
          </w:pPr>
          <w:r>
            <w:rPr>
              <w:rStyle w:val="PlaceholderText"/>
            </w:rPr>
            <w:t>[Enter your biography]</w:t>
          </w:r>
        </w:p>
      </w:docPartBody>
    </w:docPart>
    <w:docPart>
      <w:docPartPr>
        <w:name w:val="9EDB6A9696AA774AAEBF725C7152AEB6"/>
        <w:category>
          <w:name w:val="General"/>
          <w:gallery w:val="placeholder"/>
        </w:category>
        <w:types>
          <w:type w:val="bbPlcHdr"/>
        </w:types>
        <w:behaviors>
          <w:behavior w:val="content"/>
        </w:behaviors>
        <w:guid w:val="{6396D3BE-B9FC-5F4E-B153-78AA6095BC70}"/>
      </w:docPartPr>
      <w:docPartBody>
        <w:p w:rsidR="000D28AA" w:rsidRDefault="000D28AA">
          <w:pPr>
            <w:pStyle w:val="9EDB6A9696AA774AAEBF725C7152AEB6"/>
          </w:pPr>
          <w:r>
            <w:rPr>
              <w:rStyle w:val="PlaceholderText"/>
            </w:rPr>
            <w:t>[Enter the institution with which you are affiliated]</w:t>
          </w:r>
        </w:p>
      </w:docPartBody>
    </w:docPart>
    <w:docPart>
      <w:docPartPr>
        <w:name w:val="1147D057BCB9084FA0E4064A49061050"/>
        <w:category>
          <w:name w:val="General"/>
          <w:gallery w:val="placeholder"/>
        </w:category>
        <w:types>
          <w:type w:val="bbPlcHdr"/>
        </w:types>
        <w:behaviors>
          <w:behavior w:val="content"/>
        </w:behaviors>
        <w:guid w:val="{D17B5F7D-8FF4-294C-B7C7-D07A122F47DC}"/>
      </w:docPartPr>
      <w:docPartBody>
        <w:p w:rsidR="000D28AA" w:rsidRDefault="000D28AA">
          <w:pPr>
            <w:pStyle w:val="1147D057BCB9084FA0E4064A49061050"/>
          </w:pPr>
          <w:r w:rsidRPr="00EF74F7">
            <w:rPr>
              <w:b/>
              <w:color w:val="808080" w:themeColor="background1" w:themeShade="80"/>
            </w:rPr>
            <w:t>[Enter the headword for your article]</w:t>
          </w:r>
        </w:p>
      </w:docPartBody>
    </w:docPart>
    <w:docPart>
      <w:docPartPr>
        <w:name w:val="C2D914A25067204196C3B03D5D3B74F2"/>
        <w:category>
          <w:name w:val="General"/>
          <w:gallery w:val="placeholder"/>
        </w:category>
        <w:types>
          <w:type w:val="bbPlcHdr"/>
        </w:types>
        <w:behaviors>
          <w:behavior w:val="content"/>
        </w:behaviors>
        <w:guid w:val="{66EEA40B-DBA8-BF4A-ACAD-712D75998D6A}"/>
      </w:docPartPr>
      <w:docPartBody>
        <w:p w:rsidR="000D28AA" w:rsidRDefault="000D28AA">
          <w:pPr>
            <w:pStyle w:val="C2D914A25067204196C3B03D5D3B74F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41ABE2C045134419DB180C9DAC86235"/>
        <w:category>
          <w:name w:val="General"/>
          <w:gallery w:val="placeholder"/>
        </w:category>
        <w:types>
          <w:type w:val="bbPlcHdr"/>
        </w:types>
        <w:behaviors>
          <w:behavior w:val="content"/>
        </w:behaviors>
        <w:guid w:val="{191953AF-7782-0D42-85F0-DD414824A20A}"/>
      </w:docPartPr>
      <w:docPartBody>
        <w:p w:rsidR="000D28AA" w:rsidRDefault="000D28AA">
          <w:pPr>
            <w:pStyle w:val="641ABE2C045134419DB180C9DAC8623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FA30B86E0AB6C4992B7D5755644C129"/>
        <w:category>
          <w:name w:val="General"/>
          <w:gallery w:val="placeholder"/>
        </w:category>
        <w:types>
          <w:type w:val="bbPlcHdr"/>
        </w:types>
        <w:behaviors>
          <w:behavior w:val="content"/>
        </w:behaviors>
        <w:guid w:val="{E53AE3F4-A25D-4C48-B13D-5B8B17D4EA68}"/>
      </w:docPartPr>
      <w:docPartBody>
        <w:p w:rsidR="000D28AA" w:rsidRDefault="000D28AA">
          <w:pPr>
            <w:pStyle w:val="0FA30B86E0AB6C4992B7D5755644C12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514DBDEB9FBB2744B1816C74C9189AD1"/>
        <w:category>
          <w:name w:val="General"/>
          <w:gallery w:val="placeholder"/>
        </w:category>
        <w:types>
          <w:type w:val="bbPlcHdr"/>
        </w:types>
        <w:behaviors>
          <w:behavior w:val="content"/>
        </w:behaviors>
        <w:guid w:val="{ED5BA906-1252-B84D-B59F-7A2858A46B6B}"/>
      </w:docPartPr>
      <w:docPartBody>
        <w:p w:rsidR="0010298D" w:rsidRDefault="000D28AA" w:rsidP="000D28AA">
          <w:pPr>
            <w:pStyle w:val="514DBDEB9FBB2744B1816C74C9189AD1"/>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28AA"/>
    <w:rsid w:val="000D28AA"/>
    <w:rsid w:val="001029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D28AA"/>
    <w:rPr>
      <w:color w:val="808080"/>
    </w:rPr>
  </w:style>
  <w:style w:type="paragraph" w:customStyle="1" w:styleId="BABEA15F6CA49742971E181399A42884">
    <w:name w:val="BABEA15F6CA49742971E181399A42884"/>
  </w:style>
  <w:style w:type="paragraph" w:customStyle="1" w:styleId="909B6BFFBF5DCB40939F9C4D46ADE543">
    <w:name w:val="909B6BFFBF5DCB40939F9C4D46ADE543"/>
  </w:style>
  <w:style w:type="paragraph" w:customStyle="1" w:styleId="77A9A4E842AB294790D765D7DA6491CB">
    <w:name w:val="77A9A4E842AB294790D765D7DA6491CB"/>
  </w:style>
  <w:style w:type="paragraph" w:customStyle="1" w:styleId="9A3EDDA525766044970CE1900FFC929F">
    <w:name w:val="9A3EDDA525766044970CE1900FFC929F"/>
  </w:style>
  <w:style w:type="paragraph" w:customStyle="1" w:styleId="6E02544D342E554A88D4BD2CB748D349">
    <w:name w:val="6E02544D342E554A88D4BD2CB748D349"/>
  </w:style>
  <w:style w:type="paragraph" w:customStyle="1" w:styleId="9EDB6A9696AA774AAEBF725C7152AEB6">
    <w:name w:val="9EDB6A9696AA774AAEBF725C7152AEB6"/>
  </w:style>
  <w:style w:type="paragraph" w:customStyle="1" w:styleId="1147D057BCB9084FA0E4064A49061050">
    <w:name w:val="1147D057BCB9084FA0E4064A49061050"/>
  </w:style>
  <w:style w:type="paragraph" w:customStyle="1" w:styleId="C2D914A25067204196C3B03D5D3B74F2">
    <w:name w:val="C2D914A25067204196C3B03D5D3B74F2"/>
  </w:style>
  <w:style w:type="paragraph" w:customStyle="1" w:styleId="641ABE2C045134419DB180C9DAC86235">
    <w:name w:val="641ABE2C045134419DB180C9DAC86235"/>
  </w:style>
  <w:style w:type="paragraph" w:customStyle="1" w:styleId="0FA30B86E0AB6C4992B7D5755644C129">
    <w:name w:val="0FA30B86E0AB6C4992B7D5755644C129"/>
  </w:style>
  <w:style w:type="paragraph" w:customStyle="1" w:styleId="185A7B1DE165B24490D88F12B6B6FE87">
    <w:name w:val="185A7B1DE165B24490D88F12B6B6FE87"/>
  </w:style>
  <w:style w:type="paragraph" w:customStyle="1" w:styleId="514DBDEB9FBB2744B1816C74C9189AD1">
    <w:name w:val="514DBDEB9FBB2744B1816C74C9189AD1"/>
    <w:rsid w:val="000D28A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D28AA"/>
    <w:rPr>
      <w:color w:val="808080"/>
    </w:rPr>
  </w:style>
  <w:style w:type="paragraph" w:customStyle="1" w:styleId="BABEA15F6CA49742971E181399A42884">
    <w:name w:val="BABEA15F6CA49742971E181399A42884"/>
  </w:style>
  <w:style w:type="paragraph" w:customStyle="1" w:styleId="909B6BFFBF5DCB40939F9C4D46ADE543">
    <w:name w:val="909B6BFFBF5DCB40939F9C4D46ADE543"/>
  </w:style>
  <w:style w:type="paragraph" w:customStyle="1" w:styleId="77A9A4E842AB294790D765D7DA6491CB">
    <w:name w:val="77A9A4E842AB294790D765D7DA6491CB"/>
  </w:style>
  <w:style w:type="paragraph" w:customStyle="1" w:styleId="9A3EDDA525766044970CE1900FFC929F">
    <w:name w:val="9A3EDDA525766044970CE1900FFC929F"/>
  </w:style>
  <w:style w:type="paragraph" w:customStyle="1" w:styleId="6E02544D342E554A88D4BD2CB748D349">
    <w:name w:val="6E02544D342E554A88D4BD2CB748D349"/>
  </w:style>
  <w:style w:type="paragraph" w:customStyle="1" w:styleId="9EDB6A9696AA774AAEBF725C7152AEB6">
    <w:name w:val="9EDB6A9696AA774AAEBF725C7152AEB6"/>
  </w:style>
  <w:style w:type="paragraph" w:customStyle="1" w:styleId="1147D057BCB9084FA0E4064A49061050">
    <w:name w:val="1147D057BCB9084FA0E4064A49061050"/>
  </w:style>
  <w:style w:type="paragraph" w:customStyle="1" w:styleId="C2D914A25067204196C3B03D5D3B74F2">
    <w:name w:val="C2D914A25067204196C3B03D5D3B74F2"/>
  </w:style>
  <w:style w:type="paragraph" w:customStyle="1" w:styleId="641ABE2C045134419DB180C9DAC86235">
    <w:name w:val="641ABE2C045134419DB180C9DAC86235"/>
  </w:style>
  <w:style w:type="paragraph" w:customStyle="1" w:styleId="0FA30B86E0AB6C4992B7D5755644C129">
    <w:name w:val="0FA30B86E0AB6C4992B7D5755644C129"/>
  </w:style>
  <w:style w:type="paragraph" w:customStyle="1" w:styleId="185A7B1DE165B24490D88F12B6B6FE87">
    <w:name w:val="185A7B1DE165B24490D88F12B6B6FE87"/>
  </w:style>
  <w:style w:type="paragraph" w:customStyle="1" w:styleId="514DBDEB9FBB2744B1816C74C9189AD1">
    <w:name w:val="514DBDEB9FBB2744B1816C74C9189AD1"/>
    <w:rsid w:val="000D28A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Isk91</b:Tag>
    <b:SourceType>Book</b:SourceType>
    <b:Guid>{A9EA36B5-30E0-964E-AAFB-B1EC51691CAF}</b:Guid>
    <b:Title>80 sana min al-fann: 1908-1988, [80 Years of Art: 1908-1988]</b:Title>
    <b:Publisher>General Egyptian Book Organization</b:Publisher>
    <b:City>Cairo</b:City>
    <b:Year>1991</b:Year>
    <b:Author>
      <b:Author>
        <b:NameList>
          <b:Person>
            <b:Last>Iskandar</b:Last>
            <b:First>R.</b:First>
          </b:Person>
          <b:Person>
            <b:Last>al-Mallākh</b:Last>
            <b:First>K.</b:First>
          </b:Person>
          <b:Person>
            <b:Last>al-Shārūnī</b:Last>
            <b:First>Ṣ.</b:First>
          </b:Person>
        </b:NameList>
      </b:Author>
    </b:Author>
    <b:RefOrder>1</b:RefOrder>
  </b:Source>
  <b:Source>
    <b:Tag>alṢ85</b:Tag>
    <b:SourceType>Book</b:SourceType>
    <b:Guid>{2DFE4C55-F1C2-FC43-9D7D-C6C04342DA92}</b:Guid>
    <b:Author>
      <b:Author>
        <b:NameList>
          <b:Person>
            <b:Last>al-Ṣadr</b:Last>
            <b:First>S.</b:First>
          </b:Person>
        </b:NameList>
      </b:Author>
    </b:Author>
    <b:Title>Al-mithāl Ahmad cUthmān: hayātuhu wa camāluhu [The Sculptor Ahmad Osman: His Life and Work]</b:Title>
    <b:City>Cairo</b:City>
    <b:Publisher>General Egyptian Book Organization </b:Publisher>
    <b:Year>1985</b:Year>
    <b:RefOrder>2</b:RefOrder>
  </b:Source>
</b:Sources>
</file>

<file path=customXml/itemProps1.xml><?xml version="1.0" encoding="utf-8"?>
<ds:datastoreItem xmlns:ds="http://schemas.openxmlformats.org/officeDocument/2006/customXml" ds:itemID="{E70BE2D4-F9EE-604D-80F5-EA75488FD4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8</TotalTime>
  <Pages>1</Pages>
  <Words>329</Words>
  <Characters>1877</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Jon Johnson</cp:lastModifiedBy>
  <cp:revision>9</cp:revision>
  <dcterms:created xsi:type="dcterms:W3CDTF">2015-01-25T01:43:00Z</dcterms:created>
  <dcterms:modified xsi:type="dcterms:W3CDTF">2015-01-25T03:57:00Z</dcterms:modified>
</cp:coreProperties>
</file>