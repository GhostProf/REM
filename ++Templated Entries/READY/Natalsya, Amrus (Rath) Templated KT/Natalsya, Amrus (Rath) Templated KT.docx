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C0AEA" w14:paraId="52D9BC55" w14:textId="77777777" w:rsidTr="00922950">
        <w:tc>
          <w:tcPr>
            <w:tcW w:w="491" w:type="dxa"/>
            <w:vMerge w:val="restart"/>
            <w:shd w:val="clear" w:color="auto" w:fill="A6A6A6" w:themeFill="background1" w:themeFillShade="A6"/>
            <w:textDirection w:val="btLr"/>
          </w:tcPr>
          <w:p w14:paraId="6BCDCE92" w14:textId="77777777" w:rsidR="00B574C9" w:rsidRPr="001C0AEA" w:rsidRDefault="00B574C9" w:rsidP="001C0AEA">
            <w:pPr>
              <w:rPr>
                <w:b/>
                <w:color w:val="FFFFFF" w:themeColor="background1"/>
              </w:rPr>
            </w:pPr>
            <w:r w:rsidRPr="001C0AEA">
              <w:rPr>
                <w:b/>
                <w:color w:val="FFFFFF" w:themeColor="background1"/>
              </w:rPr>
              <w:t>About you</w:t>
            </w:r>
          </w:p>
        </w:tc>
        <w:sdt>
          <w:sdtPr>
            <w:rPr>
              <w:b/>
              <w:color w:val="FFFFFF" w:themeColor="background1"/>
            </w:rPr>
            <w:alias w:val="Salutation"/>
            <w:tag w:val="salutation"/>
            <w:id w:val="-1659997262"/>
            <w:placeholder>
              <w:docPart w:val="7A383334CCC7164B92F1B316338B227E"/>
            </w:placeholder>
            <w:showingPlcHdr/>
            <w:dropDownList>
              <w:listItem w:displayText="Dr." w:value="Dr."/>
              <w:listItem w:displayText="Prof." w:value="Prof."/>
            </w:dropDownList>
          </w:sdtPr>
          <w:sdtEndPr/>
          <w:sdtContent>
            <w:tc>
              <w:tcPr>
                <w:tcW w:w="1259" w:type="dxa"/>
              </w:tcPr>
              <w:p w14:paraId="517AB42B" w14:textId="77777777" w:rsidR="00B574C9" w:rsidRPr="001C0AEA" w:rsidRDefault="00B574C9" w:rsidP="001C0AEA">
                <w:pPr>
                  <w:rPr>
                    <w:b/>
                    <w:color w:val="FFFFFF" w:themeColor="background1"/>
                  </w:rPr>
                </w:pPr>
                <w:r w:rsidRPr="001C0AEA">
                  <w:rPr>
                    <w:rStyle w:val="PlaceholderText"/>
                    <w:b/>
                    <w:color w:val="FFFFFF" w:themeColor="background1"/>
                  </w:rPr>
                  <w:t>[Salutation]</w:t>
                </w:r>
              </w:p>
            </w:tc>
          </w:sdtContent>
        </w:sdt>
        <w:sdt>
          <w:sdtPr>
            <w:alias w:val="First name"/>
            <w:tag w:val="authorFirstName"/>
            <w:id w:val="581645879"/>
            <w:placeholder>
              <w:docPart w:val="EFE05F82232DCD4683F51B75817FB0CB"/>
            </w:placeholder>
            <w:text/>
          </w:sdtPr>
          <w:sdtEndPr/>
          <w:sdtContent>
            <w:tc>
              <w:tcPr>
                <w:tcW w:w="2073" w:type="dxa"/>
              </w:tcPr>
              <w:p w14:paraId="6B5EBCA5" w14:textId="77777777" w:rsidR="00B574C9" w:rsidRPr="001C0AEA" w:rsidRDefault="001C0AEA" w:rsidP="001C0AEA">
                <w:r w:rsidRPr="001C0AEA">
                  <w:t>Amanda</w:t>
                </w:r>
              </w:p>
            </w:tc>
          </w:sdtContent>
        </w:sdt>
        <w:sdt>
          <w:sdtPr>
            <w:alias w:val="Middle name"/>
            <w:tag w:val="authorMiddleName"/>
            <w:id w:val="-2076034781"/>
            <w:placeholder>
              <w:docPart w:val="A89240C431439D4DB94934C706D39D6E"/>
            </w:placeholder>
            <w:showingPlcHdr/>
            <w:text/>
          </w:sdtPr>
          <w:sdtEndPr/>
          <w:sdtContent>
            <w:tc>
              <w:tcPr>
                <w:tcW w:w="2551" w:type="dxa"/>
              </w:tcPr>
              <w:p w14:paraId="2C77FCC7" w14:textId="77777777" w:rsidR="00B574C9" w:rsidRPr="001C0AEA" w:rsidRDefault="00B574C9" w:rsidP="001C0AEA">
                <w:r w:rsidRPr="001C0AEA">
                  <w:rPr>
                    <w:rStyle w:val="PlaceholderText"/>
                  </w:rPr>
                  <w:t>[Middle name]</w:t>
                </w:r>
              </w:p>
            </w:tc>
          </w:sdtContent>
        </w:sdt>
        <w:sdt>
          <w:sdtPr>
            <w:alias w:val="Last name"/>
            <w:tag w:val="authorLastName"/>
            <w:id w:val="-1088529830"/>
            <w:placeholder>
              <w:docPart w:val="E293A8DAE4D9DC41B4A362EA91238B7C"/>
            </w:placeholder>
            <w:text/>
          </w:sdtPr>
          <w:sdtEndPr/>
          <w:sdtContent>
            <w:tc>
              <w:tcPr>
                <w:tcW w:w="2642" w:type="dxa"/>
              </w:tcPr>
              <w:p w14:paraId="12293B6F" w14:textId="77777777" w:rsidR="00B574C9" w:rsidRPr="001C0AEA" w:rsidRDefault="001C0AEA" w:rsidP="001C0AEA">
                <w:proofErr w:type="spellStart"/>
                <w:r w:rsidRPr="001C0AEA">
                  <w:t>Rath</w:t>
                </w:r>
                <w:proofErr w:type="spellEnd"/>
              </w:p>
            </w:tc>
          </w:sdtContent>
        </w:sdt>
      </w:tr>
      <w:tr w:rsidR="00B574C9" w:rsidRPr="001C0AEA" w14:paraId="7275D4B0" w14:textId="77777777" w:rsidTr="001A6A06">
        <w:trPr>
          <w:trHeight w:val="986"/>
        </w:trPr>
        <w:tc>
          <w:tcPr>
            <w:tcW w:w="491" w:type="dxa"/>
            <w:vMerge/>
            <w:shd w:val="clear" w:color="auto" w:fill="A6A6A6" w:themeFill="background1" w:themeFillShade="A6"/>
          </w:tcPr>
          <w:p w14:paraId="061AECC3" w14:textId="77777777" w:rsidR="00B574C9" w:rsidRPr="001C0AEA" w:rsidRDefault="00B574C9" w:rsidP="001C0AEA">
            <w:pPr>
              <w:rPr>
                <w:b/>
                <w:color w:val="FFFFFF" w:themeColor="background1"/>
              </w:rPr>
            </w:pPr>
          </w:p>
        </w:tc>
        <w:sdt>
          <w:sdtPr>
            <w:alias w:val="Biography"/>
            <w:tag w:val="authorBiography"/>
            <w:id w:val="938807824"/>
            <w:placeholder>
              <w:docPart w:val="CCE1A579FE85524AB72F4DBA2F58A1AA"/>
            </w:placeholder>
            <w:showingPlcHdr/>
          </w:sdtPr>
          <w:sdtEndPr/>
          <w:sdtContent>
            <w:tc>
              <w:tcPr>
                <w:tcW w:w="8525" w:type="dxa"/>
                <w:gridSpan w:val="4"/>
              </w:tcPr>
              <w:p w14:paraId="51F9AD2F" w14:textId="77777777" w:rsidR="00B574C9" w:rsidRPr="001C0AEA" w:rsidRDefault="00B574C9" w:rsidP="001C0AEA">
                <w:r w:rsidRPr="001C0AEA">
                  <w:rPr>
                    <w:rStyle w:val="PlaceholderText"/>
                  </w:rPr>
                  <w:t>[Enter your biography]</w:t>
                </w:r>
              </w:p>
            </w:tc>
          </w:sdtContent>
        </w:sdt>
      </w:tr>
      <w:tr w:rsidR="00B574C9" w:rsidRPr="001C0AEA" w14:paraId="795BBE8D" w14:textId="77777777" w:rsidTr="001A6A06">
        <w:trPr>
          <w:trHeight w:val="986"/>
        </w:trPr>
        <w:tc>
          <w:tcPr>
            <w:tcW w:w="491" w:type="dxa"/>
            <w:vMerge/>
            <w:shd w:val="clear" w:color="auto" w:fill="A6A6A6" w:themeFill="background1" w:themeFillShade="A6"/>
          </w:tcPr>
          <w:p w14:paraId="2D6D645E" w14:textId="77777777" w:rsidR="00B574C9" w:rsidRPr="001C0AEA" w:rsidRDefault="00B574C9" w:rsidP="001C0AEA">
            <w:pPr>
              <w:rPr>
                <w:b/>
                <w:color w:val="FFFFFF" w:themeColor="background1"/>
              </w:rPr>
            </w:pPr>
          </w:p>
        </w:tc>
        <w:sdt>
          <w:sdtPr>
            <w:alias w:val="Affiliation"/>
            <w:tag w:val="affiliation"/>
            <w:id w:val="2012937915"/>
            <w:placeholder>
              <w:docPart w:val="73232CCE3EC3F34DA1F15A0AE5E89639"/>
            </w:placeholder>
            <w:text/>
          </w:sdtPr>
          <w:sdtEndPr/>
          <w:sdtContent>
            <w:tc>
              <w:tcPr>
                <w:tcW w:w="8525" w:type="dxa"/>
                <w:gridSpan w:val="4"/>
              </w:tcPr>
              <w:p w14:paraId="58B02A83" w14:textId="77777777" w:rsidR="00B574C9" w:rsidRPr="001C0AEA" w:rsidRDefault="001C0AEA" w:rsidP="001C0AEA">
                <w:r>
                  <w:t>Goethe University, Independent Scholar</w:t>
                </w:r>
              </w:p>
            </w:tc>
          </w:sdtContent>
        </w:sdt>
      </w:tr>
    </w:tbl>
    <w:p w14:paraId="4FAA14B1" w14:textId="77777777" w:rsidR="003D3579" w:rsidRPr="001C0AEA" w:rsidRDefault="003D3579" w:rsidP="001C0AEA">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0AEA" w14:paraId="5C1B71A9" w14:textId="77777777" w:rsidTr="00244BB0">
        <w:tc>
          <w:tcPr>
            <w:tcW w:w="9016" w:type="dxa"/>
            <w:shd w:val="clear" w:color="auto" w:fill="A6A6A6" w:themeFill="background1" w:themeFillShade="A6"/>
            <w:tcMar>
              <w:top w:w="113" w:type="dxa"/>
              <w:bottom w:w="113" w:type="dxa"/>
            </w:tcMar>
          </w:tcPr>
          <w:p w14:paraId="4AE8B2AD" w14:textId="77777777" w:rsidR="00244BB0" w:rsidRPr="001C0AEA" w:rsidRDefault="00244BB0" w:rsidP="001C0AEA">
            <w:pPr>
              <w:rPr>
                <w:b/>
                <w:color w:val="FFFFFF" w:themeColor="background1"/>
              </w:rPr>
            </w:pPr>
            <w:r w:rsidRPr="001C0AEA">
              <w:rPr>
                <w:b/>
                <w:color w:val="FFFFFF" w:themeColor="background1"/>
              </w:rPr>
              <w:t>Your article</w:t>
            </w:r>
          </w:p>
        </w:tc>
      </w:tr>
      <w:tr w:rsidR="003F0D73" w:rsidRPr="001C0AEA" w14:paraId="067557A5" w14:textId="77777777" w:rsidTr="003F0D73">
        <w:sdt>
          <w:sdtPr>
            <w:alias w:val="Article headword"/>
            <w:tag w:val="articleHeadword"/>
            <w:id w:val="-361440020"/>
            <w:placeholder>
              <w:docPart w:val="80606380657CC24FAFFA8F4D9C547120"/>
            </w:placeholder>
            <w:text/>
          </w:sdtPr>
          <w:sdtEndPr/>
          <w:sdtContent>
            <w:tc>
              <w:tcPr>
                <w:tcW w:w="9016" w:type="dxa"/>
                <w:tcMar>
                  <w:top w:w="113" w:type="dxa"/>
                  <w:bottom w:w="113" w:type="dxa"/>
                </w:tcMar>
              </w:tcPr>
              <w:p w14:paraId="23E43FEE" w14:textId="77777777" w:rsidR="003F0D73" w:rsidRPr="001C0AEA" w:rsidRDefault="001C0AEA" w:rsidP="001C0AEA">
                <w:pPr>
                  <w:rPr>
                    <w:b/>
                  </w:rPr>
                </w:pPr>
                <w:proofErr w:type="spellStart"/>
                <w:r w:rsidRPr="001C0AEA">
                  <w:rPr>
                    <w:rFonts w:eastAsiaTheme="minorEastAsia"/>
                    <w:lang w:val="en-CA" w:eastAsia="ja-JP"/>
                  </w:rPr>
                  <w:t>Natalsya</w:t>
                </w:r>
                <w:proofErr w:type="spellEnd"/>
                <w:r w:rsidRPr="001C0AEA">
                  <w:rPr>
                    <w:rFonts w:eastAsiaTheme="minorEastAsia"/>
                    <w:lang w:val="en-CA" w:eastAsia="ja-JP"/>
                  </w:rPr>
                  <w:t xml:space="preserve">, </w:t>
                </w:r>
                <w:proofErr w:type="spellStart"/>
                <w:r w:rsidRPr="001C0AEA">
                  <w:rPr>
                    <w:rFonts w:eastAsiaTheme="minorEastAsia"/>
                    <w:lang w:val="en-CA" w:eastAsia="ja-JP"/>
                  </w:rPr>
                  <w:t>Amrus</w:t>
                </w:r>
                <w:proofErr w:type="spellEnd"/>
                <w:r w:rsidRPr="001C0AEA">
                  <w:rPr>
                    <w:rFonts w:eastAsiaTheme="minorEastAsia"/>
                    <w:lang w:val="en-CA" w:eastAsia="ja-JP"/>
                  </w:rPr>
                  <w:t xml:space="preserve"> (b. 1933--)</w:t>
                </w:r>
              </w:p>
            </w:tc>
          </w:sdtContent>
        </w:sdt>
      </w:tr>
      <w:tr w:rsidR="00464699" w:rsidRPr="001C0AEA" w14:paraId="213D0E2F" w14:textId="77777777" w:rsidTr="001C0AEA">
        <w:sdt>
          <w:sdtPr>
            <w:alias w:val="Variant headwords"/>
            <w:tag w:val="variantHeadwords"/>
            <w:id w:val="173464402"/>
            <w:placeholder>
              <w:docPart w:val="BC9B2FCEA7B7AC4A9ECE8FF6FF6AB77B"/>
            </w:placeholder>
            <w:showingPlcHdr/>
          </w:sdtPr>
          <w:sdtEndPr/>
          <w:sdtContent>
            <w:tc>
              <w:tcPr>
                <w:tcW w:w="9016" w:type="dxa"/>
                <w:tcMar>
                  <w:top w:w="113" w:type="dxa"/>
                  <w:bottom w:w="113" w:type="dxa"/>
                </w:tcMar>
              </w:tcPr>
              <w:p w14:paraId="5EB001AC" w14:textId="77777777" w:rsidR="00464699" w:rsidRPr="001C0AEA" w:rsidRDefault="00464699" w:rsidP="001C0AEA">
                <w:r w:rsidRPr="001C0AEA">
                  <w:rPr>
                    <w:rStyle w:val="PlaceholderText"/>
                    <w:b/>
                  </w:rPr>
                  <w:t xml:space="preserve">[Enter any </w:t>
                </w:r>
                <w:r w:rsidRPr="001C0AEA">
                  <w:rPr>
                    <w:rStyle w:val="PlaceholderText"/>
                    <w:b/>
                    <w:i/>
                  </w:rPr>
                  <w:t>variant forms</w:t>
                </w:r>
                <w:r w:rsidRPr="001C0AEA">
                  <w:rPr>
                    <w:rStyle w:val="PlaceholderText"/>
                    <w:b/>
                  </w:rPr>
                  <w:t xml:space="preserve"> of your headword – OPTIONAL]</w:t>
                </w:r>
              </w:p>
            </w:tc>
          </w:sdtContent>
        </w:sdt>
      </w:tr>
      <w:tr w:rsidR="00E85A05" w:rsidRPr="001C0AEA" w14:paraId="37C283D8" w14:textId="77777777" w:rsidTr="003F0D73">
        <w:sdt>
          <w:sdtPr>
            <w:alias w:val="Abstract"/>
            <w:tag w:val="abstract"/>
            <w:id w:val="-635871867"/>
            <w:placeholder>
              <w:docPart w:val="637AD413F46C9A4BAE18B2C518851245"/>
            </w:placeholder>
          </w:sdtPr>
          <w:sdtEndPr/>
          <w:sdtContent>
            <w:tc>
              <w:tcPr>
                <w:tcW w:w="9016" w:type="dxa"/>
                <w:tcMar>
                  <w:top w:w="113" w:type="dxa"/>
                  <w:bottom w:w="113" w:type="dxa"/>
                </w:tcMar>
              </w:tcPr>
              <w:p w14:paraId="3E55EDBA" w14:textId="77777777" w:rsidR="001C0AEA" w:rsidRPr="001C0AEA" w:rsidRDefault="001C0AEA" w:rsidP="001C0AEA">
                <w:proofErr w:type="spellStart"/>
                <w:r w:rsidRPr="001C0AEA">
                  <w:t>Amrus</w:t>
                </w:r>
                <w:proofErr w:type="spellEnd"/>
                <w:r w:rsidRPr="001C0AEA">
                  <w:t xml:space="preserve"> </w:t>
                </w:r>
                <w:proofErr w:type="spellStart"/>
                <w:r w:rsidRPr="001C0AEA">
                  <w:t>Natalsya</w:t>
                </w:r>
                <w:proofErr w:type="spellEnd"/>
                <w:r w:rsidRPr="001C0AEA">
                  <w:t xml:space="preserve"> was born 21 Oct. 1933, in Medan, Sumatra. Having also trained as a painter, </w:t>
                </w:r>
                <w:proofErr w:type="spellStart"/>
                <w:r w:rsidRPr="001C0AEA">
                  <w:t>Natalsya</w:t>
                </w:r>
                <w:proofErr w:type="spellEnd"/>
                <w:r w:rsidRPr="001C0AEA">
                  <w:t xml:space="preserve"> is known primarily as a pioneering figure of modern wood sculpture in Indonesia. Beginning in the early 1950s, he developed a signature style, combining the carving techniques, sculptural forms, and flat decorative elements of his </w:t>
                </w:r>
                <w:proofErr w:type="spellStart"/>
                <w:r w:rsidRPr="001C0AEA">
                  <w:t>Batak</w:t>
                </w:r>
                <w:proofErr w:type="spellEnd"/>
                <w:r w:rsidRPr="001C0AEA">
                  <w:t xml:space="preserve"> cultural background with ‘revolutionary realism’, a combination of social and romantic realism. Typical subjects of his work are the community life of common people and the labours of the poor. His early sculptural work shows the influence of one of his instructors and mentors, </w:t>
                </w:r>
                <w:proofErr w:type="spellStart"/>
                <w:r w:rsidRPr="001C0AEA">
                  <w:t>Hendra</w:t>
                </w:r>
                <w:proofErr w:type="spellEnd"/>
                <w:r w:rsidRPr="001C0AEA">
                  <w:t xml:space="preserve"> </w:t>
                </w:r>
                <w:proofErr w:type="spellStart"/>
                <w:r w:rsidRPr="001C0AEA">
                  <w:t>Gunawan</w:t>
                </w:r>
                <w:proofErr w:type="spellEnd"/>
                <w:r w:rsidRPr="001C0AEA">
                  <w:t xml:space="preserve"> (1918, Bandung – 1983, Bali), with whom he studied while a student at the Indonesia Fine Arts Academy</w:t>
                </w:r>
                <w:r w:rsidRPr="001C0AEA">
                  <w:rPr>
                    <w:i/>
                  </w:rPr>
                  <w:t xml:space="preserve"> </w:t>
                </w:r>
                <w:r w:rsidRPr="001C0AEA">
                  <w:t xml:space="preserve">or </w:t>
                </w:r>
                <w:proofErr w:type="spellStart"/>
                <w:r w:rsidRPr="001C0AEA">
                  <w:rPr>
                    <w:i/>
                  </w:rPr>
                  <w:t>Akademi</w:t>
                </w:r>
                <w:proofErr w:type="spellEnd"/>
                <w:r w:rsidRPr="001C0AEA">
                  <w:rPr>
                    <w:i/>
                  </w:rPr>
                  <w:t xml:space="preserve"> </w:t>
                </w:r>
                <w:proofErr w:type="spellStart"/>
                <w:r w:rsidRPr="001C0AEA">
                  <w:rPr>
                    <w:i/>
                  </w:rPr>
                  <w:t>Seni</w:t>
                </w:r>
                <w:proofErr w:type="spellEnd"/>
                <w:r w:rsidRPr="001C0AEA">
                  <w:rPr>
                    <w:i/>
                  </w:rPr>
                  <w:t xml:space="preserve"> </w:t>
                </w:r>
                <w:proofErr w:type="spellStart"/>
                <w:r w:rsidRPr="001C0AEA">
                  <w:rPr>
                    <w:i/>
                  </w:rPr>
                  <w:t>Rupa</w:t>
                </w:r>
                <w:proofErr w:type="spellEnd"/>
                <w:r w:rsidRPr="001C0AEA">
                  <w:rPr>
                    <w:i/>
                  </w:rPr>
                  <w:t xml:space="preserve"> Indonesia</w:t>
                </w:r>
                <w:r w:rsidRPr="001C0AEA">
                  <w:t xml:space="preserve"> (ASRI) in Yogyakarta, 1954-1962.</w:t>
                </w:r>
                <w:r w:rsidRPr="001C0AEA">
                  <w:rPr>
                    <w:b/>
                  </w:rPr>
                  <w:t xml:space="preserve"> </w:t>
                </w:r>
                <w:r w:rsidRPr="001C0AEA">
                  <w:t xml:space="preserve"> In 1961, </w:t>
                </w:r>
                <w:proofErr w:type="spellStart"/>
                <w:r w:rsidRPr="001C0AEA">
                  <w:t>Natalsya</w:t>
                </w:r>
                <w:proofErr w:type="spellEnd"/>
                <w:r w:rsidRPr="001C0AEA">
                  <w:t xml:space="preserve"> co-founded </w:t>
                </w:r>
                <w:proofErr w:type="spellStart"/>
                <w:r w:rsidRPr="001C0AEA">
                  <w:rPr>
                    <w:i/>
                  </w:rPr>
                  <w:t>Sanggar</w:t>
                </w:r>
                <w:proofErr w:type="spellEnd"/>
                <w:r w:rsidRPr="001C0AEA">
                  <w:rPr>
                    <w:i/>
                  </w:rPr>
                  <w:t xml:space="preserve"> </w:t>
                </w:r>
                <w:proofErr w:type="spellStart"/>
                <w:r w:rsidRPr="001C0AEA">
                  <w:rPr>
                    <w:i/>
                  </w:rPr>
                  <w:t>Bumi</w:t>
                </w:r>
                <w:proofErr w:type="spellEnd"/>
                <w:r w:rsidRPr="001C0AEA">
                  <w:rPr>
                    <w:i/>
                  </w:rPr>
                  <w:t xml:space="preserve"> </w:t>
                </w:r>
                <w:proofErr w:type="spellStart"/>
                <w:r w:rsidRPr="001C0AEA">
                  <w:rPr>
                    <w:i/>
                  </w:rPr>
                  <w:t>Tarung</w:t>
                </w:r>
                <w:proofErr w:type="spellEnd"/>
                <w:r w:rsidRPr="001C0AEA">
                  <w:rPr>
                    <w:i/>
                  </w:rPr>
                  <w:t xml:space="preserve"> </w:t>
                </w:r>
                <w:r w:rsidRPr="001C0AEA">
                  <w:t>(SBT) or Fighting Grounds studio with fellow ASRI students. Under his leadership, SBT’s artistic program was, in certain respects, more radical than that of its sponsoring organisation, the People’s Culture Institute or</w:t>
                </w:r>
                <w:r w:rsidRPr="001C0AEA">
                  <w:rPr>
                    <w:i/>
                  </w:rPr>
                  <w:t xml:space="preserve"> </w:t>
                </w:r>
                <w:proofErr w:type="spellStart"/>
                <w:r w:rsidRPr="001C0AEA">
                  <w:rPr>
                    <w:i/>
                  </w:rPr>
                  <w:t>Lembaga</w:t>
                </w:r>
                <w:proofErr w:type="spellEnd"/>
                <w:r w:rsidRPr="001C0AEA">
                  <w:rPr>
                    <w:i/>
                  </w:rPr>
                  <w:t xml:space="preserve"> </w:t>
                </w:r>
                <w:proofErr w:type="spellStart"/>
                <w:r w:rsidRPr="001C0AEA">
                  <w:rPr>
                    <w:i/>
                  </w:rPr>
                  <w:t>Kebudayaan</w:t>
                </w:r>
                <w:proofErr w:type="spellEnd"/>
                <w:r w:rsidRPr="001C0AEA">
                  <w:rPr>
                    <w:i/>
                  </w:rPr>
                  <w:t xml:space="preserve"> Rakyat</w:t>
                </w:r>
                <w:r w:rsidRPr="001C0AEA">
                  <w:t xml:space="preserve"> (</w:t>
                </w:r>
                <w:proofErr w:type="spellStart"/>
                <w:r w:rsidRPr="001C0AEA">
                  <w:t>Lekra</w:t>
                </w:r>
                <w:proofErr w:type="spellEnd"/>
                <w:r w:rsidRPr="001C0AEA">
                  <w:t xml:space="preserve">), the cultural branch of Indonesia’s Communist Party. With the political changes of the late 1960s, SBT was banned and </w:t>
                </w:r>
                <w:proofErr w:type="spellStart"/>
                <w:r w:rsidRPr="001C0AEA">
                  <w:t>Natalsya</w:t>
                </w:r>
                <w:proofErr w:type="spellEnd"/>
                <w:r w:rsidRPr="001C0AEA">
                  <w:t xml:space="preserve"> was imprisoned without trial from 1968 to 1973. After his release, he was refused access to many venues and exhibitions. These circumstances changed considerably after 1998, with the introduction of political reforms in Indonesia. </w:t>
                </w:r>
                <w:proofErr w:type="spellStart"/>
                <w:r w:rsidRPr="001C0AEA">
                  <w:t>Natalsya</w:t>
                </w:r>
                <w:proofErr w:type="spellEnd"/>
                <w:r w:rsidRPr="001C0AEA">
                  <w:t xml:space="preserve"> continues to work in a social realist mode.  In addition to </w:t>
                </w:r>
                <w:proofErr w:type="gramStart"/>
                <w:r w:rsidRPr="001C0AEA">
                  <w:t>free-standing</w:t>
                </w:r>
                <w:proofErr w:type="gramEnd"/>
                <w:r w:rsidRPr="001C0AEA">
                  <w:t xml:space="preserve"> sculptures, his work since the 1990s has included intricately carved and painted low-relief panels, often set within frames with roughly hewn decorative elements. </w:t>
                </w:r>
              </w:p>
              <w:p w14:paraId="018DCB72" w14:textId="77777777" w:rsidR="00E85A05" w:rsidRPr="001C0AEA" w:rsidRDefault="00E85A05" w:rsidP="001C0AEA"/>
            </w:tc>
          </w:sdtContent>
        </w:sdt>
      </w:tr>
      <w:tr w:rsidR="003F0D73" w:rsidRPr="001C0AEA" w14:paraId="50264842" w14:textId="77777777" w:rsidTr="003F0D73">
        <w:sdt>
          <w:sdtPr>
            <w:alias w:val="Article text"/>
            <w:tag w:val="articleText"/>
            <w:id w:val="634067588"/>
            <w:placeholder>
              <w:docPart w:val="60A5F933C771804C982C2CF9F48E1CE4"/>
            </w:placeholder>
          </w:sdtPr>
          <w:sdtEndPr/>
          <w:sdtContent>
            <w:tc>
              <w:tcPr>
                <w:tcW w:w="9016" w:type="dxa"/>
                <w:tcMar>
                  <w:top w:w="113" w:type="dxa"/>
                  <w:bottom w:w="113" w:type="dxa"/>
                </w:tcMar>
              </w:tcPr>
              <w:p w14:paraId="3C48CE7C" w14:textId="77777777" w:rsidR="003F0D73" w:rsidRPr="001C0AEA" w:rsidRDefault="001C0AEA" w:rsidP="001C0AEA">
                <w:proofErr w:type="spellStart"/>
                <w:r w:rsidRPr="001C0AEA">
                  <w:t>Amrus</w:t>
                </w:r>
                <w:proofErr w:type="spellEnd"/>
                <w:r w:rsidRPr="001C0AEA">
                  <w:t xml:space="preserve"> </w:t>
                </w:r>
                <w:proofErr w:type="spellStart"/>
                <w:r w:rsidRPr="001C0AEA">
                  <w:t>Natalsya</w:t>
                </w:r>
                <w:proofErr w:type="spellEnd"/>
                <w:r w:rsidRPr="001C0AEA">
                  <w:t xml:space="preserve"> was born 21 Oct. 1933, in Medan, Sumatra. Having also trained as a painter, </w:t>
                </w:r>
                <w:proofErr w:type="spellStart"/>
                <w:r w:rsidRPr="001C0AEA">
                  <w:t>Natalsya</w:t>
                </w:r>
                <w:proofErr w:type="spellEnd"/>
                <w:r w:rsidRPr="001C0AEA">
                  <w:t xml:space="preserve"> is known primarily as a pioneering figure of modern wood sculpture in Indonesia. Beginning in the early 1950s, he developed a signature style, combining the carving techniques, sculptural forms, and flat decorative elements of his </w:t>
                </w:r>
                <w:proofErr w:type="spellStart"/>
                <w:r w:rsidRPr="001C0AEA">
                  <w:t>Batak</w:t>
                </w:r>
                <w:proofErr w:type="spellEnd"/>
                <w:r w:rsidRPr="001C0AEA">
                  <w:t xml:space="preserve"> cultural background with ‘revolutionary realism’, a combination of social and romantic realism. Typical subjects of his work are the community life of common people and the labours of the poor. His early sculptural work shows the influence of one of his instructors and mentors, </w:t>
                </w:r>
                <w:proofErr w:type="spellStart"/>
                <w:r w:rsidRPr="001C0AEA">
                  <w:t>Hendra</w:t>
                </w:r>
                <w:proofErr w:type="spellEnd"/>
                <w:r w:rsidRPr="001C0AEA">
                  <w:t xml:space="preserve"> </w:t>
                </w:r>
                <w:proofErr w:type="spellStart"/>
                <w:r w:rsidRPr="001C0AEA">
                  <w:t>Gunawan</w:t>
                </w:r>
                <w:proofErr w:type="spellEnd"/>
                <w:r w:rsidRPr="001C0AEA">
                  <w:t xml:space="preserve"> (1918, Bandung – 1983, Bali), with whom he studied while a student at the Indonesia Fine Arts Academy</w:t>
                </w:r>
                <w:r w:rsidRPr="001C0AEA">
                  <w:rPr>
                    <w:i/>
                  </w:rPr>
                  <w:t xml:space="preserve"> </w:t>
                </w:r>
                <w:r w:rsidRPr="001C0AEA">
                  <w:t xml:space="preserve">or </w:t>
                </w:r>
                <w:proofErr w:type="spellStart"/>
                <w:r w:rsidRPr="001C0AEA">
                  <w:rPr>
                    <w:i/>
                  </w:rPr>
                  <w:t>Akademi</w:t>
                </w:r>
                <w:proofErr w:type="spellEnd"/>
                <w:r w:rsidRPr="001C0AEA">
                  <w:rPr>
                    <w:i/>
                  </w:rPr>
                  <w:t xml:space="preserve"> </w:t>
                </w:r>
                <w:proofErr w:type="spellStart"/>
                <w:r w:rsidRPr="001C0AEA">
                  <w:rPr>
                    <w:i/>
                  </w:rPr>
                  <w:t>Seni</w:t>
                </w:r>
                <w:proofErr w:type="spellEnd"/>
                <w:r w:rsidRPr="001C0AEA">
                  <w:rPr>
                    <w:i/>
                  </w:rPr>
                  <w:t xml:space="preserve"> </w:t>
                </w:r>
                <w:proofErr w:type="spellStart"/>
                <w:r w:rsidRPr="001C0AEA">
                  <w:rPr>
                    <w:i/>
                  </w:rPr>
                  <w:t>Rupa</w:t>
                </w:r>
                <w:proofErr w:type="spellEnd"/>
                <w:r w:rsidRPr="001C0AEA">
                  <w:rPr>
                    <w:i/>
                  </w:rPr>
                  <w:t xml:space="preserve"> Indonesia</w:t>
                </w:r>
                <w:r w:rsidRPr="001C0AEA">
                  <w:t xml:space="preserve"> (ASRI) in Yogyakarta, 1954-1962.</w:t>
                </w:r>
                <w:r w:rsidRPr="001C0AEA">
                  <w:rPr>
                    <w:b/>
                  </w:rPr>
                  <w:t xml:space="preserve"> </w:t>
                </w:r>
                <w:r w:rsidRPr="001C0AEA">
                  <w:t xml:space="preserve"> In 1961, </w:t>
                </w:r>
                <w:proofErr w:type="spellStart"/>
                <w:r w:rsidRPr="001C0AEA">
                  <w:t>Natalsya</w:t>
                </w:r>
                <w:proofErr w:type="spellEnd"/>
                <w:r w:rsidRPr="001C0AEA">
                  <w:t xml:space="preserve"> co-founded </w:t>
                </w:r>
                <w:proofErr w:type="spellStart"/>
                <w:r w:rsidRPr="001C0AEA">
                  <w:rPr>
                    <w:i/>
                  </w:rPr>
                  <w:t>Sanggar</w:t>
                </w:r>
                <w:proofErr w:type="spellEnd"/>
                <w:r w:rsidRPr="001C0AEA">
                  <w:rPr>
                    <w:i/>
                  </w:rPr>
                  <w:t xml:space="preserve"> </w:t>
                </w:r>
                <w:proofErr w:type="spellStart"/>
                <w:r w:rsidRPr="001C0AEA">
                  <w:rPr>
                    <w:i/>
                  </w:rPr>
                  <w:t>Bumi</w:t>
                </w:r>
                <w:proofErr w:type="spellEnd"/>
                <w:r w:rsidRPr="001C0AEA">
                  <w:rPr>
                    <w:i/>
                  </w:rPr>
                  <w:t xml:space="preserve"> </w:t>
                </w:r>
                <w:proofErr w:type="spellStart"/>
                <w:r w:rsidRPr="001C0AEA">
                  <w:rPr>
                    <w:i/>
                  </w:rPr>
                  <w:t>Tarung</w:t>
                </w:r>
                <w:proofErr w:type="spellEnd"/>
                <w:r w:rsidRPr="001C0AEA">
                  <w:rPr>
                    <w:i/>
                  </w:rPr>
                  <w:t xml:space="preserve"> </w:t>
                </w:r>
                <w:r w:rsidRPr="001C0AEA">
                  <w:t>(SBT) or Fighting Grounds studio with fellow ASRI students. Under his leadership, SBT’s artistic program was, in certain respects, more radical than that of its sponsoring organisation, the People’s Culture Institute or</w:t>
                </w:r>
                <w:r w:rsidRPr="001C0AEA">
                  <w:rPr>
                    <w:i/>
                  </w:rPr>
                  <w:t xml:space="preserve"> </w:t>
                </w:r>
                <w:proofErr w:type="spellStart"/>
                <w:r w:rsidRPr="001C0AEA">
                  <w:rPr>
                    <w:i/>
                  </w:rPr>
                  <w:t>Lembaga</w:t>
                </w:r>
                <w:proofErr w:type="spellEnd"/>
                <w:r w:rsidRPr="001C0AEA">
                  <w:rPr>
                    <w:i/>
                  </w:rPr>
                  <w:t xml:space="preserve"> </w:t>
                </w:r>
                <w:proofErr w:type="spellStart"/>
                <w:r w:rsidRPr="001C0AEA">
                  <w:rPr>
                    <w:i/>
                  </w:rPr>
                  <w:t>Kebudayaan</w:t>
                </w:r>
                <w:proofErr w:type="spellEnd"/>
                <w:r w:rsidRPr="001C0AEA">
                  <w:rPr>
                    <w:i/>
                  </w:rPr>
                  <w:t xml:space="preserve"> Rakyat</w:t>
                </w:r>
                <w:r w:rsidRPr="001C0AEA">
                  <w:t xml:space="preserve"> (</w:t>
                </w:r>
                <w:proofErr w:type="spellStart"/>
                <w:r w:rsidRPr="001C0AEA">
                  <w:t>Lekra</w:t>
                </w:r>
                <w:proofErr w:type="spellEnd"/>
                <w:r w:rsidRPr="001C0AEA">
                  <w:t xml:space="preserve">), the cultural branch of Indonesia’s Communist Party. With the political changes of the late 1960s, SBT was banned and </w:t>
                </w:r>
                <w:proofErr w:type="spellStart"/>
                <w:r w:rsidRPr="001C0AEA">
                  <w:t>Natalsya</w:t>
                </w:r>
                <w:proofErr w:type="spellEnd"/>
                <w:r w:rsidRPr="001C0AEA">
                  <w:t xml:space="preserve"> was imprisoned without trial from 1968 to 1973. After his release, he was refused access to many venues and exhibitions. These circumstances changed considerably after 1998, with the </w:t>
                </w:r>
                <w:r w:rsidRPr="001C0AEA">
                  <w:lastRenderedPageBreak/>
                  <w:t xml:space="preserve">introduction of political reforms in Indonesia. </w:t>
                </w:r>
                <w:proofErr w:type="spellStart"/>
                <w:r w:rsidRPr="001C0AEA">
                  <w:t>Natalsya</w:t>
                </w:r>
                <w:proofErr w:type="spellEnd"/>
                <w:r w:rsidRPr="001C0AEA">
                  <w:t xml:space="preserve"> continues to work in a social realist mode.  In addition to </w:t>
                </w:r>
                <w:proofErr w:type="gramStart"/>
                <w:r w:rsidRPr="001C0AEA">
                  <w:t>free-standing</w:t>
                </w:r>
                <w:proofErr w:type="gramEnd"/>
                <w:r w:rsidRPr="001C0AEA">
                  <w:t xml:space="preserve"> sculptures, his work since the 1990s has included intricately carved and painted low-relief panels, often set within frames with roughly hewn decorative elements. </w:t>
                </w:r>
              </w:p>
            </w:tc>
          </w:sdtContent>
        </w:sdt>
      </w:tr>
      <w:tr w:rsidR="003235A7" w:rsidRPr="001C0AEA" w14:paraId="7B003F57" w14:textId="77777777" w:rsidTr="003235A7">
        <w:tc>
          <w:tcPr>
            <w:tcW w:w="9016" w:type="dxa"/>
          </w:tcPr>
          <w:p w14:paraId="67AEE451" w14:textId="77777777" w:rsidR="003235A7" w:rsidRPr="001C0AEA" w:rsidRDefault="003235A7" w:rsidP="001C0AEA">
            <w:r w:rsidRPr="001C0AEA">
              <w:rPr>
                <w:u w:val="single"/>
              </w:rPr>
              <w:lastRenderedPageBreak/>
              <w:t>Further reading</w:t>
            </w:r>
            <w:r w:rsidRPr="001C0AEA">
              <w:t>:</w:t>
            </w:r>
          </w:p>
          <w:sdt>
            <w:sdtPr>
              <w:alias w:val="Further reading"/>
              <w:tag w:val="furtherReading"/>
              <w:id w:val="-1516217107"/>
              <w:placeholder>
                <w:docPart w:val="B16C822742710A4C8850FFDBA76C01DC"/>
              </w:placeholder>
            </w:sdtPr>
            <w:sdtEndPr/>
            <w:sdtContent>
              <w:p w14:paraId="3B79D72F" w14:textId="77777777" w:rsidR="001C0AEA" w:rsidRDefault="001C0AEA" w:rsidP="001C0AEA"/>
              <w:p w14:paraId="4C410528" w14:textId="77777777" w:rsidR="001C0AEA" w:rsidRDefault="008B1243" w:rsidP="001C0AEA">
                <w:sdt>
                  <w:sdtPr>
                    <w:id w:val="700139794"/>
                    <w:citation/>
                  </w:sdtPr>
                  <w:sdtEndPr/>
                  <w:sdtContent>
                    <w:r w:rsidR="001C0AEA">
                      <w:fldChar w:fldCharType="begin"/>
                    </w:r>
                    <w:r w:rsidR="001C0AEA">
                      <w:rPr>
                        <w:lang w:val="en-US"/>
                      </w:rPr>
                      <w:instrText xml:space="preserve"> CITATION Der07 \l 1033 </w:instrText>
                    </w:r>
                    <w:r w:rsidR="001C0AEA">
                      <w:fldChar w:fldCharType="separate"/>
                    </w:r>
                    <w:r w:rsidR="001C0AEA">
                      <w:rPr>
                        <w:noProof/>
                        <w:lang w:val="en-US"/>
                      </w:rPr>
                      <w:t>(Dermawan T.)</w:t>
                    </w:r>
                    <w:r w:rsidR="001C0AEA">
                      <w:fldChar w:fldCharType="end"/>
                    </w:r>
                  </w:sdtContent>
                </w:sdt>
                <w:r w:rsidR="007E5E5E">
                  <w:rPr>
                    <w:rStyle w:val="CommentReference"/>
                  </w:rPr>
                  <w:commentReference w:id="0"/>
                </w:r>
              </w:p>
              <w:p w14:paraId="756FBCA0" w14:textId="77777777" w:rsidR="001C0AEA" w:rsidRDefault="001C0AEA" w:rsidP="001C0AEA"/>
              <w:p w14:paraId="5AA431F2" w14:textId="77777777" w:rsidR="001C0AEA" w:rsidRDefault="008B1243" w:rsidP="001C0AEA">
                <w:sdt>
                  <w:sdtPr>
                    <w:id w:val="116033882"/>
                    <w:citation/>
                  </w:sdtPr>
                  <w:sdtEndPr/>
                  <w:sdtContent>
                    <w:r w:rsidR="007E5E5E">
                      <w:fldChar w:fldCharType="begin"/>
                    </w:r>
                    <w:r w:rsidR="007E5E5E">
                      <w:rPr>
                        <w:lang w:val="en-US"/>
                      </w:rPr>
                      <w:instrText xml:space="preserve"> CITATION Sub11 \l 1033 </w:instrText>
                    </w:r>
                    <w:r w:rsidR="007E5E5E">
                      <w:fldChar w:fldCharType="separate"/>
                    </w:r>
                    <w:r w:rsidR="007E5E5E">
                      <w:rPr>
                        <w:noProof/>
                        <w:lang w:val="en-US"/>
                      </w:rPr>
                      <w:t>(Subarnas)</w:t>
                    </w:r>
                    <w:r w:rsidR="007E5E5E">
                      <w:fldChar w:fldCharType="end"/>
                    </w:r>
                  </w:sdtContent>
                </w:sdt>
              </w:p>
              <w:p w14:paraId="681CF970" w14:textId="77777777" w:rsidR="007E5E5E" w:rsidRDefault="007E5E5E" w:rsidP="001C0AEA"/>
              <w:p w14:paraId="3A9A2670" w14:textId="77777777" w:rsidR="007E5E5E" w:rsidRDefault="008B1243" w:rsidP="001C0AEA">
                <w:sdt>
                  <w:sdtPr>
                    <w:id w:val="-16235351"/>
                    <w:citation/>
                  </w:sdtPr>
                  <w:sdtEndPr/>
                  <w:sdtContent>
                    <w:r w:rsidR="007E5E5E">
                      <w:fldChar w:fldCharType="begin"/>
                    </w:r>
                    <w:r w:rsidR="007E5E5E">
                      <w:rPr>
                        <w:lang w:val="en-US"/>
                      </w:rPr>
                      <w:instrText xml:space="preserve"> CITATION Tam08 \l 1033 </w:instrText>
                    </w:r>
                    <w:r w:rsidR="007E5E5E">
                      <w:fldChar w:fldCharType="separate"/>
                    </w:r>
                    <w:r w:rsidR="007E5E5E">
                      <w:rPr>
                        <w:noProof/>
                        <w:lang w:val="en-US"/>
                      </w:rPr>
                      <w:t>(Tamrin)</w:t>
                    </w:r>
                    <w:r w:rsidR="007E5E5E">
                      <w:fldChar w:fldCharType="end"/>
                    </w:r>
                  </w:sdtContent>
                </w:sdt>
              </w:p>
              <w:p w14:paraId="46C16DFB" w14:textId="77777777" w:rsidR="007E5E5E" w:rsidRDefault="007E5E5E" w:rsidP="001C0AEA"/>
              <w:p w14:paraId="05A5011E" w14:textId="77777777" w:rsidR="007E5E5E" w:rsidRDefault="008B1243" w:rsidP="001C0AEA">
                <w:sdt>
                  <w:sdtPr>
                    <w:id w:val="-383724154"/>
                    <w:citation/>
                  </w:sdtPr>
                  <w:sdtEndPr/>
                  <w:sdtContent>
                    <w:r w:rsidR="007E5E5E">
                      <w:fldChar w:fldCharType="begin"/>
                    </w:r>
                    <w:r w:rsidR="007E5E5E">
                      <w:rPr>
                        <w:lang w:val="en-US"/>
                      </w:rPr>
                      <w:instrText xml:space="preserve"> CITATION Wri94 \l 1033 </w:instrText>
                    </w:r>
                    <w:r w:rsidR="007E5E5E">
                      <w:fldChar w:fldCharType="separate"/>
                    </w:r>
                    <w:r w:rsidR="007E5E5E">
                      <w:rPr>
                        <w:noProof/>
                        <w:lang w:val="en-US"/>
                      </w:rPr>
                      <w:t>(Wright)</w:t>
                    </w:r>
                    <w:r w:rsidR="007E5E5E">
                      <w:fldChar w:fldCharType="end"/>
                    </w:r>
                  </w:sdtContent>
                </w:sdt>
              </w:p>
              <w:p w14:paraId="26288197" w14:textId="77777777" w:rsidR="003235A7" w:rsidRPr="001C0AEA" w:rsidRDefault="008B1243" w:rsidP="001C0AEA"/>
              <w:bookmarkStart w:id="1" w:name="_GoBack" w:displacedByCustomXml="next"/>
              <w:bookmarkEnd w:id="1" w:displacedByCustomXml="next"/>
            </w:sdtContent>
          </w:sdt>
        </w:tc>
      </w:tr>
    </w:tbl>
    <w:p w14:paraId="538AE35E" w14:textId="77777777" w:rsidR="00C27FAB" w:rsidRPr="001C0AEA" w:rsidRDefault="00C27FAB" w:rsidP="001C0AEA">
      <w:pPr>
        <w:spacing w:line="240" w:lineRule="auto"/>
      </w:pPr>
    </w:p>
    <w:sectPr w:rsidR="00C27FAB" w:rsidRPr="001C0AEA">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24T21:33:00Z" w:initials="KT">
    <w:p w14:paraId="1241633F" w14:textId="41E75679" w:rsidR="007E5E5E" w:rsidRDefault="007E5E5E">
      <w:pPr>
        <w:pStyle w:val="CommentText"/>
      </w:pPr>
      <w:r>
        <w:rPr>
          <w:rStyle w:val="CommentReference"/>
        </w:rPr>
        <w:annotationRef/>
      </w:r>
      <w:r>
        <w:t>Could you please check that I have done the first two citations correctly? Many thanks!</w:t>
      </w:r>
      <w:r w:rsidR="008B1243">
        <w:t xml:space="preserve"> Contributor’s file included in folder.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36F6F" w14:textId="77777777" w:rsidR="001C0AEA" w:rsidRDefault="001C0AEA" w:rsidP="007A0D55">
      <w:pPr>
        <w:spacing w:after="0" w:line="240" w:lineRule="auto"/>
      </w:pPr>
      <w:r>
        <w:separator/>
      </w:r>
    </w:p>
  </w:endnote>
  <w:endnote w:type="continuationSeparator" w:id="0">
    <w:p w14:paraId="0F48628E" w14:textId="77777777" w:rsidR="001C0AEA" w:rsidRDefault="001C0A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983FD" w14:textId="77777777" w:rsidR="001C0AEA" w:rsidRDefault="001C0AEA" w:rsidP="007A0D55">
      <w:pPr>
        <w:spacing w:after="0" w:line="240" w:lineRule="auto"/>
      </w:pPr>
      <w:r>
        <w:separator/>
      </w:r>
    </w:p>
  </w:footnote>
  <w:footnote w:type="continuationSeparator" w:id="0">
    <w:p w14:paraId="22E1FDAC" w14:textId="77777777" w:rsidR="001C0AEA" w:rsidRDefault="001C0A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8FA3A" w14:textId="77777777" w:rsidR="001C0AEA" w:rsidRDefault="001C0AE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2430DA" w14:textId="77777777" w:rsidR="001C0AEA" w:rsidRDefault="001C0A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8D"/>
    <w:rsid w:val="00032559"/>
    <w:rsid w:val="00052040"/>
    <w:rsid w:val="000B25AE"/>
    <w:rsid w:val="000B55AB"/>
    <w:rsid w:val="000D24DC"/>
    <w:rsid w:val="00101B2E"/>
    <w:rsid w:val="00116FA0"/>
    <w:rsid w:val="0015114C"/>
    <w:rsid w:val="001A21F3"/>
    <w:rsid w:val="001A2537"/>
    <w:rsid w:val="001A6A06"/>
    <w:rsid w:val="001C0AE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B8D"/>
    <w:rsid w:val="005F26D7"/>
    <w:rsid w:val="005F5450"/>
    <w:rsid w:val="006D0412"/>
    <w:rsid w:val="007411B9"/>
    <w:rsid w:val="00780D95"/>
    <w:rsid w:val="00780DC7"/>
    <w:rsid w:val="007A0D55"/>
    <w:rsid w:val="007B3377"/>
    <w:rsid w:val="007E5E5E"/>
    <w:rsid w:val="007E5F44"/>
    <w:rsid w:val="00821DE3"/>
    <w:rsid w:val="00846CE1"/>
    <w:rsid w:val="008A5B87"/>
    <w:rsid w:val="008B124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A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B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B8D"/>
    <w:rPr>
      <w:rFonts w:ascii="Lucida Grande" w:hAnsi="Lucida Grande" w:cs="Lucida Grande"/>
      <w:sz w:val="18"/>
      <w:szCs w:val="18"/>
    </w:rPr>
  </w:style>
  <w:style w:type="character" w:styleId="CommentReference">
    <w:name w:val="annotation reference"/>
    <w:basedOn w:val="DefaultParagraphFont"/>
    <w:uiPriority w:val="99"/>
    <w:semiHidden/>
    <w:rsid w:val="007E5E5E"/>
    <w:rPr>
      <w:sz w:val="18"/>
      <w:szCs w:val="18"/>
    </w:rPr>
  </w:style>
  <w:style w:type="paragraph" w:styleId="CommentText">
    <w:name w:val="annotation text"/>
    <w:basedOn w:val="Normal"/>
    <w:link w:val="CommentTextChar"/>
    <w:uiPriority w:val="99"/>
    <w:semiHidden/>
    <w:rsid w:val="007E5E5E"/>
    <w:pPr>
      <w:spacing w:line="240" w:lineRule="auto"/>
    </w:pPr>
    <w:rPr>
      <w:sz w:val="24"/>
      <w:szCs w:val="24"/>
    </w:rPr>
  </w:style>
  <w:style w:type="character" w:customStyle="1" w:styleId="CommentTextChar">
    <w:name w:val="Comment Text Char"/>
    <w:basedOn w:val="DefaultParagraphFont"/>
    <w:link w:val="CommentText"/>
    <w:uiPriority w:val="99"/>
    <w:semiHidden/>
    <w:rsid w:val="007E5E5E"/>
    <w:rPr>
      <w:sz w:val="24"/>
      <w:szCs w:val="24"/>
    </w:rPr>
  </w:style>
  <w:style w:type="paragraph" w:styleId="CommentSubject">
    <w:name w:val="annotation subject"/>
    <w:basedOn w:val="CommentText"/>
    <w:next w:val="CommentText"/>
    <w:link w:val="CommentSubjectChar"/>
    <w:uiPriority w:val="99"/>
    <w:semiHidden/>
    <w:rsid w:val="007E5E5E"/>
    <w:rPr>
      <w:b/>
      <w:bCs/>
      <w:sz w:val="20"/>
      <w:szCs w:val="20"/>
    </w:rPr>
  </w:style>
  <w:style w:type="character" w:customStyle="1" w:styleId="CommentSubjectChar">
    <w:name w:val="Comment Subject Char"/>
    <w:basedOn w:val="CommentTextChar"/>
    <w:link w:val="CommentSubject"/>
    <w:uiPriority w:val="99"/>
    <w:semiHidden/>
    <w:rsid w:val="007E5E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B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B8D"/>
    <w:rPr>
      <w:rFonts w:ascii="Lucida Grande" w:hAnsi="Lucida Grande" w:cs="Lucida Grande"/>
      <w:sz w:val="18"/>
      <w:szCs w:val="18"/>
    </w:rPr>
  </w:style>
  <w:style w:type="character" w:styleId="CommentReference">
    <w:name w:val="annotation reference"/>
    <w:basedOn w:val="DefaultParagraphFont"/>
    <w:uiPriority w:val="99"/>
    <w:semiHidden/>
    <w:rsid w:val="007E5E5E"/>
    <w:rPr>
      <w:sz w:val="18"/>
      <w:szCs w:val="18"/>
    </w:rPr>
  </w:style>
  <w:style w:type="paragraph" w:styleId="CommentText">
    <w:name w:val="annotation text"/>
    <w:basedOn w:val="Normal"/>
    <w:link w:val="CommentTextChar"/>
    <w:uiPriority w:val="99"/>
    <w:semiHidden/>
    <w:rsid w:val="007E5E5E"/>
    <w:pPr>
      <w:spacing w:line="240" w:lineRule="auto"/>
    </w:pPr>
    <w:rPr>
      <w:sz w:val="24"/>
      <w:szCs w:val="24"/>
    </w:rPr>
  </w:style>
  <w:style w:type="character" w:customStyle="1" w:styleId="CommentTextChar">
    <w:name w:val="Comment Text Char"/>
    <w:basedOn w:val="DefaultParagraphFont"/>
    <w:link w:val="CommentText"/>
    <w:uiPriority w:val="99"/>
    <w:semiHidden/>
    <w:rsid w:val="007E5E5E"/>
    <w:rPr>
      <w:sz w:val="24"/>
      <w:szCs w:val="24"/>
    </w:rPr>
  </w:style>
  <w:style w:type="paragraph" w:styleId="CommentSubject">
    <w:name w:val="annotation subject"/>
    <w:basedOn w:val="CommentText"/>
    <w:next w:val="CommentText"/>
    <w:link w:val="CommentSubjectChar"/>
    <w:uiPriority w:val="99"/>
    <w:semiHidden/>
    <w:rsid w:val="007E5E5E"/>
    <w:rPr>
      <w:b/>
      <w:bCs/>
      <w:sz w:val="20"/>
      <w:szCs w:val="20"/>
    </w:rPr>
  </w:style>
  <w:style w:type="character" w:customStyle="1" w:styleId="CommentSubjectChar">
    <w:name w:val="Comment Subject Char"/>
    <w:basedOn w:val="CommentTextChar"/>
    <w:link w:val="CommentSubject"/>
    <w:uiPriority w:val="99"/>
    <w:semiHidden/>
    <w:rsid w:val="007E5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383334CCC7164B92F1B316338B227E"/>
        <w:category>
          <w:name w:val="General"/>
          <w:gallery w:val="placeholder"/>
        </w:category>
        <w:types>
          <w:type w:val="bbPlcHdr"/>
        </w:types>
        <w:behaviors>
          <w:behavior w:val="content"/>
        </w:behaviors>
        <w:guid w:val="{8B06BF9A-8141-0143-99BC-A4D89DCBAB03}"/>
      </w:docPartPr>
      <w:docPartBody>
        <w:p w:rsidR="002D6304" w:rsidRDefault="002D6304">
          <w:pPr>
            <w:pStyle w:val="7A383334CCC7164B92F1B316338B227E"/>
          </w:pPr>
          <w:r w:rsidRPr="00CC586D">
            <w:rPr>
              <w:rStyle w:val="PlaceholderText"/>
              <w:b/>
              <w:color w:val="FFFFFF" w:themeColor="background1"/>
            </w:rPr>
            <w:t>[Salutation]</w:t>
          </w:r>
        </w:p>
      </w:docPartBody>
    </w:docPart>
    <w:docPart>
      <w:docPartPr>
        <w:name w:val="EFE05F82232DCD4683F51B75817FB0CB"/>
        <w:category>
          <w:name w:val="General"/>
          <w:gallery w:val="placeholder"/>
        </w:category>
        <w:types>
          <w:type w:val="bbPlcHdr"/>
        </w:types>
        <w:behaviors>
          <w:behavior w:val="content"/>
        </w:behaviors>
        <w:guid w:val="{078C790E-981E-7149-872C-6565FD894B4A}"/>
      </w:docPartPr>
      <w:docPartBody>
        <w:p w:rsidR="002D6304" w:rsidRDefault="002D6304">
          <w:pPr>
            <w:pStyle w:val="EFE05F82232DCD4683F51B75817FB0CB"/>
          </w:pPr>
          <w:r>
            <w:rPr>
              <w:rStyle w:val="PlaceholderText"/>
            </w:rPr>
            <w:t>[First name]</w:t>
          </w:r>
        </w:p>
      </w:docPartBody>
    </w:docPart>
    <w:docPart>
      <w:docPartPr>
        <w:name w:val="A89240C431439D4DB94934C706D39D6E"/>
        <w:category>
          <w:name w:val="General"/>
          <w:gallery w:val="placeholder"/>
        </w:category>
        <w:types>
          <w:type w:val="bbPlcHdr"/>
        </w:types>
        <w:behaviors>
          <w:behavior w:val="content"/>
        </w:behaviors>
        <w:guid w:val="{97842530-6F78-1B4F-8BC7-97A96DAD0876}"/>
      </w:docPartPr>
      <w:docPartBody>
        <w:p w:rsidR="002D6304" w:rsidRDefault="002D6304">
          <w:pPr>
            <w:pStyle w:val="A89240C431439D4DB94934C706D39D6E"/>
          </w:pPr>
          <w:r>
            <w:rPr>
              <w:rStyle w:val="PlaceholderText"/>
            </w:rPr>
            <w:t>[Middle name]</w:t>
          </w:r>
        </w:p>
      </w:docPartBody>
    </w:docPart>
    <w:docPart>
      <w:docPartPr>
        <w:name w:val="E293A8DAE4D9DC41B4A362EA91238B7C"/>
        <w:category>
          <w:name w:val="General"/>
          <w:gallery w:val="placeholder"/>
        </w:category>
        <w:types>
          <w:type w:val="bbPlcHdr"/>
        </w:types>
        <w:behaviors>
          <w:behavior w:val="content"/>
        </w:behaviors>
        <w:guid w:val="{D04972D1-A8A4-7F48-B4E7-7325AA0B306A}"/>
      </w:docPartPr>
      <w:docPartBody>
        <w:p w:rsidR="002D6304" w:rsidRDefault="002D6304">
          <w:pPr>
            <w:pStyle w:val="E293A8DAE4D9DC41B4A362EA91238B7C"/>
          </w:pPr>
          <w:r>
            <w:rPr>
              <w:rStyle w:val="PlaceholderText"/>
            </w:rPr>
            <w:t>[Last name]</w:t>
          </w:r>
        </w:p>
      </w:docPartBody>
    </w:docPart>
    <w:docPart>
      <w:docPartPr>
        <w:name w:val="CCE1A579FE85524AB72F4DBA2F58A1AA"/>
        <w:category>
          <w:name w:val="General"/>
          <w:gallery w:val="placeholder"/>
        </w:category>
        <w:types>
          <w:type w:val="bbPlcHdr"/>
        </w:types>
        <w:behaviors>
          <w:behavior w:val="content"/>
        </w:behaviors>
        <w:guid w:val="{2B4454BF-9AA1-0748-943B-DB4D7D87F1BD}"/>
      </w:docPartPr>
      <w:docPartBody>
        <w:p w:rsidR="002D6304" w:rsidRDefault="002D6304">
          <w:pPr>
            <w:pStyle w:val="CCE1A579FE85524AB72F4DBA2F58A1AA"/>
          </w:pPr>
          <w:r>
            <w:rPr>
              <w:rStyle w:val="PlaceholderText"/>
            </w:rPr>
            <w:t>[Enter your biography]</w:t>
          </w:r>
        </w:p>
      </w:docPartBody>
    </w:docPart>
    <w:docPart>
      <w:docPartPr>
        <w:name w:val="73232CCE3EC3F34DA1F15A0AE5E89639"/>
        <w:category>
          <w:name w:val="General"/>
          <w:gallery w:val="placeholder"/>
        </w:category>
        <w:types>
          <w:type w:val="bbPlcHdr"/>
        </w:types>
        <w:behaviors>
          <w:behavior w:val="content"/>
        </w:behaviors>
        <w:guid w:val="{29FBB6D6-43DD-0441-8C5E-66FF18D4036C}"/>
      </w:docPartPr>
      <w:docPartBody>
        <w:p w:rsidR="002D6304" w:rsidRDefault="002D6304">
          <w:pPr>
            <w:pStyle w:val="73232CCE3EC3F34DA1F15A0AE5E89639"/>
          </w:pPr>
          <w:r>
            <w:rPr>
              <w:rStyle w:val="PlaceholderText"/>
            </w:rPr>
            <w:t>[Enter the institution with which you are affiliated]</w:t>
          </w:r>
        </w:p>
      </w:docPartBody>
    </w:docPart>
    <w:docPart>
      <w:docPartPr>
        <w:name w:val="80606380657CC24FAFFA8F4D9C547120"/>
        <w:category>
          <w:name w:val="General"/>
          <w:gallery w:val="placeholder"/>
        </w:category>
        <w:types>
          <w:type w:val="bbPlcHdr"/>
        </w:types>
        <w:behaviors>
          <w:behavior w:val="content"/>
        </w:behaviors>
        <w:guid w:val="{0A2248B3-E308-8D4C-9902-7B95DAE5CDE6}"/>
      </w:docPartPr>
      <w:docPartBody>
        <w:p w:rsidR="002D6304" w:rsidRDefault="002D6304">
          <w:pPr>
            <w:pStyle w:val="80606380657CC24FAFFA8F4D9C547120"/>
          </w:pPr>
          <w:r w:rsidRPr="00EF74F7">
            <w:rPr>
              <w:b/>
              <w:color w:val="808080" w:themeColor="background1" w:themeShade="80"/>
            </w:rPr>
            <w:t>[Enter the headword for your article]</w:t>
          </w:r>
        </w:p>
      </w:docPartBody>
    </w:docPart>
    <w:docPart>
      <w:docPartPr>
        <w:name w:val="BC9B2FCEA7B7AC4A9ECE8FF6FF6AB77B"/>
        <w:category>
          <w:name w:val="General"/>
          <w:gallery w:val="placeholder"/>
        </w:category>
        <w:types>
          <w:type w:val="bbPlcHdr"/>
        </w:types>
        <w:behaviors>
          <w:behavior w:val="content"/>
        </w:behaviors>
        <w:guid w:val="{6D88C239-5B3B-CB4F-8E5B-2CC5D924791F}"/>
      </w:docPartPr>
      <w:docPartBody>
        <w:p w:rsidR="002D6304" w:rsidRDefault="002D6304">
          <w:pPr>
            <w:pStyle w:val="BC9B2FCEA7B7AC4A9ECE8FF6FF6AB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7AD413F46C9A4BAE18B2C518851245"/>
        <w:category>
          <w:name w:val="General"/>
          <w:gallery w:val="placeholder"/>
        </w:category>
        <w:types>
          <w:type w:val="bbPlcHdr"/>
        </w:types>
        <w:behaviors>
          <w:behavior w:val="content"/>
        </w:behaviors>
        <w:guid w:val="{44A033CC-1516-594A-A14B-B2299B6A5043}"/>
      </w:docPartPr>
      <w:docPartBody>
        <w:p w:rsidR="002D6304" w:rsidRDefault="002D6304">
          <w:pPr>
            <w:pStyle w:val="637AD413F46C9A4BAE18B2C5188512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A5F933C771804C982C2CF9F48E1CE4"/>
        <w:category>
          <w:name w:val="General"/>
          <w:gallery w:val="placeholder"/>
        </w:category>
        <w:types>
          <w:type w:val="bbPlcHdr"/>
        </w:types>
        <w:behaviors>
          <w:behavior w:val="content"/>
        </w:behaviors>
        <w:guid w:val="{DE5BEF22-74A6-F643-9793-CE38475D331C}"/>
      </w:docPartPr>
      <w:docPartBody>
        <w:p w:rsidR="002D6304" w:rsidRDefault="002D6304">
          <w:pPr>
            <w:pStyle w:val="60A5F933C771804C982C2CF9F48E1C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6C822742710A4C8850FFDBA76C01DC"/>
        <w:category>
          <w:name w:val="General"/>
          <w:gallery w:val="placeholder"/>
        </w:category>
        <w:types>
          <w:type w:val="bbPlcHdr"/>
        </w:types>
        <w:behaviors>
          <w:behavior w:val="content"/>
        </w:behaviors>
        <w:guid w:val="{9BB2412C-A430-5742-976D-7F09942850D8}"/>
      </w:docPartPr>
      <w:docPartBody>
        <w:p w:rsidR="002D6304" w:rsidRDefault="002D6304">
          <w:pPr>
            <w:pStyle w:val="B16C822742710A4C8850FFDBA76C01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304"/>
    <w:rsid w:val="002D63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383334CCC7164B92F1B316338B227E">
    <w:name w:val="7A383334CCC7164B92F1B316338B227E"/>
  </w:style>
  <w:style w:type="paragraph" w:customStyle="1" w:styleId="EFE05F82232DCD4683F51B75817FB0CB">
    <w:name w:val="EFE05F82232DCD4683F51B75817FB0CB"/>
  </w:style>
  <w:style w:type="paragraph" w:customStyle="1" w:styleId="A89240C431439D4DB94934C706D39D6E">
    <w:name w:val="A89240C431439D4DB94934C706D39D6E"/>
  </w:style>
  <w:style w:type="paragraph" w:customStyle="1" w:styleId="E293A8DAE4D9DC41B4A362EA91238B7C">
    <w:name w:val="E293A8DAE4D9DC41B4A362EA91238B7C"/>
  </w:style>
  <w:style w:type="paragraph" w:customStyle="1" w:styleId="CCE1A579FE85524AB72F4DBA2F58A1AA">
    <w:name w:val="CCE1A579FE85524AB72F4DBA2F58A1AA"/>
  </w:style>
  <w:style w:type="paragraph" w:customStyle="1" w:styleId="73232CCE3EC3F34DA1F15A0AE5E89639">
    <w:name w:val="73232CCE3EC3F34DA1F15A0AE5E89639"/>
  </w:style>
  <w:style w:type="paragraph" w:customStyle="1" w:styleId="80606380657CC24FAFFA8F4D9C547120">
    <w:name w:val="80606380657CC24FAFFA8F4D9C547120"/>
  </w:style>
  <w:style w:type="paragraph" w:customStyle="1" w:styleId="BC9B2FCEA7B7AC4A9ECE8FF6FF6AB77B">
    <w:name w:val="BC9B2FCEA7B7AC4A9ECE8FF6FF6AB77B"/>
  </w:style>
  <w:style w:type="paragraph" w:customStyle="1" w:styleId="637AD413F46C9A4BAE18B2C518851245">
    <w:name w:val="637AD413F46C9A4BAE18B2C518851245"/>
  </w:style>
  <w:style w:type="paragraph" w:customStyle="1" w:styleId="60A5F933C771804C982C2CF9F48E1CE4">
    <w:name w:val="60A5F933C771804C982C2CF9F48E1CE4"/>
  </w:style>
  <w:style w:type="paragraph" w:customStyle="1" w:styleId="B16C822742710A4C8850FFDBA76C01DC">
    <w:name w:val="B16C822742710A4C8850FFDBA76C01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383334CCC7164B92F1B316338B227E">
    <w:name w:val="7A383334CCC7164B92F1B316338B227E"/>
  </w:style>
  <w:style w:type="paragraph" w:customStyle="1" w:styleId="EFE05F82232DCD4683F51B75817FB0CB">
    <w:name w:val="EFE05F82232DCD4683F51B75817FB0CB"/>
  </w:style>
  <w:style w:type="paragraph" w:customStyle="1" w:styleId="A89240C431439D4DB94934C706D39D6E">
    <w:name w:val="A89240C431439D4DB94934C706D39D6E"/>
  </w:style>
  <w:style w:type="paragraph" w:customStyle="1" w:styleId="E293A8DAE4D9DC41B4A362EA91238B7C">
    <w:name w:val="E293A8DAE4D9DC41B4A362EA91238B7C"/>
  </w:style>
  <w:style w:type="paragraph" w:customStyle="1" w:styleId="CCE1A579FE85524AB72F4DBA2F58A1AA">
    <w:name w:val="CCE1A579FE85524AB72F4DBA2F58A1AA"/>
  </w:style>
  <w:style w:type="paragraph" w:customStyle="1" w:styleId="73232CCE3EC3F34DA1F15A0AE5E89639">
    <w:name w:val="73232CCE3EC3F34DA1F15A0AE5E89639"/>
  </w:style>
  <w:style w:type="paragraph" w:customStyle="1" w:styleId="80606380657CC24FAFFA8F4D9C547120">
    <w:name w:val="80606380657CC24FAFFA8F4D9C547120"/>
  </w:style>
  <w:style w:type="paragraph" w:customStyle="1" w:styleId="BC9B2FCEA7B7AC4A9ECE8FF6FF6AB77B">
    <w:name w:val="BC9B2FCEA7B7AC4A9ECE8FF6FF6AB77B"/>
  </w:style>
  <w:style w:type="paragraph" w:customStyle="1" w:styleId="637AD413F46C9A4BAE18B2C518851245">
    <w:name w:val="637AD413F46C9A4BAE18B2C518851245"/>
  </w:style>
  <w:style w:type="paragraph" w:customStyle="1" w:styleId="60A5F933C771804C982C2CF9F48E1CE4">
    <w:name w:val="60A5F933C771804C982C2CF9F48E1CE4"/>
  </w:style>
  <w:style w:type="paragraph" w:customStyle="1" w:styleId="B16C822742710A4C8850FFDBA76C01DC">
    <w:name w:val="B16C822742710A4C8850FFDBA76C0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Der07</b:Tag>
    <b:SourceType>JournalArticle</b:SourceType>
    <b:Guid>{B8991F60-33A2-594F-AD37-B5D67A32F34E}</b:Guid>
    <b:Title>Amrus and Nostalgic Sites (Interview with the Artist)</b:Title>
    <b:City>Jakarta</b:City>
    <b:Publisher>Canna Gallery</b:Publisher>
    <b:Year>2007</b:Year>
    <b:Pages>24-35</b:Pages>
    <b:Author>
      <b:Author>
        <b:NameList>
          <b:Person>
            <b:Last>Dermawan T.</b:Last>
            <b:First>Agus</b:First>
          </b:Person>
        </b:NameList>
      </b:Author>
    </b:Author>
    <b:JournalName>Situs Nostalgia</b:JournalName>
    <b:RefOrder>1</b:RefOrder>
  </b:Source>
  <b:Source>
    <b:Tag>Sub11</b:Tag>
    <b:SourceType>Book</b:SourceType>
    <b:Guid>{3BA38784-4085-2745-BBEC-FA98D8A22695}</b:Guid>
    <b:Title>50 Th Bumi Tarung : Pameran Besar 50 Tahun Sanggar Bumi Tarung [grand Exhibition of 50 Years of Sanggar Bumi Tarung]</b:Title>
    <b:Publisher>National Gallery Indonesia</b:Publisher>
    <b:City>Jakarta</b:City>
    <b:Year>2011</b:Year>
    <b:Author>
      <b:Author>
        <b:NameList>
          <b:Person>
            <b:Last>Subarnas</b:Last>
            <b:First>Bambang</b:First>
          </b:Person>
        </b:NameList>
      </b:Author>
    </b:Author>
    <b:RefOrder>2</b:RefOrder>
  </b:Source>
  <b:Source>
    <b:Tag>Tam08</b:Tag>
    <b:SourceType>Book</b:SourceType>
    <b:Guid>{D72ADFE0-F28F-DB4F-BD34-919AE5A6A09B}</b:Guid>
    <b:Author>
      <b:Author>
        <b:NameList>
          <b:Person>
            <b:Last>Tamrin</b:Last>
            <b:First>Misbach</b:First>
          </b:Person>
        </b:NameList>
      </b:Author>
    </b:Author>
    <b:Title>Amrus Natalsya Dan Bumi Tarung</b:Title>
    <b:City>Bogor</b:City>
    <b:Publisher>Amnat Studio</b:Publisher>
    <b:Year>2008</b:Year>
    <b:RefOrder>3</b:RefOrder>
  </b:Source>
  <b:Source>
    <b:Tag>Wri94</b:Tag>
    <b:SourceType>Book</b:SourceType>
    <b:Guid>{F9ECBA63-103C-3243-8763-2EA166818D54}</b:Guid>
    <b:Author>
      <b:Author>
        <b:NameList>
          <b:Person>
            <b:Last>Wright</b:Last>
            <b:First>Astri</b:First>
          </b:Person>
        </b:NameList>
      </b:Author>
    </b:Author>
    <b:Title>Soul, Spirit, and Mountain: Preoccupations of Contemporary Indonesian Painters</b:Title>
    <b:City>Kuala Lumpur &amp;New York</b:City>
    <b:Publisher>Oxford University Press</b:Publisher>
    <b:Year>1994</b:Year>
    <b:RefOrder>4</b:RefOrder>
  </b:Source>
</b:Sources>
</file>

<file path=customXml/itemProps1.xml><?xml version="1.0" encoding="utf-8"?>
<ds:datastoreItem xmlns:ds="http://schemas.openxmlformats.org/officeDocument/2006/customXml" ds:itemID="{3D5DD042-7248-DA4F-94CD-D3BEB6CD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572</Words>
  <Characters>3264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2015-06-25T04:03:00Z</dcterms:created>
  <dcterms:modified xsi:type="dcterms:W3CDTF">2015-06-25T04:33:00Z</dcterms:modified>
</cp:coreProperties>
</file>