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141FB2AC07D849987AAFBF8D14312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0CDA95054C1F4EA930E305DF52C3BE"/>
            </w:placeholder>
            <w:text/>
          </w:sdtPr>
          <w:sdtContent>
            <w:tc>
              <w:tcPr>
                <w:tcW w:w="2073" w:type="dxa"/>
              </w:tcPr>
              <w:p w:rsidR="00B574C9" w:rsidRDefault="000B0BF2" w:rsidP="000B0BF2">
                <w:r>
                  <w:t>Mark</w:t>
                </w:r>
              </w:p>
            </w:tc>
          </w:sdtContent>
        </w:sdt>
        <w:sdt>
          <w:sdtPr>
            <w:alias w:val="Middle name"/>
            <w:tag w:val="authorMiddleName"/>
            <w:id w:val="-2076034781"/>
            <w:placeholder>
              <w:docPart w:val="24244A7B6D95E840892662A55336BB9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14DE00E8673C946AD84F263AA0E175D"/>
            </w:placeholder>
            <w:text/>
          </w:sdtPr>
          <w:sdtContent>
            <w:tc>
              <w:tcPr>
                <w:tcW w:w="2642" w:type="dxa"/>
              </w:tcPr>
              <w:p w:rsidR="00B574C9" w:rsidRDefault="000B0BF2" w:rsidP="000B0BF2">
                <w:r>
                  <w:t>Barden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A0E4FA921D4E74DB54B0343BCE1C27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667AD20EE77474D9BB620097927337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1A2F0A92BAEF24DBD60A2F6B3A3347F"/>
            </w:placeholder>
            <w:text/>
          </w:sdtPr>
          <w:sdtContent>
            <w:tc>
              <w:tcPr>
                <w:tcW w:w="9016" w:type="dxa"/>
                <w:tcMar>
                  <w:top w:w="113" w:type="dxa"/>
                  <w:bottom w:w="113" w:type="dxa"/>
                </w:tcMar>
              </w:tcPr>
              <w:p w:rsidR="003F0D73" w:rsidRPr="00FB589A" w:rsidRDefault="000B0BF2" w:rsidP="000B0BF2">
                <w:pPr>
                  <w:rPr>
                    <w:b/>
                  </w:rPr>
                </w:pPr>
                <w:r w:rsidRPr="000B0BF2">
                  <w:t>Czernowin, Chaya (1957--)</w:t>
                </w:r>
              </w:p>
            </w:tc>
          </w:sdtContent>
        </w:sdt>
      </w:tr>
      <w:tr w:rsidR="00464699" w:rsidTr="000B0BF2">
        <w:sdt>
          <w:sdtPr>
            <w:alias w:val="Variant headwords"/>
            <w:tag w:val="variantHeadwords"/>
            <w:id w:val="173464402"/>
            <w:placeholder>
              <w:docPart w:val="710EB12B1E8A054CA09CE7EE2E6F2D3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DDFF584B281E4D84E9163458FC37BA"/>
            </w:placeholder>
          </w:sdtPr>
          <w:sdtContent>
            <w:tc>
              <w:tcPr>
                <w:tcW w:w="9016" w:type="dxa"/>
                <w:tcMar>
                  <w:top w:w="113" w:type="dxa"/>
                  <w:bottom w:w="113" w:type="dxa"/>
                </w:tcMar>
              </w:tcPr>
              <w:p w:rsidR="001401FF" w:rsidRDefault="001401FF" w:rsidP="001401F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File: Czernowin.jpg</w:t>
                </w:r>
              </w:p>
              <w:p w:rsidR="001401FF" w:rsidRDefault="001401FF" w:rsidP="001401FF">
                <w:pPr>
                  <w:pStyle w:val="Caption"/>
                </w:pPr>
                <w:r>
                  <w:t xml:space="preserve">Figure </w:t>
                </w:r>
                <w:fldSimple w:instr=" SEQ Figure \* ARABIC ">
                  <w:r>
                    <w:rPr>
                      <w:noProof/>
                    </w:rPr>
                    <w:t>1</w:t>
                  </w:r>
                </w:fldSimple>
                <w:r>
                  <w:t xml:space="preserve"> Portrait of Chaya Czernowin</w:t>
                </w:r>
              </w:p>
              <w:p w:rsidR="001401FF" w:rsidRPr="001401FF" w:rsidRDefault="001401FF" w:rsidP="001401FF">
                <w:r>
                  <w:t xml:space="preserve">Source: </w:t>
                </w:r>
                <w:r w:rsidRPr="001401FF">
                  <w:t>http://www.schott-music.com/news/archive/show</w:t>
                </w:r>
                <w:proofErr w:type="gramStart"/>
                <w:r w:rsidRPr="001401FF">
                  <w:t>,7277.html</w:t>
                </w:r>
                <w:proofErr w:type="gramEnd"/>
              </w:p>
              <w:p w:rsidR="001401FF" w:rsidRDefault="001401FF"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bookmarkStart w:id="0" w:name="_GoBack"/>
                <w:bookmarkEnd w:id="0"/>
              </w:p>
              <w:p w:rsidR="00E85A05" w:rsidRP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sidRPr="00551796">
                  <w:rPr>
                    <w:rFonts w:ascii="Calibri" w:hAnsi="Calibri" w:cs="Big Caslon"/>
                  </w:rPr>
                  <w:t>Arguably the most important Israeli composer to emerge in the late 20</w:t>
                </w:r>
                <w:r w:rsidRPr="00551796">
                  <w:rPr>
                    <w:rFonts w:ascii="Calibri" w:hAnsi="Calibri" w:cs="Big Caslon"/>
                    <w:vertAlign w:val="superscript"/>
                  </w:rPr>
                  <w:t>th</w:t>
                </w:r>
                <w:r w:rsidRPr="00551796">
                  <w:rPr>
                    <w:rFonts w:ascii="Calibri" w:hAnsi="Calibri" w:cs="Big Caslon"/>
                  </w:rPr>
                  <w:t xml:space="preserve"> century, Czernowin</w:t>
                </w:r>
                <w:r>
                  <w:rPr>
                    <w:rFonts w:ascii="Calibri" w:hAnsi="Calibri" w:cs="Big Caslon"/>
                  </w:rPr>
                  <w:t xml:space="preserve">, </w:t>
                </w:r>
                <w:r w:rsidRPr="00A53DA1">
                  <w:rPr>
                    <w:rFonts w:ascii="Calibri" w:hAnsi="Calibri" w:cs="Big Caslon"/>
                  </w:rPr>
                  <w:t>born</w:t>
                </w:r>
                <w:r>
                  <w:rPr>
                    <w:rFonts w:ascii="Calibri" w:hAnsi="Calibri" w:cs="Big Caslon"/>
                  </w:rPr>
                  <w:t xml:space="preserve"> </w:t>
                </w:r>
                <w:r>
                  <w:rPr>
                    <w:rFonts w:ascii="Calibri" w:hAnsi="Calibri" w:cs="Big Caslon"/>
                    <w:lang w:val="en-US"/>
                  </w:rPr>
                  <w:t>7 December in Haifa, is much sought-after as a composer and pedagogue in the US and Europe.</w:t>
                </w:r>
                <w:r w:rsidRPr="00551796">
                  <w:rPr>
                    <w:rFonts w:ascii="Calibri" w:hAnsi="Calibri" w:cs="Big Caslon"/>
                    <w:lang w:val="en-US"/>
                  </w:rPr>
                  <w:t xml:space="preserve"> </w:t>
                </w:r>
                <w:r>
                  <w:rPr>
                    <w:rFonts w:ascii="Calibri" w:hAnsi="Calibri" w:cs="Big Caslon"/>
                  </w:rPr>
                  <w:t xml:space="preserve">She </w:t>
                </w:r>
                <w:r w:rsidRPr="00551796">
                  <w:rPr>
                    <w:rFonts w:ascii="Calibri" w:hAnsi="Calibri" w:cs="Big Caslon"/>
                  </w:rPr>
                  <w:t xml:space="preserve">earned </w:t>
                </w:r>
                <w:r>
                  <w:rPr>
                    <w:rFonts w:ascii="Calibri" w:hAnsi="Calibri" w:cs="Big Caslon"/>
                  </w:rPr>
                  <w:t>a</w:t>
                </w:r>
                <w:r w:rsidRPr="00551796">
                  <w:rPr>
                    <w:rFonts w:ascii="Calibri" w:hAnsi="Calibri" w:cs="Big Caslon"/>
                  </w:rPr>
                  <w:t xml:space="preserve"> BA in 1982 at the Rubin Academy of</w:t>
                </w:r>
                <w:r>
                  <w:rPr>
                    <w:rFonts w:ascii="Calibri" w:hAnsi="Calibri" w:cs="Big Caslon"/>
                  </w:rPr>
                  <w:t xml:space="preserve"> Music, Tel-Aviv University, an</w:t>
                </w:r>
                <w:r w:rsidRPr="00551796">
                  <w:rPr>
                    <w:rFonts w:ascii="Calibri" w:hAnsi="Calibri" w:cs="Big Caslon"/>
                  </w:rPr>
                  <w:t xml:space="preserve"> MFA in 1987 at Bard College, and </w:t>
                </w:r>
                <w:r>
                  <w:rPr>
                    <w:rFonts w:ascii="Calibri" w:hAnsi="Calibri" w:cs="Big Caslon"/>
                  </w:rPr>
                  <w:t>a</w:t>
                </w:r>
                <w:r w:rsidRPr="00551796">
                  <w:rPr>
                    <w:rFonts w:ascii="Calibri" w:hAnsi="Calibri" w:cs="Big Caslon"/>
                  </w:rPr>
                  <w:t xml:space="preserve"> </w:t>
                </w:r>
                <w:r>
                  <w:rPr>
                    <w:rFonts w:ascii="Calibri" w:hAnsi="Calibri" w:cs="Big Caslon"/>
                  </w:rPr>
                  <w:t xml:space="preserve">PhD </w:t>
                </w:r>
                <w:r w:rsidRPr="00551796">
                  <w:rPr>
                    <w:rFonts w:ascii="Calibri" w:hAnsi="Calibri" w:cs="Big Caslon"/>
                  </w:rPr>
                  <w:t xml:space="preserve">in 1993 at the University of California San Diego. Her principal teachers include </w:t>
                </w:r>
                <w:r w:rsidRPr="00551796">
                  <w:rPr>
                    <w:rFonts w:ascii="Calibri" w:eastAsia="Times New Roman" w:hAnsi="Calibri" w:cs="Big Caslon"/>
                  </w:rPr>
                  <w:t>Abel Ehrlich, Dieter Schnebel, Brian Ferneyhough, and Roger Reynolds. Among her many honours and distinctions are the Kranichstein</w:t>
                </w:r>
                <w:r>
                  <w:rPr>
                    <w:rFonts w:ascii="Calibri" w:eastAsia="Times New Roman" w:hAnsi="Calibri" w:cs="Big Caslon"/>
                  </w:rPr>
                  <w:t>er</w:t>
                </w:r>
                <w:r w:rsidRPr="00551796">
                  <w:rPr>
                    <w:rFonts w:ascii="Calibri" w:eastAsia="Times New Roman" w:hAnsi="Calibri" w:cs="Big Caslon"/>
                  </w:rPr>
                  <w:t xml:space="preserve"> Musikpreis</w:t>
                </w:r>
                <w:r>
                  <w:rPr>
                    <w:rFonts w:ascii="Calibri" w:eastAsia="Times New Roman" w:hAnsi="Calibri" w:cs="Big Caslon"/>
                  </w:rPr>
                  <w:t xml:space="preserve"> (1992)</w:t>
                </w:r>
                <w:r w:rsidRPr="00551796">
                  <w:rPr>
                    <w:rFonts w:ascii="Calibri" w:eastAsia="Times New Roman" w:hAnsi="Calibri" w:cs="Big Caslon"/>
                  </w:rPr>
                  <w:t>, a year residency at the Akademie Schloss Solitude</w:t>
                </w:r>
                <w:r>
                  <w:rPr>
                    <w:rFonts w:ascii="Calibri" w:eastAsia="Times New Roman" w:hAnsi="Calibri" w:cs="Big Caslon"/>
                  </w:rPr>
                  <w:t xml:space="preserve"> (1996)</w:t>
                </w:r>
                <w:r w:rsidRPr="00551796">
                  <w:rPr>
                    <w:rFonts w:ascii="Calibri" w:eastAsia="Times New Roman" w:hAnsi="Calibri" w:cs="Big Caslon"/>
                  </w:rPr>
                  <w:t xml:space="preserve">, an Ernst von Siemens </w:t>
                </w:r>
                <w:r>
                  <w:rPr>
                    <w:rFonts w:ascii="Calibri" w:eastAsia="Times New Roman" w:hAnsi="Calibri" w:cs="Big Caslon"/>
                  </w:rPr>
                  <w:t>Stiftung Förderpreis (2003)</w:t>
                </w:r>
                <w:r w:rsidRPr="00551796">
                  <w:rPr>
                    <w:rFonts w:ascii="Calibri" w:eastAsia="Times New Roman" w:hAnsi="Calibri" w:cs="Big Caslon"/>
                  </w:rPr>
                  <w:t xml:space="preserve">, </w:t>
                </w:r>
                <w:r>
                  <w:rPr>
                    <w:rFonts w:ascii="Calibri" w:eastAsia="Times New Roman" w:hAnsi="Calibri" w:cs="Big Caslon"/>
                  </w:rPr>
                  <w:t>the</w:t>
                </w:r>
                <w:r w:rsidRPr="00551796">
                  <w:rPr>
                    <w:rFonts w:ascii="Calibri" w:eastAsia="Times New Roman" w:hAnsi="Calibri" w:cs="Big Caslon"/>
                  </w:rPr>
                  <w:t xml:space="preserve"> Fromm Foundation </w:t>
                </w:r>
                <w:r>
                  <w:rPr>
                    <w:rFonts w:ascii="Calibri" w:eastAsia="Times New Roman" w:hAnsi="Calibri" w:cs="Big Caslon"/>
                  </w:rPr>
                  <w:t>Award (2008)</w:t>
                </w:r>
                <w:r w:rsidRPr="00551796">
                  <w:rPr>
                    <w:rFonts w:ascii="Calibri" w:eastAsia="Times New Roman" w:hAnsi="Calibri" w:cs="Big Caslon"/>
                  </w:rPr>
                  <w:t>, and a Guggenheim Fellowship</w:t>
                </w:r>
                <w:r>
                  <w:rPr>
                    <w:rFonts w:ascii="Calibri" w:eastAsia="Times New Roman" w:hAnsi="Calibri" w:cs="Big Caslon"/>
                  </w:rPr>
                  <w:t xml:space="preserve"> (2011)</w:t>
                </w:r>
                <w:r w:rsidRPr="00551796">
                  <w:rPr>
                    <w:rFonts w:ascii="Calibri" w:eastAsia="Times New Roman" w:hAnsi="Calibri" w:cs="Big Caslon"/>
                  </w:rPr>
                  <w:t xml:space="preserve">. </w:t>
                </w:r>
                <w:r>
                  <w:rPr>
                    <w:rFonts w:ascii="Calibri" w:eastAsia="Times New Roman" w:hAnsi="Calibri" w:cs="Big Caslon"/>
                  </w:rPr>
                  <w:t xml:space="preserve">She </w:t>
                </w:r>
                <w:r w:rsidRPr="00551796">
                  <w:rPr>
                    <w:rFonts w:ascii="Calibri" w:eastAsia="Times New Roman" w:hAnsi="Calibri" w:cs="Big Caslon"/>
                  </w:rPr>
                  <w:t xml:space="preserve">has held professorships at </w:t>
                </w:r>
                <w:r w:rsidRPr="00551796">
                  <w:rPr>
                    <w:rFonts w:ascii="Calibri" w:hAnsi="Calibri" w:cs="Big Caslon"/>
                  </w:rPr>
                  <w:t>the University of California San Diego</w:t>
                </w:r>
                <w:r>
                  <w:rPr>
                    <w:rFonts w:ascii="Calibri" w:hAnsi="Calibri" w:cs="Big Caslon"/>
                  </w:rPr>
                  <w:t>,</w:t>
                </w:r>
                <w:r w:rsidRPr="00551796">
                  <w:rPr>
                    <w:rFonts w:ascii="Calibri" w:hAnsi="Calibri" w:cs="Big Caslon"/>
                  </w:rPr>
                  <w:t xml:space="preserve"> </w:t>
                </w:r>
                <w:r>
                  <w:rPr>
                    <w:rFonts w:ascii="Calibri" w:hAnsi="Calibri" w:cs="Big Caslon"/>
                  </w:rPr>
                  <w:t>Vienna’s</w:t>
                </w:r>
                <w:r w:rsidRPr="00551796">
                  <w:rPr>
                    <w:rFonts w:ascii="Calibri" w:hAnsi="Calibri" w:cs="Big Caslon"/>
                  </w:rPr>
                  <w:t xml:space="preserve"> Universit</w:t>
                </w:r>
                <w:r>
                  <w:rPr>
                    <w:rFonts w:ascii="Calibri" w:hAnsi="Calibri" w:cs="Big Caslon"/>
                  </w:rPr>
                  <w:t xml:space="preserve">y of Music and Performing Arts, </w:t>
                </w:r>
                <w:r w:rsidRPr="00551796">
                  <w:rPr>
                    <w:rFonts w:ascii="Calibri" w:hAnsi="Calibri" w:cs="Big Caslon"/>
                  </w:rPr>
                  <w:t>and Harvard University. In addition to faculty positions at majo</w:t>
                </w:r>
                <w:r>
                  <w:rPr>
                    <w:rFonts w:ascii="Calibri" w:hAnsi="Calibri" w:cs="Big Caslon"/>
                  </w:rPr>
                  <w:t xml:space="preserve">r contemporary music festivals like the </w:t>
                </w:r>
                <w:r w:rsidRPr="00551796">
                  <w:rPr>
                    <w:rFonts w:ascii="Calibri" w:hAnsi="Calibri" w:cs="Big Caslon"/>
                  </w:rPr>
                  <w:t xml:space="preserve">Darmstadt Summer Courses, impuls </w:t>
                </w:r>
                <w:r>
                  <w:rPr>
                    <w:rFonts w:ascii="Calibri" w:hAnsi="Calibri" w:cs="Big Caslon"/>
                  </w:rPr>
                  <w:t>academy</w:t>
                </w:r>
                <w:r w:rsidRPr="00551796">
                  <w:rPr>
                    <w:rFonts w:ascii="Calibri" w:hAnsi="Calibri" w:cs="Big Caslon"/>
                  </w:rPr>
                  <w:t xml:space="preserve">, </w:t>
                </w:r>
                <w:r>
                  <w:rPr>
                    <w:rFonts w:ascii="Calibri" w:hAnsi="Calibri" w:cs="Big Caslon"/>
                  </w:rPr>
                  <w:t xml:space="preserve">and </w:t>
                </w:r>
                <w:r w:rsidRPr="00551796">
                  <w:rPr>
                    <w:rFonts w:ascii="Calibri" w:hAnsi="Calibri" w:cs="Big Caslon"/>
                  </w:rPr>
                  <w:t xml:space="preserve">the SWR Experimentalstudio’s matrix academy, </w:t>
                </w:r>
                <w:r>
                  <w:rPr>
                    <w:rFonts w:ascii="Calibri" w:hAnsi="Calibri" w:cs="Big Caslon"/>
                  </w:rPr>
                  <w:t xml:space="preserve">Czernowin </w:t>
                </w:r>
                <w:r w:rsidRPr="00551796">
                  <w:rPr>
                    <w:rFonts w:ascii="Calibri" w:hAnsi="Calibri" w:cs="Big Caslon"/>
                  </w:rPr>
                  <w:t>has initiated elite international courses for young composers on three continents: the Summer Academy at Schloss Solitude (Germany), Tzlil Meudcan (Israel), and Harvard’s Summer Composition Institute (USA).</w:t>
                </w:r>
                <w:r>
                  <w:rPr>
                    <w:rFonts w:ascii="Calibri" w:hAnsi="Calibri" w:cs="Big Caslon"/>
                  </w:rPr>
                  <w:t xml:space="preserve"> </w:t>
                </w:r>
              </w:p>
            </w:tc>
          </w:sdtContent>
        </w:sdt>
      </w:tr>
      <w:tr w:rsidR="003F0D73" w:rsidTr="003F0D73">
        <w:sdt>
          <w:sdtPr>
            <w:alias w:val="Article text"/>
            <w:tag w:val="articleText"/>
            <w:id w:val="634067588"/>
            <w:placeholder>
              <w:docPart w:val="CA30536C45DB0043BBE28E0172610F42"/>
            </w:placeholder>
          </w:sdtPr>
          <w:sdtContent>
            <w:tc>
              <w:tcPr>
                <w:tcW w:w="9016" w:type="dxa"/>
                <w:tcMar>
                  <w:top w:w="113" w:type="dxa"/>
                  <w:bottom w:w="113" w:type="dxa"/>
                </w:tcMar>
              </w:tcPr>
              <w:p w:rsid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sidRPr="00551796">
                  <w:rPr>
                    <w:rFonts w:ascii="Calibri" w:hAnsi="Calibri" w:cs="Big Caslon"/>
                  </w:rPr>
                  <w:t>Arguably the most important Israeli composer to emerge in the late 20</w:t>
                </w:r>
                <w:r w:rsidRPr="00551796">
                  <w:rPr>
                    <w:rFonts w:ascii="Calibri" w:hAnsi="Calibri" w:cs="Big Caslon"/>
                    <w:vertAlign w:val="superscript"/>
                  </w:rPr>
                  <w:t>th</w:t>
                </w:r>
                <w:r w:rsidRPr="00551796">
                  <w:rPr>
                    <w:rFonts w:ascii="Calibri" w:hAnsi="Calibri" w:cs="Big Caslon"/>
                  </w:rPr>
                  <w:t xml:space="preserve"> century, Czernowin</w:t>
                </w:r>
                <w:r>
                  <w:rPr>
                    <w:rFonts w:ascii="Calibri" w:hAnsi="Calibri" w:cs="Big Caslon"/>
                  </w:rPr>
                  <w:t xml:space="preserve">, </w:t>
                </w:r>
                <w:r w:rsidRPr="00A53DA1">
                  <w:rPr>
                    <w:rFonts w:ascii="Calibri" w:hAnsi="Calibri" w:cs="Big Caslon"/>
                  </w:rPr>
                  <w:t>born</w:t>
                </w:r>
                <w:r>
                  <w:rPr>
                    <w:rFonts w:ascii="Calibri" w:hAnsi="Calibri" w:cs="Big Caslon"/>
                  </w:rPr>
                  <w:t xml:space="preserve"> </w:t>
                </w:r>
                <w:r>
                  <w:rPr>
                    <w:rFonts w:ascii="Calibri" w:hAnsi="Calibri" w:cs="Big Caslon"/>
                    <w:lang w:val="en-US"/>
                  </w:rPr>
                  <w:t>7 December in Haifa, is much sought-after as a composer and pedagogue in the US and Europe.</w:t>
                </w:r>
                <w:r w:rsidRPr="00551796">
                  <w:rPr>
                    <w:rFonts w:ascii="Calibri" w:hAnsi="Calibri" w:cs="Big Caslon"/>
                    <w:lang w:val="en-US"/>
                  </w:rPr>
                  <w:t xml:space="preserve"> </w:t>
                </w:r>
                <w:r>
                  <w:rPr>
                    <w:rFonts w:ascii="Calibri" w:hAnsi="Calibri" w:cs="Big Caslon"/>
                  </w:rPr>
                  <w:t xml:space="preserve">She </w:t>
                </w:r>
                <w:r w:rsidRPr="00551796">
                  <w:rPr>
                    <w:rFonts w:ascii="Calibri" w:hAnsi="Calibri" w:cs="Big Caslon"/>
                  </w:rPr>
                  <w:t xml:space="preserve">earned </w:t>
                </w:r>
                <w:r>
                  <w:rPr>
                    <w:rFonts w:ascii="Calibri" w:hAnsi="Calibri" w:cs="Big Caslon"/>
                  </w:rPr>
                  <w:t>a</w:t>
                </w:r>
                <w:r w:rsidRPr="00551796">
                  <w:rPr>
                    <w:rFonts w:ascii="Calibri" w:hAnsi="Calibri" w:cs="Big Caslon"/>
                  </w:rPr>
                  <w:t xml:space="preserve"> BA in 1982 at the Rubin Academy of</w:t>
                </w:r>
                <w:r>
                  <w:rPr>
                    <w:rFonts w:ascii="Calibri" w:hAnsi="Calibri" w:cs="Big Caslon"/>
                  </w:rPr>
                  <w:t xml:space="preserve"> Music, Tel-Aviv University, an</w:t>
                </w:r>
                <w:r w:rsidRPr="00551796">
                  <w:rPr>
                    <w:rFonts w:ascii="Calibri" w:hAnsi="Calibri" w:cs="Big Caslon"/>
                  </w:rPr>
                  <w:t xml:space="preserve"> MFA in 1987 at Bard College, and </w:t>
                </w:r>
                <w:r>
                  <w:rPr>
                    <w:rFonts w:ascii="Calibri" w:hAnsi="Calibri" w:cs="Big Caslon"/>
                  </w:rPr>
                  <w:t>a</w:t>
                </w:r>
                <w:r w:rsidRPr="00551796">
                  <w:rPr>
                    <w:rFonts w:ascii="Calibri" w:hAnsi="Calibri" w:cs="Big Caslon"/>
                  </w:rPr>
                  <w:t xml:space="preserve"> </w:t>
                </w:r>
                <w:r>
                  <w:rPr>
                    <w:rFonts w:ascii="Calibri" w:hAnsi="Calibri" w:cs="Big Caslon"/>
                  </w:rPr>
                  <w:t xml:space="preserve">PhD </w:t>
                </w:r>
                <w:r w:rsidRPr="00551796">
                  <w:rPr>
                    <w:rFonts w:ascii="Calibri" w:hAnsi="Calibri" w:cs="Big Caslon"/>
                  </w:rPr>
                  <w:t xml:space="preserve">in 1993 at the University of California San Diego. Her principal teachers include </w:t>
                </w:r>
                <w:r w:rsidRPr="00551796">
                  <w:rPr>
                    <w:rFonts w:ascii="Calibri" w:eastAsia="Times New Roman" w:hAnsi="Calibri" w:cs="Big Caslon"/>
                  </w:rPr>
                  <w:t>Abel Ehrlich, Dieter Schnebel, Brian Ferneyhough, and Roger Reynolds. Among her many honours and distinctions are the Kranichstein</w:t>
                </w:r>
                <w:r>
                  <w:rPr>
                    <w:rFonts w:ascii="Calibri" w:eastAsia="Times New Roman" w:hAnsi="Calibri" w:cs="Big Caslon"/>
                  </w:rPr>
                  <w:t>er</w:t>
                </w:r>
                <w:r w:rsidRPr="00551796">
                  <w:rPr>
                    <w:rFonts w:ascii="Calibri" w:eastAsia="Times New Roman" w:hAnsi="Calibri" w:cs="Big Caslon"/>
                  </w:rPr>
                  <w:t xml:space="preserve"> Musikpreis</w:t>
                </w:r>
                <w:r>
                  <w:rPr>
                    <w:rFonts w:ascii="Calibri" w:eastAsia="Times New Roman" w:hAnsi="Calibri" w:cs="Big Caslon"/>
                  </w:rPr>
                  <w:t xml:space="preserve"> (1992)</w:t>
                </w:r>
                <w:r w:rsidRPr="00551796">
                  <w:rPr>
                    <w:rFonts w:ascii="Calibri" w:eastAsia="Times New Roman" w:hAnsi="Calibri" w:cs="Big Caslon"/>
                  </w:rPr>
                  <w:t>, a year residency at the Akademie Schloss Solitude</w:t>
                </w:r>
                <w:r>
                  <w:rPr>
                    <w:rFonts w:ascii="Calibri" w:eastAsia="Times New Roman" w:hAnsi="Calibri" w:cs="Big Caslon"/>
                  </w:rPr>
                  <w:t xml:space="preserve"> (1996)</w:t>
                </w:r>
                <w:r w:rsidRPr="00551796">
                  <w:rPr>
                    <w:rFonts w:ascii="Calibri" w:eastAsia="Times New Roman" w:hAnsi="Calibri" w:cs="Big Caslon"/>
                  </w:rPr>
                  <w:t xml:space="preserve">, an Ernst von Siemens </w:t>
                </w:r>
                <w:r>
                  <w:rPr>
                    <w:rFonts w:ascii="Calibri" w:eastAsia="Times New Roman" w:hAnsi="Calibri" w:cs="Big Caslon"/>
                  </w:rPr>
                  <w:t>Stiftung Förderpreis (2003)</w:t>
                </w:r>
                <w:r w:rsidRPr="00551796">
                  <w:rPr>
                    <w:rFonts w:ascii="Calibri" w:eastAsia="Times New Roman" w:hAnsi="Calibri" w:cs="Big Caslon"/>
                  </w:rPr>
                  <w:t xml:space="preserve">, </w:t>
                </w:r>
                <w:r>
                  <w:rPr>
                    <w:rFonts w:ascii="Calibri" w:eastAsia="Times New Roman" w:hAnsi="Calibri" w:cs="Big Caslon"/>
                  </w:rPr>
                  <w:t>the</w:t>
                </w:r>
                <w:r w:rsidRPr="00551796">
                  <w:rPr>
                    <w:rFonts w:ascii="Calibri" w:eastAsia="Times New Roman" w:hAnsi="Calibri" w:cs="Big Caslon"/>
                  </w:rPr>
                  <w:t xml:space="preserve"> Fromm Foundation </w:t>
                </w:r>
                <w:r>
                  <w:rPr>
                    <w:rFonts w:ascii="Calibri" w:eastAsia="Times New Roman" w:hAnsi="Calibri" w:cs="Big Caslon"/>
                  </w:rPr>
                  <w:t>Award (2008)</w:t>
                </w:r>
                <w:r w:rsidRPr="00551796">
                  <w:rPr>
                    <w:rFonts w:ascii="Calibri" w:eastAsia="Times New Roman" w:hAnsi="Calibri" w:cs="Big Caslon"/>
                  </w:rPr>
                  <w:t>, and a Guggenheim Fellowship</w:t>
                </w:r>
                <w:r>
                  <w:rPr>
                    <w:rFonts w:ascii="Calibri" w:eastAsia="Times New Roman" w:hAnsi="Calibri" w:cs="Big Caslon"/>
                  </w:rPr>
                  <w:t xml:space="preserve"> (2011)</w:t>
                </w:r>
                <w:r w:rsidRPr="00551796">
                  <w:rPr>
                    <w:rFonts w:ascii="Calibri" w:eastAsia="Times New Roman" w:hAnsi="Calibri" w:cs="Big Caslon"/>
                  </w:rPr>
                  <w:t xml:space="preserve">. </w:t>
                </w:r>
                <w:r>
                  <w:rPr>
                    <w:rFonts w:ascii="Calibri" w:eastAsia="Times New Roman" w:hAnsi="Calibri" w:cs="Big Caslon"/>
                  </w:rPr>
                  <w:t xml:space="preserve">She </w:t>
                </w:r>
                <w:r w:rsidRPr="00551796">
                  <w:rPr>
                    <w:rFonts w:ascii="Calibri" w:eastAsia="Times New Roman" w:hAnsi="Calibri" w:cs="Big Caslon"/>
                  </w:rPr>
                  <w:t xml:space="preserve">has held professorships at </w:t>
                </w:r>
                <w:r w:rsidRPr="00551796">
                  <w:rPr>
                    <w:rFonts w:ascii="Calibri" w:hAnsi="Calibri" w:cs="Big Caslon"/>
                  </w:rPr>
                  <w:t>the University of California San Diego</w:t>
                </w:r>
                <w:r>
                  <w:rPr>
                    <w:rFonts w:ascii="Calibri" w:hAnsi="Calibri" w:cs="Big Caslon"/>
                  </w:rPr>
                  <w:t>,</w:t>
                </w:r>
                <w:r w:rsidRPr="00551796">
                  <w:rPr>
                    <w:rFonts w:ascii="Calibri" w:hAnsi="Calibri" w:cs="Big Caslon"/>
                  </w:rPr>
                  <w:t xml:space="preserve"> </w:t>
                </w:r>
                <w:r>
                  <w:rPr>
                    <w:rFonts w:ascii="Calibri" w:hAnsi="Calibri" w:cs="Big Caslon"/>
                  </w:rPr>
                  <w:t>Vienna’s</w:t>
                </w:r>
                <w:r w:rsidRPr="00551796">
                  <w:rPr>
                    <w:rFonts w:ascii="Calibri" w:hAnsi="Calibri" w:cs="Big Caslon"/>
                  </w:rPr>
                  <w:t xml:space="preserve"> Universit</w:t>
                </w:r>
                <w:r>
                  <w:rPr>
                    <w:rFonts w:ascii="Calibri" w:hAnsi="Calibri" w:cs="Big Caslon"/>
                  </w:rPr>
                  <w:t xml:space="preserve">y of Music and Performing Arts, </w:t>
                </w:r>
                <w:r w:rsidRPr="00551796">
                  <w:rPr>
                    <w:rFonts w:ascii="Calibri" w:hAnsi="Calibri" w:cs="Big Caslon"/>
                  </w:rPr>
                  <w:t>and Harvard University. In addition to faculty positions at majo</w:t>
                </w:r>
                <w:r>
                  <w:rPr>
                    <w:rFonts w:ascii="Calibri" w:hAnsi="Calibri" w:cs="Big Caslon"/>
                  </w:rPr>
                  <w:t xml:space="preserve">r contemporary music festivals like the </w:t>
                </w:r>
                <w:r w:rsidRPr="00551796">
                  <w:rPr>
                    <w:rFonts w:ascii="Calibri" w:hAnsi="Calibri" w:cs="Big Caslon"/>
                  </w:rPr>
                  <w:t xml:space="preserve">Darmstadt Summer Courses, impuls </w:t>
                </w:r>
                <w:r>
                  <w:rPr>
                    <w:rFonts w:ascii="Calibri" w:hAnsi="Calibri" w:cs="Big Caslon"/>
                  </w:rPr>
                  <w:t>academy</w:t>
                </w:r>
                <w:r w:rsidRPr="00551796">
                  <w:rPr>
                    <w:rFonts w:ascii="Calibri" w:hAnsi="Calibri" w:cs="Big Caslon"/>
                  </w:rPr>
                  <w:t xml:space="preserve">, </w:t>
                </w:r>
                <w:r>
                  <w:rPr>
                    <w:rFonts w:ascii="Calibri" w:hAnsi="Calibri" w:cs="Big Caslon"/>
                  </w:rPr>
                  <w:t xml:space="preserve">and </w:t>
                </w:r>
                <w:r w:rsidRPr="00551796">
                  <w:rPr>
                    <w:rFonts w:ascii="Calibri" w:hAnsi="Calibri" w:cs="Big Caslon"/>
                  </w:rPr>
                  <w:t xml:space="preserve">the SWR Experimentalstudio’s matrix academy, </w:t>
                </w:r>
                <w:r>
                  <w:rPr>
                    <w:rFonts w:ascii="Calibri" w:hAnsi="Calibri" w:cs="Big Caslon"/>
                  </w:rPr>
                  <w:t xml:space="preserve">Czernowin </w:t>
                </w:r>
                <w:r w:rsidRPr="00551796">
                  <w:rPr>
                    <w:rFonts w:ascii="Calibri" w:hAnsi="Calibri" w:cs="Big Caslon"/>
                  </w:rPr>
                  <w:t>has initiated elite international courses for young composers on three continents: the Summer Academy at Schloss Solitude (Germany), Tzlil Meudcan (Israel), and Harvard’s Summer Composition Institute (USA).</w:t>
                </w:r>
                <w:r>
                  <w:rPr>
                    <w:rFonts w:ascii="Calibri" w:hAnsi="Calibri" w:cs="Big Caslon"/>
                  </w:rPr>
                  <w:t xml:space="preserve"> </w:t>
                </w:r>
              </w:p>
              <w:p w:rsid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p>
              <w:p w:rsidR="000B0BF2" w:rsidRPr="00551796"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Pr>
                    <w:rFonts w:ascii="Calibri" w:hAnsi="Calibri" w:cs="Big Caslon"/>
                  </w:rPr>
                  <w:lastRenderedPageBreak/>
                  <w:t>Influences of Japanese, German, and American languages and cultures can be found in several works (</w:t>
                </w:r>
                <w:r w:rsidRPr="00551796">
                  <w:rPr>
                    <w:rFonts w:ascii="Calibri" w:eastAsia="Times New Roman" w:hAnsi="Calibri" w:cs="Big Caslon"/>
                    <w:i/>
                  </w:rPr>
                  <w:t>Shu Hai Mitamen Behatalat Kidon</w:t>
                </w:r>
                <w:r>
                  <w:rPr>
                    <w:rFonts w:ascii="Calibri" w:eastAsia="Times New Roman" w:hAnsi="Calibri" w:cs="Big Caslon"/>
                    <w:i/>
                  </w:rPr>
                  <w:t>,</w:t>
                </w:r>
                <w:r>
                  <w:rPr>
                    <w:rFonts w:ascii="Calibri" w:hAnsi="Calibri" w:cs="Big Caslon"/>
                  </w:rPr>
                  <w:t xml:space="preserve"> </w:t>
                </w:r>
                <w:r w:rsidRPr="00663FA4">
                  <w:rPr>
                    <w:rFonts w:ascii="Calibri" w:hAnsi="Calibri" w:cs="Big Caslon"/>
                    <w:i/>
                  </w:rPr>
                  <w:t>Die Kreuzung, Pilgerfahrten</w:t>
                </w:r>
                <w:r>
                  <w:rPr>
                    <w:rFonts w:ascii="Calibri" w:hAnsi="Calibri" w:cs="Big Caslon"/>
                  </w:rPr>
                  <w:t xml:space="preserve">, </w:t>
                </w:r>
                <w:r w:rsidRPr="00CF6485">
                  <w:rPr>
                    <w:rFonts w:ascii="Calibri" w:hAnsi="Calibri" w:cs="Big Caslon"/>
                    <w:i/>
                  </w:rPr>
                  <w:t>Anea Crystal</w:t>
                </w:r>
                <w:r>
                  <w:rPr>
                    <w:rFonts w:ascii="Calibri" w:hAnsi="Calibri" w:cs="Big Caslon"/>
                    <w:i/>
                  </w:rPr>
                  <w:t>, Lovesong</w:t>
                </w:r>
                <w:r>
                  <w:rPr>
                    <w:rFonts w:ascii="Calibri" w:hAnsi="Calibri" w:cs="Big Caslon"/>
                  </w:rPr>
                  <w:t>) and she frequently uses instruments that are underrepresented in Western classical music (e.g., sho, u, singing saw, tubax). Her native language and culture are, however, also often apparent: m</w:t>
                </w:r>
                <w:r w:rsidRPr="00551796">
                  <w:rPr>
                    <w:rFonts w:ascii="Calibri" w:hAnsi="Calibri" w:cs="Big Caslon"/>
                  </w:rPr>
                  <w:t>any pieces bear Hebrew titles (</w:t>
                </w:r>
                <w:r w:rsidRPr="00551796">
                  <w:rPr>
                    <w:rFonts w:ascii="Calibri" w:eastAsia="Times New Roman" w:hAnsi="Calibri" w:cs="Big Caslon"/>
                    <w:i/>
                  </w:rPr>
                  <w:t xml:space="preserve">Dam Sheon Hachol, Afatsim, </w:t>
                </w:r>
                <w:r w:rsidRPr="00551796">
                  <w:rPr>
                    <w:rFonts w:ascii="Calibri" w:hAnsi="Calibri" w:cs="Big Caslon"/>
                    <w:i/>
                  </w:rPr>
                  <w:t>Maim, Sahaf</w:t>
                </w:r>
                <w:r w:rsidRPr="00551796">
                  <w:rPr>
                    <w:rFonts w:ascii="Calibri" w:hAnsi="Calibri" w:cs="Big Caslon"/>
                  </w:rPr>
                  <w:t>) or set Hebrew texts (</w:t>
                </w:r>
                <w:r w:rsidRPr="00551796">
                  <w:rPr>
                    <w:rFonts w:ascii="Calibri" w:hAnsi="Calibri" w:cs="Big Caslon"/>
                    <w:i/>
                  </w:rPr>
                  <w:t xml:space="preserve">Manoalchadia, </w:t>
                </w:r>
                <w:r w:rsidRPr="00551796">
                  <w:rPr>
                    <w:rFonts w:ascii="Calibri" w:eastAsia="Times New Roman" w:hAnsi="Calibri" w:cs="Big Caslon"/>
                    <w:i/>
                  </w:rPr>
                  <w:t>Shu Hai Mitamen Behatalat Kidon</w:t>
                </w:r>
                <w:r w:rsidRPr="00551796">
                  <w:rPr>
                    <w:rFonts w:ascii="Calibri" w:hAnsi="Calibri" w:cs="Big Caslon"/>
                  </w:rPr>
                  <w:t xml:space="preserve">) and two operas explore </w:t>
                </w:r>
                <w:r>
                  <w:rPr>
                    <w:rFonts w:ascii="Calibri" w:hAnsi="Calibri" w:cs="Big Caslon"/>
                  </w:rPr>
                  <w:t xml:space="preserve">aspects </w:t>
                </w:r>
                <w:r w:rsidRPr="00551796">
                  <w:rPr>
                    <w:rFonts w:ascii="Calibri" w:hAnsi="Calibri" w:cs="Big Caslon"/>
                  </w:rPr>
                  <w:t>of Israeli identity (</w:t>
                </w:r>
                <w:r w:rsidRPr="00551796">
                  <w:rPr>
                    <w:rFonts w:ascii="Calibri" w:hAnsi="Calibri" w:cs="Big Caslon"/>
                    <w:i/>
                  </w:rPr>
                  <w:t xml:space="preserve">Pnima </w:t>
                </w:r>
                <w:r w:rsidRPr="00551796">
                  <w:rPr>
                    <w:rFonts w:ascii="Calibri" w:hAnsi="Calibri" w:cs="Big Caslon"/>
                  </w:rPr>
                  <w:t>deals with first- and second-generation Shoa</w:t>
                </w:r>
                <w:r>
                  <w:rPr>
                    <w:rFonts w:ascii="Calibri" w:hAnsi="Calibri" w:cs="Big Caslon"/>
                  </w:rPr>
                  <w:t xml:space="preserve">h </w:t>
                </w:r>
                <w:r w:rsidRPr="00551796">
                  <w:rPr>
                    <w:rFonts w:ascii="Calibri" w:hAnsi="Calibri" w:cs="Big Caslon"/>
                  </w:rPr>
                  <w:t xml:space="preserve">survivors living in Israel while </w:t>
                </w:r>
                <w:r w:rsidRPr="00551796">
                  <w:rPr>
                    <w:rFonts w:ascii="Calibri" w:hAnsi="Calibri" w:cs="Big Caslon"/>
                    <w:i/>
                  </w:rPr>
                  <w:t>Adama</w:t>
                </w:r>
                <w:r w:rsidRPr="00551796">
                  <w:rPr>
                    <w:rFonts w:ascii="Calibri" w:hAnsi="Calibri" w:cs="Big Caslon"/>
                  </w:rPr>
                  <w:t xml:space="preserve"> centers around a doomed </w:t>
                </w:r>
                <w:r>
                  <w:rPr>
                    <w:rFonts w:ascii="Calibri" w:hAnsi="Calibri" w:cs="Big Caslon"/>
                  </w:rPr>
                  <w:t xml:space="preserve">heterosexual </w:t>
                </w:r>
                <w:r w:rsidRPr="00551796">
                  <w:rPr>
                    <w:rFonts w:ascii="Calibri" w:hAnsi="Calibri" w:cs="Big Caslon"/>
                  </w:rPr>
                  <w:t>love affair between a Palestinian and an Israeli).</w:t>
                </w:r>
              </w:p>
              <w:p w:rsidR="000B0BF2" w:rsidRDefault="000B0BF2" w:rsidP="000B0BF2">
                <w:pPr>
                  <w:rPr>
                    <w:rFonts w:ascii="Calibri" w:hAnsi="Calibri" w:cs="Big Caslon"/>
                  </w:rPr>
                </w:pPr>
              </w:p>
              <w:p w:rsidR="000B0BF2" w:rsidRPr="001A27C4" w:rsidRDefault="000B0BF2" w:rsidP="000B0BF2">
                <w:pPr>
                  <w:rPr>
                    <w:rFonts w:ascii="Calibri" w:hAnsi="Calibri" w:cs="Big Caslon"/>
                    <w:lang w:val="en-US"/>
                  </w:rPr>
                </w:pPr>
                <w:r w:rsidRPr="00551796">
                  <w:rPr>
                    <w:rFonts w:ascii="Calibri" w:hAnsi="Calibri" w:cs="Big Caslon"/>
                  </w:rPr>
                  <w:t xml:space="preserve">Integral to her music and pedagogy are metaphor (especially in reference to nature or natural processes) and moments of transformation: that is, formal breaks in which previously established modes of organizing musical materials within a given work are shattered and replaced by new ones, often as the result of overt or subcutaneous organic development. </w:t>
                </w:r>
                <w:r w:rsidRPr="00551796">
                  <w:rPr>
                    <w:rFonts w:ascii="Calibri" w:hAnsi="Calibri" w:cs="Big Caslon"/>
                    <w:lang w:val="en-US"/>
                  </w:rPr>
                  <w:t xml:space="preserve">Though marked by some gestural vestiges of her atonal and late serialist forebears, especially regarding melodic contour, </w:t>
                </w:r>
                <w:r w:rsidRPr="00551796">
                  <w:rPr>
                    <w:rFonts w:ascii="Calibri" w:hAnsi="Calibri" w:cs="Big Caslon"/>
                  </w:rPr>
                  <w:t xml:space="preserve">Czernowin’s compositions tend to eschew </w:t>
                </w:r>
                <w:r w:rsidRPr="00551796">
                  <w:rPr>
                    <w:rFonts w:ascii="Calibri" w:hAnsi="Calibri" w:cs="Big Caslon"/>
                    <w:lang w:val="en-US"/>
                  </w:rPr>
                  <w:t xml:space="preserve">systematic organization, relying instead on an intuitive, sound sculpture approach. Graphic and spatial notations attest to this sculptural mentality and frequently occur in her orchestral writing, albeit within traditional metric frameworks. Disfiguration, smearing, corrosion, and other forms of denaturing to which </w:t>
                </w:r>
                <w:r>
                  <w:rPr>
                    <w:rFonts w:ascii="Calibri" w:hAnsi="Calibri" w:cs="Big Caslon"/>
                    <w:lang w:val="en-US"/>
                  </w:rPr>
                  <w:t>she</w:t>
                </w:r>
                <w:r w:rsidRPr="00551796">
                  <w:rPr>
                    <w:rFonts w:ascii="Calibri" w:hAnsi="Calibri" w:cs="Big Caslon"/>
                    <w:lang w:val="en-US"/>
                  </w:rPr>
                  <w:t xml:space="preserve"> commonly subjects her material illustrate an aesthetic predilection for ugliness or rawness (e.g., the </w:t>
                </w:r>
                <w:r>
                  <w:rPr>
                    <w:rFonts w:ascii="Calibri" w:hAnsi="Calibri" w:cs="Big Caslon"/>
                    <w:lang w:val="en-US"/>
                  </w:rPr>
                  <w:t>‘</w:t>
                </w:r>
                <w:r w:rsidRPr="00551796">
                  <w:rPr>
                    <w:rFonts w:ascii="Calibri" w:hAnsi="Calibri" w:cs="Big Caslon"/>
                    <w:lang w:val="en-US"/>
                  </w:rPr>
                  <w:t>undigested material</w:t>
                </w:r>
                <w:r>
                  <w:rPr>
                    <w:rFonts w:ascii="Calibri" w:hAnsi="Calibri" w:cs="Big Caslon"/>
                    <w:lang w:val="en-US"/>
                  </w:rPr>
                  <w:t>’</w:t>
                </w:r>
                <w:r w:rsidRPr="00551796">
                  <w:rPr>
                    <w:rFonts w:ascii="Calibri" w:hAnsi="Calibri" w:cs="Big Caslon"/>
                    <w:lang w:val="en-US"/>
                  </w:rPr>
                  <w:t xml:space="preserve"> or </w:t>
                </w:r>
                <w:r>
                  <w:rPr>
                    <w:rFonts w:ascii="Calibri" w:hAnsi="Calibri" w:cs="Big Caslon"/>
                    <w:lang w:val="en-US"/>
                  </w:rPr>
                  <w:t>‘</w:t>
                </w:r>
                <w:r w:rsidRPr="00551796">
                  <w:rPr>
                    <w:rFonts w:ascii="Calibri" w:hAnsi="Calibri" w:cs="Big Caslon"/>
                    <w:lang w:val="en-US"/>
                  </w:rPr>
                  <w:t>open wounds</w:t>
                </w:r>
                <w:r>
                  <w:rPr>
                    <w:rFonts w:ascii="Calibri" w:hAnsi="Calibri" w:cs="Big Caslon"/>
                    <w:lang w:val="en-US"/>
                  </w:rPr>
                  <w:t>’</w:t>
                </w:r>
                <w:r w:rsidRPr="00551796">
                  <w:rPr>
                    <w:rFonts w:ascii="Calibri" w:hAnsi="Calibri" w:cs="Big Caslon"/>
                    <w:lang w:val="en-US"/>
                  </w:rPr>
                  <w:t xml:space="preserve"> in </w:t>
                </w:r>
                <w:r w:rsidRPr="00551796">
                  <w:rPr>
                    <w:rFonts w:ascii="Calibri" w:hAnsi="Calibri" w:cs="Big Caslon"/>
                    <w:i/>
                    <w:lang w:val="en-US"/>
                  </w:rPr>
                  <w:t>Pnima</w:t>
                </w:r>
                <w:r w:rsidRPr="00551796">
                  <w:rPr>
                    <w:rFonts w:ascii="Calibri" w:hAnsi="Calibri" w:cs="Big Caslon"/>
                    <w:lang w:val="en-US"/>
                  </w:rPr>
                  <w:t>)</w:t>
                </w:r>
                <w:r w:rsidRPr="00551796">
                  <w:rPr>
                    <w:rStyle w:val="FootnoteReference"/>
                    <w:rFonts w:ascii="Calibri" w:hAnsi="Calibri" w:cs="Big Caslon"/>
                    <w:lang w:val="en-US"/>
                  </w:rPr>
                  <w:footnoteReference w:id="1"/>
                </w:r>
                <w:r w:rsidRPr="00551796">
                  <w:rPr>
                    <w:rFonts w:ascii="Calibri" w:hAnsi="Calibri" w:cs="Big Caslon"/>
                    <w:lang w:val="en-US"/>
                  </w:rPr>
                  <w:t xml:space="preserve"> as well as the privileging of materials’ morphology over their </w:t>
                </w:r>
                <w:r>
                  <w:rPr>
                    <w:rFonts w:ascii="Calibri" w:hAnsi="Calibri" w:cs="Big Caslon"/>
                    <w:lang w:val="en-US"/>
                  </w:rPr>
                  <w:t>indwelling</w:t>
                </w:r>
                <w:r w:rsidRPr="00551796">
                  <w:rPr>
                    <w:rFonts w:ascii="Calibri" w:hAnsi="Calibri" w:cs="Big Caslon"/>
                    <w:lang w:val="en-US"/>
                  </w:rPr>
                  <w:t xml:space="preserve"> sensuous qualities.</w:t>
                </w:r>
              </w:p>
              <w:p w:rsidR="000B0BF2" w:rsidRDefault="000B0BF2" w:rsidP="000B0BF2"/>
              <w:p w:rsidR="000B0BF2" w:rsidRPr="00551796" w:rsidRDefault="000B0BF2" w:rsidP="000B0BF2">
                <w:pPr>
                  <w:pStyle w:val="Heading1"/>
                  <w:outlineLvl w:val="0"/>
                </w:pPr>
                <w:r>
                  <w:t>Selected List of Works:</w:t>
                </w:r>
              </w:p>
              <w:p w:rsidR="000B0BF2" w:rsidRPr="000B0BF2" w:rsidRDefault="000B0BF2" w:rsidP="000B0BF2">
                <w:pPr>
                  <w:rPr>
                    <w:rFonts w:ascii="Calibri" w:hAnsi="Calibri" w:cs="Big Caslon"/>
                    <w:iCs/>
                  </w:rPr>
                </w:pPr>
                <w:r w:rsidRPr="000B0BF2">
                  <w:rPr>
                    <w:rFonts w:ascii="Calibri" w:eastAsia="Times New Roman" w:hAnsi="Calibri" w:cs="Big Caslon"/>
                    <w:i/>
                  </w:rPr>
                  <w:t>Dam Sheon Hachol</w:t>
                </w:r>
                <w:r w:rsidRPr="000B0BF2">
                  <w:rPr>
                    <w:rFonts w:ascii="Calibri" w:hAnsi="Calibri" w:cs="Big Caslon"/>
                    <w:i/>
                    <w:iCs/>
                  </w:rPr>
                  <w:t xml:space="preserve"> [the hourglass bleeds still]</w:t>
                </w:r>
                <w:r w:rsidRPr="000B0BF2">
                  <w:rPr>
                    <w:rFonts w:ascii="Calibri" w:hAnsi="Calibri" w:cs="Big Caslon"/>
                    <w:iCs/>
                  </w:rPr>
                  <w:t>, for string sextet (1992, rev. 1999)</w:t>
                </w:r>
              </w:p>
              <w:p w:rsidR="000B0BF2" w:rsidRDefault="000B0BF2" w:rsidP="000B0BF2">
                <w:pPr>
                  <w:rPr>
                    <w:rFonts w:ascii="Calibri" w:hAnsi="Calibri" w:cs="Big Caslon"/>
                    <w:iCs/>
                  </w:rPr>
                </w:pPr>
                <w:r w:rsidRPr="000B0BF2">
                  <w:rPr>
                    <w:rFonts w:ascii="Calibri" w:hAnsi="Calibri" w:cs="Big Caslon"/>
                    <w:i/>
                    <w:iCs/>
                  </w:rPr>
                  <w:t>Afatsim [Galls]</w:t>
                </w:r>
                <w:r w:rsidRPr="000B0BF2">
                  <w:rPr>
                    <w:rFonts w:ascii="Calibri" w:hAnsi="Calibri" w:cs="Big Caslon"/>
                    <w:iCs/>
                  </w:rPr>
                  <w:t>, for nonet (1996)</w:t>
                </w:r>
              </w:p>
              <w:p w:rsidR="000B0BF2" w:rsidRPr="000B0BF2" w:rsidRDefault="000B0BF2" w:rsidP="000B0BF2">
                <w:pPr>
                  <w:rPr>
                    <w:rFonts w:ascii="Calibri" w:hAnsi="Calibri" w:cs="Big Caslon"/>
                    <w:iCs/>
                  </w:rPr>
                </w:pPr>
                <w:r w:rsidRPr="000B0BF2">
                  <w:rPr>
                    <w:rStyle w:val="Emphasis"/>
                    <w:rFonts w:ascii="Calibri" w:eastAsia="Times New Roman" w:hAnsi="Calibri" w:cs="Times New Roman"/>
                  </w:rPr>
                  <w:t>Shu Hai mitamen behatalat kidon [Shu Hai practices javelin], solo for female voice, nine pre-recorded versions of the same vo</w:t>
                </w:r>
                <w:r>
                  <w:rPr>
                    <w:rStyle w:val="Emphasis"/>
                    <w:rFonts w:ascii="Calibri" w:eastAsia="Times New Roman" w:hAnsi="Calibri" w:cs="Times New Roman"/>
                  </w:rPr>
                  <w:t>ice, and live electronics (1996-</w:t>
                </w:r>
                <w:r w:rsidRPr="000B0BF2">
                  <w:rPr>
                    <w:rStyle w:val="Emphasis"/>
                    <w:rFonts w:ascii="Calibri" w:eastAsia="Times New Roman" w:hAnsi="Calibri" w:cs="Times New Roman"/>
                  </w:rPr>
                  <w:t>7)</w:t>
                </w:r>
              </w:p>
              <w:p w:rsidR="000B0BF2" w:rsidRPr="000B0BF2" w:rsidRDefault="000B0BF2" w:rsidP="000B0BF2">
                <w:pPr>
                  <w:rPr>
                    <w:rFonts w:ascii="Calibri" w:hAnsi="Calibri" w:cs="Big Caslon"/>
                    <w:iCs/>
                  </w:rPr>
                </w:pPr>
                <w:r w:rsidRPr="000B0BF2">
                  <w:rPr>
                    <w:rFonts w:ascii="Calibri" w:hAnsi="Calibri" w:cs="Big Caslon"/>
                    <w:i/>
                    <w:iCs/>
                  </w:rPr>
                  <w:t>Pnima [Inwards]</w:t>
                </w:r>
                <w:r w:rsidRPr="000B0BF2">
                  <w:rPr>
                    <w:rFonts w:ascii="Calibri" w:hAnsi="Calibri" w:cs="Big Caslon"/>
                    <w:iCs/>
                  </w:rPr>
                  <w:t>, chamber opera for four voices, six instrumental soloists, string orchestra, and electronics (1998–9)</w:t>
                </w:r>
              </w:p>
              <w:p w:rsidR="000B0BF2" w:rsidRPr="000B0BF2" w:rsidRDefault="000B0BF2" w:rsidP="000B0BF2">
                <w:pPr>
                  <w:rPr>
                    <w:rFonts w:ascii="Calibri" w:hAnsi="Calibri" w:cs="Big Caslon"/>
                    <w:iCs/>
                  </w:rPr>
                </w:pPr>
                <w:r w:rsidRPr="000B0BF2">
                  <w:rPr>
                    <w:rFonts w:ascii="Calibri" w:hAnsi="Calibri" w:cs="Big Caslon"/>
                    <w:i/>
                    <w:iCs/>
                  </w:rPr>
                  <w:t>Adama</w:t>
                </w:r>
                <w:r w:rsidRPr="000B0BF2">
                  <w:rPr>
                    <w:rFonts w:ascii="Calibri" w:hAnsi="Calibri" w:cs="Big Caslon"/>
                    <w:iCs/>
                  </w:rPr>
                  <w:t xml:space="preserve"> </w:t>
                </w:r>
                <w:r w:rsidRPr="000B0BF2">
                  <w:rPr>
                    <w:rFonts w:ascii="Calibri" w:hAnsi="Calibri" w:cs="Big Caslon"/>
                    <w:i/>
                    <w:iCs/>
                  </w:rPr>
                  <w:t>[Earth]</w:t>
                </w:r>
                <w:r w:rsidRPr="000B0BF2">
                  <w:rPr>
                    <w:rFonts w:ascii="Calibri" w:hAnsi="Calibri" w:cs="Big Caslon"/>
                    <w:iCs/>
                  </w:rPr>
                  <w:t xml:space="preserve">, opera fragments interwoven with Mozart’s unfinished singspiel </w:t>
                </w:r>
                <w:r w:rsidRPr="000B0BF2">
                  <w:rPr>
                    <w:rFonts w:ascii="Calibri" w:hAnsi="Calibri" w:cs="Big Caslon"/>
                    <w:i/>
                    <w:iCs/>
                    <w:u w:val="words"/>
                  </w:rPr>
                  <w:t>Zaide</w:t>
                </w:r>
                <w:r w:rsidRPr="000B0BF2">
                  <w:rPr>
                    <w:rFonts w:ascii="Calibri" w:hAnsi="Calibri" w:cs="Big Caslon"/>
                    <w:iCs/>
                  </w:rPr>
                  <w:t xml:space="preserve">], for three voices, five-member male chorus, and chamber orchestra </w:t>
                </w:r>
                <w:r>
                  <w:rPr>
                    <w:rFonts w:ascii="Calibri" w:hAnsi="Calibri" w:cs="Big Caslon"/>
                    <w:iCs/>
                  </w:rPr>
                  <w:t>(2004-</w:t>
                </w:r>
                <w:r w:rsidRPr="000B0BF2">
                  <w:rPr>
                    <w:rFonts w:ascii="Calibri" w:hAnsi="Calibri" w:cs="Big Caslon"/>
                    <w:iCs/>
                  </w:rPr>
                  <w:t>5)</w:t>
                </w:r>
              </w:p>
              <w:p w:rsidR="003F0D73" w:rsidRDefault="000B0BF2" w:rsidP="000B0BF2">
                <w:r w:rsidRPr="000B0BF2">
                  <w:rPr>
                    <w:rFonts w:ascii="Calibri" w:hAnsi="Calibri" w:cs="Big Caslon"/>
                    <w:i/>
                    <w:iCs/>
                  </w:rPr>
                  <w:t>Maim [Water]</w:t>
                </w:r>
                <w:r w:rsidRPr="000B0BF2">
                  <w:rPr>
                    <w:rFonts w:ascii="Calibri" w:eastAsia="Times New Roman" w:hAnsi="Calibri" w:cs="Times New Roman"/>
                  </w:rPr>
                  <w:t xml:space="preserve">, triptychon for large orchestra, a quintet of soloists (with tubax as pre-recorded main </w:t>
                </w:r>
                <w:r>
                  <w:rPr>
                    <w:rFonts w:ascii="Calibri" w:eastAsia="Times New Roman" w:hAnsi="Calibri" w:cs="Times New Roman"/>
                  </w:rPr>
                  <w:t>soloist), and electronics (2001-0</w:t>
                </w:r>
                <w:r w:rsidRPr="000B0BF2">
                  <w:rPr>
                    <w:rFonts w:ascii="Calibri" w:eastAsia="Times New Roman" w:hAnsi="Calibri" w:cs="Times New Roman"/>
                  </w:rPr>
                  <w:t>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63346C5D2B7664A9FDFEDA38D978418"/>
              </w:placeholder>
            </w:sdtPr>
            <w:sdtContent>
              <w:p w:rsidR="000B0BF2" w:rsidRPr="001401FF" w:rsidRDefault="000B0BF2" w:rsidP="001401FF">
                <w:pPr>
                  <w:rPr>
                    <w:rStyle w:val="subfielddata"/>
                  </w:rPr>
                </w:pPr>
                <w:sdt>
                  <w:sdtPr>
                    <w:rPr>
                      <w:rStyle w:val="subfielddata"/>
                      <w:rFonts w:ascii="Calibri" w:eastAsia="Times New Roman" w:hAnsi="Calibri" w:cs="Times New Roman"/>
                      <w:b/>
                    </w:rPr>
                    <w:id w:val="-1230843956"/>
                    <w:citation/>
                  </w:sdtPr>
                  <w:sdtContent>
                    <w:r w:rsidRPr="0079156E">
                      <w:rPr>
                        <w:rStyle w:val="subfielddata"/>
                        <w:rFonts w:ascii="Calibri" w:eastAsia="Times New Roman" w:hAnsi="Calibri" w:cs="Times New Roman"/>
                        <w:b/>
                      </w:rPr>
                      <w:fldChar w:fldCharType="begin"/>
                    </w:r>
                    <w:r w:rsidRPr="0079156E">
                      <w:rPr>
                        <w:rStyle w:val="subfielddata"/>
                        <w:rFonts w:ascii="Calibri" w:eastAsia="Times New Roman" w:hAnsi="Calibri" w:cs="Times New Roman"/>
                        <w:b/>
                        <w:lang w:val="en-US"/>
                      </w:rPr>
                      <w:instrText xml:space="preserve"> CITATION Cze06 \l 1033 </w:instrText>
                    </w:r>
                    <w:r w:rsidRPr="0079156E">
                      <w:rPr>
                        <w:rStyle w:val="subfielddata"/>
                        <w:rFonts w:ascii="Calibri" w:eastAsia="Times New Roman" w:hAnsi="Calibri" w:cs="Times New Roman"/>
                        <w:b/>
                      </w:rPr>
                      <w:fldChar w:fldCharType="separate"/>
                    </w:r>
                    <w:r w:rsidRPr="0079156E">
                      <w:rPr>
                        <w:noProof/>
                        <w:lang w:val="en-US"/>
                      </w:rPr>
                      <w:t>(Czernowin)</w:t>
                    </w:r>
                    <w:r w:rsidRPr="0079156E">
                      <w:rPr>
                        <w:rStyle w:val="subfielddata"/>
                        <w:rFonts w:ascii="Calibri" w:eastAsia="Times New Roman" w:hAnsi="Calibri" w:cs="Times New Roman"/>
                        <w:b/>
                      </w:rPr>
                      <w:fldChar w:fldCharType="end"/>
                    </w:r>
                  </w:sdtContent>
                </w:sdt>
              </w:p>
              <w:p w:rsidR="000B0BF2" w:rsidRDefault="000B0BF2" w:rsidP="001401FF">
                <w:pPr>
                  <w:pStyle w:val="Authornote"/>
                  <w:rPr>
                    <w:rStyle w:val="subfielddata"/>
                    <w:rFonts w:ascii="Calibri" w:eastAsia="Times New Roman" w:hAnsi="Calibri" w:cs="Times New Roman"/>
                  </w:rPr>
                </w:pPr>
                <w:r w:rsidRPr="00551796">
                  <w:rPr>
                    <w:rStyle w:val="subfielddata"/>
                    <w:rFonts w:ascii="Calibri" w:eastAsia="Times New Roman" w:hAnsi="Calibri" w:cs="Times New Roman"/>
                  </w:rPr>
                  <w:t>Illuminating description of her own work followed by transcription of a dialogue with Jörn Peter Hiekel and Brian Ferneyhough. Both in English.</w:t>
                </w:r>
              </w:p>
              <w:p w:rsidR="001401FF" w:rsidRDefault="001401FF" w:rsidP="001401FF"/>
              <w:p w:rsidR="001401FF" w:rsidRPr="001401FF" w:rsidRDefault="001401FF" w:rsidP="001401FF">
                <w:sdt>
                  <w:sdtPr>
                    <w:rPr>
                      <w:rFonts w:ascii="Calibri" w:hAnsi="Calibri" w:cs="Big Caslon"/>
                    </w:rPr>
                    <w:id w:val="-7221645"/>
                    <w:citation/>
                  </w:sdtPr>
                  <w:sdtContent>
                    <w:r>
                      <w:rPr>
                        <w:rFonts w:ascii="Calibri" w:hAnsi="Calibri" w:cs="Big Caslon"/>
                      </w:rPr>
                      <w:fldChar w:fldCharType="begin"/>
                    </w:r>
                    <w:r>
                      <w:rPr>
                        <w:rFonts w:ascii="Calibri" w:hAnsi="Calibri" w:cs="Big Caslon"/>
                        <w:lang w:val="en-US"/>
                      </w:rPr>
                      <w:instrText xml:space="preserve"> CITATION Ges \l 1033 </w:instrText>
                    </w:r>
                    <w:r>
                      <w:rPr>
                        <w:rFonts w:ascii="Calibri" w:hAnsi="Calibri" w:cs="Big Caslon"/>
                      </w:rPr>
                      <w:fldChar w:fldCharType="separate"/>
                    </w:r>
                    <w:r w:rsidRPr="001401FF">
                      <w:rPr>
                        <w:rFonts w:ascii="Calibri" w:hAnsi="Calibri" w:cs="Big Caslon"/>
                        <w:noProof/>
                        <w:lang w:val="en-US"/>
                      </w:rPr>
                      <w:t>(Gespräch mit Chaya Czernowin)</w:t>
                    </w:r>
                    <w:r>
                      <w:rPr>
                        <w:rFonts w:ascii="Calibri" w:hAnsi="Calibri" w:cs="Big Caslon"/>
                      </w:rPr>
                      <w:fldChar w:fldCharType="end"/>
                    </w:r>
                  </w:sdtContent>
                </w:sdt>
              </w:p>
              <w:p w:rsidR="000B0BF2" w:rsidRPr="00551796" w:rsidRDefault="000B0BF2" w:rsidP="001401FF">
                <w:pPr>
                  <w:rPr>
                    <w:rFonts w:ascii="Calibri" w:hAnsi="Calibri" w:cs="Big Caslon"/>
                    <w:highlight w:val="yellow"/>
                  </w:rPr>
                </w:pPr>
              </w:p>
              <w:p w:rsidR="0079156E" w:rsidRDefault="0079156E" w:rsidP="001401FF">
                <w:pPr>
                  <w:rPr>
                    <w:rFonts w:ascii="Calibri" w:hAnsi="Calibri" w:cs="Big Caslon"/>
                  </w:rPr>
                </w:pPr>
                <w:sdt>
                  <w:sdtPr>
                    <w:rPr>
                      <w:rFonts w:ascii="Calibri" w:hAnsi="Calibri" w:cs="Big Caslon"/>
                    </w:rPr>
                    <w:id w:val="-1167164453"/>
                    <w:citation/>
                  </w:sdtPr>
                  <w:sdtContent>
                    <w:r>
                      <w:rPr>
                        <w:rFonts w:ascii="Calibri" w:hAnsi="Calibri" w:cs="Big Caslon"/>
                      </w:rPr>
                      <w:fldChar w:fldCharType="begin"/>
                    </w:r>
                    <w:r>
                      <w:rPr>
                        <w:rFonts w:ascii="Calibri" w:hAnsi="Calibri" w:cs="Big Caslon"/>
                        <w:lang w:val="en-US"/>
                      </w:rPr>
                      <w:instrText xml:space="preserve"> CITATION Kut01 \l 1033 </w:instrText>
                    </w:r>
                    <w:r>
                      <w:rPr>
                        <w:rFonts w:ascii="Calibri" w:hAnsi="Calibri" w:cs="Big Caslon"/>
                      </w:rPr>
                      <w:fldChar w:fldCharType="separate"/>
                    </w:r>
                    <w:r w:rsidRPr="0079156E">
                      <w:rPr>
                        <w:rFonts w:ascii="Calibri" w:hAnsi="Calibri" w:cs="Big Caslon"/>
                        <w:noProof/>
                        <w:lang w:val="en-US"/>
                      </w:rPr>
                      <w:t>(Kutschke)</w:t>
                    </w:r>
                    <w:r>
                      <w:rPr>
                        <w:rFonts w:ascii="Calibri" w:hAnsi="Calibri" w:cs="Big Caslon"/>
                      </w:rPr>
                      <w:fldChar w:fldCharType="end"/>
                    </w:r>
                  </w:sdtContent>
                </w:sdt>
              </w:p>
              <w:p w:rsidR="000B0BF2" w:rsidRPr="00551796" w:rsidRDefault="0079156E" w:rsidP="001401FF">
                <w:pPr>
                  <w:pStyle w:val="Authornote"/>
                </w:pPr>
                <w:r>
                  <w:t>Portrait of the composer in German.</w:t>
                </w:r>
              </w:p>
              <w:p w:rsidR="000B0BF2" w:rsidRDefault="000B0BF2" w:rsidP="001401FF">
                <w:pPr>
                  <w:rPr>
                    <w:rFonts w:ascii="Calibri" w:hAnsi="Calibri" w:cs="Big Caslon"/>
                  </w:rPr>
                </w:pPr>
              </w:p>
              <w:p w:rsidR="000B0BF2" w:rsidRDefault="0079156E" w:rsidP="001401FF">
                <w:pPr>
                  <w:rPr>
                    <w:rFonts w:ascii="Calibri" w:hAnsi="Calibri" w:cs="Big Caslon"/>
                  </w:rPr>
                </w:pPr>
                <w:sdt>
                  <w:sdtPr>
                    <w:rPr>
                      <w:rFonts w:ascii="Calibri" w:hAnsi="Calibri" w:cs="Big Caslon"/>
                    </w:rPr>
                    <w:id w:val="-431198550"/>
                    <w:citation/>
                  </w:sdtPr>
                  <w:sdtContent>
                    <w:r>
                      <w:rPr>
                        <w:rFonts w:ascii="Calibri" w:hAnsi="Calibri" w:cs="Big Caslon"/>
                      </w:rPr>
                      <w:fldChar w:fldCharType="begin"/>
                    </w:r>
                    <w:r>
                      <w:rPr>
                        <w:rFonts w:ascii="Calibri" w:eastAsia="Times New Roman" w:hAnsi="Calibri" w:cs="Times New Roman"/>
                        <w:lang w:val="en-US"/>
                      </w:rPr>
                      <w:instrText xml:space="preserve">CITATION Ide02 \l 1033 </w:instrText>
                    </w:r>
                    <w:r>
                      <w:rPr>
                        <w:rFonts w:ascii="Calibri" w:hAnsi="Calibri" w:cs="Big Caslon"/>
                      </w:rPr>
                      <w:fldChar w:fldCharType="separate"/>
                    </w:r>
                    <w:r w:rsidRPr="0079156E">
                      <w:rPr>
                        <w:rFonts w:ascii="Calibri" w:eastAsia="Times New Roman" w:hAnsi="Calibri" w:cs="Times New Roman"/>
                        <w:noProof/>
                        <w:lang w:val="en-US"/>
                      </w:rPr>
                      <w:t>(Kutschke, Identitätsdebatte in Noten. Zur soziokritischen Dimension in Chaya Czernowins Kompositionen)</w:t>
                    </w:r>
                    <w:r>
                      <w:rPr>
                        <w:rFonts w:ascii="Calibri" w:hAnsi="Calibri" w:cs="Big Caslon"/>
                      </w:rPr>
                      <w:fldChar w:fldCharType="end"/>
                    </w:r>
                  </w:sdtContent>
                </w:sdt>
              </w:p>
              <w:p w:rsidR="0079156E" w:rsidRPr="00551796" w:rsidRDefault="0079156E" w:rsidP="001401FF">
                <w:pPr>
                  <w:rPr>
                    <w:rFonts w:ascii="Calibri" w:hAnsi="Calibri" w:cs="Big Caslon"/>
                  </w:rPr>
                </w:pPr>
              </w:p>
              <w:p w:rsidR="0079156E" w:rsidRDefault="0079156E" w:rsidP="001401FF">
                <w:pPr>
                  <w:rPr>
                    <w:rFonts w:ascii="Calibri" w:hAnsi="Calibri" w:cs="Big Caslon"/>
                  </w:rPr>
                </w:pPr>
                <w:sdt>
                  <w:sdtPr>
                    <w:rPr>
                      <w:rFonts w:ascii="Calibri" w:hAnsi="Calibri" w:cs="Big Caslon"/>
                    </w:rPr>
                    <w:id w:val="140626945"/>
                    <w:citation/>
                  </w:sdtPr>
                  <w:sdtContent>
                    <w:r>
                      <w:rPr>
                        <w:rFonts w:ascii="Calibri" w:hAnsi="Calibri" w:cs="Big Caslon"/>
                      </w:rPr>
                      <w:fldChar w:fldCharType="begin"/>
                    </w:r>
                    <w:r>
                      <w:rPr>
                        <w:rFonts w:ascii="Calibri" w:hAnsi="Calibri" w:cs="Big Caslon"/>
                        <w:lang w:val="en-US"/>
                      </w:rPr>
                      <w:instrText xml:space="preserve"> CITATION Nyf05 \l 1033 </w:instrText>
                    </w:r>
                    <w:r>
                      <w:rPr>
                        <w:rFonts w:ascii="Calibri" w:hAnsi="Calibri" w:cs="Big Caslon"/>
                      </w:rPr>
                      <w:fldChar w:fldCharType="separate"/>
                    </w:r>
                    <w:r w:rsidRPr="0079156E">
                      <w:rPr>
                        <w:rFonts w:ascii="Calibri" w:hAnsi="Calibri" w:cs="Big Caslon"/>
                        <w:noProof/>
                        <w:lang w:val="en-US"/>
                      </w:rPr>
                      <w:t>(Nyffeler)</w:t>
                    </w:r>
                    <w:r>
                      <w:rPr>
                        <w:rFonts w:ascii="Calibri" w:hAnsi="Calibri" w:cs="Big Caslon"/>
                      </w:rPr>
                      <w:fldChar w:fldCharType="end"/>
                    </w:r>
                  </w:sdtContent>
                </w:sdt>
              </w:p>
              <w:p w:rsidR="000B0BF2" w:rsidRPr="00551796" w:rsidRDefault="0079156E" w:rsidP="001401FF">
                <w:pPr>
                  <w:pStyle w:val="Authornote"/>
                  <w:rPr>
                    <w:lang w:val="en-US"/>
                  </w:rPr>
                </w:pPr>
                <w:r>
                  <w:rPr>
                    <w:rFonts w:cs="Big Caslon"/>
                  </w:rPr>
                  <w:t>E</w:t>
                </w:r>
                <w:r w:rsidR="000B0BF2" w:rsidRPr="00551796">
                  <w:rPr>
                    <w:rFonts w:cs="Big Caslon"/>
                  </w:rPr>
                  <w:t>xcerpt thereof</w:t>
                </w:r>
                <w:r w:rsidR="000B0BF2">
                  <w:rPr>
                    <w:rFonts w:cs="Big Caslon"/>
                  </w:rPr>
                  <w:t xml:space="preserve"> entitled</w:t>
                </w:r>
                <w:r w:rsidR="000B0BF2" w:rsidRPr="00551796">
                  <w:rPr>
                    <w:rFonts w:cs="Big Caslon"/>
                  </w:rPr>
                  <w:t xml:space="preserve"> </w:t>
                </w:r>
                <w:r w:rsidR="000B0BF2">
                  <w:rPr>
                    <w:rFonts w:cs="Big Caslon"/>
                  </w:rPr>
                  <w:t>‘</w:t>
                </w:r>
                <w:r w:rsidR="000B0BF2" w:rsidRPr="00551796">
                  <w:rPr>
                    <w:lang w:val="en-US"/>
                  </w:rPr>
                  <w:t>Über die Notwendigkeit des Erinnerns</w:t>
                </w:r>
                <w:r w:rsidR="000B0BF2">
                  <w:rPr>
                    <w:lang w:val="en-US"/>
                  </w:rPr>
                  <w:t>’</w:t>
                </w:r>
                <w:r w:rsidR="000B0BF2" w:rsidRPr="00551796">
                  <w:rPr>
                    <w:lang w:val="en-US"/>
                  </w:rPr>
                  <w:t xml:space="preserve"> </w:t>
                </w:r>
                <w:r w:rsidR="000B0BF2">
                  <w:rPr>
                    <w:rFonts w:cs="Big Caslon"/>
                  </w:rPr>
                  <w:t>available</w:t>
                </w:r>
                <w:r w:rsidR="000B0BF2" w:rsidRPr="00551796">
                  <w:rPr>
                    <w:rFonts w:cs="Big Caslon"/>
                  </w:rPr>
                  <w:t xml:space="preserve"> online </w:t>
                </w:r>
                <w:r w:rsidR="000B0BF2" w:rsidRPr="00551796">
                  <w:rPr>
                    <w:lang w:val="en-US"/>
                  </w:rPr>
                  <w:t xml:space="preserve">at </w:t>
                </w:r>
                <w:r w:rsidR="000B0BF2" w:rsidRPr="00551796">
                  <w:rPr>
                    <w:lang w:val="en-US"/>
                  </w:rPr>
                  <w:lastRenderedPageBreak/>
                  <w:t>http://www.beckmesser.de/komponisten/cz</w:t>
                </w:r>
                <w:r w:rsidR="000B0BF2">
                  <w:rPr>
                    <w:lang w:val="en-US"/>
                  </w:rPr>
                  <w:t>ernowin/czernowin-portrait.html</w:t>
                </w:r>
                <w:r>
                  <w:rPr>
                    <w:lang w:val="en-US"/>
                  </w:rPr>
                  <w:t>.</w:t>
                </w:r>
              </w:p>
              <w:p w:rsidR="000B0BF2" w:rsidRPr="00551796" w:rsidRDefault="000B0BF2" w:rsidP="001401FF">
                <w:pPr>
                  <w:rPr>
                    <w:rFonts w:ascii="Calibri" w:hAnsi="Calibri" w:cs="Big Caslon"/>
                  </w:rPr>
                </w:pPr>
              </w:p>
              <w:p w:rsidR="000B0BF2" w:rsidRDefault="0079156E" w:rsidP="001401FF">
                <w:pPr>
                  <w:rPr>
                    <w:rFonts w:ascii="Calibri" w:eastAsia="Times New Roman" w:hAnsi="Calibri" w:cs="Times New Roman"/>
                    <w:lang w:val="en-US"/>
                  </w:rPr>
                </w:pPr>
                <w:sdt>
                  <w:sdtPr>
                    <w:rPr>
                      <w:rFonts w:ascii="Calibri" w:eastAsia="Times New Roman" w:hAnsi="Calibri" w:cs="Times New Roman"/>
                      <w:lang w:val="en-US"/>
                    </w:rPr>
                    <w:id w:val="926312923"/>
                    <w:citation/>
                  </w:sdtPr>
                  <w:sdtContent>
                    <w:r>
                      <w:rPr>
                        <w:rFonts w:ascii="Calibri" w:eastAsia="Times New Roman" w:hAnsi="Calibri" w:cs="Times New Roman"/>
                        <w:lang w:val="en-US"/>
                      </w:rPr>
                      <w:fldChar w:fldCharType="begin"/>
                    </w:r>
                    <w:r>
                      <w:rPr>
                        <w:rFonts w:ascii="Calibri" w:eastAsia="Times New Roman" w:hAnsi="Calibri" w:cs="Times New Roman"/>
                        <w:lang w:val="en-US"/>
                      </w:rPr>
                      <w:instrText xml:space="preserve"> CITATION Set01 \l 1033 </w:instrText>
                    </w:r>
                    <w:r>
                      <w:rPr>
                        <w:rFonts w:ascii="Calibri" w:eastAsia="Times New Roman" w:hAnsi="Calibri" w:cs="Times New Roman"/>
                        <w:lang w:val="en-US"/>
                      </w:rPr>
                      <w:fldChar w:fldCharType="separate"/>
                    </w:r>
                    <w:r w:rsidRPr="0079156E">
                      <w:rPr>
                        <w:rFonts w:ascii="Calibri" w:eastAsia="Times New Roman" w:hAnsi="Calibri" w:cs="Times New Roman"/>
                        <w:noProof/>
                        <w:lang w:val="en-US"/>
                      </w:rPr>
                      <w:t>(Seter)</w:t>
                    </w:r>
                    <w:r>
                      <w:rPr>
                        <w:rFonts w:ascii="Calibri" w:eastAsia="Times New Roman" w:hAnsi="Calibri" w:cs="Times New Roman"/>
                        <w:lang w:val="en-US"/>
                      </w:rPr>
                      <w:fldChar w:fldCharType="end"/>
                    </w:r>
                  </w:sdtContent>
                </w:sdt>
              </w:p>
              <w:p w:rsidR="0079156E" w:rsidRDefault="0079156E" w:rsidP="001401FF">
                <w:pPr>
                  <w:rPr>
                    <w:rFonts w:ascii="Calibri" w:eastAsia="Times New Roman" w:hAnsi="Calibri" w:cs="Times New Roman"/>
                    <w:lang w:val="en-US"/>
                  </w:rPr>
                </w:pPr>
              </w:p>
              <w:p w:rsidR="003235A7" w:rsidRPr="001401FF" w:rsidRDefault="001401FF" w:rsidP="001401FF">
                <w:pPr>
                  <w:rPr>
                    <w:rFonts w:ascii="Calibri" w:hAnsi="Calibri" w:cs="Big Caslon"/>
                  </w:rPr>
                </w:pPr>
                <w:sdt>
                  <w:sdtPr>
                    <w:rPr>
                      <w:rFonts w:ascii="Calibri" w:hAnsi="Calibri" w:cs="Big Caslon"/>
                    </w:rPr>
                    <w:id w:val="89434697"/>
                    <w:citation/>
                  </w:sdtPr>
                  <w:sdtContent>
                    <w:r>
                      <w:rPr>
                        <w:rFonts w:ascii="Calibri" w:hAnsi="Calibri" w:cs="Big Caslon"/>
                      </w:rPr>
                      <w:fldChar w:fldCharType="begin"/>
                    </w:r>
                    <w:r>
                      <w:rPr>
                        <w:rFonts w:ascii="Calibri" w:eastAsia="Times New Roman" w:hAnsi="Calibri" w:cs="Times New Roman"/>
                        <w:lang w:val="en-US"/>
                      </w:rPr>
                      <w:instrText xml:space="preserve"> CITATION Tak97 \l 1033 </w:instrText>
                    </w:r>
                    <w:r>
                      <w:rPr>
                        <w:rFonts w:ascii="Calibri" w:hAnsi="Calibri" w:cs="Big Caslon"/>
                      </w:rPr>
                      <w:fldChar w:fldCharType="separate"/>
                    </w:r>
                    <w:r w:rsidRPr="001401FF">
                      <w:rPr>
                        <w:rFonts w:ascii="Calibri" w:eastAsia="Times New Roman" w:hAnsi="Calibri" w:cs="Times New Roman"/>
                        <w:noProof/>
                        <w:lang w:val="en-US"/>
                      </w:rPr>
                      <w:t>(Takasugi)</w:t>
                    </w:r>
                    <w:r>
                      <w:rPr>
                        <w:rFonts w:ascii="Calibri" w:hAnsi="Calibri" w:cs="Big Caslon"/>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1FF" w:rsidRDefault="001401FF" w:rsidP="007A0D55">
      <w:pPr>
        <w:spacing w:after="0" w:line="240" w:lineRule="auto"/>
      </w:pPr>
      <w:r>
        <w:separator/>
      </w:r>
    </w:p>
  </w:endnote>
  <w:endnote w:type="continuationSeparator" w:id="0">
    <w:p w:rsidR="001401FF" w:rsidRDefault="001401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1FF" w:rsidRDefault="001401FF" w:rsidP="007A0D55">
      <w:pPr>
        <w:spacing w:after="0" w:line="240" w:lineRule="auto"/>
      </w:pPr>
      <w:r>
        <w:separator/>
      </w:r>
    </w:p>
  </w:footnote>
  <w:footnote w:type="continuationSeparator" w:id="0">
    <w:p w:rsidR="001401FF" w:rsidRDefault="001401FF" w:rsidP="007A0D55">
      <w:pPr>
        <w:spacing w:after="0" w:line="240" w:lineRule="auto"/>
      </w:pPr>
      <w:r>
        <w:continuationSeparator/>
      </w:r>
    </w:p>
  </w:footnote>
  <w:footnote w:id="1">
    <w:p w:rsidR="001401FF" w:rsidRPr="001F5376" w:rsidRDefault="001401FF" w:rsidP="000B0BF2">
      <w:pPr>
        <w:pStyle w:val="FootnoteText"/>
        <w:rPr>
          <w:lang w:val="en-US"/>
        </w:rPr>
      </w:pPr>
      <w:r>
        <w:rPr>
          <w:rStyle w:val="FootnoteReference"/>
        </w:rPr>
        <w:footnoteRef/>
      </w:r>
      <w:r>
        <w:t xml:space="preserve"> </w:t>
      </w:r>
      <w:r>
        <w:rPr>
          <w:rFonts w:ascii="Calibri" w:hAnsi="Calibri" w:cs="Helvetica"/>
          <w:sz w:val="16"/>
          <w:szCs w:val="16"/>
          <w:lang w:val="en-US"/>
        </w:rPr>
        <w:t xml:space="preserve">Czernowin, C. ‘Chaya Czernowin on </w:t>
      </w:r>
      <w:r>
        <w:rPr>
          <w:rFonts w:ascii="Calibri" w:hAnsi="Calibri" w:cs="Helvetica"/>
          <w:i/>
          <w:sz w:val="16"/>
          <w:szCs w:val="16"/>
          <w:lang w:val="en-US"/>
        </w:rPr>
        <w:t>Pnima…ins Innere</w:t>
      </w:r>
      <w:r>
        <w:rPr>
          <w:rFonts w:ascii="Calibri" w:hAnsi="Calibri" w:cs="Helvetica"/>
          <w:sz w:val="16"/>
          <w:szCs w:val="16"/>
          <w:lang w:val="en-US"/>
        </w:rPr>
        <w:t xml:space="preserve"> with Brian Brandt’ </w:t>
      </w:r>
      <w:r>
        <w:rPr>
          <w:rFonts w:ascii="Calibri" w:hAnsi="Calibri" w:cs="Helvetica"/>
          <w:i/>
          <w:sz w:val="16"/>
          <w:szCs w:val="16"/>
          <w:lang w:val="en-US"/>
        </w:rPr>
        <w:t>Pnima…</w:t>
      </w:r>
      <w:proofErr w:type="gramStart"/>
      <w:r>
        <w:rPr>
          <w:rFonts w:ascii="Calibri" w:hAnsi="Calibri" w:cs="Helvetica"/>
          <w:i/>
          <w:sz w:val="16"/>
          <w:szCs w:val="16"/>
          <w:lang w:val="en-US"/>
        </w:rPr>
        <w:t>ins</w:t>
      </w:r>
      <w:proofErr w:type="gramEnd"/>
      <w:r>
        <w:rPr>
          <w:rFonts w:ascii="Calibri" w:hAnsi="Calibri" w:cs="Helvetica"/>
          <w:i/>
          <w:sz w:val="16"/>
          <w:szCs w:val="16"/>
          <w:lang w:val="en-US"/>
        </w:rPr>
        <w:t xml:space="preserve"> </w:t>
      </w:r>
      <w:r w:rsidRPr="00B305A0">
        <w:rPr>
          <w:rFonts w:ascii="Calibri" w:hAnsi="Calibri" w:cs="Helvetica"/>
          <w:i/>
          <w:sz w:val="16"/>
          <w:szCs w:val="16"/>
          <w:lang w:val="en-US"/>
        </w:rPr>
        <w:t>Innere</w:t>
      </w:r>
      <w:r>
        <w:rPr>
          <w:rFonts w:ascii="Calibri" w:hAnsi="Calibri" w:cs="Helvetica"/>
          <w:sz w:val="16"/>
          <w:szCs w:val="16"/>
          <w:lang w:val="en-US"/>
        </w:rPr>
        <w:t xml:space="preserve">. </w:t>
      </w:r>
      <w:proofErr w:type="gramStart"/>
      <w:r>
        <w:rPr>
          <w:rFonts w:ascii="Calibri" w:hAnsi="Calibri" w:cs="Helvetica"/>
          <w:sz w:val="16"/>
          <w:szCs w:val="16"/>
          <w:lang w:val="en-US"/>
        </w:rPr>
        <w:t>mode</w:t>
      </w:r>
      <w:proofErr w:type="gramEnd"/>
      <w:r>
        <w:rPr>
          <w:rFonts w:ascii="Calibri" w:hAnsi="Calibri" w:cs="Helvetica"/>
          <w:sz w:val="16"/>
          <w:szCs w:val="16"/>
          <w:lang w:val="en-US"/>
        </w:rPr>
        <w:t xml:space="preserve"> records, 2006. </w:t>
      </w:r>
      <w:r w:rsidRPr="00B305A0">
        <w:rPr>
          <w:rFonts w:ascii="Calibri" w:hAnsi="Calibri" w:cs="Helvetica"/>
          <w:sz w:val="16"/>
          <w:szCs w:val="16"/>
          <w:lang w:val="en-US"/>
        </w:rPr>
        <w:t>DVD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FF" w:rsidRDefault="001401F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401FF" w:rsidRDefault="001401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7307F6"/>
    <w:multiLevelType w:val="hybridMultilevel"/>
    <w:tmpl w:val="2E0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1477A"/>
    <w:multiLevelType w:val="hybridMultilevel"/>
    <w:tmpl w:val="27B0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F2"/>
    <w:rsid w:val="00032559"/>
    <w:rsid w:val="00052040"/>
    <w:rsid w:val="000B0BF2"/>
    <w:rsid w:val="000B25AE"/>
    <w:rsid w:val="000B55AB"/>
    <w:rsid w:val="000D24DC"/>
    <w:rsid w:val="00101B2E"/>
    <w:rsid w:val="00116FA0"/>
    <w:rsid w:val="001401F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156E"/>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BF2"/>
    <w:rPr>
      <w:rFonts w:ascii="Lucida Grande" w:hAnsi="Lucida Grande" w:cs="Lucida Grande"/>
      <w:sz w:val="18"/>
      <w:szCs w:val="18"/>
    </w:rPr>
  </w:style>
  <w:style w:type="paragraph" w:styleId="FootnoteText">
    <w:name w:val="footnote text"/>
    <w:basedOn w:val="Normal"/>
    <w:link w:val="FootnoteTextChar"/>
    <w:uiPriority w:val="99"/>
    <w:unhideWhenUsed/>
    <w:rsid w:val="000B0BF2"/>
    <w:pPr>
      <w:spacing w:after="0" w:line="240" w:lineRule="auto"/>
    </w:pPr>
    <w:rPr>
      <w:sz w:val="24"/>
      <w:szCs w:val="24"/>
    </w:rPr>
  </w:style>
  <w:style w:type="character" w:customStyle="1" w:styleId="FootnoteTextChar">
    <w:name w:val="Footnote Text Char"/>
    <w:basedOn w:val="DefaultParagraphFont"/>
    <w:link w:val="FootnoteText"/>
    <w:uiPriority w:val="99"/>
    <w:rsid w:val="000B0BF2"/>
    <w:rPr>
      <w:sz w:val="24"/>
      <w:szCs w:val="24"/>
    </w:rPr>
  </w:style>
  <w:style w:type="character" w:styleId="FootnoteReference">
    <w:name w:val="footnote reference"/>
    <w:basedOn w:val="DefaultParagraphFont"/>
    <w:uiPriority w:val="99"/>
    <w:unhideWhenUsed/>
    <w:rsid w:val="000B0BF2"/>
    <w:rPr>
      <w:vertAlign w:val="superscript"/>
    </w:rPr>
  </w:style>
  <w:style w:type="character" w:styleId="Emphasis">
    <w:name w:val="Emphasis"/>
    <w:basedOn w:val="DefaultParagraphFont"/>
    <w:uiPriority w:val="20"/>
    <w:qFormat/>
    <w:rsid w:val="000B0BF2"/>
    <w:rPr>
      <w:i/>
      <w:iCs/>
    </w:rPr>
  </w:style>
  <w:style w:type="character" w:customStyle="1" w:styleId="subfielddata">
    <w:name w:val="subfielddata"/>
    <w:basedOn w:val="DefaultParagraphFont"/>
    <w:rsid w:val="000B0BF2"/>
  </w:style>
  <w:style w:type="paragraph" w:styleId="ListParagraph">
    <w:name w:val="List Paragraph"/>
    <w:basedOn w:val="Normal"/>
    <w:uiPriority w:val="34"/>
    <w:qFormat/>
    <w:rsid w:val="000B0BF2"/>
    <w:pPr>
      <w:spacing w:after="0" w:line="276" w:lineRule="auto"/>
      <w:ind w:left="720"/>
      <w:contextualSpacing/>
    </w:pPr>
  </w:style>
  <w:style w:type="paragraph" w:styleId="Caption">
    <w:name w:val="caption"/>
    <w:basedOn w:val="Normal"/>
    <w:next w:val="Normal"/>
    <w:uiPriority w:val="35"/>
    <w:semiHidden/>
    <w:qFormat/>
    <w:rsid w:val="001401F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BF2"/>
    <w:rPr>
      <w:rFonts w:ascii="Lucida Grande" w:hAnsi="Lucida Grande" w:cs="Lucida Grande"/>
      <w:sz w:val="18"/>
      <w:szCs w:val="18"/>
    </w:rPr>
  </w:style>
  <w:style w:type="paragraph" w:styleId="FootnoteText">
    <w:name w:val="footnote text"/>
    <w:basedOn w:val="Normal"/>
    <w:link w:val="FootnoteTextChar"/>
    <w:uiPriority w:val="99"/>
    <w:unhideWhenUsed/>
    <w:rsid w:val="000B0BF2"/>
    <w:pPr>
      <w:spacing w:after="0" w:line="240" w:lineRule="auto"/>
    </w:pPr>
    <w:rPr>
      <w:sz w:val="24"/>
      <w:szCs w:val="24"/>
    </w:rPr>
  </w:style>
  <w:style w:type="character" w:customStyle="1" w:styleId="FootnoteTextChar">
    <w:name w:val="Footnote Text Char"/>
    <w:basedOn w:val="DefaultParagraphFont"/>
    <w:link w:val="FootnoteText"/>
    <w:uiPriority w:val="99"/>
    <w:rsid w:val="000B0BF2"/>
    <w:rPr>
      <w:sz w:val="24"/>
      <w:szCs w:val="24"/>
    </w:rPr>
  </w:style>
  <w:style w:type="character" w:styleId="FootnoteReference">
    <w:name w:val="footnote reference"/>
    <w:basedOn w:val="DefaultParagraphFont"/>
    <w:uiPriority w:val="99"/>
    <w:unhideWhenUsed/>
    <w:rsid w:val="000B0BF2"/>
    <w:rPr>
      <w:vertAlign w:val="superscript"/>
    </w:rPr>
  </w:style>
  <w:style w:type="character" w:styleId="Emphasis">
    <w:name w:val="Emphasis"/>
    <w:basedOn w:val="DefaultParagraphFont"/>
    <w:uiPriority w:val="20"/>
    <w:qFormat/>
    <w:rsid w:val="000B0BF2"/>
    <w:rPr>
      <w:i/>
      <w:iCs/>
    </w:rPr>
  </w:style>
  <w:style w:type="character" w:customStyle="1" w:styleId="subfielddata">
    <w:name w:val="subfielddata"/>
    <w:basedOn w:val="DefaultParagraphFont"/>
    <w:rsid w:val="000B0BF2"/>
  </w:style>
  <w:style w:type="paragraph" w:styleId="ListParagraph">
    <w:name w:val="List Paragraph"/>
    <w:basedOn w:val="Normal"/>
    <w:uiPriority w:val="34"/>
    <w:qFormat/>
    <w:rsid w:val="000B0BF2"/>
    <w:pPr>
      <w:spacing w:after="0" w:line="276" w:lineRule="auto"/>
      <w:ind w:left="720"/>
      <w:contextualSpacing/>
    </w:pPr>
  </w:style>
  <w:style w:type="paragraph" w:styleId="Caption">
    <w:name w:val="caption"/>
    <w:basedOn w:val="Normal"/>
    <w:next w:val="Normal"/>
    <w:uiPriority w:val="35"/>
    <w:semiHidden/>
    <w:qFormat/>
    <w:rsid w:val="001401F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41FB2AC07D849987AAFBF8D143125"/>
        <w:category>
          <w:name w:val="General"/>
          <w:gallery w:val="placeholder"/>
        </w:category>
        <w:types>
          <w:type w:val="bbPlcHdr"/>
        </w:types>
        <w:behaviors>
          <w:behavior w:val="content"/>
        </w:behaviors>
        <w:guid w:val="{751C4E19-868A-2F48-8D55-AD02F561FEE7}"/>
      </w:docPartPr>
      <w:docPartBody>
        <w:p w:rsidR="00000000" w:rsidRDefault="004E117A">
          <w:pPr>
            <w:pStyle w:val="C3141FB2AC07D849987AAFBF8D143125"/>
          </w:pPr>
          <w:r w:rsidRPr="00CC586D">
            <w:rPr>
              <w:rStyle w:val="PlaceholderText"/>
              <w:b/>
              <w:color w:val="FFFFFF" w:themeColor="background1"/>
            </w:rPr>
            <w:t>[Salutation]</w:t>
          </w:r>
        </w:p>
      </w:docPartBody>
    </w:docPart>
    <w:docPart>
      <w:docPartPr>
        <w:name w:val="9A0CDA95054C1F4EA930E305DF52C3BE"/>
        <w:category>
          <w:name w:val="General"/>
          <w:gallery w:val="placeholder"/>
        </w:category>
        <w:types>
          <w:type w:val="bbPlcHdr"/>
        </w:types>
        <w:behaviors>
          <w:behavior w:val="content"/>
        </w:behaviors>
        <w:guid w:val="{75F239A4-6DF2-AA44-AF99-F177612A8222}"/>
      </w:docPartPr>
      <w:docPartBody>
        <w:p w:rsidR="00000000" w:rsidRDefault="004E117A">
          <w:pPr>
            <w:pStyle w:val="9A0CDA95054C1F4EA930E305DF52C3BE"/>
          </w:pPr>
          <w:r>
            <w:rPr>
              <w:rStyle w:val="PlaceholderText"/>
            </w:rPr>
            <w:t>[First name]</w:t>
          </w:r>
        </w:p>
      </w:docPartBody>
    </w:docPart>
    <w:docPart>
      <w:docPartPr>
        <w:name w:val="24244A7B6D95E840892662A55336BB9E"/>
        <w:category>
          <w:name w:val="General"/>
          <w:gallery w:val="placeholder"/>
        </w:category>
        <w:types>
          <w:type w:val="bbPlcHdr"/>
        </w:types>
        <w:behaviors>
          <w:behavior w:val="content"/>
        </w:behaviors>
        <w:guid w:val="{46151C8E-2961-084B-BF47-3A34B74847AF}"/>
      </w:docPartPr>
      <w:docPartBody>
        <w:p w:rsidR="00000000" w:rsidRDefault="004E117A">
          <w:pPr>
            <w:pStyle w:val="24244A7B6D95E840892662A55336BB9E"/>
          </w:pPr>
          <w:r>
            <w:rPr>
              <w:rStyle w:val="PlaceholderText"/>
            </w:rPr>
            <w:t>[Middle name]</w:t>
          </w:r>
        </w:p>
      </w:docPartBody>
    </w:docPart>
    <w:docPart>
      <w:docPartPr>
        <w:name w:val="C14DE00E8673C946AD84F263AA0E175D"/>
        <w:category>
          <w:name w:val="General"/>
          <w:gallery w:val="placeholder"/>
        </w:category>
        <w:types>
          <w:type w:val="bbPlcHdr"/>
        </w:types>
        <w:behaviors>
          <w:behavior w:val="content"/>
        </w:behaviors>
        <w:guid w:val="{EFE2FD20-A966-6642-926B-B04ECBDC24C6}"/>
      </w:docPartPr>
      <w:docPartBody>
        <w:p w:rsidR="00000000" w:rsidRDefault="004E117A">
          <w:pPr>
            <w:pStyle w:val="C14DE00E8673C946AD84F263AA0E175D"/>
          </w:pPr>
          <w:r>
            <w:rPr>
              <w:rStyle w:val="PlaceholderText"/>
            </w:rPr>
            <w:t>[Last name]</w:t>
          </w:r>
        </w:p>
      </w:docPartBody>
    </w:docPart>
    <w:docPart>
      <w:docPartPr>
        <w:name w:val="3A0E4FA921D4E74DB54B0343BCE1C277"/>
        <w:category>
          <w:name w:val="General"/>
          <w:gallery w:val="placeholder"/>
        </w:category>
        <w:types>
          <w:type w:val="bbPlcHdr"/>
        </w:types>
        <w:behaviors>
          <w:behavior w:val="content"/>
        </w:behaviors>
        <w:guid w:val="{A1313B84-4796-DA4C-AD9F-7A461535A0FC}"/>
      </w:docPartPr>
      <w:docPartBody>
        <w:p w:rsidR="00000000" w:rsidRDefault="004E117A">
          <w:pPr>
            <w:pStyle w:val="3A0E4FA921D4E74DB54B0343BCE1C277"/>
          </w:pPr>
          <w:r>
            <w:rPr>
              <w:rStyle w:val="PlaceholderText"/>
            </w:rPr>
            <w:t>[Enter your biography]</w:t>
          </w:r>
        </w:p>
      </w:docPartBody>
    </w:docPart>
    <w:docPart>
      <w:docPartPr>
        <w:name w:val="6667AD20EE77474D9BB620097927337E"/>
        <w:category>
          <w:name w:val="General"/>
          <w:gallery w:val="placeholder"/>
        </w:category>
        <w:types>
          <w:type w:val="bbPlcHdr"/>
        </w:types>
        <w:behaviors>
          <w:behavior w:val="content"/>
        </w:behaviors>
        <w:guid w:val="{740B4319-FBC9-074B-A2F9-6A8098C4F6CC}"/>
      </w:docPartPr>
      <w:docPartBody>
        <w:p w:rsidR="00000000" w:rsidRDefault="004E117A">
          <w:pPr>
            <w:pStyle w:val="6667AD20EE77474D9BB620097927337E"/>
          </w:pPr>
          <w:r>
            <w:rPr>
              <w:rStyle w:val="PlaceholderText"/>
            </w:rPr>
            <w:t>[Enter the institution with which you are affiliated]</w:t>
          </w:r>
        </w:p>
      </w:docPartBody>
    </w:docPart>
    <w:docPart>
      <w:docPartPr>
        <w:name w:val="71A2F0A92BAEF24DBD60A2F6B3A3347F"/>
        <w:category>
          <w:name w:val="General"/>
          <w:gallery w:val="placeholder"/>
        </w:category>
        <w:types>
          <w:type w:val="bbPlcHdr"/>
        </w:types>
        <w:behaviors>
          <w:behavior w:val="content"/>
        </w:behaviors>
        <w:guid w:val="{293A4A22-2DFC-CF46-B776-8E6AA66E585A}"/>
      </w:docPartPr>
      <w:docPartBody>
        <w:p w:rsidR="00000000" w:rsidRDefault="004E117A">
          <w:pPr>
            <w:pStyle w:val="71A2F0A92BAEF24DBD60A2F6B3A3347F"/>
          </w:pPr>
          <w:r w:rsidRPr="00EF74F7">
            <w:rPr>
              <w:b/>
              <w:color w:val="808080" w:themeColor="background1" w:themeShade="80"/>
            </w:rPr>
            <w:t>[Enter the headword for your article]</w:t>
          </w:r>
        </w:p>
      </w:docPartBody>
    </w:docPart>
    <w:docPart>
      <w:docPartPr>
        <w:name w:val="710EB12B1E8A054CA09CE7EE2E6F2D3D"/>
        <w:category>
          <w:name w:val="General"/>
          <w:gallery w:val="placeholder"/>
        </w:category>
        <w:types>
          <w:type w:val="bbPlcHdr"/>
        </w:types>
        <w:behaviors>
          <w:behavior w:val="content"/>
        </w:behaviors>
        <w:guid w:val="{6A7B0AD9-447F-0245-97F8-4783C6BDC99C}"/>
      </w:docPartPr>
      <w:docPartBody>
        <w:p w:rsidR="00000000" w:rsidRDefault="004E117A">
          <w:pPr>
            <w:pStyle w:val="710EB12B1E8A054CA09CE7EE2E6F2D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DDFF584B281E4D84E9163458FC37BA"/>
        <w:category>
          <w:name w:val="General"/>
          <w:gallery w:val="placeholder"/>
        </w:category>
        <w:types>
          <w:type w:val="bbPlcHdr"/>
        </w:types>
        <w:behaviors>
          <w:behavior w:val="content"/>
        </w:behaviors>
        <w:guid w:val="{D3DF181F-B509-8A4D-8D27-20E038AAA08C}"/>
      </w:docPartPr>
      <w:docPartBody>
        <w:p w:rsidR="00000000" w:rsidRDefault="004E117A">
          <w:pPr>
            <w:pStyle w:val="A9DDFF584B281E4D84E9163458FC37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0536C45DB0043BBE28E0172610F42"/>
        <w:category>
          <w:name w:val="General"/>
          <w:gallery w:val="placeholder"/>
        </w:category>
        <w:types>
          <w:type w:val="bbPlcHdr"/>
        </w:types>
        <w:behaviors>
          <w:behavior w:val="content"/>
        </w:behaviors>
        <w:guid w:val="{D05FA38A-CEC0-DC46-90E3-D00D6E9DDD92}"/>
      </w:docPartPr>
      <w:docPartBody>
        <w:p w:rsidR="00000000" w:rsidRDefault="004E117A">
          <w:pPr>
            <w:pStyle w:val="CA30536C45DB0043BBE28E0172610F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63346C5D2B7664A9FDFEDA38D978418"/>
        <w:category>
          <w:name w:val="General"/>
          <w:gallery w:val="placeholder"/>
        </w:category>
        <w:types>
          <w:type w:val="bbPlcHdr"/>
        </w:types>
        <w:behaviors>
          <w:behavior w:val="content"/>
        </w:behaviors>
        <w:guid w:val="{C6A0A287-AA37-AB46-8DB4-F7CF0ECA8F32}"/>
      </w:docPartPr>
      <w:docPartBody>
        <w:p w:rsidR="00000000" w:rsidRDefault="004E117A">
          <w:pPr>
            <w:pStyle w:val="C63346C5D2B7664A9FDFEDA38D9784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41FB2AC07D849987AAFBF8D143125">
    <w:name w:val="C3141FB2AC07D849987AAFBF8D143125"/>
  </w:style>
  <w:style w:type="paragraph" w:customStyle="1" w:styleId="9A0CDA95054C1F4EA930E305DF52C3BE">
    <w:name w:val="9A0CDA95054C1F4EA930E305DF52C3BE"/>
  </w:style>
  <w:style w:type="paragraph" w:customStyle="1" w:styleId="24244A7B6D95E840892662A55336BB9E">
    <w:name w:val="24244A7B6D95E840892662A55336BB9E"/>
  </w:style>
  <w:style w:type="paragraph" w:customStyle="1" w:styleId="C14DE00E8673C946AD84F263AA0E175D">
    <w:name w:val="C14DE00E8673C946AD84F263AA0E175D"/>
  </w:style>
  <w:style w:type="paragraph" w:customStyle="1" w:styleId="3A0E4FA921D4E74DB54B0343BCE1C277">
    <w:name w:val="3A0E4FA921D4E74DB54B0343BCE1C277"/>
  </w:style>
  <w:style w:type="paragraph" w:customStyle="1" w:styleId="6667AD20EE77474D9BB620097927337E">
    <w:name w:val="6667AD20EE77474D9BB620097927337E"/>
  </w:style>
  <w:style w:type="paragraph" w:customStyle="1" w:styleId="71A2F0A92BAEF24DBD60A2F6B3A3347F">
    <w:name w:val="71A2F0A92BAEF24DBD60A2F6B3A3347F"/>
  </w:style>
  <w:style w:type="paragraph" w:customStyle="1" w:styleId="710EB12B1E8A054CA09CE7EE2E6F2D3D">
    <w:name w:val="710EB12B1E8A054CA09CE7EE2E6F2D3D"/>
  </w:style>
  <w:style w:type="paragraph" w:customStyle="1" w:styleId="A9DDFF584B281E4D84E9163458FC37BA">
    <w:name w:val="A9DDFF584B281E4D84E9163458FC37BA"/>
  </w:style>
  <w:style w:type="paragraph" w:customStyle="1" w:styleId="CA30536C45DB0043BBE28E0172610F42">
    <w:name w:val="CA30536C45DB0043BBE28E0172610F42"/>
  </w:style>
  <w:style w:type="paragraph" w:customStyle="1" w:styleId="C63346C5D2B7664A9FDFEDA38D978418">
    <w:name w:val="C63346C5D2B7664A9FDFEDA38D9784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41FB2AC07D849987AAFBF8D143125">
    <w:name w:val="C3141FB2AC07D849987AAFBF8D143125"/>
  </w:style>
  <w:style w:type="paragraph" w:customStyle="1" w:styleId="9A0CDA95054C1F4EA930E305DF52C3BE">
    <w:name w:val="9A0CDA95054C1F4EA930E305DF52C3BE"/>
  </w:style>
  <w:style w:type="paragraph" w:customStyle="1" w:styleId="24244A7B6D95E840892662A55336BB9E">
    <w:name w:val="24244A7B6D95E840892662A55336BB9E"/>
  </w:style>
  <w:style w:type="paragraph" w:customStyle="1" w:styleId="C14DE00E8673C946AD84F263AA0E175D">
    <w:name w:val="C14DE00E8673C946AD84F263AA0E175D"/>
  </w:style>
  <w:style w:type="paragraph" w:customStyle="1" w:styleId="3A0E4FA921D4E74DB54B0343BCE1C277">
    <w:name w:val="3A0E4FA921D4E74DB54B0343BCE1C277"/>
  </w:style>
  <w:style w:type="paragraph" w:customStyle="1" w:styleId="6667AD20EE77474D9BB620097927337E">
    <w:name w:val="6667AD20EE77474D9BB620097927337E"/>
  </w:style>
  <w:style w:type="paragraph" w:customStyle="1" w:styleId="71A2F0A92BAEF24DBD60A2F6B3A3347F">
    <w:name w:val="71A2F0A92BAEF24DBD60A2F6B3A3347F"/>
  </w:style>
  <w:style w:type="paragraph" w:customStyle="1" w:styleId="710EB12B1E8A054CA09CE7EE2E6F2D3D">
    <w:name w:val="710EB12B1E8A054CA09CE7EE2E6F2D3D"/>
  </w:style>
  <w:style w:type="paragraph" w:customStyle="1" w:styleId="A9DDFF584B281E4D84E9163458FC37BA">
    <w:name w:val="A9DDFF584B281E4D84E9163458FC37BA"/>
  </w:style>
  <w:style w:type="paragraph" w:customStyle="1" w:styleId="CA30536C45DB0043BBE28E0172610F42">
    <w:name w:val="CA30536C45DB0043BBE28E0172610F42"/>
  </w:style>
  <w:style w:type="paragraph" w:customStyle="1" w:styleId="C63346C5D2B7664A9FDFEDA38D978418">
    <w:name w:val="C63346C5D2B7664A9FDFEDA38D978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Cze06</b:Tag>
    <b:SourceType>BookSection</b:SourceType>
    <b:Guid>{EC260F4B-FECA-CE45-BF2F-72678254909A}</b:Guid>
    <b:Title>‘Compositional Ideas and Trajectories in Recent Works’ and ‘Fragment from the lecture by Chaya Czernowin’</b:Title>
    <b:Year>2006</b:Year>
    <b:Publisher>Pfau</b:Publisher>
    <b:Pages>24-38</b:Pages>
    <b:Author>
      <b:Author>
        <b:NameList>
          <b:Person>
            <b:Last>Czernowin</b:Last>
            <b:First>C.</b:First>
          </b:Person>
        </b:NameList>
      </b:Author>
    </b:Author>
    <b:BookTitle>Komponieren in der Gegenwart : Texte der 42. Internationalen Ferienkurse für Neue Musik 2004</b:BookTitle>
    <b:RefOrder>1</b:RefOrder>
  </b:Source>
  <b:Source>
    <b:Tag>Kut01</b:Tag>
    <b:SourceType>JournalArticle</b:SourceType>
    <b:Guid>{84DD24D2-6EE9-4541-82B2-D52F4D1ECA57}</b:Guid>
    <b:Author>
      <b:Author>
        <b:NameList>
          <b:Person>
            <b:Last>Kutschke</b:Last>
            <b:First>Beate</b:First>
          </b:Person>
        </b:NameList>
      </b:Author>
    </b:Author>
    <b:Title>Die Kompositionen der israelischen Komponistin Chaya Czernowin</b:Title>
    <b:Year>2001</b:Year>
    <b:Volume>90</b:Volume>
    <b:JournalName>MusikTexte</b:JournalName>
    <b:RefOrder>3</b:RefOrder>
  </b:Source>
  <b:Source>
    <b:Tag>Ide02</b:Tag>
    <b:SourceType>JournalArticle</b:SourceType>
    <b:Guid>{F515F7B5-FD68-0141-B090-B9FA03F3FF4D}</b:Guid>
    <b:Title>Identitätsdebatte in Noten. Zur soziokritischen Dimension in Chaya Czernowins Kompositionen</b:Title>
    <b:JournalName>Neue Zeitschrift für Musik</b:JournalName>
    <b:Year>2002</b:Year>
    <b:Volume>5</b:Volume>
    <b:Pages>50-55</b:Pages>
    <b:Author>
      <b:Author>
        <b:NameList>
          <b:Person>
            <b:Last>Kutschke</b:Last>
            <b:First>Beate</b:First>
          </b:Person>
        </b:NameList>
      </b:Author>
    </b:Author>
    <b:RefOrder>4</b:RefOrder>
  </b:Source>
  <b:Source>
    <b:Tag>Nyf05</b:Tag>
    <b:SourceType>Misc</b:SourceType>
    <b:Guid>{EA86B0E7-4532-BD44-96C0-9ABFDB5804EA}</b:Guid>
    <b:Title>Der starke Widerhall im Inneren. Zur Musik von Chaya Czernowin</b:Title>
    <b:Publisher>Salzburger Festspiele 2005</b:Publisher>
    <b:City>Salzburg Passagen</b:City>
    <b:Year>2005</b:Year>
    <b:Pages>42</b:Pages>
    <b:Author>
      <b:Author>
        <b:NameList>
          <b:Person>
            <b:Last>Nyffeler</b:Last>
            <b:First>Max</b:First>
          </b:Person>
        </b:NameList>
      </b:Author>
    </b:Author>
    <b:Medium>Programme book</b:Medium>
    <b:RefOrder>5</b:RefOrder>
  </b:Source>
  <b:Source>
    <b:Tag>Set01</b:Tag>
    <b:SourceType>BookSection</b:SourceType>
    <b:Guid>{8FFFABB8-5C6B-2B47-AC7A-4F3F5602732C}</b:Guid>
    <b:Title>Czernowin, Chaya</b:Title>
    <b:Year>2001</b:Year>
    <b:Author>
      <b:Author>
        <b:NameList>
          <b:Person>
            <b:Last>Seter</b:Last>
            <b:First>Ronit</b:First>
          </b:Person>
        </b:NameList>
      </b:Author>
    </b:Author>
    <b:BookTitle>New Grove Dictionary of Music and Musicians</b:BookTitle>
    <b:RefOrder>6</b:RefOrder>
  </b:Source>
  <b:Source>
    <b:Tag>Tak97</b:Tag>
    <b:SourceType>JournalArticle</b:SourceType>
    <b:Guid>{78591E2B-A41A-BB4D-9DCD-01388FE226D7}</b:Guid>
    <b:Author>
      <b:Author>
        <b:NameList>
          <b:Person>
            <b:Last>Takasugi</b:Last>
            <b:First>Steven</b:First>
            <b:Middle>Kazuo</b:Middle>
          </b:Person>
        </b:NameList>
      </b:Author>
    </b:Author>
    <b:Title>Chaya Czernowins Afatsim. Melodische Resynthetisierung und Zeitenstellung</b:Title>
    <b:Year>1997</b:Year>
    <b:Pages>66-81</b:Pages>
    <b:JournalName>Musik und Ästhetik</b:JournalName>
    <b:Month>July</b:Month>
    <b:RefOrder>7</b:RefOrder>
  </b:Source>
  <b:Source>
    <b:Tag>Ges</b:Tag>
    <b:SourceType>JournalArticle</b:SourceType>
    <b:Guid>{D4B52EF1-EFEE-E24C-9B3C-E9EE8C4D5820}</b:Guid>
    <b:Title>Gespräch mit Chaya Czernowin</b:Title>
    <b:JournalName>Klangperspektiven</b:JournalName>
    <b:Pages>249–255</b:Pages>
    <b:RefOrder>2</b:RefOrder>
  </b:Source>
</b:Sources>
</file>

<file path=customXml/itemProps1.xml><?xml version="1.0" encoding="utf-8"?>
<ds:datastoreItem xmlns:ds="http://schemas.openxmlformats.org/officeDocument/2006/customXml" ds:itemID="{1C51D8F3-168A-4A4A-91E8-DCA9C980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2015-04-05T15:06:00Z</dcterms:created>
  <dcterms:modified xsi:type="dcterms:W3CDTF">2015-04-05T15:41:00Z</dcterms:modified>
</cp:coreProperties>
</file>