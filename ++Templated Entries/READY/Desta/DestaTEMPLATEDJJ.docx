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DF5059" w14:textId="77777777" w:rsidTr="00922950">
        <w:tc>
          <w:tcPr>
            <w:tcW w:w="491" w:type="dxa"/>
            <w:vMerge w:val="restart"/>
            <w:shd w:val="clear" w:color="auto" w:fill="A6A6A6" w:themeFill="background1" w:themeFillShade="A6"/>
            <w:textDirection w:val="btLr"/>
          </w:tcPr>
          <w:p w14:paraId="2E005DE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207C5CCFB00F4682BBA6CE3B168972"/>
            </w:placeholder>
            <w:showingPlcHdr/>
            <w:dropDownList>
              <w:listItem w:displayText="Dr." w:value="Dr."/>
              <w:listItem w:displayText="Prof." w:value="Prof."/>
            </w:dropDownList>
          </w:sdtPr>
          <w:sdtContent>
            <w:tc>
              <w:tcPr>
                <w:tcW w:w="1259" w:type="dxa"/>
              </w:tcPr>
              <w:p w14:paraId="5F1EB75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F47B6B2989F054AAB3309A9F107D48F"/>
            </w:placeholder>
            <w:text/>
          </w:sdtPr>
          <w:sdtContent>
            <w:tc>
              <w:tcPr>
                <w:tcW w:w="2073" w:type="dxa"/>
              </w:tcPr>
              <w:p w14:paraId="386C5155" w14:textId="77777777" w:rsidR="00B574C9" w:rsidRDefault="00904792" w:rsidP="00904792">
                <w:r>
                  <w:t>Helena</w:t>
                </w:r>
              </w:p>
            </w:tc>
          </w:sdtContent>
        </w:sdt>
        <w:sdt>
          <w:sdtPr>
            <w:alias w:val="Middle name"/>
            <w:tag w:val="authorMiddleName"/>
            <w:id w:val="-2076034781"/>
            <w:placeholder>
              <w:docPart w:val="F688371CFC8BEB4BA49A42FA40CECEC8"/>
            </w:placeholder>
            <w:showingPlcHdr/>
            <w:text/>
          </w:sdtPr>
          <w:sdtContent>
            <w:tc>
              <w:tcPr>
                <w:tcW w:w="2551" w:type="dxa"/>
              </w:tcPr>
              <w:p w14:paraId="2E7903B8" w14:textId="77777777" w:rsidR="00B574C9" w:rsidRDefault="00B574C9" w:rsidP="00922950">
                <w:r>
                  <w:rPr>
                    <w:rStyle w:val="PlaceholderText"/>
                  </w:rPr>
                  <w:t>[Middle name]</w:t>
                </w:r>
              </w:p>
            </w:tc>
          </w:sdtContent>
        </w:sdt>
        <w:sdt>
          <w:sdtPr>
            <w:alias w:val="Last name"/>
            <w:tag w:val="authorLastName"/>
            <w:id w:val="-1088529830"/>
            <w:placeholder>
              <w:docPart w:val="6D587529F46248488E2EF65FD5519508"/>
            </w:placeholder>
            <w:text/>
          </w:sdtPr>
          <w:sdtContent>
            <w:tc>
              <w:tcPr>
                <w:tcW w:w="2642" w:type="dxa"/>
              </w:tcPr>
              <w:p w14:paraId="73907B83" w14:textId="77777777" w:rsidR="00B574C9" w:rsidRDefault="00904792" w:rsidP="00904792">
                <w:r>
                  <w:t>Cantone</w:t>
                </w:r>
              </w:p>
            </w:tc>
          </w:sdtContent>
        </w:sdt>
      </w:tr>
      <w:tr w:rsidR="00B574C9" w14:paraId="6F75F03D" w14:textId="77777777" w:rsidTr="001A6A06">
        <w:trPr>
          <w:trHeight w:val="986"/>
        </w:trPr>
        <w:tc>
          <w:tcPr>
            <w:tcW w:w="491" w:type="dxa"/>
            <w:vMerge/>
            <w:shd w:val="clear" w:color="auto" w:fill="A6A6A6" w:themeFill="background1" w:themeFillShade="A6"/>
          </w:tcPr>
          <w:p w14:paraId="7A1A0E44" w14:textId="77777777" w:rsidR="00B574C9" w:rsidRPr="001A6A06" w:rsidRDefault="00B574C9" w:rsidP="00CF1542">
            <w:pPr>
              <w:jc w:val="center"/>
              <w:rPr>
                <w:b/>
                <w:color w:val="FFFFFF" w:themeColor="background1"/>
              </w:rPr>
            </w:pPr>
          </w:p>
        </w:tc>
        <w:sdt>
          <w:sdtPr>
            <w:alias w:val="Biography"/>
            <w:tag w:val="authorBiography"/>
            <w:id w:val="938807824"/>
            <w:placeholder>
              <w:docPart w:val="11928EF069BF934CAB6B19D975EF7F31"/>
            </w:placeholder>
            <w:showingPlcHdr/>
          </w:sdtPr>
          <w:sdtContent>
            <w:tc>
              <w:tcPr>
                <w:tcW w:w="8525" w:type="dxa"/>
                <w:gridSpan w:val="4"/>
              </w:tcPr>
              <w:p w14:paraId="54A23FC9" w14:textId="77777777" w:rsidR="00B574C9" w:rsidRDefault="00B574C9" w:rsidP="00922950">
                <w:r>
                  <w:rPr>
                    <w:rStyle w:val="PlaceholderText"/>
                  </w:rPr>
                  <w:t>[Enter your biography]</w:t>
                </w:r>
              </w:p>
            </w:tc>
          </w:sdtContent>
        </w:sdt>
      </w:tr>
      <w:tr w:rsidR="00B574C9" w14:paraId="1EAD5DCB" w14:textId="77777777" w:rsidTr="001A6A06">
        <w:trPr>
          <w:trHeight w:val="986"/>
        </w:trPr>
        <w:tc>
          <w:tcPr>
            <w:tcW w:w="491" w:type="dxa"/>
            <w:vMerge/>
            <w:shd w:val="clear" w:color="auto" w:fill="A6A6A6" w:themeFill="background1" w:themeFillShade="A6"/>
          </w:tcPr>
          <w:p w14:paraId="1A8E356B" w14:textId="77777777" w:rsidR="00B574C9" w:rsidRPr="001A6A06" w:rsidRDefault="00B574C9" w:rsidP="00CF1542">
            <w:pPr>
              <w:jc w:val="center"/>
              <w:rPr>
                <w:b/>
                <w:color w:val="FFFFFF" w:themeColor="background1"/>
              </w:rPr>
            </w:pPr>
          </w:p>
        </w:tc>
        <w:sdt>
          <w:sdtPr>
            <w:alias w:val="Affiliation"/>
            <w:tag w:val="affiliation"/>
            <w:id w:val="2012937915"/>
            <w:placeholder>
              <w:docPart w:val="09B03A92AAA89749B579E4D947F7CA3D"/>
            </w:placeholder>
            <w:showingPlcHdr/>
            <w:text/>
          </w:sdtPr>
          <w:sdtContent>
            <w:tc>
              <w:tcPr>
                <w:tcW w:w="8525" w:type="dxa"/>
                <w:gridSpan w:val="4"/>
              </w:tcPr>
              <w:p w14:paraId="5CA41B04" w14:textId="77777777" w:rsidR="00B574C9" w:rsidRDefault="00B574C9" w:rsidP="00B574C9">
                <w:r>
                  <w:rPr>
                    <w:rStyle w:val="PlaceholderText"/>
                  </w:rPr>
                  <w:t>[Enter the institution with which you are affiliated]</w:t>
                </w:r>
              </w:p>
            </w:tc>
          </w:sdtContent>
        </w:sdt>
      </w:tr>
    </w:tbl>
    <w:p w14:paraId="7BF3F9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92197B" w14:textId="77777777" w:rsidTr="00244BB0">
        <w:tc>
          <w:tcPr>
            <w:tcW w:w="9016" w:type="dxa"/>
            <w:shd w:val="clear" w:color="auto" w:fill="A6A6A6" w:themeFill="background1" w:themeFillShade="A6"/>
            <w:tcMar>
              <w:top w:w="113" w:type="dxa"/>
              <w:bottom w:w="113" w:type="dxa"/>
            </w:tcMar>
          </w:tcPr>
          <w:p w14:paraId="59B5C6A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505531A" w14:textId="77777777" w:rsidTr="003F0D73">
        <w:sdt>
          <w:sdtPr>
            <w:rPr>
              <w:b/>
            </w:rPr>
            <w:alias w:val="Article headword"/>
            <w:tag w:val="articleHeadword"/>
            <w:id w:val="-361440020"/>
            <w:placeholder>
              <w:docPart w:val="12A88D55368B794F886F8402D4828678"/>
            </w:placeholder>
            <w:text/>
          </w:sdtPr>
          <w:sdtContent>
            <w:tc>
              <w:tcPr>
                <w:tcW w:w="9016" w:type="dxa"/>
                <w:tcMar>
                  <w:top w:w="113" w:type="dxa"/>
                  <w:bottom w:w="113" w:type="dxa"/>
                </w:tcMar>
              </w:tcPr>
              <w:p w14:paraId="58E85B59" w14:textId="77777777" w:rsidR="003F0D73" w:rsidRPr="00FB589A" w:rsidRDefault="00904792" w:rsidP="003B1459">
                <w:pPr>
                  <w:rPr>
                    <w:b/>
                  </w:rPr>
                </w:pPr>
                <w:r w:rsidRPr="00A847B1">
                  <w:rPr>
                    <w:lang w:eastAsia="zh-CN"/>
                  </w:rPr>
                  <w:t>Desta, Gebre Kristos  (1932-1981)</w:t>
                </w:r>
              </w:p>
            </w:tc>
          </w:sdtContent>
        </w:sdt>
      </w:tr>
      <w:tr w:rsidR="00464699" w14:paraId="1994A957" w14:textId="77777777" w:rsidTr="00AC17F2">
        <w:sdt>
          <w:sdtPr>
            <w:alias w:val="Variant headwords"/>
            <w:tag w:val="variantHeadwords"/>
            <w:id w:val="173464402"/>
            <w:placeholder>
              <w:docPart w:val="920595E37D82124D905B17984B297FAF"/>
            </w:placeholder>
            <w:showingPlcHdr/>
          </w:sdtPr>
          <w:sdtContent>
            <w:tc>
              <w:tcPr>
                <w:tcW w:w="9016" w:type="dxa"/>
                <w:tcMar>
                  <w:top w:w="113" w:type="dxa"/>
                  <w:bottom w:w="113" w:type="dxa"/>
                </w:tcMar>
              </w:tcPr>
              <w:p w14:paraId="1851EA4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A75DC6" w14:textId="77777777" w:rsidTr="003F0D73">
        <w:sdt>
          <w:sdtPr>
            <w:alias w:val="Abstract"/>
            <w:tag w:val="abstract"/>
            <w:id w:val="-635871867"/>
            <w:placeholder>
              <w:docPart w:val="DD80EDDBADE6594997975FDE7050B23C"/>
            </w:placeholder>
          </w:sdtPr>
          <w:sdtContent>
            <w:tc>
              <w:tcPr>
                <w:tcW w:w="9016" w:type="dxa"/>
                <w:tcMar>
                  <w:top w:w="113" w:type="dxa"/>
                  <w:bottom w:w="113" w:type="dxa"/>
                </w:tcMar>
              </w:tcPr>
              <w:p w14:paraId="375E8069" w14:textId="77777777" w:rsidR="00621A0C" w:rsidRDefault="00621A0C" w:rsidP="00621A0C">
                <w:r w:rsidRPr="009475BA">
                  <w:t xml:space="preserve">Gebre Kristos Desta was one of the most influential artists to </w:t>
                </w:r>
                <w:r>
                  <w:t>emerge</w:t>
                </w:r>
                <w:r w:rsidRPr="009475BA">
                  <w:t xml:space="preserve"> from </w:t>
                </w:r>
                <w:r>
                  <w:t xml:space="preserve">the </w:t>
                </w:r>
                <w:r w:rsidRPr="009475BA">
                  <w:t>Addis Ababa Fine Arts School in Ethiopia in the 1960s. Best known for his pioneering abstract impressionist style paintings, his social</w:t>
                </w:r>
                <w:r>
                  <w:t>ly</w:t>
                </w:r>
                <w:r w:rsidRPr="009475BA">
                  <w:t xml:space="preserve"> and political</w:t>
                </w:r>
                <w:r>
                  <w:t>ly charged</w:t>
                </w:r>
                <w:r w:rsidRPr="009475BA">
                  <w:t xml:space="preserve"> content</w:t>
                </w:r>
                <w:r>
                  <w:t>,</w:t>
                </w:r>
                <w:r w:rsidRPr="009475BA">
                  <w:t xml:space="preserve"> and Pan</w:t>
                </w:r>
                <w:r>
                  <w:t>-A</w:t>
                </w:r>
                <w:r w:rsidRPr="009475BA">
                  <w:t xml:space="preserve">frican perspectives, Desta was attacked by critics who accused him of being too westernised and removed from his </w:t>
                </w:r>
                <w:r>
                  <w:t>Ethiopian heritage</w:t>
                </w:r>
                <w:r w:rsidRPr="009475BA">
                  <w:t xml:space="preserve"> and culture. </w:t>
                </w:r>
                <w:r>
                  <w:t>While he exhibited abroad in the U.S., USSR, India, and Czechoslovakia, Desta was mainly known in Ethiopia and West Germany during his short life, and only received international recognition after his death.</w:t>
                </w:r>
                <w:r w:rsidRPr="009475BA">
                  <w:t xml:space="preserve"> </w:t>
                </w:r>
              </w:p>
              <w:p w14:paraId="3F710054" w14:textId="77777777" w:rsidR="00621A0C" w:rsidRPr="009475BA" w:rsidRDefault="00621A0C" w:rsidP="00621A0C"/>
              <w:p w14:paraId="77312D64" w14:textId="72219D4A" w:rsidR="00E85A05" w:rsidRDefault="00621A0C" w:rsidP="00E85A05">
                <w:r w:rsidRPr="009475BA">
                  <w:t xml:space="preserve">Desta </w:t>
                </w:r>
                <w:r w:rsidRPr="009475BA">
                  <w:rPr>
                    <w:rFonts w:eastAsia="Times New Roman"/>
                    <w:color w:val="000000"/>
                  </w:rPr>
                  <w:t xml:space="preserve">studied art </w:t>
                </w:r>
                <w:r>
                  <w:rPr>
                    <w:rFonts w:eastAsia="Times New Roman"/>
                    <w:color w:val="000000"/>
                  </w:rPr>
                  <w:t xml:space="preserve">at the Werschule für Bildende Kunste und Gestaltung </w:t>
                </w:r>
                <w:r w:rsidRPr="009475BA">
                  <w:rPr>
                    <w:rFonts w:eastAsia="Times New Roman"/>
                    <w:color w:val="000000"/>
                  </w:rPr>
                  <w:t xml:space="preserve">in Cologne </w:t>
                </w:r>
                <w:r>
                  <w:rPr>
                    <w:rFonts w:eastAsia="Times New Roman"/>
                    <w:color w:val="000000"/>
                  </w:rPr>
                  <w:t>from 1957 to 1961. Following his graduation, Desta</w:t>
                </w:r>
                <w:r w:rsidRPr="009475BA">
                  <w:rPr>
                    <w:rFonts w:eastAsia="Times New Roman"/>
                    <w:color w:val="000000"/>
                  </w:rPr>
                  <w:t xml:space="preserve"> held a solo exhibition </w:t>
                </w:r>
                <w:r w:rsidRPr="009475BA">
                  <w:t>at the Gallery Kuppers</w:t>
                </w:r>
                <w:r>
                  <w:t>, an event that</w:t>
                </w:r>
                <w:r w:rsidRPr="009475BA">
                  <w:rPr>
                    <w:rFonts w:eastAsia="Times New Roman"/>
                    <w:color w:val="000000"/>
                  </w:rPr>
                  <w:t xml:space="preserve"> launched his career as an artist. In Ethiopia, Desta flourished under </w:t>
                </w:r>
                <w:r>
                  <w:rPr>
                    <w:rFonts w:eastAsia="Times New Roman"/>
                    <w:color w:val="000000"/>
                  </w:rPr>
                  <w:t xml:space="preserve">the </w:t>
                </w:r>
                <w:r w:rsidRPr="009475BA">
                  <w:rPr>
                    <w:rFonts w:eastAsia="Times New Roman"/>
                    <w:color w:val="000000"/>
                  </w:rPr>
                  <w:t>patronage</w:t>
                </w:r>
                <w:r>
                  <w:rPr>
                    <w:rFonts w:eastAsia="Times New Roman"/>
                    <w:color w:val="000000"/>
                  </w:rPr>
                  <w:t xml:space="preserve"> of </w:t>
                </w:r>
                <w:r w:rsidRPr="009475BA">
                  <w:rPr>
                    <w:rFonts w:eastAsia="Times New Roman"/>
                    <w:color w:val="000000"/>
                  </w:rPr>
                  <w:t xml:space="preserve">Haile Selassie I, receiving the honorary National Prize for Fine Arts in </w:t>
                </w:r>
                <w:r w:rsidRPr="009475BA">
                  <w:t>1965, and awards for his teaching services at Addis Ababa Fine Arts School between</w:t>
                </w:r>
                <w:r>
                  <w:t xml:space="preserve"> </w:t>
                </w:r>
                <w:r w:rsidRPr="009475BA">
                  <w:t>1962</w:t>
                </w:r>
                <w:r>
                  <w:t xml:space="preserve"> and </w:t>
                </w:r>
                <w:r w:rsidRPr="009475BA">
                  <w:t xml:space="preserve">1975. Desta was responsible for introducing new </w:t>
                </w:r>
                <w:r>
                  <w:t>artistic concepts to his students, including</w:t>
                </w:r>
                <w:r w:rsidRPr="009475BA">
                  <w:t xml:space="preserve"> non-figurative abstract art</w:t>
                </w:r>
                <w:r>
                  <w:t xml:space="preserve"> and </w:t>
                </w:r>
                <w:r w:rsidRPr="009475BA">
                  <w:t xml:space="preserve">experimentation </w:t>
                </w:r>
                <w:r>
                  <w:t xml:space="preserve">with </w:t>
                </w:r>
                <w:r w:rsidRPr="009475BA">
                  <w:t>social-political themes.</w:t>
                </w:r>
              </w:p>
            </w:tc>
          </w:sdtContent>
        </w:sdt>
      </w:tr>
      <w:tr w:rsidR="003F0D73" w14:paraId="53E885BF" w14:textId="77777777" w:rsidTr="003F0D73">
        <w:sdt>
          <w:sdtPr>
            <w:alias w:val="Article text"/>
            <w:tag w:val="articleText"/>
            <w:id w:val="634067588"/>
            <w:placeholder>
              <w:docPart w:val="F1C39973EF62E147A12835E0B1D1B9C8"/>
            </w:placeholder>
          </w:sdtPr>
          <w:sdtContent>
            <w:sdt>
              <w:sdtPr>
                <w:alias w:val="Abstract"/>
                <w:tag w:val="abstract"/>
                <w:id w:val="1477032181"/>
                <w:placeholder>
                  <w:docPart w:val="0E39CC42E5C1FF4CB68A0B45C5AFB979"/>
                </w:placeholder>
              </w:sdtPr>
              <w:sdtEndPr/>
              <w:sdtContent>
                <w:tc>
                  <w:tcPr>
                    <w:tcW w:w="9016" w:type="dxa"/>
                    <w:tcMar>
                      <w:top w:w="113" w:type="dxa"/>
                      <w:bottom w:w="113" w:type="dxa"/>
                    </w:tcMar>
                  </w:tcPr>
                  <w:p w14:paraId="729F9F62" w14:textId="77777777" w:rsidR="00B66B49" w:rsidRDefault="00B66B49" w:rsidP="00B66B49">
                    <w:r w:rsidRPr="009475BA">
                      <w:t xml:space="preserve">Gebre Kristos Desta was one of the most influential artists to </w:t>
                    </w:r>
                    <w:r>
                      <w:t>emerge</w:t>
                    </w:r>
                    <w:r w:rsidRPr="009475BA">
                      <w:t xml:space="preserve"> from </w:t>
                    </w:r>
                    <w:r>
                      <w:t xml:space="preserve">the </w:t>
                    </w:r>
                    <w:r w:rsidRPr="009475BA">
                      <w:t>Addis Ababa Fine Arts School in Ethiopia in the 1960s. Best known for his pioneering abstract impressionist style paintings, his social</w:t>
                    </w:r>
                    <w:r>
                      <w:t>ly</w:t>
                    </w:r>
                    <w:r w:rsidRPr="009475BA">
                      <w:t xml:space="preserve"> and political</w:t>
                    </w:r>
                    <w:r>
                      <w:t>ly charged</w:t>
                    </w:r>
                    <w:r w:rsidRPr="009475BA">
                      <w:t xml:space="preserve"> content</w:t>
                    </w:r>
                    <w:r>
                      <w:t>,</w:t>
                    </w:r>
                    <w:r w:rsidRPr="009475BA">
                      <w:t xml:space="preserve"> and Pan</w:t>
                    </w:r>
                    <w:r>
                      <w:t>-A</w:t>
                    </w:r>
                    <w:r w:rsidRPr="009475BA">
                      <w:t xml:space="preserve">frican perspectives, Desta was attacked by critics who accused him of being too westernised and removed from his </w:t>
                    </w:r>
                    <w:r>
                      <w:t>Ethiopian heritage</w:t>
                    </w:r>
                    <w:r w:rsidRPr="009475BA">
                      <w:t xml:space="preserve"> and culture. </w:t>
                    </w:r>
                    <w:r>
                      <w:t>While he exhibited abroad in the U.S., USSR, India, and Czechoslovakia, Desta was mainly known in Ethiopia and West Germany during his short life, and only received international recognition after his death.</w:t>
                    </w:r>
                    <w:r w:rsidRPr="009475BA">
                      <w:t xml:space="preserve"> </w:t>
                    </w:r>
                  </w:p>
                  <w:p w14:paraId="70B26816" w14:textId="77777777" w:rsidR="00B66B49" w:rsidRPr="009475BA" w:rsidRDefault="00B66B49" w:rsidP="00B66B49"/>
                  <w:p w14:paraId="540D2833" w14:textId="77777777" w:rsidR="00B66B49" w:rsidRDefault="00B66B49" w:rsidP="00B66B49">
                    <w:r w:rsidRPr="009475BA">
                      <w:t xml:space="preserve">Desta </w:t>
                    </w:r>
                    <w:r w:rsidRPr="009475BA">
                      <w:rPr>
                        <w:rFonts w:eastAsia="Times New Roman"/>
                        <w:color w:val="000000"/>
                      </w:rPr>
                      <w:t xml:space="preserve">studied art </w:t>
                    </w:r>
                    <w:r>
                      <w:rPr>
                        <w:rFonts w:eastAsia="Times New Roman"/>
                        <w:color w:val="000000"/>
                      </w:rPr>
                      <w:t xml:space="preserve">at the Werschule für Bildende Kunste und Gestaltung </w:t>
                    </w:r>
                    <w:r w:rsidRPr="009475BA">
                      <w:rPr>
                        <w:rFonts w:eastAsia="Times New Roman"/>
                        <w:color w:val="000000"/>
                      </w:rPr>
                      <w:t xml:space="preserve">in Cologne </w:t>
                    </w:r>
                    <w:r>
                      <w:rPr>
                        <w:rFonts w:eastAsia="Times New Roman"/>
                        <w:color w:val="000000"/>
                      </w:rPr>
                      <w:t>from 1957 to 1961. Following his graduation, Desta</w:t>
                    </w:r>
                    <w:r w:rsidRPr="009475BA">
                      <w:rPr>
                        <w:rFonts w:eastAsia="Times New Roman"/>
                        <w:color w:val="000000"/>
                      </w:rPr>
                      <w:t xml:space="preserve"> held a solo exhibition </w:t>
                    </w:r>
                    <w:r w:rsidRPr="009475BA">
                      <w:t>at the Gallery Kuppers</w:t>
                    </w:r>
                    <w:r>
                      <w:t>, an event that</w:t>
                    </w:r>
                    <w:r w:rsidRPr="009475BA">
                      <w:rPr>
                        <w:rFonts w:eastAsia="Times New Roman"/>
                        <w:color w:val="000000"/>
                      </w:rPr>
                      <w:t xml:space="preserve"> launched his career as an artist. In Ethiopia, Desta flourished under </w:t>
                    </w:r>
                    <w:r>
                      <w:rPr>
                        <w:rFonts w:eastAsia="Times New Roman"/>
                        <w:color w:val="000000"/>
                      </w:rPr>
                      <w:t xml:space="preserve">the </w:t>
                    </w:r>
                    <w:r w:rsidRPr="009475BA">
                      <w:rPr>
                        <w:rFonts w:eastAsia="Times New Roman"/>
                        <w:color w:val="000000"/>
                      </w:rPr>
                      <w:t>patronage</w:t>
                    </w:r>
                    <w:r>
                      <w:rPr>
                        <w:rFonts w:eastAsia="Times New Roman"/>
                        <w:color w:val="000000"/>
                      </w:rPr>
                      <w:t xml:space="preserve"> of </w:t>
                    </w:r>
                    <w:r w:rsidRPr="009475BA">
                      <w:rPr>
                        <w:rFonts w:eastAsia="Times New Roman"/>
                        <w:color w:val="000000"/>
                      </w:rPr>
                      <w:t xml:space="preserve">Haile Selassie I, receiving the honorary National Prize for Fine Arts in </w:t>
                    </w:r>
                    <w:r w:rsidRPr="009475BA">
                      <w:t>1965, and awards for his teaching services at Addis Ababa Fine Arts School between</w:t>
                    </w:r>
                    <w:r>
                      <w:t xml:space="preserve"> </w:t>
                    </w:r>
                    <w:r w:rsidRPr="009475BA">
                      <w:t>1962</w:t>
                    </w:r>
                    <w:r>
                      <w:t xml:space="preserve"> and </w:t>
                    </w:r>
                    <w:r w:rsidRPr="009475BA">
                      <w:t xml:space="preserve">1975. Desta was responsible for introducing new </w:t>
                    </w:r>
                    <w:r>
                      <w:t>artistic concepts to his students, including</w:t>
                    </w:r>
                    <w:r w:rsidRPr="009475BA">
                      <w:t xml:space="preserve"> non-figurative abstract art</w:t>
                    </w:r>
                    <w:r>
                      <w:t xml:space="preserve"> and </w:t>
                    </w:r>
                    <w:r w:rsidRPr="009475BA">
                      <w:t xml:space="preserve">experimentation </w:t>
                    </w:r>
                    <w:r>
                      <w:t xml:space="preserve">with </w:t>
                    </w:r>
                    <w:r w:rsidRPr="009475BA">
                      <w:t>social-political themes.</w:t>
                    </w:r>
                  </w:p>
                  <w:p w14:paraId="1D09EAE2" w14:textId="17CC1940" w:rsidR="00732E0F" w:rsidRPr="009475BA" w:rsidRDefault="00732E0F" w:rsidP="00B66B49"/>
                  <w:p w14:paraId="01C3B587" w14:textId="3E0528C9" w:rsidR="00904792" w:rsidRDefault="00904792" w:rsidP="00C52D07">
                    <w:r w:rsidRPr="009475BA">
                      <w:t>During the Ethiopian revolution</w:t>
                    </w:r>
                    <w:r w:rsidR="00621A0C">
                      <w:t xml:space="preserve"> while</w:t>
                    </w:r>
                    <w:r w:rsidRPr="009475BA">
                      <w:t xml:space="preserve"> under the Derg regime</w:t>
                    </w:r>
                    <w:r w:rsidR="00621A0C">
                      <w:t xml:space="preserve"> </w:t>
                    </w:r>
                    <w:r w:rsidR="00507963">
                      <w:t>(1974-1987)</w:t>
                    </w:r>
                    <w:r w:rsidRPr="009475BA">
                      <w:t xml:space="preserve">, Desta worked as an art expert for the National Campaign for Education through Cooperation, which involved propagating socialist teachings in rural Ethiopia. In 1976 he was invited by the Municipality of Addis Ababa to </w:t>
                    </w:r>
                    <w:r w:rsidRPr="009475BA">
                      <w:lastRenderedPageBreak/>
                      <w:t>start the first National Gallery of Ethiopia. Desta became the founder and artistic director of what became known as the City Hall Gallery, providing young artists (including Eshetu Truneh and Tadesse Mesfin</w:t>
                    </w:r>
                    <w:r w:rsidR="00507963">
                      <w:t>,</w:t>
                    </w:r>
                    <w:r w:rsidRPr="009475BA">
                      <w:t xml:space="preserve"> among many others) opportunities to</w:t>
                    </w:r>
                    <w:r w:rsidR="00507963">
                      <w:t xml:space="preserve"> publicly</w:t>
                    </w:r>
                    <w:r w:rsidRPr="009475BA">
                      <w:t xml:space="preserve"> exhibit </w:t>
                    </w:r>
                    <w:r w:rsidR="00507963">
                      <w:t xml:space="preserve">their works. </w:t>
                    </w:r>
                  </w:p>
                  <w:p w14:paraId="4C179AFD" w14:textId="77777777" w:rsidR="00904792" w:rsidRPr="009475BA" w:rsidRDefault="00904792" w:rsidP="00C52D07"/>
                  <w:p w14:paraId="40A1B66D" w14:textId="194D7D6A" w:rsidR="00904792" w:rsidRPr="00C52D07" w:rsidRDefault="00904792" w:rsidP="00904792">
                    <w:pPr>
                      <w:rPr>
                        <w:rFonts w:eastAsia="Times New Roman"/>
                        <w:color w:val="000000"/>
                      </w:rPr>
                    </w:pPr>
                    <w:r w:rsidRPr="009475BA">
                      <w:t xml:space="preserve">Disillusioned with the military regime’s ideological rhetoric, Desta went into exile in 1978, first in </w:t>
                    </w:r>
                    <w:r>
                      <w:t xml:space="preserve">West </w:t>
                    </w:r>
                    <w:r w:rsidRPr="009475BA">
                      <w:t>Germany and then in the U</w:t>
                    </w:r>
                    <w:r w:rsidR="00507963">
                      <w:t>.</w:t>
                    </w:r>
                    <w:r w:rsidRPr="009475BA">
                      <w:t>S</w:t>
                    </w:r>
                    <w:r w:rsidR="00507963">
                      <w:t>.</w:t>
                    </w:r>
                    <w:r w:rsidRPr="009475BA">
                      <w:t>, where he passed away at the age of 51. Desta is not only remembered as a talented artist and poet, but also as a highly respected teacher who influenced a new generation of Ethiopia</w:t>
                    </w:r>
                    <w:r w:rsidR="00055B4D">
                      <w:t>n artists during the 1960s and 19</w:t>
                    </w:r>
                    <w:r w:rsidRPr="009475BA">
                      <w:t>70s.</w:t>
                    </w:r>
                    <w:r w:rsidRPr="009475BA">
                      <w:rPr>
                        <w:rFonts w:eastAsia="Times New Roman"/>
                        <w:color w:val="000000"/>
                      </w:rPr>
                      <w:t xml:space="preserve"> </w:t>
                    </w:r>
                  </w:p>
                  <w:p w14:paraId="16E04E44" w14:textId="77777777" w:rsidR="00904792" w:rsidRDefault="00904792" w:rsidP="00904792"/>
                  <w:p w14:paraId="618834F7" w14:textId="210FD347" w:rsidR="0058352B" w:rsidRDefault="0058352B" w:rsidP="00904792">
                    <w:r>
                      <w:t xml:space="preserve">Image: </w:t>
                    </w:r>
                    <w:r w:rsidR="00362849">
                      <w:t>protect.jpg</w:t>
                    </w:r>
                    <w:bookmarkStart w:id="0" w:name="_GoBack"/>
                    <w:bookmarkEnd w:id="0"/>
                  </w:p>
                  <w:p w14:paraId="362731F0" w14:textId="77777777" w:rsidR="00904792" w:rsidRDefault="00904792" w:rsidP="00904792">
                    <w:pPr>
                      <w:pStyle w:val="Caption"/>
                      <w:keepNext/>
                    </w:pPr>
                    <w:r>
                      <w:t xml:space="preserve">Figure </w:t>
                    </w:r>
                    <w:fldSimple w:instr=" SEQ Figure \* ARABIC ">
                      <w:r>
                        <w:rPr>
                          <w:noProof/>
                        </w:rPr>
                        <w:t>1</w:t>
                      </w:r>
                    </w:fldSimple>
                    <w:r>
                      <w:t xml:space="preserve"> Protect the Flag (Bandirawone), 1976</w:t>
                    </w:r>
                  </w:p>
                  <w:p w14:paraId="18B3969D" w14:textId="77777777" w:rsidR="00904792" w:rsidRDefault="00904792" w:rsidP="00904792">
                    <w:pPr>
                      <w:pStyle w:val="Caption"/>
                      <w:keepNext/>
                    </w:pPr>
                    <w:r>
                      <w:t xml:space="preserve">Oil on board, 150x80cm </w:t>
                    </w:r>
                  </w:p>
                  <w:p w14:paraId="3CA5B105" w14:textId="77777777" w:rsidR="00904792" w:rsidRPr="00904792" w:rsidRDefault="00904792" w:rsidP="00904792">
                    <w:pPr>
                      <w:pStyle w:val="Caption"/>
                      <w:keepNext/>
                    </w:pPr>
                    <w:r>
                      <w:t>Addis Ababa University</w:t>
                    </w:r>
                  </w:p>
                  <w:p w14:paraId="3B84D832" w14:textId="77777777" w:rsidR="00904792" w:rsidRDefault="00904792" w:rsidP="00904792">
                    <w:r>
                      <w:t>http://www.ethiopianart.org/contents.html</w:t>
                    </w:r>
                  </w:p>
                  <w:p w14:paraId="7266C5A9" w14:textId="77777777" w:rsidR="00904792" w:rsidRDefault="00904792" w:rsidP="00904792"/>
                  <w:p w14:paraId="6BB9D9E1" w14:textId="77777777" w:rsidR="003F0D73" w:rsidRPr="00904792" w:rsidRDefault="003F0D73" w:rsidP="00C27FAB">
                    <w:pPr>
                      <w:rPr>
                        <w:rFonts w:ascii="Times New Roman" w:hAnsi="Times New Roman" w:cstheme="majorBidi"/>
                        <w:sz w:val="24"/>
                        <w:szCs w:val="24"/>
                      </w:rPr>
                    </w:pPr>
                  </w:p>
                </w:tc>
              </w:sdtContent>
            </w:sdt>
          </w:sdtContent>
        </w:sdt>
      </w:tr>
      <w:tr w:rsidR="003235A7" w14:paraId="2D274D00" w14:textId="77777777" w:rsidTr="003235A7">
        <w:tc>
          <w:tcPr>
            <w:tcW w:w="9016" w:type="dxa"/>
          </w:tcPr>
          <w:p w14:paraId="1A5FD7B7" w14:textId="77777777" w:rsidR="003235A7" w:rsidRDefault="003235A7" w:rsidP="008A5B87">
            <w:r w:rsidRPr="0015114C">
              <w:rPr>
                <w:u w:val="single"/>
              </w:rPr>
              <w:lastRenderedPageBreak/>
              <w:t>Further reading</w:t>
            </w:r>
            <w:r>
              <w:t>:</w:t>
            </w:r>
          </w:p>
          <w:p w14:paraId="70883630" w14:textId="4F3F47ED" w:rsidR="0058352B" w:rsidRDefault="00B562DC" w:rsidP="008A5B87">
            <w:sdt>
              <w:sdtPr>
                <w:id w:val="1409261996"/>
                <w:citation/>
              </w:sdtPr>
              <w:sdtContent>
                <w:r>
                  <w:fldChar w:fldCharType="begin"/>
                </w:r>
                <w:r>
                  <w:rPr>
                    <w:lang w:val="en-US"/>
                  </w:rPr>
                  <w:instrText xml:space="preserve"> CITATION Clé95 \l 1033 </w:instrText>
                </w:r>
                <w:r>
                  <w:fldChar w:fldCharType="separate"/>
                </w:r>
                <w:r w:rsidRPr="00B562DC">
                  <w:rPr>
                    <w:noProof/>
                    <w:lang w:val="en-US"/>
                  </w:rPr>
                  <w:t>(Deliss)</w:t>
                </w:r>
                <w:r>
                  <w:fldChar w:fldCharType="end"/>
                </w:r>
              </w:sdtContent>
            </w:sdt>
          </w:p>
          <w:p w14:paraId="3498B5EE" w14:textId="2526D369" w:rsidR="0058352B" w:rsidRDefault="00B562DC" w:rsidP="008A5B87">
            <w:sdt>
              <w:sdtPr>
                <w:id w:val="-1923322501"/>
                <w:citation/>
              </w:sdtPr>
              <w:sdtContent>
                <w:r>
                  <w:fldChar w:fldCharType="begin"/>
                </w:r>
                <w:r>
                  <w:rPr>
                    <w:lang w:val="en-US"/>
                  </w:rPr>
                  <w:instrText xml:space="preserve"> CITATION NGo02 \l 1033 </w:instrText>
                </w:r>
                <w:r>
                  <w:fldChar w:fldCharType="separate"/>
                </w:r>
                <w:r w:rsidRPr="00B562DC">
                  <w:rPr>
                    <w:noProof/>
                    <w:lang w:val="en-US"/>
                  </w:rPr>
                  <w:t>(Fall and Pivin)</w:t>
                </w:r>
                <w:r>
                  <w:fldChar w:fldCharType="end"/>
                </w:r>
              </w:sdtContent>
            </w:sdt>
          </w:p>
          <w:sdt>
            <w:sdtPr>
              <w:alias w:val="Further reading"/>
              <w:tag w:val="furtherReading"/>
              <w:id w:val="-1516217107"/>
              <w:placeholder>
                <w:docPart w:val="ED79E4A2ED688C49A757B71E20622EFB"/>
              </w:placeholder>
            </w:sdtPr>
            <w:sdtContent>
              <w:p w14:paraId="501F9ABB" w14:textId="2BC791F6" w:rsidR="00904792" w:rsidRPr="009475BA" w:rsidRDefault="00B562DC" w:rsidP="00904792">
                <w:pPr>
                  <w:rPr>
                    <w:rFonts w:ascii="Times New Roman" w:hAnsi="Times New Roman" w:cstheme="majorBidi"/>
                    <w:sz w:val="24"/>
                    <w:szCs w:val="24"/>
                  </w:rPr>
                </w:pPr>
                <w:sdt>
                  <w:sdtPr>
                    <w:id w:val="-1542202689"/>
                    <w:citation/>
                  </w:sdtPr>
                  <w:sdtContent>
                    <w:r>
                      <w:fldChar w:fldCharType="begin"/>
                    </w:r>
                    <w:r>
                      <w:rPr>
                        <w:lang w:val="en-US"/>
                      </w:rPr>
                      <w:instrText xml:space="preserve"> CITATION Geb06 \l 1033 </w:instrText>
                    </w:r>
                    <w:r>
                      <w:fldChar w:fldCharType="separate"/>
                    </w:r>
                    <w:r>
                      <w:rPr>
                        <w:noProof/>
                        <w:lang w:val="en-US"/>
                      </w:rPr>
                      <w:t xml:space="preserve"> </w:t>
                    </w:r>
                    <w:r w:rsidRPr="00B562DC">
                      <w:rPr>
                        <w:noProof/>
                        <w:lang w:val="en-US"/>
                      </w:rPr>
                      <w:t>(Desta)</w:t>
                    </w:r>
                    <w:r>
                      <w:fldChar w:fldCharType="end"/>
                    </w:r>
                  </w:sdtContent>
                </w:sdt>
              </w:p>
              <w:p w14:paraId="41394053" w14:textId="15904C8E" w:rsidR="00904792" w:rsidRDefault="009209F3" w:rsidP="00904792">
                <w:pPr>
                  <w:rPr>
                    <w:rFonts w:ascii="Times New Roman" w:hAnsi="Times New Roman" w:cstheme="majorBidi"/>
                    <w:sz w:val="24"/>
                    <w:szCs w:val="24"/>
                  </w:rPr>
                </w:pPr>
                <w:sdt>
                  <w:sdtPr>
                    <w:rPr>
                      <w:rFonts w:ascii="Times New Roman" w:hAnsi="Times New Roman" w:cstheme="majorBidi"/>
                      <w:sz w:val="24"/>
                      <w:szCs w:val="24"/>
                    </w:rPr>
                    <w:id w:val="1477723356"/>
                    <w:citation/>
                  </w:sdtPr>
                  <w:sdtContent>
                    <w:r>
                      <w:rPr>
                        <w:rFonts w:ascii="Times New Roman" w:hAnsi="Times New Roman" w:cstheme="majorBidi"/>
                        <w:sz w:val="24"/>
                        <w:szCs w:val="24"/>
                      </w:rPr>
                      <w:fldChar w:fldCharType="begin"/>
                    </w:r>
                    <w:r>
                      <w:rPr>
                        <w:rFonts w:ascii="Times New Roman" w:hAnsi="Times New Roman" w:cstheme="majorBidi"/>
                        <w:sz w:val="24"/>
                        <w:szCs w:val="24"/>
                        <w:lang w:val="en-US"/>
                      </w:rPr>
                      <w:instrText xml:space="preserve"> CITATION Jea92 \l 1033 </w:instrText>
                    </w:r>
                    <w:r>
                      <w:rPr>
                        <w:rFonts w:ascii="Times New Roman" w:hAnsi="Times New Roman" w:cstheme="majorBidi"/>
                        <w:sz w:val="24"/>
                        <w:szCs w:val="24"/>
                      </w:rPr>
                      <w:fldChar w:fldCharType="separate"/>
                    </w:r>
                    <w:r w:rsidRPr="009209F3">
                      <w:rPr>
                        <w:rFonts w:ascii="Times New Roman" w:hAnsi="Times New Roman" w:cstheme="majorBidi"/>
                        <w:noProof/>
                        <w:sz w:val="24"/>
                        <w:szCs w:val="24"/>
                        <w:lang w:val="en-US"/>
                      </w:rPr>
                      <w:t>(Kennedy)</w:t>
                    </w:r>
                    <w:r>
                      <w:rPr>
                        <w:rFonts w:ascii="Times New Roman" w:hAnsi="Times New Roman" w:cstheme="majorBidi"/>
                        <w:sz w:val="24"/>
                        <w:szCs w:val="24"/>
                      </w:rPr>
                      <w:fldChar w:fldCharType="end"/>
                    </w:r>
                  </w:sdtContent>
                </w:sdt>
              </w:p>
              <w:p w14:paraId="22375F30" w14:textId="72E7C098" w:rsidR="009209F3" w:rsidRDefault="009209F3" w:rsidP="00904792">
                <w:pPr>
                  <w:rPr>
                    <w:rFonts w:ascii="Times New Roman" w:hAnsi="Times New Roman" w:cstheme="majorBidi"/>
                    <w:sz w:val="24"/>
                    <w:szCs w:val="24"/>
                  </w:rPr>
                </w:pPr>
                <w:sdt>
                  <w:sdtPr>
                    <w:rPr>
                      <w:rFonts w:ascii="Times New Roman" w:hAnsi="Times New Roman" w:cstheme="majorBidi"/>
                      <w:sz w:val="24"/>
                      <w:szCs w:val="24"/>
                    </w:rPr>
                    <w:id w:val="-1649746325"/>
                    <w:citation/>
                  </w:sdtPr>
                  <w:sdtContent>
                    <w:r>
                      <w:rPr>
                        <w:rFonts w:ascii="Times New Roman" w:hAnsi="Times New Roman" w:cstheme="majorBidi"/>
                        <w:sz w:val="24"/>
                        <w:szCs w:val="24"/>
                      </w:rPr>
                      <w:fldChar w:fldCharType="begin"/>
                    </w:r>
                    <w:r>
                      <w:rPr>
                        <w:rFonts w:ascii="Times New Roman" w:hAnsi="Times New Roman" w:cstheme="majorBidi"/>
                        <w:sz w:val="24"/>
                        <w:szCs w:val="24"/>
                        <w:lang w:val="en-US"/>
                      </w:rPr>
                      <w:instrText xml:space="preserve"> CITATION Nag07 \l 1033 </w:instrText>
                    </w:r>
                    <w:r>
                      <w:rPr>
                        <w:rFonts w:ascii="Times New Roman" w:hAnsi="Times New Roman" w:cstheme="majorBidi"/>
                        <w:sz w:val="24"/>
                        <w:szCs w:val="24"/>
                      </w:rPr>
                      <w:fldChar w:fldCharType="separate"/>
                    </w:r>
                    <w:r w:rsidRPr="009209F3">
                      <w:rPr>
                        <w:rFonts w:ascii="Times New Roman" w:hAnsi="Times New Roman" w:cstheme="majorBidi"/>
                        <w:noProof/>
                        <w:sz w:val="24"/>
                        <w:szCs w:val="24"/>
                        <w:lang w:val="en-US"/>
                      </w:rPr>
                      <w:t>(Nagy)</w:t>
                    </w:r>
                    <w:r>
                      <w:rPr>
                        <w:rFonts w:ascii="Times New Roman" w:hAnsi="Times New Roman" w:cstheme="majorBidi"/>
                        <w:sz w:val="24"/>
                        <w:szCs w:val="24"/>
                      </w:rPr>
                      <w:fldChar w:fldCharType="end"/>
                    </w:r>
                  </w:sdtContent>
                </w:sdt>
              </w:p>
              <w:p w14:paraId="72CFE8EA" w14:textId="4748935C" w:rsidR="003235A7" w:rsidRPr="00C778B9" w:rsidRDefault="00C778B9" w:rsidP="00FB11DE">
                <w:pPr>
                  <w:rPr>
                    <w:rFonts w:ascii="Times New Roman" w:hAnsi="Times New Roman" w:cstheme="majorBidi"/>
                    <w:sz w:val="24"/>
                    <w:szCs w:val="24"/>
                  </w:rPr>
                </w:pPr>
                <w:sdt>
                  <w:sdtPr>
                    <w:rPr>
                      <w:rFonts w:ascii="Times New Roman" w:hAnsi="Times New Roman" w:cstheme="majorBidi"/>
                      <w:sz w:val="24"/>
                      <w:szCs w:val="24"/>
                    </w:rPr>
                    <w:id w:val="859477919"/>
                    <w:citation/>
                  </w:sdtPr>
                  <w:sdtContent>
                    <w:r>
                      <w:rPr>
                        <w:rFonts w:ascii="Times New Roman" w:hAnsi="Times New Roman" w:cstheme="majorBidi"/>
                        <w:sz w:val="24"/>
                        <w:szCs w:val="24"/>
                      </w:rPr>
                      <w:fldChar w:fldCharType="begin"/>
                    </w:r>
                    <w:r>
                      <w:rPr>
                        <w:rFonts w:ascii="Times New Roman" w:hAnsi="Times New Roman" w:cstheme="majorBidi"/>
                        <w:sz w:val="24"/>
                        <w:szCs w:val="24"/>
                        <w:lang w:val="en-US"/>
                      </w:rPr>
                      <w:instrText xml:space="preserve"> CITATION Tāy84 \l 1033 </w:instrText>
                    </w:r>
                    <w:r>
                      <w:rPr>
                        <w:rFonts w:ascii="Times New Roman" w:hAnsi="Times New Roman" w:cstheme="majorBidi"/>
                        <w:sz w:val="24"/>
                        <w:szCs w:val="24"/>
                      </w:rPr>
                      <w:fldChar w:fldCharType="separate"/>
                    </w:r>
                    <w:r w:rsidRPr="00C778B9">
                      <w:rPr>
                        <w:rFonts w:ascii="Times New Roman" w:hAnsi="Times New Roman" w:cstheme="majorBidi"/>
                        <w:noProof/>
                        <w:sz w:val="24"/>
                        <w:szCs w:val="24"/>
                        <w:lang w:val="en-US"/>
                      </w:rPr>
                      <w:t>(Tādasa)</w:t>
                    </w:r>
                    <w:r>
                      <w:rPr>
                        <w:rFonts w:ascii="Times New Roman" w:hAnsi="Times New Roman" w:cstheme="majorBidi"/>
                        <w:sz w:val="24"/>
                        <w:szCs w:val="24"/>
                      </w:rPr>
                      <w:fldChar w:fldCharType="end"/>
                    </w:r>
                  </w:sdtContent>
                </w:sdt>
              </w:p>
            </w:sdtContent>
          </w:sdt>
        </w:tc>
      </w:tr>
    </w:tbl>
    <w:p w14:paraId="57C1B35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E456C" w14:textId="77777777" w:rsidR="0058352B" w:rsidRDefault="0058352B" w:rsidP="007A0D55">
      <w:pPr>
        <w:spacing w:after="0" w:line="240" w:lineRule="auto"/>
      </w:pPr>
      <w:r>
        <w:separator/>
      </w:r>
    </w:p>
  </w:endnote>
  <w:endnote w:type="continuationSeparator" w:id="0">
    <w:p w14:paraId="7FF5883A" w14:textId="77777777" w:rsidR="0058352B" w:rsidRDefault="0058352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B0A18" w14:textId="77777777" w:rsidR="0058352B" w:rsidRDefault="0058352B" w:rsidP="007A0D55">
      <w:pPr>
        <w:spacing w:after="0" w:line="240" w:lineRule="auto"/>
      </w:pPr>
      <w:r>
        <w:separator/>
      </w:r>
    </w:p>
  </w:footnote>
  <w:footnote w:type="continuationSeparator" w:id="0">
    <w:p w14:paraId="6BAFBCA3" w14:textId="77777777" w:rsidR="0058352B" w:rsidRDefault="0058352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44F5A" w14:textId="77777777" w:rsidR="0058352B" w:rsidRDefault="0058352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F151659" w14:textId="77777777" w:rsidR="0058352B" w:rsidRDefault="005835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792"/>
    <w:rsid w:val="00032559"/>
    <w:rsid w:val="00052040"/>
    <w:rsid w:val="00055B4D"/>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2849"/>
    <w:rsid w:val="003677B6"/>
    <w:rsid w:val="003B1459"/>
    <w:rsid w:val="003D3579"/>
    <w:rsid w:val="003E2795"/>
    <w:rsid w:val="003F0D73"/>
    <w:rsid w:val="003F2417"/>
    <w:rsid w:val="00462DBE"/>
    <w:rsid w:val="00464699"/>
    <w:rsid w:val="00483379"/>
    <w:rsid w:val="00487BC5"/>
    <w:rsid w:val="00496888"/>
    <w:rsid w:val="004A7476"/>
    <w:rsid w:val="004E5896"/>
    <w:rsid w:val="00507963"/>
    <w:rsid w:val="00513EE6"/>
    <w:rsid w:val="00534F8F"/>
    <w:rsid w:val="0058352B"/>
    <w:rsid w:val="00590035"/>
    <w:rsid w:val="005B177E"/>
    <w:rsid w:val="005B3921"/>
    <w:rsid w:val="005F26D7"/>
    <w:rsid w:val="005F5450"/>
    <w:rsid w:val="00621A0C"/>
    <w:rsid w:val="006D0412"/>
    <w:rsid w:val="00732E0F"/>
    <w:rsid w:val="007411B9"/>
    <w:rsid w:val="00780D95"/>
    <w:rsid w:val="00780DC7"/>
    <w:rsid w:val="0078232E"/>
    <w:rsid w:val="007A0D55"/>
    <w:rsid w:val="007B3377"/>
    <w:rsid w:val="007E5F44"/>
    <w:rsid w:val="00816BF4"/>
    <w:rsid w:val="00821DE3"/>
    <w:rsid w:val="00846CE1"/>
    <w:rsid w:val="008A5B87"/>
    <w:rsid w:val="00904792"/>
    <w:rsid w:val="009209F3"/>
    <w:rsid w:val="00922950"/>
    <w:rsid w:val="009A7264"/>
    <w:rsid w:val="009D1606"/>
    <w:rsid w:val="009E18A1"/>
    <w:rsid w:val="009E73D7"/>
    <w:rsid w:val="00A27D2C"/>
    <w:rsid w:val="00A76FD9"/>
    <w:rsid w:val="00AB436D"/>
    <w:rsid w:val="00AC17F2"/>
    <w:rsid w:val="00AD2F24"/>
    <w:rsid w:val="00AD4844"/>
    <w:rsid w:val="00B219AE"/>
    <w:rsid w:val="00B33145"/>
    <w:rsid w:val="00B562DC"/>
    <w:rsid w:val="00B574C9"/>
    <w:rsid w:val="00B66B49"/>
    <w:rsid w:val="00BC39C9"/>
    <w:rsid w:val="00BE5BF7"/>
    <w:rsid w:val="00BF40E1"/>
    <w:rsid w:val="00C27FAB"/>
    <w:rsid w:val="00C358D4"/>
    <w:rsid w:val="00C52D07"/>
    <w:rsid w:val="00C6296B"/>
    <w:rsid w:val="00C74058"/>
    <w:rsid w:val="00C778B9"/>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67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47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4792"/>
    <w:rPr>
      <w:rFonts w:ascii="Lucida Grande" w:hAnsi="Lucida Grande" w:cs="Lucida Grande"/>
      <w:sz w:val="18"/>
      <w:szCs w:val="18"/>
    </w:rPr>
  </w:style>
  <w:style w:type="character" w:styleId="Emphasis">
    <w:name w:val="Emphasis"/>
    <w:basedOn w:val="DefaultParagraphFont"/>
    <w:uiPriority w:val="20"/>
    <w:qFormat/>
    <w:rsid w:val="00904792"/>
    <w:rPr>
      <w:i/>
      <w:iCs/>
    </w:rPr>
  </w:style>
  <w:style w:type="paragraph" w:styleId="Caption">
    <w:name w:val="caption"/>
    <w:basedOn w:val="Normal"/>
    <w:next w:val="Normal"/>
    <w:uiPriority w:val="35"/>
    <w:semiHidden/>
    <w:qFormat/>
    <w:rsid w:val="0090479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47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4792"/>
    <w:rPr>
      <w:rFonts w:ascii="Lucida Grande" w:hAnsi="Lucida Grande" w:cs="Lucida Grande"/>
      <w:sz w:val="18"/>
      <w:szCs w:val="18"/>
    </w:rPr>
  </w:style>
  <w:style w:type="character" w:styleId="Emphasis">
    <w:name w:val="Emphasis"/>
    <w:basedOn w:val="DefaultParagraphFont"/>
    <w:uiPriority w:val="20"/>
    <w:qFormat/>
    <w:rsid w:val="00904792"/>
    <w:rPr>
      <w:i/>
      <w:iCs/>
    </w:rPr>
  </w:style>
  <w:style w:type="paragraph" w:styleId="Caption">
    <w:name w:val="caption"/>
    <w:basedOn w:val="Normal"/>
    <w:next w:val="Normal"/>
    <w:uiPriority w:val="35"/>
    <w:semiHidden/>
    <w:qFormat/>
    <w:rsid w:val="0090479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207C5CCFB00F4682BBA6CE3B168972"/>
        <w:category>
          <w:name w:val="General"/>
          <w:gallery w:val="placeholder"/>
        </w:category>
        <w:types>
          <w:type w:val="bbPlcHdr"/>
        </w:types>
        <w:behaviors>
          <w:behavior w:val="content"/>
        </w:behaviors>
        <w:guid w:val="{40F11A27-CE73-CA4D-95AB-2F6455F10886}"/>
      </w:docPartPr>
      <w:docPartBody>
        <w:p w:rsidR="00A519F0" w:rsidRDefault="00A519F0">
          <w:pPr>
            <w:pStyle w:val="62207C5CCFB00F4682BBA6CE3B168972"/>
          </w:pPr>
          <w:r w:rsidRPr="00CC586D">
            <w:rPr>
              <w:rStyle w:val="PlaceholderText"/>
              <w:b/>
              <w:color w:val="FFFFFF" w:themeColor="background1"/>
            </w:rPr>
            <w:t>[Salutation]</w:t>
          </w:r>
        </w:p>
      </w:docPartBody>
    </w:docPart>
    <w:docPart>
      <w:docPartPr>
        <w:name w:val="7F47B6B2989F054AAB3309A9F107D48F"/>
        <w:category>
          <w:name w:val="General"/>
          <w:gallery w:val="placeholder"/>
        </w:category>
        <w:types>
          <w:type w:val="bbPlcHdr"/>
        </w:types>
        <w:behaviors>
          <w:behavior w:val="content"/>
        </w:behaviors>
        <w:guid w:val="{E0CEB36D-952B-9649-8753-0D4E3799AFFC}"/>
      </w:docPartPr>
      <w:docPartBody>
        <w:p w:rsidR="00A519F0" w:rsidRDefault="00A519F0">
          <w:pPr>
            <w:pStyle w:val="7F47B6B2989F054AAB3309A9F107D48F"/>
          </w:pPr>
          <w:r>
            <w:rPr>
              <w:rStyle w:val="PlaceholderText"/>
            </w:rPr>
            <w:t>[First name]</w:t>
          </w:r>
        </w:p>
      </w:docPartBody>
    </w:docPart>
    <w:docPart>
      <w:docPartPr>
        <w:name w:val="F688371CFC8BEB4BA49A42FA40CECEC8"/>
        <w:category>
          <w:name w:val="General"/>
          <w:gallery w:val="placeholder"/>
        </w:category>
        <w:types>
          <w:type w:val="bbPlcHdr"/>
        </w:types>
        <w:behaviors>
          <w:behavior w:val="content"/>
        </w:behaviors>
        <w:guid w:val="{5B674F1C-46B5-0640-B936-52F73EB50675}"/>
      </w:docPartPr>
      <w:docPartBody>
        <w:p w:rsidR="00A519F0" w:rsidRDefault="00A519F0">
          <w:pPr>
            <w:pStyle w:val="F688371CFC8BEB4BA49A42FA40CECEC8"/>
          </w:pPr>
          <w:r>
            <w:rPr>
              <w:rStyle w:val="PlaceholderText"/>
            </w:rPr>
            <w:t>[Middle name]</w:t>
          </w:r>
        </w:p>
      </w:docPartBody>
    </w:docPart>
    <w:docPart>
      <w:docPartPr>
        <w:name w:val="6D587529F46248488E2EF65FD5519508"/>
        <w:category>
          <w:name w:val="General"/>
          <w:gallery w:val="placeholder"/>
        </w:category>
        <w:types>
          <w:type w:val="bbPlcHdr"/>
        </w:types>
        <w:behaviors>
          <w:behavior w:val="content"/>
        </w:behaviors>
        <w:guid w:val="{51E13DA2-E7C5-8B45-975F-3165B0E9E7E9}"/>
      </w:docPartPr>
      <w:docPartBody>
        <w:p w:rsidR="00A519F0" w:rsidRDefault="00A519F0">
          <w:pPr>
            <w:pStyle w:val="6D587529F46248488E2EF65FD5519508"/>
          </w:pPr>
          <w:r>
            <w:rPr>
              <w:rStyle w:val="PlaceholderText"/>
            </w:rPr>
            <w:t>[Last name]</w:t>
          </w:r>
        </w:p>
      </w:docPartBody>
    </w:docPart>
    <w:docPart>
      <w:docPartPr>
        <w:name w:val="11928EF069BF934CAB6B19D975EF7F31"/>
        <w:category>
          <w:name w:val="General"/>
          <w:gallery w:val="placeholder"/>
        </w:category>
        <w:types>
          <w:type w:val="bbPlcHdr"/>
        </w:types>
        <w:behaviors>
          <w:behavior w:val="content"/>
        </w:behaviors>
        <w:guid w:val="{B735210E-0669-EE46-992C-2CDAB43569AB}"/>
      </w:docPartPr>
      <w:docPartBody>
        <w:p w:rsidR="00A519F0" w:rsidRDefault="00A519F0">
          <w:pPr>
            <w:pStyle w:val="11928EF069BF934CAB6B19D975EF7F31"/>
          </w:pPr>
          <w:r>
            <w:rPr>
              <w:rStyle w:val="PlaceholderText"/>
            </w:rPr>
            <w:t>[Enter your biography]</w:t>
          </w:r>
        </w:p>
      </w:docPartBody>
    </w:docPart>
    <w:docPart>
      <w:docPartPr>
        <w:name w:val="09B03A92AAA89749B579E4D947F7CA3D"/>
        <w:category>
          <w:name w:val="General"/>
          <w:gallery w:val="placeholder"/>
        </w:category>
        <w:types>
          <w:type w:val="bbPlcHdr"/>
        </w:types>
        <w:behaviors>
          <w:behavior w:val="content"/>
        </w:behaviors>
        <w:guid w:val="{E97B76D7-BF27-C041-B9A5-4E38F2B3F4BC}"/>
      </w:docPartPr>
      <w:docPartBody>
        <w:p w:rsidR="00A519F0" w:rsidRDefault="00A519F0">
          <w:pPr>
            <w:pStyle w:val="09B03A92AAA89749B579E4D947F7CA3D"/>
          </w:pPr>
          <w:r>
            <w:rPr>
              <w:rStyle w:val="PlaceholderText"/>
            </w:rPr>
            <w:t>[Enter the institution with which you are affiliated]</w:t>
          </w:r>
        </w:p>
      </w:docPartBody>
    </w:docPart>
    <w:docPart>
      <w:docPartPr>
        <w:name w:val="12A88D55368B794F886F8402D4828678"/>
        <w:category>
          <w:name w:val="General"/>
          <w:gallery w:val="placeholder"/>
        </w:category>
        <w:types>
          <w:type w:val="bbPlcHdr"/>
        </w:types>
        <w:behaviors>
          <w:behavior w:val="content"/>
        </w:behaviors>
        <w:guid w:val="{CE2DAD96-BD57-0447-8C14-B51C6870D5DA}"/>
      </w:docPartPr>
      <w:docPartBody>
        <w:p w:rsidR="00A519F0" w:rsidRDefault="00A519F0">
          <w:pPr>
            <w:pStyle w:val="12A88D55368B794F886F8402D4828678"/>
          </w:pPr>
          <w:r w:rsidRPr="00EF74F7">
            <w:rPr>
              <w:b/>
              <w:color w:val="808080" w:themeColor="background1" w:themeShade="80"/>
            </w:rPr>
            <w:t>[Enter the headword for your article]</w:t>
          </w:r>
        </w:p>
      </w:docPartBody>
    </w:docPart>
    <w:docPart>
      <w:docPartPr>
        <w:name w:val="920595E37D82124D905B17984B297FAF"/>
        <w:category>
          <w:name w:val="General"/>
          <w:gallery w:val="placeholder"/>
        </w:category>
        <w:types>
          <w:type w:val="bbPlcHdr"/>
        </w:types>
        <w:behaviors>
          <w:behavior w:val="content"/>
        </w:behaviors>
        <w:guid w:val="{3182343C-C2A9-6142-9B30-1B4A9C8710E3}"/>
      </w:docPartPr>
      <w:docPartBody>
        <w:p w:rsidR="00A519F0" w:rsidRDefault="00A519F0">
          <w:pPr>
            <w:pStyle w:val="920595E37D82124D905B17984B297F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80EDDBADE6594997975FDE7050B23C"/>
        <w:category>
          <w:name w:val="General"/>
          <w:gallery w:val="placeholder"/>
        </w:category>
        <w:types>
          <w:type w:val="bbPlcHdr"/>
        </w:types>
        <w:behaviors>
          <w:behavior w:val="content"/>
        </w:behaviors>
        <w:guid w:val="{22E5B7F4-D72B-2A44-A0D0-1D007A8FC348}"/>
      </w:docPartPr>
      <w:docPartBody>
        <w:p w:rsidR="00A519F0" w:rsidRDefault="00A519F0">
          <w:pPr>
            <w:pStyle w:val="DD80EDDBADE6594997975FDE7050B23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1C39973EF62E147A12835E0B1D1B9C8"/>
        <w:category>
          <w:name w:val="General"/>
          <w:gallery w:val="placeholder"/>
        </w:category>
        <w:types>
          <w:type w:val="bbPlcHdr"/>
        </w:types>
        <w:behaviors>
          <w:behavior w:val="content"/>
        </w:behaviors>
        <w:guid w:val="{A014BFC3-DA8B-CF42-9CFE-D5CA60F86DA3}"/>
      </w:docPartPr>
      <w:docPartBody>
        <w:p w:rsidR="00A519F0" w:rsidRDefault="00A519F0">
          <w:pPr>
            <w:pStyle w:val="F1C39973EF62E147A12835E0B1D1B9C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39CC42E5C1FF4CB68A0B45C5AFB979"/>
        <w:category>
          <w:name w:val="General"/>
          <w:gallery w:val="placeholder"/>
        </w:category>
        <w:types>
          <w:type w:val="bbPlcHdr"/>
        </w:types>
        <w:behaviors>
          <w:behavior w:val="content"/>
        </w:behaviors>
        <w:guid w:val="{72A3FCF3-A503-C647-BC39-A57FC150ADD0}"/>
      </w:docPartPr>
      <w:docPartBody>
        <w:p w:rsidR="00A519F0" w:rsidRDefault="00A519F0" w:rsidP="00A519F0">
          <w:pPr>
            <w:pStyle w:val="0E39CC42E5C1FF4CB68A0B45C5AFB97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9F0"/>
    <w:rsid w:val="00A51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19F0"/>
    <w:rPr>
      <w:color w:val="808080"/>
    </w:rPr>
  </w:style>
  <w:style w:type="paragraph" w:customStyle="1" w:styleId="62207C5CCFB00F4682BBA6CE3B168972">
    <w:name w:val="62207C5CCFB00F4682BBA6CE3B168972"/>
  </w:style>
  <w:style w:type="paragraph" w:customStyle="1" w:styleId="7F47B6B2989F054AAB3309A9F107D48F">
    <w:name w:val="7F47B6B2989F054AAB3309A9F107D48F"/>
  </w:style>
  <w:style w:type="paragraph" w:customStyle="1" w:styleId="F688371CFC8BEB4BA49A42FA40CECEC8">
    <w:name w:val="F688371CFC8BEB4BA49A42FA40CECEC8"/>
  </w:style>
  <w:style w:type="paragraph" w:customStyle="1" w:styleId="6D587529F46248488E2EF65FD5519508">
    <w:name w:val="6D587529F46248488E2EF65FD5519508"/>
  </w:style>
  <w:style w:type="paragraph" w:customStyle="1" w:styleId="11928EF069BF934CAB6B19D975EF7F31">
    <w:name w:val="11928EF069BF934CAB6B19D975EF7F31"/>
  </w:style>
  <w:style w:type="paragraph" w:customStyle="1" w:styleId="09B03A92AAA89749B579E4D947F7CA3D">
    <w:name w:val="09B03A92AAA89749B579E4D947F7CA3D"/>
  </w:style>
  <w:style w:type="paragraph" w:customStyle="1" w:styleId="12A88D55368B794F886F8402D4828678">
    <w:name w:val="12A88D55368B794F886F8402D4828678"/>
  </w:style>
  <w:style w:type="paragraph" w:customStyle="1" w:styleId="920595E37D82124D905B17984B297FAF">
    <w:name w:val="920595E37D82124D905B17984B297FAF"/>
  </w:style>
  <w:style w:type="paragraph" w:customStyle="1" w:styleId="DD80EDDBADE6594997975FDE7050B23C">
    <w:name w:val="DD80EDDBADE6594997975FDE7050B23C"/>
  </w:style>
  <w:style w:type="paragraph" w:customStyle="1" w:styleId="F1C39973EF62E147A12835E0B1D1B9C8">
    <w:name w:val="F1C39973EF62E147A12835E0B1D1B9C8"/>
  </w:style>
  <w:style w:type="paragraph" w:customStyle="1" w:styleId="ED79E4A2ED688C49A757B71E20622EFB">
    <w:name w:val="ED79E4A2ED688C49A757B71E20622EFB"/>
  </w:style>
  <w:style w:type="paragraph" w:customStyle="1" w:styleId="0E39CC42E5C1FF4CB68A0B45C5AFB979">
    <w:name w:val="0E39CC42E5C1FF4CB68A0B45C5AFB979"/>
    <w:rsid w:val="00A519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19F0"/>
    <w:rPr>
      <w:color w:val="808080"/>
    </w:rPr>
  </w:style>
  <w:style w:type="paragraph" w:customStyle="1" w:styleId="62207C5CCFB00F4682BBA6CE3B168972">
    <w:name w:val="62207C5CCFB00F4682BBA6CE3B168972"/>
  </w:style>
  <w:style w:type="paragraph" w:customStyle="1" w:styleId="7F47B6B2989F054AAB3309A9F107D48F">
    <w:name w:val="7F47B6B2989F054AAB3309A9F107D48F"/>
  </w:style>
  <w:style w:type="paragraph" w:customStyle="1" w:styleId="F688371CFC8BEB4BA49A42FA40CECEC8">
    <w:name w:val="F688371CFC8BEB4BA49A42FA40CECEC8"/>
  </w:style>
  <w:style w:type="paragraph" w:customStyle="1" w:styleId="6D587529F46248488E2EF65FD5519508">
    <w:name w:val="6D587529F46248488E2EF65FD5519508"/>
  </w:style>
  <w:style w:type="paragraph" w:customStyle="1" w:styleId="11928EF069BF934CAB6B19D975EF7F31">
    <w:name w:val="11928EF069BF934CAB6B19D975EF7F31"/>
  </w:style>
  <w:style w:type="paragraph" w:customStyle="1" w:styleId="09B03A92AAA89749B579E4D947F7CA3D">
    <w:name w:val="09B03A92AAA89749B579E4D947F7CA3D"/>
  </w:style>
  <w:style w:type="paragraph" w:customStyle="1" w:styleId="12A88D55368B794F886F8402D4828678">
    <w:name w:val="12A88D55368B794F886F8402D4828678"/>
  </w:style>
  <w:style w:type="paragraph" w:customStyle="1" w:styleId="920595E37D82124D905B17984B297FAF">
    <w:name w:val="920595E37D82124D905B17984B297FAF"/>
  </w:style>
  <w:style w:type="paragraph" w:customStyle="1" w:styleId="DD80EDDBADE6594997975FDE7050B23C">
    <w:name w:val="DD80EDDBADE6594997975FDE7050B23C"/>
  </w:style>
  <w:style w:type="paragraph" w:customStyle="1" w:styleId="F1C39973EF62E147A12835E0B1D1B9C8">
    <w:name w:val="F1C39973EF62E147A12835E0B1D1B9C8"/>
  </w:style>
  <w:style w:type="paragraph" w:customStyle="1" w:styleId="ED79E4A2ED688C49A757B71E20622EFB">
    <w:name w:val="ED79E4A2ED688C49A757B71E20622EFB"/>
  </w:style>
  <w:style w:type="paragraph" w:customStyle="1" w:styleId="0E39CC42E5C1FF4CB68A0B45C5AFB979">
    <w:name w:val="0E39CC42E5C1FF4CB68A0B45C5AFB979"/>
    <w:rsid w:val="00A519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Clé95</b:Tag>
    <b:SourceType>Book</b:SourceType>
    <b:Guid>{91E77466-91DE-9743-9386-25C3F668F7C7}</b:Guid>
    <b:Author>
      <b:Author>
        <b:NameList>
          <b:Person>
            <b:Last>Deliss</b:Last>
            <b:First>Clémentine</b:First>
          </b:Person>
        </b:NameList>
      </b:Author>
    </b:Author>
    <b:Title>Seven Stories about Modern Art in Africa: an Exhibition </b:Title>
    <b:City>Paris; New York</b:City>
    <b:Publisher>Flammarion </b:Publisher>
    <b:Year>1995</b:Year>
    <b:RefOrder>1</b:RefOrder>
  </b:Source>
  <b:Source>
    <b:Tag>NGo02</b:Tag>
    <b:SourceType>Book</b:SourceType>
    <b:Guid>{6903C25D-D4FC-4940-ACEF-7CA73E66634E}</b:Guid>
    <b:Author>
      <b:Author>
        <b:NameList>
          <b:Person>
            <b:Last>Fall</b:Last>
            <b:First>N'Goné</b:First>
          </b:Person>
          <b:Person>
            <b:Last>Pivin</b:Last>
            <b:First>Jean</b:First>
            <b:Middle>Loup</b:Middle>
          </b:Person>
        </b:NameList>
      </b:Author>
    </b:Author>
    <b:Title>An Anthology of African Art: The Twentieth Century</b:Title>
    <b:City>New York</b:City>
    <b:Publisher>D.A.P/Distributed Art Publishers</b:Publisher>
    <b:Year>2002</b:Year>
    <b:RefOrder>2</b:RefOrder>
  </b:Source>
  <b:Source>
    <b:Tag>Geb06</b:Tag>
    <b:SourceType>Book</b:SourceType>
    <b:Guid>{6F998D25-3112-F845-B37B-B5BFC666BE67}</b:Guid>
    <b:Author>
      <b:Author>
        <b:NameList>
          <b:Person>
            <b:Last>Desta</b:Last>
            <b:First>Gebre</b:First>
            <b:Middle>Kristos</b:Middle>
          </b:Person>
        </b:NameList>
      </b:Author>
    </b:Author>
    <b:Title>Gebre Kristos Desta: the Painter-Poet</b:Title>
    <b:City>Addis Abada</b:City>
    <b:Publisher>Addis Ababa University Institute of Ethiopian Studies</b:Publisher>
    <b:Year>2006</b:Year>
    <b:RefOrder>3</b:RefOrder>
  </b:Source>
  <b:Source>
    <b:Tag>Jea92</b:Tag>
    <b:SourceType>BookSection</b:SourceType>
    <b:Guid>{55A502B0-BAA8-DE4A-A983-8E5E41B783DE}</b:Guid>
    <b:Title>From a legacy of sign and symbol</b:Title>
    <b:City>Washington</b:City>
    <b:StateProvince>DC</b:StateProvince>
    <b:Publisher>Smithsonian Institution Press</b:Publisher>
    <b:Year>1992</b:Year>
    <b:Author>
      <b:Author>
        <b:NameList>
          <b:Person>
            <b:Last>Kennedy</b:Last>
            <b:First>Jean</b:First>
          </b:Person>
        </b:NameList>
      </b:Author>
    </b:Author>
    <b:BookTitle>New Currents, Ancient Rivers: Contemporary African Artists in a Generation of Change</b:BookTitle>
    <b:RefOrder>4</b:RefOrder>
  </b:Source>
  <b:Source>
    <b:Tag>Nag07</b:Tag>
    <b:SourceType>JournalArticle</b:SourceType>
    <b:Guid>{D81B54CC-977D-D54B-B2DE-F6F4460B16DF}</b:Guid>
    <b:Title>Continuity and Change: Three Generations of Ethiopian Artists</b:Title>
    <b:City>Los Angeles</b:City>
    <b:Publisher>UCLA James S. Coleman African Studies Center</b:Publisher>
    <b:Year>2007</b:Year>
    <b:Volume>40</b:Volume>
    <b:Pages>70-85</b:Pages>
    <b:Author>
      <b:Author>
        <b:NameList>
          <b:Person>
            <b:Last>Nagy</b:Last>
            <b:First>Rebecca</b:First>
            <b:Middle>Marti</b:Middle>
          </b:Person>
        </b:NameList>
      </b:Author>
    </b:Author>
    <b:JournalName>African Arts</b:JournalName>
    <b:Month>Summer</b:Month>
    <b:Issue>2</b:Issue>
    <b:RefOrder>5</b:RefOrder>
  </b:Source>
  <b:Source>
    <b:Tag>Tāy84</b:Tag>
    <b:SourceType>Book</b:SourceType>
    <b:Guid>{A908A873-2AD8-BB47-AD90-2911B4511680}</b:Guid>
    <b:Title>Short Biographies of Some Ethiopian Artists 1869-1957 </b:Title>
    <b:Publisher>Kuraz Publishing Agency</b:Publisher>
    <b:City>Addis Ababa</b:City>
    <b:Year>1984</b:Year>
    <b:Author>
      <b:Author>
        <b:NameList>
          <b:Person>
            <b:Last>Tādasa</b:Last>
            <b:First>Tāyé</b:First>
          </b:Person>
        </b:NameList>
      </b:Author>
    </b:Author>
    <b:RefOrder>6</b:RefOrder>
  </b:Source>
</b:Sources>
</file>

<file path=customXml/itemProps1.xml><?xml version="1.0" encoding="utf-8"?>
<ds:datastoreItem xmlns:ds="http://schemas.openxmlformats.org/officeDocument/2006/customXml" ds:itemID="{4DBA493E-679D-B049-AB66-2E18F2AA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2</Pages>
  <Words>610</Words>
  <Characters>3478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17</cp:revision>
  <dcterms:created xsi:type="dcterms:W3CDTF">2015-01-14T15:45:00Z</dcterms:created>
  <dcterms:modified xsi:type="dcterms:W3CDTF">2015-01-14T16:58:00Z</dcterms:modified>
</cp:coreProperties>
</file>