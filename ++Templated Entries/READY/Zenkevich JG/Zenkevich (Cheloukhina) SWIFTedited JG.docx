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75258802C1641D29FA20386430EB4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6309D49B87E048FB8B3E17F58B5147AB"/>
            </w:placeholder>
            <w:text/>
          </w:sdtPr>
          <w:sdtContent>
            <w:tc>
              <w:tcPr>
                <w:tcW w:w="2073" w:type="dxa"/>
              </w:tcPr>
              <w:p w:rsidR="00B574C9" w:rsidRDefault="00D0469D" w:rsidP="00D0469D">
                <w:r w:rsidRPr="00D0469D">
                  <w:rPr>
                    <w:lang w:val="en-US"/>
                  </w:rPr>
                  <w:t>Svetlana</w:t>
                </w:r>
              </w:p>
            </w:tc>
          </w:sdtContent>
        </w:sdt>
        <w:sdt>
          <w:sdtPr>
            <w:rPr>
              <w:lang w:val="en-US"/>
            </w:rPr>
            <w:alias w:val="Middle name"/>
            <w:tag w:val="authorMiddleName"/>
            <w:id w:val="-2076034781"/>
            <w:placeholder>
              <w:docPart w:val="A627008613AB4350AF1EC478B08F71BE"/>
            </w:placeholder>
            <w:text/>
          </w:sdtPr>
          <w:sdtContent>
            <w:tc>
              <w:tcPr>
                <w:tcW w:w="2551" w:type="dxa"/>
              </w:tcPr>
              <w:p w:rsidR="00B574C9" w:rsidRDefault="00D0469D" w:rsidP="00D0469D">
                <w:proofErr w:type="spellStart"/>
                <w:r w:rsidRPr="00D0469D">
                  <w:rPr>
                    <w:lang w:val="en-US"/>
                  </w:rPr>
                  <w:t>Cheloukhina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E6346F0F8E14CBB90E3F3A69DB7C022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47E8B19C4F74D0BBF7F42EF6D9D8B3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023B7F9779BD4E67A6CB36FED24C85BA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D0469D" w:rsidP="00D0469D">
                <w:r w:rsidRPr="00D0469D">
                  <w:rPr>
                    <w:lang w:val="en-US"/>
                  </w:rPr>
                  <w:t>Queens College, CUNY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A49A36D43B64B5281A33E3742CDDF4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860FC" w:rsidP="008860FC">
                <w:pPr>
                  <w:rPr>
                    <w:b/>
                  </w:rPr>
                </w:pPr>
                <w:proofErr w:type="spellStart"/>
                <w:r w:rsidRPr="008860FC">
                  <w:t>Zenkevich</w:t>
                </w:r>
                <w:proofErr w:type="spellEnd"/>
                <w:r w:rsidRPr="008860FC">
                  <w:t xml:space="preserve">, Mikhail </w:t>
                </w:r>
                <w:proofErr w:type="spellStart"/>
                <w:r w:rsidRPr="008860FC">
                  <w:t>Aleksandrovich</w:t>
                </w:r>
                <w:proofErr w:type="spellEnd"/>
                <w:r w:rsidRPr="008860FC">
                  <w:t xml:space="preserve"> </w:t>
                </w:r>
                <w:r>
                  <w:t>(1886-1973)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D15201D3ADE48EDA76C43DF8C6591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8860FC" w:rsidP="008860FC">
                <w:r w:rsidRPr="00E51AFC">
                  <w:rPr>
                    <w:lang w:val="ru-RU"/>
                  </w:rPr>
                  <w:t xml:space="preserve">Зенкевич </w:t>
                </w:r>
                <w:r w:rsidRPr="00E51AFC">
                  <w:rPr>
                    <w:lang w:val="ru-RU"/>
                  </w:rPr>
                  <w:t>Михаил Александрович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7CA107E25D245BE9EEB7B3AD058C98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21EFD" w:rsidP="00E85A05">
                <w:r w:rsidRPr="00E51AFC">
                  <w:t xml:space="preserve">Mikhail </w:t>
                </w:r>
                <w:proofErr w:type="spellStart"/>
                <w:r w:rsidRPr="00E51AFC">
                  <w:t>Aleksandrovich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Zenkevich</w:t>
                </w:r>
                <w:proofErr w:type="spellEnd"/>
                <w:r>
                  <w:t xml:space="preserve"> was a </w:t>
                </w:r>
                <w:r w:rsidRPr="00E51AFC">
                  <w:t xml:space="preserve">Russian </w:t>
                </w:r>
                <w:r>
                  <w:t>poet and author</w:t>
                </w:r>
                <w:r w:rsidRPr="00E51AFC">
                  <w:t xml:space="preserve">, one of the founders of </w:t>
                </w:r>
                <w:proofErr w:type="spellStart"/>
                <w:r w:rsidRPr="00E51AFC">
                  <w:rPr>
                    <w:i/>
                  </w:rPr>
                  <w:t>Tsekh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poetov</w:t>
                </w:r>
                <w:proofErr w:type="spellEnd"/>
                <w:r w:rsidRPr="00E51AFC">
                  <w:t xml:space="preserve"> (</w:t>
                </w:r>
                <w:r w:rsidRPr="00F21325">
                  <w:t>The Guild of Poets</w:t>
                </w:r>
                <w:r w:rsidRPr="00E51AFC">
                  <w:t xml:space="preserve">) and the </w:t>
                </w:r>
                <w:proofErr w:type="spellStart"/>
                <w:r w:rsidRPr="00CD50B1">
                  <w:t>Acmeist</w:t>
                </w:r>
                <w:proofErr w:type="spellEnd"/>
                <w:r w:rsidRPr="00CD50B1">
                  <w:t xml:space="preserve"> movement</w:t>
                </w:r>
                <w:r>
                  <w:t xml:space="preserve"> – a</w:t>
                </w:r>
                <w:r w:rsidRPr="00E51AFC">
                  <w:t xml:space="preserve"> representative of its left wing, </w:t>
                </w:r>
                <w:proofErr w:type="spellStart"/>
                <w:r w:rsidRPr="00E51AFC">
                  <w:t>Adamism</w:t>
                </w:r>
                <w:proofErr w:type="spellEnd"/>
                <w:r w:rsidRPr="00E51AFC">
                  <w:t xml:space="preserve">. The association of </w:t>
                </w:r>
                <w:proofErr w:type="spellStart"/>
                <w:r w:rsidRPr="00E51AFC">
                  <w:t>Zenkevich</w:t>
                </w:r>
                <w:proofErr w:type="spellEnd"/>
                <w:r w:rsidRPr="00E51AFC">
                  <w:t xml:space="preserve"> and </w:t>
                </w:r>
                <w:proofErr w:type="spellStart"/>
                <w:r w:rsidRPr="00E51AFC">
                  <w:t>Narbut</w:t>
                </w:r>
                <w:proofErr w:type="spellEnd"/>
                <w:r w:rsidRPr="00E51AFC">
                  <w:t xml:space="preserve"> with </w:t>
                </w:r>
                <w:proofErr w:type="spellStart"/>
                <w:r w:rsidRPr="00E51AFC">
                  <w:t>Acmeism</w:t>
                </w:r>
                <w:proofErr w:type="spellEnd"/>
                <w:r w:rsidRPr="00E51AFC">
                  <w:t xml:space="preserve"> has often been referred to as one of a </w:t>
                </w:r>
                <w:r w:rsidRPr="00F21325">
                  <w:t>social</w:t>
                </w:r>
                <w:r w:rsidRPr="00E51AFC">
                  <w:t xml:space="preserve"> and rather conventional nature, yet for both poets it was indisputable. </w:t>
                </w:r>
                <w:proofErr w:type="spellStart"/>
                <w:r w:rsidRPr="00E51AFC">
                  <w:t>Zenkevich’s</w:t>
                </w:r>
                <w:proofErr w:type="spellEnd"/>
                <w:r w:rsidRPr="00E51AFC">
                  <w:t xml:space="preserve"> first book, </w:t>
                </w:r>
                <w:proofErr w:type="spellStart"/>
                <w:r w:rsidRPr="00E51AFC">
                  <w:rPr>
                    <w:i/>
                  </w:rPr>
                  <w:t>Dikaia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porfira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Savage Purple</w:t>
                </w:r>
                <w:r>
                  <w:t>, 1912]</w:t>
                </w:r>
                <w:r w:rsidRPr="00E51AFC">
                  <w:t xml:space="preserve">, praised by </w:t>
                </w:r>
                <w:proofErr w:type="spellStart"/>
                <w:r w:rsidRPr="00E51AFC">
                  <w:t>Acmeism’s</w:t>
                </w:r>
                <w:proofErr w:type="spellEnd"/>
                <w:r w:rsidRPr="00E51AFC">
                  <w:t xml:space="preserve"> leader Nikolai </w:t>
                </w:r>
                <w:proofErr w:type="spellStart"/>
                <w:r w:rsidRPr="00E51AFC">
                  <w:t>Gumilev</w:t>
                </w:r>
                <w:proofErr w:type="spellEnd"/>
                <w:r w:rsidRPr="00E51AFC">
                  <w:t xml:space="preserve"> (1912), as well as by fellow poets Sergei </w:t>
                </w:r>
                <w:proofErr w:type="spellStart"/>
                <w:r>
                  <w:t>Gorodetsky</w:t>
                </w:r>
                <w:proofErr w:type="spellEnd"/>
                <w:r w:rsidRPr="00E51AFC">
                  <w:t xml:space="preserve"> and </w:t>
                </w:r>
                <w:proofErr w:type="spellStart"/>
                <w:r w:rsidRPr="00E51AFC">
                  <w:t>Georgy</w:t>
                </w:r>
                <w:proofErr w:type="spellEnd"/>
                <w:r w:rsidRPr="00E51AFC">
                  <w:t xml:space="preserve"> Ivanov (1994), is on </w:t>
                </w:r>
                <w:r>
                  <w:t xml:space="preserve">a </w:t>
                </w:r>
                <w:r w:rsidRPr="00E51AFC">
                  <w:t xml:space="preserve">par with Anna </w:t>
                </w:r>
                <w:proofErr w:type="spellStart"/>
                <w:r w:rsidRPr="00E51AFC">
                  <w:t>Akhmatova’s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rPr>
                    <w:i/>
                  </w:rPr>
                  <w:t>Vecher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>
                  <w:t>[</w:t>
                </w:r>
                <w:r w:rsidRPr="00F21325">
                  <w:rPr>
                    <w:i/>
                  </w:rPr>
                  <w:t>Evening</w:t>
                </w:r>
                <w:r w:rsidRPr="00E51AFC">
                  <w:t>,</w:t>
                </w:r>
                <w:r w:rsidRPr="00E51AFC">
                  <w:rPr>
                    <w:i/>
                  </w:rPr>
                  <w:t xml:space="preserve"> </w:t>
                </w:r>
                <w:r>
                  <w:t>1912]</w:t>
                </w:r>
                <w:r w:rsidRPr="00E51AFC">
                  <w:t xml:space="preserve">, Vladimir </w:t>
                </w:r>
                <w:proofErr w:type="spellStart"/>
                <w:r w:rsidRPr="00E51AFC">
                  <w:t>Narbut’s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rPr>
                    <w:i/>
                  </w:rPr>
                  <w:t>Alliluiia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Hallelujah</w:t>
                </w:r>
                <w:r w:rsidRPr="00E51AFC">
                  <w:t>,</w:t>
                </w:r>
                <w:r w:rsidRPr="00E51AFC">
                  <w:rPr>
                    <w:i/>
                  </w:rPr>
                  <w:t xml:space="preserve"> </w:t>
                </w:r>
                <w:r>
                  <w:t>1912]</w:t>
                </w:r>
                <w:r w:rsidRPr="00E51AFC">
                  <w:t xml:space="preserve">, and </w:t>
                </w:r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r w:rsidRPr="00E51AFC">
                  <w:t>Mandelstam’s</w:t>
                </w:r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Kamen</w:t>
                </w:r>
                <w:proofErr w:type="spellEnd"/>
                <w:r w:rsidRPr="00E51AFC">
                  <w:rPr>
                    <w:i/>
                  </w:rPr>
                  <w:t xml:space="preserve">’ </w:t>
                </w:r>
                <w:r>
                  <w:t>[</w:t>
                </w:r>
                <w:r w:rsidRPr="00F21325">
                  <w:rPr>
                    <w:i/>
                  </w:rPr>
                  <w:t>Stone</w:t>
                </w:r>
                <w:r>
                  <w:t>, 1913]</w:t>
                </w:r>
                <w:r w:rsidRPr="00E51AFC">
                  <w:t xml:space="preserve"> for its importance to the </w:t>
                </w:r>
                <w:proofErr w:type="spellStart"/>
                <w:r w:rsidRPr="00E51AFC">
                  <w:t>Acmeist</w:t>
                </w:r>
                <w:proofErr w:type="spellEnd"/>
                <w:r w:rsidRPr="00E51AFC">
                  <w:t xml:space="preserve"> aesthetic.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695D0FF2B8144B5B386AC93BF6B302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47A7F" w:rsidRDefault="00247A7F" w:rsidP="00121EFD"/>
              <w:p w:rsidR="00247A7F" w:rsidRDefault="00247A7F" w:rsidP="004E3E1E">
                <w:pPr>
                  <w:keepNext/>
                </w:pPr>
                <w:r>
                  <w:t>File:</w:t>
                </w:r>
                <w:r w:rsidR="001E1F54">
                  <w:t xml:space="preserve"> zenkevich1.jpg</w:t>
                </w:r>
              </w:p>
              <w:p w:rsidR="00247A7F" w:rsidRDefault="004E3E1E" w:rsidP="004E3E1E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B37D67">
                  <w:t>http://www.e-reading.by/chapter.php/1006421/35/Bezelyanskiy_-_99_imen_Serebryanogo_veka.html</w:t>
                </w:r>
              </w:p>
              <w:p w:rsidR="00247A7F" w:rsidRDefault="001E1F54" w:rsidP="004E3E1E">
                <w:pPr>
                  <w:keepNext/>
                </w:pPr>
                <w:r>
                  <w:t>File:</w:t>
                </w:r>
                <w:r>
                  <w:t xml:space="preserve"> zenkevich2</w:t>
                </w:r>
                <w:r>
                  <w:t>.jpg</w:t>
                </w:r>
              </w:p>
              <w:p w:rsidR="00247A7F" w:rsidRDefault="004E3E1E" w:rsidP="004E3E1E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240592">
                  <w:t>http://en.wikipedia.org/wiki/Mikhail_Zenkevich</w:t>
                </w:r>
              </w:p>
              <w:p w:rsidR="001E1F54" w:rsidRDefault="001E1F54" w:rsidP="004E3E1E">
                <w:pPr>
                  <w:keepNext/>
                </w:pPr>
                <w:r>
                  <w:t>File:</w:t>
                </w:r>
                <w:r>
                  <w:t xml:space="preserve"> zenkevich3</w:t>
                </w:r>
                <w:r>
                  <w:t>.jpg</w:t>
                </w:r>
              </w:p>
              <w:p w:rsidR="00247A7F" w:rsidRDefault="004E3E1E" w:rsidP="004E3E1E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Pr="00356BD0">
                  <w:t>http://biography.5litra.ru/40-mixail-zenkevich.html</w:t>
                </w:r>
              </w:p>
              <w:p w:rsidR="00121EFD" w:rsidRDefault="00121EFD" w:rsidP="00121EFD">
                <w:r w:rsidRPr="00E51AFC">
                  <w:t xml:space="preserve">Mikhail </w:t>
                </w:r>
                <w:proofErr w:type="spellStart"/>
                <w:r w:rsidRPr="00E51AFC">
                  <w:t>Aleksandrovich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Zenkevich</w:t>
                </w:r>
                <w:proofErr w:type="spellEnd"/>
                <w:r>
                  <w:t xml:space="preserve"> was a </w:t>
                </w:r>
                <w:r w:rsidRPr="00E51AFC">
                  <w:t xml:space="preserve">Russian </w:t>
                </w:r>
                <w:r>
                  <w:t>poet and author</w:t>
                </w:r>
                <w:r w:rsidRPr="00E51AFC">
                  <w:t xml:space="preserve">, one of the founders of </w:t>
                </w:r>
                <w:proofErr w:type="spellStart"/>
                <w:r w:rsidRPr="00E51AFC">
                  <w:rPr>
                    <w:i/>
                  </w:rPr>
                  <w:t>Tsekh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poetov</w:t>
                </w:r>
                <w:proofErr w:type="spellEnd"/>
                <w:r w:rsidRPr="00E51AFC">
                  <w:t xml:space="preserve"> (</w:t>
                </w:r>
                <w:r w:rsidRPr="00F21325">
                  <w:t>The Guild of Poets</w:t>
                </w:r>
                <w:r w:rsidRPr="00E51AFC">
                  <w:t xml:space="preserve">) and the </w:t>
                </w:r>
                <w:proofErr w:type="spellStart"/>
                <w:r w:rsidRPr="00CD50B1">
                  <w:t>Acmeist</w:t>
                </w:r>
                <w:proofErr w:type="spellEnd"/>
                <w:r w:rsidRPr="00CD50B1">
                  <w:t xml:space="preserve"> movement</w:t>
                </w:r>
                <w:r>
                  <w:t xml:space="preserve"> – a</w:t>
                </w:r>
                <w:r w:rsidRPr="00E51AFC">
                  <w:t xml:space="preserve"> representative of its left wing, </w:t>
                </w:r>
                <w:proofErr w:type="spellStart"/>
                <w:r w:rsidRPr="00E51AFC">
                  <w:t>Adamism</w:t>
                </w:r>
                <w:proofErr w:type="spellEnd"/>
                <w:r w:rsidRPr="00E51AFC">
                  <w:t xml:space="preserve">. The association of </w:t>
                </w:r>
                <w:proofErr w:type="spellStart"/>
                <w:r w:rsidRPr="00E51AFC">
                  <w:t>Zenkevich</w:t>
                </w:r>
                <w:proofErr w:type="spellEnd"/>
                <w:r w:rsidRPr="00E51AFC">
                  <w:t xml:space="preserve"> and </w:t>
                </w:r>
                <w:proofErr w:type="spellStart"/>
                <w:r w:rsidRPr="00E51AFC">
                  <w:t>Narbut</w:t>
                </w:r>
                <w:proofErr w:type="spellEnd"/>
                <w:r w:rsidRPr="00E51AFC">
                  <w:t xml:space="preserve"> with </w:t>
                </w:r>
                <w:proofErr w:type="spellStart"/>
                <w:r w:rsidRPr="00E51AFC">
                  <w:t>Acmeism</w:t>
                </w:r>
                <w:proofErr w:type="spellEnd"/>
                <w:r w:rsidRPr="00E51AFC">
                  <w:t xml:space="preserve"> has often been referred to as one of a </w:t>
                </w:r>
                <w:r w:rsidRPr="00F21325">
                  <w:t>social</w:t>
                </w:r>
                <w:r w:rsidRPr="00E51AFC">
                  <w:t xml:space="preserve"> and rather conventional nature, yet for both poets it was indisputable. </w:t>
                </w:r>
                <w:proofErr w:type="spellStart"/>
                <w:r w:rsidRPr="00E51AFC">
                  <w:t>Zenkevich’s</w:t>
                </w:r>
                <w:proofErr w:type="spellEnd"/>
                <w:r w:rsidRPr="00E51AFC">
                  <w:t xml:space="preserve"> first book, </w:t>
                </w:r>
                <w:proofErr w:type="spellStart"/>
                <w:r w:rsidRPr="00E51AFC">
                  <w:rPr>
                    <w:i/>
                  </w:rPr>
                  <w:t>Dikaia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porfira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Savage Purple</w:t>
                </w:r>
                <w:r>
                  <w:t>, 1912]</w:t>
                </w:r>
                <w:r w:rsidRPr="00E51AFC">
                  <w:t xml:space="preserve">, praised by </w:t>
                </w:r>
                <w:proofErr w:type="spellStart"/>
                <w:r w:rsidRPr="00E51AFC">
                  <w:t>Acmeism’s</w:t>
                </w:r>
                <w:proofErr w:type="spellEnd"/>
                <w:r w:rsidRPr="00E51AFC">
                  <w:t xml:space="preserve"> leader Nikolai </w:t>
                </w:r>
                <w:proofErr w:type="spellStart"/>
                <w:r w:rsidRPr="00E51AFC">
                  <w:t>Gumilev</w:t>
                </w:r>
                <w:proofErr w:type="spellEnd"/>
                <w:r w:rsidRPr="00E51AFC">
                  <w:t xml:space="preserve"> (1912), as well as by fellow poets Sergei </w:t>
                </w:r>
                <w:proofErr w:type="spellStart"/>
                <w:r>
                  <w:t>Gorodetsky</w:t>
                </w:r>
                <w:proofErr w:type="spellEnd"/>
                <w:r w:rsidRPr="00E51AFC">
                  <w:t xml:space="preserve"> and </w:t>
                </w:r>
                <w:proofErr w:type="spellStart"/>
                <w:r w:rsidRPr="00E51AFC">
                  <w:t>Georgy</w:t>
                </w:r>
                <w:proofErr w:type="spellEnd"/>
                <w:r w:rsidRPr="00E51AFC">
                  <w:t xml:space="preserve"> Ivanov (1994), is on </w:t>
                </w:r>
                <w:r>
                  <w:t xml:space="preserve">a </w:t>
                </w:r>
                <w:r w:rsidRPr="00E51AFC">
                  <w:t xml:space="preserve">par with Anna </w:t>
                </w:r>
                <w:proofErr w:type="spellStart"/>
                <w:r w:rsidRPr="00E51AFC">
                  <w:t>Akhmatova’s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rPr>
                    <w:i/>
                  </w:rPr>
                  <w:t>Vecher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>
                  <w:t>[</w:t>
                </w:r>
                <w:r w:rsidRPr="00F21325">
                  <w:rPr>
                    <w:i/>
                  </w:rPr>
                  <w:t>Evening</w:t>
                </w:r>
                <w:r w:rsidRPr="00E51AFC">
                  <w:t>,</w:t>
                </w:r>
                <w:r w:rsidRPr="00E51AFC">
                  <w:rPr>
                    <w:i/>
                  </w:rPr>
                  <w:t xml:space="preserve"> </w:t>
                </w:r>
                <w:r>
                  <w:t>1912]</w:t>
                </w:r>
                <w:r w:rsidRPr="00E51AFC">
                  <w:t xml:space="preserve">, Vladimir </w:t>
                </w:r>
                <w:proofErr w:type="spellStart"/>
                <w:r w:rsidRPr="00E51AFC">
                  <w:t>Narbut’s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rPr>
                    <w:i/>
                  </w:rPr>
                  <w:t>Alliluiia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Hallelujah</w:t>
                </w:r>
                <w:r w:rsidRPr="00E51AFC">
                  <w:t>,</w:t>
                </w:r>
                <w:r w:rsidRPr="00E51AFC">
                  <w:rPr>
                    <w:i/>
                  </w:rPr>
                  <w:t xml:space="preserve"> </w:t>
                </w:r>
                <w:r>
                  <w:t>1912]</w:t>
                </w:r>
                <w:r w:rsidRPr="00E51AFC">
                  <w:t xml:space="preserve">, and </w:t>
                </w:r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r w:rsidRPr="00E51AFC">
                  <w:t>Mandelstam’s</w:t>
                </w:r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Kamen</w:t>
                </w:r>
                <w:proofErr w:type="spellEnd"/>
                <w:r w:rsidRPr="00E51AFC">
                  <w:rPr>
                    <w:i/>
                  </w:rPr>
                  <w:t xml:space="preserve">’ </w:t>
                </w:r>
                <w:r>
                  <w:t>[</w:t>
                </w:r>
                <w:r w:rsidRPr="00F21325">
                  <w:rPr>
                    <w:i/>
                  </w:rPr>
                  <w:t>Stone</w:t>
                </w:r>
                <w:r>
                  <w:t>, 1913]</w:t>
                </w:r>
                <w:r w:rsidRPr="00E51AFC">
                  <w:t xml:space="preserve"> for its importance to the </w:t>
                </w:r>
                <w:proofErr w:type="spellStart"/>
                <w:r w:rsidRPr="00E51AFC">
                  <w:t>Acmeist</w:t>
                </w:r>
                <w:proofErr w:type="spellEnd"/>
                <w:r w:rsidRPr="00E51AFC">
                  <w:t xml:space="preserve"> aesthetic.</w:t>
                </w:r>
              </w:p>
              <w:p w:rsidR="00121EFD" w:rsidRPr="00E51AFC" w:rsidRDefault="00121EFD" w:rsidP="00121EFD"/>
              <w:p w:rsidR="00121EFD" w:rsidRDefault="00121EFD" w:rsidP="00121EFD">
                <w:pPr>
                  <w:rPr>
                    <w:iCs/>
                  </w:rPr>
                </w:pPr>
                <w:proofErr w:type="spellStart"/>
                <w:r w:rsidRPr="00E51AFC">
                  <w:rPr>
                    <w:iCs/>
                  </w:rPr>
                  <w:t>Zenkevich’s</w:t>
                </w:r>
                <w:proofErr w:type="spellEnd"/>
                <w:r w:rsidRPr="00E51AFC">
                  <w:rPr>
                    <w:iCs/>
                  </w:rPr>
                  <w:t xml:space="preserve"> l</w:t>
                </w:r>
                <w:r w:rsidRPr="00E51AFC">
                  <w:t xml:space="preserve">egacy </w:t>
                </w:r>
                <w:r w:rsidRPr="00E51AFC">
                  <w:rPr>
                    <w:iCs/>
                  </w:rPr>
                  <w:t xml:space="preserve">is significant and diverse. He </w:t>
                </w:r>
                <w:r w:rsidRPr="00E51AFC">
                  <w:t>authored twelve books of poetry, two novels (</w:t>
                </w:r>
                <w:proofErr w:type="spellStart"/>
                <w:r w:rsidRPr="00E51AFC">
                  <w:rPr>
                    <w:i/>
                  </w:rPr>
                  <w:t>Muzhitskii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Sfinks</w:t>
                </w:r>
                <w:proofErr w:type="spellEnd"/>
                <w:r>
                  <w:t xml:space="preserve"> [</w:t>
                </w:r>
                <w:r w:rsidRPr="00F21325">
                  <w:rPr>
                    <w:i/>
                  </w:rPr>
                  <w:t>The Peasant Sphinx</w:t>
                </w:r>
                <w:r>
                  <w:t>, 1928]</w:t>
                </w:r>
                <w:r w:rsidRPr="00E51AFC">
                  <w:t xml:space="preserve"> and </w:t>
                </w:r>
                <w:r w:rsidRPr="00E51AFC">
                  <w:rPr>
                    <w:i/>
                  </w:rPr>
                  <w:t xml:space="preserve">Na </w:t>
                </w:r>
                <w:proofErr w:type="spellStart"/>
                <w:r w:rsidRPr="00E51AFC">
                  <w:rPr>
                    <w:i/>
                  </w:rPr>
                  <w:t>strezhen</w:t>
                </w:r>
                <w:proofErr w:type="spellEnd"/>
                <w:r w:rsidRPr="00E51AFC">
                  <w:rPr>
                    <w:i/>
                  </w:rPr>
                  <w:t>’</w:t>
                </w:r>
                <w:r>
                  <w:t xml:space="preserve"> [</w:t>
                </w:r>
                <w:r w:rsidRPr="00F21325">
                  <w:rPr>
                    <w:i/>
                  </w:rPr>
                  <w:t>To the River Bend</w:t>
                </w:r>
                <w:r>
                  <w:t>, 1994]</w:t>
                </w:r>
                <w:r w:rsidRPr="00E51AFC">
                  <w:t>), short prose,</w:t>
                </w:r>
                <w:r>
                  <w:rPr>
                    <w:iCs/>
                  </w:rPr>
                  <w:t xml:space="preserve"> dramatic poems — </w:t>
                </w:r>
                <w:proofErr w:type="spellStart"/>
                <w:r>
                  <w:rPr>
                    <w:i/>
                    <w:iCs/>
                  </w:rPr>
                  <w:t>Al’timetr</w:t>
                </w:r>
                <w:proofErr w:type="spellEnd"/>
                <w:r w:rsidRPr="00E51AFC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>[</w:t>
                </w:r>
                <w:r w:rsidRPr="00F21325">
                  <w:rPr>
                    <w:i/>
                    <w:iCs/>
                  </w:rPr>
                  <w:t>Altimeter</w:t>
                </w:r>
                <w:r w:rsidRPr="00E51AFC">
                  <w:rPr>
                    <w:iCs/>
                  </w:rPr>
                  <w:t>, 1991-1921, 2004</w:t>
                </w:r>
                <w:r>
                  <w:rPr>
                    <w:iCs/>
                  </w:rPr>
                  <w:t>]</w:t>
                </w:r>
                <w:r w:rsidRPr="00E51AFC">
                  <w:rPr>
                    <w:iCs/>
                  </w:rPr>
                  <w:t xml:space="preserve"> and </w:t>
                </w:r>
                <w:proofErr w:type="spellStart"/>
                <w:r w:rsidRPr="00E51AFC">
                  <w:rPr>
                    <w:i/>
                    <w:iCs/>
                  </w:rPr>
                  <w:t>Triumf</w:t>
                </w:r>
                <w:proofErr w:type="spellEnd"/>
                <w:r w:rsidRPr="00E51AFC">
                  <w:rPr>
                    <w:i/>
                    <w:iCs/>
                  </w:rPr>
                  <w:t xml:space="preserve"> </w:t>
                </w:r>
                <w:proofErr w:type="spellStart"/>
                <w:r w:rsidRPr="00E51AFC">
                  <w:rPr>
                    <w:i/>
                    <w:iCs/>
                  </w:rPr>
                  <w:t>aviatsii</w:t>
                </w:r>
                <w:proofErr w:type="spellEnd"/>
                <w:r>
                  <w:rPr>
                    <w:iCs/>
                  </w:rPr>
                  <w:t xml:space="preserve"> [</w:t>
                </w:r>
                <w:r w:rsidRPr="007B6098">
                  <w:rPr>
                    <w:i/>
                    <w:iCs/>
                  </w:rPr>
                  <w:t>The Triumph of Aviation,</w:t>
                </w:r>
                <w:r>
                  <w:rPr>
                    <w:iCs/>
                  </w:rPr>
                  <w:t xml:space="preserve"> 1937, unpublished] — </w:t>
                </w:r>
                <w:r w:rsidRPr="00E51AFC">
                  <w:rPr>
                    <w:iCs/>
                  </w:rPr>
                  <w:t xml:space="preserve">translations, and critical articles. </w:t>
                </w:r>
                <w:r w:rsidRPr="00E51AFC">
                  <w:t>He became one o</w:t>
                </w:r>
                <w:r>
                  <w:t>f the founders of the Russian twentieth</w:t>
                </w:r>
                <w:r w:rsidRPr="00E51AFC">
                  <w:t xml:space="preserve">-century school of poetic translation and was the longest surviving member of </w:t>
                </w:r>
                <w:proofErr w:type="spellStart"/>
                <w:r w:rsidRPr="00E51AFC">
                  <w:t>Acmeism</w:t>
                </w:r>
                <w:proofErr w:type="spellEnd"/>
                <w:r w:rsidRPr="00E51AFC">
                  <w:t>.</w:t>
                </w:r>
              </w:p>
              <w:p w:rsidR="00121EFD" w:rsidRPr="00E51AFC" w:rsidRDefault="00121EFD" w:rsidP="00121EFD"/>
              <w:p w:rsidR="00121EFD" w:rsidRDefault="00121EFD" w:rsidP="00121EFD">
                <w:proofErr w:type="spellStart"/>
                <w:r w:rsidRPr="00E51AFC">
                  <w:rPr>
                    <w:iCs/>
                  </w:rPr>
                  <w:t>Zenkevich</w:t>
                </w:r>
                <w:proofErr w:type="spellEnd"/>
                <w:r w:rsidRPr="00E51AFC">
                  <w:rPr>
                    <w:iCs/>
                  </w:rPr>
                  <w:t xml:space="preserve"> was</w:t>
                </w:r>
                <w:r w:rsidRPr="00E51AFC">
                  <w:t xml:space="preserve"> the first theoretician of the </w:t>
                </w:r>
                <w:proofErr w:type="spellStart"/>
                <w:r w:rsidRPr="00E51AFC">
                  <w:t>Acmeist</w:t>
                </w:r>
                <w:proofErr w:type="spellEnd"/>
                <w:r w:rsidRPr="00E51AFC">
                  <w:t xml:space="preserve"> movement</w:t>
                </w:r>
                <w:r>
                  <w:t xml:space="preserve">, publishing </w:t>
                </w:r>
                <w:r w:rsidRPr="00E51AFC">
                  <w:t>“</w:t>
                </w:r>
                <w:proofErr w:type="spellStart"/>
                <w:r w:rsidRPr="00E51AFC">
                  <w:t>Deklaratsiia</w:t>
                </w:r>
                <w:proofErr w:type="spellEnd"/>
                <w:r w:rsidRPr="00E51AFC">
                  <w:t xml:space="preserve"> </w:t>
                </w:r>
                <w:proofErr w:type="spellStart"/>
                <w:r>
                  <w:lastRenderedPageBreak/>
                  <w:t>kul’turnykh</w:t>
                </w:r>
                <w:proofErr w:type="spellEnd"/>
                <w:r>
                  <w:t xml:space="preserve"> </w:t>
                </w:r>
                <w:proofErr w:type="spellStart"/>
                <w:r>
                  <w:t>prav</w:t>
                </w:r>
                <w:proofErr w:type="spellEnd"/>
                <w:r>
                  <w:t xml:space="preserve"> </w:t>
                </w:r>
                <w:proofErr w:type="spellStart"/>
                <w:r>
                  <w:t>akmeizma</w:t>
                </w:r>
                <w:proofErr w:type="spellEnd"/>
                <w:r w:rsidRPr="00E51AFC">
                  <w:t xml:space="preserve">” </w:t>
                </w:r>
                <w:r>
                  <w:t>[“</w:t>
                </w:r>
                <w:r w:rsidRPr="00E51AFC">
                  <w:t xml:space="preserve">The Declaration of Cultural Rights of </w:t>
                </w:r>
                <w:proofErr w:type="spellStart"/>
                <w:r w:rsidRPr="00E51AFC">
                  <w:t>Acmeism</w:t>
                </w:r>
                <w:proofErr w:type="spellEnd"/>
                <w:r>
                  <w:t>”] in</w:t>
                </w:r>
                <w:r w:rsidRPr="00E51AFC">
                  <w:t xml:space="preserve"> </w:t>
                </w:r>
                <w:r w:rsidRPr="00E51AFC">
                  <w:rPr>
                    <w:i/>
                  </w:rPr>
                  <w:t>Den’</w:t>
                </w:r>
                <w:r w:rsidRPr="00E51AFC">
                  <w:t xml:space="preserve"> </w:t>
                </w:r>
                <w:r>
                  <w:t>(</w:t>
                </w:r>
                <w:r w:rsidRPr="00E51AFC">
                  <w:t xml:space="preserve">April 27, 1914).  He </w:t>
                </w:r>
                <w:r>
                  <w:t>dedicated</w:t>
                </w:r>
                <w:r w:rsidRPr="00E51AFC">
                  <w:t xml:space="preserve"> his translation of ten poems by </w:t>
                </w:r>
                <w:r w:rsidRPr="00E51AFC">
                  <w:rPr>
                    <w:iCs/>
                    <w:lang w:val="fr-FR"/>
                  </w:rPr>
                  <w:t>André Chénier</w:t>
                </w:r>
                <w:r>
                  <w:rPr>
                    <w:bCs/>
                    <w:i/>
                  </w:rPr>
                  <w:t xml:space="preserve">, </w:t>
                </w:r>
                <w:proofErr w:type="spellStart"/>
                <w:r w:rsidRPr="00E51AFC">
                  <w:rPr>
                    <w:bCs/>
                    <w:i/>
                  </w:rPr>
                  <w:t>Iamby</w:t>
                </w:r>
                <w:proofErr w:type="spellEnd"/>
                <w:r w:rsidRPr="00E51AFC">
                  <w:rPr>
                    <w:bCs/>
                    <w:i/>
                  </w:rPr>
                  <w:t xml:space="preserve"> </w:t>
                </w:r>
                <w:proofErr w:type="spellStart"/>
                <w:r w:rsidRPr="00E51AFC">
                  <w:rPr>
                    <w:bCs/>
                    <w:i/>
                  </w:rPr>
                  <w:t>i</w:t>
                </w:r>
                <w:proofErr w:type="spellEnd"/>
                <w:r w:rsidRPr="00E51AFC">
                  <w:rPr>
                    <w:bCs/>
                    <w:i/>
                  </w:rPr>
                  <w:t xml:space="preserve"> </w:t>
                </w:r>
                <w:proofErr w:type="spellStart"/>
                <w:r w:rsidRPr="00E51AFC">
                  <w:rPr>
                    <w:bCs/>
                    <w:i/>
                  </w:rPr>
                  <w:t>elegii</w:t>
                </w:r>
                <w:proofErr w:type="spellEnd"/>
                <w:r>
                  <w:rPr>
                    <w:bCs/>
                  </w:rPr>
                  <w:t xml:space="preserve"> [</w:t>
                </w:r>
                <w:r w:rsidRPr="007B6098">
                  <w:rPr>
                    <w:bCs/>
                    <w:i/>
                  </w:rPr>
                  <w:t>Iambs and Elegies</w:t>
                </w:r>
                <w:r w:rsidRPr="00E51AFC">
                  <w:rPr>
                    <w:bCs/>
                  </w:rPr>
                  <w:t>, 1921</w:t>
                </w:r>
                <w:r>
                  <w:rPr>
                    <w:bCs/>
                  </w:rPr>
                  <w:t>, unpublished],</w:t>
                </w:r>
                <w:r w:rsidRPr="00E51AFC">
                  <w:rPr>
                    <w:bCs/>
                    <w:i/>
                  </w:rPr>
                  <w:t xml:space="preserve"> </w:t>
                </w:r>
                <w:r w:rsidRPr="00E51AFC">
                  <w:rPr>
                    <w:bCs/>
                  </w:rPr>
                  <w:t xml:space="preserve">to </w:t>
                </w:r>
                <w:proofErr w:type="spellStart"/>
                <w:r w:rsidRPr="00E51AFC">
                  <w:rPr>
                    <w:bCs/>
                  </w:rPr>
                  <w:t>Gumilev</w:t>
                </w:r>
                <w:proofErr w:type="spellEnd"/>
                <w:r w:rsidRPr="00E51AFC">
                  <w:rPr>
                    <w:bCs/>
                  </w:rPr>
                  <w:t xml:space="preserve">, his </w:t>
                </w:r>
                <w:proofErr w:type="spellStart"/>
                <w:r w:rsidRPr="00E51AFC">
                  <w:rPr>
                    <w:bCs/>
                  </w:rPr>
                  <w:t>Acmeist</w:t>
                </w:r>
                <w:proofErr w:type="spellEnd"/>
                <w:r w:rsidRPr="00E51AFC">
                  <w:rPr>
                    <w:bCs/>
                  </w:rPr>
                  <w:t xml:space="preserve"> mentor, after the latter’s execution by the Bolsheviks in 1921. </w:t>
                </w:r>
                <w:r w:rsidRPr="00E51AFC">
                  <w:t>After moving to Moscow</w:t>
                </w:r>
                <w:r>
                  <w:t xml:space="preserve"> in April 1923</w:t>
                </w:r>
                <w:r w:rsidRPr="00E51AFC">
                  <w:t xml:space="preserve">, </w:t>
                </w:r>
                <w:r>
                  <w:t xml:space="preserve">he </w:t>
                </w:r>
                <w:r w:rsidRPr="00E51AFC">
                  <w:t xml:space="preserve">served as editor for several prestigious publishing houses and journals. </w:t>
                </w:r>
                <w:r>
                  <w:t>He w</w:t>
                </w:r>
                <w:r w:rsidRPr="00E51AFC">
                  <w:t>rote the first Russian biography of the Wright Brothers (</w:t>
                </w:r>
                <w:proofErr w:type="spellStart"/>
                <w:r w:rsidRPr="00E51AFC">
                  <w:rPr>
                    <w:i/>
                  </w:rPr>
                  <w:t>Brat’ia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Rait</w:t>
                </w:r>
                <w:proofErr w:type="spellEnd"/>
                <w:r w:rsidRPr="00E51AFC">
                  <w:t>, 1933)</w:t>
                </w:r>
                <w:r>
                  <w:t xml:space="preserve"> and </w:t>
                </w:r>
                <w:r w:rsidRPr="00E51AFC">
                  <w:t xml:space="preserve">became the first translator of American poetry into Russian (1939, 1946, with </w:t>
                </w:r>
                <w:proofErr w:type="spellStart"/>
                <w:r w:rsidRPr="00E51AFC">
                  <w:t>Kashkin</w:t>
                </w:r>
                <w:proofErr w:type="spellEnd"/>
                <w:r>
                  <w:t>).</w:t>
                </w:r>
              </w:p>
              <w:p w:rsidR="00121EFD" w:rsidRPr="00E51AFC" w:rsidRDefault="00121EFD" w:rsidP="00121EFD"/>
              <w:p w:rsidR="007D4877" w:rsidRDefault="00121EFD" w:rsidP="00121EFD">
                <w:r w:rsidRPr="00E51AFC">
                  <w:t>During World War II</w:t>
                </w:r>
                <w:r>
                  <w:t xml:space="preserve">, </w:t>
                </w:r>
                <w:proofErr w:type="spellStart"/>
                <w:r>
                  <w:t>Zenkevich</w:t>
                </w:r>
                <w:proofErr w:type="spellEnd"/>
                <w:r w:rsidRPr="00E51AFC">
                  <w:t xml:space="preserve"> composed anti-fascist poetry (</w:t>
                </w:r>
                <w:r>
                  <w:t>“</w:t>
                </w:r>
                <w:proofErr w:type="spellStart"/>
                <w:r>
                  <w:t>Ot</w:t>
                </w:r>
                <w:proofErr w:type="spellEnd"/>
                <w:r>
                  <w:t xml:space="preserve"> </w:t>
                </w:r>
                <w:proofErr w:type="spellStart"/>
                <w:r>
                  <w:t>Staligrada</w:t>
                </w:r>
                <w:proofErr w:type="spellEnd"/>
                <w:r>
                  <w:t xml:space="preserve"> k </w:t>
                </w:r>
                <w:proofErr w:type="spellStart"/>
                <w:r>
                  <w:t>Tannebergu</w:t>
                </w:r>
                <w:proofErr w:type="spellEnd"/>
                <w:r>
                  <w:t xml:space="preserve">,” [“From Stalingrad to </w:t>
                </w:r>
                <w:proofErr w:type="spellStart"/>
                <w:r>
                  <w:t>Tanneberg</w:t>
                </w:r>
                <w:proofErr w:type="spellEnd"/>
                <w:r>
                  <w:t>”,</w:t>
                </w:r>
                <w:r w:rsidRPr="00E51AFC">
                  <w:t xml:space="preserve"> 1943, unpublished</w:t>
                </w:r>
                <w:r>
                  <w:t>]</w:t>
                </w:r>
                <w:r w:rsidRPr="00E51AFC">
                  <w:t xml:space="preserve">) and recited it at the front. After the war, </w:t>
                </w:r>
                <w:r>
                  <w:t xml:space="preserve">he </w:t>
                </w:r>
                <w:r w:rsidRPr="00E51AFC">
                  <w:t>continued writing poetry but rarely published</w:t>
                </w:r>
                <w:r>
                  <w:t>. Instead, he h</w:t>
                </w:r>
                <w:r w:rsidRPr="00E51AFC">
                  <w:t>eaded the Moscow University Literary Society (1946-1947) and mentored young poets. During the 1950s</w:t>
                </w:r>
                <w:r>
                  <w:t xml:space="preserve"> and </w:t>
                </w:r>
                <w:r w:rsidRPr="00E51AFC">
                  <w:t xml:space="preserve">1960s, </w:t>
                </w:r>
                <w:r>
                  <w:t xml:space="preserve">he </w:t>
                </w:r>
                <w:r w:rsidRPr="00E51AFC">
                  <w:t xml:space="preserve">translated a </w:t>
                </w:r>
                <w:r>
                  <w:t>great deal and</w:t>
                </w:r>
                <w:r w:rsidRPr="00E51AFC">
                  <w:t xml:space="preserve"> travelled in </w:t>
                </w:r>
                <w:r>
                  <w:t>his own</w:t>
                </w:r>
                <w:r w:rsidRPr="00E51AFC">
                  <w:t xml:space="preserve"> country and abroad, including the </w:t>
                </w:r>
                <w:r>
                  <w:t>United States</w:t>
                </w:r>
                <w:r w:rsidRPr="00E51AFC">
                  <w:t xml:space="preserve"> and </w:t>
                </w:r>
                <w:r>
                  <w:t>the United Kingdom</w:t>
                </w:r>
                <w:r w:rsidRPr="00E51AFC">
                  <w:t xml:space="preserve">. </w:t>
                </w:r>
                <w:r>
                  <w:t xml:space="preserve">He corresponded </w:t>
                </w:r>
                <w:r w:rsidRPr="00E51AFC">
                  <w:t xml:space="preserve">with </w:t>
                </w:r>
                <w:r>
                  <w:t xml:space="preserve">American author </w:t>
                </w:r>
                <w:r w:rsidRPr="00E51AFC">
                  <w:t xml:space="preserve">Mike Gold and </w:t>
                </w:r>
                <w:r>
                  <w:t>poet Robert Frost, while</w:t>
                </w:r>
                <w:r w:rsidRPr="00E51AFC">
                  <w:t xml:space="preserve"> maintain</w:t>
                </w:r>
                <w:r>
                  <w:t>ing</w:t>
                </w:r>
                <w:r w:rsidRPr="00E51AFC">
                  <w:t xml:space="preserve"> close ties with surviving figures of Russia’s Silver Age like Pasternak and </w:t>
                </w:r>
                <w:proofErr w:type="spellStart"/>
                <w:r w:rsidRPr="00E51AFC">
                  <w:t>Akhmatova</w:t>
                </w:r>
                <w:proofErr w:type="spellEnd"/>
                <w:r w:rsidRPr="00E51AFC">
                  <w:t xml:space="preserve">. Together with Leonid </w:t>
                </w:r>
                <w:proofErr w:type="spellStart"/>
                <w:r w:rsidRPr="00E51AFC">
                  <w:t>Chertkov</w:t>
                </w:r>
                <w:proofErr w:type="spellEnd"/>
                <w:r>
                  <w:t>, he</w:t>
                </w:r>
                <w:r w:rsidRPr="00E51AFC">
                  <w:t xml:space="preserve"> compiled the first collection of fellow </w:t>
                </w:r>
                <w:proofErr w:type="spellStart"/>
                <w:r w:rsidRPr="00E51AFC">
                  <w:t>Adamist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Narbut’s</w:t>
                </w:r>
                <w:proofErr w:type="spellEnd"/>
                <w:r w:rsidRPr="00E51AFC">
                  <w:t xml:space="preserve"> poetry. </w:t>
                </w:r>
                <w:r>
                  <w:t>He died in 1973 in Moscow.</w:t>
                </w:r>
              </w:p>
              <w:p w:rsidR="007D4877" w:rsidRDefault="007D4877" w:rsidP="00121EFD"/>
              <w:p w:rsidR="007D4877" w:rsidRPr="007D4877" w:rsidRDefault="007D4877" w:rsidP="007D4877">
                <w:pPr>
                  <w:pStyle w:val="Heading1"/>
                </w:pPr>
                <w:r>
                  <w:t>Major works</w:t>
                </w:r>
              </w:p>
              <w:p w:rsidR="007D4877" w:rsidRPr="00E51AFC" w:rsidRDefault="007D4877" w:rsidP="007D4877">
                <w:pPr>
                  <w:pStyle w:val="Heading2"/>
                </w:pPr>
                <w:r w:rsidRPr="00E51AFC">
                  <w:t>Poetry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Dikaia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porfira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>(Savage Purple; also, Wild Porphyry).</w:t>
                </w:r>
                <w:r w:rsidRPr="00E51AFC">
                  <w:rPr>
                    <w:i/>
                  </w:rPr>
                  <w:t xml:space="preserve"> </w:t>
                </w:r>
                <w:r w:rsidRPr="00E51AFC">
                  <w:t xml:space="preserve">St. Petersburg: </w:t>
                </w:r>
                <w:proofErr w:type="spellStart"/>
                <w:r w:rsidRPr="00E51AFC">
                  <w:t>Tsekh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poetov</w:t>
                </w:r>
                <w:proofErr w:type="spellEnd"/>
                <w:r w:rsidRPr="00E51AFC">
                  <w:t>, 1912.</w:t>
                </w:r>
              </w:p>
              <w:p w:rsidR="007D4877" w:rsidRPr="00E51AFC" w:rsidRDefault="007D4877" w:rsidP="007D4877">
                <w:pPr>
                  <w:pStyle w:val="NormalfollowingH3"/>
                  <w:rPr>
                    <w:i/>
                  </w:rPr>
                </w:pPr>
                <w:proofErr w:type="spellStart"/>
                <w:r w:rsidRPr="00E51AFC">
                  <w:rPr>
                    <w:i/>
                  </w:rPr>
                  <w:t>Chetyrnadtsat</w:t>
                </w:r>
                <w:proofErr w:type="spellEnd"/>
                <w:r w:rsidRPr="00E51AFC">
                  <w:rPr>
                    <w:i/>
                  </w:rPr>
                  <w:t xml:space="preserve">’ </w:t>
                </w:r>
                <w:proofErr w:type="spellStart"/>
                <w:r w:rsidRPr="00E51AFC">
                  <w:rPr>
                    <w:i/>
                  </w:rPr>
                  <w:t>stikhotvorenii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>(Fourteen Poems).</w:t>
                </w:r>
                <w:r w:rsidRPr="00E51AFC">
                  <w:rPr>
                    <w:i/>
                  </w:rPr>
                  <w:t xml:space="preserve"> </w:t>
                </w:r>
                <w:r w:rsidRPr="00E51AFC">
                  <w:t xml:space="preserve">Petersburg: </w:t>
                </w:r>
                <w:proofErr w:type="spellStart"/>
                <w:r w:rsidRPr="00E51AFC">
                  <w:t>Giperborei</w:t>
                </w:r>
                <w:proofErr w:type="spellEnd"/>
                <w:r w:rsidRPr="00E51AFC">
                  <w:t>, 1918.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Pashnia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tankov</w:t>
                </w:r>
                <w:proofErr w:type="spellEnd"/>
                <w:r w:rsidRPr="00E51AFC">
                  <w:t xml:space="preserve"> (The Plough-Land for the Tanks) Saratov: Tip. Prof.-</w:t>
                </w:r>
                <w:proofErr w:type="spellStart"/>
                <w:r w:rsidRPr="00E51AFC">
                  <w:t>tekhn</w:t>
                </w:r>
                <w:proofErr w:type="spellEnd"/>
                <w:r w:rsidRPr="00E51AFC">
                  <w:t xml:space="preserve">. </w:t>
                </w:r>
                <w:proofErr w:type="spellStart"/>
                <w:r w:rsidRPr="00E51AFC">
                  <w:t>kursov</w:t>
                </w:r>
                <w:proofErr w:type="spellEnd"/>
                <w:r w:rsidRPr="00E51AFC">
                  <w:t xml:space="preserve"> </w:t>
                </w:r>
                <w:proofErr w:type="spellStart"/>
                <w:proofErr w:type="gramStart"/>
                <w:r w:rsidRPr="00E51AFC">
                  <w:t>Gubpoligrafotd</w:t>
                </w:r>
                <w:proofErr w:type="spellEnd"/>
                <w:r w:rsidRPr="00E51AFC">
                  <w:t>.,</w:t>
                </w:r>
                <w:proofErr w:type="gramEnd"/>
                <w:r w:rsidRPr="00E51AFC">
                  <w:t xml:space="preserve"> 1921.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r w:rsidRPr="00E51AFC">
                  <w:rPr>
                    <w:i/>
                  </w:rPr>
                  <w:t xml:space="preserve">Pod </w:t>
                </w:r>
                <w:proofErr w:type="spellStart"/>
                <w:proofErr w:type="gramStart"/>
                <w:r w:rsidRPr="00E51AFC">
                  <w:rPr>
                    <w:i/>
                  </w:rPr>
                  <w:t>parokhodnym</w:t>
                </w:r>
                <w:proofErr w:type="spellEnd"/>
                <w:r w:rsidRPr="00E51AFC">
                  <w:rPr>
                    <w:i/>
                  </w:rPr>
                  <w:t xml:space="preserve">  </w:t>
                </w:r>
                <w:proofErr w:type="spellStart"/>
                <w:r w:rsidRPr="00E51AFC">
                  <w:rPr>
                    <w:i/>
                  </w:rPr>
                  <w:t>nosom</w:t>
                </w:r>
                <w:proofErr w:type="spellEnd"/>
                <w:proofErr w:type="gramEnd"/>
                <w:r w:rsidRPr="00E51AFC">
                  <w:t xml:space="preserve"> (Under the Steamer’s Nose). Moscow: </w:t>
                </w:r>
                <w:proofErr w:type="spellStart"/>
                <w:r w:rsidRPr="00E51AFC">
                  <w:t>Uzel</w:t>
                </w:r>
                <w:proofErr w:type="spellEnd"/>
                <w:r w:rsidRPr="00E51AFC">
                  <w:t>, 1926.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Pozdnii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prolet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>(Late Fly-Over)</w:t>
                </w:r>
                <w:r w:rsidRPr="00E51AFC">
                  <w:rPr>
                    <w:i/>
                  </w:rPr>
                  <w:t xml:space="preserve"> </w:t>
                </w:r>
                <w:r w:rsidRPr="00E51AFC">
                  <w:t xml:space="preserve">Moscow-Leningrad: </w:t>
                </w:r>
                <w:proofErr w:type="spellStart"/>
                <w:r w:rsidRPr="00E51AFC">
                  <w:t>ZiF</w:t>
                </w:r>
                <w:proofErr w:type="spellEnd"/>
                <w:r w:rsidRPr="00E51AFC">
                  <w:t>, 1928.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Mashinnaia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strada</w:t>
                </w:r>
                <w:proofErr w:type="spellEnd"/>
                <w:r w:rsidRPr="00E51AFC">
                  <w:rPr>
                    <w:lang w:val="ru-RU"/>
                  </w:rPr>
                  <w:t xml:space="preserve"> (</w:t>
                </w:r>
                <w:r w:rsidRPr="00E51AFC">
                  <w:t>Machine Harvest). Moscow: OGIZ-GIKHL, 1931.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Izbrannye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stikhi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>(Selected Poems)</w:t>
                </w:r>
                <w:r w:rsidRPr="00E51AFC">
                  <w:rPr>
                    <w:i/>
                  </w:rPr>
                  <w:t xml:space="preserve"> </w:t>
                </w:r>
                <w:r w:rsidRPr="00E51AFC">
                  <w:t xml:space="preserve">Moscow: </w:t>
                </w:r>
                <w:proofErr w:type="spellStart"/>
                <w:r w:rsidRPr="00E51AFC">
                  <w:t>Zhurnal’no-gazetnoe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ob</w:t>
                </w:r>
                <w:proofErr w:type="spellEnd"/>
                <w:r w:rsidRPr="00E51AFC">
                  <w:t>’’</w:t>
                </w:r>
                <w:proofErr w:type="spellStart"/>
                <w:r w:rsidRPr="00E51AFC">
                  <w:t>edinenie</w:t>
                </w:r>
                <w:proofErr w:type="spellEnd"/>
                <w:r w:rsidRPr="00E51AFC">
                  <w:t>, 1932.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Izbrannye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stikhi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>(Selected Poems)</w:t>
                </w:r>
                <w:r w:rsidRPr="00E51AFC">
                  <w:rPr>
                    <w:i/>
                  </w:rPr>
                  <w:t xml:space="preserve">. </w:t>
                </w:r>
                <w:r w:rsidRPr="00E51AFC">
                  <w:t xml:space="preserve">Moscow: </w:t>
                </w:r>
                <w:proofErr w:type="spellStart"/>
                <w:r w:rsidRPr="00E51AFC">
                  <w:t>Sovetskaia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literatura</w:t>
                </w:r>
                <w:proofErr w:type="spellEnd"/>
                <w:r w:rsidRPr="00E51AFC">
                  <w:t>, 1933.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Nabor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vysoty</w:t>
                </w:r>
                <w:proofErr w:type="spellEnd"/>
                <w:r w:rsidRPr="00E51AFC">
                  <w:rPr>
                    <w:i/>
                  </w:rPr>
                  <w:t xml:space="preserve">. </w:t>
                </w:r>
                <w:proofErr w:type="spellStart"/>
                <w:r w:rsidRPr="00E51AFC">
                  <w:rPr>
                    <w:i/>
                  </w:rPr>
                  <w:t>Stikhi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 xml:space="preserve">(Altitude Increase: Poems). Moscow: </w:t>
                </w:r>
                <w:proofErr w:type="spellStart"/>
                <w:r w:rsidRPr="00E51AFC">
                  <w:t>Goslitizdat</w:t>
                </w:r>
                <w:proofErr w:type="spellEnd"/>
                <w:r w:rsidRPr="00E51AFC">
                  <w:t>, 1937.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  <w:iCs/>
                  </w:rPr>
                  <w:t>Skvoz</w:t>
                </w:r>
                <w:proofErr w:type="spellEnd"/>
                <w:r w:rsidRPr="00E51AFC">
                  <w:rPr>
                    <w:i/>
                    <w:iCs/>
                  </w:rPr>
                  <w:t xml:space="preserve">’ </w:t>
                </w:r>
                <w:proofErr w:type="spellStart"/>
                <w:r w:rsidRPr="00E51AFC">
                  <w:rPr>
                    <w:i/>
                    <w:iCs/>
                  </w:rPr>
                  <w:t>grozy</w:t>
                </w:r>
                <w:proofErr w:type="spellEnd"/>
                <w:r w:rsidRPr="00E51AFC">
                  <w:rPr>
                    <w:i/>
                    <w:iCs/>
                  </w:rPr>
                  <w:t xml:space="preserve"> let. </w:t>
                </w:r>
                <w:proofErr w:type="spellStart"/>
                <w:r w:rsidRPr="00E51AFC">
                  <w:rPr>
                    <w:i/>
                    <w:iCs/>
                  </w:rPr>
                  <w:t>Stikhi</w:t>
                </w:r>
                <w:proofErr w:type="spellEnd"/>
                <w:r w:rsidRPr="00E51AFC">
                  <w:rPr>
                    <w:i/>
                    <w:iCs/>
                  </w:rPr>
                  <w:t xml:space="preserve"> </w:t>
                </w:r>
                <w:r w:rsidRPr="00E51AFC">
                  <w:rPr>
                    <w:iCs/>
                  </w:rPr>
                  <w:t>(Through Thunderstorms of Years: Poems)</w:t>
                </w:r>
                <w:r w:rsidRPr="00E51AFC">
                  <w:rPr>
                    <w:i/>
                    <w:iCs/>
                  </w:rPr>
                  <w:t xml:space="preserve">. </w:t>
                </w:r>
                <w:r w:rsidRPr="00E51AFC">
                  <w:t xml:space="preserve">Moscow: </w:t>
                </w:r>
                <w:proofErr w:type="spellStart"/>
                <w:r w:rsidRPr="00E51AFC">
                  <w:t>Goslitizdat</w:t>
                </w:r>
                <w:proofErr w:type="spellEnd"/>
                <w:r w:rsidRPr="00E51AFC">
                  <w:t xml:space="preserve">, 1962. 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Izbrannoe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 xml:space="preserve">(Selections). Moscow: </w:t>
                </w:r>
                <w:proofErr w:type="spellStart"/>
                <w:r w:rsidRPr="00E51AFC">
                  <w:t>Khudozhestvennaia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literatura</w:t>
                </w:r>
                <w:proofErr w:type="spellEnd"/>
                <w:r w:rsidRPr="00E51AFC">
                  <w:t>, 1973.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r w:rsidRPr="00E51AFC">
                  <w:rPr>
                    <w:i/>
                    <w:iCs/>
                  </w:rPr>
                  <w:t xml:space="preserve">Mikhail </w:t>
                </w:r>
                <w:proofErr w:type="spellStart"/>
                <w:r w:rsidRPr="00E51AFC">
                  <w:rPr>
                    <w:i/>
                    <w:iCs/>
                  </w:rPr>
                  <w:t>Zenkevich</w:t>
                </w:r>
                <w:proofErr w:type="spellEnd"/>
                <w:r w:rsidRPr="00E51AFC">
                  <w:rPr>
                    <w:i/>
                    <w:iCs/>
                  </w:rPr>
                  <w:t xml:space="preserve">. </w:t>
                </w:r>
                <w:proofErr w:type="spellStart"/>
                <w:r w:rsidRPr="00E51AFC">
                  <w:rPr>
                    <w:i/>
                    <w:iCs/>
                  </w:rPr>
                  <w:t>Skazochnaia</w:t>
                </w:r>
                <w:proofErr w:type="spellEnd"/>
                <w:r w:rsidRPr="00E51AFC">
                  <w:rPr>
                    <w:i/>
                    <w:iCs/>
                  </w:rPr>
                  <w:t xml:space="preserve"> era:  </w:t>
                </w:r>
                <w:proofErr w:type="spellStart"/>
                <w:r w:rsidRPr="00E51AFC">
                  <w:rPr>
                    <w:i/>
                    <w:iCs/>
                  </w:rPr>
                  <w:t>stikhotvoreniia</w:t>
                </w:r>
                <w:proofErr w:type="spellEnd"/>
                <w:r w:rsidRPr="00E51AFC">
                  <w:rPr>
                    <w:i/>
                    <w:iCs/>
                  </w:rPr>
                  <w:t xml:space="preserve">, </w:t>
                </w:r>
                <w:proofErr w:type="spellStart"/>
                <w:r w:rsidRPr="00E51AFC">
                  <w:rPr>
                    <w:i/>
                    <w:iCs/>
                  </w:rPr>
                  <w:t>povest</w:t>
                </w:r>
                <w:proofErr w:type="spellEnd"/>
                <w:r w:rsidRPr="00E51AFC">
                  <w:rPr>
                    <w:i/>
                    <w:iCs/>
                  </w:rPr>
                  <w:t xml:space="preserve">’, </w:t>
                </w:r>
                <w:proofErr w:type="spellStart"/>
                <w:r w:rsidRPr="00E51AFC">
                  <w:rPr>
                    <w:i/>
                    <w:iCs/>
                  </w:rPr>
                  <w:t>belletristicheskie</w:t>
                </w:r>
                <w:proofErr w:type="spellEnd"/>
                <w:r w:rsidRPr="00E51AFC">
                  <w:rPr>
                    <w:i/>
                    <w:iCs/>
                  </w:rPr>
                  <w:t xml:space="preserve"> </w:t>
                </w:r>
                <w:proofErr w:type="spellStart"/>
                <w:r w:rsidRPr="00E51AFC">
                  <w:rPr>
                    <w:i/>
                    <w:iCs/>
                  </w:rPr>
                  <w:t>memuary</w:t>
                </w:r>
                <w:proofErr w:type="spellEnd"/>
                <w:r w:rsidRPr="00E51AFC">
                  <w:t xml:space="preserve"> (</w:t>
                </w:r>
                <w:proofErr w:type="spellStart"/>
                <w:r w:rsidRPr="00E51AFC">
                  <w:t>Stikhotvoreniia</w:t>
                </w:r>
                <w:proofErr w:type="spellEnd"/>
                <w:r w:rsidRPr="00E51AFC">
                  <w:t xml:space="preserve">, 1906-1969. </w:t>
                </w:r>
                <w:r w:rsidRPr="00E51AFC">
                  <w:rPr>
                    <w:i/>
                  </w:rPr>
                  <w:t xml:space="preserve">Na </w:t>
                </w:r>
                <w:proofErr w:type="spellStart"/>
                <w:r w:rsidRPr="00E51AFC">
                  <w:rPr>
                    <w:i/>
                  </w:rPr>
                  <w:t>stezhen</w:t>
                </w:r>
                <w:proofErr w:type="spellEnd"/>
                <w:r w:rsidRPr="00E51AFC">
                  <w:rPr>
                    <w:i/>
                  </w:rPr>
                  <w:t>’</w:t>
                </w:r>
                <w:r w:rsidRPr="00E51AFC">
                  <w:t xml:space="preserve">. </w:t>
                </w:r>
                <w:proofErr w:type="spellStart"/>
                <w:r w:rsidRPr="00E51AFC">
                  <w:rPr>
                    <w:i/>
                  </w:rPr>
                  <w:t>Muzhitskii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sfinks</w:t>
                </w:r>
                <w:proofErr w:type="spellEnd"/>
                <w:r w:rsidRPr="00E51AFC">
                  <w:t xml:space="preserve">) (Mikhail </w:t>
                </w:r>
                <w:proofErr w:type="spellStart"/>
                <w:r w:rsidRPr="00E51AFC">
                  <w:t>Zenkevich</w:t>
                </w:r>
                <w:proofErr w:type="spellEnd"/>
                <w:r w:rsidRPr="00E51AFC">
                  <w:t xml:space="preserve">. A </w:t>
                </w:r>
                <w:proofErr w:type="spellStart"/>
                <w:r w:rsidRPr="00E51AFC">
                  <w:t>Fairytale</w:t>
                </w:r>
                <w:proofErr w:type="spellEnd"/>
                <w:r w:rsidRPr="00E51AFC">
                  <w:t xml:space="preserve"> Era: Poems, Novella, </w:t>
                </w:r>
                <w:proofErr w:type="spellStart"/>
                <w:r w:rsidRPr="00E51AFC">
                  <w:t>Belletristic</w:t>
                </w:r>
                <w:proofErr w:type="spellEnd"/>
                <w:r w:rsidRPr="00E51AFC">
                  <w:t xml:space="preserve"> </w:t>
                </w:r>
                <w:proofErr w:type="gramStart"/>
                <w:r w:rsidRPr="00E51AFC">
                  <w:t>Memoirs  [</w:t>
                </w:r>
                <w:proofErr w:type="gramEnd"/>
                <w:r w:rsidRPr="00E51AFC">
                  <w:t xml:space="preserve">Poems, 1906-1969. To the River Bend. The Peasant Sphinx]). Ed. by Sergei </w:t>
                </w:r>
                <w:proofErr w:type="spellStart"/>
                <w:r w:rsidRPr="00E51AFC">
                  <w:t>Zenkevich</w:t>
                </w:r>
                <w:proofErr w:type="spellEnd"/>
                <w:r w:rsidRPr="00E51AFC">
                  <w:t xml:space="preserve">. Moscow: </w:t>
                </w:r>
                <w:proofErr w:type="spellStart"/>
                <w:r w:rsidRPr="00E51AFC">
                  <w:t>Shkola</w:t>
                </w:r>
                <w:proofErr w:type="spellEnd"/>
                <w:r w:rsidRPr="00E51AFC">
                  <w:t>-press, 1994.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Al’timetr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>(Altimeter).</w:t>
                </w:r>
                <w:r w:rsidRPr="00E51AFC">
                  <w:rPr>
                    <w:i/>
                  </w:rPr>
                  <w:t xml:space="preserve"> </w:t>
                </w:r>
                <w:r w:rsidRPr="00E51AFC">
                  <w:t>In</w:t>
                </w:r>
                <w:r w:rsidRPr="00E51AFC">
                  <w:rPr>
                    <w:i/>
                  </w:rPr>
                  <w:t xml:space="preserve"> V. Ia. </w:t>
                </w:r>
                <w:proofErr w:type="spellStart"/>
                <w:r w:rsidRPr="00E51AFC">
                  <w:rPr>
                    <w:i/>
                  </w:rPr>
                  <w:t>Briusov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russkii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modernizm</w:t>
                </w:r>
                <w:proofErr w:type="spellEnd"/>
                <w:r w:rsidRPr="00E51AFC">
                  <w:t xml:space="preserve"> (V. Ia. </w:t>
                </w:r>
                <w:proofErr w:type="spellStart"/>
                <w:r w:rsidRPr="00E51AFC">
                  <w:t>Briusov</w:t>
                </w:r>
                <w:proofErr w:type="spellEnd"/>
                <w:r w:rsidRPr="00E51AFC">
                  <w:t xml:space="preserve"> and the Russian Modernism). Ed. by O. </w:t>
                </w:r>
                <w:proofErr w:type="spellStart"/>
                <w:r w:rsidRPr="00E51AFC">
                  <w:t>Lekmanov</w:t>
                </w:r>
                <w:proofErr w:type="spellEnd"/>
                <w:r w:rsidRPr="00E51AFC">
                  <w:t>. Moscow: IMLI RAN, 2004, 283-341.</w:t>
                </w:r>
              </w:p>
              <w:p w:rsidR="007D4877" w:rsidRPr="00E51AFC" w:rsidRDefault="007D4877" w:rsidP="007D4877"/>
              <w:p w:rsidR="007D4877" w:rsidRPr="00E51AFC" w:rsidRDefault="007D4877" w:rsidP="007D4877">
                <w:pPr>
                  <w:pStyle w:val="Heading2"/>
                  <w:rPr>
                    <w:i/>
                  </w:rPr>
                </w:pPr>
                <w:r w:rsidRPr="00E51AFC">
                  <w:t>Prose</w:t>
                </w:r>
              </w:p>
              <w:p w:rsidR="007D4877" w:rsidRPr="00E51AFC" w:rsidRDefault="007D4877" w:rsidP="007D4877">
                <w:pPr>
                  <w:pStyle w:val="NormalfollowingH3"/>
                  <w:rPr>
                    <w:bCs/>
                    <w:i/>
                  </w:rPr>
                </w:pPr>
                <w:proofErr w:type="spellStart"/>
                <w:r w:rsidRPr="00E51AFC">
                  <w:rPr>
                    <w:i/>
                  </w:rPr>
                  <w:t>Brat’ia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Rait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 xml:space="preserve">(The Wright Brothers). Moscow: </w:t>
                </w:r>
                <w:proofErr w:type="spellStart"/>
                <w:r w:rsidRPr="00E51AFC">
                  <w:t>Zhurnal’no-gazetnoe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ob”edinenie</w:t>
                </w:r>
                <w:proofErr w:type="spellEnd"/>
                <w:r w:rsidRPr="00E51AFC">
                  <w:t>, 1933.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El’ga</w:t>
                </w:r>
                <w:proofErr w:type="spellEnd"/>
                <w:r w:rsidRPr="00E51AFC">
                  <w:rPr>
                    <w:i/>
                  </w:rPr>
                  <w:t xml:space="preserve">. </w:t>
                </w:r>
                <w:proofErr w:type="spellStart"/>
                <w:r w:rsidRPr="00E51AFC">
                  <w:rPr>
                    <w:i/>
                  </w:rPr>
                  <w:t>Belletristicheskie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memuary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r w:rsidRPr="00E51AFC">
                  <w:t>(</w:t>
                </w:r>
                <w:proofErr w:type="spellStart"/>
                <w:r w:rsidRPr="00E51AFC">
                  <w:t>Elga</w:t>
                </w:r>
                <w:proofErr w:type="spellEnd"/>
                <w:r w:rsidRPr="00E51AFC">
                  <w:t xml:space="preserve">: The </w:t>
                </w:r>
                <w:proofErr w:type="spellStart"/>
                <w:r w:rsidRPr="00E51AFC">
                  <w:t>Belletristic</w:t>
                </w:r>
                <w:proofErr w:type="spellEnd"/>
                <w:r w:rsidRPr="00E51AFC">
                  <w:t xml:space="preserve"> Memoirs). Moscow: </w:t>
                </w:r>
                <w:proofErr w:type="spellStart"/>
                <w:r w:rsidRPr="00E51AFC">
                  <w:t>Kor-inf</w:t>
                </w:r>
                <w:proofErr w:type="spellEnd"/>
                <w:r w:rsidRPr="00E51AFC">
                  <w:t>, 1991.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r w:rsidRPr="00E51AFC">
                  <w:rPr>
                    <w:i/>
                  </w:rPr>
                  <w:t xml:space="preserve">Na </w:t>
                </w:r>
                <w:proofErr w:type="spellStart"/>
                <w:r w:rsidRPr="00E51AFC">
                  <w:rPr>
                    <w:i/>
                  </w:rPr>
                  <w:t>strezhen</w:t>
                </w:r>
                <w:proofErr w:type="spellEnd"/>
                <w:r w:rsidRPr="00E51AFC">
                  <w:rPr>
                    <w:i/>
                  </w:rPr>
                  <w:t>’</w:t>
                </w:r>
                <w:r w:rsidRPr="00E51AFC">
                  <w:t xml:space="preserve"> (To the River Bend). In </w:t>
                </w:r>
                <w:proofErr w:type="spellStart"/>
                <w:r w:rsidRPr="00E51AFC">
                  <w:rPr>
                    <w:i/>
                    <w:iCs/>
                  </w:rPr>
                  <w:t>Skazochnaia</w:t>
                </w:r>
                <w:proofErr w:type="spellEnd"/>
                <w:r w:rsidRPr="00E51AFC">
                  <w:rPr>
                    <w:i/>
                    <w:iCs/>
                  </w:rPr>
                  <w:t xml:space="preserve"> era: </w:t>
                </w:r>
                <w:proofErr w:type="spellStart"/>
                <w:r w:rsidRPr="00E51AFC">
                  <w:rPr>
                    <w:i/>
                    <w:iCs/>
                  </w:rPr>
                  <w:t>stikhotvoreniia</w:t>
                </w:r>
                <w:proofErr w:type="spellEnd"/>
                <w:r w:rsidRPr="00E51AFC">
                  <w:rPr>
                    <w:i/>
                    <w:iCs/>
                  </w:rPr>
                  <w:t xml:space="preserve">, </w:t>
                </w:r>
                <w:proofErr w:type="spellStart"/>
                <w:r w:rsidRPr="00E51AFC">
                  <w:rPr>
                    <w:i/>
                    <w:iCs/>
                  </w:rPr>
                  <w:t>povest</w:t>
                </w:r>
                <w:proofErr w:type="spellEnd"/>
                <w:r w:rsidRPr="00E51AFC">
                  <w:rPr>
                    <w:i/>
                    <w:iCs/>
                  </w:rPr>
                  <w:t xml:space="preserve">’, </w:t>
                </w:r>
                <w:proofErr w:type="spellStart"/>
                <w:r w:rsidRPr="00E51AFC">
                  <w:rPr>
                    <w:i/>
                    <w:iCs/>
                  </w:rPr>
                  <w:t>belletristicheskie</w:t>
                </w:r>
                <w:proofErr w:type="spellEnd"/>
                <w:r w:rsidRPr="00E51AFC">
                  <w:rPr>
                    <w:i/>
                    <w:iCs/>
                  </w:rPr>
                  <w:t xml:space="preserve"> </w:t>
                </w:r>
                <w:proofErr w:type="spellStart"/>
                <w:r w:rsidRPr="00E51AFC">
                  <w:rPr>
                    <w:i/>
                    <w:iCs/>
                  </w:rPr>
                  <w:t>memuary</w:t>
                </w:r>
                <w:proofErr w:type="spellEnd"/>
                <w:r w:rsidRPr="00E51AFC">
                  <w:t xml:space="preserve">. Ed. by Sergei </w:t>
                </w:r>
                <w:proofErr w:type="spellStart"/>
                <w:r w:rsidRPr="00E51AFC">
                  <w:t>Zenkevich</w:t>
                </w:r>
                <w:proofErr w:type="spellEnd"/>
                <w:r w:rsidRPr="00E51AFC">
                  <w:t xml:space="preserve">. Moscow: </w:t>
                </w:r>
                <w:proofErr w:type="spellStart"/>
                <w:r w:rsidRPr="00E51AFC">
                  <w:t>Shkola</w:t>
                </w:r>
                <w:proofErr w:type="spellEnd"/>
                <w:r w:rsidRPr="00E51AFC">
                  <w:t>-press, 1994, 361-411.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Muzhitskii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Sfinks</w:t>
                </w:r>
                <w:proofErr w:type="spellEnd"/>
                <w:r w:rsidRPr="00E51AFC">
                  <w:t xml:space="preserve"> (The Peasant Sphinx). Ibid, 412-624.</w:t>
                </w:r>
              </w:p>
              <w:p w:rsidR="007D4877" w:rsidRPr="00E51AFC" w:rsidRDefault="007D4877" w:rsidP="007D4877"/>
              <w:p w:rsidR="007D4877" w:rsidRPr="00E51AFC" w:rsidRDefault="007D4877" w:rsidP="007D4877">
                <w:pPr>
                  <w:pStyle w:val="Heading2"/>
                  <w:rPr>
                    <w:i/>
                  </w:rPr>
                </w:pPr>
                <w:r w:rsidRPr="00E51AFC">
                  <w:t>Translations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lastRenderedPageBreak/>
                  <w:t>Poety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Ameriki</w:t>
                </w:r>
                <w:proofErr w:type="spellEnd"/>
                <w:r w:rsidRPr="00E51AFC">
                  <w:rPr>
                    <w:i/>
                  </w:rPr>
                  <w:t xml:space="preserve">, XX </w:t>
                </w:r>
                <w:proofErr w:type="spellStart"/>
                <w:r w:rsidRPr="00E51AFC">
                  <w:rPr>
                    <w:i/>
                  </w:rPr>
                  <w:t>vek</w:t>
                </w:r>
                <w:proofErr w:type="spellEnd"/>
                <w:r w:rsidRPr="00E51AFC">
                  <w:rPr>
                    <w:i/>
                  </w:rPr>
                  <w:t xml:space="preserve">. </w:t>
                </w:r>
                <w:proofErr w:type="spellStart"/>
                <w:r w:rsidRPr="00E51AFC">
                  <w:rPr>
                    <w:i/>
                  </w:rPr>
                  <w:t>Antologiia</w:t>
                </w:r>
                <w:proofErr w:type="spellEnd"/>
                <w:r w:rsidRPr="00E51AFC">
                  <w:t xml:space="preserve"> (The Poets of America, the 20</w:t>
                </w:r>
                <w:r w:rsidRPr="00E51AFC">
                  <w:rPr>
                    <w:vertAlign w:val="superscript"/>
                  </w:rPr>
                  <w:t>th</w:t>
                </w:r>
                <w:r w:rsidRPr="00E51AFC">
                  <w:t xml:space="preserve"> Century. An Anthology). Moscow: </w:t>
                </w:r>
                <w:proofErr w:type="spellStart"/>
                <w:r w:rsidRPr="00E51AFC">
                  <w:t>Gosudarstvennoe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izdatel’stvo</w:t>
                </w:r>
                <w:proofErr w:type="spellEnd"/>
                <w:r w:rsidRPr="00E51AFC">
                  <w:t xml:space="preserve"> “</w:t>
                </w:r>
                <w:proofErr w:type="spellStart"/>
                <w:r w:rsidRPr="00E51AFC">
                  <w:t>Khudozhestvennaia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literatura</w:t>
                </w:r>
                <w:proofErr w:type="spellEnd"/>
                <w:r w:rsidRPr="00E51AFC">
                  <w:t>,”</w:t>
                </w:r>
                <w:r w:rsidRPr="00E51AFC">
                  <w:rPr>
                    <w:i/>
                  </w:rPr>
                  <w:t xml:space="preserve"> </w:t>
                </w:r>
                <w:r w:rsidRPr="00E51AFC">
                  <w:t>1939.</w:t>
                </w:r>
              </w:p>
              <w:p w:rsidR="007D4877" w:rsidRPr="00E51AFC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Iz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amerikanskikh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poetov</w:t>
                </w:r>
                <w:proofErr w:type="spellEnd"/>
                <w:r w:rsidRPr="00E51AFC">
                  <w:t xml:space="preserve"> (From the American Poets). Moscow: </w:t>
                </w:r>
                <w:proofErr w:type="spellStart"/>
                <w:r w:rsidRPr="00E51AFC">
                  <w:t>Gosudarstvennoe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izdatel’stvo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khudozhestvennoi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literatury</w:t>
                </w:r>
                <w:proofErr w:type="spellEnd"/>
                <w:r w:rsidRPr="00E51AFC">
                  <w:t>,</w:t>
                </w:r>
                <w:r w:rsidRPr="00E51AFC">
                  <w:rPr>
                    <w:i/>
                  </w:rPr>
                  <w:t xml:space="preserve"> </w:t>
                </w:r>
                <w:r w:rsidRPr="00E51AFC">
                  <w:t>1946.</w:t>
                </w:r>
              </w:p>
              <w:p w:rsidR="003F0D73" w:rsidRPr="007D4877" w:rsidRDefault="007D4877" w:rsidP="007D4877">
                <w:pPr>
                  <w:pStyle w:val="NormalfollowingH3"/>
                </w:pPr>
                <w:proofErr w:type="spellStart"/>
                <w:r w:rsidRPr="00E51AFC">
                  <w:rPr>
                    <w:i/>
                  </w:rPr>
                  <w:t>Amerikanskie</w:t>
                </w:r>
                <w:proofErr w:type="spellEnd"/>
                <w:r w:rsidRPr="00E51AFC">
                  <w:rPr>
                    <w:i/>
                  </w:rPr>
                  <w:t xml:space="preserve"> </w:t>
                </w:r>
                <w:proofErr w:type="spellStart"/>
                <w:r w:rsidRPr="00E51AFC">
                  <w:rPr>
                    <w:i/>
                  </w:rPr>
                  <w:t>poety</w:t>
                </w:r>
                <w:proofErr w:type="spellEnd"/>
                <w:r w:rsidRPr="00E51AFC">
                  <w:rPr>
                    <w:i/>
                  </w:rPr>
                  <w:t xml:space="preserve"> v </w:t>
                </w:r>
                <w:proofErr w:type="spellStart"/>
                <w:r w:rsidRPr="00E51AFC">
                  <w:rPr>
                    <w:i/>
                  </w:rPr>
                  <w:t>perevodakh</w:t>
                </w:r>
                <w:proofErr w:type="spellEnd"/>
                <w:r w:rsidRPr="00E51AFC">
                  <w:rPr>
                    <w:i/>
                  </w:rPr>
                  <w:t xml:space="preserve"> M. </w:t>
                </w:r>
                <w:proofErr w:type="spellStart"/>
                <w:r w:rsidRPr="00E51AFC">
                  <w:rPr>
                    <w:i/>
                  </w:rPr>
                  <w:t>Zenkevicha</w:t>
                </w:r>
                <w:proofErr w:type="spellEnd"/>
                <w:r w:rsidRPr="00E51AFC">
                  <w:t xml:space="preserve"> (American Poets Translated by M. </w:t>
                </w:r>
                <w:proofErr w:type="spellStart"/>
                <w:r w:rsidRPr="00E51AFC">
                  <w:t>Zenkevich</w:t>
                </w:r>
                <w:proofErr w:type="spellEnd"/>
                <w:r w:rsidRPr="00E51AFC">
                  <w:t xml:space="preserve">) Moscow: </w:t>
                </w:r>
                <w:proofErr w:type="spellStart"/>
                <w:r w:rsidRPr="00E51AFC">
                  <w:t>Khudozhestvennaia</w:t>
                </w:r>
                <w:proofErr w:type="spellEnd"/>
                <w:r w:rsidRPr="00E51AFC">
                  <w:t xml:space="preserve"> </w:t>
                </w:r>
                <w:proofErr w:type="spellStart"/>
                <w:r w:rsidRPr="00E51AFC">
                  <w:t>literatura</w:t>
                </w:r>
                <w:proofErr w:type="spellEnd"/>
                <w:r w:rsidRPr="00E51AFC">
                  <w:t>, 1969.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F95E2331BD641269516E62305044C53"/>
              </w:placeholder>
            </w:sdtPr>
            <w:sdtEndPr/>
            <w:sdtContent>
              <w:p w:rsidR="0091322B" w:rsidRDefault="0091322B" w:rsidP="0091322B"/>
              <w:p w:rsidR="0091322B" w:rsidRDefault="00B629C1" w:rsidP="0091322B">
                <w:sdt>
                  <w:sdtPr>
                    <w:id w:val="-513208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Gum12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(Gumilev, 1912)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-9276638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Iva94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(Ivanov, 1994)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15667550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Lek00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(Lekmanov, 2000)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-8698361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Lek06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(Lekmanov, O trekh akmeisticheskikh knigakh: M. Zenkevich, V. Narbut, O. Mandelstam, 2006)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-2953793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Oze94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(Ozerov, 1994)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-968043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Pol97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(Polivanov, 1997)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12500044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Tim92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(Timenchik, 1992)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-1434328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Vod06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(Vodonos, 2006)</w:t>
                    </w:r>
                    <w:r>
                      <w:fldChar w:fldCharType="end"/>
                    </w:r>
                  </w:sdtContent>
                </w:sdt>
              </w:p>
              <w:p w:rsidR="00B629C1" w:rsidRDefault="00B629C1" w:rsidP="0091322B"/>
              <w:p w:rsidR="00B629C1" w:rsidRDefault="00B629C1" w:rsidP="0091322B">
                <w:sdt>
                  <w:sdtPr>
                    <w:id w:val="12395152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Zen94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(Zenkevich, 1994)</w:t>
                    </w:r>
                    <w:r>
                      <w:fldChar w:fldCharType="end"/>
                    </w:r>
                  </w:sdtContent>
                </w:sdt>
              </w:p>
              <w:p w:rsidR="009421AE" w:rsidRDefault="009421AE" w:rsidP="0091322B"/>
              <w:p w:rsidR="009421AE" w:rsidRDefault="009421AE" w:rsidP="0091322B">
                <w:sdt>
                  <w:sdtPr>
                    <w:id w:val="-3180320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Zen04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(Zenkevich, ‘Schast’e – eto solnechnaia mnimaia tochka…’” Mikhail Zenkevich. ‘Al’timetr.’ [‘Happiness is a sunny, illusive speckle …’ Mikhail Zenkevich. ‘Altimeter.’], 2004)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7C52B5" w:rsidP="0091322B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2B5" w:rsidRDefault="007C52B5" w:rsidP="007A0D55">
      <w:pPr>
        <w:spacing w:after="0" w:line="240" w:lineRule="auto"/>
      </w:pPr>
      <w:r>
        <w:separator/>
      </w:r>
    </w:p>
  </w:endnote>
  <w:endnote w:type="continuationSeparator" w:id="0">
    <w:p w:rsidR="007C52B5" w:rsidRDefault="007C52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2B5" w:rsidRDefault="007C52B5" w:rsidP="007A0D55">
      <w:pPr>
        <w:spacing w:after="0" w:line="240" w:lineRule="auto"/>
      </w:pPr>
      <w:r>
        <w:separator/>
      </w:r>
    </w:p>
  </w:footnote>
  <w:footnote w:type="continuationSeparator" w:id="0">
    <w:p w:rsidR="007C52B5" w:rsidRDefault="007C52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FC"/>
    <w:rsid w:val="00032559"/>
    <w:rsid w:val="00052040"/>
    <w:rsid w:val="000B25AE"/>
    <w:rsid w:val="000B55AB"/>
    <w:rsid w:val="000D24DC"/>
    <w:rsid w:val="00101B2E"/>
    <w:rsid w:val="00116FA0"/>
    <w:rsid w:val="00121EFD"/>
    <w:rsid w:val="0015114C"/>
    <w:rsid w:val="001A21F3"/>
    <w:rsid w:val="001A2537"/>
    <w:rsid w:val="001A6A06"/>
    <w:rsid w:val="001E1F54"/>
    <w:rsid w:val="00210C03"/>
    <w:rsid w:val="002162E2"/>
    <w:rsid w:val="00225C5A"/>
    <w:rsid w:val="00230B10"/>
    <w:rsid w:val="00234353"/>
    <w:rsid w:val="00244BB0"/>
    <w:rsid w:val="00247A7F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3E1E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2B5"/>
    <w:rsid w:val="007D4877"/>
    <w:rsid w:val="007E5F44"/>
    <w:rsid w:val="00821DE3"/>
    <w:rsid w:val="00846CE1"/>
    <w:rsid w:val="008860FC"/>
    <w:rsid w:val="008A5B87"/>
    <w:rsid w:val="0091322B"/>
    <w:rsid w:val="00922950"/>
    <w:rsid w:val="009421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29C1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469D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Preformatted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E3E1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rsid w:val="007D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D487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Preformatted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E3E1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rsid w:val="007D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D48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5258802C1641D29FA20386430EB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276EC-E992-4E26-94EB-92F080E4D223}"/>
      </w:docPartPr>
      <w:docPartBody>
        <w:p w:rsidR="00000000" w:rsidRDefault="00064E7C">
          <w:pPr>
            <w:pStyle w:val="775258802C1641D29FA20386430EB4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309D49B87E048FB8B3E17F58B51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01BF1-1901-4B1B-9A7C-781DCC9BA285}"/>
      </w:docPartPr>
      <w:docPartBody>
        <w:p w:rsidR="00000000" w:rsidRDefault="00064E7C">
          <w:pPr>
            <w:pStyle w:val="6309D49B87E048FB8B3E17F58B5147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627008613AB4350AF1EC478B08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90F1C-F9CD-4296-94D5-CB5669F2D215}"/>
      </w:docPartPr>
      <w:docPartBody>
        <w:p w:rsidR="00000000" w:rsidRDefault="00064E7C">
          <w:pPr>
            <w:pStyle w:val="A627008613AB4350AF1EC478B08F71B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E6346F0F8E14CBB90E3F3A69DB7C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45777-4CCC-4DA3-A1B1-0CA3AB9308DA}"/>
      </w:docPartPr>
      <w:docPartBody>
        <w:p w:rsidR="00000000" w:rsidRDefault="00064E7C">
          <w:pPr>
            <w:pStyle w:val="5E6346F0F8E14CBB90E3F3A69DB7C02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47E8B19C4F74D0BBF7F42EF6D9D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4DE8-1E2F-4C2C-B680-0AC1A78FD367}"/>
      </w:docPartPr>
      <w:docPartBody>
        <w:p w:rsidR="00000000" w:rsidRDefault="00064E7C">
          <w:pPr>
            <w:pStyle w:val="D47E8B19C4F74D0BBF7F42EF6D9D8B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3B7F9779BD4E67A6CB36FED24C8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DFEBE-E0EA-410D-B1D3-D6AE16BB54E9}"/>
      </w:docPartPr>
      <w:docPartBody>
        <w:p w:rsidR="00000000" w:rsidRDefault="00064E7C">
          <w:pPr>
            <w:pStyle w:val="023B7F9779BD4E67A6CB36FED24C85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49A36D43B64B5281A33E3742CDD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E008-37B4-4C03-802D-F9366E415B39}"/>
      </w:docPartPr>
      <w:docPartBody>
        <w:p w:rsidR="00000000" w:rsidRDefault="00064E7C">
          <w:pPr>
            <w:pStyle w:val="3A49A36D43B64B5281A33E3742CDDF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15201D3ADE48EDA76C43DF8C659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C6616-B614-4F37-8560-3CC7E9D66CBA}"/>
      </w:docPartPr>
      <w:docPartBody>
        <w:p w:rsidR="00000000" w:rsidRDefault="00064E7C">
          <w:pPr>
            <w:pStyle w:val="0D15201D3ADE48EDA76C43DF8C6591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CA107E25D245BE9EEB7B3AD058C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54503-0722-49FC-B250-6210C43B9FF4}"/>
      </w:docPartPr>
      <w:docPartBody>
        <w:p w:rsidR="00000000" w:rsidRDefault="00064E7C">
          <w:pPr>
            <w:pStyle w:val="B7CA107E25D245BE9EEB7B3AD058C9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95D0FF2B8144B5B386AC93BF6B3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6C19F-4BDE-47AF-B651-17B7E1B25CA9}"/>
      </w:docPartPr>
      <w:docPartBody>
        <w:p w:rsidR="00000000" w:rsidRDefault="00064E7C">
          <w:pPr>
            <w:pStyle w:val="2695D0FF2B8144B5B386AC93BF6B30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F95E2331BD641269516E6230504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06224-8F20-442F-A13F-1E12336904A1}"/>
      </w:docPartPr>
      <w:docPartBody>
        <w:p w:rsidR="00000000" w:rsidRDefault="00064E7C">
          <w:pPr>
            <w:pStyle w:val="FF95E2331BD641269516E62305044C5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7C"/>
    <w:rsid w:val="0006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5258802C1641D29FA20386430EB493">
    <w:name w:val="775258802C1641D29FA20386430EB493"/>
  </w:style>
  <w:style w:type="paragraph" w:customStyle="1" w:styleId="6309D49B87E048FB8B3E17F58B5147AB">
    <w:name w:val="6309D49B87E048FB8B3E17F58B5147AB"/>
  </w:style>
  <w:style w:type="paragraph" w:customStyle="1" w:styleId="A627008613AB4350AF1EC478B08F71BE">
    <w:name w:val="A627008613AB4350AF1EC478B08F71BE"/>
  </w:style>
  <w:style w:type="paragraph" w:customStyle="1" w:styleId="5E6346F0F8E14CBB90E3F3A69DB7C022">
    <w:name w:val="5E6346F0F8E14CBB90E3F3A69DB7C022"/>
  </w:style>
  <w:style w:type="paragraph" w:customStyle="1" w:styleId="D47E8B19C4F74D0BBF7F42EF6D9D8B3D">
    <w:name w:val="D47E8B19C4F74D0BBF7F42EF6D9D8B3D"/>
  </w:style>
  <w:style w:type="paragraph" w:customStyle="1" w:styleId="023B7F9779BD4E67A6CB36FED24C85BA">
    <w:name w:val="023B7F9779BD4E67A6CB36FED24C85BA"/>
  </w:style>
  <w:style w:type="paragraph" w:customStyle="1" w:styleId="3A49A36D43B64B5281A33E3742CDDF47">
    <w:name w:val="3A49A36D43B64B5281A33E3742CDDF47"/>
  </w:style>
  <w:style w:type="paragraph" w:customStyle="1" w:styleId="0D15201D3ADE48EDA76C43DF8C659193">
    <w:name w:val="0D15201D3ADE48EDA76C43DF8C659193"/>
  </w:style>
  <w:style w:type="paragraph" w:customStyle="1" w:styleId="B7CA107E25D245BE9EEB7B3AD058C981">
    <w:name w:val="B7CA107E25D245BE9EEB7B3AD058C981"/>
  </w:style>
  <w:style w:type="paragraph" w:customStyle="1" w:styleId="2695D0FF2B8144B5B386AC93BF6B3022">
    <w:name w:val="2695D0FF2B8144B5B386AC93BF6B3022"/>
  </w:style>
  <w:style w:type="paragraph" w:customStyle="1" w:styleId="FF95E2331BD641269516E62305044C53">
    <w:name w:val="FF95E2331BD641269516E62305044C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5258802C1641D29FA20386430EB493">
    <w:name w:val="775258802C1641D29FA20386430EB493"/>
  </w:style>
  <w:style w:type="paragraph" w:customStyle="1" w:styleId="6309D49B87E048FB8B3E17F58B5147AB">
    <w:name w:val="6309D49B87E048FB8B3E17F58B5147AB"/>
  </w:style>
  <w:style w:type="paragraph" w:customStyle="1" w:styleId="A627008613AB4350AF1EC478B08F71BE">
    <w:name w:val="A627008613AB4350AF1EC478B08F71BE"/>
  </w:style>
  <w:style w:type="paragraph" w:customStyle="1" w:styleId="5E6346F0F8E14CBB90E3F3A69DB7C022">
    <w:name w:val="5E6346F0F8E14CBB90E3F3A69DB7C022"/>
  </w:style>
  <w:style w:type="paragraph" w:customStyle="1" w:styleId="D47E8B19C4F74D0BBF7F42EF6D9D8B3D">
    <w:name w:val="D47E8B19C4F74D0BBF7F42EF6D9D8B3D"/>
  </w:style>
  <w:style w:type="paragraph" w:customStyle="1" w:styleId="023B7F9779BD4E67A6CB36FED24C85BA">
    <w:name w:val="023B7F9779BD4E67A6CB36FED24C85BA"/>
  </w:style>
  <w:style w:type="paragraph" w:customStyle="1" w:styleId="3A49A36D43B64B5281A33E3742CDDF47">
    <w:name w:val="3A49A36D43B64B5281A33E3742CDDF47"/>
  </w:style>
  <w:style w:type="paragraph" w:customStyle="1" w:styleId="0D15201D3ADE48EDA76C43DF8C659193">
    <w:name w:val="0D15201D3ADE48EDA76C43DF8C659193"/>
  </w:style>
  <w:style w:type="paragraph" w:customStyle="1" w:styleId="B7CA107E25D245BE9EEB7B3AD058C981">
    <w:name w:val="B7CA107E25D245BE9EEB7B3AD058C981"/>
  </w:style>
  <w:style w:type="paragraph" w:customStyle="1" w:styleId="2695D0FF2B8144B5B386AC93BF6B3022">
    <w:name w:val="2695D0FF2B8144B5B386AC93BF6B3022"/>
  </w:style>
  <w:style w:type="paragraph" w:customStyle="1" w:styleId="FF95E2331BD641269516E62305044C53">
    <w:name w:val="FF95E2331BD641269516E62305044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Gum12</b:Tag>
    <b:SourceType>JournalArticle</b:SourceType>
    <b:Guid>{544D547C-26DF-4F44-8C10-AFEBD99E8F48}</b:Guid>
    <b:Title>Pis’ma o russkoi poezii</b:Title>
    <b:JournalName>Apollon</b:JournalName>
    <b:Year>1912</b:Year>
    <b:Pages>52-54</b:Pages>
    <b:Author>
      <b:Author>
        <b:NameList>
          <b:Person>
            <b:Last>Gumilev</b:Last>
            <b:First>N.</b:First>
          </b:Person>
        </b:NameList>
      </b:Author>
    </b:Author>
    <b:Publisher>Apollon</b:Publisher>
    <b:Issue>101</b:Issue>
    <b:RefOrder>1</b:RefOrder>
  </b:Source>
  <b:Source>
    <b:Tag>Iva94</b:Tag>
    <b:SourceType>Book</b:SourceType>
    <b:Guid>{290FE3CD-4D31-4DF0-8955-E7614D71EB83}</b:Guid>
    <b:Author>
      <b:Author>
        <b:NameList>
          <b:Person>
            <b:Last>Ivanov</b:Last>
            <b:First>Georgy</b:First>
          </b:Person>
        </b:NameList>
      </b:Author>
    </b:Author>
    <b:Title>Sobranie sochinenii</b:Title>
    <b:Year>1994</b:Year>
    <b:Pages>618</b:Pages>
    <b:City>Moscow</b:City>
    <b:Volume>3-kh tt. T. 3</b:Volume>
    <b:RefOrder>2</b:RefOrder>
  </b:Source>
  <b:Source>
    <b:Tag>Lek00</b:Tag>
    <b:SourceType>Book</b:SourceType>
    <b:Guid>{2557D06F-6F9C-4137-BBC5-0452D1538169}</b:Guid>
    <b:Author>
      <b:Author>
        <b:NameList>
          <b:Person>
            <b:Last>Lekmanov</b:Last>
            <b:First>O.</b:First>
          </b:Person>
        </b:NameList>
      </b:Author>
    </b:Author>
    <b:Title>Kniga ob akmeizme is drugie raboty</b:Title>
    <b:Year>2000</b:Year>
    <b:City>Tomsk</b:City>
    <b:Publisher>Vodolei</b:Publisher>
    <b:RefOrder>3</b:RefOrder>
  </b:Source>
  <b:Source>
    <b:Tag>Lek06</b:Tag>
    <b:SourceType>Book</b:SourceType>
    <b:Guid>{AE52B2F1-F8ED-4793-8459-1F6426EF3C29}</b:Guid>
    <b:Author>
      <b:Author>
        <b:NameList>
          <b:Person>
            <b:Last>Lekmanov</b:Last>
            <b:First>O.</b:First>
          </b:Person>
        </b:NameList>
      </b:Author>
    </b:Author>
    <b:Title>O trekh akmeisticheskikh knigakh: M. Zenkevich, V. Narbut, O. Mandelstam</b:Title>
    <b:Year>2006</b:Year>
    <b:City>Moscow</b:City>
    <b:RefOrder>4</b:RefOrder>
  </b:Source>
  <b:Source>
    <b:Tag>Oze94</b:Tag>
    <b:SourceType>BookSection</b:SourceType>
    <b:Guid>{27E04DA3-DF83-4F16-87C8-6C2AA5DD1873}</b:Guid>
    <b:Author>
      <b:Author>
        <b:NameList>
          <b:Person>
            <b:Last>Ozerov</b:Last>
            <b:First>L.</b:First>
          </b:Person>
        </b:NameList>
      </b:Author>
    </b:Author>
    <b:Title>Mikhail Zenkevich: Taina molchaniia</b:Title>
    <b:Year>1994</b:Year>
    <b:City>Moscow</b:City>
    <b:Publisher>Shkola-Press</b:Publisher>
    <b:Pages>5-34</b:Pages>
    <b:BookTitle>Skazochnaia era:  stikhotvoreniia, povest’, belletristicheskie memuary</b:BookTitle>
    <b:RefOrder>5</b:RefOrder>
  </b:Source>
  <b:Source>
    <b:Tag>Pol97</b:Tag>
    <b:SourceType>JournalArticle</b:SourceType>
    <b:Guid>{66A99E8A-99C6-4A36-B5C2-32A6F4C404A3}</b:Guid>
    <b:Author>
      <b:Author>
        <b:NameList>
          <b:Person>
            <b:Last>Polivanov</b:Last>
            <b:First>K.</b:First>
          </b:Person>
        </b:NameList>
      </b:Author>
    </b:Author>
    <b:Title>Roman Mikhaila Zenkevicha Muzhitskii sfinks v kontekste avtobiograficheskoi i memuarnoi prozy russkikh modernistov </b:Title>
    <b:Year>1997</b:Year>
    <b:Pages>533-42</b:Pages>
    <b:City>Amsterdam</b:City>
    <b:CountryRegion>Netherlands (RCSCSPL)</b:CountryRegion>
    <b:Volume>41</b:Volume>
    <b:JournalName>Russian, Croatian and Serbian, Czech and Slovak, Polish Literature</b:JournalName>
    <b:Month>May</b:Month>
    <b:Day>15</b:Day>
    <b:Issue>4</b:Issue>
    <b:RefOrder>6</b:RefOrder>
  </b:Source>
  <b:Source>
    <b:Tag>Tim92</b:Tag>
    <b:SourceType>JournalArticle</b:SourceType>
    <b:Guid>{FAEB493C-9B9B-44F9-9CA7-15FB77C7A61A}</b:Guid>
    <b:Author>
      <b:Author>
        <b:NameList>
          <b:Person>
            <b:Last>Timenchik</b:Last>
            <b:First>R.</b:First>
          </b:Person>
        </b:NameList>
      </b:Author>
    </b:Author>
    <b:Title>Zenkevich Mikhail Aleksandrovich</b:Title>
    <b:JournalName>Russkie pisateli. Bibliograficheskii slovar’ 1800-1917</b:JournalName>
    <b:Year>1992</b:Year>
    <b:Pages>337-9</b:Pages>
    <b:City>Moscow</b:City>
    <b:Issue>2</b:Issue>
    <b:RefOrder>7</b:RefOrder>
  </b:Source>
  <b:Source>
    <b:Tag>Vod06</b:Tag>
    <b:SourceType>Book</b:SourceType>
    <b:Guid>{F2320BBD-31D7-474B-893D-80DA30C59523}</b:Guid>
    <b:Author>
      <b:Author>
        <b:NameList>
          <b:Person>
            <b:Last>Vodonos</b:Last>
            <b:First>E.</b:First>
          </b:Person>
        </b:NameList>
      </b:Author>
    </b:Author>
    <b:Title>Ocherki khudozhestvennoi zhizni Saratova epokhi ‘kul’turnogo vzryva’: 1918-1932</b:Title>
    <b:Year>2006</b:Year>
    <b:City>Saratov</b:City>
    <b:Publisher>SGKhM im. A.N. Radishcheva</b:Publisher>
    <b:RefOrder>8</b:RefOrder>
  </b:Source>
  <b:Source>
    <b:Tag>Zen94</b:Tag>
    <b:SourceType>Book</b:SourceType>
    <b:Guid>{11155FD8-DBB4-4C21-9633-4CC4EF9491CD}</b:Guid>
    <b:Author>
      <b:Author>
        <b:NameList>
          <b:Person>
            <b:Last>Zenkevich</b:Last>
            <b:First>Sergei</b:First>
          </b:Person>
        </b:NameList>
      </b:Author>
    </b:Author>
    <b:Title>Zenkevich, Mikhail. ‘Mechta poeta neosushchestvima…’</b:Title>
    <b:Year>1994</b:Year>
    <b:City>Arion</b:City>
    <b:Volume>2</b:Volume>
    <b:RefOrder>9</b:RefOrder>
  </b:Source>
  <b:Source>
    <b:Tag>Zen04</b:Tag>
    <b:SourceType>BookSection</b:SourceType>
    <b:Guid>{9F1E4872-DC62-4F61-9D80-F8C5CE49853A}</b:Guid>
    <b:Author>
      <b:Author>
        <b:NameList>
          <b:Person>
            <b:Last>Zenkevich</b:Last>
            <b:First>Sergei</b:First>
          </b:Person>
        </b:NameList>
      </b:Author>
      <b:Editor>
        <b:NameList>
          <b:Person>
            <b:Last>Lekmanov</b:Last>
            <b:First>O.</b:First>
          </b:Person>
        </b:NameList>
      </b:Editor>
    </b:Author>
    <b:Title>‘Schast’e – eto solnechnaia mnimaia tochka…’” Mikhail Zenkevich. ‘Al’timetr.’ [‘Happiness is a sunny, illusive speckle …’ Mikhail Zenkevich. ‘Altimeter.’]</b:Title>
    <b:Year>2004</b:Year>
    <b:City>Moscow</b:City>
    <b:Publisher>IMLI RAN</b:Publisher>
    <b:Pages>274-349</b:Pages>
    <b:Comments>Publication, editing, and foreword by S.E. Zenkevich</b:Comments>
    <b:BookTitle>V. Ia. Briusov i russkii modernizm (V. Ia. Briusov and Russian Modernism)</b:BookTitle>
    <b:RefOrder>10</b:RefOrder>
  </b:Source>
</b:Sources>
</file>

<file path=customXml/itemProps1.xml><?xml version="1.0" encoding="utf-8"?>
<ds:datastoreItem xmlns:ds="http://schemas.openxmlformats.org/officeDocument/2006/customXml" ds:itemID="{1BF3A2AD-6823-49C6-83AE-5EF03EC4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31</TotalTime>
  <Pages>3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2015-02-10T04:32:00Z</dcterms:created>
  <dcterms:modified xsi:type="dcterms:W3CDTF">2015-02-10T05:04:00Z</dcterms:modified>
</cp:coreProperties>
</file>