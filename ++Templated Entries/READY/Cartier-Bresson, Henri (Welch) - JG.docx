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DF078AE06F24018B932CD87F443BAA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2E9EB9DA1E49DA825564A98B7541DD"/>
            </w:placeholder>
            <w:text/>
          </w:sdtPr>
          <w:sdtEndPr/>
          <w:sdtContent>
            <w:tc>
              <w:tcPr>
                <w:tcW w:w="2073" w:type="dxa"/>
              </w:tcPr>
              <w:p w:rsidR="00B574C9" w:rsidRDefault="00EC682A" w:rsidP="00EC682A">
                <w:r>
                  <w:t>Edward</w:t>
                </w:r>
              </w:p>
            </w:tc>
          </w:sdtContent>
        </w:sdt>
        <w:sdt>
          <w:sdtPr>
            <w:alias w:val="Middle name"/>
            <w:tag w:val="authorMiddleName"/>
            <w:id w:val="-2076034781"/>
            <w:placeholder>
              <w:docPart w:val="52CAD1C408474002B2EA474693C5B7E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7ACB4099D4943FB9AFB7BD8B3AD72CD"/>
            </w:placeholder>
            <w:text/>
          </w:sdtPr>
          <w:sdtEndPr/>
          <w:sdtContent>
            <w:tc>
              <w:tcPr>
                <w:tcW w:w="2642" w:type="dxa"/>
              </w:tcPr>
              <w:p w:rsidR="00B574C9" w:rsidRDefault="00EC682A" w:rsidP="00EC682A">
                <w:r>
                  <w:t>Welch</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9AFC299DF90402BA4677B81AE3E2E7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6E6EF0E8139462CA63FEF16FED0576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A55431EA4118429980554C73AD3370A5"/>
            </w:placeholder>
            <w:text/>
          </w:sdtPr>
          <w:sdtContent>
            <w:tc>
              <w:tcPr>
                <w:tcW w:w="9016" w:type="dxa"/>
                <w:tcMar>
                  <w:top w:w="113" w:type="dxa"/>
                  <w:bottom w:w="113" w:type="dxa"/>
                </w:tcMar>
              </w:tcPr>
              <w:p w:rsidR="003F0D73" w:rsidRPr="00FB589A" w:rsidRDefault="00EC682A" w:rsidP="003F0D73">
                <w:pPr>
                  <w:rPr>
                    <w:b/>
                  </w:rPr>
                </w:pPr>
                <w:r w:rsidRPr="00EC682A">
                  <w:t>Cartier-Bresson, Henri</w:t>
                </w:r>
                <w:r>
                  <w:t xml:space="preserve"> (1908–</w:t>
                </w:r>
                <w:r>
                  <w:t>2004)</w:t>
                </w:r>
              </w:p>
            </w:tc>
          </w:sdtContent>
        </w:sdt>
      </w:tr>
      <w:tr w:rsidR="00464699" w:rsidTr="007821B0">
        <w:sdt>
          <w:sdtPr>
            <w:alias w:val="Variant headwords"/>
            <w:tag w:val="variantHeadwords"/>
            <w:id w:val="173464402"/>
            <w:placeholder>
              <w:docPart w:val="C52862CC400043F4AE8C358971AFA77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0E3FFDFF5E142F48CD1C2783369C5BD"/>
            </w:placeholder>
          </w:sdtPr>
          <w:sdtEndPr/>
          <w:sdtContent>
            <w:tc>
              <w:tcPr>
                <w:tcW w:w="9016" w:type="dxa"/>
                <w:tcMar>
                  <w:top w:w="113" w:type="dxa"/>
                  <w:bottom w:w="113" w:type="dxa"/>
                </w:tcMar>
              </w:tcPr>
              <w:p w:rsidR="00E85A05" w:rsidRDefault="00EC682A" w:rsidP="00EC682A">
                <w:r>
                  <w:t xml:space="preserve">Henri Cartier-Bresson was a French photographer known especially for his work as a photojournalist. He studied with the Cubist painter André </w:t>
                </w:r>
                <w:proofErr w:type="spellStart"/>
                <w:r>
                  <w:t>Lhote</w:t>
                </w:r>
                <w:proofErr w:type="spellEnd"/>
                <w:r>
                  <w:t xml:space="preserve"> in Paris during the late 1920s, when he also met key figures of the Surrealist movement, including André Breton and Max Ernst. He was strongly influenced by the Surrealists’ engagement with the urban world as a source of chance encounters and erotic energy. He became a successful exponent of street photography, exploiting the mobility afforded by his lightweight Leica camera to capture the telling scenes of daily life he characterised as “instants </w:t>
                </w:r>
                <w:proofErr w:type="spellStart"/>
                <w:r>
                  <w:t>décisifs</w:t>
                </w:r>
                <w:proofErr w:type="spellEnd"/>
                <w:r>
                  <w:t xml:space="preserve">”, or decisive moments. During the 1930s, he was increasingly active as a Communist militant, collaborating with other left-wing cultural figures such as the photographer Robert </w:t>
                </w:r>
                <w:proofErr w:type="spellStart"/>
                <w:r>
                  <w:t>Capa</w:t>
                </w:r>
                <w:proofErr w:type="spellEnd"/>
                <w:r>
                  <w:t xml:space="preserve"> and the Surrealist writer Louis Aragon. In 1947, with </w:t>
                </w:r>
                <w:proofErr w:type="spellStart"/>
                <w:r>
                  <w:t>Capa</w:t>
                </w:r>
                <w:proofErr w:type="spellEnd"/>
                <w:r>
                  <w:t xml:space="preserve"> and others, Cartier-Bresson co-founded the Magnum photo-agency, which would become home to some of the world’s pre-eminent photojournalists during the latter half of the twentieth century.</w:t>
                </w:r>
              </w:p>
            </w:tc>
          </w:sdtContent>
        </w:sdt>
      </w:tr>
      <w:tr w:rsidR="003F0D73" w:rsidTr="003F0D73">
        <w:sdt>
          <w:sdtPr>
            <w:alias w:val="Article text"/>
            <w:tag w:val="articleText"/>
            <w:id w:val="634067588"/>
            <w:placeholder>
              <w:docPart w:val="C38D72B0A1254B6E8D7467A02B90F07E"/>
            </w:placeholder>
          </w:sdtPr>
          <w:sdtEndPr/>
          <w:sdtContent>
            <w:tc>
              <w:tcPr>
                <w:tcW w:w="9016" w:type="dxa"/>
                <w:tcMar>
                  <w:top w:w="113" w:type="dxa"/>
                  <w:bottom w:w="113" w:type="dxa"/>
                </w:tcMar>
              </w:tcPr>
              <w:p w:rsidR="003F0D73" w:rsidRDefault="00EC682A" w:rsidP="00EC682A">
                <w:r>
                  <w:t xml:space="preserve">Henri Cartier-Bresson was a French photographer known especially for his work as a photojournalist. He studied with the Cubist painter André </w:t>
                </w:r>
                <w:proofErr w:type="spellStart"/>
                <w:r>
                  <w:t>Lhote</w:t>
                </w:r>
                <w:proofErr w:type="spellEnd"/>
                <w:r>
                  <w:t xml:space="preserve"> in Paris during the late 1920s, when he also met key figures of the Surrealist movement, including André Breton and Max Ernst. He was strongly influenced by the Surrealists’ engagement with the urban world as a source of chance encounters and erotic energy. He became a successful exponent of street photography, exploiting the mobility afforded by his lightweight Leica camera to capture the telling scenes of daily life he characterised as “instants </w:t>
                </w:r>
                <w:proofErr w:type="spellStart"/>
                <w:r>
                  <w:t>décisifs</w:t>
                </w:r>
                <w:proofErr w:type="spellEnd"/>
                <w:r>
                  <w:t xml:space="preserve">”, or decisive moments. During the 1930s, he was increasingly active as a Communist militant, collaborating with other left-wing cultural figures such as the photographer Robert </w:t>
                </w:r>
                <w:proofErr w:type="spellStart"/>
                <w:r>
                  <w:t>Capa</w:t>
                </w:r>
                <w:proofErr w:type="spellEnd"/>
                <w:r>
                  <w:t xml:space="preserve"> and the Surrealist writer Louis Aragon. In 1947, with </w:t>
                </w:r>
                <w:proofErr w:type="spellStart"/>
                <w:r>
                  <w:t>Capa</w:t>
                </w:r>
                <w:proofErr w:type="spellEnd"/>
                <w:r>
                  <w:t xml:space="preserve"> and others, Cartier-Bresson co-founded the Magnum photo-agency, which would become home to some of the world’s pre-eminent photojournalists during the latter half of the twentieth century.</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6919B4780F2A46839352D843AC76D2AE"/>
              </w:placeholder>
            </w:sdtPr>
            <w:sdtEndPr/>
            <w:sdtContent>
              <w:p w:rsidR="00EC682A" w:rsidRDefault="00EC682A" w:rsidP="00EC682A"/>
              <w:p w:rsidR="00EC682A" w:rsidRDefault="00EC682A" w:rsidP="00EC682A">
                <w:sdt>
                  <w:sdtPr>
                    <w:id w:val="625893328"/>
                    <w:citation/>
                  </w:sdtPr>
                  <w:sdtContent>
                    <w:r>
                      <w:fldChar w:fldCharType="begin"/>
                    </w:r>
                    <w:r>
                      <w:rPr>
                        <w:lang w:val="en-US"/>
                      </w:rPr>
                      <w:instrText xml:space="preserve"> CITATION Ass12 \l 1033 </w:instrText>
                    </w:r>
                    <w:r>
                      <w:fldChar w:fldCharType="separate"/>
                    </w:r>
                    <w:r>
                      <w:rPr>
                        <w:noProof/>
                        <w:lang w:val="en-US"/>
                      </w:rPr>
                      <w:t>(Assouline)</w:t>
                    </w:r>
                    <w:r>
                      <w:fldChar w:fldCharType="end"/>
                    </w:r>
                  </w:sdtContent>
                </w:sdt>
              </w:p>
              <w:p w:rsidR="00EC682A" w:rsidRDefault="00EC682A" w:rsidP="00EC682A"/>
              <w:p w:rsidR="00EC682A" w:rsidRDefault="00EC682A" w:rsidP="00EC682A">
                <w:sdt>
                  <w:sdtPr>
                    <w:id w:val="-1852484746"/>
                    <w:citation/>
                  </w:sdtPr>
                  <w:sdtContent>
                    <w:r>
                      <w:fldChar w:fldCharType="begin"/>
                    </w:r>
                    <w:r>
                      <w:rPr>
                        <w:lang w:val="en-US"/>
                      </w:rPr>
                      <w:instrText xml:space="preserve"> CITATION Car04 \l 1033 </w:instrText>
                    </w:r>
                    <w:r>
                      <w:fldChar w:fldCharType="separate"/>
                    </w:r>
                    <w:r>
                      <w:rPr>
                        <w:noProof/>
                        <w:lang w:val="en-US"/>
                      </w:rPr>
                      <w:t>(Cartier-Bresson)</w:t>
                    </w:r>
                    <w:r>
                      <w:fldChar w:fldCharType="end"/>
                    </w:r>
                  </w:sdtContent>
                </w:sdt>
              </w:p>
              <w:p w:rsidR="00EC682A" w:rsidRDefault="00EC682A" w:rsidP="00EC682A">
                <w:bookmarkStart w:id="0" w:name="_GoBack"/>
                <w:bookmarkEnd w:id="0"/>
              </w:p>
              <w:p w:rsidR="00EC682A" w:rsidRDefault="00EC682A" w:rsidP="00EC682A">
                <w:sdt>
                  <w:sdtPr>
                    <w:id w:val="42109589"/>
                    <w:citation/>
                  </w:sdtPr>
                  <w:sdtContent>
                    <w:r>
                      <w:fldChar w:fldCharType="begin"/>
                    </w:r>
                    <w:r>
                      <w:rPr>
                        <w:lang w:val="en-US"/>
                      </w:rPr>
                      <w:instrText xml:space="preserve"> CITATION Gal10 \l 1033 </w:instrText>
                    </w:r>
                    <w:r>
                      <w:fldChar w:fldCharType="separate"/>
                    </w:r>
                    <w:r>
                      <w:rPr>
                        <w:noProof/>
                        <w:lang w:val="en-US"/>
                      </w:rPr>
                      <w:t>(Galassi)</w:t>
                    </w:r>
                    <w:r>
                      <w:fldChar w:fldCharType="end"/>
                    </w:r>
                  </w:sdtContent>
                </w:sdt>
              </w:p>
              <w:p w:rsidR="00EC682A" w:rsidRDefault="00EC682A" w:rsidP="00EC682A"/>
              <w:p w:rsidR="00EC682A" w:rsidRDefault="00EC682A" w:rsidP="00EC682A">
                <w:sdt>
                  <w:sdtPr>
                    <w:id w:val="-673262005"/>
                    <w:citation/>
                  </w:sdtPr>
                  <w:sdtContent>
                    <w:r>
                      <w:fldChar w:fldCharType="begin"/>
                    </w:r>
                    <w:r>
                      <w:rPr>
                        <w:lang w:val="en-US"/>
                      </w:rPr>
                      <w:instrText xml:space="preserve"> CITATION Sco1 \l 1033 </w:instrText>
                    </w:r>
                    <w:r>
                      <w:fldChar w:fldCharType="separate"/>
                    </w:r>
                    <w:r>
                      <w:rPr>
                        <w:noProof/>
                        <w:lang w:val="en-US"/>
                      </w:rPr>
                      <w:t>(Scott)</w:t>
                    </w:r>
                    <w:r>
                      <w:fldChar w:fldCharType="end"/>
                    </w:r>
                  </w:sdtContent>
                </w:sdt>
              </w:p>
              <w:p w:rsidR="00EC682A" w:rsidRDefault="00EC682A" w:rsidP="00EC682A"/>
              <w:p w:rsidR="003235A7" w:rsidRDefault="00EC682A" w:rsidP="00EC682A">
                <w:sdt>
                  <w:sdtPr>
                    <w:id w:val="-46154440"/>
                    <w:citation/>
                  </w:sdtPr>
                  <w:sdtContent>
                    <w:r>
                      <w:fldChar w:fldCharType="begin"/>
                    </w:r>
                    <w:r>
                      <w:rPr>
                        <w:lang w:val="en-US"/>
                      </w:rPr>
                      <w:instrText xml:space="preserve"> CITATION Wal02 \l 1033 </w:instrText>
                    </w:r>
                    <w:r>
                      <w:fldChar w:fldCharType="separate"/>
                    </w:r>
                    <w:r>
                      <w:rPr>
                        <w:noProof/>
                        <w:lang w:val="en-US"/>
                      </w:rPr>
                      <w:t>(Walker)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10C" w:rsidRDefault="000E510C" w:rsidP="007A0D55">
      <w:pPr>
        <w:spacing w:after="0" w:line="240" w:lineRule="auto"/>
      </w:pPr>
      <w:r>
        <w:separator/>
      </w:r>
    </w:p>
  </w:endnote>
  <w:endnote w:type="continuationSeparator" w:id="0">
    <w:p w:rsidR="000E510C" w:rsidRDefault="000E51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10C" w:rsidRDefault="000E510C" w:rsidP="007A0D55">
      <w:pPr>
        <w:spacing w:after="0" w:line="240" w:lineRule="auto"/>
      </w:pPr>
      <w:r>
        <w:separator/>
      </w:r>
    </w:p>
  </w:footnote>
  <w:footnote w:type="continuationSeparator" w:id="0">
    <w:p w:rsidR="000E510C" w:rsidRDefault="000E510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F14"/>
    <w:rsid w:val="00032559"/>
    <w:rsid w:val="00052040"/>
    <w:rsid w:val="000B25AE"/>
    <w:rsid w:val="000B55AB"/>
    <w:rsid w:val="000D24DC"/>
    <w:rsid w:val="000E510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6F1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682A"/>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6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F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6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F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F078AE06F24018B932CD87F443BAA9"/>
        <w:category>
          <w:name w:val="General"/>
          <w:gallery w:val="placeholder"/>
        </w:category>
        <w:types>
          <w:type w:val="bbPlcHdr"/>
        </w:types>
        <w:behaviors>
          <w:behavior w:val="content"/>
        </w:behaviors>
        <w:guid w:val="{942B3C18-C1E9-4DAF-B977-DDA43B26C818}"/>
      </w:docPartPr>
      <w:docPartBody>
        <w:p w:rsidR="00000000" w:rsidRDefault="00874BA6">
          <w:pPr>
            <w:pStyle w:val="3DF078AE06F24018B932CD87F443BAA9"/>
          </w:pPr>
          <w:r w:rsidRPr="00CC586D">
            <w:rPr>
              <w:rStyle w:val="PlaceholderText"/>
              <w:b/>
              <w:color w:val="FFFFFF" w:themeColor="background1"/>
            </w:rPr>
            <w:t>[Salutation]</w:t>
          </w:r>
        </w:p>
      </w:docPartBody>
    </w:docPart>
    <w:docPart>
      <w:docPartPr>
        <w:name w:val="C32E9EB9DA1E49DA825564A98B7541DD"/>
        <w:category>
          <w:name w:val="General"/>
          <w:gallery w:val="placeholder"/>
        </w:category>
        <w:types>
          <w:type w:val="bbPlcHdr"/>
        </w:types>
        <w:behaviors>
          <w:behavior w:val="content"/>
        </w:behaviors>
        <w:guid w:val="{54DEAA36-9265-413C-A371-F95736443FC3}"/>
      </w:docPartPr>
      <w:docPartBody>
        <w:p w:rsidR="00000000" w:rsidRDefault="00874BA6">
          <w:pPr>
            <w:pStyle w:val="C32E9EB9DA1E49DA825564A98B7541DD"/>
          </w:pPr>
          <w:r>
            <w:rPr>
              <w:rStyle w:val="PlaceholderText"/>
            </w:rPr>
            <w:t>[First name]</w:t>
          </w:r>
        </w:p>
      </w:docPartBody>
    </w:docPart>
    <w:docPart>
      <w:docPartPr>
        <w:name w:val="52CAD1C408474002B2EA474693C5B7E6"/>
        <w:category>
          <w:name w:val="General"/>
          <w:gallery w:val="placeholder"/>
        </w:category>
        <w:types>
          <w:type w:val="bbPlcHdr"/>
        </w:types>
        <w:behaviors>
          <w:behavior w:val="content"/>
        </w:behaviors>
        <w:guid w:val="{5708762C-B6AB-46D2-AC0C-6F373C1EAC1B}"/>
      </w:docPartPr>
      <w:docPartBody>
        <w:p w:rsidR="00000000" w:rsidRDefault="00874BA6">
          <w:pPr>
            <w:pStyle w:val="52CAD1C408474002B2EA474693C5B7E6"/>
          </w:pPr>
          <w:r>
            <w:rPr>
              <w:rStyle w:val="PlaceholderText"/>
            </w:rPr>
            <w:t>[Middle name]</w:t>
          </w:r>
        </w:p>
      </w:docPartBody>
    </w:docPart>
    <w:docPart>
      <w:docPartPr>
        <w:name w:val="C7ACB4099D4943FB9AFB7BD8B3AD72CD"/>
        <w:category>
          <w:name w:val="General"/>
          <w:gallery w:val="placeholder"/>
        </w:category>
        <w:types>
          <w:type w:val="bbPlcHdr"/>
        </w:types>
        <w:behaviors>
          <w:behavior w:val="content"/>
        </w:behaviors>
        <w:guid w:val="{F56E3BBA-9BFC-4742-A71C-B12B51FD81DA}"/>
      </w:docPartPr>
      <w:docPartBody>
        <w:p w:rsidR="00000000" w:rsidRDefault="00874BA6">
          <w:pPr>
            <w:pStyle w:val="C7ACB4099D4943FB9AFB7BD8B3AD72CD"/>
          </w:pPr>
          <w:r>
            <w:rPr>
              <w:rStyle w:val="PlaceholderText"/>
            </w:rPr>
            <w:t>[Last</w:t>
          </w:r>
          <w:r>
            <w:rPr>
              <w:rStyle w:val="PlaceholderText"/>
            </w:rPr>
            <w:t xml:space="preserve"> name]</w:t>
          </w:r>
        </w:p>
      </w:docPartBody>
    </w:docPart>
    <w:docPart>
      <w:docPartPr>
        <w:name w:val="B9AFC299DF90402BA4677B81AE3E2E70"/>
        <w:category>
          <w:name w:val="General"/>
          <w:gallery w:val="placeholder"/>
        </w:category>
        <w:types>
          <w:type w:val="bbPlcHdr"/>
        </w:types>
        <w:behaviors>
          <w:behavior w:val="content"/>
        </w:behaviors>
        <w:guid w:val="{56856B1E-9633-4AF5-8B8B-E45665362CCA}"/>
      </w:docPartPr>
      <w:docPartBody>
        <w:p w:rsidR="00000000" w:rsidRDefault="00874BA6">
          <w:pPr>
            <w:pStyle w:val="B9AFC299DF90402BA4677B81AE3E2E70"/>
          </w:pPr>
          <w:r>
            <w:rPr>
              <w:rStyle w:val="PlaceholderText"/>
            </w:rPr>
            <w:t>[Enter your biography]</w:t>
          </w:r>
        </w:p>
      </w:docPartBody>
    </w:docPart>
    <w:docPart>
      <w:docPartPr>
        <w:name w:val="F6E6EF0E8139462CA63FEF16FED05760"/>
        <w:category>
          <w:name w:val="General"/>
          <w:gallery w:val="placeholder"/>
        </w:category>
        <w:types>
          <w:type w:val="bbPlcHdr"/>
        </w:types>
        <w:behaviors>
          <w:behavior w:val="content"/>
        </w:behaviors>
        <w:guid w:val="{F6DEE4BD-690F-44C9-8A4E-7AEBC55B8B9D}"/>
      </w:docPartPr>
      <w:docPartBody>
        <w:p w:rsidR="00000000" w:rsidRDefault="00874BA6">
          <w:pPr>
            <w:pStyle w:val="F6E6EF0E8139462CA63FEF16FED05760"/>
          </w:pPr>
          <w:r>
            <w:rPr>
              <w:rStyle w:val="PlaceholderText"/>
            </w:rPr>
            <w:t>[Enter the institution with which you are affiliated]</w:t>
          </w:r>
        </w:p>
      </w:docPartBody>
    </w:docPart>
    <w:docPart>
      <w:docPartPr>
        <w:name w:val="A55431EA4118429980554C73AD3370A5"/>
        <w:category>
          <w:name w:val="General"/>
          <w:gallery w:val="placeholder"/>
        </w:category>
        <w:types>
          <w:type w:val="bbPlcHdr"/>
        </w:types>
        <w:behaviors>
          <w:behavior w:val="content"/>
        </w:behaviors>
        <w:guid w:val="{00ACBBD8-CB4F-44B4-8427-8A297413E538}"/>
      </w:docPartPr>
      <w:docPartBody>
        <w:p w:rsidR="00000000" w:rsidRDefault="00874BA6">
          <w:pPr>
            <w:pStyle w:val="A55431EA4118429980554C73AD3370A5"/>
          </w:pPr>
          <w:r w:rsidRPr="00EF74F7">
            <w:rPr>
              <w:b/>
              <w:color w:val="808080" w:themeColor="background1" w:themeShade="80"/>
            </w:rPr>
            <w:t>[Enter the headword for your article]</w:t>
          </w:r>
        </w:p>
      </w:docPartBody>
    </w:docPart>
    <w:docPart>
      <w:docPartPr>
        <w:name w:val="C52862CC400043F4AE8C358971AFA77B"/>
        <w:category>
          <w:name w:val="General"/>
          <w:gallery w:val="placeholder"/>
        </w:category>
        <w:types>
          <w:type w:val="bbPlcHdr"/>
        </w:types>
        <w:behaviors>
          <w:behavior w:val="content"/>
        </w:behaviors>
        <w:guid w:val="{2C60AC3B-8544-4DE8-9924-E169822AD35B}"/>
      </w:docPartPr>
      <w:docPartBody>
        <w:p w:rsidR="00000000" w:rsidRDefault="00874BA6">
          <w:pPr>
            <w:pStyle w:val="C52862CC400043F4AE8C358971AFA7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E3FFDFF5E142F48CD1C2783369C5BD"/>
        <w:category>
          <w:name w:val="General"/>
          <w:gallery w:val="placeholder"/>
        </w:category>
        <w:types>
          <w:type w:val="bbPlcHdr"/>
        </w:types>
        <w:behaviors>
          <w:behavior w:val="content"/>
        </w:behaviors>
        <w:guid w:val="{B4766EAC-F1A2-4AD6-A719-38D1B125989B}"/>
      </w:docPartPr>
      <w:docPartBody>
        <w:p w:rsidR="00000000" w:rsidRDefault="00874BA6">
          <w:pPr>
            <w:pStyle w:val="F0E3FFDFF5E142F48CD1C2783369C5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8D72B0A1254B6E8D7467A02B90F07E"/>
        <w:category>
          <w:name w:val="General"/>
          <w:gallery w:val="placeholder"/>
        </w:category>
        <w:types>
          <w:type w:val="bbPlcHdr"/>
        </w:types>
        <w:behaviors>
          <w:behavior w:val="content"/>
        </w:behaviors>
        <w:guid w:val="{10BCFE81-E5CD-436B-823E-7CB03D544148}"/>
      </w:docPartPr>
      <w:docPartBody>
        <w:p w:rsidR="00000000" w:rsidRDefault="00874BA6">
          <w:pPr>
            <w:pStyle w:val="C38D72B0A1254B6E8D7467A02B90F0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919B4780F2A46839352D843AC76D2AE"/>
        <w:category>
          <w:name w:val="General"/>
          <w:gallery w:val="placeholder"/>
        </w:category>
        <w:types>
          <w:type w:val="bbPlcHdr"/>
        </w:types>
        <w:behaviors>
          <w:behavior w:val="content"/>
        </w:behaviors>
        <w:guid w:val="{35BD3065-0176-4376-8325-3B9592077EC9}"/>
      </w:docPartPr>
      <w:docPartBody>
        <w:p w:rsidR="00000000" w:rsidRDefault="00874BA6">
          <w:pPr>
            <w:pStyle w:val="6919B4780F2A46839352D843AC76D2A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A6"/>
    <w:rsid w:val="00874B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F078AE06F24018B932CD87F443BAA9">
    <w:name w:val="3DF078AE06F24018B932CD87F443BAA9"/>
  </w:style>
  <w:style w:type="paragraph" w:customStyle="1" w:styleId="C32E9EB9DA1E49DA825564A98B7541DD">
    <w:name w:val="C32E9EB9DA1E49DA825564A98B7541DD"/>
  </w:style>
  <w:style w:type="paragraph" w:customStyle="1" w:styleId="52CAD1C408474002B2EA474693C5B7E6">
    <w:name w:val="52CAD1C408474002B2EA474693C5B7E6"/>
  </w:style>
  <w:style w:type="paragraph" w:customStyle="1" w:styleId="C7ACB4099D4943FB9AFB7BD8B3AD72CD">
    <w:name w:val="C7ACB4099D4943FB9AFB7BD8B3AD72CD"/>
  </w:style>
  <w:style w:type="paragraph" w:customStyle="1" w:styleId="B9AFC299DF90402BA4677B81AE3E2E70">
    <w:name w:val="B9AFC299DF90402BA4677B81AE3E2E70"/>
  </w:style>
  <w:style w:type="paragraph" w:customStyle="1" w:styleId="F6E6EF0E8139462CA63FEF16FED05760">
    <w:name w:val="F6E6EF0E8139462CA63FEF16FED05760"/>
  </w:style>
  <w:style w:type="paragraph" w:customStyle="1" w:styleId="A55431EA4118429980554C73AD3370A5">
    <w:name w:val="A55431EA4118429980554C73AD3370A5"/>
  </w:style>
  <w:style w:type="paragraph" w:customStyle="1" w:styleId="C52862CC400043F4AE8C358971AFA77B">
    <w:name w:val="C52862CC400043F4AE8C358971AFA77B"/>
  </w:style>
  <w:style w:type="paragraph" w:customStyle="1" w:styleId="F0E3FFDFF5E142F48CD1C2783369C5BD">
    <w:name w:val="F0E3FFDFF5E142F48CD1C2783369C5BD"/>
  </w:style>
  <w:style w:type="paragraph" w:customStyle="1" w:styleId="C38D72B0A1254B6E8D7467A02B90F07E">
    <w:name w:val="C38D72B0A1254B6E8D7467A02B90F07E"/>
  </w:style>
  <w:style w:type="paragraph" w:customStyle="1" w:styleId="6919B4780F2A46839352D843AC76D2AE">
    <w:name w:val="6919B4780F2A46839352D843AC76D2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F078AE06F24018B932CD87F443BAA9">
    <w:name w:val="3DF078AE06F24018B932CD87F443BAA9"/>
  </w:style>
  <w:style w:type="paragraph" w:customStyle="1" w:styleId="C32E9EB9DA1E49DA825564A98B7541DD">
    <w:name w:val="C32E9EB9DA1E49DA825564A98B7541DD"/>
  </w:style>
  <w:style w:type="paragraph" w:customStyle="1" w:styleId="52CAD1C408474002B2EA474693C5B7E6">
    <w:name w:val="52CAD1C408474002B2EA474693C5B7E6"/>
  </w:style>
  <w:style w:type="paragraph" w:customStyle="1" w:styleId="C7ACB4099D4943FB9AFB7BD8B3AD72CD">
    <w:name w:val="C7ACB4099D4943FB9AFB7BD8B3AD72CD"/>
  </w:style>
  <w:style w:type="paragraph" w:customStyle="1" w:styleId="B9AFC299DF90402BA4677B81AE3E2E70">
    <w:name w:val="B9AFC299DF90402BA4677B81AE3E2E70"/>
  </w:style>
  <w:style w:type="paragraph" w:customStyle="1" w:styleId="F6E6EF0E8139462CA63FEF16FED05760">
    <w:name w:val="F6E6EF0E8139462CA63FEF16FED05760"/>
  </w:style>
  <w:style w:type="paragraph" w:customStyle="1" w:styleId="A55431EA4118429980554C73AD3370A5">
    <w:name w:val="A55431EA4118429980554C73AD3370A5"/>
  </w:style>
  <w:style w:type="paragraph" w:customStyle="1" w:styleId="C52862CC400043F4AE8C358971AFA77B">
    <w:name w:val="C52862CC400043F4AE8C358971AFA77B"/>
  </w:style>
  <w:style w:type="paragraph" w:customStyle="1" w:styleId="F0E3FFDFF5E142F48CD1C2783369C5BD">
    <w:name w:val="F0E3FFDFF5E142F48CD1C2783369C5BD"/>
  </w:style>
  <w:style w:type="paragraph" w:customStyle="1" w:styleId="C38D72B0A1254B6E8D7467A02B90F07E">
    <w:name w:val="C38D72B0A1254B6E8D7467A02B90F07E"/>
  </w:style>
  <w:style w:type="paragraph" w:customStyle="1" w:styleId="6919B4780F2A46839352D843AC76D2AE">
    <w:name w:val="6919B4780F2A46839352D843AC76D2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Ass12</b:Tag>
    <b:SourceType>Book</b:SourceType>
    <b:Guid>{9B68DBB3-46C3-47AE-B7FA-E68D76004807}</b:Guid>
    <b:Author>
      <b:Author>
        <b:NameList>
          <b:Person>
            <b:Last>Assouline</b:Last>
            <b:First>P.</b:First>
          </b:Person>
        </b:NameList>
      </b:Author>
    </b:Author>
    <b:Title>Henri Cartier-Bresson: A Biography</b:Title>
    <b:Year>2012</b:Year>
    <b:City>London</b:City>
    <b:Publisher>Thames and Hudson</b:Publisher>
    <b:RefOrder>1</b:RefOrder>
  </b:Source>
  <b:Source>
    <b:Tag>Car04</b:Tag>
    <b:SourceType>Book</b:SourceType>
    <b:Guid>{DC109297-F5CC-4ECB-A17E-DE2ACD63FE62}</b:Guid>
    <b:Author>
      <b:Author>
        <b:NameList>
          <b:Person>
            <b:Last>Cartier-Bresson</b:Last>
            <b:First>H.</b:First>
          </b:Person>
        </b:NameList>
      </b:Author>
    </b:Author>
    <b:Title>The Mind’s Eye: Writings on Photography and Photographers</b:Title>
    <b:Year>2004</b:Year>
    <b:City>New York</b:City>
    <b:Publisher>Aperture</b:Publisher>
    <b:RefOrder>2</b:RefOrder>
  </b:Source>
  <b:Source>
    <b:Tag>Gal10</b:Tag>
    <b:SourceType>Book</b:SourceType>
    <b:Guid>{A03189EA-95DF-4A73-83B8-EDA5A5711915}</b:Guid>
    <b:Author>
      <b:Author>
        <b:NameList>
          <b:Person>
            <b:Last>Galassi</b:Last>
            <b:First>P.</b:First>
          </b:Person>
        </b:NameList>
      </b:Author>
    </b:Author>
    <b:Title>Henri Cartier-Bresson: The Modern Century</b:Title>
    <b:Year>2010</b:Year>
    <b:City>London</b:City>
    <b:Publisher>Thames and Hudson</b:Publisher>
    <b:RefOrder>3</b:RefOrder>
  </b:Source>
  <b:Source>
    <b:Tag>Sco1</b:Tag>
    <b:SourceType>Book</b:SourceType>
    <b:Guid>{A0052E69-E1F3-46C8-A67C-6D3340B54746}</b:Guid>
    <b:Author>
      <b:Author>
        <b:NameList>
          <b:Person>
            <b:Last>Scott</b:Last>
            <b:First>C.</b:First>
          </b:Person>
        </b:NameList>
      </b:Author>
    </b:Author>
    <b:Title>Street Photography: From Atget to Cartier-Bresson</b:Title>
    <b:City>London</b:City>
    <b:Publisher>I. B. Tauris</b:Publisher>
    <b:RefOrder>4</b:RefOrder>
  </b:Source>
  <b:Source>
    <b:Tag>Wal02</b:Tag>
    <b:SourceType>Book</b:SourceType>
    <b:Guid>{A1FE79FC-713B-4592-8A21-7DBBBAE349D8}</b:Guid>
    <b:Author>
      <b:Author>
        <b:NameList>
          <b:Person>
            <b:Last>Walker</b:Last>
            <b:First>I.</b:First>
          </b:Person>
        </b:NameList>
      </b:Author>
    </b:Author>
    <b:Title>City Gorged With Dreams: Surrealism and Documentary Photography in Interwar Paris</b:Title>
    <b:Year>2002</b:Year>
    <b:City>Manchester </b:City>
    <b:Publisher>Manchester UP</b:Publisher>
    <b:RefOrder>5</b:RefOrder>
  </b:Source>
</b:Sources>
</file>

<file path=customXml/itemProps1.xml><?xml version="1.0" encoding="utf-8"?>
<ds:datastoreItem xmlns:ds="http://schemas.openxmlformats.org/officeDocument/2006/customXml" ds:itemID="{3ED57123-29B0-4C62-AC62-0AE94741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2014-07-17T21:03:00Z</dcterms:created>
  <dcterms:modified xsi:type="dcterms:W3CDTF">2014-07-17T21:08:00Z</dcterms:modified>
</cp:coreProperties>
</file>