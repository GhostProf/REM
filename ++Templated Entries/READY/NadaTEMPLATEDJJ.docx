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5D6D37" w14:textId="77777777" w:rsidTr="00922950">
        <w:tc>
          <w:tcPr>
            <w:tcW w:w="491" w:type="dxa"/>
            <w:vMerge w:val="restart"/>
            <w:shd w:val="clear" w:color="auto" w:fill="A6A6A6" w:themeFill="background1" w:themeFillShade="A6"/>
            <w:textDirection w:val="btLr"/>
          </w:tcPr>
          <w:p w14:paraId="07405E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4882ECB69B9E4181A1D64B05E10738"/>
            </w:placeholder>
            <w:showingPlcHdr/>
            <w:dropDownList>
              <w:listItem w:displayText="Dr." w:value="Dr."/>
              <w:listItem w:displayText="Prof." w:value="Prof."/>
            </w:dropDownList>
          </w:sdtPr>
          <w:sdtEndPr/>
          <w:sdtContent>
            <w:tc>
              <w:tcPr>
                <w:tcW w:w="1259" w:type="dxa"/>
              </w:tcPr>
              <w:p w14:paraId="4B7F8B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51FF9001315F4AA625B295051EE2CD"/>
            </w:placeholder>
            <w:text/>
          </w:sdtPr>
          <w:sdtEndPr/>
          <w:sdtContent>
            <w:tc>
              <w:tcPr>
                <w:tcW w:w="2073" w:type="dxa"/>
              </w:tcPr>
              <w:p w14:paraId="772986FA" w14:textId="77777777" w:rsidR="00B574C9" w:rsidRDefault="0084410F" w:rsidP="0084410F">
                <w:r>
                  <w:t>Nadia</w:t>
                </w:r>
              </w:p>
            </w:tc>
          </w:sdtContent>
        </w:sdt>
        <w:sdt>
          <w:sdtPr>
            <w:alias w:val="Middle name"/>
            <w:tag w:val="authorMiddleName"/>
            <w:id w:val="-2076034781"/>
            <w:placeholder>
              <w:docPart w:val="A1D011A5513F134087FC638E123FEC58"/>
            </w:placeholder>
            <w:showingPlcHdr/>
            <w:text/>
          </w:sdtPr>
          <w:sdtEndPr/>
          <w:sdtContent>
            <w:tc>
              <w:tcPr>
                <w:tcW w:w="2551" w:type="dxa"/>
              </w:tcPr>
              <w:p w14:paraId="0F2C1584" w14:textId="77777777" w:rsidR="00B574C9" w:rsidRDefault="00B574C9" w:rsidP="00922950">
                <w:r>
                  <w:rPr>
                    <w:rStyle w:val="PlaceholderText"/>
                  </w:rPr>
                  <w:t>[Middle name]</w:t>
                </w:r>
              </w:p>
            </w:tc>
          </w:sdtContent>
        </w:sdt>
        <w:sdt>
          <w:sdtPr>
            <w:alias w:val="Last name"/>
            <w:tag w:val="authorLastName"/>
            <w:id w:val="-1088529830"/>
            <w:placeholder>
              <w:docPart w:val="21576391A0580743B07438B765BEDE38"/>
            </w:placeholder>
            <w:text/>
          </w:sdtPr>
          <w:sdtEndPr/>
          <w:sdtContent>
            <w:tc>
              <w:tcPr>
                <w:tcW w:w="2642" w:type="dxa"/>
              </w:tcPr>
              <w:p w14:paraId="294223A0" w14:textId="77777777" w:rsidR="00B574C9" w:rsidRDefault="0084410F" w:rsidP="0084410F">
                <w:r>
                  <w:t>Radwan</w:t>
                </w:r>
              </w:p>
            </w:tc>
          </w:sdtContent>
        </w:sdt>
      </w:tr>
      <w:tr w:rsidR="00B574C9" w14:paraId="79CE89EC" w14:textId="77777777" w:rsidTr="001A6A06">
        <w:trPr>
          <w:trHeight w:val="986"/>
        </w:trPr>
        <w:tc>
          <w:tcPr>
            <w:tcW w:w="491" w:type="dxa"/>
            <w:vMerge/>
            <w:shd w:val="clear" w:color="auto" w:fill="A6A6A6" w:themeFill="background1" w:themeFillShade="A6"/>
          </w:tcPr>
          <w:p w14:paraId="4033CABF" w14:textId="77777777" w:rsidR="00B574C9" w:rsidRPr="001A6A06" w:rsidRDefault="00B574C9" w:rsidP="00CF1542">
            <w:pPr>
              <w:jc w:val="center"/>
              <w:rPr>
                <w:b/>
                <w:color w:val="FFFFFF" w:themeColor="background1"/>
              </w:rPr>
            </w:pPr>
          </w:p>
        </w:tc>
        <w:sdt>
          <w:sdtPr>
            <w:alias w:val="Biography"/>
            <w:tag w:val="authorBiography"/>
            <w:id w:val="938807824"/>
            <w:placeholder>
              <w:docPart w:val="982EC1C3C73B7844B7D5553172D7C26F"/>
            </w:placeholder>
            <w:showingPlcHdr/>
          </w:sdtPr>
          <w:sdtEndPr/>
          <w:sdtContent>
            <w:tc>
              <w:tcPr>
                <w:tcW w:w="8525" w:type="dxa"/>
                <w:gridSpan w:val="4"/>
              </w:tcPr>
              <w:p w14:paraId="1DF5CD37" w14:textId="77777777" w:rsidR="00B574C9" w:rsidRDefault="00B574C9" w:rsidP="00922950">
                <w:r>
                  <w:rPr>
                    <w:rStyle w:val="PlaceholderText"/>
                  </w:rPr>
                  <w:t>[Enter your biography]</w:t>
                </w:r>
              </w:p>
            </w:tc>
          </w:sdtContent>
        </w:sdt>
      </w:tr>
      <w:tr w:rsidR="00B574C9" w14:paraId="1E090CCA" w14:textId="77777777" w:rsidTr="001A6A06">
        <w:trPr>
          <w:trHeight w:val="986"/>
        </w:trPr>
        <w:tc>
          <w:tcPr>
            <w:tcW w:w="491" w:type="dxa"/>
            <w:vMerge/>
            <w:shd w:val="clear" w:color="auto" w:fill="A6A6A6" w:themeFill="background1" w:themeFillShade="A6"/>
          </w:tcPr>
          <w:p w14:paraId="038E25DD" w14:textId="77777777" w:rsidR="00B574C9" w:rsidRPr="001A6A06" w:rsidRDefault="00B574C9" w:rsidP="00CF1542">
            <w:pPr>
              <w:jc w:val="center"/>
              <w:rPr>
                <w:b/>
                <w:color w:val="FFFFFF" w:themeColor="background1"/>
              </w:rPr>
            </w:pPr>
          </w:p>
        </w:tc>
        <w:sdt>
          <w:sdtPr>
            <w:alias w:val="Affiliation"/>
            <w:tag w:val="affiliation"/>
            <w:id w:val="2012937915"/>
            <w:placeholder>
              <w:docPart w:val="4245E18F353ED4478E0DBC656BBCEB8C"/>
            </w:placeholder>
            <w:showingPlcHdr/>
            <w:text/>
          </w:sdtPr>
          <w:sdtEndPr/>
          <w:sdtContent>
            <w:tc>
              <w:tcPr>
                <w:tcW w:w="8525" w:type="dxa"/>
                <w:gridSpan w:val="4"/>
              </w:tcPr>
              <w:p w14:paraId="7F4F3DF6" w14:textId="77777777" w:rsidR="00B574C9" w:rsidRDefault="00B574C9" w:rsidP="00B574C9">
                <w:r>
                  <w:rPr>
                    <w:rStyle w:val="PlaceholderText"/>
                  </w:rPr>
                  <w:t>[Enter the institution with which you are affiliated]</w:t>
                </w:r>
              </w:p>
            </w:tc>
          </w:sdtContent>
        </w:sdt>
      </w:tr>
    </w:tbl>
    <w:p w14:paraId="5C3C76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D4110" w14:textId="77777777" w:rsidTr="00244BB0">
        <w:tc>
          <w:tcPr>
            <w:tcW w:w="9016" w:type="dxa"/>
            <w:shd w:val="clear" w:color="auto" w:fill="A6A6A6" w:themeFill="background1" w:themeFillShade="A6"/>
            <w:tcMar>
              <w:top w:w="113" w:type="dxa"/>
              <w:bottom w:w="113" w:type="dxa"/>
            </w:tcMar>
          </w:tcPr>
          <w:p w14:paraId="168C94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FA224" w14:textId="77777777" w:rsidTr="003F0D73">
        <w:sdt>
          <w:sdtPr>
            <w:rPr>
              <w:b/>
            </w:rPr>
            <w:alias w:val="Article headword"/>
            <w:tag w:val="articleHeadword"/>
            <w:id w:val="-361440020"/>
            <w:placeholder>
              <w:docPart w:val="31109DF6707D8448866A7E17C170CBB0"/>
            </w:placeholder>
            <w:text/>
          </w:sdtPr>
          <w:sdtContent>
            <w:tc>
              <w:tcPr>
                <w:tcW w:w="9016" w:type="dxa"/>
                <w:tcMar>
                  <w:top w:w="113" w:type="dxa"/>
                  <w:bottom w:w="113" w:type="dxa"/>
                </w:tcMar>
              </w:tcPr>
              <w:p w14:paraId="3F55DDED" w14:textId="77777777" w:rsidR="003F0D73" w:rsidRPr="00FB589A" w:rsidRDefault="0084410F" w:rsidP="003F0D73">
                <w:pPr>
                  <w:rPr>
                    <w:b/>
                  </w:rPr>
                </w:pPr>
                <w:r w:rsidRPr="00AA0742">
                  <w:rPr>
                    <w:rFonts w:ascii="Times New Roman" w:eastAsia="Cambria" w:hAnsi="Times New Roman" w:cs="Calibri"/>
                    <w:b/>
                    <w:sz w:val="24"/>
                    <w:szCs w:val="24"/>
                    <w:lang w:val="en-US"/>
                  </w:rPr>
                  <w:t>Nada, Ha</w:t>
                </w:r>
                <w:r>
                  <w:rPr>
                    <w:rFonts w:ascii="Times New Roman" w:eastAsia="Cambria" w:hAnsi="Times New Roman" w:cs="Calibri"/>
                    <w:b/>
                    <w:sz w:val="24"/>
                    <w:szCs w:val="24"/>
                    <w:lang w:val="en-US"/>
                  </w:rPr>
                  <w:t>mid</w:t>
                </w:r>
                <w:r>
                  <w:rPr>
                    <w:rFonts w:ascii="Times New Roman" w:eastAsia="Cambria" w:hAnsi="Times New Roman" w:cs="Calibri"/>
                    <w:b/>
                    <w:sz w:val="24"/>
                    <w:szCs w:val="24"/>
                    <w:lang w:val="en-US"/>
                  </w:rPr>
                  <w:tab/>
                  <w:t>(1924–1990)</w:t>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r>
                  <w:rPr>
                    <w:rFonts w:ascii="Times New Roman" w:eastAsia="Cambria" w:hAnsi="Times New Roman" w:cs="Calibri"/>
                    <w:b/>
                    <w:sz w:val="24"/>
                    <w:szCs w:val="24"/>
                    <w:lang w:val="en-US"/>
                  </w:rPr>
                  <w:tab/>
                </w:r>
              </w:p>
            </w:tc>
          </w:sdtContent>
        </w:sdt>
      </w:tr>
      <w:tr w:rsidR="00464699" w14:paraId="10F35650" w14:textId="77777777" w:rsidTr="007821B0">
        <w:sdt>
          <w:sdtPr>
            <w:alias w:val="Variant headwords"/>
            <w:tag w:val="variantHeadwords"/>
            <w:id w:val="173464402"/>
            <w:placeholder>
              <w:docPart w:val="D1C85026F75CD34DA3A752D0C4BA6187"/>
            </w:placeholder>
            <w:showingPlcHdr/>
          </w:sdtPr>
          <w:sdtEndPr/>
          <w:sdtContent>
            <w:tc>
              <w:tcPr>
                <w:tcW w:w="9016" w:type="dxa"/>
                <w:tcMar>
                  <w:top w:w="113" w:type="dxa"/>
                  <w:bottom w:w="113" w:type="dxa"/>
                </w:tcMar>
              </w:tcPr>
              <w:p w14:paraId="2A6C1F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305105" w14:textId="77777777" w:rsidTr="003F0D73">
        <w:sdt>
          <w:sdtPr>
            <w:alias w:val="Abstract"/>
            <w:tag w:val="abstract"/>
            <w:id w:val="-635871867"/>
            <w:placeholder>
              <w:docPart w:val="5A2B14F0746C99429C3DFD2299AAACDC"/>
            </w:placeholder>
          </w:sdtPr>
          <w:sdtEndPr/>
          <w:sdtContent>
            <w:sdt>
              <w:sdtPr>
                <w:alias w:val="Article text"/>
                <w:tag w:val="articleText"/>
                <w:id w:val="-2080425070"/>
                <w:placeholder>
                  <w:docPart w:val="8AEC5AB3F145AA4A893BA0D9DC3A96B5"/>
                </w:placeholder>
              </w:sdtPr>
              <w:sdtEndPr/>
              <w:sdtContent>
                <w:tc>
                  <w:tcPr>
                    <w:tcW w:w="9016" w:type="dxa"/>
                    <w:tcMar>
                      <w:top w:w="113" w:type="dxa"/>
                      <w:bottom w:w="113" w:type="dxa"/>
                    </w:tcMar>
                  </w:tcPr>
                  <w:p w14:paraId="6242F14F" w14:textId="5F82D7DF" w:rsidR="00E85A05" w:rsidRDefault="007E4662" w:rsidP="007E4662">
                    <w:r w:rsidRPr="00660AEC">
                      <w:t xml:space="preserve">Born in the neighbourhood of Khalifa in Cairo, Egypt, Hamid Nada </w:t>
                    </w:r>
                    <w:r>
                      <w:t>was</w:t>
                    </w:r>
                    <w:r w:rsidRPr="00660AEC">
                      <w:t xml:space="preserve"> one of the leading figures of Egyptian modern art. He was one of the first Egyptian painters to introduce symbolism in his work, </w:t>
                    </w:r>
                    <w:r w:rsidR="001405A9">
                      <w:t xml:space="preserve">which was </w:t>
                    </w:r>
                    <w:r w:rsidRPr="00660AEC">
                      <w:t>characterised by the expression of human inner feelings and inspired by popular trad</w:t>
                    </w:r>
                    <w:r>
                      <w:t>itions. He joined the Egyptian ‘</w:t>
                    </w:r>
                    <w:r w:rsidRPr="00660AEC">
                      <w:t>Group of Contemporary Art</w:t>
                    </w:r>
                    <w:r>
                      <w:t>’</w:t>
                    </w:r>
                    <w:r w:rsidRPr="00660AEC">
                      <w:t xml:space="preserve"> founded in 1946 by the painter and pedagogue Hussein Youssef Amin (1904 -1984), who rejected the traditional approach of art education and promoted freedom of expression. In 1948, Nada pursued his studies at the School of Fine Arts in Cairo, where he graduated in 1951. He studied in Luxor i</w:t>
                    </w:r>
                    <w:r>
                      <w:t>n 1956.</w:t>
                    </w:r>
                    <w:r w:rsidRPr="00660AEC">
                      <w:t xml:space="preserve"> </w:t>
                    </w:r>
                    <w:r>
                      <w:t>T</w:t>
                    </w:r>
                    <w:r w:rsidRPr="00660AEC">
                      <w:t xml:space="preserve">he following year, he was appointed at the Faculty of Fine Arts in Alexandria. In 1961, he was named professor at the School of Fine Arts in Cairo and became the head of its Painting Department in 1977. </w:t>
                    </w:r>
                  </w:p>
                </w:tc>
              </w:sdtContent>
            </w:sdt>
          </w:sdtContent>
        </w:sdt>
      </w:tr>
      <w:tr w:rsidR="003F0D73" w14:paraId="4271B404" w14:textId="77777777" w:rsidTr="003F0D73">
        <w:sdt>
          <w:sdtPr>
            <w:alias w:val="Article text"/>
            <w:tag w:val="articleText"/>
            <w:id w:val="634067588"/>
            <w:placeholder>
              <w:docPart w:val="08D15DC617F2B647828E7B1CBED79D2E"/>
            </w:placeholder>
          </w:sdtPr>
          <w:sdtEndPr/>
          <w:sdtContent>
            <w:tc>
              <w:tcPr>
                <w:tcW w:w="9016" w:type="dxa"/>
                <w:tcMar>
                  <w:top w:w="113" w:type="dxa"/>
                  <w:bottom w:w="113" w:type="dxa"/>
                </w:tcMar>
              </w:tcPr>
              <w:p w14:paraId="199D4BCD" w14:textId="3F83C905" w:rsidR="003F0D73" w:rsidRDefault="00695C12" w:rsidP="00C27FAB">
                <w:r w:rsidRPr="00660AEC">
                  <w:t xml:space="preserve">Born in the neighbourhood of Khalifa in Cairo, Egypt, Hamid Nada </w:t>
                </w:r>
                <w:r>
                  <w:t>was</w:t>
                </w:r>
                <w:r w:rsidRPr="00660AEC">
                  <w:t xml:space="preserve"> one of the leading figures of Egyptian modern art. He was one of the first Egyptian painters to introduce symbolism in his work, </w:t>
                </w:r>
                <w:r>
                  <w:t xml:space="preserve">which was </w:t>
                </w:r>
                <w:r w:rsidRPr="00660AEC">
                  <w:t>characterised by the expression of human inner feelings and inspired by popular trad</w:t>
                </w:r>
                <w:r>
                  <w:t>itions. He joined the Egyptian ‘</w:t>
                </w:r>
                <w:r w:rsidRPr="00660AEC">
                  <w:t>Group of Contemporary Art</w:t>
                </w:r>
                <w:r>
                  <w:t>’</w:t>
                </w:r>
                <w:r w:rsidRPr="00660AEC">
                  <w:t xml:space="preserve"> founded in 1946 by the painter and pedagogue Hussein Youssef Amin (1904 -1984), who rejected the traditional approach of art education and promoted freedom of expression. In 1948, Nada pursued his studies at the School of Fine Arts in Cairo, where he graduated in 1951. He studied in Luxor i</w:t>
                </w:r>
                <w:r>
                  <w:t>n 1956.</w:t>
                </w:r>
                <w:r w:rsidRPr="00660AEC">
                  <w:t xml:space="preserve"> </w:t>
                </w:r>
                <w:r>
                  <w:t>T</w:t>
                </w:r>
                <w:r w:rsidRPr="00660AEC">
                  <w:t>he following year, he was appointed at the Faculty of Fine Arts in Alexandria. In 1961, he was named professor at the School of Fine Arts in Cairo and became the head of its Painting Department in 1977</w:t>
                </w:r>
              </w:p>
            </w:tc>
            <w:bookmarkStart w:id="0" w:name="_GoBack" w:displacedByCustomXml="next"/>
            <w:bookmarkEnd w:id="0" w:displacedByCustomXml="next"/>
          </w:sdtContent>
        </w:sdt>
      </w:tr>
      <w:tr w:rsidR="003235A7" w14:paraId="7E987C8E" w14:textId="77777777" w:rsidTr="003235A7">
        <w:tc>
          <w:tcPr>
            <w:tcW w:w="9016" w:type="dxa"/>
          </w:tcPr>
          <w:p w14:paraId="1F13D9CE" w14:textId="77777777" w:rsidR="003235A7" w:rsidRDefault="003235A7" w:rsidP="008A5B87">
            <w:r w:rsidRPr="0015114C">
              <w:rPr>
                <w:u w:val="single"/>
              </w:rPr>
              <w:t>Further reading</w:t>
            </w:r>
            <w:r>
              <w:t>:</w:t>
            </w:r>
          </w:p>
          <w:p w14:paraId="08A31929" w14:textId="05652767" w:rsidR="00330E02" w:rsidRDefault="00330E02" w:rsidP="008A5B87">
            <w:sdt>
              <w:sdtPr>
                <w:id w:val="1477116775"/>
                <w:citation/>
              </w:sdtPr>
              <w:sdtContent>
                <w:r>
                  <w:fldChar w:fldCharType="begin"/>
                </w:r>
                <w:r>
                  <w:rPr>
                    <w:lang w:val="en-US"/>
                  </w:rPr>
                  <w:instrText xml:space="preserve"> CITATION cAl89 \l 1033 </w:instrText>
                </w:r>
                <w:r>
                  <w:fldChar w:fldCharType="separate"/>
                </w:r>
                <w:r w:rsidRPr="00330E02">
                  <w:rPr>
                    <w:noProof/>
                    <w:lang w:val="en-US"/>
                  </w:rPr>
                  <w:t>(cAlī)</w:t>
                </w:r>
                <w:r>
                  <w:fldChar w:fldCharType="end"/>
                </w:r>
              </w:sdtContent>
            </w:sdt>
          </w:p>
          <w:p w14:paraId="7408ED25" w14:textId="3733052C" w:rsidR="00330E02" w:rsidRDefault="00330E02" w:rsidP="008A5B87">
            <w:sdt>
              <w:sdtPr>
                <w:id w:val="-1287035904"/>
                <w:citation/>
              </w:sdtPr>
              <w:sdtContent>
                <w:r>
                  <w:fldChar w:fldCharType="begin"/>
                </w:r>
                <w:r>
                  <w:rPr>
                    <w:lang w:val="en-US"/>
                  </w:rPr>
                  <w:instrText xml:space="preserve"> CITATION Aim54 \l 1033 </w:instrText>
                </w:r>
                <w:r>
                  <w:fldChar w:fldCharType="separate"/>
                </w:r>
                <w:r w:rsidRPr="00330E02">
                  <w:rPr>
                    <w:noProof/>
                    <w:lang w:val="en-US"/>
                  </w:rPr>
                  <w:t>(Azar)</w:t>
                </w:r>
                <w:r>
                  <w:fldChar w:fldCharType="end"/>
                </w:r>
              </w:sdtContent>
            </w:sdt>
          </w:p>
          <w:sdt>
            <w:sdtPr>
              <w:alias w:val="Further reading"/>
              <w:tag w:val="furtherReading"/>
              <w:id w:val="-1516217107"/>
              <w:placeholder>
                <w:docPart w:val="902BFFEE0E8DE5439E52308ED65EE730"/>
              </w:placeholder>
            </w:sdtPr>
            <w:sdtEndPr/>
            <w:sdtContent>
              <w:p w14:paraId="31114533" w14:textId="53B8A06F" w:rsidR="003235A7" w:rsidRPr="00330E02" w:rsidRDefault="00330E02" w:rsidP="00330E02">
                <w:pPr>
                  <w:spacing w:line="360" w:lineRule="auto"/>
                  <w:rPr>
                    <w:rFonts w:ascii="Times New Roman" w:hAnsi="Times New Roman" w:cs="Tahoma"/>
                    <w:lang w:val="fr-CH"/>
                  </w:rPr>
                </w:pPr>
                <w:sdt>
                  <w:sdtPr>
                    <w:id w:val="1352078894"/>
                    <w:citation/>
                  </w:sdtPr>
                  <w:sdtContent>
                    <w:r>
                      <w:fldChar w:fldCharType="begin"/>
                    </w:r>
                    <w:r>
                      <w:rPr>
                        <w:lang w:val="en-US"/>
                      </w:rPr>
                      <w:instrText xml:space="preserve"> CITATION Pat12 \l 1033 </w:instrText>
                    </w:r>
                    <w:r>
                      <w:fldChar w:fldCharType="separate"/>
                    </w:r>
                    <w:r>
                      <w:rPr>
                        <w:noProof/>
                        <w:lang w:val="en-US"/>
                      </w:rPr>
                      <w:t xml:space="preserve"> </w:t>
                    </w:r>
                    <w:r w:rsidRPr="00330E02">
                      <w:rPr>
                        <w:noProof/>
                        <w:lang w:val="en-US"/>
                      </w:rPr>
                      <w:t>(Kane)</w:t>
                    </w:r>
                    <w:r>
                      <w:fldChar w:fldCharType="end"/>
                    </w:r>
                  </w:sdtContent>
                </w:sdt>
              </w:p>
            </w:sdtContent>
          </w:sdt>
        </w:tc>
      </w:tr>
    </w:tbl>
    <w:p w14:paraId="3AEF5B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3D907" w14:textId="77777777" w:rsidR="0084410F" w:rsidRDefault="0084410F" w:rsidP="007A0D55">
      <w:pPr>
        <w:spacing w:after="0" w:line="240" w:lineRule="auto"/>
      </w:pPr>
      <w:r>
        <w:separator/>
      </w:r>
    </w:p>
  </w:endnote>
  <w:endnote w:type="continuationSeparator" w:id="0">
    <w:p w14:paraId="16A48F51" w14:textId="77777777" w:rsidR="0084410F" w:rsidRDefault="008441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DB133" w14:textId="77777777" w:rsidR="0084410F" w:rsidRDefault="0084410F" w:rsidP="007A0D55">
      <w:pPr>
        <w:spacing w:after="0" w:line="240" w:lineRule="auto"/>
      </w:pPr>
      <w:r>
        <w:separator/>
      </w:r>
    </w:p>
  </w:footnote>
  <w:footnote w:type="continuationSeparator" w:id="0">
    <w:p w14:paraId="35E36CB7" w14:textId="77777777" w:rsidR="0084410F" w:rsidRDefault="008441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D43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5D0CF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0F"/>
    <w:rsid w:val="000261F9"/>
    <w:rsid w:val="00032559"/>
    <w:rsid w:val="00052040"/>
    <w:rsid w:val="000B25AE"/>
    <w:rsid w:val="000B55AB"/>
    <w:rsid w:val="000D24DC"/>
    <w:rsid w:val="00101B2E"/>
    <w:rsid w:val="00116FA0"/>
    <w:rsid w:val="001405A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E0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AEC"/>
    <w:rsid w:val="00695C12"/>
    <w:rsid w:val="006D0412"/>
    <w:rsid w:val="007411B9"/>
    <w:rsid w:val="00780D95"/>
    <w:rsid w:val="00780DC7"/>
    <w:rsid w:val="007A0D55"/>
    <w:rsid w:val="007B3377"/>
    <w:rsid w:val="007E4662"/>
    <w:rsid w:val="007E5F44"/>
    <w:rsid w:val="00821DE3"/>
    <w:rsid w:val="0084410F"/>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66D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EE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1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10F"/>
    <w:rPr>
      <w:rFonts w:ascii="Lucida Grande" w:hAnsi="Lucida Grande" w:cs="Lucida Grande"/>
      <w:sz w:val="18"/>
      <w:szCs w:val="18"/>
    </w:rPr>
  </w:style>
  <w:style w:type="character" w:customStyle="1" w:styleId="bibitems">
    <w:name w:val="bibitems"/>
    <w:basedOn w:val="DefaultParagraphFont"/>
    <w:rsid w:val="008441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41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410F"/>
    <w:rPr>
      <w:rFonts w:ascii="Lucida Grande" w:hAnsi="Lucida Grande" w:cs="Lucida Grande"/>
      <w:sz w:val="18"/>
      <w:szCs w:val="18"/>
    </w:rPr>
  </w:style>
  <w:style w:type="character" w:customStyle="1" w:styleId="bibitems">
    <w:name w:val="bibitems"/>
    <w:basedOn w:val="DefaultParagraphFont"/>
    <w:rsid w:val="00844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4882ECB69B9E4181A1D64B05E10738"/>
        <w:category>
          <w:name w:val="General"/>
          <w:gallery w:val="placeholder"/>
        </w:category>
        <w:types>
          <w:type w:val="bbPlcHdr"/>
        </w:types>
        <w:behaviors>
          <w:behavior w:val="content"/>
        </w:behaviors>
        <w:guid w:val="{D9864E23-60A6-E84B-B23D-956EF6673E7F}"/>
      </w:docPartPr>
      <w:docPartBody>
        <w:p w:rsidR="00000000" w:rsidRDefault="00282168">
          <w:pPr>
            <w:pStyle w:val="AD4882ECB69B9E4181A1D64B05E10738"/>
          </w:pPr>
          <w:r w:rsidRPr="00CC586D">
            <w:rPr>
              <w:rStyle w:val="PlaceholderText"/>
              <w:b/>
              <w:color w:val="FFFFFF" w:themeColor="background1"/>
            </w:rPr>
            <w:t>[Salutation]</w:t>
          </w:r>
        </w:p>
      </w:docPartBody>
    </w:docPart>
    <w:docPart>
      <w:docPartPr>
        <w:name w:val="0251FF9001315F4AA625B295051EE2CD"/>
        <w:category>
          <w:name w:val="General"/>
          <w:gallery w:val="placeholder"/>
        </w:category>
        <w:types>
          <w:type w:val="bbPlcHdr"/>
        </w:types>
        <w:behaviors>
          <w:behavior w:val="content"/>
        </w:behaviors>
        <w:guid w:val="{7DA33C12-6E80-D540-862F-6D040862129A}"/>
      </w:docPartPr>
      <w:docPartBody>
        <w:p w:rsidR="00000000" w:rsidRDefault="00282168">
          <w:pPr>
            <w:pStyle w:val="0251FF9001315F4AA625B295051EE2CD"/>
          </w:pPr>
          <w:r>
            <w:rPr>
              <w:rStyle w:val="PlaceholderText"/>
            </w:rPr>
            <w:t>[First name]</w:t>
          </w:r>
        </w:p>
      </w:docPartBody>
    </w:docPart>
    <w:docPart>
      <w:docPartPr>
        <w:name w:val="A1D011A5513F134087FC638E123FEC58"/>
        <w:category>
          <w:name w:val="General"/>
          <w:gallery w:val="placeholder"/>
        </w:category>
        <w:types>
          <w:type w:val="bbPlcHdr"/>
        </w:types>
        <w:behaviors>
          <w:behavior w:val="content"/>
        </w:behaviors>
        <w:guid w:val="{A78048C9-64AF-2C45-8949-99C00F374D36}"/>
      </w:docPartPr>
      <w:docPartBody>
        <w:p w:rsidR="00000000" w:rsidRDefault="00282168">
          <w:pPr>
            <w:pStyle w:val="A1D011A5513F134087FC638E123FEC58"/>
          </w:pPr>
          <w:r>
            <w:rPr>
              <w:rStyle w:val="PlaceholderText"/>
            </w:rPr>
            <w:t>[Middle name]</w:t>
          </w:r>
        </w:p>
      </w:docPartBody>
    </w:docPart>
    <w:docPart>
      <w:docPartPr>
        <w:name w:val="21576391A0580743B07438B765BEDE38"/>
        <w:category>
          <w:name w:val="General"/>
          <w:gallery w:val="placeholder"/>
        </w:category>
        <w:types>
          <w:type w:val="bbPlcHdr"/>
        </w:types>
        <w:behaviors>
          <w:behavior w:val="content"/>
        </w:behaviors>
        <w:guid w:val="{3B64FAAE-A5C6-3A42-8B33-6DB74A499585}"/>
      </w:docPartPr>
      <w:docPartBody>
        <w:p w:rsidR="00000000" w:rsidRDefault="00282168">
          <w:pPr>
            <w:pStyle w:val="21576391A0580743B07438B765BEDE38"/>
          </w:pPr>
          <w:r>
            <w:rPr>
              <w:rStyle w:val="PlaceholderText"/>
            </w:rPr>
            <w:t>[Last</w:t>
          </w:r>
          <w:r>
            <w:rPr>
              <w:rStyle w:val="PlaceholderText"/>
            </w:rPr>
            <w:t xml:space="preserve"> name]</w:t>
          </w:r>
        </w:p>
      </w:docPartBody>
    </w:docPart>
    <w:docPart>
      <w:docPartPr>
        <w:name w:val="982EC1C3C73B7844B7D5553172D7C26F"/>
        <w:category>
          <w:name w:val="General"/>
          <w:gallery w:val="placeholder"/>
        </w:category>
        <w:types>
          <w:type w:val="bbPlcHdr"/>
        </w:types>
        <w:behaviors>
          <w:behavior w:val="content"/>
        </w:behaviors>
        <w:guid w:val="{BAB9AB76-5915-6546-A82C-CCA816970CEF}"/>
      </w:docPartPr>
      <w:docPartBody>
        <w:p w:rsidR="00000000" w:rsidRDefault="00282168">
          <w:pPr>
            <w:pStyle w:val="982EC1C3C73B7844B7D5553172D7C26F"/>
          </w:pPr>
          <w:r>
            <w:rPr>
              <w:rStyle w:val="PlaceholderText"/>
            </w:rPr>
            <w:t>[Enter your biography]</w:t>
          </w:r>
        </w:p>
      </w:docPartBody>
    </w:docPart>
    <w:docPart>
      <w:docPartPr>
        <w:name w:val="4245E18F353ED4478E0DBC656BBCEB8C"/>
        <w:category>
          <w:name w:val="General"/>
          <w:gallery w:val="placeholder"/>
        </w:category>
        <w:types>
          <w:type w:val="bbPlcHdr"/>
        </w:types>
        <w:behaviors>
          <w:behavior w:val="content"/>
        </w:behaviors>
        <w:guid w:val="{20CDABA0-03E6-D644-B079-A57344B53261}"/>
      </w:docPartPr>
      <w:docPartBody>
        <w:p w:rsidR="00000000" w:rsidRDefault="00282168">
          <w:pPr>
            <w:pStyle w:val="4245E18F353ED4478E0DBC656BBCEB8C"/>
          </w:pPr>
          <w:r>
            <w:rPr>
              <w:rStyle w:val="PlaceholderText"/>
            </w:rPr>
            <w:t>[Enter the institution with which you are affiliated]</w:t>
          </w:r>
        </w:p>
      </w:docPartBody>
    </w:docPart>
    <w:docPart>
      <w:docPartPr>
        <w:name w:val="31109DF6707D8448866A7E17C170CBB0"/>
        <w:category>
          <w:name w:val="General"/>
          <w:gallery w:val="placeholder"/>
        </w:category>
        <w:types>
          <w:type w:val="bbPlcHdr"/>
        </w:types>
        <w:behaviors>
          <w:behavior w:val="content"/>
        </w:behaviors>
        <w:guid w:val="{B1AA5926-0013-E346-B6E1-04C3807C0683}"/>
      </w:docPartPr>
      <w:docPartBody>
        <w:p w:rsidR="00000000" w:rsidRDefault="00282168">
          <w:pPr>
            <w:pStyle w:val="31109DF6707D8448866A7E17C170CBB0"/>
          </w:pPr>
          <w:r w:rsidRPr="00EF74F7">
            <w:rPr>
              <w:b/>
              <w:color w:val="808080" w:themeColor="background1" w:themeShade="80"/>
            </w:rPr>
            <w:t>[Enter the headword for your article]</w:t>
          </w:r>
        </w:p>
      </w:docPartBody>
    </w:docPart>
    <w:docPart>
      <w:docPartPr>
        <w:name w:val="D1C85026F75CD34DA3A752D0C4BA6187"/>
        <w:category>
          <w:name w:val="General"/>
          <w:gallery w:val="placeholder"/>
        </w:category>
        <w:types>
          <w:type w:val="bbPlcHdr"/>
        </w:types>
        <w:behaviors>
          <w:behavior w:val="content"/>
        </w:behaviors>
        <w:guid w:val="{3A335CD2-78B0-EA48-BF20-C159FE431449}"/>
      </w:docPartPr>
      <w:docPartBody>
        <w:p w:rsidR="00000000" w:rsidRDefault="00282168">
          <w:pPr>
            <w:pStyle w:val="D1C85026F75CD34DA3A752D0C4BA61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2B14F0746C99429C3DFD2299AAACDC"/>
        <w:category>
          <w:name w:val="General"/>
          <w:gallery w:val="placeholder"/>
        </w:category>
        <w:types>
          <w:type w:val="bbPlcHdr"/>
        </w:types>
        <w:behaviors>
          <w:behavior w:val="content"/>
        </w:behaviors>
        <w:guid w:val="{40995161-E440-644E-B164-75298F2C4935}"/>
      </w:docPartPr>
      <w:docPartBody>
        <w:p w:rsidR="00000000" w:rsidRDefault="00282168">
          <w:pPr>
            <w:pStyle w:val="5A2B14F0746C99429C3DFD2299AAAC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15DC617F2B647828E7B1CBED79D2E"/>
        <w:category>
          <w:name w:val="General"/>
          <w:gallery w:val="placeholder"/>
        </w:category>
        <w:types>
          <w:type w:val="bbPlcHdr"/>
        </w:types>
        <w:behaviors>
          <w:behavior w:val="content"/>
        </w:behaviors>
        <w:guid w:val="{2747E117-18EA-3D4B-809D-EAC7826E66B0}"/>
      </w:docPartPr>
      <w:docPartBody>
        <w:p w:rsidR="00000000" w:rsidRDefault="00282168">
          <w:pPr>
            <w:pStyle w:val="08D15DC617F2B647828E7B1CBED79D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EC5AB3F145AA4A893BA0D9DC3A96B5"/>
        <w:category>
          <w:name w:val="General"/>
          <w:gallery w:val="placeholder"/>
        </w:category>
        <w:types>
          <w:type w:val="bbPlcHdr"/>
        </w:types>
        <w:behaviors>
          <w:behavior w:val="content"/>
        </w:behaviors>
        <w:guid w:val="{5153A179-05EC-054D-95FF-C0F913AAB5B3}"/>
      </w:docPartPr>
      <w:docPartBody>
        <w:p w:rsidR="00000000" w:rsidRDefault="00282168" w:rsidP="00282168">
          <w:pPr>
            <w:pStyle w:val="8AEC5AB3F145AA4A893BA0D9DC3A96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168"/>
    <w:rsid w:val="00282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168"/>
    <w:rPr>
      <w:color w:val="808080"/>
    </w:rPr>
  </w:style>
  <w:style w:type="paragraph" w:customStyle="1" w:styleId="AD4882ECB69B9E4181A1D64B05E10738">
    <w:name w:val="AD4882ECB69B9E4181A1D64B05E10738"/>
  </w:style>
  <w:style w:type="paragraph" w:customStyle="1" w:styleId="0251FF9001315F4AA625B295051EE2CD">
    <w:name w:val="0251FF9001315F4AA625B295051EE2CD"/>
  </w:style>
  <w:style w:type="paragraph" w:customStyle="1" w:styleId="A1D011A5513F134087FC638E123FEC58">
    <w:name w:val="A1D011A5513F134087FC638E123FEC58"/>
  </w:style>
  <w:style w:type="paragraph" w:customStyle="1" w:styleId="21576391A0580743B07438B765BEDE38">
    <w:name w:val="21576391A0580743B07438B765BEDE38"/>
  </w:style>
  <w:style w:type="paragraph" w:customStyle="1" w:styleId="982EC1C3C73B7844B7D5553172D7C26F">
    <w:name w:val="982EC1C3C73B7844B7D5553172D7C26F"/>
  </w:style>
  <w:style w:type="paragraph" w:customStyle="1" w:styleId="4245E18F353ED4478E0DBC656BBCEB8C">
    <w:name w:val="4245E18F353ED4478E0DBC656BBCEB8C"/>
  </w:style>
  <w:style w:type="paragraph" w:customStyle="1" w:styleId="31109DF6707D8448866A7E17C170CBB0">
    <w:name w:val="31109DF6707D8448866A7E17C170CBB0"/>
  </w:style>
  <w:style w:type="paragraph" w:customStyle="1" w:styleId="D1C85026F75CD34DA3A752D0C4BA6187">
    <w:name w:val="D1C85026F75CD34DA3A752D0C4BA6187"/>
  </w:style>
  <w:style w:type="paragraph" w:customStyle="1" w:styleId="5A2B14F0746C99429C3DFD2299AAACDC">
    <w:name w:val="5A2B14F0746C99429C3DFD2299AAACDC"/>
  </w:style>
  <w:style w:type="paragraph" w:customStyle="1" w:styleId="08D15DC617F2B647828E7B1CBED79D2E">
    <w:name w:val="08D15DC617F2B647828E7B1CBED79D2E"/>
  </w:style>
  <w:style w:type="paragraph" w:customStyle="1" w:styleId="902BFFEE0E8DE5439E52308ED65EE730">
    <w:name w:val="902BFFEE0E8DE5439E52308ED65EE730"/>
  </w:style>
  <w:style w:type="paragraph" w:customStyle="1" w:styleId="8AEC5AB3F145AA4A893BA0D9DC3A96B5">
    <w:name w:val="8AEC5AB3F145AA4A893BA0D9DC3A96B5"/>
    <w:rsid w:val="002821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168"/>
    <w:rPr>
      <w:color w:val="808080"/>
    </w:rPr>
  </w:style>
  <w:style w:type="paragraph" w:customStyle="1" w:styleId="AD4882ECB69B9E4181A1D64B05E10738">
    <w:name w:val="AD4882ECB69B9E4181A1D64B05E10738"/>
  </w:style>
  <w:style w:type="paragraph" w:customStyle="1" w:styleId="0251FF9001315F4AA625B295051EE2CD">
    <w:name w:val="0251FF9001315F4AA625B295051EE2CD"/>
  </w:style>
  <w:style w:type="paragraph" w:customStyle="1" w:styleId="A1D011A5513F134087FC638E123FEC58">
    <w:name w:val="A1D011A5513F134087FC638E123FEC58"/>
  </w:style>
  <w:style w:type="paragraph" w:customStyle="1" w:styleId="21576391A0580743B07438B765BEDE38">
    <w:name w:val="21576391A0580743B07438B765BEDE38"/>
  </w:style>
  <w:style w:type="paragraph" w:customStyle="1" w:styleId="982EC1C3C73B7844B7D5553172D7C26F">
    <w:name w:val="982EC1C3C73B7844B7D5553172D7C26F"/>
  </w:style>
  <w:style w:type="paragraph" w:customStyle="1" w:styleId="4245E18F353ED4478E0DBC656BBCEB8C">
    <w:name w:val="4245E18F353ED4478E0DBC656BBCEB8C"/>
  </w:style>
  <w:style w:type="paragraph" w:customStyle="1" w:styleId="31109DF6707D8448866A7E17C170CBB0">
    <w:name w:val="31109DF6707D8448866A7E17C170CBB0"/>
  </w:style>
  <w:style w:type="paragraph" w:customStyle="1" w:styleId="D1C85026F75CD34DA3A752D0C4BA6187">
    <w:name w:val="D1C85026F75CD34DA3A752D0C4BA6187"/>
  </w:style>
  <w:style w:type="paragraph" w:customStyle="1" w:styleId="5A2B14F0746C99429C3DFD2299AAACDC">
    <w:name w:val="5A2B14F0746C99429C3DFD2299AAACDC"/>
  </w:style>
  <w:style w:type="paragraph" w:customStyle="1" w:styleId="08D15DC617F2B647828E7B1CBED79D2E">
    <w:name w:val="08D15DC617F2B647828E7B1CBED79D2E"/>
  </w:style>
  <w:style w:type="paragraph" w:customStyle="1" w:styleId="902BFFEE0E8DE5439E52308ED65EE730">
    <w:name w:val="902BFFEE0E8DE5439E52308ED65EE730"/>
  </w:style>
  <w:style w:type="paragraph" w:customStyle="1" w:styleId="8AEC5AB3F145AA4A893BA0D9DC3A96B5">
    <w:name w:val="8AEC5AB3F145AA4A893BA0D9DC3A96B5"/>
    <w:rsid w:val="00282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cAl89</b:Tag>
    <b:SourceType>Book</b:SourceType>
    <b:Guid>{D82F87D8-9A23-E74F-9495-9C7E06A0BF98}</b:Guid>
    <b:Author>
      <b:Author>
        <b:NameList>
          <b:Person>
            <b:Last>cAlī</b:Last>
            <b:First>F.</b:First>
          </b:Person>
        </b:NameList>
      </b:Author>
    </b:Author>
    <b:Title>Ḥāmid Nadā [Hamid Nada]</b:Title>
    <b:Year>1989</b:Year>
    <b:City>Cairo</b:City>
    <b:Publisher>General Information Organization</b:Publisher>
    <b:RefOrder>1</b:RefOrder>
  </b:Source>
  <b:Source>
    <b:Tag>Aim54</b:Tag>
    <b:SourceType>Book</b:SourceType>
    <b:Guid>{9C7367D5-9064-6048-8E39-EB251EF747E4}</b:Guid>
    <b:Author>
      <b:Author>
        <b:NameList>
          <b:Person>
            <b:Last>Azar</b:Last>
            <b:First>Aimé</b:First>
          </b:Person>
        </b:NameList>
      </b:Author>
    </b:Author>
    <b:Title>L’Éveil de la conscience picturale en Égypte: Le Groupe de l’Art Contemporain</b:Title>
    <b:City>Le Caire</b:City>
    <b:Publisher>Imprimerie francaise </b:Publisher>
    <b:Year>1954</b:Year>
    <b:RefOrder>2</b:RefOrder>
  </b:Source>
  <b:Source>
    <b:Tag>Pat12</b:Tag>
    <b:SourceType>Book</b:SourceType>
    <b:Guid>{F72DC286-9EB1-ED47-A122-B3645B5A605B}</b:Guid>
    <b:Author>
      <b:Author>
        <b:NameList>
          <b:Person>
            <b:Last>Kane</b:Last>
            <b:First>Patrick</b:First>
            <b:Middle>M</b:Middle>
          </b:Person>
        </b:NameList>
      </b:Author>
    </b:Author>
    <b:Title>The Politics of Art and Culture in Modern Egypt: Aesthetics, Ideology and Nation Building</b:Title>
    <b:City>London</b:City>
    <b:Publisher>I.B. Tauris</b:Publisher>
    <b:Year>2012</b:Year>
    <b:RefOrder>3</b:RefOrder>
  </b:Source>
</b:Sources>
</file>

<file path=customXml/itemProps1.xml><?xml version="1.0" encoding="utf-8"?>
<ds:datastoreItem xmlns:ds="http://schemas.openxmlformats.org/officeDocument/2006/customXml" ds:itemID="{1345DFD9-1F41-F44C-AACF-B645858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2015-01-25T07:35:00Z</dcterms:created>
  <dcterms:modified xsi:type="dcterms:W3CDTF">2015-01-25T07:48:00Z</dcterms:modified>
</cp:coreProperties>
</file>