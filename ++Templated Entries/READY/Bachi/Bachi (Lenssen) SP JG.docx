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126EF3CA534BC2BD99494FF319771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07073F08A6494FAF3E12C0EE1FC39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B6547" w:rsidP="00CB6547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EE53C7EB80B42E7A102A6954C82671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7F3601A912D4EEBB123AAE6C525C8C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B6547" w:rsidP="00CB6547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BB40D17DD89406695E70A3FBDB8533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EB64F0D9AEF45BEA5FCF1E036E3192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DDB29A743463485197CFE477844F4649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B6547" w:rsidP="003F0D73">
                <w:pPr>
                  <w:rPr>
                    <w:b/>
                  </w:rPr>
                </w:pPr>
                <w:proofErr w:type="spellStart"/>
                <w:r w:rsidRPr="00CB6547">
                  <w:rPr>
                    <w:rStyle w:val="Heading1Char"/>
                    <w:lang w:val="en-US"/>
                  </w:rPr>
                  <w:t>Bachi</w:t>
                </w:r>
                <w:proofErr w:type="spellEnd"/>
                <w:r w:rsidRPr="00CB6547">
                  <w:rPr>
                    <w:rStyle w:val="Heading1Char"/>
                    <w:lang w:val="en-US"/>
                  </w:rPr>
                  <w:t xml:space="preserve">, Marwan </w:t>
                </w:r>
                <w:proofErr w:type="spellStart"/>
                <w:r w:rsidRPr="00CB6547">
                  <w:rPr>
                    <w:rStyle w:val="Heading1Char"/>
                    <w:lang w:val="en-US"/>
                  </w:rPr>
                  <w:t>Kassab</w:t>
                </w:r>
                <w:proofErr w:type="spellEnd"/>
                <w:r w:rsidRPr="00CB6547">
                  <w:rPr>
                    <w:rStyle w:val="Heading1Char"/>
                    <w:lang w:val="en-US"/>
                  </w:rPr>
                  <w:t xml:space="preserve"> (1934</w:t>
                </w:r>
                <w:r w:rsidR="005516B9">
                  <w:rPr>
                    <w:rStyle w:val="Heading1Char"/>
                    <w:lang w:val="en-US"/>
                  </w:rPr>
                  <w:t>–</w:t>
                </w:r>
                <w:r w:rsidRPr="00CB6547">
                  <w:rPr>
                    <w:rStyle w:val="Heading1Char"/>
                    <w:lang w:val="en-US"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69FCB0F00AB479A92183DCA5CF760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FCD2AA8C224479586ACAAD3008C1C0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B6547" w:rsidP="005516B9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</w:t>
                </w:r>
                <w:proofErr w:type="spellStart"/>
                <w:r w:rsidRPr="00DF1F30">
                  <w:t>Kassab</w:t>
                </w:r>
                <w:proofErr w:type="spellEnd"/>
                <w:r w:rsidRPr="00DF1F30">
                  <w:t xml:space="preserve"> </w:t>
                </w:r>
                <w:proofErr w:type="spellStart"/>
                <w:r w:rsidRPr="00DF1F30">
                  <w:t>Bachi</w:t>
                </w:r>
                <w:proofErr w:type="spellEnd"/>
                <w:r w:rsidRPr="00DF1F30">
                  <w:t xml:space="preserve">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proofErr w:type="spellStart"/>
                <w:r>
                  <w:rPr>
                    <w:rFonts w:cs="Arial"/>
                  </w:rPr>
                  <w:t>Hochschule</w:t>
                </w:r>
                <w:proofErr w:type="spellEnd"/>
                <w:r>
                  <w:rPr>
                    <w:rFonts w:cs="Arial"/>
                  </w:rPr>
                  <w:t xml:space="preserve"> der </w:t>
                </w:r>
                <w:proofErr w:type="spellStart"/>
                <w:r>
                  <w:rPr>
                    <w:rFonts w:cs="Arial"/>
                  </w:rPr>
                  <w:t>Künste</w:t>
                </w:r>
                <w:proofErr w:type="spellEnd"/>
                <w:r>
                  <w:rPr>
                    <w:rFonts w:cs="Arial"/>
                  </w:rPr>
                  <w:t xml:space="preserve">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F1F30">
                  <w:rPr>
                    <w:color w:val="000000"/>
                    <w:shd w:val="clear" w:color="auto" w:fill="FFFFFF"/>
                  </w:rPr>
                  <w:t>Sufi</w:t>
                </w:r>
                <w:r>
                  <w:rPr>
                    <w:color w:val="000000"/>
                    <w:shd w:val="clear" w:color="auto" w:fill="FFFFFF"/>
                  </w:rPr>
                  <w:t>st</w:t>
                </w:r>
                <w:proofErr w:type="spellEnd"/>
                <w:r>
                  <w:rPr>
                    <w:color w:val="000000"/>
                    <w:shd w:val="clear" w:color="auto" w:fill="FFFFFF"/>
                  </w:rPr>
                  <w:t xml:space="preserve">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 such as the</w:t>
                </w:r>
                <w:r w:rsidR="005516B9">
                  <w:t xml:space="preserve"> poet Adonis and</w:t>
                </w:r>
                <w:r w:rsidRPr="00DF1F30">
                  <w:t xml:space="preserve"> the</w:t>
                </w:r>
                <w:r>
                  <w:t xml:space="preserve"> novelist Abdurrahman </w:t>
                </w:r>
                <w:proofErr w:type="spellStart"/>
                <w:r>
                  <w:t>Munif</w:t>
                </w:r>
                <w:proofErr w:type="spellEnd"/>
                <w:r>
                  <w:t>, among</w:t>
                </w:r>
                <w:r w:rsidRPr="00DF1F30">
                  <w:t xml:space="preserve"> others.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6C293436EF241A1836005E3538286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516B9" w:rsidRDefault="005516B9" w:rsidP="005516B9">
                <w:pPr>
                  <w:keepNext/>
                </w:pPr>
                <w:r>
                  <w:t>File: Bachi.jpeg</w:t>
                </w:r>
              </w:p>
              <w:p w:rsidR="005516B9" w:rsidRDefault="005516B9" w:rsidP="005516B9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596BA0">
                  <w:t xml:space="preserve">Marwan </w:t>
                </w:r>
                <w:proofErr w:type="spellStart"/>
                <w:r w:rsidRPr="00596BA0">
                  <w:t>Kassab</w:t>
                </w:r>
                <w:proofErr w:type="spellEnd"/>
                <w:r w:rsidRPr="00596BA0">
                  <w:t xml:space="preserve"> </w:t>
                </w:r>
                <w:proofErr w:type="spellStart"/>
                <w:r w:rsidRPr="00596BA0">
                  <w:t>Bachi</w:t>
                </w:r>
                <w:proofErr w:type="spellEnd"/>
                <w:r w:rsidRPr="00596BA0">
                  <w:t xml:space="preserve">, Faces/Ibn </w:t>
                </w:r>
                <w:proofErr w:type="spellStart"/>
                <w:r w:rsidRPr="00596BA0">
                  <w:t>Arabi</w:t>
                </w:r>
                <w:proofErr w:type="spellEnd"/>
                <w:r w:rsidRPr="00596BA0">
                  <w:t xml:space="preserve"> (from a series of 99 etchings), 1997/1998, etching, 22x16 cm Source and copyright: The Khalid </w:t>
                </w:r>
                <w:proofErr w:type="spellStart"/>
                <w:r w:rsidRPr="00596BA0">
                  <w:t>Shoman</w:t>
                </w:r>
                <w:proofErr w:type="spellEnd"/>
                <w:r w:rsidRPr="00596BA0">
                  <w:t xml:space="preserve"> Private Collection, Amman, Jordan</w:t>
                </w:r>
              </w:p>
              <w:p w:rsidR="003F0D73" w:rsidRDefault="00CB6547" w:rsidP="00CB6547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</w:t>
                </w:r>
                <w:proofErr w:type="spellStart"/>
                <w:r w:rsidRPr="00DF1F30">
                  <w:t>Kassab</w:t>
                </w:r>
                <w:proofErr w:type="spellEnd"/>
                <w:r w:rsidRPr="00DF1F30">
                  <w:t xml:space="preserve"> </w:t>
                </w:r>
                <w:proofErr w:type="spellStart"/>
                <w:r w:rsidRPr="00DF1F30">
                  <w:t>Bachi</w:t>
                </w:r>
                <w:proofErr w:type="spellEnd"/>
                <w:r w:rsidRPr="00DF1F30">
                  <w:t xml:space="preserve">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proofErr w:type="spellStart"/>
                <w:r>
                  <w:rPr>
                    <w:rFonts w:cs="Arial"/>
                  </w:rPr>
                  <w:t>Hochschule</w:t>
                </w:r>
                <w:proofErr w:type="spellEnd"/>
                <w:r>
                  <w:rPr>
                    <w:rFonts w:cs="Arial"/>
                  </w:rPr>
                  <w:t xml:space="preserve"> der </w:t>
                </w:r>
                <w:proofErr w:type="spellStart"/>
                <w:r>
                  <w:rPr>
                    <w:rFonts w:cs="Arial"/>
                  </w:rPr>
                  <w:t>Künste</w:t>
                </w:r>
                <w:proofErr w:type="spellEnd"/>
                <w:r>
                  <w:rPr>
                    <w:rFonts w:cs="Arial"/>
                  </w:rPr>
                  <w:t xml:space="preserve">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F1F30">
                  <w:rPr>
                    <w:color w:val="000000"/>
                    <w:shd w:val="clear" w:color="auto" w:fill="FFFFFF"/>
                  </w:rPr>
                  <w:t>Sufi</w:t>
                </w:r>
                <w:r>
                  <w:rPr>
                    <w:color w:val="000000"/>
                    <w:shd w:val="clear" w:color="auto" w:fill="FFFFFF"/>
                  </w:rPr>
                  <w:t>st</w:t>
                </w:r>
                <w:proofErr w:type="spellEnd"/>
                <w:r>
                  <w:rPr>
                    <w:color w:val="000000"/>
                    <w:shd w:val="clear" w:color="auto" w:fill="FFFFFF"/>
                  </w:rPr>
                  <w:t xml:space="preserve">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 such as the</w:t>
                </w:r>
                <w:r w:rsidR="005516B9">
                  <w:t xml:space="preserve"> poet Adonis and </w:t>
                </w:r>
                <w:r w:rsidRPr="00DF1F30">
                  <w:t>the</w:t>
                </w:r>
                <w:r>
                  <w:t xml:space="preserve"> novelist Abdurrahman </w:t>
                </w:r>
                <w:proofErr w:type="spellStart"/>
                <w:r>
                  <w:t>Munif</w:t>
                </w:r>
                <w:proofErr w:type="spellEnd"/>
                <w:r>
                  <w:t>, among</w:t>
                </w:r>
                <w:r w:rsidRPr="00DF1F30">
                  <w:t xml:space="preserve"> others.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C82DD8D05B4F74A13027E439C4A903"/>
              </w:placeholder>
            </w:sdtPr>
            <w:sdtEndPr/>
            <w:sdtContent>
              <w:p w:rsidR="005516B9" w:rsidRDefault="005516B9" w:rsidP="00CB6547"/>
              <w:p w:rsidR="00E5745B" w:rsidRDefault="00E5745B" w:rsidP="00CB6547">
                <w:sdt>
                  <w:sdtPr>
                    <w:id w:val="8940821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Con98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(Atassi and Sayegh)</w:t>
                    </w:r>
                    <w:r>
                      <w:fldChar w:fldCharType="end"/>
                    </w:r>
                  </w:sdtContent>
                </w:sdt>
              </w:p>
              <w:p w:rsidR="00E5745B" w:rsidRDefault="00E5745B" w:rsidP="00CB6547"/>
              <w:p w:rsidR="00E5745B" w:rsidRDefault="00E5745B" w:rsidP="00CB6547">
                <w:sdt>
                  <w:sdtPr>
                    <w:id w:val="12489155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Ins93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(Institut du Monde Arabe Marwan: Peintures, Gravures)</w:t>
                    </w:r>
                    <w:r>
                      <w:fldChar w:fldCharType="end"/>
                    </w:r>
                  </w:sdtContent>
                </w:sdt>
              </w:p>
              <w:p w:rsidR="00E5745B" w:rsidRDefault="00E5745B" w:rsidP="00CB6547"/>
              <w:p w:rsidR="00E5745B" w:rsidRDefault="00E5745B" w:rsidP="00CB6547">
                <w:sdt>
                  <w:sdtPr>
                    <w:id w:val="14704739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Mun96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(Munīf)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5516B9" w:rsidRDefault="005516B9" w:rsidP="00CB6547"/>
              <w:p w:rsidR="003235A7" w:rsidRDefault="00862E41" w:rsidP="00CB654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E41" w:rsidRDefault="00862E41" w:rsidP="007A0D55">
      <w:pPr>
        <w:spacing w:after="0" w:line="240" w:lineRule="auto"/>
      </w:pPr>
      <w:r>
        <w:separator/>
      </w:r>
    </w:p>
  </w:endnote>
  <w:endnote w:type="continuationSeparator" w:id="0">
    <w:p w:rsidR="00862E41" w:rsidRDefault="00862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E41" w:rsidRDefault="00862E41" w:rsidP="007A0D55">
      <w:pPr>
        <w:spacing w:after="0" w:line="240" w:lineRule="auto"/>
      </w:pPr>
      <w:r>
        <w:separator/>
      </w:r>
    </w:p>
  </w:footnote>
  <w:footnote w:type="continuationSeparator" w:id="0">
    <w:p w:rsidR="00862E41" w:rsidRDefault="00862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6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6B9"/>
    <w:rsid w:val="00590035"/>
    <w:rsid w:val="005B177E"/>
    <w:rsid w:val="005B3921"/>
    <w:rsid w:val="005F26D7"/>
    <w:rsid w:val="005F5450"/>
    <w:rsid w:val="006D0412"/>
    <w:rsid w:val="007411B9"/>
    <w:rsid w:val="00775E0D"/>
    <w:rsid w:val="00780D95"/>
    <w:rsid w:val="00780DC7"/>
    <w:rsid w:val="007A0D55"/>
    <w:rsid w:val="007B3377"/>
    <w:rsid w:val="007E5F44"/>
    <w:rsid w:val="00821DE3"/>
    <w:rsid w:val="00846CE1"/>
    <w:rsid w:val="00862E41"/>
    <w:rsid w:val="008A5B87"/>
    <w:rsid w:val="00922950"/>
    <w:rsid w:val="009A7264"/>
    <w:rsid w:val="009D1606"/>
    <w:rsid w:val="009E18A1"/>
    <w:rsid w:val="009E73D7"/>
    <w:rsid w:val="00A2666B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6547"/>
    <w:rsid w:val="00CC586D"/>
    <w:rsid w:val="00CF1542"/>
    <w:rsid w:val="00CF3EC5"/>
    <w:rsid w:val="00D656DA"/>
    <w:rsid w:val="00D83300"/>
    <w:rsid w:val="00DC6B48"/>
    <w:rsid w:val="00DF01B0"/>
    <w:rsid w:val="00E5745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ocuments\GitHub\REM\++Templated%20Entries\++Pinkoski%20Template%20Drafts\SP%20Completed\Bachi\Bachi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126EF3CA534BC2BD99494FF319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D471-8666-4CDE-A945-1EC801E88527}"/>
      </w:docPartPr>
      <w:docPartBody>
        <w:p w:rsidR="005E24E5" w:rsidRDefault="004E56FF">
          <w:pPr>
            <w:pStyle w:val="F0126EF3CA534BC2BD99494FF319771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07073F08A6494FAF3E12C0EE1FC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C3CE-85E8-4A06-8C35-34F54011DDAD}"/>
      </w:docPartPr>
      <w:docPartBody>
        <w:p w:rsidR="005E24E5" w:rsidRDefault="004E56FF">
          <w:pPr>
            <w:pStyle w:val="C607073F08A6494FAF3E12C0EE1FC3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EE53C7EB80B42E7A102A6954C82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A8E3-5B99-4130-9D2C-D5622DED6207}"/>
      </w:docPartPr>
      <w:docPartBody>
        <w:p w:rsidR="005E24E5" w:rsidRDefault="004E56FF">
          <w:pPr>
            <w:pStyle w:val="2EE53C7EB80B42E7A102A6954C8267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7F3601A912D4EEBB123AAE6C525C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C61D-B389-4711-9FBD-1696824C8E93}"/>
      </w:docPartPr>
      <w:docPartBody>
        <w:p w:rsidR="005E24E5" w:rsidRDefault="004E56FF">
          <w:pPr>
            <w:pStyle w:val="07F3601A912D4EEBB123AAE6C525C8C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BB40D17DD89406695E70A3FBDB8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5A29-C219-4B5D-8C52-9C7459C0DD19}"/>
      </w:docPartPr>
      <w:docPartBody>
        <w:p w:rsidR="005E24E5" w:rsidRDefault="004E56FF">
          <w:pPr>
            <w:pStyle w:val="9BB40D17DD89406695E70A3FBDB8533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EB64F0D9AEF45BEA5FCF1E036E31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40E57-57EC-44B0-B842-FAA18D94BA8E}"/>
      </w:docPartPr>
      <w:docPartBody>
        <w:p w:rsidR="005E24E5" w:rsidRDefault="004E56FF">
          <w:pPr>
            <w:pStyle w:val="7EB64F0D9AEF45BEA5FCF1E036E319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B29A743463485197CFE477844F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F146-8E85-4F1A-B954-021CB987C8F6}"/>
      </w:docPartPr>
      <w:docPartBody>
        <w:p w:rsidR="005E24E5" w:rsidRDefault="004E56FF">
          <w:pPr>
            <w:pStyle w:val="DDB29A743463485197CFE477844F46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9FCB0F00AB479A92183DCA5CF7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B9B38-78A2-485B-8564-C1E9BFDF10CB}"/>
      </w:docPartPr>
      <w:docPartBody>
        <w:p w:rsidR="005E24E5" w:rsidRDefault="004E56FF">
          <w:pPr>
            <w:pStyle w:val="F69FCB0F00AB479A92183DCA5CF760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FCD2AA8C224479586ACAAD3008C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BA55-C011-4277-BEE6-5F099B7076F8}"/>
      </w:docPartPr>
      <w:docPartBody>
        <w:p w:rsidR="005E24E5" w:rsidRDefault="004E56FF">
          <w:pPr>
            <w:pStyle w:val="2FCD2AA8C224479586ACAAD3008C1C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C293436EF241A1836005E353828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22E7E-B578-4F5D-B48F-0542DF98504B}"/>
      </w:docPartPr>
      <w:docPartBody>
        <w:p w:rsidR="005E24E5" w:rsidRDefault="004E56FF">
          <w:pPr>
            <w:pStyle w:val="A6C293436EF241A1836005E3538286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C82DD8D05B4F74A13027E439C4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1E03-3A87-4AD8-A4F0-EF575404F999}"/>
      </w:docPartPr>
      <w:docPartBody>
        <w:p w:rsidR="005E24E5" w:rsidRDefault="004E56FF">
          <w:pPr>
            <w:pStyle w:val="6BC82DD8D05B4F74A13027E439C4A90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FF"/>
    <w:rsid w:val="004E56FF"/>
    <w:rsid w:val="005E24E5"/>
    <w:rsid w:val="0081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Con98</b:Tag>
    <b:SourceType>Book</b:SourceType>
    <b:Guid>{1D8D4E67-221F-4CDB-A2C9-1A2ADA628594}</b:Guid>
    <b:Title>Contemporary Art in Syria, 1898-1998</b:Title>
    <b:Year>1998</b:Year>
    <b:City>Damascus</b:City>
    <b:Publisher>Gallery Atassi</b:Publisher>
    <b:StateProvince>Syria</b:StateProvince>
    <b:Comments>Most comprehensively illustrated volume on Modern Syrian art.</b:Comments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RefOrder>1</b:RefOrder>
  </b:Source>
  <b:Source>
    <b:Tag>Ins93</b:Tag>
    <b:SourceType>Book</b:SourceType>
    <b:Guid>{3245011D-0A1B-4639-B7BD-D983FC9C63D1}</b:Guid>
    <b:Title>Institut du Monde Arabe Marwan: Peintures, Gravures</b:Title>
    <b:Year>1993</b:Year>
    <b:City>Paris</b:City>
    <b:Publisher>Institut du Monde Arabe</b:Publisher>
    <b:Comments>Exhibition catalogue</b:Comments>
    <b:RefOrder>2</b:RefOrder>
  </b:Source>
  <b:Source>
    <b:Tag>Mun96</b:Tag>
    <b:SourceType>Book</b:SourceType>
    <b:Guid>{35A731BB-8168-459A-8A2E-DB83774D9717}</b:Guid>
    <b:Author>
      <b:Author>
        <b:NameList>
          <b:Person>
            <b:Last>Munīf</b:Last>
            <b:First>ʻAbd</b:First>
            <b:Middle>al-Raḥmān</b:Middle>
          </b:Person>
        </b:NameList>
      </b:Author>
    </b:Author>
    <b:Title>Marwan Qassab Bashi: Riḥlat al-˘ayāt wa-l-Fann [Marwan Kassab Bachi: Art and Life’s Journey]</b:Title>
    <b:Year>1996</b:Year>
    <b:City>Syria</b:City>
    <b:Publisher>Muʼassasat al-ṣāliḥī</b:Publisher>
    <b:Comments>A detailed account of Marwan’s life and work by respected author Abdurrahman Munif, a close friend of the artist.</b:Comments>
    <b:RefOrder>3</b:RefOrder>
  </b:Source>
</b:Sources>
</file>

<file path=customXml/itemProps1.xml><?xml version="1.0" encoding="utf-8"?>
<ds:datastoreItem xmlns:ds="http://schemas.openxmlformats.org/officeDocument/2006/customXml" ds:itemID="{833E9A9C-DB30-4E71-9CF7-EB2E0E91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BachiSP</Template>
  <TotalTime>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2014-08-24T18:21:00Z</dcterms:created>
  <dcterms:modified xsi:type="dcterms:W3CDTF">2014-08-24T18:43:00Z</dcterms:modified>
</cp:coreProperties>
</file>