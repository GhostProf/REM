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8543D6" w14:textId="77777777" w:rsidTr="00922950">
        <w:tc>
          <w:tcPr>
            <w:tcW w:w="491" w:type="dxa"/>
            <w:vMerge w:val="restart"/>
            <w:shd w:val="clear" w:color="auto" w:fill="A6A6A6" w:themeFill="background1" w:themeFillShade="A6"/>
            <w:textDirection w:val="btLr"/>
          </w:tcPr>
          <w:p w14:paraId="79D47D2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DA31C35E4483A4E8FDA3019F8FE5E5B"/>
            </w:placeholder>
            <w:showingPlcHdr/>
            <w:dropDownList>
              <w:listItem w:displayText="Dr." w:value="Dr."/>
              <w:listItem w:displayText="Prof." w:value="Prof."/>
            </w:dropDownList>
          </w:sdtPr>
          <w:sdtEndPr/>
          <w:sdtContent>
            <w:tc>
              <w:tcPr>
                <w:tcW w:w="1259" w:type="dxa"/>
              </w:tcPr>
              <w:p w14:paraId="67D26C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C04AE01933B94EAC51A08AEED8316E"/>
            </w:placeholder>
            <w:text/>
          </w:sdtPr>
          <w:sdtEndPr/>
          <w:sdtContent>
            <w:tc>
              <w:tcPr>
                <w:tcW w:w="2073" w:type="dxa"/>
              </w:tcPr>
              <w:p w14:paraId="0E9780F9" w14:textId="77777777" w:rsidR="00B574C9" w:rsidRDefault="007546AB" w:rsidP="007546AB">
                <w:r w:rsidRPr="007546AB">
                  <w:t>John</w:t>
                </w:r>
              </w:p>
            </w:tc>
          </w:sdtContent>
        </w:sdt>
        <w:sdt>
          <w:sdtPr>
            <w:alias w:val="Middle name"/>
            <w:tag w:val="authorMiddleName"/>
            <w:id w:val="-2076034781"/>
            <w:placeholder>
              <w:docPart w:val="67B8E1A676C03140845879E017124528"/>
            </w:placeholder>
            <w:showingPlcHdr/>
            <w:text/>
          </w:sdtPr>
          <w:sdtEndPr/>
          <w:sdtContent>
            <w:tc>
              <w:tcPr>
                <w:tcW w:w="2551" w:type="dxa"/>
              </w:tcPr>
              <w:p w14:paraId="653B9A56" w14:textId="77777777" w:rsidR="00B574C9" w:rsidRDefault="00B574C9" w:rsidP="00922950">
                <w:r>
                  <w:rPr>
                    <w:rStyle w:val="PlaceholderText"/>
                  </w:rPr>
                  <w:t>[Middle name]</w:t>
                </w:r>
              </w:p>
            </w:tc>
          </w:sdtContent>
        </w:sdt>
        <w:sdt>
          <w:sdtPr>
            <w:alias w:val="Last name"/>
            <w:tag w:val="authorLastName"/>
            <w:id w:val="-1088529830"/>
            <w:placeholder>
              <w:docPart w:val="5E40D09A5190324F96B67001F026818C"/>
            </w:placeholder>
            <w:text/>
          </w:sdtPr>
          <w:sdtEndPr/>
          <w:sdtContent>
            <w:tc>
              <w:tcPr>
                <w:tcW w:w="2642" w:type="dxa"/>
              </w:tcPr>
              <w:p w14:paraId="3A9CB2D4" w14:textId="77777777" w:rsidR="00B574C9" w:rsidRDefault="007546AB" w:rsidP="00922950">
                <w:proofErr w:type="spellStart"/>
                <w:r w:rsidRPr="007546AB">
                  <w:rPr>
                    <w:lang w:val="en-US" w:eastAsia="ja-JP"/>
                  </w:rPr>
                  <w:t>Szostak</w:t>
                </w:r>
                <w:proofErr w:type="spellEnd"/>
              </w:p>
            </w:tc>
          </w:sdtContent>
        </w:sdt>
      </w:tr>
      <w:tr w:rsidR="00B574C9" w14:paraId="353AC24B" w14:textId="77777777" w:rsidTr="001A6A06">
        <w:trPr>
          <w:trHeight w:val="986"/>
        </w:trPr>
        <w:tc>
          <w:tcPr>
            <w:tcW w:w="491" w:type="dxa"/>
            <w:vMerge/>
            <w:shd w:val="clear" w:color="auto" w:fill="A6A6A6" w:themeFill="background1" w:themeFillShade="A6"/>
          </w:tcPr>
          <w:p w14:paraId="1B8833E6" w14:textId="77777777" w:rsidR="00B574C9" w:rsidRPr="001A6A06" w:rsidRDefault="00B574C9" w:rsidP="00CF1542">
            <w:pPr>
              <w:jc w:val="center"/>
              <w:rPr>
                <w:b/>
                <w:color w:val="FFFFFF" w:themeColor="background1"/>
              </w:rPr>
            </w:pPr>
          </w:p>
        </w:tc>
        <w:sdt>
          <w:sdtPr>
            <w:alias w:val="Biography"/>
            <w:tag w:val="authorBiography"/>
            <w:id w:val="938807824"/>
            <w:placeholder>
              <w:docPart w:val="73F9BBD56517B94F8314C5BC3F9EE623"/>
            </w:placeholder>
            <w:showingPlcHdr/>
          </w:sdtPr>
          <w:sdtEndPr/>
          <w:sdtContent>
            <w:tc>
              <w:tcPr>
                <w:tcW w:w="8525" w:type="dxa"/>
                <w:gridSpan w:val="4"/>
              </w:tcPr>
              <w:p w14:paraId="533BB926" w14:textId="77777777" w:rsidR="00B574C9" w:rsidRDefault="00B574C9" w:rsidP="00922950">
                <w:r>
                  <w:rPr>
                    <w:rStyle w:val="PlaceholderText"/>
                  </w:rPr>
                  <w:t>[Enter your biography]</w:t>
                </w:r>
              </w:p>
            </w:tc>
          </w:sdtContent>
        </w:sdt>
      </w:tr>
      <w:tr w:rsidR="00B574C9" w14:paraId="1361CB49" w14:textId="77777777" w:rsidTr="001A6A06">
        <w:trPr>
          <w:trHeight w:val="986"/>
        </w:trPr>
        <w:tc>
          <w:tcPr>
            <w:tcW w:w="491" w:type="dxa"/>
            <w:vMerge/>
            <w:shd w:val="clear" w:color="auto" w:fill="A6A6A6" w:themeFill="background1" w:themeFillShade="A6"/>
          </w:tcPr>
          <w:p w14:paraId="2A3C88C5" w14:textId="77777777" w:rsidR="00B574C9" w:rsidRPr="001A6A06" w:rsidRDefault="00B574C9" w:rsidP="00CF1542">
            <w:pPr>
              <w:jc w:val="center"/>
              <w:rPr>
                <w:b/>
                <w:color w:val="FFFFFF" w:themeColor="background1"/>
              </w:rPr>
            </w:pPr>
          </w:p>
        </w:tc>
        <w:sdt>
          <w:sdtPr>
            <w:alias w:val="Affiliation"/>
            <w:tag w:val="affiliation"/>
            <w:id w:val="2012937915"/>
            <w:placeholder>
              <w:docPart w:val="5DDC1B16FD5FB8478B6275AA02CE5BAA"/>
            </w:placeholder>
            <w:text/>
          </w:sdtPr>
          <w:sdtEndPr/>
          <w:sdtContent>
            <w:tc>
              <w:tcPr>
                <w:tcW w:w="8525" w:type="dxa"/>
                <w:gridSpan w:val="4"/>
              </w:tcPr>
              <w:p w14:paraId="6F57B904" w14:textId="77777777" w:rsidR="00B574C9" w:rsidRDefault="007546AB" w:rsidP="007546AB">
                <w:r>
                  <w:t>University of Hawaii</w:t>
                </w:r>
              </w:p>
            </w:tc>
          </w:sdtContent>
        </w:sdt>
      </w:tr>
    </w:tbl>
    <w:p w14:paraId="29C07AA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D243F8A" w14:textId="77777777" w:rsidTr="00244BB0">
        <w:tc>
          <w:tcPr>
            <w:tcW w:w="9016" w:type="dxa"/>
            <w:shd w:val="clear" w:color="auto" w:fill="A6A6A6" w:themeFill="background1" w:themeFillShade="A6"/>
            <w:tcMar>
              <w:top w:w="113" w:type="dxa"/>
              <w:bottom w:w="113" w:type="dxa"/>
            </w:tcMar>
          </w:tcPr>
          <w:p w14:paraId="582EF97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423927D" w14:textId="77777777" w:rsidTr="003F0D73">
        <w:sdt>
          <w:sdtPr>
            <w:rPr>
              <w:b/>
            </w:rPr>
            <w:alias w:val="Article headword"/>
            <w:tag w:val="articleHeadword"/>
            <w:id w:val="-361440020"/>
            <w:placeholder>
              <w:docPart w:val="85069A7BD0ED994CA425B1D0499B2161"/>
            </w:placeholder>
            <w:text/>
          </w:sdtPr>
          <w:sdtEndPr/>
          <w:sdtContent>
            <w:tc>
              <w:tcPr>
                <w:tcW w:w="9016" w:type="dxa"/>
                <w:tcMar>
                  <w:top w:w="113" w:type="dxa"/>
                  <w:bottom w:w="113" w:type="dxa"/>
                </w:tcMar>
              </w:tcPr>
              <w:p w14:paraId="12A662A8" w14:textId="35CB4FF6" w:rsidR="003F0D73" w:rsidRPr="00FB589A" w:rsidRDefault="000D6E42" w:rsidP="003F0D73">
                <w:pPr>
                  <w:rPr>
                    <w:b/>
                  </w:rPr>
                </w:pPr>
                <w:r w:rsidRPr="000D6E42">
                  <w:rPr>
                    <w:b/>
                    <w:lang w:bidi="en-US"/>
                  </w:rPr>
                  <w:t xml:space="preserve">Okada, </w:t>
                </w:r>
                <w:proofErr w:type="spellStart"/>
                <w:r w:rsidRPr="000D6E42">
                  <w:rPr>
                    <w:b/>
                    <w:lang w:bidi="en-US"/>
                  </w:rPr>
                  <w:t>Kenzô</w:t>
                </w:r>
                <w:proofErr w:type="spellEnd"/>
                <w:r w:rsidRPr="000D6E42">
                  <w:rPr>
                    <w:b/>
                    <w:lang w:bidi="en-US"/>
                  </w:rPr>
                  <w:t xml:space="preserve"> </w:t>
                </w:r>
                <w:r w:rsidRPr="000D6E42">
                  <w:rPr>
                    <w:rFonts w:hint="eastAsia"/>
                    <w:b/>
                    <w:lang w:bidi="en-US"/>
                  </w:rPr>
                  <w:t>岡田謙三</w:t>
                </w:r>
                <w:r w:rsidRPr="000D6E42">
                  <w:rPr>
                    <w:b/>
                    <w:lang w:bidi="en-US"/>
                  </w:rPr>
                  <w:t xml:space="preserve"> (1902–1982)</w:t>
                </w:r>
              </w:p>
            </w:tc>
          </w:sdtContent>
        </w:sdt>
      </w:tr>
      <w:tr w:rsidR="00464699" w14:paraId="202413F5" w14:textId="77777777" w:rsidTr="007546AB">
        <w:sdt>
          <w:sdtPr>
            <w:alias w:val="Variant headwords"/>
            <w:tag w:val="variantHeadwords"/>
            <w:id w:val="173464402"/>
            <w:placeholder>
              <w:docPart w:val="2D4BB02AF70E754B8BFA5B6E95A453F8"/>
            </w:placeholder>
            <w:showingPlcHdr/>
          </w:sdtPr>
          <w:sdtEndPr/>
          <w:sdtContent>
            <w:tc>
              <w:tcPr>
                <w:tcW w:w="9016" w:type="dxa"/>
                <w:tcMar>
                  <w:top w:w="113" w:type="dxa"/>
                  <w:bottom w:w="113" w:type="dxa"/>
                </w:tcMar>
              </w:tcPr>
              <w:p w14:paraId="33B7758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E2D6E8" w14:textId="77777777" w:rsidTr="003F0D73">
        <w:sdt>
          <w:sdtPr>
            <w:alias w:val="Abstract"/>
            <w:tag w:val="abstract"/>
            <w:id w:val="-635871867"/>
            <w:placeholder>
              <w:docPart w:val="AE92D5A3D9633F4F8C24AF4C0F420DB5"/>
            </w:placeholder>
            <w:showingPlcHdr/>
          </w:sdtPr>
          <w:sdtEndPr/>
          <w:sdtContent>
            <w:tc>
              <w:tcPr>
                <w:tcW w:w="9016" w:type="dxa"/>
                <w:tcMar>
                  <w:top w:w="113" w:type="dxa"/>
                  <w:bottom w:w="113" w:type="dxa"/>
                </w:tcMar>
              </w:tcPr>
              <w:p w14:paraId="231E710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A3F7F76" w14:textId="77777777" w:rsidTr="003F0D73">
        <w:sdt>
          <w:sdtPr>
            <w:alias w:val="Article text"/>
            <w:tag w:val="articleText"/>
            <w:id w:val="634067588"/>
            <w:placeholder>
              <w:docPart w:val="A3F43BD5711641458C02B381E929D9F1"/>
            </w:placeholder>
          </w:sdtPr>
          <w:sdtEndPr/>
          <w:sdtContent>
            <w:tc>
              <w:tcPr>
                <w:tcW w:w="9016" w:type="dxa"/>
                <w:tcMar>
                  <w:top w:w="113" w:type="dxa"/>
                  <w:bottom w:w="113" w:type="dxa"/>
                </w:tcMar>
              </w:tcPr>
              <w:p w14:paraId="565B796B" w14:textId="2D906604" w:rsidR="004D221E" w:rsidRPr="004D221E" w:rsidRDefault="004D221E" w:rsidP="004D221E">
                <w:proofErr w:type="spellStart"/>
                <w:r w:rsidRPr="004D221E">
                  <w:t>Kenzô</w:t>
                </w:r>
                <w:proofErr w:type="spellEnd"/>
                <w:r w:rsidRPr="004D221E">
                  <w:t xml:space="preserve"> Okada was an American painter of Japanese birth, and one of the earliest artists from Asia to earn an international reputation as an </w:t>
                </w:r>
                <w:r>
                  <w:t>a</w:t>
                </w:r>
                <w:r w:rsidRPr="004D221E">
                  <w:t xml:space="preserve">bstract </w:t>
                </w:r>
                <w:r>
                  <w:t>e</w:t>
                </w:r>
                <w:r w:rsidRPr="004D221E">
                  <w:t xml:space="preserve">xpressionist. Okada began his artistic training at the Tokyo School of Fine Arts, but withdrew in 1924 in order to travel to France. In Paris, he met fellow expatriate Fujita </w:t>
                </w:r>
                <w:proofErr w:type="spellStart"/>
                <w:r w:rsidRPr="004D221E">
                  <w:t>Tsuguharu</w:t>
                </w:r>
                <w:proofErr w:type="spellEnd"/>
                <w:r w:rsidR="00151077">
                  <w:t xml:space="preserve"> </w:t>
                </w:r>
                <w:r w:rsidRPr="004D221E">
                  <w:t>and</w:t>
                </w:r>
                <w:r w:rsidR="00151077">
                  <w:t xml:space="preserve"> also</w:t>
                </w:r>
                <w:r w:rsidRPr="004D221E">
                  <w:t xml:space="preserve"> became acquainted with Alberto Giacometti and Marie Laurencin. A comparison Laurencin’s portraits with work from Okada’s initial phase suggests her example was important in the development of his early figural style. Okada returned to Japan in 1927 due to financial hardship, at which point he became associated with the </w:t>
                </w:r>
                <w:proofErr w:type="spellStart"/>
                <w:r w:rsidRPr="004D221E">
                  <w:t>Nikakai</w:t>
                </w:r>
                <w:proofErr w:type="spellEnd"/>
                <w:r w:rsidRPr="004D221E">
                  <w:t xml:space="preserve">, where he exhibited for the next thirty years. In 1950, Okada moved from Japan to New York, where befriended Mark Rothko, Bradley Walker Tomlin, and </w:t>
                </w:r>
                <w:proofErr w:type="spellStart"/>
                <w:r w:rsidRPr="004D221E">
                  <w:t>Clyfford</w:t>
                </w:r>
                <w:proofErr w:type="spellEnd"/>
                <w:r w:rsidRPr="004D221E">
                  <w:t xml:space="preserve"> Still. The work of these New York School painters encouraged Okada to forgo representational styles in favour of abstraction. During this latter phase, he rendered his paintings in subdued, flat colours with a decorative lyricism often associated with </w:t>
                </w:r>
                <w:r w:rsidR="00E8789E">
                  <w:t xml:space="preserve">the aesthetics of </w:t>
                </w:r>
                <w:r w:rsidRPr="004D221E">
                  <w:t>traditio</w:t>
                </w:r>
                <w:r w:rsidR="00E8789E">
                  <w:t>nal Japanese paintings</w:t>
                </w:r>
                <w:r w:rsidR="00151077">
                  <w:t xml:space="preserve">; </w:t>
                </w:r>
                <w:r w:rsidR="00B16178">
                  <w:t>in a 1968 interview, Okada</w:t>
                </w:r>
                <w:r w:rsidRPr="004D221E">
                  <w:t xml:space="preserve"> later</w:t>
                </w:r>
                <w:r w:rsidR="00151077">
                  <w:t xml:space="preserve"> came to define abstraction as ‘</w:t>
                </w:r>
                <w:r w:rsidRPr="004D221E">
                  <w:t>West and East meeting each othe</w:t>
                </w:r>
                <w:r w:rsidR="00151077">
                  <w:t>r.’</w:t>
                </w:r>
                <w:r w:rsidRPr="004D221E">
                  <w:t xml:space="preserve"> Okada became an American citizen in 1960 but made frequent visits to Tokyo, where he died in 1982. </w:t>
                </w:r>
                <w:bookmarkStart w:id="0" w:name="_GoBack"/>
                <w:bookmarkEnd w:id="0"/>
              </w:p>
              <w:p w14:paraId="0E4DD05F" w14:textId="77777777" w:rsidR="003F0D73" w:rsidRDefault="003F0D73" w:rsidP="00C27FAB"/>
            </w:tc>
          </w:sdtContent>
        </w:sdt>
      </w:tr>
      <w:tr w:rsidR="003235A7" w14:paraId="77D9321E" w14:textId="77777777" w:rsidTr="003235A7">
        <w:tc>
          <w:tcPr>
            <w:tcW w:w="9016" w:type="dxa"/>
          </w:tcPr>
          <w:p w14:paraId="5109BF7D" w14:textId="77777777" w:rsidR="003235A7" w:rsidRDefault="003235A7" w:rsidP="008A5B87">
            <w:r w:rsidRPr="0015114C">
              <w:rPr>
                <w:u w:val="single"/>
              </w:rPr>
              <w:t>Further reading</w:t>
            </w:r>
            <w:r>
              <w:t>:</w:t>
            </w:r>
          </w:p>
          <w:sdt>
            <w:sdtPr>
              <w:alias w:val="Further reading"/>
              <w:tag w:val="furtherReading"/>
              <w:id w:val="-1516217107"/>
              <w:placeholder>
                <w:docPart w:val="040313E9A7C74742BDA7A94ED95CE2E0"/>
              </w:placeholder>
            </w:sdtPr>
            <w:sdtEndPr/>
            <w:sdtContent>
              <w:p w14:paraId="2B58C87E" w14:textId="0D48277D" w:rsidR="00151077" w:rsidRDefault="00E8789E" w:rsidP="00151077">
                <w:sdt>
                  <w:sdtPr>
                    <w:id w:val="1167898026"/>
                    <w:citation/>
                  </w:sdtPr>
                  <w:sdtEndPr/>
                  <w:sdtContent>
                    <w:r w:rsidR="00151077">
                      <w:fldChar w:fldCharType="begin"/>
                    </w:r>
                    <w:r w:rsidR="00151077">
                      <w:rPr>
                        <w:lang w:val="en-US"/>
                      </w:rPr>
                      <w:instrText xml:space="preserve"> CITATION Hal07 \l 1033 </w:instrText>
                    </w:r>
                    <w:r w:rsidR="00151077">
                      <w:fldChar w:fldCharType="separate"/>
                    </w:r>
                    <w:r w:rsidR="00151077">
                      <w:rPr>
                        <w:noProof/>
                        <w:lang w:val="en-US"/>
                      </w:rPr>
                      <w:t xml:space="preserve"> </w:t>
                    </w:r>
                    <w:r w:rsidR="00151077" w:rsidRPr="00151077">
                      <w:rPr>
                        <w:noProof/>
                        <w:lang w:val="en-US"/>
                      </w:rPr>
                      <w:t>(Hallmark)</w:t>
                    </w:r>
                    <w:r w:rsidR="00151077">
                      <w:fldChar w:fldCharType="end"/>
                    </w:r>
                  </w:sdtContent>
                </w:sdt>
              </w:p>
              <w:p w14:paraId="74DC1175" w14:textId="3FFDF90C" w:rsidR="00151077" w:rsidRDefault="00151077" w:rsidP="00151077"/>
              <w:p w14:paraId="0CAB445B" w14:textId="39C981B2" w:rsidR="00151077" w:rsidRDefault="00E8789E" w:rsidP="00151077">
                <w:sdt>
                  <w:sdtPr>
                    <w:id w:val="1422679493"/>
                    <w:citation/>
                  </w:sdtPr>
                  <w:sdtEndPr/>
                  <w:sdtContent>
                    <w:r w:rsidR="00151077">
                      <w:fldChar w:fldCharType="begin"/>
                    </w:r>
                    <w:r w:rsidR="00151077">
                      <w:rPr>
                        <w:lang w:val="en-US"/>
                      </w:rPr>
                      <w:instrText xml:space="preserve"> CITATION Oka68 \l 1033 </w:instrText>
                    </w:r>
                    <w:r w:rsidR="00151077">
                      <w:fldChar w:fldCharType="separate"/>
                    </w:r>
                    <w:r w:rsidR="00151077" w:rsidRPr="00151077">
                      <w:rPr>
                        <w:noProof/>
                        <w:lang w:val="en-US"/>
                      </w:rPr>
                      <w:t>(Okada)</w:t>
                    </w:r>
                    <w:r w:rsidR="00151077">
                      <w:fldChar w:fldCharType="end"/>
                    </w:r>
                  </w:sdtContent>
                </w:sdt>
              </w:p>
              <w:p w14:paraId="7AC16B58" w14:textId="77777777" w:rsidR="00151077" w:rsidRDefault="00151077" w:rsidP="00151077"/>
              <w:p w14:paraId="7E03EE48" w14:textId="30C06DC2" w:rsidR="003235A7" w:rsidRDefault="00E8789E" w:rsidP="00151077">
                <w:sdt>
                  <w:sdtPr>
                    <w:id w:val="351384658"/>
                    <w:citation/>
                  </w:sdtPr>
                  <w:sdtEndPr/>
                  <w:sdtContent>
                    <w:r w:rsidR="00151077">
                      <w:fldChar w:fldCharType="begin"/>
                    </w:r>
                    <w:r w:rsidR="00151077">
                      <w:rPr>
                        <w:lang w:val="en-US"/>
                      </w:rPr>
                      <w:instrText xml:space="preserve"> CITATION Pro00 \l 1033 </w:instrText>
                    </w:r>
                    <w:r w:rsidR="00151077">
                      <w:fldChar w:fldCharType="separate"/>
                    </w:r>
                    <w:r w:rsidR="00151077" w:rsidRPr="00151077">
                      <w:rPr>
                        <w:noProof/>
                        <w:lang w:val="en-US"/>
                      </w:rPr>
                      <w:t>(Prokopoff)</w:t>
                    </w:r>
                    <w:r w:rsidR="00151077">
                      <w:fldChar w:fldCharType="end"/>
                    </w:r>
                  </w:sdtContent>
                </w:sdt>
              </w:p>
            </w:sdtContent>
          </w:sdt>
        </w:tc>
      </w:tr>
    </w:tbl>
    <w:p w14:paraId="6264B3B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18E29" w14:textId="77777777" w:rsidR="00151077" w:rsidRDefault="00151077" w:rsidP="007A0D55">
      <w:pPr>
        <w:spacing w:after="0" w:line="240" w:lineRule="auto"/>
      </w:pPr>
      <w:r>
        <w:separator/>
      </w:r>
    </w:p>
  </w:endnote>
  <w:endnote w:type="continuationSeparator" w:id="0">
    <w:p w14:paraId="5127BDC6" w14:textId="77777777" w:rsidR="00151077" w:rsidRDefault="0015107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049D4" w14:textId="77777777" w:rsidR="00151077" w:rsidRDefault="00151077" w:rsidP="007A0D55">
      <w:pPr>
        <w:spacing w:after="0" w:line="240" w:lineRule="auto"/>
      </w:pPr>
      <w:r>
        <w:separator/>
      </w:r>
    </w:p>
  </w:footnote>
  <w:footnote w:type="continuationSeparator" w:id="0">
    <w:p w14:paraId="4149BFCB" w14:textId="77777777" w:rsidR="00151077" w:rsidRDefault="0015107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2A7AD" w14:textId="77777777" w:rsidR="00151077" w:rsidRDefault="0015107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377FED" w14:textId="77777777" w:rsidR="00151077" w:rsidRDefault="001510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70"/>
    <w:rsid w:val="00032559"/>
    <w:rsid w:val="00052040"/>
    <w:rsid w:val="000B25AE"/>
    <w:rsid w:val="000B55AB"/>
    <w:rsid w:val="000D24DC"/>
    <w:rsid w:val="000D6E42"/>
    <w:rsid w:val="00101B2E"/>
    <w:rsid w:val="00116FA0"/>
    <w:rsid w:val="0015107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221E"/>
    <w:rsid w:val="004E5896"/>
    <w:rsid w:val="00513EE6"/>
    <w:rsid w:val="00534F8F"/>
    <w:rsid w:val="00590035"/>
    <w:rsid w:val="005B177E"/>
    <w:rsid w:val="005B3921"/>
    <w:rsid w:val="005F26D7"/>
    <w:rsid w:val="005F5450"/>
    <w:rsid w:val="006D0412"/>
    <w:rsid w:val="007411B9"/>
    <w:rsid w:val="007546AB"/>
    <w:rsid w:val="00780D95"/>
    <w:rsid w:val="00780DC7"/>
    <w:rsid w:val="007A0D55"/>
    <w:rsid w:val="007A1A70"/>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6178"/>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789E"/>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B5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1A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A7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1A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A7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A31C35E4483A4E8FDA3019F8FE5E5B"/>
        <w:category>
          <w:name w:val="General"/>
          <w:gallery w:val="placeholder"/>
        </w:category>
        <w:types>
          <w:type w:val="bbPlcHdr"/>
        </w:types>
        <w:behaviors>
          <w:behavior w:val="content"/>
        </w:behaviors>
        <w:guid w:val="{E83437FD-11B6-6440-844A-5CA4A5B8F529}"/>
      </w:docPartPr>
      <w:docPartBody>
        <w:p w:rsidR="003531C2" w:rsidRDefault="003531C2">
          <w:pPr>
            <w:pStyle w:val="5DA31C35E4483A4E8FDA3019F8FE5E5B"/>
          </w:pPr>
          <w:r w:rsidRPr="00CC586D">
            <w:rPr>
              <w:rStyle w:val="PlaceholderText"/>
              <w:b/>
              <w:color w:val="FFFFFF" w:themeColor="background1"/>
            </w:rPr>
            <w:t>[Salutation]</w:t>
          </w:r>
        </w:p>
      </w:docPartBody>
    </w:docPart>
    <w:docPart>
      <w:docPartPr>
        <w:name w:val="EBC04AE01933B94EAC51A08AEED8316E"/>
        <w:category>
          <w:name w:val="General"/>
          <w:gallery w:val="placeholder"/>
        </w:category>
        <w:types>
          <w:type w:val="bbPlcHdr"/>
        </w:types>
        <w:behaviors>
          <w:behavior w:val="content"/>
        </w:behaviors>
        <w:guid w:val="{545184E9-EF8A-EC43-AC0A-3C0F95B65873}"/>
      </w:docPartPr>
      <w:docPartBody>
        <w:p w:rsidR="003531C2" w:rsidRDefault="003531C2">
          <w:pPr>
            <w:pStyle w:val="EBC04AE01933B94EAC51A08AEED8316E"/>
          </w:pPr>
          <w:r>
            <w:rPr>
              <w:rStyle w:val="PlaceholderText"/>
            </w:rPr>
            <w:t>[First name]</w:t>
          </w:r>
        </w:p>
      </w:docPartBody>
    </w:docPart>
    <w:docPart>
      <w:docPartPr>
        <w:name w:val="67B8E1A676C03140845879E017124528"/>
        <w:category>
          <w:name w:val="General"/>
          <w:gallery w:val="placeholder"/>
        </w:category>
        <w:types>
          <w:type w:val="bbPlcHdr"/>
        </w:types>
        <w:behaviors>
          <w:behavior w:val="content"/>
        </w:behaviors>
        <w:guid w:val="{874DB229-5C63-8048-B86B-F33C6EE6DC9A}"/>
      </w:docPartPr>
      <w:docPartBody>
        <w:p w:rsidR="003531C2" w:rsidRDefault="003531C2">
          <w:pPr>
            <w:pStyle w:val="67B8E1A676C03140845879E017124528"/>
          </w:pPr>
          <w:r>
            <w:rPr>
              <w:rStyle w:val="PlaceholderText"/>
            </w:rPr>
            <w:t>[Middle name]</w:t>
          </w:r>
        </w:p>
      </w:docPartBody>
    </w:docPart>
    <w:docPart>
      <w:docPartPr>
        <w:name w:val="5E40D09A5190324F96B67001F026818C"/>
        <w:category>
          <w:name w:val="General"/>
          <w:gallery w:val="placeholder"/>
        </w:category>
        <w:types>
          <w:type w:val="bbPlcHdr"/>
        </w:types>
        <w:behaviors>
          <w:behavior w:val="content"/>
        </w:behaviors>
        <w:guid w:val="{62B8124E-0117-7548-B9A7-C203A492C08B}"/>
      </w:docPartPr>
      <w:docPartBody>
        <w:p w:rsidR="003531C2" w:rsidRDefault="003531C2">
          <w:pPr>
            <w:pStyle w:val="5E40D09A5190324F96B67001F026818C"/>
          </w:pPr>
          <w:r>
            <w:rPr>
              <w:rStyle w:val="PlaceholderText"/>
            </w:rPr>
            <w:t>[Last name]</w:t>
          </w:r>
        </w:p>
      </w:docPartBody>
    </w:docPart>
    <w:docPart>
      <w:docPartPr>
        <w:name w:val="73F9BBD56517B94F8314C5BC3F9EE623"/>
        <w:category>
          <w:name w:val="General"/>
          <w:gallery w:val="placeholder"/>
        </w:category>
        <w:types>
          <w:type w:val="bbPlcHdr"/>
        </w:types>
        <w:behaviors>
          <w:behavior w:val="content"/>
        </w:behaviors>
        <w:guid w:val="{C1480149-467F-004B-B8D3-63CA65B01080}"/>
      </w:docPartPr>
      <w:docPartBody>
        <w:p w:rsidR="003531C2" w:rsidRDefault="003531C2">
          <w:pPr>
            <w:pStyle w:val="73F9BBD56517B94F8314C5BC3F9EE623"/>
          </w:pPr>
          <w:r>
            <w:rPr>
              <w:rStyle w:val="PlaceholderText"/>
            </w:rPr>
            <w:t>[Enter your biography]</w:t>
          </w:r>
        </w:p>
      </w:docPartBody>
    </w:docPart>
    <w:docPart>
      <w:docPartPr>
        <w:name w:val="5DDC1B16FD5FB8478B6275AA02CE5BAA"/>
        <w:category>
          <w:name w:val="General"/>
          <w:gallery w:val="placeholder"/>
        </w:category>
        <w:types>
          <w:type w:val="bbPlcHdr"/>
        </w:types>
        <w:behaviors>
          <w:behavior w:val="content"/>
        </w:behaviors>
        <w:guid w:val="{4DF03544-D01E-9D4C-825A-9D89DD37DAD4}"/>
      </w:docPartPr>
      <w:docPartBody>
        <w:p w:rsidR="003531C2" w:rsidRDefault="003531C2">
          <w:pPr>
            <w:pStyle w:val="5DDC1B16FD5FB8478B6275AA02CE5BAA"/>
          </w:pPr>
          <w:r>
            <w:rPr>
              <w:rStyle w:val="PlaceholderText"/>
            </w:rPr>
            <w:t>[Enter the institution with which you are affiliated]</w:t>
          </w:r>
        </w:p>
      </w:docPartBody>
    </w:docPart>
    <w:docPart>
      <w:docPartPr>
        <w:name w:val="85069A7BD0ED994CA425B1D0499B2161"/>
        <w:category>
          <w:name w:val="General"/>
          <w:gallery w:val="placeholder"/>
        </w:category>
        <w:types>
          <w:type w:val="bbPlcHdr"/>
        </w:types>
        <w:behaviors>
          <w:behavior w:val="content"/>
        </w:behaviors>
        <w:guid w:val="{4C556C94-98DB-F146-ABA3-F337CF9C0103}"/>
      </w:docPartPr>
      <w:docPartBody>
        <w:p w:rsidR="003531C2" w:rsidRDefault="003531C2">
          <w:pPr>
            <w:pStyle w:val="85069A7BD0ED994CA425B1D0499B2161"/>
          </w:pPr>
          <w:r w:rsidRPr="00EF74F7">
            <w:rPr>
              <w:b/>
              <w:color w:val="808080" w:themeColor="background1" w:themeShade="80"/>
            </w:rPr>
            <w:t>[Enter the headword for your article]</w:t>
          </w:r>
        </w:p>
      </w:docPartBody>
    </w:docPart>
    <w:docPart>
      <w:docPartPr>
        <w:name w:val="2D4BB02AF70E754B8BFA5B6E95A453F8"/>
        <w:category>
          <w:name w:val="General"/>
          <w:gallery w:val="placeholder"/>
        </w:category>
        <w:types>
          <w:type w:val="bbPlcHdr"/>
        </w:types>
        <w:behaviors>
          <w:behavior w:val="content"/>
        </w:behaviors>
        <w:guid w:val="{CD3BF284-C016-1E4A-894F-62193046D85C}"/>
      </w:docPartPr>
      <w:docPartBody>
        <w:p w:rsidR="003531C2" w:rsidRDefault="003531C2">
          <w:pPr>
            <w:pStyle w:val="2D4BB02AF70E754B8BFA5B6E95A453F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92D5A3D9633F4F8C24AF4C0F420DB5"/>
        <w:category>
          <w:name w:val="General"/>
          <w:gallery w:val="placeholder"/>
        </w:category>
        <w:types>
          <w:type w:val="bbPlcHdr"/>
        </w:types>
        <w:behaviors>
          <w:behavior w:val="content"/>
        </w:behaviors>
        <w:guid w:val="{607BD525-CB1E-4342-9A79-C5C8A5B69ED3}"/>
      </w:docPartPr>
      <w:docPartBody>
        <w:p w:rsidR="003531C2" w:rsidRDefault="003531C2">
          <w:pPr>
            <w:pStyle w:val="AE92D5A3D9633F4F8C24AF4C0F420DB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F43BD5711641458C02B381E929D9F1"/>
        <w:category>
          <w:name w:val="General"/>
          <w:gallery w:val="placeholder"/>
        </w:category>
        <w:types>
          <w:type w:val="bbPlcHdr"/>
        </w:types>
        <w:behaviors>
          <w:behavior w:val="content"/>
        </w:behaviors>
        <w:guid w:val="{E182A1BB-1350-AE42-987C-FCD83DD46BCC}"/>
      </w:docPartPr>
      <w:docPartBody>
        <w:p w:rsidR="003531C2" w:rsidRDefault="003531C2">
          <w:pPr>
            <w:pStyle w:val="A3F43BD5711641458C02B381E929D9F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0313E9A7C74742BDA7A94ED95CE2E0"/>
        <w:category>
          <w:name w:val="General"/>
          <w:gallery w:val="placeholder"/>
        </w:category>
        <w:types>
          <w:type w:val="bbPlcHdr"/>
        </w:types>
        <w:behaviors>
          <w:behavior w:val="content"/>
        </w:behaviors>
        <w:guid w:val="{54888B94-2F82-DA47-A06A-766DA2C6D59E}"/>
      </w:docPartPr>
      <w:docPartBody>
        <w:p w:rsidR="003531C2" w:rsidRDefault="003531C2">
          <w:pPr>
            <w:pStyle w:val="040313E9A7C74742BDA7A94ED95CE2E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1C2"/>
    <w:rsid w:val="00353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A31C35E4483A4E8FDA3019F8FE5E5B">
    <w:name w:val="5DA31C35E4483A4E8FDA3019F8FE5E5B"/>
  </w:style>
  <w:style w:type="paragraph" w:customStyle="1" w:styleId="EBC04AE01933B94EAC51A08AEED8316E">
    <w:name w:val="EBC04AE01933B94EAC51A08AEED8316E"/>
  </w:style>
  <w:style w:type="paragraph" w:customStyle="1" w:styleId="67B8E1A676C03140845879E017124528">
    <w:name w:val="67B8E1A676C03140845879E017124528"/>
  </w:style>
  <w:style w:type="paragraph" w:customStyle="1" w:styleId="5E40D09A5190324F96B67001F026818C">
    <w:name w:val="5E40D09A5190324F96B67001F026818C"/>
  </w:style>
  <w:style w:type="paragraph" w:customStyle="1" w:styleId="73F9BBD56517B94F8314C5BC3F9EE623">
    <w:name w:val="73F9BBD56517B94F8314C5BC3F9EE623"/>
  </w:style>
  <w:style w:type="paragraph" w:customStyle="1" w:styleId="5DDC1B16FD5FB8478B6275AA02CE5BAA">
    <w:name w:val="5DDC1B16FD5FB8478B6275AA02CE5BAA"/>
  </w:style>
  <w:style w:type="paragraph" w:customStyle="1" w:styleId="85069A7BD0ED994CA425B1D0499B2161">
    <w:name w:val="85069A7BD0ED994CA425B1D0499B2161"/>
  </w:style>
  <w:style w:type="paragraph" w:customStyle="1" w:styleId="2D4BB02AF70E754B8BFA5B6E95A453F8">
    <w:name w:val="2D4BB02AF70E754B8BFA5B6E95A453F8"/>
  </w:style>
  <w:style w:type="paragraph" w:customStyle="1" w:styleId="AE92D5A3D9633F4F8C24AF4C0F420DB5">
    <w:name w:val="AE92D5A3D9633F4F8C24AF4C0F420DB5"/>
  </w:style>
  <w:style w:type="paragraph" w:customStyle="1" w:styleId="A3F43BD5711641458C02B381E929D9F1">
    <w:name w:val="A3F43BD5711641458C02B381E929D9F1"/>
  </w:style>
  <w:style w:type="paragraph" w:customStyle="1" w:styleId="040313E9A7C74742BDA7A94ED95CE2E0">
    <w:name w:val="040313E9A7C74742BDA7A94ED95CE2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A31C35E4483A4E8FDA3019F8FE5E5B">
    <w:name w:val="5DA31C35E4483A4E8FDA3019F8FE5E5B"/>
  </w:style>
  <w:style w:type="paragraph" w:customStyle="1" w:styleId="EBC04AE01933B94EAC51A08AEED8316E">
    <w:name w:val="EBC04AE01933B94EAC51A08AEED8316E"/>
  </w:style>
  <w:style w:type="paragraph" w:customStyle="1" w:styleId="67B8E1A676C03140845879E017124528">
    <w:name w:val="67B8E1A676C03140845879E017124528"/>
  </w:style>
  <w:style w:type="paragraph" w:customStyle="1" w:styleId="5E40D09A5190324F96B67001F026818C">
    <w:name w:val="5E40D09A5190324F96B67001F026818C"/>
  </w:style>
  <w:style w:type="paragraph" w:customStyle="1" w:styleId="73F9BBD56517B94F8314C5BC3F9EE623">
    <w:name w:val="73F9BBD56517B94F8314C5BC3F9EE623"/>
  </w:style>
  <w:style w:type="paragraph" w:customStyle="1" w:styleId="5DDC1B16FD5FB8478B6275AA02CE5BAA">
    <w:name w:val="5DDC1B16FD5FB8478B6275AA02CE5BAA"/>
  </w:style>
  <w:style w:type="paragraph" w:customStyle="1" w:styleId="85069A7BD0ED994CA425B1D0499B2161">
    <w:name w:val="85069A7BD0ED994CA425B1D0499B2161"/>
  </w:style>
  <w:style w:type="paragraph" w:customStyle="1" w:styleId="2D4BB02AF70E754B8BFA5B6E95A453F8">
    <w:name w:val="2D4BB02AF70E754B8BFA5B6E95A453F8"/>
  </w:style>
  <w:style w:type="paragraph" w:customStyle="1" w:styleId="AE92D5A3D9633F4F8C24AF4C0F420DB5">
    <w:name w:val="AE92D5A3D9633F4F8C24AF4C0F420DB5"/>
  </w:style>
  <w:style w:type="paragraph" w:customStyle="1" w:styleId="A3F43BD5711641458C02B381E929D9F1">
    <w:name w:val="A3F43BD5711641458C02B381E929D9F1"/>
  </w:style>
  <w:style w:type="paragraph" w:customStyle="1" w:styleId="040313E9A7C74742BDA7A94ED95CE2E0">
    <w:name w:val="040313E9A7C74742BDA7A94ED95CE2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Oka68</b:Tag>
    <b:SourceType>Interview</b:SourceType>
    <b:Guid>{02E66A54-2BC4-4C48-B127-D739424ED713}</b:Guid>
    <b:Title>Oral History Interview with Kenzo Okada</b:Title>
    <b:Publisher>Archives of American Art, Smithsonian Institution</b:Publisher>
    <b:Year>1968</b:Year>
    <b:Comments>URL: http://www.aaa.si.edu/collections/oralhistories/transcripts/okada68.htm</b:Comments>
    <b:Author>
      <b:Interviewee>
        <b:NameList>
          <b:Person>
            <b:Last>Okada</b:Last>
            <b:First>Kenzo</b:First>
          </b:Person>
        </b:NameList>
      </b:Interviewee>
      <b:Interviewer>
        <b:NameList>
          <b:Person>
            <b:Last>Selvig</b:Last>
            <b:First>Forrest</b:First>
          </b:Person>
        </b:NameList>
      </b:Interviewer>
    </b:Author>
    <b:Month>November</b:Month>
    <b:Day>22</b:Day>
    <b:RefOrder>2</b:RefOrder>
  </b:Source>
  <b:Source>
    <b:Tag>Hal07</b:Tag>
    <b:SourceType>Book</b:SourceType>
    <b:Guid>{C61EB649-77A0-9B44-AB90-9054086E4255}</b:Guid>
    <b:Title>Encyclopedia of Asian American Artists</b:Title>
    <b:Year>2007</b:Year>
    <b:Publisher>Greenwood Publishing Group</b:Publisher>
    <b:Pages>170-172</b:Pages>
    <b:City>Westport</b:City>
    <b:StateProvince>CT</b:StateProvince>
    <b:Author>
      <b:Author>
        <b:NameList>
          <b:Person>
            <b:Last>Hallmark</b:Last>
            <b:First>Kara</b:First>
            <b:Middle>Kelley</b:Middle>
          </b:Person>
        </b:NameList>
      </b:Author>
    </b:Author>
    <b:RefOrder>1</b:RefOrder>
  </b:Source>
  <b:Source>
    <b:Tag>Pro00</b:Tag>
    <b:SourceType>Book</b:SourceType>
    <b:Guid>{2401340D-0199-A843-BE87-551A79C4EA1C}</b:Guid>
    <b:Author>
      <b:Author>
        <b:NameList>
          <b:Person>
            <b:Last>Prokopoff</b:Last>
            <b:First>Stephen</b:First>
            <b:Middle>S.</b:Middle>
          </b:Person>
        </b:NameList>
      </b:Author>
    </b:Author>
    <b:Title>Kenzo Okada: A Retrospective of the American Years, 1950 to 1982</b:Title>
    <b:City>Iowa City</b:City>
    <b:Publisher>University of Iowa Museum of Art</b:Publisher>
    <b:Year>2000</b:Year>
    <b:RefOrder>3</b:RefOrder>
  </b:Source>
</b:Sources>
</file>

<file path=customXml/itemProps1.xml><?xml version="1.0" encoding="utf-8"?>
<ds:datastoreItem xmlns:ds="http://schemas.openxmlformats.org/officeDocument/2006/customXml" ds:itemID="{0BA70BDD-7F40-134B-A76C-83840E410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1</Pages>
  <Words>258</Words>
  <Characters>1475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5</cp:revision>
  <dcterms:created xsi:type="dcterms:W3CDTF">2014-12-14T02:49:00Z</dcterms:created>
  <dcterms:modified xsi:type="dcterms:W3CDTF">2014-12-18T04:50:00Z</dcterms:modified>
</cp:coreProperties>
</file>