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83E38F9F19344ADB2C393CF45ABA55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07E8531F2E48849373F541E00EA37F"/>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9E25527C90514F209D2F84168CC9711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3EF9D68B73346DEB9712FDCAAA995FC"/>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259D61CD8814EA2B1F9163A538F5B5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82222E903D74B6F8B7F3C68D7958A3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0E34899D19C4EB2848FC0264ABF84BD"/>
            </w:placeholder>
            <w:text/>
          </w:sdtPr>
          <w:sdtContent>
            <w:tc>
              <w:tcPr>
                <w:tcW w:w="9016" w:type="dxa"/>
                <w:tcMar>
                  <w:top w:w="113" w:type="dxa"/>
                  <w:bottom w:w="113" w:type="dxa"/>
                </w:tcMar>
              </w:tcPr>
              <w:p w:rsidR="003F0D73" w:rsidRPr="00FB589A" w:rsidRDefault="000A1330" w:rsidP="000A1330">
                <w:pPr>
                  <w:rPr>
                    <w:b/>
                  </w:rPr>
                </w:pPr>
                <w:r w:rsidRPr="000A1330">
                  <w:t>Kline, Franz (1910-1962)</w:t>
                </w:r>
                <w:r w:rsidRPr="000A1330">
                  <w:tab/>
                </w:r>
              </w:p>
            </w:tc>
          </w:sdtContent>
        </w:sdt>
      </w:tr>
      <w:tr w:rsidR="00464699" w:rsidTr="007821B0">
        <w:sdt>
          <w:sdtPr>
            <w:alias w:val="Variant headwords"/>
            <w:tag w:val="variantHeadwords"/>
            <w:id w:val="173464402"/>
            <w:placeholder>
              <w:docPart w:val="E7AA663A2FF843389D7007C05B0FFAE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E5CE4A1CAA24DF3A58189BB36B3F88C"/>
            </w:placeholder>
          </w:sdtPr>
          <w:sdtEndPr/>
          <w:sdtContent>
            <w:tc>
              <w:tcPr>
                <w:tcW w:w="9016" w:type="dxa"/>
                <w:tcMar>
                  <w:top w:w="113" w:type="dxa"/>
                  <w:bottom w:w="113" w:type="dxa"/>
                </w:tcMar>
              </w:tcPr>
              <w:p w:rsidR="00E85A05" w:rsidRDefault="000A1330" w:rsidP="000A1330">
                <w:r>
                  <w:t xml:space="preserve">A prominent member of the Abstract Expressionists, Franz Kline was born in Wilkes-Barre, Pennsylvania. He drew cartoons in high school and, after attending Boston University, studied at the Art Students League in New York and the </w:t>
                </w:r>
                <w:proofErr w:type="spellStart"/>
                <w:r>
                  <w:t>Heatherly</w:t>
                </w:r>
                <w:proofErr w:type="spellEnd"/>
                <w:r>
                  <w:t xml:space="preserve"> Art School in London. Kline became a regular at the Cedar Tavern, and for most of the 1940s painted urban and industrial spaces with boldly drawn architectural elements. These paintings later developed into the signature black and white canvases for which he is best known. The bold swaths of black pigment relate to one another as steel beams and bridge spans might, while the interstitial gaps are thickly painted and blended along the edges of directional motifs eliminating any illusion of depth, as in </w:t>
                </w:r>
                <w:r w:rsidRPr="00220AB5">
                  <w:rPr>
                    <w:i/>
                  </w:rPr>
                  <w:t>Painting Number 2</w:t>
                </w:r>
                <w:r>
                  <w:t xml:space="preserve"> (1954) at the Museum of Modern Art. Kline's canvases, canonised as ‘action painting’ by Harold Rosenberg, were harbingers of individualism and vitality in American art exhibitions sent abroad during the Cold War. Kline died suddenly in 1962 just as colour begun to reappear in his palette. His blustery abstractions inspired a large following, including Brice </w:t>
                </w:r>
                <w:proofErr w:type="spellStart"/>
                <w:r>
                  <w:t>Marden</w:t>
                </w:r>
                <w:proofErr w:type="spellEnd"/>
                <w:r>
                  <w:t xml:space="preserve">, the sculptor Mark di </w:t>
                </w:r>
                <w:proofErr w:type="spellStart"/>
                <w:r>
                  <w:t>Suvero</w:t>
                </w:r>
                <w:proofErr w:type="spellEnd"/>
                <w:r>
                  <w:t xml:space="preserve"> and photographer Aaron </w:t>
                </w:r>
                <w:proofErr w:type="spellStart"/>
                <w:r>
                  <w:t>Siskind</w:t>
                </w:r>
                <w:proofErr w:type="spellEnd"/>
                <w:r>
                  <w:t>.</w:t>
                </w:r>
              </w:p>
            </w:tc>
          </w:sdtContent>
        </w:sdt>
      </w:tr>
      <w:tr w:rsidR="003F0D73" w:rsidTr="003F0D73">
        <w:sdt>
          <w:sdtPr>
            <w:alias w:val="Article text"/>
            <w:tag w:val="articleText"/>
            <w:id w:val="634067588"/>
            <w:placeholder>
              <w:docPart w:val="F9BD5111B87D41F8A06226AAE3B709D0"/>
            </w:placeholder>
          </w:sdtPr>
          <w:sdtEndPr/>
          <w:sdtContent>
            <w:tc>
              <w:tcPr>
                <w:tcW w:w="9016" w:type="dxa"/>
                <w:tcMar>
                  <w:top w:w="113" w:type="dxa"/>
                  <w:bottom w:w="113" w:type="dxa"/>
                </w:tcMar>
              </w:tcPr>
              <w:p w:rsidR="003F0D73" w:rsidRDefault="000A1330" w:rsidP="000A1330">
                <w:r>
                  <w:t xml:space="preserve">A prominent member of the Abstract Expressionists, Franz Kline was born in Wilkes-Barre, Pennsylvania. He drew cartoons in high school and, after attending Boston University, studied at the Art Students League in New York and the </w:t>
                </w:r>
                <w:proofErr w:type="spellStart"/>
                <w:r>
                  <w:t>Heatherly</w:t>
                </w:r>
                <w:proofErr w:type="spellEnd"/>
                <w:r>
                  <w:t xml:space="preserve"> Art School in London. Kline became a regular at the Cedar Tavern, and for most of the 1940s painted urban and industrial spaces with boldly drawn architectural elements. These paintings later developed into the signature black and white canvases for which he is best known. The bold swaths of black pigment relate to one another as steel beams and bridge spans might, while the interstitial gaps are thickly painted and blended along the edg</w:t>
                </w:r>
                <w:bookmarkStart w:id="0" w:name="_GoBack"/>
                <w:bookmarkEnd w:id="0"/>
                <w:r>
                  <w:t xml:space="preserve">es of directional motifs eliminating any illusion of depth, as in </w:t>
                </w:r>
                <w:r w:rsidRPr="00220AB5">
                  <w:rPr>
                    <w:i/>
                  </w:rPr>
                  <w:t>Painting Number 2</w:t>
                </w:r>
                <w:r>
                  <w:t xml:space="preserve"> (1954) at the Museum of Modern Art. Kline's canvases, canonised as ‘action painting’ by Harold Rosenberg, were harbingers of individualism and vitality in American art exhibitions sent abroad during the Cold War. Kline died suddenly in 1962 just as colour begun to reappear in his palette. His blustery abstractions inspired a large following, including Brice </w:t>
                </w:r>
                <w:proofErr w:type="spellStart"/>
                <w:r>
                  <w:t>Marden</w:t>
                </w:r>
                <w:proofErr w:type="spellEnd"/>
                <w:r>
                  <w:t xml:space="preserve">, the sculptor Mark di </w:t>
                </w:r>
                <w:proofErr w:type="spellStart"/>
                <w:r>
                  <w:t>Suvero</w:t>
                </w:r>
                <w:proofErr w:type="spellEnd"/>
                <w:r>
                  <w:t xml:space="preserve"> and photographer Aaron </w:t>
                </w:r>
                <w:proofErr w:type="spellStart"/>
                <w:r>
                  <w:t>Siskind</w:t>
                </w:r>
                <w:proofErr w:type="spellEnd"/>
                <w:r>
                  <w:t>.</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AF05939D310E4AEDA689FFEF56E07860"/>
              </w:placeholder>
            </w:sdtPr>
            <w:sdtEndPr/>
            <w:sdtContent>
              <w:p w:rsidR="000A1330" w:rsidRDefault="000A1330" w:rsidP="000A1330"/>
              <w:p w:rsidR="000A1330" w:rsidRDefault="000A1330" w:rsidP="000A1330">
                <w:sdt>
                  <w:sdtPr>
                    <w:id w:val="-170415625"/>
                    <w:citation/>
                  </w:sdtPr>
                  <w:sdtContent>
                    <w:r>
                      <w:fldChar w:fldCharType="begin"/>
                    </w:r>
                    <w:r>
                      <w:rPr>
                        <w:lang w:val="en-US"/>
                      </w:rPr>
                      <w:instrText xml:space="preserve"> CITATION Gau85 \l 1033 </w:instrText>
                    </w:r>
                    <w:r>
                      <w:fldChar w:fldCharType="separate"/>
                    </w:r>
                    <w:r>
                      <w:rPr>
                        <w:noProof/>
                        <w:lang w:val="en-US"/>
                      </w:rPr>
                      <w:t>(Gaugh)</w:t>
                    </w:r>
                    <w:r>
                      <w:fldChar w:fldCharType="end"/>
                    </w:r>
                  </w:sdtContent>
                </w:sdt>
              </w:p>
              <w:p w:rsidR="000A1330" w:rsidRDefault="000A1330" w:rsidP="000A1330"/>
              <w:p w:rsidR="000A1330" w:rsidRDefault="000A1330" w:rsidP="000A1330">
                <w:sdt>
                  <w:sdtPr>
                    <w:id w:val="1680476166"/>
                    <w:citation/>
                  </w:sdtPr>
                  <w:sdtContent>
                    <w:r>
                      <w:fldChar w:fldCharType="begin"/>
                    </w:r>
                    <w:r>
                      <w:rPr>
                        <w:lang w:val="en-US"/>
                      </w:rPr>
                      <w:instrText xml:space="preserve"> CITATION Anf94 \l 1033 </w:instrText>
                    </w:r>
                    <w:r>
                      <w:fldChar w:fldCharType="separate"/>
                    </w:r>
                    <w:r>
                      <w:rPr>
                        <w:noProof/>
                        <w:lang w:val="en-US"/>
                      </w:rPr>
                      <w:t>(Anfam)</w:t>
                    </w:r>
                    <w:r>
                      <w:fldChar w:fldCharType="end"/>
                    </w:r>
                  </w:sdtContent>
                </w:sdt>
              </w:p>
              <w:p w:rsidR="003235A7" w:rsidRDefault="00AC2E9A" w:rsidP="000A1330"/>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E9A" w:rsidRDefault="00AC2E9A" w:rsidP="007A0D55">
      <w:pPr>
        <w:spacing w:after="0" w:line="240" w:lineRule="auto"/>
      </w:pPr>
      <w:r>
        <w:separator/>
      </w:r>
    </w:p>
  </w:endnote>
  <w:endnote w:type="continuationSeparator" w:id="0">
    <w:p w:rsidR="00AC2E9A" w:rsidRDefault="00AC2E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E9A" w:rsidRDefault="00AC2E9A" w:rsidP="007A0D55">
      <w:pPr>
        <w:spacing w:after="0" w:line="240" w:lineRule="auto"/>
      </w:pPr>
      <w:r>
        <w:separator/>
      </w:r>
    </w:p>
  </w:footnote>
  <w:footnote w:type="continuationSeparator" w:id="0">
    <w:p w:rsidR="00AC2E9A" w:rsidRDefault="00AC2E9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3CC"/>
    <w:rsid w:val="00032559"/>
    <w:rsid w:val="00052040"/>
    <w:rsid w:val="000A133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13CC"/>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2E9A"/>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1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3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1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3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3E38F9F19344ADB2C393CF45ABA55A"/>
        <w:category>
          <w:name w:val="General"/>
          <w:gallery w:val="placeholder"/>
        </w:category>
        <w:types>
          <w:type w:val="bbPlcHdr"/>
        </w:types>
        <w:behaviors>
          <w:behavior w:val="content"/>
        </w:behaviors>
        <w:guid w:val="{8D5C1097-1AFB-42A2-BC6C-E4C3BF35CC37}"/>
      </w:docPartPr>
      <w:docPartBody>
        <w:p w:rsidR="00000000" w:rsidRDefault="00E00872">
          <w:pPr>
            <w:pStyle w:val="783E38F9F19344ADB2C393CF45ABA55A"/>
          </w:pPr>
          <w:r w:rsidRPr="00CC586D">
            <w:rPr>
              <w:rStyle w:val="PlaceholderText"/>
              <w:b/>
              <w:color w:val="FFFFFF" w:themeColor="background1"/>
            </w:rPr>
            <w:t>[Salutation]</w:t>
          </w:r>
        </w:p>
      </w:docPartBody>
    </w:docPart>
    <w:docPart>
      <w:docPartPr>
        <w:name w:val="A007E8531F2E48849373F541E00EA37F"/>
        <w:category>
          <w:name w:val="General"/>
          <w:gallery w:val="placeholder"/>
        </w:category>
        <w:types>
          <w:type w:val="bbPlcHdr"/>
        </w:types>
        <w:behaviors>
          <w:behavior w:val="content"/>
        </w:behaviors>
        <w:guid w:val="{E1C919AF-7C20-4629-8717-BF052A2E1853}"/>
      </w:docPartPr>
      <w:docPartBody>
        <w:p w:rsidR="00000000" w:rsidRDefault="00E00872">
          <w:pPr>
            <w:pStyle w:val="A007E8531F2E48849373F541E00EA37F"/>
          </w:pPr>
          <w:r>
            <w:rPr>
              <w:rStyle w:val="PlaceholderText"/>
            </w:rPr>
            <w:t>[First name]</w:t>
          </w:r>
        </w:p>
      </w:docPartBody>
    </w:docPart>
    <w:docPart>
      <w:docPartPr>
        <w:name w:val="9E25527C90514F209D2F84168CC97113"/>
        <w:category>
          <w:name w:val="General"/>
          <w:gallery w:val="placeholder"/>
        </w:category>
        <w:types>
          <w:type w:val="bbPlcHdr"/>
        </w:types>
        <w:behaviors>
          <w:behavior w:val="content"/>
        </w:behaviors>
        <w:guid w:val="{4CC5A532-8D71-45BD-987E-2CA614EFD18E}"/>
      </w:docPartPr>
      <w:docPartBody>
        <w:p w:rsidR="00000000" w:rsidRDefault="00E00872">
          <w:pPr>
            <w:pStyle w:val="9E25527C90514F209D2F84168CC97113"/>
          </w:pPr>
          <w:r>
            <w:rPr>
              <w:rStyle w:val="PlaceholderText"/>
            </w:rPr>
            <w:t>[Middle name]</w:t>
          </w:r>
        </w:p>
      </w:docPartBody>
    </w:docPart>
    <w:docPart>
      <w:docPartPr>
        <w:name w:val="C3EF9D68B73346DEB9712FDCAAA995FC"/>
        <w:category>
          <w:name w:val="General"/>
          <w:gallery w:val="placeholder"/>
        </w:category>
        <w:types>
          <w:type w:val="bbPlcHdr"/>
        </w:types>
        <w:behaviors>
          <w:behavior w:val="content"/>
        </w:behaviors>
        <w:guid w:val="{E4AFCC89-7003-47E7-A8A4-A74834F8CBDA}"/>
      </w:docPartPr>
      <w:docPartBody>
        <w:p w:rsidR="00000000" w:rsidRDefault="00E00872">
          <w:pPr>
            <w:pStyle w:val="C3EF9D68B73346DEB9712FDCAAA995FC"/>
          </w:pPr>
          <w:r>
            <w:rPr>
              <w:rStyle w:val="PlaceholderText"/>
            </w:rPr>
            <w:t>[Last</w:t>
          </w:r>
          <w:r>
            <w:rPr>
              <w:rStyle w:val="PlaceholderText"/>
            </w:rPr>
            <w:t xml:space="preserve"> name]</w:t>
          </w:r>
        </w:p>
      </w:docPartBody>
    </w:docPart>
    <w:docPart>
      <w:docPartPr>
        <w:name w:val="D259D61CD8814EA2B1F9163A538F5B54"/>
        <w:category>
          <w:name w:val="General"/>
          <w:gallery w:val="placeholder"/>
        </w:category>
        <w:types>
          <w:type w:val="bbPlcHdr"/>
        </w:types>
        <w:behaviors>
          <w:behavior w:val="content"/>
        </w:behaviors>
        <w:guid w:val="{100BADD7-68EB-468F-A52C-9CAAFCF445E0}"/>
      </w:docPartPr>
      <w:docPartBody>
        <w:p w:rsidR="00000000" w:rsidRDefault="00E00872">
          <w:pPr>
            <w:pStyle w:val="D259D61CD8814EA2B1F9163A538F5B54"/>
          </w:pPr>
          <w:r>
            <w:rPr>
              <w:rStyle w:val="PlaceholderText"/>
            </w:rPr>
            <w:t>[Enter your biography]</w:t>
          </w:r>
        </w:p>
      </w:docPartBody>
    </w:docPart>
    <w:docPart>
      <w:docPartPr>
        <w:name w:val="982222E903D74B6F8B7F3C68D7958A31"/>
        <w:category>
          <w:name w:val="General"/>
          <w:gallery w:val="placeholder"/>
        </w:category>
        <w:types>
          <w:type w:val="bbPlcHdr"/>
        </w:types>
        <w:behaviors>
          <w:behavior w:val="content"/>
        </w:behaviors>
        <w:guid w:val="{BED6D9B4-564A-4C02-AC9E-59FBFFDAEEB2}"/>
      </w:docPartPr>
      <w:docPartBody>
        <w:p w:rsidR="00000000" w:rsidRDefault="00E00872">
          <w:pPr>
            <w:pStyle w:val="982222E903D74B6F8B7F3C68D7958A31"/>
          </w:pPr>
          <w:r>
            <w:rPr>
              <w:rStyle w:val="PlaceholderText"/>
            </w:rPr>
            <w:t>[Enter the institution with which you are affiliated]</w:t>
          </w:r>
        </w:p>
      </w:docPartBody>
    </w:docPart>
    <w:docPart>
      <w:docPartPr>
        <w:name w:val="40E34899D19C4EB2848FC0264ABF84BD"/>
        <w:category>
          <w:name w:val="General"/>
          <w:gallery w:val="placeholder"/>
        </w:category>
        <w:types>
          <w:type w:val="bbPlcHdr"/>
        </w:types>
        <w:behaviors>
          <w:behavior w:val="content"/>
        </w:behaviors>
        <w:guid w:val="{AAD2A9F2-ED15-407E-9C81-283F0476E197}"/>
      </w:docPartPr>
      <w:docPartBody>
        <w:p w:rsidR="00000000" w:rsidRDefault="00E00872">
          <w:pPr>
            <w:pStyle w:val="40E34899D19C4EB2848FC0264ABF84BD"/>
          </w:pPr>
          <w:r w:rsidRPr="00EF74F7">
            <w:rPr>
              <w:b/>
              <w:color w:val="808080" w:themeColor="background1" w:themeShade="80"/>
            </w:rPr>
            <w:t>[Enter the headword for your article]</w:t>
          </w:r>
        </w:p>
      </w:docPartBody>
    </w:docPart>
    <w:docPart>
      <w:docPartPr>
        <w:name w:val="E7AA663A2FF843389D7007C05B0FFAE4"/>
        <w:category>
          <w:name w:val="General"/>
          <w:gallery w:val="placeholder"/>
        </w:category>
        <w:types>
          <w:type w:val="bbPlcHdr"/>
        </w:types>
        <w:behaviors>
          <w:behavior w:val="content"/>
        </w:behaviors>
        <w:guid w:val="{856A4F63-F18C-4F07-B584-3F421F4A2936}"/>
      </w:docPartPr>
      <w:docPartBody>
        <w:p w:rsidR="00000000" w:rsidRDefault="00E00872">
          <w:pPr>
            <w:pStyle w:val="E7AA663A2FF843389D7007C05B0FFA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5CE4A1CAA24DF3A58189BB36B3F88C"/>
        <w:category>
          <w:name w:val="General"/>
          <w:gallery w:val="placeholder"/>
        </w:category>
        <w:types>
          <w:type w:val="bbPlcHdr"/>
        </w:types>
        <w:behaviors>
          <w:behavior w:val="content"/>
        </w:behaviors>
        <w:guid w:val="{B8BDBEAC-AE51-4AC7-BF10-083DA59899FD}"/>
      </w:docPartPr>
      <w:docPartBody>
        <w:p w:rsidR="00000000" w:rsidRDefault="00E00872">
          <w:pPr>
            <w:pStyle w:val="BE5CE4A1CAA24DF3A58189BB36B3F8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BD5111B87D41F8A06226AAE3B709D0"/>
        <w:category>
          <w:name w:val="General"/>
          <w:gallery w:val="placeholder"/>
        </w:category>
        <w:types>
          <w:type w:val="bbPlcHdr"/>
        </w:types>
        <w:behaviors>
          <w:behavior w:val="content"/>
        </w:behaviors>
        <w:guid w:val="{933CDF3D-4725-492C-B77F-0774DF0185B4}"/>
      </w:docPartPr>
      <w:docPartBody>
        <w:p w:rsidR="00000000" w:rsidRDefault="00E00872">
          <w:pPr>
            <w:pStyle w:val="F9BD5111B87D41F8A06226AAE3B709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F05939D310E4AEDA689FFEF56E07860"/>
        <w:category>
          <w:name w:val="General"/>
          <w:gallery w:val="placeholder"/>
        </w:category>
        <w:types>
          <w:type w:val="bbPlcHdr"/>
        </w:types>
        <w:behaviors>
          <w:behavior w:val="content"/>
        </w:behaviors>
        <w:guid w:val="{D4E057E7-0CBD-4DD0-9350-3769B0EEF9B5}"/>
      </w:docPartPr>
      <w:docPartBody>
        <w:p w:rsidR="00000000" w:rsidRDefault="00E00872">
          <w:pPr>
            <w:pStyle w:val="AF05939D310E4AEDA689FFEF56E0786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872"/>
    <w:rsid w:val="00E008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3E38F9F19344ADB2C393CF45ABA55A">
    <w:name w:val="783E38F9F19344ADB2C393CF45ABA55A"/>
  </w:style>
  <w:style w:type="paragraph" w:customStyle="1" w:styleId="A007E8531F2E48849373F541E00EA37F">
    <w:name w:val="A007E8531F2E48849373F541E00EA37F"/>
  </w:style>
  <w:style w:type="paragraph" w:customStyle="1" w:styleId="9E25527C90514F209D2F84168CC97113">
    <w:name w:val="9E25527C90514F209D2F84168CC97113"/>
  </w:style>
  <w:style w:type="paragraph" w:customStyle="1" w:styleId="C3EF9D68B73346DEB9712FDCAAA995FC">
    <w:name w:val="C3EF9D68B73346DEB9712FDCAAA995FC"/>
  </w:style>
  <w:style w:type="paragraph" w:customStyle="1" w:styleId="D259D61CD8814EA2B1F9163A538F5B54">
    <w:name w:val="D259D61CD8814EA2B1F9163A538F5B54"/>
  </w:style>
  <w:style w:type="paragraph" w:customStyle="1" w:styleId="982222E903D74B6F8B7F3C68D7958A31">
    <w:name w:val="982222E903D74B6F8B7F3C68D7958A31"/>
  </w:style>
  <w:style w:type="paragraph" w:customStyle="1" w:styleId="40E34899D19C4EB2848FC0264ABF84BD">
    <w:name w:val="40E34899D19C4EB2848FC0264ABF84BD"/>
  </w:style>
  <w:style w:type="paragraph" w:customStyle="1" w:styleId="E7AA663A2FF843389D7007C05B0FFAE4">
    <w:name w:val="E7AA663A2FF843389D7007C05B0FFAE4"/>
  </w:style>
  <w:style w:type="paragraph" w:customStyle="1" w:styleId="BE5CE4A1CAA24DF3A58189BB36B3F88C">
    <w:name w:val="BE5CE4A1CAA24DF3A58189BB36B3F88C"/>
  </w:style>
  <w:style w:type="paragraph" w:customStyle="1" w:styleId="F9BD5111B87D41F8A06226AAE3B709D0">
    <w:name w:val="F9BD5111B87D41F8A06226AAE3B709D0"/>
  </w:style>
  <w:style w:type="paragraph" w:customStyle="1" w:styleId="AF05939D310E4AEDA689FFEF56E07860">
    <w:name w:val="AF05939D310E4AEDA689FFEF56E078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3E38F9F19344ADB2C393CF45ABA55A">
    <w:name w:val="783E38F9F19344ADB2C393CF45ABA55A"/>
  </w:style>
  <w:style w:type="paragraph" w:customStyle="1" w:styleId="A007E8531F2E48849373F541E00EA37F">
    <w:name w:val="A007E8531F2E48849373F541E00EA37F"/>
  </w:style>
  <w:style w:type="paragraph" w:customStyle="1" w:styleId="9E25527C90514F209D2F84168CC97113">
    <w:name w:val="9E25527C90514F209D2F84168CC97113"/>
  </w:style>
  <w:style w:type="paragraph" w:customStyle="1" w:styleId="C3EF9D68B73346DEB9712FDCAAA995FC">
    <w:name w:val="C3EF9D68B73346DEB9712FDCAAA995FC"/>
  </w:style>
  <w:style w:type="paragraph" w:customStyle="1" w:styleId="D259D61CD8814EA2B1F9163A538F5B54">
    <w:name w:val="D259D61CD8814EA2B1F9163A538F5B54"/>
  </w:style>
  <w:style w:type="paragraph" w:customStyle="1" w:styleId="982222E903D74B6F8B7F3C68D7958A31">
    <w:name w:val="982222E903D74B6F8B7F3C68D7958A31"/>
  </w:style>
  <w:style w:type="paragraph" w:customStyle="1" w:styleId="40E34899D19C4EB2848FC0264ABF84BD">
    <w:name w:val="40E34899D19C4EB2848FC0264ABF84BD"/>
  </w:style>
  <w:style w:type="paragraph" w:customStyle="1" w:styleId="E7AA663A2FF843389D7007C05B0FFAE4">
    <w:name w:val="E7AA663A2FF843389D7007C05B0FFAE4"/>
  </w:style>
  <w:style w:type="paragraph" w:customStyle="1" w:styleId="BE5CE4A1CAA24DF3A58189BB36B3F88C">
    <w:name w:val="BE5CE4A1CAA24DF3A58189BB36B3F88C"/>
  </w:style>
  <w:style w:type="paragraph" w:customStyle="1" w:styleId="F9BD5111B87D41F8A06226AAE3B709D0">
    <w:name w:val="F9BD5111B87D41F8A06226AAE3B709D0"/>
  </w:style>
  <w:style w:type="paragraph" w:customStyle="1" w:styleId="AF05939D310E4AEDA689FFEF56E07860">
    <w:name w:val="AF05939D310E4AEDA689FFEF56E07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Gau85</b:Tag>
    <b:SourceType>Book</b:SourceType>
    <b:Guid>{B01FDEA2-F19B-41B8-B03B-9E30275640E3}</b:Guid>
    <b:Author>
      <b:Author>
        <b:NameList>
          <b:Person>
            <b:Last>Gaugh</b:Last>
            <b:First>H.</b:First>
            <b:Middle>F.</b:Middle>
          </b:Person>
        </b:NameList>
      </b:Author>
    </b:Author>
    <b:Title>The Vital Gesture: Franz Kline</b:Title>
    <b:Year>1985</b:Year>
    <b:City>New York</b:City>
    <b:Publisher>Abbeville Press</b:Publisher>
    <b:RefOrder>1</b:RefOrder>
  </b:Source>
  <b:Source>
    <b:Tag>Anf94</b:Tag>
    <b:SourceType>Book</b:SourceType>
    <b:Guid>{72D2BD14-3355-4A20-BFB0-18DFA9526C2D}</b:Guid>
    <b:Author>
      <b:Author>
        <b:NameList>
          <b:Person>
            <b:Last>Anfam</b:Last>
            <b:First>D.</b:First>
          </b:Person>
        </b:NameList>
      </b:Author>
    </b:Author>
    <b:Title>Franz Kline: Black and White 1950-1961</b:Title>
    <b:Year>1994</b:Year>
    <b:City>Houston</b:City>
    <b:Publisher>The Menil Collection, Houston Fine Art Press</b:Publisher>
    <b:StateProvince>TX</b:StateProvince>
    <b:RefOrder>2</b:RefOrder>
  </b:Source>
</b:Sources>
</file>

<file path=customXml/itemProps1.xml><?xml version="1.0" encoding="utf-8"?>
<ds:datastoreItem xmlns:ds="http://schemas.openxmlformats.org/officeDocument/2006/customXml" ds:itemID="{DB6F2767-34E5-4EB3-8281-B4848FB24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2014-09-16T00:23:00Z</dcterms:created>
  <dcterms:modified xsi:type="dcterms:W3CDTF">2014-09-16T00:27:00Z</dcterms:modified>
</cp:coreProperties>
</file>