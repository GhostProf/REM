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96AE9BA8664B348139FAC73CAE570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4405CB500B47D79D57F3A08132DF2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A3BF6" w:rsidP="00FA3BF6">
                <w:r>
                  <w:t>Jordan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34AFC9255F84D7698108F125948DFE1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FA3BF6" w:rsidP="00FA3BF6">
                <w:r>
                  <w:t>A.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00B837FC9084C03AF88C57455CCFF9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A3BF6" w:rsidP="00FA3BF6">
                <w:proofErr w:type="spellStart"/>
                <w:r>
                  <w:t>Yamaji</w:t>
                </w:r>
                <w:proofErr w:type="spellEnd"/>
                <w:r>
                  <w:t xml:space="preserve"> Smith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A1294071E041A082F334D47D9A582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3B90A19E882642CE8C99E1E4C862245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FA3BF6" w:rsidP="00FA3BF6">
                <w:r w:rsidRPr="00FA3BF6">
                  <w:rPr>
                    <w:lang w:val="en-US"/>
                  </w:rPr>
                  <w:t>California State University, Long Beach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4C84ED85D2944CF7AF20DD867A41960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A3BF6" w:rsidP="00FA3BF6">
                <w:pPr>
                  <w:rPr>
                    <w:b/>
                  </w:rPr>
                </w:pPr>
                <w:proofErr w:type="spellStart"/>
                <w:r w:rsidRPr="00FA3BF6">
                  <w:rPr>
                    <w:lang w:val="en-US"/>
                  </w:rPr>
                  <w:t>Terayama</w:t>
                </w:r>
                <w:proofErr w:type="spellEnd"/>
                <w:r w:rsidRPr="00FA3BF6">
                  <w:rPr>
                    <w:lang w:val="en-US"/>
                  </w:rPr>
                  <w:t xml:space="preserve">, </w:t>
                </w:r>
                <w:proofErr w:type="spellStart"/>
                <w:r w:rsidRPr="00FA3BF6">
                  <w:rPr>
                    <w:lang w:val="en-US"/>
                  </w:rPr>
                  <w:t>Shuji</w:t>
                </w:r>
                <w:proofErr w:type="spellEnd"/>
                <w:r w:rsidRPr="00FA3BF6">
                  <w:rPr>
                    <w:lang w:val="en-US"/>
                  </w:rPr>
                  <w:t xml:space="preserve"> (</w:t>
                </w:r>
                <w:r>
                  <w:rPr>
                    <w:lang w:val="en-US"/>
                  </w:rPr>
                  <w:t>1935</w:t>
                </w:r>
                <w:r w:rsidRPr="00FA3BF6">
                  <w:rPr>
                    <w:lang w:val="en-US"/>
                  </w:rPr>
                  <w:t>–1983)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3CFE414E93B4FA78A96EF6392C79BF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A26BF041A8A4EB8A252F8791FD8431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FA3BF6" w:rsidRDefault="00FA3BF6" w:rsidP="00FA3BF6">
                <w:pPr>
                  <w:rPr>
                    <w:lang w:eastAsia="ja-JP"/>
                  </w:rPr>
                </w:pPr>
                <w:proofErr w:type="spellStart"/>
                <w:r w:rsidRPr="0011128F">
                  <w:t>Terayama</w:t>
                </w:r>
                <w:proofErr w:type="spellEnd"/>
                <w:r w:rsidRPr="0011128F">
                  <w:t xml:space="preserve"> </w:t>
                </w:r>
                <w:proofErr w:type="spellStart"/>
                <w:r w:rsidRPr="0011128F">
                  <w:t>Shūji</w:t>
                </w:r>
                <w:proofErr w:type="spellEnd"/>
                <w:r w:rsidRPr="0011128F">
                  <w:t xml:space="preserve"> was an avant-garde Japanese </w:t>
                </w:r>
                <w:proofErr w:type="gramStart"/>
                <w:r w:rsidRPr="0011128F">
                  <w:t>poet,</w:t>
                </w:r>
                <w:proofErr w:type="gramEnd"/>
                <w:r w:rsidRPr="0011128F">
                  <w:t xml:space="preserve"> playwright (</w:t>
                </w:r>
                <w:r>
                  <w:t xml:space="preserve">for </w:t>
                </w:r>
                <w:r w:rsidRPr="0011128F">
                  <w:t>stage and radio), filmmaker</w:t>
                </w:r>
                <w:r>
                  <w:t>,</w:t>
                </w:r>
                <w:r w:rsidRPr="0011128F">
                  <w:t xml:space="preserve"> and photographer associated with New Wave cinema</w:t>
                </w:r>
                <w:r w:rsidRPr="0011128F">
                  <w:rPr>
                    <w:lang w:eastAsia="ja-JP"/>
                  </w:rPr>
                  <w:t xml:space="preserve"> and underground theat</w:t>
                </w:r>
                <w:r>
                  <w:rPr>
                    <w:lang w:eastAsia="ja-JP"/>
                  </w:rPr>
                  <w:t>re</w:t>
                </w:r>
                <w:r w:rsidRPr="0011128F">
                  <w:rPr>
                    <w:lang w:eastAsia="ja-JP"/>
                  </w:rPr>
                  <w:t xml:space="preserve"> movements such as post-</w:t>
                </w:r>
                <w:proofErr w:type="spellStart"/>
                <w:r w:rsidRPr="0011128F">
                  <w:rPr>
                    <w:i/>
                    <w:lang w:eastAsia="ja-JP"/>
                  </w:rPr>
                  <w:t>shingeki</w:t>
                </w:r>
                <w:proofErr w:type="spellEnd"/>
                <w:r w:rsidRPr="0011128F">
                  <w:rPr>
                    <w:lang w:eastAsia="ja-JP"/>
                  </w:rPr>
                  <w:t xml:space="preserve">. Born in Aomori Prefecture, </w:t>
                </w:r>
                <w:proofErr w:type="gramStart"/>
                <w:r w:rsidRPr="0011128F">
                  <w:rPr>
                    <w:lang w:eastAsia="ja-JP"/>
                  </w:rPr>
                  <w:t>then</w:t>
                </w:r>
                <w:proofErr w:type="gramEnd"/>
                <w:r w:rsidRPr="0011128F">
                  <w:rPr>
                    <w:lang w:eastAsia="ja-JP"/>
                  </w:rPr>
                  <w:t xml:space="preserve"> raised by relatives after his father died in the Pacific War and his mother moved to distant Ky</w:t>
                </w:r>
                <w:r>
                  <w:rPr>
                    <w:lang w:eastAsia="ja-JP"/>
                  </w:rPr>
                  <w:t>u</w:t>
                </w:r>
                <w:r w:rsidRPr="0011128F">
                  <w:rPr>
                    <w:lang w:eastAsia="ja-JP"/>
                  </w:rPr>
                  <w:t>sh</w:t>
                </w:r>
                <w:r>
                  <w:rPr>
                    <w:lang w:eastAsia="ja-JP"/>
                  </w:rPr>
                  <w:t>u</w:t>
                </w:r>
                <w:r w:rsidRPr="0011128F">
                  <w:rPr>
                    <w:lang w:eastAsia="ja-JP"/>
                  </w:rPr>
                  <w:t xml:space="preserve"> to work, he settled in Tokyo</w:t>
                </w:r>
                <w:r>
                  <w:rPr>
                    <w:lang w:eastAsia="ja-JP"/>
                  </w:rPr>
                  <w:t>,</w:t>
                </w:r>
                <w:r w:rsidRPr="0011128F">
                  <w:rPr>
                    <w:lang w:eastAsia="ja-JP"/>
                  </w:rPr>
                  <w:t xml:space="preserve"> where he would spend the majority of his adult life. After studying literature at </w:t>
                </w:r>
                <w:proofErr w:type="spellStart"/>
                <w:r w:rsidRPr="0011128F">
                  <w:rPr>
                    <w:lang w:eastAsia="ja-JP"/>
                  </w:rPr>
                  <w:t>Waseda</w:t>
                </w:r>
                <w:proofErr w:type="spellEnd"/>
                <w:r w:rsidRPr="0011128F">
                  <w:rPr>
                    <w:lang w:eastAsia="ja-JP"/>
                  </w:rPr>
                  <w:t xml:space="preserve"> University, he began writing poetry, making his mark with a major prize for new </w:t>
                </w:r>
                <w:proofErr w:type="spellStart"/>
                <w:r w:rsidRPr="0011128F">
                  <w:rPr>
                    <w:i/>
                    <w:lang w:eastAsia="ja-JP"/>
                  </w:rPr>
                  <w:t>tanka</w:t>
                </w:r>
                <w:proofErr w:type="spellEnd"/>
                <w:r w:rsidRPr="0011128F">
                  <w:rPr>
                    <w:lang w:eastAsia="ja-JP"/>
                  </w:rPr>
                  <w:t xml:space="preserve"> writers in 1954. In 1967</w:t>
                </w:r>
                <w:r>
                  <w:rPr>
                    <w:lang w:eastAsia="ja-JP"/>
                  </w:rPr>
                  <w:t>,</w:t>
                </w:r>
                <w:r w:rsidRPr="0011128F">
                  <w:rPr>
                    <w:lang w:eastAsia="ja-JP"/>
                  </w:rPr>
                  <w:t xml:space="preserve"> with his wife </w:t>
                </w:r>
                <w:proofErr w:type="spellStart"/>
                <w:r w:rsidRPr="0011128F">
                  <w:rPr>
                    <w:lang w:eastAsia="ja-JP"/>
                  </w:rPr>
                  <w:t>Kuj</w:t>
                </w:r>
                <w:r>
                  <w:rPr>
                    <w:lang w:eastAsia="ja-JP"/>
                  </w:rPr>
                  <w:t>o</w:t>
                </w:r>
                <w:proofErr w:type="spellEnd"/>
                <w:r w:rsidRPr="0011128F">
                  <w:rPr>
                    <w:lang w:eastAsia="ja-JP"/>
                  </w:rPr>
                  <w:t xml:space="preserve"> Ky</w:t>
                </w:r>
                <w:r>
                  <w:rPr>
                    <w:lang w:eastAsia="ja-JP"/>
                  </w:rPr>
                  <w:t>o</w:t>
                </w:r>
                <w:r w:rsidRPr="0011128F">
                  <w:rPr>
                    <w:lang w:eastAsia="ja-JP"/>
                  </w:rPr>
                  <w:t>ko, he co-founded the experimental theat</w:t>
                </w:r>
                <w:r>
                  <w:rPr>
                    <w:lang w:eastAsia="ja-JP"/>
                  </w:rPr>
                  <w:t xml:space="preserve">re </w:t>
                </w:r>
                <w:r w:rsidRPr="0011128F">
                  <w:rPr>
                    <w:lang w:eastAsia="ja-JP"/>
                  </w:rPr>
                  <w:t xml:space="preserve">group </w:t>
                </w:r>
                <w:proofErr w:type="spellStart"/>
                <w:r w:rsidRPr="0011128F">
                  <w:rPr>
                    <w:i/>
                  </w:rPr>
                  <w:t>Tenj</w:t>
                </w:r>
                <w:r>
                  <w:rPr>
                    <w:i/>
                  </w:rPr>
                  <w:t>o</w:t>
                </w:r>
                <w:proofErr w:type="spellEnd"/>
                <w:r w:rsidRPr="0011128F">
                  <w:rPr>
                    <w:i/>
                  </w:rPr>
                  <w:t xml:space="preserve"> </w:t>
                </w:r>
                <w:proofErr w:type="spellStart"/>
                <w:r w:rsidRPr="0011128F">
                  <w:rPr>
                    <w:i/>
                  </w:rPr>
                  <w:t>Sajiki</w:t>
                </w:r>
                <w:proofErr w:type="spellEnd"/>
                <w:r w:rsidRPr="0011128F">
                  <w:rPr>
                    <w:i/>
                  </w:rPr>
                  <w:t xml:space="preserve"> </w:t>
                </w:r>
                <w:r w:rsidRPr="0011128F">
                  <w:t>(</w:t>
                </w:r>
                <w:r w:rsidRPr="0011128F">
                  <w:rPr>
                    <w:rFonts w:ascii="MS Gothic" w:eastAsia="MS Gothic" w:hAnsi="MS Gothic" w:cs="MS Gothic" w:hint="eastAsia"/>
                    <w:lang w:eastAsia="ja-JP"/>
                  </w:rPr>
                  <w:t>天井桟敷</w:t>
                </w:r>
                <w:r w:rsidRPr="0011128F">
                  <w:rPr>
                    <w:lang w:eastAsia="ja-JP"/>
                  </w:rPr>
                  <w:t>, usually called “</w:t>
                </w:r>
                <w:r w:rsidRPr="0011128F">
                  <w:t xml:space="preserve">The Gallery” in English; the title </w:t>
                </w:r>
                <w:r>
                  <w:t xml:space="preserve">is </w:t>
                </w:r>
                <w:r w:rsidRPr="0011128F">
                  <w:t xml:space="preserve">taken from the Japanese translation of Marcel </w:t>
                </w:r>
                <w:proofErr w:type="spellStart"/>
                <w:r w:rsidRPr="0011128F">
                  <w:t>Carné’s</w:t>
                </w:r>
                <w:proofErr w:type="spellEnd"/>
                <w:r>
                  <w:t xml:space="preserve"> film</w:t>
                </w:r>
                <w:r w:rsidRPr="0011128F">
                  <w:t xml:space="preserve"> </w:t>
                </w:r>
                <w:r w:rsidRPr="0011128F">
                  <w:rPr>
                    <w:i/>
                  </w:rPr>
                  <w:t xml:space="preserve">Les </w:t>
                </w:r>
                <w:proofErr w:type="spellStart"/>
                <w:r w:rsidRPr="0011128F">
                  <w:rPr>
                    <w:i/>
                  </w:rPr>
                  <w:t>Enfants</w:t>
                </w:r>
                <w:proofErr w:type="spellEnd"/>
                <w:r w:rsidRPr="0011128F">
                  <w:rPr>
                    <w:i/>
                  </w:rPr>
                  <w:t xml:space="preserve"> du </w:t>
                </w:r>
                <w:proofErr w:type="spellStart"/>
                <w:r w:rsidRPr="0011128F">
                  <w:rPr>
                    <w:i/>
                  </w:rPr>
                  <w:t>Paradis</w:t>
                </w:r>
                <w:proofErr w:type="spellEnd"/>
                <w:r w:rsidRPr="0011128F">
                  <w:t>). The same year, he founded “Universal Gravitation Drama Laboratory</w:t>
                </w:r>
                <w:r w:rsidRPr="0011128F">
                  <w:rPr>
                    <w:lang w:eastAsia="ja-JP"/>
                  </w:rPr>
                  <w:t xml:space="preserve">” </w:t>
                </w:r>
                <w:r w:rsidRPr="0011128F">
                  <w:t>(</w:t>
                </w:r>
                <w:proofErr w:type="spellStart"/>
                <w:r w:rsidRPr="0011128F">
                  <w:rPr>
                    <w:i/>
                    <w:lang w:eastAsia="ja-JP"/>
                  </w:rPr>
                  <w:t>Engeki-jikkenshitsu</w:t>
                </w:r>
                <w:proofErr w:type="spellEnd"/>
                <w:r w:rsidRPr="0011128F">
                  <w:rPr>
                    <w:i/>
                    <w:lang w:eastAsia="ja-JP"/>
                  </w:rPr>
                  <w:t xml:space="preserve"> Bany</w:t>
                </w:r>
                <w:r>
                  <w:rPr>
                    <w:i/>
                    <w:lang w:eastAsia="ja-JP"/>
                  </w:rPr>
                  <w:t>u</w:t>
                </w:r>
                <w:r w:rsidRPr="0011128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11128F">
                  <w:rPr>
                    <w:i/>
                    <w:lang w:eastAsia="ja-JP"/>
                  </w:rPr>
                  <w:t>Inryoku</w:t>
                </w:r>
                <w:proofErr w:type="spellEnd"/>
                <w:r w:rsidRPr="0011128F">
                  <w:t>)</w:t>
                </w:r>
                <w:r w:rsidRPr="0011128F">
                  <w:rPr>
                    <w:lang w:eastAsia="ja-JP"/>
                  </w:rPr>
                  <w:t xml:space="preserve"> </w:t>
                </w:r>
                <w:r w:rsidRPr="0011128F">
                  <w:t>an experimental gallery, cinema, and theat</w:t>
                </w:r>
                <w:r>
                  <w:t>re</w:t>
                </w:r>
                <w:r w:rsidRPr="0011128F">
                  <w:t xml:space="preserve"> space which later spun off the theat</w:t>
                </w:r>
                <w:r>
                  <w:t>re</w:t>
                </w:r>
                <w:r w:rsidRPr="0011128F">
                  <w:t xml:space="preserve"> group “</w:t>
                </w:r>
                <w:r w:rsidRPr="0011128F">
                  <w:rPr>
                    <w:lang w:eastAsia="ja-JP"/>
                  </w:rPr>
                  <w:t xml:space="preserve">A Laboratory of Play: </w:t>
                </w:r>
                <w:proofErr w:type="spellStart"/>
                <w:r w:rsidRPr="0011128F">
                  <w:rPr>
                    <w:i/>
                    <w:lang w:eastAsia="ja-JP"/>
                  </w:rPr>
                  <w:t>Ban’yu</w:t>
                </w:r>
                <w:proofErr w:type="spellEnd"/>
                <w:r w:rsidRPr="0011128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11128F">
                  <w:rPr>
                    <w:i/>
                    <w:lang w:eastAsia="ja-JP"/>
                  </w:rPr>
                  <w:t>Inryoku</w:t>
                </w:r>
                <w:proofErr w:type="spellEnd"/>
                <w:r w:rsidRPr="0011128F">
                  <w:rPr>
                    <w:i/>
                    <w:lang w:eastAsia="ja-JP"/>
                  </w:rPr>
                  <w:t>.</w:t>
                </w:r>
                <w:r w:rsidRPr="0011128F">
                  <w:t xml:space="preserve">” His films </w:t>
                </w:r>
                <w:r>
                  <w:t>investigate</w:t>
                </w:r>
                <w:r w:rsidRPr="0011128F">
                  <w:t xml:space="preserve"> the relationship between revolution, eroticism, youth culture, family psychology, and identity. </w:t>
                </w:r>
                <w:proofErr w:type="spellStart"/>
                <w:r w:rsidRPr="0011128F">
                  <w:t>Terayama’s</w:t>
                </w:r>
                <w:proofErr w:type="spellEnd"/>
                <w:r w:rsidRPr="0011128F">
                  <w:t xml:space="preserve"> works explore new formal and aesthetic techniques, while both forwarding and constantly questioning </w:t>
                </w:r>
                <w:r>
                  <w:t xml:space="preserve">the </w:t>
                </w:r>
                <w:r w:rsidRPr="0011128F">
                  <w:t xml:space="preserve">radical politics </w:t>
                </w:r>
                <w:r>
                  <w:t xml:space="preserve">of </w:t>
                </w:r>
                <w:r w:rsidRPr="0011128F">
                  <w:t>post-WWII avant-garde arts in Japan.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59EEE1023CA4455BC12F45A77AC41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A3BF6" w:rsidRDefault="00FA3BF6" w:rsidP="00FA3BF6">
                <w:proofErr w:type="spellStart"/>
                <w:r w:rsidRPr="0011128F">
                  <w:t>Terayama</w:t>
                </w:r>
                <w:proofErr w:type="spellEnd"/>
                <w:r w:rsidRPr="0011128F">
                  <w:t xml:space="preserve"> </w:t>
                </w:r>
                <w:proofErr w:type="spellStart"/>
                <w:r w:rsidRPr="0011128F">
                  <w:t>Shūji</w:t>
                </w:r>
                <w:proofErr w:type="spellEnd"/>
                <w:r w:rsidRPr="0011128F">
                  <w:t xml:space="preserve"> was an avant-garde Japanese </w:t>
                </w:r>
                <w:proofErr w:type="gramStart"/>
                <w:r w:rsidRPr="0011128F">
                  <w:t>poet,</w:t>
                </w:r>
                <w:proofErr w:type="gramEnd"/>
                <w:r w:rsidRPr="0011128F">
                  <w:t xml:space="preserve"> playwright (</w:t>
                </w:r>
                <w:r>
                  <w:t xml:space="preserve">for </w:t>
                </w:r>
                <w:r w:rsidRPr="0011128F">
                  <w:t>stage and radio), filmmaker</w:t>
                </w:r>
                <w:r>
                  <w:t>,</w:t>
                </w:r>
                <w:r w:rsidRPr="0011128F">
                  <w:t xml:space="preserve"> and photographer associated with New Wave cinema</w:t>
                </w:r>
                <w:r w:rsidRPr="0011128F">
                  <w:rPr>
                    <w:lang w:eastAsia="ja-JP"/>
                  </w:rPr>
                  <w:t xml:space="preserve"> and underground theat</w:t>
                </w:r>
                <w:r>
                  <w:rPr>
                    <w:lang w:eastAsia="ja-JP"/>
                  </w:rPr>
                  <w:t>re</w:t>
                </w:r>
                <w:r w:rsidRPr="0011128F">
                  <w:rPr>
                    <w:lang w:eastAsia="ja-JP"/>
                  </w:rPr>
                  <w:t xml:space="preserve"> movements such as post-</w:t>
                </w:r>
                <w:proofErr w:type="spellStart"/>
                <w:r w:rsidRPr="0011128F">
                  <w:rPr>
                    <w:i/>
                    <w:lang w:eastAsia="ja-JP"/>
                  </w:rPr>
                  <w:t>shingeki</w:t>
                </w:r>
                <w:proofErr w:type="spellEnd"/>
                <w:r w:rsidRPr="0011128F">
                  <w:rPr>
                    <w:lang w:eastAsia="ja-JP"/>
                  </w:rPr>
                  <w:t xml:space="preserve">. Born in Aomori Prefecture, </w:t>
                </w:r>
                <w:proofErr w:type="gramStart"/>
                <w:r w:rsidRPr="0011128F">
                  <w:rPr>
                    <w:lang w:eastAsia="ja-JP"/>
                  </w:rPr>
                  <w:t>then</w:t>
                </w:r>
                <w:proofErr w:type="gramEnd"/>
                <w:r w:rsidRPr="0011128F">
                  <w:rPr>
                    <w:lang w:eastAsia="ja-JP"/>
                  </w:rPr>
                  <w:t xml:space="preserve"> raised by relatives after his father died in the Pacific War and his mother moved to distant Ky</w:t>
                </w:r>
                <w:r>
                  <w:rPr>
                    <w:lang w:eastAsia="ja-JP"/>
                  </w:rPr>
                  <w:t>u</w:t>
                </w:r>
                <w:r w:rsidRPr="0011128F">
                  <w:rPr>
                    <w:lang w:eastAsia="ja-JP"/>
                  </w:rPr>
                  <w:t>sh</w:t>
                </w:r>
                <w:r>
                  <w:rPr>
                    <w:lang w:eastAsia="ja-JP"/>
                  </w:rPr>
                  <w:t>u</w:t>
                </w:r>
                <w:r w:rsidRPr="0011128F">
                  <w:rPr>
                    <w:lang w:eastAsia="ja-JP"/>
                  </w:rPr>
                  <w:t xml:space="preserve"> to work, he settled in Tokyo</w:t>
                </w:r>
                <w:r>
                  <w:rPr>
                    <w:lang w:eastAsia="ja-JP"/>
                  </w:rPr>
                  <w:t>,</w:t>
                </w:r>
                <w:r w:rsidRPr="0011128F">
                  <w:rPr>
                    <w:lang w:eastAsia="ja-JP"/>
                  </w:rPr>
                  <w:t xml:space="preserve"> where he would spend the majority of his adult life. After studying literature at </w:t>
                </w:r>
                <w:proofErr w:type="spellStart"/>
                <w:r w:rsidRPr="0011128F">
                  <w:rPr>
                    <w:lang w:eastAsia="ja-JP"/>
                  </w:rPr>
                  <w:t>Waseda</w:t>
                </w:r>
                <w:proofErr w:type="spellEnd"/>
                <w:r w:rsidRPr="0011128F">
                  <w:rPr>
                    <w:lang w:eastAsia="ja-JP"/>
                  </w:rPr>
                  <w:t xml:space="preserve"> University, he began writing poetry, making his mark with a major prize for new </w:t>
                </w:r>
                <w:proofErr w:type="spellStart"/>
                <w:r w:rsidRPr="0011128F">
                  <w:rPr>
                    <w:i/>
                    <w:lang w:eastAsia="ja-JP"/>
                  </w:rPr>
                  <w:t>tanka</w:t>
                </w:r>
                <w:proofErr w:type="spellEnd"/>
                <w:r w:rsidRPr="0011128F">
                  <w:rPr>
                    <w:lang w:eastAsia="ja-JP"/>
                  </w:rPr>
                  <w:t xml:space="preserve"> writers in 1954. In 1967</w:t>
                </w:r>
                <w:r>
                  <w:rPr>
                    <w:lang w:eastAsia="ja-JP"/>
                  </w:rPr>
                  <w:t>,</w:t>
                </w:r>
                <w:r w:rsidRPr="0011128F">
                  <w:rPr>
                    <w:lang w:eastAsia="ja-JP"/>
                  </w:rPr>
                  <w:t xml:space="preserve"> with his wife </w:t>
                </w:r>
                <w:proofErr w:type="spellStart"/>
                <w:r w:rsidRPr="0011128F">
                  <w:rPr>
                    <w:lang w:eastAsia="ja-JP"/>
                  </w:rPr>
                  <w:t>Kuj</w:t>
                </w:r>
                <w:r>
                  <w:rPr>
                    <w:lang w:eastAsia="ja-JP"/>
                  </w:rPr>
                  <w:t>o</w:t>
                </w:r>
                <w:proofErr w:type="spellEnd"/>
                <w:r w:rsidRPr="0011128F">
                  <w:rPr>
                    <w:lang w:eastAsia="ja-JP"/>
                  </w:rPr>
                  <w:t xml:space="preserve"> Ky</w:t>
                </w:r>
                <w:r>
                  <w:rPr>
                    <w:lang w:eastAsia="ja-JP"/>
                  </w:rPr>
                  <w:t>o</w:t>
                </w:r>
                <w:r w:rsidRPr="0011128F">
                  <w:rPr>
                    <w:lang w:eastAsia="ja-JP"/>
                  </w:rPr>
                  <w:t>ko, he co-founded the experimental theat</w:t>
                </w:r>
                <w:r>
                  <w:rPr>
                    <w:lang w:eastAsia="ja-JP"/>
                  </w:rPr>
                  <w:t xml:space="preserve">re </w:t>
                </w:r>
                <w:r w:rsidRPr="0011128F">
                  <w:rPr>
                    <w:lang w:eastAsia="ja-JP"/>
                  </w:rPr>
                  <w:t xml:space="preserve">group </w:t>
                </w:r>
                <w:proofErr w:type="spellStart"/>
                <w:r w:rsidRPr="0011128F">
                  <w:rPr>
                    <w:i/>
                  </w:rPr>
                  <w:t>Tenj</w:t>
                </w:r>
                <w:r>
                  <w:rPr>
                    <w:i/>
                  </w:rPr>
                  <w:t>o</w:t>
                </w:r>
                <w:proofErr w:type="spellEnd"/>
                <w:r w:rsidRPr="0011128F">
                  <w:rPr>
                    <w:i/>
                  </w:rPr>
                  <w:t xml:space="preserve"> </w:t>
                </w:r>
                <w:proofErr w:type="spellStart"/>
                <w:r w:rsidRPr="0011128F">
                  <w:rPr>
                    <w:i/>
                  </w:rPr>
                  <w:t>Sajiki</w:t>
                </w:r>
                <w:proofErr w:type="spellEnd"/>
                <w:r w:rsidRPr="0011128F">
                  <w:rPr>
                    <w:i/>
                  </w:rPr>
                  <w:t xml:space="preserve"> </w:t>
                </w:r>
                <w:r w:rsidRPr="0011128F">
                  <w:t>(</w:t>
                </w:r>
                <w:r w:rsidRPr="0011128F">
                  <w:rPr>
                    <w:rFonts w:ascii="MS Gothic" w:eastAsia="MS Gothic" w:hAnsi="MS Gothic" w:cs="MS Gothic" w:hint="eastAsia"/>
                    <w:lang w:eastAsia="ja-JP"/>
                  </w:rPr>
                  <w:t>天井桟敷</w:t>
                </w:r>
                <w:r w:rsidRPr="0011128F">
                  <w:rPr>
                    <w:lang w:eastAsia="ja-JP"/>
                  </w:rPr>
                  <w:t>, usually called “</w:t>
                </w:r>
                <w:r w:rsidRPr="0011128F">
                  <w:t xml:space="preserve">The Gallery” in English; the title </w:t>
                </w:r>
                <w:r>
                  <w:t xml:space="preserve">is </w:t>
                </w:r>
                <w:r w:rsidRPr="0011128F">
                  <w:t xml:space="preserve">taken from the Japanese translation of Marcel </w:t>
                </w:r>
                <w:proofErr w:type="spellStart"/>
                <w:r w:rsidRPr="0011128F">
                  <w:t>Carné’s</w:t>
                </w:r>
                <w:proofErr w:type="spellEnd"/>
                <w:r>
                  <w:t xml:space="preserve"> film</w:t>
                </w:r>
                <w:r w:rsidRPr="0011128F">
                  <w:t xml:space="preserve"> </w:t>
                </w:r>
                <w:r w:rsidRPr="0011128F">
                  <w:rPr>
                    <w:i/>
                  </w:rPr>
                  <w:t xml:space="preserve">Les </w:t>
                </w:r>
                <w:proofErr w:type="spellStart"/>
                <w:r w:rsidRPr="0011128F">
                  <w:rPr>
                    <w:i/>
                  </w:rPr>
                  <w:t>Enfants</w:t>
                </w:r>
                <w:proofErr w:type="spellEnd"/>
                <w:r w:rsidRPr="0011128F">
                  <w:rPr>
                    <w:i/>
                  </w:rPr>
                  <w:t xml:space="preserve"> du </w:t>
                </w:r>
                <w:proofErr w:type="spellStart"/>
                <w:r w:rsidRPr="0011128F">
                  <w:rPr>
                    <w:i/>
                  </w:rPr>
                  <w:t>Paradis</w:t>
                </w:r>
                <w:proofErr w:type="spellEnd"/>
                <w:r w:rsidRPr="0011128F">
                  <w:t>). The same year, he founded “Universal Gravitation Drama Laboratory</w:t>
                </w:r>
                <w:r w:rsidRPr="0011128F">
                  <w:rPr>
                    <w:lang w:eastAsia="ja-JP"/>
                  </w:rPr>
                  <w:t xml:space="preserve">” </w:t>
                </w:r>
                <w:r w:rsidRPr="0011128F">
                  <w:t>(</w:t>
                </w:r>
                <w:proofErr w:type="spellStart"/>
                <w:r w:rsidRPr="0011128F">
                  <w:rPr>
                    <w:i/>
                    <w:lang w:eastAsia="ja-JP"/>
                  </w:rPr>
                  <w:t>Engeki-jikkenshitsu</w:t>
                </w:r>
                <w:proofErr w:type="spellEnd"/>
                <w:r w:rsidRPr="0011128F">
                  <w:rPr>
                    <w:i/>
                    <w:lang w:eastAsia="ja-JP"/>
                  </w:rPr>
                  <w:t xml:space="preserve"> Bany</w:t>
                </w:r>
                <w:r>
                  <w:rPr>
                    <w:i/>
                    <w:lang w:eastAsia="ja-JP"/>
                  </w:rPr>
                  <w:t>u</w:t>
                </w:r>
                <w:r w:rsidRPr="0011128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11128F">
                  <w:rPr>
                    <w:i/>
                    <w:lang w:eastAsia="ja-JP"/>
                  </w:rPr>
                  <w:t>Inryoku</w:t>
                </w:r>
                <w:proofErr w:type="spellEnd"/>
                <w:r w:rsidRPr="0011128F">
                  <w:t>)</w:t>
                </w:r>
                <w:r w:rsidRPr="0011128F">
                  <w:rPr>
                    <w:lang w:eastAsia="ja-JP"/>
                  </w:rPr>
                  <w:t xml:space="preserve"> </w:t>
                </w:r>
                <w:r w:rsidRPr="0011128F">
                  <w:t>an experimental gallery, cinema, and theat</w:t>
                </w:r>
                <w:r>
                  <w:t>re</w:t>
                </w:r>
                <w:r w:rsidRPr="0011128F">
                  <w:t xml:space="preserve"> space which later spun off the theat</w:t>
                </w:r>
                <w:r>
                  <w:t>re</w:t>
                </w:r>
                <w:r w:rsidRPr="0011128F">
                  <w:t xml:space="preserve"> group “</w:t>
                </w:r>
                <w:r w:rsidRPr="0011128F">
                  <w:rPr>
                    <w:lang w:eastAsia="ja-JP"/>
                  </w:rPr>
                  <w:t xml:space="preserve">A Laboratory of Play: </w:t>
                </w:r>
                <w:proofErr w:type="spellStart"/>
                <w:r w:rsidRPr="0011128F">
                  <w:rPr>
                    <w:i/>
                    <w:lang w:eastAsia="ja-JP"/>
                  </w:rPr>
                  <w:t>Ban’yu</w:t>
                </w:r>
                <w:proofErr w:type="spellEnd"/>
                <w:r w:rsidRPr="0011128F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11128F">
                  <w:rPr>
                    <w:i/>
                    <w:lang w:eastAsia="ja-JP"/>
                  </w:rPr>
                  <w:t>Inryoku</w:t>
                </w:r>
                <w:proofErr w:type="spellEnd"/>
                <w:r w:rsidRPr="0011128F">
                  <w:rPr>
                    <w:i/>
                    <w:lang w:eastAsia="ja-JP"/>
                  </w:rPr>
                  <w:t>.</w:t>
                </w:r>
                <w:r w:rsidRPr="0011128F">
                  <w:t xml:space="preserve">” His films </w:t>
                </w:r>
                <w:r>
                  <w:t>investigate</w:t>
                </w:r>
                <w:r w:rsidRPr="0011128F">
                  <w:t xml:space="preserve"> the relationship between revolution, eroticism, youth culture, family psychology, and identity. </w:t>
                </w:r>
                <w:proofErr w:type="spellStart"/>
                <w:r w:rsidRPr="0011128F">
                  <w:t>Terayama’s</w:t>
                </w:r>
                <w:proofErr w:type="spellEnd"/>
                <w:r w:rsidRPr="0011128F">
                  <w:t xml:space="preserve"> works explore new formal and aesthetic techniques, while both forwarding and constantly questioning </w:t>
                </w:r>
                <w:r>
                  <w:t xml:space="preserve">the </w:t>
                </w:r>
                <w:r w:rsidRPr="0011128F">
                  <w:t xml:space="preserve">radical politics </w:t>
                </w:r>
                <w:r>
                  <w:t xml:space="preserve">of </w:t>
                </w:r>
                <w:r w:rsidRPr="0011128F">
                  <w:t>post-WWII avant-garde arts in Japan.</w:t>
                </w:r>
              </w:p>
              <w:p w:rsidR="00FA3BF6" w:rsidRDefault="00FA3BF6" w:rsidP="00FA3BF6"/>
              <w:p w:rsidR="00FA3BF6" w:rsidRPr="00FA3BF6" w:rsidRDefault="00FA3BF6" w:rsidP="00FA3BF6">
                <w:pPr>
                  <w:pStyle w:val="Heading1"/>
                </w:pPr>
                <w:r w:rsidRPr="00633B35">
                  <w:t xml:space="preserve">List of </w:t>
                </w:r>
                <w:r>
                  <w:t>Major W</w:t>
                </w:r>
                <w:r>
                  <w:t>orks</w:t>
                </w:r>
              </w:p>
              <w:p w:rsidR="00FA3BF6" w:rsidRPr="00633B35" w:rsidRDefault="00FA3BF6" w:rsidP="00FA3BF6">
                <w:r>
                  <w:rPr>
                    <w:i/>
                    <w:iCs/>
                  </w:rPr>
                  <w:t xml:space="preserve">Emperor Tomato Ketchup </w:t>
                </w:r>
                <w:r w:rsidRPr="00FA3BF6">
                  <w:rPr>
                    <w:iCs/>
                  </w:rPr>
                  <w:t>[</w:t>
                </w:r>
                <w:r w:rsidRPr="00633B35">
                  <w:rPr>
                    <w:i/>
                    <w:iCs/>
                  </w:rPr>
                  <w:t xml:space="preserve">Tomato </w:t>
                </w:r>
                <w:proofErr w:type="spellStart"/>
                <w:r w:rsidRPr="00633B35">
                  <w:rPr>
                    <w:i/>
                    <w:iCs/>
                  </w:rPr>
                  <w:t>Kechappu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Kōtei</w:t>
                </w:r>
                <w:proofErr w:type="spellEnd"/>
                <w:r w:rsidRPr="00FA3BF6">
                  <w:rPr>
                    <w:iCs/>
                  </w:rPr>
                  <w:t>]</w:t>
                </w:r>
                <w:r w:rsidRPr="00FA3BF6">
                  <w:t xml:space="preserve"> </w:t>
                </w:r>
                <w:r w:rsidRPr="00633B35">
                  <w:t>(original short version 1971, long version 1996)</w:t>
                </w:r>
              </w:p>
              <w:p w:rsidR="00FA3BF6" w:rsidRPr="00633B35" w:rsidRDefault="00FA3BF6" w:rsidP="00FA3BF6">
                <w:pPr>
                  <w:rPr>
                    <w:lang w:eastAsia="ja-JP"/>
                  </w:rPr>
                </w:pPr>
                <w:r w:rsidRPr="00633B35">
                  <w:rPr>
                    <w:i/>
                    <w:iCs/>
                  </w:rPr>
                  <w:t xml:space="preserve">Throw Away Your Books, Rally in </w:t>
                </w:r>
                <w:r>
                  <w:rPr>
                    <w:i/>
                    <w:iCs/>
                  </w:rPr>
                  <w:t xml:space="preserve">the Streets! </w:t>
                </w:r>
                <w:r w:rsidRPr="00FA3BF6">
                  <w:rPr>
                    <w:iCs/>
                  </w:rPr>
                  <w:t>[</w:t>
                </w:r>
                <w:proofErr w:type="spellStart"/>
                <w:r w:rsidRPr="00633B35">
                  <w:rPr>
                    <w:i/>
                    <w:iCs/>
                  </w:rPr>
                  <w:t>Sho</w:t>
                </w:r>
                <w:proofErr w:type="spellEnd"/>
                <w:r w:rsidRPr="00633B35">
                  <w:rPr>
                    <w:i/>
                    <w:iCs/>
                  </w:rPr>
                  <w:t xml:space="preserve"> o </w:t>
                </w:r>
                <w:proofErr w:type="spellStart"/>
                <w:r w:rsidRPr="00633B35">
                  <w:rPr>
                    <w:i/>
                    <w:iCs/>
                  </w:rPr>
                  <w:t>Suteyo</w:t>
                </w:r>
                <w:proofErr w:type="spellEnd"/>
                <w:r w:rsidRPr="00633B35">
                  <w:rPr>
                    <w:i/>
                    <w:iCs/>
                  </w:rPr>
                  <w:t xml:space="preserve">, </w:t>
                </w:r>
                <w:proofErr w:type="spellStart"/>
                <w:r w:rsidRPr="00633B35">
                  <w:rPr>
                    <w:i/>
                    <w:iCs/>
                  </w:rPr>
                  <w:t>Machi</w:t>
                </w:r>
                <w:proofErr w:type="spellEnd"/>
                <w:r w:rsidRPr="00633B35">
                  <w:rPr>
                    <w:i/>
                    <w:iCs/>
                  </w:rPr>
                  <w:t xml:space="preserve"> e </w:t>
                </w:r>
                <w:proofErr w:type="spellStart"/>
                <w:r w:rsidRPr="00633B35">
                  <w:rPr>
                    <w:i/>
                    <w:iCs/>
                  </w:rPr>
                  <w:t>Dey</w:t>
                </w:r>
                <w:r>
                  <w:rPr>
                    <w:i/>
                    <w:iCs/>
                  </w:rPr>
                  <w:t>o</w:t>
                </w:r>
                <w:proofErr w:type="spellEnd"/>
                <w:r w:rsidRPr="00FA3BF6">
                  <w:rPr>
                    <w:iCs/>
                  </w:rPr>
                  <w:t>]</w:t>
                </w:r>
                <w:r w:rsidRPr="00633B35">
                  <w:t xml:space="preserve"> (1971)</w:t>
                </w:r>
              </w:p>
              <w:p w:rsidR="003F0D73" w:rsidRPr="00FA3BF6" w:rsidRDefault="00FA3BF6" w:rsidP="00FA3BF6">
                <w:r>
                  <w:rPr>
                    <w:i/>
                  </w:rPr>
                  <w:lastRenderedPageBreak/>
                  <w:t xml:space="preserve">Pastoral Hide-and-Seek </w:t>
                </w:r>
                <w:r w:rsidRPr="00FA3BF6">
                  <w:t>[</w:t>
                </w:r>
                <w:proofErr w:type="spellStart"/>
                <w:r w:rsidRPr="00633B35">
                  <w:rPr>
                    <w:i/>
                    <w:iCs/>
                  </w:rPr>
                  <w:t>Den'en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ni</w:t>
                </w:r>
                <w:proofErr w:type="spellEnd"/>
                <w:r w:rsidRPr="00633B35">
                  <w:rPr>
                    <w:i/>
                    <w:iCs/>
                  </w:rPr>
                  <w:t xml:space="preserve"> </w:t>
                </w:r>
                <w:proofErr w:type="spellStart"/>
                <w:r w:rsidRPr="00633B35">
                  <w:rPr>
                    <w:i/>
                    <w:iCs/>
                  </w:rPr>
                  <w:t>Shisu</w:t>
                </w:r>
                <w:proofErr w:type="spellEnd"/>
                <w:r>
                  <w:t xml:space="preserve">] </w:t>
                </w:r>
                <w:r w:rsidRPr="00633B35">
                  <w:t>(1974)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FE9E4CFB7B4EB9A932ACA6E67E8638"/>
              </w:placeholder>
            </w:sdtPr>
            <w:sdtEndPr/>
            <w:sdtContent>
              <w:p w:rsidR="00FA3BF6" w:rsidRDefault="00FA3BF6" w:rsidP="00FA3BF6"/>
              <w:p w:rsidR="00FA3BF6" w:rsidRDefault="00FA3BF6" w:rsidP="00FA3BF6">
                <w:sdt>
                  <w:sdtPr>
                    <w:id w:val="-19382819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Mor06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(Morita)</w:t>
                    </w:r>
                    <w:r>
                      <w:fldChar w:fldCharType="end"/>
                    </w:r>
                  </w:sdtContent>
                </w:sdt>
              </w:p>
              <w:p w:rsidR="00FA3BF6" w:rsidRDefault="00FA3BF6" w:rsidP="00FA3BF6"/>
              <w:p w:rsidR="00FA3BF6" w:rsidRDefault="00FA3BF6" w:rsidP="00FA3BF6">
                <w:sdt>
                  <w:sdtPr>
                    <w:id w:val="-762218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Rid10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(Ridgely)</w:t>
                    </w:r>
                    <w:r>
                      <w:fldChar w:fldCharType="end"/>
                    </w:r>
                  </w:sdtContent>
                </w:sdt>
              </w:p>
              <w:p w:rsidR="00FA3BF6" w:rsidRDefault="00FA3BF6" w:rsidP="00FA3BF6"/>
              <w:p w:rsidR="00FA3BF6" w:rsidRDefault="00FA3BF6" w:rsidP="00FA3BF6">
                <w:sdt>
                  <w:sdtPr>
                    <w:id w:val="-79551833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Sor05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(Sorgenfrei)</w:t>
                    </w:r>
                    <w:r>
                      <w:fldChar w:fldCharType="end"/>
                    </w:r>
                  </w:sdtContent>
                </w:sdt>
              </w:p>
              <w:p w:rsidR="00FA3BF6" w:rsidRDefault="00FA3BF6" w:rsidP="00FA3BF6"/>
              <w:p w:rsidR="00FA3BF6" w:rsidRDefault="00FA3BF6" w:rsidP="00FA3BF6">
                <w:sdt>
                  <w:sdtPr>
                    <w:id w:val="-13221097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Shū13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(Shūji)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47429B" w:rsidP="00FA3BF6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29B" w:rsidRDefault="0047429B" w:rsidP="007A0D55">
      <w:pPr>
        <w:spacing w:after="0" w:line="240" w:lineRule="auto"/>
      </w:pPr>
      <w:r>
        <w:separator/>
      </w:r>
    </w:p>
  </w:endnote>
  <w:endnote w:type="continuationSeparator" w:id="0">
    <w:p w:rsidR="0047429B" w:rsidRDefault="0047429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29B" w:rsidRDefault="0047429B" w:rsidP="007A0D55">
      <w:pPr>
        <w:spacing w:after="0" w:line="240" w:lineRule="auto"/>
      </w:pPr>
      <w:r>
        <w:separator/>
      </w:r>
    </w:p>
  </w:footnote>
  <w:footnote w:type="continuationSeparator" w:id="0">
    <w:p w:rsidR="0047429B" w:rsidRDefault="0047429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F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429B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3BF6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A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96AE9BA8664B348139FAC73CAE5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85ABE-211E-4C9E-975B-3C015A555A1F}"/>
      </w:docPartPr>
      <w:docPartBody>
        <w:p w:rsidR="00000000" w:rsidRDefault="00F05136">
          <w:pPr>
            <w:pStyle w:val="CD96AE9BA8664B348139FAC73CAE570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4405CB500B47D79D57F3A08132D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B215-2D23-42BA-BDFD-F911452334A8}"/>
      </w:docPartPr>
      <w:docPartBody>
        <w:p w:rsidR="00000000" w:rsidRDefault="00F05136">
          <w:pPr>
            <w:pStyle w:val="1A4405CB500B47D79D57F3A08132DF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34AFC9255F84D7698108F125948D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31FD5-E4D0-48B4-B40F-64C29C502735}"/>
      </w:docPartPr>
      <w:docPartBody>
        <w:p w:rsidR="00000000" w:rsidRDefault="00F05136">
          <w:pPr>
            <w:pStyle w:val="934AFC9255F84D7698108F125948DF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00B837FC9084C03AF88C57455CC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10B6E-EABA-482D-8EF8-7834D5043C84}"/>
      </w:docPartPr>
      <w:docPartBody>
        <w:p w:rsidR="00000000" w:rsidRDefault="00F05136">
          <w:pPr>
            <w:pStyle w:val="B00B837FC9084C03AF88C57455CCFF9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4A1294071E041A082F334D47D9A5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3760-E921-4F02-A164-A14D6353D4AA}"/>
      </w:docPartPr>
      <w:docPartBody>
        <w:p w:rsidR="00000000" w:rsidRDefault="00F05136">
          <w:pPr>
            <w:pStyle w:val="14A1294071E041A082F334D47D9A582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90A19E882642CE8C99E1E4C8622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E664B-E7C5-49A9-8E26-AD95DCD1D68C}"/>
      </w:docPartPr>
      <w:docPartBody>
        <w:p w:rsidR="00000000" w:rsidRDefault="00F05136">
          <w:pPr>
            <w:pStyle w:val="3B90A19E882642CE8C99E1E4C86224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C84ED85D2944CF7AF20DD867A41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AFBBE-D9AE-4014-84AF-BCC27A8839B4}"/>
      </w:docPartPr>
      <w:docPartBody>
        <w:p w:rsidR="00000000" w:rsidRDefault="00F05136">
          <w:pPr>
            <w:pStyle w:val="4C84ED85D2944CF7AF20DD867A4196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3CFE414E93B4FA78A96EF6392C7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424DA-23D7-43DA-B589-378C7EF75221}"/>
      </w:docPartPr>
      <w:docPartBody>
        <w:p w:rsidR="00000000" w:rsidRDefault="00F05136">
          <w:pPr>
            <w:pStyle w:val="33CFE414E93B4FA78A96EF6392C79B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26BF041A8A4EB8A252F8791FD84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2A709-C1BB-4AEE-BA43-6410CD581324}"/>
      </w:docPartPr>
      <w:docPartBody>
        <w:p w:rsidR="00000000" w:rsidRDefault="00F05136">
          <w:pPr>
            <w:pStyle w:val="CA26BF041A8A4EB8A252F8791FD8431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9EEE1023CA4455BC12F45A77AC4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A9C2-BD8E-4906-BFC6-7FCE843D7493}"/>
      </w:docPartPr>
      <w:docPartBody>
        <w:p w:rsidR="00000000" w:rsidRDefault="00F05136">
          <w:pPr>
            <w:pStyle w:val="059EEE1023CA4455BC12F45A77AC416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FE9E4CFB7B4EB9A932ACA6E67E8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89568-15DA-4D80-BE29-C1C49105A99C}"/>
      </w:docPartPr>
      <w:docPartBody>
        <w:p w:rsidR="00000000" w:rsidRDefault="00F05136">
          <w:pPr>
            <w:pStyle w:val="9CFE9E4CFB7B4EB9A932ACA6E67E863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36"/>
    <w:rsid w:val="00F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6AE9BA8664B348139FAC73CAE570B">
    <w:name w:val="CD96AE9BA8664B348139FAC73CAE570B"/>
  </w:style>
  <w:style w:type="paragraph" w:customStyle="1" w:styleId="1A4405CB500B47D79D57F3A08132DF29">
    <w:name w:val="1A4405CB500B47D79D57F3A08132DF29"/>
  </w:style>
  <w:style w:type="paragraph" w:customStyle="1" w:styleId="934AFC9255F84D7698108F125948DFE1">
    <w:name w:val="934AFC9255F84D7698108F125948DFE1"/>
  </w:style>
  <w:style w:type="paragraph" w:customStyle="1" w:styleId="B00B837FC9084C03AF88C57455CCFF9F">
    <w:name w:val="B00B837FC9084C03AF88C57455CCFF9F"/>
  </w:style>
  <w:style w:type="paragraph" w:customStyle="1" w:styleId="14A1294071E041A082F334D47D9A5822">
    <w:name w:val="14A1294071E041A082F334D47D9A5822"/>
  </w:style>
  <w:style w:type="paragraph" w:customStyle="1" w:styleId="3B90A19E882642CE8C99E1E4C862245F">
    <w:name w:val="3B90A19E882642CE8C99E1E4C862245F"/>
  </w:style>
  <w:style w:type="paragraph" w:customStyle="1" w:styleId="4C84ED85D2944CF7AF20DD867A419606">
    <w:name w:val="4C84ED85D2944CF7AF20DD867A419606"/>
  </w:style>
  <w:style w:type="paragraph" w:customStyle="1" w:styleId="33CFE414E93B4FA78A96EF6392C79BF2">
    <w:name w:val="33CFE414E93B4FA78A96EF6392C79BF2"/>
  </w:style>
  <w:style w:type="paragraph" w:customStyle="1" w:styleId="CA26BF041A8A4EB8A252F8791FD8431D">
    <w:name w:val="CA26BF041A8A4EB8A252F8791FD8431D"/>
  </w:style>
  <w:style w:type="paragraph" w:customStyle="1" w:styleId="059EEE1023CA4455BC12F45A77AC4160">
    <w:name w:val="059EEE1023CA4455BC12F45A77AC4160"/>
  </w:style>
  <w:style w:type="paragraph" w:customStyle="1" w:styleId="9CFE9E4CFB7B4EB9A932ACA6E67E8638">
    <w:name w:val="9CFE9E4CFB7B4EB9A932ACA6E67E86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96AE9BA8664B348139FAC73CAE570B">
    <w:name w:val="CD96AE9BA8664B348139FAC73CAE570B"/>
  </w:style>
  <w:style w:type="paragraph" w:customStyle="1" w:styleId="1A4405CB500B47D79D57F3A08132DF29">
    <w:name w:val="1A4405CB500B47D79D57F3A08132DF29"/>
  </w:style>
  <w:style w:type="paragraph" w:customStyle="1" w:styleId="934AFC9255F84D7698108F125948DFE1">
    <w:name w:val="934AFC9255F84D7698108F125948DFE1"/>
  </w:style>
  <w:style w:type="paragraph" w:customStyle="1" w:styleId="B00B837FC9084C03AF88C57455CCFF9F">
    <w:name w:val="B00B837FC9084C03AF88C57455CCFF9F"/>
  </w:style>
  <w:style w:type="paragraph" w:customStyle="1" w:styleId="14A1294071E041A082F334D47D9A5822">
    <w:name w:val="14A1294071E041A082F334D47D9A5822"/>
  </w:style>
  <w:style w:type="paragraph" w:customStyle="1" w:styleId="3B90A19E882642CE8C99E1E4C862245F">
    <w:name w:val="3B90A19E882642CE8C99E1E4C862245F"/>
  </w:style>
  <w:style w:type="paragraph" w:customStyle="1" w:styleId="4C84ED85D2944CF7AF20DD867A419606">
    <w:name w:val="4C84ED85D2944CF7AF20DD867A419606"/>
  </w:style>
  <w:style w:type="paragraph" w:customStyle="1" w:styleId="33CFE414E93B4FA78A96EF6392C79BF2">
    <w:name w:val="33CFE414E93B4FA78A96EF6392C79BF2"/>
  </w:style>
  <w:style w:type="paragraph" w:customStyle="1" w:styleId="CA26BF041A8A4EB8A252F8791FD8431D">
    <w:name w:val="CA26BF041A8A4EB8A252F8791FD8431D"/>
  </w:style>
  <w:style w:type="paragraph" w:customStyle="1" w:styleId="059EEE1023CA4455BC12F45A77AC4160">
    <w:name w:val="059EEE1023CA4455BC12F45A77AC4160"/>
  </w:style>
  <w:style w:type="paragraph" w:customStyle="1" w:styleId="9CFE9E4CFB7B4EB9A932ACA6E67E8638">
    <w:name w:val="9CFE9E4CFB7B4EB9A932ACA6E67E8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Mor06</b:Tag>
    <b:SourceType>JournalArticle</b:SourceType>
    <b:Guid>{A90226AD-0FD8-41C8-B5BB-DEA1582338F0}</b:Guid>
    <b:Author>
      <b:Author>
        <b:NameList>
          <b:Person>
            <b:Last>Morita</b:Last>
            <b:First>N.</b:First>
          </b:Person>
        </b:NameList>
      </b:Author>
    </b:Author>
    <b:Title>Avant-garde, Pastiche, and Media Crossings: Films of Terayama Shūji</b:Title>
    <b:Year>2006</b:Year>
    <b:JournalName>Waseda Global Forum</b:JournalName>
    <b:Pages>53-58</b:Pages>
    <b:Issue>3</b:Issue>
    <b:RefOrder>1</b:RefOrder>
  </b:Source>
  <b:Source>
    <b:Tag>Rid10</b:Tag>
    <b:SourceType>Book</b:SourceType>
    <b:Guid>{C73D6B8F-97FB-4428-B6DD-518850B47CC0}</b:Guid>
    <b:Author>
      <b:Author>
        <b:NameList>
          <b:Person>
            <b:Last>Ridgely</b:Last>
            <b:First>S.</b:First>
            <b:Middle>C.</b:Middle>
          </b:Person>
        </b:NameList>
      </b:Author>
    </b:Author>
    <b:Title>Japanese Counterculture: The Antiestablishment Art of Terayama Shūji</b:Title>
    <b:Year>2010</b:Year>
    <b:City>Minneapolis</b:City>
    <b:Publisher>U of Minnesota P</b:Publisher>
    <b:RefOrder>2</b:RefOrder>
  </b:Source>
  <b:Source>
    <b:Tag>Sor05</b:Tag>
    <b:SourceType>Book</b:SourceType>
    <b:Guid>{8C4A80CB-CA89-455D-8C65-D9A4FD79BF57}</b:Guid>
    <b:Author>
      <b:Author>
        <b:NameList>
          <b:Person>
            <b:Last>Sorgenfrei</b:Last>
            <b:First>C.</b:First>
          </b:Person>
        </b:NameList>
      </b:Author>
    </b:Author>
    <b:Title>Unspeakable Acts: The Avant-Garde Theatre of Terayama Shūji and Postwar Japan</b:Title>
    <b:Year>2005</b:Year>
    <b:City>Honolulu</b:City>
    <b:Publisher>U of Hawai’i P</b:Publisher>
    <b:RefOrder>3</b:RefOrder>
  </b:Source>
  <b:Source>
    <b:Tag>Shū13</b:Tag>
    <b:SourceType>Book</b:SourceType>
    <b:Guid>{2857F109-B38F-41FE-BE82-BF886F02815E}</b:Guid>
    <b:Author>
      <b:Author>
        <b:NameList>
          <b:Person>
            <b:Last>Shūji</b:Last>
            <b:First>Terayama</b:First>
          </b:Person>
        </b:NameList>
      </b:Author>
    </b:Author>
    <b:Title>Japanese Dream</b:Title>
    <b:Year>2013</b:Year>
    <b:Publisher>Zen Foto Gallery</b:Publisher>
    <b:Edition>Limited Edition</b:Edition>
    <b:RefOrder>4</b:RefOrder>
  </b:Source>
</b:Sources>
</file>

<file path=customXml/itemProps1.xml><?xml version="1.0" encoding="utf-8"?>
<ds:datastoreItem xmlns:ds="http://schemas.openxmlformats.org/officeDocument/2006/customXml" ds:itemID="{02290E46-934E-4BBD-94B5-0516EDC34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2014-11-18T19:14:00Z</dcterms:created>
  <dcterms:modified xsi:type="dcterms:W3CDTF">2014-11-18T19:23:00Z</dcterms:modified>
</cp:coreProperties>
</file>