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2436DD" w14:paraId="1BFE30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50921D" w14:textId="77777777" w:rsidR="00B574C9" w:rsidRPr="002436DD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436DD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53EA3D0008AE5A4BBDA98AAC4141C8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2022C57" w14:textId="77777777" w:rsidR="00B574C9" w:rsidRPr="002436DD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992C5B12BC144AAA5CF76E65CD6E99"/>
            </w:placeholder>
            <w:text/>
          </w:sdtPr>
          <w:sdtEndPr/>
          <w:sdtContent>
            <w:tc>
              <w:tcPr>
                <w:tcW w:w="2073" w:type="dxa"/>
              </w:tcPr>
              <w:p w14:paraId="686BDC38" w14:textId="77777777" w:rsidR="00B574C9" w:rsidRPr="002436DD" w:rsidRDefault="00D77AAF" w:rsidP="00FE7DCF">
                <w:r w:rsidRPr="002436DD"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7DFA3BBE29BCF4DA500150A0EA7BA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EC4FA6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5C98CDCF260BD4B815F35115793474B"/>
            </w:placeholder>
            <w:text/>
          </w:sdtPr>
          <w:sdtEndPr/>
          <w:sdtContent>
            <w:tc>
              <w:tcPr>
                <w:tcW w:w="2642" w:type="dxa"/>
              </w:tcPr>
              <w:p w14:paraId="60B85E15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Robinson</w:t>
                </w:r>
              </w:p>
            </w:tc>
          </w:sdtContent>
        </w:sdt>
      </w:tr>
      <w:tr w:rsidR="00B574C9" w:rsidRPr="002436DD" w14:paraId="45A633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886BE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27C391FC56193147BE24DEBE6AA27E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A04C91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2436DD" w14:paraId="2B0610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1BAF8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7611D4AC87F3468FE1DF09FDB8D1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29AE08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The Open University</w:t>
                </w:r>
              </w:p>
            </w:tc>
          </w:sdtContent>
        </w:sdt>
      </w:tr>
    </w:tbl>
    <w:p w14:paraId="22A7225B" w14:textId="77777777" w:rsidR="003D3579" w:rsidRPr="002436DD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748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DDC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C618BB" w14:paraId="425BA572" w14:textId="77777777" w:rsidTr="003F0D73">
        <w:sdt>
          <w:sdtPr>
            <w:alias w:val="Article headword"/>
            <w:tag w:val="articleHeadword"/>
            <w:id w:val="-361440020"/>
            <w:placeholder>
              <w:docPart w:val="4784CCB26EFD4E4DB918C5A6C2EE249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3C78F" w14:textId="77777777" w:rsidR="003F0D73" w:rsidRPr="00C618BB" w:rsidRDefault="00D77AAF" w:rsidP="00D77AAF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255592">
                  <w:t>Yoshizaka</w:t>
                </w:r>
                <w:proofErr w:type="spellEnd"/>
                <w:r w:rsidRPr="00255592">
                  <w:t xml:space="preserve">, </w:t>
                </w:r>
                <w:proofErr w:type="spellStart"/>
                <w:r w:rsidRPr="00255592">
                  <w:t>Takamasa</w:t>
                </w:r>
                <w:proofErr w:type="spellEnd"/>
              </w:p>
            </w:tc>
          </w:sdtContent>
        </w:sdt>
      </w:tr>
      <w:tr w:rsidR="00464699" w:rsidRPr="00C618BB" w14:paraId="444CEE40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ADDDB391014C284C81B56186EF1DD4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E6E0DA" w14:textId="77777777" w:rsidR="00464699" w:rsidRPr="00C618BB" w:rsidRDefault="00464699" w:rsidP="00464699">
                <w:pPr>
                  <w:rPr>
                    <w:sz w:val="24"/>
                    <w:szCs w:val="24"/>
                  </w:rPr>
                </w:pP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C618BB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C618BB" w14:paraId="45D7E67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DF074DC67174B14ABD892A3D1FCC37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5CEC09" w14:textId="42640892" w:rsidR="00E85A05" w:rsidRPr="00C618BB" w:rsidRDefault="00D77AAF" w:rsidP="00E85A0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FE7DCF">
                  <w:t>Yoshizaka</w:t>
                </w:r>
                <w:proofErr w:type="spellEnd"/>
                <w:r w:rsidRPr="00FE7DCF">
                  <w:t xml:space="preserve"> was among the last in a series of Japanese architects to pass through</w:t>
                </w:r>
                <w:r w:rsidR="00C618BB" w:rsidRPr="00FE7DCF">
                  <w:t xml:space="preserve"> Le Corbusier’s</w:t>
                </w:r>
                <w:r w:rsidRPr="00FE7DCF">
                  <w:t xml:space="preserve"> Paris atelier. The son of a diplomat, he was born in Tokyo …</w:t>
                </w:r>
              </w:p>
            </w:tc>
          </w:sdtContent>
        </w:sdt>
      </w:tr>
      <w:tr w:rsidR="003F0D73" w:rsidRPr="00C618BB" w14:paraId="4EFEBFD4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894E8309A1F6A843A5560BF69E56D3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96470" w14:textId="567DF335" w:rsidR="003F0D73" w:rsidRPr="00B058B8" w:rsidRDefault="00255592" w:rsidP="00C27FAB">
                <w:proofErr w:type="spellStart"/>
                <w:r w:rsidRPr="00255592">
                  <w:t>Takamasa</w:t>
                </w:r>
                <w:proofErr w:type="spellEnd"/>
                <w:r w:rsidRPr="00255592">
                  <w:t xml:space="preserve"> </w:t>
                </w:r>
                <w:proofErr w:type="spellStart"/>
                <w:r w:rsidR="00D77AAF" w:rsidRPr="00FE7DCF">
                  <w:t>Yoshizaka</w:t>
                </w:r>
                <w:proofErr w:type="spellEnd"/>
                <w:r w:rsidR="00D77AAF" w:rsidRPr="00FE7DCF">
                  <w:t xml:space="preserve"> was among the last in a series of Japane</w:t>
                </w:r>
                <w:r w:rsidR="002436DD" w:rsidRPr="00FE7DCF">
                  <w:t>se architects to pass through Le</w:t>
                </w:r>
                <w:r w:rsidR="00D77AAF" w:rsidRPr="00FE7DCF">
                  <w:t xml:space="preserve"> C</w:t>
                </w:r>
                <w:r w:rsidR="002436DD" w:rsidRPr="00FE7DCF">
                  <w:t xml:space="preserve">orbusier’s </w:t>
                </w:r>
                <w:r w:rsidR="00D77AAF" w:rsidRPr="00FE7DCF">
                  <w:t xml:space="preserve">Paris atelier. The son of a diplomat, he was born in Tokyo, and educated at </w:t>
                </w:r>
                <w:proofErr w:type="spellStart"/>
                <w:r w:rsidR="00D77AAF" w:rsidRPr="00FE7DCF">
                  <w:t>Waseda</w:t>
                </w:r>
                <w:proofErr w:type="spellEnd"/>
                <w:r w:rsidR="00D77AAF" w:rsidRPr="00FE7DCF">
                  <w:t xml:space="preserve"> University (1938-41), teaching there until he was drafted in 1943. In 1950, earning a grant to further his studies in France, he began to assist on two of the most </w:t>
                </w:r>
                <w:proofErr w:type="spellStart"/>
                <w:r w:rsidR="00D77AAF" w:rsidRPr="00FE7DCF">
                  <w:t>groundbreaking</w:t>
                </w:r>
                <w:proofErr w:type="spellEnd"/>
                <w:r w:rsidR="00D77AAF" w:rsidRPr="00FE7DCF">
                  <w:t xml:space="preserve"> post-</w:t>
                </w:r>
                <w:r w:rsidR="002436DD" w:rsidRPr="00FE7DCF">
                  <w:t>war projects:</w:t>
                </w:r>
                <w:r w:rsidR="00D77AAF" w:rsidRPr="00FE7DCF">
                  <w:t xml:space="preserve"> the Unite </w:t>
                </w:r>
                <w:proofErr w:type="spellStart"/>
                <w:r w:rsidR="00064741" w:rsidRPr="00FE7DCF">
                  <w:t>d’H</w:t>
                </w:r>
                <w:r w:rsidR="00D77AAF" w:rsidRPr="00FE7DCF">
                  <w:t>abitation</w:t>
                </w:r>
                <w:proofErr w:type="spellEnd"/>
                <w:r w:rsidR="00064741" w:rsidRPr="00FE7DCF">
                  <w:t xml:space="preserve"> and the Chandigarh C</w:t>
                </w:r>
                <w:r w:rsidR="00D77AAF" w:rsidRPr="00FE7DCF">
                  <w:t xml:space="preserve">apitol. During this time, he also </w:t>
                </w:r>
                <w:r w:rsidR="00064741" w:rsidRPr="00FE7DCF">
                  <w:t xml:space="preserve">translated </w:t>
                </w:r>
                <w:r w:rsidR="00D77AAF" w:rsidRPr="00FE7DCF">
                  <w:t>Le Corbusier’s</w:t>
                </w:r>
                <w:r w:rsidR="00D77AAF"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D77AAF" w:rsidRPr="00FE7DCF">
                  <w:rPr>
                    <w:i/>
                  </w:rPr>
                  <w:t>Oeuvres Completes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064741" w:rsidRPr="00FE7DCF">
                  <w:t>and publicized</w:t>
                </w:r>
                <w:r w:rsidR="00D77AAF" w:rsidRPr="00FE7DCF">
                  <w:t xml:space="preserve"> writings on the </w:t>
                </w:r>
                <w:proofErr w:type="spellStart"/>
                <w:r w:rsidR="00D77AAF" w:rsidRPr="00FE7DCF">
                  <w:t>Modulor</w:t>
                </w:r>
                <w:proofErr w:type="spellEnd"/>
                <w:r w:rsidR="00D77AAF" w:rsidRPr="00FE7DCF">
                  <w:t xml:space="preserve"> system in Japanese. </w:t>
                </w:r>
                <w:r w:rsidR="00064741" w:rsidRPr="00FE7DCF">
                  <w:t>His return to Japan carried with it</w:t>
                </w:r>
                <w:r w:rsidR="00D77AAF" w:rsidRPr="00FE7DCF">
                  <w:t xml:space="preserve"> a growing interest in urban planning, collective housing</w:t>
                </w:r>
                <w:r w:rsidR="00064741" w:rsidRPr="00FE7DCF">
                  <w:t>,</w:t>
                </w:r>
                <w:r w:rsidR="002436DD" w:rsidRPr="00FE7DCF">
                  <w:t xml:space="preserve"> and artificial land;</w:t>
                </w:r>
                <w:r w:rsidR="00D77AAF" w:rsidRPr="00FE7DCF">
                  <w:t xml:space="preserve"> he would join the last meeting of the International Congress of Modern Architecture (CIAM) at </w:t>
                </w:r>
                <w:proofErr w:type="spellStart"/>
                <w:r w:rsidR="00D77AAF" w:rsidRPr="00FE7DCF">
                  <w:t>Otterlo</w:t>
                </w:r>
                <w:proofErr w:type="spellEnd"/>
                <w:r w:rsidR="00D77AAF" w:rsidRPr="00FE7DCF">
                  <w:t xml:space="preserve"> in 1959 (becoming a profe</w:t>
                </w:r>
                <w:r w:rsidR="002436DD" w:rsidRPr="00FE7DCF">
                  <w:t xml:space="preserve">ssor at </w:t>
                </w:r>
                <w:proofErr w:type="spellStart"/>
                <w:r w:rsidR="002436DD" w:rsidRPr="00FE7DCF">
                  <w:t>Waseda</w:t>
                </w:r>
                <w:proofErr w:type="spellEnd"/>
                <w:r w:rsidR="002436DD" w:rsidRPr="00FE7DCF">
                  <w:t xml:space="preserve"> University that</w:t>
                </w:r>
                <w:r w:rsidR="00D77AAF" w:rsidRPr="00FE7DCF">
                  <w:t xml:space="preserve"> same year). He espoused the somewhat mystical theory </w:t>
                </w:r>
                <w:r w:rsidR="00064741" w:rsidRPr="00FE7DCF">
                  <w:t xml:space="preserve">of </w:t>
                </w:r>
                <w:r>
                  <w:t>‘</w:t>
                </w:r>
                <w:r w:rsidR="00064741" w:rsidRPr="00FE7DCF">
                  <w:t>discontinuous unity,</w:t>
                </w:r>
                <w:bookmarkStart w:id="0" w:name="_GoBack"/>
                <w:r>
                  <w:t>’</w:t>
                </w:r>
                <w:bookmarkEnd w:id="0"/>
                <w:r w:rsidR="00D77AAF" w:rsidRPr="00FE7DCF">
                  <w:t xml:space="preserve"> which sought to address the chaos or diversity of urban life less dismissively. From the mid-1950s, he began to attract commissions, including those for the Japanese Pavilion a</w:t>
                </w:r>
                <w:r w:rsidR="000E694A" w:rsidRPr="00FE7DCF">
                  <w:t>t the Venice Biennale (1956) as well as for</w:t>
                </w:r>
                <w:r w:rsidR="00D77AAF" w:rsidRPr="00FE7DCF">
                  <w:t xml:space="preserve"> a number of educational facilities. In these, he increasingly rejected the pristine internationalism of </w:t>
                </w:r>
                <w:r w:rsidR="000E694A" w:rsidRPr="00FE7DCF">
                  <w:t xml:space="preserve">his </w:t>
                </w:r>
                <w:r w:rsidR="00D77AAF" w:rsidRPr="00FE7DCF">
                  <w:t xml:space="preserve">contemporaries, pursing more rugged and vernacular approaches, and inspiring the architect and historian </w:t>
                </w:r>
                <w:proofErr w:type="spellStart"/>
                <w:r w:rsidR="00D77AAF" w:rsidRPr="00FE7DCF">
                  <w:t>Terunobu</w:t>
                </w:r>
                <w:proofErr w:type="spellEnd"/>
                <w:r w:rsidR="00D77AAF" w:rsidRPr="00FE7DCF">
                  <w:t xml:space="preserve"> Fujimori to i</w:t>
                </w:r>
                <w:r w:rsidR="00064741" w:rsidRPr="00FE7DCF">
                  <w:t xml:space="preserve">dentify him as founder of the </w:t>
                </w:r>
                <w:r>
                  <w:t>‘</w:t>
                </w:r>
                <w:r w:rsidR="00064741" w:rsidRPr="00FE7DCF">
                  <w:t>Reds</w:t>
                </w:r>
                <w:r>
                  <w:t>’</w:t>
                </w:r>
                <w:r w:rsidR="00064741" w:rsidRPr="00FE7DCF">
                  <w:t xml:space="preserve"> </w:t>
                </w:r>
                <w:r w:rsidR="00D77AAF" w:rsidRPr="00FE7DCF">
                  <w:t>(as opposed to the</w:t>
                </w:r>
                <w:r w:rsidR="00064741" w:rsidRPr="00FE7DCF">
                  <w:t xml:space="preserve"> </w:t>
                </w:r>
                <w:r>
                  <w:t>‘</w:t>
                </w:r>
                <w:r w:rsidR="00064741" w:rsidRPr="00FE7DCF">
                  <w:t>White School</w:t>
                </w:r>
                <w:r>
                  <w:t>’</w:t>
                </w:r>
                <w:r w:rsidR="00064741" w:rsidRPr="00FE7DCF">
                  <w:t>)</w:t>
                </w:r>
                <w:r w:rsidR="00D77AAF" w:rsidRPr="00FE7DCF">
                  <w:t xml:space="preserve">, some </w:t>
                </w:r>
                <w:r w:rsidR="000E694A" w:rsidRPr="00FE7DCF">
                  <w:t>of whom trained at his Atelier</w:t>
                </w:r>
                <w:r w:rsidR="00D77AAF" w:rsidRPr="00FE7DCF">
                  <w:t xml:space="preserve"> from 1964</w:t>
                </w:r>
                <w:r w:rsidR="00064741" w:rsidRPr="00FE7DCF">
                  <w:t xml:space="preserve"> onward</w:t>
                </w:r>
                <w:r w:rsidR="00D77AAF" w:rsidRPr="00FE7DCF">
                  <w:t xml:space="preserve">.   </w:t>
                </w:r>
              </w:p>
            </w:tc>
          </w:sdtContent>
        </w:sdt>
      </w:tr>
      <w:tr w:rsidR="003235A7" w:rsidRPr="00C618BB" w14:paraId="329F6186" w14:textId="77777777" w:rsidTr="00FE7DCF">
        <w:trPr>
          <w:trHeight w:val="981"/>
        </w:trPr>
        <w:tc>
          <w:tcPr>
            <w:tcW w:w="9016" w:type="dxa"/>
          </w:tcPr>
          <w:p w14:paraId="1E120920" w14:textId="77777777" w:rsidR="003235A7" w:rsidRPr="00C618BB" w:rsidRDefault="003235A7" w:rsidP="008A5B87">
            <w:pPr>
              <w:rPr>
                <w:sz w:val="24"/>
                <w:szCs w:val="24"/>
              </w:rPr>
            </w:pPr>
            <w:r w:rsidRPr="00C618BB">
              <w:rPr>
                <w:sz w:val="24"/>
                <w:szCs w:val="24"/>
                <w:u w:val="single"/>
              </w:rPr>
              <w:t>Further reading</w:t>
            </w:r>
            <w:r w:rsidRPr="00C618BB">
              <w:rPr>
                <w:sz w:val="24"/>
                <w:szCs w:val="24"/>
              </w:rP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00D70A69F3254FBA068E743F2A323C"/>
              </w:placeholder>
            </w:sdtPr>
            <w:sdtEndPr/>
            <w:sdtContent>
              <w:p w14:paraId="3191B763" w14:textId="4DBEC984" w:rsidR="00D77AAF" w:rsidRPr="00C618BB" w:rsidRDefault="00255592" w:rsidP="00FE7DCF">
                <w:pPr>
                  <w:rPr>
                    <w:rFonts w:eastAsia="Times New Roman" w:cs="Arial"/>
                    <w:lang w:eastAsia="en-GB"/>
                  </w:rPr>
                </w:pPr>
                <w:sdt>
                  <w:sdtPr>
                    <w:id w:val="-841699328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Ono66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 xml:space="preserve"> (Onobayashi)</w:t>
                    </w:r>
                    <w:r w:rsidR="00C618BB">
                      <w:fldChar w:fldCharType="end"/>
                    </w:r>
                  </w:sdtContent>
                </w:sdt>
              </w:p>
              <w:p w14:paraId="18D4B138" w14:textId="1385DC87" w:rsidR="003235A7" w:rsidRPr="00C618BB" w:rsidRDefault="00255592" w:rsidP="00FE7DCF">
                <w:sdt>
                  <w:sdtPr>
                    <w:id w:val="1218473681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Sai94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>(Saito)</w:t>
                    </w:r>
                    <w:r w:rsidR="00C618BB">
                      <w:fldChar w:fldCharType="end"/>
                    </w:r>
                  </w:sdtContent>
                </w:sdt>
              </w:p>
            </w:sdtContent>
          </w:sdt>
        </w:tc>
      </w:tr>
    </w:tbl>
    <w:p w14:paraId="276D23A7" w14:textId="77777777" w:rsidR="00C27FAB" w:rsidRPr="00C618BB" w:rsidRDefault="00C27FAB" w:rsidP="00B33145">
      <w:pPr>
        <w:rPr>
          <w:sz w:val="24"/>
          <w:szCs w:val="24"/>
        </w:rPr>
      </w:pPr>
    </w:p>
    <w:sectPr w:rsidR="00C27FAB" w:rsidRPr="00C618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79F5" w14:textId="77777777" w:rsidR="00D77AAF" w:rsidRDefault="00D77AAF" w:rsidP="007A0D55">
      <w:pPr>
        <w:spacing w:after="0" w:line="240" w:lineRule="auto"/>
      </w:pPr>
      <w:r>
        <w:separator/>
      </w:r>
    </w:p>
  </w:endnote>
  <w:endnote w:type="continuationSeparator" w:id="0">
    <w:p w14:paraId="0C64DD65" w14:textId="77777777" w:rsidR="00D77AAF" w:rsidRDefault="00D77A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D8C92" w14:textId="77777777" w:rsidR="00D77AAF" w:rsidRDefault="00D77AAF" w:rsidP="007A0D55">
      <w:pPr>
        <w:spacing w:after="0" w:line="240" w:lineRule="auto"/>
      </w:pPr>
      <w:r>
        <w:separator/>
      </w:r>
    </w:p>
  </w:footnote>
  <w:footnote w:type="continuationSeparator" w:id="0">
    <w:p w14:paraId="25A117E9" w14:textId="77777777" w:rsidR="00D77AAF" w:rsidRDefault="00D77A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3AE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1E1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AF"/>
    <w:rsid w:val="00032559"/>
    <w:rsid w:val="00052040"/>
    <w:rsid w:val="00064741"/>
    <w:rsid w:val="000B25AE"/>
    <w:rsid w:val="000B55AB"/>
    <w:rsid w:val="000D24DC"/>
    <w:rsid w:val="000E694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6DD"/>
    <w:rsid w:val="00244BB0"/>
    <w:rsid w:val="00255592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58B8"/>
    <w:rsid w:val="00B219AE"/>
    <w:rsid w:val="00B33145"/>
    <w:rsid w:val="00B574C9"/>
    <w:rsid w:val="00BC39C9"/>
    <w:rsid w:val="00BE5BF7"/>
    <w:rsid w:val="00BF40E1"/>
    <w:rsid w:val="00C27FAB"/>
    <w:rsid w:val="00C358D4"/>
    <w:rsid w:val="00C618BB"/>
    <w:rsid w:val="00C6296B"/>
    <w:rsid w:val="00CC586D"/>
    <w:rsid w:val="00CF1542"/>
    <w:rsid w:val="00CF3EC5"/>
    <w:rsid w:val="00D656DA"/>
    <w:rsid w:val="00D77AAF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7DC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FA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A3D0008AE5A4BBDA98AAC4141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9D2A-8A57-3345-B838-354E746DD51D}"/>
      </w:docPartPr>
      <w:docPartBody>
        <w:p w:rsidR="00B869BE" w:rsidRDefault="00B869BE">
          <w:pPr>
            <w:pStyle w:val="53EA3D0008AE5A4BBDA98AAC4141C8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992C5B12BC144AAA5CF76E65CD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11AF-570D-7448-AF1B-ACB17806394B}"/>
      </w:docPartPr>
      <w:docPartBody>
        <w:p w:rsidR="00B869BE" w:rsidRDefault="00B869BE">
          <w:pPr>
            <w:pStyle w:val="38992C5B12BC144AAA5CF76E65CD6E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DFA3BBE29BCF4DA500150A0EA7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6DB22-9E9B-E04F-B995-E38B16617975}"/>
      </w:docPartPr>
      <w:docPartBody>
        <w:p w:rsidR="00B869BE" w:rsidRDefault="00B869BE">
          <w:pPr>
            <w:pStyle w:val="47DFA3BBE29BCF4DA500150A0EA7BA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C98CDCF260BD4B815F35115793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2425-5F98-A646-B301-C233DF816DA4}"/>
      </w:docPartPr>
      <w:docPartBody>
        <w:p w:rsidR="00B869BE" w:rsidRDefault="00B869BE">
          <w:pPr>
            <w:pStyle w:val="95C98CDCF260BD4B815F3511579347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391FC56193147BE24DEBE6AA27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BD3D-EC24-6B49-82E0-7D19AA503145}"/>
      </w:docPartPr>
      <w:docPartBody>
        <w:p w:rsidR="00B869BE" w:rsidRDefault="00B869BE">
          <w:pPr>
            <w:pStyle w:val="27C391FC56193147BE24DEBE6AA27E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7611D4AC87F3468FE1DF09FDB8D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1C50D-8958-BF49-B799-6368FF8DA62B}"/>
      </w:docPartPr>
      <w:docPartBody>
        <w:p w:rsidR="00B869BE" w:rsidRDefault="00B869BE">
          <w:pPr>
            <w:pStyle w:val="C07611D4AC87F3468FE1DF09FDB8D1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784CCB26EFD4E4DB918C5A6C2EE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6F6B-C8C3-624D-8C22-AE2CB9417612}"/>
      </w:docPartPr>
      <w:docPartBody>
        <w:p w:rsidR="00B869BE" w:rsidRDefault="00B869BE">
          <w:pPr>
            <w:pStyle w:val="4784CCB26EFD4E4DB918C5A6C2EE2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DDB391014C284C81B56186EF1D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33ED-D1AF-C445-807B-6C88728D7F07}"/>
      </w:docPartPr>
      <w:docPartBody>
        <w:p w:rsidR="00B869BE" w:rsidRDefault="00B869BE">
          <w:pPr>
            <w:pStyle w:val="ADDDB391014C284C81B56186EF1DD4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074DC67174B14ABD892A3D1FCC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DB8E-3AEA-2E47-9163-093C1204019F}"/>
      </w:docPartPr>
      <w:docPartBody>
        <w:p w:rsidR="00B869BE" w:rsidRDefault="00B869BE">
          <w:pPr>
            <w:pStyle w:val="DF074DC67174B14ABD892A3D1FCC37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4E8309A1F6A843A5560BF69E56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ADFA-8EE4-804E-8A10-80F260FED2E8}"/>
      </w:docPartPr>
      <w:docPartBody>
        <w:p w:rsidR="00B869BE" w:rsidRDefault="00B869BE">
          <w:pPr>
            <w:pStyle w:val="894E8309A1F6A843A5560BF69E56D3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00D70A69F3254FBA068E743F2A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0575-E7BC-4D4B-8076-2562C2A3DED9}"/>
      </w:docPartPr>
      <w:docPartBody>
        <w:p w:rsidR="00B869BE" w:rsidRDefault="00B869BE">
          <w:pPr>
            <w:pStyle w:val="D200D70A69F3254FBA068E743F2A323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BE"/>
    <w:rsid w:val="00B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Ono66</b:Tag>
    <b:SourceType>JournalArticle</b:SourceType>
    <b:Guid>{714C1E19-4798-A64B-BE7D-E41027C12D53}</b:Guid>
    <b:Author>
      <b:Author>
        <b:NameList>
          <b:Person>
            <b:Last>Onobayashi</b:Last>
            <b:First>Hiroki</b:First>
          </b:Person>
        </b:NameList>
      </b:Author>
    </b:Author>
    <b:Title>A Profile of the Versatile Takamasa Yoshizaka </b:Title>
    <b:Year>1966</b:Year>
    <b:JournalName>Japanese Architecture</b:JournalName>
    <b:Month>August</b:Month>
    <b:RefOrder>1</b:RefOrder>
  </b:Source>
  <b:Source>
    <b:Tag>Sai94</b:Tag>
    <b:SourceType>Book</b:SourceType>
    <b:Guid>{0198B684-620B-214A-8979-294E7D206438}</b:Guid>
    <b:Author>
      <b:Author>
        <b:NameList>
          <b:Person>
            <b:Last>Saito</b:Last>
            <b:First>Yuko</b:First>
          </b:Person>
        </b:NameList>
      </b:Author>
    </b:Author>
    <b:Title>Yoshizaka's Method</b:Title>
    <b:Publisher>Sumai no Toshokan Shuppankyoku</b:Publisher>
    <b:City>Tokyo:</b:City>
    <b:Year>1994</b:Year>
    <b:RefOrder>2</b:RefOrder>
  </b:Source>
</b:Sources>
</file>

<file path=customXml/itemProps1.xml><?xml version="1.0" encoding="utf-8"?>
<ds:datastoreItem xmlns:ds="http://schemas.openxmlformats.org/officeDocument/2006/customXml" ds:itemID="{70385548-410B-0A49-A9A4-F91169BB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5</cp:revision>
  <dcterms:created xsi:type="dcterms:W3CDTF">2014-05-18T17:50:00Z</dcterms:created>
  <dcterms:modified xsi:type="dcterms:W3CDTF">2014-09-07T01:27:00Z</dcterms:modified>
</cp:coreProperties>
</file>