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:rsidTr="008A48F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E31326320182F048A7E04C122E0AEF4C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96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C6FF377BB179B24783F5A56A6BABB3D3"/>
            </w:placeholder>
            <w:text/>
          </w:sdtPr>
          <w:sdtEndPr/>
          <w:sdtContent>
            <w:tc>
              <w:tcPr>
                <w:tcW w:w="2073" w:type="dxa"/>
              </w:tcPr>
              <w:p w:rsidR="00B574C9" w:rsidRDefault="008A48F0" w:rsidP="008A48F0">
                <w:r>
                  <w:t>Derek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065B02858A6AAF4EAACB0AE6576F25F5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ED6E074799ED964A8B0380B39DDA2A11"/>
            </w:placeholder>
            <w:text/>
          </w:sdtPr>
          <w:sdtEndPr/>
          <w:sdtContent>
            <w:tc>
              <w:tcPr>
                <w:tcW w:w="2642" w:type="dxa"/>
              </w:tcPr>
              <w:p w:rsidR="00B574C9" w:rsidRDefault="008A48F0" w:rsidP="008A48F0">
                <w:r>
                  <w:t>La Shot</w:t>
                </w:r>
              </w:p>
            </w:tc>
          </w:sdtContent>
        </w:sdt>
      </w:tr>
      <w:tr w:rsidR="00B574C9" w:rsidTr="008A48F0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F4BED348C0CC5444B656C8793C56351A"/>
            </w:placeholder>
            <w:showingPlcHdr/>
          </w:sdtPr>
          <w:sdtEndPr/>
          <w:sdtContent>
            <w:tc>
              <w:tcPr>
                <w:tcW w:w="8562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8A48F0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43674434FE42954BAD427D67D97D8434"/>
            </w:placeholder>
            <w:text/>
          </w:sdtPr>
          <w:sdtEndPr/>
          <w:sdtContent>
            <w:tc>
              <w:tcPr>
                <w:tcW w:w="8562" w:type="dxa"/>
                <w:gridSpan w:val="4"/>
              </w:tcPr>
              <w:p w:rsidR="00B574C9" w:rsidRDefault="008A48F0" w:rsidP="008A48F0">
                <w:r>
                  <w:t>University of Oklahoma</w:t>
                </w:r>
              </w:p>
            </w:tc>
          </w:sdtContent>
        </w:sdt>
      </w:tr>
      <w:tr w:rsidR="008A48F0" w:rsidTr="008A48F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8A48F0" w:rsidRPr="00CC586D" w:rsidRDefault="008A48F0" w:rsidP="00605A46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99235942"/>
            <w:placeholder>
              <w:docPart w:val="94E4CB078B2A5B468882B14D25A6FD62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96" w:type="dxa"/>
              </w:tcPr>
              <w:p w:rsidR="008A48F0" w:rsidRPr="00CC586D" w:rsidRDefault="008A48F0" w:rsidP="00605A46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-454640900"/>
            <w:placeholder>
              <w:docPart w:val="733F33F1096D58468C3C2B47AAC4D283"/>
            </w:placeholder>
            <w:text/>
          </w:sdtPr>
          <w:sdtContent>
            <w:tc>
              <w:tcPr>
                <w:tcW w:w="2073" w:type="dxa"/>
              </w:tcPr>
              <w:p w:rsidR="008A48F0" w:rsidRDefault="008A48F0" w:rsidP="008A48F0">
                <w:r>
                  <w:t>Vincent</w:t>
                </w:r>
              </w:p>
            </w:tc>
          </w:sdtContent>
        </w:sdt>
        <w:sdt>
          <w:sdtPr>
            <w:alias w:val="Middle name"/>
            <w:tag w:val="authorMiddleName"/>
            <w:id w:val="-1063562652"/>
            <w:placeholder>
              <w:docPart w:val="2F08280C2B8EAE4C93216BB3A673C813"/>
            </w:placeholder>
            <w:text/>
          </w:sdtPr>
          <w:sdtContent>
            <w:tc>
              <w:tcPr>
                <w:tcW w:w="2551" w:type="dxa"/>
              </w:tcPr>
              <w:p w:rsidR="008A48F0" w:rsidRDefault="008A48F0" w:rsidP="008A48F0">
                <w:r>
                  <w:t xml:space="preserve">P. </w:t>
                </w:r>
              </w:p>
            </w:tc>
          </w:sdtContent>
        </w:sdt>
        <w:sdt>
          <w:sdtPr>
            <w:alias w:val="Last name"/>
            <w:tag w:val="authorLastName"/>
            <w:id w:val="183642868"/>
            <w:placeholder>
              <w:docPart w:val="5FD66DF9E3DB6142984298FD86A69D7A"/>
            </w:placeholder>
            <w:text/>
          </w:sdtPr>
          <w:sdtContent>
            <w:tc>
              <w:tcPr>
                <w:tcW w:w="2642" w:type="dxa"/>
              </w:tcPr>
              <w:p w:rsidR="008A48F0" w:rsidRDefault="008A48F0" w:rsidP="008A48F0">
                <w:proofErr w:type="spellStart"/>
                <w:r>
                  <w:t>Pecora</w:t>
                </w:r>
                <w:proofErr w:type="spellEnd"/>
              </w:p>
            </w:tc>
          </w:sdtContent>
        </w:sdt>
      </w:tr>
      <w:tr w:rsidR="008A48F0" w:rsidTr="008A48F0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8A48F0" w:rsidRPr="001A6A06" w:rsidRDefault="008A48F0" w:rsidP="00605A46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310839240"/>
            <w:placeholder>
              <w:docPart w:val="846A52660C01B64EA8611BD9E23553CF"/>
            </w:placeholder>
            <w:showingPlcHdr/>
          </w:sdtPr>
          <w:sdtContent>
            <w:tc>
              <w:tcPr>
                <w:tcW w:w="8562" w:type="dxa"/>
                <w:gridSpan w:val="4"/>
              </w:tcPr>
              <w:p w:rsidR="008A48F0" w:rsidRDefault="008A48F0" w:rsidP="00605A46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8A48F0" w:rsidTr="008A48F0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8A48F0" w:rsidRPr="001A6A06" w:rsidRDefault="008A48F0" w:rsidP="00605A46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-1153377392"/>
            <w:placeholder>
              <w:docPart w:val="98EF6E31B6A743469CB3CBC92793D4FA"/>
            </w:placeholder>
            <w:text/>
          </w:sdtPr>
          <w:sdtContent>
            <w:tc>
              <w:tcPr>
                <w:tcW w:w="8562" w:type="dxa"/>
                <w:gridSpan w:val="4"/>
              </w:tcPr>
              <w:p w:rsidR="008A48F0" w:rsidRDefault="008A48F0" w:rsidP="008A48F0">
                <w:r>
                  <w:t>University of Utah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alias w:val="Article headword"/>
            <w:tag w:val="articleHeadword"/>
            <w:id w:val="-361440020"/>
            <w:placeholder>
              <w:docPart w:val="B525CC17BCCC4E49A83E15447C93B01D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8A48F0" w:rsidP="008A48F0">
                <w:pPr>
                  <w:rPr>
                    <w:b/>
                  </w:rPr>
                </w:pPr>
                <w:r w:rsidRPr="008A48F0">
                  <w:t>Nietzsche, Friedrich (1844-1900)</w:t>
                </w:r>
              </w:p>
            </w:tc>
          </w:sdtContent>
        </w:sdt>
      </w:tr>
      <w:tr w:rsidR="00464699" w:rsidTr="007821B0">
        <w:sdt>
          <w:sdtPr>
            <w:alias w:val="Variant headwords"/>
            <w:tag w:val="variantHeadwords"/>
            <w:id w:val="173464402"/>
            <w:placeholder>
              <w:docPart w:val="835234D97766D548B070A1357D9A34E2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8EE5C3105270B24DA2214F818C5E965F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9DF756BA6C888046B3CE85BC62EE49F2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Default="00C27FAB" w:rsidP="00C27FAB">
                <w:r>
                  <w:rPr>
                    <w:rStyle w:val="PlaceholderText"/>
                  </w:rPr>
                  <w:t xml:space="preserve">[Enter the </w:t>
                </w:r>
                <w:r w:rsidRPr="00E85A05">
                  <w:rPr>
                    <w:rStyle w:val="PlaceholderText"/>
                    <w:b/>
                  </w:rPr>
                  <w:t>main text</w:t>
                </w:r>
                <w:r>
                  <w:rPr>
                    <w:rStyle w:val="PlaceholderText"/>
                  </w:rPr>
                  <w:t xml:space="preserve"> of your article]</w:t>
                </w:r>
              </w:p>
            </w:tc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C05BA4DC5BE2204E9E3815AD4C1E58C9"/>
              </w:placeholder>
              <w:showingPlcHdr/>
            </w:sdtPr>
            <w:sdtEndPr/>
            <w:sdtContent>
              <w:p w:rsidR="003235A7" w:rsidRDefault="003235A7" w:rsidP="00FB11DE">
                <w:r>
                  <w:rPr>
                    <w:rStyle w:val="PlaceholderText"/>
                  </w:rPr>
                  <w:t>[</w:t>
                </w:r>
                <w:r w:rsidR="00FB11DE">
                  <w:rPr>
                    <w:rStyle w:val="PlaceholderText"/>
                  </w:rPr>
                  <w:t>Enter citations for further reading</w:t>
                </w:r>
                <w:r>
                  <w:rPr>
                    <w:rStyle w:val="PlaceholderText"/>
                  </w:rPr>
                  <w:t xml:space="preserve"> here]</w:t>
                </w:r>
              </w:p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48F0" w:rsidRDefault="008A48F0" w:rsidP="007A0D55">
      <w:pPr>
        <w:spacing w:after="0" w:line="240" w:lineRule="auto"/>
      </w:pPr>
      <w:r>
        <w:separator/>
      </w:r>
    </w:p>
  </w:endnote>
  <w:endnote w:type="continuationSeparator" w:id="0">
    <w:p w:rsidR="008A48F0" w:rsidRDefault="008A48F0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48F0" w:rsidRDefault="008A48F0" w:rsidP="007A0D55">
      <w:pPr>
        <w:spacing w:after="0" w:line="240" w:lineRule="auto"/>
      </w:pPr>
      <w:r>
        <w:separator/>
      </w:r>
    </w:p>
  </w:footnote>
  <w:footnote w:type="continuationSeparator" w:id="0">
    <w:p w:rsidR="008A48F0" w:rsidRDefault="008A48F0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48F0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48F0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8A48F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48F0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8A48F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48F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lauradosky:REM:++Templated%20Entries:++JNie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31326320182F048A7E04C122E0AEF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43216B-8153-8947-85AC-052FA8E759B9}"/>
      </w:docPartPr>
      <w:docPartBody>
        <w:p w:rsidR="00000000" w:rsidRDefault="00D07764">
          <w:pPr>
            <w:pStyle w:val="E31326320182F048A7E04C122E0AEF4C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C6FF377BB179B24783F5A56A6BABB3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EC941F-E886-864E-B81D-5139EF016DE3}"/>
      </w:docPartPr>
      <w:docPartBody>
        <w:p w:rsidR="00000000" w:rsidRDefault="00D07764">
          <w:pPr>
            <w:pStyle w:val="C6FF377BB179B24783F5A56A6BABB3D3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065B02858A6AAF4EAACB0AE6576F25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77E98F-7CFF-C540-85CC-A106F82CB884}"/>
      </w:docPartPr>
      <w:docPartBody>
        <w:p w:rsidR="00000000" w:rsidRDefault="00D07764">
          <w:pPr>
            <w:pStyle w:val="065B02858A6AAF4EAACB0AE6576F25F5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ED6E074799ED964A8B0380B39DDA2A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8613B3-6F8B-314A-B5A2-12CCDC81E68A}"/>
      </w:docPartPr>
      <w:docPartBody>
        <w:p w:rsidR="00000000" w:rsidRDefault="00D07764">
          <w:pPr>
            <w:pStyle w:val="ED6E074799ED964A8B0380B39DDA2A11"/>
          </w:pPr>
          <w:r>
            <w:rPr>
              <w:rStyle w:val="PlaceholderText"/>
            </w:rPr>
            <w:t>[Last</w:t>
          </w:r>
          <w:r>
            <w:rPr>
              <w:rStyle w:val="PlaceholderText"/>
            </w:rPr>
            <w:t xml:space="preserve"> name]</w:t>
          </w:r>
        </w:p>
      </w:docPartBody>
    </w:docPart>
    <w:docPart>
      <w:docPartPr>
        <w:name w:val="F4BED348C0CC5444B656C8793C5635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86AD09-F459-CF40-9293-EA8D82A08F07}"/>
      </w:docPartPr>
      <w:docPartBody>
        <w:p w:rsidR="00000000" w:rsidRDefault="00D07764">
          <w:pPr>
            <w:pStyle w:val="F4BED348C0CC5444B656C8793C56351A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43674434FE42954BAD427D67D97D84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EFD467-62C7-1346-8739-81D0FB5DA608}"/>
      </w:docPartPr>
      <w:docPartBody>
        <w:p w:rsidR="00000000" w:rsidRDefault="00D07764">
          <w:pPr>
            <w:pStyle w:val="43674434FE42954BAD427D67D97D8434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B525CC17BCCC4E49A83E15447C93B0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0E5A55-40DD-254A-9547-2277C3A618B2}"/>
      </w:docPartPr>
      <w:docPartBody>
        <w:p w:rsidR="00000000" w:rsidRDefault="00D07764">
          <w:pPr>
            <w:pStyle w:val="B525CC17BCCC4E49A83E15447C93B01D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835234D97766D548B070A1357D9A34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888772-7002-9643-8C0F-7ED5AA8EF5F2}"/>
      </w:docPartPr>
      <w:docPartBody>
        <w:p w:rsidR="00000000" w:rsidRDefault="00D07764">
          <w:pPr>
            <w:pStyle w:val="835234D97766D548B070A1357D9A34E2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8EE5C3105270B24DA2214F818C5E96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A335E6-2131-9649-9748-9A14DF926BBA}"/>
      </w:docPartPr>
      <w:docPartBody>
        <w:p w:rsidR="00000000" w:rsidRDefault="00D07764">
          <w:pPr>
            <w:pStyle w:val="8EE5C3105270B24DA2214F818C5E965F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9DF756BA6C888046B3CE85BC62EE49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D4A1EA-7501-4A44-A883-810CFAE3D1B3}"/>
      </w:docPartPr>
      <w:docPartBody>
        <w:p w:rsidR="00000000" w:rsidRDefault="00D07764">
          <w:pPr>
            <w:pStyle w:val="9DF756BA6C888046B3CE85BC62EE49F2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C05BA4DC5BE2204E9E3815AD4C1E58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013D10-9708-DF4D-8D28-73F14C7A1633}"/>
      </w:docPartPr>
      <w:docPartBody>
        <w:p w:rsidR="00000000" w:rsidRDefault="00D07764">
          <w:pPr>
            <w:pStyle w:val="C05BA4DC5BE2204E9E3815AD4C1E58C9"/>
          </w:pPr>
          <w:r>
            <w:rPr>
              <w:rStyle w:val="PlaceholderText"/>
            </w:rPr>
            <w:t>[Enter citations for further reading here]</w:t>
          </w:r>
        </w:p>
      </w:docPartBody>
    </w:docPart>
    <w:docPart>
      <w:docPartPr>
        <w:name w:val="94E4CB078B2A5B468882B14D25A6FD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589444-E7C6-824E-AA45-820F9BDB247D}"/>
      </w:docPartPr>
      <w:docPartBody>
        <w:p w:rsidR="00000000" w:rsidRDefault="00D07764" w:rsidP="00D07764">
          <w:pPr>
            <w:pStyle w:val="94E4CB078B2A5B468882B14D25A6FD62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733F33F1096D58468C3C2B47AAC4D2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FC9D7C-E81D-1141-AA1A-40F6536154C7}"/>
      </w:docPartPr>
      <w:docPartBody>
        <w:p w:rsidR="00000000" w:rsidRDefault="00D07764" w:rsidP="00D07764">
          <w:pPr>
            <w:pStyle w:val="733F33F1096D58468C3C2B47AAC4D283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2F08280C2B8EAE4C93216BB3A673C8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EBC170-7362-9A46-B9C8-130F80E6DC40}"/>
      </w:docPartPr>
      <w:docPartBody>
        <w:p w:rsidR="00000000" w:rsidRDefault="00D07764" w:rsidP="00D07764">
          <w:pPr>
            <w:pStyle w:val="2F08280C2B8EAE4C93216BB3A673C813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5FD66DF9E3DB6142984298FD86A69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63AECE-FAF9-9B44-81DD-7BA2097050E0}"/>
      </w:docPartPr>
      <w:docPartBody>
        <w:p w:rsidR="00000000" w:rsidRDefault="00D07764" w:rsidP="00D07764">
          <w:pPr>
            <w:pStyle w:val="5FD66DF9E3DB6142984298FD86A69D7A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846A52660C01B64EA8611BD9E23553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884886-EC0C-034C-AE6E-096D714EB538}"/>
      </w:docPartPr>
      <w:docPartBody>
        <w:p w:rsidR="00000000" w:rsidRDefault="00D07764" w:rsidP="00D07764">
          <w:pPr>
            <w:pStyle w:val="846A52660C01B64EA8611BD9E23553CF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98EF6E31B6A743469CB3CBC92793D4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B4B0B-C567-6644-B3B4-B3806848D6E3}"/>
      </w:docPartPr>
      <w:docPartBody>
        <w:p w:rsidR="00000000" w:rsidRDefault="00D07764" w:rsidP="00D07764">
          <w:pPr>
            <w:pStyle w:val="98EF6E31B6A743469CB3CBC92793D4FA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7764"/>
    <w:rsid w:val="00D07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07764"/>
    <w:rPr>
      <w:color w:val="808080"/>
    </w:rPr>
  </w:style>
  <w:style w:type="paragraph" w:customStyle="1" w:styleId="E31326320182F048A7E04C122E0AEF4C">
    <w:name w:val="E31326320182F048A7E04C122E0AEF4C"/>
  </w:style>
  <w:style w:type="paragraph" w:customStyle="1" w:styleId="C6FF377BB179B24783F5A56A6BABB3D3">
    <w:name w:val="C6FF377BB179B24783F5A56A6BABB3D3"/>
  </w:style>
  <w:style w:type="paragraph" w:customStyle="1" w:styleId="065B02858A6AAF4EAACB0AE6576F25F5">
    <w:name w:val="065B02858A6AAF4EAACB0AE6576F25F5"/>
  </w:style>
  <w:style w:type="paragraph" w:customStyle="1" w:styleId="ED6E074799ED964A8B0380B39DDA2A11">
    <w:name w:val="ED6E074799ED964A8B0380B39DDA2A11"/>
  </w:style>
  <w:style w:type="paragraph" w:customStyle="1" w:styleId="F4BED348C0CC5444B656C8793C56351A">
    <w:name w:val="F4BED348C0CC5444B656C8793C56351A"/>
  </w:style>
  <w:style w:type="paragraph" w:customStyle="1" w:styleId="43674434FE42954BAD427D67D97D8434">
    <w:name w:val="43674434FE42954BAD427D67D97D8434"/>
  </w:style>
  <w:style w:type="paragraph" w:customStyle="1" w:styleId="B525CC17BCCC4E49A83E15447C93B01D">
    <w:name w:val="B525CC17BCCC4E49A83E15447C93B01D"/>
  </w:style>
  <w:style w:type="paragraph" w:customStyle="1" w:styleId="835234D97766D548B070A1357D9A34E2">
    <w:name w:val="835234D97766D548B070A1357D9A34E2"/>
  </w:style>
  <w:style w:type="paragraph" w:customStyle="1" w:styleId="8EE5C3105270B24DA2214F818C5E965F">
    <w:name w:val="8EE5C3105270B24DA2214F818C5E965F"/>
  </w:style>
  <w:style w:type="paragraph" w:customStyle="1" w:styleId="9DF756BA6C888046B3CE85BC62EE49F2">
    <w:name w:val="9DF756BA6C888046B3CE85BC62EE49F2"/>
  </w:style>
  <w:style w:type="paragraph" w:customStyle="1" w:styleId="C05BA4DC5BE2204E9E3815AD4C1E58C9">
    <w:name w:val="C05BA4DC5BE2204E9E3815AD4C1E58C9"/>
  </w:style>
  <w:style w:type="paragraph" w:customStyle="1" w:styleId="915E52A4798DE74FB8A98FB759AFC4F6">
    <w:name w:val="915E52A4798DE74FB8A98FB759AFC4F6"/>
    <w:rsid w:val="00D07764"/>
  </w:style>
  <w:style w:type="paragraph" w:customStyle="1" w:styleId="FA28335FD0690146991800AB948F246D">
    <w:name w:val="FA28335FD0690146991800AB948F246D"/>
    <w:rsid w:val="00D07764"/>
  </w:style>
  <w:style w:type="paragraph" w:customStyle="1" w:styleId="9CA2B80CD3E2614296313ABCAFCC49A9">
    <w:name w:val="9CA2B80CD3E2614296313ABCAFCC49A9"/>
    <w:rsid w:val="00D07764"/>
  </w:style>
  <w:style w:type="paragraph" w:customStyle="1" w:styleId="A645A2920F65E348A81BBC5D669B664C">
    <w:name w:val="A645A2920F65E348A81BBC5D669B664C"/>
    <w:rsid w:val="00D07764"/>
  </w:style>
  <w:style w:type="paragraph" w:customStyle="1" w:styleId="FF720BDC35F0E54DB04F620D66514681">
    <w:name w:val="FF720BDC35F0E54DB04F620D66514681"/>
    <w:rsid w:val="00D07764"/>
  </w:style>
  <w:style w:type="paragraph" w:customStyle="1" w:styleId="064BAB7DE2A31641B4DA9D7544F6BD5C">
    <w:name w:val="064BAB7DE2A31641B4DA9D7544F6BD5C"/>
    <w:rsid w:val="00D07764"/>
  </w:style>
  <w:style w:type="paragraph" w:customStyle="1" w:styleId="94E4CB078B2A5B468882B14D25A6FD62">
    <w:name w:val="94E4CB078B2A5B468882B14D25A6FD62"/>
    <w:rsid w:val="00D07764"/>
  </w:style>
  <w:style w:type="paragraph" w:customStyle="1" w:styleId="733F33F1096D58468C3C2B47AAC4D283">
    <w:name w:val="733F33F1096D58468C3C2B47AAC4D283"/>
    <w:rsid w:val="00D07764"/>
  </w:style>
  <w:style w:type="paragraph" w:customStyle="1" w:styleId="2F08280C2B8EAE4C93216BB3A673C813">
    <w:name w:val="2F08280C2B8EAE4C93216BB3A673C813"/>
    <w:rsid w:val="00D07764"/>
  </w:style>
  <w:style w:type="paragraph" w:customStyle="1" w:styleId="5FD66DF9E3DB6142984298FD86A69D7A">
    <w:name w:val="5FD66DF9E3DB6142984298FD86A69D7A"/>
    <w:rsid w:val="00D07764"/>
  </w:style>
  <w:style w:type="paragraph" w:customStyle="1" w:styleId="846A52660C01B64EA8611BD9E23553CF">
    <w:name w:val="846A52660C01B64EA8611BD9E23553CF"/>
    <w:rsid w:val="00D07764"/>
  </w:style>
  <w:style w:type="paragraph" w:customStyle="1" w:styleId="98EF6E31B6A743469CB3CBC92793D4FA">
    <w:name w:val="98EF6E31B6A743469CB3CBC92793D4FA"/>
    <w:rsid w:val="00D07764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07764"/>
    <w:rPr>
      <w:color w:val="808080"/>
    </w:rPr>
  </w:style>
  <w:style w:type="paragraph" w:customStyle="1" w:styleId="E31326320182F048A7E04C122E0AEF4C">
    <w:name w:val="E31326320182F048A7E04C122E0AEF4C"/>
  </w:style>
  <w:style w:type="paragraph" w:customStyle="1" w:styleId="C6FF377BB179B24783F5A56A6BABB3D3">
    <w:name w:val="C6FF377BB179B24783F5A56A6BABB3D3"/>
  </w:style>
  <w:style w:type="paragraph" w:customStyle="1" w:styleId="065B02858A6AAF4EAACB0AE6576F25F5">
    <w:name w:val="065B02858A6AAF4EAACB0AE6576F25F5"/>
  </w:style>
  <w:style w:type="paragraph" w:customStyle="1" w:styleId="ED6E074799ED964A8B0380B39DDA2A11">
    <w:name w:val="ED6E074799ED964A8B0380B39DDA2A11"/>
  </w:style>
  <w:style w:type="paragraph" w:customStyle="1" w:styleId="F4BED348C0CC5444B656C8793C56351A">
    <w:name w:val="F4BED348C0CC5444B656C8793C56351A"/>
  </w:style>
  <w:style w:type="paragraph" w:customStyle="1" w:styleId="43674434FE42954BAD427D67D97D8434">
    <w:name w:val="43674434FE42954BAD427D67D97D8434"/>
  </w:style>
  <w:style w:type="paragraph" w:customStyle="1" w:styleId="B525CC17BCCC4E49A83E15447C93B01D">
    <w:name w:val="B525CC17BCCC4E49A83E15447C93B01D"/>
  </w:style>
  <w:style w:type="paragraph" w:customStyle="1" w:styleId="835234D97766D548B070A1357D9A34E2">
    <w:name w:val="835234D97766D548B070A1357D9A34E2"/>
  </w:style>
  <w:style w:type="paragraph" w:customStyle="1" w:styleId="8EE5C3105270B24DA2214F818C5E965F">
    <w:name w:val="8EE5C3105270B24DA2214F818C5E965F"/>
  </w:style>
  <w:style w:type="paragraph" w:customStyle="1" w:styleId="9DF756BA6C888046B3CE85BC62EE49F2">
    <w:name w:val="9DF756BA6C888046B3CE85BC62EE49F2"/>
  </w:style>
  <w:style w:type="paragraph" w:customStyle="1" w:styleId="C05BA4DC5BE2204E9E3815AD4C1E58C9">
    <w:name w:val="C05BA4DC5BE2204E9E3815AD4C1E58C9"/>
  </w:style>
  <w:style w:type="paragraph" w:customStyle="1" w:styleId="915E52A4798DE74FB8A98FB759AFC4F6">
    <w:name w:val="915E52A4798DE74FB8A98FB759AFC4F6"/>
    <w:rsid w:val="00D07764"/>
  </w:style>
  <w:style w:type="paragraph" w:customStyle="1" w:styleId="FA28335FD0690146991800AB948F246D">
    <w:name w:val="FA28335FD0690146991800AB948F246D"/>
    <w:rsid w:val="00D07764"/>
  </w:style>
  <w:style w:type="paragraph" w:customStyle="1" w:styleId="9CA2B80CD3E2614296313ABCAFCC49A9">
    <w:name w:val="9CA2B80CD3E2614296313ABCAFCC49A9"/>
    <w:rsid w:val="00D07764"/>
  </w:style>
  <w:style w:type="paragraph" w:customStyle="1" w:styleId="A645A2920F65E348A81BBC5D669B664C">
    <w:name w:val="A645A2920F65E348A81BBC5D669B664C"/>
    <w:rsid w:val="00D07764"/>
  </w:style>
  <w:style w:type="paragraph" w:customStyle="1" w:styleId="FF720BDC35F0E54DB04F620D66514681">
    <w:name w:val="FF720BDC35F0E54DB04F620D66514681"/>
    <w:rsid w:val="00D07764"/>
  </w:style>
  <w:style w:type="paragraph" w:customStyle="1" w:styleId="064BAB7DE2A31641B4DA9D7544F6BD5C">
    <w:name w:val="064BAB7DE2A31641B4DA9D7544F6BD5C"/>
    <w:rsid w:val="00D07764"/>
  </w:style>
  <w:style w:type="paragraph" w:customStyle="1" w:styleId="94E4CB078B2A5B468882B14D25A6FD62">
    <w:name w:val="94E4CB078B2A5B468882B14D25A6FD62"/>
    <w:rsid w:val="00D07764"/>
  </w:style>
  <w:style w:type="paragraph" w:customStyle="1" w:styleId="733F33F1096D58468C3C2B47AAC4D283">
    <w:name w:val="733F33F1096D58468C3C2B47AAC4D283"/>
    <w:rsid w:val="00D07764"/>
  </w:style>
  <w:style w:type="paragraph" w:customStyle="1" w:styleId="2F08280C2B8EAE4C93216BB3A673C813">
    <w:name w:val="2F08280C2B8EAE4C93216BB3A673C813"/>
    <w:rsid w:val="00D07764"/>
  </w:style>
  <w:style w:type="paragraph" w:customStyle="1" w:styleId="5FD66DF9E3DB6142984298FD86A69D7A">
    <w:name w:val="5FD66DF9E3DB6142984298FD86A69D7A"/>
    <w:rsid w:val="00D07764"/>
  </w:style>
  <w:style w:type="paragraph" w:customStyle="1" w:styleId="846A52660C01B64EA8611BD9E23553CF">
    <w:name w:val="846A52660C01B64EA8611BD9E23553CF"/>
    <w:rsid w:val="00D07764"/>
  </w:style>
  <w:style w:type="paragraph" w:customStyle="1" w:styleId="98EF6E31B6A743469CB3CBC92793D4FA">
    <w:name w:val="98EF6E31B6A743469CB3CBC92793D4FA"/>
    <w:rsid w:val="00D0776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2</TotalTime>
  <Pages>1</Pages>
  <Words>69</Words>
  <Characters>399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Dosky</dc:creator>
  <cp:keywords/>
  <dc:description/>
  <cp:lastModifiedBy>Laura Dosky</cp:lastModifiedBy>
  <cp:revision>1</cp:revision>
  <dcterms:created xsi:type="dcterms:W3CDTF">2014-12-23T15:13:00Z</dcterms:created>
  <dcterms:modified xsi:type="dcterms:W3CDTF">2014-12-23T15:16:00Z</dcterms:modified>
</cp:coreProperties>
</file>