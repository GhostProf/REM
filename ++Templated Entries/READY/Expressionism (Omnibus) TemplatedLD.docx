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CCEF541BDAB6547AAAE59E6810049E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142B17544CB0B4F8A33F20755DFFB19"/>
            </w:placeholder>
            <w:showingPlcHdr/>
            <w:text/>
          </w:sdtPr>
          <w:sdtEndPr/>
          <w:sdtContent>
            <w:tc>
              <w:tcPr>
                <w:tcW w:w="2073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1571B60B251F646A9F9198E9AC9CF70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B05791127C5D148B56DE9992E6C78EA"/>
            </w:placeholder>
            <w:showingPlcHdr/>
            <w:text/>
          </w:sdtPr>
          <w:sdtEndPr/>
          <w:sdtContent>
            <w:tc>
              <w:tcPr>
                <w:tcW w:w="2642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97FCCB260AEEA4F803DE57430D9C6F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3611781363B1C478873178AA181412B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D4693B159E48044BAF4D163287F7ABC9"/>
            </w:placeholder>
            <w:showingPlcHdr/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3F0D73" w:rsidP="003F0D73">
                <w:pPr>
                  <w:rPr>
                    <w:b/>
                  </w:rPr>
                </w:pPr>
                <w:r w:rsidRPr="00EF74F7">
                  <w:rPr>
                    <w:b/>
                    <w:color w:val="808080" w:themeColor="background1" w:themeShade="80"/>
                  </w:rPr>
                  <w:t>[Enter the headword for your article]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E0A5048822709F4A9444BFBED47D276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29E39456FD999B42B36A6545546C20D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4188443DA1485A488DBB9C71091EFB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C27FAB" w:rsidP="00C27FAB">
                <w:r>
                  <w:rPr>
                    <w:rStyle w:val="PlaceholderText"/>
                  </w:rPr>
                  <w:t xml:space="preserve">[Enter the </w:t>
                </w:r>
                <w:r w:rsidRPr="00E85A05">
                  <w:rPr>
                    <w:rStyle w:val="PlaceholderText"/>
                    <w:b/>
                  </w:rPr>
                  <w:t>main text</w:t>
                </w:r>
                <w:r>
                  <w:rPr>
                    <w:rStyle w:val="PlaceholderText"/>
                  </w:rPr>
                  <w:t xml:space="preserve"> of your article]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603D1B6556D3C418AF273C451C6B81A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Default="00C27FAB" w:rsidP="00B33145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685833" w:rsidTr="00D26552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685833" w:rsidRPr="00CC586D" w:rsidRDefault="00685833" w:rsidP="00D26552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441689586"/>
            <w:placeholder>
              <w:docPart w:val="2302C99386220C4F9EE68E0C862D9AA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685833" w:rsidRPr="00CC586D" w:rsidRDefault="00685833" w:rsidP="00D26552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474108091"/>
            <w:placeholder>
              <w:docPart w:val="400825FA989FAF4C952C703E8673C80C"/>
            </w:placeholder>
            <w:showingPlcHdr/>
            <w:text/>
          </w:sdtPr>
          <w:sdtContent>
            <w:tc>
              <w:tcPr>
                <w:tcW w:w="2073" w:type="dxa"/>
              </w:tcPr>
              <w:p w:rsidR="00685833" w:rsidRDefault="00685833" w:rsidP="00D26552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1661113055"/>
            <w:placeholder>
              <w:docPart w:val="C3E83316B8D1A64DB61327ED4BFA0F77"/>
            </w:placeholder>
            <w:showingPlcHdr/>
            <w:text/>
          </w:sdtPr>
          <w:sdtContent>
            <w:tc>
              <w:tcPr>
                <w:tcW w:w="2551" w:type="dxa"/>
              </w:tcPr>
              <w:p w:rsidR="00685833" w:rsidRDefault="00685833" w:rsidP="00D26552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767392509"/>
            <w:placeholder>
              <w:docPart w:val="F96F3164B13584499C7DB278FD708831"/>
            </w:placeholder>
            <w:showingPlcHdr/>
            <w:text/>
          </w:sdtPr>
          <w:sdtContent>
            <w:tc>
              <w:tcPr>
                <w:tcW w:w="2642" w:type="dxa"/>
              </w:tcPr>
              <w:p w:rsidR="00685833" w:rsidRDefault="00685833" w:rsidP="00D26552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685833" w:rsidTr="00D26552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685833" w:rsidRPr="001A6A06" w:rsidRDefault="00685833" w:rsidP="00D2655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253254521"/>
            <w:placeholder>
              <w:docPart w:val="50C91948C657B54C896C1126073719F0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685833" w:rsidRDefault="00685833" w:rsidP="00D26552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685833" w:rsidTr="00D26552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685833" w:rsidRPr="001A6A06" w:rsidRDefault="00685833" w:rsidP="00D2655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-2069954770"/>
            <w:placeholder>
              <w:docPart w:val="CA5670188ACDDA4485D99C776DEBB229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:rsidR="00685833" w:rsidRDefault="00685833" w:rsidP="00D26552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685833" w:rsidRDefault="00685833" w:rsidP="00685833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685833" w:rsidRPr="00244BB0" w:rsidTr="00D26552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685833" w:rsidRPr="00244BB0" w:rsidRDefault="00685833" w:rsidP="00D26552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685833" w:rsidTr="00D26552">
        <w:sdt>
          <w:sdtPr>
            <w:rPr>
              <w:b/>
            </w:rPr>
            <w:alias w:val="Article headword"/>
            <w:tag w:val="articleHeadword"/>
            <w:id w:val="69779861"/>
            <w:placeholder>
              <w:docPart w:val="6B6BBBC1D402A34397B772ED1CAE2F12"/>
            </w:placeholder>
            <w:showingPlcHdr/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85833" w:rsidRPr="00FB589A" w:rsidRDefault="00685833" w:rsidP="00D26552">
                <w:pPr>
                  <w:rPr>
                    <w:b/>
                  </w:rPr>
                </w:pPr>
                <w:r w:rsidRPr="00EF74F7">
                  <w:rPr>
                    <w:b/>
                    <w:color w:val="808080" w:themeColor="background1" w:themeShade="80"/>
                  </w:rPr>
                  <w:t>[Enter the headword for your article]</w:t>
                </w:r>
              </w:p>
            </w:tc>
          </w:sdtContent>
        </w:sdt>
      </w:tr>
      <w:tr w:rsidR="00685833" w:rsidTr="00D26552">
        <w:sdt>
          <w:sdtPr>
            <w:alias w:val="Variant headwords"/>
            <w:tag w:val="variantHeadwords"/>
            <w:id w:val="-922879768"/>
            <w:placeholder>
              <w:docPart w:val="5DFB0E227472944B864AFE80189A6324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85833" w:rsidRDefault="00685833" w:rsidP="00D26552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685833" w:rsidTr="00D26552">
        <w:sdt>
          <w:sdtPr>
            <w:alias w:val="Abstract"/>
            <w:tag w:val="abstract"/>
            <w:id w:val="1533767869"/>
            <w:placeholder>
              <w:docPart w:val="DE26E986FFAA1041A6D275078508E93F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85833" w:rsidRDefault="00685833" w:rsidP="00D26552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685833" w:rsidTr="00D26552">
        <w:sdt>
          <w:sdtPr>
            <w:alias w:val="Article text"/>
            <w:tag w:val="articleText"/>
            <w:id w:val="1742371890"/>
            <w:placeholder>
              <w:docPart w:val="DD8AB14D14EE1840815E56818C75F9BD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85833" w:rsidRDefault="00685833" w:rsidP="00D26552">
                <w:r>
                  <w:rPr>
                    <w:rStyle w:val="PlaceholderText"/>
                  </w:rPr>
                  <w:t xml:space="preserve">[Enter the </w:t>
                </w:r>
                <w:r w:rsidRPr="00E85A05">
                  <w:rPr>
                    <w:rStyle w:val="PlaceholderText"/>
                    <w:b/>
                  </w:rPr>
                  <w:t>main text</w:t>
                </w:r>
                <w:r>
                  <w:rPr>
                    <w:rStyle w:val="PlaceholderText"/>
                  </w:rPr>
                  <w:t xml:space="preserve"> of your article]</w:t>
                </w:r>
              </w:p>
            </w:tc>
          </w:sdtContent>
        </w:sdt>
      </w:tr>
      <w:tr w:rsidR="00685833" w:rsidTr="00D26552">
        <w:tc>
          <w:tcPr>
            <w:tcW w:w="9016" w:type="dxa"/>
          </w:tcPr>
          <w:p w:rsidR="00685833" w:rsidRDefault="00685833" w:rsidP="00D26552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459798418"/>
              <w:placeholder>
                <w:docPart w:val="EA3EA26C57F0CB478BAF3785CFBC0BC6"/>
              </w:placeholder>
              <w:showingPlcHdr/>
            </w:sdtPr>
            <w:sdtContent>
              <w:p w:rsidR="00685833" w:rsidRDefault="00685833" w:rsidP="00D26552">
                <w:r>
                  <w:rPr>
                    <w:rStyle w:val="PlaceholderText"/>
                  </w:rPr>
                  <w:t>[Enter citations for further reading here]</w:t>
                </w:r>
              </w:p>
            </w:sdtContent>
          </w:sdt>
        </w:tc>
      </w:tr>
    </w:tbl>
    <w:p w:rsidR="00685833" w:rsidRPr="00F36937" w:rsidRDefault="00685833" w:rsidP="00685833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685833" w:rsidTr="00D26552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685833" w:rsidRPr="00CC586D" w:rsidRDefault="00685833" w:rsidP="00D26552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268319690"/>
            <w:placeholder>
              <w:docPart w:val="9B77830DF422E6439E3FFA027C81A26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685833" w:rsidRPr="00CC586D" w:rsidRDefault="00685833" w:rsidP="00D26552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-1173799263"/>
            <w:placeholder>
              <w:docPart w:val="2E9FF31BCD0F8E42B7A68751C9A02F29"/>
            </w:placeholder>
            <w:showingPlcHdr/>
            <w:text/>
          </w:sdtPr>
          <w:sdtContent>
            <w:tc>
              <w:tcPr>
                <w:tcW w:w="2073" w:type="dxa"/>
              </w:tcPr>
              <w:p w:rsidR="00685833" w:rsidRDefault="00685833" w:rsidP="00D26552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200606885"/>
            <w:placeholder>
              <w:docPart w:val="0EC704A8AAE4AC4E9A542FEF1B377752"/>
            </w:placeholder>
            <w:showingPlcHdr/>
            <w:text/>
          </w:sdtPr>
          <w:sdtContent>
            <w:tc>
              <w:tcPr>
                <w:tcW w:w="2551" w:type="dxa"/>
              </w:tcPr>
              <w:p w:rsidR="00685833" w:rsidRDefault="00685833" w:rsidP="00D26552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1808743868"/>
            <w:placeholder>
              <w:docPart w:val="0B7441CC4E1DEB498048439A46EEDBEB"/>
            </w:placeholder>
            <w:showingPlcHdr/>
            <w:text/>
          </w:sdtPr>
          <w:sdtContent>
            <w:tc>
              <w:tcPr>
                <w:tcW w:w="2642" w:type="dxa"/>
              </w:tcPr>
              <w:p w:rsidR="00685833" w:rsidRDefault="00685833" w:rsidP="00D26552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685833" w:rsidTr="00D26552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685833" w:rsidRPr="001A6A06" w:rsidRDefault="00685833" w:rsidP="00D2655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-1729211455"/>
            <w:placeholder>
              <w:docPart w:val="028B4B0CC944C4488F88DEB913E7E01F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685833" w:rsidRDefault="00685833" w:rsidP="00D26552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685833" w:rsidTr="00D26552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685833" w:rsidRPr="001A6A06" w:rsidRDefault="00685833" w:rsidP="00D2655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1527521647"/>
            <w:placeholder>
              <w:docPart w:val="1D774073190F244A9C5D4F4F629D3373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:rsidR="00685833" w:rsidRDefault="00685833" w:rsidP="00D26552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685833" w:rsidRDefault="00685833" w:rsidP="00685833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685833" w:rsidRPr="00244BB0" w:rsidTr="00D26552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685833" w:rsidRPr="00244BB0" w:rsidRDefault="00685833" w:rsidP="00D26552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685833" w:rsidTr="00D26552">
        <w:sdt>
          <w:sdtPr>
            <w:rPr>
              <w:b/>
            </w:rPr>
            <w:alias w:val="Article headword"/>
            <w:tag w:val="articleHeadword"/>
            <w:id w:val="-335546747"/>
            <w:placeholder>
              <w:docPart w:val="7812CD94F6181D448369C06D0EAF28C1"/>
            </w:placeholder>
            <w:showingPlcHdr/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85833" w:rsidRPr="00FB589A" w:rsidRDefault="00685833" w:rsidP="00D26552">
                <w:pPr>
                  <w:rPr>
                    <w:b/>
                  </w:rPr>
                </w:pPr>
                <w:r w:rsidRPr="00EF74F7">
                  <w:rPr>
                    <w:b/>
                    <w:color w:val="808080" w:themeColor="background1" w:themeShade="80"/>
                  </w:rPr>
                  <w:t>[Enter the headword for your article]</w:t>
                </w:r>
              </w:p>
            </w:tc>
          </w:sdtContent>
        </w:sdt>
      </w:tr>
      <w:tr w:rsidR="00685833" w:rsidTr="00D26552">
        <w:sdt>
          <w:sdtPr>
            <w:alias w:val="Variant headwords"/>
            <w:tag w:val="variantHeadwords"/>
            <w:id w:val="-1302465272"/>
            <w:placeholder>
              <w:docPart w:val="C697672A3F38194C92228F41C9642C5B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85833" w:rsidRDefault="00685833" w:rsidP="00D26552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685833" w:rsidTr="00D26552">
        <w:sdt>
          <w:sdtPr>
            <w:alias w:val="Abstract"/>
            <w:tag w:val="abstract"/>
            <w:id w:val="-1429739026"/>
            <w:placeholder>
              <w:docPart w:val="B3E65DF651B75A49B794368574DBBC1F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85833" w:rsidRDefault="00685833" w:rsidP="00D26552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685833" w:rsidTr="00D26552">
        <w:sdt>
          <w:sdtPr>
            <w:alias w:val="Article text"/>
            <w:tag w:val="articleText"/>
            <w:id w:val="-1198395901"/>
            <w:placeholder>
              <w:docPart w:val="5847EC7D8B248D4C9E4CC1AD170A4B24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85833" w:rsidRDefault="00685833" w:rsidP="00D26552">
                <w:r>
                  <w:rPr>
                    <w:rStyle w:val="PlaceholderText"/>
                  </w:rPr>
                  <w:t xml:space="preserve">[Enter the </w:t>
                </w:r>
                <w:r w:rsidRPr="00E85A05">
                  <w:rPr>
                    <w:rStyle w:val="PlaceholderText"/>
                    <w:b/>
                  </w:rPr>
                  <w:t>main text</w:t>
                </w:r>
                <w:r>
                  <w:rPr>
                    <w:rStyle w:val="PlaceholderText"/>
                  </w:rPr>
                  <w:t xml:space="preserve"> of your article]</w:t>
                </w:r>
              </w:p>
            </w:tc>
          </w:sdtContent>
        </w:sdt>
      </w:tr>
      <w:tr w:rsidR="00685833" w:rsidTr="00D26552">
        <w:tc>
          <w:tcPr>
            <w:tcW w:w="9016" w:type="dxa"/>
          </w:tcPr>
          <w:p w:rsidR="00685833" w:rsidRDefault="00685833" w:rsidP="00D26552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1476326372"/>
              <w:placeholder>
                <w:docPart w:val="DE9D6AE37F15024B89F362BD14A722A1"/>
              </w:placeholder>
              <w:showingPlcHdr/>
            </w:sdtPr>
            <w:sdtContent>
              <w:p w:rsidR="00685833" w:rsidRDefault="00685833" w:rsidP="00D26552">
                <w:r>
                  <w:rPr>
                    <w:rStyle w:val="PlaceholderText"/>
                  </w:rPr>
                  <w:t>[Enter citations for further reading here]</w:t>
                </w:r>
              </w:p>
            </w:sdtContent>
          </w:sdt>
        </w:tc>
      </w:tr>
    </w:tbl>
    <w:p w:rsidR="00685833" w:rsidRPr="00F36937" w:rsidRDefault="00685833" w:rsidP="00685833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685833" w:rsidTr="00D26552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685833" w:rsidRPr="00CC586D" w:rsidRDefault="00685833" w:rsidP="00D26552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2065914880"/>
            <w:placeholder>
              <w:docPart w:val="0C19679EB2E7BD4798A73EF82A2CD16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685833" w:rsidRPr="00CC586D" w:rsidRDefault="00685833" w:rsidP="00D26552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-806318777"/>
            <w:placeholder>
              <w:docPart w:val="F9DDD6B2B683C145BDF735D5B6CB82F3"/>
            </w:placeholder>
            <w:showingPlcHdr/>
            <w:text/>
          </w:sdtPr>
          <w:sdtContent>
            <w:tc>
              <w:tcPr>
                <w:tcW w:w="2073" w:type="dxa"/>
              </w:tcPr>
              <w:p w:rsidR="00685833" w:rsidRDefault="00685833" w:rsidP="00D26552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717707347"/>
            <w:placeholder>
              <w:docPart w:val="0FB4BBC0C597D64E9013D221B52AC283"/>
            </w:placeholder>
            <w:showingPlcHdr/>
            <w:text/>
          </w:sdtPr>
          <w:sdtContent>
            <w:tc>
              <w:tcPr>
                <w:tcW w:w="2551" w:type="dxa"/>
              </w:tcPr>
              <w:p w:rsidR="00685833" w:rsidRDefault="00685833" w:rsidP="00D26552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245024998"/>
            <w:placeholder>
              <w:docPart w:val="6D78C55925109749900669ED78212C0A"/>
            </w:placeholder>
            <w:showingPlcHdr/>
            <w:text/>
          </w:sdtPr>
          <w:sdtContent>
            <w:tc>
              <w:tcPr>
                <w:tcW w:w="2642" w:type="dxa"/>
              </w:tcPr>
              <w:p w:rsidR="00685833" w:rsidRDefault="00685833" w:rsidP="00D26552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685833" w:rsidTr="00D26552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685833" w:rsidRPr="001A6A06" w:rsidRDefault="00685833" w:rsidP="00D2655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-515156547"/>
            <w:placeholder>
              <w:docPart w:val="9EAC142EDD01064CA19CA4DB0C627E75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685833" w:rsidRDefault="00685833" w:rsidP="00D26552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685833" w:rsidTr="00D26552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685833" w:rsidRPr="001A6A06" w:rsidRDefault="00685833" w:rsidP="00D2655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-1866047041"/>
            <w:placeholder>
              <w:docPart w:val="693338A60CF0D347BA0FE319F3226751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:rsidR="00685833" w:rsidRDefault="00685833" w:rsidP="00D26552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685833" w:rsidRDefault="00685833" w:rsidP="00685833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685833" w:rsidRPr="00244BB0" w:rsidTr="00D26552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685833" w:rsidRPr="00244BB0" w:rsidRDefault="00685833" w:rsidP="00D26552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685833" w:rsidTr="00D26552">
        <w:sdt>
          <w:sdtPr>
            <w:rPr>
              <w:b/>
            </w:rPr>
            <w:alias w:val="Article headword"/>
            <w:tag w:val="articleHeadword"/>
            <w:id w:val="672999594"/>
            <w:placeholder>
              <w:docPart w:val="F88100F5D4ED0B4ABCDE4E30E4B1AAD7"/>
            </w:placeholder>
            <w:showingPlcHdr/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85833" w:rsidRPr="00FB589A" w:rsidRDefault="00685833" w:rsidP="00D26552">
                <w:pPr>
                  <w:rPr>
                    <w:b/>
                  </w:rPr>
                </w:pPr>
                <w:r w:rsidRPr="00EF74F7">
                  <w:rPr>
                    <w:b/>
                    <w:color w:val="808080" w:themeColor="background1" w:themeShade="80"/>
                  </w:rPr>
                  <w:t>[Enter the headword for your article]</w:t>
                </w:r>
              </w:p>
            </w:tc>
          </w:sdtContent>
        </w:sdt>
      </w:tr>
      <w:tr w:rsidR="00685833" w:rsidTr="00D26552">
        <w:sdt>
          <w:sdtPr>
            <w:alias w:val="Variant headwords"/>
            <w:tag w:val="variantHeadwords"/>
            <w:id w:val="1454911965"/>
            <w:placeholder>
              <w:docPart w:val="31BA6E56B27FF24F94014D81F5B7CC3E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85833" w:rsidRDefault="00685833" w:rsidP="00D26552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685833" w:rsidTr="00D26552">
        <w:sdt>
          <w:sdtPr>
            <w:alias w:val="Abstract"/>
            <w:tag w:val="abstract"/>
            <w:id w:val="1159808713"/>
            <w:placeholder>
              <w:docPart w:val="5320916A90B7AE4FA2A91B55BD614205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85833" w:rsidRDefault="00685833" w:rsidP="00D26552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685833" w:rsidTr="00D26552">
        <w:sdt>
          <w:sdtPr>
            <w:alias w:val="Article text"/>
            <w:tag w:val="articleText"/>
            <w:id w:val="-215436235"/>
            <w:placeholder>
              <w:docPart w:val="0401FD7B7CA49442B775D2A80924CA07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85833" w:rsidRDefault="00685833" w:rsidP="00D26552">
                <w:r>
                  <w:rPr>
                    <w:rStyle w:val="PlaceholderText"/>
                  </w:rPr>
                  <w:t xml:space="preserve">[Enter the </w:t>
                </w:r>
                <w:r w:rsidRPr="00E85A05">
                  <w:rPr>
                    <w:rStyle w:val="PlaceholderText"/>
                    <w:b/>
                  </w:rPr>
                  <w:t>main text</w:t>
                </w:r>
                <w:r>
                  <w:rPr>
                    <w:rStyle w:val="PlaceholderText"/>
                  </w:rPr>
                  <w:t xml:space="preserve"> of your article]</w:t>
                </w:r>
              </w:p>
            </w:tc>
          </w:sdtContent>
        </w:sdt>
      </w:tr>
      <w:tr w:rsidR="00685833" w:rsidTr="00D26552">
        <w:tc>
          <w:tcPr>
            <w:tcW w:w="9016" w:type="dxa"/>
          </w:tcPr>
          <w:p w:rsidR="00685833" w:rsidRDefault="00685833" w:rsidP="00D26552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238786598"/>
              <w:placeholder>
                <w:docPart w:val="69050A9F3305D341A0D69D109785E0A1"/>
              </w:placeholder>
              <w:showingPlcHdr/>
            </w:sdtPr>
            <w:sdtContent>
              <w:p w:rsidR="00685833" w:rsidRDefault="00685833" w:rsidP="00D26552">
                <w:r>
                  <w:rPr>
                    <w:rStyle w:val="PlaceholderText"/>
                  </w:rPr>
                  <w:t>[Enter citations for further reading here]</w:t>
                </w:r>
              </w:p>
            </w:sdtContent>
          </w:sdt>
        </w:tc>
      </w:tr>
    </w:tbl>
    <w:p w:rsidR="00685833" w:rsidRPr="00F36937" w:rsidRDefault="00685833" w:rsidP="00685833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685833" w:rsidTr="00D26552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685833" w:rsidRPr="00CC586D" w:rsidRDefault="00685833" w:rsidP="00D26552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500183637"/>
            <w:placeholder>
              <w:docPart w:val="C70BADF6ECFE4B4AA8C985A963D7AEA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685833" w:rsidRPr="00CC586D" w:rsidRDefault="00685833" w:rsidP="00D26552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231902078"/>
            <w:placeholder>
              <w:docPart w:val="83F7C1D9A131764DBCCA6D67810BBCF5"/>
            </w:placeholder>
            <w:showingPlcHdr/>
            <w:text/>
          </w:sdtPr>
          <w:sdtContent>
            <w:tc>
              <w:tcPr>
                <w:tcW w:w="2073" w:type="dxa"/>
              </w:tcPr>
              <w:p w:rsidR="00685833" w:rsidRDefault="00685833" w:rsidP="00D26552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-1332207338"/>
            <w:placeholder>
              <w:docPart w:val="480D6BBA793E9F46BBC533CD7B74F5B8"/>
            </w:placeholder>
            <w:showingPlcHdr/>
            <w:text/>
          </w:sdtPr>
          <w:sdtContent>
            <w:tc>
              <w:tcPr>
                <w:tcW w:w="2551" w:type="dxa"/>
              </w:tcPr>
              <w:p w:rsidR="00685833" w:rsidRDefault="00685833" w:rsidP="00D26552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857262154"/>
            <w:placeholder>
              <w:docPart w:val="3FF06D2AA8A3AD41A03ED9FE54D0C06B"/>
            </w:placeholder>
            <w:showingPlcHdr/>
            <w:text/>
          </w:sdtPr>
          <w:sdtContent>
            <w:tc>
              <w:tcPr>
                <w:tcW w:w="2642" w:type="dxa"/>
              </w:tcPr>
              <w:p w:rsidR="00685833" w:rsidRDefault="00685833" w:rsidP="00D26552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685833" w:rsidTr="00D26552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685833" w:rsidRPr="001A6A06" w:rsidRDefault="00685833" w:rsidP="00D2655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1052888916"/>
            <w:placeholder>
              <w:docPart w:val="0681F5245D3A5C4DBFA019775D9ED5A4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685833" w:rsidRDefault="00685833" w:rsidP="00D26552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685833" w:rsidTr="00D26552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685833" w:rsidRPr="001A6A06" w:rsidRDefault="00685833" w:rsidP="00D2655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770890909"/>
            <w:placeholder>
              <w:docPart w:val="D00F99E9B881EE45B36629BA00A403EE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:rsidR="00685833" w:rsidRDefault="00685833" w:rsidP="00D26552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685833" w:rsidRDefault="00685833" w:rsidP="00685833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685833" w:rsidRPr="00244BB0" w:rsidTr="00D26552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685833" w:rsidRPr="00244BB0" w:rsidRDefault="00685833" w:rsidP="00D26552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Your article</w:t>
            </w:r>
          </w:p>
        </w:tc>
      </w:tr>
      <w:tr w:rsidR="00685833" w:rsidTr="00D26552">
        <w:sdt>
          <w:sdtPr>
            <w:rPr>
              <w:b/>
            </w:rPr>
            <w:alias w:val="Article headword"/>
            <w:tag w:val="articleHeadword"/>
            <w:id w:val="-659698319"/>
            <w:placeholder>
              <w:docPart w:val="C5165DFEE7FC874B8A7069A0C7BB1221"/>
            </w:placeholder>
            <w:showingPlcHdr/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85833" w:rsidRPr="00FB589A" w:rsidRDefault="00685833" w:rsidP="00D26552">
                <w:pPr>
                  <w:rPr>
                    <w:b/>
                  </w:rPr>
                </w:pPr>
                <w:r w:rsidRPr="00EF74F7">
                  <w:rPr>
                    <w:b/>
                    <w:color w:val="808080" w:themeColor="background1" w:themeShade="80"/>
                  </w:rPr>
                  <w:t>[Enter the headword for your article]</w:t>
                </w:r>
              </w:p>
            </w:tc>
          </w:sdtContent>
        </w:sdt>
      </w:tr>
      <w:tr w:rsidR="00685833" w:rsidTr="00D26552">
        <w:sdt>
          <w:sdtPr>
            <w:alias w:val="Variant headwords"/>
            <w:tag w:val="variantHeadwords"/>
            <w:id w:val="-1099638276"/>
            <w:placeholder>
              <w:docPart w:val="1BFCB6148A8AC44BBF51B474DE2D49CC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85833" w:rsidRDefault="00685833" w:rsidP="00D26552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685833" w:rsidTr="00D26552">
        <w:sdt>
          <w:sdtPr>
            <w:alias w:val="Abstract"/>
            <w:tag w:val="abstract"/>
            <w:id w:val="-2664011"/>
            <w:placeholder>
              <w:docPart w:val="AF20A2705C17E147ABAD9353E22E87ED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85833" w:rsidRDefault="00685833" w:rsidP="00D26552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685833" w:rsidTr="00D26552">
        <w:sdt>
          <w:sdtPr>
            <w:alias w:val="Article text"/>
            <w:tag w:val="articleText"/>
            <w:id w:val="-781490635"/>
            <w:placeholder>
              <w:docPart w:val="775FF8244534A04BB54A21D005EFF040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85833" w:rsidRDefault="00685833" w:rsidP="00D26552">
                <w:r>
                  <w:rPr>
                    <w:rStyle w:val="PlaceholderText"/>
                  </w:rPr>
                  <w:t xml:space="preserve">[Enter the </w:t>
                </w:r>
                <w:r w:rsidRPr="00E85A05">
                  <w:rPr>
                    <w:rStyle w:val="PlaceholderText"/>
                    <w:b/>
                  </w:rPr>
                  <w:t>main text</w:t>
                </w:r>
                <w:r>
                  <w:rPr>
                    <w:rStyle w:val="PlaceholderText"/>
                  </w:rPr>
                  <w:t xml:space="preserve"> of your article]</w:t>
                </w:r>
              </w:p>
            </w:tc>
          </w:sdtContent>
        </w:sdt>
      </w:tr>
      <w:tr w:rsidR="00685833" w:rsidTr="00D26552">
        <w:tc>
          <w:tcPr>
            <w:tcW w:w="9016" w:type="dxa"/>
          </w:tcPr>
          <w:p w:rsidR="00685833" w:rsidRDefault="00685833" w:rsidP="00D26552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1590121408"/>
              <w:placeholder>
                <w:docPart w:val="114307227156504BA953CE5272F161C2"/>
              </w:placeholder>
              <w:showingPlcHdr/>
            </w:sdtPr>
            <w:sdtContent>
              <w:p w:rsidR="00685833" w:rsidRDefault="00685833" w:rsidP="00D26552">
                <w:r>
                  <w:rPr>
                    <w:rStyle w:val="PlaceholderText"/>
                  </w:rPr>
                  <w:t>[Enter citations for further reading here]</w:t>
                </w:r>
              </w:p>
            </w:sdtContent>
          </w:sdt>
        </w:tc>
      </w:tr>
    </w:tbl>
    <w:p w:rsidR="00685833" w:rsidRPr="00F36937" w:rsidRDefault="00685833" w:rsidP="00685833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685833" w:rsidTr="00D26552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685833" w:rsidRPr="00CC586D" w:rsidRDefault="00685833" w:rsidP="00D26552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333850696"/>
            <w:placeholder>
              <w:docPart w:val="7EB725F14175A6469C3B00E85EC3F10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685833" w:rsidRPr="00CC586D" w:rsidRDefault="00685833" w:rsidP="00D26552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611556885"/>
            <w:placeholder>
              <w:docPart w:val="4C7A83EBBBF07649B912F1FEB38EF0B3"/>
            </w:placeholder>
            <w:showingPlcHdr/>
            <w:text/>
          </w:sdtPr>
          <w:sdtContent>
            <w:tc>
              <w:tcPr>
                <w:tcW w:w="2073" w:type="dxa"/>
              </w:tcPr>
              <w:p w:rsidR="00685833" w:rsidRDefault="00685833" w:rsidP="00D26552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-544905857"/>
            <w:placeholder>
              <w:docPart w:val="1DE64DA53E055944964D6180325784D9"/>
            </w:placeholder>
            <w:showingPlcHdr/>
            <w:text/>
          </w:sdtPr>
          <w:sdtContent>
            <w:tc>
              <w:tcPr>
                <w:tcW w:w="2551" w:type="dxa"/>
              </w:tcPr>
              <w:p w:rsidR="00685833" w:rsidRDefault="00685833" w:rsidP="00D26552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518362657"/>
            <w:placeholder>
              <w:docPart w:val="7A375FB51F0A924C81D8E1A210565993"/>
            </w:placeholder>
            <w:showingPlcHdr/>
            <w:text/>
          </w:sdtPr>
          <w:sdtContent>
            <w:tc>
              <w:tcPr>
                <w:tcW w:w="2642" w:type="dxa"/>
              </w:tcPr>
              <w:p w:rsidR="00685833" w:rsidRDefault="00685833" w:rsidP="00D26552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685833" w:rsidTr="00D26552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685833" w:rsidRPr="001A6A06" w:rsidRDefault="00685833" w:rsidP="00D2655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-1028637814"/>
            <w:placeholder>
              <w:docPart w:val="A275BF4CB03E86439DF839D87E811894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685833" w:rsidRDefault="00685833" w:rsidP="00D26552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685833" w:rsidTr="00D26552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685833" w:rsidRPr="001A6A06" w:rsidRDefault="00685833" w:rsidP="00D2655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1561755346"/>
            <w:placeholder>
              <w:docPart w:val="6B0AC94D60610147BBE7E2803CFF0635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:rsidR="00685833" w:rsidRDefault="00685833" w:rsidP="00D26552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685833" w:rsidRDefault="00685833" w:rsidP="00685833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685833" w:rsidRPr="00244BB0" w:rsidTr="00D26552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685833" w:rsidRPr="00244BB0" w:rsidRDefault="00685833" w:rsidP="00D26552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685833" w:rsidTr="00D26552">
        <w:sdt>
          <w:sdtPr>
            <w:rPr>
              <w:b/>
            </w:rPr>
            <w:alias w:val="Article headword"/>
            <w:tag w:val="articleHeadword"/>
            <w:id w:val="-1416633299"/>
            <w:placeholder>
              <w:docPart w:val="B3C6A4B650A4EC4BB1B27A857277C8F9"/>
            </w:placeholder>
            <w:showingPlcHdr/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85833" w:rsidRPr="00FB589A" w:rsidRDefault="00685833" w:rsidP="00D26552">
                <w:pPr>
                  <w:rPr>
                    <w:b/>
                  </w:rPr>
                </w:pPr>
                <w:r w:rsidRPr="00EF74F7">
                  <w:rPr>
                    <w:b/>
                    <w:color w:val="808080" w:themeColor="background1" w:themeShade="80"/>
                  </w:rPr>
                  <w:t>[Enter the headword for your article]</w:t>
                </w:r>
              </w:p>
            </w:tc>
          </w:sdtContent>
        </w:sdt>
      </w:tr>
      <w:tr w:rsidR="00685833" w:rsidTr="00D26552">
        <w:sdt>
          <w:sdtPr>
            <w:alias w:val="Variant headwords"/>
            <w:tag w:val="variantHeadwords"/>
            <w:id w:val="35628612"/>
            <w:placeholder>
              <w:docPart w:val="89137713F906E04E968501770DF6CD6F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85833" w:rsidRDefault="00685833" w:rsidP="00D26552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685833" w:rsidTr="00D26552">
        <w:sdt>
          <w:sdtPr>
            <w:alias w:val="Abstract"/>
            <w:tag w:val="abstract"/>
            <w:id w:val="-379257614"/>
            <w:placeholder>
              <w:docPart w:val="92D715A695CB1740AE8F14FC668C5838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85833" w:rsidRDefault="00685833" w:rsidP="00D26552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685833" w:rsidTr="00D26552">
        <w:sdt>
          <w:sdtPr>
            <w:alias w:val="Article text"/>
            <w:tag w:val="articleText"/>
            <w:id w:val="762806473"/>
            <w:placeholder>
              <w:docPart w:val="4D63C92609C96F4DA7B36D7980EE8E37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85833" w:rsidRDefault="00685833" w:rsidP="00D26552">
                <w:r>
                  <w:rPr>
                    <w:rStyle w:val="PlaceholderText"/>
                  </w:rPr>
                  <w:t xml:space="preserve">[Enter the </w:t>
                </w:r>
                <w:r w:rsidRPr="00E85A05">
                  <w:rPr>
                    <w:rStyle w:val="PlaceholderText"/>
                    <w:b/>
                  </w:rPr>
                  <w:t>main text</w:t>
                </w:r>
                <w:r>
                  <w:rPr>
                    <w:rStyle w:val="PlaceholderText"/>
                  </w:rPr>
                  <w:t xml:space="preserve"> of your article]</w:t>
                </w:r>
              </w:p>
            </w:tc>
          </w:sdtContent>
        </w:sdt>
      </w:tr>
      <w:tr w:rsidR="00685833" w:rsidTr="00D26552">
        <w:tc>
          <w:tcPr>
            <w:tcW w:w="9016" w:type="dxa"/>
          </w:tcPr>
          <w:p w:rsidR="00685833" w:rsidRDefault="00685833" w:rsidP="00D26552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1089902"/>
              <w:placeholder>
                <w:docPart w:val="DD7BFF271FC1DE4A9274246233BAA944"/>
              </w:placeholder>
              <w:showingPlcHdr/>
            </w:sdtPr>
            <w:sdtContent>
              <w:p w:rsidR="00685833" w:rsidRDefault="00685833" w:rsidP="00D26552">
                <w:r>
                  <w:rPr>
                    <w:rStyle w:val="PlaceholderText"/>
                  </w:rPr>
                  <w:t>[Enter citations for further reading here]</w:t>
                </w:r>
              </w:p>
            </w:sdtContent>
          </w:sdt>
        </w:tc>
      </w:tr>
    </w:tbl>
    <w:p w:rsidR="00685833" w:rsidRPr="00F36937" w:rsidRDefault="00685833" w:rsidP="00685833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685833" w:rsidTr="00D26552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685833" w:rsidRPr="00CC586D" w:rsidRDefault="00685833" w:rsidP="00D26552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318029480"/>
            <w:placeholder>
              <w:docPart w:val="D80E1AF6D856284E965AADDED284E65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685833" w:rsidRPr="00CC586D" w:rsidRDefault="00685833" w:rsidP="00D26552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-963582439"/>
            <w:placeholder>
              <w:docPart w:val="EBF5665C55E9C344BAB29AC5F8D30501"/>
            </w:placeholder>
            <w:showingPlcHdr/>
            <w:text/>
          </w:sdtPr>
          <w:sdtContent>
            <w:tc>
              <w:tcPr>
                <w:tcW w:w="2073" w:type="dxa"/>
              </w:tcPr>
              <w:p w:rsidR="00685833" w:rsidRDefault="00685833" w:rsidP="00D26552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-924639499"/>
            <w:placeholder>
              <w:docPart w:val="D22DBDDAEFDFCB4180A9B166B7952E35"/>
            </w:placeholder>
            <w:showingPlcHdr/>
            <w:text/>
          </w:sdtPr>
          <w:sdtContent>
            <w:tc>
              <w:tcPr>
                <w:tcW w:w="2551" w:type="dxa"/>
              </w:tcPr>
              <w:p w:rsidR="00685833" w:rsidRDefault="00685833" w:rsidP="00D26552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45689907"/>
            <w:placeholder>
              <w:docPart w:val="2D90C532E8575548875E67AC29E9AC75"/>
            </w:placeholder>
            <w:showingPlcHdr/>
            <w:text/>
          </w:sdtPr>
          <w:sdtContent>
            <w:tc>
              <w:tcPr>
                <w:tcW w:w="2642" w:type="dxa"/>
              </w:tcPr>
              <w:p w:rsidR="00685833" w:rsidRDefault="00685833" w:rsidP="00D26552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685833" w:rsidTr="00D26552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685833" w:rsidRPr="001A6A06" w:rsidRDefault="00685833" w:rsidP="00D2655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-1225905807"/>
            <w:placeholder>
              <w:docPart w:val="55069301356670458494B88B3B720B14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685833" w:rsidRDefault="00685833" w:rsidP="00D26552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685833" w:rsidTr="00D26552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685833" w:rsidRPr="001A6A06" w:rsidRDefault="00685833" w:rsidP="00D2655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506640856"/>
            <w:placeholder>
              <w:docPart w:val="395787D1A0B3CC4CBC6700CB49A5FE60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:rsidR="00685833" w:rsidRDefault="00685833" w:rsidP="00D26552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685833" w:rsidRDefault="00685833" w:rsidP="00685833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685833" w:rsidRPr="00244BB0" w:rsidTr="00D26552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685833" w:rsidRPr="00244BB0" w:rsidRDefault="00685833" w:rsidP="00D26552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685833" w:rsidTr="00D26552">
        <w:sdt>
          <w:sdtPr>
            <w:rPr>
              <w:b/>
            </w:rPr>
            <w:alias w:val="Article headword"/>
            <w:tag w:val="articleHeadword"/>
            <w:id w:val="195665364"/>
            <w:placeholder>
              <w:docPart w:val="F221DF858C0BF94AB1992A7725489FB6"/>
            </w:placeholder>
            <w:showingPlcHdr/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85833" w:rsidRPr="00FB589A" w:rsidRDefault="00685833" w:rsidP="00D26552">
                <w:pPr>
                  <w:rPr>
                    <w:b/>
                  </w:rPr>
                </w:pPr>
                <w:r w:rsidRPr="00EF74F7">
                  <w:rPr>
                    <w:b/>
                    <w:color w:val="808080" w:themeColor="background1" w:themeShade="80"/>
                  </w:rPr>
                  <w:t>[Enter the headword for your article]</w:t>
                </w:r>
              </w:p>
            </w:tc>
          </w:sdtContent>
        </w:sdt>
      </w:tr>
      <w:tr w:rsidR="00685833" w:rsidTr="00D26552">
        <w:sdt>
          <w:sdtPr>
            <w:alias w:val="Variant headwords"/>
            <w:tag w:val="variantHeadwords"/>
            <w:id w:val="488211846"/>
            <w:placeholder>
              <w:docPart w:val="30E466B856184F4C93BA0DE4134D6A91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85833" w:rsidRDefault="00685833" w:rsidP="00D26552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685833" w:rsidTr="00D26552">
        <w:sdt>
          <w:sdtPr>
            <w:alias w:val="Abstract"/>
            <w:tag w:val="abstract"/>
            <w:id w:val="-937832332"/>
            <w:placeholder>
              <w:docPart w:val="1A1986DDD69C044196C5006E5C6FFB3F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85833" w:rsidRDefault="00685833" w:rsidP="00D26552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685833" w:rsidTr="00D26552">
        <w:sdt>
          <w:sdtPr>
            <w:alias w:val="Article text"/>
            <w:tag w:val="articleText"/>
            <w:id w:val="1320147728"/>
            <w:placeholder>
              <w:docPart w:val="8343B19060BD0D4B882551E610BD17A3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85833" w:rsidRDefault="00685833" w:rsidP="00D26552">
                <w:r>
                  <w:rPr>
                    <w:rStyle w:val="PlaceholderText"/>
                  </w:rPr>
                  <w:t xml:space="preserve">[Enter the </w:t>
                </w:r>
                <w:r w:rsidRPr="00E85A05">
                  <w:rPr>
                    <w:rStyle w:val="PlaceholderText"/>
                    <w:b/>
                  </w:rPr>
                  <w:t>main text</w:t>
                </w:r>
                <w:r>
                  <w:rPr>
                    <w:rStyle w:val="PlaceholderText"/>
                  </w:rPr>
                  <w:t xml:space="preserve"> of your article]</w:t>
                </w:r>
              </w:p>
            </w:tc>
          </w:sdtContent>
        </w:sdt>
      </w:tr>
      <w:tr w:rsidR="00685833" w:rsidTr="00D26552">
        <w:tc>
          <w:tcPr>
            <w:tcW w:w="9016" w:type="dxa"/>
          </w:tcPr>
          <w:p w:rsidR="00685833" w:rsidRDefault="00685833" w:rsidP="00D26552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1842041725"/>
              <w:placeholder>
                <w:docPart w:val="CB87FA12C81D9C41AE6097EC9D718F22"/>
              </w:placeholder>
              <w:showingPlcHdr/>
            </w:sdtPr>
            <w:sdtContent>
              <w:p w:rsidR="00685833" w:rsidRDefault="00685833" w:rsidP="00D26552">
                <w:r>
                  <w:rPr>
                    <w:rStyle w:val="PlaceholderText"/>
                  </w:rPr>
                  <w:t>[Enter citations for further reading here]</w:t>
                </w:r>
              </w:p>
            </w:sdtContent>
          </w:sdt>
        </w:tc>
      </w:tr>
    </w:tbl>
    <w:p w:rsidR="00685833" w:rsidRPr="00F36937" w:rsidRDefault="00685833" w:rsidP="00685833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685833" w:rsidTr="00D26552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685833" w:rsidRPr="00CC586D" w:rsidRDefault="00685833" w:rsidP="00D26552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1889373999"/>
            <w:placeholder>
              <w:docPart w:val="FE9F5BD15DE6634BA7F869AA5C6F1F4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685833" w:rsidRPr="00CC586D" w:rsidRDefault="00685833" w:rsidP="00D26552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1780066322"/>
            <w:placeholder>
              <w:docPart w:val="D4303E1131076D4E9E33E804F88D0DD9"/>
            </w:placeholder>
            <w:showingPlcHdr/>
            <w:text/>
          </w:sdtPr>
          <w:sdtContent>
            <w:tc>
              <w:tcPr>
                <w:tcW w:w="2073" w:type="dxa"/>
              </w:tcPr>
              <w:p w:rsidR="00685833" w:rsidRDefault="00685833" w:rsidP="00D26552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313076490"/>
            <w:placeholder>
              <w:docPart w:val="51B3EA7FF65A434FBB85014FACA7627C"/>
            </w:placeholder>
            <w:showingPlcHdr/>
            <w:text/>
          </w:sdtPr>
          <w:sdtContent>
            <w:tc>
              <w:tcPr>
                <w:tcW w:w="2551" w:type="dxa"/>
              </w:tcPr>
              <w:p w:rsidR="00685833" w:rsidRDefault="00685833" w:rsidP="00D26552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1726181937"/>
            <w:placeholder>
              <w:docPart w:val="FC495F8C18BD774F84C5F439E50F4FEF"/>
            </w:placeholder>
            <w:showingPlcHdr/>
            <w:text/>
          </w:sdtPr>
          <w:sdtContent>
            <w:tc>
              <w:tcPr>
                <w:tcW w:w="2642" w:type="dxa"/>
              </w:tcPr>
              <w:p w:rsidR="00685833" w:rsidRDefault="00685833" w:rsidP="00D26552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685833" w:rsidTr="00D26552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685833" w:rsidRPr="001A6A06" w:rsidRDefault="00685833" w:rsidP="00D2655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606004974"/>
            <w:placeholder>
              <w:docPart w:val="DBE16E2CEB2DEA409F97160AA1B6DBEE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685833" w:rsidRDefault="00685833" w:rsidP="00D26552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685833" w:rsidTr="00D26552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685833" w:rsidRPr="001A6A06" w:rsidRDefault="00685833" w:rsidP="00D2655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-1578896238"/>
            <w:placeholder>
              <w:docPart w:val="C99E3CC6C7C58148945CFFD0165B9074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:rsidR="00685833" w:rsidRDefault="00685833" w:rsidP="00D26552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685833" w:rsidRDefault="00685833" w:rsidP="00685833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685833" w:rsidRPr="00244BB0" w:rsidTr="00D26552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685833" w:rsidRPr="00244BB0" w:rsidRDefault="00685833" w:rsidP="00D26552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685833" w:rsidTr="00D26552">
        <w:sdt>
          <w:sdtPr>
            <w:rPr>
              <w:b/>
            </w:rPr>
            <w:alias w:val="Article headword"/>
            <w:tag w:val="articleHeadword"/>
            <w:id w:val="-428586732"/>
            <w:placeholder>
              <w:docPart w:val="492DC0A0C86BA848976D98632BE015A6"/>
            </w:placeholder>
            <w:showingPlcHdr/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85833" w:rsidRPr="00FB589A" w:rsidRDefault="00685833" w:rsidP="00D26552">
                <w:pPr>
                  <w:rPr>
                    <w:b/>
                  </w:rPr>
                </w:pPr>
                <w:r w:rsidRPr="00EF74F7">
                  <w:rPr>
                    <w:b/>
                    <w:color w:val="808080" w:themeColor="background1" w:themeShade="80"/>
                  </w:rPr>
                  <w:t>[Enter the headword for your article]</w:t>
                </w:r>
              </w:p>
            </w:tc>
          </w:sdtContent>
        </w:sdt>
      </w:tr>
      <w:tr w:rsidR="00685833" w:rsidTr="00D26552">
        <w:sdt>
          <w:sdtPr>
            <w:alias w:val="Variant headwords"/>
            <w:tag w:val="variantHeadwords"/>
            <w:id w:val="-799985907"/>
            <w:placeholder>
              <w:docPart w:val="4F76103E844F42488F4640F0C2CAB049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85833" w:rsidRDefault="00685833" w:rsidP="00D26552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685833" w:rsidTr="00D26552">
        <w:sdt>
          <w:sdtPr>
            <w:alias w:val="Abstract"/>
            <w:tag w:val="abstract"/>
            <w:id w:val="1473559193"/>
            <w:placeholder>
              <w:docPart w:val="0A07E99DC758E6479CDE5AAACD49C4B8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85833" w:rsidRDefault="00685833" w:rsidP="00D26552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685833" w:rsidTr="00D26552">
        <w:sdt>
          <w:sdtPr>
            <w:alias w:val="Article text"/>
            <w:tag w:val="articleText"/>
            <w:id w:val="-330452065"/>
            <w:placeholder>
              <w:docPart w:val="7C872B0F83A21B4AA640191848D31E2D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85833" w:rsidRDefault="00685833" w:rsidP="00D26552">
                <w:r>
                  <w:rPr>
                    <w:rStyle w:val="PlaceholderText"/>
                  </w:rPr>
                  <w:t xml:space="preserve">[Enter the </w:t>
                </w:r>
                <w:r w:rsidRPr="00E85A05">
                  <w:rPr>
                    <w:rStyle w:val="PlaceholderText"/>
                    <w:b/>
                  </w:rPr>
                  <w:t>main text</w:t>
                </w:r>
                <w:r>
                  <w:rPr>
                    <w:rStyle w:val="PlaceholderText"/>
                  </w:rPr>
                  <w:t xml:space="preserve"> of your article]</w:t>
                </w:r>
              </w:p>
            </w:tc>
          </w:sdtContent>
        </w:sdt>
      </w:tr>
      <w:tr w:rsidR="00685833" w:rsidTr="00D26552">
        <w:tc>
          <w:tcPr>
            <w:tcW w:w="9016" w:type="dxa"/>
          </w:tcPr>
          <w:p w:rsidR="00685833" w:rsidRDefault="00685833" w:rsidP="00D26552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836493739"/>
              <w:placeholder>
                <w:docPart w:val="E0522E517ACE5143A1C6CC7A82423A93"/>
              </w:placeholder>
              <w:showingPlcHdr/>
            </w:sdtPr>
            <w:sdtContent>
              <w:p w:rsidR="00685833" w:rsidRDefault="00685833" w:rsidP="00D26552">
                <w:r>
                  <w:rPr>
                    <w:rStyle w:val="PlaceholderText"/>
                  </w:rPr>
                  <w:t>[Enter citations for further reading here]</w:t>
                </w:r>
              </w:p>
            </w:sdtContent>
          </w:sdt>
        </w:tc>
      </w:tr>
    </w:tbl>
    <w:p w:rsidR="00685833" w:rsidRPr="00F36937" w:rsidRDefault="00685833" w:rsidP="00685833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685833" w:rsidTr="00D26552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685833" w:rsidRPr="00CC586D" w:rsidRDefault="00685833" w:rsidP="00D26552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44339428"/>
            <w:placeholder>
              <w:docPart w:val="E9A56EBB27B29D4FA9C8747D58122B5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685833" w:rsidRPr="00CC586D" w:rsidRDefault="00685833" w:rsidP="00D26552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-580066219"/>
            <w:placeholder>
              <w:docPart w:val="7F534D85B3C4E049A9D8C497676905DF"/>
            </w:placeholder>
            <w:showingPlcHdr/>
            <w:text/>
          </w:sdtPr>
          <w:sdtContent>
            <w:tc>
              <w:tcPr>
                <w:tcW w:w="2073" w:type="dxa"/>
              </w:tcPr>
              <w:p w:rsidR="00685833" w:rsidRDefault="00685833" w:rsidP="00D26552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40412981"/>
            <w:placeholder>
              <w:docPart w:val="BB7B053CBDD3FC4AA740DF24C52B13C9"/>
            </w:placeholder>
            <w:showingPlcHdr/>
            <w:text/>
          </w:sdtPr>
          <w:sdtContent>
            <w:tc>
              <w:tcPr>
                <w:tcW w:w="2551" w:type="dxa"/>
              </w:tcPr>
              <w:p w:rsidR="00685833" w:rsidRDefault="00685833" w:rsidP="00D26552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9164909"/>
            <w:placeholder>
              <w:docPart w:val="F6814DCBE329CE499FB5B07878CA6BC3"/>
            </w:placeholder>
            <w:showingPlcHdr/>
            <w:text/>
          </w:sdtPr>
          <w:sdtContent>
            <w:tc>
              <w:tcPr>
                <w:tcW w:w="2642" w:type="dxa"/>
              </w:tcPr>
              <w:p w:rsidR="00685833" w:rsidRDefault="00685833" w:rsidP="00D26552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685833" w:rsidTr="00D26552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685833" w:rsidRPr="001A6A06" w:rsidRDefault="00685833" w:rsidP="00D2655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-1651895552"/>
            <w:placeholder>
              <w:docPart w:val="F18B884B97767C4EA22B383CDCCE115C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685833" w:rsidRDefault="00685833" w:rsidP="00D26552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685833" w:rsidTr="00D26552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685833" w:rsidRPr="001A6A06" w:rsidRDefault="00685833" w:rsidP="00D2655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1122955677"/>
            <w:placeholder>
              <w:docPart w:val="12D7502268F2B24C863BDA7BBB35E980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:rsidR="00685833" w:rsidRDefault="00685833" w:rsidP="00D26552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685833" w:rsidRDefault="00685833" w:rsidP="00685833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685833" w:rsidRPr="00244BB0" w:rsidTr="00D26552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685833" w:rsidRPr="00244BB0" w:rsidRDefault="00685833" w:rsidP="00D26552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685833" w:rsidTr="00D26552">
        <w:sdt>
          <w:sdtPr>
            <w:rPr>
              <w:b/>
            </w:rPr>
            <w:alias w:val="Article headword"/>
            <w:tag w:val="articleHeadword"/>
            <w:id w:val="-1828502548"/>
            <w:placeholder>
              <w:docPart w:val="152BCDE87C3F474CB304669C9AB31C65"/>
            </w:placeholder>
            <w:showingPlcHdr/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85833" w:rsidRPr="00FB589A" w:rsidRDefault="00685833" w:rsidP="00D26552">
                <w:pPr>
                  <w:rPr>
                    <w:b/>
                  </w:rPr>
                </w:pPr>
                <w:r w:rsidRPr="00EF74F7">
                  <w:rPr>
                    <w:b/>
                    <w:color w:val="808080" w:themeColor="background1" w:themeShade="80"/>
                  </w:rPr>
                  <w:t>[Enter the headword for your article]</w:t>
                </w:r>
              </w:p>
            </w:tc>
          </w:sdtContent>
        </w:sdt>
      </w:tr>
      <w:tr w:rsidR="00685833" w:rsidTr="00D26552">
        <w:sdt>
          <w:sdtPr>
            <w:alias w:val="Variant headwords"/>
            <w:tag w:val="variantHeadwords"/>
            <w:id w:val="-46381859"/>
            <w:placeholder>
              <w:docPart w:val="A9E42FAC42BCFD4D9117CF005C40BB24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85833" w:rsidRDefault="00685833" w:rsidP="00D26552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685833" w:rsidTr="00D26552">
        <w:sdt>
          <w:sdtPr>
            <w:alias w:val="Abstract"/>
            <w:tag w:val="abstract"/>
            <w:id w:val="938494955"/>
            <w:placeholder>
              <w:docPart w:val="DB0C8BE34E2DF2439989196F4C167253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85833" w:rsidRDefault="00685833" w:rsidP="00D26552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685833" w:rsidTr="00D26552">
        <w:sdt>
          <w:sdtPr>
            <w:alias w:val="Article text"/>
            <w:tag w:val="articleText"/>
            <w:id w:val="-1026950159"/>
            <w:placeholder>
              <w:docPart w:val="696D4901E9AF9B43BD23C118D09148BD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85833" w:rsidRDefault="00685833" w:rsidP="00D26552">
                <w:r>
                  <w:rPr>
                    <w:rStyle w:val="PlaceholderText"/>
                  </w:rPr>
                  <w:t xml:space="preserve">[Enter the </w:t>
                </w:r>
                <w:r w:rsidRPr="00E85A05">
                  <w:rPr>
                    <w:rStyle w:val="PlaceholderText"/>
                    <w:b/>
                  </w:rPr>
                  <w:t>main text</w:t>
                </w:r>
                <w:r>
                  <w:rPr>
                    <w:rStyle w:val="PlaceholderText"/>
                  </w:rPr>
                  <w:t xml:space="preserve"> of your article]</w:t>
                </w:r>
              </w:p>
            </w:tc>
          </w:sdtContent>
        </w:sdt>
      </w:tr>
      <w:tr w:rsidR="00685833" w:rsidTr="00D26552">
        <w:tc>
          <w:tcPr>
            <w:tcW w:w="9016" w:type="dxa"/>
          </w:tcPr>
          <w:p w:rsidR="00685833" w:rsidRDefault="00685833" w:rsidP="00D26552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250966422"/>
              <w:placeholder>
                <w:docPart w:val="0505253F9336CF4896950DE333D75197"/>
              </w:placeholder>
              <w:showingPlcHdr/>
            </w:sdtPr>
            <w:sdtContent>
              <w:p w:rsidR="00685833" w:rsidRDefault="00685833" w:rsidP="00D26552">
                <w:r>
                  <w:rPr>
                    <w:rStyle w:val="PlaceholderText"/>
                  </w:rPr>
                  <w:t>[Enter citations for further reading here]</w:t>
                </w:r>
              </w:p>
            </w:sdtContent>
          </w:sdt>
        </w:tc>
      </w:tr>
    </w:tbl>
    <w:p w:rsidR="00685833" w:rsidRPr="00F36937" w:rsidRDefault="00685833" w:rsidP="00685833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685833" w:rsidTr="00D26552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685833" w:rsidRPr="00CC586D" w:rsidRDefault="00685833" w:rsidP="00D26552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1016356325"/>
            <w:placeholder>
              <w:docPart w:val="A678E8F94F9EEB4391048EFC7B835AF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685833" w:rsidRPr="00CC586D" w:rsidRDefault="00685833" w:rsidP="00D26552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1790011890"/>
            <w:placeholder>
              <w:docPart w:val="54786E3BE99FA54B945A836FDA21EFBB"/>
            </w:placeholder>
            <w:showingPlcHdr/>
            <w:text/>
          </w:sdtPr>
          <w:sdtContent>
            <w:tc>
              <w:tcPr>
                <w:tcW w:w="2073" w:type="dxa"/>
              </w:tcPr>
              <w:p w:rsidR="00685833" w:rsidRDefault="00685833" w:rsidP="00D26552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-1150741944"/>
            <w:placeholder>
              <w:docPart w:val="24D173F3F04FEF45A70F814B07CAFB4B"/>
            </w:placeholder>
            <w:showingPlcHdr/>
            <w:text/>
          </w:sdtPr>
          <w:sdtContent>
            <w:tc>
              <w:tcPr>
                <w:tcW w:w="2551" w:type="dxa"/>
              </w:tcPr>
              <w:p w:rsidR="00685833" w:rsidRDefault="00685833" w:rsidP="00D26552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325662391"/>
            <w:placeholder>
              <w:docPart w:val="F58CEB6C1C29544FBAED8C80DB58A2A6"/>
            </w:placeholder>
            <w:showingPlcHdr/>
            <w:text/>
          </w:sdtPr>
          <w:sdtContent>
            <w:tc>
              <w:tcPr>
                <w:tcW w:w="2642" w:type="dxa"/>
              </w:tcPr>
              <w:p w:rsidR="00685833" w:rsidRDefault="00685833" w:rsidP="00D26552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685833" w:rsidTr="00D26552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685833" w:rsidRPr="001A6A06" w:rsidRDefault="00685833" w:rsidP="00D2655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43179914"/>
            <w:placeholder>
              <w:docPart w:val="EB24B02B1FB1E54D96F81913003D0E50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685833" w:rsidRDefault="00685833" w:rsidP="00D26552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685833" w:rsidTr="00D26552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685833" w:rsidRPr="001A6A06" w:rsidRDefault="00685833" w:rsidP="00D2655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577718086"/>
            <w:placeholder>
              <w:docPart w:val="FFB3B08924DDEA4EA40B10FA1AB640EF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:rsidR="00685833" w:rsidRDefault="00685833" w:rsidP="00D26552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685833" w:rsidRDefault="00685833" w:rsidP="00685833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685833" w:rsidRPr="00244BB0" w:rsidTr="00D26552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685833" w:rsidRPr="00244BB0" w:rsidRDefault="00685833" w:rsidP="00D26552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685833" w:rsidTr="00D26552">
        <w:sdt>
          <w:sdtPr>
            <w:rPr>
              <w:b/>
            </w:rPr>
            <w:alias w:val="Article headword"/>
            <w:tag w:val="articleHeadword"/>
            <w:id w:val="-1419935444"/>
            <w:placeholder>
              <w:docPart w:val="3A147241ABF67349BD1FDF9CEF91DEEC"/>
            </w:placeholder>
            <w:showingPlcHdr/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85833" w:rsidRPr="00FB589A" w:rsidRDefault="00685833" w:rsidP="00D26552">
                <w:pPr>
                  <w:rPr>
                    <w:b/>
                  </w:rPr>
                </w:pPr>
                <w:r w:rsidRPr="00EF74F7">
                  <w:rPr>
                    <w:b/>
                    <w:color w:val="808080" w:themeColor="background1" w:themeShade="80"/>
                  </w:rPr>
                  <w:t>[Enter the headword for your article]</w:t>
                </w:r>
              </w:p>
            </w:tc>
          </w:sdtContent>
        </w:sdt>
      </w:tr>
      <w:tr w:rsidR="00685833" w:rsidTr="00D26552">
        <w:sdt>
          <w:sdtPr>
            <w:alias w:val="Variant headwords"/>
            <w:tag w:val="variantHeadwords"/>
            <w:id w:val="-1093085680"/>
            <w:placeholder>
              <w:docPart w:val="E1639ABD48DF94459FA6013D9B9D2DC2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85833" w:rsidRDefault="00685833" w:rsidP="00D26552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685833" w:rsidTr="00D26552">
        <w:sdt>
          <w:sdtPr>
            <w:alias w:val="Abstract"/>
            <w:tag w:val="abstract"/>
            <w:id w:val="-2004727769"/>
            <w:placeholder>
              <w:docPart w:val="A70396C1AC1FE745B8E36BB86B5B1EBB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85833" w:rsidRDefault="00685833" w:rsidP="00D26552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685833" w:rsidTr="00D26552">
        <w:sdt>
          <w:sdtPr>
            <w:alias w:val="Article text"/>
            <w:tag w:val="articleText"/>
            <w:id w:val="1359774520"/>
            <w:placeholder>
              <w:docPart w:val="BA3BC120648A764C8182093D08D5A6C3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85833" w:rsidRDefault="00685833" w:rsidP="00D26552">
                <w:r>
                  <w:rPr>
                    <w:rStyle w:val="PlaceholderText"/>
                  </w:rPr>
                  <w:t xml:space="preserve">[Enter the </w:t>
                </w:r>
                <w:r w:rsidRPr="00E85A05">
                  <w:rPr>
                    <w:rStyle w:val="PlaceholderText"/>
                    <w:b/>
                  </w:rPr>
                  <w:t>main text</w:t>
                </w:r>
                <w:r>
                  <w:rPr>
                    <w:rStyle w:val="PlaceholderText"/>
                  </w:rPr>
                  <w:t xml:space="preserve"> of your article]</w:t>
                </w:r>
              </w:p>
            </w:tc>
          </w:sdtContent>
        </w:sdt>
      </w:tr>
      <w:tr w:rsidR="00685833" w:rsidTr="00D26552">
        <w:tc>
          <w:tcPr>
            <w:tcW w:w="9016" w:type="dxa"/>
          </w:tcPr>
          <w:p w:rsidR="00685833" w:rsidRDefault="00685833" w:rsidP="00D26552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1401566647"/>
              <w:placeholder>
                <w:docPart w:val="2AF6AC7DBF6D8B43A96BB3D3215949AD"/>
              </w:placeholder>
              <w:showingPlcHdr/>
            </w:sdtPr>
            <w:sdtContent>
              <w:p w:rsidR="00685833" w:rsidRDefault="00685833" w:rsidP="00D26552">
                <w:r>
                  <w:rPr>
                    <w:rStyle w:val="PlaceholderText"/>
                  </w:rPr>
                  <w:t>[Enter citations for further reading here]</w:t>
                </w:r>
              </w:p>
            </w:sdtContent>
          </w:sdt>
        </w:tc>
      </w:tr>
    </w:tbl>
    <w:p w:rsidR="00685833" w:rsidRPr="00F36937" w:rsidRDefault="00685833" w:rsidP="00685833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685833" w:rsidTr="00D26552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685833" w:rsidRPr="00CC586D" w:rsidRDefault="00685833" w:rsidP="00D26552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733283631"/>
            <w:placeholder>
              <w:docPart w:val="2EBE0F6C8ECD9648BCFDEB212B2E642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685833" w:rsidRPr="00CC586D" w:rsidRDefault="00685833" w:rsidP="00D26552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627434666"/>
            <w:placeholder>
              <w:docPart w:val="CC8789854450A7449FB31CFD699CA8FD"/>
            </w:placeholder>
            <w:showingPlcHdr/>
            <w:text/>
          </w:sdtPr>
          <w:sdtContent>
            <w:tc>
              <w:tcPr>
                <w:tcW w:w="2073" w:type="dxa"/>
              </w:tcPr>
              <w:p w:rsidR="00685833" w:rsidRDefault="00685833" w:rsidP="00D26552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-1201238626"/>
            <w:placeholder>
              <w:docPart w:val="E18E033A9A65C143A54AC17C1CF55977"/>
            </w:placeholder>
            <w:showingPlcHdr/>
            <w:text/>
          </w:sdtPr>
          <w:sdtContent>
            <w:tc>
              <w:tcPr>
                <w:tcW w:w="2551" w:type="dxa"/>
              </w:tcPr>
              <w:p w:rsidR="00685833" w:rsidRDefault="00685833" w:rsidP="00D26552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1211221637"/>
            <w:placeholder>
              <w:docPart w:val="63A69547B55BEF479FF416A1DD5FA15D"/>
            </w:placeholder>
            <w:showingPlcHdr/>
            <w:text/>
          </w:sdtPr>
          <w:sdtContent>
            <w:tc>
              <w:tcPr>
                <w:tcW w:w="2642" w:type="dxa"/>
              </w:tcPr>
              <w:p w:rsidR="00685833" w:rsidRDefault="00685833" w:rsidP="00D26552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685833" w:rsidTr="00D26552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685833" w:rsidRPr="001A6A06" w:rsidRDefault="00685833" w:rsidP="00D2655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1255321403"/>
            <w:placeholder>
              <w:docPart w:val="F95528554D7E9F458AB244996F86104C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685833" w:rsidRDefault="00685833" w:rsidP="00D26552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685833" w:rsidTr="00D26552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685833" w:rsidRPr="001A6A06" w:rsidRDefault="00685833" w:rsidP="00D2655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-995500348"/>
            <w:placeholder>
              <w:docPart w:val="9CE0024F91CE9C47B6B6F209214F1553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:rsidR="00685833" w:rsidRDefault="00685833" w:rsidP="00D26552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685833" w:rsidRDefault="00685833" w:rsidP="00685833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685833" w:rsidRPr="00244BB0" w:rsidTr="00D26552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685833" w:rsidRPr="00244BB0" w:rsidRDefault="00685833" w:rsidP="00D26552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685833" w:rsidTr="00D26552">
        <w:sdt>
          <w:sdtPr>
            <w:rPr>
              <w:b/>
            </w:rPr>
            <w:alias w:val="Article headword"/>
            <w:tag w:val="articleHeadword"/>
            <w:id w:val="1621948687"/>
            <w:placeholder>
              <w:docPart w:val="8F7ACBECBD4AFA4DA96EF5D1E841236F"/>
            </w:placeholder>
            <w:showingPlcHdr/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85833" w:rsidRPr="00FB589A" w:rsidRDefault="00685833" w:rsidP="00D26552">
                <w:pPr>
                  <w:rPr>
                    <w:b/>
                  </w:rPr>
                </w:pPr>
                <w:r w:rsidRPr="00EF74F7">
                  <w:rPr>
                    <w:b/>
                    <w:color w:val="808080" w:themeColor="background1" w:themeShade="80"/>
                  </w:rPr>
                  <w:t>[Enter the headword for your article]</w:t>
                </w:r>
              </w:p>
            </w:tc>
          </w:sdtContent>
        </w:sdt>
      </w:tr>
      <w:tr w:rsidR="00685833" w:rsidTr="00D26552">
        <w:sdt>
          <w:sdtPr>
            <w:alias w:val="Variant headwords"/>
            <w:tag w:val="variantHeadwords"/>
            <w:id w:val="813676980"/>
            <w:placeholder>
              <w:docPart w:val="02746A1455AE964AAE523B63D5CE1651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85833" w:rsidRDefault="00685833" w:rsidP="00D26552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685833" w:rsidTr="00D26552">
        <w:sdt>
          <w:sdtPr>
            <w:alias w:val="Abstract"/>
            <w:tag w:val="abstract"/>
            <w:id w:val="-1779552309"/>
            <w:placeholder>
              <w:docPart w:val="AA5D011B60081346B37336DAF9796E4B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85833" w:rsidRDefault="00685833" w:rsidP="00D26552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685833" w:rsidTr="00D26552">
        <w:sdt>
          <w:sdtPr>
            <w:alias w:val="Article text"/>
            <w:tag w:val="articleText"/>
            <w:id w:val="-1132781599"/>
            <w:placeholder>
              <w:docPart w:val="03B71F1E4A05AE45B1915CAF26B076AC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85833" w:rsidRDefault="00685833" w:rsidP="00D26552">
                <w:r>
                  <w:rPr>
                    <w:rStyle w:val="PlaceholderText"/>
                  </w:rPr>
                  <w:t xml:space="preserve">[Enter the </w:t>
                </w:r>
                <w:r w:rsidRPr="00E85A05">
                  <w:rPr>
                    <w:rStyle w:val="PlaceholderText"/>
                    <w:b/>
                  </w:rPr>
                  <w:t>main text</w:t>
                </w:r>
                <w:r>
                  <w:rPr>
                    <w:rStyle w:val="PlaceholderText"/>
                  </w:rPr>
                  <w:t xml:space="preserve"> of your article]</w:t>
                </w:r>
              </w:p>
            </w:tc>
          </w:sdtContent>
        </w:sdt>
      </w:tr>
      <w:tr w:rsidR="00685833" w:rsidTr="00D26552">
        <w:tc>
          <w:tcPr>
            <w:tcW w:w="9016" w:type="dxa"/>
          </w:tcPr>
          <w:p w:rsidR="00685833" w:rsidRDefault="00685833" w:rsidP="00D26552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988061685"/>
              <w:placeholder>
                <w:docPart w:val="99C322B8D4345E4A8B98F84171C474BD"/>
              </w:placeholder>
              <w:showingPlcHdr/>
            </w:sdtPr>
            <w:sdtContent>
              <w:p w:rsidR="00685833" w:rsidRDefault="00685833" w:rsidP="00D26552">
                <w:r>
                  <w:rPr>
                    <w:rStyle w:val="PlaceholderText"/>
                  </w:rPr>
                  <w:t>[Enter citations for further reading here]</w:t>
                </w:r>
              </w:p>
            </w:sdtContent>
          </w:sdt>
        </w:tc>
      </w:tr>
    </w:tbl>
    <w:p w:rsidR="00685833" w:rsidRPr="00F36937" w:rsidRDefault="00685833" w:rsidP="00685833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685833" w:rsidTr="00D26552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685833" w:rsidRPr="00CC586D" w:rsidRDefault="00685833" w:rsidP="00D26552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lastRenderedPageBreak/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393324286"/>
            <w:placeholder>
              <w:docPart w:val="9F547836924CA948A824166E481E798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685833" w:rsidRPr="00CC586D" w:rsidRDefault="00685833" w:rsidP="00D26552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-1006204360"/>
            <w:placeholder>
              <w:docPart w:val="F4198E00C1216E469D3BF3EA23A4C8AF"/>
            </w:placeholder>
            <w:showingPlcHdr/>
            <w:text/>
          </w:sdtPr>
          <w:sdtContent>
            <w:tc>
              <w:tcPr>
                <w:tcW w:w="2073" w:type="dxa"/>
              </w:tcPr>
              <w:p w:rsidR="00685833" w:rsidRDefault="00685833" w:rsidP="00D26552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-375233455"/>
            <w:placeholder>
              <w:docPart w:val="6F964EC11D884C41BAF80A3D2F5E7416"/>
            </w:placeholder>
            <w:showingPlcHdr/>
            <w:text/>
          </w:sdtPr>
          <w:sdtContent>
            <w:tc>
              <w:tcPr>
                <w:tcW w:w="2551" w:type="dxa"/>
              </w:tcPr>
              <w:p w:rsidR="00685833" w:rsidRDefault="00685833" w:rsidP="00D26552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948544736"/>
            <w:placeholder>
              <w:docPart w:val="AACF6693656CC042B8B6227A84FC8B74"/>
            </w:placeholder>
            <w:showingPlcHdr/>
            <w:text/>
          </w:sdtPr>
          <w:sdtContent>
            <w:tc>
              <w:tcPr>
                <w:tcW w:w="2642" w:type="dxa"/>
              </w:tcPr>
              <w:p w:rsidR="00685833" w:rsidRDefault="00685833" w:rsidP="00D26552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685833" w:rsidTr="00D26552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685833" w:rsidRPr="001A6A06" w:rsidRDefault="00685833" w:rsidP="00D2655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538793088"/>
            <w:placeholder>
              <w:docPart w:val="F400CA3602D72D4EA29EABA77FDE90AB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685833" w:rsidRDefault="00685833" w:rsidP="00D26552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685833" w:rsidTr="00D26552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685833" w:rsidRPr="001A6A06" w:rsidRDefault="00685833" w:rsidP="00D2655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461232140"/>
            <w:placeholder>
              <w:docPart w:val="2E4DB26092EF944BB79E197D237693E5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:rsidR="00685833" w:rsidRDefault="00685833" w:rsidP="00D26552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685833" w:rsidRDefault="00685833" w:rsidP="00685833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685833" w:rsidRPr="00244BB0" w:rsidTr="00D26552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685833" w:rsidRPr="00244BB0" w:rsidRDefault="00685833" w:rsidP="00D26552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685833" w:rsidTr="00D26552">
        <w:sdt>
          <w:sdtPr>
            <w:rPr>
              <w:b/>
            </w:rPr>
            <w:alias w:val="Article headword"/>
            <w:tag w:val="articleHeadword"/>
            <w:id w:val="-1194147385"/>
            <w:placeholder>
              <w:docPart w:val="71316C47EA8ED5408E6DC9EEC7F52FE4"/>
            </w:placeholder>
            <w:showingPlcHdr/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85833" w:rsidRPr="00FB589A" w:rsidRDefault="00685833" w:rsidP="00D26552">
                <w:pPr>
                  <w:rPr>
                    <w:b/>
                  </w:rPr>
                </w:pPr>
                <w:r w:rsidRPr="00EF74F7">
                  <w:rPr>
                    <w:b/>
                    <w:color w:val="808080" w:themeColor="background1" w:themeShade="80"/>
                  </w:rPr>
                  <w:t>[Enter the headword for your article]</w:t>
                </w:r>
              </w:p>
            </w:tc>
          </w:sdtContent>
        </w:sdt>
      </w:tr>
      <w:tr w:rsidR="00685833" w:rsidTr="00D26552">
        <w:sdt>
          <w:sdtPr>
            <w:alias w:val="Variant headwords"/>
            <w:tag w:val="variantHeadwords"/>
            <w:id w:val="1441571899"/>
            <w:placeholder>
              <w:docPart w:val="3FB4EFF9AF4B4F40916420E9AC666855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85833" w:rsidRDefault="00685833" w:rsidP="00D26552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685833" w:rsidTr="00D26552">
        <w:sdt>
          <w:sdtPr>
            <w:alias w:val="Abstract"/>
            <w:tag w:val="abstract"/>
            <w:id w:val="-1067725702"/>
            <w:placeholder>
              <w:docPart w:val="57A317C4F07FB741A28D60328C8E9D49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85833" w:rsidRDefault="00685833" w:rsidP="00D26552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685833" w:rsidTr="00D26552">
        <w:sdt>
          <w:sdtPr>
            <w:alias w:val="Article text"/>
            <w:tag w:val="articleText"/>
            <w:id w:val="-1019545780"/>
            <w:placeholder>
              <w:docPart w:val="D999DF9F6C562044AEFF81CE077D0357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85833" w:rsidRDefault="00685833" w:rsidP="00D26552">
                <w:r>
                  <w:rPr>
                    <w:rStyle w:val="PlaceholderText"/>
                  </w:rPr>
                  <w:t xml:space="preserve">[Enter the </w:t>
                </w:r>
                <w:r w:rsidRPr="00E85A05">
                  <w:rPr>
                    <w:rStyle w:val="PlaceholderText"/>
                    <w:b/>
                  </w:rPr>
                  <w:t>main text</w:t>
                </w:r>
                <w:r>
                  <w:rPr>
                    <w:rStyle w:val="PlaceholderText"/>
                  </w:rPr>
                  <w:t xml:space="preserve"> of your article]</w:t>
                </w:r>
              </w:p>
            </w:tc>
          </w:sdtContent>
        </w:sdt>
      </w:tr>
      <w:tr w:rsidR="00685833" w:rsidTr="00D26552">
        <w:tc>
          <w:tcPr>
            <w:tcW w:w="9016" w:type="dxa"/>
          </w:tcPr>
          <w:p w:rsidR="00685833" w:rsidRDefault="00685833" w:rsidP="00D26552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806458812"/>
              <w:placeholder>
                <w:docPart w:val="6686EABC1BE30C4AA7F539FA59F4E4CF"/>
              </w:placeholder>
              <w:showingPlcHdr/>
            </w:sdtPr>
            <w:sdtContent>
              <w:p w:rsidR="00685833" w:rsidRDefault="00685833" w:rsidP="00D26552">
                <w:r>
                  <w:rPr>
                    <w:rStyle w:val="PlaceholderText"/>
                  </w:rPr>
                  <w:t>[Enter citations for further reading here]</w:t>
                </w:r>
              </w:p>
            </w:sdtContent>
          </w:sdt>
        </w:tc>
      </w:tr>
    </w:tbl>
    <w:p w:rsidR="00685833" w:rsidRPr="00F36937" w:rsidRDefault="00685833" w:rsidP="00685833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685833" w:rsidTr="00D26552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685833" w:rsidRPr="00CC586D" w:rsidRDefault="00685833" w:rsidP="00D26552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20526018"/>
            <w:placeholder>
              <w:docPart w:val="4067DB9BCC03B94DB881E3CA16A3371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685833" w:rsidRPr="00CC586D" w:rsidRDefault="00685833" w:rsidP="00D26552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-559634805"/>
            <w:placeholder>
              <w:docPart w:val="94A888AF776BF448A835AAF1039470C3"/>
            </w:placeholder>
            <w:showingPlcHdr/>
            <w:text/>
          </w:sdtPr>
          <w:sdtContent>
            <w:tc>
              <w:tcPr>
                <w:tcW w:w="2073" w:type="dxa"/>
              </w:tcPr>
              <w:p w:rsidR="00685833" w:rsidRDefault="00685833" w:rsidP="00D26552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2071543250"/>
            <w:placeholder>
              <w:docPart w:val="5E8B64F16DED6B4AB6A2BF3B1B43AA29"/>
            </w:placeholder>
            <w:showingPlcHdr/>
            <w:text/>
          </w:sdtPr>
          <w:sdtContent>
            <w:tc>
              <w:tcPr>
                <w:tcW w:w="2551" w:type="dxa"/>
              </w:tcPr>
              <w:p w:rsidR="00685833" w:rsidRDefault="00685833" w:rsidP="00D26552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10968818"/>
            <w:placeholder>
              <w:docPart w:val="3B6B4ABB326514479B38F286CADDE013"/>
            </w:placeholder>
            <w:showingPlcHdr/>
            <w:text/>
          </w:sdtPr>
          <w:sdtContent>
            <w:tc>
              <w:tcPr>
                <w:tcW w:w="2642" w:type="dxa"/>
              </w:tcPr>
              <w:p w:rsidR="00685833" w:rsidRDefault="00685833" w:rsidP="00D26552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685833" w:rsidTr="00D26552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685833" w:rsidRPr="001A6A06" w:rsidRDefault="00685833" w:rsidP="00D2655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-1288884120"/>
            <w:placeholder>
              <w:docPart w:val="6905E82EE8085D479C54A71F1A401F0C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685833" w:rsidRDefault="00685833" w:rsidP="00D26552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685833" w:rsidTr="00D26552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685833" w:rsidRPr="001A6A06" w:rsidRDefault="00685833" w:rsidP="00D2655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1615092419"/>
            <w:placeholder>
              <w:docPart w:val="F1F48C871203D6428255E9B486EBF6FE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:rsidR="00685833" w:rsidRDefault="00685833" w:rsidP="00D26552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685833" w:rsidRDefault="00685833" w:rsidP="00685833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685833" w:rsidRPr="00244BB0" w:rsidTr="00D26552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685833" w:rsidRPr="00244BB0" w:rsidRDefault="00685833" w:rsidP="00D26552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685833" w:rsidTr="00D26552">
        <w:sdt>
          <w:sdtPr>
            <w:rPr>
              <w:b/>
            </w:rPr>
            <w:alias w:val="Article headword"/>
            <w:tag w:val="articleHeadword"/>
            <w:id w:val="1136680535"/>
            <w:placeholder>
              <w:docPart w:val="3053412E7387E945B27F61CAFED22BF9"/>
            </w:placeholder>
            <w:showingPlcHdr/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85833" w:rsidRPr="00FB589A" w:rsidRDefault="00685833" w:rsidP="00D26552">
                <w:pPr>
                  <w:rPr>
                    <w:b/>
                  </w:rPr>
                </w:pPr>
                <w:r w:rsidRPr="00EF74F7">
                  <w:rPr>
                    <w:b/>
                    <w:color w:val="808080" w:themeColor="background1" w:themeShade="80"/>
                  </w:rPr>
                  <w:t>[Enter the headword for your article]</w:t>
                </w:r>
              </w:p>
            </w:tc>
          </w:sdtContent>
        </w:sdt>
      </w:tr>
      <w:tr w:rsidR="00685833" w:rsidTr="00D26552">
        <w:sdt>
          <w:sdtPr>
            <w:alias w:val="Variant headwords"/>
            <w:tag w:val="variantHeadwords"/>
            <w:id w:val="-1710483042"/>
            <w:placeholder>
              <w:docPart w:val="96DEB49454CFFC44A8C5D01FCC328742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85833" w:rsidRDefault="00685833" w:rsidP="00D26552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685833" w:rsidTr="00D26552">
        <w:sdt>
          <w:sdtPr>
            <w:alias w:val="Abstract"/>
            <w:tag w:val="abstract"/>
            <w:id w:val="159130885"/>
            <w:placeholder>
              <w:docPart w:val="7164EC9B1AC16F42832BD1EF48507A64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85833" w:rsidRDefault="00685833" w:rsidP="00D26552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685833" w:rsidTr="00D26552">
        <w:sdt>
          <w:sdtPr>
            <w:alias w:val="Article text"/>
            <w:tag w:val="articleText"/>
            <w:id w:val="-2144180256"/>
            <w:placeholder>
              <w:docPart w:val="B7F3492772EA2A41B470D19799AA38C2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85833" w:rsidRDefault="00685833" w:rsidP="00D26552">
                <w:r>
                  <w:rPr>
                    <w:rStyle w:val="PlaceholderText"/>
                  </w:rPr>
                  <w:t xml:space="preserve">[Enter the </w:t>
                </w:r>
                <w:r w:rsidRPr="00E85A05">
                  <w:rPr>
                    <w:rStyle w:val="PlaceholderText"/>
                    <w:b/>
                  </w:rPr>
                  <w:t>main text</w:t>
                </w:r>
                <w:r>
                  <w:rPr>
                    <w:rStyle w:val="PlaceholderText"/>
                  </w:rPr>
                  <w:t xml:space="preserve"> of your article]</w:t>
                </w:r>
              </w:p>
            </w:tc>
          </w:sdtContent>
        </w:sdt>
      </w:tr>
      <w:tr w:rsidR="00685833" w:rsidTr="00D26552">
        <w:tc>
          <w:tcPr>
            <w:tcW w:w="9016" w:type="dxa"/>
          </w:tcPr>
          <w:p w:rsidR="00685833" w:rsidRDefault="00685833" w:rsidP="00D26552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1161033342"/>
              <w:placeholder>
                <w:docPart w:val="8F9F08D97AFF214F8A18227CB6258AF4"/>
              </w:placeholder>
              <w:showingPlcHdr/>
            </w:sdtPr>
            <w:sdtContent>
              <w:p w:rsidR="00685833" w:rsidRDefault="00685833" w:rsidP="00D26552">
                <w:r>
                  <w:rPr>
                    <w:rStyle w:val="PlaceholderText"/>
                  </w:rPr>
                  <w:t>[Enter citations for further reading here]</w:t>
                </w:r>
              </w:p>
            </w:sdtContent>
          </w:sdt>
        </w:tc>
      </w:tr>
    </w:tbl>
    <w:p w:rsidR="00685833" w:rsidRPr="00F36937" w:rsidRDefault="00685833" w:rsidP="00685833"/>
    <w:p w:rsidR="00685833" w:rsidRPr="00F36937" w:rsidRDefault="00685833" w:rsidP="00B33145">
      <w:bookmarkStart w:id="0" w:name="_GoBack"/>
      <w:bookmarkEnd w:id="0"/>
    </w:p>
    <w:sectPr w:rsidR="00685833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833" w:rsidRDefault="00685833" w:rsidP="007A0D55">
      <w:pPr>
        <w:spacing w:after="0" w:line="240" w:lineRule="auto"/>
      </w:pPr>
      <w:r>
        <w:separator/>
      </w:r>
    </w:p>
  </w:endnote>
  <w:endnote w:type="continuationSeparator" w:id="0">
    <w:p w:rsidR="00685833" w:rsidRDefault="0068583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833" w:rsidRDefault="00685833" w:rsidP="007A0D55">
      <w:pPr>
        <w:spacing w:after="0" w:line="240" w:lineRule="auto"/>
      </w:pPr>
      <w:r>
        <w:separator/>
      </w:r>
    </w:p>
  </w:footnote>
  <w:footnote w:type="continuationSeparator" w:id="0">
    <w:p w:rsidR="00685833" w:rsidRDefault="0068583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833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85833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8583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83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8583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83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ropbox:Laura's%20REM:REM%20STYLE%20GUIDE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CCEF541BDAB6547AAAE59E681004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16D94-5D74-E148-AB8A-31AC6D278572}"/>
      </w:docPartPr>
      <w:docPartBody>
        <w:p w:rsidR="00000000" w:rsidRDefault="00CF1322">
          <w:pPr>
            <w:pStyle w:val="3CCEF541BDAB6547AAAE59E6810049E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142B17544CB0B4F8A33F20755DFF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4DBCA-2E0B-C94D-A119-9890565AEBEE}"/>
      </w:docPartPr>
      <w:docPartBody>
        <w:p w:rsidR="00000000" w:rsidRDefault="00CF1322">
          <w:pPr>
            <w:pStyle w:val="D142B17544CB0B4F8A33F20755DFFB1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1571B60B251F646A9F9198E9AC9C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6512E-87AB-1D4E-9D93-89D6EC0FF399}"/>
      </w:docPartPr>
      <w:docPartBody>
        <w:p w:rsidR="00000000" w:rsidRDefault="00CF1322">
          <w:pPr>
            <w:pStyle w:val="D1571B60B251F646A9F9198E9AC9CF7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B05791127C5D148B56DE9992E6C7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621CD-F06D-8844-A45F-6DBB2AC1F06B}"/>
      </w:docPartPr>
      <w:docPartBody>
        <w:p w:rsidR="00000000" w:rsidRDefault="00CF1322">
          <w:pPr>
            <w:pStyle w:val="DB05791127C5D148B56DE9992E6C78EA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F97FCCB260AEEA4F803DE57430D9C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3ABBD-36D5-7D4D-B850-33D365346E66}"/>
      </w:docPartPr>
      <w:docPartBody>
        <w:p w:rsidR="00000000" w:rsidRDefault="00CF1322">
          <w:pPr>
            <w:pStyle w:val="F97FCCB260AEEA4F803DE57430D9C6F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3611781363B1C478873178AA1814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0873F-F93B-2141-B0CF-21B43D9C37D7}"/>
      </w:docPartPr>
      <w:docPartBody>
        <w:p w:rsidR="00000000" w:rsidRDefault="00CF1322">
          <w:pPr>
            <w:pStyle w:val="23611781363B1C478873178AA181412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4693B159E48044BAF4D163287F7A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3D57B-316A-1548-9E06-F6FD7F338787}"/>
      </w:docPartPr>
      <w:docPartBody>
        <w:p w:rsidR="00000000" w:rsidRDefault="00CF1322">
          <w:pPr>
            <w:pStyle w:val="D4693B159E48044BAF4D163287F7ABC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0A5048822709F4A9444BFBED47D2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EB318-67B8-AD49-8E82-BE32EA7044E8}"/>
      </w:docPartPr>
      <w:docPartBody>
        <w:p w:rsidR="00000000" w:rsidRDefault="00CF1322">
          <w:pPr>
            <w:pStyle w:val="E0A5048822709F4A9444BFBED47D276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9E39456FD999B42B36A6545546C2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E3498B-2364-2444-A15C-D17F48543EE9}"/>
      </w:docPartPr>
      <w:docPartBody>
        <w:p w:rsidR="00000000" w:rsidRDefault="00CF1322">
          <w:pPr>
            <w:pStyle w:val="29E39456FD999B42B36A6545546C20D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188443DA1485A488DBB9C71091EF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057CF-BC1D-F042-A431-F3D9FABA33F9}"/>
      </w:docPartPr>
      <w:docPartBody>
        <w:p w:rsidR="00000000" w:rsidRDefault="00CF1322">
          <w:pPr>
            <w:pStyle w:val="4188443DA1485A488DBB9C71091EFBE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603D1B6556D3C418AF273C451C6B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0997F-68E8-044E-8BF7-3B3A2D98D72F}"/>
      </w:docPartPr>
      <w:docPartBody>
        <w:p w:rsidR="00000000" w:rsidRDefault="00CF1322">
          <w:pPr>
            <w:pStyle w:val="5603D1B6556D3C418AF273C451C6B81A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2302C99386220C4F9EE68E0C862D9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62547-A6F2-574A-AD2B-3D2B50534D45}"/>
      </w:docPartPr>
      <w:docPartBody>
        <w:p w:rsidR="00000000" w:rsidRDefault="00CF1322" w:rsidP="00CF1322">
          <w:pPr>
            <w:pStyle w:val="2302C99386220C4F9EE68E0C862D9AA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00825FA989FAF4C952C703E8673C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9E05E-52DF-5C47-9AF5-C6E6B3DBA294}"/>
      </w:docPartPr>
      <w:docPartBody>
        <w:p w:rsidR="00000000" w:rsidRDefault="00CF1322" w:rsidP="00CF1322">
          <w:pPr>
            <w:pStyle w:val="400825FA989FAF4C952C703E8673C80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3E83316B8D1A64DB61327ED4BFA0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30D46-EB9A-9748-8B0D-D588FAAF8A3F}"/>
      </w:docPartPr>
      <w:docPartBody>
        <w:p w:rsidR="00000000" w:rsidRDefault="00CF1322" w:rsidP="00CF1322">
          <w:pPr>
            <w:pStyle w:val="C3E83316B8D1A64DB61327ED4BFA0F7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96F3164B13584499C7DB278FD708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342FC-6FCD-4649-8A84-242C7FECB08C}"/>
      </w:docPartPr>
      <w:docPartBody>
        <w:p w:rsidR="00000000" w:rsidRDefault="00CF1322" w:rsidP="00CF1322">
          <w:pPr>
            <w:pStyle w:val="F96F3164B13584499C7DB278FD70883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0C91948C657B54C896C112607371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215BA3-FF95-384B-B2A7-B862AC4F57F0}"/>
      </w:docPartPr>
      <w:docPartBody>
        <w:p w:rsidR="00000000" w:rsidRDefault="00CF1322" w:rsidP="00CF1322">
          <w:pPr>
            <w:pStyle w:val="50C91948C657B54C896C1126073719F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A5670188ACDDA4485D99C776DEBB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C85A4-E15C-C14B-B467-90C7008AD175}"/>
      </w:docPartPr>
      <w:docPartBody>
        <w:p w:rsidR="00000000" w:rsidRDefault="00CF1322" w:rsidP="00CF1322">
          <w:pPr>
            <w:pStyle w:val="CA5670188ACDDA4485D99C776DEBB22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B6BBBC1D402A34397B772ED1CAE2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CADFA-402F-3147-A6EA-ACBA16DC25A6}"/>
      </w:docPartPr>
      <w:docPartBody>
        <w:p w:rsidR="00000000" w:rsidRDefault="00CF1322" w:rsidP="00CF1322">
          <w:pPr>
            <w:pStyle w:val="6B6BBBC1D402A34397B772ED1CAE2F1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DFB0E227472944B864AFE80189A6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1A39E-F8EB-7D4D-98A6-0681AA14F2EE}"/>
      </w:docPartPr>
      <w:docPartBody>
        <w:p w:rsidR="00000000" w:rsidRDefault="00CF1322" w:rsidP="00CF1322">
          <w:pPr>
            <w:pStyle w:val="5DFB0E227472944B864AFE80189A632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E26E986FFAA1041A6D275078508E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8FE5E-CE06-C849-86D6-358BCAD484E7}"/>
      </w:docPartPr>
      <w:docPartBody>
        <w:p w:rsidR="00000000" w:rsidRDefault="00CF1322" w:rsidP="00CF1322">
          <w:pPr>
            <w:pStyle w:val="DE26E986FFAA1041A6D275078508E93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D8AB14D14EE1840815E56818C75F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AB83C-52FD-3047-9C27-A2976139EB2F}"/>
      </w:docPartPr>
      <w:docPartBody>
        <w:p w:rsidR="00000000" w:rsidRDefault="00CF1322" w:rsidP="00CF1322">
          <w:pPr>
            <w:pStyle w:val="DD8AB14D14EE1840815E56818C75F9B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A3EA26C57F0CB478BAF3785CFBC0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B19B0-DC02-3641-BB4E-5B77277A9189}"/>
      </w:docPartPr>
      <w:docPartBody>
        <w:p w:rsidR="00000000" w:rsidRDefault="00CF1322" w:rsidP="00CF1322">
          <w:pPr>
            <w:pStyle w:val="EA3EA26C57F0CB478BAF3785CFBC0BC6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9B77830DF422E6439E3FFA027C81A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5D8A4-062D-5A4E-96CF-D5935FC43A1D}"/>
      </w:docPartPr>
      <w:docPartBody>
        <w:p w:rsidR="00000000" w:rsidRDefault="00CF1322" w:rsidP="00CF1322">
          <w:pPr>
            <w:pStyle w:val="9B77830DF422E6439E3FFA027C81A26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E9FF31BCD0F8E42B7A68751C9A02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73875-A000-1D41-8AB5-B94170DE82D7}"/>
      </w:docPartPr>
      <w:docPartBody>
        <w:p w:rsidR="00000000" w:rsidRDefault="00CF1322" w:rsidP="00CF1322">
          <w:pPr>
            <w:pStyle w:val="2E9FF31BCD0F8E42B7A68751C9A02F2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EC704A8AAE4AC4E9A542FEF1B377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AA59E-7712-074E-88E5-13138BB726AB}"/>
      </w:docPartPr>
      <w:docPartBody>
        <w:p w:rsidR="00000000" w:rsidRDefault="00CF1322" w:rsidP="00CF1322">
          <w:pPr>
            <w:pStyle w:val="0EC704A8AAE4AC4E9A542FEF1B37775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B7441CC4E1DEB498048439A46EED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F319B-CCE9-144B-9D33-8FA534EE15A2}"/>
      </w:docPartPr>
      <w:docPartBody>
        <w:p w:rsidR="00000000" w:rsidRDefault="00CF1322" w:rsidP="00CF1322">
          <w:pPr>
            <w:pStyle w:val="0B7441CC4E1DEB498048439A46EEDBE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28B4B0CC944C4488F88DEB913E7E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D6E452-4D1B-1545-9F80-760E78708AF7}"/>
      </w:docPartPr>
      <w:docPartBody>
        <w:p w:rsidR="00000000" w:rsidRDefault="00CF1322" w:rsidP="00CF1322">
          <w:pPr>
            <w:pStyle w:val="028B4B0CC944C4488F88DEB913E7E01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D774073190F244A9C5D4F4F629D3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1B896-EE41-264E-9B19-19281FDB3A66}"/>
      </w:docPartPr>
      <w:docPartBody>
        <w:p w:rsidR="00000000" w:rsidRDefault="00CF1322" w:rsidP="00CF1322">
          <w:pPr>
            <w:pStyle w:val="1D774073190F244A9C5D4F4F629D337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812CD94F6181D448369C06D0EAF2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28DF81-2EAF-D848-85A5-9956334D885F}"/>
      </w:docPartPr>
      <w:docPartBody>
        <w:p w:rsidR="00000000" w:rsidRDefault="00CF1322" w:rsidP="00CF1322">
          <w:pPr>
            <w:pStyle w:val="7812CD94F6181D448369C06D0EAF28C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697672A3F38194C92228F41C9642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E6A4A-E0D7-8A44-96B4-722EDC937BCF}"/>
      </w:docPartPr>
      <w:docPartBody>
        <w:p w:rsidR="00000000" w:rsidRDefault="00CF1322" w:rsidP="00CF1322">
          <w:pPr>
            <w:pStyle w:val="C697672A3F38194C92228F41C9642C5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3E65DF651B75A49B794368574DBB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9DAF5-A7CF-244A-A059-634B1D11A090}"/>
      </w:docPartPr>
      <w:docPartBody>
        <w:p w:rsidR="00000000" w:rsidRDefault="00CF1322" w:rsidP="00CF1322">
          <w:pPr>
            <w:pStyle w:val="B3E65DF651B75A49B794368574DBBC1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847EC7D8B248D4C9E4CC1AD170A4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5E5B6-9D35-BA4E-8250-6E1F93A9BA67}"/>
      </w:docPartPr>
      <w:docPartBody>
        <w:p w:rsidR="00000000" w:rsidRDefault="00CF1322" w:rsidP="00CF1322">
          <w:pPr>
            <w:pStyle w:val="5847EC7D8B248D4C9E4CC1AD170A4B2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E9D6AE37F15024B89F362BD14A72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E9CC0-4305-AC4A-814A-7D003BA79508}"/>
      </w:docPartPr>
      <w:docPartBody>
        <w:p w:rsidR="00000000" w:rsidRDefault="00CF1322" w:rsidP="00CF1322">
          <w:pPr>
            <w:pStyle w:val="DE9D6AE37F15024B89F362BD14A722A1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0C19679EB2E7BD4798A73EF82A2CD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E2E8C-337D-AB40-AEF3-6DF2BE63C3A2}"/>
      </w:docPartPr>
      <w:docPartBody>
        <w:p w:rsidR="00000000" w:rsidRDefault="00CF1322" w:rsidP="00CF1322">
          <w:pPr>
            <w:pStyle w:val="0C19679EB2E7BD4798A73EF82A2CD16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9DDD6B2B683C145BDF735D5B6CB8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F1CFC-DDFD-D84C-8A4C-C7122E469B4E}"/>
      </w:docPartPr>
      <w:docPartBody>
        <w:p w:rsidR="00000000" w:rsidRDefault="00CF1322" w:rsidP="00CF1322">
          <w:pPr>
            <w:pStyle w:val="F9DDD6B2B683C145BDF735D5B6CB82F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FB4BBC0C597D64E9013D221B52AC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F84E0-7897-1240-AAEA-29CFBC6C21FE}"/>
      </w:docPartPr>
      <w:docPartBody>
        <w:p w:rsidR="00000000" w:rsidRDefault="00CF1322" w:rsidP="00CF1322">
          <w:pPr>
            <w:pStyle w:val="0FB4BBC0C597D64E9013D221B52AC28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D78C55925109749900669ED78212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D27BB-A55A-544E-92F4-3862AA415B8B}"/>
      </w:docPartPr>
      <w:docPartBody>
        <w:p w:rsidR="00000000" w:rsidRDefault="00CF1322" w:rsidP="00CF1322">
          <w:pPr>
            <w:pStyle w:val="6D78C55925109749900669ED78212C0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EAC142EDD01064CA19CA4DB0C627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3D9A2-3E25-CD4F-B377-0761DDD68542}"/>
      </w:docPartPr>
      <w:docPartBody>
        <w:p w:rsidR="00000000" w:rsidRDefault="00CF1322" w:rsidP="00CF1322">
          <w:pPr>
            <w:pStyle w:val="9EAC142EDD01064CA19CA4DB0C627E7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93338A60CF0D347BA0FE319F3226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EE1BC-25E4-1742-86EA-09FFB2EBF772}"/>
      </w:docPartPr>
      <w:docPartBody>
        <w:p w:rsidR="00000000" w:rsidRDefault="00CF1322" w:rsidP="00CF1322">
          <w:pPr>
            <w:pStyle w:val="693338A60CF0D347BA0FE319F3226751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88100F5D4ED0B4ABCDE4E30E4B1A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13F59-7769-0C4F-92E5-FD399E0118A4}"/>
      </w:docPartPr>
      <w:docPartBody>
        <w:p w:rsidR="00000000" w:rsidRDefault="00CF1322" w:rsidP="00CF1322">
          <w:pPr>
            <w:pStyle w:val="F88100F5D4ED0B4ABCDE4E30E4B1AAD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1BA6E56B27FF24F94014D81F5B7C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A488F-57EE-6B43-A440-07B396B804E2}"/>
      </w:docPartPr>
      <w:docPartBody>
        <w:p w:rsidR="00000000" w:rsidRDefault="00CF1322" w:rsidP="00CF1322">
          <w:pPr>
            <w:pStyle w:val="31BA6E56B27FF24F94014D81F5B7CC3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320916A90B7AE4FA2A91B55BD614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1FE10-33F1-B44C-9F69-93A5108BC2AA}"/>
      </w:docPartPr>
      <w:docPartBody>
        <w:p w:rsidR="00000000" w:rsidRDefault="00CF1322" w:rsidP="00CF1322">
          <w:pPr>
            <w:pStyle w:val="5320916A90B7AE4FA2A91B55BD61420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401FD7B7CA49442B775D2A80924C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8791E-F2BC-114C-BEDC-610A601C5A62}"/>
      </w:docPartPr>
      <w:docPartBody>
        <w:p w:rsidR="00000000" w:rsidRDefault="00CF1322" w:rsidP="00CF1322">
          <w:pPr>
            <w:pStyle w:val="0401FD7B7CA49442B775D2A80924CA0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9050A9F3305D341A0D69D109785E0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B3005-E385-904E-A986-207CAE9EC646}"/>
      </w:docPartPr>
      <w:docPartBody>
        <w:p w:rsidR="00000000" w:rsidRDefault="00CF1322" w:rsidP="00CF1322">
          <w:pPr>
            <w:pStyle w:val="69050A9F3305D341A0D69D109785E0A1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C70BADF6ECFE4B4AA8C985A963D7A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D31A9-B36D-6942-83D9-1B9FEA07AE34}"/>
      </w:docPartPr>
      <w:docPartBody>
        <w:p w:rsidR="00000000" w:rsidRDefault="00CF1322" w:rsidP="00CF1322">
          <w:pPr>
            <w:pStyle w:val="C70BADF6ECFE4B4AA8C985A963D7AEA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3F7C1D9A131764DBCCA6D67810BB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0FBDD-DC43-8B40-92C6-EF642CB6C12D}"/>
      </w:docPartPr>
      <w:docPartBody>
        <w:p w:rsidR="00000000" w:rsidRDefault="00CF1322" w:rsidP="00CF1322">
          <w:pPr>
            <w:pStyle w:val="83F7C1D9A131764DBCCA6D67810BBCF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80D6BBA793E9F46BBC533CD7B74F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6333E-206D-9D4A-B19C-EEBB29BC1D4B}"/>
      </w:docPartPr>
      <w:docPartBody>
        <w:p w:rsidR="00000000" w:rsidRDefault="00CF1322" w:rsidP="00CF1322">
          <w:pPr>
            <w:pStyle w:val="480D6BBA793E9F46BBC533CD7B74F5B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FF06D2AA8A3AD41A03ED9FE54D0C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FCB1D-7D06-944D-86C1-B20CF59D57E1}"/>
      </w:docPartPr>
      <w:docPartBody>
        <w:p w:rsidR="00000000" w:rsidRDefault="00CF1322" w:rsidP="00CF1322">
          <w:pPr>
            <w:pStyle w:val="3FF06D2AA8A3AD41A03ED9FE54D0C06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681F5245D3A5C4DBFA019775D9ED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6193E-AA45-8746-BA9F-7DC804F3A4C5}"/>
      </w:docPartPr>
      <w:docPartBody>
        <w:p w:rsidR="00000000" w:rsidRDefault="00CF1322" w:rsidP="00CF1322">
          <w:pPr>
            <w:pStyle w:val="0681F5245D3A5C4DBFA019775D9ED5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00F99E9B881EE45B36629BA00A40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1EA2F-59C5-7A44-B5FA-2D2E99D3BE34}"/>
      </w:docPartPr>
      <w:docPartBody>
        <w:p w:rsidR="00000000" w:rsidRDefault="00CF1322" w:rsidP="00CF1322">
          <w:pPr>
            <w:pStyle w:val="D00F99E9B881EE45B36629BA00A403E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5165DFEE7FC874B8A7069A0C7BB1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3A3AB-8A08-9347-9003-42A804386654}"/>
      </w:docPartPr>
      <w:docPartBody>
        <w:p w:rsidR="00000000" w:rsidRDefault="00CF1322" w:rsidP="00CF1322">
          <w:pPr>
            <w:pStyle w:val="C5165DFEE7FC874B8A7069A0C7BB122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BFCB6148A8AC44BBF51B474DE2D4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81F65-C78A-9B44-A781-98140AD4F24C}"/>
      </w:docPartPr>
      <w:docPartBody>
        <w:p w:rsidR="00000000" w:rsidRDefault="00CF1322" w:rsidP="00CF1322">
          <w:pPr>
            <w:pStyle w:val="1BFCB6148A8AC44BBF51B474DE2D49C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F20A2705C17E147ABAD9353E22E8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B65D5-E947-2C49-937B-094F767D5069}"/>
      </w:docPartPr>
      <w:docPartBody>
        <w:p w:rsidR="00000000" w:rsidRDefault="00CF1322" w:rsidP="00CF1322">
          <w:pPr>
            <w:pStyle w:val="AF20A2705C17E147ABAD9353E22E87E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75FF8244534A04BB54A21D005EFF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FFF7A-FDE7-5541-B986-21ACD37F76D5}"/>
      </w:docPartPr>
      <w:docPartBody>
        <w:p w:rsidR="00000000" w:rsidRDefault="00CF1322" w:rsidP="00CF1322">
          <w:pPr>
            <w:pStyle w:val="775FF8244534A04BB54A21D005EFF04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14307227156504BA953CE5272F16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B3943-2DC9-614B-A16D-7FA529EC6258}"/>
      </w:docPartPr>
      <w:docPartBody>
        <w:p w:rsidR="00000000" w:rsidRDefault="00CF1322" w:rsidP="00CF1322">
          <w:pPr>
            <w:pStyle w:val="114307227156504BA953CE5272F161C2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7EB725F14175A6469C3B00E85EC3F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207D0-5E7A-4C4C-BAB8-7D9E132CA0D2}"/>
      </w:docPartPr>
      <w:docPartBody>
        <w:p w:rsidR="00000000" w:rsidRDefault="00CF1322" w:rsidP="00CF1322">
          <w:pPr>
            <w:pStyle w:val="7EB725F14175A6469C3B00E85EC3F10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C7A83EBBBF07649B912F1FEB38EF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FD3F4-0401-E84C-B5EF-9C1143F4554A}"/>
      </w:docPartPr>
      <w:docPartBody>
        <w:p w:rsidR="00000000" w:rsidRDefault="00CF1322" w:rsidP="00CF1322">
          <w:pPr>
            <w:pStyle w:val="4C7A83EBBBF07649B912F1FEB38EF0B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DE64DA53E055944964D618032578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614A4-34D9-7A43-93FC-CA1C3C5BD1EE}"/>
      </w:docPartPr>
      <w:docPartBody>
        <w:p w:rsidR="00000000" w:rsidRDefault="00CF1322" w:rsidP="00CF1322">
          <w:pPr>
            <w:pStyle w:val="1DE64DA53E055944964D6180325784D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A375FB51F0A924C81D8E1A210565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D488A-9AA0-7543-8EB6-CFEF0262D4C2}"/>
      </w:docPartPr>
      <w:docPartBody>
        <w:p w:rsidR="00000000" w:rsidRDefault="00CF1322" w:rsidP="00CF1322">
          <w:pPr>
            <w:pStyle w:val="7A375FB51F0A924C81D8E1A21056599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275BF4CB03E86439DF839D87E811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E2CCF1-B2C3-B14B-BA4A-345ECA04807A}"/>
      </w:docPartPr>
      <w:docPartBody>
        <w:p w:rsidR="00000000" w:rsidRDefault="00CF1322" w:rsidP="00CF1322">
          <w:pPr>
            <w:pStyle w:val="A275BF4CB03E86439DF839D87E81189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B0AC94D60610147BBE7E2803CFF06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9AB96-0079-1A4C-9F4F-950FDBBBF943}"/>
      </w:docPartPr>
      <w:docPartBody>
        <w:p w:rsidR="00000000" w:rsidRDefault="00CF1322" w:rsidP="00CF1322">
          <w:pPr>
            <w:pStyle w:val="6B0AC94D60610147BBE7E2803CFF063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3C6A4B650A4EC4BB1B27A857277C8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C65FF-DBE8-9B46-A46A-CDCE96A0E5A5}"/>
      </w:docPartPr>
      <w:docPartBody>
        <w:p w:rsidR="00000000" w:rsidRDefault="00CF1322" w:rsidP="00CF1322">
          <w:pPr>
            <w:pStyle w:val="B3C6A4B650A4EC4BB1B27A857277C8F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9137713F906E04E968501770DF6C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641C9-71F2-8E40-9A9C-E00B7293E2E4}"/>
      </w:docPartPr>
      <w:docPartBody>
        <w:p w:rsidR="00000000" w:rsidRDefault="00CF1322" w:rsidP="00CF1322">
          <w:pPr>
            <w:pStyle w:val="89137713F906E04E968501770DF6CD6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2D715A695CB1740AE8F14FC668C5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9ECF7-4F07-8648-AF2F-2AB7EA0BAC19}"/>
      </w:docPartPr>
      <w:docPartBody>
        <w:p w:rsidR="00000000" w:rsidRDefault="00CF1322" w:rsidP="00CF1322">
          <w:pPr>
            <w:pStyle w:val="92D715A695CB1740AE8F14FC668C583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D63C92609C96F4DA7B36D7980EE8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27A4C-9A80-6A44-8C2D-3636B60006D0}"/>
      </w:docPartPr>
      <w:docPartBody>
        <w:p w:rsidR="00000000" w:rsidRDefault="00CF1322" w:rsidP="00CF1322">
          <w:pPr>
            <w:pStyle w:val="4D63C92609C96F4DA7B36D7980EE8E3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D7BFF271FC1DE4A9274246233BAA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B8B96-E0FE-224A-B4E2-8F2304493679}"/>
      </w:docPartPr>
      <w:docPartBody>
        <w:p w:rsidR="00000000" w:rsidRDefault="00CF1322" w:rsidP="00CF1322">
          <w:pPr>
            <w:pStyle w:val="DD7BFF271FC1DE4A9274246233BAA944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D80E1AF6D856284E965AADDED284E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F8DCA-11BF-6243-B32C-02B11ECCD534}"/>
      </w:docPartPr>
      <w:docPartBody>
        <w:p w:rsidR="00000000" w:rsidRDefault="00CF1322" w:rsidP="00CF1322">
          <w:pPr>
            <w:pStyle w:val="D80E1AF6D856284E965AADDED284E65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BF5665C55E9C344BAB29AC5F8D30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51CDB-C1F9-6F4C-8DA2-C1E1E55598DD}"/>
      </w:docPartPr>
      <w:docPartBody>
        <w:p w:rsidR="00000000" w:rsidRDefault="00CF1322" w:rsidP="00CF1322">
          <w:pPr>
            <w:pStyle w:val="EBF5665C55E9C344BAB29AC5F8D3050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22DBDDAEFDFCB4180A9B166B7952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1FF08-4BA9-A24F-B0D9-3E203E75E38A}"/>
      </w:docPartPr>
      <w:docPartBody>
        <w:p w:rsidR="00000000" w:rsidRDefault="00CF1322" w:rsidP="00CF1322">
          <w:pPr>
            <w:pStyle w:val="D22DBDDAEFDFCB4180A9B166B7952E3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D90C532E8575548875E67AC29E9A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1EA1F4-8267-014A-98DB-4D11ADEAD213}"/>
      </w:docPartPr>
      <w:docPartBody>
        <w:p w:rsidR="00000000" w:rsidRDefault="00CF1322" w:rsidP="00CF1322">
          <w:pPr>
            <w:pStyle w:val="2D90C532E8575548875E67AC29E9AC7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5069301356670458494B88B3B720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FCA50B-571A-1F49-AA6C-6DEA70F483E7}"/>
      </w:docPartPr>
      <w:docPartBody>
        <w:p w:rsidR="00000000" w:rsidRDefault="00CF1322" w:rsidP="00CF1322">
          <w:pPr>
            <w:pStyle w:val="55069301356670458494B88B3B720B1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95787D1A0B3CC4CBC6700CB49A5F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7D54B-0F39-3841-8498-49E1D2A9A97C}"/>
      </w:docPartPr>
      <w:docPartBody>
        <w:p w:rsidR="00000000" w:rsidRDefault="00CF1322" w:rsidP="00CF1322">
          <w:pPr>
            <w:pStyle w:val="395787D1A0B3CC4CBC6700CB49A5FE6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221DF858C0BF94AB1992A7725489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CBB60-0F9F-8740-8D54-E5124A738571}"/>
      </w:docPartPr>
      <w:docPartBody>
        <w:p w:rsidR="00000000" w:rsidRDefault="00CF1322" w:rsidP="00CF1322">
          <w:pPr>
            <w:pStyle w:val="F221DF858C0BF94AB1992A7725489FB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0E466B856184F4C93BA0DE4134D6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373AA-D220-5B4C-B4A7-ADC6CE504D66}"/>
      </w:docPartPr>
      <w:docPartBody>
        <w:p w:rsidR="00000000" w:rsidRDefault="00CF1322" w:rsidP="00CF1322">
          <w:pPr>
            <w:pStyle w:val="30E466B856184F4C93BA0DE4134D6A9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A1986DDD69C044196C5006E5C6FF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7E8A9-3774-D043-88F0-FDA3893E9CAE}"/>
      </w:docPartPr>
      <w:docPartBody>
        <w:p w:rsidR="00000000" w:rsidRDefault="00CF1322" w:rsidP="00CF1322">
          <w:pPr>
            <w:pStyle w:val="1A1986DDD69C044196C5006E5C6FFB3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343B19060BD0D4B882551E610BD1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BE6AE-5BDD-824D-B638-9D6A1D3E5377}"/>
      </w:docPartPr>
      <w:docPartBody>
        <w:p w:rsidR="00000000" w:rsidRDefault="00CF1322" w:rsidP="00CF1322">
          <w:pPr>
            <w:pStyle w:val="8343B19060BD0D4B882551E610BD17A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B87FA12C81D9C41AE6097EC9D718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5410C-34BB-5047-B356-2CAF707C0743}"/>
      </w:docPartPr>
      <w:docPartBody>
        <w:p w:rsidR="00000000" w:rsidRDefault="00CF1322" w:rsidP="00CF1322">
          <w:pPr>
            <w:pStyle w:val="CB87FA12C81D9C41AE6097EC9D718F22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FE9F5BD15DE6634BA7F869AA5C6F1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AA819-AF81-004A-8AD2-E2016610E70E}"/>
      </w:docPartPr>
      <w:docPartBody>
        <w:p w:rsidR="00000000" w:rsidRDefault="00CF1322" w:rsidP="00CF1322">
          <w:pPr>
            <w:pStyle w:val="FE9F5BD15DE6634BA7F869AA5C6F1F4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4303E1131076D4E9E33E804F88D0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25251-F55E-344D-B1AC-E856012D6F10}"/>
      </w:docPartPr>
      <w:docPartBody>
        <w:p w:rsidR="00000000" w:rsidRDefault="00CF1322" w:rsidP="00CF1322">
          <w:pPr>
            <w:pStyle w:val="D4303E1131076D4E9E33E804F88D0DD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1B3EA7FF65A434FBB85014FACA76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B9EFAD-6785-0841-8639-B5FC94DA92C1}"/>
      </w:docPartPr>
      <w:docPartBody>
        <w:p w:rsidR="00000000" w:rsidRDefault="00CF1322" w:rsidP="00CF1322">
          <w:pPr>
            <w:pStyle w:val="51B3EA7FF65A434FBB85014FACA7627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C495F8C18BD774F84C5F439E50F4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A7349-F5E5-5946-9481-0BF4F76E996A}"/>
      </w:docPartPr>
      <w:docPartBody>
        <w:p w:rsidR="00000000" w:rsidRDefault="00CF1322" w:rsidP="00CF1322">
          <w:pPr>
            <w:pStyle w:val="FC495F8C18BD774F84C5F439E50F4FE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BE16E2CEB2DEA409F97160AA1B6D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B0F8D-0990-8443-A285-FCD3C2F5F3DB}"/>
      </w:docPartPr>
      <w:docPartBody>
        <w:p w:rsidR="00000000" w:rsidRDefault="00CF1322" w:rsidP="00CF1322">
          <w:pPr>
            <w:pStyle w:val="DBE16E2CEB2DEA409F97160AA1B6DBE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99E3CC6C7C58148945CFFD0165B9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31EE5-AE76-D048-8183-390FA53F9A4A}"/>
      </w:docPartPr>
      <w:docPartBody>
        <w:p w:rsidR="00000000" w:rsidRDefault="00CF1322" w:rsidP="00CF1322">
          <w:pPr>
            <w:pStyle w:val="C99E3CC6C7C58148945CFFD0165B907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92DC0A0C86BA848976D98632BE01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3B10-2269-F748-A817-ED3438408F78}"/>
      </w:docPartPr>
      <w:docPartBody>
        <w:p w:rsidR="00000000" w:rsidRDefault="00CF1322" w:rsidP="00CF1322">
          <w:pPr>
            <w:pStyle w:val="492DC0A0C86BA848976D98632BE015A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F76103E844F42488F4640F0C2CAB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4A3E7-3460-4A4D-B37E-FA808C2767EF}"/>
      </w:docPartPr>
      <w:docPartBody>
        <w:p w:rsidR="00000000" w:rsidRDefault="00CF1322" w:rsidP="00CF1322">
          <w:pPr>
            <w:pStyle w:val="4F76103E844F42488F4640F0C2CAB04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A07E99DC758E6479CDE5AAACD49C4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77CD-41AA-6742-A2D4-58EE834D2EF0}"/>
      </w:docPartPr>
      <w:docPartBody>
        <w:p w:rsidR="00000000" w:rsidRDefault="00CF1322" w:rsidP="00CF1322">
          <w:pPr>
            <w:pStyle w:val="0A07E99DC758E6479CDE5AAACD49C4B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C872B0F83A21B4AA640191848D31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A8E8F-65EE-7345-AB9B-2A5EB7293C3B}"/>
      </w:docPartPr>
      <w:docPartBody>
        <w:p w:rsidR="00000000" w:rsidRDefault="00CF1322" w:rsidP="00CF1322">
          <w:pPr>
            <w:pStyle w:val="7C872B0F83A21B4AA640191848D31E2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0522E517ACE5143A1C6CC7A82423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42F55-CA0A-5041-A30A-67895F4C1315}"/>
      </w:docPartPr>
      <w:docPartBody>
        <w:p w:rsidR="00000000" w:rsidRDefault="00CF1322" w:rsidP="00CF1322">
          <w:pPr>
            <w:pStyle w:val="E0522E517ACE5143A1C6CC7A82423A93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E9A56EBB27B29D4FA9C8747D58122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861EC-14A8-7243-8A93-46D6184D61E0}"/>
      </w:docPartPr>
      <w:docPartBody>
        <w:p w:rsidR="00000000" w:rsidRDefault="00CF1322" w:rsidP="00CF1322">
          <w:pPr>
            <w:pStyle w:val="E9A56EBB27B29D4FA9C8747D58122B5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F534D85B3C4E049A9D8C49767690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29C07-65ED-154A-82AB-00BEF62626F7}"/>
      </w:docPartPr>
      <w:docPartBody>
        <w:p w:rsidR="00000000" w:rsidRDefault="00CF1322" w:rsidP="00CF1322">
          <w:pPr>
            <w:pStyle w:val="7F534D85B3C4E049A9D8C497676905D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B7B053CBDD3FC4AA740DF24C52B1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3CD7C-397E-C043-BA12-06840FC02A77}"/>
      </w:docPartPr>
      <w:docPartBody>
        <w:p w:rsidR="00000000" w:rsidRDefault="00CF1322" w:rsidP="00CF1322">
          <w:pPr>
            <w:pStyle w:val="BB7B053CBDD3FC4AA740DF24C52B13C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6814DCBE329CE499FB5B07878CA6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B1FD8-EA55-FD4F-AE2C-7DDCE6A8CADB}"/>
      </w:docPartPr>
      <w:docPartBody>
        <w:p w:rsidR="00000000" w:rsidRDefault="00CF1322" w:rsidP="00CF1322">
          <w:pPr>
            <w:pStyle w:val="F6814DCBE329CE499FB5B07878CA6BC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18B884B97767C4EA22B383CDCCE1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558A3-0681-E74C-908C-CC8DF175F0B4}"/>
      </w:docPartPr>
      <w:docPartBody>
        <w:p w:rsidR="00000000" w:rsidRDefault="00CF1322" w:rsidP="00CF1322">
          <w:pPr>
            <w:pStyle w:val="F18B884B97767C4EA22B383CDCCE115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2D7502268F2B24C863BDA7BBB35E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F89BF-F653-3C4C-8AE1-F097480C32CD}"/>
      </w:docPartPr>
      <w:docPartBody>
        <w:p w:rsidR="00000000" w:rsidRDefault="00CF1322" w:rsidP="00CF1322">
          <w:pPr>
            <w:pStyle w:val="12D7502268F2B24C863BDA7BBB35E98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52BCDE87C3F474CB304669C9AB31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9540A-FBC7-2F46-8CF6-C92812AE4AFA}"/>
      </w:docPartPr>
      <w:docPartBody>
        <w:p w:rsidR="00000000" w:rsidRDefault="00CF1322" w:rsidP="00CF1322">
          <w:pPr>
            <w:pStyle w:val="152BCDE87C3F474CB304669C9AB31C6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9E42FAC42BCFD4D9117CF005C40B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CFF87-1E80-F04A-8290-CE226A4E2E82}"/>
      </w:docPartPr>
      <w:docPartBody>
        <w:p w:rsidR="00000000" w:rsidRDefault="00CF1322" w:rsidP="00CF1322">
          <w:pPr>
            <w:pStyle w:val="A9E42FAC42BCFD4D9117CF005C40BB2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B0C8BE34E2DF2439989196F4C167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50CC5-5F98-904B-A1AE-F64F6AC0D515}"/>
      </w:docPartPr>
      <w:docPartBody>
        <w:p w:rsidR="00000000" w:rsidRDefault="00CF1322" w:rsidP="00CF1322">
          <w:pPr>
            <w:pStyle w:val="DB0C8BE34E2DF2439989196F4C16725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96D4901E9AF9B43BD23C118D0914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626B8-2A92-EC4D-9AF0-284CB42F03B2}"/>
      </w:docPartPr>
      <w:docPartBody>
        <w:p w:rsidR="00000000" w:rsidRDefault="00CF1322" w:rsidP="00CF1322">
          <w:pPr>
            <w:pStyle w:val="696D4901E9AF9B43BD23C118D09148B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505253F9336CF4896950DE333D751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6FBEF8-BBFD-2242-9496-8611384FAD68}"/>
      </w:docPartPr>
      <w:docPartBody>
        <w:p w:rsidR="00000000" w:rsidRDefault="00CF1322" w:rsidP="00CF1322">
          <w:pPr>
            <w:pStyle w:val="0505253F9336CF4896950DE333D75197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A678E8F94F9EEB4391048EFC7B835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58D9B-1057-5244-8435-E865899144BE}"/>
      </w:docPartPr>
      <w:docPartBody>
        <w:p w:rsidR="00000000" w:rsidRDefault="00CF1322" w:rsidP="00CF1322">
          <w:pPr>
            <w:pStyle w:val="A678E8F94F9EEB4391048EFC7B835AF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4786E3BE99FA54B945A836FDA21EF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FB983-CE34-9148-A191-581A1C4F8FD9}"/>
      </w:docPartPr>
      <w:docPartBody>
        <w:p w:rsidR="00000000" w:rsidRDefault="00CF1322" w:rsidP="00CF1322">
          <w:pPr>
            <w:pStyle w:val="54786E3BE99FA54B945A836FDA21EFB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4D173F3F04FEF45A70F814B07CAF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077F5-0FB1-BC43-AF13-AF5B90CD2EE6}"/>
      </w:docPartPr>
      <w:docPartBody>
        <w:p w:rsidR="00000000" w:rsidRDefault="00CF1322" w:rsidP="00CF1322">
          <w:pPr>
            <w:pStyle w:val="24D173F3F04FEF45A70F814B07CAFB4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58CEB6C1C29544FBAED8C80DB58A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2DED8-9ADB-8441-8D2C-309C1202C1FB}"/>
      </w:docPartPr>
      <w:docPartBody>
        <w:p w:rsidR="00000000" w:rsidRDefault="00CF1322" w:rsidP="00CF1322">
          <w:pPr>
            <w:pStyle w:val="F58CEB6C1C29544FBAED8C80DB58A2A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B24B02B1FB1E54D96F81913003D0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1F3C5-F7A8-9B44-B67B-405DCC20D46B}"/>
      </w:docPartPr>
      <w:docPartBody>
        <w:p w:rsidR="00000000" w:rsidRDefault="00CF1322" w:rsidP="00CF1322">
          <w:pPr>
            <w:pStyle w:val="EB24B02B1FB1E54D96F81913003D0E5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FB3B08924DDEA4EA40B10FA1AB64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D9A84-1B9E-064A-BD2A-641340F6DA44}"/>
      </w:docPartPr>
      <w:docPartBody>
        <w:p w:rsidR="00000000" w:rsidRDefault="00CF1322" w:rsidP="00CF1322">
          <w:pPr>
            <w:pStyle w:val="FFB3B08924DDEA4EA40B10FA1AB640E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A147241ABF67349BD1FDF9CEF91D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C0C6B-70B9-ED40-8890-1403EAE3ABE2}"/>
      </w:docPartPr>
      <w:docPartBody>
        <w:p w:rsidR="00000000" w:rsidRDefault="00CF1322" w:rsidP="00CF1322">
          <w:pPr>
            <w:pStyle w:val="3A147241ABF67349BD1FDF9CEF91DEE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1639ABD48DF94459FA6013D9B9D2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0D7B4-9477-BA41-9B09-1D267DE5EFF2}"/>
      </w:docPartPr>
      <w:docPartBody>
        <w:p w:rsidR="00000000" w:rsidRDefault="00CF1322" w:rsidP="00CF1322">
          <w:pPr>
            <w:pStyle w:val="E1639ABD48DF94459FA6013D9B9D2DC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70396C1AC1FE745B8E36BB86B5B1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46EC2-30AD-0A45-B55E-453985C2197D}"/>
      </w:docPartPr>
      <w:docPartBody>
        <w:p w:rsidR="00000000" w:rsidRDefault="00CF1322" w:rsidP="00CF1322">
          <w:pPr>
            <w:pStyle w:val="A70396C1AC1FE745B8E36BB86B5B1EB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A3BC120648A764C8182093D08D5A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58A8E-D04F-004D-A24D-47A1A53C4059}"/>
      </w:docPartPr>
      <w:docPartBody>
        <w:p w:rsidR="00000000" w:rsidRDefault="00CF1322" w:rsidP="00CF1322">
          <w:pPr>
            <w:pStyle w:val="BA3BC120648A764C8182093D08D5A6C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AF6AC7DBF6D8B43A96BB3D321594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29084-5623-3D41-835B-8D76BE702D97}"/>
      </w:docPartPr>
      <w:docPartBody>
        <w:p w:rsidR="00000000" w:rsidRDefault="00CF1322" w:rsidP="00CF1322">
          <w:pPr>
            <w:pStyle w:val="2AF6AC7DBF6D8B43A96BB3D3215949AD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2EBE0F6C8ECD9648BCFDEB212B2E64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8209C-F92F-4446-9789-46464032A592}"/>
      </w:docPartPr>
      <w:docPartBody>
        <w:p w:rsidR="00000000" w:rsidRDefault="00CF1322" w:rsidP="00CF1322">
          <w:pPr>
            <w:pStyle w:val="2EBE0F6C8ECD9648BCFDEB212B2E642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C8789854450A7449FB31CFD699CA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A5DE8-8CE5-9A45-8195-E9D60DD35BF9}"/>
      </w:docPartPr>
      <w:docPartBody>
        <w:p w:rsidR="00000000" w:rsidRDefault="00CF1322" w:rsidP="00CF1322">
          <w:pPr>
            <w:pStyle w:val="CC8789854450A7449FB31CFD699CA8FD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18E033A9A65C143A54AC17C1CF55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904F5-E52F-6648-B5D6-4D2E6EC75F66}"/>
      </w:docPartPr>
      <w:docPartBody>
        <w:p w:rsidR="00000000" w:rsidRDefault="00CF1322" w:rsidP="00CF1322">
          <w:pPr>
            <w:pStyle w:val="E18E033A9A65C143A54AC17C1CF5597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3A69547B55BEF479FF416A1DD5FA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67577-4CD7-F64C-83C9-D544A9A13097}"/>
      </w:docPartPr>
      <w:docPartBody>
        <w:p w:rsidR="00000000" w:rsidRDefault="00CF1322" w:rsidP="00CF1322">
          <w:pPr>
            <w:pStyle w:val="63A69547B55BEF479FF416A1DD5FA15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95528554D7E9F458AB244996F861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6BBAB-A971-F441-AA5B-D78CE758293B}"/>
      </w:docPartPr>
      <w:docPartBody>
        <w:p w:rsidR="00000000" w:rsidRDefault="00CF1322" w:rsidP="00CF1322">
          <w:pPr>
            <w:pStyle w:val="F95528554D7E9F458AB244996F86104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CE0024F91CE9C47B6B6F209214F1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B0A1E-C3E9-F44A-B978-9AC141B43098}"/>
      </w:docPartPr>
      <w:docPartBody>
        <w:p w:rsidR="00000000" w:rsidRDefault="00CF1322" w:rsidP="00CF1322">
          <w:pPr>
            <w:pStyle w:val="9CE0024F91CE9C47B6B6F209214F155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F7ACBECBD4AFA4DA96EF5D1E8412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B4D238-0E05-5E4E-8E0C-6C79CF29ED29}"/>
      </w:docPartPr>
      <w:docPartBody>
        <w:p w:rsidR="00000000" w:rsidRDefault="00CF1322" w:rsidP="00CF1322">
          <w:pPr>
            <w:pStyle w:val="8F7ACBECBD4AFA4DA96EF5D1E841236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2746A1455AE964AAE523B63D5CE1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35793-87FD-D84A-83F9-46A855CA165E}"/>
      </w:docPartPr>
      <w:docPartBody>
        <w:p w:rsidR="00000000" w:rsidRDefault="00CF1322" w:rsidP="00CF1322">
          <w:pPr>
            <w:pStyle w:val="02746A1455AE964AAE523B63D5CE165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A5D011B60081346B37336DAF9796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21897-AC7F-7F43-A2C6-D75B433EA698}"/>
      </w:docPartPr>
      <w:docPartBody>
        <w:p w:rsidR="00000000" w:rsidRDefault="00CF1322" w:rsidP="00CF1322">
          <w:pPr>
            <w:pStyle w:val="AA5D011B60081346B37336DAF9796E4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3B71F1E4A05AE45B1915CAF26B07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50E13-F34B-5F49-8526-33A98FC36B5D}"/>
      </w:docPartPr>
      <w:docPartBody>
        <w:p w:rsidR="00000000" w:rsidRDefault="00CF1322" w:rsidP="00CF1322">
          <w:pPr>
            <w:pStyle w:val="03B71F1E4A05AE45B1915CAF26B076A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9C322B8D4345E4A8B98F84171C47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72E19-4383-0441-B810-82683C1200B2}"/>
      </w:docPartPr>
      <w:docPartBody>
        <w:p w:rsidR="00000000" w:rsidRDefault="00CF1322" w:rsidP="00CF1322">
          <w:pPr>
            <w:pStyle w:val="99C322B8D4345E4A8B98F84171C474BD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9F547836924CA948A824166E481E7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FBDF8C-28D2-464F-B81F-AF42A2679C47}"/>
      </w:docPartPr>
      <w:docPartBody>
        <w:p w:rsidR="00000000" w:rsidRDefault="00CF1322" w:rsidP="00CF1322">
          <w:pPr>
            <w:pStyle w:val="9F547836924CA948A824166E481E798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4198E00C1216E469D3BF3EA23A4C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24648-532C-3C42-82C6-3AEBE4207663}"/>
      </w:docPartPr>
      <w:docPartBody>
        <w:p w:rsidR="00000000" w:rsidRDefault="00CF1322" w:rsidP="00CF1322">
          <w:pPr>
            <w:pStyle w:val="F4198E00C1216E469D3BF3EA23A4C8A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F964EC11D884C41BAF80A3D2F5E7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A591B-9176-5B40-A9A6-696510EC3F70}"/>
      </w:docPartPr>
      <w:docPartBody>
        <w:p w:rsidR="00000000" w:rsidRDefault="00CF1322" w:rsidP="00CF1322">
          <w:pPr>
            <w:pStyle w:val="6F964EC11D884C41BAF80A3D2F5E741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ACF6693656CC042B8B6227A84FC8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931FD3-6C7C-9347-B7B4-40E999F14411}"/>
      </w:docPartPr>
      <w:docPartBody>
        <w:p w:rsidR="00000000" w:rsidRDefault="00CF1322" w:rsidP="00CF1322">
          <w:pPr>
            <w:pStyle w:val="AACF6693656CC042B8B6227A84FC8B7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400CA3602D72D4EA29EABA77FDE9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EF42E-DF78-6C43-AB4C-773D969E6C1B}"/>
      </w:docPartPr>
      <w:docPartBody>
        <w:p w:rsidR="00000000" w:rsidRDefault="00CF1322" w:rsidP="00CF1322">
          <w:pPr>
            <w:pStyle w:val="F400CA3602D72D4EA29EABA77FDE90A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E4DB26092EF944BB79E197D23769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3D7E8-C18B-A542-A10D-4A4989FF56B5}"/>
      </w:docPartPr>
      <w:docPartBody>
        <w:p w:rsidR="00000000" w:rsidRDefault="00CF1322" w:rsidP="00CF1322">
          <w:pPr>
            <w:pStyle w:val="2E4DB26092EF944BB79E197D237693E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1316C47EA8ED5408E6DC9EEC7F52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E7CCD-B90C-3543-A754-1D3041318DC4}"/>
      </w:docPartPr>
      <w:docPartBody>
        <w:p w:rsidR="00000000" w:rsidRDefault="00CF1322" w:rsidP="00CF1322">
          <w:pPr>
            <w:pStyle w:val="71316C47EA8ED5408E6DC9EEC7F52FE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FB4EFF9AF4B4F40916420E9AC666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489DC8-2FF8-4B4E-AAA5-A526BC700532}"/>
      </w:docPartPr>
      <w:docPartBody>
        <w:p w:rsidR="00000000" w:rsidRDefault="00CF1322" w:rsidP="00CF1322">
          <w:pPr>
            <w:pStyle w:val="3FB4EFF9AF4B4F40916420E9AC66685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7A317C4F07FB741A28D60328C8E9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A767B-5F36-394B-A114-B7F8072C2836}"/>
      </w:docPartPr>
      <w:docPartBody>
        <w:p w:rsidR="00000000" w:rsidRDefault="00CF1322" w:rsidP="00CF1322">
          <w:pPr>
            <w:pStyle w:val="57A317C4F07FB741A28D60328C8E9D4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999DF9F6C562044AEFF81CE077D0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425710-411E-6645-B73B-15554C287693}"/>
      </w:docPartPr>
      <w:docPartBody>
        <w:p w:rsidR="00000000" w:rsidRDefault="00CF1322" w:rsidP="00CF1322">
          <w:pPr>
            <w:pStyle w:val="D999DF9F6C562044AEFF81CE077D035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686EABC1BE30C4AA7F539FA59F4E4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9510D-B413-244A-9BAC-61F657A7B935}"/>
      </w:docPartPr>
      <w:docPartBody>
        <w:p w:rsidR="00000000" w:rsidRDefault="00CF1322" w:rsidP="00CF1322">
          <w:pPr>
            <w:pStyle w:val="6686EABC1BE30C4AA7F539FA59F4E4CF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4067DB9BCC03B94DB881E3CA16A33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883E7-CF40-6045-B09A-913F8C8C1CEF}"/>
      </w:docPartPr>
      <w:docPartBody>
        <w:p w:rsidR="00000000" w:rsidRDefault="00CF1322" w:rsidP="00CF1322">
          <w:pPr>
            <w:pStyle w:val="4067DB9BCC03B94DB881E3CA16A3371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4A888AF776BF448A835AAF103947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51794-4141-1740-9E33-E8E219D18112}"/>
      </w:docPartPr>
      <w:docPartBody>
        <w:p w:rsidR="00000000" w:rsidRDefault="00CF1322" w:rsidP="00CF1322">
          <w:pPr>
            <w:pStyle w:val="94A888AF776BF448A835AAF1039470C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E8B64F16DED6B4AB6A2BF3B1B43A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21045-8E6A-AF4B-8528-A104F5DFB286}"/>
      </w:docPartPr>
      <w:docPartBody>
        <w:p w:rsidR="00000000" w:rsidRDefault="00CF1322" w:rsidP="00CF1322">
          <w:pPr>
            <w:pStyle w:val="5E8B64F16DED6B4AB6A2BF3B1B43AA2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B6B4ABB326514479B38F286CADDE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7F9DF-BCE9-EB40-A6A2-999CDCE4F4CF}"/>
      </w:docPartPr>
      <w:docPartBody>
        <w:p w:rsidR="00000000" w:rsidRDefault="00CF1322" w:rsidP="00CF1322">
          <w:pPr>
            <w:pStyle w:val="3B6B4ABB326514479B38F286CADDE01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905E82EE8085D479C54A71F1A401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3E70B-4D7D-A943-9C6E-F0D8C1B86E2A}"/>
      </w:docPartPr>
      <w:docPartBody>
        <w:p w:rsidR="00000000" w:rsidRDefault="00CF1322" w:rsidP="00CF1322">
          <w:pPr>
            <w:pStyle w:val="6905E82EE8085D479C54A71F1A401F0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1F48C871203D6428255E9B486EBF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BBB18-0AAF-7A44-9854-76917CFDBCFD}"/>
      </w:docPartPr>
      <w:docPartBody>
        <w:p w:rsidR="00000000" w:rsidRDefault="00CF1322" w:rsidP="00CF1322">
          <w:pPr>
            <w:pStyle w:val="F1F48C871203D6428255E9B486EBF6F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053412E7387E945B27F61CAFED22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032A8-D4EB-464B-8D8E-4098777AFDBD}"/>
      </w:docPartPr>
      <w:docPartBody>
        <w:p w:rsidR="00000000" w:rsidRDefault="00CF1322" w:rsidP="00CF1322">
          <w:pPr>
            <w:pStyle w:val="3053412E7387E945B27F61CAFED22BF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6DEB49454CFFC44A8C5D01FCC328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48A4C-32A0-4942-BD45-C6A2262A96A8}"/>
      </w:docPartPr>
      <w:docPartBody>
        <w:p w:rsidR="00000000" w:rsidRDefault="00CF1322" w:rsidP="00CF1322">
          <w:pPr>
            <w:pStyle w:val="96DEB49454CFFC44A8C5D01FCC32874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164EC9B1AC16F42832BD1EF48507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088C6-BA29-9B42-A950-E72A708D0C35}"/>
      </w:docPartPr>
      <w:docPartBody>
        <w:p w:rsidR="00000000" w:rsidRDefault="00CF1322" w:rsidP="00CF1322">
          <w:pPr>
            <w:pStyle w:val="7164EC9B1AC16F42832BD1EF48507A6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7F3492772EA2A41B470D19799AA3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59D4C-3B90-ED4B-BB5C-9DDE4908E1FF}"/>
      </w:docPartPr>
      <w:docPartBody>
        <w:p w:rsidR="00000000" w:rsidRDefault="00CF1322" w:rsidP="00CF1322">
          <w:pPr>
            <w:pStyle w:val="B7F3492772EA2A41B470D19799AA38C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F9F08D97AFF214F8A18227CB6258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8108D2-4A41-5648-8F20-57E6D80A9A1D}"/>
      </w:docPartPr>
      <w:docPartBody>
        <w:p w:rsidR="00000000" w:rsidRDefault="00CF1322" w:rsidP="00CF1322">
          <w:pPr>
            <w:pStyle w:val="8F9F08D97AFF214F8A18227CB6258AF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322"/>
    <w:rsid w:val="00CF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1322"/>
    <w:rPr>
      <w:color w:val="808080"/>
    </w:rPr>
  </w:style>
  <w:style w:type="paragraph" w:customStyle="1" w:styleId="3CCEF541BDAB6547AAAE59E6810049E1">
    <w:name w:val="3CCEF541BDAB6547AAAE59E6810049E1"/>
  </w:style>
  <w:style w:type="paragraph" w:customStyle="1" w:styleId="D142B17544CB0B4F8A33F20755DFFB19">
    <w:name w:val="D142B17544CB0B4F8A33F20755DFFB19"/>
  </w:style>
  <w:style w:type="paragraph" w:customStyle="1" w:styleId="D1571B60B251F646A9F9198E9AC9CF70">
    <w:name w:val="D1571B60B251F646A9F9198E9AC9CF70"/>
  </w:style>
  <w:style w:type="paragraph" w:customStyle="1" w:styleId="DB05791127C5D148B56DE9992E6C78EA">
    <w:name w:val="DB05791127C5D148B56DE9992E6C78EA"/>
  </w:style>
  <w:style w:type="paragraph" w:customStyle="1" w:styleId="F97FCCB260AEEA4F803DE57430D9C6F7">
    <w:name w:val="F97FCCB260AEEA4F803DE57430D9C6F7"/>
  </w:style>
  <w:style w:type="paragraph" w:customStyle="1" w:styleId="23611781363B1C478873178AA181412B">
    <w:name w:val="23611781363B1C478873178AA181412B"/>
  </w:style>
  <w:style w:type="paragraph" w:customStyle="1" w:styleId="D4693B159E48044BAF4D163287F7ABC9">
    <w:name w:val="D4693B159E48044BAF4D163287F7ABC9"/>
  </w:style>
  <w:style w:type="paragraph" w:customStyle="1" w:styleId="E0A5048822709F4A9444BFBED47D2765">
    <w:name w:val="E0A5048822709F4A9444BFBED47D2765"/>
  </w:style>
  <w:style w:type="paragraph" w:customStyle="1" w:styleId="29E39456FD999B42B36A6545546C20D4">
    <w:name w:val="29E39456FD999B42B36A6545546C20D4"/>
  </w:style>
  <w:style w:type="paragraph" w:customStyle="1" w:styleId="4188443DA1485A488DBB9C71091EFBE2">
    <w:name w:val="4188443DA1485A488DBB9C71091EFBE2"/>
  </w:style>
  <w:style w:type="paragraph" w:customStyle="1" w:styleId="5603D1B6556D3C418AF273C451C6B81A">
    <w:name w:val="5603D1B6556D3C418AF273C451C6B81A"/>
  </w:style>
  <w:style w:type="paragraph" w:customStyle="1" w:styleId="B4735365316E5946934449C6BCF82BC2">
    <w:name w:val="B4735365316E5946934449C6BCF82BC2"/>
    <w:rsid w:val="00CF1322"/>
  </w:style>
  <w:style w:type="paragraph" w:customStyle="1" w:styleId="F8F7AB436B8F144FBBFF82DD03667D7A">
    <w:name w:val="F8F7AB436B8F144FBBFF82DD03667D7A"/>
    <w:rsid w:val="00CF1322"/>
  </w:style>
  <w:style w:type="paragraph" w:customStyle="1" w:styleId="59A96D548D3CCF458F5488F0250DE22A">
    <w:name w:val="59A96D548D3CCF458F5488F0250DE22A"/>
    <w:rsid w:val="00CF1322"/>
  </w:style>
  <w:style w:type="paragraph" w:customStyle="1" w:styleId="D1237ACD26451049A58B09C6AB455D28">
    <w:name w:val="D1237ACD26451049A58B09C6AB455D28"/>
    <w:rsid w:val="00CF1322"/>
  </w:style>
  <w:style w:type="paragraph" w:customStyle="1" w:styleId="798408ABEDE1B542B7C4465DDCF544A5">
    <w:name w:val="798408ABEDE1B542B7C4465DDCF544A5"/>
    <w:rsid w:val="00CF1322"/>
  </w:style>
  <w:style w:type="paragraph" w:customStyle="1" w:styleId="164DA294E958AE4CA6C11A31BCABAAAC">
    <w:name w:val="164DA294E958AE4CA6C11A31BCABAAAC"/>
    <w:rsid w:val="00CF1322"/>
  </w:style>
  <w:style w:type="paragraph" w:customStyle="1" w:styleId="FB24E3EA9C85A742A2A903BF43477939">
    <w:name w:val="FB24E3EA9C85A742A2A903BF43477939"/>
    <w:rsid w:val="00CF1322"/>
  </w:style>
  <w:style w:type="paragraph" w:customStyle="1" w:styleId="2E14F51295C22A498833461A186F0107">
    <w:name w:val="2E14F51295C22A498833461A186F0107"/>
    <w:rsid w:val="00CF1322"/>
  </w:style>
  <w:style w:type="paragraph" w:customStyle="1" w:styleId="762D6AC659561F48A161331CD004C633">
    <w:name w:val="762D6AC659561F48A161331CD004C633"/>
    <w:rsid w:val="00CF1322"/>
  </w:style>
  <w:style w:type="paragraph" w:customStyle="1" w:styleId="F31F6DD5CA45E0429F02EAB764B252DC">
    <w:name w:val="F31F6DD5CA45E0429F02EAB764B252DC"/>
    <w:rsid w:val="00CF1322"/>
  </w:style>
  <w:style w:type="paragraph" w:customStyle="1" w:styleId="946A06AADF1A284AA2C1931F5DA14966">
    <w:name w:val="946A06AADF1A284AA2C1931F5DA14966"/>
    <w:rsid w:val="00CF1322"/>
  </w:style>
  <w:style w:type="paragraph" w:customStyle="1" w:styleId="2302C99386220C4F9EE68E0C862D9AAA">
    <w:name w:val="2302C99386220C4F9EE68E0C862D9AAA"/>
    <w:rsid w:val="00CF1322"/>
  </w:style>
  <w:style w:type="paragraph" w:customStyle="1" w:styleId="400825FA989FAF4C952C703E8673C80C">
    <w:name w:val="400825FA989FAF4C952C703E8673C80C"/>
    <w:rsid w:val="00CF1322"/>
  </w:style>
  <w:style w:type="paragraph" w:customStyle="1" w:styleId="C3E83316B8D1A64DB61327ED4BFA0F77">
    <w:name w:val="C3E83316B8D1A64DB61327ED4BFA0F77"/>
    <w:rsid w:val="00CF1322"/>
  </w:style>
  <w:style w:type="paragraph" w:customStyle="1" w:styleId="F96F3164B13584499C7DB278FD708831">
    <w:name w:val="F96F3164B13584499C7DB278FD708831"/>
    <w:rsid w:val="00CF1322"/>
  </w:style>
  <w:style w:type="paragraph" w:customStyle="1" w:styleId="50C91948C657B54C896C1126073719F0">
    <w:name w:val="50C91948C657B54C896C1126073719F0"/>
    <w:rsid w:val="00CF1322"/>
  </w:style>
  <w:style w:type="paragraph" w:customStyle="1" w:styleId="CA5670188ACDDA4485D99C776DEBB229">
    <w:name w:val="CA5670188ACDDA4485D99C776DEBB229"/>
    <w:rsid w:val="00CF1322"/>
  </w:style>
  <w:style w:type="paragraph" w:customStyle="1" w:styleId="6B6BBBC1D402A34397B772ED1CAE2F12">
    <w:name w:val="6B6BBBC1D402A34397B772ED1CAE2F12"/>
    <w:rsid w:val="00CF1322"/>
  </w:style>
  <w:style w:type="paragraph" w:customStyle="1" w:styleId="5DFB0E227472944B864AFE80189A6324">
    <w:name w:val="5DFB0E227472944B864AFE80189A6324"/>
    <w:rsid w:val="00CF1322"/>
  </w:style>
  <w:style w:type="paragraph" w:customStyle="1" w:styleId="DE26E986FFAA1041A6D275078508E93F">
    <w:name w:val="DE26E986FFAA1041A6D275078508E93F"/>
    <w:rsid w:val="00CF1322"/>
  </w:style>
  <w:style w:type="paragraph" w:customStyle="1" w:styleId="DD8AB14D14EE1840815E56818C75F9BD">
    <w:name w:val="DD8AB14D14EE1840815E56818C75F9BD"/>
    <w:rsid w:val="00CF1322"/>
  </w:style>
  <w:style w:type="paragraph" w:customStyle="1" w:styleId="EA3EA26C57F0CB478BAF3785CFBC0BC6">
    <w:name w:val="EA3EA26C57F0CB478BAF3785CFBC0BC6"/>
    <w:rsid w:val="00CF1322"/>
  </w:style>
  <w:style w:type="paragraph" w:customStyle="1" w:styleId="9B77830DF422E6439E3FFA027C81A26F">
    <w:name w:val="9B77830DF422E6439E3FFA027C81A26F"/>
    <w:rsid w:val="00CF1322"/>
  </w:style>
  <w:style w:type="paragraph" w:customStyle="1" w:styleId="2E9FF31BCD0F8E42B7A68751C9A02F29">
    <w:name w:val="2E9FF31BCD0F8E42B7A68751C9A02F29"/>
    <w:rsid w:val="00CF1322"/>
  </w:style>
  <w:style w:type="paragraph" w:customStyle="1" w:styleId="0EC704A8AAE4AC4E9A542FEF1B377752">
    <w:name w:val="0EC704A8AAE4AC4E9A542FEF1B377752"/>
    <w:rsid w:val="00CF1322"/>
  </w:style>
  <w:style w:type="paragraph" w:customStyle="1" w:styleId="0B7441CC4E1DEB498048439A46EEDBEB">
    <w:name w:val="0B7441CC4E1DEB498048439A46EEDBEB"/>
    <w:rsid w:val="00CF1322"/>
  </w:style>
  <w:style w:type="paragraph" w:customStyle="1" w:styleId="028B4B0CC944C4488F88DEB913E7E01F">
    <w:name w:val="028B4B0CC944C4488F88DEB913E7E01F"/>
    <w:rsid w:val="00CF1322"/>
  </w:style>
  <w:style w:type="paragraph" w:customStyle="1" w:styleId="1D774073190F244A9C5D4F4F629D3373">
    <w:name w:val="1D774073190F244A9C5D4F4F629D3373"/>
    <w:rsid w:val="00CF1322"/>
  </w:style>
  <w:style w:type="paragraph" w:customStyle="1" w:styleId="7812CD94F6181D448369C06D0EAF28C1">
    <w:name w:val="7812CD94F6181D448369C06D0EAF28C1"/>
    <w:rsid w:val="00CF1322"/>
  </w:style>
  <w:style w:type="paragraph" w:customStyle="1" w:styleId="C697672A3F38194C92228F41C9642C5B">
    <w:name w:val="C697672A3F38194C92228F41C9642C5B"/>
    <w:rsid w:val="00CF1322"/>
  </w:style>
  <w:style w:type="paragraph" w:customStyle="1" w:styleId="B3E65DF651B75A49B794368574DBBC1F">
    <w:name w:val="B3E65DF651B75A49B794368574DBBC1F"/>
    <w:rsid w:val="00CF1322"/>
  </w:style>
  <w:style w:type="paragraph" w:customStyle="1" w:styleId="5847EC7D8B248D4C9E4CC1AD170A4B24">
    <w:name w:val="5847EC7D8B248D4C9E4CC1AD170A4B24"/>
    <w:rsid w:val="00CF1322"/>
  </w:style>
  <w:style w:type="paragraph" w:customStyle="1" w:styleId="DE9D6AE37F15024B89F362BD14A722A1">
    <w:name w:val="DE9D6AE37F15024B89F362BD14A722A1"/>
    <w:rsid w:val="00CF1322"/>
  </w:style>
  <w:style w:type="paragraph" w:customStyle="1" w:styleId="0C19679EB2E7BD4798A73EF82A2CD169">
    <w:name w:val="0C19679EB2E7BD4798A73EF82A2CD169"/>
    <w:rsid w:val="00CF1322"/>
  </w:style>
  <w:style w:type="paragraph" w:customStyle="1" w:styleId="F9DDD6B2B683C145BDF735D5B6CB82F3">
    <w:name w:val="F9DDD6B2B683C145BDF735D5B6CB82F3"/>
    <w:rsid w:val="00CF1322"/>
  </w:style>
  <w:style w:type="paragraph" w:customStyle="1" w:styleId="0FB4BBC0C597D64E9013D221B52AC283">
    <w:name w:val="0FB4BBC0C597D64E9013D221B52AC283"/>
    <w:rsid w:val="00CF1322"/>
  </w:style>
  <w:style w:type="paragraph" w:customStyle="1" w:styleId="6D78C55925109749900669ED78212C0A">
    <w:name w:val="6D78C55925109749900669ED78212C0A"/>
    <w:rsid w:val="00CF1322"/>
  </w:style>
  <w:style w:type="paragraph" w:customStyle="1" w:styleId="9EAC142EDD01064CA19CA4DB0C627E75">
    <w:name w:val="9EAC142EDD01064CA19CA4DB0C627E75"/>
    <w:rsid w:val="00CF1322"/>
  </w:style>
  <w:style w:type="paragraph" w:customStyle="1" w:styleId="693338A60CF0D347BA0FE319F3226751">
    <w:name w:val="693338A60CF0D347BA0FE319F3226751"/>
    <w:rsid w:val="00CF1322"/>
  </w:style>
  <w:style w:type="paragraph" w:customStyle="1" w:styleId="F88100F5D4ED0B4ABCDE4E30E4B1AAD7">
    <w:name w:val="F88100F5D4ED0B4ABCDE4E30E4B1AAD7"/>
    <w:rsid w:val="00CF1322"/>
  </w:style>
  <w:style w:type="paragraph" w:customStyle="1" w:styleId="31BA6E56B27FF24F94014D81F5B7CC3E">
    <w:name w:val="31BA6E56B27FF24F94014D81F5B7CC3E"/>
    <w:rsid w:val="00CF1322"/>
  </w:style>
  <w:style w:type="paragraph" w:customStyle="1" w:styleId="5320916A90B7AE4FA2A91B55BD614205">
    <w:name w:val="5320916A90B7AE4FA2A91B55BD614205"/>
    <w:rsid w:val="00CF1322"/>
  </w:style>
  <w:style w:type="paragraph" w:customStyle="1" w:styleId="0401FD7B7CA49442B775D2A80924CA07">
    <w:name w:val="0401FD7B7CA49442B775D2A80924CA07"/>
    <w:rsid w:val="00CF1322"/>
  </w:style>
  <w:style w:type="paragraph" w:customStyle="1" w:styleId="69050A9F3305D341A0D69D109785E0A1">
    <w:name w:val="69050A9F3305D341A0D69D109785E0A1"/>
    <w:rsid w:val="00CF1322"/>
  </w:style>
  <w:style w:type="paragraph" w:customStyle="1" w:styleId="C70BADF6ECFE4B4AA8C985A963D7AEA5">
    <w:name w:val="C70BADF6ECFE4B4AA8C985A963D7AEA5"/>
    <w:rsid w:val="00CF1322"/>
  </w:style>
  <w:style w:type="paragraph" w:customStyle="1" w:styleId="83F7C1D9A131764DBCCA6D67810BBCF5">
    <w:name w:val="83F7C1D9A131764DBCCA6D67810BBCF5"/>
    <w:rsid w:val="00CF1322"/>
  </w:style>
  <w:style w:type="paragraph" w:customStyle="1" w:styleId="480D6BBA793E9F46BBC533CD7B74F5B8">
    <w:name w:val="480D6BBA793E9F46BBC533CD7B74F5B8"/>
    <w:rsid w:val="00CF1322"/>
  </w:style>
  <w:style w:type="paragraph" w:customStyle="1" w:styleId="3FF06D2AA8A3AD41A03ED9FE54D0C06B">
    <w:name w:val="3FF06D2AA8A3AD41A03ED9FE54D0C06B"/>
    <w:rsid w:val="00CF1322"/>
  </w:style>
  <w:style w:type="paragraph" w:customStyle="1" w:styleId="0681F5245D3A5C4DBFA019775D9ED5A4">
    <w:name w:val="0681F5245D3A5C4DBFA019775D9ED5A4"/>
    <w:rsid w:val="00CF1322"/>
  </w:style>
  <w:style w:type="paragraph" w:customStyle="1" w:styleId="D00F99E9B881EE45B36629BA00A403EE">
    <w:name w:val="D00F99E9B881EE45B36629BA00A403EE"/>
    <w:rsid w:val="00CF1322"/>
  </w:style>
  <w:style w:type="paragraph" w:customStyle="1" w:styleId="C5165DFEE7FC874B8A7069A0C7BB1221">
    <w:name w:val="C5165DFEE7FC874B8A7069A0C7BB1221"/>
    <w:rsid w:val="00CF1322"/>
  </w:style>
  <w:style w:type="paragraph" w:customStyle="1" w:styleId="1BFCB6148A8AC44BBF51B474DE2D49CC">
    <w:name w:val="1BFCB6148A8AC44BBF51B474DE2D49CC"/>
    <w:rsid w:val="00CF1322"/>
  </w:style>
  <w:style w:type="paragraph" w:customStyle="1" w:styleId="AF20A2705C17E147ABAD9353E22E87ED">
    <w:name w:val="AF20A2705C17E147ABAD9353E22E87ED"/>
    <w:rsid w:val="00CF1322"/>
  </w:style>
  <w:style w:type="paragraph" w:customStyle="1" w:styleId="775FF8244534A04BB54A21D005EFF040">
    <w:name w:val="775FF8244534A04BB54A21D005EFF040"/>
    <w:rsid w:val="00CF1322"/>
  </w:style>
  <w:style w:type="paragraph" w:customStyle="1" w:styleId="114307227156504BA953CE5272F161C2">
    <w:name w:val="114307227156504BA953CE5272F161C2"/>
    <w:rsid w:val="00CF1322"/>
  </w:style>
  <w:style w:type="paragraph" w:customStyle="1" w:styleId="7EB725F14175A6469C3B00E85EC3F10A">
    <w:name w:val="7EB725F14175A6469C3B00E85EC3F10A"/>
    <w:rsid w:val="00CF1322"/>
  </w:style>
  <w:style w:type="paragraph" w:customStyle="1" w:styleId="4C7A83EBBBF07649B912F1FEB38EF0B3">
    <w:name w:val="4C7A83EBBBF07649B912F1FEB38EF0B3"/>
    <w:rsid w:val="00CF1322"/>
  </w:style>
  <w:style w:type="paragraph" w:customStyle="1" w:styleId="1DE64DA53E055944964D6180325784D9">
    <w:name w:val="1DE64DA53E055944964D6180325784D9"/>
    <w:rsid w:val="00CF1322"/>
  </w:style>
  <w:style w:type="paragraph" w:customStyle="1" w:styleId="7A375FB51F0A924C81D8E1A210565993">
    <w:name w:val="7A375FB51F0A924C81D8E1A210565993"/>
    <w:rsid w:val="00CF1322"/>
  </w:style>
  <w:style w:type="paragraph" w:customStyle="1" w:styleId="A275BF4CB03E86439DF839D87E811894">
    <w:name w:val="A275BF4CB03E86439DF839D87E811894"/>
    <w:rsid w:val="00CF1322"/>
  </w:style>
  <w:style w:type="paragraph" w:customStyle="1" w:styleId="6B0AC94D60610147BBE7E2803CFF0635">
    <w:name w:val="6B0AC94D60610147BBE7E2803CFF0635"/>
    <w:rsid w:val="00CF1322"/>
  </w:style>
  <w:style w:type="paragraph" w:customStyle="1" w:styleId="B3C6A4B650A4EC4BB1B27A857277C8F9">
    <w:name w:val="B3C6A4B650A4EC4BB1B27A857277C8F9"/>
    <w:rsid w:val="00CF1322"/>
  </w:style>
  <w:style w:type="paragraph" w:customStyle="1" w:styleId="89137713F906E04E968501770DF6CD6F">
    <w:name w:val="89137713F906E04E968501770DF6CD6F"/>
    <w:rsid w:val="00CF1322"/>
  </w:style>
  <w:style w:type="paragraph" w:customStyle="1" w:styleId="92D715A695CB1740AE8F14FC668C5838">
    <w:name w:val="92D715A695CB1740AE8F14FC668C5838"/>
    <w:rsid w:val="00CF1322"/>
  </w:style>
  <w:style w:type="paragraph" w:customStyle="1" w:styleId="4D63C92609C96F4DA7B36D7980EE8E37">
    <w:name w:val="4D63C92609C96F4DA7B36D7980EE8E37"/>
    <w:rsid w:val="00CF1322"/>
  </w:style>
  <w:style w:type="paragraph" w:customStyle="1" w:styleId="DD7BFF271FC1DE4A9274246233BAA944">
    <w:name w:val="DD7BFF271FC1DE4A9274246233BAA944"/>
    <w:rsid w:val="00CF1322"/>
  </w:style>
  <w:style w:type="paragraph" w:customStyle="1" w:styleId="D80E1AF6D856284E965AADDED284E65B">
    <w:name w:val="D80E1AF6D856284E965AADDED284E65B"/>
    <w:rsid w:val="00CF1322"/>
  </w:style>
  <w:style w:type="paragraph" w:customStyle="1" w:styleId="EBF5665C55E9C344BAB29AC5F8D30501">
    <w:name w:val="EBF5665C55E9C344BAB29AC5F8D30501"/>
    <w:rsid w:val="00CF1322"/>
  </w:style>
  <w:style w:type="paragraph" w:customStyle="1" w:styleId="D22DBDDAEFDFCB4180A9B166B7952E35">
    <w:name w:val="D22DBDDAEFDFCB4180A9B166B7952E35"/>
    <w:rsid w:val="00CF1322"/>
  </w:style>
  <w:style w:type="paragraph" w:customStyle="1" w:styleId="2D90C532E8575548875E67AC29E9AC75">
    <w:name w:val="2D90C532E8575548875E67AC29E9AC75"/>
    <w:rsid w:val="00CF1322"/>
  </w:style>
  <w:style w:type="paragraph" w:customStyle="1" w:styleId="55069301356670458494B88B3B720B14">
    <w:name w:val="55069301356670458494B88B3B720B14"/>
    <w:rsid w:val="00CF1322"/>
  </w:style>
  <w:style w:type="paragraph" w:customStyle="1" w:styleId="395787D1A0B3CC4CBC6700CB49A5FE60">
    <w:name w:val="395787D1A0B3CC4CBC6700CB49A5FE60"/>
    <w:rsid w:val="00CF1322"/>
  </w:style>
  <w:style w:type="paragraph" w:customStyle="1" w:styleId="F221DF858C0BF94AB1992A7725489FB6">
    <w:name w:val="F221DF858C0BF94AB1992A7725489FB6"/>
    <w:rsid w:val="00CF1322"/>
  </w:style>
  <w:style w:type="paragraph" w:customStyle="1" w:styleId="30E466B856184F4C93BA0DE4134D6A91">
    <w:name w:val="30E466B856184F4C93BA0DE4134D6A91"/>
    <w:rsid w:val="00CF1322"/>
  </w:style>
  <w:style w:type="paragraph" w:customStyle="1" w:styleId="1A1986DDD69C044196C5006E5C6FFB3F">
    <w:name w:val="1A1986DDD69C044196C5006E5C6FFB3F"/>
    <w:rsid w:val="00CF1322"/>
  </w:style>
  <w:style w:type="paragraph" w:customStyle="1" w:styleId="8343B19060BD0D4B882551E610BD17A3">
    <w:name w:val="8343B19060BD0D4B882551E610BD17A3"/>
    <w:rsid w:val="00CF1322"/>
  </w:style>
  <w:style w:type="paragraph" w:customStyle="1" w:styleId="CB87FA12C81D9C41AE6097EC9D718F22">
    <w:name w:val="CB87FA12C81D9C41AE6097EC9D718F22"/>
    <w:rsid w:val="00CF1322"/>
  </w:style>
  <w:style w:type="paragraph" w:customStyle="1" w:styleId="FE9F5BD15DE6634BA7F869AA5C6F1F49">
    <w:name w:val="FE9F5BD15DE6634BA7F869AA5C6F1F49"/>
    <w:rsid w:val="00CF1322"/>
  </w:style>
  <w:style w:type="paragraph" w:customStyle="1" w:styleId="D4303E1131076D4E9E33E804F88D0DD9">
    <w:name w:val="D4303E1131076D4E9E33E804F88D0DD9"/>
    <w:rsid w:val="00CF1322"/>
  </w:style>
  <w:style w:type="paragraph" w:customStyle="1" w:styleId="51B3EA7FF65A434FBB85014FACA7627C">
    <w:name w:val="51B3EA7FF65A434FBB85014FACA7627C"/>
    <w:rsid w:val="00CF1322"/>
  </w:style>
  <w:style w:type="paragraph" w:customStyle="1" w:styleId="FC495F8C18BD774F84C5F439E50F4FEF">
    <w:name w:val="FC495F8C18BD774F84C5F439E50F4FEF"/>
    <w:rsid w:val="00CF1322"/>
  </w:style>
  <w:style w:type="paragraph" w:customStyle="1" w:styleId="DBE16E2CEB2DEA409F97160AA1B6DBEE">
    <w:name w:val="DBE16E2CEB2DEA409F97160AA1B6DBEE"/>
    <w:rsid w:val="00CF1322"/>
  </w:style>
  <w:style w:type="paragraph" w:customStyle="1" w:styleId="C99E3CC6C7C58148945CFFD0165B9074">
    <w:name w:val="C99E3CC6C7C58148945CFFD0165B9074"/>
    <w:rsid w:val="00CF1322"/>
  </w:style>
  <w:style w:type="paragraph" w:customStyle="1" w:styleId="492DC0A0C86BA848976D98632BE015A6">
    <w:name w:val="492DC0A0C86BA848976D98632BE015A6"/>
    <w:rsid w:val="00CF1322"/>
  </w:style>
  <w:style w:type="paragraph" w:customStyle="1" w:styleId="4F76103E844F42488F4640F0C2CAB049">
    <w:name w:val="4F76103E844F42488F4640F0C2CAB049"/>
    <w:rsid w:val="00CF1322"/>
  </w:style>
  <w:style w:type="paragraph" w:customStyle="1" w:styleId="0A07E99DC758E6479CDE5AAACD49C4B8">
    <w:name w:val="0A07E99DC758E6479CDE5AAACD49C4B8"/>
    <w:rsid w:val="00CF1322"/>
  </w:style>
  <w:style w:type="paragraph" w:customStyle="1" w:styleId="7C872B0F83A21B4AA640191848D31E2D">
    <w:name w:val="7C872B0F83A21B4AA640191848D31E2D"/>
    <w:rsid w:val="00CF1322"/>
  </w:style>
  <w:style w:type="paragraph" w:customStyle="1" w:styleId="E0522E517ACE5143A1C6CC7A82423A93">
    <w:name w:val="E0522E517ACE5143A1C6CC7A82423A93"/>
    <w:rsid w:val="00CF1322"/>
  </w:style>
  <w:style w:type="paragraph" w:customStyle="1" w:styleId="E9A56EBB27B29D4FA9C8747D58122B51">
    <w:name w:val="E9A56EBB27B29D4FA9C8747D58122B51"/>
    <w:rsid w:val="00CF1322"/>
  </w:style>
  <w:style w:type="paragraph" w:customStyle="1" w:styleId="7F534D85B3C4E049A9D8C497676905DF">
    <w:name w:val="7F534D85B3C4E049A9D8C497676905DF"/>
    <w:rsid w:val="00CF1322"/>
  </w:style>
  <w:style w:type="paragraph" w:customStyle="1" w:styleId="BB7B053CBDD3FC4AA740DF24C52B13C9">
    <w:name w:val="BB7B053CBDD3FC4AA740DF24C52B13C9"/>
    <w:rsid w:val="00CF1322"/>
  </w:style>
  <w:style w:type="paragraph" w:customStyle="1" w:styleId="F6814DCBE329CE499FB5B07878CA6BC3">
    <w:name w:val="F6814DCBE329CE499FB5B07878CA6BC3"/>
    <w:rsid w:val="00CF1322"/>
  </w:style>
  <w:style w:type="paragraph" w:customStyle="1" w:styleId="F18B884B97767C4EA22B383CDCCE115C">
    <w:name w:val="F18B884B97767C4EA22B383CDCCE115C"/>
    <w:rsid w:val="00CF1322"/>
  </w:style>
  <w:style w:type="paragraph" w:customStyle="1" w:styleId="12D7502268F2B24C863BDA7BBB35E980">
    <w:name w:val="12D7502268F2B24C863BDA7BBB35E980"/>
    <w:rsid w:val="00CF1322"/>
  </w:style>
  <w:style w:type="paragraph" w:customStyle="1" w:styleId="152BCDE87C3F474CB304669C9AB31C65">
    <w:name w:val="152BCDE87C3F474CB304669C9AB31C65"/>
    <w:rsid w:val="00CF1322"/>
  </w:style>
  <w:style w:type="paragraph" w:customStyle="1" w:styleId="A9E42FAC42BCFD4D9117CF005C40BB24">
    <w:name w:val="A9E42FAC42BCFD4D9117CF005C40BB24"/>
    <w:rsid w:val="00CF1322"/>
  </w:style>
  <w:style w:type="paragraph" w:customStyle="1" w:styleId="DB0C8BE34E2DF2439989196F4C167253">
    <w:name w:val="DB0C8BE34E2DF2439989196F4C167253"/>
    <w:rsid w:val="00CF1322"/>
  </w:style>
  <w:style w:type="paragraph" w:customStyle="1" w:styleId="696D4901E9AF9B43BD23C118D09148BD">
    <w:name w:val="696D4901E9AF9B43BD23C118D09148BD"/>
    <w:rsid w:val="00CF1322"/>
  </w:style>
  <w:style w:type="paragraph" w:customStyle="1" w:styleId="0505253F9336CF4896950DE333D75197">
    <w:name w:val="0505253F9336CF4896950DE333D75197"/>
    <w:rsid w:val="00CF1322"/>
  </w:style>
  <w:style w:type="paragraph" w:customStyle="1" w:styleId="A678E8F94F9EEB4391048EFC7B835AF7">
    <w:name w:val="A678E8F94F9EEB4391048EFC7B835AF7"/>
    <w:rsid w:val="00CF1322"/>
  </w:style>
  <w:style w:type="paragraph" w:customStyle="1" w:styleId="54786E3BE99FA54B945A836FDA21EFBB">
    <w:name w:val="54786E3BE99FA54B945A836FDA21EFBB"/>
    <w:rsid w:val="00CF1322"/>
  </w:style>
  <w:style w:type="paragraph" w:customStyle="1" w:styleId="24D173F3F04FEF45A70F814B07CAFB4B">
    <w:name w:val="24D173F3F04FEF45A70F814B07CAFB4B"/>
    <w:rsid w:val="00CF1322"/>
  </w:style>
  <w:style w:type="paragraph" w:customStyle="1" w:styleId="F58CEB6C1C29544FBAED8C80DB58A2A6">
    <w:name w:val="F58CEB6C1C29544FBAED8C80DB58A2A6"/>
    <w:rsid w:val="00CF1322"/>
  </w:style>
  <w:style w:type="paragraph" w:customStyle="1" w:styleId="EB24B02B1FB1E54D96F81913003D0E50">
    <w:name w:val="EB24B02B1FB1E54D96F81913003D0E50"/>
    <w:rsid w:val="00CF1322"/>
  </w:style>
  <w:style w:type="paragraph" w:customStyle="1" w:styleId="FFB3B08924DDEA4EA40B10FA1AB640EF">
    <w:name w:val="FFB3B08924DDEA4EA40B10FA1AB640EF"/>
    <w:rsid w:val="00CF1322"/>
  </w:style>
  <w:style w:type="paragraph" w:customStyle="1" w:styleId="3A147241ABF67349BD1FDF9CEF91DEEC">
    <w:name w:val="3A147241ABF67349BD1FDF9CEF91DEEC"/>
    <w:rsid w:val="00CF1322"/>
  </w:style>
  <w:style w:type="paragraph" w:customStyle="1" w:styleId="E1639ABD48DF94459FA6013D9B9D2DC2">
    <w:name w:val="E1639ABD48DF94459FA6013D9B9D2DC2"/>
    <w:rsid w:val="00CF1322"/>
  </w:style>
  <w:style w:type="paragraph" w:customStyle="1" w:styleId="A70396C1AC1FE745B8E36BB86B5B1EBB">
    <w:name w:val="A70396C1AC1FE745B8E36BB86B5B1EBB"/>
    <w:rsid w:val="00CF1322"/>
  </w:style>
  <w:style w:type="paragraph" w:customStyle="1" w:styleId="BA3BC120648A764C8182093D08D5A6C3">
    <w:name w:val="BA3BC120648A764C8182093D08D5A6C3"/>
    <w:rsid w:val="00CF1322"/>
  </w:style>
  <w:style w:type="paragraph" w:customStyle="1" w:styleId="2AF6AC7DBF6D8B43A96BB3D3215949AD">
    <w:name w:val="2AF6AC7DBF6D8B43A96BB3D3215949AD"/>
    <w:rsid w:val="00CF1322"/>
  </w:style>
  <w:style w:type="paragraph" w:customStyle="1" w:styleId="2EBE0F6C8ECD9648BCFDEB212B2E6427">
    <w:name w:val="2EBE0F6C8ECD9648BCFDEB212B2E6427"/>
    <w:rsid w:val="00CF1322"/>
  </w:style>
  <w:style w:type="paragraph" w:customStyle="1" w:styleId="CC8789854450A7449FB31CFD699CA8FD">
    <w:name w:val="CC8789854450A7449FB31CFD699CA8FD"/>
    <w:rsid w:val="00CF1322"/>
  </w:style>
  <w:style w:type="paragraph" w:customStyle="1" w:styleId="E18E033A9A65C143A54AC17C1CF55977">
    <w:name w:val="E18E033A9A65C143A54AC17C1CF55977"/>
    <w:rsid w:val="00CF1322"/>
  </w:style>
  <w:style w:type="paragraph" w:customStyle="1" w:styleId="63A69547B55BEF479FF416A1DD5FA15D">
    <w:name w:val="63A69547B55BEF479FF416A1DD5FA15D"/>
    <w:rsid w:val="00CF1322"/>
  </w:style>
  <w:style w:type="paragraph" w:customStyle="1" w:styleId="F95528554D7E9F458AB244996F86104C">
    <w:name w:val="F95528554D7E9F458AB244996F86104C"/>
    <w:rsid w:val="00CF1322"/>
  </w:style>
  <w:style w:type="paragraph" w:customStyle="1" w:styleId="9CE0024F91CE9C47B6B6F209214F1553">
    <w:name w:val="9CE0024F91CE9C47B6B6F209214F1553"/>
    <w:rsid w:val="00CF1322"/>
  </w:style>
  <w:style w:type="paragraph" w:customStyle="1" w:styleId="8F7ACBECBD4AFA4DA96EF5D1E841236F">
    <w:name w:val="8F7ACBECBD4AFA4DA96EF5D1E841236F"/>
    <w:rsid w:val="00CF1322"/>
  </w:style>
  <w:style w:type="paragraph" w:customStyle="1" w:styleId="02746A1455AE964AAE523B63D5CE1651">
    <w:name w:val="02746A1455AE964AAE523B63D5CE1651"/>
    <w:rsid w:val="00CF1322"/>
  </w:style>
  <w:style w:type="paragraph" w:customStyle="1" w:styleId="AA5D011B60081346B37336DAF9796E4B">
    <w:name w:val="AA5D011B60081346B37336DAF9796E4B"/>
    <w:rsid w:val="00CF1322"/>
  </w:style>
  <w:style w:type="paragraph" w:customStyle="1" w:styleId="03B71F1E4A05AE45B1915CAF26B076AC">
    <w:name w:val="03B71F1E4A05AE45B1915CAF26B076AC"/>
    <w:rsid w:val="00CF1322"/>
  </w:style>
  <w:style w:type="paragraph" w:customStyle="1" w:styleId="99C322B8D4345E4A8B98F84171C474BD">
    <w:name w:val="99C322B8D4345E4A8B98F84171C474BD"/>
    <w:rsid w:val="00CF1322"/>
  </w:style>
  <w:style w:type="paragraph" w:customStyle="1" w:styleId="9F547836924CA948A824166E481E798C">
    <w:name w:val="9F547836924CA948A824166E481E798C"/>
    <w:rsid w:val="00CF1322"/>
  </w:style>
  <w:style w:type="paragraph" w:customStyle="1" w:styleId="F4198E00C1216E469D3BF3EA23A4C8AF">
    <w:name w:val="F4198E00C1216E469D3BF3EA23A4C8AF"/>
    <w:rsid w:val="00CF1322"/>
  </w:style>
  <w:style w:type="paragraph" w:customStyle="1" w:styleId="6F964EC11D884C41BAF80A3D2F5E7416">
    <w:name w:val="6F964EC11D884C41BAF80A3D2F5E7416"/>
    <w:rsid w:val="00CF1322"/>
  </w:style>
  <w:style w:type="paragraph" w:customStyle="1" w:styleId="AACF6693656CC042B8B6227A84FC8B74">
    <w:name w:val="AACF6693656CC042B8B6227A84FC8B74"/>
    <w:rsid w:val="00CF1322"/>
  </w:style>
  <w:style w:type="paragraph" w:customStyle="1" w:styleId="F400CA3602D72D4EA29EABA77FDE90AB">
    <w:name w:val="F400CA3602D72D4EA29EABA77FDE90AB"/>
    <w:rsid w:val="00CF1322"/>
  </w:style>
  <w:style w:type="paragraph" w:customStyle="1" w:styleId="2E4DB26092EF944BB79E197D237693E5">
    <w:name w:val="2E4DB26092EF944BB79E197D237693E5"/>
    <w:rsid w:val="00CF1322"/>
  </w:style>
  <w:style w:type="paragraph" w:customStyle="1" w:styleId="71316C47EA8ED5408E6DC9EEC7F52FE4">
    <w:name w:val="71316C47EA8ED5408E6DC9EEC7F52FE4"/>
    <w:rsid w:val="00CF1322"/>
  </w:style>
  <w:style w:type="paragraph" w:customStyle="1" w:styleId="3FB4EFF9AF4B4F40916420E9AC666855">
    <w:name w:val="3FB4EFF9AF4B4F40916420E9AC666855"/>
    <w:rsid w:val="00CF1322"/>
  </w:style>
  <w:style w:type="paragraph" w:customStyle="1" w:styleId="57A317C4F07FB741A28D60328C8E9D49">
    <w:name w:val="57A317C4F07FB741A28D60328C8E9D49"/>
    <w:rsid w:val="00CF1322"/>
  </w:style>
  <w:style w:type="paragraph" w:customStyle="1" w:styleId="D999DF9F6C562044AEFF81CE077D0357">
    <w:name w:val="D999DF9F6C562044AEFF81CE077D0357"/>
    <w:rsid w:val="00CF1322"/>
  </w:style>
  <w:style w:type="paragraph" w:customStyle="1" w:styleId="6686EABC1BE30C4AA7F539FA59F4E4CF">
    <w:name w:val="6686EABC1BE30C4AA7F539FA59F4E4CF"/>
    <w:rsid w:val="00CF1322"/>
  </w:style>
  <w:style w:type="paragraph" w:customStyle="1" w:styleId="4067DB9BCC03B94DB881E3CA16A33717">
    <w:name w:val="4067DB9BCC03B94DB881E3CA16A33717"/>
    <w:rsid w:val="00CF1322"/>
  </w:style>
  <w:style w:type="paragraph" w:customStyle="1" w:styleId="94A888AF776BF448A835AAF1039470C3">
    <w:name w:val="94A888AF776BF448A835AAF1039470C3"/>
    <w:rsid w:val="00CF1322"/>
  </w:style>
  <w:style w:type="paragraph" w:customStyle="1" w:styleId="5E8B64F16DED6B4AB6A2BF3B1B43AA29">
    <w:name w:val="5E8B64F16DED6B4AB6A2BF3B1B43AA29"/>
    <w:rsid w:val="00CF1322"/>
  </w:style>
  <w:style w:type="paragraph" w:customStyle="1" w:styleId="3B6B4ABB326514479B38F286CADDE013">
    <w:name w:val="3B6B4ABB326514479B38F286CADDE013"/>
    <w:rsid w:val="00CF1322"/>
  </w:style>
  <w:style w:type="paragraph" w:customStyle="1" w:styleId="6905E82EE8085D479C54A71F1A401F0C">
    <w:name w:val="6905E82EE8085D479C54A71F1A401F0C"/>
    <w:rsid w:val="00CF1322"/>
  </w:style>
  <w:style w:type="paragraph" w:customStyle="1" w:styleId="F1F48C871203D6428255E9B486EBF6FE">
    <w:name w:val="F1F48C871203D6428255E9B486EBF6FE"/>
    <w:rsid w:val="00CF1322"/>
  </w:style>
  <w:style w:type="paragraph" w:customStyle="1" w:styleId="3053412E7387E945B27F61CAFED22BF9">
    <w:name w:val="3053412E7387E945B27F61CAFED22BF9"/>
    <w:rsid w:val="00CF1322"/>
  </w:style>
  <w:style w:type="paragraph" w:customStyle="1" w:styleId="96DEB49454CFFC44A8C5D01FCC328742">
    <w:name w:val="96DEB49454CFFC44A8C5D01FCC328742"/>
    <w:rsid w:val="00CF1322"/>
  </w:style>
  <w:style w:type="paragraph" w:customStyle="1" w:styleId="7164EC9B1AC16F42832BD1EF48507A64">
    <w:name w:val="7164EC9B1AC16F42832BD1EF48507A64"/>
    <w:rsid w:val="00CF1322"/>
  </w:style>
  <w:style w:type="paragraph" w:customStyle="1" w:styleId="B7F3492772EA2A41B470D19799AA38C2">
    <w:name w:val="B7F3492772EA2A41B470D19799AA38C2"/>
    <w:rsid w:val="00CF1322"/>
  </w:style>
  <w:style w:type="paragraph" w:customStyle="1" w:styleId="8F9F08D97AFF214F8A18227CB6258AF4">
    <w:name w:val="8F9F08D97AFF214F8A18227CB6258AF4"/>
    <w:rsid w:val="00CF132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1322"/>
    <w:rPr>
      <w:color w:val="808080"/>
    </w:rPr>
  </w:style>
  <w:style w:type="paragraph" w:customStyle="1" w:styleId="3CCEF541BDAB6547AAAE59E6810049E1">
    <w:name w:val="3CCEF541BDAB6547AAAE59E6810049E1"/>
  </w:style>
  <w:style w:type="paragraph" w:customStyle="1" w:styleId="D142B17544CB0B4F8A33F20755DFFB19">
    <w:name w:val="D142B17544CB0B4F8A33F20755DFFB19"/>
  </w:style>
  <w:style w:type="paragraph" w:customStyle="1" w:styleId="D1571B60B251F646A9F9198E9AC9CF70">
    <w:name w:val="D1571B60B251F646A9F9198E9AC9CF70"/>
  </w:style>
  <w:style w:type="paragraph" w:customStyle="1" w:styleId="DB05791127C5D148B56DE9992E6C78EA">
    <w:name w:val="DB05791127C5D148B56DE9992E6C78EA"/>
  </w:style>
  <w:style w:type="paragraph" w:customStyle="1" w:styleId="F97FCCB260AEEA4F803DE57430D9C6F7">
    <w:name w:val="F97FCCB260AEEA4F803DE57430D9C6F7"/>
  </w:style>
  <w:style w:type="paragraph" w:customStyle="1" w:styleId="23611781363B1C478873178AA181412B">
    <w:name w:val="23611781363B1C478873178AA181412B"/>
  </w:style>
  <w:style w:type="paragraph" w:customStyle="1" w:styleId="D4693B159E48044BAF4D163287F7ABC9">
    <w:name w:val="D4693B159E48044BAF4D163287F7ABC9"/>
  </w:style>
  <w:style w:type="paragraph" w:customStyle="1" w:styleId="E0A5048822709F4A9444BFBED47D2765">
    <w:name w:val="E0A5048822709F4A9444BFBED47D2765"/>
  </w:style>
  <w:style w:type="paragraph" w:customStyle="1" w:styleId="29E39456FD999B42B36A6545546C20D4">
    <w:name w:val="29E39456FD999B42B36A6545546C20D4"/>
  </w:style>
  <w:style w:type="paragraph" w:customStyle="1" w:styleId="4188443DA1485A488DBB9C71091EFBE2">
    <w:name w:val="4188443DA1485A488DBB9C71091EFBE2"/>
  </w:style>
  <w:style w:type="paragraph" w:customStyle="1" w:styleId="5603D1B6556D3C418AF273C451C6B81A">
    <w:name w:val="5603D1B6556D3C418AF273C451C6B81A"/>
  </w:style>
  <w:style w:type="paragraph" w:customStyle="1" w:styleId="B4735365316E5946934449C6BCF82BC2">
    <w:name w:val="B4735365316E5946934449C6BCF82BC2"/>
    <w:rsid w:val="00CF1322"/>
  </w:style>
  <w:style w:type="paragraph" w:customStyle="1" w:styleId="F8F7AB436B8F144FBBFF82DD03667D7A">
    <w:name w:val="F8F7AB436B8F144FBBFF82DD03667D7A"/>
    <w:rsid w:val="00CF1322"/>
  </w:style>
  <w:style w:type="paragraph" w:customStyle="1" w:styleId="59A96D548D3CCF458F5488F0250DE22A">
    <w:name w:val="59A96D548D3CCF458F5488F0250DE22A"/>
    <w:rsid w:val="00CF1322"/>
  </w:style>
  <w:style w:type="paragraph" w:customStyle="1" w:styleId="D1237ACD26451049A58B09C6AB455D28">
    <w:name w:val="D1237ACD26451049A58B09C6AB455D28"/>
    <w:rsid w:val="00CF1322"/>
  </w:style>
  <w:style w:type="paragraph" w:customStyle="1" w:styleId="798408ABEDE1B542B7C4465DDCF544A5">
    <w:name w:val="798408ABEDE1B542B7C4465DDCF544A5"/>
    <w:rsid w:val="00CF1322"/>
  </w:style>
  <w:style w:type="paragraph" w:customStyle="1" w:styleId="164DA294E958AE4CA6C11A31BCABAAAC">
    <w:name w:val="164DA294E958AE4CA6C11A31BCABAAAC"/>
    <w:rsid w:val="00CF1322"/>
  </w:style>
  <w:style w:type="paragraph" w:customStyle="1" w:styleId="FB24E3EA9C85A742A2A903BF43477939">
    <w:name w:val="FB24E3EA9C85A742A2A903BF43477939"/>
    <w:rsid w:val="00CF1322"/>
  </w:style>
  <w:style w:type="paragraph" w:customStyle="1" w:styleId="2E14F51295C22A498833461A186F0107">
    <w:name w:val="2E14F51295C22A498833461A186F0107"/>
    <w:rsid w:val="00CF1322"/>
  </w:style>
  <w:style w:type="paragraph" w:customStyle="1" w:styleId="762D6AC659561F48A161331CD004C633">
    <w:name w:val="762D6AC659561F48A161331CD004C633"/>
    <w:rsid w:val="00CF1322"/>
  </w:style>
  <w:style w:type="paragraph" w:customStyle="1" w:styleId="F31F6DD5CA45E0429F02EAB764B252DC">
    <w:name w:val="F31F6DD5CA45E0429F02EAB764B252DC"/>
    <w:rsid w:val="00CF1322"/>
  </w:style>
  <w:style w:type="paragraph" w:customStyle="1" w:styleId="946A06AADF1A284AA2C1931F5DA14966">
    <w:name w:val="946A06AADF1A284AA2C1931F5DA14966"/>
    <w:rsid w:val="00CF1322"/>
  </w:style>
  <w:style w:type="paragraph" w:customStyle="1" w:styleId="2302C99386220C4F9EE68E0C862D9AAA">
    <w:name w:val="2302C99386220C4F9EE68E0C862D9AAA"/>
    <w:rsid w:val="00CF1322"/>
  </w:style>
  <w:style w:type="paragraph" w:customStyle="1" w:styleId="400825FA989FAF4C952C703E8673C80C">
    <w:name w:val="400825FA989FAF4C952C703E8673C80C"/>
    <w:rsid w:val="00CF1322"/>
  </w:style>
  <w:style w:type="paragraph" w:customStyle="1" w:styleId="C3E83316B8D1A64DB61327ED4BFA0F77">
    <w:name w:val="C3E83316B8D1A64DB61327ED4BFA0F77"/>
    <w:rsid w:val="00CF1322"/>
  </w:style>
  <w:style w:type="paragraph" w:customStyle="1" w:styleId="F96F3164B13584499C7DB278FD708831">
    <w:name w:val="F96F3164B13584499C7DB278FD708831"/>
    <w:rsid w:val="00CF1322"/>
  </w:style>
  <w:style w:type="paragraph" w:customStyle="1" w:styleId="50C91948C657B54C896C1126073719F0">
    <w:name w:val="50C91948C657B54C896C1126073719F0"/>
    <w:rsid w:val="00CF1322"/>
  </w:style>
  <w:style w:type="paragraph" w:customStyle="1" w:styleId="CA5670188ACDDA4485D99C776DEBB229">
    <w:name w:val="CA5670188ACDDA4485D99C776DEBB229"/>
    <w:rsid w:val="00CF1322"/>
  </w:style>
  <w:style w:type="paragraph" w:customStyle="1" w:styleId="6B6BBBC1D402A34397B772ED1CAE2F12">
    <w:name w:val="6B6BBBC1D402A34397B772ED1CAE2F12"/>
    <w:rsid w:val="00CF1322"/>
  </w:style>
  <w:style w:type="paragraph" w:customStyle="1" w:styleId="5DFB0E227472944B864AFE80189A6324">
    <w:name w:val="5DFB0E227472944B864AFE80189A6324"/>
    <w:rsid w:val="00CF1322"/>
  </w:style>
  <w:style w:type="paragraph" w:customStyle="1" w:styleId="DE26E986FFAA1041A6D275078508E93F">
    <w:name w:val="DE26E986FFAA1041A6D275078508E93F"/>
    <w:rsid w:val="00CF1322"/>
  </w:style>
  <w:style w:type="paragraph" w:customStyle="1" w:styleId="DD8AB14D14EE1840815E56818C75F9BD">
    <w:name w:val="DD8AB14D14EE1840815E56818C75F9BD"/>
    <w:rsid w:val="00CF1322"/>
  </w:style>
  <w:style w:type="paragraph" w:customStyle="1" w:styleId="EA3EA26C57F0CB478BAF3785CFBC0BC6">
    <w:name w:val="EA3EA26C57F0CB478BAF3785CFBC0BC6"/>
    <w:rsid w:val="00CF1322"/>
  </w:style>
  <w:style w:type="paragraph" w:customStyle="1" w:styleId="9B77830DF422E6439E3FFA027C81A26F">
    <w:name w:val="9B77830DF422E6439E3FFA027C81A26F"/>
    <w:rsid w:val="00CF1322"/>
  </w:style>
  <w:style w:type="paragraph" w:customStyle="1" w:styleId="2E9FF31BCD0F8E42B7A68751C9A02F29">
    <w:name w:val="2E9FF31BCD0F8E42B7A68751C9A02F29"/>
    <w:rsid w:val="00CF1322"/>
  </w:style>
  <w:style w:type="paragraph" w:customStyle="1" w:styleId="0EC704A8AAE4AC4E9A542FEF1B377752">
    <w:name w:val="0EC704A8AAE4AC4E9A542FEF1B377752"/>
    <w:rsid w:val="00CF1322"/>
  </w:style>
  <w:style w:type="paragraph" w:customStyle="1" w:styleId="0B7441CC4E1DEB498048439A46EEDBEB">
    <w:name w:val="0B7441CC4E1DEB498048439A46EEDBEB"/>
    <w:rsid w:val="00CF1322"/>
  </w:style>
  <w:style w:type="paragraph" w:customStyle="1" w:styleId="028B4B0CC944C4488F88DEB913E7E01F">
    <w:name w:val="028B4B0CC944C4488F88DEB913E7E01F"/>
    <w:rsid w:val="00CF1322"/>
  </w:style>
  <w:style w:type="paragraph" w:customStyle="1" w:styleId="1D774073190F244A9C5D4F4F629D3373">
    <w:name w:val="1D774073190F244A9C5D4F4F629D3373"/>
    <w:rsid w:val="00CF1322"/>
  </w:style>
  <w:style w:type="paragraph" w:customStyle="1" w:styleId="7812CD94F6181D448369C06D0EAF28C1">
    <w:name w:val="7812CD94F6181D448369C06D0EAF28C1"/>
    <w:rsid w:val="00CF1322"/>
  </w:style>
  <w:style w:type="paragraph" w:customStyle="1" w:styleId="C697672A3F38194C92228F41C9642C5B">
    <w:name w:val="C697672A3F38194C92228F41C9642C5B"/>
    <w:rsid w:val="00CF1322"/>
  </w:style>
  <w:style w:type="paragraph" w:customStyle="1" w:styleId="B3E65DF651B75A49B794368574DBBC1F">
    <w:name w:val="B3E65DF651B75A49B794368574DBBC1F"/>
    <w:rsid w:val="00CF1322"/>
  </w:style>
  <w:style w:type="paragraph" w:customStyle="1" w:styleId="5847EC7D8B248D4C9E4CC1AD170A4B24">
    <w:name w:val="5847EC7D8B248D4C9E4CC1AD170A4B24"/>
    <w:rsid w:val="00CF1322"/>
  </w:style>
  <w:style w:type="paragraph" w:customStyle="1" w:styleId="DE9D6AE37F15024B89F362BD14A722A1">
    <w:name w:val="DE9D6AE37F15024B89F362BD14A722A1"/>
    <w:rsid w:val="00CF1322"/>
  </w:style>
  <w:style w:type="paragraph" w:customStyle="1" w:styleId="0C19679EB2E7BD4798A73EF82A2CD169">
    <w:name w:val="0C19679EB2E7BD4798A73EF82A2CD169"/>
    <w:rsid w:val="00CF1322"/>
  </w:style>
  <w:style w:type="paragraph" w:customStyle="1" w:styleId="F9DDD6B2B683C145BDF735D5B6CB82F3">
    <w:name w:val="F9DDD6B2B683C145BDF735D5B6CB82F3"/>
    <w:rsid w:val="00CF1322"/>
  </w:style>
  <w:style w:type="paragraph" w:customStyle="1" w:styleId="0FB4BBC0C597D64E9013D221B52AC283">
    <w:name w:val="0FB4BBC0C597D64E9013D221B52AC283"/>
    <w:rsid w:val="00CF1322"/>
  </w:style>
  <w:style w:type="paragraph" w:customStyle="1" w:styleId="6D78C55925109749900669ED78212C0A">
    <w:name w:val="6D78C55925109749900669ED78212C0A"/>
    <w:rsid w:val="00CF1322"/>
  </w:style>
  <w:style w:type="paragraph" w:customStyle="1" w:styleId="9EAC142EDD01064CA19CA4DB0C627E75">
    <w:name w:val="9EAC142EDD01064CA19CA4DB0C627E75"/>
    <w:rsid w:val="00CF1322"/>
  </w:style>
  <w:style w:type="paragraph" w:customStyle="1" w:styleId="693338A60CF0D347BA0FE319F3226751">
    <w:name w:val="693338A60CF0D347BA0FE319F3226751"/>
    <w:rsid w:val="00CF1322"/>
  </w:style>
  <w:style w:type="paragraph" w:customStyle="1" w:styleId="F88100F5D4ED0B4ABCDE4E30E4B1AAD7">
    <w:name w:val="F88100F5D4ED0B4ABCDE4E30E4B1AAD7"/>
    <w:rsid w:val="00CF1322"/>
  </w:style>
  <w:style w:type="paragraph" w:customStyle="1" w:styleId="31BA6E56B27FF24F94014D81F5B7CC3E">
    <w:name w:val="31BA6E56B27FF24F94014D81F5B7CC3E"/>
    <w:rsid w:val="00CF1322"/>
  </w:style>
  <w:style w:type="paragraph" w:customStyle="1" w:styleId="5320916A90B7AE4FA2A91B55BD614205">
    <w:name w:val="5320916A90B7AE4FA2A91B55BD614205"/>
    <w:rsid w:val="00CF1322"/>
  </w:style>
  <w:style w:type="paragraph" w:customStyle="1" w:styleId="0401FD7B7CA49442B775D2A80924CA07">
    <w:name w:val="0401FD7B7CA49442B775D2A80924CA07"/>
    <w:rsid w:val="00CF1322"/>
  </w:style>
  <w:style w:type="paragraph" w:customStyle="1" w:styleId="69050A9F3305D341A0D69D109785E0A1">
    <w:name w:val="69050A9F3305D341A0D69D109785E0A1"/>
    <w:rsid w:val="00CF1322"/>
  </w:style>
  <w:style w:type="paragraph" w:customStyle="1" w:styleId="C70BADF6ECFE4B4AA8C985A963D7AEA5">
    <w:name w:val="C70BADF6ECFE4B4AA8C985A963D7AEA5"/>
    <w:rsid w:val="00CF1322"/>
  </w:style>
  <w:style w:type="paragraph" w:customStyle="1" w:styleId="83F7C1D9A131764DBCCA6D67810BBCF5">
    <w:name w:val="83F7C1D9A131764DBCCA6D67810BBCF5"/>
    <w:rsid w:val="00CF1322"/>
  </w:style>
  <w:style w:type="paragraph" w:customStyle="1" w:styleId="480D6BBA793E9F46BBC533CD7B74F5B8">
    <w:name w:val="480D6BBA793E9F46BBC533CD7B74F5B8"/>
    <w:rsid w:val="00CF1322"/>
  </w:style>
  <w:style w:type="paragraph" w:customStyle="1" w:styleId="3FF06D2AA8A3AD41A03ED9FE54D0C06B">
    <w:name w:val="3FF06D2AA8A3AD41A03ED9FE54D0C06B"/>
    <w:rsid w:val="00CF1322"/>
  </w:style>
  <w:style w:type="paragraph" w:customStyle="1" w:styleId="0681F5245D3A5C4DBFA019775D9ED5A4">
    <w:name w:val="0681F5245D3A5C4DBFA019775D9ED5A4"/>
    <w:rsid w:val="00CF1322"/>
  </w:style>
  <w:style w:type="paragraph" w:customStyle="1" w:styleId="D00F99E9B881EE45B36629BA00A403EE">
    <w:name w:val="D00F99E9B881EE45B36629BA00A403EE"/>
    <w:rsid w:val="00CF1322"/>
  </w:style>
  <w:style w:type="paragraph" w:customStyle="1" w:styleId="C5165DFEE7FC874B8A7069A0C7BB1221">
    <w:name w:val="C5165DFEE7FC874B8A7069A0C7BB1221"/>
    <w:rsid w:val="00CF1322"/>
  </w:style>
  <w:style w:type="paragraph" w:customStyle="1" w:styleId="1BFCB6148A8AC44BBF51B474DE2D49CC">
    <w:name w:val="1BFCB6148A8AC44BBF51B474DE2D49CC"/>
    <w:rsid w:val="00CF1322"/>
  </w:style>
  <w:style w:type="paragraph" w:customStyle="1" w:styleId="AF20A2705C17E147ABAD9353E22E87ED">
    <w:name w:val="AF20A2705C17E147ABAD9353E22E87ED"/>
    <w:rsid w:val="00CF1322"/>
  </w:style>
  <w:style w:type="paragraph" w:customStyle="1" w:styleId="775FF8244534A04BB54A21D005EFF040">
    <w:name w:val="775FF8244534A04BB54A21D005EFF040"/>
    <w:rsid w:val="00CF1322"/>
  </w:style>
  <w:style w:type="paragraph" w:customStyle="1" w:styleId="114307227156504BA953CE5272F161C2">
    <w:name w:val="114307227156504BA953CE5272F161C2"/>
    <w:rsid w:val="00CF1322"/>
  </w:style>
  <w:style w:type="paragraph" w:customStyle="1" w:styleId="7EB725F14175A6469C3B00E85EC3F10A">
    <w:name w:val="7EB725F14175A6469C3B00E85EC3F10A"/>
    <w:rsid w:val="00CF1322"/>
  </w:style>
  <w:style w:type="paragraph" w:customStyle="1" w:styleId="4C7A83EBBBF07649B912F1FEB38EF0B3">
    <w:name w:val="4C7A83EBBBF07649B912F1FEB38EF0B3"/>
    <w:rsid w:val="00CF1322"/>
  </w:style>
  <w:style w:type="paragraph" w:customStyle="1" w:styleId="1DE64DA53E055944964D6180325784D9">
    <w:name w:val="1DE64DA53E055944964D6180325784D9"/>
    <w:rsid w:val="00CF1322"/>
  </w:style>
  <w:style w:type="paragraph" w:customStyle="1" w:styleId="7A375FB51F0A924C81D8E1A210565993">
    <w:name w:val="7A375FB51F0A924C81D8E1A210565993"/>
    <w:rsid w:val="00CF1322"/>
  </w:style>
  <w:style w:type="paragraph" w:customStyle="1" w:styleId="A275BF4CB03E86439DF839D87E811894">
    <w:name w:val="A275BF4CB03E86439DF839D87E811894"/>
    <w:rsid w:val="00CF1322"/>
  </w:style>
  <w:style w:type="paragraph" w:customStyle="1" w:styleId="6B0AC94D60610147BBE7E2803CFF0635">
    <w:name w:val="6B0AC94D60610147BBE7E2803CFF0635"/>
    <w:rsid w:val="00CF1322"/>
  </w:style>
  <w:style w:type="paragraph" w:customStyle="1" w:styleId="B3C6A4B650A4EC4BB1B27A857277C8F9">
    <w:name w:val="B3C6A4B650A4EC4BB1B27A857277C8F9"/>
    <w:rsid w:val="00CF1322"/>
  </w:style>
  <w:style w:type="paragraph" w:customStyle="1" w:styleId="89137713F906E04E968501770DF6CD6F">
    <w:name w:val="89137713F906E04E968501770DF6CD6F"/>
    <w:rsid w:val="00CF1322"/>
  </w:style>
  <w:style w:type="paragraph" w:customStyle="1" w:styleId="92D715A695CB1740AE8F14FC668C5838">
    <w:name w:val="92D715A695CB1740AE8F14FC668C5838"/>
    <w:rsid w:val="00CF1322"/>
  </w:style>
  <w:style w:type="paragraph" w:customStyle="1" w:styleId="4D63C92609C96F4DA7B36D7980EE8E37">
    <w:name w:val="4D63C92609C96F4DA7B36D7980EE8E37"/>
    <w:rsid w:val="00CF1322"/>
  </w:style>
  <w:style w:type="paragraph" w:customStyle="1" w:styleId="DD7BFF271FC1DE4A9274246233BAA944">
    <w:name w:val="DD7BFF271FC1DE4A9274246233BAA944"/>
    <w:rsid w:val="00CF1322"/>
  </w:style>
  <w:style w:type="paragraph" w:customStyle="1" w:styleId="D80E1AF6D856284E965AADDED284E65B">
    <w:name w:val="D80E1AF6D856284E965AADDED284E65B"/>
    <w:rsid w:val="00CF1322"/>
  </w:style>
  <w:style w:type="paragraph" w:customStyle="1" w:styleId="EBF5665C55E9C344BAB29AC5F8D30501">
    <w:name w:val="EBF5665C55E9C344BAB29AC5F8D30501"/>
    <w:rsid w:val="00CF1322"/>
  </w:style>
  <w:style w:type="paragraph" w:customStyle="1" w:styleId="D22DBDDAEFDFCB4180A9B166B7952E35">
    <w:name w:val="D22DBDDAEFDFCB4180A9B166B7952E35"/>
    <w:rsid w:val="00CF1322"/>
  </w:style>
  <w:style w:type="paragraph" w:customStyle="1" w:styleId="2D90C532E8575548875E67AC29E9AC75">
    <w:name w:val="2D90C532E8575548875E67AC29E9AC75"/>
    <w:rsid w:val="00CF1322"/>
  </w:style>
  <w:style w:type="paragraph" w:customStyle="1" w:styleId="55069301356670458494B88B3B720B14">
    <w:name w:val="55069301356670458494B88B3B720B14"/>
    <w:rsid w:val="00CF1322"/>
  </w:style>
  <w:style w:type="paragraph" w:customStyle="1" w:styleId="395787D1A0B3CC4CBC6700CB49A5FE60">
    <w:name w:val="395787D1A0B3CC4CBC6700CB49A5FE60"/>
    <w:rsid w:val="00CF1322"/>
  </w:style>
  <w:style w:type="paragraph" w:customStyle="1" w:styleId="F221DF858C0BF94AB1992A7725489FB6">
    <w:name w:val="F221DF858C0BF94AB1992A7725489FB6"/>
    <w:rsid w:val="00CF1322"/>
  </w:style>
  <w:style w:type="paragraph" w:customStyle="1" w:styleId="30E466B856184F4C93BA0DE4134D6A91">
    <w:name w:val="30E466B856184F4C93BA0DE4134D6A91"/>
    <w:rsid w:val="00CF1322"/>
  </w:style>
  <w:style w:type="paragraph" w:customStyle="1" w:styleId="1A1986DDD69C044196C5006E5C6FFB3F">
    <w:name w:val="1A1986DDD69C044196C5006E5C6FFB3F"/>
    <w:rsid w:val="00CF1322"/>
  </w:style>
  <w:style w:type="paragraph" w:customStyle="1" w:styleId="8343B19060BD0D4B882551E610BD17A3">
    <w:name w:val="8343B19060BD0D4B882551E610BD17A3"/>
    <w:rsid w:val="00CF1322"/>
  </w:style>
  <w:style w:type="paragraph" w:customStyle="1" w:styleId="CB87FA12C81D9C41AE6097EC9D718F22">
    <w:name w:val="CB87FA12C81D9C41AE6097EC9D718F22"/>
    <w:rsid w:val="00CF1322"/>
  </w:style>
  <w:style w:type="paragraph" w:customStyle="1" w:styleId="FE9F5BD15DE6634BA7F869AA5C6F1F49">
    <w:name w:val="FE9F5BD15DE6634BA7F869AA5C6F1F49"/>
    <w:rsid w:val="00CF1322"/>
  </w:style>
  <w:style w:type="paragraph" w:customStyle="1" w:styleId="D4303E1131076D4E9E33E804F88D0DD9">
    <w:name w:val="D4303E1131076D4E9E33E804F88D0DD9"/>
    <w:rsid w:val="00CF1322"/>
  </w:style>
  <w:style w:type="paragraph" w:customStyle="1" w:styleId="51B3EA7FF65A434FBB85014FACA7627C">
    <w:name w:val="51B3EA7FF65A434FBB85014FACA7627C"/>
    <w:rsid w:val="00CF1322"/>
  </w:style>
  <w:style w:type="paragraph" w:customStyle="1" w:styleId="FC495F8C18BD774F84C5F439E50F4FEF">
    <w:name w:val="FC495F8C18BD774F84C5F439E50F4FEF"/>
    <w:rsid w:val="00CF1322"/>
  </w:style>
  <w:style w:type="paragraph" w:customStyle="1" w:styleId="DBE16E2CEB2DEA409F97160AA1B6DBEE">
    <w:name w:val="DBE16E2CEB2DEA409F97160AA1B6DBEE"/>
    <w:rsid w:val="00CF1322"/>
  </w:style>
  <w:style w:type="paragraph" w:customStyle="1" w:styleId="C99E3CC6C7C58148945CFFD0165B9074">
    <w:name w:val="C99E3CC6C7C58148945CFFD0165B9074"/>
    <w:rsid w:val="00CF1322"/>
  </w:style>
  <w:style w:type="paragraph" w:customStyle="1" w:styleId="492DC0A0C86BA848976D98632BE015A6">
    <w:name w:val="492DC0A0C86BA848976D98632BE015A6"/>
    <w:rsid w:val="00CF1322"/>
  </w:style>
  <w:style w:type="paragraph" w:customStyle="1" w:styleId="4F76103E844F42488F4640F0C2CAB049">
    <w:name w:val="4F76103E844F42488F4640F0C2CAB049"/>
    <w:rsid w:val="00CF1322"/>
  </w:style>
  <w:style w:type="paragraph" w:customStyle="1" w:styleId="0A07E99DC758E6479CDE5AAACD49C4B8">
    <w:name w:val="0A07E99DC758E6479CDE5AAACD49C4B8"/>
    <w:rsid w:val="00CF1322"/>
  </w:style>
  <w:style w:type="paragraph" w:customStyle="1" w:styleId="7C872B0F83A21B4AA640191848D31E2D">
    <w:name w:val="7C872B0F83A21B4AA640191848D31E2D"/>
    <w:rsid w:val="00CF1322"/>
  </w:style>
  <w:style w:type="paragraph" w:customStyle="1" w:styleId="E0522E517ACE5143A1C6CC7A82423A93">
    <w:name w:val="E0522E517ACE5143A1C6CC7A82423A93"/>
    <w:rsid w:val="00CF1322"/>
  </w:style>
  <w:style w:type="paragraph" w:customStyle="1" w:styleId="E9A56EBB27B29D4FA9C8747D58122B51">
    <w:name w:val="E9A56EBB27B29D4FA9C8747D58122B51"/>
    <w:rsid w:val="00CF1322"/>
  </w:style>
  <w:style w:type="paragraph" w:customStyle="1" w:styleId="7F534D85B3C4E049A9D8C497676905DF">
    <w:name w:val="7F534D85B3C4E049A9D8C497676905DF"/>
    <w:rsid w:val="00CF1322"/>
  </w:style>
  <w:style w:type="paragraph" w:customStyle="1" w:styleId="BB7B053CBDD3FC4AA740DF24C52B13C9">
    <w:name w:val="BB7B053CBDD3FC4AA740DF24C52B13C9"/>
    <w:rsid w:val="00CF1322"/>
  </w:style>
  <w:style w:type="paragraph" w:customStyle="1" w:styleId="F6814DCBE329CE499FB5B07878CA6BC3">
    <w:name w:val="F6814DCBE329CE499FB5B07878CA6BC3"/>
    <w:rsid w:val="00CF1322"/>
  </w:style>
  <w:style w:type="paragraph" w:customStyle="1" w:styleId="F18B884B97767C4EA22B383CDCCE115C">
    <w:name w:val="F18B884B97767C4EA22B383CDCCE115C"/>
    <w:rsid w:val="00CF1322"/>
  </w:style>
  <w:style w:type="paragraph" w:customStyle="1" w:styleId="12D7502268F2B24C863BDA7BBB35E980">
    <w:name w:val="12D7502268F2B24C863BDA7BBB35E980"/>
    <w:rsid w:val="00CF1322"/>
  </w:style>
  <w:style w:type="paragraph" w:customStyle="1" w:styleId="152BCDE87C3F474CB304669C9AB31C65">
    <w:name w:val="152BCDE87C3F474CB304669C9AB31C65"/>
    <w:rsid w:val="00CF1322"/>
  </w:style>
  <w:style w:type="paragraph" w:customStyle="1" w:styleId="A9E42FAC42BCFD4D9117CF005C40BB24">
    <w:name w:val="A9E42FAC42BCFD4D9117CF005C40BB24"/>
    <w:rsid w:val="00CF1322"/>
  </w:style>
  <w:style w:type="paragraph" w:customStyle="1" w:styleId="DB0C8BE34E2DF2439989196F4C167253">
    <w:name w:val="DB0C8BE34E2DF2439989196F4C167253"/>
    <w:rsid w:val="00CF1322"/>
  </w:style>
  <w:style w:type="paragraph" w:customStyle="1" w:styleId="696D4901E9AF9B43BD23C118D09148BD">
    <w:name w:val="696D4901E9AF9B43BD23C118D09148BD"/>
    <w:rsid w:val="00CF1322"/>
  </w:style>
  <w:style w:type="paragraph" w:customStyle="1" w:styleId="0505253F9336CF4896950DE333D75197">
    <w:name w:val="0505253F9336CF4896950DE333D75197"/>
    <w:rsid w:val="00CF1322"/>
  </w:style>
  <w:style w:type="paragraph" w:customStyle="1" w:styleId="A678E8F94F9EEB4391048EFC7B835AF7">
    <w:name w:val="A678E8F94F9EEB4391048EFC7B835AF7"/>
    <w:rsid w:val="00CF1322"/>
  </w:style>
  <w:style w:type="paragraph" w:customStyle="1" w:styleId="54786E3BE99FA54B945A836FDA21EFBB">
    <w:name w:val="54786E3BE99FA54B945A836FDA21EFBB"/>
    <w:rsid w:val="00CF1322"/>
  </w:style>
  <w:style w:type="paragraph" w:customStyle="1" w:styleId="24D173F3F04FEF45A70F814B07CAFB4B">
    <w:name w:val="24D173F3F04FEF45A70F814B07CAFB4B"/>
    <w:rsid w:val="00CF1322"/>
  </w:style>
  <w:style w:type="paragraph" w:customStyle="1" w:styleId="F58CEB6C1C29544FBAED8C80DB58A2A6">
    <w:name w:val="F58CEB6C1C29544FBAED8C80DB58A2A6"/>
    <w:rsid w:val="00CF1322"/>
  </w:style>
  <w:style w:type="paragraph" w:customStyle="1" w:styleId="EB24B02B1FB1E54D96F81913003D0E50">
    <w:name w:val="EB24B02B1FB1E54D96F81913003D0E50"/>
    <w:rsid w:val="00CF1322"/>
  </w:style>
  <w:style w:type="paragraph" w:customStyle="1" w:styleId="FFB3B08924DDEA4EA40B10FA1AB640EF">
    <w:name w:val="FFB3B08924DDEA4EA40B10FA1AB640EF"/>
    <w:rsid w:val="00CF1322"/>
  </w:style>
  <w:style w:type="paragraph" w:customStyle="1" w:styleId="3A147241ABF67349BD1FDF9CEF91DEEC">
    <w:name w:val="3A147241ABF67349BD1FDF9CEF91DEEC"/>
    <w:rsid w:val="00CF1322"/>
  </w:style>
  <w:style w:type="paragraph" w:customStyle="1" w:styleId="E1639ABD48DF94459FA6013D9B9D2DC2">
    <w:name w:val="E1639ABD48DF94459FA6013D9B9D2DC2"/>
    <w:rsid w:val="00CF1322"/>
  </w:style>
  <w:style w:type="paragraph" w:customStyle="1" w:styleId="A70396C1AC1FE745B8E36BB86B5B1EBB">
    <w:name w:val="A70396C1AC1FE745B8E36BB86B5B1EBB"/>
    <w:rsid w:val="00CF1322"/>
  </w:style>
  <w:style w:type="paragraph" w:customStyle="1" w:styleId="BA3BC120648A764C8182093D08D5A6C3">
    <w:name w:val="BA3BC120648A764C8182093D08D5A6C3"/>
    <w:rsid w:val="00CF1322"/>
  </w:style>
  <w:style w:type="paragraph" w:customStyle="1" w:styleId="2AF6AC7DBF6D8B43A96BB3D3215949AD">
    <w:name w:val="2AF6AC7DBF6D8B43A96BB3D3215949AD"/>
    <w:rsid w:val="00CF1322"/>
  </w:style>
  <w:style w:type="paragraph" w:customStyle="1" w:styleId="2EBE0F6C8ECD9648BCFDEB212B2E6427">
    <w:name w:val="2EBE0F6C8ECD9648BCFDEB212B2E6427"/>
    <w:rsid w:val="00CF1322"/>
  </w:style>
  <w:style w:type="paragraph" w:customStyle="1" w:styleId="CC8789854450A7449FB31CFD699CA8FD">
    <w:name w:val="CC8789854450A7449FB31CFD699CA8FD"/>
    <w:rsid w:val="00CF1322"/>
  </w:style>
  <w:style w:type="paragraph" w:customStyle="1" w:styleId="E18E033A9A65C143A54AC17C1CF55977">
    <w:name w:val="E18E033A9A65C143A54AC17C1CF55977"/>
    <w:rsid w:val="00CF1322"/>
  </w:style>
  <w:style w:type="paragraph" w:customStyle="1" w:styleId="63A69547B55BEF479FF416A1DD5FA15D">
    <w:name w:val="63A69547B55BEF479FF416A1DD5FA15D"/>
    <w:rsid w:val="00CF1322"/>
  </w:style>
  <w:style w:type="paragraph" w:customStyle="1" w:styleId="F95528554D7E9F458AB244996F86104C">
    <w:name w:val="F95528554D7E9F458AB244996F86104C"/>
    <w:rsid w:val="00CF1322"/>
  </w:style>
  <w:style w:type="paragraph" w:customStyle="1" w:styleId="9CE0024F91CE9C47B6B6F209214F1553">
    <w:name w:val="9CE0024F91CE9C47B6B6F209214F1553"/>
    <w:rsid w:val="00CF1322"/>
  </w:style>
  <w:style w:type="paragraph" w:customStyle="1" w:styleId="8F7ACBECBD4AFA4DA96EF5D1E841236F">
    <w:name w:val="8F7ACBECBD4AFA4DA96EF5D1E841236F"/>
    <w:rsid w:val="00CF1322"/>
  </w:style>
  <w:style w:type="paragraph" w:customStyle="1" w:styleId="02746A1455AE964AAE523B63D5CE1651">
    <w:name w:val="02746A1455AE964AAE523B63D5CE1651"/>
    <w:rsid w:val="00CF1322"/>
  </w:style>
  <w:style w:type="paragraph" w:customStyle="1" w:styleId="AA5D011B60081346B37336DAF9796E4B">
    <w:name w:val="AA5D011B60081346B37336DAF9796E4B"/>
    <w:rsid w:val="00CF1322"/>
  </w:style>
  <w:style w:type="paragraph" w:customStyle="1" w:styleId="03B71F1E4A05AE45B1915CAF26B076AC">
    <w:name w:val="03B71F1E4A05AE45B1915CAF26B076AC"/>
    <w:rsid w:val="00CF1322"/>
  </w:style>
  <w:style w:type="paragraph" w:customStyle="1" w:styleId="99C322B8D4345E4A8B98F84171C474BD">
    <w:name w:val="99C322B8D4345E4A8B98F84171C474BD"/>
    <w:rsid w:val="00CF1322"/>
  </w:style>
  <w:style w:type="paragraph" w:customStyle="1" w:styleId="9F547836924CA948A824166E481E798C">
    <w:name w:val="9F547836924CA948A824166E481E798C"/>
    <w:rsid w:val="00CF1322"/>
  </w:style>
  <w:style w:type="paragraph" w:customStyle="1" w:styleId="F4198E00C1216E469D3BF3EA23A4C8AF">
    <w:name w:val="F4198E00C1216E469D3BF3EA23A4C8AF"/>
    <w:rsid w:val="00CF1322"/>
  </w:style>
  <w:style w:type="paragraph" w:customStyle="1" w:styleId="6F964EC11D884C41BAF80A3D2F5E7416">
    <w:name w:val="6F964EC11D884C41BAF80A3D2F5E7416"/>
    <w:rsid w:val="00CF1322"/>
  </w:style>
  <w:style w:type="paragraph" w:customStyle="1" w:styleId="AACF6693656CC042B8B6227A84FC8B74">
    <w:name w:val="AACF6693656CC042B8B6227A84FC8B74"/>
    <w:rsid w:val="00CF1322"/>
  </w:style>
  <w:style w:type="paragraph" w:customStyle="1" w:styleId="F400CA3602D72D4EA29EABA77FDE90AB">
    <w:name w:val="F400CA3602D72D4EA29EABA77FDE90AB"/>
    <w:rsid w:val="00CF1322"/>
  </w:style>
  <w:style w:type="paragraph" w:customStyle="1" w:styleId="2E4DB26092EF944BB79E197D237693E5">
    <w:name w:val="2E4DB26092EF944BB79E197D237693E5"/>
    <w:rsid w:val="00CF1322"/>
  </w:style>
  <w:style w:type="paragraph" w:customStyle="1" w:styleId="71316C47EA8ED5408E6DC9EEC7F52FE4">
    <w:name w:val="71316C47EA8ED5408E6DC9EEC7F52FE4"/>
    <w:rsid w:val="00CF1322"/>
  </w:style>
  <w:style w:type="paragraph" w:customStyle="1" w:styleId="3FB4EFF9AF4B4F40916420E9AC666855">
    <w:name w:val="3FB4EFF9AF4B4F40916420E9AC666855"/>
    <w:rsid w:val="00CF1322"/>
  </w:style>
  <w:style w:type="paragraph" w:customStyle="1" w:styleId="57A317C4F07FB741A28D60328C8E9D49">
    <w:name w:val="57A317C4F07FB741A28D60328C8E9D49"/>
    <w:rsid w:val="00CF1322"/>
  </w:style>
  <w:style w:type="paragraph" w:customStyle="1" w:styleId="D999DF9F6C562044AEFF81CE077D0357">
    <w:name w:val="D999DF9F6C562044AEFF81CE077D0357"/>
    <w:rsid w:val="00CF1322"/>
  </w:style>
  <w:style w:type="paragraph" w:customStyle="1" w:styleId="6686EABC1BE30C4AA7F539FA59F4E4CF">
    <w:name w:val="6686EABC1BE30C4AA7F539FA59F4E4CF"/>
    <w:rsid w:val="00CF1322"/>
  </w:style>
  <w:style w:type="paragraph" w:customStyle="1" w:styleId="4067DB9BCC03B94DB881E3CA16A33717">
    <w:name w:val="4067DB9BCC03B94DB881E3CA16A33717"/>
    <w:rsid w:val="00CF1322"/>
  </w:style>
  <w:style w:type="paragraph" w:customStyle="1" w:styleId="94A888AF776BF448A835AAF1039470C3">
    <w:name w:val="94A888AF776BF448A835AAF1039470C3"/>
    <w:rsid w:val="00CF1322"/>
  </w:style>
  <w:style w:type="paragraph" w:customStyle="1" w:styleId="5E8B64F16DED6B4AB6A2BF3B1B43AA29">
    <w:name w:val="5E8B64F16DED6B4AB6A2BF3B1B43AA29"/>
    <w:rsid w:val="00CF1322"/>
  </w:style>
  <w:style w:type="paragraph" w:customStyle="1" w:styleId="3B6B4ABB326514479B38F286CADDE013">
    <w:name w:val="3B6B4ABB326514479B38F286CADDE013"/>
    <w:rsid w:val="00CF1322"/>
  </w:style>
  <w:style w:type="paragraph" w:customStyle="1" w:styleId="6905E82EE8085D479C54A71F1A401F0C">
    <w:name w:val="6905E82EE8085D479C54A71F1A401F0C"/>
    <w:rsid w:val="00CF1322"/>
  </w:style>
  <w:style w:type="paragraph" w:customStyle="1" w:styleId="F1F48C871203D6428255E9B486EBF6FE">
    <w:name w:val="F1F48C871203D6428255E9B486EBF6FE"/>
    <w:rsid w:val="00CF1322"/>
  </w:style>
  <w:style w:type="paragraph" w:customStyle="1" w:styleId="3053412E7387E945B27F61CAFED22BF9">
    <w:name w:val="3053412E7387E945B27F61CAFED22BF9"/>
    <w:rsid w:val="00CF1322"/>
  </w:style>
  <w:style w:type="paragraph" w:customStyle="1" w:styleId="96DEB49454CFFC44A8C5D01FCC328742">
    <w:name w:val="96DEB49454CFFC44A8C5D01FCC328742"/>
    <w:rsid w:val="00CF1322"/>
  </w:style>
  <w:style w:type="paragraph" w:customStyle="1" w:styleId="7164EC9B1AC16F42832BD1EF48507A64">
    <w:name w:val="7164EC9B1AC16F42832BD1EF48507A64"/>
    <w:rsid w:val="00CF1322"/>
  </w:style>
  <w:style w:type="paragraph" w:customStyle="1" w:styleId="B7F3492772EA2A41B470D19799AA38C2">
    <w:name w:val="B7F3492772EA2A41B470D19799AA38C2"/>
    <w:rsid w:val="00CF1322"/>
  </w:style>
  <w:style w:type="paragraph" w:customStyle="1" w:styleId="8F9F08D97AFF214F8A18227CB6258AF4">
    <w:name w:val="8F9F08D97AFF214F8A18227CB6258AF4"/>
    <w:rsid w:val="00CF13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26A8867E-0466-B34D-BC11-E7EB7280D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</TotalTime>
  <Pages>6</Pages>
  <Words>803</Words>
  <Characters>4580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1</cp:revision>
  <dcterms:created xsi:type="dcterms:W3CDTF">2015-05-26T11:16:00Z</dcterms:created>
  <dcterms:modified xsi:type="dcterms:W3CDTF">2015-05-26T11:29:00Z</dcterms:modified>
</cp:coreProperties>
</file>