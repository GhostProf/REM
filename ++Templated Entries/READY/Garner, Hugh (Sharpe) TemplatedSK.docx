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80063C90E54BF0A02B3E073400224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rsidR="00B574C9" w:rsidRDefault="000E6FEE" w:rsidP="000E6FEE">
            <w:r>
              <w:t>Emily</w:t>
            </w:r>
          </w:p>
        </w:tc>
        <w:sdt>
          <w:sdtPr>
            <w:alias w:val="Middle name"/>
            <w:tag w:val="authorMiddleName"/>
            <w:id w:val="-2076034781"/>
            <w:placeholder>
              <w:docPart w:val="9B468305BBA74A17AAEE45628E3987E9"/>
            </w:placeholder>
            <w:text/>
          </w:sdtPr>
          <w:sdtEndPr/>
          <w:sdtContent>
            <w:tc>
              <w:tcPr>
                <w:tcW w:w="2551" w:type="dxa"/>
              </w:tcPr>
              <w:p w:rsidR="00B574C9" w:rsidRDefault="000E6FEE" w:rsidP="000E6FEE">
                <w:r>
                  <w:t>Robins</w:t>
                </w:r>
              </w:p>
            </w:tc>
          </w:sdtContent>
        </w:sdt>
        <w:sdt>
          <w:sdtPr>
            <w:alias w:val="Last name"/>
            <w:tag w:val="authorLastName"/>
            <w:id w:val="-1088529830"/>
            <w:placeholder>
              <w:docPart w:val="43EFF82FD19647FFBF4DBC44AC3BFFB5"/>
            </w:placeholder>
            <w:text/>
          </w:sdtPr>
          <w:sdtEndPr/>
          <w:sdtContent>
            <w:tc>
              <w:tcPr>
                <w:tcW w:w="2642" w:type="dxa"/>
              </w:tcPr>
              <w:p w:rsidR="00B574C9" w:rsidRDefault="000E6FEE" w:rsidP="000E6FEE">
                <w:r>
                  <w:t>Sharpe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C5705EF3FEE4E06A231FC47211A1BC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85977DE5DE84C90AFB94CA26F0FF5C8"/>
            </w:placeholder>
            <w:text/>
          </w:sdtPr>
          <w:sdtEndPr/>
          <w:sdtContent>
            <w:tc>
              <w:tcPr>
                <w:tcW w:w="8525" w:type="dxa"/>
                <w:gridSpan w:val="4"/>
              </w:tcPr>
              <w:p w:rsidR="00B574C9" w:rsidRDefault="000E6FEE" w:rsidP="000E6FEE">
                <w:r>
                  <w:t>Keene State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0B863834054408399284AA1A2E92CEB"/>
            </w:placeholder>
            <w:text/>
          </w:sdtPr>
          <w:sdtEndPr/>
          <w:sdtContent>
            <w:tc>
              <w:tcPr>
                <w:tcW w:w="9016" w:type="dxa"/>
                <w:tcMar>
                  <w:top w:w="113" w:type="dxa"/>
                  <w:bottom w:w="113" w:type="dxa"/>
                </w:tcMar>
              </w:tcPr>
              <w:p w:rsidR="003F0D73" w:rsidRPr="00FB589A" w:rsidRDefault="000E6FEE" w:rsidP="000E6FEE">
                <w:pPr>
                  <w:rPr>
                    <w:b/>
                  </w:rPr>
                </w:pPr>
                <w:r w:rsidRPr="000E6FEE">
                  <w:t>Garner, Hugh (1913-1979)</w:t>
                </w:r>
              </w:p>
            </w:tc>
          </w:sdtContent>
        </w:sdt>
      </w:tr>
      <w:tr w:rsidR="00464699" w:rsidTr="007821B0">
        <w:sdt>
          <w:sdtPr>
            <w:alias w:val="Variant headwords"/>
            <w:tag w:val="variantHeadwords"/>
            <w:id w:val="173464402"/>
            <w:placeholder>
              <w:docPart w:val="F211DB7052C64DC68090CBF432BEC2A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DB17043C207424C8606F3D7C7DE2A8D"/>
            </w:placeholder>
          </w:sdtPr>
          <w:sdtEndPr/>
          <w:sdtContent>
            <w:tc>
              <w:tcPr>
                <w:tcW w:w="9016" w:type="dxa"/>
                <w:tcMar>
                  <w:top w:w="113" w:type="dxa"/>
                  <w:bottom w:w="113" w:type="dxa"/>
                </w:tcMar>
              </w:tcPr>
              <w:p w:rsidR="00E85A05" w:rsidRDefault="000E6FEE" w:rsidP="000E6FEE">
                <w:pPr>
                  <w:contextualSpacing/>
                </w:pPr>
                <w:r>
                  <w:t xml:space="preserve">Hugh Garner was a British-Canadian writer, journalist, and editor. His fictional writings reflect on the experiences of marginalized individuals, echoing his own early experiences of poverty and unemployment. Garner and his family moved from Batley, England, to Toronto, Ontario, when he was six years old, and settled in the working-class neighbourhood of </w:t>
                </w:r>
                <w:proofErr w:type="spellStart"/>
                <w:r>
                  <w:t>Cabbagetown</w:t>
                </w:r>
                <w:proofErr w:type="spellEnd"/>
                <w:r>
                  <w:t xml:space="preserve">. The Great Depression forced Garner to leave high school in search of work to support himself and his family. He held a wide variety of jobs, working as a bicycle messenger, a factory labourer, a newspaper copy boy, and even riding freight trains across North America to pursue short-term and seasonal farm jobs. Politicized by these experiences, Garner volunteered in the Spanish Civil War, serving with the Abraham Lincoln Battalion of the communist International Brigades. After the Fascist victory in 1939, he enlisted with first the Royal Canadian Artillery and then the Royal Canadian Navy in World War II. With the war’s conclusion he returned to Toronto where he made a career of his writing, managing to support his wife, Alice Gallant, and their two children, Barbara and Hugh Jr., through the publication of short stories, novels, plays, radio and television scripts, and articles, and through his editorial work at </w:t>
                </w:r>
                <w:r>
                  <w:rPr>
                    <w:i/>
                  </w:rPr>
                  <w:t xml:space="preserve">Saturday Night Magazine </w:t>
                </w:r>
                <w:r>
                  <w:t xml:space="preserve">and </w:t>
                </w:r>
                <w:r>
                  <w:rPr>
                    <w:i/>
                  </w:rPr>
                  <w:t>New Liberty Magazine</w:t>
                </w:r>
                <w:r>
                  <w:t xml:space="preserve">.  </w:t>
                </w:r>
              </w:p>
            </w:tc>
          </w:sdtContent>
        </w:sdt>
      </w:tr>
      <w:tr w:rsidR="003F0D73" w:rsidTr="003F0D73">
        <w:sdt>
          <w:sdtPr>
            <w:alias w:val="Article text"/>
            <w:tag w:val="articleText"/>
            <w:id w:val="634067588"/>
            <w:placeholder>
              <w:docPart w:val="BD2E6297728F4D58B6D77E0D0A17F588"/>
            </w:placeholder>
          </w:sdtPr>
          <w:sdtEndPr/>
          <w:sdtContent>
            <w:tc>
              <w:tcPr>
                <w:tcW w:w="9016" w:type="dxa"/>
                <w:tcMar>
                  <w:top w:w="113" w:type="dxa"/>
                  <w:bottom w:w="113" w:type="dxa"/>
                </w:tcMar>
              </w:tcPr>
              <w:p w:rsidR="000E6FEE" w:rsidRDefault="000E6FEE" w:rsidP="000E6FEE">
                <w:pPr>
                  <w:contextualSpacing/>
                </w:pPr>
                <w:r>
                  <w:t xml:space="preserve">Hugh Garner was a British-Canadian writer, journalist, and editor. His fictional writings reflect on the experiences of marginalized individuals, echoing his own early experiences of poverty and unemployment. </w:t>
                </w:r>
              </w:p>
              <w:p w:rsidR="000E6FEE" w:rsidRDefault="000E6FEE" w:rsidP="000E6FEE">
                <w:pPr>
                  <w:contextualSpacing/>
                </w:pPr>
              </w:p>
              <w:p w:rsidR="000E6FEE" w:rsidRDefault="000E6FEE" w:rsidP="000E6FEE">
                <w:pPr>
                  <w:contextualSpacing/>
                </w:pPr>
                <w:r>
                  <w:t xml:space="preserve">Garner and his family moved from Batley, England, to Toronto, Ontario, when he was six years old, and settled in the working-class neighbourhood of </w:t>
                </w:r>
                <w:proofErr w:type="spellStart"/>
                <w:r>
                  <w:t>Cabbagetown</w:t>
                </w:r>
                <w:proofErr w:type="spellEnd"/>
                <w:r>
                  <w:t xml:space="preserve">. The Great Depression forced Garner to leave high school in search of work to support himself and his family. He held a wide variety of jobs, working as a bicycle messenger, a factory labourer, a newspaper copy boy, and even riding freight trains across North America to pursue short-term and seasonal farm jobs. Politicized by these experiences, Garner volunteered in the Spanish Civil War, serving with the Abraham Lincoln Battalion of the communist International Brigades. After the Fascist victory in 1939, he enlisted with first the Royal Canadian Artillery and then the Royal Canadian Navy in World War II. With the war’s conclusion he returned to Toronto where he made a career of his writing, managing to support his wife, Alice Gallant, and their two children, Barbara and Hugh Jr., through the publication of short stories, novels, plays, radio and television scripts, and articles, and through his editorial work at </w:t>
                </w:r>
                <w:r>
                  <w:rPr>
                    <w:i/>
                  </w:rPr>
                  <w:t xml:space="preserve">Saturday Night Magazine </w:t>
                </w:r>
                <w:r>
                  <w:t xml:space="preserve">and </w:t>
                </w:r>
                <w:r>
                  <w:rPr>
                    <w:i/>
                  </w:rPr>
                  <w:t>New Liberty Magazine</w:t>
                </w:r>
                <w:r>
                  <w:t xml:space="preserve">.  </w:t>
                </w:r>
              </w:p>
              <w:p w:rsidR="000E6FEE" w:rsidRDefault="000E6FEE" w:rsidP="000E6FEE">
                <w:pPr>
                  <w:contextualSpacing/>
                </w:pPr>
              </w:p>
              <w:p w:rsidR="000E6FEE" w:rsidRDefault="000E6FEE" w:rsidP="000E6FEE">
                <w:pPr>
                  <w:contextualSpacing/>
                </w:pPr>
                <w:r>
                  <w:t xml:space="preserve">In his fiction, Garner wrote in a literary realist style deeply engaged with proletarian and socialist causes and tropes. His oeuvre depicts the experiences of working-class characters of different ages, genders, races, ethnicities, nationalities, and abilities from across North America. Garner </w:t>
                </w:r>
                <w:r>
                  <w:lastRenderedPageBreak/>
                  <w:t xml:space="preserve">was outspoken about his reliance on publishing to support his family and the fact that this career path required a populist approach, in which he wrote for a variety of audiences and venues. While he published in mainstream magazines, literary journals, and local newspapers alike, he is perhaps best known for his bildungsroman </w:t>
                </w:r>
                <w:proofErr w:type="spellStart"/>
                <w:r>
                  <w:rPr>
                    <w:i/>
                  </w:rPr>
                  <w:t>Cabbagetown</w:t>
                </w:r>
                <w:proofErr w:type="spellEnd"/>
                <w:r>
                  <w:t xml:space="preserve"> (first published in a truncated form in 1950, then published in full in 1968), which traces the protagonist’s early experiences of the Great Depression to his arrival on the battlefields of the Spanish Civil War. Garner also took an innovative approach to publication, revising many of his works of short fiction into radio and television shows, plays, and book collections. One of these collections, </w:t>
                </w:r>
                <w:r>
                  <w:rPr>
                    <w:i/>
                  </w:rPr>
                  <w:t xml:space="preserve">Hugh Garner’s Best Stories </w:t>
                </w:r>
                <w:r>
                  <w:t xml:space="preserve">(1963), earned him </w:t>
                </w:r>
                <w:r w:rsidRPr="004C0665">
                  <w:t xml:space="preserve">the </w:t>
                </w:r>
                <w:r>
                  <w:t xml:space="preserve">Canadian </w:t>
                </w:r>
                <w:r w:rsidRPr="004C0665">
                  <w:t>Governor General’s Literary Award</w:t>
                </w:r>
                <w:r>
                  <w:t xml:space="preserve"> for Fiction</w:t>
                </w:r>
                <w:r w:rsidRPr="004C0665">
                  <w:t xml:space="preserve">. </w:t>
                </w:r>
              </w:p>
              <w:p w:rsidR="000E6FEE" w:rsidRDefault="000E6FEE" w:rsidP="000E6FEE">
                <w:pPr>
                  <w:contextualSpacing/>
                </w:pPr>
              </w:p>
              <w:p w:rsidR="000E6FEE" w:rsidRPr="004C0665" w:rsidRDefault="000E6FEE" w:rsidP="000E6FEE">
                <w:pPr>
                  <w:rPr>
                    <w:b/>
                  </w:rPr>
                </w:pPr>
              </w:p>
              <w:p w:rsidR="000E6FEE" w:rsidRDefault="000E6FEE" w:rsidP="000E6FEE">
                <w:pPr>
                  <w:pStyle w:val="Heading1"/>
                </w:pPr>
                <w:r w:rsidRPr="004C0665">
                  <w:t>L</w:t>
                </w:r>
                <w:r>
                  <w:t>ist of Works</w:t>
                </w:r>
              </w:p>
              <w:p w:rsidR="000E6FEE" w:rsidRPr="004C0665" w:rsidRDefault="000E6FEE" w:rsidP="00CD5DF0">
                <w:pPr>
                  <w:pStyle w:val="Heading2"/>
                </w:pPr>
                <w:r w:rsidRPr="004C0665">
                  <w:t>Novels</w:t>
                </w:r>
              </w:p>
              <w:p w:rsidR="000E6FEE" w:rsidRPr="004C0665" w:rsidRDefault="000E6FEE" w:rsidP="000E6FEE">
                <w:pPr>
                  <w:ind w:left="720" w:hanging="720"/>
                </w:pPr>
                <w:r w:rsidRPr="004C0665">
                  <w:rPr>
                    <w:i/>
                  </w:rPr>
                  <w:t>Storm Below</w:t>
                </w:r>
                <w:r w:rsidRPr="004C0665">
                  <w:t xml:space="preserve"> </w:t>
                </w:r>
                <w:r>
                  <w:t>(</w:t>
                </w:r>
                <w:r w:rsidRPr="004C0665">
                  <w:t>1949</w:t>
                </w:r>
                <w:r>
                  <w:t>)</w:t>
                </w:r>
                <w:r w:rsidRPr="004C0665">
                  <w:t xml:space="preserve"> </w:t>
                </w:r>
              </w:p>
              <w:p w:rsidR="000E6FEE" w:rsidRDefault="000E6FEE" w:rsidP="000E6FEE">
                <w:proofErr w:type="spellStart"/>
                <w:r w:rsidRPr="004C0665">
                  <w:rPr>
                    <w:i/>
                  </w:rPr>
                  <w:t>Cabbagetown</w:t>
                </w:r>
                <w:proofErr w:type="spellEnd"/>
                <w:r w:rsidRPr="004C0665">
                  <w:t xml:space="preserve"> </w:t>
                </w:r>
                <w:r>
                  <w:t>(</w:t>
                </w:r>
                <w:r w:rsidRPr="004C0665">
                  <w:t>1950</w:t>
                </w:r>
                <w:r>
                  <w:t>; r</w:t>
                </w:r>
                <w:r w:rsidRPr="004C0665">
                  <w:t>evised and expanded</w:t>
                </w:r>
                <w:r>
                  <w:t xml:space="preserve"> 1968)</w:t>
                </w:r>
              </w:p>
              <w:p w:rsidR="000E6FEE" w:rsidRDefault="000E6FEE" w:rsidP="000E6FEE">
                <w:r w:rsidRPr="004C0665">
                  <w:rPr>
                    <w:i/>
                  </w:rPr>
                  <w:t>Waste No Tears</w:t>
                </w:r>
                <w:r>
                  <w:rPr>
                    <w:i/>
                  </w:rPr>
                  <w:t xml:space="preserve"> </w:t>
                </w:r>
                <w:r>
                  <w:t>(Jarvis Warwick, pseud.,</w:t>
                </w:r>
                <w:r w:rsidRPr="004C0665">
                  <w:t xml:space="preserve"> 1950</w:t>
                </w:r>
                <w:r>
                  <w:t>)</w:t>
                </w:r>
              </w:p>
              <w:p w:rsidR="000E6FEE" w:rsidRDefault="000E6FEE" w:rsidP="000E6FEE">
                <w:r w:rsidRPr="004C0665">
                  <w:rPr>
                    <w:i/>
                  </w:rPr>
                  <w:t>Present Reckoning</w:t>
                </w:r>
                <w:r w:rsidRPr="004C0665">
                  <w:t xml:space="preserve"> </w:t>
                </w:r>
                <w:r>
                  <w:t>(</w:t>
                </w:r>
                <w:r w:rsidRPr="004C0665">
                  <w:t>1951</w:t>
                </w:r>
                <w:r>
                  <w:t>)</w:t>
                </w:r>
              </w:p>
              <w:p w:rsidR="000E6FEE" w:rsidRDefault="000E6FEE" w:rsidP="000E6FEE">
                <w:r w:rsidRPr="004C0665">
                  <w:rPr>
                    <w:i/>
                  </w:rPr>
                  <w:t>Silence on the Shore</w:t>
                </w:r>
                <w:r w:rsidRPr="004C0665">
                  <w:t xml:space="preserve"> </w:t>
                </w:r>
                <w:r>
                  <w:t>(</w:t>
                </w:r>
                <w:r w:rsidRPr="004C0665">
                  <w:t>1962</w:t>
                </w:r>
                <w:r>
                  <w:t>)</w:t>
                </w:r>
                <w:r w:rsidRPr="004C0665">
                  <w:t xml:space="preserve"> </w:t>
                </w:r>
              </w:p>
              <w:p w:rsidR="000E6FEE" w:rsidRPr="004C0665" w:rsidRDefault="000E6FEE" w:rsidP="000E6FEE">
                <w:pPr>
                  <w:ind w:left="720" w:hanging="720"/>
                </w:pPr>
                <w:r w:rsidRPr="004C0665">
                  <w:rPr>
                    <w:i/>
                  </w:rPr>
                  <w:t>A Nice Place to Visit</w:t>
                </w:r>
                <w:r>
                  <w:t xml:space="preserve"> (</w:t>
                </w:r>
                <w:r w:rsidRPr="004C0665">
                  <w:t>1970</w:t>
                </w:r>
                <w:r>
                  <w:t>)</w:t>
                </w:r>
              </w:p>
              <w:p w:rsidR="000E6FEE" w:rsidRDefault="000E6FEE" w:rsidP="000E6FEE">
                <w:pPr>
                  <w:ind w:left="720" w:hanging="720"/>
                </w:pPr>
                <w:r w:rsidRPr="004C0665">
                  <w:rPr>
                    <w:i/>
                  </w:rPr>
                  <w:t>The Sin Sniper</w:t>
                </w:r>
                <w:r w:rsidRPr="004C0665">
                  <w:t xml:space="preserve"> </w:t>
                </w:r>
                <w:r>
                  <w:t>(</w:t>
                </w:r>
                <w:r w:rsidRPr="004C0665">
                  <w:t>19</w:t>
                </w:r>
                <w:r>
                  <w:t>70)</w:t>
                </w:r>
                <w:r w:rsidRPr="004C0665">
                  <w:t xml:space="preserve"> </w:t>
                </w:r>
              </w:p>
              <w:p w:rsidR="000E6FEE" w:rsidRDefault="000E6FEE" w:rsidP="000E6FEE">
                <w:r w:rsidRPr="004C0665">
                  <w:rPr>
                    <w:i/>
                  </w:rPr>
                  <w:t>Death in Don Mills: A Murder Mystery</w:t>
                </w:r>
                <w:r>
                  <w:rPr>
                    <w:i/>
                  </w:rPr>
                  <w:t xml:space="preserve"> </w:t>
                </w:r>
                <w:r>
                  <w:t>(</w:t>
                </w:r>
                <w:r w:rsidRPr="004C0665">
                  <w:t>1975</w:t>
                </w:r>
                <w:r>
                  <w:t>)</w:t>
                </w:r>
              </w:p>
              <w:p w:rsidR="000E6FEE" w:rsidRPr="004C0665" w:rsidRDefault="000E6FEE" w:rsidP="000E6FEE">
                <w:pPr>
                  <w:ind w:left="720" w:hanging="720"/>
                </w:pPr>
                <w:r w:rsidRPr="004C0665">
                  <w:rPr>
                    <w:i/>
                  </w:rPr>
                  <w:t>The Intruders</w:t>
                </w:r>
                <w:r>
                  <w:t xml:space="preserve"> (</w:t>
                </w:r>
                <w:r w:rsidRPr="004C0665">
                  <w:t>1976</w:t>
                </w:r>
                <w:r>
                  <w:t>)</w:t>
                </w:r>
              </w:p>
              <w:p w:rsidR="000E6FEE" w:rsidRPr="004C0665" w:rsidRDefault="000E6FEE" w:rsidP="000E6FEE">
                <w:pPr>
                  <w:ind w:left="720" w:hanging="720"/>
                </w:pPr>
                <w:r w:rsidRPr="004C0665">
                  <w:rPr>
                    <w:i/>
                  </w:rPr>
                  <w:t>Murder Has</w:t>
                </w:r>
                <w:bookmarkStart w:id="0" w:name="_GoBack"/>
                <w:bookmarkEnd w:id="0"/>
                <w:r w:rsidRPr="004C0665">
                  <w:rPr>
                    <w:i/>
                  </w:rPr>
                  <w:t xml:space="preserve"> Your Number: An Inspector Dumont Mystery</w:t>
                </w:r>
                <w:r>
                  <w:rPr>
                    <w:i/>
                  </w:rPr>
                  <w:t xml:space="preserve"> </w:t>
                </w:r>
                <w:r>
                  <w:t>(</w:t>
                </w:r>
                <w:r w:rsidRPr="004C0665">
                  <w:t>1978</w:t>
                </w:r>
                <w:r>
                  <w:t>)</w:t>
                </w:r>
              </w:p>
              <w:p w:rsidR="000E6FEE" w:rsidRPr="00CD41F5" w:rsidRDefault="000E6FEE" w:rsidP="000E6FEE">
                <w:pPr>
                  <w:rPr>
                    <w:u w:val="single"/>
                  </w:rPr>
                </w:pPr>
                <w:r w:rsidRPr="004C0665">
                  <w:rPr>
                    <w:i/>
                  </w:rPr>
                  <w:t>Don’t Deal Five Deuces: An Inspector Dumont Mystery</w:t>
                </w:r>
                <w:r>
                  <w:rPr>
                    <w:i/>
                  </w:rPr>
                  <w:t xml:space="preserve"> </w:t>
                </w:r>
                <w:r>
                  <w:t xml:space="preserve">(with Paul </w:t>
                </w:r>
                <w:proofErr w:type="spellStart"/>
                <w:r>
                  <w:t>Stuewe</w:t>
                </w:r>
                <w:proofErr w:type="spellEnd"/>
                <w:r>
                  <w:t>,</w:t>
                </w:r>
                <w:r w:rsidRPr="004C0665">
                  <w:t xml:space="preserve"> 1992</w:t>
                </w:r>
                <w:r>
                  <w:t>)</w:t>
                </w:r>
              </w:p>
              <w:p w:rsidR="000E6FEE" w:rsidRPr="004C0665" w:rsidRDefault="000E6FEE" w:rsidP="000E6FEE">
                <w:pPr>
                  <w:rPr>
                    <w:u w:val="single"/>
                  </w:rPr>
                </w:pPr>
              </w:p>
              <w:p w:rsidR="000E6FEE" w:rsidRPr="004C0665" w:rsidRDefault="000E6FEE" w:rsidP="00CD5DF0">
                <w:pPr>
                  <w:pStyle w:val="Heading2"/>
                </w:pPr>
                <w:r w:rsidRPr="004C0665">
                  <w:t>Short Stories</w:t>
                </w:r>
              </w:p>
              <w:p w:rsidR="000E6FEE" w:rsidRPr="004C0665" w:rsidRDefault="000E6FEE" w:rsidP="000E6FEE">
                <w:r w:rsidRPr="004C0665">
                  <w:rPr>
                    <w:i/>
                  </w:rPr>
                  <w:t>The Yellow Sweater and Other Stories</w:t>
                </w:r>
                <w:r>
                  <w:rPr>
                    <w:i/>
                  </w:rPr>
                  <w:t xml:space="preserve"> </w:t>
                </w:r>
                <w:r>
                  <w:t>(1952)</w:t>
                </w:r>
              </w:p>
              <w:p w:rsidR="000E6FEE" w:rsidRPr="004C0665" w:rsidRDefault="000E6FEE" w:rsidP="000E6FEE">
                <w:pPr>
                  <w:ind w:left="720" w:hanging="720"/>
                </w:pPr>
                <w:r w:rsidRPr="004C0665">
                  <w:rPr>
                    <w:i/>
                  </w:rPr>
                  <w:t>Hugh Garner’s Best Stories</w:t>
                </w:r>
                <w:r>
                  <w:rPr>
                    <w:i/>
                  </w:rPr>
                  <w:t xml:space="preserve"> </w:t>
                </w:r>
                <w:r>
                  <w:t>(1963)</w:t>
                </w:r>
                <w:r w:rsidRPr="004C0665">
                  <w:t xml:space="preserve"> </w:t>
                </w:r>
              </w:p>
              <w:p w:rsidR="000E6FEE" w:rsidRDefault="000E6FEE" w:rsidP="000E6FEE">
                <w:pPr>
                  <w:ind w:left="720" w:hanging="720"/>
                </w:pPr>
                <w:r w:rsidRPr="004C0665">
                  <w:rPr>
                    <w:i/>
                  </w:rPr>
                  <w:t>Men and Women</w:t>
                </w:r>
                <w:r w:rsidRPr="004C0665">
                  <w:t xml:space="preserve"> </w:t>
                </w:r>
                <w:r>
                  <w:t>(</w:t>
                </w:r>
                <w:r w:rsidRPr="004C0665">
                  <w:t>1966</w:t>
                </w:r>
                <w:r>
                  <w:t>)</w:t>
                </w:r>
              </w:p>
              <w:p w:rsidR="000E6FEE" w:rsidRPr="004C0665" w:rsidRDefault="000E6FEE" w:rsidP="000E6FEE">
                <w:pPr>
                  <w:ind w:left="720" w:hanging="720"/>
                </w:pPr>
                <w:r w:rsidRPr="004C0665">
                  <w:rPr>
                    <w:i/>
                  </w:rPr>
                  <w:t>Violation of the Virgins and Other Stories</w:t>
                </w:r>
                <w:r>
                  <w:t xml:space="preserve"> (1</w:t>
                </w:r>
                <w:r w:rsidRPr="004C0665">
                  <w:t>971</w:t>
                </w:r>
                <w:r>
                  <w:t>)</w:t>
                </w:r>
              </w:p>
              <w:p w:rsidR="000E6FEE" w:rsidRPr="004C0665" w:rsidRDefault="000E6FEE" w:rsidP="000E6FEE">
                <w:pPr>
                  <w:ind w:left="720" w:hanging="720"/>
                  <w:rPr>
                    <w:b/>
                  </w:rPr>
                </w:pPr>
                <w:r w:rsidRPr="004C0665">
                  <w:rPr>
                    <w:i/>
                  </w:rPr>
                  <w:t>The Legs of the Lame and Other Stories</w:t>
                </w:r>
                <w:r>
                  <w:rPr>
                    <w:i/>
                  </w:rPr>
                  <w:t xml:space="preserve"> </w:t>
                </w:r>
                <w:r>
                  <w:t>(</w:t>
                </w:r>
                <w:r w:rsidRPr="004C0665">
                  <w:t>197</w:t>
                </w:r>
                <w:r>
                  <w:t>5)</w:t>
                </w:r>
              </w:p>
              <w:p w:rsidR="000E6FEE" w:rsidRDefault="000E6FEE" w:rsidP="000E6FEE">
                <w:pPr>
                  <w:rPr>
                    <w:u w:val="single"/>
                  </w:rPr>
                </w:pPr>
              </w:p>
              <w:p w:rsidR="000E6FEE" w:rsidRPr="004C0665" w:rsidRDefault="000E6FEE" w:rsidP="00CD5DF0">
                <w:pPr>
                  <w:pStyle w:val="Heading2"/>
                </w:pPr>
                <w:r w:rsidRPr="004C0665">
                  <w:t>Plays</w:t>
                </w:r>
              </w:p>
              <w:p w:rsidR="000E6FEE" w:rsidRDefault="000E6FEE" w:rsidP="000E6FEE">
                <w:r w:rsidRPr="004C0665">
                  <w:rPr>
                    <w:i/>
                  </w:rPr>
                  <w:t>Three Women: A Trilogy of One-Act Plays</w:t>
                </w:r>
                <w:r>
                  <w:t xml:space="preserve"> (1973)</w:t>
                </w:r>
                <w:r w:rsidRPr="004C0665">
                  <w:t xml:space="preserve">  </w:t>
                </w:r>
              </w:p>
              <w:p w:rsidR="000E6FEE" w:rsidRDefault="000E6FEE" w:rsidP="00CD5DF0">
                <w:pPr>
                  <w:pStyle w:val="Heading2"/>
                </w:pPr>
              </w:p>
              <w:p w:rsidR="000E6FEE" w:rsidRDefault="000E6FEE" w:rsidP="00CD5DF0">
                <w:pPr>
                  <w:pStyle w:val="Heading2"/>
                </w:pPr>
                <w:r w:rsidRPr="004C0665">
                  <w:t>Autobiography</w:t>
                </w:r>
              </w:p>
              <w:p w:rsidR="000E6FEE" w:rsidRPr="004C0665" w:rsidRDefault="000E6FEE" w:rsidP="000E6FEE">
                <w:r w:rsidRPr="004C0665">
                  <w:rPr>
                    <w:i/>
                  </w:rPr>
                  <w:t>One Damn Thing after Another! The Life Story of a Canadian Writer</w:t>
                </w:r>
                <w:r>
                  <w:t xml:space="preserve"> (1973)</w:t>
                </w:r>
                <w:r w:rsidRPr="004C0665">
                  <w:t xml:space="preserve"> </w:t>
                </w:r>
              </w:p>
              <w:p w:rsidR="000E6FEE" w:rsidRPr="004C0665" w:rsidRDefault="000E6FEE" w:rsidP="000E6FEE">
                <w:pPr>
                  <w:rPr>
                    <w:u w:val="single"/>
                  </w:rPr>
                </w:pPr>
              </w:p>
              <w:p w:rsidR="000E6FEE" w:rsidRPr="004C0665" w:rsidRDefault="000E6FEE" w:rsidP="00CD5DF0">
                <w:pPr>
                  <w:pStyle w:val="Heading2"/>
                </w:pPr>
                <w:r>
                  <w:t>Other</w:t>
                </w:r>
              </w:p>
              <w:p w:rsidR="003F0D73" w:rsidRDefault="000E6FEE" w:rsidP="00C27FAB">
                <w:r w:rsidRPr="004C0665">
                  <w:rPr>
                    <w:i/>
                  </w:rPr>
                  <w:t>Author, Author!</w:t>
                </w:r>
                <w:r w:rsidRPr="004C0665">
                  <w:t xml:space="preserve"> </w:t>
                </w:r>
                <w:r>
                  <w:t>(1964) (magazine articles)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B960670E2E045AE970C0D0B669E63CC"/>
              </w:placeholder>
            </w:sdtPr>
            <w:sdtEndPr/>
            <w:sdtContent>
              <w:p w:rsidR="000E6FEE" w:rsidRDefault="000E6FEE" w:rsidP="000E6FEE">
                <w:sdt>
                  <w:sdtPr>
                    <w:id w:val="1111090035"/>
                    <w:citation/>
                  </w:sdtPr>
                  <w:sdtContent>
                    <w:r>
                      <w:fldChar w:fldCharType="begin"/>
                    </w:r>
                    <w:r>
                      <w:rPr>
                        <w:lang w:val="en-CA"/>
                      </w:rPr>
                      <w:instrText xml:space="preserve"> CITATION Fet72 \l 4105 </w:instrText>
                    </w:r>
                    <w:r>
                      <w:fldChar w:fldCharType="separate"/>
                    </w:r>
                    <w:r>
                      <w:rPr>
                        <w:noProof/>
                        <w:lang w:val="en-CA"/>
                      </w:rPr>
                      <w:t xml:space="preserve"> </w:t>
                    </w:r>
                    <w:r w:rsidRPr="000E6FEE">
                      <w:rPr>
                        <w:noProof/>
                        <w:lang w:val="en-CA"/>
                      </w:rPr>
                      <w:t>(Fetherling)</w:t>
                    </w:r>
                    <w:r>
                      <w:fldChar w:fldCharType="end"/>
                    </w:r>
                  </w:sdtContent>
                </w:sdt>
              </w:p>
              <w:p w:rsidR="000E6FEE" w:rsidRDefault="000E6FEE" w:rsidP="000E6FEE">
                <w:sdt>
                  <w:sdtPr>
                    <w:id w:val="1602841201"/>
                    <w:citation/>
                  </w:sdtPr>
                  <w:sdtContent>
                    <w:r>
                      <w:fldChar w:fldCharType="begin"/>
                    </w:r>
                    <w:r>
                      <w:rPr>
                        <w:lang w:val="en-CA"/>
                      </w:rPr>
                      <w:instrText xml:space="preserve"> CITATION Forwn \l 4105 </w:instrText>
                    </w:r>
                    <w:r>
                      <w:fldChar w:fldCharType="separate"/>
                    </w:r>
                    <w:r w:rsidRPr="000E6FEE">
                      <w:rPr>
                        <w:noProof/>
                        <w:lang w:val="en-CA"/>
                      </w:rPr>
                      <w:t>(Fortin)</w:t>
                    </w:r>
                    <w:r>
                      <w:fldChar w:fldCharType="end"/>
                    </w:r>
                  </w:sdtContent>
                </w:sdt>
              </w:p>
              <w:p w:rsidR="000E6FEE" w:rsidRDefault="000E6FEE" w:rsidP="000E6FEE">
                <w:sdt>
                  <w:sdtPr>
                    <w:id w:val="-1602174959"/>
                    <w:citation/>
                  </w:sdtPr>
                  <w:sdtContent>
                    <w:r>
                      <w:fldChar w:fldCharType="begin"/>
                    </w:r>
                    <w:r>
                      <w:rPr>
                        <w:lang w:val="en-CA"/>
                      </w:rPr>
                      <w:instrText xml:space="preserve"> CITATION Ken89 \l 4105 </w:instrText>
                    </w:r>
                    <w:r>
                      <w:fldChar w:fldCharType="separate"/>
                    </w:r>
                    <w:r w:rsidRPr="000E6FEE">
                      <w:rPr>
                        <w:noProof/>
                        <w:lang w:val="en-CA"/>
                      </w:rPr>
                      <w:t>(Kennedy)</w:t>
                    </w:r>
                    <w:r>
                      <w:fldChar w:fldCharType="end"/>
                    </w:r>
                  </w:sdtContent>
                </w:sdt>
              </w:p>
              <w:p w:rsidR="000E6FEE" w:rsidRPr="006F0C28" w:rsidRDefault="000E6FEE" w:rsidP="000E6FEE">
                <w:sdt>
                  <w:sdtPr>
                    <w:id w:val="998308969"/>
                    <w:citation/>
                  </w:sdtPr>
                  <w:sdtContent>
                    <w:r>
                      <w:fldChar w:fldCharType="begin"/>
                    </w:r>
                    <w:r>
                      <w:rPr>
                        <w:lang w:val="en-CA"/>
                      </w:rPr>
                      <w:instrText xml:space="preserve">CITATION Stu84 \l 4105 </w:instrText>
                    </w:r>
                    <w:r>
                      <w:fldChar w:fldCharType="separate"/>
                    </w:r>
                    <w:r w:rsidRPr="000E6FEE">
                      <w:rPr>
                        <w:noProof/>
                        <w:lang w:val="en-CA"/>
                      </w:rPr>
                      <w:t>(Stuewe)</w:t>
                    </w:r>
                    <w:r>
                      <w:fldChar w:fldCharType="end"/>
                    </w:r>
                  </w:sdtContent>
                </w:sdt>
              </w:p>
              <w:p w:rsidR="000E6FEE" w:rsidRDefault="000E6FEE" w:rsidP="000E6FEE">
                <w:sdt>
                  <w:sdtPr>
                    <w:id w:val="888233690"/>
                    <w:citation/>
                  </w:sdtPr>
                  <w:sdtContent>
                    <w:r>
                      <w:fldChar w:fldCharType="begin"/>
                    </w:r>
                    <w:r>
                      <w:rPr>
                        <w:i/>
                        <w:lang w:val="en-CA"/>
                      </w:rPr>
                      <w:instrText xml:space="preserve">CITATION Ste88 \l 4105 </w:instrText>
                    </w:r>
                    <w:r>
                      <w:fldChar w:fldCharType="separate"/>
                    </w:r>
                    <w:r w:rsidRPr="000E6FEE">
                      <w:rPr>
                        <w:noProof/>
                        <w:lang w:val="en-CA"/>
                      </w:rPr>
                      <w:t>(Stuewe, The Storms Below: The Turbulent Life and Times of Hugh Garner)</w:t>
                    </w:r>
                    <w:r>
                      <w:fldChar w:fldCharType="end"/>
                    </w:r>
                  </w:sdtContent>
                </w:sdt>
              </w:p>
              <w:p w:rsidR="003235A7" w:rsidRDefault="000E6FEE" w:rsidP="00FB11DE">
                <w:sdt>
                  <w:sdtPr>
                    <w:id w:val="447667879"/>
                    <w:citation/>
                  </w:sdtPr>
                  <w:sdtContent>
                    <w:r>
                      <w:fldChar w:fldCharType="begin"/>
                    </w:r>
                    <w:r>
                      <w:rPr>
                        <w:lang w:val="en-CA"/>
                      </w:rPr>
                      <w:instrText xml:space="preserve"> CITATION Zez89 \l 4105 </w:instrText>
                    </w:r>
                    <w:r>
                      <w:fldChar w:fldCharType="separate"/>
                    </w:r>
                    <w:r w:rsidRPr="000E6FEE">
                      <w:rPr>
                        <w:noProof/>
                        <w:lang w:val="en-CA"/>
                      </w:rPr>
                      <w:t>(Zezulka)</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836" w:rsidRDefault="00321836" w:rsidP="007A0D55">
      <w:pPr>
        <w:spacing w:after="0" w:line="240" w:lineRule="auto"/>
      </w:pPr>
      <w:r>
        <w:separator/>
      </w:r>
    </w:p>
  </w:endnote>
  <w:endnote w:type="continuationSeparator" w:id="0">
    <w:p w:rsidR="00321836" w:rsidRDefault="003218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836" w:rsidRDefault="00321836" w:rsidP="007A0D55">
      <w:pPr>
        <w:spacing w:after="0" w:line="240" w:lineRule="auto"/>
      </w:pPr>
      <w:r>
        <w:separator/>
      </w:r>
    </w:p>
  </w:footnote>
  <w:footnote w:type="continuationSeparator" w:id="0">
    <w:p w:rsidR="00321836" w:rsidRDefault="0032183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FEE"/>
    <w:rsid w:val="00021753"/>
    <w:rsid w:val="00032559"/>
    <w:rsid w:val="00052040"/>
    <w:rsid w:val="000B25AE"/>
    <w:rsid w:val="000B55AB"/>
    <w:rsid w:val="000D24DC"/>
    <w:rsid w:val="000E6FE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36"/>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5DF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F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F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80063C90E54BF0A02B3E073400224E"/>
        <w:category>
          <w:name w:val="General"/>
          <w:gallery w:val="placeholder"/>
        </w:category>
        <w:types>
          <w:type w:val="bbPlcHdr"/>
        </w:types>
        <w:behaviors>
          <w:behavior w:val="content"/>
        </w:behaviors>
        <w:guid w:val="{AB2E5462-6B06-4290-8E74-8FDD79610EE9}"/>
      </w:docPartPr>
      <w:docPartBody>
        <w:p w:rsidR="00000000" w:rsidRDefault="002F1C14">
          <w:pPr>
            <w:pStyle w:val="6180063C90E54BF0A02B3E073400224E"/>
          </w:pPr>
          <w:r w:rsidRPr="00CC586D">
            <w:rPr>
              <w:rStyle w:val="PlaceholderText"/>
              <w:b/>
              <w:color w:val="FFFFFF" w:themeColor="background1"/>
            </w:rPr>
            <w:t>[Salutation]</w:t>
          </w:r>
        </w:p>
      </w:docPartBody>
    </w:docPart>
    <w:docPart>
      <w:docPartPr>
        <w:name w:val="9B468305BBA74A17AAEE45628E3987E9"/>
        <w:category>
          <w:name w:val="General"/>
          <w:gallery w:val="placeholder"/>
        </w:category>
        <w:types>
          <w:type w:val="bbPlcHdr"/>
        </w:types>
        <w:behaviors>
          <w:behavior w:val="content"/>
        </w:behaviors>
        <w:guid w:val="{DA82E6C4-0364-4963-A017-A0A66AB0FBEB}"/>
      </w:docPartPr>
      <w:docPartBody>
        <w:p w:rsidR="00000000" w:rsidRDefault="002F1C14">
          <w:pPr>
            <w:pStyle w:val="9B468305BBA74A17AAEE45628E3987E9"/>
          </w:pPr>
          <w:r>
            <w:rPr>
              <w:rStyle w:val="PlaceholderText"/>
            </w:rPr>
            <w:t>[Middle name]</w:t>
          </w:r>
        </w:p>
      </w:docPartBody>
    </w:docPart>
    <w:docPart>
      <w:docPartPr>
        <w:name w:val="43EFF82FD19647FFBF4DBC44AC3BFFB5"/>
        <w:category>
          <w:name w:val="General"/>
          <w:gallery w:val="placeholder"/>
        </w:category>
        <w:types>
          <w:type w:val="bbPlcHdr"/>
        </w:types>
        <w:behaviors>
          <w:behavior w:val="content"/>
        </w:behaviors>
        <w:guid w:val="{12EA13B1-4DE7-4595-817E-7D0D7F3E7EA4}"/>
      </w:docPartPr>
      <w:docPartBody>
        <w:p w:rsidR="00000000" w:rsidRDefault="002F1C14">
          <w:pPr>
            <w:pStyle w:val="43EFF82FD19647FFBF4DBC44AC3BFFB5"/>
          </w:pPr>
          <w:r>
            <w:rPr>
              <w:rStyle w:val="PlaceholderText"/>
            </w:rPr>
            <w:t>[Last</w:t>
          </w:r>
          <w:r>
            <w:rPr>
              <w:rStyle w:val="PlaceholderText"/>
            </w:rPr>
            <w:t xml:space="preserve"> name]</w:t>
          </w:r>
        </w:p>
      </w:docPartBody>
    </w:docPart>
    <w:docPart>
      <w:docPartPr>
        <w:name w:val="3C5705EF3FEE4E06A231FC47211A1BC5"/>
        <w:category>
          <w:name w:val="General"/>
          <w:gallery w:val="placeholder"/>
        </w:category>
        <w:types>
          <w:type w:val="bbPlcHdr"/>
        </w:types>
        <w:behaviors>
          <w:behavior w:val="content"/>
        </w:behaviors>
        <w:guid w:val="{D05FE875-8EAF-4155-9D46-7DD118067F28}"/>
      </w:docPartPr>
      <w:docPartBody>
        <w:p w:rsidR="00000000" w:rsidRDefault="002F1C14">
          <w:pPr>
            <w:pStyle w:val="3C5705EF3FEE4E06A231FC47211A1BC5"/>
          </w:pPr>
          <w:r>
            <w:rPr>
              <w:rStyle w:val="PlaceholderText"/>
            </w:rPr>
            <w:t>[Enter your biography]</w:t>
          </w:r>
        </w:p>
      </w:docPartBody>
    </w:docPart>
    <w:docPart>
      <w:docPartPr>
        <w:name w:val="085977DE5DE84C90AFB94CA26F0FF5C8"/>
        <w:category>
          <w:name w:val="General"/>
          <w:gallery w:val="placeholder"/>
        </w:category>
        <w:types>
          <w:type w:val="bbPlcHdr"/>
        </w:types>
        <w:behaviors>
          <w:behavior w:val="content"/>
        </w:behaviors>
        <w:guid w:val="{2E05931E-9A5B-4B9B-BA5D-86C14BBA2AD4}"/>
      </w:docPartPr>
      <w:docPartBody>
        <w:p w:rsidR="00000000" w:rsidRDefault="002F1C14">
          <w:pPr>
            <w:pStyle w:val="085977DE5DE84C90AFB94CA26F0FF5C8"/>
          </w:pPr>
          <w:r>
            <w:rPr>
              <w:rStyle w:val="PlaceholderText"/>
            </w:rPr>
            <w:t>[Enter the institution with which you are affiliated]</w:t>
          </w:r>
        </w:p>
      </w:docPartBody>
    </w:docPart>
    <w:docPart>
      <w:docPartPr>
        <w:name w:val="A0B863834054408399284AA1A2E92CEB"/>
        <w:category>
          <w:name w:val="General"/>
          <w:gallery w:val="placeholder"/>
        </w:category>
        <w:types>
          <w:type w:val="bbPlcHdr"/>
        </w:types>
        <w:behaviors>
          <w:behavior w:val="content"/>
        </w:behaviors>
        <w:guid w:val="{52515064-9EE7-4340-AFDD-B1CE39EAF501}"/>
      </w:docPartPr>
      <w:docPartBody>
        <w:p w:rsidR="00000000" w:rsidRDefault="002F1C14">
          <w:pPr>
            <w:pStyle w:val="A0B863834054408399284AA1A2E92CEB"/>
          </w:pPr>
          <w:r w:rsidRPr="00EF74F7">
            <w:rPr>
              <w:b/>
              <w:color w:val="808080" w:themeColor="background1" w:themeShade="80"/>
            </w:rPr>
            <w:t>[Enter the headword for your article]</w:t>
          </w:r>
        </w:p>
      </w:docPartBody>
    </w:docPart>
    <w:docPart>
      <w:docPartPr>
        <w:name w:val="F211DB7052C64DC68090CBF432BEC2A0"/>
        <w:category>
          <w:name w:val="General"/>
          <w:gallery w:val="placeholder"/>
        </w:category>
        <w:types>
          <w:type w:val="bbPlcHdr"/>
        </w:types>
        <w:behaviors>
          <w:behavior w:val="content"/>
        </w:behaviors>
        <w:guid w:val="{990B5507-1A7B-4991-91A7-4A7879541EB3}"/>
      </w:docPartPr>
      <w:docPartBody>
        <w:p w:rsidR="00000000" w:rsidRDefault="002F1C14">
          <w:pPr>
            <w:pStyle w:val="F211DB7052C64DC68090CBF432BEC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B17043C207424C8606F3D7C7DE2A8D"/>
        <w:category>
          <w:name w:val="General"/>
          <w:gallery w:val="placeholder"/>
        </w:category>
        <w:types>
          <w:type w:val="bbPlcHdr"/>
        </w:types>
        <w:behaviors>
          <w:behavior w:val="content"/>
        </w:behaviors>
        <w:guid w:val="{A852DF36-10E6-4F0C-BE8B-7AD576D95035}"/>
      </w:docPartPr>
      <w:docPartBody>
        <w:p w:rsidR="00000000" w:rsidRDefault="002F1C14">
          <w:pPr>
            <w:pStyle w:val="4DB17043C207424C8606F3D7C7DE2A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2E6297728F4D58B6D77E0D0A17F588"/>
        <w:category>
          <w:name w:val="General"/>
          <w:gallery w:val="placeholder"/>
        </w:category>
        <w:types>
          <w:type w:val="bbPlcHdr"/>
        </w:types>
        <w:behaviors>
          <w:behavior w:val="content"/>
        </w:behaviors>
        <w:guid w:val="{B3F0B0A0-5AC8-406B-9A00-EE826B46BFC9}"/>
      </w:docPartPr>
      <w:docPartBody>
        <w:p w:rsidR="00000000" w:rsidRDefault="002F1C14">
          <w:pPr>
            <w:pStyle w:val="BD2E6297728F4D58B6D77E0D0A17F5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960670E2E045AE970C0D0B669E63CC"/>
        <w:category>
          <w:name w:val="General"/>
          <w:gallery w:val="placeholder"/>
        </w:category>
        <w:types>
          <w:type w:val="bbPlcHdr"/>
        </w:types>
        <w:behaviors>
          <w:behavior w:val="content"/>
        </w:behaviors>
        <w:guid w:val="{789ECDC1-47C9-49B3-BB1E-88EB76C3AF26}"/>
      </w:docPartPr>
      <w:docPartBody>
        <w:p w:rsidR="00000000" w:rsidRDefault="002F1C14">
          <w:pPr>
            <w:pStyle w:val="EB960670E2E045AE970C0D0B669E63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14"/>
    <w:rsid w:val="002F1C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80063C90E54BF0A02B3E073400224E">
    <w:name w:val="6180063C90E54BF0A02B3E073400224E"/>
  </w:style>
  <w:style w:type="paragraph" w:customStyle="1" w:styleId="1544B806C7284E4D8DB3B3F33E21F71E">
    <w:name w:val="1544B806C7284E4D8DB3B3F33E21F71E"/>
  </w:style>
  <w:style w:type="paragraph" w:customStyle="1" w:styleId="9B468305BBA74A17AAEE45628E3987E9">
    <w:name w:val="9B468305BBA74A17AAEE45628E3987E9"/>
  </w:style>
  <w:style w:type="paragraph" w:customStyle="1" w:styleId="43EFF82FD19647FFBF4DBC44AC3BFFB5">
    <w:name w:val="43EFF82FD19647FFBF4DBC44AC3BFFB5"/>
  </w:style>
  <w:style w:type="paragraph" w:customStyle="1" w:styleId="3C5705EF3FEE4E06A231FC47211A1BC5">
    <w:name w:val="3C5705EF3FEE4E06A231FC47211A1BC5"/>
  </w:style>
  <w:style w:type="paragraph" w:customStyle="1" w:styleId="085977DE5DE84C90AFB94CA26F0FF5C8">
    <w:name w:val="085977DE5DE84C90AFB94CA26F0FF5C8"/>
  </w:style>
  <w:style w:type="paragraph" w:customStyle="1" w:styleId="A0B863834054408399284AA1A2E92CEB">
    <w:name w:val="A0B863834054408399284AA1A2E92CEB"/>
  </w:style>
  <w:style w:type="paragraph" w:customStyle="1" w:styleId="F211DB7052C64DC68090CBF432BEC2A0">
    <w:name w:val="F211DB7052C64DC68090CBF432BEC2A0"/>
  </w:style>
  <w:style w:type="paragraph" w:customStyle="1" w:styleId="4DB17043C207424C8606F3D7C7DE2A8D">
    <w:name w:val="4DB17043C207424C8606F3D7C7DE2A8D"/>
  </w:style>
  <w:style w:type="paragraph" w:customStyle="1" w:styleId="BD2E6297728F4D58B6D77E0D0A17F588">
    <w:name w:val="BD2E6297728F4D58B6D77E0D0A17F588"/>
  </w:style>
  <w:style w:type="paragraph" w:customStyle="1" w:styleId="EB960670E2E045AE970C0D0B669E63CC">
    <w:name w:val="EB960670E2E045AE970C0D0B669E63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80063C90E54BF0A02B3E073400224E">
    <w:name w:val="6180063C90E54BF0A02B3E073400224E"/>
  </w:style>
  <w:style w:type="paragraph" w:customStyle="1" w:styleId="1544B806C7284E4D8DB3B3F33E21F71E">
    <w:name w:val="1544B806C7284E4D8DB3B3F33E21F71E"/>
  </w:style>
  <w:style w:type="paragraph" w:customStyle="1" w:styleId="9B468305BBA74A17AAEE45628E3987E9">
    <w:name w:val="9B468305BBA74A17AAEE45628E3987E9"/>
  </w:style>
  <w:style w:type="paragraph" w:customStyle="1" w:styleId="43EFF82FD19647FFBF4DBC44AC3BFFB5">
    <w:name w:val="43EFF82FD19647FFBF4DBC44AC3BFFB5"/>
  </w:style>
  <w:style w:type="paragraph" w:customStyle="1" w:styleId="3C5705EF3FEE4E06A231FC47211A1BC5">
    <w:name w:val="3C5705EF3FEE4E06A231FC47211A1BC5"/>
  </w:style>
  <w:style w:type="paragraph" w:customStyle="1" w:styleId="085977DE5DE84C90AFB94CA26F0FF5C8">
    <w:name w:val="085977DE5DE84C90AFB94CA26F0FF5C8"/>
  </w:style>
  <w:style w:type="paragraph" w:customStyle="1" w:styleId="A0B863834054408399284AA1A2E92CEB">
    <w:name w:val="A0B863834054408399284AA1A2E92CEB"/>
  </w:style>
  <w:style w:type="paragraph" w:customStyle="1" w:styleId="F211DB7052C64DC68090CBF432BEC2A0">
    <w:name w:val="F211DB7052C64DC68090CBF432BEC2A0"/>
  </w:style>
  <w:style w:type="paragraph" w:customStyle="1" w:styleId="4DB17043C207424C8606F3D7C7DE2A8D">
    <w:name w:val="4DB17043C207424C8606F3D7C7DE2A8D"/>
  </w:style>
  <w:style w:type="paragraph" w:customStyle="1" w:styleId="BD2E6297728F4D58B6D77E0D0A17F588">
    <w:name w:val="BD2E6297728F4D58B6D77E0D0A17F588"/>
  </w:style>
  <w:style w:type="paragraph" w:customStyle="1" w:styleId="EB960670E2E045AE970C0D0B669E63CC">
    <w:name w:val="EB960670E2E045AE970C0D0B669E6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Fet72</b:Tag>
    <b:SourceType>Book</b:SourceType>
    <b:Guid>{EFA42F78-C333-4767-A57C-79354A1C5AEA}</b:Guid>
    <b:Author>
      <b:Author>
        <b:NameList>
          <b:Person>
            <b:Last>Fetherling</b:Last>
            <b:First>D.</b:First>
            <b:Middle>G.</b:Middle>
          </b:Person>
        </b:NameList>
      </b:Author>
    </b:Author>
    <b:Title>Canadian Writers and their Works: Hugh Garner</b:Title>
    <b:Year>1972</b:Year>
    <b:City>Toronto</b:City>
    <b:Publisher>Forum House</b:Publisher>
    <b:RefOrder>1</b:RefOrder>
  </b:Source>
  <b:Source>
    <b:Tag>Forwn</b:Tag>
    <b:SourceType>DocumentFromInternetSite</b:SourceType>
    <b:Guid>{DFE84B5F-C0F3-4772-8CAC-890172AF1E61}</b:Guid>
    <b:Title>Hugh Garner: The ‘One Man Trade Union’ of Publishing</b:Title>
    <b:Year>date unknown</b:Year>
    <b:Author>
      <b:Author>
        <b:NameList>
          <b:Person>
            <b:Last>Fortin</b:Last>
            <b:First>M.</b:First>
          </b:Person>
        </b:NameList>
      </b:Author>
      <b:ProducerName>
        <b:NameList>
          <b:Person>
            <b:Last>Library</b:Last>
            <b:First>McMaster</b:First>
            <b:Middle>University</b:Middle>
          </b:Person>
        </b:NameList>
      </b:ProducerName>
    </b:Author>
    <b:InternetSiteTitle>Historical Perspectives on Canadian Publishing</b:InternetSiteTitle>
    <b:URL> http://hpcanpub.mcmaster.ca/case-study/hugh-garner-quotone-man-trade-unionquot-publishing-a</b:URL>
    <b:RefOrder>2</b:RefOrder>
  </b:Source>
  <b:Source>
    <b:Tag>Ken89</b:Tag>
    <b:SourceType>Book</b:SourceType>
    <b:Guid>{ADC54450-2FEB-49A9-8AA2-96728696C3B9}</b:Guid>
    <b:Author>
      <b:Author>
        <b:NameList>
          <b:Person>
            <b:Last>Kennedy</b:Last>
            <b:First>M.</b:First>
            <b:Middle>P. J.</b:Middle>
          </b:Person>
        </b:NameList>
      </b:Author>
    </b:Author>
    <b:Title>The Short Stories of Hugh Garner: Ground-Level Realism within the Canadian Short Story Tradition</b:Title>
    <b:Year>1989</b:Year>
    <b:City>Ottawa</b:City>
    <b:Publisher> University of Ottawa.</b:Publisher>
    <b:RefOrder>3</b:RefOrder>
  </b:Source>
  <b:Source>
    <b:Tag>Stu84</b:Tag>
    <b:SourceType>Book</b:SourceType>
    <b:Guid>{8EB3DC60-3970-49EA-BB03-40481770A2DB}</b:Guid>
    <b:Author>
      <b:Author>
        <b:NameList>
          <b:Person>
            <b:Last>Stuewe</b:Last>
            <b:First>P.</b:First>
          </b:Person>
        </b:NameList>
      </b:Author>
    </b:Author>
    <b:Title>Hugh Garner and His Works</b:Title>
    <b:Year>1984</b:Year>
    <b:City>Toronto</b:City>
    <b:Publisher>ECW Press</b:Publisher>
    <b:RefOrder>4</b:RefOrder>
  </b:Source>
  <b:Source>
    <b:Tag>Ste88</b:Tag>
    <b:SourceType>Book</b:SourceType>
    <b:Guid>{52D84AF0-C16E-4C27-AF59-0EACE50E9168}</b:Guid>
    <b:Author>
      <b:Author>
        <b:NameList>
          <b:Person>
            <b:Last>Stuewe</b:Last>
            <b:First>P.</b:First>
          </b:Person>
        </b:NameList>
      </b:Author>
    </b:Author>
    <b:Title>The Storms Below: The Turbulent Life and Times of Hugh Garner</b:Title>
    <b:Year>1988</b:Year>
    <b:City>Toronto</b:City>
    <b:Publisher>James Lorimer</b:Publisher>
    <b:RefOrder>5</b:RefOrder>
  </b:Source>
  <b:Source>
    <b:Tag>Zez89</b:Tag>
    <b:SourceType>BookSection</b:SourceType>
    <b:Guid>{6CB9552B-79F1-4FB0-ACF3-79CA4A27AC67}</b:Guid>
    <b:Title>Hugh Garner</b:Title>
    <b:Year>1989</b:Year>
    <b:City>Detriot</b:City>
    <b:Publisher>Gale Research</b:Publisher>
    <b:Author>
      <b:Author>
        <b:NameList>
          <b:Person>
            <b:Last>Zezulka</b:Last>
            <b:First>J.</b:First>
            <b:Middle>M.</b:Middle>
          </b:Person>
        </b:NameList>
      </b:Author>
      <b:Editor>
        <b:NameList>
          <b:Person>
            <b:Last>New</b:Last>
            <b:First>W.</b:First>
            <b:Middle>H.</b:Middle>
          </b:Person>
        </b:NameList>
      </b:Editor>
    </b:Author>
    <b:BookTitle>Canadian Writers, 1920-1959</b:BookTitle>
    <b:Pages>140–143.</b:Pages>
    <b:RefOrder>6</b:RefOrder>
  </b:Source>
</b:Sources>
</file>

<file path=customXml/itemProps1.xml><?xml version="1.0" encoding="utf-8"?>
<ds:datastoreItem xmlns:ds="http://schemas.openxmlformats.org/officeDocument/2006/customXml" ds:itemID="{006E8ECB-4B18-4E77-87C1-CC95454A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2015-06-20T19:03:00Z</dcterms:created>
  <dcterms:modified xsi:type="dcterms:W3CDTF">2015-06-20T19:03:00Z</dcterms:modified>
</cp:coreProperties>
</file>