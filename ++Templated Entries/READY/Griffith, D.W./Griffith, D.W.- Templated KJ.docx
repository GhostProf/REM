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A4A270" w14:textId="77777777" w:rsidTr="00922950">
        <w:tc>
          <w:tcPr>
            <w:tcW w:w="491" w:type="dxa"/>
            <w:vMerge w:val="restart"/>
            <w:shd w:val="clear" w:color="auto" w:fill="A6A6A6" w:themeFill="background1" w:themeFillShade="A6"/>
            <w:textDirection w:val="btLr"/>
          </w:tcPr>
          <w:p w14:paraId="14E8EDC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1F452358D24D4AA9AC000169494AE5"/>
            </w:placeholder>
            <w:showingPlcHdr/>
            <w:dropDownList>
              <w:listItem w:displayText="Dr." w:value="Dr."/>
              <w:listItem w:displayText="Prof." w:value="Prof."/>
            </w:dropDownList>
          </w:sdtPr>
          <w:sdtContent>
            <w:tc>
              <w:tcPr>
                <w:tcW w:w="1259" w:type="dxa"/>
              </w:tcPr>
              <w:p w14:paraId="46F6AF1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2318A8D37C45409AC44E048E7C9AC7"/>
            </w:placeholder>
            <w:text/>
          </w:sdtPr>
          <w:sdtContent>
            <w:tc>
              <w:tcPr>
                <w:tcW w:w="2073" w:type="dxa"/>
              </w:tcPr>
              <w:p w14:paraId="00A8610D" w14:textId="77777777" w:rsidR="00B574C9" w:rsidRDefault="006B58C4" w:rsidP="006B58C4">
                <w:r>
                  <w:t>Grant</w:t>
                </w:r>
              </w:p>
            </w:tc>
          </w:sdtContent>
        </w:sdt>
        <w:sdt>
          <w:sdtPr>
            <w:alias w:val="Middle name"/>
            <w:tag w:val="authorMiddleName"/>
            <w:id w:val="-2076034781"/>
            <w:placeholder>
              <w:docPart w:val="2AF09DAF85E4014D934842D2565A2927"/>
            </w:placeholder>
            <w:showingPlcHdr/>
            <w:text/>
          </w:sdtPr>
          <w:sdtContent>
            <w:tc>
              <w:tcPr>
                <w:tcW w:w="2551" w:type="dxa"/>
              </w:tcPr>
              <w:p w14:paraId="569FD2B7" w14:textId="77777777" w:rsidR="00B574C9" w:rsidRDefault="00B574C9" w:rsidP="00922950">
                <w:r>
                  <w:rPr>
                    <w:rStyle w:val="PlaceholderText"/>
                  </w:rPr>
                  <w:t>[Middle name]</w:t>
                </w:r>
              </w:p>
            </w:tc>
          </w:sdtContent>
        </w:sdt>
        <w:sdt>
          <w:sdtPr>
            <w:alias w:val="Last name"/>
            <w:tag w:val="authorLastName"/>
            <w:id w:val="-1088529830"/>
            <w:placeholder>
              <w:docPart w:val="443D582DD2CA2C46B9763D9A480A7730"/>
            </w:placeholder>
            <w:text/>
          </w:sdtPr>
          <w:sdtContent>
            <w:tc>
              <w:tcPr>
                <w:tcW w:w="2642" w:type="dxa"/>
              </w:tcPr>
              <w:p w14:paraId="4C6389A7" w14:textId="77777777" w:rsidR="00B574C9" w:rsidRDefault="006B58C4" w:rsidP="00922950">
                <w:proofErr w:type="spellStart"/>
                <w:r w:rsidRPr="00A226C2">
                  <w:t>Wiedenfeld</w:t>
                </w:r>
                <w:proofErr w:type="spellEnd"/>
              </w:p>
            </w:tc>
          </w:sdtContent>
        </w:sdt>
      </w:tr>
      <w:tr w:rsidR="00B574C9" w14:paraId="1A9F2ED4" w14:textId="77777777" w:rsidTr="001A6A06">
        <w:trPr>
          <w:trHeight w:val="986"/>
        </w:trPr>
        <w:tc>
          <w:tcPr>
            <w:tcW w:w="491" w:type="dxa"/>
            <w:vMerge/>
            <w:shd w:val="clear" w:color="auto" w:fill="A6A6A6" w:themeFill="background1" w:themeFillShade="A6"/>
          </w:tcPr>
          <w:p w14:paraId="43F86333" w14:textId="77777777" w:rsidR="00B574C9" w:rsidRPr="001A6A06" w:rsidRDefault="00B574C9" w:rsidP="00CF1542">
            <w:pPr>
              <w:jc w:val="center"/>
              <w:rPr>
                <w:b/>
                <w:color w:val="FFFFFF" w:themeColor="background1"/>
              </w:rPr>
            </w:pPr>
          </w:p>
        </w:tc>
        <w:sdt>
          <w:sdtPr>
            <w:alias w:val="Biography"/>
            <w:tag w:val="authorBiography"/>
            <w:id w:val="938807824"/>
            <w:placeholder>
              <w:docPart w:val="D6D66D1B4EA2924195694BC082482FAA"/>
            </w:placeholder>
            <w:showingPlcHdr/>
          </w:sdtPr>
          <w:sdtContent>
            <w:tc>
              <w:tcPr>
                <w:tcW w:w="8525" w:type="dxa"/>
                <w:gridSpan w:val="4"/>
              </w:tcPr>
              <w:p w14:paraId="2B02846E" w14:textId="77777777" w:rsidR="00B574C9" w:rsidRDefault="00B574C9" w:rsidP="00922950">
                <w:r>
                  <w:rPr>
                    <w:rStyle w:val="PlaceholderText"/>
                  </w:rPr>
                  <w:t>[Enter your biography]</w:t>
                </w:r>
              </w:p>
            </w:tc>
          </w:sdtContent>
        </w:sdt>
      </w:tr>
      <w:tr w:rsidR="00B574C9" w14:paraId="19980B9C" w14:textId="77777777" w:rsidTr="001A6A06">
        <w:trPr>
          <w:trHeight w:val="986"/>
        </w:trPr>
        <w:tc>
          <w:tcPr>
            <w:tcW w:w="491" w:type="dxa"/>
            <w:vMerge/>
            <w:shd w:val="clear" w:color="auto" w:fill="A6A6A6" w:themeFill="background1" w:themeFillShade="A6"/>
          </w:tcPr>
          <w:p w14:paraId="67D43DB3" w14:textId="77777777" w:rsidR="00B574C9" w:rsidRPr="001A6A06" w:rsidRDefault="00B574C9" w:rsidP="00CF1542">
            <w:pPr>
              <w:jc w:val="center"/>
              <w:rPr>
                <w:b/>
                <w:color w:val="FFFFFF" w:themeColor="background1"/>
              </w:rPr>
            </w:pPr>
          </w:p>
        </w:tc>
        <w:sdt>
          <w:sdtPr>
            <w:alias w:val="Affiliation"/>
            <w:tag w:val="affiliation"/>
            <w:id w:val="2012937915"/>
            <w:placeholder>
              <w:docPart w:val="197C83859FAD864ABC4E2DA0DB932657"/>
            </w:placeholder>
            <w:text/>
          </w:sdtPr>
          <w:sdtContent>
            <w:tc>
              <w:tcPr>
                <w:tcW w:w="8525" w:type="dxa"/>
                <w:gridSpan w:val="4"/>
              </w:tcPr>
              <w:p w14:paraId="544FEF31" w14:textId="77777777" w:rsidR="00B574C9" w:rsidRDefault="006B58C4" w:rsidP="006B58C4">
                <w:r>
                  <w:t>Yale University</w:t>
                </w:r>
              </w:p>
            </w:tc>
          </w:sdtContent>
        </w:sdt>
      </w:tr>
    </w:tbl>
    <w:p w14:paraId="79022D3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AA95CF" w14:textId="77777777" w:rsidTr="00244BB0">
        <w:tc>
          <w:tcPr>
            <w:tcW w:w="9016" w:type="dxa"/>
            <w:shd w:val="clear" w:color="auto" w:fill="A6A6A6" w:themeFill="background1" w:themeFillShade="A6"/>
            <w:tcMar>
              <w:top w:w="113" w:type="dxa"/>
              <w:bottom w:w="113" w:type="dxa"/>
            </w:tcMar>
          </w:tcPr>
          <w:p w14:paraId="638DBD7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ABD2EA" w14:textId="77777777" w:rsidTr="003F0D73">
        <w:sdt>
          <w:sdtPr>
            <w:rPr>
              <w:b/>
            </w:rPr>
            <w:alias w:val="Article headword"/>
            <w:tag w:val="articleHeadword"/>
            <w:id w:val="-361440020"/>
            <w:placeholder>
              <w:docPart w:val="8BB3F1B11DC6B24EA3D871A4EE68000B"/>
            </w:placeholder>
            <w:text/>
          </w:sdtPr>
          <w:sdtContent>
            <w:tc>
              <w:tcPr>
                <w:tcW w:w="9016" w:type="dxa"/>
                <w:tcMar>
                  <w:top w:w="113" w:type="dxa"/>
                  <w:bottom w:w="113" w:type="dxa"/>
                </w:tcMar>
              </w:tcPr>
              <w:p w14:paraId="5E4211A5" w14:textId="77777777" w:rsidR="003F0D73" w:rsidRPr="00FB589A" w:rsidRDefault="006B58C4" w:rsidP="006B58C4">
                <w:pPr>
                  <w:rPr>
                    <w:b/>
                  </w:rPr>
                </w:pPr>
                <w:r w:rsidRPr="006B58C4">
                  <w:rPr>
                    <w:b/>
                  </w:rPr>
                  <w:t xml:space="preserve">Griffith, David </w:t>
                </w:r>
                <w:proofErr w:type="spellStart"/>
                <w:r w:rsidRPr="006B58C4">
                  <w:rPr>
                    <w:b/>
                  </w:rPr>
                  <w:t>Wark</w:t>
                </w:r>
                <w:proofErr w:type="spellEnd"/>
                <w:r w:rsidRPr="006B58C4">
                  <w:rPr>
                    <w:b/>
                  </w:rPr>
                  <w:t xml:space="preserve"> (</w:t>
                </w:r>
                <w:r>
                  <w:rPr>
                    <w:b/>
                  </w:rPr>
                  <w:t>1875-</w:t>
                </w:r>
                <w:r w:rsidRPr="006B58C4">
                  <w:rPr>
                    <w:b/>
                  </w:rPr>
                  <w:t>1948)</w:t>
                </w:r>
              </w:p>
            </w:tc>
          </w:sdtContent>
        </w:sdt>
      </w:tr>
      <w:tr w:rsidR="00464699" w14:paraId="44CAAB72" w14:textId="77777777" w:rsidTr="006B58C4">
        <w:sdt>
          <w:sdtPr>
            <w:alias w:val="Variant headwords"/>
            <w:tag w:val="variantHeadwords"/>
            <w:id w:val="173464402"/>
            <w:placeholder>
              <w:docPart w:val="2E957069914AFC4A8B434B37F2AF0C04"/>
            </w:placeholder>
            <w:showingPlcHdr/>
          </w:sdtPr>
          <w:sdtContent>
            <w:tc>
              <w:tcPr>
                <w:tcW w:w="9016" w:type="dxa"/>
                <w:tcMar>
                  <w:top w:w="113" w:type="dxa"/>
                  <w:bottom w:w="113" w:type="dxa"/>
                </w:tcMar>
              </w:tcPr>
              <w:p w14:paraId="05C72B0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28C147" w14:textId="77777777" w:rsidTr="003F0D73">
        <w:sdt>
          <w:sdtPr>
            <w:alias w:val="Abstract"/>
            <w:tag w:val="abstract"/>
            <w:id w:val="-635871867"/>
            <w:placeholder>
              <w:docPart w:val="0167561CFF7F0545AA4B96F2809DEC01"/>
            </w:placeholder>
          </w:sdtPr>
          <w:sdtContent>
            <w:tc>
              <w:tcPr>
                <w:tcW w:w="9016" w:type="dxa"/>
                <w:tcMar>
                  <w:top w:w="113" w:type="dxa"/>
                  <w:bottom w:w="113" w:type="dxa"/>
                </w:tcMar>
              </w:tcPr>
              <w:p w14:paraId="2E201094" w14:textId="77777777" w:rsidR="00E85A05" w:rsidRDefault="006B58C4" w:rsidP="00E85A05">
                <w:r w:rsidRPr="00A226C2">
                  <w:t>American film director D.W. Griffith was a pivotal figure in cinema's ascendance as a mass media</w:t>
                </w:r>
                <w:r>
                  <w:t xml:space="preserve"> and </w:t>
                </w:r>
                <w:r w:rsidRPr="00A226C2">
                  <w:t xml:space="preserve">modern art </w:t>
                </w:r>
                <w:r>
                  <w:t>form</w:t>
                </w:r>
                <w:r w:rsidRPr="00A226C2">
                  <w:t>. He is best known for developing editing techniques</w:t>
                </w:r>
                <w:r>
                  <w:t>,</w:t>
                </w:r>
                <w:r w:rsidRPr="00A226C2">
                  <w:t xml:space="preserve"> </w:t>
                </w:r>
                <w:r>
                  <w:t xml:space="preserve">such as montage, </w:t>
                </w:r>
                <w:r w:rsidRPr="00A226C2">
                  <w:t>that brought a new fluency and excit</w:t>
                </w:r>
                <w:r>
                  <w:t>ement to cinematic storytelling. He is also remembered</w:t>
                </w:r>
                <w:r w:rsidRPr="00A226C2">
                  <w:t xml:space="preserve"> for directing</w:t>
                </w:r>
                <w:r>
                  <w:t xml:space="preserve"> the</w:t>
                </w:r>
                <w:r w:rsidRPr="00A226C2">
                  <w:t xml:space="preserve"> racist blockbuster </w:t>
                </w:r>
                <w:r w:rsidRPr="00A226C2">
                  <w:rPr>
                    <w:i/>
                  </w:rPr>
                  <w:t>The Birth of a Nation</w:t>
                </w:r>
                <w:r>
                  <w:t>, a film</w:t>
                </w:r>
                <w:r w:rsidRPr="00A226C2">
                  <w:rPr>
                    <w:i/>
                  </w:rPr>
                  <w:t xml:space="preserve"> </w:t>
                </w:r>
                <w:r>
                  <w:t xml:space="preserve">that has become an </w:t>
                </w:r>
                <w:r w:rsidRPr="00A226C2">
                  <w:t>icon</w:t>
                </w:r>
                <w:r>
                  <w:t>ic</w:t>
                </w:r>
                <w:r w:rsidRPr="00A226C2">
                  <w:t xml:space="preserve"> </w:t>
                </w:r>
                <w:r>
                  <w:t>in prejudiced circles for its anti-African-American message</w:t>
                </w:r>
                <w:r w:rsidRPr="00A226C2">
                  <w:t xml:space="preserve">. </w:t>
                </w:r>
              </w:p>
            </w:tc>
          </w:sdtContent>
        </w:sdt>
      </w:tr>
      <w:tr w:rsidR="003F0D73" w14:paraId="0D67C423" w14:textId="77777777" w:rsidTr="003F0D73">
        <w:sdt>
          <w:sdtPr>
            <w:alias w:val="Article text"/>
            <w:tag w:val="articleText"/>
            <w:id w:val="634067588"/>
            <w:placeholder>
              <w:docPart w:val="02548EC50B6CEA44A4E81A54C00E4608"/>
            </w:placeholder>
          </w:sdtPr>
          <w:sdtContent>
            <w:tc>
              <w:tcPr>
                <w:tcW w:w="9016" w:type="dxa"/>
                <w:tcMar>
                  <w:top w:w="113" w:type="dxa"/>
                  <w:bottom w:w="113" w:type="dxa"/>
                </w:tcMar>
              </w:tcPr>
              <w:p w14:paraId="798B8D84" w14:textId="282D3E3D" w:rsidR="006B58C4" w:rsidRDefault="006B58C4" w:rsidP="006B58C4">
                <w:r w:rsidRPr="00A226C2">
                  <w:t>American film director D.W. Griffith was a pivotal figure in cinema's ascendance as a mass media</w:t>
                </w:r>
                <w:r>
                  <w:t xml:space="preserve"> and </w:t>
                </w:r>
                <w:r w:rsidRPr="00A226C2">
                  <w:t xml:space="preserve">modern art </w:t>
                </w:r>
                <w:r>
                  <w:t>form</w:t>
                </w:r>
                <w:r w:rsidRPr="00A226C2">
                  <w:t>. He is best known for developing editing techniques</w:t>
                </w:r>
                <w:r>
                  <w:t>,</w:t>
                </w:r>
                <w:r w:rsidRPr="00A226C2">
                  <w:t xml:space="preserve"> </w:t>
                </w:r>
                <w:r>
                  <w:t xml:space="preserve">such as montage, </w:t>
                </w:r>
                <w:r w:rsidRPr="00A226C2">
                  <w:t>that brought a new fluency and excit</w:t>
                </w:r>
                <w:r>
                  <w:t>ement to cinematic storytelling. He is also remembered</w:t>
                </w:r>
                <w:r w:rsidRPr="00A226C2">
                  <w:t xml:space="preserve"> for directing</w:t>
                </w:r>
                <w:r>
                  <w:t xml:space="preserve"> the</w:t>
                </w:r>
                <w:r w:rsidRPr="00A226C2">
                  <w:t xml:space="preserve"> racist blockbuster </w:t>
                </w:r>
                <w:r w:rsidRPr="00A226C2">
                  <w:rPr>
                    <w:i/>
                  </w:rPr>
                  <w:t>The Birth of a Nation</w:t>
                </w:r>
                <w:r>
                  <w:t>, a film</w:t>
                </w:r>
                <w:r w:rsidRPr="00A226C2">
                  <w:rPr>
                    <w:i/>
                  </w:rPr>
                  <w:t xml:space="preserve"> </w:t>
                </w:r>
                <w:r>
                  <w:t xml:space="preserve">that has become an </w:t>
                </w:r>
                <w:r w:rsidRPr="00A226C2">
                  <w:t>icon</w:t>
                </w:r>
                <w:r>
                  <w:t>ic</w:t>
                </w:r>
                <w:r w:rsidRPr="00A226C2">
                  <w:t xml:space="preserve"> </w:t>
                </w:r>
                <w:r>
                  <w:t>in prejudiced circles for its anti-African-American message</w:t>
                </w:r>
                <w:r w:rsidRPr="00A226C2">
                  <w:t xml:space="preserve">. </w:t>
                </w:r>
              </w:p>
              <w:p w14:paraId="79C10127" w14:textId="77777777" w:rsidR="006B58C4" w:rsidRDefault="006B58C4" w:rsidP="006B58C4"/>
              <w:p w14:paraId="54B5B65B" w14:textId="77777777" w:rsidR="008A384E" w:rsidRDefault="008A384E" w:rsidP="006B58C4">
                <w:r>
                  <w:t>File: Griffith</w:t>
                </w:r>
              </w:p>
              <w:p w14:paraId="0498E74F" w14:textId="62F693C8" w:rsidR="008A384E" w:rsidRPr="00A226C2" w:rsidRDefault="008A384E" w:rsidP="008A384E">
                <w:pPr>
                  <w:rPr>
                    <w:sz w:val="20"/>
                    <w:szCs w:val="20"/>
                  </w:rPr>
                </w:pPr>
                <w:r>
                  <w:rPr>
                    <w:color w:val="5B9BD5" w:themeColor="accent1"/>
                    <w:sz w:val="18"/>
                    <w:szCs w:val="18"/>
                  </w:rPr>
                  <w:t xml:space="preserve">Photograph of Griffith and cameraman Billy </w:t>
                </w:r>
                <w:proofErr w:type="spellStart"/>
                <w:r>
                  <w:rPr>
                    <w:color w:val="5B9BD5" w:themeColor="accent1"/>
                    <w:sz w:val="18"/>
                    <w:szCs w:val="18"/>
                  </w:rPr>
                  <w:t>Bitzer</w:t>
                </w:r>
                <w:proofErr w:type="spellEnd"/>
                <w:r>
                  <w:rPr>
                    <w:color w:val="5B9BD5" w:themeColor="accent1"/>
                    <w:sz w:val="18"/>
                    <w:szCs w:val="18"/>
                  </w:rPr>
                  <w:t xml:space="preserve"> on </w:t>
                </w:r>
                <w:r w:rsidRPr="008A384E">
                  <w:rPr>
                    <w:rStyle w:val="property-name"/>
                    <w:rFonts w:eastAsia="Times New Roman" w:cs="Times New Roman"/>
                    <w:color w:val="5B9BD5" w:themeColor="accent1"/>
                    <w:sz w:val="18"/>
                    <w:szCs w:val="18"/>
                  </w:rPr>
                  <w:t xml:space="preserve">location in the snow filming </w:t>
                </w:r>
                <w:r w:rsidRPr="008A384E">
                  <w:rPr>
                    <w:rStyle w:val="property-name"/>
                    <w:rFonts w:eastAsia="Times New Roman" w:cs="Times New Roman"/>
                    <w:i/>
                    <w:iCs/>
                    <w:color w:val="5B9BD5" w:themeColor="accent1"/>
                    <w:sz w:val="18"/>
                    <w:szCs w:val="18"/>
                  </w:rPr>
                  <w:t>Way Down East</w:t>
                </w:r>
                <w:r w:rsidRPr="008A384E">
                  <w:rPr>
                    <w:rStyle w:val="property-name"/>
                    <w:rFonts w:eastAsia="Times New Roman" w:cs="Times New Roman"/>
                    <w:color w:val="5B9BD5" w:themeColor="accent1"/>
                    <w:sz w:val="18"/>
                    <w:szCs w:val="18"/>
                  </w:rPr>
                  <w:t xml:space="preserve"> (Griffith, 1920). </w:t>
                </w:r>
                <w:bookmarkStart w:id="0" w:name="_GoBack"/>
                <w:bookmarkEnd w:id="0"/>
                <w:r>
                  <w:fldChar w:fldCharType="begin"/>
                </w:r>
                <w:r>
                  <w:instrText xml:space="preserve"> HYPERLINK "http://www.wisconsinhistory.org/whi/fullRecord.asp?id=68787" </w:instrText>
                </w:r>
                <w:r>
                  <w:fldChar w:fldCharType="separate"/>
                </w:r>
                <w:r w:rsidRPr="00A226C2">
                  <w:rPr>
                    <w:rStyle w:val="Hyperlink"/>
                    <w:sz w:val="20"/>
                    <w:szCs w:val="20"/>
                  </w:rPr>
                  <w:t>http://www.wisconsinhistory.org/whi/fullRe</w:t>
                </w:r>
                <w:r w:rsidRPr="00A226C2">
                  <w:rPr>
                    <w:rStyle w:val="Hyperlink"/>
                    <w:sz w:val="20"/>
                    <w:szCs w:val="20"/>
                  </w:rPr>
                  <w:t>c</w:t>
                </w:r>
                <w:r w:rsidRPr="00A226C2">
                  <w:rPr>
                    <w:rStyle w:val="Hyperlink"/>
                    <w:sz w:val="20"/>
                    <w:szCs w:val="20"/>
                  </w:rPr>
                  <w:t>ord.asp?id=68787</w:t>
                </w:r>
                <w:r>
                  <w:rPr>
                    <w:rStyle w:val="Hyperlink"/>
                    <w:sz w:val="20"/>
                    <w:szCs w:val="20"/>
                  </w:rPr>
                  <w:fldChar w:fldCharType="end"/>
                </w:r>
              </w:p>
              <w:p w14:paraId="69EF9B7F" w14:textId="77777777" w:rsidR="008A384E" w:rsidRPr="008A384E" w:rsidRDefault="008A384E" w:rsidP="006B58C4">
                <w:pPr>
                  <w:rPr>
                    <w:color w:val="5B9BD5" w:themeColor="accent1"/>
                    <w:sz w:val="18"/>
                    <w:szCs w:val="18"/>
                  </w:rPr>
                </w:pPr>
              </w:p>
              <w:p w14:paraId="7C562D46" w14:textId="77777777" w:rsidR="006B58C4" w:rsidRDefault="006B58C4" w:rsidP="006B58C4">
                <w:r w:rsidRPr="00A226C2">
                  <w:t xml:space="preserve">Born in rural Kentucky, Griffith came of age in the bustling popular theatre as an actor and aspiring writer. Economic necessity led him to the </w:t>
                </w:r>
                <w:proofErr w:type="spellStart"/>
                <w:r w:rsidRPr="00A226C2">
                  <w:t>Biograph</w:t>
                </w:r>
                <w:proofErr w:type="spellEnd"/>
                <w:r w:rsidR="00075D6B">
                  <w:t xml:space="preserve"> Company, a</w:t>
                </w:r>
                <w:r w:rsidRPr="00A226C2">
                  <w:t xml:space="preserve"> film studio in New York City, where he would direct hundreds of films from 1908 to 1913, </w:t>
                </w:r>
                <w:proofErr w:type="gramStart"/>
                <w:r w:rsidRPr="00A226C2">
                  <w:t>a</w:t>
                </w:r>
                <w:proofErr w:type="gramEnd"/>
                <w:r w:rsidRPr="00A226C2">
                  <w:t xml:space="preserve"> period in film history known as the ‘Transition Era.’ Cinema grew from a fairground attraction to a self-conscious art</w:t>
                </w:r>
                <w:r w:rsidR="00075D6B">
                  <w:t>,</w:t>
                </w:r>
                <w:r w:rsidRPr="00A226C2">
                  <w:t xml:space="preserve"> </w:t>
                </w:r>
                <w:r w:rsidR="00075D6B">
                  <w:t xml:space="preserve">exemplified by the feature-length </w:t>
                </w:r>
                <w:r w:rsidRPr="00A226C2">
                  <w:t xml:space="preserve">fictional works </w:t>
                </w:r>
                <w:r w:rsidR="00075D6B">
                  <w:t xml:space="preserve">that arose and were </w:t>
                </w:r>
                <w:r w:rsidRPr="00A226C2">
                  <w:t>screened in dedicated theat</w:t>
                </w:r>
                <w:r>
                  <w:t>re</w:t>
                </w:r>
                <w:r w:rsidRPr="00A226C2">
                  <w:t>s, with star actors and artists</w:t>
                </w:r>
                <w:r w:rsidR="00075D6B">
                  <w:t>, during this time</w:t>
                </w:r>
                <w:r w:rsidRPr="00A226C2">
                  <w:t>. The first wave of film historians gave Griffith credit for inventing</w:t>
                </w:r>
                <w:r w:rsidR="00075D6B">
                  <w:t xml:space="preserve"> the</w:t>
                </w:r>
                <w:r w:rsidRPr="00A226C2">
                  <w:t xml:space="preserve"> </w:t>
                </w:r>
                <w:r w:rsidRPr="00075D6B">
                  <w:t>montage</w:t>
                </w:r>
                <w:r w:rsidR="00075D6B">
                  <w:t xml:space="preserve"> technique:</w:t>
                </w:r>
                <w:r w:rsidRPr="00A226C2">
                  <w:t xml:space="preserve"> a modern set of editing </w:t>
                </w:r>
                <w:r w:rsidR="00075D6B">
                  <w:t>methods</w:t>
                </w:r>
                <w:r w:rsidRPr="00A226C2">
                  <w:t xml:space="preserve"> unique to cinema, </w:t>
                </w:r>
                <w:r w:rsidR="00075D6B">
                  <w:t>the most notable of which was</w:t>
                </w:r>
                <w:r w:rsidRPr="00A226C2">
                  <w:t xml:space="preserve"> ‘parallel editing’</w:t>
                </w:r>
                <w:r w:rsidR="00075D6B">
                  <w:t>,</w:t>
                </w:r>
                <w:r w:rsidRPr="00A226C2">
                  <w:t xml:space="preserve"> </w:t>
                </w:r>
                <w:r w:rsidR="00075D6B">
                  <w:t>which</w:t>
                </w:r>
                <w:r w:rsidRPr="00A226C2">
                  <w:t xml:space="preserve"> created suspense or drew meaningful contrast by cutting from one line of action to another. Montage allowed cinema to mature into a rival of the novel and </w:t>
                </w:r>
                <w:r w:rsidR="00075D6B">
                  <w:t xml:space="preserve">of the </w:t>
                </w:r>
                <w:r w:rsidRPr="00A226C2">
                  <w:t>theat</w:t>
                </w:r>
                <w:r>
                  <w:t>re</w:t>
                </w:r>
                <w:r w:rsidRPr="00A226C2">
                  <w:t>, telling complex dramatic stories with distinct visual styles. Griffith also discovered and cultivated young star actresses such as Lillian Gish and Mary Pickford, and publicized his own authorship while the industry refrained from displaying credits. He participated in the formation of a new cartel of studios that shifted American industry to Hollywood, California in the mid-1910s.</w:t>
                </w:r>
              </w:p>
              <w:p w14:paraId="1113DD3B" w14:textId="77777777" w:rsidR="006B58C4" w:rsidRPr="00A226C2" w:rsidRDefault="006B58C4" w:rsidP="006B58C4"/>
              <w:p w14:paraId="421ACB38" w14:textId="77777777" w:rsidR="006B58C4" w:rsidRDefault="006B58C4" w:rsidP="006B58C4">
                <w:r w:rsidRPr="00A226C2">
                  <w:rPr>
                    <w:i/>
                  </w:rPr>
                  <w:t xml:space="preserve">The Birth of a Nation </w:t>
                </w:r>
                <w:r w:rsidRPr="00A226C2">
                  <w:t xml:space="preserve">became a paragon for the new blockbuster feature film. Artistically, </w:t>
                </w:r>
                <w:r>
                  <w:t xml:space="preserve">it </w:t>
                </w:r>
                <w:r w:rsidRPr="00A226C2">
                  <w:t>addresses a serious subject of national history</w:t>
                </w:r>
                <w:r>
                  <w:t>:</w:t>
                </w:r>
                <w:r w:rsidRPr="00A226C2">
                  <w:t xml:space="preserve"> Reconstruction in the post-Civil War South. Its epic scale blends sentimental family melodram</w:t>
                </w:r>
                <w:r w:rsidR="00075D6B">
                  <w:t>a and thrilling action</w:t>
                </w:r>
                <w:r w:rsidRPr="00A226C2">
                  <w:t xml:space="preserve"> with a last-minute rescue climax. Economically, its blockbuster success encouraged major investment in this new form of middle-</w:t>
                </w:r>
                <w:r w:rsidRPr="00A226C2">
                  <w:lastRenderedPageBreak/>
                  <w:t>class mass entertainment. Politically, its pretentions to history demonstrated cinema's power for propaganda—unfortunately an epic tale of Ku Klux Klan heroism that fue</w:t>
                </w:r>
                <w:r>
                  <w:t>ll</w:t>
                </w:r>
                <w:r w:rsidRPr="00A226C2">
                  <w:t>ed contemporary racial tension. The young NAACP led an effort to ban the film city by city, prompting Griffith to defend cinema's right to free speech under the U.S. Constitution's first amendment</w:t>
                </w:r>
                <w:r w:rsidR="002068D7">
                  <w:t xml:space="preserve">, which already allowed those same rights to </w:t>
                </w:r>
                <w:r w:rsidRPr="00A226C2">
                  <w:t xml:space="preserve">literature and drama. Spurred to defend his historical and artistic legitimacy, Griffith's next film </w:t>
                </w:r>
                <w:r w:rsidRPr="00A226C2">
                  <w:rPr>
                    <w:i/>
                  </w:rPr>
                  <w:t xml:space="preserve">Intolerance </w:t>
                </w:r>
                <w:r w:rsidRPr="00A226C2">
                  <w:t xml:space="preserve">interweaves four parallel stories across world history. Although its box office failure would reduce Griffith from independent pioneer to director-for-hire, the film's radical montage had direct influence on European avant-garde filmmakers, notably Sergei Eisenstein and Abel </w:t>
                </w:r>
                <w:proofErr w:type="spellStart"/>
                <w:r w:rsidRPr="00A226C2">
                  <w:t>Gance</w:t>
                </w:r>
                <w:proofErr w:type="spellEnd"/>
                <w:r w:rsidRPr="00A226C2">
                  <w:t xml:space="preserve">. Griffith went on to direct several classic melodramas of the silent era, but a changing </w:t>
                </w:r>
                <w:proofErr w:type="spellStart"/>
                <w:r w:rsidRPr="00A226C2">
                  <w:t>postwar</w:t>
                </w:r>
                <w:proofErr w:type="spellEnd"/>
                <w:r w:rsidRPr="00A226C2">
                  <w:t xml:space="preserve"> culture </w:t>
                </w:r>
                <w:r w:rsidR="002068D7">
                  <w:t>followed by the advent of</w:t>
                </w:r>
                <w:r w:rsidRPr="00A226C2">
                  <w:t xml:space="preserve"> sound technology passed him by. </w:t>
                </w:r>
              </w:p>
              <w:p w14:paraId="18F2F252" w14:textId="77777777" w:rsidR="002068D7" w:rsidRPr="00A226C2" w:rsidRDefault="002068D7" w:rsidP="006B58C4"/>
              <w:p w14:paraId="3B46F880" w14:textId="77777777" w:rsidR="00AB72D4" w:rsidRDefault="006B58C4" w:rsidP="006B58C4">
                <w:r w:rsidRPr="00A226C2">
                  <w:t xml:space="preserve">Later film historians have confirmed Griffith’s importance to cinema’s transition, but have downplayed his role as central inventor. </w:t>
                </w:r>
                <w:r w:rsidRPr="00A226C2">
                  <w:rPr>
                    <w:i/>
                  </w:rPr>
                  <w:t xml:space="preserve">Birth </w:t>
                </w:r>
                <w:r w:rsidRPr="00A226C2">
                  <w:t xml:space="preserve">now appears </w:t>
                </w:r>
                <w:r w:rsidR="002068D7">
                  <w:t xml:space="preserve">as </w:t>
                </w:r>
                <w:r w:rsidRPr="00A226C2">
                  <w:t>an exception among his films</w:t>
                </w:r>
                <w:r w:rsidR="002068D7">
                  <w:t>,</w:t>
                </w:r>
                <w:r w:rsidRPr="00A226C2">
                  <w:t xml:space="preserve"> </w:t>
                </w:r>
                <w:r w:rsidR="002068D7">
                  <w:t>which</w:t>
                </w:r>
                <w:r w:rsidRPr="00A226C2">
                  <w:t xml:space="preserve"> were widely popular</w:t>
                </w:r>
                <w:r w:rsidR="002068D7">
                  <w:t>,</w:t>
                </w:r>
                <w:r w:rsidRPr="00A226C2">
                  <w:t xml:space="preserve"> even among black audiences. Typical for the Progressive Era, they express working-class sympathy, deceptively conservative gender codes, and an uplifting humanist sentiment (especially in an early series of temperance films). Griffith’s deft composition integrated experimental montage with precise staging, minimalist acting, and script compression. Although his works b</w:t>
                </w:r>
                <w:r w:rsidR="002068D7">
                  <w:t>arely appear modern today, their</w:t>
                </w:r>
                <w:r w:rsidRPr="00A226C2">
                  <w:t xml:space="preserve"> forward</w:t>
                </w:r>
                <w:r w:rsidR="002068D7">
                  <w:t>-thinking</w:t>
                </w:r>
                <w:r w:rsidRPr="00A226C2">
                  <w:t xml:space="preserve"> and enduring richness is evident to the connoisseur.</w:t>
                </w:r>
              </w:p>
              <w:p w14:paraId="2CB80FA2" w14:textId="77777777" w:rsidR="00AB72D4" w:rsidRDefault="00AB72D4" w:rsidP="006B58C4"/>
              <w:p w14:paraId="2C3C781E" w14:textId="77777777" w:rsidR="00AB72D4" w:rsidRPr="00B11E82" w:rsidRDefault="00AB72D4" w:rsidP="00AB72D4">
                <w:pPr>
                  <w:pStyle w:val="Heading1"/>
                  <w:outlineLvl w:val="0"/>
                </w:pPr>
                <w:r>
                  <w:t>Selected</w:t>
                </w:r>
                <w:r w:rsidRPr="00B11E82">
                  <w:t xml:space="preserve"> Filmography</w:t>
                </w:r>
                <w:r>
                  <w:t>:</w:t>
                </w:r>
                <w:r w:rsidRPr="00B11E82">
                  <w:t xml:space="preserve"> </w:t>
                </w:r>
              </w:p>
              <w:p w14:paraId="26D8EE91" w14:textId="77777777" w:rsidR="00AB72D4" w:rsidRDefault="00AB72D4" w:rsidP="00AB72D4">
                <w:r w:rsidRPr="00A226C2">
                  <w:t>(Selected from over 500 films, all 35mm, black &amp; white, silent):</w:t>
                </w:r>
              </w:p>
              <w:p w14:paraId="6B44F815" w14:textId="77777777" w:rsidR="00AB72D4" w:rsidRPr="00A226C2" w:rsidRDefault="00AB72D4" w:rsidP="00AB72D4"/>
              <w:p w14:paraId="4FEE1B70" w14:textId="77777777" w:rsidR="00AB72D4" w:rsidRPr="00A226C2" w:rsidRDefault="00AB72D4" w:rsidP="00AB72D4">
                <w:r w:rsidRPr="00A226C2">
                  <w:rPr>
                    <w:i/>
                  </w:rPr>
                  <w:t xml:space="preserve">Adventures of </w:t>
                </w:r>
                <w:proofErr w:type="spellStart"/>
                <w:r w:rsidRPr="00A226C2">
                  <w:rPr>
                    <w:i/>
                  </w:rPr>
                  <w:t>Dollie</w:t>
                </w:r>
                <w:proofErr w:type="spellEnd"/>
                <w:r w:rsidRPr="00A226C2">
                  <w:rPr>
                    <w:i/>
                  </w:rPr>
                  <w:t xml:space="preserve"> </w:t>
                </w:r>
                <w:r w:rsidRPr="00A226C2">
                  <w:t>(1908, 12min)</w:t>
                </w:r>
              </w:p>
              <w:p w14:paraId="7C9F8168" w14:textId="77777777" w:rsidR="00AB72D4" w:rsidRPr="00A226C2" w:rsidRDefault="00AB72D4" w:rsidP="00AB72D4">
                <w:r w:rsidRPr="00A226C2">
                  <w:rPr>
                    <w:i/>
                  </w:rPr>
                  <w:t xml:space="preserve">A Drunkard’s Reformation </w:t>
                </w:r>
                <w:r w:rsidRPr="00A226C2">
                  <w:t>(1909, 13min)</w:t>
                </w:r>
              </w:p>
              <w:p w14:paraId="0E347E4D" w14:textId="77777777" w:rsidR="00AB72D4" w:rsidRPr="00A226C2" w:rsidRDefault="00AB72D4" w:rsidP="00AB72D4">
                <w:r w:rsidRPr="00A226C2">
                  <w:rPr>
                    <w:i/>
                  </w:rPr>
                  <w:t>The Lonely Villa</w:t>
                </w:r>
                <w:r w:rsidRPr="00A226C2">
                  <w:t xml:space="preserve"> (1909, 13 min)</w:t>
                </w:r>
              </w:p>
              <w:p w14:paraId="0EDE0BD8" w14:textId="77777777" w:rsidR="00AB72D4" w:rsidRPr="00A226C2" w:rsidRDefault="00AB72D4" w:rsidP="00AB72D4">
                <w:r w:rsidRPr="00A226C2">
                  <w:rPr>
                    <w:i/>
                  </w:rPr>
                  <w:t xml:space="preserve">The Country Doctor </w:t>
                </w:r>
                <w:r w:rsidRPr="00A226C2">
                  <w:t>(1909, 14min)</w:t>
                </w:r>
              </w:p>
              <w:p w14:paraId="777915F6" w14:textId="77777777" w:rsidR="00AB72D4" w:rsidRPr="00A226C2" w:rsidRDefault="00AB72D4" w:rsidP="00AB72D4">
                <w:r w:rsidRPr="00A226C2">
                  <w:rPr>
                    <w:i/>
                  </w:rPr>
                  <w:t xml:space="preserve">A Corner in Wheat </w:t>
                </w:r>
                <w:r w:rsidRPr="00A226C2">
                  <w:t>(1909, 14min)</w:t>
                </w:r>
              </w:p>
              <w:p w14:paraId="7B4C7CEB" w14:textId="77777777" w:rsidR="00AB72D4" w:rsidRPr="00A226C2" w:rsidRDefault="00AB72D4" w:rsidP="00AB72D4">
                <w:r w:rsidRPr="00A226C2">
                  <w:rPr>
                    <w:i/>
                  </w:rPr>
                  <w:t xml:space="preserve">The New York Hat </w:t>
                </w:r>
                <w:r w:rsidRPr="00A226C2">
                  <w:t>(1912, 16min)</w:t>
                </w:r>
              </w:p>
              <w:p w14:paraId="40613BA2" w14:textId="77777777" w:rsidR="00AB72D4" w:rsidRPr="00A226C2" w:rsidRDefault="00AB72D4" w:rsidP="00AB72D4">
                <w:r w:rsidRPr="00A226C2">
                  <w:rPr>
                    <w:i/>
                  </w:rPr>
                  <w:t xml:space="preserve">Birth of a Nation </w:t>
                </w:r>
                <w:r w:rsidRPr="00A226C2">
                  <w:t>(1915, 192min)</w:t>
                </w:r>
              </w:p>
              <w:p w14:paraId="6D397DDB" w14:textId="77777777" w:rsidR="00AB72D4" w:rsidRPr="00A226C2" w:rsidRDefault="00AB72D4" w:rsidP="00AB72D4">
                <w:r w:rsidRPr="00A226C2">
                  <w:rPr>
                    <w:i/>
                  </w:rPr>
                  <w:t xml:space="preserve">Intolerance </w:t>
                </w:r>
                <w:r w:rsidRPr="00A226C2">
                  <w:t>(1916, 178min)</w:t>
                </w:r>
              </w:p>
              <w:p w14:paraId="519E29C0" w14:textId="77777777" w:rsidR="00AB72D4" w:rsidRPr="00A226C2" w:rsidRDefault="00AB72D4" w:rsidP="00AB72D4">
                <w:r w:rsidRPr="00A226C2">
                  <w:rPr>
                    <w:i/>
                  </w:rPr>
                  <w:t xml:space="preserve">Broken Blossoms </w:t>
                </w:r>
                <w:r w:rsidRPr="00A226C2">
                  <w:t>(1919, 95min)</w:t>
                </w:r>
              </w:p>
              <w:p w14:paraId="3BB499DF" w14:textId="77777777" w:rsidR="00AB72D4" w:rsidRPr="00A226C2" w:rsidRDefault="00AB72D4" w:rsidP="00AB72D4">
                <w:r w:rsidRPr="00A226C2">
                  <w:rPr>
                    <w:i/>
                  </w:rPr>
                  <w:t xml:space="preserve">Way Down East </w:t>
                </w:r>
                <w:r w:rsidRPr="00A226C2">
                  <w:t>(1920, 149min)</w:t>
                </w:r>
              </w:p>
              <w:p w14:paraId="1A7FC1CD" w14:textId="77777777" w:rsidR="00AB72D4" w:rsidRPr="00A226C2" w:rsidRDefault="00AB72D4" w:rsidP="00AB72D4">
                <w:r w:rsidRPr="00A226C2">
                  <w:rPr>
                    <w:i/>
                  </w:rPr>
                  <w:t xml:space="preserve">Orphans of the Storm </w:t>
                </w:r>
                <w:r w:rsidRPr="00A226C2">
                  <w:t>(1921, 121min)</w:t>
                </w:r>
              </w:p>
              <w:p w14:paraId="323A9B62" w14:textId="77777777" w:rsidR="003F0D73" w:rsidRDefault="003F0D73" w:rsidP="006B58C4"/>
            </w:tc>
          </w:sdtContent>
        </w:sdt>
      </w:tr>
      <w:tr w:rsidR="003235A7" w14:paraId="6B2C8878" w14:textId="77777777" w:rsidTr="003235A7">
        <w:tc>
          <w:tcPr>
            <w:tcW w:w="9016" w:type="dxa"/>
          </w:tcPr>
          <w:p w14:paraId="60DC3BC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CCE333CA99E8243B654E35E6A93C1AC"/>
              </w:placeholder>
            </w:sdtPr>
            <w:sdtContent>
              <w:p w14:paraId="7BEDD239" w14:textId="77777777" w:rsidR="00AB72D4" w:rsidRDefault="00AB72D4" w:rsidP="00AB72D4">
                <w:sdt>
                  <w:sdtPr>
                    <w:id w:val="-421801152"/>
                    <w:citation/>
                  </w:sdtPr>
                  <w:sdtContent>
                    <w:r>
                      <w:fldChar w:fldCharType="begin"/>
                    </w:r>
                    <w:r>
                      <w:rPr>
                        <w:lang w:val="en-US"/>
                      </w:rPr>
                      <w:instrText xml:space="preserve"> CITATION Bar40 \l 1033 </w:instrText>
                    </w:r>
                    <w:r>
                      <w:fldChar w:fldCharType="separate"/>
                    </w:r>
                    <w:r>
                      <w:rPr>
                        <w:noProof/>
                        <w:lang w:val="en-US"/>
                      </w:rPr>
                      <w:t xml:space="preserve"> (Barry)</w:t>
                    </w:r>
                    <w:r>
                      <w:fldChar w:fldCharType="end"/>
                    </w:r>
                  </w:sdtContent>
                </w:sdt>
              </w:p>
              <w:p w14:paraId="6DA6D6DB" w14:textId="77777777" w:rsidR="00AB72D4" w:rsidRDefault="00AB72D4" w:rsidP="00AB72D4">
                <w:sdt>
                  <w:sdtPr>
                    <w:id w:val="185878545"/>
                    <w:citation/>
                  </w:sdtPr>
                  <w:sdtContent>
                    <w:r>
                      <w:fldChar w:fldCharType="begin"/>
                    </w:r>
                    <w:r>
                      <w:rPr>
                        <w:lang w:val="en-US"/>
                      </w:rPr>
                      <w:instrText xml:space="preserve"> CITATION Eis44 \l 1033 </w:instrText>
                    </w:r>
                    <w:r>
                      <w:fldChar w:fldCharType="separate"/>
                    </w:r>
                    <w:r>
                      <w:rPr>
                        <w:noProof/>
                        <w:lang w:val="en-US"/>
                      </w:rPr>
                      <w:t>(Eisenstein)</w:t>
                    </w:r>
                    <w:r>
                      <w:fldChar w:fldCharType="end"/>
                    </w:r>
                  </w:sdtContent>
                </w:sdt>
              </w:p>
              <w:p w14:paraId="348D7D08" w14:textId="77777777" w:rsidR="00AB72D4" w:rsidRDefault="00AB72D4" w:rsidP="00AB72D4">
                <w:sdt>
                  <w:sdtPr>
                    <w:id w:val="-971446623"/>
                    <w:citation/>
                  </w:sdtPr>
                  <w:sdtContent>
                    <w:r>
                      <w:fldChar w:fldCharType="begin"/>
                    </w:r>
                    <w:r>
                      <w:rPr>
                        <w:lang w:val="en-US"/>
                      </w:rPr>
                      <w:instrText xml:space="preserve"> CITATION Sch83 \l 1033 </w:instrText>
                    </w:r>
                    <w:r>
                      <w:fldChar w:fldCharType="separate"/>
                    </w:r>
                    <w:r>
                      <w:rPr>
                        <w:noProof/>
                        <w:lang w:val="en-US"/>
                      </w:rPr>
                      <w:t>(Schickel)</w:t>
                    </w:r>
                    <w:r>
                      <w:fldChar w:fldCharType="end"/>
                    </w:r>
                  </w:sdtContent>
                </w:sdt>
              </w:p>
              <w:p w14:paraId="33025DEB" w14:textId="77777777" w:rsidR="00AB72D4" w:rsidRDefault="00AB72D4" w:rsidP="00AB72D4">
                <w:sdt>
                  <w:sdtPr>
                    <w:id w:val="1197278583"/>
                    <w:citation/>
                  </w:sdtPr>
                  <w:sdtContent>
                    <w:r>
                      <w:fldChar w:fldCharType="begin"/>
                    </w:r>
                    <w:r>
                      <w:rPr>
                        <w:lang w:val="en-US"/>
                      </w:rPr>
                      <w:instrText xml:space="preserve"> CITATION Mot84 \l 1033 </w:instrText>
                    </w:r>
                    <w:r>
                      <w:fldChar w:fldCharType="separate"/>
                    </w:r>
                    <w:r>
                      <w:rPr>
                        <w:noProof/>
                        <w:lang w:val="en-US"/>
                      </w:rPr>
                      <w:t>(Mottet)</w:t>
                    </w:r>
                    <w:r>
                      <w:fldChar w:fldCharType="end"/>
                    </w:r>
                  </w:sdtContent>
                </w:sdt>
              </w:p>
              <w:p w14:paraId="7CD9DB2E" w14:textId="77777777" w:rsidR="00F06138" w:rsidRDefault="00AB72D4" w:rsidP="00AB72D4">
                <w:sdt>
                  <w:sdtPr>
                    <w:id w:val="1633671270"/>
                    <w:citation/>
                  </w:sdtPr>
                  <w:sdtContent>
                    <w:r>
                      <w:fldChar w:fldCharType="begin"/>
                    </w:r>
                    <w:r>
                      <w:rPr>
                        <w:lang w:val="en-US"/>
                      </w:rPr>
                      <w:instrText xml:space="preserve"> CITATION Gun91 \l 1033 </w:instrText>
                    </w:r>
                    <w:r>
                      <w:fldChar w:fldCharType="separate"/>
                    </w:r>
                    <w:r>
                      <w:rPr>
                        <w:noProof/>
                        <w:lang w:val="en-US"/>
                      </w:rPr>
                      <w:t>(Gunning)</w:t>
                    </w:r>
                    <w:r>
                      <w:fldChar w:fldCharType="end"/>
                    </w:r>
                  </w:sdtContent>
                </w:sdt>
              </w:p>
              <w:p w14:paraId="4CBA799B" w14:textId="77777777" w:rsidR="00F06138" w:rsidRDefault="00F06138" w:rsidP="00AB72D4">
                <w:sdt>
                  <w:sdtPr>
                    <w:id w:val="-1569713223"/>
                    <w:citation/>
                  </w:sdtPr>
                  <w:sdtContent>
                    <w:r>
                      <w:fldChar w:fldCharType="begin"/>
                    </w:r>
                    <w:r>
                      <w:rPr>
                        <w:lang w:val="en-US"/>
                      </w:rPr>
                      <w:instrText xml:space="preserve"> CITATION Bri08 \l 1033 </w:instrText>
                    </w:r>
                    <w:r>
                      <w:fldChar w:fldCharType="separate"/>
                    </w:r>
                    <w:r>
                      <w:rPr>
                        <w:noProof/>
                        <w:lang w:val="en-US"/>
                      </w:rPr>
                      <w:t>(British Film Institute)</w:t>
                    </w:r>
                    <w:r>
                      <w:fldChar w:fldCharType="end"/>
                    </w:r>
                  </w:sdtContent>
                </w:sdt>
              </w:p>
              <w:p w14:paraId="28D81FED" w14:textId="77777777" w:rsidR="00F06138" w:rsidRDefault="00F06138" w:rsidP="00AB72D4">
                <w:sdt>
                  <w:sdtPr>
                    <w:id w:val="1913884378"/>
                    <w:citation/>
                  </w:sdtPr>
                  <w:sdtContent>
                    <w:r>
                      <w:fldChar w:fldCharType="begin"/>
                    </w:r>
                    <w:r>
                      <w:rPr>
                        <w:lang w:val="en-US"/>
                      </w:rPr>
                      <w:instrText xml:space="preserve"> CITATION May09 \l 1033 </w:instrText>
                    </w:r>
                    <w:r>
                      <w:fldChar w:fldCharType="separate"/>
                    </w:r>
                    <w:r>
                      <w:rPr>
                        <w:noProof/>
                        <w:lang w:val="en-US"/>
                      </w:rPr>
                      <w:t xml:space="preserve"> (Mayer)</w:t>
                    </w:r>
                    <w:r>
                      <w:fldChar w:fldCharType="end"/>
                    </w:r>
                  </w:sdtContent>
                </w:sdt>
              </w:p>
              <w:p w14:paraId="064DA12A" w14:textId="77777777" w:rsidR="003235A7" w:rsidRDefault="00F06138" w:rsidP="00AB72D4">
                <w:sdt>
                  <w:sdtPr>
                    <w:id w:val="714631958"/>
                    <w:citation/>
                  </w:sdtPr>
                  <w:sdtContent>
                    <w:r>
                      <w:fldChar w:fldCharType="begin"/>
                    </w:r>
                    <w:r>
                      <w:rPr>
                        <w:lang w:val="en-US"/>
                      </w:rPr>
                      <w:instrText xml:space="preserve"> CITATION Kei15 \l 1033 </w:instrText>
                    </w:r>
                    <w:r>
                      <w:fldChar w:fldCharType="separate"/>
                    </w:r>
                    <w:r>
                      <w:rPr>
                        <w:noProof/>
                        <w:lang w:val="en-US"/>
                      </w:rPr>
                      <w:t>(Keil)</w:t>
                    </w:r>
                    <w:r>
                      <w:fldChar w:fldCharType="end"/>
                    </w:r>
                  </w:sdtContent>
                </w:sdt>
              </w:p>
            </w:sdtContent>
          </w:sdt>
        </w:tc>
      </w:tr>
    </w:tbl>
    <w:p w14:paraId="267C56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777DD" w14:textId="77777777" w:rsidR="00AB72D4" w:rsidRDefault="00AB72D4" w:rsidP="007A0D55">
      <w:pPr>
        <w:spacing w:after="0" w:line="240" w:lineRule="auto"/>
      </w:pPr>
      <w:r>
        <w:separator/>
      </w:r>
    </w:p>
  </w:endnote>
  <w:endnote w:type="continuationSeparator" w:id="0">
    <w:p w14:paraId="5377CF4A" w14:textId="77777777" w:rsidR="00AB72D4" w:rsidRDefault="00AB72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1D0E6" w14:textId="77777777" w:rsidR="00AB72D4" w:rsidRDefault="00AB72D4" w:rsidP="007A0D55">
      <w:pPr>
        <w:spacing w:after="0" w:line="240" w:lineRule="auto"/>
      </w:pPr>
      <w:r>
        <w:separator/>
      </w:r>
    </w:p>
  </w:footnote>
  <w:footnote w:type="continuationSeparator" w:id="0">
    <w:p w14:paraId="61BCFBE9" w14:textId="77777777" w:rsidR="00AB72D4" w:rsidRDefault="00AB72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E99FD" w14:textId="77777777" w:rsidR="00AB72D4" w:rsidRDefault="00AB72D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366976" w14:textId="77777777" w:rsidR="00AB72D4" w:rsidRDefault="00AB72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8C4"/>
    <w:rsid w:val="00032559"/>
    <w:rsid w:val="00052040"/>
    <w:rsid w:val="00075D6B"/>
    <w:rsid w:val="000B25AE"/>
    <w:rsid w:val="000B55AB"/>
    <w:rsid w:val="000D24DC"/>
    <w:rsid w:val="00101B2E"/>
    <w:rsid w:val="00116FA0"/>
    <w:rsid w:val="0015114C"/>
    <w:rsid w:val="001A21F3"/>
    <w:rsid w:val="001A2537"/>
    <w:rsid w:val="001A6A06"/>
    <w:rsid w:val="002068D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58C4"/>
    <w:rsid w:val="006D0412"/>
    <w:rsid w:val="007411B9"/>
    <w:rsid w:val="00780D95"/>
    <w:rsid w:val="00780DC7"/>
    <w:rsid w:val="007A0D55"/>
    <w:rsid w:val="007B3377"/>
    <w:rsid w:val="007E5F44"/>
    <w:rsid w:val="00821DE3"/>
    <w:rsid w:val="00846CE1"/>
    <w:rsid w:val="008A384E"/>
    <w:rsid w:val="008A5B87"/>
    <w:rsid w:val="00922950"/>
    <w:rsid w:val="009A7264"/>
    <w:rsid w:val="009D1606"/>
    <w:rsid w:val="009E18A1"/>
    <w:rsid w:val="009E73D7"/>
    <w:rsid w:val="00A27D2C"/>
    <w:rsid w:val="00A76FD9"/>
    <w:rsid w:val="00AB436D"/>
    <w:rsid w:val="00AB72D4"/>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613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C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58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8C4"/>
    <w:rPr>
      <w:rFonts w:ascii="Lucida Grande" w:hAnsi="Lucida Grande" w:cs="Lucida Grande"/>
      <w:sz w:val="18"/>
      <w:szCs w:val="18"/>
    </w:rPr>
  </w:style>
  <w:style w:type="character" w:styleId="Hyperlink">
    <w:name w:val="Hyperlink"/>
    <w:basedOn w:val="DefaultParagraphFont"/>
    <w:uiPriority w:val="99"/>
    <w:unhideWhenUsed/>
    <w:rsid w:val="008A384E"/>
    <w:rPr>
      <w:color w:val="0563C1" w:themeColor="hyperlink"/>
      <w:u w:val="single"/>
    </w:rPr>
  </w:style>
  <w:style w:type="character" w:styleId="FollowedHyperlink">
    <w:name w:val="FollowedHyperlink"/>
    <w:basedOn w:val="DefaultParagraphFont"/>
    <w:uiPriority w:val="99"/>
    <w:semiHidden/>
    <w:rsid w:val="008A384E"/>
    <w:rPr>
      <w:color w:val="954F72" w:themeColor="followedHyperlink"/>
      <w:u w:val="single"/>
    </w:rPr>
  </w:style>
  <w:style w:type="character" w:customStyle="1" w:styleId="property-name">
    <w:name w:val="property-name"/>
    <w:basedOn w:val="DefaultParagraphFont"/>
    <w:rsid w:val="008A38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58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8C4"/>
    <w:rPr>
      <w:rFonts w:ascii="Lucida Grande" w:hAnsi="Lucida Grande" w:cs="Lucida Grande"/>
      <w:sz w:val="18"/>
      <w:szCs w:val="18"/>
    </w:rPr>
  </w:style>
  <w:style w:type="character" w:styleId="Hyperlink">
    <w:name w:val="Hyperlink"/>
    <w:basedOn w:val="DefaultParagraphFont"/>
    <w:uiPriority w:val="99"/>
    <w:unhideWhenUsed/>
    <w:rsid w:val="008A384E"/>
    <w:rPr>
      <w:color w:val="0563C1" w:themeColor="hyperlink"/>
      <w:u w:val="single"/>
    </w:rPr>
  </w:style>
  <w:style w:type="character" w:styleId="FollowedHyperlink">
    <w:name w:val="FollowedHyperlink"/>
    <w:basedOn w:val="DefaultParagraphFont"/>
    <w:uiPriority w:val="99"/>
    <w:semiHidden/>
    <w:rsid w:val="008A384E"/>
    <w:rPr>
      <w:color w:val="954F72" w:themeColor="followedHyperlink"/>
      <w:u w:val="single"/>
    </w:rPr>
  </w:style>
  <w:style w:type="character" w:customStyle="1" w:styleId="property-name">
    <w:name w:val="property-name"/>
    <w:basedOn w:val="DefaultParagraphFont"/>
    <w:rsid w:val="008A3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1F452358D24D4AA9AC000169494AE5"/>
        <w:category>
          <w:name w:val="General"/>
          <w:gallery w:val="placeholder"/>
        </w:category>
        <w:types>
          <w:type w:val="bbPlcHdr"/>
        </w:types>
        <w:behaviors>
          <w:behavior w:val="content"/>
        </w:behaviors>
        <w:guid w:val="{4CD4EE7C-7D6D-D943-8682-139592525160}"/>
      </w:docPartPr>
      <w:docPartBody>
        <w:p w:rsidR="00000000" w:rsidRDefault="004E117A">
          <w:pPr>
            <w:pStyle w:val="551F452358D24D4AA9AC000169494AE5"/>
          </w:pPr>
          <w:r w:rsidRPr="00CC586D">
            <w:rPr>
              <w:rStyle w:val="PlaceholderText"/>
              <w:b/>
              <w:color w:val="FFFFFF" w:themeColor="background1"/>
            </w:rPr>
            <w:t>[Salutation]</w:t>
          </w:r>
        </w:p>
      </w:docPartBody>
    </w:docPart>
    <w:docPart>
      <w:docPartPr>
        <w:name w:val="732318A8D37C45409AC44E048E7C9AC7"/>
        <w:category>
          <w:name w:val="General"/>
          <w:gallery w:val="placeholder"/>
        </w:category>
        <w:types>
          <w:type w:val="bbPlcHdr"/>
        </w:types>
        <w:behaviors>
          <w:behavior w:val="content"/>
        </w:behaviors>
        <w:guid w:val="{60C4603F-2ADA-E446-B95A-797CF90DDE90}"/>
      </w:docPartPr>
      <w:docPartBody>
        <w:p w:rsidR="00000000" w:rsidRDefault="004E117A">
          <w:pPr>
            <w:pStyle w:val="732318A8D37C45409AC44E048E7C9AC7"/>
          </w:pPr>
          <w:r>
            <w:rPr>
              <w:rStyle w:val="PlaceholderText"/>
            </w:rPr>
            <w:t>[First name]</w:t>
          </w:r>
        </w:p>
      </w:docPartBody>
    </w:docPart>
    <w:docPart>
      <w:docPartPr>
        <w:name w:val="2AF09DAF85E4014D934842D2565A2927"/>
        <w:category>
          <w:name w:val="General"/>
          <w:gallery w:val="placeholder"/>
        </w:category>
        <w:types>
          <w:type w:val="bbPlcHdr"/>
        </w:types>
        <w:behaviors>
          <w:behavior w:val="content"/>
        </w:behaviors>
        <w:guid w:val="{217B5C77-FC4E-7B4A-949F-9D1CB4C79E36}"/>
      </w:docPartPr>
      <w:docPartBody>
        <w:p w:rsidR="00000000" w:rsidRDefault="004E117A">
          <w:pPr>
            <w:pStyle w:val="2AF09DAF85E4014D934842D2565A2927"/>
          </w:pPr>
          <w:r>
            <w:rPr>
              <w:rStyle w:val="PlaceholderText"/>
            </w:rPr>
            <w:t>[Middle name]</w:t>
          </w:r>
        </w:p>
      </w:docPartBody>
    </w:docPart>
    <w:docPart>
      <w:docPartPr>
        <w:name w:val="443D582DD2CA2C46B9763D9A480A7730"/>
        <w:category>
          <w:name w:val="General"/>
          <w:gallery w:val="placeholder"/>
        </w:category>
        <w:types>
          <w:type w:val="bbPlcHdr"/>
        </w:types>
        <w:behaviors>
          <w:behavior w:val="content"/>
        </w:behaviors>
        <w:guid w:val="{39AF08C2-2DA7-5443-8D64-DB074D18FF97}"/>
      </w:docPartPr>
      <w:docPartBody>
        <w:p w:rsidR="00000000" w:rsidRDefault="004E117A">
          <w:pPr>
            <w:pStyle w:val="443D582DD2CA2C46B9763D9A480A7730"/>
          </w:pPr>
          <w:r>
            <w:rPr>
              <w:rStyle w:val="PlaceholderText"/>
            </w:rPr>
            <w:t>[Last name]</w:t>
          </w:r>
        </w:p>
      </w:docPartBody>
    </w:docPart>
    <w:docPart>
      <w:docPartPr>
        <w:name w:val="D6D66D1B4EA2924195694BC082482FAA"/>
        <w:category>
          <w:name w:val="General"/>
          <w:gallery w:val="placeholder"/>
        </w:category>
        <w:types>
          <w:type w:val="bbPlcHdr"/>
        </w:types>
        <w:behaviors>
          <w:behavior w:val="content"/>
        </w:behaviors>
        <w:guid w:val="{F5A06C07-385C-4D44-8799-BAF8403E16C1}"/>
      </w:docPartPr>
      <w:docPartBody>
        <w:p w:rsidR="00000000" w:rsidRDefault="004E117A">
          <w:pPr>
            <w:pStyle w:val="D6D66D1B4EA2924195694BC082482FAA"/>
          </w:pPr>
          <w:r>
            <w:rPr>
              <w:rStyle w:val="PlaceholderText"/>
            </w:rPr>
            <w:t>[Enter your biography]</w:t>
          </w:r>
        </w:p>
      </w:docPartBody>
    </w:docPart>
    <w:docPart>
      <w:docPartPr>
        <w:name w:val="197C83859FAD864ABC4E2DA0DB932657"/>
        <w:category>
          <w:name w:val="General"/>
          <w:gallery w:val="placeholder"/>
        </w:category>
        <w:types>
          <w:type w:val="bbPlcHdr"/>
        </w:types>
        <w:behaviors>
          <w:behavior w:val="content"/>
        </w:behaviors>
        <w:guid w:val="{47A7211F-CE47-D244-A926-193A136B4BFF}"/>
      </w:docPartPr>
      <w:docPartBody>
        <w:p w:rsidR="00000000" w:rsidRDefault="004E117A">
          <w:pPr>
            <w:pStyle w:val="197C83859FAD864ABC4E2DA0DB932657"/>
          </w:pPr>
          <w:r>
            <w:rPr>
              <w:rStyle w:val="PlaceholderText"/>
            </w:rPr>
            <w:t>[Enter the institution with which you are affiliated]</w:t>
          </w:r>
        </w:p>
      </w:docPartBody>
    </w:docPart>
    <w:docPart>
      <w:docPartPr>
        <w:name w:val="8BB3F1B11DC6B24EA3D871A4EE68000B"/>
        <w:category>
          <w:name w:val="General"/>
          <w:gallery w:val="placeholder"/>
        </w:category>
        <w:types>
          <w:type w:val="bbPlcHdr"/>
        </w:types>
        <w:behaviors>
          <w:behavior w:val="content"/>
        </w:behaviors>
        <w:guid w:val="{5C8A7786-CDE0-B54C-A035-CF1E11F55A46}"/>
      </w:docPartPr>
      <w:docPartBody>
        <w:p w:rsidR="00000000" w:rsidRDefault="004E117A">
          <w:pPr>
            <w:pStyle w:val="8BB3F1B11DC6B24EA3D871A4EE68000B"/>
          </w:pPr>
          <w:r w:rsidRPr="00EF74F7">
            <w:rPr>
              <w:b/>
              <w:color w:val="808080" w:themeColor="background1" w:themeShade="80"/>
            </w:rPr>
            <w:t>[Enter the headword for your article]</w:t>
          </w:r>
        </w:p>
      </w:docPartBody>
    </w:docPart>
    <w:docPart>
      <w:docPartPr>
        <w:name w:val="2E957069914AFC4A8B434B37F2AF0C04"/>
        <w:category>
          <w:name w:val="General"/>
          <w:gallery w:val="placeholder"/>
        </w:category>
        <w:types>
          <w:type w:val="bbPlcHdr"/>
        </w:types>
        <w:behaviors>
          <w:behavior w:val="content"/>
        </w:behaviors>
        <w:guid w:val="{55A3A2CB-FFE1-3444-8AF5-75DE662758C1}"/>
      </w:docPartPr>
      <w:docPartBody>
        <w:p w:rsidR="00000000" w:rsidRDefault="004E117A">
          <w:pPr>
            <w:pStyle w:val="2E957069914AFC4A8B434B37F2AF0C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67561CFF7F0545AA4B96F2809DEC01"/>
        <w:category>
          <w:name w:val="General"/>
          <w:gallery w:val="placeholder"/>
        </w:category>
        <w:types>
          <w:type w:val="bbPlcHdr"/>
        </w:types>
        <w:behaviors>
          <w:behavior w:val="content"/>
        </w:behaviors>
        <w:guid w:val="{457B0AAB-1C45-4A4E-9B55-7A79E7028ADF}"/>
      </w:docPartPr>
      <w:docPartBody>
        <w:p w:rsidR="00000000" w:rsidRDefault="004E117A">
          <w:pPr>
            <w:pStyle w:val="0167561CFF7F0545AA4B96F2809DEC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548EC50B6CEA44A4E81A54C00E4608"/>
        <w:category>
          <w:name w:val="General"/>
          <w:gallery w:val="placeholder"/>
        </w:category>
        <w:types>
          <w:type w:val="bbPlcHdr"/>
        </w:types>
        <w:behaviors>
          <w:behavior w:val="content"/>
        </w:behaviors>
        <w:guid w:val="{E80A544E-334E-BA4C-91A0-AD91EC8A965A}"/>
      </w:docPartPr>
      <w:docPartBody>
        <w:p w:rsidR="00000000" w:rsidRDefault="004E117A">
          <w:pPr>
            <w:pStyle w:val="02548EC50B6CEA44A4E81A54C00E46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CE333CA99E8243B654E35E6A93C1AC"/>
        <w:category>
          <w:name w:val="General"/>
          <w:gallery w:val="placeholder"/>
        </w:category>
        <w:types>
          <w:type w:val="bbPlcHdr"/>
        </w:types>
        <w:behaviors>
          <w:behavior w:val="content"/>
        </w:behaviors>
        <w:guid w:val="{697A00F0-17D9-A641-BE2B-E053D145E6FE}"/>
      </w:docPartPr>
      <w:docPartBody>
        <w:p w:rsidR="00000000" w:rsidRDefault="004E117A">
          <w:pPr>
            <w:pStyle w:val="CCCE333CA99E8243B654E35E6A93C1A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1F452358D24D4AA9AC000169494AE5">
    <w:name w:val="551F452358D24D4AA9AC000169494AE5"/>
  </w:style>
  <w:style w:type="paragraph" w:customStyle="1" w:styleId="732318A8D37C45409AC44E048E7C9AC7">
    <w:name w:val="732318A8D37C45409AC44E048E7C9AC7"/>
  </w:style>
  <w:style w:type="paragraph" w:customStyle="1" w:styleId="2AF09DAF85E4014D934842D2565A2927">
    <w:name w:val="2AF09DAF85E4014D934842D2565A2927"/>
  </w:style>
  <w:style w:type="paragraph" w:customStyle="1" w:styleId="443D582DD2CA2C46B9763D9A480A7730">
    <w:name w:val="443D582DD2CA2C46B9763D9A480A7730"/>
  </w:style>
  <w:style w:type="paragraph" w:customStyle="1" w:styleId="D6D66D1B4EA2924195694BC082482FAA">
    <w:name w:val="D6D66D1B4EA2924195694BC082482FAA"/>
  </w:style>
  <w:style w:type="paragraph" w:customStyle="1" w:styleId="197C83859FAD864ABC4E2DA0DB932657">
    <w:name w:val="197C83859FAD864ABC4E2DA0DB932657"/>
  </w:style>
  <w:style w:type="paragraph" w:customStyle="1" w:styleId="8BB3F1B11DC6B24EA3D871A4EE68000B">
    <w:name w:val="8BB3F1B11DC6B24EA3D871A4EE68000B"/>
  </w:style>
  <w:style w:type="paragraph" w:customStyle="1" w:styleId="2E957069914AFC4A8B434B37F2AF0C04">
    <w:name w:val="2E957069914AFC4A8B434B37F2AF0C04"/>
  </w:style>
  <w:style w:type="paragraph" w:customStyle="1" w:styleId="0167561CFF7F0545AA4B96F2809DEC01">
    <w:name w:val="0167561CFF7F0545AA4B96F2809DEC01"/>
  </w:style>
  <w:style w:type="paragraph" w:customStyle="1" w:styleId="02548EC50B6CEA44A4E81A54C00E4608">
    <w:name w:val="02548EC50B6CEA44A4E81A54C00E4608"/>
  </w:style>
  <w:style w:type="paragraph" w:customStyle="1" w:styleId="CCCE333CA99E8243B654E35E6A93C1AC">
    <w:name w:val="CCCE333CA99E8243B654E35E6A93C1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1F452358D24D4AA9AC000169494AE5">
    <w:name w:val="551F452358D24D4AA9AC000169494AE5"/>
  </w:style>
  <w:style w:type="paragraph" w:customStyle="1" w:styleId="732318A8D37C45409AC44E048E7C9AC7">
    <w:name w:val="732318A8D37C45409AC44E048E7C9AC7"/>
  </w:style>
  <w:style w:type="paragraph" w:customStyle="1" w:styleId="2AF09DAF85E4014D934842D2565A2927">
    <w:name w:val="2AF09DAF85E4014D934842D2565A2927"/>
  </w:style>
  <w:style w:type="paragraph" w:customStyle="1" w:styleId="443D582DD2CA2C46B9763D9A480A7730">
    <w:name w:val="443D582DD2CA2C46B9763D9A480A7730"/>
  </w:style>
  <w:style w:type="paragraph" w:customStyle="1" w:styleId="D6D66D1B4EA2924195694BC082482FAA">
    <w:name w:val="D6D66D1B4EA2924195694BC082482FAA"/>
  </w:style>
  <w:style w:type="paragraph" w:customStyle="1" w:styleId="197C83859FAD864ABC4E2DA0DB932657">
    <w:name w:val="197C83859FAD864ABC4E2DA0DB932657"/>
  </w:style>
  <w:style w:type="paragraph" w:customStyle="1" w:styleId="8BB3F1B11DC6B24EA3D871A4EE68000B">
    <w:name w:val="8BB3F1B11DC6B24EA3D871A4EE68000B"/>
  </w:style>
  <w:style w:type="paragraph" w:customStyle="1" w:styleId="2E957069914AFC4A8B434B37F2AF0C04">
    <w:name w:val="2E957069914AFC4A8B434B37F2AF0C04"/>
  </w:style>
  <w:style w:type="paragraph" w:customStyle="1" w:styleId="0167561CFF7F0545AA4B96F2809DEC01">
    <w:name w:val="0167561CFF7F0545AA4B96F2809DEC01"/>
  </w:style>
  <w:style w:type="paragraph" w:customStyle="1" w:styleId="02548EC50B6CEA44A4E81A54C00E4608">
    <w:name w:val="02548EC50B6CEA44A4E81A54C00E4608"/>
  </w:style>
  <w:style w:type="paragraph" w:customStyle="1" w:styleId="CCCE333CA99E8243B654E35E6A93C1AC">
    <w:name w:val="CCCE333CA99E8243B654E35E6A93C1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Bar40</b:Tag>
    <b:SourceType>Book</b:SourceType>
    <b:Guid>{27ABBE38-09B4-6C44-925B-35E797F04111}</b:Guid>
    <b:Author>
      <b:Author>
        <b:NameList>
          <b:Person>
            <b:Last>Barry</b:Last>
            <b:First>I.</b:First>
          </b:Person>
        </b:NameList>
      </b:Author>
    </b:Author>
    <b:Title>D.W. Griffith, American Film Master</b:Title>
    <b:City>New York</b:City>
    <b:StateProvince>New York</b:StateProvince>
    <b:CountryRegion>USA</b:CountryRegion>
    <b:Publisher>Museum of Modern Art.</b:Publisher>
    <b:Year>1940</b:Year>
    <b:RefOrder>1</b:RefOrder>
  </b:Source>
  <b:Source>
    <b:Tag>Eis44</b:Tag>
    <b:SourceType>JournalArticle</b:SourceType>
    <b:Guid>{A614638C-569F-DC45-A5A9-F3B0515E6035}</b:Guid>
    <b:Author>
      <b:Author>
        <b:NameList>
          <b:Person>
            <b:Last>Eisenstein</b:Last>
            <b:First>S.</b:First>
          </b:Person>
        </b:NameList>
      </b:Author>
    </b:Author>
    <b:Title>Dickens, Griffith, and the film today</b:Title>
    <b:City>New York</b:City>
    <b:Publisher>Harcourt Brace</b:Publisher>
    <b:Year>1944</b:Year>
    <b:Pages>195-255</b:Pages>
    <b:Comments>Trans. by J. Leyda.</b:Comments>
    <b:JournalName>Film Form: essays in film theory</b:JournalName>
    <b:RefOrder>2</b:RefOrder>
  </b:Source>
  <b:Source>
    <b:Tag>Sch83</b:Tag>
    <b:SourceType>Book</b:SourceType>
    <b:Guid>{4A52368D-5CB1-F14B-BDBB-B69B5943A7A2}</b:Guid>
    <b:Author>
      <b:Author>
        <b:NameList>
          <b:Person>
            <b:Last>Schickel</b:Last>
            <b:First>R.</b:First>
          </b:Person>
        </b:NameList>
      </b:Author>
    </b:Author>
    <b:Title>D.W. Griffith: an American life</b:Title>
    <b:Publisher>Simon and Schuster</b:Publisher>
    <b:City>New York</b:City>
    <b:Year>1983</b:Year>
    <b:StateProvince>New York</b:StateProvince>
    <b:CountryRegion>USA</b:CountryRegion>
    <b:RefOrder>3</b:RefOrder>
  </b:Source>
  <b:Source>
    <b:Tag>Mot84</b:Tag>
    <b:SourceType>Book</b:SourceType>
    <b:Guid>{BE173B10-2FAF-3E48-AA3B-6A16A1D6893A}</b:Guid>
    <b:Author>
      <b:Author>
        <b:NameList>
          <b:Person>
            <b:Last>Mottet</b:Last>
            <b:First>J.</b:First>
            <b:Middle>(ed.)</b:Middle>
          </b:Person>
        </b:NameList>
      </b:Author>
    </b:Author>
    <b:Title>D.W. Griffith: Colloque International</b:Title>
    <b:City>Paris</b:City>
    <b:CountryRegion>France</b:CountryRegion>
    <b:Publisher>L’Harmattan</b:Publisher>
    <b:Year>1984</b:Year>
    <b:RefOrder>4</b:RefOrder>
  </b:Source>
  <b:Source>
    <b:Tag>Gun91</b:Tag>
    <b:SourceType>Book</b:SourceType>
    <b:Guid>{C8E219CC-6114-574E-98A3-9449112ADA6E}</b:Guid>
    <b:Author>
      <b:Author>
        <b:NameList>
          <b:Person>
            <b:Last>Gunning</b:Last>
            <b:First>T.</b:First>
          </b:Person>
        </b:NameList>
      </b:Author>
    </b:Author>
    <b:Title>D.W. Griffith and the origins of American narrative film: the early years at Biograph</b:Title>
    <b:City>Urbana</b:City>
    <b:StateProvince>Illinois</b:StateProvince>
    <b:CountryRegion>USA</b:CountryRegion>
    <b:Publisher>University of Illinois Press</b:Publisher>
    <b:Year>1991</b:Year>
    <b:RefOrder>5</b:RefOrder>
  </b:Source>
  <b:Source>
    <b:Tag>Bri08</b:Tag>
    <b:SourceType>Book</b:SourceType>
    <b:Guid>{5449DD85-B76A-F447-8629-066052744B1E}</b:Guid>
    <b:Author>
      <b:Author>
        <b:Corporate>British Film Institute</b:Corporate>
      </b:Author>
      <b:Editor>
        <b:NameList>
          <b:Person>
            <b:Last>Cherchi-Usai</b:Last>
            <b:First>P.</b:First>
            <b:Middle>(ed.)</b:Middle>
          </b:Person>
        </b:NameList>
      </b:Editor>
    </b:Author>
    <b:Title>The Griffith Project</b:Title>
    <b:City>London</b:City>
    <b:CountryRegion>UK</b:CountryRegion>
    <b:Publisher>British Film Institute</b:Publisher>
    <b:Year>1999-2008</b:Year>
    <b:NumberVolumes>12</b:NumberVolumes>
    <b:RefOrder>6</b:RefOrder>
  </b:Source>
  <b:Source>
    <b:Tag>May09</b:Tag>
    <b:SourceType>Book</b:SourceType>
    <b:Guid>{B58135D5-0FAE-4B48-83AE-AC710EA81D51}</b:Guid>
    <b:Author>
      <b:Author>
        <b:NameList>
          <b:Person>
            <b:Last>Mayer</b:Last>
            <b:First>D.</b:First>
          </b:Person>
        </b:NameList>
      </b:Author>
    </b:Author>
    <b:Title>Stagestruck filmmaker: D.W. Griffith and the American theatre</b:Title>
    <b:City>Iowa City</b:City>
    <b:StateProvince>Iowa</b:StateProvince>
    <b:CountryRegion>USA</b:CountryRegion>
    <b:Publisher>University of Iowa Press</b:Publisher>
    <b:Year>2009</b:Year>
    <b:RefOrder>7</b:RefOrder>
  </b:Source>
  <b:Source>
    <b:Tag>Kei15</b:Tag>
    <b:SourceType>Book</b:SourceType>
    <b:Guid>{680C2C1E-5914-8642-87C5-F42E5392D18E}</b:Guid>
    <b:Author>
      <b:Author>
        <b:NameList>
          <b:Person>
            <b:Last>Keil</b:Last>
            <b:First>C.</b:First>
          </b:Person>
        </b:NameList>
      </b:Author>
    </b:Author>
    <b:Title>A Companion to D.W. Griffith</b:Title>
    <b:CountryRegion>USA</b:CountryRegion>
    <b:Publisher>Wiley-Blackwel</b:Publisher>
    <b:Year>2015</b:Year>
    <b:RefOrder>8</b:RefOrder>
  </b:Source>
</b:Sources>
</file>

<file path=customXml/itemProps1.xml><?xml version="1.0" encoding="utf-8"?>
<ds:datastoreItem xmlns:ds="http://schemas.openxmlformats.org/officeDocument/2006/customXml" ds:itemID="{24C6168B-5876-6845-AD61-6DE58E6CD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2</Pages>
  <Words>817</Words>
  <Characters>4657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2014-11-21T22:16:00Z</dcterms:created>
  <dcterms:modified xsi:type="dcterms:W3CDTF">2014-11-21T23:19:00Z</dcterms:modified>
</cp:coreProperties>
</file>