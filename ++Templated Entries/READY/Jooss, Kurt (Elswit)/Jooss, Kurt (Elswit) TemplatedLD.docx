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0A57F3F7B9684880C60FEEEE6946B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C365E1A738DD408F4B3650C94AECE3"/>
            </w:placeholder>
            <w:text/>
          </w:sdtPr>
          <w:sdtEndPr/>
          <w:sdtContent>
            <w:tc>
              <w:tcPr>
                <w:tcW w:w="2073" w:type="dxa"/>
              </w:tcPr>
              <w:p w:rsidR="00B574C9" w:rsidRDefault="007D2EA6" w:rsidP="007D2EA6">
                <w:r>
                  <w:t>Kate</w:t>
                </w:r>
              </w:p>
            </w:tc>
          </w:sdtContent>
        </w:sdt>
        <w:sdt>
          <w:sdtPr>
            <w:alias w:val="Middle name"/>
            <w:tag w:val="authorMiddleName"/>
            <w:id w:val="-2076034781"/>
            <w:placeholder>
              <w:docPart w:val="77276E18214B1C4E985F8FA82B194C7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11F0F867A05742835503C6EF93C111"/>
            </w:placeholder>
            <w:text/>
          </w:sdtPr>
          <w:sdtEndPr/>
          <w:sdtContent>
            <w:tc>
              <w:tcPr>
                <w:tcW w:w="2642" w:type="dxa"/>
              </w:tcPr>
              <w:p w:rsidR="00B574C9" w:rsidRDefault="007D2EA6" w:rsidP="007D2EA6">
                <w:r>
                  <w:t>Elswit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7DA24202AEFF04D8E25065EE552687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912C188983784B94821AE287E9E8DF"/>
            </w:placeholder>
            <w:text/>
          </w:sdtPr>
          <w:sdtEndPr/>
          <w:sdtContent>
            <w:tc>
              <w:tcPr>
                <w:tcW w:w="8525" w:type="dxa"/>
                <w:gridSpan w:val="4"/>
              </w:tcPr>
              <w:p w:rsidR="00B574C9" w:rsidRDefault="007D2EA6" w:rsidP="007D2EA6">
                <w:r>
                  <w:t>University of Bristol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318B125129378439C082EB3E6CB3891"/>
            </w:placeholder>
            <w:text/>
          </w:sdtPr>
          <w:sdtEndPr/>
          <w:sdtContent>
            <w:tc>
              <w:tcPr>
                <w:tcW w:w="9016" w:type="dxa"/>
                <w:tcMar>
                  <w:top w:w="113" w:type="dxa"/>
                  <w:bottom w:w="113" w:type="dxa"/>
                </w:tcMar>
              </w:tcPr>
              <w:p w:rsidR="003F0D73" w:rsidRPr="00FB589A" w:rsidRDefault="007D2EA6" w:rsidP="007D2EA6">
                <w:pPr>
                  <w:rPr>
                    <w:b/>
                  </w:rPr>
                </w:pPr>
                <w:r w:rsidRPr="007D2EA6">
                  <w:t>Jooss, Kurt (1901-1979)</w:t>
                </w:r>
              </w:p>
            </w:tc>
          </w:sdtContent>
        </w:sdt>
      </w:tr>
      <w:tr w:rsidR="00464699" w:rsidTr="007821B0">
        <w:sdt>
          <w:sdtPr>
            <w:alias w:val="Variant headwords"/>
            <w:tag w:val="variantHeadwords"/>
            <w:id w:val="173464402"/>
            <w:placeholder>
              <w:docPart w:val="643A12441CD8E343AB49AB8185E448C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039AC64C669AB4789DF3FCF9CC48328"/>
            </w:placeholder>
          </w:sdtPr>
          <w:sdtEndPr/>
          <w:sdtContent>
            <w:tc>
              <w:tcPr>
                <w:tcW w:w="9016" w:type="dxa"/>
                <w:tcMar>
                  <w:top w:w="113" w:type="dxa"/>
                  <w:bottom w:w="113" w:type="dxa"/>
                </w:tcMar>
              </w:tcPr>
              <w:p w:rsidR="00E85A05" w:rsidRPr="007D2EA6" w:rsidRDefault="007D2EA6" w:rsidP="00E85A05">
                <w:pPr>
                  <w:rPr>
                    <w:rFonts w:ascii="Calibri" w:hAnsi="Calibri" w:cs="Times New Roman"/>
                  </w:rPr>
                </w:pPr>
                <w:r w:rsidRPr="007D2EA6">
                  <w:rPr>
                    <w:rFonts w:ascii="Calibri" w:hAnsi="Calibri" w:cs="Times New Roman"/>
                  </w:rPr>
                  <w:t xml:space="preserve">Kurt Jooss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grüne Tisch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1932), which continues to appear today on international ballet programs, and as the teacher of Pina Bausch, who was his most famous student. Jooss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Folkwang School in Essen first in 1927, a position he left when he and his company fled Nazi Germany in 1933. After the war, he returned primarily to the Folkwang School and there taught a new generation of dancers from 1949 through 1968. Although Jooss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r w:rsidRPr="007D2EA6">
                  <w:rPr>
                    <w:rFonts w:ascii="Calibri" w:hAnsi="Calibri" w:cs="Times New Roman"/>
                    <w:i/>
                  </w:rPr>
                  <w:t>Pavane on the Death of an Infanta</w:t>
                </w:r>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tc>
            <w:bookmarkStart w:id="0" w:name="_GoBack" w:displacedByCustomXml="next"/>
            <w:bookmarkEnd w:id="0" w:displacedByCustomXml="next"/>
          </w:sdtContent>
        </w:sdt>
      </w:tr>
      <w:tr w:rsidR="003F0D73" w:rsidTr="003F0D73">
        <w:sdt>
          <w:sdtPr>
            <w:alias w:val="Article text"/>
            <w:tag w:val="articleText"/>
            <w:id w:val="634067588"/>
            <w:placeholder>
              <w:docPart w:val="EFD83EF867B404409ED9A5B39D0200CE"/>
            </w:placeholder>
          </w:sdtPr>
          <w:sdtEndPr/>
          <w:sdtContent>
            <w:tc>
              <w:tcPr>
                <w:tcW w:w="9016" w:type="dxa"/>
                <w:tcMar>
                  <w:top w:w="113" w:type="dxa"/>
                  <w:bottom w:w="113" w:type="dxa"/>
                </w:tcMar>
              </w:tcPr>
              <w:p w:rsidR="007D2EA6" w:rsidRPr="007D2EA6" w:rsidRDefault="007D2EA6" w:rsidP="007D2EA6">
                <w:pPr>
                  <w:rPr>
                    <w:rFonts w:ascii="Calibri" w:hAnsi="Calibri" w:cs="Times New Roman"/>
                    <w:b/>
                  </w:rPr>
                </w:pPr>
                <w:r w:rsidRPr="007D2EA6">
                  <w:rPr>
                    <w:rFonts w:ascii="Calibri" w:hAnsi="Calibri" w:cs="Times New Roman"/>
                    <w:b/>
                  </w:rPr>
                  <w:t>Summary</w:t>
                </w:r>
              </w:p>
              <w:p w:rsidR="007D2EA6" w:rsidRPr="007D2EA6" w:rsidRDefault="007D2EA6" w:rsidP="007D2EA6">
                <w:pPr>
                  <w:rPr>
                    <w:rFonts w:ascii="Calibri" w:hAnsi="Calibri" w:cs="Times New Roman"/>
                  </w:rPr>
                </w:pPr>
                <w:r w:rsidRPr="007D2EA6">
                  <w:rPr>
                    <w:rFonts w:ascii="Calibri" w:hAnsi="Calibri" w:cs="Times New Roman"/>
                  </w:rPr>
                  <w:t xml:space="preserve">Kurt Jooss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grüne Tisch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1932), which continues to appear today on international ballet programs, and as the teacher of Pina Bausch, who was his most famous student. Jooss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Folkwang School in Essen first in 1927, a position he left when he and his company fled Nazi Germany in 1933. After the war, he returned primarily to the Folkwang School and there taught a new generation of dancers from 1949 through 1968. Although Jooss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r w:rsidRPr="007D2EA6">
                  <w:rPr>
                    <w:rFonts w:ascii="Calibri" w:hAnsi="Calibri" w:cs="Times New Roman"/>
                    <w:i/>
                  </w:rPr>
                  <w:t>Pavane on the Death of an Infanta</w:t>
                </w:r>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b/>
                  </w:rPr>
                </w:pPr>
                <w:r w:rsidRPr="007D2EA6">
                  <w:rPr>
                    <w:rFonts w:ascii="Calibri" w:hAnsi="Calibri" w:cs="Times New Roman"/>
                    <w:b/>
                  </w:rPr>
                  <w:t>Training</w:t>
                </w:r>
              </w:p>
              <w:p w:rsidR="007D2EA6" w:rsidRPr="007D2EA6" w:rsidRDefault="007D2EA6" w:rsidP="007D2EA6">
                <w:pPr>
                  <w:rPr>
                    <w:rFonts w:ascii="Calibri" w:hAnsi="Calibri" w:cs="Times New Roman"/>
                  </w:rPr>
                </w:pPr>
                <w:r w:rsidRPr="007D2EA6">
                  <w:rPr>
                    <w:rFonts w:ascii="Calibri" w:hAnsi="Calibri" w:cs="Times New Roman"/>
                  </w:rPr>
                  <w:t xml:space="preserve">Jooss was one of the two most influential students of Rudolf Laban, with whom he trained between 1920 and 1924. The other, Mary Wigman, developed Laban’s earlier emphasis on the mystical properties of the body, whereas Jooss collaborated with his teacher during a period in </w:t>
                </w:r>
                <w:r w:rsidRPr="007D2EA6">
                  <w:rPr>
                    <w:rFonts w:ascii="Calibri" w:hAnsi="Calibri" w:cs="Times New Roman"/>
                  </w:rPr>
                  <w:lastRenderedPageBreak/>
                  <w:t xml:space="preserve">which Laban was experimenting with a more systematized language for codifying movement in an attempt to legitimize dance through written form. Jooss’s interest in the inherent expressive properties of dynamic movements comes from this work with Laban’s effort studies or eukinetics, developing into Jooss’s belief that movements and the relationships between them had psychological relations to meaning. In the mid-1920s, Jooss also studied classical ballet in Paris together with his colleague Sigurd Leeder before returning to Germany, where Jooss advocated for a fusion of trainings because, in his opinion, classical dance as it stood ignored emotions to focus on external forms whereas modern dance was too focused on the internal to consider outward forms. </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b/>
                  </w:rPr>
                </w:pPr>
                <w:r w:rsidRPr="007D2EA6">
                  <w:rPr>
                    <w:rFonts w:ascii="Calibri" w:hAnsi="Calibri" w:cs="Times New Roman"/>
                    <w:b/>
                  </w:rPr>
                  <w:t>Major Contributions to Modernism</w:t>
                </w:r>
              </w:p>
              <w:p w:rsidR="007D2EA6" w:rsidRPr="007D2EA6" w:rsidRDefault="007D2EA6" w:rsidP="007D2EA6">
                <w:pPr>
                  <w:rPr>
                    <w:rFonts w:ascii="Calibri" w:hAnsi="Calibri" w:cs="Times New Roman"/>
                  </w:rPr>
                </w:pPr>
                <w:r w:rsidRPr="007D2EA6">
                  <w:rPr>
                    <w:rFonts w:ascii="Calibri" w:hAnsi="Calibri" w:cs="Times New Roman"/>
                  </w:rPr>
                  <w:t xml:space="preserve">In the credo Jooss issued alongside his Folkwang Tanzbühne’s (Dance Stage) 1932 performance at the Grand Concours International de Chorégraphie (International Competition for Choreography) in Paris, at which </w:t>
                </w:r>
                <w:r w:rsidRPr="007D2EA6">
                  <w:rPr>
                    <w:rFonts w:ascii="Calibri" w:hAnsi="Calibri" w:cs="Times New Roman"/>
                    <w:i/>
                  </w:rPr>
                  <w:t>The Green Table</w:t>
                </w:r>
                <w:r w:rsidRPr="007D2EA6">
                  <w:rPr>
                    <w:rFonts w:ascii="Calibri" w:hAnsi="Calibri" w:cs="Times New Roman"/>
                  </w:rPr>
                  <w:t xml:space="preserve"> took first prize, Jooss articulated his vision for dance as ‘an autonomous Art of the Theater, an art which can not be rendered by the spoken word; its language is the expressive movement of the human body in purified and stylized form’.</w:t>
                </w:r>
                <w:r w:rsidRPr="007D2EA6">
                  <w:rPr>
                    <w:rStyle w:val="EndnoteReference"/>
                    <w:rFonts w:ascii="Calibri" w:hAnsi="Calibri" w:cs="Times New Roman"/>
                  </w:rPr>
                  <w:endnoteReference w:id="1"/>
                </w:r>
                <w:r w:rsidRPr="007D2EA6">
                  <w:rPr>
                    <w:rFonts w:ascii="Calibri" w:hAnsi="Calibri" w:cs="Times New Roman"/>
                  </w:rPr>
                  <w:t xml:space="preserve"> In this credo’s insistence on stylization as well as expressivity, Jooss reiterated and extended the controversial proposition he had made in opening the 1928 German Dance Congress: the need to reconcile ballet and modern dance into a more hybrid independent form, a dance capable of standing on its own as a form of theatre that he called </w:t>
                </w:r>
                <w:r w:rsidRPr="007D2EA6">
                  <w:rPr>
                    <w:rFonts w:ascii="Calibri" w:hAnsi="Calibri" w:cs="Times New Roman"/>
                    <w:i/>
                  </w:rPr>
                  <w:t>Tanztheater</w:t>
                </w:r>
                <w:r w:rsidRPr="007D2EA6">
                  <w:rPr>
                    <w:rFonts w:ascii="Calibri" w:hAnsi="Calibri" w:cs="Times New Roman"/>
                  </w:rPr>
                  <w:t xml:space="preserve"> (dance theatre). This idea of dance theatre was a compromise between the </w:t>
                </w:r>
                <w:r w:rsidRPr="007D2EA6">
                  <w:rPr>
                    <w:rFonts w:ascii="Calibri" w:hAnsi="Calibri" w:cs="Times New Roman"/>
                    <w:i/>
                  </w:rPr>
                  <w:t xml:space="preserve">Theatertanz </w:t>
                </w:r>
                <w:r w:rsidRPr="007D2EA6">
                  <w:rPr>
                    <w:rFonts w:ascii="Calibri" w:hAnsi="Calibri" w:cs="Times New Roman"/>
                  </w:rPr>
                  <w:t xml:space="preserve">(theatre dance) of the opera stage in which dance was in service to an externally generated narrative, and the </w:t>
                </w:r>
                <w:r w:rsidRPr="007D2EA6">
                  <w:rPr>
                    <w:rFonts w:ascii="Calibri" w:hAnsi="Calibri" w:cs="Times New Roman"/>
                    <w:i/>
                  </w:rPr>
                  <w:t>Absolute Tanz</w:t>
                </w:r>
                <w:r w:rsidRPr="007D2EA6">
                  <w:rPr>
                    <w:rFonts w:ascii="Calibri" w:hAnsi="Calibri" w:cs="Times New Roman"/>
                  </w:rPr>
                  <w:t xml:space="preserve"> (absolute dance) in which dance was framed purely by its own laws of composition, with little or no plot. Jooss advocated this proposal as a way forward from what he called the ‘barbaric’ inward focus of modern dance,</w:t>
                </w:r>
                <w:r w:rsidRPr="007D2EA6">
                  <w:rPr>
                    <w:rStyle w:val="EndnoteReference"/>
                    <w:rFonts w:ascii="Calibri" w:hAnsi="Calibri" w:cs="Times New Roman"/>
                  </w:rPr>
                  <w:endnoteReference w:id="2"/>
                </w:r>
                <w:r w:rsidRPr="007D2EA6">
                  <w:rPr>
                    <w:rFonts w:ascii="Calibri" w:hAnsi="Calibri" w:cs="Times New Roman"/>
                  </w:rPr>
                  <w:t xml:space="preserve"> as well as from the decorative nature of classical dance that he saw as incapable of taking on contemporary issues. This ideal is visible both in elements of Jooss’s choreographic legacy and in the Jooss-Leeder method of training, which was never systematized into a codified movement vocabulary but remained a set of principles. </w:t>
                </w:r>
              </w:p>
              <w:p w:rsidR="007D2EA6" w:rsidRPr="007D2EA6" w:rsidRDefault="007D2EA6" w:rsidP="007D2EA6">
                <w:pPr>
                  <w:rPr>
                    <w:rFonts w:ascii="Calibri" w:hAnsi="Calibri" w:cs="Times New Roman"/>
                  </w:rPr>
                </w:pPr>
                <w:r w:rsidRPr="007D2EA6">
                  <w:rPr>
                    <w:rFonts w:ascii="Calibri" w:hAnsi="Calibri" w:cs="Times New Roman"/>
                  </w:rPr>
                  <w:t xml:space="preserve">The most well-known exemplar of Jooss’s vision was </w:t>
                </w:r>
                <w:r w:rsidRPr="007D2EA6">
                  <w:rPr>
                    <w:rFonts w:ascii="Calibri" w:hAnsi="Calibri" w:cs="Times New Roman"/>
                    <w:i/>
                  </w:rPr>
                  <w:t>The Green Table</w:t>
                </w:r>
                <w:r w:rsidRPr="007D2EA6">
                  <w:rPr>
                    <w:rFonts w:ascii="Calibri" w:hAnsi="Calibri" w:cs="Times New Roman"/>
                  </w:rPr>
                  <w:t xml:space="preserve">, a dance of death in eight scenes that began and ended with a group of masked figures (The Gentlemen in Black) gathered around a table deciding with clean white gloves to wage war. In between were scenes of archetypal figures during wartime, moving to the rhythm stamped out by the figure of Death. Although the dance seemed to contain traditional balletic vocabulary on the surface, the particular physical idiom of each figure showed Jooss’s modernist conviction that the innate meanings of movement were capable of carrying the narrative. While the slippery war profiteer, for example, moved in circular patterns, the partisan teetered between on and off balance while deciding whether to attack the soldiers. In working with such choreographic principles, Jooss explored the possibilities for a socially critical dance narrative that would be embedded in the form itself, rather than externally grafted onto it.  </w:t>
                </w:r>
                <w:r w:rsidRPr="007D2EA6">
                  <w:rPr>
                    <w:rFonts w:ascii="Calibri" w:hAnsi="Calibri" w:cs="Times New Roman"/>
                    <w:i/>
                  </w:rPr>
                  <w:t>Green Table</w:t>
                </w:r>
                <w:r w:rsidRPr="007D2EA6">
                  <w:rPr>
                    <w:rFonts w:ascii="Calibri" w:hAnsi="Calibri" w:cs="Times New Roman"/>
                  </w:rPr>
                  <w:t xml:space="preserve"> became the first of a series of dances that staged human experiences of overwhelming cultural-historical situations, including dictatorship (</w:t>
                </w:r>
                <w:r w:rsidRPr="007D2EA6">
                  <w:rPr>
                    <w:rFonts w:ascii="Calibri" w:hAnsi="Calibri" w:cs="Times New Roman"/>
                    <w:i/>
                  </w:rPr>
                  <w:t>Chronica</w:t>
                </w:r>
                <w:r w:rsidRPr="007D2EA6">
                  <w:rPr>
                    <w:rFonts w:ascii="Calibri" w:hAnsi="Calibri" w:cs="Times New Roman"/>
                  </w:rPr>
                  <w:t>, 1939), and the aftermaths of war (</w:t>
                </w:r>
                <w:r w:rsidRPr="007D2EA6">
                  <w:rPr>
                    <w:rFonts w:ascii="Calibri" w:hAnsi="Calibri" w:cs="Times New Roman"/>
                    <w:i/>
                  </w:rPr>
                  <w:t>The Mirror</w:t>
                </w:r>
                <w:r w:rsidRPr="007D2EA6">
                  <w:rPr>
                    <w:rFonts w:ascii="Calibri" w:hAnsi="Calibri" w:cs="Times New Roman"/>
                  </w:rPr>
                  <w:t xml:space="preserve">, 1935) and </w:t>
                </w:r>
                <w:r w:rsidRPr="007D2EA6">
                  <w:rPr>
                    <w:rFonts w:ascii="Calibri" w:hAnsi="Calibri" w:cs="Times New Roman"/>
                    <w:i/>
                  </w:rPr>
                  <w:t>Weg im Nebel</w:t>
                </w:r>
                <w:r w:rsidRPr="007D2EA6">
                  <w:rPr>
                    <w:rFonts w:ascii="Calibri" w:hAnsi="Calibri" w:cs="Times New Roman"/>
                  </w:rPr>
                  <w:t xml:space="preserve"> (</w:t>
                </w:r>
                <w:r w:rsidRPr="007D2EA6">
                  <w:rPr>
                    <w:rFonts w:ascii="Calibri" w:hAnsi="Calibri" w:cs="Times New Roman"/>
                    <w:i/>
                  </w:rPr>
                  <w:t>Journey in the Fog</w:t>
                </w:r>
                <w:r w:rsidRPr="007D2EA6">
                  <w:rPr>
                    <w:rFonts w:ascii="Calibri" w:hAnsi="Calibri" w:cs="Times New Roman"/>
                  </w:rPr>
                  <w:t xml:space="preserve">, 1952). He also dealt with the intricacies of day-to-day social relations in such works as </w:t>
                </w:r>
                <w:r w:rsidRPr="007D2EA6">
                  <w:rPr>
                    <w:rFonts w:ascii="Calibri" w:hAnsi="Calibri" w:cs="Times New Roman"/>
                    <w:i/>
                  </w:rPr>
                  <w:t>Großstadt</w:t>
                </w:r>
                <w:r w:rsidRPr="007D2EA6">
                  <w:rPr>
                    <w:rFonts w:ascii="Calibri" w:hAnsi="Calibri" w:cs="Times New Roman"/>
                  </w:rPr>
                  <w:t xml:space="preserve"> (</w:t>
                </w:r>
                <w:r w:rsidRPr="007D2EA6">
                  <w:rPr>
                    <w:rFonts w:ascii="Calibri" w:hAnsi="Calibri" w:cs="Times New Roman"/>
                    <w:i/>
                  </w:rPr>
                  <w:t>Big City</w:t>
                </w:r>
                <w:r w:rsidRPr="007D2EA6">
                  <w:rPr>
                    <w:rFonts w:ascii="Calibri" w:hAnsi="Calibri" w:cs="Times New Roman"/>
                  </w:rPr>
                  <w:t>, 1932/35).</w:t>
                </w:r>
              </w:p>
              <w:p w:rsidR="007D2EA6" w:rsidRPr="007D2EA6" w:rsidRDefault="007D2EA6" w:rsidP="007D2EA6">
                <w:pPr>
                  <w:rPr>
                    <w:rFonts w:ascii="Calibri" w:hAnsi="Calibri" w:cs="Times New Roman"/>
                  </w:rPr>
                </w:pPr>
                <w:r w:rsidRPr="007D2EA6">
                  <w:rPr>
                    <w:rFonts w:ascii="Calibri" w:hAnsi="Calibri" w:cs="Times New Roman"/>
                  </w:rPr>
                  <w:t xml:space="preserve">Although Jooss’s early twentieth century use of the term ‘dance theatre’ is often central in connecting dance during the Weimar Republic (1919-1933) with later twentieth century dance theatre, even once we acknowledge his different use of the term, this connection requires following a path outside of Germany. Jooss and his company left in 1933, rather than fire his Jewish composer Fritz Cohen and two Jewish dancers. They established a home base at Dartington Hall in England, while travelling extensively in Europe as well as North and South America. During this time, the company disbanded and reconvened several times. Most of Jooss’s collaborators and company members left to continue their own work in places through which they passed. By </w:t>
                </w:r>
                <w:r w:rsidRPr="007D2EA6">
                  <w:rPr>
                    <w:rFonts w:ascii="Calibri" w:hAnsi="Calibri" w:cs="Times New Roman"/>
                  </w:rPr>
                  <w:lastRenderedPageBreak/>
                  <w:t xml:space="preserve">the time that </w:t>
                </w:r>
                <w:r w:rsidRPr="007D2EA6">
                  <w:rPr>
                    <w:rFonts w:ascii="Calibri" w:hAnsi="Calibri" w:cs="Times New Roman"/>
                    <w:i/>
                  </w:rPr>
                  <w:t>The Green Table</w:t>
                </w:r>
                <w:r w:rsidRPr="007D2EA6">
                  <w:rPr>
                    <w:rFonts w:ascii="Calibri" w:hAnsi="Calibri" w:cs="Times New Roman"/>
                  </w:rPr>
                  <w:t xml:space="preserve"> was performed again for West German audiences in 1951, only one member remained of the original nineteen-person cast. The rest were dancers who had studied with Jooss along the way, as well as those who had trained at the Folkwang School under the Nazi years.  Jooss also continued to maintain his connections with former dancers upon his return, organizing for example an international summer school in Essen during 1960, 1961, and 1962. In this sense, to see Jooss as central to modernism’s contribution to dance theatre is to see a much more transnational modernism. When the Joffrey Ballet started performing </w:t>
                </w:r>
                <w:r w:rsidRPr="007D2EA6">
                  <w:rPr>
                    <w:rFonts w:ascii="Calibri" w:hAnsi="Calibri" w:cs="Times New Roman"/>
                    <w:i/>
                  </w:rPr>
                  <w:t xml:space="preserve">The Green Table </w:t>
                </w:r>
                <w:r w:rsidRPr="007D2EA6">
                  <w:rPr>
                    <w:rFonts w:ascii="Calibri" w:hAnsi="Calibri" w:cs="Times New Roman"/>
                  </w:rPr>
                  <w:t>during the Vietnam War, for example, it was because Robert Joffrey had seen the work on tour with the Chilean National Ballet, which had been started by former Jooss dancers.</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b/>
                  </w:rPr>
                </w:pPr>
                <w:r w:rsidRPr="007D2EA6">
                  <w:rPr>
                    <w:rFonts w:ascii="Calibri" w:hAnsi="Calibri" w:cs="Times New Roman"/>
                    <w:b/>
                  </w:rPr>
                  <w:t>Legacy</w:t>
                </w:r>
              </w:p>
              <w:p w:rsidR="007D2EA6" w:rsidRPr="007D2EA6" w:rsidRDefault="007D2EA6" w:rsidP="007D2EA6">
                <w:pPr>
                  <w:rPr>
                    <w:rFonts w:ascii="Calibri" w:hAnsi="Calibri" w:cs="Times New Roman"/>
                  </w:rPr>
                </w:pPr>
                <w:r w:rsidRPr="007D2EA6">
                  <w:rPr>
                    <w:rFonts w:ascii="Calibri" w:hAnsi="Calibri" w:cs="Times New Roman"/>
                  </w:rPr>
                  <w:t xml:space="preserve">Jooss’s legacy is two-fold. On the one hand, there is </w:t>
                </w:r>
                <w:r w:rsidRPr="007D2EA6">
                  <w:rPr>
                    <w:rFonts w:ascii="Calibri" w:hAnsi="Calibri" w:cs="Times New Roman"/>
                    <w:i/>
                  </w:rPr>
                  <w:t>The Green Table</w:t>
                </w:r>
                <w:r w:rsidRPr="007D2EA6">
                  <w:rPr>
                    <w:rFonts w:ascii="Calibri" w:hAnsi="Calibri" w:cs="Times New Roman"/>
                  </w:rPr>
                  <w:t xml:space="preserve">, a choreography that has international circulation on ballet programs. By contrast, most of Jooss’s other works remain much less well remembered, as do the struggles that resulted in the disbanding and reassembling of his company five times.  On the other hand, there are the students who came through the postwar Folkwang School to become the next generation of dance theatre choreographers, including Reinhild Hoffman, Susanne Linke, and Pina Bausch. It is impossible to watch Bausch’s early works without seeing Jooss’s physical training style, in particular the high contraction and the figure eight of the arms that takes the upper body through central and circumferential movement. And yet, at the same time, the later twentieth century form of dance theatre differs substantially from Jooss’s earlier vision that was so optimistic about the comprehensibility of bodies. While this dance theatre legacy is significant in a German context, it is also important to consider Jooss’s relevance beyond the borders of the nation-state. </w:t>
                </w:r>
              </w:p>
              <w:p w:rsidR="007D2EA6" w:rsidRDefault="007D2EA6" w:rsidP="00C27FAB"/>
              <w:p w:rsidR="007D2EA6" w:rsidRPr="007D2EA6" w:rsidRDefault="007D2EA6" w:rsidP="007D2EA6">
                <w:pPr>
                  <w:pStyle w:val="Heading1"/>
                </w:pPr>
                <w:r w:rsidRPr="007D2EA6">
                  <w:t>Selected Artist’s Writings</w:t>
                </w:r>
                <w:r>
                  <w:t>:</w:t>
                </w:r>
              </w:p>
              <w:p w:rsidR="007D2EA6" w:rsidRPr="007D2EA6" w:rsidRDefault="007D2EA6" w:rsidP="007D2EA6">
                <w:pPr>
                  <w:rPr>
                    <w:rFonts w:ascii="Calibri" w:hAnsi="Calibri" w:cs="Times New Roman"/>
                  </w:rPr>
                </w:pPr>
                <w:r w:rsidRPr="007D2EA6">
                  <w:rPr>
                    <w:rFonts w:ascii="Calibri" w:hAnsi="Calibri" w:cs="Times New Roman"/>
                  </w:rPr>
                  <w:t xml:space="preserve">Jooss, K. (1928) ‘Tanztheater und Theatertanz’. Reprinted in H. Müller and Stöckemann, P. (1993) </w:t>
                </w:r>
                <w:r w:rsidRPr="007D2EA6">
                  <w:rPr>
                    <w:rFonts w:ascii="Calibri" w:hAnsi="Calibri" w:cs="Times New Roman"/>
                    <w:bCs/>
                    <w:iCs/>
                  </w:rPr>
                  <w:t>‘</w:t>
                </w:r>
                <w:r w:rsidRPr="007D2EA6">
                  <w:rPr>
                    <w:rFonts w:ascii="Calibri" w:hAnsi="Calibri" w:cs="Times New Roman"/>
                    <w:bCs/>
                    <w:i/>
                    <w:iCs/>
                  </w:rPr>
                  <w:t>… jeder Mensch ist ein Tänzer’: Ausdruckstanz in Deutschland zwischen 1900 und 1945</w:t>
                </w:r>
                <w:r w:rsidRPr="007D2EA6">
                  <w:rPr>
                    <w:rFonts w:ascii="Calibri" w:hAnsi="Calibri" w:cs="Times New Roman"/>
                    <w:bCs/>
                    <w:iCs/>
                  </w:rPr>
                  <w:t xml:space="preserve">, 76-77. Giessen: Anabas-Verlag. </w:t>
                </w:r>
              </w:p>
              <w:p w:rsidR="007D2EA6" w:rsidRPr="007D2EA6" w:rsidRDefault="007D2EA6" w:rsidP="007D2EA6">
                <w:pPr>
                  <w:rPr>
                    <w:rFonts w:ascii="Calibri" w:hAnsi="Calibri" w:cs="Times New Roman"/>
                    <w:bCs/>
                    <w:iCs/>
                  </w:rPr>
                </w:pPr>
              </w:p>
              <w:p w:rsidR="007D2EA6" w:rsidRPr="007D2EA6" w:rsidRDefault="007D2EA6" w:rsidP="007D2EA6">
                <w:pPr>
                  <w:rPr>
                    <w:rFonts w:ascii="Calibri" w:hAnsi="Calibri" w:cs="Times New Roman"/>
                    <w:bCs/>
                    <w:iCs/>
                  </w:rPr>
                </w:pPr>
                <w:r w:rsidRPr="007D2EA6">
                  <w:rPr>
                    <w:rFonts w:ascii="Calibri" w:hAnsi="Calibri" w:cs="Times New Roman"/>
                    <w:bCs/>
                    <w:iCs/>
                  </w:rPr>
                  <w:t xml:space="preserve">--------. (1928) ‘Tanzkunst’. </w:t>
                </w:r>
                <w:r w:rsidRPr="007D2EA6">
                  <w:rPr>
                    <w:rFonts w:ascii="Calibri" w:hAnsi="Calibri" w:cs="Times New Roman"/>
                    <w:bCs/>
                    <w:i/>
                    <w:iCs/>
                  </w:rPr>
                  <w:t xml:space="preserve">Der Scheinwerfer </w:t>
                </w:r>
                <w:r w:rsidRPr="007D2EA6">
                  <w:rPr>
                    <w:rFonts w:ascii="Calibri" w:hAnsi="Calibri" w:cs="Times New Roman"/>
                    <w:bCs/>
                    <w:iCs/>
                  </w:rPr>
                  <w:t>11/12 (1): 23.</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bCs/>
                    <w:iCs/>
                  </w:rPr>
                </w:pPr>
                <w:r w:rsidRPr="007D2EA6">
                  <w:rPr>
                    <w:rFonts w:ascii="Calibri" w:hAnsi="Calibri" w:cs="Times New Roman"/>
                  </w:rPr>
                  <w:t xml:space="preserve">--------. (1935) ‘Die Sprache des Tanztheaters’. Reprinted in </w:t>
                </w:r>
                <w:r w:rsidRPr="007D2EA6">
                  <w:rPr>
                    <w:rFonts w:ascii="Calibri" w:hAnsi="Calibri" w:cs="Times New Roman"/>
                    <w:i/>
                    <w:iCs/>
                  </w:rPr>
                  <w:t xml:space="preserve">Ballett International: Jahrbuch 1986 </w:t>
                </w:r>
                <w:r w:rsidRPr="007D2EA6">
                  <w:rPr>
                    <w:rFonts w:ascii="Calibri" w:hAnsi="Calibri" w:cs="Times New Roman"/>
                  </w:rPr>
                  <w:t>(1986): 17.</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bCs/>
                    <w:iCs/>
                  </w:rPr>
                </w:pPr>
                <w:r w:rsidRPr="007D2EA6">
                  <w:rPr>
                    <w:rFonts w:ascii="Calibri" w:hAnsi="Calibri" w:cs="Times New Roman"/>
                  </w:rPr>
                  <w:t>Jooss, K. and D. de Morroda (1933) ‘</w:t>
                </w:r>
                <w:r w:rsidRPr="007D2EA6">
                  <w:rPr>
                    <w:rFonts w:ascii="Calibri" w:hAnsi="Calibri" w:cs="Times New Roman"/>
                    <w:bCs/>
                    <w:iCs/>
                  </w:rPr>
                  <w:t xml:space="preserve">The Dance of the Future’, </w:t>
                </w:r>
                <w:r w:rsidRPr="007D2EA6">
                  <w:rPr>
                    <w:rFonts w:ascii="Calibri" w:hAnsi="Calibri" w:cs="Times New Roman"/>
                    <w:bCs/>
                    <w:i/>
                    <w:iCs/>
                  </w:rPr>
                  <w:t>Dancing Times</w:t>
                </w:r>
                <w:r w:rsidRPr="007D2EA6">
                  <w:rPr>
                    <w:rFonts w:ascii="Calibri" w:hAnsi="Calibri" w:cs="Times New Roman"/>
                    <w:bCs/>
                    <w:iCs/>
                  </w:rPr>
                  <w:t xml:space="preserve"> 275: 453-455.</w:t>
                </w:r>
              </w:p>
              <w:p w:rsidR="007D2EA6" w:rsidRPr="007D2EA6" w:rsidRDefault="007D2EA6" w:rsidP="007D2EA6">
                <w:pPr>
                  <w:rPr>
                    <w:rFonts w:ascii="Calibri" w:hAnsi="Calibri" w:cs="Times New Roman"/>
                  </w:rPr>
                </w:pPr>
              </w:p>
              <w:p w:rsidR="007D2EA6" w:rsidRPr="007D2EA6" w:rsidRDefault="007D2EA6" w:rsidP="007D2EA6">
                <w:pPr>
                  <w:pStyle w:val="Heading1"/>
                </w:pPr>
                <w:r w:rsidRPr="007D2EA6">
                  <w:t>Selected</w:t>
                </w:r>
                <w:r>
                  <w:t xml:space="preserve"> List of</w:t>
                </w:r>
                <w:r w:rsidRPr="007D2EA6">
                  <w:t xml:space="preserve"> Works</w:t>
                </w:r>
                <w:r>
                  <w:t>:</w:t>
                </w:r>
              </w:p>
              <w:p w:rsidR="007D2EA6" w:rsidRPr="007D2EA6" w:rsidRDefault="007D2EA6" w:rsidP="007D2EA6">
                <w:pPr>
                  <w:rPr>
                    <w:rFonts w:ascii="Calibri" w:hAnsi="Calibri" w:cs="Times New Roman"/>
                  </w:rPr>
                </w:pPr>
                <w:r w:rsidRPr="007D2EA6">
                  <w:rPr>
                    <w:rFonts w:ascii="Calibri" w:hAnsi="Calibri" w:cs="Times New Roman"/>
                    <w:i/>
                  </w:rPr>
                  <w:t>Pavane</w:t>
                </w:r>
                <w:r>
                  <w:rPr>
                    <w:rFonts w:ascii="Calibri" w:hAnsi="Calibri" w:cs="Times New Roman"/>
                    <w:i/>
                  </w:rPr>
                  <w:t xml:space="preserve"> auf Tod einer Infantin </w:t>
                </w:r>
                <w:r>
                  <w:rPr>
                    <w:rFonts w:ascii="Calibri" w:hAnsi="Calibri" w:cs="Times New Roman"/>
                  </w:rPr>
                  <w:t>[</w:t>
                </w:r>
                <w:r w:rsidRPr="007D2EA6">
                  <w:rPr>
                    <w:rFonts w:ascii="Calibri" w:hAnsi="Calibri" w:cs="Times New Roman"/>
                    <w:i/>
                  </w:rPr>
                  <w:t>Pa</w:t>
                </w:r>
                <w:r>
                  <w:rPr>
                    <w:rFonts w:ascii="Calibri" w:hAnsi="Calibri" w:cs="Times New Roman"/>
                    <w:i/>
                  </w:rPr>
                  <w:t>vane on the Death of an Infanta</w:t>
                </w:r>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1929)</w:t>
                </w:r>
              </w:p>
              <w:p w:rsidR="007D2EA6" w:rsidRPr="007D2EA6" w:rsidRDefault="007D2EA6" w:rsidP="007D2EA6">
                <w:pPr>
                  <w:rPr>
                    <w:rFonts w:ascii="Calibri" w:hAnsi="Calibri" w:cs="Times New Roman"/>
                  </w:rPr>
                </w:pPr>
                <w:r w:rsidRPr="007D2EA6">
                  <w:rPr>
                    <w:rFonts w:ascii="Calibri" w:hAnsi="Calibri" w:cs="Times New Roman"/>
                    <w:i/>
                  </w:rPr>
                  <w:t>Der grüne Tisch</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Green Table</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w:t>
                </w:r>
              </w:p>
              <w:p w:rsidR="007D2EA6" w:rsidRPr="007D2EA6" w:rsidRDefault="007D2EA6" w:rsidP="007D2EA6">
                <w:pPr>
                  <w:rPr>
                    <w:rFonts w:ascii="Calibri" w:hAnsi="Calibri" w:cs="Times New Roman"/>
                  </w:rPr>
                </w:pPr>
                <w:r>
                  <w:rPr>
                    <w:rFonts w:ascii="Calibri" w:hAnsi="Calibri" w:cs="Times New Roman"/>
                    <w:i/>
                  </w:rPr>
                  <w:t xml:space="preserve">Ein Ball in Alt-Wien </w:t>
                </w:r>
                <w:r>
                  <w:rPr>
                    <w:rFonts w:ascii="Calibri" w:hAnsi="Calibri" w:cs="Times New Roman"/>
                  </w:rPr>
                  <w:t>[</w:t>
                </w:r>
                <w:r>
                  <w:rPr>
                    <w:rFonts w:ascii="Calibri" w:hAnsi="Calibri" w:cs="Times New Roman"/>
                    <w:i/>
                  </w:rPr>
                  <w:t>A Ball in Old Vienna</w:t>
                </w:r>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1932)</w:t>
                </w:r>
              </w:p>
              <w:p w:rsidR="007D2EA6" w:rsidRPr="007D2EA6" w:rsidRDefault="007D2EA6" w:rsidP="007D2EA6">
                <w:pPr>
                  <w:rPr>
                    <w:rFonts w:ascii="Calibri" w:hAnsi="Calibri" w:cs="Times New Roman"/>
                  </w:rPr>
                </w:pPr>
                <w:r w:rsidRPr="007D2EA6">
                  <w:rPr>
                    <w:rFonts w:ascii="Calibri" w:hAnsi="Calibri" w:cs="Times New Roman"/>
                    <w:i/>
                  </w:rPr>
                  <w:t>Großstadt</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Big City</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1932/35)</w:t>
                </w:r>
              </w:p>
              <w:p w:rsidR="007D2EA6" w:rsidRPr="007D2EA6" w:rsidRDefault="007D2EA6" w:rsidP="007D2EA6">
                <w:pPr>
                  <w:rPr>
                    <w:rFonts w:ascii="Calibri" w:hAnsi="Calibri" w:cs="Times New Roman"/>
                  </w:rPr>
                </w:pPr>
                <w:r w:rsidRPr="007D2EA6">
                  <w:rPr>
                    <w:rFonts w:ascii="Calibri" w:hAnsi="Calibri" w:cs="Times New Roman"/>
                    <w:i/>
                  </w:rPr>
                  <w:t>Der verlorene Sohn</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Prodigal Son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1933/1939/1956)</w:t>
                </w:r>
              </w:p>
              <w:p w:rsidR="007D2EA6" w:rsidRPr="007D2EA6" w:rsidRDefault="007D2EA6" w:rsidP="007D2EA6">
                <w:pPr>
                  <w:rPr>
                    <w:rFonts w:ascii="Calibri" w:hAnsi="Calibri" w:cs="Times New Roman"/>
                  </w:rPr>
                </w:pPr>
                <w:r w:rsidRPr="007D2EA6">
                  <w:rPr>
                    <w:rFonts w:ascii="Calibri" w:hAnsi="Calibri" w:cs="Times New Roman"/>
                    <w:i/>
                  </w:rPr>
                  <w:t>Chronica</w:t>
                </w:r>
                <w:r w:rsidRPr="007D2EA6">
                  <w:rPr>
                    <w:rFonts w:ascii="Calibri" w:hAnsi="Calibri" w:cs="Times New Roman"/>
                  </w:rPr>
                  <w:t>  (1939)</w:t>
                </w:r>
              </w:p>
              <w:p w:rsidR="007D2EA6" w:rsidRPr="007D2EA6" w:rsidRDefault="007D2EA6" w:rsidP="007D2EA6">
                <w:pPr>
                  <w:rPr>
                    <w:rFonts w:ascii="Calibri" w:hAnsi="Calibri" w:cs="Times New Roman"/>
                  </w:rPr>
                </w:pPr>
                <w:r w:rsidRPr="007D2EA6">
                  <w:rPr>
                    <w:rFonts w:ascii="Calibri" w:hAnsi="Calibri" w:cs="Times New Roman"/>
                    <w:i/>
                  </w:rPr>
                  <w:t>Juventud/Dithyrambus</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Youth/Dithyrambus</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1948/1951)</w:t>
                </w:r>
              </w:p>
              <w:p w:rsidR="007D2EA6" w:rsidRPr="007D2EA6" w:rsidRDefault="007D2EA6" w:rsidP="007D2EA6">
                <w:pPr>
                  <w:rPr>
                    <w:rFonts w:ascii="Calibri" w:hAnsi="Calibri" w:cs="Times New Roman"/>
                  </w:rPr>
                </w:pPr>
                <w:r w:rsidRPr="007D2EA6">
                  <w:rPr>
                    <w:rFonts w:ascii="Calibri" w:hAnsi="Calibri" w:cs="Times New Roman"/>
                    <w:i/>
                  </w:rPr>
                  <w:t>Weg im Nebel</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Journey in the Fog</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1952)</w:t>
                </w:r>
              </w:p>
              <w:p w:rsidR="003F0D73" w:rsidRDefault="007D2EA6" w:rsidP="007D2EA6">
                <w:r w:rsidRPr="007D2EA6">
                  <w:rPr>
                    <w:rFonts w:ascii="Calibri" w:hAnsi="Calibri" w:cs="Times New Roman"/>
                    <w:i/>
                  </w:rPr>
                  <w:t>Die Feenkönigen</w:t>
                </w:r>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Fairy Queen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12B422444335942BF4808741477365A"/>
              </w:placeholder>
            </w:sdtPr>
            <w:sdtEndPr/>
            <w:sdtContent>
              <w:p w:rsidR="007D2EA6" w:rsidRPr="007D2EA6" w:rsidRDefault="007D2EA6" w:rsidP="007D2EA6">
                <w:pPr>
                  <w:rPr>
                    <w:rFonts w:ascii="Calibri" w:hAnsi="Calibri" w:cs="Times New Roman"/>
                  </w:rPr>
                </w:pPr>
                <w:r w:rsidRPr="007D2EA6">
                  <w:rPr>
                    <w:rFonts w:ascii="Calibri" w:hAnsi="Calibri" w:cs="Times New Roman"/>
                  </w:rPr>
                  <w:t xml:space="preserve">Adamson, A. and Lidbury, C., eds. (1994) </w:t>
                </w:r>
                <w:r w:rsidRPr="007D2EA6">
                  <w:rPr>
                    <w:rFonts w:ascii="Calibri" w:hAnsi="Calibri" w:cs="Times New Roman"/>
                    <w:i/>
                  </w:rPr>
                  <w:t>Kurt Jooss: 60 Years of The Green Table</w:t>
                </w:r>
                <w:r w:rsidRPr="007D2EA6">
                  <w:rPr>
                    <w:rFonts w:ascii="Calibri" w:hAnsi="Calibri" w:cs="Times New Roman"/>
                  </w:rPr>
                  <w:t>. Birmingham: University of Birmingham</w:t>
                </w:r>
              </w:p>
              <w:p w:rsidR="007D2EA6" w:rsidRPr="007D2EA6" w:rsidRDefault="007D2EA6" w:rsidP="007D2EA6">
                <w:pPr>
                  <w:rPr>
                    <w:rFonts w:ascii="Calibri" w:hAnsi="Calibri" w:cs="Times New Roman"/>
                  </w:rPr>
                </w:pPr>
                <w:r w:rsidRPr="007D2EA6">
                  <w:rPr>
                    <w:rFonts w:ascii="Calibri" w:hAnsi="Calibri" w:cs="Times New Roman"/>
                  </w:rPr>
                  <w:lastRenderedPageBreak/>
                  <w:t xml:space="preserve">Elswit, K. (2014) </w:t>
                </w:r>
                <w:r w:rsidRPr="007D2EA6">
                  <w:rPr>
                    <w:rFonts w:ascii="Calibri" w:hAnsi="Calibri" w:cs="Times New Roman"/>
                    <w:i/>
                  </w:rPr>
                  <w:t>Watching Weimar Dance</w:t>
                </w:r>
                <w:r w:rsidRPr="007D2EA6">
                  <w:rPr>
                    <w:rFonts w:ascii="Calibri" w:hAnsi="Calibri" w:cs="Times New Roman"/>
                  </w:rPr>
                  <w:t xml:space="preserve">. New York: Oxford University Press. </w:t>
                </w:r>
              </w:p>
              <w:p w:rsidR="007D2EA6" w:rsidRPr="007D2EA6" w:rsidRDefault="007D2EA6" w:rsidP="007D2EA6">
                <w:pPr>
                  <w:rPr>
                    <w:rFonts w:ascii="Calibri" w:hAnsi="Calibri" w:cs="Times New Roman"/>
                  </w:rPr>
                </w:pPr>
                <w:r w:rsidRPr="007D2EA6">
                  <w:rPr>
                    <w:rFonts w:ascii="Calibri" w:hAnsi="Calibri" w:cs="Times New Roman"/>
                  </w:rPr>
                  <w:t xml:space="preserve">Elswit, K. (forthcoming) ‘Dancing Across the Borders of History: Exile and Otherness after the Nation’. In </w:t>
                </w:r>
                <w:r w:rsidRPr="007D2EA6">
                  <w:rPr>
                    <w:rFonts w:ascii="Calibri" w:hAnsi="Calibri" w:cs="Times New Roman"/>
                    <w:i/>
                  </w:rPr>
                  <w:t xml:space="preserve">The Oxford Handbook of Dance and Politics, </w:t>
                </w:r>
                <w:r w:rsidRPr="007D2EA6">
                  <w:rPr>
                    <w:rFonts w:ascii="Calibri" w:hAnsi="Calibri" w:cs="Times New Roman"/>
                  </w:rPr>
                  <w:t xml:space="preserve">eds. R. Kowal, R. Martin, and G. Siegmund. New York: Oxford University Press. </w:t>
                </w:r>
              </w:p>
              <w:p w:rsidR="007D2EA6" w:rsidRPr="007D2EA6" w:rsidRDefault="007D2EA6" w:rsidP="007D2EA6">
                <w:pPr>
                  <w:rPr>
                    <w:rFonts w:ascii="Calibri" w:hAnsi="Calibri" w:cs="Times New Roman"/>
                  </w:rPr>
                </w:pPr>
                <w:r w:rsidRPr="007D2EA6">
                  <w:rPr>
                    <w:rFonts w:ascii="Calibri" w:hAnsi="Calibri" w:cs="Times New Roman"/>
                  </w:rPr>
                  <w:t xml:space="preserve">Markard, A. (2003) </w:t>
                </w:r>
                <w:r w:rsidRPr="007D2EA6">
                  <w:rPr>
                    <w:rFonts w:ascii="Calibri" w:hAnsi="Calibri" w:cs="Times New Roman"/>
                    <w:bCs/>
                    <w:i/>
                    <w:iCs/>
                  </w:rPr>
                  <w:t xml:space="preserve">Kurt Jooss. The Green Table: The Labanotation Score, Text, Photographs, and Music, </w:t>
                </w:r>
                <w:r w:rsidRPr="007D2EA6">
                  <w:rPr>
                    <w:rFonts w:ascii="Calibri" w:hAnsi="Calibri" w:cs="Times New Roman"/>
                    <w:bCs/>
                    <w:iCs/>
                  </w:rPr>
                  <w:t>ed. A. H. Guest</w:t>
                </w:r>
                <w:r w:rsidRPr="007D2EA6">
                  <w:rPr>
                    <w:rFonts w:ascii="Calibri" w:hAnsi="Calibri" w:cs="Times New Roman"/>
                  </w:rPr>
                  <w:t xml:space="preserve">. New York: Routledge. </w:t>
                </w:r>
              </w:p>
              <w:p w:rsidR="007D2EA6" w:rsidRPr="007D2EA6" w:rsidRDefault="007D2EA6" w:rsidP="007D2EA6">
                <w:pPr>
                  <w:rPr>
                    <w:rFonts w:ascii="Calibri" w:hAnsi="Calibri" w:cs="Times New Roman"/>
                  </w:rPr>
                </w:pPr>
                <w:r w:rsidRPr="007D2EA6">
                  <w:rPr>
                    <w:rFonts w:ascii="Calibri" w:hAnsi="Calibri" w:cs="Times New Roman"/>
                  </w:rPr>
                  <w:t xml:space="preserve">Markard, A., ed. (1985) </w:t>
                </w:r>
                <w:r w:rsidRPr="007D2EA6">
                  <w:rPr>
                    <w:rFonts w:ascii="Calibri" w:hAnsi="Calibri" w:cs="Times New Roman"/>
                    <w:i/>
                  </w:rPr>
                  <w:t>Jooss: Dokumentation von Anna and Hermann Markard</w:t>
                </w:r>
                <w:r w:rsidRPr="007D2EA6">
                  <w:rPr>
                    <w:rFonts w:ascii="Calibri" w:hAnsi="Calibri" w:cs="Times New Roman"/>
                  </w:rPr>
                  <w:t xml:space="preserve">. Cologne: Ballett-Bühnen Verlag Rolf Garske. </w:t>
                </w:r>
              </w:p>
              <w:p w:rsidR="007D2EA6" w:rsidRPr="007D2EA6" w:rsidRDefault="007D2EA6" w:rsidP="007D2EA6">
                <w:pPr>
                  <w:rPr>
                    <w:rFonts w:ascii="Calibri" w:hAnsi="Calibri" w:cs="Times New Roman"/>
                  </w:rPr>
                </w:pPr>
                <w:r w:rsidRPr="007D2EA6">
                  <w:rPr>
                    <w:rFonts w:ascii="Calibri" w:hAnsi="Calibri" w:cs="Times New Roman"/>
                  </w:rPr>
                  <w:t xml:space="preserve">Nicholas, L. (2007) </w:t>
                </w:r>
                <w:r w:rsidRPr="007D2EA6">
                  <w:rPr>
                    <w:rFonts w:ascii="Calibri" w:hAnsi="Calibri" w:cs="Times New Roman"/>
                    <w:i/>
                  </w:rPr>
                  <w:t xml:space="preserve">Dancing in Utopia: Dartington Hall and its Dancers. </w:t>
                </w:r>
                <w:r w:rsidRPr="007D2EA6">
                  <w:rPr>
                    <w:rFonts w:ascii="Calibri" w:hAnsi="Calibri" w:cs="Times New Roman"/>
                  </w:rPr>
                  <w:t>Alton: Dance Books.</w:t>
                </w:r>
              </w:p>
              <w:p w:rsidR="007D2EA6" w:rsidRPr="007D2EA6" w:rsidRDefault="007D2EA6" w:rsidP="007D2EA6">
                <w:pPr>
                  <w:rPr>
                    <w:rFonts w:ascii="Calibri" w:hAnsi="Calibri" w:cs="Times New Roman"/>
                    <w:bCs/>
                    <w:iCs/>
                  </w:rPr>
                </w:pPr>
                <w:r w:rsidRPr="007D2EA6">
                  <w:rPr>
                    <w:rFonts w:ascii="Calibri" w:hAnsi="Calibri" w:cs="Times New Roman"/>
                    <w:bCs/>
                    <w:iCs/>
                  </w:rPr>
                  <w:t xml:space="preserve">Partsch-Bergsohn, I. (1994) </w:t>
                </w:r>
                <w:r w:rsidRPr="007D2EA6">
                  <w:rPr>
                    <w:rFonts w:ascii="Calibri" w:hAnsi="Calibri" w:cs="Times New Roman"/>
                    <w:bCs/>
                    <w:i/>
                    <w:iCs/>
                  </w:rPr>
                  <w:t>Modern Dance in Germany and the United States: Crosscurrents and Influences</w:t>
                </w:r>
                <w:r w:rsidRPr="007D2EA6">
                  <w:rPr>
                    <w:rFonts w:ascii="Calibri" w:hAnsi="Calibri" w:cs="Times New Roman"/>
                    <w:bCs/>
                    <w:iCs/>
                  </w:rPr>
                  <w:t xml:space="preserve">. Chur, Switzerland: Harwood. </w:t>
                </w:r>
              </w:p>
              <w:p w:rsidR="007D2EA6" w:rsidRPr="007D2EA6" w:rsidRDefault="007D2EA6" w:rsidP="007D2EA6">
                <w:pPr>
                  <w:rPr>
                    <w:rFonts w:ascii="Calibri" w:hAnsi="Calibri" w:cs="Times New Roman"/>
                  </w:rPr>
                </w:pPr>
                <w:r w:rsidRPr="007D2EA6">
                  <w:rPr>
                    <w:rFonts w:ascii="Calibri" w:hAnsi="Calibri" w:cs="Times New Roman"/>
                  </w:rPr>
                  <w:t xml:space="preserve">Stöckemann, P. (2001) </w:t>
                </w:r>
                <w:r w:rsidRPr="007D2EA6">
                  <w:rPr>
                    <w:rFonts w:ascii="Calibri" w:hAnsi="Calibri" w:cs="Times New Roman"/>
                    <w:i/>
                  </w:rPr>
                  <w:t>Etwas ganz Neues muß nun entstehen: Kurt Jooss und das Tanztheater</w:t>
                </w:r>
                <w:r w:rsidRPr="007D2EA6">
                  <w:rPr>
                    <w:rFonts w:ascii="Calibri" w:hAnsi="Calibri" w:cs="Times New Roman"/>
                  </w:rPr>
                  <w:t xml:space="preserve">. Munich: Kieser. </w:t>
                </w:r>
              </w:p>
              <w:p w:rsidR="007D2EA6" w:rsidRPr="007D2EA6" w:rsidRDefault="007D2EA6" w:rsidP="007D2EA6">
                <w:pPr>
                  <w:rPr>
                    <w:rFonts w:ascii="Calibri" w:hAnsi="Calibri" w:cs="Times New Roman"/>
                    <w:bCs/>
                    <w:iCs/>
                  </w:rPr>
                </w:pPr>
                <w:r w:rsidRPr="007D2EA6">
                  <w:rPr>
                    <w:rFonts w:ascii="Calibri" w:hAnsi="Calibri" w:cs="Times New Roman"/>
                    <w:bCs/>
                    <w:iCs/>
                  </w:rPr>
                  <w:t xml:space="preserve">Walther, S.K. (1994) </w:t>
                </w:r>
                <w:r w:rsidRPr="007D2EA6">
                  <w:rPr>
                    <w:rFonts w:ascii="Calibri" w:hAnsi="Calibri" w:cs="Times New Roman"/>
                    <w:bCs/>
                    <w:i/>
                    <w:iCs/>
                  </w:rPr>
                  <w:t>The Dance of Death: Kurt Jooss and the Weimar Years</w:t>
                </w:r>
                <w:r w:rsidRPr="007D2EA6">
                  <w:rPr>
                    <w:rFonts w:ascii="Calibri" w:hAnsi="Calibri" w:cs="Times New Roman"/>
                    <w:bCs/>
                    <w:iCs/>
                  </w:rPr>
                  <w:t>. Chur, Switzerland: Harwood.</w:t>
                </w:r>
              </w:p>
              <w:p w:rsidR="007D2EA6" w:rsidRPr="007D2EA6" w:rsidRDefault="007D2EA6" w:rsidP="007D2EA6">
                <w:pPr>
                  <w:rPr>
                    <w:rFonts w:ascii="Calibri" w:hAnsi="Calibri" w:cs="Times New Roman"/>
                    <w:bCs/>
                    <w:iCs/>
                  </w:rPr>
                </w:pPr>
                <w:r w:rsidRPr="007D2EA6">
                  <w:rPr>
                    <w:rFonts w:ascii="Calibri" w:hAnsi="Calibri" w:cs="Times New Roman"/>
                  </w:rPr>
                  <w:t>Züllig, H. (1993) ‘</w:t>
                </w:r>
                <w:r w:rsidRPr="007D2EA6">
                  <w:rPr>
                    <w:rFonts w:ascii="Calibri" w:hAnsi="Calibri" w:cs="Times New Roman"/>
                    <w:bCs/>
                    <w:iCs/>
                  </w:rPr>
                  <w:t xml:space="preserve">Das Jooss-Ballett im englishen Exil’. In </w:t>
                </w:r>
                <w:r w:rsidRPr="007D2EA6">
                  <w:rPr>
                    <w:rFonts w:ascii="Calibri" w:hAnsi="Calibri" w:cs="Times New Roman"/>
                    <w:bCs/>
                    <w:i/>
                    <w:iCs/>
                  </w:rPr>
                  <w:t>Musiktradition im Exil: Zurück aus dem Vergessen</w:t>
                </w:r>
                <w:r w:rsidRPr="007D2EA6">
                  <w:rPr>
                    <w:rFonts w:ascii="Calibri" w:hAnsi="Calibri" w:cs="Times New Roman"/>
                    <w:bCs/>
                    <w:iCs/>
                  </w:rPr>
                  <w:t>, ed. J. Allende-Blin, 205-19. Cologne: Bund.</w:t>
                </w:r>
              </w:p>
              <w:p w:rsidR="007D2EA6" w:rsidRPr="007D2EA6" w:rsidRDefault="007D2EA6" w:rsidP="007D2EA6">
                <w:pPr>
                  <w:rPr>
                    <w:rFonts w:ascii="Calibri" w:hAnsi="Calibri" w:cs="Times New Roman"/>
                    <w:b/>
                  </w:rPr>
                </w:pPr>
              </w:p>
              <w:p w:rsidR="007D2EA6" w:rsidRPr="007D2EA6" w:rsidRDefault="007D2EA6" w:rsidP="007D2EA6">
                <w:pPr>
                  <w:rPr>
                    <w:rFonts w:ascii="Calibri" w:hAnsi="Calibri" w:cs="Times New Roman"/>
                    <w:b/>
                  </w:rPr>
                </w:pPr>
                <w:r w:rsidRPr="007D2EA6">
                  <w:rPr>
                    <w:rFonts w:ascii="Calibri" w:hAnsi="Calibri" w:cs="Times New Roman"/>
                    <w:b/>
                  </w:rPr>
                  <w:t>Documentaries</w:t>
                </w:r>
              </w:p>
              <w:p w:rsidR="007D2EA6" w:rsidRPr="007D2EA6" w:rsidRDefault="007D2EA6" w:rsidP="007D2EA6">
                <w:pPr>
                  <w:rPr>
                    <w:rFonts w:ascii="Calibri" w:hAnsi="Calibri" w:cs="Times New Roman"/>
                  </w:rPr>
                </w:pPr>
                <w:r w:rsidRPr="007D2EA6">
                  <w:rPr>
                    <w:rFonts w:ascii="Calibri" w:hAnsi="Calibri" w:cs="Times New Roman"/>
                  </w:rPr>
                  <w:t xml:space="preserve">Joffrey Ballet of Chicago (2013) </w:t>
                </w:r>
                <w:r w:rsidRPr="007D2EA6">
                  <w:rPr>
                    <w:rFonts w:ascii="Calibri" w:hAnsi="Calibri" w:cs="Times New Roman"/>
                    <w:i/>
                  </w:rPr>
                  <w:t>The Green Table</w:t>
                </w:r>
                <w:r w:rsidRPr="007D2EA6">
                  <w:rPr>
                    <w:rFonts w:ascii="Calibri" w:hAnsi="Calibri" w:cs="Times New Roman"/>
                  </w:rPr>
                  <w:t>.</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rPr>
                </w:pPr>
                <w:r w:rsidRPr="007D2EA6">
                  <w:rPr>
                    <w:rFonts w:ascii="Calibri" w:hAnsi="Calibri" w:cs="Times New Roman"/>
                  </w:rPr>
                  <w:t xml:space="preserve">Lashmore, D. “Around the Green Table.” </w:t>
                </w:r>
                <w:r w:rsidRPr="007D2EA6">
                  <w:rPr>
                    <w:rFonts w:ascii="Calibri" w:hAnsi="Calibri" w:cs="Times New Roman"/>
                    <w:i/>
                    <w:iCs/>
                  </w:rPr>
                  <w:t>Omnibus</w:t>
                </w:r>
                <w:r w:rsidRPr="007D2EA6">
                  <w:rPr>
                    <w:rFonts w:ascii="Calibri" w:hAnsi="Calibri" w:cs="Times New Roman"/>
                  </w:rPr>
                  <w:t xml:space="preserve">. Aired 17 June 1976. BBC1. </w:t>
                </w:r>
              </w:p>
              <w:p w:rsidR="007D2EA6" w:rsidRPr="007D2EA6" w:rsidRDefault="007D2EA6" w:rsidP="007D2EA6">
                <w:pPr>
                  <w:rPr>
                    <w:rFonts w:ascii="Calibri" w:hAnsi="Calibri" w:cs="Times New Roman"/>
                  </w:rPr>
                </w:pPr>
              </w:p>
              <w:p w:rsidR="007D2EA6" w:rsidRPr="007D2EA6" w:rsidRDefault="007D2EA6" w:rsidP="007D2EA6">
                <w:pPr>
                  <w:rPr>
                    <w:rFonts w:ascii="Calibri" w:hAnsi="Calibri" w:cs="Times New Roman"/>
                  </w:rPr>
                </w:pPr>
                <w:r w:rsidRPr="007D2EA6">
                  <w:rPr>
                    <w:rFonts w:ascii="Calibri" w:hAnsi="Calibri" w:cs="Times New Roman"/>
                  </w:rPr>
                  <w:t xml:space="preserve">Partsch-Bergsohn, I. and H. Bergsohn (2001) </w:t>
                </w:r>
                <w:r w:rsidRPr="007D2EA6">
                  <w:rPr>
                    <w:rFonts w:ascii="Calibri" w:hAnsi="Calibri" w:cs="Times New Roman"/>
                    <w:i/>
                  </w:rPr>
                  <w:t xml:space="preserve">The Makers of Modern Dance in Germany: Rudolf Laban, Mary Wigman, </w:t>
                </w:r>
                <w:proofErr w:type="gramStart"/>
                <w:r w:rsidRPr="007D2EA6">
                  <w:rPr>
                    <w:rFonts w:ascii="Calibri" w:hAnsi="Calibri" w:cs="Times New Roman"/>
                    <w:i/>
                  </w:rPr>
                  <w:t>Kurt</w:t>
                </w:r>
                <w:proofErr w:type="gramEnd"/>
                <w:r w:rsidRPr="007D2EA6">
                  <w:rPr>
                    <w:rFonts w:ascii="Calibri" w:hAnsi="Calibri" w:cs="Times New Roman"/>
                    <w:i/>
                  </w:rPr>
                  <w:t xml:space="preserve"> Jooss</w:t>
                </w:r>
                <w:r w:rsidRPr="007D2EA6">
                  <w:rPr>
                    <w:rFonts w:ascii="Calibri" w:hAnsi="Calibri" w:cs="Times New Roman"/>
                  </w:rPr>
                  <w:t>. Dance Horizons.</w:t>
                </w:r>
              </w:p>
              <w:p w:rsidR="007D2EA6" w:rsidRPr="007D2EA6" w:rsidRDefault="007D2EA6" w:rsidP="007D2EA6">
                <w:pPr>
                  <w:rPr>
                    <w:rFonts w:ascii="Calibri" w:hAnsi="Calibri" w:cs="Times New Roman"/>
                  </w:rPr>
                </w:pPr>
              </w:p>
              <w:p w:rsidR="003235A7" w:rsidRDefault="007D2EA6" w:rsidP="007D2EA6">
                <w:r w:rsidRPr="007D2EA6">
                  <w:rPr>
                    <w:rFonts w:ascii="Calibri" w:hAnsi="Calibri" w:cs="Times New Roman"/>
                  </w:rPr>
                  <w:t xml:space="preserve">Wangenheim, A. v. (2001) </w:t>
                </w:r>
                <w:r w:rsidRPr="007D2EA6">
                  <w:rPr>
                    <w:rFonts w:ascii="Calibri" w:hAnsi="Calibri" w:cs="Times New Roman"/>
                    <w:i/>
                  </w:rPr>
                  <w:t>Kurt Jooss: A Commitment to Dance</w:t>
                </w:r>
                <w:r w:rsidRPr="007D2EA6">
                  <w:rPr>
                    <w:rFonts w:ascii="Calibri" w:hAnsi="Calibri" w:cs="Times New Roman"/>
                  </w:rPr>
                  <w:t>. WDR/BBC.</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EA6" w:rsidRDefault="007D2EA6" w:rsidP="007A0D55">
      <w:pPr>
        <w:spacing w:after="0" w:line="240" w:lineRule="auto"/>
      </w:pPr>
      <w:r>
        <w:separator/>
      </w:r>
    </w:p>
  </w:endnote>
  <w:endnote w:type="continuationSeparator" w:id="0">
    <w:p w:rsidR="007D2EA6" w:rsidRDefault="007D2EA6" w:rsidP="007A0D55">
      <w:pPr>
        <w:spacing w:after="0" w:line="240" w:lineRule="auto"/>
      </w:pPr>
      <w:r>
        <w:continuationSeparator/>
      </w:r>
    </w:p>
  </w:endnote>
  <w:endnote w:id="1">
    <w:p w:rsidR="007D2EA6" w:rsidRPr="007D2EA6" w:rsidRDefault="007D2EA6" w:rsidP="007D2EA6">
      <w:pPr>
        <w:pStyle w:val="EndnoteText"/>
        <w:rPr>
          <w:rFonts w:ascii="Calibri" w:hAnsi="Calibri" w:cs="Times New Roman"/>
          <w:sz w:val="20"/>
          <w:szCs w:val="20"/>
        </w:rPr>
      </w:pPr>
      <w:r w:rsidRPr="007D2EA6">
        <w:rPr>
          <w:rStyle w:val="EndnoteReference"/>
          <w:rFonts w:ascii="Calibri" w:hAnsi="Calibri" w:cs="Times New Roman"/>
          <w:sz w:val="20"/>
          <w:szCs w:val="20"/>
        </w:rPr>
        <w:endnoteRef/>
      </w:r>
      <w:r w:rsidRPr="007D2EA6">
        <w:rPr>
          <w:rFonts w:ascii="Calibri" w:hAnsi="Calibri" w:cs="Times New Roman"/>
          <w:sz w:val="20"/>
          <w:szCs w:val="20"/>
        </w:rPr>
        <w:t xml:space="preserve"> Archival material in Kurt Jooss </w:t>
      </w:r>
      <w:proofErr w:type="gramStart"/>
      <w:r w:rsidRPr="007D2EA6">
        <w:rPr>
          <w:rFonts w:ascii="Calibri" w:hAnsi="Calibri" w:cs="Times New Roman"/>
          <w:sz w:val="20"/>
          <w:szCs w:val="20"/>
        </w:rPr>
        <w:t>Archive,</w:t>
      </w:r>
      <w:proofErr w:type="gramEnd"/>
      <w:r w:rsidRPr="007D2EA6">
        <w:rPr>
          <w:rFonts w:ascii="Calibri" w:hAnsi="Calibri" w:cs="Times New Roman"/>
          <w:sz w:val="20"/>
          <w:szCs w:val="20"/>
        </w:rPr>
        <w:t xml:space="preserve"> now held by Deutsches Tanzarchiv Köln.</w:t>
      </w:r>
    </w:p>
  </w:endnote>
  <w:endnote w:id="2">
    <w:p w:rsidR="007D2EA6" w:rsidRDefault="007D2EA6" w:rsidP="007D2EA6">
      <w:pPr>
        <w:pStyle w:val="EndnoteText"/>
      </w:pPr>
      <w:r w:rsidRPr="007D2EA6">
        <w:rPr>
          <w:rStyle w:val="EndnoteReference"/>
          <w:rFonts w:ascii="Calibri" w:hAnsi="Calibri" w:cs="Times New Roman"/>
          <w:sz w:val="20"/>
          <w:szCs w:val="20"/>
        </w:rPr>
        <w:endnoteRef/>
      </w:r>
      <w:r w:rsidRPr="007D2EA6">
        <w:rPr>
          <w:rFonts w:ascii="Calibri" w:hAnsi="Calibri" w:cs="Times New Roman"/>
          <w:sz w:val="20"/>
          <w:szCs w:val="20"/>
        </w:rPr>
        <w:t xml:space="preserve"> See H. Müller (1985) “Jooss and Expressionism” in </w:t>
      </w:r>
      <w:r w:rsidRPr="007D2EA6">
        <w:rPr>
          <w:rFonts w:ascii="Calibri" w:hAnsi="Calibri" w:cs="Times New Roman"/>
          <w:i/>
          <w:sz w:val="20"/>
          <w:szCs w:val="20"/>
        </w:rPr>
        <w:t>Jooss: Dokumentation von Anna and Hermann Markard</w:t>
      </w:r>
      <w:r w:rsidRPr="007D2EA6">
        <w:rPr>
          <w:rFonts w:ascii="Calibri" w:hAnsi="Calibri" w:cs="Times New Roman"/>
          <w:sz w:val="20"/>
          <w:szCs w:val="20"/>
        </w:rPr>
        <w:t>, ed. A. Markard (15-17). Cologne: Ballett-Bühnen Verlag Rolf Garske.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EA6" w:rsidRDefault="007D2EA6" w:rsidP="007A0D55">
      <w:pPr>
        <w:spacing w:after="0" w:line="240" w:lineRule="auto"/>
      </w:pPr>
      <w:r>
        <w:separator/>
      </w:r>
    </w:p>
  </w:footnote>
  <w:footnote w:type="continuationSeparator" w:id="0">
    <w:p w:rsidR="007D2EA6" w:rsidRDefault="007D2E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2EA6"/>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0A57F3F7B9684880C60FEEEE6946B9"/>
        <w:category>
          <w:name w:val="General"/>
          <w:gallery w:val="placeholder"/>
        </w:category>
        <w:types>
          <w:type w:val="bbPlcHdr"/>
        </w:types>
        <w:behaviors>
          <w:behavior w:val="content"/>
        </w:behaviors>
        <w:guid w:val="{2311CFB6-53A5-DC45-B326-C805CB432F45}"/>
      </w:docPartPr>
      <w:docPartBody>
        <w:p w:rsidR="00000000" w:rsidRDefault="004E117A">
          <w:pPr>
            <w:pStyle w:val="770A57F3F7B9684880C60FEEEE6946B9"/>
          </w:pPr>
          <w:r w:rsidRPr="00CC586D">
            <w:rPr>
              <w:rStyle w:val="PlaceholderText"/>
              <w:b/>
              <w:color w:val="FFFFFF" w:themeColor="background1"/>
            </w:rPr>
            <w:t>[Salutation]</w:t>
          </w:r>
        </w:p>
      </w:docPartBody>
    </w:docPart>
    <w:docPart>
      <w:docPartPr>
        <w:name w:val="CAC365E1A738DD408F4B3650C94AECE3"/>
        <w:category>
          <w:name w:val="General"/>
          <w:gallery w:val="placeholder"/>
        </w:category>
        <w:types>
          <w:type w:val="bbPlcHdr"/>
        </w:types>
        <w:behaviors>
          <w:behavior w:val="content"/>
        </w:behaviors>
        <w:guid w:val="{444BCBDB-37A5-964B-90D9-BB18FF6352B5}"/>
      </w:docPartPr>
      <w:docPartBody>
        <w:p w:rsidR="00000000" w:rsidRDefault="004E117A">
          <w:pPr>
            <w:pStyle w:val="CAC365E1A738DD408F4B3650C94AECE3"/>
          </w:pPr>
          <w:r>
            <w:rPr>
              <w:rStyle w:val="PlaceholderText"/>
            </w:rPr>
            <w:t>[First name]</w:t>
          </w:r>
        </w:p>
      </w:docPartBody>
    </w:docPart>
    <w:docPart>
      <w:docPartPr>
        <w:name w:val="77276E18214B1C4E985F8FA82B194C70"/>
        <w:category>
          <w:name w:val="General"/>
          <w:gallery w:val="placeholder"/>
        </w:category>
        <w:types>
          <w:type w:val="bbPlcHdr"/>
        </w:types>
        <w:behaviors>
          <w:behavior w:val="content"/>
        </w:behaviors>
        <w:guid w:val="{CFC6953E-41BB-AA4F-A36F-D2277B898764}"/>
      </w:docPartPr>
      <w:docPartBody>
        <w:p w:rsidR="00000000" w:rsidRDefault="004E117A">
          <w:pPr>
            <w:pStyle w:val="77276E18214B1C4E985F8FA82B194C70"/>
          </w:pPr>
          <w:r>
            <w:rPr>
              <w:rStyle w:val="PlaceholderText"/>
            </w:rPr>
            <w:t>[Middle name]</w:t>
          </w:r>
        </w:p>
      </w:docPartBody>
    </w:docPart>
    <w:docPart>
      <w:docPartPr>
        <w:name w:val="B011F0F867A05742835503C6EF93C111"/>
        <w:category>
          <w:name w:val="General"/>
          <w:gallery w:val="placeholder"/>
        </w:category>
        <w:types>
          <w:type w:val="bbPlcHdr"/>
        </w:types>
        <w:behaviors>
          <w:behavior w:val="content"/>
        </w:behaviors>
        <w:guid w:val="{10EB59D3-96D6-2341-9BA4-EED1DE0F6EDE}"/>
      </w:docPartPr>
      <w:docPartBody>
        <w:p w:rsidR="00000000" w:rsidRDefault="004E117A">
          <w:pPr>
            <w:pStyle w:val="B011F0F867A05742835503C6EF93C111"/>
          </w:pPr>
          <w:r>
            <w:rPr>
              <w:rStyle w:val="PlaceholderText"/>
            </w:rPr>
            <w:t>[Last name]</w:t>
          </w:r>
        </w:p>
      </w:docPartBody>
    </w:docPart>
    <w:docPart>
      <w:docPartPr>
        <w:name w:val="47DA24202AEFF04D8E25065EE552687A"/>
        <w:category>
          <w:name w:val="General"/>
          <w:gallery w:val="placeholder"/>
        </w:category>
        <w:types>
          <w:type w:val="bbPlcHdr"/>
        </w:types>
        <w:behaviors>
          <w:behavior w:val="content"/>
        </w:behaviors>
        <w:guid w:val="{010BE9C5-7D44-8648-9AC1-2A07BED127CE}"/>
      </w:docPartPr>
      <w:docPartBody>
        <w:p w:rsidR="00000000" w:rsidRDefault="004E117A">
          <w:pPr>
            <w:pStyle w:val="47DA24202AEFF04D8E25065EE552687A"/>
          </w:pPr>
          <w:r>
            <w:rPr>
              <w:rStyle w:val="PlaceholderText"/>
            </w:rPr>
            <w:t>[Enter your biography]</w:t>
          </w:r>
        </w:p>
      </w:docPartBody>
    </w:docPart>
    <w:docPart>
      <w:docPartPr>
        <w:name w:val="83912C188983784B94821AE287E9E8DF"/>
        <w:category>
          <w:name w:val="General"/>
          <w:gallery w:val="placeholder"/>
        </w:category>
        <w:types>
          <w:type w:val="bbPlcHdr"/>
        </w:types>
        <w:behaviors>
          <w:behavior w:val="content"/>
        </w:behaviors>
        <w:guid w:val="{1F10C4FF-E5FE-7F44-A186-DF03E52634FB}"/>
      </w:docPartPr>
      <w:docPartBody>
        <w:p w:rsidR="00000000" w:rsidRDefault="004E117A">
          <w:pPr>
            <w:pStyle w:val="83912C188983784B94821AE287E9E8DF"/>
          </w:pPr>
          <w:r>
            <w:rPr>
              <w:rStyle w:val="PlaceholderText"/>
            </w:rPr>
            <w:t>[Enter the institution with which you are affiliated]</w:t>
          </w:r>
        </w:p>
      </w:docPartBody>
    </w:docPart>
    <w:docPart>
      <w:docPartPr>
        <w:name w:val="5318B125129378439C082EB3E6CB3891"/>
        <w:category>
          <w:name w:val="General"/>
          <w:gallery w:val="placeholder"/>
        </w:category>
        <w:types>
          <w:type w:val="bbPlcHdr"/>
        </w:types>
        <w:behaviors>
          <w:behavior w:val="content"/>
        </w:behaviors>
        <w:guid w:val="{E4FE4BE9-3BAD-5143-8106-7A88546B2400}"/>
      </w:docPartPr>
      <w:docPartBody>
        <w:p w:rsidR="00000000" w:rsidRDefault="004E117A">
          <w:pPr>
            <w:pStyle w:val="5318B125129378439C082EB3E6CB3891"/>
          </w:pPr>
          <w:r w:rsidRPr="00EF74F7">
            <w:rPr>
              <w:b/>
              <w:color w:val="808080" w:themeColor="background1" w:themeShade="80"/>
            </w:rPr>
            <w:t>[Enter the headword for your article]</w:t>
          </w:r>
        </w:p>
      </w:docPartBody>
    </w:docPart>
    <w:docPart>
      <w:docPartPr>
        <w:name w:val="643A12441CD8E343AB49AB8185E448CB"/>
        <w:category>
          <w:name w:val="General"/>
          <w:gallery w:val="placeholder"/>
        </w:category>
        <w:types>
          <w:type w:val="bbPlcHdr"/>
        </w:types>
        <w:behaviors>
          <w:behavior w:val="content"/>
        </w:behaviors>
        <w:guid w:val="{C29326F7-DF99-1A4C-9A23-6F826CA05CED}"/>
      </w:docPartPr>
      <w:docPartBody>
        <w:p w:rsidR="00000000" w:rsidRDefault="004E117A">
          <w:pPr>
            <w:pStyle w:val="643A12441CD8E343AB49AB8185E448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39AC64C669AB4789DF3FCF9CC48328"/>
        <w:category>
          <w:name w:val="General"/>
          <w:gallery w:val="placeholder"/>
        </w:category>
        <w:types>
          <w:type w:val="bbPlcHdr"/>
        </w:types>
        <w:behaviors>
          <w:behavior w:val="content"/>
        </w:behaviors>
        <w:guid w:val="{F9B4FAEA-76A3-E247-B625-7E6ABAA5622D}"/>
      </w:docPartPr>
      <w:docPartBody>
        <w:p w:rsidR="00000000" w:rsidRDefault="004E117A">
          <w:pPr>
            <w:pStyle w:val="6039AC64C669AB4789DF3FCF9CC483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83EF867B404409ED9A5B39D0200CE"/>
        <w:category>
          <w:name w:val="General"/>
          <w:gallery w:val="placeholder"/>
        </w:category>
        <w:types>
          <w:type w:val="bbPlcHdr"/>
        </w:types>
        <w:behaviors>
          <w:behavior w:val="content"/>
        </w:behaviors>
        <w:guid w:val="{2449370D-8836-8049-AC05-1B99C6757A47}"/>
      </w:docPartPr>
      <w:docPartBody>
        <w:p w:rsidR="00000000" w:rsidRDefault="004E117A">
          <w:pPr>
            <w:pStyle w:val="EFD83EF867B404409ED9A5B39D0200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2B422444335942BF4808741477365A"/>
        <w:category>
          <w:name w:val="General"/>
          <w:gallery w:val="placeholder"/>
        </w:category>
        <w:types>
          <w:type w:val="bbPlcHdr"/>
        </w:types>
        <w:behaviors>
          <w:behavior w:val="content"/>
        </w:behaviors>
        <w:guid w:val="{39602507-2F9A-6F4F-B225-B72CA7D49882}"/>
      </w:docPartPr>
      <w:docPartBody>
        <w:p w:rsidR="00000000" w:rsidRDefault="004E117A">
          <w:pPr>
            <w:pStyle w:val="B12B422444335942BF480874147736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C5889CB-A3A7-1B40-ACB9-78A2E7ED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1797</Words>
  <Characters>10246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2015-06-15T10:33:00Z</dcterms:created>
  <dcterms:modified xsi:type="dcterms:W3CDTF">2015-06-15T10:45:00Z</dcterms:modified>
</cp:coreProperties>
</file>