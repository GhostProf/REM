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84A65A" w14:textId="77777777" w:rsidTr="00922950">
        <w:tc>
          <w:tcPr>
            <w:tcW w:w="491" w:type="dxa"/>
            <w:vMerge w:val="restart"/>
            <w:shd w:val="clear" w:color="auto" w:fill="A6A6A6" w:themeFill="background1" w:themeFillShade="A6"/>
            <w:textDirection w:val="btLr"/>
          </w:tcPr>
          <w:p w14:paraId="0F8481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16CA52CE10F8A42AB410C237968E3D0"/>
            </w:placeholder>
            <w:showingPlcHdr/>
            <w:dropDownList>
              <w:listItem w:displayText="Dr." w:value="Dr."/>
              <w:listItem w:displayText="Prof." w:value="Prof."/>
            </w:dropDownList>
          </w:sdtPr>
          <w:sdtContent>
            <w:tc>
              <w:tcPr>
                <w:tcW w:w="1259" w:type="dxa"/>
              </w:tcPr>
              <w:p w14:paraId="69627C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1137661FE1477459D8B29920DC972F1"/>
            </w:placeholder>
            <w:text/>
          </w:sdtPr>
          <w:sdtContent>
            <w:tc>
              <w:tcPr>
                <w:tcW w:w="2073" w:type="dxa"/>
              </w:tcPr>
              <w:p w14:paraId="0248BCA6" w14:textId="77777777" w:rsidR="00B574C9" w:rsidRDefault="00EC1836" w:rsidP="00EC1836">
                <w:r>
                  <w:t>Jessica</w:t>
                </w:r>
              </w:p>
            </w:tc>
          </w:sdtContent>
        </w:sdt>
        <w:sdt>
          <w:sdtPr>
            <w:alias w:val="Middle name"/>
            <w:tag w:val="authorMiddleName"/>
            <w:id w:val="-2076034781"/>
            <w:placeholder>
              <w:docPart w:val="5BD032642A25224D9081543BCE660C08"/>
            </w:placeholder>
            <w:showingPlcHdr/>
            <w:text/>
          </w:sdtPr>
          <w:sdtContent>
            <w:tc>
              <w:tcPr>
                <w:tcW w:w="2551" w:type="dxa"/>
              </w:tcPr>
              <w:p w14:paraId="3B79D1C5" w14:textId="77777777" w:rsidR="00B574C9" w:rsidRDefault="00B574C9" w:rsidP="00922950">
                <w:r>
                  <w:rPr>
                    <w:rStyle w:val="PlaceholderText"/>
                  </w:rPr>
                  <w:t>[Middle name]</w:t>
                </w:r>
              </w:p>
            </w:tc>
          </w:sdtContent>
        </w:sdt>
        <w:sdt>
          <w:sdtPr>
            <w:alias w:val="Last name"/>
            <w:tag w:val="authorLastName"/>
            <w:id w:val="-1088529830"/>
            <w:placeholder>
              <w:docPart w:val="F32D943B26359248B901E30BCED24FA5"/>
            </w:placeholder>
            <w:text/>
          </w:sdtPr>
          <w:sdtContent>
            <w:tc>
              <w:tcPr>
                <w:tcW w:w="2642" w:type="dxa"/>
              </w:tcPr>
              <w:p w14:paraId="4B714584" w14:textId="77777777" w:rsidR="00B574C9" w:rsidRDefault="00EC1836" w:rsidP="00EC1836">
                <w:r w:rsidRPr="006C7FEC">
                  <w:rPr>
                    <w:lang w:eastAsia="ja-JP"/>
                  </w:rPr>
                  <w:t>Berman</w:t>
                </w:r>
              </w:p>
            </w:tc>
          </w:sdtContent>
        </w:sdt>
      </w:tr>
      <w:tr w:rsidR="00B574C9" w14:paraId="61484FE7" w14:textId="77777777" w:rsidTr="001A6A06">
        <w:trPr>
          <w:trHeight w:val="986"/>
        </w:trPr>
        <w:tc>
          <w:tcPr>
            <w:tcW w:w="491" w:type="dxa"/>
            <w:vMerge/>
            <w:shd w:val="clear" w:color="auto" w:fill="A6A6A6" w:themeFill="background1" w:themeFillShade="A6"/>
          </w:tcPr>
          <w:p w14:paraId="22EEBCE3" w14:textId="77777777" w:rsidR="00B574C9" w:rsidRPr="001A6A06" w:rsidRDefault="00B574C9" w:rsidP="00CF1542">
            <w:pPr>
              <w:jc w:val="center"/>
              <w:rPr>
                <w:b/>
                <w:color w:val="FFFFFF" w:themeColor="background1"/>
              </w:rPr>
            </w:pPr>
          </w:p>
        </w:tc>
        <w:sdt>
          <w:sdtPr>
            <w:alias w:val="Biography"/>
            <w:tag w:val="authorBiography"/>
            <w:id w:val="938807824"/>
            <w:placeholder>
              <w:docPart w:val="A24DEA2DB18B164297877DDFD8DEB8B8"/>
            </w:placeholder>
            <w:showingPlcHdr/>
          </w:sdtPr>
          <w:sdtContent>
            <w:tc>
              <w:tcPr>
                <w:tcW w:w="8525" w:type="dxa"/>
                <w:gridSpan w:val="4"/>
              </w:tcPr>
              <w:p w14:paraId="3BD12369" w14:textId="77777777" w:rsidR="00B574C9" w:rsidRDefault="00B574C9" w:rsidP="00922950">
                <w:r>
                  <w:rPr>
                    <w:rStyle w:val="PlaceholderText"/>
                  </w:rPr>
                  <w:t>[Enter your biography]</w:t>
                </w:r>
              </w:p>
            </w:tc>
          </w:sdtContent>
        </w:sdt>
      </w:tr>
      <w:tr w:rsidR="00B574C9" w14:paraId="7D0FD46D" w14:textId="77777777" w:rsidTr="001A6A06">
        <w:trPr>
          <w:trHeight w:val="986"/>
        </w:trPr>
        <w:tc>
          <w:tcPr>
            <w:tcW w:w="491" w:type="dxa"/>
            <w:vMerge/>
            <w:shd w:val="clear" w:color="auto" w:fill="A6A6A6" w:themeFill="background1" w:themeFillShade="A6"/>
          </w:tcPr>
          <w:p w14:paraId="2E2E4C2D" w14:textId="77777777" w:rsidR="00B574C9" w:rsidRPr="001A6A06" w:rsidRDefault="00B574C9" w:rsidP="00CF1542">
            <w:pPr>
              <w:jc w:val="center"/>
              <w:rPr>
                <w:b/>
                <w:color w:val="FFFFFF" w:themeColor="background1"/>
              </w:rPr>
            </w:pPr>
          </w:p>
        </w:tc>
        <w:sdt>
          <w:sdtPr>
            <w:alias w:val="Affiliation"/>
            <w:tag w:val="affiliation"/>
            <w:id w:val="2012937915"/>
            <w:placeholder>
              <w:docPart w:val="25496D3CA6FB1D4A83E06E431D1AF310"/>
            </w:placeholder>
            <w:showingPlcHdr/>
            <w:text/>
          </w:sdtPr>
          <w:sdtContent>
            <w:tc>
              <w:tcPr>
                <w:tcW w:w="8525" w:type="dxa"/>
                <w:gridSpan w:val="4"/>
              </w:tcPr>
              <w:p w14:paraId="412D2C78" w14:textId="77777777" w:rsidR="00B574C9" w:rsidRDefault="00B574C9" w:rsidP="00B574C9">
                <w:r w:rsidRPr="00EC1836">
                  <w:rPr>
                    <w:rStyle w:val="PlaceholderText"/>
                    <w:highlight w:val="yellow"/>
                  </w:rPr>
                  <w:t>[Enter the institution with which you are affiliated]</w:t>
                </w:r>
              </w:p>
            </w:tc>
          </w:sdtContent>
        </w:sdt>
      </w:tr>
    </w:tbl>
    <w:p w14:paraId="63555B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8A529E" w14:textId="77777777" w:rsidTr="00244BB0">
        <w:tc>
          <w:tcPr>
            <w:tcW w:w="9016" w:type="dxa"/>
            <w:shd w:val="clear" w:color="auto" w:fill="A6A6A6" w:themeFill="background1" w:themeFillShade="A6"/>
            <w:tcMar>
              <w:top w:w="113" w:type="dxa"/>
              <w:bottom w:w="113" w:type="dxa"/>
            </w:tcMar>
          </w:tcPr>
          <w:p w14:paraId="5CB07B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1D37182" w14:textId="77777777" w:rsidTr="003F0D73">
        <w:sdt>
          <w:sdtPr>
            <w:rPr>
              <w:b/>
            </w:rPr>
            <w:alias w:val="Article headword"/>
            <w:tag w:val="articleHeadword"/>
            <w:id w:val="-361440020"/>
            <w:placeholder>
              <w:docPart w:val="EC5E5902CE7C134EBC37CE89F897FBDB"/>
            </w:placeholder>
            <w:text/>
          </w:sdtPr>
          <w:sdtContent>
            <w:tc>
              <w:tcPr>
                <w:tcW w:w="9016" w:type="dxa"/>
                <w:tcMar>
                  <w:top w:w="113" w:type="dxa"/>
                  <w:bottom w:w="113" w:type="dxa"/>
                </w:tcMar>
              </w:tcPr>
              <w:p w14:paraId="4A906DDC" w14:textId="77777777" w:rsidR="003F0D73" w:rsidRPr="00FB589A" w:rsidRDefault="00EC1836" w:rsidP="00EC1836">
                <w:r w:rsidRPr="00EC1836">
                  <w:rPr>
                    <w:b/>
                  </w:rPr>
                  <w:t>Aub, Max (1903-1972)</w:t>
                </w:r>
              </w:p>
            </w:tc>
          </w:sdtContent>
        </w:sdt>
      </w:tr>
      <w:tr w:rsidR="00464699" w14:paraId="35E39124" w14:textId="77777777" w:rsidTr="005F0784">
        <w:sdt>
          <w:sdtPr>
            <w:alias w:val="Variant headwords"/>
            <w:tag w:val="variantHeadwords"/>
            <w:id w:val="173464402"/>
            <w:placeholder>
              <w:docPart w:val="429F86CA1468F544BBE9419B24BDB06C"/>
            </w:placeholder>
            <w:showingPlcHdr/>
          </w:sdtPr>
          <w:sdtContent>
            <w:tc>
              <w:tcPr>
                <w:tcW w:w="9016" w:type="dxa"/>
                <w:tcMar>
                  <w:top w:w="113" w:type="dxa"/>
                  <w:bottom w:w="113" w:type="dxa"/>
                </w:tcMar>
              </w:tcPr>
              <w:p w14:paraId="47B640D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44EA41C" w14:textId="77777777" w:rsidTr="003F0D73">
        <w:sdt>
          <w:sdtPr>
            <w:alias w:val="Abstract"/>
            <w:tag w:val="abstract"/>
            <w:id w:val="-635871867"/>
            <w:placeholder>
              <w:docPart w:val="229EDB90B27FE74CA61703FDDC650A2F"/>
            </w:placeholder>
          </w:sdtPr>
          <w:sdtContent>
            <w:tc>
              <w:tcPr>
                <w:tcW w:w="9016" w:type="dxa"/>
                <w:tcMar>
                  <w:top w:w="113" w:type="dxa"/>
                  <w:bottom w:w="113" w:type="dxa"/>
                </w:tcMar>
              </w:tcPr>
              <w:p w14:paraId="7643DBA8" w14:textId="77777777" w:rsidR="00E85A05" w:rsidRDefault="005F0784" w:rsidP="00E85A05">
                <w:r>
                  <w:t xml:space="preserve">Max Aub was one of the most important Spanish authors and critics of the twentieth century. A prolific writer of poetry, fiction, drama, screenplays and essays, his work spans the period from the late 1920s to the 1960s. Aub is most celebrated for his six-volume novel cycle, </w:t>
                </w:r>
                <w:r>
                  <w:rPr>
                    <w:i/>
                  </w:rPr>
                  <w:t>El Laberinto Mágico</w:t>
                </w:r>
                <w:r>
                  <w:t xml:space="preserve"> (</w:t>
                </w:r>
                <w:r>
                  <w:rPr>
                    <w:i/>
                  </w:rPr>
                  <w:t>The Magic Labyrinth</w:t>
                </w:r>
                <w:r>
                  <w:t>)</w:t>
                </w:r>
                <w:r>
                  <w:rPr>
                    <w:i/>
                  </w:rPr>
                  <w:t>,</w:t>
                </w:r>
                <w:r>
                  <w:t xml:space="preserve"> written between 1939 and 1968, which marries aesthetic experimentation with testimonial realism about the Spanish Civil War. As cultural attaché for the Spanish Republican Government, Aub was responsible for commissioning Pablo Picasso’s </w:t>
                </w:r>
                <w:r w:rsidRPr="005F0784">
                  <w:rPr>
                    <w:i/>
                  </w:rPr>
                  <w:t>Guernica</w:t>
                </w:r>
                <w:r>
                  <w:t xml:space="preserve">. Imprisoned in 1940 in Vichy France, Aub escaped to Mexico, where he wrote prolifically and collaborated on many films with Luis Buñuel and others. He became a professor of film and directed the Radio and Television program of the University of Mexico between 1961 and 1966.  He became a Mexican citizen in 1955 and was made Chevalier of the </w:t>
                </w:r>
                <w:r w:rsidRPr="005F0784">
                  <w:rPr>
                    <w:i/>
                  </w:rPr>
                  <w:t>Ordre des Arts et des Lettres</w:t>
                </w:r>
                <w:r>
                  <w:t xml:space="preserve"> in France in 1972.</w:t>
                </w:r>
              </w:p>
            </w:tc>
          </w:sdtContent>
        </w:sdt>
      </w:tr>
      <w:tr w:rsidR="003F0D73" w14:paraId="4181C7FF" w14:textId="77777777" w:rsidTr="003F0D73">
        <w:sdt>
          <w:sdtPr>
            <w:alias w:val="Article text"/>
            <w:tag w:val="articleText"/>
            <w:id w:val="634067588"/>
            <w:placeholder>
              <w:docPart w:val="E0B0C521D1957B48825E2835701B43C8"/>
            </w:placeholder>
          </w:sdtPr>
          <w:sdtContent>
            <w:tc>
              <w:tcPr>
                <w:tcW w:w="9016" w:type="dxa"/>
                <w:tcMar>
                  <w:top w:w="113" w:type="dxa"/>
                  <w:bottom w:w="113" w:type="dxa"/>
                </w:tcMar>
              </w:tcPr>
              <w:p w14:paraId="77FA852F" w14:textId="77777777" w:rsidR="00EC1836" w:rsidRDefault="00EC1836" w:rsidP="00EC1836">
                <w:r>
                  <w:t>Max Aub was one of the most important Spanish authors and critics of the twentieth century. A prolific writer of poetry, fiction, drama, screenplays and essays, his work spans the period from the late 1920s to the 1960</w:t>
                </w:r>
                <w:r w:rsidR="005F0784">
                  <w:t>s.</w:t>
                </w:r>
                <w:r>
                  <w:t xml:space="preserve"> Aub is most celebrated for his six-volume novel cycle, </w:t>
                </w:r>
                <w:r>
                  <w:rPr>
                    <w:i/>
                  </w:rPr>
                  <w:t>El Laberinto Mágico</w:t>
                </w:r>
                <w:r>
                  <w:t xml:space="preserve"> (</w:t>
                </w:r>
                <w:r>
                  <w:rPr>
                    <w:i/>
                  </w:rPr>
                  <w:t>The Magic Labyrinth</w:t>
                </w:r>
                <w:r>
                  <w:t>)</w:t>
                </w:r>
                <w:r>
                  <w:rPr>
                    <w:i/>
                  </w:rPr>
                  <w:t>,</w:t>
                </w:r>
                <w:r>
                  <w:t xml:space="preserve"> written between 1939 and 1968, which marries aesthetic experimentation with testimonial realism about the Spanish Civil War. As cultural attaché for the Spanish Republican Government, Aub was responsible for</w:t>
                </w:r>
                <w:r w:rsidR="005F0784">
                  <w:t xml:space="preserve"> commissioning Pablo Picasso’s </w:t>
                </w:r>
                <w:r w:rsidRPr="005F0784">
                  <w:rPr>
                    <w:i/>
                  </w:rPr>
                  <w:t>Guernica</w:t>
                </w:r>
                <w:r w:rsidR="005F0784">
                  <w:t>.</w:t>
                </w:r>
                <w:r>
                  <w:t xml:space="preserve"> Imprisoned in 1940 in Vichy France, Aub escaped to Mexico</w:t>
                </w:r>
                <w:r w:rsidR="005F0784">
                  <w:t>,</w:t>
                </w:r>
                <w:r>
                  <w:t xml:space="preserve"> where he wrote prolifically and collaborated on many films with Luis Buñuel and others. He became a professor of film and directed the Radio and Television program of the University of Mexico between 1961 and 1966.  He became a Mexican citizen in 1955 and was made Chevalier of the </w:t>
                </w:r>
                <w:r w:rsidRPr="005F0784">
                  <w:rPr>
                    <w:i/>
                  </w:rPr>
                  <w:t>Ordre des Arts et des Lettres</w:t>
                </w:r>
                <w:r>
                  <w:t xml:space="preserve"> in France in 1972.</w:t>
                </w:r>
                <w:r>
                  <w:br/>
                </w:r>
              </w:p>
              <w:p w14:paraId="60D4530F" w14:textId="77777777" w:rsidR="00EC1836" w:rsidRDefault="00EC1836" w:rsidP="00EC1836">
                <w:r>
                  <w:t>Aub</w:t>
                </w:r>
                <w:r w:rsidRPr="009C3C43">
                  <w:t xml:space="preserve"> was born Max Aub Mohrenwitz</w:t>
                </w:r>
                <w:r>
                  <w:t xml:space="preserve"> </w:t>
                </w:r>
                <w:r w:rsidRPr="009C3C43">
                  <w:t>in Paris</w:t>
                </w:r>
                <w:r w:rsidR="005F0784">
                  <w:t>, 1903, to a French-</w:t>
                </w:r>
                <w:r w:rsidRPr="009C3C43">
                  <w:t>Jewish mother and a German father</w:t>
                </w:r>
                <w:r w:rsidR="005F0784">
                  <w:t xml:space="preserve">, </w:t>
                </w:r>
                <w:r w:rsidRPr="009C3C43">
                  <w:t>a prosperous businessman.  When war broke out in 1914, Aub’s father</w:t>
                </w:r>
                <w:r w:rsidR="00497111">
                  <w:t>, as a German ‘enemy’ of France,</w:t>
                </w:r>
                <w:r w:rsidRPr="009C3C43">
                  <w:t xml:space="preserve"> was </w:t>
                </w:r>
                <w:r w:rsidR="00497111">
                  <w:t>left stranded</w:t>
                </w:r>
                <w:r w:rsidRPr="009C3C43">
                  <w:t xml:space="preserve"> in Spain and </w:t>
                </w:r>
                <w:r w:rsidR="00497111">
                  <w:t xml:space="preserve">subsequently </w:t>
                </w:r>
                <w:r w:rsidRPr="009C3C43">
                  <w:t>brought his family to join him</w:t>
                </w:r>
                <w:r>
                  <w:t xml:space="preserve"> </w:t>
                </w:r>
                <w:r w:rsidRPr="009C3C43">
                  <w:t>in Valencia. Once Aub had finished his basic schooling, he joined his father’s business, trave</w:t>
                </w:r>
                <w:r w:rsidR="005F0784">
                  <w:t>l</w:t>
                </w:r>
                <w:r w:rsidRPr="009C3C43">
                  <w:t>ling with him throughout S</w:t>
                </w:r>
                <w:r w:rsidR="005F0784">
                  <w:t xml:space="preserve">pain and on his own in Europe. </w:t>
                </w:r>
                <w:r w:rsidRPr="009C3C43">
                  <w:t xml:space="preserve">It is in this period that his lifelong identification with </w:t>
                </w:r>
                <w:r w:rsidR="005F0784">
                  <w:t>Spain</w:t>
                </w:r>
                <w:r w:rsidRPr="009C3C43">
                  <w:t xml:space="preserve">, </w:t>
                </w:r>
                <w:r>
                  <w:t>and h</w:t>
                </w:r>
                <w:r w:rsidRPr="009C3C43">
                  <w:t>e bec</w:t>
                </w:r>
                <w:r>
                  <w:t>ame a citizen</w:t>
                </w:r>
                <w:r w:rsidR="00497111">
                  <w:t xml:space="preserve"> of the country in 1924. </w:t>
                </w:r>
                <w:r>
                  <w:t xml:space="preserve">In </w:t>
                </w:r>
                <w:r w:rsidRPr="00C672CA">
                  <w:t>1926</w:t>
                </w:r>
                <w:r>
                  <w:t xml:space="preserve"> he m</w:t>
                </w:r>
                <w:r w:rsidRPr="00C672CA">
                  <w:t>arried Perpetua (Peua) Barjau.</w:t>
                </w:r>
              </w:p>
              <w:p w14:paraId="4C83515F" w14:textId="77777777" w:rsidR="00EC1836" w:rsidRDefault="00EC1836" w:rsidP="00EC1836"/>
              <w:p w14:paraId="64D58B11" w14:textId="77777777" w:rsidR="00EC1836" w:rsidRPr="00497111" w:rsidRDefault="00EC1836" w:rsidP="00EC1836">
                <w:pPr>
                  <w:rPr>
                    <w:rFonts w:ascii="Times" w:eastAsia="Times New Roman" w:hAnsi="Times" w:cs="Times New Roman"/>
                    <w:sz w:val="20"/>
                    <w:szCs w:val="20"/>
                  </w:rPr>
                </w:pPr>
                <w:r w:rsidRPr="009C3C43">
                  <w:t>Aub began writin</w:t>
                </w:r>
                <w:r>
                  <w:t>g short prose, poems and theatre</w:t>
                </w:r>
                <w:r w:rsidRPr="009C3C43">
                  <w:t xml:space="preserve"> sketches as an amateur before leaving school</w:t>
                </w:r>
                <w:r w:rsidR="00497111">
                  <w:t>,</w:t>
                </w:r>
                <w:r w:rsidRPr="009C3C43">
                  <w:t xml:space="preserve"> and subscribed to all the major literary magazines in French, German and Spanish, including </w:t>
                </w:r>
                <w:r w:rsidR="00497111">
                  <w:rPr>
                    <w:i/>
                  </w:rPr>
                  <w:t>La Nouvelle Revue F</w:t>
                </w:r>
                <w:r w:rsidRPr="004B411B">
                  <w:rPr>
                    <w:i/>
                  </w:rPr>
                  <w:t>rançaise</w:t>
                </w:r>
                <w:r w:rsidRPr="009C3C43">
                  <w:t xml:space="preserve"> an</w:t>
                </w:r>
                <w:r>
                  <w:t xml:space="preserve">d </w:t>
                </w:r>
                <w:r w:rsidRPr="004B411B">
                  <w:rPr>
                    <w:i/>
                  </w:rPr>
                  <w:t>España</w:t>
                </w:r>
                <w:r>
                  <w:t>. He</w:t>
                </w:r>
                <w:r w:rsidRPr="009C3C43">
                  <w:t xml:space="preserve"> </w:t>
                </w:r>
                <w:r>
                  <w:t xml:space="preserve">soon </w:t>
                </w:r>
                <w:r w:rsidRPr="009C3C43">
                  <w:t xml:space="preserve">came </w:t>
                </w:r>
                <w:r>
                  <w:t>under the</w:t>
                </w:r>
                <w:r w:rsidRPr="009C3C43">
                  <w:t xml:space="preserve"> influence</w:t>
                </w:r>
                <w:r>
                  <w:t xml:space="preserve"> of Ortega y Gasset</w:t>
                </w:r>
                <w:r w:rsidRPr="009C3C43">
                  <w:t xml:space="preserve"> and </w:t>
                </w:r>
                <w:r w:rsidR="00497111">
                  <w:lastRenderedPageBreak/>
                  <w:t>the Spanish vanguardist</w:t>
                </w:r>
                <w:r>
                  <w:t xml:space="preserve"> writers who surrounded him. Aub’s</w:t>
                </w:r>
                <w:r w:rsidRPr="009C3C43">
                  <w:t xml:space="preserve"> earliest narrative works, </w:t>
                </w:r>
                <w:r w:rsidRPr="00CE10C1">
                  <w:rPr>
                    <w:i/>
                  </w:rPr>
                  <w:t>Geografía</w:t>
                </w:r>
                <w:r w:rsidRPr="009C3C43">
                  <w:t xml:space="preserve"> (1929), a retelling of the Phedre</w:t>
                </w:r>
                <w:r w:rsidR="00497111">
                  <w:t xml:space="preserve"> and </w:t>
                </w:r>
                <w:r w:rsidR="00497111" w:rsidRPr="00497111">
                  <w:t>Hippolyte</w:t>
                </w:r>
                <w:r w:rsidRPr="009C3C43">
                  <w:t xml:space="preserve"> story primarily through dreams</w:t>
                </w:r>
                <w:r w:rsidR="00497111">
                  <w:t>;</w:t>
                </w:r>
                <w:r w:rsidRPr="00CE10C1">
                  <w:rPr>
                    <w:i/>
                  </w:rPr>
                  <w:t xml:space="preserve"> Fábula verde</w:t>
                </w:r>
                <w:r w:rsidRPr="009C3C43">
                  <w:t xml:space="preserve"> (1933), a strange combination of fantasy, symbolism, and mystery</w:t>
                </w:r>
                <w:r w:rsidR="00497111">
                  <w:t>;</w:t>
                </w:r>
                <w:r w:rsidRPr="009C3C43">
                  <w:t xml:space="preserve"> and </w:t>
                </w:r>
                <w:r w:rsidRPr="00CE10C1">
                  <w:rPr>
                    <w:i/>
                  </w:rPr>
                  <w:t>Luis Alvarez Petreña</w:t>
                </w:r>
                <w:r w:rsidRPr="009C3C43">
                  <w:t xml:space="preserve"> (1934)</w:t>
                </w:r>
                <w:r>
                  <w:t xml:space="preserve">, a highly abstract text merging actual and fictional characters, </w:t>
                </w:r>
                <w:r w:rsidRPr="009C3C43">
                  <w:t xml:space="preserve">have many of the stylistic trademarks of the modernism Ortega described as </w:t>
                </w:r>
                <w:commentRangeStart w:id="0"/>
                <w:r>
                  <w:t xml:space="preserve">‘dehumanized literature.’ </w:t>
                </w:r>
                <w:r w:rsidRPr="009C3C43">
                  <w:t xml:space="preserve"> </w:t>
                </w:r>
                <w:commentRangeEnd w:id="0"/>
                <w:r w:rsidR="00497111">
                  <w:rPr>
                    <w:rStyle w:val="CommentReference"/>
                  </w:rPr>
                  <w:commentReference w:id="0"/>
                </w:r>
                <w:r>
                  <w:t xml:space="preserve">Aub’s plays from the period, collected in the </w:t>
                </w:r>
                <w:r w:rsidRPr="00C47D93">
                  <w:t xml:space="preserve">1931 </w:t>
                </w:r>
                <w:r w:rsidRPr="00C47D93">
                  <w:rPr>
                    <w:i/>
                  </w:rPr>
                  <w:t xml:space="preserve">Teatro </w:t>
                </w:r>
                <w:r>
                  <w:rPr>
                    <w:i/>
                  </w:rPr>
                  <w:t>incompleto,</w:t>
                </w:r>
                <w:r>
                  <w:t xml:space="preserve"> are avant-garde works focusing on </w:t>
                </w:r>
                <w:r w:rsidR="00497111">
                  <w:t>themes of human isolation and mis</w:t>
                </w:r>
                <w:r>
                  <w:t>communication.</w:t>
                </w:r>
              </w:p>
              <w:p w14:paraId="6F44F80B" w14:textId="77777777" w:rsidR="00EC1836" w:rsidRDefault="00EC1836" w:rsidP="00EC1836"/>
              <w:p w14:paraId="43ECBB47" w14:textId="77777777" w:rsidR="00EC1836" w:rsidRDefault="00EC1836" w:rsidP="00EC1836">
                <w:r w:rsidRPr="009C3C43">
                  <w:t xml:space="preserve">By 1928 Aub </w:t>
                </w:r>
                <w:r w:rsidR="00497111">
                  <w:t>had beco</w:t>
                </w:r>
                <w:r w:rsidRPr="009C3C43">
                  <w:t>me a socialist and joined the Partido Socialista Obrero Español</w:t>
                </w:r>
                <w:r>
                  <w:t xml:space="preserve"> (Spanish Socialist Worker’s Party)</w:t>
                </w:r>
                <w:r w:rsidR="00497111">
                  <w:t xml:space="preserve">. </w:t>
                </w:r>
                <w:r w:rsidRPr="009C3C43">
                  <w:t>He became increasingly involved in left-leaning politics, and began to publish essays in leftist journals</w:t>
                </w:r>
                <w:r w:rsidR="00497111">
                  <w:t>,</w:t>
                </w:r>
                <w:r w:rsidRPr="009C3C43">
                  <w:t xml:space="preserve"> </w:t>
                </w:r>
                <w:r w:rsidR="00497111">
                  <w:t xml:space="preserve">whilst </w:t>
                </w:r>
                <w:r w:rsidRPr="009C3C43">
                  <w:t xml:space="preserve">continuing </w:t>
                </w:r>
                <w:r w:rsidR="00497111">
                  <w:t xml:space="preserve">to write plays and narratives. </w:t>
                </w:r>
                <w:r w:rsidRPr="009C3C43">
                  <w:t>In 193</w:t>
                </w:r>
                <w:r w:rsidR="00497111">
                  <w:t>3</w:t>
                </w:r>
                <w:r w:rsidRPr="009C3C43">
                  <w:t xml:space="preserve"> he travelled to</w:t>
                </w:r>
                <w:r>
                  <w:t xml:space="preserve"> Russia to see socialist theatre</w:t>
                </w:r>
                <w:r w:rsidR="00497111">
                  <w:t xml:space="preserve"> first-</w:t>
                </w:r>
                <w:r w:rsidRPr="009C3C43">
                  <w:t>hand.</w:t>
                </w:r>
                <w:r>
                  <w:t xml:space="preserve"> </w:t>
                </w:r>
                <w:r w:rsidRPr="009C3C43">
                  <w:t xml:space="preserve">By 1936, </w:t>
                </w:r>
                <w:r w:rsidR="00497111">
                  <w:t>after the victory of the Popular F</w:t>
                </w:r>
                <w:r w:rsidRPr="009C3C43">
                  <w:t>ront, he was in cha</w:t>
                </w:r>
                <w:r w:rsidR="00497111">
                  <w:t xml:space="preserve">rge of the socialist newspaper </w:t>
                </w:r>
                <w:r w:rsidRPr="00497111">
                  <w:rPr>
                    <w:i/>
                  </w:rPr>
                  <w:t>Verdad</w:t>
                </w:r>
                <w:r w:rsidR="00497111">
                  <w:t>.</w:t>
                </w:r>
                <w:r w:rsidRPr="009C3C43">
                  <w:t xml:space="preserve"> </w:t>
                </w:r>
                <w:r>
                  <w:t xml:space="preserve">His plays from the thirties, such as </w:t>
                </w:r>
                <w:r w:rsidRPr="001A3516">
                  <w:rPr>
                    <w:i/>
                  </w:rPr>
                  <w:t xml:space="preserve">La </w:t>
                </w:r>
                <w:r w:rsidR="00497111">
                  <w:rPr>
                    <w:i/>
                  </w:rPr>
                  <w:t>G</w:t>
                </w:r>
                <w:r>
                  <w:rPr>
                    <w:i/>
                  </w:rPr>
                  <w:t>uerra</w:t>
                </w:r>
                <w:r>
                  <w:t xml:space="preserve"> (</w:t>
                </w:r>
                <w:r>
                  <w:rPr>
                    <w:i/>
                  </w:rPr>
                  <w:t>The War,</w:t>
                </w:r>
                <w:r w:rsidRPr="001A3516">
                  <w:t xml:space="preserve"> </w:t>
                </w:r>
                <w:r>
                  <w:t>1</w:t>
                </w:r>
                <w:r w:rsidRPr="001A3516">
                  <w:t>935)</w:t>
                </w:r>
                <w:r>
                  <w:t xml:space="preserve"> and </w:t>
                </w:r>
                <w:r w:rsidR="00497111">
                  <w:rPr>
                    <w:i/>
                  </w:rPr>
                  <w:t>El Agua no es del C</w:t>
                </w:r>
                <w:r>
                  <w:rPr>
                    <w:i/>
                  </w:rPr>
                  <w:t>ielo</w:t>
                </w:r>
                <w:r>
                  <w:t xml:space="preserve"> (</w:t>
                </w:r>
                <w:r>
                  <w:rPr>
                    <w:i/>
                  </w:rPr>
                  <w:t xml:space="preserve">The Water does not Belong to the Sky, </w:t>
                </w:r>
                <w:r w:rsidRPr="0079220B">
                  <w:t>1936</w:t>
                </w:r>
                <w:r>
                  <w:rPr>
                    <w:i/>
                  </w:rPr>
                  <w:t xml:space="preserve">) </w:t>
                </w:r>
                <w:r w:rsidR="00B07C05">
                  <w:t xml:space="preserve">reflect his political shift. </w:t>
                </w:r>
                <w:r>
                  <w:t>Aub</w:t>
                </w:r>
                <w:r w:rsidRPr="009C3C43">
                  <w:t xml:space="preserve"> </w:t>
                </w:r>
                <w:r>
                  <w:t>also composed</w:t>
                </w:r>
                <w:r w:rsidRPr="009C3C43">
                  <w:t xml:space="preserve"> poetry and other short works throughout the thirties, even as he took on more public responsibilities, serving as a key member of the Alianza de Intelectuales Antifascistas par la Defensa de la Cultura (Alliance of Anti-Fascist Intellectuals for the Defense of Culture)</w:t>
                </w:r>
                <w:r w:rsidR="00B07C05">
                  <w:t xml:space="preserve">. </w:t>
                </w:r>
                <w:r>
                  <w:t>He was cultural attaché to France in 1936-8</w:t>
                </w:r>
                <w:r w:rsidR="00B07C05">
                  <w:t>,</w:t>
                </w:r>
                <w:r w:rsidRPr="009C3C43">
                  <w:t xml:space="preserve"> and </w:t>
                </w:r>
                <w:r>
                  <w:t>as</w:t>
                </w:r>
                <w:r w:rsidRPr="009C3C43">
                  <w:t xml:space="preserve"> deputy commissioner of th</w:t>
                </w:r>
                <w:r w:rsidR="00B07C05">
                  <w:t>e Spanish pavilion at the Paris World’s F</w:t>
                </w:r>
                <w:r w:rsidRPr="009C3C43">
                  <w:t>air</w:t>
                </w:r>
                <w:r w:rsidR="00B07C05">
                  <w:t>,</w:t>
                </w:r>
                <w:r w:rsidRPr="009C3C43">
                  <w:t xml:space="preserve"> commissioned Picasso’s Guernica to </w:t>
                </w:r>
                <w:r w:rsidR="00B07C05">
                  <w:t>exhibit</w:t>
                </w:r>
                <w:r w:rsidRPr="009C3C43">
                  <w:t xml:space="preserve"> in it.</w:t>
                </w:r>
                <w:r>
                  <w:t xml:space="preserve"> </w:t>
                </w:r>
                <w:r w:rsidRPr="009C3C43">
                  <w:t>In</w:t>
                </w:r>
                <w:r>
                  <w:t xml:space="preserve"> this period Aub began to develop the</w:t>
                </w:r>
                <w:r w:rsidRPr="009C3C43">
                  <w:t xml:space="preserve"> narrative mode he </w:t>
                </w:r>
                <w:r>
                  <w:t>would</w:t>
                </w:r>
                <w:r w:rsidRPr="009C3C43">
                  <w:t xml:space="preserve"> later </w:t>
                </w:r>
                <w:r w:rsidR="00B07C05">
                  <w:t>call transcendental realism</w:t>
                </w:r>
                <w:r>
                  <w:t>,</w:t>
                </w:r>
                <w:r w:rsidRPr="009C3C43">
                  <w:t xml:space="preserve"> which marries vanguardist experimental narrative with a socially and politically engaged realism.  </w:t>
                </w:r>
              </w:p>
              <w:p w14:paraId="6BD9613E" w14:textId="77777777" w:rsidR="00EC1836" w:rsidRDefault="00EC1836" w:rsidP="00EC1836"/>
              <w:p w14:paraId="0D74682F" w14:textId="77777777" w:rsidR="00EC1836" w:rsidRDefault="00EC1836" w:rsidP="00EC1836">
                <w:r>
                  <w:t xml:space="preserve">In 1938 Aub helped André Malraux transform his novel </w:t>
                </w:r>
                <w:r>
                  <w:rPr>
                    <w:i/>
                  </w:rPr>
                  <w:t>L’Espoir</w:t>
                </w:r>
                <w:r>
                  <w:t xml:space="preserve"> (</w:t>
                </w:r>
                <w:r>
                  <w:rPr>
                    <w:i/>
                  </w:rPr>
                  <w:t xml:space="preserve">Man’s Hope) </w:t>
                </w:r>
                <w:r w:rsidRPr="00F25220">
                  <w:t>into the</w:t>
                </w:r>
                <w:r>
                  <w:t xml:space="preserve"> film</w:t>
                </w:r>
                <w:r w:rsidRPr="00C672CA">
                  <w:t xml:space="preserve"> </w:t>
                </w:r>
                <w:r w:rsidRPr="00C672CA">
                  <w:rPr>
                    <w:i/>
                  </w:rPr>
                  <w:t>Sierra de Teruel</w:t>
                </w:r>
                <w:r w:rsidRPr="00C672CA">
                  <w:t>.</w:t>
                </w:r>
                <w:r w:rsidR="00B07C05">
                  <w:t xml:space="preserve"> </w:t>
                </w:r>
                <w:r>
                  <w:t>Aub wrote the screenplay and assisted in the filming on the streets of Barcelona just before it fell to Franc</w:t>
                </w:r>
                <w:r w:rsidR="00B07C05">
                  <w:t xml:space="preserve">o in 1939. </w:t>
                </w:r>
                <w:r>
                  <w:t>Having escaped to Paris, he was d</w:t>
                </w:r>
                <w:r w:rsidRPr="00C672CA">
                  <w:t xml:space="preserve">enounced as </w:t>
                </w:r>
                <w:r>
                  <w:t>a Jewish communist, arrested, and imprisoned by</w:t>
                </w:r>
                <w:r w:rsidR="00B07C05">
                  <w:t xml:space="preserve"> the Vichy government in 1940. </w:t>
                </w:r>
                <w:r>
                  <w:t>Aub spent almost three years in</w:t>
                </w:r>
                <w:r w:rsidRPr="00C672CA">
                  <w:t xml:space="preserve"> concentration camp</w:t>
                </w:r>
                <w:r>
                  <w:t xml:space="preserve">s in France and Djelfa, Algiers, where he began work on his magnum opus, the six-novel cycle on the Civil War, </w:t>
                </w:r>
                <w:r>
                  <w:rPr>
                    <w:i/>
                  </w:rPr>
                  <w:t>El laberinto m</w:t>
                </w:r>
                <w:r w:rsidRPr="00C3345E">
                  <w:rPr>
                    <w:i/>
                  </w:rPr>
                  <w:t>ágico</w:t>
                </w:r>
                <w:r w:rsidRPr="00C3345E">
                  <w:t xml:space="preserve"> (</w:t>
                </w:r>
                <w:r w:rsidRPr="00C3345E">
                  <w:rPr>
                    <w:i/>
                  </w:rPr>
                  <w:t>The Magic Labyrinth</w:t>
                </w:r>
                <w:r w:rsidRPr="00C3345E">
                  <w:t>)</w:t>
                </w:r>
                <w:r w:rsidR="00B07C05">
                  <w:t xml:space="preserve">. </w:t>
                </w:r>
                <w:r>
                  <w:t xml:space="preserve">He escaped the camps, bringing with him many poems, which he published in </w:t>
                </w:r>
                <w:r>
                  <w:rPr>
                    <w:i/>
                  </w:rPr>
                  <w:t xml:space="preserve">Diario de </w:t>
                </w:r>
                <w:r w:rsidRPr="00620DAB">
                  <w:rPr>
                    <w:i/>
                  </w:rPr>
                  <w:t>Djelfa</w:t>
                </w:r>
                <w:r>
                  <w:t xml:space="preserve">, as well as notes for at least the first three volumes of </w:t>
                </w:r>
                <w:r>
                  <w:rPr>
                    <w:i/>
                  </w:rPr>
                  <w:t>El laberinto m</w:t>
                </w:r>
                <w:r w:rsidRPr="00C3345E">
                  <w:rPr>
                    <w:i/>
                  </w:rPr>
                  <w:t>ágico</w:t>
                </w:r>
                <w:r>
                  <w:t xml:space="preserve">. The Mexican government helped him resettle in Mexico City in 1942, where he immediately began to collaborate with other Spanish exiles, including, eventually, the filmmaker Luis Buñuel.  </w:t>
                </w:r>
              </w:p>
              <w:p w14:paraId="45CD92D7" w14:textId="77777777" w:rsidR="00EC1836" w:rsidRDefault="00EC1836" w:rsidP="00EC1836"/>
              <w:p w14:paraId="7A870BAF" w14:textId="77777777" w:rsidR="00EC1836" w:rsidRDefault="00EC1836" w:rsidP="00EC1836">
                <w:r>
                  <w:t xml:space="preserve">Aub’s exile in Mexico began a period of immense productivity and </w:t>
                </w:r>
                <w:r w:rsidR="00B07C05">
                  <w:t xml:space="preserve">the </w:t>
                </w:r>
                <w:r>
                  <w:t>continuation of the politically and socially engaged writing he h</w:t>
                </w:r>
                <w:r w:rsidR="00B07C05">
                  <w:t xml:space="preserve">ad begun as the war broke out. </w:t>
                </w:r>
                <w:r>
                  <w:t>The six plays he wrote between 1942 and 1950 all focus on the possibility of human action under the conditions of duress</w:t>
                </w:r>
                <w:r w:rsidR="00B07C05">
                  <w:t>,</w:t>
                </w:r>
                <w:r>
                  <w:t xml:space="preserve"> </w:t>
                </w:r>
                <w:r w:rsidR="00B07C05">
                  <w:t xml:space="preserve">especially warfare. </w:t>
                </w:r>
                <w:r>
                  <w:t xml:space="preserve">Perhaps most significantly, he transformed his camp notes into the six volumes of </w:t>
                </w:r>
                <w:r>
                  <w:rPr>
                    <w:i/>
                  </w:rPr>
                  <w:t>El laberinto m</w:t>
                </w:r>
                <w:r w:rsidRPr="00C3345E">
                  <w:rPr>
                    <w:i/>
                  </w:rPr>
                  <w:t>ágico</w:t>
                </w:r>
                <w:r>
                  <w:t>, which he published between 1943 and 1968.  The novel cycle is</w:t>
                </w:r>
                <w:r w:rsidRPr="009C3C43">
                  <w:t xml:space="preserve"> at once a </w:t>
                </w:r>
                <w:r w:rsidRPr="00B07C05">
                  <w:rPr>
                    <w:i/>
                  </w:rPr>
                  <w:t>tour de force</w:t>
                </w:r>
                <w:r w:rsidRPr="009C3C43">
                  <w:t xml:space="preserve"> of narrative innovation and a moving ch</w:t>
                </w:r>
                <w:r>
                  <w:t>ronic</w:t>
                </w:r>
                <w:r w:rsidR="00B07C05">
                  <w:t xml:space="preserve">le of Spain during wartime. The </w:t>
                </w:r>
                <w:r>
                  <w:t>volumes</w:t>
                </w:r>
                <w:r w:rsidR="00B07C05">
                  <w:t xml:space="preserve"> are characteris</w:t>
                </w:r>
                <w:r>
                  <w:t>ed by an abandonment of</w:t>
                </w:r>
                <w:r w:rsidRPr="009C3C43">
                  <w:t xml:space="preserve"> narr</w:t>
                </w:r>
                <w:r>
                  <w:t>ative omniscience, the disruption of</w:t>
                </w:r>
                <w:r w:rsidRPr="009C3C43">
                  <w:t xml:space="preserve"> plot order, and </w:t>
                </w:r>
                <w:r>
                  <w:t xml:space="preserve">the use </w:t>
                </w:r>
                <w:r w:rsidRPr="009C3C43">
                  <w:t>of a labyrinthine narrative structure</w:t>
                </w:r>
                <w:r>
                  <w:t xml:space="preserve"> even as they display</w:t>
                </w:r>
                <w:r w:rsidRPr="009C3C43">
                  <w:t xml:space="preserve"> accuracy of</w:t>
                </w:r>
                <w:r w:rsidR="00B07C05">
                  <w:t xml:space="preserve"> detail, strength of characterisation</w:t>
                </w:r>
                <w:r w:rsidRPr="009C3C43">
                  <w:t xml:space="preserve"> and complexity of situation</w:t>
                </w:r>
                <w:r>
                  <w:t>.</w:t>
                </w:r>
                <w:r w:rsidR="00B07C05">
                  <w:t xml:space="preserve"> </w:t>
                </w:r>
                <w:r w:rsidRPr="009C3C43">
                  <w:t>The novel as a whole works on the most direct level as reportage, and on the most abstract, as meditation on humanity and the situation of total war</w:t>
                </w:r>
                <w:r>
                  <w:t>. It forms the best example o</w:t>
                </w:r>
                <w:r w:rsidR="00B07C05">
                  <w:t>f Aub’s transcendental realism, combining as it does</w:t>
                </w:r>
                <w:r>
                  <w:t xml:space="preserve"> subjectivity of perspective and objectivity of focus on the external world</w:t>
                </w:r>
                <w:r w:rsidRPr="009C3C43">
                  <w:t xml:space="preserve">.  </w:t>
                </w:r>
              </w:p>
              <w:p w14:paraId="29D820A7" w14:textId="77777777" w:rsidR="00EC1836" w:rsidRDefault="00EC1836" w:rsidP="00EC1836"/>
              <w:p w14:paraId="636965AE" w14:textId="77777777" w:rsidR="00EC1836" w:rsidRDefault="00EC1836" w:rsidP="00EC1836">
                <w:r>
                  <w:t>In Mexico, while directing for the theatre, translating, writing criticism, and producing anthologies, Aub</w:t>
                </w:r>
                <w:r w:rsidRPr="002E0DAE">
                  <w:t xml:space="preserve"> </w:t>
                </w:r>
                <w:r>
                  <w:t xml:space="preserve">also worked in the media of film, radio and television. He considered film a major influence on all </w:t>
                </w:r>
                <w:r w:rsidR="00B07C05">
                  <w:t xml:space="preserve">of </w:t>
                </w:r>
                <w:r>
                  <w:t xml:space="preserve">his work and collaborated on at least </w:t>
                </w:r>
                <w:r w:rsidR="00B07C05">
                  <w:t>twenty-four</w:t>
                </w:r>
                <w:r>
                  <w:t xml:space="preserve"> fi</w:t>
                </w:r>
                <w:r w:rsidR="00B07C05">
                  <w:t>lms in the forties and fifties.</w:t>
                </w:r>
                <w:r>
                  <w:t xml:space="preserve"> He became a professor of film from 1943-51 and directed the Radio and Television program of the University of Mexico between 1961 and </w:t>
                </w:r>
                <w:r w:rsidR="00B07C05">
                  <w:t>19</w:t>
                </w:r>
                <w:r>
                  <w:t xml:space="preserve">66. He founded the </w:t>
                </w:r>
                <w:r w:rsidRPr="00D24BB5">
                  <w:t xml:space="preserve">journal </w:t>
                </w:r>
                <w:r w:rsidRPr="00D24BB5">
                  <w:rPr>
                    <w:i/>
                  </w:rPr>
                  <w:t xml:space="preserve">Sala de </w:t>
                </w:r>
                <w:r w:rsidR="00B07C05">
                  <w:rPr>
                    <w:i/>
                  </w:rPr>
                  <w:lastRenderedPageBreak/>
                  <w:t>E</w:t>
                </w:r>
                <w:r w:rsidRPr="00D24BB5">
                  <w:rPr>
                    <w:i/>
                  </w:rPr>
                  <w:t>spera,</w:t>
                </w:r>
                <w:r>
                  <w:t xml:space="preserve"> published between</w:t>
                </w:r>
                <w:r w:rsidRPr="00D24BB5">
                  <w:t xml:space="preserve"> </w:t>
                </w:r>
                <w:r>
                  <w:t xml:space="preserve">1948 and 1951, and later </w:t>
                </w:r>
                <w:r>
                  <w:rPr>
                    <w:i/>
                  </w:rPr>
                  <w:t xml:space="preserve">Los </w:t>
                </w:r>
                <w:r w:rsidRPr="002E0DAE">
                  <w:rPr>
                    <w:i/>
                  </w:rPr>
                  <w:t>Sesenta</w:t>
                </w:r>
                <w:r>
                  <w:t xml:space="preserve">, whose editors included Jorge Guillén and Rafael Alberti.  Aub </w:t>
                </w:r>
                <w:r w:rsidRPr="002E0DAE">
                  <w:t>collaborated</w:t>
                </w:r>
                <w:r>
                  <w:t xml:space="preserve"> on the script for Luis Buñuel’s celebrated 1950 film </w:t>
                </w:r>
                <w:r>
                  <w:rPr>
                    <w:i/>
                  </w:rPr>
                  <w:t>Los Olvidados.</w:t>
                </w:r>
                <w:r>
                  <w:t xml:space="preserve"> </w:t>
                </w:r>
                <w:r w:rsidRPr="00D24BB5">
                  <w:t xml:space="preserve">In </w:t>
                </w:r>
                <w:r>
                  <w:t>1961</w:t>
                </w:r>
                <w:r w:rsidRPr="00D24BB5">
                  <w:t xml:space="preserve"> he </w:t>
                </w:r>
                <w:r>
                  <w:t>initiated</w:t>
                </w:r>
                <w:r w:rsidRPr="00D24BB5">
                  <w:t xml:space="preserve"> the</w:t>
                </w:r>
                <w:r>
                  <w:t xml:space="preserve"> long running</w:t>
                </w:r>
                <w:r w:rsidRPr="00D24BB5">
                  <w:t xml:space="preserve"> </w:t>
                </w:r>
                <w:r>
                  <w:t xml:space="preserve">radio </w:t>
                </w:r>
                <w:r w:rsidRPr="00D24BB5">
                  <w:t xml:space="preserve">series </w:t>
                </w:r>
                <w:r w:rsidRPr="00D24BB5">
                  <w:rPr>
                    <w:i/>
                  </w:rPr>
                  <w:t>Voz viva de México</w:t>
                </w:r>
                <w:r w:rsidRPr="00D24BB5">
                  <w:t xml:space="preserve"> and </w:t>
                </w:r>
                <w:r>
                  <w:t>later</w:t>
                </w:r>
                <w:r w:rsidRPr="00D24BB5">
                  <w:t xml:space="preserve"> </w:t>
                </w:r>
                <w:r w:rsidRPr="00D24BB5">
                  <w:rPr>
                    <w:i/>
                  </w:rPr>
                  <w:t>Voz viva de América Latina</w:t>
                </w:r>
                <w:r>
                  <w:t xml:space="preserve">.  </w:t>
                </w:r>
              </w:p>
              <w:p w14:paraId="5D6EBB32" w14:textId="77777777" w:rsidR="00EC1836" w:rsidRDefault="00EC1836" w:rsidP="00EC1836"/>
              <w:p w14:paraId="7C105815" w14:textId="77777777" w:rsidR="00EC1836" w:rsidRDefault="00EC1836" w:rsidP="00EC1836">
                <w:r>
                  <w:t>Several of Aub’s final texts display a new interest in l</w:t>
                </w:r>
                <w:r w:rsidR="00B07C05">
                  <w:t xml:space="preserve">iterary masquerade and parody. </w:t>
                </w:r>
                <w:r>
                  <w:t xml:space="preserve">Aub’s celebrated 1958 mock biography of the fictional painter </w:t>
                </w:r>
                <w:r w:rsidRPr="00D24BB5">
                  <w:t>Jusep Torres Campalans</w:t>
                </w:r>
                <w:r>
                  <w:t xml:space="preserve">, who was supposed to be a friend of Picasso and the first cubist painter, appeared at the same time as an exhibit of paintings attributed to </w:t>
                </w:r>
                <w:r w:rsidRPr="00D24BB5">
                  <w:t>Campalans</w:t>
                </w:r>
                <w:r w:rsidR="00B07C05">
                  <w:t xml:space="preserve"> (but created by Aub). </w:t>
                </w:r>
                <w:r>
                  <w:t>Critics such as Octavio Paz and Carlos Fuentes fell for the ruse and praised Aub for making such an important discovery</w:t>
                </w:r>
                <w:r w:rsidR="00EA729A">
                  <w:t xml:space="preserve">. </w:t>
                </w:r>
                <w:r>
                  <w:t xml:space="preserve">His collection of poems </w:t>
                </w:r>
                <w:r w:rsidR="00EA729A">
                  <w:rPr>
                    <w:i/>
                  </w:rPr>
                  <w:t>La Antologia T</w:t>
                </w:r>
                <w:r>
                  <w:rPr>
                    <w:i/>
                  </w:rPr>
                  <w:t>raducida</w:t>
                </w:r>
                <w:r>
                  <w:t xml:space="preserve">, published in 1963, constructs a similar </w:t>
                </w:r>
                <w:r w:rsidRPr="00624BB5">
                  <w:t>subterfuge</w:t>
                </w:r>
                <w:r>
                  <w:t xml:space="preserve">, purporting to be a collection of translated poems from minor, unsung writers, when in reality the volume is Aub’s own work. In 1966-7, Aub lectured for </w:t>
                </w:r>
                <w:r w:rsidR="00EA729A">
                  <w:t>UNESCO</w:t>
                </w:r>
                <w:r w:rsidRPr="00C672CA">
                  <w:t xml:space="preserve"> at Hebrew University, Jerusalem, </w:t>
                </w:r>
                <w:r>
                  <w:t xml:space="preserve">producing as a result the collection </w:t>
                </w:r>
                <w:r>
                  <w:rPr>
                    <w:i/>
                  </w:rPr>
                  <w:t>Impossible Sinai</w:t>
                </w:r>
                <w:r>
                  <w:t xml:space="preserve">, poems supposedly found in the pockets of Arabs and Jews who were killed in the Arab-Israeli War of 1968.  The texts, however, were entirely written by Aub. </w:t>
                </w:r>
              </w:p>
              <w:p w14:paraId="1A10258D" w14:textId="77777777" w:rsidR="00EC1836" w:rsidRDefault="00EC1836" w:rsidP="00EC1836"/>
              <w:p w14:paraId="787D58E0" w14:textId="77777777" w:rsidR="00EC1836" w:rsidRDefault="00EC1836" w:rsidP="00EC1836">
                <w:r>
                  <w:t>In his final years of life Aub was able to return to Spain (1969, 1972), where his literary</w:t>
                </w:r>
                <w:r w:rsidR="00EA729A">
                  <w:t xml:space="preserve"> work began to be republished. </w:t>
                </w:r>
                <w:r>
                  <w:t xml:space="preserve">He was made </w:t>
                </w:r>
                <w:r w:rsidR="00EA729A">
                  <w:t>Chevalier</w:t>
                </w:r>
                <w:r w:rsidRPr="00C672CA">
                  <w:t xml:space="preserve"> </w:t>
                </w:r>
                <w:r>
                  <w:t>of the</w:t>
                </w:r>
                <w:r w:rsidRPr="00EA729A">
                  <w:rPr>
                    <w:i/>
                  </w:rPr>
                  <w:t xml:space="preserve"> Ordre des Arts et des Lettres </w:t>
                </w:r>
                <w:r>
                  <w:t xml:space="preserve">in France shortly before his death in </w:t>
                </w:r>
                <w:r w:rsidRPr="00C672CA">
                  <w:t>1972</w:t>
                </w:r>
                <w:r>
                  <w:t>.</w:t>
                </w:r>
              </w:p>
              <w:p w14:paraId="7BC79497" w14:textId="77777777" w:rsidR="00EC1836" w:rsidRDefault="00EC1836" w:rsidP="00EC1836"/>
              <w:p w14:paraId="329C5194" w14:textId="77777777" w:rsidR="00EC1836" w:rsidRDefault="00EC1836" w:rsidP="00EC1836">
                <w:pPr>
                  <w:pStyle w:val="Heading1"/>
                  <w:outlineLvl w:val="0"/>
                </w:pPr>
                <w:r>
                  <w:t>Selected references and further reading:</w:t>
                </w:r>
              </w:p>
              <w:p w14:paraId="31F263D2" w14:textId="77777777" w:rsidR="00EC1836" w:rsidRPr="00EC1836" w:rsidRDefault="00EC1836" w:rsidP="00EC1836">
                <w:pPr>
                  <w:pStyle w:val="Heading1"/>
                  <w:outlineLvl w:val="0"/>
                </w:pPr>
                <w:r w:rsidRPr="00EC1836">
                  <w:t>Fiction</w:t>
                </w:r>
              </w:p>
              <w:p w14:paraId="3AEC4CF3" w14:textId="418FAD40" w:rsidR="00EC1836" w:rsidRDefault="00EC1836" w:rsidP="00EC1836">
                <w:pPr>
                  <w:rPr>
                    <w:i/>
                  </w:rPr>
                </w:pPr>
                <w:r>
                  <w:t xml:space="preserve">1929 </w:t>
                </w:r>
                <w:r>
                  <w:rPr>
                    <w:i/>
                  </w:rPr>
                  <w:t>Geografía</w:t>
                </w:r>
              </w:p>
              <w:p w14:paraId="1650E211" w14:textId="77777777" w:rsidR="00EC1836" w:rsidRPr="00D47D55" w:rsidRDefault="00EC1836" w:rsidP="00EC1836">
                <w:pPr>
                  <w:rPr>
                    <w:i/>
                  </w:rPr>
                </w:pPr>
                <w:r>
                  <w:t xml:space="preserve">1933 </w:t>
                </w:r>
                <w:r>
                  <w:rPr>
                    <w:i/>
                  </w:rPr>
                  <w:t xml:space="preserve">Fábula verde </w:t>
                </w:r>
              </w:p>
              <w:p w14:paraId="37FD6D35" w14:textId="77777777" w:rsidR="00EC1836" w:rsidRDefault="00EC1836" w:rsidP="00EC1836">
                <w:pPr>
                  <w:rPr>
                    <w:i/>
                  </w:rPr>
                </w:pPr>
                <w:r>
                  <w:t xml:space="preserve">1934 </w:t>
                </w:r>
                <w:r>
                  <w:rPr>
                    <w:i/>
                  </w:rPr>
                  <w:t>Luis Alvarz Petreña</w:t>
                </w:r>
              </w:p>
              <w:p w14:paraId="10536B97" w14:textId="77777777" w:rsidR="00EC1836" w:rsidRDefault="00EC1836" w:rsidP="00EC1836">
                <w:r>
                  <w:t xml:space="preserve">1943 </w:t>
                </w:r>
                <w:r>
                  <w:rPr>
                    <w:i/>
                  </w:rPr>
                  <w:t>Campo cerrado</w:t>
                </w:r>
                <w:r>
                  <w:t xml:space="preserve"> (</w:t>
                </w:r>
                <w:r>
                  <w:rPr>
                    <w:i/>
                  </w:rPr>
                  <w:t>El laberinto mágico</w:t>
                </w:r>
                <w:r>
                  <w:t xml:space="preserve">, vol. 1); </w:t>
                </w:r>
                <w:r>
                  <w:rPr>
                    <w:i/>
                  </w:rPr>
                  <w:t>Field of Honour</w:t>
                </w:r>
                <w:r>
                  <w:t xml:space="preserve"> (Trans. Gerald Martin, 2009)</w:t>
                </w:r>
              </w:p>
              <w:p w14:paraId="6B533175" w14:textId="77777777" w:rsidR="00EC1836" w:rsidRPr="00D47D55" w:rsidRDefault="00EC1836" w:rsidP="00EC1836">
                <w:pPr>
                  <w:rPr>
                    <w:i/>
                  </w:rPr>
                </w:pPr>
                <w:r>
                  <w:t xml:space="preserve">1944 </w:t>
                </w:r>
                <w:r>
                  <w:rPr>
                    <w:i/>
                  </w:rPr>
                  <w:t>No son cuentos</w:t>
                </w:r>
              </w:p>
              <w:p w14:paraId="719D38C8" w14:textId="77777777" w:rsidR="00EC1836" w:rsidRDefault="00EC1836" w:rsidP="00EC1836">
                <w:r>
                  <w:t xml:space="preserve">1945 </w:t>
                </w:r>
                <w:r>
                  <w:rPr>
                    <w:i/>
                  </w:rPr>
                  <w:t>Campo de s</w:t>
                </w:r>
                <w:r w:rsidRPr="00D47D55">
                  <w:rPr>
                    <w:i/>
                  </w:rPr>
                  <w:t>angre</w:t>
                </w:r>
                <w:r>
                  <w:t xml:space="preserve"> (</w:t>
                </w:r>
                <w:r>
                  <w:rPr>
                    <w:i/>
                  </w:rPr>
                  <w:t>El laberinto mágico</w:t>
                </w:r>
                <w:r>
                  <w:t xml:space="preserve"> vol. 2)</w:t>
                </w:r>
              </w:p>
              <w:p w14:paraId="3798446C" w14:textId="77777777" w:rsidR="00EC1836" w:rsidRDefault="00EC1836" w:rsidP="00EC1836">
                <w:r>
                  <w:t xml:space="preserve">1951 </w:t>
                </w:r>
                <w:r>
                  <w:rPr>
                    <w:i/>
                  </w:rPr>
                  <w:t>Campo abierto</w:t>
                </w:r>
                <w:r>
                  <w:t xml:space="preserve"> (</w:t>
                </w:r>
                <w:r>
                  <w:rPr>
                    <w:i/>
                  </w:rPr>
                  <w:t>El laberinto mágico</w:t>
                </w:r>
                <w:r>
                  <w:t xml:space="preserve"> vol. 3)</w:t>
                </w:r>
              </w:p>
              <w:p w14:paraId="6785AF22" w14:textId="77777777" w:rsidR="00EC1836" w:rsidRDefault="00EC1836" w:rsidP="00EC1836">
                <w:pPr>
                  <w:rPr>
                    <w:i/>
                  </w:rPr>
                </w:pPr>
                <w:r>
                  <w:t xml:space="preserve">1953 </w:t>
                </w:r>
                <w:r>
                  <w:rPr>
                    <w:i/>
                  </w:rPr>
                  <w:t>¡Yo vivo!</w:t>
                </w:r>
              </w:p>
              <w:p w14:paraId="0E9CABA2" w14:textId="77777777" w:rsidR="00EC1836" w:rsidRDefault="00EC1836" w:rsidP="00EC1836">
                <w:pPr>
                  <w:rPr>
                    <w:i/>
                  </w:rPr>
                </w:pPr>
                <w:r>
                  <w:t xml:space="preserve">1954 </w:t>
                </w:r>
                <w:r>
                  <w:rPr>
                    <w:i/>
                  </w:rPr>
                  <w:t>Las buenas intenciones</w:t>
                </w:r>
              </w:p>
              <w:p w14:paraId="2B711821" w14:textId="77777777" w:rsidR="00EC1836" w:rsidRPr="000F0B5C" w:rsidRDefault="00EC1836" w:rsidP="00EC1836">
                <w:r>
                  <w:t xml:space="preserve">1958 </w:t>
                </w:r>
                <w:r w:rsidRPr="00D47D55">
                  <w:rPr>
                    <w:i/>
                  </w:rPr>
                  <w:t>Jusep Torres Campalans</w:t>
                </w:r>
                <w:r>
                  <w:t xml:space="preserve"> </w:t>
                </w:r>
                <w:r>
                  <w:rPr>
                    <w:rFonts w:eastAsia="Times New Roman" w:cs="Times New Roman"/>
                    <w:iCs/>
                  </w:rPr>
                  <w:t>(</w:t>
                </w:r>
                <w:r>
                  <w:rPr>
                    <w:rFonts w:eastAsia="Times New Roman" w:cs="Times New Roman"/>
                  </w:rPr>
                  <w:t>Trans. Herbert Weinstock, 1962)</w:t>
                </w:r>
              </w:p>
              <w:p w14:paraId="2CB77F42" w14:textId="77777777" w:rsidR="00EC1836" w:rsidRPr="00F06CEB" w:rsidRDefault="00EC1836" w:rsidP="00EC1836">
                <w:r>
                  <w:t xml:space="preserve">1960 </w:t>
                </w:r>
                <w:r>
                  <w:rPr>
                    <w:i/>
                  </w:rPr>
                  <w:t>La verdadero historia de la muerte de Francisco Franco y otros cuentos</w:t>
                </w:r>
              </w:p>
              <w:p w14:paraId="1699D594" w14:textId="77777777" w:rsidR="00EC1836" w:rsidRDefault="00EC1836" w:rsidP="00EC1836">
                <w:pPr>
                  <w:rPr>
                    <w:i/>
                  </w:rPr>
                </w:pPr>
                <w:r>
                  <w:t xml:space="preserve">1961 </w:t>
                </w:r>
                <w:r>
                  <w:rPr>
                    <w:i/>
                  </w:rPr>
                  <w:t>La calle de Valverde</w:t>
                </w:r>
              </w:p>
              <w:p w14:paraId="26A35700" w14:textId="77777777" w:rsidR="00EC1836" w:rsidRDefault="00EC1836" w:rsidP="00EC1836">
                <w:r>
                  <w:t xml:space="preserve">1963 </w:t>
                </w:r>
                <w:r>
                  <w:rPr>
                    <w:i/>
                  </w:rPr>
                  <w:t xml:space="preserve">Campo de Moro </w:t>
                </w:r>
                <w:r>
                  <w:t>(</w:t>
                </w:r>
                <w:r>
                  <w:rPr>
                    <w:i/>
                  </w:rPr>
                  <w:t>El laberinto mágico</w:t>
                </w:r>
                <w:r>
                  <w:t>, vol. 4)</w:t>
                </w:r>
              </w:p>
              <w:p w14:paraId="634D525F" w14:textId="77777777" w:rsidR="00EC1836" w:rsidRDefault="00EC1836" w:rsidP="00EC1836">
                <w:r>
                  <w:t xml:space="preserve">1965 </w:t>
                </w:r>
                <w:r>
                  <w:rPr>
                    <w:i/>
                  </w:rPr>
                  <w:t xml:space="preserve">Campo francés </w:t>
                </w:r>
                <w:r>
                  <w:t>(</w:t>
                </w:r>
                <w:r>
                  <w:rPr>
                    <w:i/>
                  </w:rPr>
                  <w:t>El laberinto mágico</w:t>
                </w:r>
                <w:r>
                  <w:t>, vol. 5)</w:t>
                </w:r>
              </w:p>
              <w:p w14:paraId="285DE945" w14:textId="77777777" w:rsidR="00EC1836" w:rsidRPr="00F06CEB" w:rsidRDefault="00EC1836" w:rsidP="00EC1836">
                <w:pPr>
                  <w:rPr>
                    <w:i/>
                  </w:rPr>
                </w:pPr>
                <w:r>
                  <w:t xml:space="preserve">1965 </w:t>
                </w:r>
                <w:r>
                  <w:rPr>
                    <w:i/>
                  </w:rPr>
                  <w:t>Historias de la mala muerte</w:t>
                </w:r>
              </w:p>
              <w:p w14:paraId="35CABEFA" w14:textId="77777777" w:rsidR="00EC1836" w:rsidRDefault="00EC1836" w:rsidP="00EC1836">
                <w:r>
                  <w:t xml:space="preserve">1968 </w:t>
                </w:r>
                <w:r>
                  <w:rPr>
                    <w:i/>
                  </w:rPr>
                  <w:t>Campo de los almendros</w:t>
                </w:r>
                <w:r>
                  <w:t xml:space="preserve"> (</w:t>
                </w:r>
                <w:r>
                  <w:rPr>
                    <w:i/>
                  </w:rPr>
                  <w:t>El laberinto mágico</w:t>
                </w:r>
                <w:r>
                  <w:t>, vol. 6)</w:t>
                </w:r>
              </w:p>
              <w:p w14:paraId="3E0D5E87" w14:textId="77777777" w:rsidR="00EC1836" w:rsidRDefault="00EC1836" w:rsidP="00EC1836">
                <w:pPr>
                  <w:rPr>
                    <w:i/>
                  </w:rPr>
                </w:pPr>
                <w:r>
                  <w:t xml:space="preserve">1969 </w:t>
                </w:r>
                <w:r>
                  <w:rPr>
                    <w:i/>
                  </w:rPr>
                  <w:t>Ultimos cuentos de la guerra de España</w:t>
                </w:r>
              </w:p>
              <w:p w14:paraId="21F0357D" w14:textId="77777777" w:rsidR="00EC1836" w:rsidRDefault="00EC1836" w:rsidP="00EC1836">
                <w:pPr>
                  <w:rPr>
                    <w:i/>
                  </w:rPr>
                </w:pPr>
              </w:p>
              <w:p w14:paraId="1740CB16" w14:textId="77777777" w:rsidR="00EA729A" w:rsidRPr="0086463D" w:rsidRDefault="00EA729A" w:rsidP="00EC1836">
                <w:pPr>
                  <w:rPr>
                    <w:i/>
                  </w:rPr>
                </w:pPr>
              </w:p>
              <w:p w14:paraId="2BBBDA31" w14:textId="77777777" w:rsidR="00EC1836" w:rsidRPr="00EC1836" w:rsidRDefault="00EC1836" w:rsidP="00EC1836">
                <w:pPr>
                  <w:pStyle w:val="Heading1"/>
                  <w:outlineLvl w:val="0"/>
                </w:pPr>
                <w:r w:rsidRPr="00EC1836">
                  <w:t>Drama</w:t>
                </w:r>
              </w:p>
              <w:p w14:paraId="60AE636A" w14:textId="77777777" w:rsidR="00EC1836" w:rsidRDefault="00EC1836" w:rsidP="00EC1836">
                <w:pPr>
                  <w:rPr>
                    <w:i/>
                  </w:rPr>
                </w:pPr>
                <w:r>
                  <w:t xml:space="preserve">1928 </w:t>
                </w:r>
                <w:r>
                  <w:rPr>
                    <w:i/>
                  </w:rPr>
                  <w:t>Narcisco</w:t>
                </w:r>
              </w:p>
              <w:p w14:paraId="1D28BCA4" w14:textId="77777777" w:rsidR="00EC1836" w:rsidRDefault="00EC1836" w:rsidP="00EC1836">
                <w:pPr>
                  <w:rPr>
                    <w:i/>
                  </w:rPr>
                </w:pPr>
                <w:r>
                  <w:t xml:space="preserve">1931 </w:t>
                </w:r>
                <w:r>
                  <w:rPr>
                    <w:i/>
                  </w:rPr>
                  <w:t>Teatro incompleto</w:t>
                </w:r>
              </w:p>
              <w:p w14:paraId="3ED99EF8" w14:textId="77777777" w:rsidR="00EC1836" w:rsidRDefault="00EC1836" w:rsidP="00EC1836">
                <w:pPr>
                  <w:rPr>
                    <w:i/>
                  </w:rPr>
                </w:pPr>
                <w:r>
                  <w:t xml:space="preserve">1938 </w:t>
                </w:r>
                <w:r>
                  <w:rPr>
                    <w:i/>
                  </w:rPr>
                  <w:t>Pedro López García</w:t>
                </w:r>
              </w:p>
              <w:p w14:paraId="3DB45D32" w14:textId="77777777" w:rsidR="00EC1836" w:rsidRPr="000655C8" w:rsidRDefault="00EC1836" w:rsidP="00EC1836">
                <w:pPr>
                  <w:rPr>
                    <w:i/>
                  </w:rPr>
                </w:pPr>
                <w:r>
                  <w:t xml:space="preserve">1943 </w:t>
                </w:r>
                <w:r>
                  <w:rPr>
                    <w:i/>
                  </w:rPr>
                  <w:t>San Juan</w:t>
                </w:r>
              </w:p>
              <w:p w14:paraId="4B681D7B" w14:textId="77777777" w:rsidR="00EC1836" w:rsidRDefault="00EC1836" w:rsidP="00EC1836">
                <w:pPr>
                  <w:rPr>
                    <w:i/>
                  </w:rPr>
                </w:pPr>
                <w:r>
                  <w:t xml:space="preserve">1944 </w:t>
                </w:r>
                <w:r>
                  <w:rPr>
                    <w:i/>
                  </w:rPr>
                  <w:t>Morrir por cerrar los ojos</w:t>
                </w:r>
              </w:p>
              <w:p w14:paraId="743FDB1C" w14:textId="77777777" w:rsidR="00EC1836" w:rsidRPr="000655C8" w:rsidRDefault="00EC1836" w:rsidP="00EC1836">
                <w:pPr>
                  <w:rPr>
                    <w:i/>
                  </w:rPr>
                </w:pPr>
                <w:r>
                  <w:lastRenderedPageBreak/>
                  <w:t xml:space="preserve">1944 </w:t>
                </w:r>
                <w:r>
                  <w:rPr>
                    <w:i/>
                  </w:rPr>
                  <w:t>La Vida conyugal</w:t>
                </w:r>
              </w:p>
              <w:p w14:paraId="50C5C2CC" w14:textId="77777777" w:rsidR="00EC1836" w:rsidRDefault="00EC1836" w:rsidP="00EC1836">
                <w:pPr>
                  <w:rPr>
                    <w:i/>
                  </w:rPr>
                </w:pPr>
                <w:r>
                  <w:t xml:space="preserve">1946 </w:t>
                </w:r>
                <w:r>
                  <w:rPr>
                    <w:i/>
                  </w:rPr>
                  <w:t>El rapto de Europa</w:t>
                </w:r>
              </w:p>
              <w:p w14:paraId="4DCEEF3D" w14:textId="77777777" w:rsidR="00EC1836" w:rsidRDefault="00EC1836" w:rsidP="00EC1836">
                <w:r>
                  <w:t xml:space="preserve">1948 </w:t>
                </w:r>
                <w:r>
                  <w:rPr>
                    <w:i/>
                  </w:rPr>
                  <w:t>Cara y Cruz</w:t>
                </w:r>
              </w:p>
              <w:p w14:paraId="16BCDCEA" w14:textId="77777777" w:rsidR="00EC1836" w:rsidRDefault="00EC1836" w:rsidP="00EC1836">
                <w:pPr>
                  <w:rPr>
                    <w:i/>
                  </w:rPr>
                </w:pPr>
                <w:r>
                  <w:t xml:space="preserve">1949 </w:t>
                </w:r>
                <w:r>
                  <w:rPr>
                    <w:i/>
                  </w:rPr>
                  <w:t>De algún tiempo a esta parte</w:t>
                </w:r>
              </w:p>
              <w:p w14:paraId="6673CA1B" w14:textId="77777777" w:rsidR="00EC1836" w:rsidRDefault="00EC1836" w:rsidP="00EC1836">
                <w:r>
                  <w:t xml:space="preserve">1950 </w:t>
                </w:r>
                <w:r>
                  <w:rPr>
                    <w:i/>
                  </w:rPr>
                  <w:t>Deseada</w:t>
                </w:r>
              </w:p>
              <w:p w14:paraId="031D6A7E" w14:textId="77777777" w:rsidR="00EC1836" w:rsidRDefault="00EC1836" w:rsidP="00EC1836">
                <w:pPr>
                  <w:rPr>
                    <w:i/>
                  </w:rPr>
                </w:pPr>
                <w:r>
                  <w:t xml:space="preserve">1952 </w:t>
                </w:r>
                <w:r>
                  <w:rPr>
                    <w:i/>
                  </w:rPr>
                  <w:t>No</w:t>
                </w:r>
              </w:p>
              <w:p w14:paraId="1A8B20D8" w14:textId="77777777" w:rsidR="00EC1836" w:rsidRDefault="00EC1836" w:rsidP="00EC1836">
                <w:pPr>
                  <w:rPr>
                    <w:i/>
                  </w:rPr>
                </w:pPr>
                <w:r>
                  <w:t xml:space="preserve">1956 </w:t>
                </w:r>
                <w:r>
                  <w:rPr>
                    <w:i/>
                  </w:rPr>
                  <w:t>Tres monólogos y uno solo verdadero</w:t>
                </w:r>
              </w:p>
              <w:p w14:paraId="6677B35E" w14:textId="77777777" w:rsidR="00EC1836" w:rsidRDefault="00EC1836" w:rsidP="00EC1836">
                <w:pPr>
                  <w:rPr>
                    <w:i/>
                  </w:rPr>
                </w:pPr>
                <w:r>
                  <w:t xml:space="preserve">1960 </w:t>
                </w:r>
                <w:r>
                  <w:rPr>
                    <w:i/>
                  </w:rPr>
                  <w:t>Obras en un acto</w:t>
                </w:r>
              </w:p>
              <w:p w14:paraId="19291722" w14:textId="77777777" w:rsidR="00EC1836" w:rsidRDefault="00EC1836" w:rsidP="00EC1836">
                <w:pPr>
                  <w:rPr>
                    <w:i/>
                  </w:rPr>
                </w:pPr>
                <w:r>
                  <w:t xml:space="preserve">1962 </w:t>
                </w:r>
                <w:r>
                  <w:rPr>
                    <w:i/>
                  </w:rPr>
                  <w:t>Después</w:t>
                </w:r>
              </w:p>
              <w:p w14:paraId="5869421A" w14:textId="77777777" w:rsidR="00EC1836" w:rsidRDefault="00EC1836" w:rsidP="00EC1836">
                <w:pPr>
                  <w:rPr>
                    <w:i/>
                  </w:rPr>
                </w:pPr>
                <w:r>
                  <w:t xml:space="preserve">1965 </w:t>
                </w:r>
                <w:r>
                  <w:rPr>
                    <w:i/>
                  </w:rPr>
                  <w:t>Las vueltas</w:t>
                </w:r>
              </w:p>
              <w:p w14:paraId="5919B59D" w14:textId="77777777" w:rsidR="00EC1836" w:rsidRDefault="00EC1836" w:rsidP="00EC1836">
                <w:pPr>
                  <w:rPr>
                    <w:i/>
                  </w:rPr>
                </w:pPr>
                <w:r>
                  <w:t xml:space="preserve">1968 </w:t>
                </w:r>
                <w:r>
                  <w:rPr>
                    <w:i/>
                  </w:rPr>
                  <w:t>El cerco</w:t>
                </w:r>
              </w:p>
              <w:p w14:paraId="4A591D87" w14:textId="77777777" w:rsidR="00EC1836" w:rsidRDefault="00EC1836" w:rsidP="00EC1836">
                <w:pPr>
                  <w:rPr>
                    <w:i/>
                  </w:rPr>
                </w:pPr>
                <w:r>
                  <w:t xml:space="preserve">1968 </w:t>
                </w:r>
                <w:r>
                  <w:rPr>
                    <w:i/>
                  </w:rPr>
                  <w:t>Teatro complete</w:t>
                </w:r>
              </w:p>
              <w:p w14:paraId="57CEA78C" w14:textId="77777777" w:rsidR="00EC1836" w:rsidRDefault="00EC1836" w:rsidP="00EC1836">
                <w:pPr>
                  <w:rPr>
                    <w:i/>
                  </w:rPr>
                </w:pPr>
                <w:r>
                  <w:t xml:space="preserve">1969 </w:t>
                </w:r>
                <w:r>
                  <w:rPr>
                    <w:i/>
                  </w:rPr>
                  <w:t>Retrato de un general</w:t>
                </w:r>
              </w:p>
              <w:p w14:paraId="2DFE8817" w14:textId="77777777" w:rsidR="00EC1836" w:rsidRDefault="00EC1836" w:rsidP="00EC1836">
                <w:pPr>
                  <w:rPr>
                    <w:i/>
                  </w:rPr>
                </w:pPr>
              </w:p>
              <w:p w14:paraId="18B7B938" w14:textId="77777777" w:rsidR="00EA729A" w:rsidRDefault="00EA729A" w:rsidP="00EC1836">
                <w:pPr>
                  <w:rPr>
                    <w:i/>
                  </w:rPr>
                </w:pPr>
              </w:p>
              <w:p w14:paraId="5B494B2B" w14:textId="77777777" w:rsidR="00EC1836" w:rsidRPr="00EC1836" w:rsidRDefault="00EC1836" w:rsidP="00EC1836">
                <w:pPr>
                  <w:pStyle w:val="Heading1"/>
                  <w:outlineLvl w:val="0"/>
                </w:pPr>
                <w:r w:rsidRPr="00EC1836">
                  <w:t>Poetry</w:t>
                </w:r>
              </w:p>
              <w:p w14:paraId="25D5A8CF" w14:textId="77777777" w:rsidR="00EC1836" w:rsidRDefault="00EC1836" w:rsidP="00EC1836">
                <w:pPr>
                  <w:rPr>
                    <w:i/>
                  </w:rPr>
                </w:pPr>
                <w:r>
                  <w:t xml:space="preserve">1925 </w:t>
                </w:r>
                <w:r w:rsidRPr="00CB1977">
                  <w:rPr>
                    <w:i/>
                  </w:rPr>
                  <w:t>Los poemas</w:t>
                </w:r>
                <w:r>
                  <w:rPr>
                    <w:i/>
                  </w:rPr>
                  <w:t xml:space="preserve"> cotidianos</w:t>
                </w:r>
              </w:p>
              <w:p w14:paraId="10B9CE2A" w14:textId="77777777" w:rsidR="00EC1836" w:rsidRDefault="00EC1836" w:rsidP="00EC1836">
                <w:pPr>
                  <w:rPr>
                    <w:i/>
                  </w:rPr>
                </w:pPr>
                <w:r>
                  <w:t xml:space="preserve">1933 </w:t>
                </w:r>
                <w:r>
                  <w:rPr>
                    <w:i/>
                  </w:rPr>
                  <w:t>A</w:t>
                </w:r>
              </w:p>
              <w:p w14:paraId="4326E73E" w14:textId="77777777" w:rsidR="00EC1836" w:rsidRDefault="00EC1836" w:rsidP="00EC1836">
                <w:pPr>
                  <w:rPr>
                    <w:i/>
                  </w:rPr>
                </w:pPr>
                <w:r>
                  <w:t xml:space="preserve">1944 </w:t>
                </w:r>
                <w:r>
                  <w:rPr>
                    <w:i/>
                  </w:rPr>
                  <w:t>Diario de Djelfa</w:t>
                </w:r>
              </w:p>
              <w:p w14:paraId="46820206" w14:textId="77777777" w:rsidR="00EC1836" w:rsidRDefault="00EC1836" w:rsidP="00EC1836">
                <w:pPr>
                  <w:rPr>
                    <w:i/>
                  </w:rPr>
                </w:pPr>
                <w:r>
                  <w:t xml:space="preserve">1971 </w:t>
                </w:r>
                <w:r>
                  <w:rPr>
                    <w:i/>
                  </w:rPr>
                  <w:t>Subverciones</w:t>
                </w:r>
              </w:p>
              <w:p w14:paraId="04948B7B" w14:textId="77777777" w:rsidR="00EC1836" w:rsidRDefault="00EC1836" w:rsidP="00EC1836">
                <w:pPr>
                  <w:rPr>
                    <w:i/>
                  </w:rPr>
                </w:pPr>
                <w:r>
                  <w:t xml:space="preserve">1963 </w:t>
                </w:r>
                <w:r>
                  <w:rPr>
                    <w:i/>
                  </w:rPr>
                  <w:t>La antologia traducida</w:t>
                </w:r>
              </w:p>
              <w:p w14:paraId="51B7A55B" w14:textId="1B6C2BB4" w:rsidR="00EC1836" w:rsidRDefault="00BA0CE0" w:rsidP="00EC1836">
                <w:pPr>
                  <w:rPr>
                    <w:i/>
                  </w:rPr>
                </w:pPr>
                <w:commentRangeStart w:id="1"/>
                <w:r>
                  <w:t xml:space="preserve">2012 </w:t>
                </w:r>
                <w:commentRangeEnd w:id="1"/>
                <w:r>
                  <w:rPr>
                    <w:rStyle w:val="CommentReference"/>
                  </w:rPr>
                  <w:commentReference w:id="1"/>
                </w:r>
                <w:r w:rsidR="00EC1836">
                  <w:rPr>
                    <w:i/>
                  </w:rPr>
                  <w:t>Impossible Sinai</w:t>
                </w:r>
              </w:p>
              <w:p w14:paraId="0D4F6C54" w14:textId="77777777" w:rsidR="00EC1836" w:rsidRDefault="00EC1836" w:rsidP="00EC1836">
                <w:pPr>
                  <w:rPr>
                    <w:i/>
                  </w:rPr>
                </w:pPr>
              </w:p>
              <w:p w14:paraId="3AFB84F1" w14:textId="77777777" w:rsidR="00EA729A" w:rsidRPr="006B1451" w:rsidRDefault="00EA729A" w:rsidP="00EC1836">
                <w:pPr>
                  <w:rPr>
                    <w:i/>
                  </w:rPr>
                </w:pPr>
              </w:p>
              <w:p w14:paraId="5E27F4C1" w14:textId="77777777" w:rsidR="00EC1836" w:rsidRPr="00EC1836" w:rsidRDefault="00EC1836" w:rsidP="00EC1836">
                <w:pPr>
                  <w:pStyle w:val="Heading1"/>
                  <w:outlineLvl w:val="0"/>
                </w:pPr>
                <w:r w:rsidRPr="00EC1836">
                  <w:t>Criticism</w:t>
                </w:r>
              </w:p>
              <w:p w14:paraId="3DE57CD6" w14:textId="77777777" w:rsidR="00EC1836" w:rsidRDefault="00EC1836" w:rsidP="00EC1836">
                <w:pPr>
                  <w:rPr>
                    <w:i/>
                  </w:rPr>
                </w:pPr>
                <w:r>
                  <w:t xml:space="preserve">1945 </w:t>
                </w:r>
                <w:r>
                  <w:rPr>
                    <w:i/>
                  </w:rPr>
                  <w:t>Discurso de la novela española contemporánea</w:t>
                </w:r>
              </w:p>
              <w:p w14:paraId="27F2E6B9" w14:textId="77777777" w:rsidR="00EC1836" w:rsidRPr="003E61E3" w:rsidRDefault="00EC1836" w:rsidP="00EC1836">
                <w:pPr>
                  <w:rPr>
                    <w:i/>
                  </w:rPr>
                </w:pPr>
                <w:r w:rsidRPr="003E61E3">
                  <w:t>1947</w:t>
                </w:r>
                <w:r>
                  <w:t xml:space="preserve"> </w:t>
                </w:r>
                <w:r w:rsidRPr="003E61E3">
                  <w:rPr>
                    <w:i/>
                    <w:iCs/>
                  </w:rPr>
                  <w:t>La poesía española contemporánea</w:t>
                </w:r>
                <w:r w:rsidRPr="003E61E3">
                  <w:rPr>
                    <w:i/>
                  </w:rPr>
                  <w:t xml:space="preserve"> </w:t>
                </w:r>
              </w:p>
              <w:p w14:paraId="2C8A1DE7" w14:textId="77777777" w:rsidR="00EC1836" w:rsidRDefault="00EC1836" w:rsidP="00EC1836">
                <w:pPr>
                  <w:rPr>
                    <w:i/>
                    <w:iCs/>
                  </w:rPr>
                </w:pPr>
                <w:r w:rsidRPr="003E61E3">
                  <w:t>1952</w:t>
                </w:r>
                <w:r w:rsidRPr="003E61E3">
                  <w:rPr>
                    <w:i/>
                  </w:rPr>
                  <w:t xml:space="preserve"> </w:t>
                </w:r>
                <w:r w:rsidRPr="003E61E3">
                  <w:rPr>
                    <w:i/>
                    <w:iCs/>
                  </w:rPr>
                  <w:t>La prosa española del siglo XIX</w:t>
                </w:r>
              </w:p>
              <w:p w14:paraId="49A9E076" w14:textId="77777777" w:rsidR="00EC1836" w:rsidRPr="003E61E3" w:rsidRDefault="00EC1836" w:rsidP="00EC1836">
                <w:pPr>
                  <w:rPr>
                    <w:i/>
                  </w:rPr>
                </w:pPr>
                <w:r>
                  <w:t xml:space="preserve">1967 </w:t>
                </w:r>
                <w:r>
                  <w:rPr>
                    <w:i/>
                  </w:rPr>
                  <w:t>Hablo como hombre</w:t>
                </w:r>
              </w:p>
              <w:p w14:paraId="1514FBE4" w14:textId="77777777" w:rsidR="00EC1836" w:rsidRDefault="00EC1836" w:rsidP="00EC1836">
                <w:pPr>
                  <w:rPr>
                    <w:i/>
                  </w:rPr>
                </w:pPr>
                <w:r w:rsidRPr="003E61E3">
                  <w:t>1974</w:t>
                </w:r>
                <w:r w:rsidRPr="003E61E3">
                  <w:rPr>
                    <w:i/>
                  </w:rPr>
                  <w:t xml:space="preserve"> </w:t>
                </w:r>
                <w:r w:rsidRPr="003E61E3">
                  <w:rPr>
                    <w:i/>
                    <w:iCs/>
                  </w:rPr>
                  <w:t>Manual de historia de la literatura española</w:t>
                </w:r>
              </w:p>
              <w:p w14:paraId="61101851" w14:textId="77777777" w:rsidR="003F0D73" w:rsidRDefault="003F0D73" w:rsidP="00C27FAB"/>
            </w:tc>
          </w:sdtContent>
        </w:sdt>
      </w:tr>
      <w:tr w:rsidR="003235A7" w14:paraId="42E5389F" w14:textId="77777777" w:rsidTr="003235A7">
        <w:tc>
          <w:tcPr>
            <w:tcW w:w="9016" w:type="dxa"/>
          </w:tcPr>
          <w:p w14:paraId="2AE2630C" w14:textId="77777777" w:rsidR="003235A7" w:rsidRDefault="003235A7" w:rsidP="008A5B87">
            <w:r w:rsidRPr="0015114C">
              <w:rPr>
                <w:u w:val="single"/>
              </w:rPr>
              <w:lastRenderedPageBreak/>
              <w:t>Further reading</w:t>
            </w:r>
            <w:r>
              <w:t>:</w:t>
            </w:r>
          </w:p>
          <w:p w14:paraId="7FBE85BA" w14:textId="77777777" w:rsidR="00BA0CE0" w:rsidRDefault="00BA0CE0" w:rsidP="008A5B87"/>
          <w:sdt>
            <w:sdtPr>
              <w:alias w:val="Further reading"/>
              <w:tag w:val="furtherReading"/>
              <w:id w:val="-1516217107"/>
              <w:placeholder>
                <w:docPart w:val="BF3CFDF6CA34C54E80C752B4BF4AEBB8"/>
              </w:placeholder>
            </w:sdtPr>
            <w:sdtContent>
              <w:p w14:paraId="434BC367" w14:textId="77777777" w:rsidR="00BA0CE0" w:rsidRDefault="00BA0CE0" w:rsidP="00BA0CE0">
                <w:sdt>
                  <w:sdtPr>
                    <w:id w:val="44580702"/>
                    <w:citation/>
                  </w:sdtPr>
                  <w:sdtContent>
                    <w:r>
                      <w:fldChar w:fldCharType="begin"/>
                    </w:r>
                    <w:r>
                      <w:rPr>
                        <w:lang w:val="en-US"/>
                      </w:rPr>
                      <w:instrText xml:space="preserve"> CITATION Fun15 \l 1033 </w:instrText>
                    </w:r>
                    <w:r>
                      <w:fldChar w:fldCharType="separate"/>
                    </w:r>
                    <w:r>
                      <w:rPr>
                        <w:noProof/>
                        <w:lang w:val="en-US"/>
                      </w:rPr>
                      <w:t xml:space="preserve"> (Fundación Max Aub)</w:t>
                    </w:r>
                    <w:r>
                      <w:fldChar w:fldCharType="end"/>
                    </w:r>
                  </w:sdtContent>
                </w:sdt>
              </w:p>
              <w:p w14:paraId="6A920B0B" w14:textId="77777777" w:rsidR="00BA0CE0" w:rsidRDefault="00BA0CE0" w:rsidP="00BA0CE0"/>
              <w:p w14:paraId="49FE7BEE" w14:textId="0B088DF2" w:rsidR="003235A7" w:rsidRDefault="00BA0CE0" w:rsidP="00BA0CE0">
                <w:sdt>
                  <w:sdtPr>
                    <w:id w:val="961692863"/>
                    <w:citation/>
                  </w:sdtPr>
                  <w:sdtContent>
                    <w:r>
                      <w:fldChar w:fldCharType="begin"/>
                    </w:r>
                    <w:r>
                      <w:rPr>
                        <w:lang w:val="en-US"/>
                      </w:rPr>
                      <w:instrText xml:space="preserve">CITATION Fou \l 1033 </w:instrText>
                    </w:r>
                    <w:r>
                      <w:fldChar w:fldCharType="separate"/>
                    </w:r>
                    <w:r>
                      <w:rPr>
                        <w:noProof/>
                        <w:lang w:val="en-US"/>
                      </w:rPr>
                      <w:t>(Fundación Max Aub)</w:t>
                    </w:r>
                    <w:r>
                      <w:fldChar w:fldCharType="end"/>
                    </w:r>
                  </w:sdtContent>
                </w:sdt>
              </w:p>
            </w:sdtContent>
          </w:sdt>
        </w:tc>
      </w:tr>
    </w:tbl>
    <w:p w14:paraId="6EB9F976" w14:textId="77777777" w:rsidR="00C27FAB" w:rsidRPr="00F36937" w:rsidRDefault="00C27FAB" w:rsidP="00B33145">
      <w:bookmarkStart w:id="2" w:name="_GoBack"/>
      <w:bookmarkEnd w:id="2"/>
    </w:p>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1-14T11:02:00Z" w:initials="KJ">
    <w:p w14:paraId="6FA40B91" w14:textId="77777777" w:rsidR="00B07C05" w:rsidRDefault="00B07C05">
      <w:pPr>
        <w:pStyle w:val="CommentText"/>
      </w:pPr>
      <w:r>
        <w:rPr>
          <w:rStyle w:val="CommentReference"/>
        </w:rPr>
        <w:annotationRef/>
      </w:r>
      <w:r>
        <w:t>Source?</w:t>
      </w:r>
    </w:p>
  </w:comment>
  <w:comment w:id="1" w:author="Kate Juniper" w:date="2015-01-14T11:27:00Z" w:initials="KJ">
    <w:p w14:paraId="264587AA" w14:textId="767F147A" w:rsidR="00BA0CE0" w:rsidRDefault="00BA0CE0">
      <w:pPr>
        <w:pStyle w:val="CommentText"/>
      </w:pPr>
      <w:r>
        <w:rPr>
          <w:rStyle w:val="CommentReference"/>
        </w:rPr>
        <w:annotationRef/>
      </w:r>
      <w:r>
        <w:t>No date provided by author- earliest publication date I could find…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292DE" w14:textId="77777777" w:rsidR="00B07C05" w:rsidRDefault="00B07C05" w:rsidP="007A0D55">
      <w:pPr>
        <w:spacing w:after="0" w:line="240" w:lineRule="auto"/>
      </w:pPr>
      <w:r>
        <w:separator/>
      </w:r>
    </w:p>
  </w:endnote>
  <w:endnote w:type="continuationSeparator" w:id="0">
    <w:p w14:paraId="3AD4544F" w14:textId="77777777" w:rsidR="00B07C05" w:rsidRDefault="00B07C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D2E6D6" w14:textId="77777777" w:rsidR="00B07C05" w:rsidRDefault="00B07C05" w:rsidP="007A0D55">
      <w:pPr>
        <w:spacing w:after="0" w:line="240" w:lineRule="auto"/>
      </w:pPr>
      <w:r>
        <w:separator/>
      </w:r>
    </w:p>
  </w:footnote>
  <w:footnote w:type="continuationSeparator" w:id="0">
    <w:p w14:paraId="01EC4FA0" w14:textId="77777777" w:rsidR="00B07C05" w:rsidRDefault="00B07C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D8F42" w14:textId="77777777" w:rsidR="00B07C05" w:rsidRDefault="00B07C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6DDB41D" w14:textId="77777777" w:rsidR="00B07C05" w:rsidRDefault="00B07C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8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97111"/>
    <w:rsid w:val="004A7476"/>
    <w:rsid w:val="004E5896"/>
    <w:rsid w:val="00513EE6"/>
    <w:rsid w:val="00534F8F"/>
    <w:rsid w:val="00590035"/>
    <w:rsid w:val="005B177E"/>
    <w:rsid w:val="005B3921"/>
    <w:rsid w:val="005F0784"/>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7C05"/>
    <w:rsid w:val="00B219AE"/>
    <w:rsid w:val="00B33145"/>
    <w:rsid w:val="00B574C9"/>
    <w:rsid w:val="00BA0CE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A729A"/>
    <w:rsid w:val="00EB0C8C"/>
    <w:rsid w:val="00EB51FD"/>
    <w:rsid w:val="00EB77DB"/>
    <w:rsid w:val="00EC1836"/>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A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1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36"/>
    <w:rPr>
      <w:rFonts w:ascii="Lucida Grande" w:hAnsi="Lucida Grande" w:cs="Lucida Grande"/>
      <w:sz w:val="18"/>
      <w:szCs w:val="18"/>
    </w:rPr>
  </w:style>
  <w:style w:type="character" w:styleId="CommentReference">
    <w:name w:val="annotation reference"/>
    <w:basedOn w:val="DefaultParagraphFont"/>
    <w:uiPriority w:val="99"/>
    <w:semiHidden/>
    <w:rsid w:val="00497111"/>
    <w:rPr>
      <w:sz w:val="18"/>
      <w:szCs w:val="18"/>
    </w:rPr>
  </w:style>
  <w:style w:type="paragraph" w:styleId="CommentText">
    <w:name w:val="annotation text"/>
    <w:basedOn w:val="Normal"/>
    <w:link w:val="CommentTextChar"/>
    <w:uiPriority w:val="99"/>
    <w:semiHidden/>
    <w:rsid w:val="00497111"/>
    <w:pPr>
      <w:spacing w:line="240" w:lineRule="auto"/>
    </w:pPr>
    <w:rPr>
      <w:sz w:val="24"/>
      <w:szCs w:val="24"/>
    </w:rPr>
  </w:style>
  <w:style w:type="character" w:customStyle="1" w:styleId="CommentTextChar">
    <w:name w:val="Comment Text Char"/>
    <w:basedOn w:val="DefaultParagraphFont"/>
    <w:link w:val="CommentText"/>
    <w:uiPriority w:val="99"/>
    <w:semiHidden/>
    <w:rsid w:val="00497111"/>
    <w:rPr>
      <w:sz w:val="24"/>
      <w:szCs w:val="24"/>
    </w:rPr>
  </w:style>
  <w:style w:type="paragraph" w:styleId="CommentSubject">
    <w:name w:val="annotation subject"/>
    <w:basedOn w:val="CommentText"/>
    <w:next w:val="CommentText"/>
    <w:link w:val="CommentSubjectChar"/>
    <w:uiPriority w:val="99"/>
    <w:semiHidden/>
    <w:rsid w:val="00497111"/>
    <w:rPr>
      <w:b/>
      <w:bCs/>
      <w:sz w:val="20"/>
      <w:szCs w:val="20"/>
    </w:rPr>
  </w:style>
  <w:style w:type="character" w:customStyle="1" w:styleId="CommentSubjectChar">
    <w:name w:val="Comment Subject Char"/>
    <w:basedOn w:val="CommentTextChar"/>
    <w:link w:val="CommentSubject"/>
    <w:uiPriority w:val="99"/>
    <w:semiHidden/>
    <w:rsid w:val="0049711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C18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1836"/>
    <w:rPr>
      <w:rFonts w:ascii="Lucida Grande" w:hAnsi="Lucida Grande" w:cs="Lucida Grande"/>
      <w:sz w:val="18"/>
      <w:szCs w:val="18"/>
    </w:rPr>
  </w:style>
  <w:style w:type="character" w:styleId="CommentReference">
    <w:name w:val="annotation reference"/>
    <w:basedOn w:val="DefaultParagraphFont"/>
    <w:uiPriority w:val="99"/>
    <w:semiHidden/>
    <w:rsid w:val="00497111"/>
    <w:rPr>
      <w:sz w:val="18"/>
      <w:szCs w:val="18"/>
    </w:rPr>
  </w:style>
  <w:style w:type="paragraph" w:styleId="CommentText">
    <w:name w:val="annotation text"/>
    <w:basedOn w:val="Normal"/>
    <w:link w:val="CommentTextChar"/>
    <w:uiPriority w:val="99"/>
    <w:semiHidden/>
    <w:rsid w:val="00497111"/>
    <w:pPr>
      <w:spacing w:line="240" w:lineRule="auto"/>
    </w:pPr>
    <w:rPr>
      <w:sz w:val="24"/>
      <w:szCs w:val="24"/>
    </w:rPr>
  </w:style>
  <w:style w:type="character" w:customStyle="1" w:styleId="CommentTextChar">
    <w:name w:val="Comment Text Char"/>
    <w:basedOn w:val="DefaultParagraphFont"/>
    <w:link w:val="CommentText"/>
    <w:uiPriority w:val="99"/>
    <w:semiHidden/>
    <w:rsid w:val="00497111"/>
    <w:rPr>
      <w:sz w:val="24"/>
      <w:szCs w:val="24"/>
    </w:rPr>
  </w:style>
  <w:style w:type="paragraph" w:styleId="CommentSubject">
    <w:name w:val="annotation subject"/>
    <w:basedOn w:val="CommentText"/>
    <w:next w:val="CommentText"/>
    <w:link w:val="CommentSubjectChar"/>
    <w:uiPriority w:val="99"/>
    <w:semiHidden/>
    <w:rsid w:val="00497111"/>
    <w:rPr>
      <w:b/>
      <w:bCs/>
      <w:sz w:val="20"/>
      <w:szCs w:val="20"/>
    </w:rPr>
  </w:style>
  <w:style w:type="character" w:customStyle="1" w:styleId="CommentSubjectChar">
    <w:name w:val="Comment Subject Char"/>
    <w:basedOn w:val="CommentTextChar"/>
    <w:link w:val="CommentSubject"/>
    <w:uiPriority w:val="99"/>
    <w:semiHidden/>
    <w:rsid w:val="004971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6CA52CE10F8A42AB410C237968E3D0"/>
        <w:category>
          <w:name w:val="General"/>
          <w:gallery w:val="placeholder"/>
        </w:category>
        <w:types>
          <w:type w:val="bbPlcHdr"/>
        </w:types>
        <w:behaviors>
          <w:behavior w:val="content"/>
        </w:behaviors>
        <w:guid w:val="{8BA647D1-B9FD-E342-9C89-947B28DAABAE}"/>
      </w:docPartPr>
      <w:docPartBody>
        <w:p w:rsidR="00000000" w:rsidRDefault="004E117A">
          <w:pPr>
            <w:pStyle w:val="916CA52CE10F8A42AB410C237968E3D0"/>
          </w:pPr>
          <w:r w:rsidRPr="00CC586D">
            <w:rPr>
              <w:rStyle w:val="PlaceholderText"/>
              <w:b/>
              <w:color w:val="FFFFFF" w:themeColor="background1"/>
            </w:rPr>
            <w:t>[Salutation]</w:t>
          </w:r>
        </w:p>
      </w:docPartBody>
    </w:docPart>
    <w:docPart>
      <w:docPartPr>
        <w:name w:val="71137661FE1477459D8B29920DC972F1"/>
        <w:category>
          <w:name w:val="General"/>
          <w:gallery w:val="placeholder"/>
        </w:category>
        <w:types>
          <w:type w:val="bbPlcHdr"/>
        </w:types>
        <w:behaviors>
          <w:behavior w:val="content"/>
        </w:behaviors>
        <w:guid w:val="{F60F0064-5E7C-2148-8552-E6598EB56C38}"/>
      </w:docPartPr>
      <w:docPartBody>
        <w:p w:rsidR="00000000" w:rsidRDefault="004E117A">
          <w:pPr>
            <w:pStyle w:val="71137661FE1477459D8B29920DC972F1"/>
          </w:pPr>
          <w:r>
            <w:rPr>
              <w:rStyle w:val="PlaceholderText"/>
            </w:rPr>
            <w:t>[First name]</w:t>
          </w:r>
        </w:p>
      </w:docPartBody>
    </w:docPart>
    <w:docPart>
      <w:docPartPr>
        <w:name w:val="5BD032642A25224D9081543BCE660C08"/>
        <w:category>
          <w:name w:val="General"/>
          <w:gallery w:val="placeholder"/>
        </w:category>
        <w:types>
          <w:type w:val="bbPlcHdr"/>
        </w:types>
        <w:behaviors>
          <w:behavior w:val="content"/>
        </w:behaviors>
        <w:guid w:val="{96431559-E891-D341-BC72-0B39094991EE}"/>
      </w:docPartPr>
      <w:docPartBody>
        <w:p w:rsidR="00000000" w:rsidRDefault="004E117A">
          <w:pPr>
            <w:pStyle w:val="5BD032642A25224D9081543BCE660C08"/>
          </w:pPr>
          <w:r>
            <w:rPr>
              <w:rStyle w:val="PlaceholderText"/>
            </w:rPr>
            <w:t>[Middle name]</w:t>
          </w:r>
        </w:p>
      </w:docPartBody>
    </w:docPart>
    <w:docPart>
      <w:docPartPr>
        <w:name w:val="F32D943B26359248B901E30BCED24FA5"/>
        <w:category>
          <w:name w:val="General"/>
          <w:gallery w:val="placeholder"/>
        </w:category>
        <w:types>
          <w:type w:val="bbPlcHdr"/>
        </w:types>
        <w:behaviors>
          <w:behavior w:val="content"/>
        </w:behaviors>
        <w:guid w:val="{4B8A04B9-1E35-DD4E-93B6-0A26BB4735DA}"/>
      </w:docPartPr>
      <w:docPartBody>
        <w:p w:rsidR="00000000" w:rsidRDefault="004E117A">
          <w:pPr>
            <w:pStyle w:val="F32D943B26359248B901E30BCED24FA5"/>
          </w:pPr>
          <w:r>
            <w:rPr>
              <w:rStyle w:val="PlaceholderText"/>
            </w:rPr>
            <w:t>[Last name]</w:t>
          </w:r>
        </w:p>
      </w:docPartBody>
    </w:docPart>
    <w:docPart>
      <w:docPartPr>
        <w:name w:val="A24DEA2DB18B164297877DDFD8DEB8B8"/>
        <w:category>
          <w:name w:val="General"/>
          <w:gallery w:val="placeholder"/>
        </w:category>
        <w:types>
          <w:type w:val="bbPlcHdr"/>
        </w:types>
        <w:behaviors>
          <w:behavior w:val="content"/>
        </w:behaviors>
        <w:guid w:val="{F524CD69-D0D9-4840-9A6E-5FBEC898CB68}"/>
      </w:docPartPr>
      <w:docPartBody>
        <w:p w:rsidR="00000000" w:rsidRDefault="004E117A">
          <w:pPr>
            <w:pStyle w:val="A24DEA2DB18B164297877DDFD8DEB8B8"/>
          </w:pPr>
          <w:r>
            <w:rPr>
              <w:rStyle w:val="PlaceholderText"/>
            </w:rPr>
            <w:t>[Enter your biography]</w:t>
          </w:r>
        </w:p>
      </w:docPartBody>
    </w:docPart>
    <w:docPart>
      <w:docPartPr>
        <w:name w:val="25496D3CA6FB1D4A83E06E431D1AF310"/>
        <w:category>
          <w:name w:val="General"/>
          <w:gallery w:val="placeholder"/>
        </w:category>
        <w:types>
          <w:type w:val="bbPlcHdr"/>
        </w:types>
        <w:behaviors>
          <w:behavior w:val="content"/>
        </w:behaviors>
        <w:guid w:val="{C2CC957E-58FD-7D43-A18C-9097B0E8A83D}"/>
      </w:docPartPr>
      <w:docPartBody>
        <w:p w:rsidR="00000000" w:rsidRDefault="004E117A">
          <w:pPr>
            <w:pStyle w:val="25496D3CA6FB1D4A83E06E431D1AF310"/>
          </w:pPr>
          <w:r>
            <w:rPr>
              <w:rStyle w:val="PlaceholderText"/>
            </w:rPr>
            <w:t>[Enter the institution with which you are affiliated]</w:t>
          </w:r>
        </w:p>
      </w:docPartBody>
    </w:docPart>
    <w:docPart>
      <w:docPartPr>
        <w:name w:val="EC5E5902CE7C134EBC37CE89F897FBDB"/>
        <w:category>
          <w:name w:val="General"/>
          <w:gallery w:val="placeholder"/>
        </w:category>
        <w:types>
          <w:type w:val="bbPlcHdr"/>
        </w:types>
        <w:behaviors>
          <w:behavior w:val="content"/>
        </w:behaviors>
        <w:guid w:val="{16028C1A-D1EF-B045-AAEA-BCDDEC8EEE1F}"/>
      </w:docPartPr>
      <w:docPartBody>
        <w:p w:rsidR="00000000" w:rsidRDefault="004E117A">
          <w:pPr>
            <w:pStyle w:val="EC5E5902CE7C134EBC37CE89F897FBDB"/>
          </w:pPr>
          <w:r w:rsidRPr="00EF74F7">
            <w:rPr>
              <w:b/>
              <w:color w:val="808080" w:themeColor="background1" w:themeShade="80"/>
            </w:rPr>
            <w:t>[Enter the headword for your article]</w:t>
          </w:r>
        </w:p>
      </w:docPartBody>
    </w:docPart>
    <w:docPart>
      <w:docPartPr>
        <w:name w:val="429F86CA1468F544BBE9419B24BDB06C"/>
        <w:category>
          <w:name w:val="General"/>
          <w:gallery w:val="placeholder"/>
        </w:category>
        <w:types>
          <w:type w:val="bbPlcHdr"/>
        </w:types>
        <w:behaviors>
          <w:behavior w:val="content"/>
        </w:behaviors>
        <w:guid w:val="{D7BD0404-8883-994E-8798-B1AB1B7FA2CD}"/>
      </w:docPartPr>
      <w:docPartBody>
        <w:p w:rsidR="00000000" w:rsidRDefault="004E117A">
          <w:pPr>
            <w:pStyle w:val="429F86CA1468F544BBE9419B24BDB06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29EDB90B27FE74CA61703FDDC650A2F"/>
        <w:category>
          <w:name w:val="General"/>
          <w:gallery w:val="placeholder"/>
        </w:category>
        <w:types>
          <w:type w:val="bbPlcHdr"/>
        </w:types>
        <w:behaviors>
          <w:behavior w:val="content"/>
        </w:behaviors>
        <w:guid w:val="{7FCA9502-0FB8-BD41-8FE7-4B33545BE23A}"/>
      </w:docPartPr>
      <w:docPartBody>
        <w:p w:rsidR="00000000" w:rsidRDefault="004E117A">
          <w:pPr>
            <w:pStyle w:val="229EDB90B27FE74CA61703FDDC650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0B0C521D1957B48825E2835701B43C8"/>
        <w:category>
          <w:name w:val="General"/>
          <w:gallery w:val="placeholder"/>
        </w:category>
        <w:types>
          <w:type w:val="bbPlcHdr"/>
        </w:types>
        <w:behaviors>
          <w:behavior w:val="content"/>
        </w:behaviors>
        <w:guid w:val="{EA28B1A3-4356-3241-9A5D-D98CC5EA0394}"/>
      </w:docPartPr>
      <w:docPartBody>
        <w:p w:rsidR="00000000" w:rsidRDefault="004E117A">
          <w:pPr>
            <w:pStyle w:val="E0B0C521D1957B48825E2835701B43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F3CFDF6CA34C54E80C752B4BF4AEBB8"/>
        <w:category>
          <w:name w:val="General"/>
          <w:gallery w:val="placeholder"/>
        </w:category>
        <w:types>
          <w:type w:val="bbPlcHdr"/>
        </w:types>
        <w:behaviors>
          <w:behavior w:val="content"/>
        </w:behaviors>
        <w:guid w:val="{0FD30832-6BF5-2B41-B577-060570281F62}"/>
      </w:docPartPr>
      <w:docPartBody>
        <w:p w:rsidR="00000000" w:rsidRDefault="004E117A">
          <w:pPr>
            <w:pStyle w:val="BF3CFDF6CA34C54E80C752B4BF4AEBB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CA52CE10F8A42AB410C237968E3D0">
    <w:name w:val="916CA52CE10F8A42AB410C237968E3D0"/>
  </w:style>
  <w:style w:type="paragraph" w:customStyle="1" w:styleId="71137661FE1477459D8B29920DC972F1">
    <w:name w:val="71137661FE1477459D8B29920DC972F1"/>
  </w:style>
  <w:style w:type="paragraph" w:customStyle="1" w:styleId="5BD032642A25224D9081543BCE660C08">
    <w:name w:val="5BD032642A25224D9081543BCE660C08"/>
  </w:style>
  <w:style w:type="paragraph" w:customStyle="1" w:styleId="F32D943B26359248B901E30BCED24FA5">
    <w:name w:val="F32D943B26359248B901E30BCED24FA5"/>
  </w:style>
  <w:style w:type="paragraph" w:customStyle="1" w:styleId="A24DEA2DB18B164297877DDFD8DEB8B8">
    <w:name w:val="A24DEA2DB18B164297877DDFD8DEB8B8"/>
  </w:style>
  <w:style w:type="paragraph" w:customStyle="1" w:styleId="25496D3CA6FB1D4A83E06E431D1AF310">
    <w:name w:val="25496D3CA6FB1D4A83E06E431D1AF310"/>
  </w:style>
  <w:style w:type="paragraph" w:customStyle="1" w:styleId="EC5E5902CE7C134EBC37CE89F897FBDB">
    <w:name w:val="EC5E5902CE7C134EBC37CE89F897FBDB"/>
  </w:style>
  <w:style w:type="paragraph" w:customStyle="1" w:styleId="429F86CA1468F544BBE9419B24BDB06C">
    <w:name w:val="429F86CA1468F544BBE9419B24BDB06C"/>
  </w:style>
  <w:style w:type="paragraph" w:customStyle="1" w:styleId="229EDB90B27FE74CA61703FDDC650A2F">
    <w:name w:val="229EDB90B27FE74CA61703FDDC650A2F"/>
  </w:style>
  <w:style w:type="paragraph" w:customStyle="1" w:styleId="E0B0C521D1957B48825E2835701B43C8">
    <w:name w:val="E0B0C521D1957B48825E2835701B43C8"/>
  </w:style>
  <w:style w:type="paragraph" w:customStyle="1" w:styleId="BF3CFDF6CA34C54E80C752B4BF4AEBB8">
    <w:name w:val="BF3CFDF6CA34C54E80C752B4BF4AEBB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16CA52CE10F8A42AB410C237968E3D0">
    <w:name w:val="916CA52CE10F8A42AB410C237968E3D0"/>
  </w:style>
  <w:style w:type="paragraph" w:customStyle="1" w:styleId="71137661FE1477459D8B29920DC972F1">
    <w:name w:val="71137661FE1477459D8B29920DC972F1"/>
  </w:style>
  <w:style w:type="paragraph" w:customStyle="1" w:styleId="5BD032642A25224D9081543BCE660C08">
    <w:name w:val="5BD032642A25224D9081543BCE660C08"/>
  </w:style>
  <w:style w:type="paragraph" w:customStyle="1" w:styleId="F32D943B26359248B901E30BCED24FA5">
    <w:name w:val="F32D943B26359248B901E30BCED24FA5"/>
  </w:style>
  <w:style w:type="paragraph" w:customStyle="1" w:styleId="A24DEA2DB18B164297877DDFD8DEB8B8">
    <w:name w:val="A24DEA2DB18B164297877DDFD8DEB8B8"/>
  </w:style>
  <w:style w:type="paragraph" w:customStyle="1" w:styleId="25496D3CA6FB1D4A83E06E431D1AF310">
    <w:name w:val="25496D3CA6FB1D4A83E06E431D1AF310"/>
  </w:style>
  <w:style w:type="paragraph" w:customStyle="1" w:styleId="EC5E5902CE7C134EBC37CE89F897FBDB">
    <w:name w:val="EC5E5902CE7C134EBC37CE89F897FBDB"/>
  </w:style>
  <w:style w:type="paragraph" w:customStyle="1" w:styleId="429F86CA1468F544BBE9419B24BDB06C">
    <w:name w:val="429F86CA1468F544BBE9419B24BDB06C"/>
  </w:style>
  <w:style w:type="paragraph" w:customStyle="1" w:styleId="229EDB90B27FE74CA61703FDDC650A2F">
    <w:name w:val="229EDB90B27FE74CA61703FDDC650A2F"/>
  </w:style>
  <w:style w:type="paragraph" w:customStyle="1" w:styleId="E0B0C521D1957B48825E2835701B43C8">
    <w:name w:val="E0B0C521D1957B48825E2835701B43C8"/>
  </w:style>
  <w:style w:type="paragraph" w:customStyle="1" w:styleId="BF3CFDF6CA34C54E80C752B4BF4AEBB8">
    <w:name w:val="BF3CFDF6CA34C54E80C752B4BF4AEB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Fun15</b:Tag>
    <b:SourceType>InternetSite</b:SourceType>
    <b:Guid>{D766324A-AC0D-114F-B38C-2D5A69606823}</b:Guid>
    <b:Author>
      <b:Author>
        <b:Corporate>Fundación Max Aub</b:Corporate>
      </b:Author>
    </b:Author>
    <b:InternetSiteTitle>Web Oficial de la Fundación Max Aub</b:InternetSiteTitle>
    <b:URL>http://www.maxaub.org/</b:URL>
    <b:Year>2015</b:Year>
    <b:RefOrder>1</b:RefOrder>
  </b:Source>
  <b:Source>
    <b:Tag>Fou</b:Tag>
    <b:SourceType>InternetSite</b:SourceType>
    <b:Guid>{62EF41D2-77A8-C64E-A158-0419AB43419E}</b:Guid>
    <b:Author>
      <b:Author>
        <b:Corporate>Fundación Max Aub</b:Corporate>
      </b:Author>
    </b:Author>
    <b:InternetSiteTitle>Espana es Cultura/ Spain is Culture</b:InternetSiteTitle>
    <b:URL>http://www.spainisculture.com/en/artistas_creadores/max_aub.html</b:URL>
    <b:RefOrder>2</b:RefOrder>
  </b:Source>
</b:Sources>
</file>

<file path=customXml/itemProps1.xml><?xml version="1.0" encoding="utf-8"?>
<ds:datastoreItem xmlns:ds="http://schemas.openxmlformats.org/officeDocument/2006/customXml" ds:itemID="{3A91E6C0-A35F-B345-BF81-F69450AA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4</Pages>
  <Words>1573</Words>
  <Characters>8967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2015-01-14T18:43:00Z</dcterms:created>
  <dcterms:modified xsi:type="dcterms:W3CDTF">2015-01-14T19:34:00Z</dcterms:modified>
</cp:coreProperties>
</file>