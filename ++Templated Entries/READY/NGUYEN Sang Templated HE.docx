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19C7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E284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78D1EA5BA3FD14896003DA793B448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0B5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1C5D1D6D5BE3A46B3946B838D7B8D53"/>
            </w:placeholder>
            <w:text/>
          </w:sdtPr>
          <w:sdtEndPr/>
          <w:sdtContent>
            <w:tc>
              <w:tcPr>
                <w:tcW w:w="2073" w:type="dxa"/>
              </w:tcPr>
              <w:p w14:paraId="2F6059EC" w14:textId="77777777" w:rsidR="00B574C9" w:rsidRDefault="00F57451" w:rsidP="00F57451">
                <w:r>
                  <w:t>Ann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D34EABC2E37D4EAEE02E64358A77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6684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B2F0D76A6A884CB9AFCD0873219DC9"/>
            </w:placeholder>
            <w:text/>
          </w:sdtPr>
          <w:sdtEndPr/>
          <w:sdtContent>
            <w:tc>
              <w:tcPr>
                <w:tcW w:w="2642" w:type="dxa"/>
              </w:tcPr>
              <w:p w14:paraId="5DF5430A" w14:textId="77777777" w:rsidR="00B574C9" w:rsidRDefault="00F57451" w:rsidP="00F57451">
                <w:r>
                  <w:t>Proctor</w:t>
                </w:r>
              </w:p>
            </w:tc>
          </w:sdtContent>
        </w:sdt>
      </w:tr>
      <w:tr w:rsidR="00B574C9" w14:paraId="254DD3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7FC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F07A4E7F125340B4FE3FBC4F853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A15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0F4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AC21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AB856B48A47A44927242138CA05E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9E1EC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C7EFD1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B54F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C0EF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A537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29F071D230244583808EBE1E680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AA3AF9" w14:textId="77777777" w:rsidR="003F0D73" w:rsidRPr="00FB589A" w:rsidRDefault="00F57451" w:rsidP="00F57451">
                <w:pPr>
                  <w:rPr>
                    <w:b/>
                  </w:rPr>
                </w:pPr>
                <w:r w:rsidRPr="00F57451">
                  <w:rPr>
                    <w:b/>
                    <w:lang w:val="en-AU"/>
                  </w:rPr>
                  <w:t>N</w:t>
                </w:r>
                <w:proofErr w:type="spellStart"/>
                <w:r w:rsidRPr="00F57451">
                  <w:rPr>
                    <w:b/>
                  </w:rPr>
                  <w:t>guyen</w:t>
                </w:r>
                <w:proofErr w:type="spellEnd"/>
                <w:r w:rsidRPr="00F57451">
                  <w:rPr>
                    <w:b/>
                    <w:lang w:val="en-AU"/>
                  </w:rPr>
                  <w:t xml:space="preserve"> Sang (1923-1988)</w:t>
                </w:r>
              </w:p>
            </w:tc>
          </w:sdtContent>
        </w:sdt>
      </w:tr>
      <w:tr w:rsidR="00464699" w14:paraId="4ED502E3" w14:textId="77777777" w:rsidTr="00F57451">
        <w:sdt>
          <w:sdtPr>
            <w:alias w:val="Variant headwords"/>
            <w:tag w:val="variantHeadwords"/>
            <w:id w:val="173464402"/>
            <w:placeholder>
              <w:docPart w:val="02FB07D40E6A324DB56578F970F694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6048C7" w14:textId="77777777" w:rsidR="00464699" w:rsidRDefault="00F57451" w:rsidP="00464699">
                <w:proofErr w:type="spellStart"/>
                <w:r w:rsidRPr="00F57451">
                  <w:rPr>
                    <w:lang w:val="en-AU"/>
                  </w:rPr>
                  <w:t>Nguyễn</w:t>
                </w:r>
                <w:proofErr w:type="spellEnd"/>
                <w:r w:rsidRPr="00F57451">
                  <w:rPr>
                    <w:lang w:val="en-AU"/>
                  </w:rPr>
                  <w:t xml:space="preserve"> </w:t>
                </w:r>
                <w:proofErr w:type="spellStart"/>
                <w:r w:rsidRPr="00F57451">
                  <w:rPr>
                    <w:lang w:val="en-AU"/>
                  </w:rPr>
                  <w:t>Sáng</w:t>
                </w:r>
                <w:proofErr w:type="spellEnd"/>
              </w:p>
            </w:tc>
          </w:sdtContent>
        </w:sdt>
      </w:tr>
      <w:tr w:rsidR="00E85A05" w14:paraId="168F3137" w14:textId="77777777" w:rsidTr="003F0D73">
        <w:sdt>
          <w:sdtPr>
            <w:alias w:val="Abstract"/>
            <w:tag w:val="abstract"/>
            <w:id w:val="-635871867"/>
            <w:placeholder>
              <w:docPart w:val="FE8C6481944DC54080208231D788170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DC9D6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52D3D77" w14:textId="77777777" w:rsidTr="003F0D73">
        <w:sdt>
          <w:sdtPr>
            <w:alias w:val="Article text"/>
            <w:tag w:val="articleText"/>
            <w:id w:val="634067588"/>
            <w:placeholder>
              <w:docPart w:val="CFD88D0B6B5BC843A51615D422F161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98877" w14:textId="35D08923" w:rsidR="004E5A3D" w:rsidRDefault="00F57451" w:rsidP="00F57451">
                <w:proofErr w:type="spellStart"/>
                <w:r w:rsidRPr="00F57451">
                  <w:t>Nguyễn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was</w:t>
                </w:r>
                <w:r>
                  <w:t xml:space="preserve"> an artist born in the south of Vietnam who </w:t>
                </w:r>
                <w:r w:rsidRPr="00F57451">
                  <w:t xml:space="preserve">spent two thirds of his life </w:t>
                </w:r>
                <w:r>
                  <w:t xml:space="preserve">working </w:t>
                </w:r>
                <w:r w:rsidRPr="00F57451">
                  <w:t xml:space="preserve">in the north of the country.  Following an initial period of study at the </w:t>
                </w:r>
                <w:proofErr w:type="spellStart"/>
                <w:r w:rsidRPr="00F57451">
                  <w:t>Gia</w:t>
                </w:r>
                <w:proofErr w:type="spellEnd"/>
                <w:r w:rsidRPr="00F57451">
                  <w:t xml:space="preserve"> </w:t>
                </w:r>
                <w:proofErr w:type="spellStart"/>
                <w:r w:rsidRPr="00F57451">
                  <w:t>Dinh</w:t>
                </w:r>
                <w:proofErr w:type="spellEnd"/>
                <w:r w:rsidRPr="00F57451">
                  <w:t xml:space="preserve"> School of Fine Arts in Saigon</w:t>
                </w:r>
                <w:r>
                  <w:t>,</w:t>
                </w:r>
                <w:r w:rsidRPr="00F57451">
                  <w:t xml:space="preserve"> he moved to the </w:t>
                </w:r>
                <w:proofErr w:type="spellStart"/>
                <w:r w:rsidRPr="00F57451">
                  <w:t>É</w:t>
                </w:r>
                <w:r>
                  <w:t>cole</w:t>
                </w:r>
                <w:proofErr w:type="spellEnd"/>
                <w:r>
                  <w:t xml:space="preserve"> des Beaux-Arts </w:t>
                </w:r>
                <w:proofErr w:type="spellStart"/>
                <w:r>
                  <w:t>d’Indochine</w:t>
                </w:r>
                <w:proofErr w:type="spellEnd"/>
                <w:r>
                  <w:t xml:space="preserve"> in Hanoi from 1940 to 1945</w:t>
                </w:r>
                <w:r w:rsidRPr="00F57451">
                  <w:t xml:space="preserve">. Best known for his monumental paintings in lacquer and oil,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 also designed bank notes and prints with revolutionary themes. Students at the </w:t>
                </w:r>
                <w:proofErr w:type="spellStart"/>
                <w:r w:rsidRPr="00F57451">
                  <w:t>École</w:t>
                </w:r>
                <w:proofErr w:type="spellEnd"/>
                <w:r w:rsidRPr="00F57451">
                  <w:t xml:space="preserve"> des Beaux-Arts </w:t>
                </w:r>
                <w:proofErr w:type="spellStart"/>
                <w:r w:rsidRPr="00F57451">
                  <w:t>d’Indoc</w:t>
                </w:r>
                <w:r w:rsidR="00A81F72">
                  <w:t>hine</w:t>
                </w:r>
                <w:proofErr w:type="spellEnd"/>
                <w:r w:rsidR="00A81F72">
                  <w:t xml:space="preserve"> adapted lacquer techniques — which were</w:t>
                </w:r>
                <w:r w:rsidRPr="00F57451">
                  <w:t xml:space="preserve"> previously used on three-dimensiona</w:t>
                </w:r>
                <w:r w:rsidR="00A81F72">
                  <w:t>l surfaces —</w:t>
                </w:r>
                <w:r w:rsidRPr="00F57451">
                  <w:t xml:space="preserve"> to two-dimensional painting</w:t>
                </w:r>
                <w:r w:rsidR="00A81F72">
                  <w:t>s</w:t>
                </w:r>
                <w:r w:rsidR="004E5A3D">
                  <w:t xml:space="preserve">. </w:t>
                </w:r>
                <w:proofErr w:type="spellStart"/>
                <w:r w:rsidRPr="00F57451">
                  <w:t>Sáng</w:t>
                </w:r>
                <w:proofErr w:type="spellEnd"/>
                <w:r w:rsidRPr="00F57451">
                  <w:t xml:space="preserve">, as an early practitioner of lacquer painting, is viewed as one of the innovators for updating and reconciling Vietnamese art with international art. </w:t>
                </w:r>
              </w:p>
              <w:p w14:paraId="0776A930" w14:textId="77777777" w:rsidR="004E5A3D" w:rsidRDefault="004E5A3D" w:rsidP="00F57451"/>
              <w:p w14:paraId="0E5FD8AF" w14:textId="4B84F801" w:rsidR="00F57451" w:rsidRPr="00F57451" w:rsidRDefault="00F57451" w:rsidP="00F57451">
                <w:proofErr w:type="spellStart"/>
                <w:r w:rsidRPr="00F57451">
                  <w:t>Sáng</w:t>
                </w:r>
                <w:r>
                  <w:t>’s</w:t>
                </w:r>
                <w:proofErr w:type="spellEnd"/>
                <w:r w:rsidRPr="00F57451">
                  <w:t xml:space="preserve"> caree</w:t>
                </w:r>
                <w:r>
                  <w:t>r was no</w:t>
                </w:r>
                <w:r w:rsidR="00A81F72">
                  <w:t>t without controve</w:t>
                </w:r>
                <w:r w:rsidR="004E5A3D">
                  <w:t>rsy, however.</w:t>
                </w:r>
                <w:r w:rsidR="00A81F72">
                  <w:t xml:space="preserve"> </w:t>
                </w:r>
                <w:r w:rsidR="004E5A3D">
                  <w:t>H</w:t>
                </w:r>
                <w:r>
                  <w:t>e</w:t>
                </w:r>
                <w:r w:rsidRPr="00F57451">
                  <w:t xml:space="preserve"> was one of the artists involved in the </w:t>
                </w:r>
                <w:proofErr w:type="spellStart"/>
                <w:r w:rsidRPr="00F57451">
                  <w:t>Nhan</w:t>
                </w:r>
                <w:proofErr w:type="spellEnd"/>
                <w:r w:rsidRPr="00F57451">
                  <w:t xml:space="preserve"> Van </w:t>
                </w:r>
                <w:proofErr w:type="spellStart"/>
                <w:r w:rsidRPr="00F57451">
                  <w:t>Giai</w:t>
                </w:r>
                <w:proofErr w:type="spellEnd"/>
                <w:r w:rsidRPr="00F57451">
                  <w:t xml:space="preserve"> Pham affair of 1956</w:t>
                </w:r>
                <w:r>
                  <w:t>, during</w:t>
                </w:r>
                <w:r w:rsidRPr="00F57451">
                  <w:t xml:space="preserve"> which artists proposed ‘art for art’s sake’ rather than the government</w:t>
                </w:r>
                <w:r w:rsidR="00A81F72">
                  <w:t>’s</w:t>
                </w:r>
                <w:r w:rsidRPr="00F57451">
                  <w:t xml:space="preserve"> line of ‘art for the people.’ H</w:t>
                </w:r>
                <w:bookmarkStart w:id="0" w:name="_GoBack"/>
                <w:bookmarkEnd w:id="0"/>
                <w:r w:rsidRPr="00F57451">
                  <w:t>is best</w:t>
                </w:r>
                <w:r>
                  <w:t>-k</w:t>
                </w:r>
                <w:r w:rsidRPr="00F57451">
                  <w:t xml:space="preserve">nown paintings include </w:t>
                </w:r>
                <w:r w:rsidRPr="00F57451">
                  <w:rPr>
                    <w:i/>
                  </w:rPr>
                  <w:t>T</w:t>
                </w:r>
                <w:r>
                  <w:rPr>
                    <w:i/>
                  </w:rPr>
                  <w:t xml:space="preserve">he Enemy </w:t>
                </w:r>
                <w:r w:rsidR="00A81F72">
                  <w:rPr>
                    <w:i/>
                  </w:rPr>
                  <w:t>Burnt My</w:t>
                </w:r>
                <w:r>
                  <w:rPr>
                    <w:i/>
                  </w:rPr>
                  <w:t xml:space="preserve"> V</w:t>
                </w:r>
                <w:r w:rsidRPr="00F57451">
                  <w:rPr>
                    <w:i/>
                  </w:rPr>
                  <w:t>illage</w:t>
                </w:r>
                <w:r w:rsidRPr="00F57451">
                  <w:t xml:space="preserve"> (1954) and </w:t>
                </w:r>
                <w:r w:rsidRPr="00F57451">
                  <w:rPr>
                    <w:i/>
                  </w:rPr>
                  <w:t xml:space="preserve">Admission to the Party at the </w:t>
                </w:r>
                <w:proofErr w:type="spellStart"/>
                <w:r w:rsidRPr="00F57451">
                  <w:rPr>
                    <w:i/>
                  </w:rPr>
                  <w:t>Ðiện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Biên</w:t>
                </w:r>
                <w:proofErr w:type="spellEnd"/>
                <w:r w:rsidRPr="00F57451">
                  <w:rPr>
                    <w:i/>
                  </w:rPr>
                  <w:t xml:space="preserve"> </w:t>
                </w:r>
                <w:proofErr w:type="spellStart"/>
                <w:r w:rsidRPr="00F57451">
                  <w:rPr>
                    <w:i/>
                  </w:rPr>
                  <w:t>Phủ</w:t>
                </w:r>
                <w:proofErr w:type="spellEnd"/>
                <w:r w:rsidR="00A81F72">
                  <w:rPr>
                    <w:i/>
                  </w:rPr>
                  <w:t xml:space="preserve"> </w:t>
                </w:r>
                <w:r w:rsidRPr="00F57451">
                  <w:t>(1963), both</w:t>
                </w:r>
                <w:r>
                  <w:t xml:space="preserve"> of which are</w:t>
                </w:r>
                <w:r w:rsidRPr="00F57451">
                  <w:t xml:space="preserve"> </w:t>
                </w:r>
                <w:r w:rsidR="00A81F72">
                  <w:t>collected at</w:t>
                </w:r>
                <w:r w:rsidR="00466940">
                  <w:t xml:space="preserve"> </w:t>
                </w:r>
                <w:r w:rsidRPr="00F57451">
                  <w:t>the Museum of Fine Arts</w:t>
                </w:r>
                <w:r w:rsidR="00466940">
                  <w:t xml:space="preserve"> in Hanoi</w:t>
                </w:r>
                <w:r>
                  <w:t>.</w:t>
                </w:r>
                <w:r w:rsidRPr="00F57451">
                  <w:t xml:space="preserve"> </w:t>
                </w:r>
                <w:proofErr w:type="spellStart"/>
                <w:r w:rsidR="00466940" w:rsidRPr="00F57451">
                  <w:t>Sáng</w:t>
                </w:r>
                <w:proofErr w:type="spellEnd"/>
                <w:r w:rsidR="00466940" w:rsidRPr="00F57451">
                  <w:t xml:space="preserve"> </w:t>
                </w:r>
                <w:r w:rsidRPr="00F57451">
                  <w:t>also pa</w:t>
                </w:r>
                <w:r w:rsidR="00A81F72">
                  <w:t>inted more literary subjects, and</w:t>
                </w:r>
                <w:r w:rsidRPr="00F57451">
                  <w:t xml:space="preserve"> was awarded the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Prize for Literature and Art in 1996.</w:t>
                </w:r>
                <w:r>
                  <w:t xml:space="preserve"> He died in </w:t>
                </w:r>
                <w:proofErr w:type="spellStart"/>
                <w:r w:rsidRPr="00F57451">
                  <w:t>Ho</w:t>
                </w:r>
                <w:proofErr w:type="spellEnd"/>
                <w:r w:rsidRPr="00F57451">
                  <w:t xml:space="preserve"> Chi Minh City</w:t>
                </w:r>
                <w:r>
                  <w:t xml:space="preserve"> in 1988.</w:t>
                </w:r>
              </w:p>
              <w:p w14:paraId="0E0872EA" w14:textId="77777777" w:rsidR="003F0D73" w:rsidRDefault="003F0D73" w:rsidP="00C27FAB"/>
            </w:tc>
          </w:sdtContent>
        </w:sdt>
      </w:tr>
      <w:tr w:rsidR="003235A7" w14:paraId="20386C52" w14:textId="77777777" w:rsidTr="003235A7">
        <w:tc>
          <w:tcPr>
            <w:tcW w:w="9016" w:type="dxa"/>
          </w:tcPr>
          <w:p w14:paraId="20D55346" w14:textId="02BFA0B9" w:rsidR="00BC209C" w:rsidRDefault="003235A7" w:rsidP="00BC209C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F68F135D197846870A3559D4878483"/>
              </w:placeholder>
            </w:sdtPr>
            <w:sdtEndPr/>
            <w:sdtContent>
              <w:p w14:paraId="1B7F1E19" w14:textId="77777777" w:rsidR="00BC209C" w:rsidRDefault="006D6574" w:rsidP="00BC209C">
                <w:r>
                  <w:br/>
                </w:r>
                <w:sdt>
                  <w:sdtPr>
                    <w:id w:val="890999132"/>
                    <w:citation/>
                  </w:sdtPr>
                  <w:sdtEndPr/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Mod00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D6574">
                      <w:rPr>
                        <w:noProof/>
                        <w:lang w:val="en-US"/>
                      </w:rPr>
                      <w:t>(Modern Painting: Tracing the Roots)</w:t>
                    </w:r>
                    <w:r>
                      <w:fldChar w:fldCharType="end"/>
                    </w:r>
                  </w:sdtContent>
                </w:sdt>
              </w:p>
              <w:p w14:paraId="1B9FF5FC" w14:textId="0FF7DAB0" w:rsidR="00BC209C" w:rsidRDefault="00BC209C" w:rsidP="00BC209C"/>
              <w:p w14:paraId="37724D24" w14:textId="77777777" w:rsidR="00BC209C" w:rsidRDefault="004E5A3D" w:rsidP="00BC209C">
                <w:sdt>
                  <w:sdtPr>
                    <w:id w:val="1759253527"/>
                    <w:citation/>
                  </w:sdtPr>
                  <w:sdtEndPr/>
                  <w:sdtContent>
                    <w:r w:rsidR="00BC209C">
                      <w:fldChar w:fldCharType="begin"/>
                    </w:r>
                    <w:r w:rsidR="00BC209C">
                      <w:rPr>
                        <w:lang w:val="en-US"/>
                      </w:rPr>
                      <w:instrText xml:space="preserve">CITATION Lac02 \l 1033 </w:instrText>
                    </w:r>
                    <w:r w:rsidR="00BC209C">
                      <w:fldChar w:fldCharType="separate"/>
                    </w:r>
                    <w:r w:rsidR="00BC209C" w:rsidRPr="00BC209C">
                      <w:rPr>
                        <w:noProof/>
                        <w:lang w:val="en-US"/>
                      </w:rPr>
                      <w:t>(Nguyễn-Long)</w:t>
                    </w:r>
                    <w:r w:rsidR="00BC209C">
                      <w:fldChar w:fldCharType="end"/>
                    </w:r>
                  </w:sdtContent>
                </w:sdt>
              </w:p>
              <w:p w14:paraId="0611B33C" w14:textId="77777777" w:rsidR="00BC209C" w:rsidRDefault="00BC209C" w:rsidP="00BC209C"/>
              <w:p w14:paraId="73265283" w14:textId="29F77A19" w:rsidR="003235A7" w:rsidRDefault="004E5A3D" w:rsidP="00BC209C">
                <w:sdt>
                  <w:sdtPr>
                    <w:id w:val="329343432"/>
                    <w:citation/>
                  </w:sdtPr>
                  <w:sdtEndPr/>
                  <w:sdtContent>
                    <w:r w:rsidR="006D6574">
                      <w:fldChar w:fldCharType="begin"/>
                    </w:r>
                    <w:r w:rsidR="006D6574">
                      <w:rPr>
                        <w:lang w:val="en-US"/>
                      </w:rPr>
                      <w:instrText xml:space="preserve"> CITATION Tay04 \l 1033 </w:instrText>
                    </w:r>
                    <w:r w:rsidR="006D6574">
                      <w:fldChar w:fldCharType="separate"/>
                    </w:r>
                    <w:r w:rsidR="006D6574" w:rsidRPr="006D6574">
                      <w:rPr>
                        <w:noProof/>
                        <w:lang w:val="en-US"/>
                      </w:rPr>
                      <w:t>(Taylor)</w:t>
                    </w:r>
                    <w:r w:rsidR="006D6574">
                      <w:fldChar w:fldCharType="end"/>
                    </w:r>
                  </w:sdtContent>
                </w:sdt>
              </w:p>
            </w:sdtContent>
          </w:sdt>
        </w:tc>
      </w:tr>
    </w:tbl>
    <w:p w14:paraId="2FA03B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F45F6" w14:textId="77777777" w:rsidR="00BC209C" w:rsidRDefault="00BC209C" w:rsidP="007A0D55">
      <w:pPr>
        <w:spacing w:after="0" w:line="240" w:lineRule="auto"/>
      </w:pPr>
      <w:r>
        <w:separator/>
      </w:r>
    </w:p>
  </w:endnote>
  <w:endnote w:type="continuationSeparator" w:id="0">
    <w:p w14:paraId="1BBC3944" w14:textId="77777777" w:rsidR="00BC209C" w:rsidRDefault="00BC20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DB33D" w14:textId="77777777" w:rsidR="00BC209C" w:rsidRDefault="00BC209C" w:rsidP="007A0D55">
      <w:pPr>
        <w:spacing w:after="0" w:line="240" w:lineRule="auto"/>
      </w:pPr>
      <w:r>
        <w:separator/>
      </w:r>
    </w:p>
  </w:footnote>
  <w:footnote w:type="continuationSeparator" w:id="0">
    <w:p w14:paraId="3DA1806B" w14:textId="77777777" w:rsidR="00BC209C" w:rsidRDefault="00BC20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DA80" w14:textId="77777777" w:rsidR="00BC209C" w:rsidRDefault="00BC209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322AA" w14:textId="77777777" w:rsidR="00BC209C" w:rsidRDefault="00BC2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940"/>
    <w:rsid w:val="00483379"/>
    <w:rsid w:val="00487BC5"/>
    <w:rsid w:val="00496888"/>
    <w:rsid w:val="004A7476"/>
    <w:rsid w:val="004E5896"/>
    <w:rsid w:val="004E5A3D"/>
    <w:rsid w:val="00513EE6"/>
    <w:rsid w:val="00534F8F"/>
    <w:rsid w:val="00590035"/>
    <w:rsid w:val="005B177E"/>
    <w:rsid w:val="005B3921"/>
    <w:rsid w:val="005F26D7"/>
    <w:rsid w:val="005F5450"/>
    <w:rsid w:val="006D0412"/>
    <w:rsid w:val="006D657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1F72"/>
    <w:rsid w:val="00AB436D"/>
    <w:rsid w:val="00AD2F24"/>
    <w:rsid w:val="00AD4844"/>
    <w:rsid w:val="00AE648E"/>
    <w:rsid w:val="00B219AE"/>
    <w:rsid w:val="00B33145"/>
    <w:rsid w:val="00B574C9"/>
    <w:rsid w:val="00BC209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45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6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64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8D1EA5BA3FD14896003DA793B4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2C17-B1C3-C646-8548-B3307AFE7AC6}"/>
      </w:docPartPr>
      <w:docPartBody>
        <w:p w:rsidR="00704A8F" w:rsidRDefault="00704A8F">
          <w:pPr>
            <w:pStyle w:val="F78D1EA5BA3FD14896003DA793B448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1C5D1D6D5BE3A46B3946B838D7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44E31-D1DD-8242-8573-616694DCEBEE}"/>
      </w:docPartPr>
      <w:docPartBody>
        <w:p w:rsidR="00704A8F" w:rsidRDefault="00704A8F">
          <w:pPr>
            <w:pStyle w:val="41C5D1D6D5BE3A46B3946B838D7B8D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D34EABC2E37D4EAEE02E64358A7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0ED1-7C85-9D41-B6C2-A85A7D78B045}"/>
      </w:docPartPr>
      <w:docPartBody>
        <w:p w:rsidR="00704A8F" w:rsidRDefault="00704A8F">
          <w:pPr>
            <w:pStyle w:val="38D34EABC2E37D4EAEE02E64358A7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B2F0D76A6A884CB9AFCD0873219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ECC0E-A753-5443-BAD4-660762DF4ECF}"/>
      </w:docPartPr>
      <w:docPartBody>
        <w:p w:rsidR="00704A8F" w:rsidRDefault="00704A8F">
          <w:pPr>
            <w:pStyle w:val="2AB2F0D76A6A884CB9AFCD0873219D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F07A4E7F125340B4FE3FBC4F85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087C-35A6-6B4E-A06E-53D8BA9F5C80}"/>
      </w:docPartPr>
      <w:docPartBody>
        <w:p w:rsidR="00704A8F" w:rsidRDefault="00704A8F">
          <w:pPr>
            <w:pStyle w:val="7CF07A4E7F125340B4FE3FBC4F853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AB856B48A47A44927242138CA0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DC2D0-2BF8-0F4A-A48A-8FBCD1F3D05A}"/>
      </w:docPartPr>
      <w:docPartBody>
        <w:p w:rsidR="00704A8F" w:rsidRDefault="00704A8F">
          <w:pPr>
            <w:pStyle w:val="FFAB856B48A47A44927242138CA05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29F071D230244583808EBE1E68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2CF9-BF19-9F40-8473-3D97806C2136}"/>
      </w:docPartPr>
      <w:docPartBody>
        <w:p w:rsidR="00704A8F" w:rsidRDefault="00704A8F">
          <w:pPr>
            <w:pStyle w:val="8829F071D230244583808EBE1E680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FB07D40E6A324DB56578F970F6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5AF6-0221-1944-9ED6-308A1FF5D34F}"/>
      </w:docPartPr>
      <w:docPartBody>
        <w:p w:rsidR="00704A8F" w:rsidRDefault="00704A8F">
          <w:pPr>
            <w:pStyle w:val="02FB07D40E6A324DB56578F970F694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6481944DC54080208231D788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432DD-98DD-9C48-A66E-887D1C81566B}"/>
      </w:docPartPr>
      <w:docPartBody>
        <w:p w:rsidR="00704A8F" w:rsidRDefault="00704A8F">
          <w:pPr>
            <w:pStyle w:val="FE8C6481944DC54080208231D78817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D88D0B6B5BC843A51615D422F16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84C7-3C75-E849-876E-1571C3581F00}"/>
      </w:docPartPr>
      <w:docPartBody>
        <w:p w:rsidR="00704A8F" w:rsidRDefault="00704A8F">
          <w:pPr>
            <w:pStyle w:val="CFD88D0B6B5BC843A51615D422F161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F68F135D197846870A3559D487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B7C-9C17-6949-B233-76A9F9A81113}"/>
      </w:docPartPr>
      <w:docPartBody>
        <w:p w:rsidR="00704A8F" w:rsidRDefault="00704A8F">
          <w:pPr>
            <w:pStyle w:val="3FF68F135D197846870A3559D4878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F"/>
    <w:rsid w:val="007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8D1EA5BA3FD14896003DA793B448A0">
    <w:name w:val="F78D1EA5BA3FD14896003DA793B448A0"/>
  </w:style>
  <w:style w:type="paragraph" w:customStyle="1" w:styleId="41C5D1D6D5BE3A46B3946B838D7B8D53">
    <w:name w:val="41C5D1D6D5BE3A46B3946B838D7B8D53"/>
  </w:style>
  <w:style w:type="paragraph" w:customStyle="1" w:styleId="38D34EABC2E37D4EAEE02E64358A778B">
    <w:name w:val="38D34EABC2E37D4EAEE02E64358A778B"/>
  </w:style>
  <w:style w:type="paragraph" w:customStyle="1" w:styleId="2AB2F0D76A6A884CB9AFCD0873219DC9">
    <w:name w:val="2AB2F0D76A6A884CB9AFCD0873219DC9"/>
  </w:style>
  <w:style w:type="paragraph" w:customStyle="1" w:styleId="7CF07A4E7F125340B4FE3FBC4F853DEC">
    <w:name w:val="7CF07A4E7F125340B4FE3FBC4F853DEC"/>
  </w:style>
  <w:style w:type="paragraph" w:customStyle="1" w:styleId="FFAB856B48A47A44927242138CA05EBE">
    <w:name w:val="FFAB856B48A47A44927242138CA05EBE"/>
  </w:style>
  <w:style w:type="paragraph" w:customStyle="1" w:styleId="8829F071D230244583808EBE1E68017D">
    <w:name w:val="8829F071D230244583808EBE1E68017D"/>
  </w:style>
  <w:style w:type="paragraph" w:customStyle="1" w:styleId="02FB07D40E6A324DB56578F970F694FB">
    <w:name w:val="02FB07D40E6A324DB56578F970F694FB"/>
  </w:style>
  <w:style w:type="paragraph" w:customStyle="1" w:styleId="FE8C6481944DC54080208231D788170F">
    <w:name w:val="FE8C6481944DC54080208231D788170F"/>
  </w:style>
  <w:style w:type="paragraph" w:customStyle="1" w:styleId="CFD88D0B6B5BC843A51615D422F16195">
    <w:name w:val="CFD88D0B6B5BC843A51615D422F16195"/>
  </w:style>
  <w:style w:type="paragraph" w:customStyle="1" w:styleId="3FF68F135D197846870A3559D4878483">
    <w:name w:val="3FF68F135D197846870A3559D4878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Tay04</b:Tag>
    <b:SourceType>Book</b:SourceType>
    <b:Guid>{8D88545A-3CF9-114A-9C2C-709CFB9FDF7F}</b:Guid>
    <b:Author>
      <b:Author>
        <b:NameList>
          <b:Person>
            <b:Last>Taylor</b:Last>
            <b:First>Nora</b:First>
            <b:Middle>Annesley</b:Middle>
          </b:Person>
        </b:NameList>
      </b:Author>
    </b:Author>
    <b:Title>Painters in Hanoi: An Ethnography of Vietnamese Art</b:Title>
    <b:City>Honolulu</b:City>
    <b:Publisher>U of Hawaii P</b:Publisher>
    <b:Year>2004</b:Year>
    <b:RefOrder>3</b:RefOrder>
  </b:Source>
  <b:Source>
    <b:Tag>Lac02</b:Tag>
    <b:SourceType>JournalArticle</b:SourceType>
    <b:Guid>{2108E6D2-8E0D-6A49-9D86-EF5B3F3E623D}</b:Guid>
    <b:Title>Lacquer Artists of Vietnam</b:Title>
    <b:Year>2002</b:Year>
    <b:Volume>32</b:Volume>
    <b:Pages>27-39</b:Pages>
    <b:JournalName>Arts of Asia</b:JournalName>
    <b:Issue>1</b:Issue>
    <b:Author>
      <b:Author>
        <b:NameList>
          <b:Person>
            <b:Last>Nguyễn-Long</b:Last>
            <b:First>Kerry</b:First>
          </b:Person>
        </b:NameList>
      </b:Author>
    </b:Author>
    <b:RefOrder>2</b:RefOrder>
  </b:Source>
  <b:Source>
    <b:Tag>Mod00</b:Tag>
    <b:SourceType>ArticleInAPeriodical</b:SourceType>
    <b:Guid>{474CC68B-54E6-8B4F-A201-33D0BD50FF9C}</b:Guid>
    <b:Title>Modern Painting: Tracing the Roots</b:Title>
    <b:Publisher>Thế Giới Publishers</b:Publisher>
    <b:Year>2000</b:Year>
    <b:Month>August</b:Month>
    <b:Volume>29</b:Volume>
    <b:PeriodicalTitle>Vietnam Cultural Window</b:PeriodicalTitle>
    <b:RefOrder>1</b:RefOrder>
  </b:Source>
</b:Sources>
</file>

<file path=customXml/itemProps1.xml><?xml version="1.0" encoding="utf-8"?>
<ds:datastoreItem xmlns:ds="http://schemas.openxmlformats.org/officeDocument/2006/customXml" ds:itemID="{0531F086-10AD-304A-BB55-F22A8B81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2014-08-03T22:49:00Z</dcterms:created>
  <dcterms:modified xsi:type="dcterms:W3CDTF">2014-08-04T16:31:00Z</dcterms:modified>
</cp:coreProperties>
</file>