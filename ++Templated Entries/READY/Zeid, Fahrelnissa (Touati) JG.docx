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361F1832DF44F759C93D6EE6342CD8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165AB6C929447608F274EDA73C61397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514C12" w:rsidP="00514C12">
                <w:proofErr w:type="spellStart"/>
                <w:r>
                  <w:t>Samia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342EF90B08941438E435D1BE3C3E9C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FD1B60E5B024E1ABB65CFC4940DFD81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514C12" w:rsidP="00514C12">
                <w:proofErr w:type="spellStart"/>
                <w:r>
                  <w:t>Touati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454B97BF04D49CB82C638D31A3D787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D2ADC515CFB4DDCBE47A5B1069C15B2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975F52450F945BCBE992FF13CE947E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514C12" w:rsidP="003F0D73">
                <w:pPr>
                  <w:rPr>
                    <w:b/>
                  </w:rPr>
                </w:pPr>
                <w:proofErr w:type="spellStart"/>
                <w:r w:rsidRPr="00514C12">
                  <w:rPr>
                    <w:b/>
                  </w:rPr>
                  <w:t>Zeid</w:t>
                </w:r>
                <w:proofErr w:type="spellEnd"/>
                <w:r w:rsidRPr="00514C12">
                  <w:rPr>
                    <w:b/>
                  </w:rPr>
                  <w:t xml:space="preserve">, </w:t>
                </w:r>
                <w:proofErr w:type="spellStart"/>
                <w:r w:rsidRPr="00514C12">
                  <w:rPr>
                    <w:b/>
                  </w:rPr>
                  <w:t>Fahrelnissa</w:t>
                </w:r>
                <w:proofErr w:type="spellEnd"/>
                <w:r w:rsidRPr="00514C12">
                  <w:rPr>
                    <w:b/>
                  </w:rPr>
                  <w:t xml:space="preserve"> (1901- 1991)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A161C56C16943CBAED10E251E9E8ED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063A9A10B7514275904D07215357CF1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A24BE1" w:rsidP="00A24BE1">
                <w:proofErr w:type="spellStart"/>
                <w:r w:rsidRPr="00304CE5">
                  <w:t>Fahrelnissa</w:t>
                </w:r>
                <w:proofErr w:type="spellEnd"/>
                <w:r w:rsidRPr="00304CE5">
                  <w:t xml:space="preserve">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was a prominent and influential figure in Turkish modern art</w:t>
                </w:r>
                <w:r>
                  <w:t>. A</w:t>
                </w:r>
                <w:r w:rsidRPr="00304CE5">
                  <w:t xml:space="preserve">n accomplished early modernist </w:t>
                </w:r>
                <w:r>
                  <w:t>Turkish painter, she was as influential for modern Jordanian art.</w:t>
                </w:r>
                <w:r w:rsidRPr="00304CE5">
                  <w:t xml:space="preserve">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addressed a variety of themes and subjects in her artworks</w:t>
                </w:r>
                <w:r>
                  <w:t>,</w:t>
                </w:r>
                <w:r w:rsidRPr="00304CE5">
                  <w:t xml:space="preserve"> </w:t>
                </w:r>
                <w:r>
                  <w:t>including</w:t>
                </w:r>
                <w:r w:rsidRPr="00304CE5">
                  <w:t xml:space="preserve"> scenes of everyday life </w:t>
                </w:r>
                <w:r>
                  <w:t>and</w:t>
                </w:r>
                <w:r w:rsidRPr="00304CE5">
                  <w:t xml:space="preserve"> portraits of family members, relatives</w:t>
                </w:r>
                <w:r>
                  <w:t>,</w:t>
                </w:r>
                <w:r w:rsidRPr="00304CE5">
                  <w:t xml:space="preserve"> and friends. In her portraits,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exaggerated her subjects’ features, and in the large rounded eyes and elongated faces </w:t>
                </w:r>
                <w:r>
                  <w:t>are reminiscent</w:t>
                </w:r>
                <w:r w:rsidRPr="00304CE5">
                  <w:t xml:space="preserve"> of Byzantine iconography and Egyptian Fayum portraits. Although </w:t>
                </w:r>
                <w:proofErr w:type="spellStart"/>
                <w:r w:rsidRPr="00304CE5">
                  <w:t>Zeid’s</w:t>
                </w:r>
                <w:proofErr w:type="spellEnd"/>
                <w:r w:rsidRPr="00304CE5">
                  <w:t xml:space="preserve"> art is predominantly abstract, her style is unique and draws on Sufism</w:t>
                </w:r>
                <w:r>
                  <w:t>, the mystical branch of Islam.</w:t>
                </w:r>
                <w:r>
                  <w:t xml:space="preserve"> </w:t>
                </w:r>
                <w:r w:rsidRPr="00304CE5">
                  <w:t xml:space="preserve">. One of the first women to attend the Academy of Fine Arts in Istanbul in 1920,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studied under the Turkish painter </w:t>
                </w:r>
                <w:proofErr w:type="spellStart"/>
                <w:r w:rsidRPr="00304CE5">
                  <w:t>Namik</w:t>
                </w:r>
                <w:proofErr w:type="spellEnd"/>
                <w:r w:rsidRPr="00304CE5">
                  <w:t xml:space="preserve"> Ismail. Considered as a pioneer of modern Turkish abstract painting,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joined a circle of young Turkish artists known as the D-Group in 1942. In 1928, she travelled to Paris and trained in the studio of </w:t>
                </w:r>
                <w:proofErr w:type="spellStart"/>
                <w:r w:rsidRPr="00304CE5">
                  <w:t>Stahlbach</w:t>
                </w:r>
                <w:proofErr w:type="spellEnd"/>
                <w:r w:rsidRPr="00304CE5">
                  <w:t xml:space="preserve"> and Roger </w:t>
                </w:r>
                <w:proofErr w:type="spellStart"/>
                <w:r w:rsidRPr="00304CE5">
                  <w:t>Bissière</w:t>
                </w:r>
                <w:proofErr w:type="spellEnd"/>
                <w:r w:rsidRPr="00304CE5">
                  <w:t xml:space="preserve"> at the </w:t>
                </w:r>
                <w:proofErr w:type="spellStart"/>
                <w:r w:rsidRPr="00304CE5">
                  <w:t>Académie</w:t>
                </w:r>
                <w:proofErr w:type="spellEnd"/>
                <w:r w:rsidRPr="00304CE5">
                  <w:t xml:space="preserve"> </w:t>
                </w:r>
                <w:proofErr w:type="spellStart"/>
                <w:r w:rsidRPr="00304CE5">
                  <w:t>Ranson</w:t>
                </w:r>
                <w:proofErr w:type="spellEnd"/>
                <w:r w:rsidRPr="00304CE5">
                  <w:t xml:space="preserve">.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took part in a generation of artists referred to as the “New </w:t>
                </w:r>
                <w:proofErr w:type="spellStart"/>
                <w:r w:rsidRPr="00150115">
                  <w:t>École</w:t>
                </w:r>
                <w:proofErr w:type="spellEnd"/>
                <w:r w:rsidRPr="00150115">
                  <w:t xml:space="preserve"> </w:t>
                </w:r>
                <w:r w:rsidRPr="00304CE5">
                  <w:t>de Paris” as their exhibitions in Paris led to the emergence of various</w:t>
                </w:r>
                <w:r>
                  <w:t xml:space="preserve"> art movements.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3223AD1AB92C4FC48CB3022C2C45711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14C12" w:rsidRDefault="00514C12" w:rsidP="00514C12">
                <w:proofErr w:type="spellStart"/>
                <w:r w:rsidRPr="00304CE5">
                  <w:t>Fahrelnissa</w:t>
                </w:r>
                <w:proofErr w:type="spellEnd"/>
                <w:r w:rsidRPr="00304CE5">
                  <w:t xml:space="preserve">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was a prominent and influential figure in Turkish modern art</w:t>
                </w:r>
                <w:r>
                  <w:t>. A</w:t>
                </w:r>
                <w:r w:rsidRPr="00304CE5">
                  <w:t xml:space="preserve">n accomplished early modernist </w:t>
                </w:r>
                <w:r>
                  <w:t>Turkish painter,</w:t>
                </w:r>
                <w:r>
                  <w:t xml:space="preserve"> she was as influential for modern Jordanian art.</w:t>
                </w:r>
                <w:r w:rsidRPr="00304CE5">
                  <w:t xml:space="preserve">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addressed a variety of themes and subjects in her artworks</w:t>
                </w:r>
                <w:r>
                  <w:t>,</w:t>
                </w:r>
                <w:r w:rsidRPr="00304CE5">
                  <w:t xml:space="preserve"> </w:t>
                </w:r>
                <w:r>
                  <w:t>including</w:t>
                </w:r>
                <w:r w:rsidRPr="00304CE5">
                  <w:t xml:space="preserve"> scenes of everyday life </w:t>
                </w:r>
                <w:r>
                  <w:t>and</w:t>
                </w:r>
                <w:r w:rsidRPr="00304CE5">
                  <w:t xml:space="preserve"> portraits of family members, relatives</w:t>
                </w:r>
                <w:r>
                  <w:t>,</w:t>
                </w:r>
                <w:r w:rsidRPr="00304CE5">
                  <w:t xml:space="preserve"> and friends. In her portraits,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exaggerated her subjects’ features, and in the large rounded eyes and elongated faces </w:t>
                </w:r>
                <w:r>
                  <w:t>are reminiscent</w:t>
                </w:r>
                <w:r w:rsidRPr="00304CE5">
                  <w:t xml:space="preserve"> of Byzantine iconography and Egyptian Fayum portraits. </w:t>
                </w:r>
                <w:r>
                  <w:t>Her</w:t>
                </w:r>
                <w:r w:rsidRPr="00304CE5">
                  <w:t xml:space="preserve"> expressive </w:t>
                </w:r>
                <w:r w:rsidRPr="00C13E5A">
                  <w:t xml:space="preserve">brushstrokes </w:t>
                </w:r>
                <w:r>
                  <w:t>communicate</w:t>
                </w:r>
                <w:r w:rsidRPr="00C13E5A">
                  <w:t xml:space="preserve"> the character of her subjects</w:t>
                </w:r>
                <w:r w:rsidRPr="00304CE5">
                  <w:t xml:space="preserve">. Although </w:t>
                </w:r>
                <w:proofErr w:type="spellStart"/>
                <w:r w:rsidRPr="00304CE5">
                  <w:t>Zeid’s</w:t>
                </w:r>
                <w:proofErr w:type="spellEnd"/>
                <w:r w:rsidRPr="00304CE5">
                  <w:t xml:space="preserve"> art is predominantly abstract, her style is unique and draws on Sufism</w:t>
                </w:r>
                <w:r>
                  <w:t xml:space="preserve">, the mystical branch of Islam. Her work </w:t>
                </w:r>
                <w:r w:rsidRPr="00304CE5">
                  <w:t xml:space="preserve">reflects her experimentation with </w:t>
                </w:r>
                <w:proofErr w:type="spellStart"/>
                <w:r w:rsidRPr="00304CE5">
                  <w:t>watercolors</w:t>
                </w:r>
                <w:proofErr w:type="spellEnd"/>
                <w:r w:rsidRPr="00304CE5">
                  <w:t>, composition lithographs, collages, resin sculptures</w:t>
                </w:r>
                <w:r>
                  <w:t>,</w:t>
                </w:r>
                <w:r w:rsidRPr="00304CE5">
                  <w:t xml:space="preserve"> and stained glass. After her second husband died in 1970,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settled in Amman, Jordan and established the Royal Fine Art Institute of </w:t>
                </w:r>
                <w:proofErr w:type="spellStart"/>
                <w:r w:rsidRPr="00304CE5">
                  <w:t>Fahrelnissa</w:t>
                </w:r>
                <w:proofErr w:type="spellEnd"/>
                <w:r w:rsidRPr="00304CE5">
                  <w:t xml:space="preserve">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. She exhibited extensively in Europe, </w:t>
                </w:r>
                <w:r>
                  <w:t xml:space="preserve">the </w:t>
                </w:r>
                <w:r w:rsidRPr="00304CE5">
                  <w:t>U.S.A.</w:t>
                </w:r>
                <w:r>
                  <w:t>,</w:t>
                </w:r>
                <w:r w:rsidRPr="00304CE5">
                  <w:t xml:space="preserve"> and the Middle East and her paintings have been acquired by </w:t>
                </w:r>
                <w:r>
                  <w:t>many</w:t>
                </w:r>
                <w:r w:rsidRPr="00304CE5">
                  <w:t xml:space="preserve"> museums, including the</w:t>
                </w:r>
                <w:r>
                  <w:t xml:space="preserve"> Museum of Modern Art of Paris; </w:t>
                </w:r>
                <w:r w:rsidRPr="00304CE5">
                  <w:t xml:space="preserve">the museums of New York, </w:t>
                </w:r>
                <w:r>
                  <w:t xml:space="preserve">Cincinnati, Pittsburgh, of Edinburgh; </w:t>
                </w:r>
                <w:r w:rsidRPr="00304CE5">
                  <w:t xml:space="preserve">the Museum of Painting and Sculpture of Istanbul, </w:t>
                </w:r>
                <w:proofErr w:type="spellStart"/>
                <w:r w:rsidRPr="00304CE5">
                  <w:t>Mathaf</w:t>
                </w:r>
                <w:proofErr w:type="spellEnd"/>
                <w:r w:rsidRPr="00304CE5">
                  <w:t xml:space="preserve">: </w:t>
                </w:r>
                <w:r>
                  <w:t xml:space="preserve">the </w:t>
                </w:r>
                <w:r w:rsidRPr="00304CE5">
                  <w:t xml:space="preserve">Arab Museum of Modern Art, </w:t>
                </w:r>
                <w:r>
                  <w:t xml:space="preserve">and </w:t>
                </w:r>
                <w:r w:rsidRPr="00304CE5">
                  <w:t>the M</w:t>
                </w:r>
                <w:r>
                  <w:t xml:space="preserve">useum of Hittite Art of Ankara – as well as </w:t>
                </w:r>
                <w:r w:rsidRPr="00304CE5">
                  <w:t>private collections</w:t>
                </w:r>
                <w:r>
                  <w:t xml:space="preserve">. </w:t>
                </w:r>
              </w:p>
              <w:p w:rsidR="00514C12" w:rsidRPr="00304CE5" w:rsidRDefault="00514C12" w:rsidP="00514C12"/>
              <w:p w:rsidR="00514C12" w:rsidRDefault="00514C12" w:rsidP="00514C12">
                <w:r>
                  <w:t>Born</w:t>
                </w:r>
                <w:r w:rsidRPr="00304CE5">
                  <w:t xml:space="preserve"> into an intellectual Ottoman family,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began painting and drawing portraits in her early childhood. One of the first women to attend the Academy of Fine Arts in Istanbul in 1920,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studied under the Turkish painter </w:t>
                </w:r>
                <w:proofErr w:type="spellStart"/>
                <w:r w:rsidRPr="00304CE5">
                  <w:t>Namik</w:t>
                </w:r>
                <w:proofErr w:type="spellEnd"/>
                <w:r w:rsidRPr="00304CE5">
                  <w:t xml:space="preserve"> Ismail. Considered as a pioneer of modern Turkish abstract painting,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joined a circle of young Turkish artists known as the D-Group in 1942. In 1928, she travelled to Paris and trained in the studio of </w:t>
                </w:r>
                <w:proofErr w:type="spellStart"/>
                <w:r w:rsidRPr="00304CE5">
                  <w:t>Stahlbach</w:t>
                </w:r>
                <w:proofErr w:type="spellEnd"/>
                <w:r w:rsidRPr="00304CE5">
                  <w:t xml:space="preserve"> and Roger </w:t>
                </w:r>
                <w:proofErr w:type="spellStart"/>
                <w:r w:rsidRPr="00304CE5">
                  <w:t>Bissière</w:t>
                </w:r>
                <w:proofErr w:type="spellEnd"/>
                <w:r w:rsidRPr="00304CE5">
                  <w:t xml:space="preserve"> at the </w:t>
                </w:r>
                <w:proofErr w:type="spellStart"/>
                <w:r w:rsidRPr="00304CE5">
                  <w:t>Académie</w:t>
                </w:r>
                <w:proofErr w:type="spellEnd"/>
                <w:r w:rsidRPr="00304CE5">
                  <w:t xml:space="preserve"> </w:t>
                </w:r>
                <w:proofErr w:type="spellStart"/>
                <w:r w:rsidRPr="00304CE5">
                  <w:t>Ranson</w:t>
                </w:r>
                <w:proofErr w:type="spellEnd"/>
                <w:r w:rsidRPr="00304CE5">
                  <w:t xml:space="preserve">. As a result of her first marriage to novelist </w:t>
                </w:r>
                <w:proofErr w:type="spellStart"/>
                <w:r w:rsidRPr="00304CE5">
                  <w:t>Izzet</w:t>
                </w:r>
                <w:proofErr w:type="spellEnd"/>
                <w:r w:rsidRPr="00304CE5">
                  <w:t xml:space="preserve"> </w:t>
                </w:r>
                <w:proofErr w:type="spellStart"/>
                <w:r w:rsidRPr="00304CE5">
                  <w:t>Melih</w:t>
                </w:r>
                <w:proofErr w:type="spellEnd"/>
                <w:r w:rsidRPr="00304CE5">
                  <w:t xml:space="preserve"> </w:t>
                </w:r>
                <w:proofErr w:type="spellStart"/>
                <w:r w:rsidRPr="00304CE5">
                  <w:t>Devrim</w:t>
                </w:r>
                <w:proofErr w:type="spellEnd"/>
                <w:r w:rsidRPr="00304CE5">
                  <w:t xml:space="preserve">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went on </w:t>
                </w:r>
                <w:r w:rsidRPr="00304CE5">
                  <w:lastRenderedPageBreak/>
                  <w:t xml:space="preserve">several yearly visits to European cities, paving the way for her immersion in the world of modern art.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took part in a generation of artists referred to as the “New </w:t>
                </w:r>
                <w:proofErr w:type="spellStart"/>
                <w:r w:rsidRPr="00150115">
                  <w:t>École</w:t>
                </w:r>
                <w:proofErr w:type="spellEnd"/>
                <w:r w:rsidRPr="00150115">
                  <w:t xml:space="preserve"> </w:t>
                </w:r>
                <w:r w:rsidRPr="00304CE5">
                  <w:t>de Paris” as their exhibitions in Paris led to the emergence of various</w:t>
                </w:r>
                <w:r>
                  <w:t xml:space="preserve"> art movements.</w:t>
                </w:r>
              </w:p>
              <w:p w:rsidR="00514C12" w:rsidRPr="00304CE5" w:rsidRDefault="00514C12" w:rsidP="00514C12"/>
              <w:p w:rsidR="003F0D73" w:rsidRDefault="00514C12" w:rsidP="00514C12">
                <w:r w:rsidRPr="00304CE5">
                  <w:t xml:space="preserve">In 1934, after divorcing </w:t>
                </w:r>
                <w:proofErr w:type="spellStart"/>
                <w:r w:rsidRPr="00304CE5">
                  <w:t>Devrim</w:t>
                </w:r>
                <w:proofErr w:type="spellEnd"/>
                <w:r w:rsidRPr="00304CE5">
                  <w:t xml:space="preserve">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married the Hashemite Prince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bin Hussein who was the youngest son of Sharif Hussein bin Ali of Mecca and at that time the Ambassador of Iraq to Ankara. As the Iraqi ambassador’s wife, </w:t>
                </w:r>
                <w:proofErr w:type="spellStart"/>
                <w:r w:rsidRPr="00304CE5">
                  <w:t>Zeid</w:t>
                </w:r>
                <w:proofErr w:type="spellEnd"/>
                <w:r w:rsidRPr="00304CE5">
                  <w:t xml:space="preserve"> travelled extensively throughout Europe, the US and the Middle East, and was exposed to more artwork </w:t>
                </w:r>
                <w:r>
                  <w:t>from</w:t>
                </w:r>
                <w:r w:rsidRPr="00304CE5">
                  <w:t xml:space="preserve"> contemporary Western artists, in particular </w:t>
                </w:r>
                <w:r>
                  <w:t>the works</w:t>
                </w:r>
                <w:r w:rsidRPr="00304CE5">
                  <w:t xml:space="preserve"> of Joan </w:t>
                </w:r>
                <w:proofErr w:type="spellStart"/>
                <w:r w:rsidRPr="00304CE5">
                  <w:t>Miró</w:t>
                </w:r>
                <w:proofErr w:type="spellEnd"/>
                <w:r w:rsidRPr="00304CE5">
                  <w:t xml:space="preserve">, Henri Matisse and Pablo Picasso. </w:t>
                </w:r>
                <w:r>
                  <w:t>Since</w:t>
                </w:r>
                <w:r w:rsidRPr="00304CE5">
                  <w:t xml:space="preserve"> her death, </w:t>
                </w:r>
                <w:proofErr w:type="spellStart"/>
                <w:r w:rsidRPr="00304CE5">
                  <w:t>Zeid's</w:t>
                </w:r>
                <w:proofErr w:type="spellEnd"/>
                <w:r w:rsidRPr="00304CE5">
                  <w:t xml:space="preserve"> immense visual legacy </w:t>
                </w:r>
                <w:r>
                  <w:t>has continued</w:t>
                </w:r>
                <w:r w:rsidRPr="00304CE5">
                  <w:t xml:space="preserve"> to present</w:t>
                </w:r>
                <w:r>
                  <w:t xml:space="preserve"> a</w:t>
                </w:r>
                <w:r w:rsidRPr="00304CE5">
                  <w:t xml:space="preserve"> fusion of narratives </w:t>
                </w:r>
                <w:r>
                  <w:t xml:space="preserve">that </w:t>
                </w:r>
                <w:r w:rsidRPr="00304CE5">
                  <w:t>highlight the dev</w:t>
                </w:r>
                <w:r>
                  <w:t>elopment of Modern Turkish Art.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45466B75FBC4E26BAE328D3470EFC1E"/>
              </w:placeholder>
            </w:sdtPr>
            <w:sdtEndPr/>
            <w:sdtContent>
              <w:p w:rsidR="00D87FBD" w:rsidRDefault="00D87FBD" w:rsidP="00D87FBD"/>
              <w:p w:rsidR="00D87FBD" w:rsidRDefault="00D87FBD" w:rsidP="00D87FBD">
                <w:sdt>
                  <w:sdtPr>
                    <w:id w:val="-64458186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Ali90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(Ali)</w:t>
                    </w:r>
                    <w:r>
                      <w:fldChar w:fldCharType="end"/>
                    </w:r>
                  </w:sdtContent>
                </w:sdt>
              </w:p>
              <w:p w:rsidR="00D87FBD" w:rsidRDefault="00D87FBD" w:rsidP="00D87FBD"/>
              <w:p w:rsidR="00D87FBD" w:rsidRDefault="00D87FBD" w:rsidP="00D87FBD">
                <w:sdt>
                  <w:sdtPr>
                    <w:id w:val="-209986218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Ber11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(Berktay, Calikoglu and Inankur)</w:t>
                    </w:r>
                    <w:r>
                      <w:fldChar w:fldCharType="end"/>
                    </w:r>
                  </w:sdtContent>
                </w:sdt>
              </w:p>
              <w:p w:rsidR="00D87FBD" w:rsidRDefault="00D87FBD" w:rsidP="00D87FBD"/>
              <w:p w:rsidR="00D87FBD" w:rsidRDefault="00D87FBD" w:rsidP="00D87FBD">
                <w:sdt>
                  <w:sdtPr>
                    <w:id w:val="132732449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ser14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(Britannica)</w:t>
                    </w:r>
                    <w:r>
                      <w:fldChar w:fldCharType="end"/>
                    </w:r>
                  </w:sdtContent>
                </w:sdt>
              </w:p>
              <w:p w:rsidR="00D87FBD" w:rsidRDefault="00D87FBD" w:rsidP="00D87FBD"/>
              <w:p w:rsidR="00D87FBD" w:rsidRDefault="00D87FBD" w:rsidP="00D87FBD">
                <w:sdt>
                  <w:sdtPr>
                    <w:id w:val="1598287001"/>
                    <w:citation/>
                  </w:sdtPr>
                  <w:sdtContent>
                    <w:r>
                      <w:fldChar w:fldCharType="begin"/>
                    </w:r>
                    <w:r w:rsidR="005C065F">
                      <w:rPr>
                        <w:lang w:val="en-US"/>
                      </w:rPr>
                      <w:instrText xml:space="preserve">CITATION Zei00 \l 1033 </w:instrText>
                    </w:r>
                    <w:r>
                      <w:fldChar w:fldCharType="separate"/>
                    </w:r>
                    <w:r w:rsidR="005C065F">
                      <w:rPr>
                        <w:noProof/>
                        <w:lang w:val="en-US"/>
                      </w:rPr>
                      <w:t>(The Centenary of Fahrelnissa Zeid)</w:t>
                    </w:r>
                    <w:r>
                      <w:fldChar w:fldCharType="end"/>
                    </w:r>
                  </w:sdtContent>
                </w:sdt>
              </w:p>
              <w:p w:rsidR="005C065F" w:rsidRDefault="005C065F" w:rsidP="00D87FBD"/>
              <w:p w:rsidR="005C065F" w:rsidRDefault="005C065F" w:rsidP="00D87FBD">
                <w:sdt>
                  <w:sdtPr>
                    <w:id w:val="-12855503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Dev94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(Devrim)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5C065F" w:rsidRDefault="005C065F" w:rsidP="00D87FBD"/>
              <w:p w:rsidR="005C065F" w:rsidRDefault="005C065F" w:rsidP="005C065F">
                <w:sdt>
                  <w:sdtPr>
                    <w:id w:val="163159132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Eig10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(Eigner)</w:t>
                    </w:r>
                    <w:r>
                      <w:fldChar w:fldCharType="end"/>
                    </w:r>
                  </w:sdtContent>
                </w:sdt>
              </w:p>
              <w:p w:rsidR="005C065F" w:rsidRDefault="005C065F" w:rsidP="00D87FBD"/>
              <w:p w:rsidR="005C065F" w:rsidRDefault="005C065F" w:rsidP="00D87FBD">
                <w:sdt>
                  <w:sdtPr>
                    <w:id w:val="173951490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Fah72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(Fahrelnissa Zeid: Portraits et Peintures Abstraites. Exposition du 30 Mai au 24 Juin 1972)</w:t>
                    </w:r>
                    <w:r>
                      <w:fldChar w:fldCharType="end"/>
                    </w:r>
                  </w:sdtContent>
                </w:sdt>
              </w:p>
              <w:p w:rsidR="005C065F" w:rsidRDefault="005C065F" w:rsidP="00D87FBD"/>
              <w:p w:rsidR="003235A7" w:rsidRDefault="005C065F" w:rsidP="00D87FBD">
                <w:sdt>
                  <w:sdtPr>
                    <w:id w:val="46416478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Mik12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(Mikdadi)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CCA" w:rsidRDefault="00335CCA" w:rsidP="007A0D55">
      <w:pPr>
        <w:spacing w:after="0" w:line="240" w:lineRule="auto"/>
      </w:pPr>
      <w:r>
        <w:separator/>
      </w:r>
    </w:p>
  </w:endnote>
  <w:endnote w:type="continuationSeparator" w:id="0">
    <w:p w:rsidR="00335CCA" w:rsidRDefault="00335CC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CCA" w:rsidRDefault="00335CCA" w:rsidP="007A0D55">
      <w:pPr>
        <w:spacing w:after="0" w:line="240" w:lineRule="auto"/>
      </w:pPr>
      <w:r>
        <w:separator/>
      </w:r>
    </w:p>
  </w:footnote>
  <w:footnote w:type="continuationSeparator" w:id="0">
    <w:p w:rsidR="00335CCA" w:rsidRDefault="00335CC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C1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35CCA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14C12"/>
    <w:rsid w:val="00534F8F"/>
    <w:rsid w:val="00590035"/>
    <w:rsid w:val="005B177E"/>
    <w:rsid w:val="005B3921"/>
    <w:rsid w:val="005C065F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4BE1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87FBD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14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C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14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C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361F1832DF44F759C93D6EE6342C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C4E0A-18B0-4281-A178-51FEC47B07BF}"/>
      </w:docPartPr>
      <w:docPartBody>
        <w:p w:rsidR="00000000" w:rsidRDefault="0013757E">
          <w:pPr>
            <w:pStyle w:val="2361F1832DF44F759C93D6EE6342CD8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165AB6C929447608F274EDA73C61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15B60-81CE-40D8-8A08-BDD02758957F}"/>
      </w:docPartPr>
      <w:docPartBody>
        <w:p w:rsidR="00000000" w:rsidRDefault="0013757E">
          <w:pPr>
            <w:pStyle w:val="E165AB6C929447608F274EDA73C6139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342EF90B08941438E435D1BE3C3E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43A6B-9149-4D7B-B018-E72F6F8D771B}"/>
      </w:docPartPr>
      <w:docPartBody>
        <w:p w:rsidR="00000000" w:rsidRDefault="0013757E">
          <w:pPr>
            <w:pStyle w:val="6342EF90B08941438E435D1BE3C3E9C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FD1B60E5B024E1ABB65CFC4940DF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F1BBF-B80E-4BE0-A812-7C99FD9B7679}"/>
      </w:docPartPr>
      <w:docPartBody>
        <w:p w:rsidR="00000000" w:rsidRDefault="0013757E">
          <w:pPr>
            <w:pStyle w:val="DFD1B60E5B024E1ABB65CFC4940DFD81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1454B97BF04D49CB82C638D31A3D7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572BE-4B42-43A3-A37B-9D17047E056D}"/>
      </w:docPartPr>
      <w:docPartBody>
        <w:p w:rsidR="00000000" w:rsidRDefault="0013757E">
          <w:pPr>
            <w:pStyle w:val="1454B97BF04D49CB82C638D31A3D787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D2ADC515CFB4DDCBE47A5B1069C1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21243-4962-4767-877F-3B6D724922D0}"/>
      </w:docPartPr>
      <w:docPartBody>
        <w:p w:rsidR="00000000" w:rsidRDefault="0013757E">
          <w:pPr>
            <w:pStyle w:val="0D2ADC515CFB4DDCBE47A5B1069C15B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975F52450F945BCBE992FF13CE94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66720-127B-4EEE-A171-F3B5AADAAC0B}"/>
      </w:docPartPr>
      <w:docPartBody>
        <w:p w:rsidR="00000000" w:rsidRDefault="0013757E">
          <w:pPr>
            <w:pStyle w:val="1975F52450F945BCBE992FF13CE947E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A161C56C16943CBAED10E251E9E8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5706A-44D0-4A45-B8DB-FFBEBA608ACF}"/>
      </w:docPartPr>
      <w:docPartBody>
        <w:p w:rsidR="00000000" w:rsidRDefault="0013757E">
          <w:pPr>
            <w:pStyle w:val="EA161C56C16943CBAED10E251E9E8ED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63A9A10B7514275904D07215357C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FA135-B05D-4FED-8386-2F42622B907A}"/>
      </w:docPartPr>
      <w:docPartBody>
        <w:p w:rsidR="00000000" w:rsidRDefault="0013757E">
          <w:pPr>
            <w:pStyle w:val="063A9A10B7514275904D07215357CF1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223AD1AB92C4FC48CB3022C2C457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3FA96-E963-4732-9FF1-04E88FC03DB8}"/>
      </w:docPartPr>
      <w:docPartBody>
        <w:p w:rsidR="00000000" w:rsidRDefault="0013757E">
          <w:pPr>
            <w:pStyle w:val="3223AD1AB92C4FC48CB3022C2C45711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45466B75FBC4E26BAE328D3470EF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35F54-381D-475B-9140-D5DEE3176A29}"/>
      </w:docPartPr>
      <w:docPartBody>
        <w:p w:rsidR="00000000" w:rsidRDefault="0013757E">
          <w:pPr>
            <w:pStyle w:val="845466B75FBC4E26BAE328D3470EFC1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57E"/>
    <w:rsid w:val="0013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361F1832DF44F759C93D6EE6342CD8E">
    <w:name w:val="2361F1832DF44F759C93D6EE6342CD8E"/>
  </w:style>
  <w:style w:type="paragraph" w:customStyle="1" w:styleId="E165AB6C929447608F274EDA73C61397">
    <w:name w:val="E165AB6C929447608F274EDA73C61397"/>
  </w:style>
  <w:style w:type="paragraph" w:customStyle="1" w:styleId="6342EF90B08941438E435D1BE3C3E9C7">
    <w:name w:val="6342EF90B08941438E435D1BE3C3E9C7"/>
  </w:style>
  <w:style w:type="paragraph" w:customStyle="1" w:styleId="DFD1B60E5B024E1ABB65CFC4940DFD81">
    <w:name w:val="DFD1B60E5B024E1ABB65CFC4940DFD81"/>
  </w:style>
  <w:style w:type="paragraph" w:customStyle="1" w:styleId="1454B97BF04D49CB82C638D31A3D787A">
    <w:name w:val="1454B97BF04D49CB82C638D31A3D787A"/>
  </w:style>
  <w:style w:type="paragraph" w:customStyle="1" w:styleId="0D2ADC515CFB4DDCBE47A5B1069C15B2">
    <w:name w:val="0D2ADC515CFB4DDCBE47A5B1069C15B2"/>
  </w:style>
  <w:style w:type="paragraph" w:customStyle="1" w:styleId="1975F52450F945BCBE992FF13CE947E7">
    <w:name w:val="1975F52450F945BCBE992FF13CE947E7"/>
  </w:style>
  <w:style w:type="paragraph" w:customStyle="1" w:styleId="EA161C56C16943CBAED10E251E9E8ED9">
    <w:name w:val="EA161C56C16943CBAED10E251E9E8ED9"/>
  </w:style>
  <w:style w:type="paragraph" w:customStyle="1" w:styleId="063A9A10B7514275904D07215357CF14">
    <w:name w:val="063A9A10B7514275904D07215357CF14"/>
  </w:style>
  <w:style w:type="paragraph" w:customStyle="1" w:styleId="3223AD1AB92C4FC48CB3022C2C45711C">
    <w:name w:val="3223AD1AB92C4FC48CB3022C2C45711C"/>
  </w:style>
  <w:style w:type="paragraph" w:customStyle="1" w:styleId="845466B75FBC4E26BAE328D3470EFC1E">
    <w:name w:val="845466B75FBC4E26BAE328D3470EFC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361F1832DF44F759C93D6EE6342CD8E">
    <w:name w:val="2361F1832DF44F759C93D6EE6342CD8E"/>
  </w:style>
  <w:style w:type="paragraph" w:customStyle="1" w:styleId="E165AB6C929447608F274EDA73C61397">
    <w:name w:val="E165AB6C929447608F274EDA73C61397"/>
  </w:style>
  <w:style w:type="paragraph" w:customStyle="1" w:styleId="6342EF90B08941438E435D1BE3C3E9C7">
    <w:name w:val="6342EF90B08941438E435D1BE3C3E9C7"/>
  </w:style>
  <w:style w:type="paragraph" w:customStyle="1" w:styleId="DFD1B60E5B024E1ABB65CFC4940DFD81">
    <w:name w:val="DFD1B60E5B024E1ABB65CFC4940DFD81"/>
  </w:style>
  <w:style w:type="paragraph" w:customStyle="1" w:styleId="1454B97BF04D49CB82C638D31A3D787A">
    <w:name w:val="1454B97BF04D49CB82C638D31A3D787A"/>
  </w:style>
  <w:style w:type="paragraph" w:customStyle="1" w:styleId="0D2ADC515CFB4DDCBE47A5B1069C15B2">
    <w:name w:val="0D2ADC515CFB4DDCBE47A5B1069C15B2"/>
  </w:style>
  <w:style w:type="paragraph" w:customStyle="1" w:styleId="1975F52450F945BCBE992FF13CE947E7">
    <w:name w:val="1975F52450F945BCBE992FF13CE947E7"/>
  </w:style>
  <w:style w:type="paragraph" w:customStyle="1" w:styleId="EA161C56C16943CBAED10E251E9E8ED9">
    <w:name w:val="EA161C56C16943CBAED10E251E9E8ED9"/>
  </w:style>
  <w:style w:type="paragraph" w:customStyle="1" w:styleId="063A9A10B7514275904D07215357CF14">
    <w:name w:val="063A9A10B7514275904D07215357CF14"/>
  </w:style>
  <w:style w:type="paragraph" w:customStyle="1" w:styleId="3223AD1AB92C4FC48CB3022C2C45711C">
    <w:name w:val="3223AD1AB92C4FC48CB3022C2C45711C"/>
  </w:style>
  <w:style w:type="paragraph" w:customStyle="1" w:styleId="845466B75FBC4E26BAE328D3470EFC1E">
    <w:name w:val="845466B75FBC4E26BAE328D3470EFC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Ali90</b:Tag>
    <b:SourceType>Book</b:SourceType>
    <b:Guid>{CB1DB20F-780F-48B5-9C26-E7986B15F3E3}</b:Guid>
    <b:Author>
      <b:Author>
        <b:NameList>
          <b:Person>
            <b:Last>Ali</b:Last>
            <b:First>Wijdan</b:First>
          </b:Person>
        </b:NameList>
      </b:Author>
    </b:Author>
    <b:Title>Modern Islamic Art: Development and Continuity</b:Title>
    <b:Year>1990</b:Year>
    <b:City>Gainesville</b:City>
    <b:Publisher>UP of Florida</b:Publisher>
    <b:StateProvince>Florida</b:StateProvince>
    <b:Pages>14, 18, 100, 101, 140, 211, 212</b:Pages>
    <b:RefOrder>1</b:RefOrder>
  </b:Source>
  <b:Source>
    <b:Tag>Ber11</b:Tag>
    <b:SourceType>Book</b:SourceType>
    <b:Guid>{640E8A1B-7F31-4221-97F0-3E98337EFD17}</b:Guid>
    <b:Author>
      <b:Author>
        <b:NameList>
          <b:Person>
            <b:Last>Berktay</b:Last>
            <b:First>Fatmagul</b:First>
          </b:Person>
          <b:Person>
            <b:Last>Calikoglu</b:Last>
            <b:First>Levent</b:First>
          </b:Person>
          <b:Person>
            <b:Last>Inankur</b:Last>
            <b:First>Zeynep</b:First>
          </b:Person>
          <b:Person>
            <b:Last>Pehlivanoglu</b:Last>
            <b:First>Burcu</b:First>
          </b:Person>
        </b:NameList>
      </b:Author>
    </b:Author>
    <b:Title>Dream and Reality: Modern and Contemporary Women Artists from Turkey</b:Title>
    <b:Year>2011</b:Year>
    <b:City>Istanbul</b:City>
    <b:Publisher>Istanbul Modern Sanat Muzesi</b:Publisher>
    <b:RefOrder>2</b:RefOrder>
  </b:Source>
  <b:Source>
    <b:Tag>Eig10</b:Tag>
    <b:SourceType>Book</b:SourceType>
    <b:Guid>{92A5F9E0-F23F-4A75-819F-A4AAF9E118E4}</b:Guid>
    <b:Author>
      <b:Author>
        <b:NameList>
          <b:Person>
            <b:Last>Eigner</b:Last>
            <b:First>Saeb</b:First>
          </b:Person>
        </b:NameList>
      </b:Author>
    </b:Author>
    <b:Title>Art of the Middle East: Modern and Contemporary Art of the Arab World and Iran</b:Title>
    <b:Year>2010</b:Year>
    <b:City>London</b:City>
    <b:Publisher>Merrell</b:Publisher>
    <b:RefOrder>6</b:RefOrder>
  </b:Source>
  <b:Source>
    <b:Tag>ser14</b:Tag>
    <b:SourceType>InternetSite</b:SourceType>
    <b:Guid>{88167FB3-073B-4049-924E-33C9585419FA}</b:Guid>
    <b:Title>servet-i fünun</b:Title>
    <b:BookTitle>Encyclopædia Britannica</b:BookTitle>
    <b:YearAccessed>2014</b:YearAccessed>
    <b:MonthAccessed>January</b:MonthAccessed>
    <b:DayAccessed>14</b:DayAccessed>
    <b:InternetSiteTitle>Encyclopædia Britannica</b:InternetSiteTitle>
    <b:URL>http://global.britannica.com/EBchecked/topic/535954/Servet-i-Funun</b:URL>
    <b:Author>
      <b:Author>
        <b:NameList>
          <b:Person>
            <b:Last>Britannica</b:Last>
            <b:First>The</b:First>
            <b:Middle>Editors of Encyclopædia</b:Middle>
          </b:Person>
        </b:NameList>
      </b:Author>
    </b:Author>
    <b:Comments>An important periodical associated with modernist art</b:Comments>
    <b:RefOrder>3</b:RefOrder>
  </b:Source>
  <b:Source>
    <b:Tag>Zei00</b:Tag>
    <b:SourceType>Book</b:SourceType>
    <b:Guid>{958485D1-13B5-4D28-B60C-82218976512B}</b:Guid>
    <b:Year>2000</b:Year>
    <b:City>Amman</b:City>
    <b:Publisher>Abdul Hameed Shoman Foundation, Darat al-Funun</b:Publisher>
    <b:CountryRegion>Jordan</b:CountryRegion>
    <b:Title>The Centenary of Fahrelnissa Zeid</b:Title>
    <b:RefOrder>4</b:RefOrder>
  </b:Source>
  <b:Source>
    <b:Tag>Fah72</b:Tag>
    <b:SourceType>Book</b:SourceType>
    <b:Guid>{BE155C07-44C7-4608-90DC-541539C052A9}</b:Guid>
    <b:Title>Fahrelnissa Zeid: Portraits et Peintures Abstraites. Exposition du 30 Mai au 24 Juin 1972</b:Title>
    <b:Year>1972</b:Year>
    <b:City>Paris</b:City>
    <b:Publisher>Galerie Katia Granoff</b:Publisher>
    <b:RefOrder>7</b:RefOrder>
  </b:Source>
  <b:Source>
    <b:Tag>Mik12</b:Tag>
    <b:SourceType>BookSection</b:SourceType>
    <b:Guid>{F02B23FE-26DF-40B1-A706-9C732BCF45FE}</b:Guid>
    <b:Author>
      <b:Author>
        <b:NameList>
          <b:Person>
            <b:Last>Mikdadi</b:Last>
            <b:First>Salwa</b:First>
          </b:Person>
        </b:NameList>
      </b:Author>
    </b:Author>
    <b:Title>Fahrelnissa Zeid: The Visual legacy of an Extraordinary Life</b:Title>
    <b:Year>2012</b:Year>
    <b:City>Doha</b:City>
    <b:Publisher>Bloomsbury Qatar Foundation Publishing</b:Publisher>
    <b:BookTitle>Forever Now: Five Anecdotes from the Permanent Collection</b:BookTitle>
    <b:Pages>89-90</b:Pages>
    <b:RefOrder>8</b:RefOrder>
  </b:Source>
  <b:Source>
    <b:Tag>Dev94</b:Tag>
    <b:SourceType>BookSection</b:SourceType>
    <b:Guid>{C2C10349-49C7-4CEC-9B49-ACAA3E78A725}</b:Guid>
    <b:Author>
      <b:Author>
        <b:NameList>
          <b:Person>
            <b:Last>Devrim</b:Last>
            <b:First>Shirin</b:First>
          </b:Person>
        </b:NameList>
      </b:Author>
    </b:Author>
    <b:Title>A Turkish Tapestry: the Shakirs of Istanbul</b:Title>
    <b:Year>1994</b:Year>
    <b:City>London</b:City>
    <b:Publisher>Quartet Books</b:Publisher>
    <b:RefOrder>5</b:RefOrder>
  </b:Source>
</b:Sources>
</file>

<file path=customXml/itemProps1.xml><?xml version="1.0" encoding="utf-8"?>
<ds:datastoreItem xmlns:ds="http://schemas.openxmlformats.org/officeDocument/2006/customXml" ds:itemID="{ABE2246D-6229-4B15-8E3B-80AE06462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376</TotalTime>
  <Pages>2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3</cp:revision>
  <dcterms:created xsi:type="dcterms:W3CDTF">2014-08-25T21:15:00Z</dcterms:created>
  <dcterms:modified xsi:type="dcterms:W3CDTF">2014-08-26T03:35:00Z</dcterms:modified>
</cp:coreProperties>
</file>