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687"/>
        <w:gridCol w:w="1296"/>
        <w:gridCol w:w="2071"/>
        <w:gridCol w:w="2548"/>
        <w:gridCol w:w="2640"/>
      </w:tblGrid>
      <w:tr w:rsidR="00222D0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222D0D" w:rsidRPr="00CC586D" w:rsidRDefault="00222D0D" w:rsidP="00222D0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E1AED5BF2C4846A1CD66555B219E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222D0D" w:rsidRPr="00CC586D" w:rsidRDefault="00222D0D" w:rsidP="00222D0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0DD2F27542D64C96D19484771CCBB7"/>
            </w:placeholder>
            <w:text/>
          </w:sdtPr>
          <w:sdtContent>
            <w:tc>
              <w:tcPr>
                <w:tcW w:w="2073" w:type="dxa"/>
              </w:tcPr>
              <w:p w:rsidR="00222D0D" w:rsidRDefault="00222D0D" w:rsidP="00222D0D">
                <w:r>
                  <w:t>Cathy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0FC19B8A045042A65F3A4236C33440"/>
            </w:placeholder>
            <w:text/>
          </w:sdtPr>
          <w:sdtContent>
            <w:tc>
              <w:tcPr>
                <w:tcW w:w="2551" w:type="dxa"/>
              </w:tcPr>
              <w:p w:rsidR="00222D0D" w:rsidRDefault="00222D0D" w:rsidP="00222D0D">
                <w:r>
                  <w:t xml:space="preserve">M.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04681DA3C69B4D9FFE0004D4F904FD"/>
            </w:placeholder>
            <w:text/>
          </w:sdtPr>
          <w:sdtContent>
            <w:tc>
              <w:tcPr>
                <w:tcW w:w="2642" w:type="dxa"/>
              </w:tcPr>
              <w:p w:rsidR="00222D0D" w:rsidRDefault="00222D0D" w:rsidP="00222D0D">
                <w:proofErr w:type="spellStart"/>
                <w:r>
                  <w:t>Waszczuk</w:t>
                </w:r>
                <w:proofErr w:type="spellEnd"/>
              </w:p>
            </w:tc>
          </w:sdtContent>
        </w:sdt>
      </w:tr>
      <w:tr w:rsidR="00222D0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222D0D" w:rsidRPr="001A6A06" w:rsidRDefault="00222D0D" w:rsidP="00222D0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FDEBBF36A201429CBEF1D6B3F09A3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222D0D" w:rsidRDefault="00222D0D" w:rsidP="00222D0D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222D0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222D0D" w:rsidRPr="001A6A06" w:rsidRDefault="00222D0D" w:rsidP="00222D0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E23B0D09E2934B8E919D25853C18E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222D0D" w:rsidRDefault="00222D0D" w:rsidP="00222D0D">
                <w:r>
                  <w:t>Ryerson University</w:t>
                </w:r>
              </w:p>
            </w:tc>
          </w:sdtContent>
        </w:sdt>
      </w:tr>
    </w:tbl>
    <w:p w:rsidR="00222D0D" w:rsidRDefault="00222D0D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22D0D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22D0D" w:rsidRPr="00244BB0" w:rsidRDefault="00222D0D" w:rsidP="00222D0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222D0D">
        <w:tc>
          <w:tcPr>
            <w:tcW w:w="9016" w:type="dxa"/>
            <w:tcMar>
              <w:top w:w="113" w:type="dxa"/>
              <w:bottom w:w="113" w:type="dxa"/>
            </w:tcMar>
          </w:tcPr>
          <w:p w:rsidR="00222D0D" w:rsidRPr="00BC5125" w:rsidRDefault="00222D0D" w:rsidP="00BC5125">
            <w:pPr>
              <w:pStyle w:val="Heading1"/>
              <w:spacing w:line="240" w:lineRule="auto"/>
            </w:pPr>
            <w:r w:rsidRPr="00EF0CB1">
              <w:t>Anderson, Margaret (1886</w:t>
            </w:r>
            <w:r>
              <w:t>–</w:t>
            </w:r>
            <w:r w:rsidRPr="00EF0CB1">
              <w:t>1973)</w:t>
            </w:r>
          </w:p>
        </w:tc>
      </w:tr>
      <w:tr w:rsidR="00222D0D">
        <w:sdt>
          <w:sdtPr>
            <w:alias w:val="Variant headwords"/>
            <w:tag w:val="variantHeadwords"/>
            <w:id w:val="173464402"/>
            <w:placeholder>
              <w:docPart w:val="003848AE3B083D41BCA4FF2776B95B1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2D0D" w:rsidRDefault="00222D0D" w:rsidP="00222D0D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222D0D">
        <w:sdt>
          <w:sdtPr>
            <w:alias w:val="Abstract"/>
            <w:tag w:val="abstract"/>
            <w:id w:val="-635871867"/>
            <w:placeholder>
              <w:docPart w:val="32F19CEA80089547B3D1581360BCEF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2D0D" w:rsidRDefault="00222D0D" w:rsidP="00222D0D">
                <w:r w:rsidRPr="00222D0D">
                  <w:t>A passionate proponent of modernist arts and letters, publisher and author Margaret Caroline Anderson is best known as the intrepid co-editor (with Jane Heap) of one of the era’s most avant-garde literary and arts magazines, The Little Review, which ran from 1914 to 1929, surviving relocations between Chicago, California, New York, and Paris; and as the author of a three-volume autobiography, My Thirty Years’ War (1930), The Fiery Fountains (1951), and The Strange Necessity (1869).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222D0D">
        <w:sdt>
          <w:sdtPr>
            <w:alias w:val="Article text"/>
            <w:tag w:val="articleText"/>
            <w:id w:val="634067588"/>
            <w:placeholder>
              <w:docPart w:val="17FEFB1D9488604DA470DC2DB49256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22D0D" w:rsidRDefault="00222D0D" w:rsidP="00222D0D">
                <w:r>
                  <w:t>A</w:t>
                </w:r>
                <w:r w:rsidRPr="00E976D2">
                  <w:t xml:space="preserve"> </w:t>
                </w:r>
                <w:r>
                  <w:t xml:space="preserve">passionate </w:t>
                </w:r>
                <w:r w:rsidRPr="00E976D2">
                  <w:t>proponent of modernist arts and letters</w:t>
                </w:r>
                <w:r>
                  <w:t>, publisher</w:t>
                </w:r>
                <w:r w:rsidRPr="00E976D2">
                  <w:t xml:space="preserve"> and author Margaret Caroline Anderson </w:t>
                </w:r>
                <w:r>
                  <w:t xml:space="preserve">is best known as the intrepid co-editor (with Jane Heap) of one of the era’s most avant-garde literary and arts magazines, </w:t>
                </w:r>
                <w:r w:rsidRPr="00EF3F16">
                  <w:rPr>
                    <w:i/>
                  </w:rPr>
                  <w:t>The Little Review</w:t>
                </w:r>
                <w:r>
                  <w:rPr>
                    <w:i/>
                  </w:rPr>
                  <w:t>,</w:t>
                </w:r>
                <w:r>
                  <w:t xml:space="preserve"> which ran from 1914 to 1929,</w:t>
                </w:r>
                <w:r w:rsidRPr="00AF14DD">
                  <w:t xml:space="preserve"> </w:t>
                </w:r>
                <w:r>
                  <w:t>surviving</w:t>
                </w:r>
                <w:r w:rsidRPr="00E976D2">
                  <w:t xml:space="preserve"> relocat</w:t>
                </w:r>
                <w:r>
                  <w:t>ions</w:t>
                </w:r>
                <w:r w:rsidRPr="00E976D2">
                  <w:t xml:space="preserve"> </w:t>
                </w:r>
                <w:r>
                  <w:t>between</w:t>
                </w:r>
                <w:r w:rsidRPr="00E976D2">
                  <w:t xml:space="preserve"> Chicago</w:t>
                </w:r>
                <w:r>
                  <w:t>,</w:t>
                </w:r>
                <w:r w:rsidRPr="00E976D2">
                  <w:t xml:space="preserve"> California</w:t>
                </w:r>
                <w:r>
                  <w:t>,</w:t>
                </w:r>
                <w:r w:rsidRPr="00E976D2">
                  <w:t xml:space="preserve"> </w:t>
                </w:r>
                <w:r w:rsidRPr="00E573F1">
                  <w:t>New York</w:t>
                </w:r>
                <w:r>
                  <w:t>,</w:t>
                </w:r>
                <w:r w:rsidRPr="00E573F1">
                  <w:t xml:space="preserve"> and</w:t>
                </w:r>
                <w:r w:rsidRPr="00E976D2">
                  <w:t xml:space="preserve"> Paris</w:t>
                </w:r>
                <w:r>
                  <w:t xml:space="preserve">; and as the author of a three-volume autobiography, </w:t>
                </w:r>
                <w:r w:rsidRPr="00EF3F16">
                  <w:rPr>
                    <w:i/>
                  </w:rPr>
                  <w:t>My Thirty Years’ War</w:t>
                </w:r>
                <w:r>
                  <w:t xml:space="preserve"> (1930), </w:t>
                </w:r>
                <w:r w:rsidRPr="00EF3F16">
                  <w:rPr>
                    <w:i/>
                  </w:rPr>
                  <w:t>The Fiery Fountains</w:t>
                </w:r>
                <w:r>
                  <w:t xml:space="preserve"> (1951), and </w:t>
                </w:r>
                <w:r w:rsidRPr="00EF3F16">
                  <w:rPr>
                    <w:i/>
                  </w:rPr>
                  <w:t>The Strange Necessity</w:t>
                </w:r>
                <w:r>
                  <w:t xml:space="preserve"> (1869). </w:t>
                </w:r>
                <w:r w:rsidRPr="00E976D2">
                  <w:t>Born in Indianapolis</w:t>
                </w:r>
                <w:r>
                  <w:t xml:space="preserve">, Indiana, </w:t>
                </w:r>
                <w:r w:rsidRPr="00E976D2">
                  <w:t xml:space="preserve">Anderson </w:t>
                </w:r>
                <w:r>
                  <w:t xml:space="preserve">rebelled against her bourgeois upbringing and </w:t>
                </w:r>
                <w:r w:rsidRPr="00E976D2">
                  <w:t>moved to Chicago in 1908</w:t>
                </w:r>
                <w:r>
                  <w:t xml:space="preserve">, where she worked </w:t>
                </w:r>
                <w:r w:rsidRPr="00D16D52">
                  <w:t xml:space="preserve">at the </w:t>
                </w:r>
                <w:r w:rsidRPr="00D16D52">
                  <w:rPr>
                    <w:i/>
                  </w:rPr>
                  <w:t>Friday Literary Review</w:t>
                </w:r>
                <w:r w:rsidRPr="00D16D52">
                  <w:t xml:space="preserve">, a supplement to </w:t>
                </w:r>
                <w:r>
                  <w:t xml:space="preserve">the </w:t>
                </w:r>
                <w:r w:rsidRPr="00D16D52">
                  <w:rPr>
                    <w:i/>
                  </w:rPr>
                  <w:t>Chicago Evening Post</w:t>
                </w:r>
                <w:r w:rsidRPr="00D16D52">
                  <w:t>, writing literary reviews under the editorial supervision of critic</w:t>
                </w:r>
                <w:r>
                  <w:t xml:space="preserve"> and</w:t>
                </w:r>
                <w:r w:rsidRPr="00D16D52">
                  <w:t xml:space="preserve"> socialist </w:t>
                </w:r>
                <w:r w:rsidRPr="00E976D2">
                  <w:t>Floyd Dell (1887</w:t>
                </w:r>
                <w:r>
                  <w:t>–</w:t>
                </w:r>
                <w:r w:rsidRPr="00E976D2">
                  <w:t>1969)</w:t>
                </w:r>
                <w:r>
                  <w:t xml:space="preserve">. She launched </w:t>
                </w:r>
                <w:r w:rsidRPr="00E976D2">
                  <w:rPr>
                    <w:i/>
                  </w:rPr>
                  <w:t>The Little Review</w:t>
                </w:r>
                <w:r>
                  <w:t xml:space="preserve"> </w:t>
                </w:r>
                <w:r w:rsidRPr="00E976D2">
                  <w:t>in March 1914</w:t>
                </w:r>
                <w:r>
                  <w:t>, and was joined by H</w:t>
                </w:r>
                <w:r w:rsidRPr="00E976D2">
                  <w:t>eap (1883</w:t>
                </w:r>
                <w:r>
                  <w:t>–</w:t>
                </w:r>
                <w:r w:rsidRPr="00E976D2">
                  <w:t>1964) in 1916</w:t>
                </w:r>
                <w:r>
                  <w:t>.</w:t>
                </w:r>
                <w:r w:rsidRPr="00E976D2">
                  <w:t xml:space="preserve"> </w:t>
                </w:r>
                <w:r>
                  <w:t>T</w:t>
                </w:r>
                <w:r w:rsidRPr="00E976D2">
                  <w:t>he</w:t>
                </w:r>
                <w:r>
                  <w:t xml:space="preserve">ir </w:t>
                </w:r>
                <w:r w:rsidRPr="00E976D2">
                  <w:t xml:space="preserve">domestic </w:t>
                </w:r>
                <w:r>
                  <w:t xml:space="preserve">and professional </w:t>
                </w:r>
                <w:r w:rsidRPr="00E976D2">
                  <w:t>partners</w:t>
                </w:r>
                <w:r>
                  <w:t xml:space="preserve">hip, which lasted until </w:t>
                </w:r>
                <w:r w:rsidRPr="00E976D2">
                  <w:t>1923</w:t>
                </w:r>
                <w:r>
                  <w:t xml:space="preserve">, energized the modernist movement by giving a significant platform to American and international figures, such as Ernest Hemingway, Ezra Pound, Francis </w:t>
                </w:r>
                <w:proofErr w:type="spellStart"/>
                <w:r>
                  <w:t>Picabia</w:t>
                </w:r>
                <w:proofErr w:type="spellEnd"/>
                <w:r>
                  <w:t>, and William Butler Yeats, but also to women writers, such as Mary Butts, Elsa von Freytag-</w:t>
                </w:r>
                <w:proofErr w:type="spellStart"/>
                <w:r>
                  <w:t>Loringhoven</w:t>
                </w:r>
                <w:proofErr w:type="spellEnd"/>
                <w:r>
                  <w:t>, Mina Loy, and Dorothy Richardson. A</w:t>
                </w:r>
                <w:r w:rsidR="00ED6F91">
                  <w:t xml:space="preserve">s </w:t>
                </w:r>
                <w:proofErr w:type="spellStart"/>
                <w:r w:rsidR="00ED6F91">
                  <w:t>Wojcik</w:t>
                </w:r>
                <w:proofErr w:type="spellEnd"/>
                <w:r w:rsidR="00ED6F91">
                  <w:t xml:space="preserve"> observes, the editors ‘</w:t>
                </w:r>
                <w:r w:rsidRPr="00D16D52">
                  <w:t xml:space="preserve">not only had a talent for publishing </w:t>
                </w:r>
                <w:r w:rsidRPr="00E976D2">
                  <w:t>authors who would become</w:t>
                </w:r>
                <w:r w:rsidRPr="00D16D52">
                  <w:t xml:space="preserve"> canonical within </w:t>
                </w:r>
                <w:r>
                  <w:t>[twentieth]</w:t>
                </w:r>
                <w:r w:rsidRPr="00D16D52">
                  <w:t>-century literature, but for ensuring they faced a receptive public</w:t>
                </w:r>
                <w:r w:rsidR="00ED6F91">
                  <w:t>’</w:t>
                </w:r>
                <w:sdt>
                  <w:sdtPr>
                    <w:id w:val="124708398"/>
                    <w:citation/>
                  </w:sdtPr>
                  <w:sdtContent>
                    <w:r w:rsidR="009A65F7">
                      <w:fldChar w:fldCharType="begin"/>
                    </w:r>
                    <w:r w:rsidR="00E6538A">
                      <w:rPr>
                        <w:lang w:val="en-US"/>
                      </w:rPr>
                      <w:instrText xml:space="preserve"> CITATION Woj11 \l 1033  </w:instrText>
                    </w:r>
                    <w:r w:rsidR="009A65F7">
                      <w:fldChar w:fldCharType="separate"/>
                    </w:r>
                    <w:r w:rsidR="00E6538A">
                      <w:rPr>
                        <w:noProof/>
                        <w:lang w:val="en-US"/>
                      </w:rPr>
                      <w:t xml:space="preserve"> </w:t>
                    </w:r>
                    <w:r w:rsidR="00E6538A" w:rsidRPr="00E6538A">
                      <w:rPr>
                        <w:noProof/>
                        <w:lang w:val="en-US"/>
                      </w:rPr>
                      <w:t>(Wojcik, "No Compromise with the Public Taste"?: Women, Publishing, and the Cultivation of Transatlantic Modernism)</w:t>
                    </w:r>
                    <w:r w:rsidR="009A65F7">
                      <w:fldChar w:fldCharType="end"/>
                    </w:r>
                  </w:sdtContent>
                </w:sdt>
                <w:r>
                  <w:t xml:space="preserve">; they did so through high-spirited conversation and debate. </w:t>
                </w:r>
              </w:p>
              <w:p w:rsidR="00222D0D" w:rsidRDefault="00222D0D" w:rsidP="00222D0D">
                <w:r w:rsidRPr="00E976D2">
                  <w:t>Despite financial hardships, including the withdrawal of advertising revenue due to Anderson’s affiliation with anarchist dissident Emma Goldman</w:t>
                </w:r>
                <w:r>
                  <w:t>,</w:t>
                </w:r>
                <w:r w:rsidRPr="00E976D2">
                  <w:t xml:space="preserve"> Anderson</w:t>
                </w:r>
                <w:r>
                  <w:t xml:space="preserve"> and</w:t>
                </w:r>
                <w:r w:rsidRPr="00E976D2">
                  <w:t xml:space="preserve"> Heap</w:t>
                </w:r>
                <w:r>
                  <w:t xml:space="preserve"> (supported by foreign editors, notably </w:t>
                </w:r>
                <w:r w:rsidRPr="00E976D2">
                  <w:t xml:space="preserve">Pound </w:t>
                </w:r>
                <w:r>
                  <w:t>who j</w:t>
                </w:r>
                <w:r w:rsidRPr="00E976D2">
                  <w:t xml:space="preserve">oined the </w:t>
                </w:r>
                <w:r>
                  <w:rPr>
                    <w:i/>
                  </w:rPr>
                  <w:t xml:space="preserve">Little </w:t>
                </w:r>
                <w:r w:rsidRPr="004470F2">
                  <w:rPr>
                    <w:i/>
                  </w:rPr>
                  <w:t>Review</w:t>
                </w:r>
                <w:r>
                  <w:t xml:space="preserve">’s masthead </w:t>
                </w:r>
                <w:r w:rsidRPr="00EA5A72">
                  <w:t>as</w:t>
                </w:r>
                <w:r w:rsidRPr="00E976D2">
                  <w:t xml:space="preserve"> ‘Foreign Editor’ </w:t>
                </w:r>
                <w:r>
                  <w:t xml:space="preserve">from </w:t>
                </w:r>
                <w:r w:rsidRPr="00E976D2">
                  <w:t>1917</w:t>
                </w:r>
                <w:r>
                  <w:t xml:space="preserve"> to 1919) </w:t>
                </w:r>
                <w:r w:rsidRPr="00E976D2">
                  <w:t xml:space="preserve">worked formidably under the publication’s pugilistic slogan </w:t>
                </w:r>
                <w:r w:rsidR="00ED6F91">
                  <w:t>‘</w:t>
                </w:r>
                <w:r w:rsidRPr="00E976D2">
                  <w:t>Making No Comprise with the Public Taste</w:t>
                </w:r>
                <w:r w:rsidR="00ED6F91">
                  <w:t>,’</w:t>
                </w:r>
                <w:r>
                  <w:t xml:space="preserve"> which announced</w:t>
                </w:r>
                <w:r w:rsidRPr="00E976D2">
                  <w:t xml:space="preserve"> the editors’ commitment to radical and experimental avant-garde literature. </w:t>
                </w:r>
                <w:r>
                  <w:t xml:space="preserve">Nevertheless, this editorial ethos proved sufficiently controversial when </w:t>
                </w:r>
                <w:r w:rsidRPr="00D16D52">
                  <w:t>the</w:t>
                </w:r>
                <w:r w:rsidRPr="00EF0CB1">
                  <w:rPr>
                    <w:i/>
                  </w:rPr>
                  <w:t xml:space="preserve"> Little Review</w:t>
                </w:r>
                <w:r w:rsidRPr="00EF0CB1">
                  <w:t xml:space="preserve"> serialized James Joyce’s </w:t>
                </w:r>
                <w:r w:rsidRPr="00EF0CB1">
                  <w:rPr>
                    <w:i/>
                  </w:rPr>
                  <w:t xml:space="preserve">Ulysses </w:t>
                </w:r>
                <w:r>
                  <w:t xml:space="preserve">(1922) </w:t>
                </w:r>
                <w:r w:rsidRPr="00EF0CB1">
                  <w:t>between 1918</w:t>
                </w:r>
                <w:r>
                  <w:t>–</w:t>
                </w:r>
                <w:r w:rsidRPr="00EF0CB1">
                  <w:t>1920</w:t>
                </w:r>
                <w:r>
                  <w:t xml:space="preserve">: four separate issues of the journal were </w:t>
                </w:r>
                <w:r w:rsidRPr="00EF0CB1">
                  <w:t>seized and destroyed</w:t>
                </w:r>
                <w:r>
                  <w:t xml:space="preserve"> by the Post Office after having been</w:t>
                </w:r>
                <w:r w:rsidRPr="00EF0CB1">
                  <w:t xml:space="preserve"> </w:t>
                </w:r>
                <w:r>
                  <w:t>deemed ‘obscene.’</w:t>
                </w:r>
                <w:r w:rsidRPr="00EF0CB1">
                  <w:t xml:space="preserve"> </w:t>
                </w:r>
                <w:r>
                  <w:t>Upon publication of the ‘</w:t>
                </w:r>
                <w:proofErr w:type="spellStart"/>
                <w:r>
                  <w:t>Nausicaa</w:t>
                </w:r>
                <w:proofErr w:type="spellEnd"/>
                <w:r>
                  <w:t>’ episode in 1920, legal proceedings led by John Sumner (1876–1971), then secretary of the New York Society for the Suppression of Vice, were brought against Anderson and Heap. They</w:t>
                </w:r>
                <w:r w:rsidRPr="00EF0CB1">
                  <w:t xml:space="preserve"> were </w:t>
                </w:r>
                <w:r>
                  <w:t xml:space="preserve">tried for and </w:t>
                </w:r>
                <w:r w:rsidRPr="00EF0CB1">
                  <w:t>convicted of obscenities charges, despite art patron John Quinn’s (1870</w:t>
                </w:r>
                <w:r>
                  <w:t>–</w:t>
                </w:r>
                <w:r w:rsidRPr="00EF0CB1">
                  <w:t>1924) legal representation</w:t>
                </w:r>
                <w:r>
                  <w:t>. Anderson’s response to the ‘farce’ and her reticence during the trial is chronicled in</w:t>
                </w:r>
                <w:r w:rsidRPr="00D16D52">
                  <w:t xml:space="preserve"> </w:t>
                </w:r>
                <w:r>
                  <w:t>the</w:t>
                </w:r>
                <w:r>
                  <w:rPr>
                    <w:i/>
                  </w:rPr>
                  <w:t xml:space="preserve"> Little Review </w:t>
                </w:r>
                <w:r>
                  <w:t xml:space="preserve">(1921) in an impassioned and vituperative account of the affair entitled ‘“Ulysses” in Court’. After their separation in </w:t>
                </w:r>
                <w:r w:rsidRPr="00EF0CB1">
                  <w:t>1923</w:t>
                </w:r>
                <w:r>
                  <w:t>,</w:t>
                </w:r>
                <w:r w:rsidRPr="00EF0CB1">
                  <w:t xml:space="preserve"> Heap continued </w:t>
                </w:r>
                <w:r>
                  <w:t xml:space="preserve">to publish </w:t>
                </w:r>
                <w:r w:rsidRPr="00EF0CB1">
                  <w:rPr>
                    <w:i/>
                  </w:rPr>
                  <w:t>The Little Review</w:t>
                </w:r>
                <w:r>
                  <w:t xml:space="preserve"> until</w:t>
                </w:r>
                <w:r w:rsidRPr="00EF0CB1">
                  <w:t xml:space="preserve"> 1926. A final issue was released in 1929.</w:t>
                </w:r>
                <w:r>
                  <w:t xml:space="preserve"> </w:t>
                </w:r>
                <w:r w:rsidRPr="00EF0CB1">
                  <w:t xml:space="preserve"> </w:t>
                </w:r>
              </w:p>
              <w:p w:rsidR="003909B0" w:rsidRDefault="00222D0D" w:rsidP="0034702D">
                <w:r>
                  <w:t xml:space="preserve">Anderson’s </w:t>
                </w:r>
                <w:r w:rsidRPr="00EF3F16">
                  <w:rPr>
                    <w:i/>
                  </w:rPr>
                  <w:t>My Thirty Years’ War</w:t>
                </w:r>
                <w:r>
                  <w:t xml:space="preserve"> deftly </w:t>
                </w:r>
                <w:r w:rsidRPr="00E976D2">
                  <w:t>stage</w:t>
                </w:r>
                <w:r>
                  <w:t>s</w:t>
                </w:r>
                <w:r w:rsidRPr="00E976D2">
                  <w:t xml:space="preserve"> the crucial, strenuous</w:t>
                </w:r>
                <w:r>
                  <w:t>—</w:t>
                </w:r>
                <w:r w:rsidRPr="00E976D2">
                  <w:t>and under-acknowledged</w:t>
                </w:r>
                <w:r>
                  <w:t>—</w:t>
                </w:r>
                <w:r w:rsidRPr="00E976D2">
                  <w:t>work of female publishers</w:t>
                </w:r>
                <w:r>
                  <w:t>. In it, Anderson</w:t>
                </w:r>
                <w:r w:rsidRPr="00E573F1">
                  <w:t xml:space="preserve"> frequently l</w:t>
                </w:r>
                <w:r w:rsidRPr="00E976D2">
                  <w:t>ink</w:t>
                </w:r>
                <w:r>
                  <w:t>s</w:t>
                </w:r>
                <w:r w:rsidRPr="00E976D2">
                  <w:t xml:space="preserve"> the </w:t>
                </w:r>
                <w:r>
                  <w:t>business</w:t>
                </w:r>
                <w:r w:rsidRPr="00E976D2">
                  <w:t xml:space="preserve"> of the magazine </w:t>
                </w:r>
                <w:r>
                  <w:t>with</w:t>
                </w:r>
                <w:r w:rsidRPr="00E976D2">
                  <w:t xml:space="preserve"> the domestic spa</w:t>
                </w:r>
                <w:r w:rsidRPr="00E573F1">
                  <w:t xml:space="preserve">ces </w:t>
                </w:r>
                <w:r>
                  <w:t xml:space="preserve">she </w:t>
                </w:r>
                <w:r w:rsidRPr="00E573F1">
                  <w:t>shared</w:t>
                </w:r>
                <w:r>
                  <w:t xml:space="preserve"> with</w:t>
                </w:r>
                <w:r w:rsidRPr="00E976D2">
                  <w:t xml:space="preserve"> Heap</w:t>
                </w:r>
                <w:r>
                  <w:t>.</w:t>
                </w:r>
                <w:r w:rsidRPr="00E976D2">
                  <w:t xml:space="preserve"> </w:t>
                </w:r>
                <w:r>
                  <w:t>Each of these spaces, which Anderson herself ‘edited’ (58), invariably completed by the addition of a (borrowed) Mason and Hamlin piano (as Anderson was a skilled pianist and espoused a demonstrable preference for Mason and Hamlin models), would</w:t>
                </w:r>
                <w:r w:rsidRPr="00E573F1">
                  <w:t xml:space="preserve"> serve</w:t>
                </w:r>
                <w:r w:rsidRPr="00E976D2">
                  <w:t xml:space="preserve"> as </w:t>
                </w:r>
                <w:r>
                  <w:t xml:space="preserve">the </w:t>
                </w:r>
                <w:r w:rsidRPr="00E976D2">
                  <w:rPr>
                    <w:i/>
                  </w:rPr>
                  <w:t>de facto</w:t>
                </w:r>
                <w:r w:rsidRPr="00E976D2">
                  <w:t xml:space="preserve"> editorial offices for the </w:t>
                </w:r>
                <w:r w:rsidRPr="00E976D2">
                  <w:rPr>
                    <w:i/>
                  </w:rPr>
                  <w:t>Little Review</w:t>
                </w:r>
                <w:r>
                  <w:t xml:space="preserve">. </w:t>
                </w:r>
                <w:r w:rsidRPr="00EF0CB1">
                  <w:t xml:space="preserve">Anderson’s later life was marked by her study of George </w:t>
                </w:r>
                <w:proofErr w:type="spellStart"/>
                <w:r w:rsidRPr="00EF0CB1">
                  <w:t>Ivanovich</w:t>
                </w:r>
                <w:proofErr w:type="spellEnd"/>
                <w:r w:rsidRPr="00EF0CB1">
                  <w:t xml:space="preserve"> </w:t>
                </w:r>
                <w:proofErr w:type="spellStart"/>
                <w:r w:rsidRPr="00EF0CB1">
                  <w:t>Gurdjieff</w:t>
                </w:r>
                <w:proofErr w:type="spellEnd"/>
                <w:r w:rsidRPr="00EF0CB1">
                  <w:t xml:space="preserve"> (1866</w:t>
                </w:r>
                <w:r>
                  <w:t>–</w:t>
                </w:r>
                <w:r w:rsidRPr="00EF0CB1">
                  <w:t>1949), about whom she taught and wrote until her death in 1973.</w:t>
                </w:r>
                <w:r>
                  <w:t xml:space="preserve"> She lived with French opera singer Georgette Leblanc (1875–1941) until the singer’s death in 1941. </w:t>
                </w:r>
              </w:p>
              <w:p w:rsidR="003909B0" w:rsidRDefault="003909B0" w:rsidP="003909B0">
                <w:pPr>
                  <w:keepNext/>
                </w:pPr>
                <w:r>
                  <w:t>File: andersonmargaretimage1.jpg</w:t>
                </w:r>
              </w:p>
              <w:p w:rsidR="003909B0" w:rsidRDefault="003909B0" w:rsidP="003909B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(N. D.) Margaret Anderson, photograph, </w:t>
                </w:r>
                <w:r>
                  <w:rPr>
                    <w:i/>
                  </w:rPr>
                  <w:t>The Little Review</w:t>
                </w:r>
                <w:r>
                  <w:t xml:space="preserve"> Archives, University of Wisconsin, Milwaukee. Reproduced as fig 8.3 in Platt, S.N. (1990).</w:t>
                </w:r>
              </w:p>
              <w:p w:rsidR="0034702D" w:rsidRPr="003909B0" w:rsidRDefault="003909B0" w:rsidP="003909B0">
                <w:r w:rsidRPr="00EF0CB1">
                  <w:t xml:space="preserve">Reproduction and Permissions information can be found at </w:t>
                </w:r>
                <w:hyperlink r:id="rId8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http://bit.ly/NSDClM</w:t>
                  </w:r>
                </w:hyperlink>
              </w:p>
              <w:p w:rsidR="0034702D" w:rsidRPr="00EF0CB1" w:rsidRDefault="0034702D" w:rsidP="0034702D">
                <w:pPr>
                  <w:pStyle w:val="Heading2"/>
                </w:pPr>
                <w:r w:rsidRPr="00EF0CB1">
                  <w:t>List of works</w:t>
                </w:r>
              </w:p>
              <w:p w:rsidR="0034702D" w:rsidRPr="00EF0CB1" w:rsidRDefault="0034702D" w:rsidP="0034702D">
                <w:r w:rsidRPr="00EF0CB1">
                  <w:t xml:space="preserve">(Digitized issues of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(</w:t>
                </w:r>
                <w:proofErr w:type="spellStart"/>
                <w:r w:rsidRPr="00EF0CB1">
                  <w:t>vols</w:t>
                </w:r>
                <w:proofErr w:type="spellEnd"/>
                <w:r w:rsidRPr="00EF0CB1">
                  <w:t xml:space="preserve"> 1</w:t>
                </w:r>
                <w:r>
                  <w:t>–</w:t>
                </w:r>
                <w:r w:rsidRPr="00EF0CB1">
                  <w:t>9 [1914</w:t>
                </w:r>
                <w:r>
                  <w:t>–</w:t>
                </w:r>
                <w:r w:rsidRPr="00EF0CB1">
                  <w:t>1922]) have been made available through the Modernist Journals Project, a joint project of Brown University and The University of Tulsa &lt;</w:t>
                </w:r>
                <w:hyperlink r:id="rId9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http://bit.ly/KUadKi</w:t>
                  </w:r>
                </w:hyperlink>
                <w:r w:rsidRPr="00EF0CB1">
                  <w:t xml:space="preserve">&gt;. Margaret Anderson’s correspondence is largely unpreserved, but the largest cache can be found amongst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Records, which reside at the University of Wisconsin-Milwaukee Archives &lt;</w:t>
                </w:r>
                <w:hyperlink r:id="rId10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http://bit.ly/MQjljJ</w:t>
                  </w:r>
                </w:hyperlink>
                <w:r w:rsidRPr="00EF0CB1">
                  <w:t>&gt;.)</w:t>
                </w:r>
              </w:p>
              <w:p w:rsidR="0034702D" w:rsidRDefault="0034702D" w:rsidP="0034702D">
                <w:r w:rsidRPr="00EF0CB1">
                  <w:t xml:space="preserve">Anderson, M. (1930) </w:t>
                </w:r>
                <w:r w:rsidRPr="00EF0CB1">
                  <w:rPr>
                    <w:i/>
                  </w:rPr>
                  <w:t>My Thirty Years’ War</w:t>
                </w:r>
                <w:r w:rsidRPr="00EF0CB1">
                  <w:t xml:space="preserve">, New York: </w:t>
                </w:r>
                <w:proofErr w:type="spellStart"/>
                <w:r w:rsidRPr="00EF0CB1">
                  <w:t>Covici</w:t>
                </w:r>
                <w:proofErr w:type="spellEnd"/>
                <w:r w:rsidRPr="00EF0CB1">
                  <w:t xml:space="preserve">, Fried. (E-book available through </w:t>
                </w:r>
                <w:proofErr w:type="spellStart"/>
                <w:r w:rsidRPr="00EF0CB1">
                  <w:t>HathiTrust</w:t>
                </w:r>
                <w:proofErr w:type="spellEnd"/>
                <w:r w:rsidRPr="00EF0CB1">
                  <w:t xml:space="preserve"> Digital Library: &lt;</w:t>
                </w:r>
                <w:hyperlink r:id="rId11" w:history="1">
                  <w:r w:rsidRPr="00EF0CB1">
                    <w:rPr>
                      <w:rStyle w:val="Hyperlink"/>
                      <w:rFonts w:ascii="Times New Roman" w:hAnsi="Times New Roman"/>
                      <w:sz w:val="24"/>
                      <w:szCs w:val="24"/>
                    </w:rPr>
                    <w:t>http://bit.ly/MQk8RN</w:t>
                  </w:r>
                </w:hyperlink>
                <w:r w:rsidRPr="00EF0CB1">
                  <w:t>&gt;)</w:t>
                </w:r>
              </w:p>
              <w:p w:rsidR="0034702D" w:rsidRPr="00EF0CB1" w:rsidRDefault="0034702D" w:rsidP="0034702D">
                <w:r>
                  <w:t xml:space="preserve">------ (1921) ‘“Ulysses” in Court’, </w:t>
                </w:r>
                <w:r w:rsidRPr="00EF0CB1">
                  <w:rPr>
                    <w:i/>
                  </w:rPr>
                  <w:t>The Little Review</w:t>
                </w:r>
                <w:r w:rsidRPr="00EF0CB1">
                  <w:t xml:space="preserve"> 7 (4): 22</w:t>
                </w:r>
                <w:r>
                  <w:t>–</w:t>
                </w:r>
                <w:r w:rsidRPr="00EF0CB1">
                  <w:t>25</w:t>
                </w:r>
                <w:r>
                  <w:t>.</w:t>
                </w:r>
              </w:p>
              <w:p w:rsidR="0034702D" w:rsidRPr="00EF0CB1" w:rsidRDefault="0034702D" w:rsidP="0034702D">
                <w:r w:rsidRPr="00EF0CB1">
                  <w:t xml:space="preserve">------ (1951) </w:t>
                </w:r>
                <w:r w:rsidRPr="00EF0CB1">
                  <w:rPr>
                    <w:i/>
                  </w:rPr>
                  <w:t>The Fiery Fountains</w:t>
                </w:r>
                <w:r w:rsidRPr="00EF0CB1">
                  <w:t>, New York: Hermitage House</w:t>
                </w:r>
              </w:p>
              <w:p w:rsidR="0034702D" w:rsidRPr="00EF0CB1" w:rsidRDefault="0034702D" w:rsidP="0034702D">
                <w:r w:rsidRPr="00EF0CB1">
                  <w:t xml:space="preserve">------ (1962) </w:t>
                </w:r>
                <w:r w:rsidRPr="00EF0CB1">
                  <w:rPr>
                    <w:i/>
                  </w:rPr>
                  <w:t xml:space="preserve">The Unknowable </w:t>
                </w:r>
                <w:proofErr w:type="spellStart"/>
                <w:r w:rsidRPr="00EF0CB1">
                  <w:rPr>
                    <w:i/>
                  </w:rPr>
                  <w:t>Gurdjieff</w:t>
                </w:r>
                <w:proofErr w:type="spellEnd"/>
                <w:r w:rsidRPr="00EF0CB1">
                  <w:t xml:space="preserve">, London: </w:t>
                </w:r>
                <w:proofErr w:type="spellStart"/>
                <w:r w:rsidRPr="00EF0CB1">
                  <w:t>Routledge</w:t>
                </w:r>
                <w:proofErr w:type="spellEnd"/>
                <w:r w:rsidRPr="00EF0CB1">
                  <w:t xml:space="preserve"> &amp; </w:t>
                </w:r>
                <w:proofErr w:type="spellStart"/>
                <w:r w:rsidRPr="00EF0CB1">
                  <w:t>Kegan</w:t>
                </w:r>
                <w:proofErr w:type="spellEnd"/>
                <w:r w:rsidRPr="00EF0CB1">
                  <w:t xml:space="preserve"> Paul</w:t>
                </w:r>
              </w:p>
              <w:p w:rsidR="0034702D" w:rsidRPr="00EF0CB1" w:rsidRDefault="0034702D" w:rsidP="0034702D">
                <w:r w:rsidRPr="00EF0CB1">
                  <w:t xml:space="preserve">------ (1969) </w:t>
                </w:r>
                <w:r w:rsidRPr="00EF0CB1">
                  <w:rPr>
                    <w:i/>
                  </w:rPr>
                  <w:t>The Strange Necessity</w:t>
                </w:r>
                <w:r w:rsidRPr="00EF0CB1">
                  <w:t>, New York: Horizon Press.</w:t>
                </w:r>
              </w:p>
              <w:p w:rsidR="00222D0D" w:rsidRDefault="0034702D" w:rsidP="0034702D">
                <w:r w:rsidRPr="00EF0CB1">
                  <w:t xml:space="preserve">------(1996) </w:t>
                </w:r>
                <w:r w:rsidRPr="00EF0CB1">
                  <w:rPr>
                    <w:i/>
                  </w:rPr>
                  <w:t>Forbidden Fires</w:t>
                </w:r>
                <w:r w:rsidRPr="00EF0CB1">
                  <w:t xml:space="preserve">, </w:t>
                </w:r>
                <w:r>
                  <w:t>(</w:t>
                </w:r>
                <w:r w:rsidRPr="00EF0CB1">
                  <w:t>ed.</w:t>
                </w:r>
                <w:r>
                  <w:t>)</w:t>
                </w:r>
                <w:r w:rsidRPr="00EF0CB1">
                  <w:t xml:space="preserve"> M. Hills, Tallahassee: Naiad.</w:t>
                </w:r>
              </w:p>
            </w:tc>
          </w:sdtContent>
        </w:sdt>
      </w:tr>
      <w:tr w:rsidR="00222D0D">
        <w:tc>
          <w:tcPr>
            <w:tcW w:w="9016" w:type="dxa"/>
          </w:tcPr>
          <w:p w:rsidR="00222D0D" w:rsidRDefault="00222D0D" w:rsidP="00222D0D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:rsidR="00110837" w:rsidRDefault="009A65F7" w:rsidP="00110837">
                <w:pPr>
                  <w:spacing w:line="240" w:lineRule="auto"/>
                </w:pPr>
                <w:sdt>
                  <w:sdtPr>
                    <w:id w:val="124708439"/>
                    <w:citation/>
                  </w:sdtPr>
                  <w:sdtContent>
                    <w:r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Mar95 \l 1033  </w:instrText>
                    </w:r>
                    <w:r>
                      <w:fldChar w:fldCharType="separate"/>
                    </w:r>
                    <w:r w:rsidR="00110837">
                      <w:rPr>
                        <w:noProof/>
                        <w:lang w:val="en-US"/>
                      </w:rPr>
                      <w:t xml:space="preserve"> </w:t>
                    </w:r>
                    <w:r w:rsidR="00110837" w:rsidRPr="00110837">
                      <w:rPr>
                        <w:noProof/>
                        <w:lang w:val="en-US"/>
                      </w:rPr>
                      <w:t>(Marek)</w:t>
                    </w:r>
                    <w:r>
                      <w:fldChar w:fldCharType="end"/>
                    </w:r>
                  </w:sdtContent>
                </w:sdt>
              </w:p>
              <w:p w:rsidR="00110837" w:rsidRDefault="00110837" w:rsidP="00110837">
                <w:pPr>
                  <w:spacing w:line="240" w:lineRule="auto"/>
                </w:pPr>
              </w:p>
              <w:p w:rsidR="00110837" w:rsidRDefault="009A65F7" w:rsidP="00110837">
                <w:pPr>
                  <w:spacing w:line="240" w:lineRule="auto"/>
                </w:pPr>
                <w:sdt>
                  <w:sdtPr>
                    <w:id w:val="124708450"/>
                    <w:citation/>
                  </w:sdtPr>
                  <w:sdtContent>
                    <w:r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Pla90 \l 1033 </w:instrText>
                    </w:r>
                    <w:r>
                      <w:fldChar w:fldCharType="separate"/>
                    </w:r>
                    <w:r w:rsidR="00110837" w:rsidRPr="00110837">
                      <w:rPr>
                        <w:noProof/>
                        <w:lang w:val="en-US"/>
                      </w:rPr>
                      <w:t>(Platt)</w:t>
                    </w:r>
                    <w:r>
                      <w:fldChar w:fldCharType="end"/>
                    </w:r>
                  </w:sdtContent>
                </w:sdt>
              </w:p>
              <w:p w:rsidR="00110837" w:rsidRDefault="00110837" w:rsidP="00110837">
                <w:pPr>
                  <w:spacing w:line="240" w:lineRule="auto"/>
                </w:pPr>
              </w:p>
              <w:p w:rsidR="00110837" w:rsidRDefault="009A65F7" w:rsidP="00110837">
                <w:sdt>
                  <w:sdtPr>
                    <w:id w:val="124708462"/>
                    <w:citation/>
                  </w:sdtPr>
                  <w:sdtContent>
                    <w:r>
                      <w:fldChar w:fldCharType="begin"/>
                    </w:r>
                    <w:r w:rsidR="00110837">
                      <w:rPr>
                        <w:lang w:val="en-US"/>
                      </w:rPr>
                      <w:instrText xml:space="preserve"> CITATION Sco88 \l 1033 </w:instrText>
                    </w:r>
                    <w:r>
                      <w:fldChar w:fldCharType="separate"/>
                    </w:r>
                    <w:r w:rsidR="00110837" w:rsidRPr="00110837">
                      <w:rPr>
                        <w:noProof/>
                        <w:lang w:val="en-US"/>
                      </w:rPr>
                      <w:t>(Scott, Friedman and Bryer)</w:t>
                    </w:r>
                    <w:r>
                      <w:fldChar w:fldCharType="end"/>
                    </w:r>
                  </w:sdtContent>
                </w:sdt>
              </w:p>
              <w:p w:rsidR="00E6538A" w:rsidRDefault="009A65F7" w:rsidP="00110837"/>
            </w:sdtContent>
          </w:sdt>
          <w:p w:rsidR="00E6538A" w:rsidRDefault="009A65F7" w:rsidP="00110837">
            <w:sdt>
              <w:sdtPr>
                <w:id w:val="124708463"/>
                <w:citation/>
              </w:sdtPr>
              <w:sdtContent>
                <w:r>
                  <w:fldChar w:fldCharType="begin"/>
                </w:r>
                <w:r w:rsidR="00E6538A">
                  <w:rPr>
                    <w:lang w:val="en-US"/>
                  </w:rPr>
                  <w:instrText xml:space="preserve"> CITATION Van99 \l 1033 </w:instrText>
                </w:r>
                <w:r>
                  <w:fldChar w:fldCharType="separate"/>
                </w:r>
                <w:r w:rsidR="00E6538A" w:rsidRPr="00E6538A">
                  <w:rPr>
                    <w:noProof/>
                    <w:lang w:val="en-US"/>
                  </w:rPr>
                  <w:t>(Van Gessel)</w:t>
                </w:r>
                <w:r>
                  <w:fldChar w:fldCharType="end"/>
                </w:r>
              </w:sdtContent>
            </w:sdt>
          </w:p>
          <w:p w:rsidR="00E6538A" w:rsidRDefault="00E6538A" w:rsidP="00110837"/>
          <w:p w:rsidR="00BD4B15" w:rsidRDefault="009A65F7" w:rsidP="00BD4B15">
            <w:sdt>
              <w:sdtPr>
                <w:id w:val="124708464"/>
                <w:citation/>
              </w:sdtPr>
              <w:sdtContent>
                <w:r>
                  <w:fldChar w:fldCharType="begin"/>
                </w:r>
                <w:r w:rsidR="00BD4B15">
                  <w:rPr>
                    <w:lang w:val="en-US"/>
                  </w:rPr>
                  <w:instrText xml:space="preserve"> CITATION Woj111 \l 1033  </w:instrText>
                </w:r>
                <w:r>
                  <w:fldChar w:fldCharType="separate"/>
                </w:r>
                <w:r w:rsidR="00BD4B15" w:rsidRPr="00BD4B15">
                  <w:rPr>
                    <w:noProof/>
                    <w:lang w:val="en-US"/>
                  </w:rPr>
                  <w:t>(Wojcik, "No Compromise with the Public Taste"?: Women, Publishing, and the Cultivation of Transatlantic Modernism)</w:t>
                </w:r>
                <w:r>
                  <w:fldChar w:fldCharType="end"/>
                </w:r>
              </w:sdtContent>
            </w:sdt>
          </w:p>
          <w:p w:rsidR="00BD4B15" w:rsidRDefault="00BD4B15" w:rsidP="00BD4B15"/>
          <w:p w:rsidR="00222D0D" w:rsidRDefault="009A65F7" w:rsidP="00BD4B15">
            <w:sdt>
              <w:sdtPr>
                <w:id w:val="124708467"/>
                <w:citation/>
              </w:sdtPr>
              <w:sdtContent>
                <w:r>
                  <w:fldChar w:fldCharType="begin"/>
                </w:r>
                <w:r w:rsidR="00BD4B15">
                  <w:rPr>
                    <w:lang w:val="en-US"/>
                  </w:rPr>
                  <w:instrText xml:space="preserve"> CITATION And \l 1033  </w:instrText>
                </w:r>
                <w:r>
                  <w:fldChar w:fldCharType="separate"/>
                </w:r>
                <w:r w:rsidR="00BD4B15" w:rsidRPr="00BD4B15">
                  <w:rPr>
                    <w:noProof/>
                    <w:lang w:val="en-US"/>
                  </w:rPr>
                  <w:t>(The Little Review (1914-1929))</w:t>
                </w:r>
                <w:r>
                  <w:fldChar w:fldCharType="end"/>
                </w:r>
              </w:sdtContent>
            </w:sdt>
          </w:p>
        </w:tc>
      </w:tr>
    </w:tbl>
    <w:p w:rsidR="00222D0D" w:rsidRPr="00F36937" w:rsidRDefault="00222D0D" w:rsidP="00222D0D">
      <w:bookmarkStart w:id="0" w:name="_GoBack"/>
      <w:bookmarkEnd w:id="0"/>
    </w:p>
    <w:sectPr w:rsidR="00222D0D" w:rsidRPr="00F36937" w:rsidSect="00222D0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B15" w:rsidRDefault="00BD4B15" w:rsidP="00222D0D">
      <w:pPr>
        <w:spacing w:after="0" w:line="240" w:lineRule="auto"/>
      </w:pPr>
      <w:r>
        <w:separator/>
      </w:r>
    </w:p>
  </w:endnote>
  <w:endnote w:type="continuationSeparator" w:id="0">
    <w:p w:rsidR="00BD4B15" w:rsidRDefault="00BD4B15" w:rsidP="0022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B15" w:rsidRDefault="00BD4B15" w:rsidP="00222D0D">
      <w:pPr>
        <w:spacing w:after="0" w:line="240" w:lineRule="auto"/>
      </w:pPr>
      <w:r>
        <w:separator/>
      </w:r>
    </w:p>
  </w:footnote>
  <w:footnote w:type="continuationSeparator" w:id="0">
    <w:p w:rsidR="00BD4B15" w:rsidRDefault="00BD4B15" w:rsidP="0022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B15" w:rsidRDefault="00BD4B1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D4B15" w:rsidRDefault="00BD4B1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97D8B"/>
    <w:multiLevelType w:val="hybridMultilevel"/>
    <w:tmpl w:val="1FE6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C7C17"/>
    <w:multiLevelType w:val="hybridMultilevel"/>
    <w:tmpl w:val="904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F483D"/>
    <w:multiLevelType w:val="hybridMultilevel"/>
    <w:tmpl w:val="2352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B5BCB"/>
    <w:multiLevelType w:val="hybridMultilevel"/>
    <w:tmpl w:val="6EF6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32059"/>
    <w:multiLevelType w:val="hybridMultilevel"/>
    <w:tmpl w:val="5BC2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702D"/>
    <w:rsid w:val="00110837"/>
    <w:rsid w:val="00222D0D"/>
    <w:rsid w:val="0034702D"/>
    <w:rsid w:val="003909B0"/>
    <w:rsid w:val="008D2C14"/>
    <w:rsid w:val="009A65F7"/>
    <w:rsid w:val="00A10DFF"/>
    <w:rsid w:val="00B17FED"/>
    <w:rsid w:val="00BC5125"/>
    <w:rsid w:val="00BD4B15"/>
    <w:rsid w:val="00E01866"/>
    <w:rsid w:val="00E6538A"/>
    <w:rsid w:val="00ED6F91"/>
  </w:rsids>
  <m:mathPr>
    <m:mathFont m:val="MS Shell Dlg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ListParagraph">
    <w:name w:val="List Paragraph"/>
    <w:basedOn w:val="Normal"/>
    <w:uiPriority w:val="34"/>
    <w:qFormat/>
    <w:rsid w:val="00222D0D"/>
    <w:pPr>
      <w:spacing w:after="0" w:line="240" w:lineRule="auto"/>
      <w:ind w:left="720"/>
      <w:contextualSpacing/>
    </w:pPr>
    <w:rPr>
      <w:rFonts w:ascii="Arial" w:eastAsia="ＭＳ 明朝" w:hAnsi="Arial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222D0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0D"/>
    <w:rPr>
      <w:rFonts w:ascii="Tahoma" w:eastAsia="Calibri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0D"/>
    <w:pPr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D0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D0D"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D0D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D0D"/>
    <w:rPr>
      <w:b/>
      <w:bCs/>
    </w:rPr>
  </w:style>
  <w:style w:type="paragraph" w:styleId="Caption">
    <w:name w:val="caption"/>
    <w:basedOn w:val="Normal"/>
    <w:next w:val="Normal"/>
    <w:rsid w:val="003909B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rsid w:val="003909B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MQk8RN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it.ly/NSDClM" TargetMode="External"/><Relationship Id="rId9" Type="http://schemas.openxmlformats.org/officeDocument/2006/relationships/hyperlink" Target="http://bit.ly/KUadKi" TargetMode="External"/><Relationship Id="rId10" Type="http://schemas.openxmlformats.org/officeDocument/2006/relationships/hyperlink" Target="http://bit.ly/MQjlj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E1AED5BF2C4846A1CD66555B219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C176-C8EA-A248-A7BD-D8289B40FA80}"/>
      </w:docPartPr>
      <w:docPartBody>
        <w:p w:rsidR="00606A0E" w:rsidRDefault="00606A0E">
          <w:pPr>
            <w:pStyle w:val="A1E1AED5BF2C4846A1CD66555B219E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0DD2F27542D64C96D19484771C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C7B3-4C58-0F41-B3D1-C2E6FE065A76}"/>
      </w:docPartPr>
      <w:docPartBody>
        <w:p w:rsidR="00606A0E" w:rsidRDefault="00606A0E">
          <w:pPr>
            <w:pStyle w:val="E60DD2F27542D64C96D19484771CCBB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0FC19B8A045042A65F3A4236C3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93BA4-979C-6D44-B5C7-49486C953486}"/>
      </w:docPartPr>
      <w:docPartBody>
        <w:p w:rsidR="00606A0E" w:rsidRDefault="00606A0E">
          <w:pPr>
            <w:pStyle w:val="CD0FC19B8A045042A65F3A4236C3344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04681DA3C69B4D9FFE0004D4F9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84B5B-4EC5-0545-AC92-770217F9B3EC}"/>
      </w:docPartPr>
      <w:docPartBody>
        <w:p w:rsidR="00606A0E" w:rsidRDefault="00606A0E">
          <w:pPr>
            <w:pStyle w:val="4304681DA3C69B4D9FFE0004D4F904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FDEBBF36A201429CBEF1D6B3F09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77BD9-ED7A-0A41-8AB7-C0BDF0C473AD}"/>
      </w:docPartPr>
      <w:docPartBody>
        <w:p w:rsidR="00606A0E" w:rsidRDefault="00606A0E">
          <w:pPr>
            <w:pStyle w:val="1AFDEBBF36A201429CBEF1D6B3F09A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E23B0D09E2934B8E919D25853C1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CB4AF-A50B-4446-A68D-C1529E5D4828}"/>
      </w:docPartPr>
      <w:docPartBody>
        <w:p w:rsidR="00606A0E" w:rsidRDefault="00606A0E">
          <w:pPr>
            <w:pStyle w:val="EBE23B0D09E2934B8E919D25853C18E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3848AE3B083D41BCA4FF2776B95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6F838-985C-9F46-9BEF-3E217FD9C974}"/>
      </w:docPartPr>
      <w:docPartBody>
        <w:p w:rsidR="00606A0E" w:rsidRDefault="00606A0E">
          <w:pPr>
            <w:pStyle w:val="003848AE3B083D41BCA4FF2776B95B1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F19CEA80089547B3D1581360BC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D7FBA-43D4-3249-BB6E-E9237C59B49B}"/>
      </w:docPartPr>
      <w:docPartBody>
        <w:p w:rsidR="00606A0E" w:rsidRDefault="00606A0E">
          <w:pPr>
            <w:pStyle w:val="32F19CEA80089547B3D1581360BCEF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7FEFB1D9488604DA470DC2DB4925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3B23-B2B3-FA48-A639-04C8BD7DA58D}"/>
      </w:docPartPr>
      <w:docPartBody>
        <w:p w:rsidR="00606A0E" w:rsidRDefault="00606A0E">
          <w:pPr>
            <w:pStyle w:val="17FEFB1D9488604DA470DC2DB49256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06A0E"/>
    <w:rsid w:val="00606A0E"/>
    <w:rsid w:val="007F36F9"/>
    <w:rsid w:val="00917AC9"/>
    <w:rsid w:val="00AE1AD7"/>
  </w:rsids>
  <m:mathPr>
    <m:mathFont m:val="MS Shell Dl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A0E"/>
    <w:rPr>
      <w:color w:val="808080"/>
    </w:rPr>
  </w:style>
  <w:style w:type="paragraph" w:customStyle="1" w:styleId="A1E1AED5BF2C4846A1CD66555B219EC8">
    <w:name w:val="A1E1AED5BF2C4846A1CD66555B219EC8"/>
    <w:rsid w:val="00606A0E"/>
  </w:style>
  <w:style w:type="paragraph" w:customStyle="1" w:styleId="E60DD2F27542D64C96D19484771CCBB7">
    <w:name w:val="E60DD2F27542D64C96D19484771CCBB7"/>
    <w:rsid w:val="00606A0E"/>
  </w:style>
  <w:style w:type="paragraph" w:customStyle="1" w:styleId="CD0FC19B8A045042A65F3A4236C33440">
    <w:name w:val="CD0FC19B8A045042A65F3A4236C33440"/>
    <w:rsid w:val="00606A0E"/>
  </w:style>
  <w:style w:type="paragraph" w:customStyle="1" w:styleId="4304681DA3C69B4D9FFE0004D4F904FD">
    <w:name w:val="4304681DA3C69B4D9FFE0004D4F904FD"/>
    <w:rsid w:val="00606A0E"/>
  </w:style>
  <w:style w:type="paragraph" w:customStyle="1" w:styleId="1AFDEBBF36A201429CBEF1D6B3F09A34">
    <w:name w:val="1AFDEBBF36A201429CBEF1D6B3F09A34"/>
    <w:rsid w:val="00606A0E"/>
  </w:style>
  <w:style w:type="paragraph" w:customStyle="1" w:styleId="EBE23B0D09E2934B8E919D25853C18E9">
    <w:name w:val="EBE23B0D09E2934B8E919D25853C18E9"/>
    <w:rsid w:val="00606A0E"/>
  </w:style>
  <w:style w:type="paragraph" w:customStyle="1" w:styleId="36D79BC4B9EB2D449D12D3D75E882452">
    <w:name w:val="36D79BC4B9EB2D449D12D3D75E882452"/>
    <w:rsid w:val="00606A0E"/>
  </w:style>
  <w:style w:type="paragraph" w:customStyle="1" w:styleId="003848AE3B083D41BCA4FF2776B95B12">
    <w:name w:val="003848AE3B083D41BCA4FF2776B95B12"/>
    <w:rsid w:val="00606A0E"/>
  </w:style>
  <w:style w:type="paragraph" w:customStyle="1" w:styleId="32F19CEA80089547B3D1581360BCEF17">
    <w:name w:val="32F19CEA80089547B3D1581360BCEF17"/>
    <w:rsid w:val="00606A0E"/>
  </w:style>
  <w:style w:type="paragraph" w:customStyle="1" w:styleId="17FEFB1D9488604DA470DC2DB49256AB">
    <w:name w:val="17FEFB1D9488604DA470DC2DB49256AB"/>
    <w:rsid w:val="00606A0E"/>
  </w:style>
  <w:style w:type="paragraph" w:customStyle="1" w:styleId="5CE24CFD1DBC954EBC93D289146D6B79">
    <w:name w:val="5CE24CFD1DBC954EBC93D289146D6B79"/>
    <w:rsid w:val="00606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Mar95</b:Tag>
    <b:SourceType>BookSection</b:SourceType>
    <b:Guid>{17F00487-544E-284C-B647-ED9A223D3550}</b:Guid>
    <b:LCID>2115</b:LCID>
    <b:Author>
      <b:Author>
        <b:NameList>
          <b:Person>
            <b:Last>Marek</b:Last>
            <b:First>J.</b:First>
            <b:Middle>E.</b:Middle>
          </b:Person>
        </b:NameList>
      </b:Author>
    </b:Author>
    <b:Title>Reader Critics: Margret Anderson, Jane Heap, and the Little Review</b:Title>
    <b:City>Lexington</b:City>
    <b:Publisher>University Press Of Kentucky</b:Publisher>
    <b:Year>1995</b:Year>
    <b:BookTitle>Women Editing Modernism: 'Little Magazines &amp; Literary History</b:BookTitle>
    <b:Pages>61-100</b:Pages>
    <b:RefOrder>2</b:RefOrder>
  </b:Source>
  <b:Source>
    <b:Tag>Pla90</b:Tag>
    <b:SourceType>BookSection</b:SourceType>
    <b:Guid>{7779C8DE-337F-7944-939E-430445B16D3C}</b:Guid>
    <b:LCID>2115</b:LCID>
    <b:Author>
      <b:Author>
        <b:NameList>
          <b:Person>
            <b:Last>Platt</b:Last>
            <b:First>S.</b:First>
            <b:Middle>N.</b:Middle>
          </b:Person>
        </b:NameList>
      </b:Author>
      <b:Editor>
        <b:NameList>
          <b:Person>
            <b:Last>Prince</b:Last>
            <b:First>S.</b:First>
            <b:Middle>A.</b:Middle>
          </b:Person>
        </b:NameList>
      </b:Editor>
    </b:Author>
    <b:Title>The Little Review: Early Years and Avant-Garde Ideas</b:Title>
    <b:BookTitle>The Old Guard and the Avant-Garde: Modernism in Chicago, 1910-1940</b:BookTitle>
    <b:City>Chicago </b:City>
    <b:CountryRegion>United States of America</b:CountryRegion>
    <b:Publisher>Universiry of Chicago Press</b:Publisher>
    <b:Year>1990</b:Year>
    <b:Pages>139-154</b:Pages>
    <b:RefOrder>3</b:RefOrder>
  </b:Source>
  <b:Source>
    <b:Tag>Sco88</b:Tag>
    <b:SourceType>Book</b:SourceType>
    <b:Guid>{A52B941D-C519-A943-A561-7F1576329061}</b:Guid>
    <b:LCID>2115</b:LCID>
    <b:Author>
      <b:Editor>
        <b:NameList>
          <b:Person>
            <b:Last>Scott</b:Last>
            <b:First>T.</b:First>
            <b:Middle>L.</b:Middle>
          </b:Person>
          <b:Person>
            <b:Last>Friedman</b:Last>
            <b:First>M.</b:First>
            <b:Middle>J.</b:Middle>
          </b:Person>
          <b:Person>
            <b:Last>Bryer</b:Last>
            <b:First>J.</b:First>
            <b:Middle>R.</b:Middle>
          </b:Person>
        </b:NameList>
      </b:Editor>
    </b:Author>
    <b:Title>Pound/The Little Review The Letters of Ezra Pound to Margaret Anderson: The Little Review Correspondence</b:Title>
    <b:City>New York</b:City>
    <b:CountryRegion>United States of America</b:CountryRegion>
    <b:Publisher>New Directions</b:Publisher>
    <b:Year>1988</b:Year>
    <b:RefOrder>4</b:RefOrder>
  </b:Source>
  <b:Source>
    <b:Tag>Van99</b:Tag>
    <b:SourceType>BookSection</b:SourceType>
    <b:Guid>{03B5A8AD-EF57-CD4C-B326-E30E5418F068}</b:Guid>
    <b:LCID>2115</b:LCID>
    <b:Author>
      <b:Author>
        <b:NameList>
          <b:Person>
            <b:Last>Van Gessel</b:Last>
            <b:First>N.</b:First>
          </b:Person>
        </b:NameList>
      </b:Author>
      <b:Editor>
        <b:NameList>
          <b:Person>
            <b:Last>Bochner</b:Last>
            <b:First>J.</b:First>
          </b:Person>
          <b:Person>
            <b:Last>Edwards</b:Last>
            <b:First>J.</b:First>
            <b:Middle>D.</b:Middle>
          </b:Person>
        </b:NameList>
      </b:Editor>
    </b:Author>
    <b:Title>The Art of Life</b:Title>
    <b:City>New York</b:City>
    <b:Publisher>Peter :ang</b:Publisher>
    <b:Year>1999</b:Year>
    <b:Pages>137-154</b:Pages>
    <b:BookTitle>Editing Domesticity in Margaret Anderson's My Thirty Years' War' in American Modernism across the Arts</b:BookTitle>
    <b:RefOrder>5</b:RefOrder>
  </b:Source>
  <b:Source>
    <b:Tag>Woj11</b:Tag>
    <b:SourceType>Book</b:SourceType>
    <b:Guid>{AD391CFE-2643-F847-B904-C19C2BF63FBE}</b:Guid>
    <b:LCID>2115</b:LCID>
    <b:Author>
      <b:Author>
        <b:NameList>
          <b:Person>
            <b:Last>Wojcik</b:Last>
            <b:First>E.</b:First>
            <b:Middle>S.</b:Middle>
          </b:Person>
        </b:NameList>
      </b:Author>
    </b:Author>
    <b:Title>"No Compromise with the Public Taste"?: Women, Publishing, and the Cultivation of Transatlantic Modernism</b:Title>
    <b:Year>2011</b:Year>
    <b:Pages>61-62</b:Pages>
    <b:StateProvince>Connecticut</b:StateProvince>
    <b:CountryRegion>United States of America</b:CountryRegion>
    <b:Publisher>Diss, University of Connecticut</b:Publisher>
    <b:RefOrder>1</b:RefOrder>
  </b:Source>
  <b:Source>
    <b:Tag>Woj111</b:Tag>
    <b:SourceType>Book</b:SourceType>
    <b:Guid>{2D7E243F-7AD7-6E43-ADBA-8C643EC21C4C}</b:Guid>
    <b:LCID>2115</b:LCID>
    <b:Author>
      <b:Author>
        <b:NameList>
          <b:Person>
            <b:Last>Wojcik</b:Last>
            <b:First>E.</b:First>
            <b:Middle>S.</b:Middle>
          </b:Person>
        </b:NameList>
      </b:Author>
    </b:Author>
    <b:Title>"No Compromise with the Public Taste"?: Women, Publishing, and the Cultivation of Transatlantic Modernism</b:Title>
    <b:Publisher>Diss, University of Connecticut</b:Publisher>
    <b:Year>2011</b:Year>
    <b:StateProvince>Connecticut</b:StateProvince>
    <b:CountryRegion>United States of America</b:CountryRegion>
    <b:RefOrder>6</b:RefOrder>
  </b:Source>
  <b:Source>
    <b:Tag>And</b:Tag>
    <b:SourceType>DocumentFromInternetSite</b:SourceType>
    <b:Guid>{1682B251-2C84-AD48-8C4E-D96E1AD05BE5}</b:Guid>
    <b:LCID>2115</b:LCID>
    <b:Author>
      <b:Editor>
        <b:NameList>
          <b:Person>
            <b:Last>Anderson</b:Last>
            <b:First>M.</b:First>
          </b:Person>
          <b:Person>
            <b:Last>Heap</b:Last>
            <b:First>J.</b:First>
          </b:Person>
        </b:NameList>
      </b:Editor>
    </b:Author>
    <b:Title>The Little Review (1914-1929)</b:Title>
    <b:URL>http://bit.ly/KUadKi</b:URL>
    <b:RefOrder>7</b:RefOrder>
  </b:Source>
</b:Sources>
</file>

<file path=customXml/itemProps1.xml><?xml version="1.0" encoding="utf-8"?>
<ds:datastoreItem xmlns:ds="http://schemas.openxmlformats.org/officeDocument/2006/customXml" ds:itemID="{484B98E5-69A7-1442-92C1-EC9A8640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3</Pages>
  <Words>911</Words>
  <Characters>5198</Characters>
  <Application>Microsoft Macintosh Word</Application>
  <DocSecurity>0</DocSecurity>
  <Lines>43</Lines>
  <Paragraphs>10</Paragraphs>
  <ScaleCrop>false</ScaleCrop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4</cp:revision>
  <dcterms:created xsi:type="dcterms:W3CDTF">2014-03-10T20:33:00Z</dcterms:created>
  <dcterms:modified xsi:type="dcterms:W3CDTF">2014-08-16T18:40:00Z</dcterms:modified>
</cp:coreProperties>
</file>