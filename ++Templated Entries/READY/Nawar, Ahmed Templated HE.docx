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66D775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9A864B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8BC18F7305D5840BC886F6DAC1B668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C2DE43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3A6DDDE4DA73840A9F38D03F7E58FE5"/>
            </w:placeholder>
            <w:text/>
          </w:sdtPr>
          <w:sdtEndPr/>
          <w:sdtContent>
            <w:tc>
              <w:tcPr>
                <w:tcW w:w="2073" w:type="dxa"/>
              </w:tcPr>
              <w:p w14:paraId="77997409" w14:textId="77777777" w:rsidR="00B574C9" w:rsidRDefault="009A2D3E" w:rsidP="009A2D3E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8791619BF57B844B2C5FCD65573E40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5057DD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BF2CC3B83951F44B70C3B6B8324AAF7"/>
            </w:placeholder>
            <w:text/>
          </w:sdtPr>
          <w:sdtEndPr/>
          <w:sdtContent>
            <w:tc>
              <w:tcPr>
                <w:tcW w:w="2642" w:type="dxa"/>
              </w:tcPr>
              <w:p w14:paraId="4EB9BBFB" w14:textId="77777777" w:rsidR="00B574C9" w:rsidRDefault="009A2D3E" w:rsidP="009A2D3E">
                <w:proofErr w:type="spellStart"/>
                <w:r>
                  <w:t>Dwider</w:t>
                </w:r>
                <w:proofErr w:type="spellEnd"/>
              </w:p>
            </w:tc>
          </w:sdtContent>
        </w:sdt>
      </w:tr>
      <w:tr w:rsidR="00B574C9" w14:paraId="06D3488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087C7F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476825965A7704CB044A0C21D373FF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40FA25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83E429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29359D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979E0D7E39D2448ABBD490622E3D58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9EA2FF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78D4F0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18087A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31CC36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DFD076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49BD8120C48BD4B886FE763423CDC8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DFFD15" w14:textId="3C6CB507" w:rsidR="003F0D73" w:rsidRPr="00FB589A" w:rsidRDefault="000B60F4" w:rsidP="003F0D73">
                <w:pPr>
                  <w:rPr>
                    <w:b/>
                  </w:rPr>
                </w:pPr>
                <w:r w:rsidRPr="009D3846">
                  <w:rPr>
                    <w:rFonts w:eastAsiaTheme="minorEastAsia" w:cs="Times New Roman"/>
                    <w:b/>
                    <w:lang w:val="en-US"/>
                  </w:rPr>
                  <w:t xml:space="preserve">Ahmed </w:t>
                </w:r>
                <w:proofErr w:type="spellStart"/>
                <w:r w:rsidRPr="009D3846">
                  <w:rPr>
                    <w:rFonts w:eastAsiaTheme="minorEastAsia" w:cs="Times New Roman"/>
                    <w:b/>
                    <w:lang w:val="en-US"/>
                  </w:rPr>
                  <w:t>Nawar</w:t>
                </w:r>
                <w:proofErr w:type="spellEnd"/>
                <w:r w:rsidRPr="009D3846">
                  <w:rPr>
                    <w:rFonts w:eastAsiaTheme="minorEastAsia" w:cs="Times New Roman"/>
                    <w:b/>
                    <w:lang w:val="en-US"/>
                  </w:rPr>
                  <w:t xml:space="preserve"> (1945–</w:t>
                </w:r>
                <w:r w:rsidR="009A2D3E" w:rsidRPr="009D3846">
                  <w:rPr>
                    <w:rFonts w:eastAsiaTheme="minorEastAsia" w:cs="Times New Roman"/>
                    <w:b/>
                    <w:lang w:val="en-US"/>
                  </w:rPr>
                  <w:t>)</w:t>
                </w:r>
              </w:p>
            </w:tc>
          </w:sdtContent>
        </w:sdt>
      </w:tr>
      <w:tr w:rsidR="00464699" w14:paraId="0A287FF1" w14:textId="77777777" w:rsidTr="0013066C">
        <w:sdt>
          <w:sdtPr>
            <w:alias w:val="Variant headwords"/>
            <w:tag w:val="variantHeadwords"/>
            <w:id w:val="173464402"/>
            <w:placeholder>
              <w:docPart w:val="CAA40757062DEF49A804582BB008B9B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123FD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9D1D40F" w14:textId="77777777" w:rsidTr="003F0D73">
        <w:sdt>
          <w:sdtPr>
            <w:alias w:val="Abstract"/>
            <w:tag w:val="abstract"/>
            <w:id w:val="-635871867"/>
            <w:placeholder>
              <w:docPart w:val="0CEBFA3585142849A692F8558E97EC3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C0E9B0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7B6407E" w14:textId="77777777" w:rsidTr="003F0D73">
        <w:sdt>
          <w:sdtPr>
            <w:alias w:val="Article text"/>
            <w:tag w:val="articleText"/>
            <w:id w:val="634067588"/>
            <w:placeholder>
              <w:docPart w:val="FC6CF65920370242BCE4673A41DC8D6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989DFD" w14:textId="77777777" w:rsidR="009D3846" w:rsidRDefault="000D0AE6" w:rsidP="009A3DAB">
                <w:r>
                  <w:t xml:space="preserve">Born in El-Shin in the </w:t>
                </w:r>
                <w:proofErr w:type="spellStart"/>
                <w:r>
                  <w:t>Gharbia</w:t>
                </w:r>
                <w:proofErr w:type="spellEnd"/>
                <w:r>
                  <w:t xml:space="preserve"> p</w:t>
                </w:r>
                <w:r w:rsidR="009A3DAB">
                  <w:t xml:space="preserve">rovince of Egypt, Ahmed </w:t>
                </w:r>
                <w:proofErr w:type="spellStart"/>
                <w:r w:rsidR="009A3DAB">
                  <w:t>Nawar</w:t>
                </w:r>
                <w:proofErr w:type="spellEnd"/>
                <w:r w:rsidR="009A3DAB">
                  <w:t xml:space="preserve"> received his bachelor</w:t>
                </w:r>
                <w:r w:rsidR="0013066C">
                  <w:t>’</w:t>
                </w:r>
                <w:r w:rsidR="00822486">
                  <w:t>s from the Faculty of Fine Art</w:t>
                </w:r>
                <w:r w:rsidR="009D3846">
                  <w:t>s</w:t>
                </w:r>
                <w:r w:rsidR="009A3DAB">
                  <w:t xml:space="preserve"> at </w:t>
                </w:r>
                <w:proofErr w:type="spellStart"/>
                <w:r w:rsidR="009A3DAB">
                  <w:t>Helwan</w:t>
                </w:r>
                <w:proofErr w:type="spellEnd"/>
                <w:r w:rsidR="009A3DAB">
                  <w:t xml:space="preserve"> University in Cairo in 1967. Following his graduation, </w:t>
                </w:r>
                <w:proofErr w:type="spellStart"/>
                <w:r w:rsidR="009A3DAB">
                  <w:t>Nawar</w:t>
                </w:r>
                <w:proofErr w:type="spellEnd"/>
                <w:r w:rsidR="009A3DAB">
                  <w:t xml:space="preserve"> was called for service in the Egyptian military and was deployed to the Suez border during the War of Attrition.</w:t>
                </w:r>
                <w:r w:rsidR="0013066C">
                  <w:t xml:space="preserve"> His experience during the war a</w:t>
                </w:r>
                <w:r w:rsidR="009A3DAB">
                  <w:t xml:space="preserve">ffected him deeply and would find expression in his later artworks. In 1971, </w:t>
                </w:r>
                <w:proofErr w:type="spellStart"/>
                <w:r w:rsidR="009A3DAB">
                  <w:t>Nawar</w:t>
                </w:r>
                <w:proofErr w:type="spellEnd"/>
                <w:r w:rsidR="009A3DAB">
                  <w:t xml:space="preserve"> </w:t>
                </w:r>
                <w:r w:rsidR="0013066C">
                  <w:t>travelled</w:t>
                </w:r>
                <w:r w:rsidR="009A3DAB">
                  <w:t xml:space="preserve"> to Spain and</w:t>
                </w:r>
                <w:r w:rsidR="0013066C">
                  <w:t xml:space="preserve"> in 1974</w:t>
                </w:r>
                <w:r w:rsidR="009A3DAB">
                  <w:t xml:space="preserve"> received a second degree in graphics from the San Fer</w:t>
                </w:r>
                <w:r w:rsidR="0013066C">
                  <w:t>nando Academy in Madrid</w:t>
                </w:r>
                <w:r w:rsidR="009A3DAB">
                  <w:t>, as well as a degree in mural painting and</w:t>
                </w:r>
                <w:r w:rsidR="0013066C">
                  <w:t xml:space="preserve"> a</w:t>
                </w:r>
                <w:r w:rsidR="009A3DAB">
                  <w:t xml:space="preserve"> doctorate equivalent in painting in 1975. </w:t>
                </w:r>
              </w:p>
              <w:p w14:paraId="1A3D5F74" w14:textId="77777777" w:rsidR="009D3846" w:rsidRDefault="009D3846" w:rsidP="009A3DAB"/>
              <w:p w14:paraId="61C13C75" w14:textId="0D833005" w:rsidR="009A3DAB" w:rsidRDefault="009A3DAB" w:rsidP="009A3DAB">
                <w:r>
                  <w:t>As a painter, sc</w:t>
                </w:r>
                <w:r w:rsidR="0013066C">
                  <w:t>ulptor,</w:t>
                </w:r>
                <w:r>
                  <w:t xml:space="preserve"> and graphic printmaker, </w:t>
                </w:r>
                <w:proofErr w:type="spellStart"/>
                <w:r>
                  <w:t>Nawar’s</w:t>
                </w:r>
                <w:proofErr w:type="spellEnd"/>
                <w:r>
                  <w:t xml:space="preserve"> work focuses on the interplay of linear and organic forms, often integrating mathematic</w:t>
                </w:r>
                <w:r w:rsidR="009D3846">
                  <w:t>al</w:t>
                </w:r>
                <w:r>
                  <w:t xml:space="preserve"> or technological imagery. In the 1980s, </w:t>
                </w:r>
                <w:proofErr w:type="spellStart"/>
                <w:r>
                  <w:t>Nawar</w:t>
                </w:r>
                <w:proofErr w:type="spellEnd"/>
                <w:r>
                  <w:t xml:space="preserve"> was a key member of the </w:t>
                </w:r>
                <w:proofErr w:type="spellStart"/>
                <w:r>
                  <w:t>Mihwar</w:t>
                </w:r>
                <w:proofErr w:type="spellEnd"/>
                <w:r>
                  <w:t xml:space="preserve"> (Axis) Group, an artist collective</w:t>
                </w:r>
                <w:r w:rsidR="009D3846">
                  <w:t xml:space="preserve"> that</w:t>
                </w:r>
                <w:bookmarkStart w:id="0" w:name="_GoBack"/>
                <w:bookmarkEnd w:id="0"/>
                <w:r>
                  <w:t xml:space="preserve"> focused on the relationship between unity and individuality in art. In 1982, </w:t>
                </w:r>
                <w:proofErr w:type="spellStart"/>
                <w:r>
                  <w:t>Nawar</w:t>
                </w:r>
                <w:proofErr w:type="spellEnd"/>
                <w:r>
                  <w:t xml:space="preserve"> founded the Faculty of Fine Art at </w:t>
                </w:r>
                <w:proofErr w:type="spellStart"/>
                <w:r>
                  <w:t>Menia</w:t>
                </w:r>
                <w:proofErr w:type="spellEnd"/>
                <w:r>
                  <w:t xml:space="preserve"> University. He served as the faculty’s dean and</w:t>
                </w:r>
                <w:r w:rsidR="009D3846">
                  <w:t xml:space="preserve"> chair of the</w:t>
                </w:r>
                <w:r>
                  <w:t xml:space="preserve"> graphics department until he was appointed head of the Egyptian Ministry of Culture’s Sector of Fine Arts in 1988. In recognition of </w:t>
                </w:r>
                <w:r w:rsidR="00464769">
                  <w:t>his</w:t>
                </w:r>
                <w:r>
                  <w:t xml:space="preserve"> contributions to the arts, </w:t>
                </w:r>
                <w:proofErr w:type="spellStart"/>
                <w:r w:rsidR="00464769">
                  <w:t>Nawar</w:t>
                </w:r>
                <w:proofErr w:type="spellEnd"/>
                <w:r w:rsidR="00464769">
                  <w:t xml:space="preserve"> was awarded</w:t>
                </w:r>
                <w:r>
                  <w:t xml:space="preserve"> </w:t>
                </w:r>
                <w:r w:rsidR="00464769">
                  <w:t xml:space="preserve">the State </w:t>
                </w:r>
                <w:r>
                  <w:t>Order of Arts and Science</w:t>
                </w:r>
                <w:r w:rsidR="00464769">
                  <w:t>s</w:t>
                </w:r>
                <w:r>
                  <w:t>, First Class</w:t>
                </w:r>
                <w:r w:rsidR="000F7DE4">
                  <w:t>,</w:t>
                </w:r>
                <w:r>
                  <w:t xml:space="preserve"> in 1979.</w:t>
                </w:r>
              </w:p>
              <w:p w14:paraId="4D393BC1" w14:textId="77777777" w:rsidR="003F0D73" w:rsidRDefault="003F0D73" w:rsidP="00C27FAB"/>
            </w:tc>
          </w:sdtContent>
        </w:sdt>
      </w:tr>
      <w:tr w:rsidR="003235A7" w14:paraId="071F2398" w14:textId="77777777" w:rsidTr="003235A7">
        <w:tc>
          <w:tcPr>
            <w:tcW w:w="9016" w:type="dxa"/>
          </w:tcPr>
          <w:p w14:paraId="15D4F26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704682E8D87A4449A8CC84EBB6B1A43"/>
              </w:placeholder>
            </w:sdtPr>
            <w:sdtEndPr/>
            <w:sdtContent>
              <w:p w14:paraId="2563F79E" w14:textId="65D5B5AA" w:rsidR="003235A7" w:rsidRDefault="009D3846" w:rsidP="00934F9F">
                <w:sdt>
                  <w:sdtPr>
                    <w:id w:val="2045403226"/>
                    <w:citation/>
                  </w:sdtPr>
                  <w:sdtEndPr/>
                  <w:sdtContent>
                    <w:r w:rsidR="00934F9F">
                      <w:fldChar w:fldCharType="begin"/>
                    </w:r>
                    <w:r w:rsidR="003C1D60">
                      <w:rPr>
                        <w:lang w:val="en-US"/>
                      </w:rPr>
                      <w:instrText xml:space="preserve">CITATION Ahm13 \l 1033 </w:instrText>
                    </w:r>
                    <w:r w:rsidR="00934F9F">
                      <w:fldChar w:fldCharType="separate"/>
                    </w:r>
                    <w:r w:rsidR="003C1D60">
                      <w:rPr>
                        <w:noProof/>
                        <w:lang w:val="en-US"/>
                      </w:rPr>
                      <w:t xml:space="preserve"> </w:t>
                    </w:r>
                    <w:r w:rsidR="003C1D60" w:rsidRPr="003C1D60">
                      <w:rPr>
                        <w:noProof/>
                        <w:lang w:val="en-US"/>
                      </w:rPr>
                      <w:t>(Ahmed Nawar)</w:t>
                    </w:r>
                    <w:r w:rsidR="00934F9F">
                      <w:fldChar w:fldCharType="end"/>
                    </w:r>
                  </w:sdtContent>
                </w:sdt>
                <w:r w:rsidR="003C1D60">
                  <w:br/>
                </w:r>
                <w:r w:rsidR="003C1D60">
                  <w:br/>
                </w:r>
                <w:sdt>
                  <w:sdtPr>
                    <w:id w:val="-712811442"/>
                    <w:citation/>
                  </w:sdtPr>
                  <w:sdtEndPr/>
                  <w:sdtContent>
                    <w:r w:rsidR="003C1D60">
                      <w:fldChar w:fldCharType="begin"/>
                    </w:r>
                    <w:r w:rsidR="003C1D60">
                      <w:rPr>
                        <w:lang w:val="en-US"/>
                      </w:rPr>
                      <w:instrText xml:space="preserve">CITATION Cur13 \l 1033 </w:instrText>
                    </w:r>
                    <w:r w:rsidR="003C1D60">
                      <w:fldChar w:fldCharType="separate"/>
                    </w:r>
                    <w:r w:rsidR="003C1D60" w:rsidRPr="003C1D60">
                      <w:rPr>
                        <w:noProof/>
                        <w:lang w:val="en-US"/>
                      </w:rPr>
                      <w:t>(Ministry of Culture: Sector of Fine Arts)</w:t>
                    </w:r>
                    <w:r w:rsidR="003C1D60">
                      <w:fldChar w:fldCharType="end"/>
                    </w:r>
                  </w:sdtContent>
                </w:sdt>
              </w:p>
            </w:sdtContent>
          </w:sdt>
        </w:tc>
      </w:tr>
    </w:tbl>
    <w:p w14:paraId="50A544B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27AEC" w14:textId="77777777" w:rsidR="00934F9F" w:rsidRDefault="00934F9F" w:rsidP="007A0D55">
      <w:pPr>
        <w:spacing w:after="0" w:line="240" w:lineRule="auto"/>
      </w:pPr>
      <w:r>
        <w:separator/>
      </w:r>
    </w:p>
  </w:endnote>
  <w:endnote w:type="continuationSeparator" w:id="0">
    <w:p w14:paraId="4D0198D8" w14:textId="77777777" w:rsidR="00934F9F" w:rsidRDefault="00934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A6A7C" w14:textId="77777777" w:rsidR="00934F9F" w:rsidRDefault="00934F9F" w:rsidP="007A0D55">
      <w:pPr>
        <w:spacing w:after="0" w:line="240" w:lineRule="auto"/>
      </w:pPr>
      <w:r>
        <w:separator/>
      </w:r>
    </w:p>
  </w:footnote>
  <w:footnote w:type="continuationSeparator" w:id="0">
    <w:p w14:paraId="0BA7D7A8" w14:textId="77777777" w:rsidR="00934F9F" w:rsidRDefault="00934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8E980" w14:textId="77777777" w:rsidR="00934F9F" w:rsidRDefault="00934F9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429F54" w14:textId="77777777" w:rsidR="00934F9F" w:rsidRDefault="00934F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D3E"/>
    <w:rsid w:val="00032559"/>
    <w:rsid w:val="00052040"/>
    <w:rsid w:val="000B25AE"/>
    <w:rsid w:val="000B55AB"/>
    <w:rsid w:val="000B60F4"/>
    <w:rsid w:val="000D0AE6"/>
    <w:rsid w:val="000D24DC"/>
    <w:rsid w:val="000F7DE4"/>
    <w:rsid w:val="00101B2E"/>
    <w:rsid w:val="00116FA0"/>
    <w:rsid w:val="0013066C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1D60"/>
    <w:rsid w:val="003D3579"/>
    <w:rsid w:val="003E2795"/>
    <w:rsid w:val="003F0D73"/>
    <w:rsid w:val="00462DBE"/>
    <w:rsid w:val="00464699"/>
    <w:rsid w:val="0046476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22486"/>
    <w:rsid w:val="00846CE1"/>
    <w:rsid w:val="008A5B87"/>
    <w:rsid w:val="00922950"/>
    <w:rsid w:val="00934F9F"/>
    <w:rsid w:val="009A2D3E"/>
    <w:rsid w:val="009A3DAB"/>
    <w:rsid w:val="009A7264"/>
    <w:rsid w:val="009D1606"/>
    <w:rsid w:val="009D384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6481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A2D3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3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A2D3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3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BC18F7305D5840BC886F6DAC1B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0F79-3941-DF43-8B23-AC02317CBEC1}"/>
      </w:docPartPr>
      <w:docPartBody>
        <w:p w:rsidR="00760AC5" w:rsidRDefault="00760AC5">
          <w:pPr>
            <w:pStyle w:val="B8BC18F7305D5840BC886F6DAC1B668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3A6DDDE4DA73840A9F38D03F7E58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44640-B78C-CD48-880F-733425F393E7}"/>
      </w:docPartPr>
      <w:docPartBody>
        <w:p w:rsidR="00760AC5" w:rsidRDefault="00760AC5">
          <w:pPr>
            <w:pStyle w:val="B3A6DDDE4DA73840A9F38D03F7E58FE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8791619BF57B844B2C5FCD65573E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66AA0-3516-734F-93E2-132A0CB2B2B6}"/>
      </w:docPartPr>
      <w:docPartBody>
        <w:p w:rsidR="00760AC5" w:rsidRDefault="00760AC5">
          <w:pPr>
            <w:pStyle w:val="28791619BF57B844B2C5FCD65573E4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BF2CC3B83951F44B70C3B6B8324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1190C-6CC7-7B45-8317-CB73CAB3FA5C}"/>
      </w:docPartPr>
      <w:docPartBody>
        <w:p w:rsidR="00760AC5" w:rsidRDefault="00760AC5">
          <w:pPr>
            <w:pStyle w:val="7BF2CC3B83951F44B70C3B6B8324AAF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476825965A7704CB044A0C21D373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6235E-E927-754F-A415-7A540920F1F3}"/>
      </w:docPartPr>
      <w:docPartBody>
        <w:p w:rsidR="00760AC5" w:rsidRDefault="00760AC5">
          <w:pPr>
            <w:pStyle w:val="C476825965A7704CB044A0C21D373FF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979E0D7E39D2448ABBD490622E3D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F2078-5393-C546-9982-619FBC56B7B7}"/>
      </w:docPartPr>
      <w:docPartBody>
        <w:p w:rsidR="00760AC5" w:rsidRDefault="00760AC5">
          <w:pPr>
            <w:pStyle w:val="0979E0D7E39D2448ABBD490622E3D58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49BD8120C48BD4B886FE763423CD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30245-3278-2044-AA97-0F6B08283D1F}"/>
      </w:docPartPr>
      <w:docPartBody>
        <w:p w:rsidR="00760AC5" w:rsidRDefault="00760AC5">
          <w:pPr>
            <w:pStyle w:val="449BD8120C48BD4B886FE763423CDC8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AA40757062DEF49A804582BB008B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91325-24AE-A947-A83C-D39726EFDDE6}"/>
      </w:docPartPr>
      <w:docPartBody>
        <w:p w:rsidR="00760AC5" w:rsidRDefault="00760AC5">
          <w:pPr>
            <w:pStyle w:val="CAA40757062DEF49A804582BB008B9B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CEBFA3585142849A692F8558E97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F365B-58B3-2E47-B71F-AE175AE0CCE2}"/>
      </w:docPartPr>
      <w:docPartBody>
        <w:p w:rsidR="00760AC5" w:rsidRDefault="00760AC5">
          <w:pPr>
            <w:pStyle w:val="0CEBFA3585142849A692F8558E97EC3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C6CF65920370242BCE4673A41DC8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BB2F1-9981-5E4B-8863-CF7E4A37E89E}"/>
      </w:docPartPr>
      <w:docPartBody>
        <w:p w:rsidR="00760AC5" w:rsidRDefault="00760AC5">
          <w:pPr>
            <w:pStyle w:val="FC6CF65920370242BCE4673A41DC8D6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704682E8D87A4449A8CC84EBB6B1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DCC54-22A5-A243-831B-B0F29A59D104}"/>
      </w:docPartPr>
      <w:docPartBody>
        <w:p w:rsidR="00760AC5" w:rsidRDefault="00760AC5">
          <w:pPr>
            <w:pStyle w:val="5704682E8D87A4449A8CC84EBB6B1A4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C5"/>
    <w:rsid w:val="0076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BC18F7305D5840BC886F6DAC1B6682">
    <w:name w:val="B8BC18F7305D5840BC886F6DAC1B6682"/>
  </w:style>
  <w:style w:type="paragraph" w:customStyle="1" w:styleId="B3A6DDDE4DA73840A9F38D03F7E58FE5">
    <w:name w:val="B3A6DDDE4DA73840A9F38D03F7E58FE5"/>
  </w:style>
  <w:style w:type="paragraph" w:customStyle="1" w:styleId="28791619BF57B844B2C5FCD65573E40A">
    <w:name w:val="28791619BF57B844B2C5FCD65573E40A"/>
  </w:style>
  <w:style w:type="paragraph" w:customStyle="1" w:styleId="7BF2CC3B83951F44B70C3B6B8324AAF7">
    <w:name w:val="7BF2CC3B83951F44B70C3B6B8324AAF7"/>
  </w:style>
  <w:style w:type="paragraph" w:customStyle="1" w:styleId="C476825965A7704CB044A0C21D373FFF">
    <w:name w:val="C476825965A7704CB044A0C21D373FFF"/>
  </w:style>
  <w:style w:type="paragraph" w:customStyle="1" w:styleId="0979E0D7E39D2448ABBD490622E3D58D">
    <w:name w:val="0979E0D7E39D2448ABBD490622E3D58D"/>
  </w:style>
  <w:style w:type="paragraph" w:customStyle="1" w:styleId="449BD8120C48BD4B886FE763423CDC81">
    <w:name w:val="449BD8120C48BD4B886FE763423CDC81"/>
  </w:style>
  <w:style w:type="paragraph" w:customStyle="1" w:styleId="CAA40757062DEF49A804582BB008B9B2">
    <w:name w:val="CAA40757062DEF49A804582BB008B9B2"/>
  </w:style>
  <w:style w:type="paragraph" w:customStyle="1" w:styleId="0CEBFA3585142849A692F8558E97EC31">
    <w:name w:val="0CEBFA3585142849A692F8558E97EC31"/>
  </w:style>
  <w:style w:type="paragraph" w:customStyle="1" w:styleId="FC6CF65920370242BCE4673A41DC8D6B">
    <w:name w:val="FC6CF65920370242BCE4673A41DC8D6B"/>
  </w:style>
  <w:style w:type="paragraph" w:customStyle="1" w:styleId="5704682E8D87A4449A8CC84EBB6B1A43">
    <w:name w:val="5704682E8D87A4449A8CC84EBB6B1A4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BC18F7305D5840BC886F6DAC1B6682">
    <w:name w:val="B8BC18F7305D5840BC886F6DAC1B6682"/>
  </w:style>
  <w:style w:type="paragraph" w:customStyle="1" w:styleId="B3A6DDDE4DA73840A9F38D03F7E58FE5">
    <w:name w:val="B3A6DDDE4DA73840A9F38D03F7E58FE5"/>
  </w:style>
  <w:style w:type="paragraph" w:customStyle="1" w:styleId="28791619BF57B844B2C5FCD65573E40A">
    <w:name w:val="28791619BF57B844B2C5FCD65573E40A"/>
  </w:style>
  <w:style w:type="paragraph" w:customStyle="1" w:styleId="7BF2CC3B83951F44B70C3B6B8324AAF7">
    <w:name w:val="7BF2CC3B83951F44B70C3B6B8324AAF7"/>
  </w:style>
  <w:style w:type="paragraph" w:customStyle="1" w:styleId="C476825965A7704CB044A0C21D373FFF">
    <w:name w:val="C476825965A7704CB044A0C21D373FFF"/>
  </w:style>
  <w:style w:type="paragraph" w:customStyle="1" w:styleId="0979E0D7E39D2448ABBD490622E3D58D">
    <w:name w:val="0979E0D7E39D2448ABBD490622E3D58D"/>
  </w:style>
  <w:style w:type="paragraph" w:customStyle="1" w:styleId="449BD8120C48BD4B886FE763423CDC81">
    <w:name w:val="449BD8120C48BD4B886FE763423CDC81"/>
  </w:style>
  <w:style w:type="paragraph" w:customStyle="1" w:styleId="CAA40757062DEF49A804582BB008B9B2">
    <w:name w:val="CAA40757062DEF49A804582BB008B9B2"/>
  </w:style>
  <w:style w:type="paragraph" w:customStyle="1" w:styleId="0CEBFA3585142849A692F8558E97EC31">
    <w:name w:val="0CEBFA3585142849A692F8558E97EC31"/>
  </w:style>
  <w:style w:type="paragraph" w:customStyle="1" w:styleId="FC6CF65920370242BCE4673A41DC8D6B">
    <w:name w:val="FC6CF65920370242BCE4673A41DC8D6B"/>
  </w:style>
  <w:style w:type="paragraph" w:customStyle="1" w:styleId="5704682E8D87A4449A8CC84EBB6B1A43">
    <w:name w:val="5704682E8D87A4449A8CC84EBB6B1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Ahm13</b:Tag>
    <b:SourceType>InternetSite</b:SourceType>
    <b:Guid>{508BF123-D761-404B-949D-AAF03CF0C780}</b:Guid>
    <b:Title>Ahmed Nawar</b:Title>
    <b:URL>http://www.ahmednawar.net</b:URL>
    <b:YearAccessed>2013</b:YearAccessed>
    <b:MonthAccessed>December</b:MonthAccessed>
    <b:DayAccessed>15</b:DayAccessed>
    <b:Author>
      <b:Author>
        <b:Corporate>Ahmed Nawar</b:Corporate>
      </b:Author>
    </b:Author>
    <b:RefOrder>1</b:RefOrder>
  </b:Source>
  <b:Source>
    <b:Tag>Cur13</b:Tag>
    <b:SourceType>InternetSite</b:SourceType>
    <b:Guid>{534F5A42-7B46-3C49-80B1-F0BE53FD3674}</b:Guid>
    <b:Title>Curriculum Vitae: Ahmed Mohamed Ismail Nawar</b:Title>
    <b:InternetSiteTitle>Ministry of Culture: Sector of Fine Arts</b:InternetSiteTitle>
    <b:URL>http://www.fineart.gov.eg/eng/cv/cv.asp?IDS=580</b:URL>
    <b:YearAccessed>2013</b:YearAccessed>
    <b:MonthAccessed>October</b:MonthAccessed>
    <b:DayAccessed>30</b:DayAccessed>
    <b:Author>
      <b:Author>
        <b:Corporate>Ministry of Culture: Sector of Fine Arts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DC66446-0A3D-784D-AEF2-472AD9CAE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32</TotalTime>
  <Pages>1</Pages>
  <Words>256</Words>
  <Characters>1464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9</cp:revision>
  <dcterms:created xsi:type="dcterms:W3CDTF">2014-07-18T21:52:00Z</dcterms:created>
  <dcterms:modified xsi:type="dcterms:W3CDTF">2014-07-22T00:08:00Z</dcterms:modified>
</cp:coreProperties>
</file>