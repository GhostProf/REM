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AA9DF93F870E4389C8E004AB4953E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DEFE27358F2120458C03BDF4BB05EAB1"/>
            </w:placeholder>
            <w:text/>
          </w:sdtPr>
          <w:sdtContent>
            <w:tc>
              <w:tcPr>
                <w:tcW w:w="2073" w:type="dxa"/>
              </w:tcPr>
              <w:p w:rsidR="00B574C9" w:rsidRDefault="0019615F" w:rsidP="0019615F">
                <w:r w:rsidRPr="0019615F">
                  <w:rPr>
                    <w:rFonts w:ascii="Calibri" w:eastAsia="Times New Roman" w:hAnsi="Calibri" w:cs="Arial"/>
                    <w:color w:val="000000"/>
                    <w:lang w:val="en-CA"/>
                  </w:rPr>
                  <w:t xml:space="preserve">Allison </w:t>
                </w:r>
              </w:p>
            </w:tc>
          </w:sdtContent>
        </w:sdt>
        <w:sdt>
          <w:sdtPr>
            <w:alias w:val="Middle name"/>
            <w:tag w:val="authorMiddleName"/>
            <w:id w:val="-2076034781"/>
            <w:placeholder>
              <w:docPart w:val="9B29C88A40CD6A4F9DEE77C32FB8964F"/>
            </w:placeholder>
            <w:showingPlcHdr/>
            <w:text/>
          </w:sdtPr>
          <w:sdtEndPr/>
          <w:sdtContent>
            <w:tc>
              <w:tcPr>
                <w:tcW w:w="2551" w:type="dxa"/>
              </w:tcPr>
              <w:p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393D6ACB37B1C74494C144949D53A529"/>
            </w:placeholder>
            <w:text/>
          </w:sdtPr>
          <w:sdtContent>
            <w:tc>
              <w:tcPr>
                <w:tcW w:w="2642" w:type="dxa"/>
              </w:tcPr>
              <w:p w:rsidR="00B574C9" w:rsidRDefault="0019615F" w:rsidP="00922950">
                <w:proofErr w:type="spellStart"/>
                <w:r w:rsidRPr="0019615F">
                  <w:rPr>
                    <w:rFonts w:ascii="Calibri" w:eastAsia="Times New Roman" w:hAnsi="Calibri" w:cs="Arial"/>
                    <w:color w:val="000000"/>
                    <w:lang w:val="en-CA" w:eastAsia="ja-JP"/>
                  </w:rPr>
                  <w:t>Schachter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6A1F5357D0F5148B1E71DFE86C3549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24AC5235F989748BDAB383162E0B9C3"/>
            </w:placeholder>
            <w:text/>
          </w:sdtPr>
          <w:sdtEndPr/>
          <w:sdtContent>
            <w:tc>
              <w:tcPr>
                <w:tcW w:w="8525" w:type="dxa"/>
                <w:gridSpan w:val="4"/>
              </w:tcPr>
              <w:p w:rsidR="00B574C9" w:rsidRDefault="0019615F" w:rsidP="0019615F">
                <w:r>
                  <w:t>Vanderbilt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53C2E16BC5DF9489217A9E00B057693"/>
            </w:placeholder>
            <w:text/>
          </w:sdtPr>
          <w:sdtEndPr/>
          <w:sdtContent>
            <w:tc>
              <w:tcPr>
                <w:tcW w:w="9016" w:type="dxa"/>
                <w:tcMar>
                  <w:top w:w="113" w:type="dxa"/>
                  <w:bottom w:w="113" w:type="dxa"/>
                </w:tcMar>
              </w:tcPr>
              <w:p w:rsidR="003F0D73" w:rsidRPr="00FB589A" w:rsidRDefault="0019615F" w:rsidP="0019615F">
                <w:pPr>
                  <w:rPr>
                    <w:b/>
                  </w:rPr>
                </w:pPr>
                <w:r w:rsidRPr="0019615F">
                  <w:t>Goldberg, Leah (1911-1970)</w:t>
                </w:r>
              </w:p>
            </w:tc>
          </w:sdtContent>
        </w:sdt>
      </w:tr>
      <w:tr w:rsidR="00464699" w:rsidTr="007821B0">
        <w:sdt>
          <w:sdtPr>
            <w:alias w:val="Variant headwords"/>
            <w:tag w:val="variantHeadwords"/>
            <w:id w:val="173464402"/>
            <w:placeholder>
              <w:docPart w:val="2FD5AD7C2918E94DA365AB0E878C6B8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3C710A3047A474880B5BA836DFE79FE"/>
            </w:placeholder>
          </w:sdtPr>
          <w:sdtEndPr/>
          <w:sdtContent>
            <w:tc>
              <w:tcPr>
                <w:tcW w:w="9016" w:type="dxa"/>
                <w:tcMar>
                  <w:top w:w="113" w:type="dxa"/>
                  <w:bottom w:w="113" w:type="dxa"/>
                </w:tcMar>
              </w:tcPr>
              <w:p w:rsidR="00E85A05" w:rsidRDefault="0019615F" w:rsidP="00E85A05">
                <w:r w:rsidRPr="00E23F26">
                  <w:t xml:space="preserve">Leah Goldberg (1911-1970) was a prolific modernist poet, novelist, playwright, translator, and literary critic. Born in </w:t>
                </w:r>
                <w:proofErr w:type="spellStart"/>
                <w:r w:rsidRPr="00E23F26">
                  <w:t>K</w:t>
                </w:r>
                <w:r w:rsidRPr="00E23F26">
                  <w:rPr>
                    <w:rFonts w:eastAsia="Arial Unicode MS" w:cs="Arial Unicode MS"/>
                  </w:rPr>
                  <w:t>ö</w:t>
                </w:r>
                <w:r w:rsidRPr="00E23F26">
                  <w:t>nigsberg</w:t>
                </w:r>
                <w:proofErr w:type="spellEnd"/>
                <w:r w:rsidRPr="00E23F26">
                  <w:t xml:space="preserve">, Goldberg grew up in the Russian-speaking milieu of </w:t>
                </w:r>
                <w:proofErr w:type="spellStart"/>
                <w:r w:rsidRPr="00E23F26">
                  <w:t>Kovno</w:t>
                </w:r>
                <w:proofErr w:type="spellEnd"/>
                <w:r w:rsidRPr="00E23F26">
                  <w:t xml:space="preserve">. </w:t>
                </w:r>
                <w:r>
                  <w:t xml:space="preserve">Her early education was in Russian and German and she read widely in both languages. </w:t>
                </w:r>
                <w:r w:rsidRPr="00E23F26">
                  <w:t xml:space="preserve"> During World War I the family fled </w:t>
                </w:r>
                <w:proofErr w:type="spellStart"/>
                <w:r w:rsidRPr="00E23F26">
                  <w:t>Kovno</w:t>
                </w:r>
                <w:proofErr w:type="spellEnd"/>
                <w:r w:rsidRPr="00E23F26">
                  <w:t>. Upon their return in 1918 Goldberg</w:t>
                </w:r>
                <w:r>
                  <w:t>’s parents enrolled her</w:t>
                </w:r>
                <w:r w:rsidRPr="00E23F26">
                  <w:t xml:space="preserve"> in the Hebrew gymnasium</w:t>
                </w:r>
                <w:r>
                  <w:t xml:space="preserve"> and there she studies Hebrew and language and literature. </w:t>
                </w:r>
                <w:r w:rsidRPr="00E23F26">
                  <w:t xml:space="preserve"> In 1931 she </w:t>
                </w:r>
                <w:proofErr w:type="spellStart"/>
                <w:r w:rsidRPr="00E23F26">
                  <w:t>traveled</w:t>
                </w:r>
                <w:proofErr w:type="spellEnd"/>
                <w:r w:rsidRPr="00E23F26">
                  <w:t xml:space="preserve"> to Germany to begin graduate work in Semitic Studies in Berlin and later in Bonn, where she completed her doctorate. In Germany, Goldberg witnessed the collapse of the Weimar Republic and the Nazi rise to power—two historical events that haunt her work. In 1935, Goldberg immigrated to Mandatory Palestine and found a place for herself as a prominent member of the </w:t>
                </w:r>
                <w:proofErr w:type="spellStart"/>
                <w:r w:rsidRPr="00E23F26">
                  <w:rPr>
                    <w:i/>
                    <w:iCs/>
                  </w:rPr>
                  <w:t>Moderna</w:t>
                </w:r>
                <w:proofErr w:type="spellEnd"/>
                <w:r w:rsidRPr="00E23F26">
                  <w:t xml:space="preserve">, a group of Hebrew modernist poets that included </w:t>
                </w:r>
                <w:proofErr w:type="spellStart"/>
                <w:r w:rsidRPr="00E23F26">
                  <w:t>Avraham</w:t>
                </w:r>
                <w:proofErr w:type="spellEnd"/>
                <w:r w:rsidRPr="00E23F26">
                  <w:t xml:space="preserve"> </w:t>
                </w:r>
                <w:proofErr w:type="spellStart"/>
                <w:r w:rsidRPr="00E23F26">
                  <w:t>Shlonsky</w:t>
                </w:r>
                <w:proofErr w:type="spellEnd"/>
                <w:r w:rsidRPr="00E23F26">
                  <w:t xml:space="preserve"> and Nathan </w:t>
                </w:r>
                <w:proofErr w:type="spellStart"/>
                <w:r w:rsidRPr="00E23F26">
                  <w:t>Alterman</w:t>
                </w:r>
                <w:proofErr w:type="spellEnd"/>
                <w:r w:rsidRPr="00E23F26">
                  <w:t>, quickly establishing herself as an important intellectual and cultural figure of her generation. She played this role not only as a poet</w:t>
                </w:r>
                <w:r>
                  <w:t xml:space="preserve"> and writer</w:t>
                </w:r>
                <w:r w:rsidRPr="00E23F26">
                  <w:t xml:space="preserve">, but also as a scholar. Goldberg taught at the Hebrew University of Jerusalem, where she founded the Department of Comparative Literature. </w:t>
                </w:r>
              </w:p>
            </w:tc>
          </w:sdtContent>
        </w:sdt>
      </w:tr>
      <w:tr w:rsidR="003F0D73" w:rsidTr="003F0D73">
        <w:sdt>
          <w:sdtPr>
            <w:alias w:val="Article text"/>
            <w:tag w:val="articleText"/>
            <w:id w:val="634067588"/>
            <w:placeholder>
              <w:docPart w:val="B54DD24E2392B8468BEF2C4BBADDD1FC"/>
            </w:placeholder>
          </w:sdtPr>
          <w:sdtEndPr/>
          <w:sdtContent>
            <w:tc>
              <w:tcPr>
                <w:tcW w:w="9016" w:type="dxa"/>
                <w:tcMar>
                  <w:top w:w="113" w:type="dxa"/>
                  <w:bottom w:w="113" w:type="dxa"/>
                </w:tcMar>
              </w:tcPr>
              <w:p w:rsidR="0019615F" w:rsidRPr="00E23F26" w:rsidRDefault="0019615F" w:rsidP="0019615F">
                <w:r w:rsidRPr="00E23F26">
                  <w:t xml:space="preserve">Leah Goldberg (1911-1970) was a prolific modernist poet, novelist, playwright, translator, and literary critic. Born in </w:t>
                </w:r>
                <w:proofErr w:type="spellStart"/>
                <w:r w:rsidRPr="00E23F26">
                  <w:t>K</w:t>
                </w:r>
                <w:r w:rsidRPr="00E23F26">
                  <w:rPr>
                    <w:rFonts w:eastAsia="Arial Unicode MS" w:cs="Arial Unicode MS"/>
                  </w:rPr>
                  <w:t>ö</w:t>
                </w:r>
                <w:r w:rsidRPr="00E23F26">
                  <w:t>nigsberg</w:t>
                </w:r>
                <w:proofErr w:type="spellEnd"/>
                <w:r w:rsidRPr="00E23F26">
                  <w:t xml:space="preserve">, Goldberg grew up in the Russian-speaking milieu of </w:t>
                </w:r>
                <w:proofErr w:type="spellStart"/>
                <w:r w:rsidRPr="00E23F26">
                  <w:t>Kovno</w:t>
                </w:r>
                <w:proofErr w:type="spellEnd"/>
                <w:r w:rsidRPr="00E23F26">
                  <w:t xml:space="preserve">. </w:t>
                </w:r>
                <w:r>
                  <w:t xml:space="preserve">Her early education was in Russian and German and she read widely in both languages. </w:t>
                </w:r>
                <w:r w:rsidRPr="00E23F26">
                  <w:t xml:space="preserve"> During World War I the family fled </w:t>
                </w:r>
                <w:proofErr w:type="spellStart"/>
                <w:r w:rsidRPr="00E23F26">
                  <w:t>Kovno</w:t>
                </w:r>
                <w:proofErr w:type="spellEnd"/>
                <w:r w:rsidRPr="00E23F26">
                  <w:t>. Upon their return in 1918 Goldberg</w:t>
                </w:r>
                <w:r>
                  <w:t>’s parents enrolled her</w:t>
                </w:r>
                <w:r w:rsidRPr="00E23F26">
                  <w:t xml:space="preserve"> in the Hebrew gymnasium</w:t>
                </w:r>
                <w:r>
                  <w:t xml:space="preserve"> and there she studies Hebrew and language and literature. </w:t>
                </w:r>
                <w:r w:rsidRPr="00E23F26">
                  <w:t xml:space="preserve"> In 1931 she </w:t>
                </w:r>
                <w:proofErr w:type="spellStart"/>
                <w:r w:rsidRPr="00E23F26">
                  <w:t>traveled</w:t>
                </w:r>
                <w:proofErr w:type="spellEnd"/>
                <w:r w:rsidRPr="00E23F26">
                  <w:t xml:space="preserve"> to Germany to begin graduate work in Semitic Studies in Berlin and later in Bonn, where she completed her doctorate. In Germany, Goldberg witnessed the collapse of the Weimar Republic and the Nazi rise to power—two historical events that haunt her work. In 1935, Goldberg immigrated to Mandatory Palestine and found a place for herself as a prominent member of the </w:t>
                </w:r>
                <w:proofErr w:type="spellStart"/>
                <w:r w:rsidRPr="00E23F26">
                  <w:rPr>
                    <w:i/>
                    <w:iCs/>
                  </w:rPr>
                  <w:t>Moderna</w:t>
                </w:r>
                <w:proofErr w:type="spellEnd"/>
                <w:r w:rsidRPr="00E23F26">
                  <w:t xml:space="preserve">, a group of Hebrew modernist poets that included </w:t>
                </w:r>
                <w:proofErr w:type="spellStart"/>
                <w:r w:rsidRPr="00E23F26">
                  <w:t>Avraham</w:t>
                </w:r>
                <w:proofErr w:type="spellEnd"/>
                <w:r w:rsidRPr="00E23F26">
                  <w:t xml:space="preserve"> </w:t>
                </w:r>
                <w:proofErr w:type="spellStart"/>
                <w:r w:rsidRPr="00E23F26">
                  <w:t>Shlonsky</w:t>
                </w:r>
                <w:proofErr w:type="spellEnd"/>
                <w:r w:rsidRPr="00E23F26">
                  <w:t xml:space="preserve"> and Nathan </w:t>
                </w:r>
                <w:proofErr w:type="spellStart"/>
                <w:r w:rsidRPr="00E23F26">
                  <w:t>Alterman</w:t>
                </w:r>
                <w:proofErr w:type="spellEnd"/>
                <w:r w:rsidRPr="00E23F26">
                  <w:t>, quickly establishing herself as an important intellectual and cultural figure of her generation. She played this role not only as a poet</w:t>
                </w:r>
                <w:r>
                  <w:t xml:space="preserve"> and writer</w:t>
                </w:r>
                <w:r w:rsidRPr="00E23F26">
                  <w:t xml:space="preserve">, but also as a scholar. Goldberg taught at the Hebrew University of Jerusalem, where she founded the Department of Comparative Literature. </w:t>
                </w:r>
              </w:p>
              <w:p w:rsidR="0019615F" w:rsidRPr="00E23F26" w:rsidRDefault="0019615F" w:rsidP="0019615F"/>
              <w:p w:rsidR="0019615F" w:rsidRPr="00E23F26" w:rsidRDefault="0019615F" w:rsidP="0019615F">
                <w:pPr>
                  <w:widowControl w:val="0"/>
                  <w:autoSpaceDE w:val="0"/>
                  <w:autoSpaceDN w:val="0"/>
                  <w:adjustRightInd w:val="0"/>
                  <w:rPr>
                    <w:rFonts w:cs="Times New Roman"/>
                    <w:szCs w:val="20"/>
                  </w:rPr>
                </w:pPr>
                <w:r w:rsidRPr="00E23F26">
                  <w:t xml:space="preserve">More than other poets of her generation, Goldberg was drawn to classical European culture, engaging with writers ranging from Dante to Rilke. She eschewed the avant-garde turning to classical poetic forms such as the sonnet and the </w:t>
                </w:r>
                <w:proofErr w:type="spellStart"/>
                <w:r w:rsidRPr="00E23F26">
                  <w:t>terza</w:t>
                </w:r>
                <w:proofErr w:type="spellEnd"/>
                <w:r w:rsidRPr="00E23F26">
                  <w:t xml:space="preserve"> </w:t>
                </w:r>
                <w:proofErr w:type="spellStart"/>
                <w:r w:rsidRPr="00E23F26">
                  <w:t>rima</w:t>
                </w:r>
                <w:proofErr w:type="spellEnd"/>
                <w:r w:rsidRPr="00E23F26">
                  <w:t xml:space="preserve">. Her Hebrew modernist poetics blend Jewish and European exilic tropes from Genesis to Dante in order to express her complicated and multivalent relationship to exile and home, to European and Hebrew culture. She published her </w:t>
                </w:r>
                <w:r w:rsidRPr="00E23F26">
                  <w:lastRenderedPageBreak/>
                  <w:t xml:space="preserve">first collection of poetry, </w:t>
                </w:r>
                <w:proofErr w:type="spellStart"/>
                <w:r w:rsidRPr="00E23F26">
                  <w:rPr>
                    <w:rFonts w:cs="TimesNewRomanPSMT"/>
                    <w:i/>
                    <w:color w:val="000000"/>
                    <w:lang w:bidi="he-IL"/>
                  </w:rPr>
                  <w:t>Taba’ot</w:t>
                </w:r>
                <w:proofErr w:type="spellEnd"/>
                <w:r w:rsidRPr="00E23F26">
                  <w:rPr>
                    <w:rFonts w:cs="TimesNewRomanPSMT"/>
                    <w:i/>
                    <w:color w:val="000000"/>
                    <w:lang w:bidi="he-IL"/>
                  </w:rPr>
                  <w:t xml:space="preserve"> </w:t>
                </w:r>
                <w:proofErr w:type="spellStart"/>
                <w:r w:rsidRPr="00E23F26">
                  <w:rPr>
                    <w:rFonts w:cs="TimesNewRomanPSMT"/>
                    <w:i/>
                    <w:color w:val="000000"/>
                    <w:lang w:bidi="he-IL"/>
                  </w:rPr>
                  <w:t>ashan</w:t>
                </w:r>
                <w:proofErr w:type="spellEnd"/>
                <w:r w:rsidRPr="00E23F26">
                  <w:rPr>
                    <w:rFonts w:cs="TimesNewRomanPSMT"/>
                    <w:i/>
                    <w:color w:val="000000"/>
                    <w:lang w:bidi="he-IL"/>
                  </w:rPr>
                  <w:t xml:space="preserve"> </w:t>
                </w:r>
                <w:r w:rsidRPr="00E23F26">
                  <w:rPr>
                    <w:rFonts w:cs="TimesNewRomanPSMT"/>
                    <w:color w:val="000000"/>
                    <w:lang w:bidi="he-IL"/>
                  </w:rPr>
                  <w:t>(</w:t>
                </w:r>
                <w:r w:rsidRPr="00E23F26">
                  <w:rPr>
                    <w:rFonts w:cs="TimesNewRomanPSMT"/>
                    <w:i/>
                    <w:color w:val="000000"/>
                    <w:lang w:bidi="he-IL"/>
                  </w:rPr>
                  <w:t>Rings of Smoke</w:t>
                </w:r>
                <w:r w:rsidRPr="00E23F26">
                  <w:rPr>
                    <w:rFonts w:cs="TimesNewRomanPSMT"/>
                    <w:color w:val="000000"/>
                    <w:lang w:bidi="he-IL"/>
                  </w:rPr>
                  <w:t xml:space="preserve">), in 1935. The poems in this collection capture her childhood landscape in a minimalist post-symbolist aesthetic. In one poem, </w:t>
                </w:r>
                <w:r>
                  <w:rPr>
                    <w:rFonts w:cs="TimesNewRomanPSMT"/>
                    <w:color w:val="000000"/>
                    <w:lang w:bidi="he-IL"/>
                  </w:rPr>
                  <w:t>‘</w:t>
                </w:r>
                <w:proofErr w:type="spellStart"/>
                <w:r w:rsidRPr="00E23F26">
                  <w:rPr>
                    <w:rFonts w:cs="TimesNewRomanPSMT"/>
                    <w:color w:val="000000"/>
                  </w:rPr>
                  <w:t>Halom</w:t>
                </w:r>
                <w:proofErr w:type="spellEnd"/>
                <w:r w:rsidRPr="00E23F26">
                  <w:rPr>
                    <w:rFonts w:cs="TimesNewRomanPSMT"/>
                    <w:color w:val="000000"/>
                  </w:rPr>
                  <w:t xml:space="preserve"> </w:t>
                </w:r>
                <w:proofErr w:type="spellStart"/>
                <w:r w:rsidRPr="00E23F26">
                  <w:rPr>
                    <w:rFonts w:cs="TimesNewRomanPSMT"/>
                    <w:color w:val="000000"/>
                  </w:rPr>
                  <w:t>na’arah</w:t>
                </w:r>
                <w:proofErr w:type="spellEnd"/>
                <w:r>
                  <w:rPr>
                    <w:rFonts w:cs="TimesNewRomanPSMT"/>
                    <w:color w:val="000000"/>
                  </w:rPr>
                  <w:t>’</w:t>
                </w:r>
                <w:r w:rsidRPr="00E23F26">
                  <w:rPr>
                    <w:rFonts w:cs="TimesNewRomanPSMT"/>
                    <w:color w:val="000000"/>
                  </w:rPr>
                  <w:t xml:space="preserve"> </w:t>
                </w:r>
                <w:r w:rsidRPr="00E23F26">
                  <w:rPr>
                    <w:rFonts w:cs="TimesNewRomanPSMT"/>
                    <w:color w:val="000000"/>
                    <w:lang w:bidi="he-IL"/>
                  </w:rPr>
                  <w:t xml:space="preserve"> (The Dream of a Girl), the lyrical voice imagines </w:t>
                </w:r>
                <w:proofErr w:type="gramStart"/>
                <w:r w:rsidRPr="00E23F26">
                  <w:rPr>
                    <w:rFonts w:cs="TimesNewRomanPSMT"/>
                    <w:color w:val="000000"/>
                    <w:lang w:bidi="he-IL"/>
                  </w:rPr>
                  <w:t>herself</w:t>
                </w:r>
                <w:proofErr w:type="gramEnd"/>
                <w:r w:rsidRPr="00E23F26">
                  <w:rPr>
                    <w:rFonts w:cs="TimesNewRomanPSMT"/>
                    <w:color w:val="000000"/>
                    <w:lang w:bidi="he-IL"/>
                  </w:rPr>
                  <w:t xml:space="preserve"> </w:t>
                </w:r>
                <w:r w:rsidRPr="00E23F26">
                  <w:rPr>
                    <w:rFonts w:cs="TimesNewRomanPSMT"/>
                    <w:color w:val="000000"/>
                  </w:rPr>
                  <w:t xml:space="preserve">as Jesus seduced by Mary Magdalene in </w:t>
                </w:r>
                <w:r w:rsidRPr="00E23F26">
                  <w:rPr>
                    <w:rFonts w:cs="TimesNewRomanPSMT"/>
                    <w:color w:val="000000"/>
                    <w:lang w:bidi="he-IL"/>
                  </w:rPr>
                  <w:t xml:space="preserve">Carlo </w:t>
                </w:r>
                <w:proofErr w:type="spellStart"/>
                <w:r w:rsidRPr="00E23F26">
                  <w:rPr>
                    <w:rFonts w:cs="TimesNewRomanPSMT"/>
                    <w:color w:val="000000"/>
                    <w:lang w:bidi="he-IL"/>
                  </w:rPr>
                  <w:t>Crivelli’s</w:t>
                </w:r>
                <w:proofErr w:type="spellEnd"/>
                <w:r w:rsidRPr="00E23F26">
                  <w:rPr>
                    <w:rFonts w:cs="TimesNewRomanPSMT"/>
                    <w:color w:val="000000"/>
                    <w:lang w:bidi="he-IL"/>
                  </w:rPr>
                  <w:t xml:space="preserve"> fifteenth century painting </w:t>
                </w:r>
                <w:r>
                  <w:rPr>
                    <w:rFonts w:cs="TimesNewRomanPSMT"/>
                    <w:color w:val="000000"/>
                    <w:lang w:bidi="he-IL"/>
                  </w:rPr>
                  <w:t>‘</w:t>
                </w:r>
                <w:r w:rsidRPr="00E23F26">
                  <w:rPr>
                    <w:rFonts w:cs="TimesNewRomanPSMT"/>
                    <w:color w:val="000000"/>
                    <w:lang w:bidi="he-IL"/>
                  </w:rPr>
                  <w:t>Saint Magdalene.</w:t>
                </w:r>
                <w:r>
                  <w:rPr>
                    <w:rFonts w:cs="TimesNewRomanPSMT"/>
                    <w:color w:val="000000"/>
                    <w:lang w:bidi="he-IL"/>
                  </w:rPr>
                  <w:t>’</w:t>
                </w:r>
                <w:r w:rsidRPr="00E23F26">
                  <w:rPr>
                    <w:rFonts w:cs="TimesNewRomanPSMT"/>
                    <w:color w:val="000000"/>
                  </w:rPr>
                  <w:t xml:space="preserve"> In her 1955 collection </w:t>
                </w:r>
                <w:r w:rsidRPr="00E23F26">
                  <w:rPr>
                    <w:rFonts w:cs="TimesNewRomanPSMT"/>
                    <w:i/>
                    <w:color w:val="000000"/>
                  </w:rPr>
                  <w:t>Barak be-</w:t>
                </w:r>
                <w:proofErr w:type="spellStart"/>
                <w:r w:rsidRPr="00E23F26">
                  <w:rPr>
                    <w:rFonts w:cs="TimesNewRomanPSMT"/>
                    <w:i/>
                    <w:color w:val="000000"/>
                  </w:rPr>
                  <w:t>boker</w:t>
                </w:r>
                <w:proofErr w:type="spellEnd"/>
                <w:r w:rsidRPr="00E23F26">
                  <w:rPr>
                    <w:rFonts w:cs="TimesNewRomanPSMT"/>
                    <w:i/>
                    <w:color w:val="000000"/>
                  </w:rPr>
                  <w:t xml:space="preserve"> </w:t>
                </w:r>
                <w:r w:rsidRPr="00E23F26">
                  <w:rPr>
                    <w:rFonts w:cs="TimesNewRomanPSMT"/>
                    <w:color w:val="000000"/>
                  </w:rPr>
                  <w:t>(</w:t>
                </w:r>
                <w:r w:rsidRPr="00E23F26">
                  <w:rPr>
                    <w:rFonts w:cs="TimesNewRomanPSMT"/>
                    <w:i/>
                    <w:color w:val="000000"/>
                  </w:rPr>
                  <w:t>Morning Light</w:t>
                </w:r>
                <w:r w:rsidRPr="00E23F26">
                  <w:rPr>
                    <w:rFonts w:cs="TimesNewRomanPSMT"/>
                    <w:color w:val="000000"/>
                  </w:rPr>
                  <w:t xml:space="preserve">) she published her much adored </w:t>
                </w:r>
                <w:r w:rsidRPr="00E23F26">
                  <w:t xml:space="preserve">Petrarchan sonnet cycle, </w:t>
                </w:r>
                <w:r>
                  <w:t>‘</w:t>
                </w:r>
                <w:proofErr w:type="spellStart"/>
                <w:r w:rsidRPr="00E23F26">
                  <w:t>Ahavatah</w:t>
                </w:r>
                <w:proofErr w:type="spellEnd"/>
                <w:r w:rsidRPr="00E23F26">
                  <w:t xml:space="preserve"> </w:t>
                </w:r>
                <w:proofErr w:type="spellStart"/>
                <w:r w:rsidRPr="00E23F26">
                  <w:t>shel</w:t>
                </w:r>
                <w:proofErr w:type="spellEnd"/>
                <w:r w:rsidRPr="00E23F26">
                  <w:t xml:space="preserve"> Teresa de </w:t>
                </w:r>
                <w:proofErr w:type="spellStart"/>
                <w:proofErr w:type="gramStart"/>
                <w:r w:rsidRPr="00E23F26">
                  <w:t>Meun</w:t>
                </w:r>
                <w:proofErr w:type="spellEnd"/>
                <w:r>
                  <w:t>’</w:t>
                </w:r>
                <w:r w:rsidRPr="00E23F26">
                  <w:t>(</w:t>
                </w:r>
                <w:proofErr w:type="gramEnd"/>
                <w:r w:rsidRPr="00E23F26">
                  <w:t xml:space="preserve">The Love of Teresa de </w:t>
                </w:r>
                <w:proofErr w:type="spellStart"/>
                <w:r w:rsidRPr="00E23F26">
                  <w:t>Meun</w:t>
                </w:r>
                <w:proofErr w:type="spellEnd"/>
                <w:r w:rsidRPr="00E23F26">
                  <w:t>), which tells the story of an imaginary 16</w:t>
                </w:r>
                <w:r w:rsidRPr="00E23F26">
                  <w:rPr>
                    <w:vertAlign w:val="superscript"/>
                  </w:rPr>
                  <w:t>th</w:t>
                </w:r>
                <w:r w:rsidRPr="00E23F26">
                  <w:t xml:space="preserve"> century French noblewoman. In her final collection, </w:t>
                </w:r>
                <w:proofErr w:type="spellStart"/>
                <w:r w:rsidRPr="00E23F26">
                  <w:rPr>
                    <w:i/>
                  </w:rPr>
                  <w:t>Im</w:t>
                </w:r>
                <w:proofErr w:type="spellEnd"/>
                <w:r w:rsidRPr="00E23F26">
                  <w:rPr>
                    <w:i/>
                  </w:rPr>
                  <w:t xml:space="preserve"> ha-</w:t>
                </w:r>
                <w:proofErr w:type="spellStart"/>
                <w:r w:rsidRPr="00E23F26">
                  <w:rPr>
                    <w:i/>
                  </w:rPr>
                  <w:t>laylah</w:t>
                </w:r>
                <w:proofErr w:type="spellEnd"/>
                <w:r w:rsidRPr="00E23F26">
                  <w:rPr>
                    <w:i/>
                  </w:rPr>
                  <w:t xml:space="preserve"> ha-</w:t>
                </w:r>
                <w:proofErr w:type="spellStart"/>
                <w:r w:rsidRPr="00E23F26">
                  <w:rPr>
                    <w:i/>
                  </w:rPr>
                  <w:t>zeh</w:t>
                </w:r>
                <w:proofErr w:type="spellEnd"/>
                <w:r w:rsidRPr="00E23F26">
                  <w:t xml:space="preserve"> (</w:t>
                </w:r>
                <w:r w:rsidRPr="00E23F26">
                  <w:rPr>
                    <w:i/>
                  </w:rPr>
                  <w:t>With This Night</w:t>
                </w:r>
                <w:r w:rsidRPr="00E23F26">
                  <w:t xml:space="preserve">) she grapples with her own poetic legacy, called into question by a younger generation of poets, in poems such as </w:t>
                </w:r>
                <w:r>
                  <w:t>‘</w:t>
                </w:r>
                <w:proofErr w:type="spellStart"/>
                <w:r w:rsidRPr="00E23F26">
                  <w:rPr>
                    <w:rFonts w:cs="Times New Roman"/>
                    <w:szCs w:val="20"/>
                  </w:rPr>
                  <w:t>Dyokan</w:t>
                </w:r>
                <w:proofErr w:type="spellEnd"/>
                <w:r w:rsidRPr="00E23F26">
                  <w:rPr>
                    <w:rFonts w:cs="Times New Roman"/>
                    <w:szCs w:val="20"/>
                  </w:rPr>
                  <w:t xml:space="preserve"> </w:t>
                </w:r>
                <w:proofErr w:type="spellStart"/>
                <w:r w:rsidRPr="00E23F26">
                  <w:rPr>
                    <w:rFonts w:cs="Times New Roman"/>
                    <w:szCs w:val="20"/>
                  </w:rPr>
                  <w:t>hamesshorer</w:t>
                </w:r>
                <w:proofErr w:type="spellEnd"/>
                <w:r w:rsidRPr="00E23F26">
                  <w:rPr>
                    <w:rFonts w:cs="Times New Roman"/>
                    <w:szCs w:val="20"/>
                  </w:rPr>
                  <w:t xml:space="preserve"> </w:t>
                </w:r>
                <w:proofErr w:type="spellStart"/>
                <w:r w:rsidRPr="00E23F26">
                  <w:rPr>
                    <w:rFonts w:cs="Times New Roman"/>
                    <w:szCs w:val="20"/>
                  </w:rPr>
                  <w:t>ke-ish</w:t>
                </w:r>
                <w:proofErr w:type="spellEnd"/>
                <w:r w:rsidRPr="00E23F26">
                  <w:rPr>
                    <w:rFonts w:cs="Times New Roman"/>
                    <w:szCs w:val="20"/>
                  </w:rPr>
                  <w:t xml:space="preserve"> </w:t>
                </w:r>
                <w:proofErr w:type="spellStart"/>
                <w:r w:rsidRPr="00E23F26">
                  <w:rPr>
                    <w:rFonts w:cs="Times New Roman"/>
                    <w:szCs w:val="20"/>
                  </w:rPr>
                  <w:t>zaken</w:t>
                </w:r>
                <w:proofErr w:type="spellEnd"/>
                <w:r>
                  <w:rPr>
                    <w:rFonts w:cs="Times New Roman"/>
                    <w:szCs w:val="20"/>
                  </w:rPr>
                  <w:t>’</w:t>
                </w:r>
                <w:r w:rsidRPr="00E23F26">
                  <w:rPr>
                    <w:rFonts w:cs="Times New Roman"/>
                    <w:szCs w:val="20"/>
                  </w:rPr>
                  <w:t xml:space="preserve"> (</w:t>
                </w:r>
                <w:r w:rsidRPr="00E23F26">
                  <w:t xml:space="preserve">The Image of a poet as an Old Man). </w:t>
                </w:r>
              </w:p>
              <w:p w:rsidR="0019615F" w:rsidRPr="00E23F26" w:rsidRDefault="0019615F" w:rsidP="0019615F"/>
              <w:p w:rsidR="003F0D73" w:rsidRDefault="0019615F" w:rsidP="00C27FAB">
                <w:r w:rsidRPr="00E23F26">
                  <w:t xml:space="preserve">In her poetry and prose, Goldberg sought to create a secular modernist aesthetic from a language tied to the sacred. She envisioned a Hebrew literary culture that would transcend its Jewish roots.  She also sought to reconcile her faith in European literary culture with the horrors of the Nazi genocide. She addressed these concerns most directly in her prose fiction.  Her semi-autobiographical modernist novel, </w:t>
                </w:r>
                <w:proofErr w:type="spellStart"/>
                <w:r w:rsidRPr="00E23F26">
                  <w:rPr>
                    <w:i/>
                  </w:rPr>
                  <w:t>Ve</w:t>
                </w:r>
                <w:proofErr w:type="spellEnd"/>
                <w:r w:rsidRPr="00E23F26">
                  <w:rPr>
                    <w:i/>
                  </w:rPr>
                  <w:t xml:space="preserve"> </w:t>
                </w:r>
                <w:proofErr w:type="spellStart"/>
                <w:r w:rsidRPr="00E23F26">
                  <w:rPr>
                    <w:i/>
                  </w:rPr>
                  <w:t>hu</w:t>
                </w:r>
                <w:proofErr w:type="spellEnd"/>
                <w:r w:rsidRPr="00E23F26">
                  <w:rPr>
                    <w:i/>
                  </w:rPr>
                  <w:t xml:space="preserve"> ha-or </w:t>
                </w:r>
                <w:r w:rsidRPr="00E23F26">
                  <w:t>(</w:t>
                </w:r>
                <w:r w:rsidRPr="00E23F26">
                  <w:rPr>
                    <w:i/>
                  </w:rPr>
                  <w:t>That is the Light</w:t>
                </w:r>
                <w:r w:rsidRPr="00E23F26">
                  <w:t>)</w:t>
                </w:r>
                <w:r w:rsidRPr="00E23F26">
                  <w:rPr>
                    <w:i/>
                  </w:rPr>
                  <w:t xml:space="preserve">, </w:t>
                </w:r>
                <w:r w:rsidRPr="00E23F26">
                  <w:t xml:space="preserve">describes the struggles of a young women, schooled in Semitic languages, who can neither imagine her future in a Europe mired in anti-Semitism nor envision her place in a new Hebrew state. In her unpublished novel, </w:t>
                </w:r>
                <w:proofErr w:type="spellStart"/>
                <w:r w:rsidRPr="00E23F26">
                  <w:rPr>
                    <w:i/>
                  </w:rPr>
                  <w:t>Avedot</w:t>
                </w:r>
                <w:proofErr w:type="spellEnd"/>
                <w:r w:rsidRPr="00E23F26">
                  <w:rPr>
                    <w:i/>
                  </w:rPr>
                  <w:t xml:space="preserve">, </w:t>
                </w:r>
                <w:r w:rsidRPr="00E23F26">
                  <w:t>Goldberg describes the travails of a Hebrew poet and student of Semitic languages whose Hebrew poems are exploited by an aspiring Nazi Orientalist. Goldberg’s entire oeuvre, which includes poetry, prose fiction, memoir, plays, literary criticism, and children’s books, marks her as one of the most important Hebrew literary figures of the twentieth century. A position that literary scholars are only just beginning to recognize, precisely because of her idiosyncratic modernist practices.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8202C044701864392A5AB00C2FD73B3"/>
              </w:placeholder>
            </w:sdtPr>
            <w:sdtEndPr/>
            <w:sdtContent>
              <w:p w:rsidR="0019615F" w:rsidRPr="00E23F26" w:rsidRDefault="0019615F" w:rsidP="0019615F">
                <w:pPr>
                  <w:rPr>
                    <w:rFonts w:cs="˙‘$(Ôˇø&lt;˘µ'1"/>
                  </w:rPr>
                </w:pPr>
                <w:proofErr w:type="spellStart"/>
                <w:r w:rsidRPr="00E23F26">
                  <w:rPr>
                    <w:rFonts w:cs="˙‘$(Ôˇø&lt;˘µ'1"/>
                  </w:rPr>
                  <w:t>Gordinsky</w:t>
                </w:r>
                <w:proofErr w:type="spellEnd"/>
                <w:r w:rsidRPr="00E23F26">
                  <w:rPr>
                    <w:rFonts w:cs="˙‘$(Ôˇø&lt;˘µ'1"/>
                  </w:rPr>
                  <w:t xml:space="preserve">, Natasha. </w:t>
                </w:r>
                <w:r>
                  <w:rPr>
                    <w:rFonts w:cs="˙‘$(Ôˇø&lt;˘µ'1"/>
                  </w:rPr>
                  <w:t>‘</w:t>
                </w:r>
                <w:proofErr w:type="spellStart"/>
                <w:r w:rsidRPr="00E23F26">
                  <w:rPr>
                    <w:rFonts w:cs="˙‘$(Ôˇø&lt;˘µ'1"/>
                  </w:rPr>
                  <w:t>Zemani</w:t>
                </w:r>
                <w:proofErr w:type="spellEnd"/>
                <w:r w:rsidRPr="00E23F26">
                  <w:rPr>
                    <w:rFonts w:cs="˙‘$(Ôˇø&lt;˘µ'1"/>
                  </w:rPr>
                  <w:t xml:space="preserve"> </w:t>
                </w:r>
                <w:proofErr w:type="spellStart"/>
                <w:r w:rsidRPr="00E23F26">
                  <w:rPr>
                    <w:rFonts w:cs="˙‘$(Ôˇø&lt;˘µ'1"/>
                  </w:rPr>
                  <w:t>harut</w:t>
                </w:r>
                <w:proofErr w:type="spellEnd"/>
                <w:r w:rsidRPr="00E23F26">
                  <w:rPr>
                    <w:rFonts w:cs="˙‘$(Ôˇø&lt;˘µ'1"/>
                  </w:rPr>
                  <w:t xml:space="preserve"> be </w:t>
                </w:r>
                <w:proofErr w:type="spellStart"/>
                <w:r w:rsidRPr="00E23F26">
                  <w:rPr>
                    <w:rFonts w:cs="˙‘$(Ôˇø&lt;˘µ'1"/>
                  </w:rPr>
                  <w:t>shirai</w:t>
                </w:r>
                <w:proofErr w:type="spellEnd"/>
                <w:r w:rsidRPr="00E23F26">
                  <w:rPr>
                    <w:rFonts w:cs="˙‘$(Ôˇø&lt;˘µ'1"/>
                  </w:rPr>
                  <w:t xml:space="preserve">: </w:t>
                </w:r>
                <w:proofErr w:type="spellStart"/>
                <w:r w:rsidRPr="00E23F26">
                  <w:rPr>
                    <w:rFonts w:cs="˙‘$(Ôˇø&lt;˘µ'1"/>
                  </w:rPr>
                  <w:t>yetsirata</w:t>
                </w:r>
                <w:proofErr w:type="spellEnd"/>
                <w:r w:rsidRPr="00E23F26">
                  <w:rPr>
                    <w:rFonts w:cs="˙‘$(Ôˇø&lt;˘µ'1"/>
                  </w:rPr>
                  <w:t xml:space="preserve"> </w:t>
                </w:r>
                <w:proofErr w:type="spellStart"/>
                <w:r w:rsidRPr="00E23F26">
                  <w:rPr>
                    <w:rFonts w:cs="˙‘$(Ôˇø&lt;˘µ'1"/>
                  </w:rPr>
                  <w:t>shel</w:t>
                </w:r>
                <w:proofErr w:type="spellEnd"/>
                <w:r w:rsidRPr="00E23F26">
                  <w:rPr>
                    <w:rFonts w:cs="˙‘$(Ôˇø&lt;˘µ'1"/>
                  </w:rPr>
                  <w:t xml:space="preserve"> </w:t>
                </w:r>
                <w:proofErr w:type="spellStart"/>
                <w:r w:rsidRPr="00E23F26">
                  <w:rPr>
                    <w:rFonts w:cs="˙‘$(Ôˇø&lt;˘µ'1"/>
                  </w:rPr>
                  <w:t>l’ea</w:t>
                </w:r>
                <w:proofErr w:type="spellEnd"/>
                <w:r w:rsidRPr="00E23F26">
                  <w:rPr>
                    <w:rFonts w:cs="˙‘$(Ôˇø&lt;˘µ'1"/>
                  </w:rPr>
                  <w:t xml:space="preserve"> </w:t>
                </w:r>
                <w:proofErr w:type="spellStart"/>
                <w:r w:rsidRPr="00E23F26">
                  <w:rPr>
                    <w:rFonts w:cs="˙‘$(Ôˇø&lt;˘µ'1"/>
                  </w:rPr>
                  <w:t>goldberg</w:t>
                </w:r>
                <w:proofErr w:type="spellEnd"/>
                <w:r w:rsidRPr="00E23F26">
                  <w:rPr>
                    <w:rFonts w:cs="˙‘$(Ôˇø&lt;˘µ'1"/>
                  </w:rPr>
                  <w:t xml:space="preserve"> be </w:t>
                </w:r>
                <w:proofErr w:type="spellStart"/>
                <w:r w:rsidRPr="00E23F26">
                  <w:rPr>
                    <w:rFonts w:cs="˙‘$(Ôˇø&lt;˘µ'1"/>
                  </w:rPr>
                  <w:t>shanim</w:t>
                </w:r>
                <w:proofErr w:type="spellEnd"/>
                <w:r w:rsidRPr="00E23F26">
                  <w:rPr>
                    <w:rFonts w:cs="˙‘$(Ôˇø&lt;˘µ'1"/>
                  </w:rPr>
                  <w:t xml:space="preserve"> 1935– 1945.</w:t>
                </w:r>
                <w:r>
                  <w:rPr>
                    <w:rFonts w:cs="˙‘$(Ôˇø&lt;˘µ'1"/>
                  </w:rPr>
                  <w:t>’</w:t>
                </w:r>
                <w:r w:rsidRPr="00E23F26">
                  <w:rPr>
                    <w:rFonts w:cs="˙‘$(Ôˇø&lt;˘µ'1"/>
                  </w:rPr>
                  <w:t xml:space="preserve"> Diss. Hebrew University of Jerusalem, 2009.</w:t>
                </w:r>
              </w:p>
              <w:p w:rsidR="0019615F" w:rsidRPr="00E23F26" w:rsidRDefault="0019615F" w:rsidP="0019615F">
                <w:pPr>
                  <w:rPr>
                    <w:rFonts w:cs="Times New Roman"/>
                  </w:rPr>
                </w:pPr>
              </w:p>
              <w:p w:rsidR="0019615F" w:rsidRPr="00E23F26" w:rsidRDefault="0019615F" w:rsidP="0019615F">
                <w:proofErr w:type="spellStart"/>
                <w:r w:rsidRPr="00E23F26">
                  <w:rPr>
                    <w:rFonts w:cs="Times New Roman"/>
                  </w:rPr>
                  <w:t>Karten</w:t>
                </w:r>
                <w:proofErr w:type="spellEnd"/>
                <w:r w:rsidRPr="00E23F26">
                  <w:rPr>
                    <w:rFonts w:cs="Times New Roman"/>
                  </w:rPr>
                  <w:t xml:space="preserve">-Blum, Ruth, and </w:t>
                </w:r>
                <w:proofErr w:type="spellStart"/>
                <w:r w:rsidRPr="00E23F26">
                  <w:rPr>
                    <w:rFonts w:cs="Times New Roman"/>
                  </w:rPr>
                  <w:t>Anat</w:t>
                </w:r>
                <w:proofErr w:type="spellEnd"/>
                <w:r w:rsidRPr="00E23F26">
                  <w:rPr>
                    <w:rFonts w:cs="Times New Roman"/>
                  </w:rPr>
                  <w:t xml:space="preserve"> Weisman, eds. </w:t>
                </w:r>
                <w:proofErr w:type="spellStart"/>
                <w:r w:rsidRPr="00E23F26">
                  <w:rPr>
                    <w:rFonts w:cs="Times New Roman"/>
                    <w:i/>
                    <w:iCs/>
                  </w:rPr>
                  <w:t>Pgishot</w:t>
                </w:r>
                <w:proofErr w:type="spellEnd"/>
                <w:r w:rsidRPr="00E23F26">
                  <w:rPr>
                    <w:rFonts w:cs="Times New Roman"/>
                    <w:i/>
                    <w:iCs/>
                  </w:rPr>
                  <w:t xml:space="preserve"> </w:t>
                </w:r>
                <w:proofErr w:type="spellStart"/>
                <w:r w:rsidRPr="00E23F26">
                  <w:rPr>
                    <w:rFonts w:cs="Times New Roman"/>
                    <w:i/>
                    <w:iCs/>
                  </w:rPr>
                  <w:t>im</w:t>
                </w:r>
                <w:proofErr w:type="spellEnd"/>
                <w:r w:rsidRPr="00E23F26">
                  <w:rPr>
                    <w:rFonts w:cs="Times New Roman"/>
                    <w:i/>
                    <w:iCs/>
                  </w:rPr>
                  <w:t xml:space="preserve"> </w:t>
                </w:r>
                <w:proofErr w:type="spellStart"/>
                <w:r w:rsidRPr="00E23F26">
                  <w:rPr>
                    <w:rFonts w:cs="Times New Roman"/>
                    <w:i/>
                    <w:iCs/>
                  </w:rPr>
                  <w:t>mishoreret</w:t>
                </w:r>
                <w:proofErr w:type="spellEnd"/>
                <w:r w:rsidRPr="00E23F26">
                  <w:rPr>
                    <w:rFonts w:cs="Times New Roman"/>
                    <w:i/>
                    <w:iCs/>
                  </w:rPr>
                  <w:t xml:space="preserve">: </w:t>
                </w:r>
                <w:proofErr w:type="spellStart"/>
                <w:r w:rsidRPr="00E23F26">
                  <w:rPr>
                    <w:rFonts w:cs="Times New Roman"/>
                    <w:i/>
                    <w:iCs/>
                  </w:rPr>
                  <w:t>masot</w:t>
                </w:r>
                <w:proofErr w:type="spellEnd"/>
                <w:r w:rsidRPr="00E23F26">
                  <w:rPr>
                    <w:rFonts w:cs="Times New Roman"/>
                    <w:i/>
                    <w:iCs/>
                  </w:rPr>
                  <w:t xml:space="preserve"> </w:t>
                </w:r>
                <w:proofErr w:type="spellStart"/>
                <w:r w:rsidRPr="00E23F26">
                  <w:rPr>
                    <w:rFonts w:cs="Times New Roman"/>
                    <w:i/>
                    <w:iCs/>
                  </w:rPr>
                  <w:t>ve-mechkarim</w:t>
                </w:r>
                <w:proofErr w:type="spellEnd"/>
                <w:r w:rsidRPr="00E23F26">
                  <w:rPr>
                    <w:rFonts w:cs="Times New Roman"/>
                    <w:i/>
                    <w:iCs/>
                  </w:rPr>
                  <w:t xml:space="preserve"> al </w:t>
                </w:r>
                <w:proofErr w:type="spellStart"/>
                <w:r w:rsidRPr="00E23F26">
                  <w:rPr>
                    <w:rFonts w:cs="Times New Roman"/>
                    <w:i/>
                    <w:iCs/>
                  </w:rPr>
                  <w:t>yitsirata</w:t>
                </w:r>
                <w:proofErr w:type="spellEnd"/>
                <w:r w:rsidRPr="00E23F26">
                  <w:rPr>
                    <w:rFonts w:cs="Times New Roman"/>
                    <w:i/>
                    <w:iCs/>
                  </w:rPr>
                  <w:t xml:space="preserve"> </w:t>
                </w:r>
                <w:proofErr w:type="spellStart"/>
                <w:r w:rsidRPr="00E23F26">
                  <w:rPr>
                    <w:rFonts w:cs="Times New Roman"/>
                    <w:i/>
                    <w:iCs/>
                  </w:rPr>
                  <w:t>shel</w:t>
                </w:r>
                <w:proofErr w:type="spellEnd"/>
                <w:r w:rsidRPr="00E23F26">
                  <w:rPr>
                    <w:rFonts w:cs="Times New Roman"/>
                    <w:i/>
                    <w:iCs/>
                  </w:rPr>
                  <w:t xml:space="preserve"> Leah Goldberg</w:t>
                </w:r>
                <w:r w:rsidRPr="00E23F26">
                  <w:rPr>
                    <w:rFonts w:cs="Times New Roman"/>
                  </w:rPr>
                  <w:t>. Jerusalem: Ha-</w:t>
                </w:r>
                <w:proofErr w:type="spellStart"/>
                <w:r w:rsidRPr="00E23F26">
                  <w:rPr>
                    <w:rFonts w:cs="Times New Roman"/>
                  </w:rPr>
                  <w:t>makhon</w:t>
                </w:r>
                <w:proofErr w:type="spellEnd"/>
                <w:r w:rsidRPr="00E23F26">
                  <w:rPr>
                    <w:rFonts w:cs="Times New Roman"/>
                  </w:rPr>
                  <w:t xml:space="preserve"> Le-</w:t>
                </w:r>
                <w:proofErr w:type="spellStart"/>
                <w:r w:rsidRPr="00E23F26">
                  <w:rPr>
                    <w:rFonts w:cs="Times New Roman"/>
                  </w:rPr>
                  <w:t>mada'e</w:t>
                </w:r>
                <w:proofErr w:type="spellEnd"/>
                <w:r w:rsidRPr="00E23F26">
                  <w:rPr>
                    <w:rFonts w:cs="Times New Roman"/>
                  </w:rPr>
                  <w:t xml:space="preserve"> Ha-</w:t>
                </w:r>
                <w:proofErr w:type="spellStart"/>
                <w:r w:rsidRPr="00E23F26">
                  <w:rPr>
                    <w:rFonts w:cs="Times New Roman"/>
                  </w:rPr>
                  <w:t>yahadut</w:t>
                </w:r>
                <w:proofErr w:type="spellEnd"/>
                <w:r w:rsidRPr="00E23F26">
                  <w:rPr>
                    <w:rFonts w:cs="Times New Roman"/>
                  </w:rPr>
                  <w:t xml:space="preserve"> Ha-</w:t>
                </w:r>
                <w:proofErr w:type="spellStart"/>
                <w:r w:rsidRPr="00E23F26">
                  <w:rPr>
                    <w:rFonts w:cs="Times New Roman"/>
                  </w:rPr>
                  <w:t>universita</w:t>
                </w:r>
                <w:proofErr w:type="spellEnd"/>
                <w:r w:rsidRPr="00E23F26">
                  <w:rPr>
                    <w:rFonts w:cs="Times New Roman"/>
                  </w:rPr>
                  <w:t xml:space="preserve"> Ha-</w:t>
                </w:r>
                <w:proofErr w:type="spellStart"/>
                <w:r w:rsidRPr="00E23F26">
                  <w:rPr>
                    <w:rFonts w:cs="Times New Roman"/>
                  </w:rPr>
                  <w:t>ivrit</w:t>
                </w:r>
                <w:proofErr w:type="spellEnd"/>
                <w:r w:rsidRPr="00E23F26">
                  <w:rPr>
                    <w:rFonts w:cs="Times New Roman"/>
                  </w:rPr>
                  <w:t xml:space="preserve"> and </w:t>
                </w:r>
                <w:proofErr w:type="spellStart"/>
                <w:r w:rsidRPr="00E23F26">
                  <w:rPr>
                    <w:rFonts w:cs="Times New Roman"/>
                  </w:rPr>
                  <w:t>Sifriyat</w:t>
                </w:r>
                <w:proofErr w:type="spellEnd"/>
                <w:r w:rsidRPr="00E23F26">
                  <w:rPr>
                    <w:rFonts w:cs="Times New Roman"/>
                  </w:rPr>
                  <w:t xml:space="preserve"> </w:t>
                </w:r>
                <w:proofErr w:type="spellStart"/>
                <w:r w:rsidRPr="00E23F26">
                  <w:rPr>
                    <w:rFonts w:cs="Times New Roman"/>
                  </w:rPr>
                  <w:t>Poalim</w:t>
                </w:r>
                <w:proofErr w:type="spellEnd"/>
                <w:r w:rsidRPr="00E23F26">
                  <w:rPr>
                    <w:rFonts w:cs="Times New Roman"/>
                  </w:rPr>
                  <w:t>, 2000.</w:t>
                </w:r>
              </w:p>
              <w:p w:rsidR="0019615F" w:rsidRPr="00E23F26" w:rsidRDefault="0019615F" w:rsidP="0019615F">
                <w:pPr>
                  <w:rPr>
                    <w:rFonts w:cs="Times New Roman"/>
                  </w:rPr>
                </w:pPr>
              </w:p>
              <w:p w:rsidR="0019615F" w:rsidRPr="00E23F26" w:rsidRDefault="0019615F" w:rsidP="0019615F">
                <w:pPr>
                  <w:rPr>
                    <w:rFonts w:cs="Times New Roman"/>
                  </w:rPr>
                </w:pPr>
                <w:proofErr w:type="spellStart"/>
                <w:r w:rsidRPr="00E23F26">
                  <w:rPr>
                    <w:rFonts w:cs="Times New Roman"/>
                  </w:rPr>
                  <w:t>Ruebner</w:t>
                </w:r>
                <w:proofErr w:type="spellEnd"/>
                <w:r w:rsidRPr="00E23F26">
                  <w:rPr>
                    <w:rFonts w:cs="Times New Roman"/>
                  </w:rPr>
                  <w:t xml:space="preserve">, </w:t>
                </w:r>
                <w:proofErr w:type="spellStart"/>
                <w:r w:rsidRPr="00E23F26">
                  <w:rPr>
                    <w:rFonts w:cs="Times New Roman"/>
                  </w:rPr>
                  <w:t>Tuvia</w:t>
                </w:r>
                <w:proofErr w:type="spellEnd"/>
                <w:r w:rsidRPr="00E23F26">
                  <w:rPr>
                    <w:rFonts w:cs="Times New Roman"/>
                  </w:rPr>
                  <w:t xml:space="preserve">. </w:t>
                </w:r>
                <w:r w:rsidRPr="00E23F26">
                  <w:rPr>
                    <w:rFonts w:cs="Times New Roman"/>
                    <w:i/>
                    <w:iCs/>
                  </w:rPr>
                  <w:t xml:space="preserve">Leah Goldberg: </w:t>
                </w:r>
                <w:proofErr w:type="spellStart"/>
                <w:r w:rsidRPr="00E23F26">
                  <w:rPr>
                    <w:rFonts w:cs="Times New Roman"/>
                    <w:i/>
                    <w:iCs/>
                  </w:rPr>
                  <w:t>Monografiya</w:t>
                </w:r>
                <w:proofErr w:type="spellEnd"/>
                <w:r w:rsidRPr="00E23F26">
                  <w:rPr>
                    <w:rFonts w:cs="Times New Roman"/>
                  </w:rPr>
                  <w:t xml:space="preserve">. Tel Aviv: </w:t>
                </w:r>
                <w:proofErr w:type="spellStart"/>
                <w:r w:rsidRPr="00E23F26">
                  <w:rPr>
                    <w:rFonts w:cs="Times New Roman"/>
                  </w:rPr>
                  <w:t>Sifriyat</w:t>
                </w:r>
                <w:proofErr w:type="spellEnd"/>
                <w:r w:rsidRPr="00E23F26">
                  <w:rPr>
                    <w:rFonts w:cs="Times New Roman"/>
                  </w:rPr>
                  <w:t xml:space="preserve"> </w:t>
                </w:r>
                <w:proofErr w:type="spellStart"/>
                <w:r w:rsidRPr="00E23F26">
                  <w:rPr>
                    <w:rFonts w:cs="Times New Roman"/>
                  </w:rPr>
                  <w:t>Poalim</w:t>
                </w:r>
                <w:proofErr w:type="spellEnd"/>
                <w:r w:rsidRPr="00E23F26">
                  <w:rPr>
                    <w:rFonts w:cs="Times New Roman"/>
                  </w:rPr>
                  <w:t>, 1980.</w:t>
                </w:r>
              </w:p>
              <w:p w:rsidR="0019615F" w:rsidRPr="00E23F26" w:rsidRDefault="0019615F" w:rsidP="0019615F">
                <w:pPr>
                  <w:rPr>
                    <w:rFonts w:cs="Times New Roman"/>
                  </w:rPr>
                </w:pPr>
              </w:p>
              <w:p w:rsidR="0019615F" w:rsidRPr="00E23F26" w:rsidRDefault="0019615F" w:rsidP="0019615F">
                <w:pPr>
                  <w:spacing w:before="240"/>
                  <w:contextualSpacing/>
                  <w:rPr>
                    <w:sz w:val="26"/>
                  </w:rPr>
                </w:pPr>
                <w:proofErr w:type="spellStart"/>
                <w:r w:rsidRPr="00E23F26">
                  <w:rPr>
                    <w:rFonts w:cs="Times New Roman"/>
                  </w:rPr>
                  <w:t>Schachter</w:t>
                </w:r>
                <w:proofErr w:type="spellEnd"/>
                <w:r w:rsidRPr="00E23F26">
                  <w:rPr>
                    <w:rFonts w:cs="Times New Roman"/>
                  </w:rPr>
                  <w:t xml:space="preserve">, Allison. </w:t>
                </w:r>
                <w:r>
                  <w:rPr>
                    <w:sz w:val="26"/>
                  </w:rPr>
                  <w:t>‘</w:t>
                </w:r>
                <w:r w:rsidRPr="00E23F26">
                  <w:rPr>
                    <w:sz w:val="26"/>
                  </w:rPr>
                  <w:t xml:space="preserve">Orientalism, Secularism, and the Crisis of Hebrew Literature: Re-reading Leah Goldberg’s </w:t>
                </w:r>
                <w:proofErr w:type="spellStart"/>
                <w:r w:rsidRPr="00E23F26">
                  <w:rPr>
                    <w:i/>
                    <w:sz w:val="26"/>
                  </w:rPr>
                  <w:t>Avedot</w:t>
                </w:r>
                <w:proofErr w:type="spellEnd"/>
                <w:r w:rsidRPr="00E23F26">
                  <w:rPr>
                    <w:i/>
                    <w:sz w:val="26"/>
                  </w:rPr>
                  <w:t>.</w:t>
                </w:r>
                <w:r>
                  <w:rPr>
                    <w:i/>
                    <w:sz w:val="26"/>
                  </w:rPr>
                  <w:t>’</w:t>
                </w:r>
                <w:r w:rsidRPr="00E23F26">
                  <w:rPr>
                    <w:i/>
                    <w:sz w:val="26"/>
                  </w:rPr>
                  <w:t xml:space="preserve"> Comparative Literature </w:t>
                </w:r>
                <w:r w:rsidRPr="00E23F26">
                  <w:rPr>
                    <w:sz w:val="26"/>
                  </w:rPr>
                  <w:t>65:3 (Summer 2013).</w:t>
                </w:r>
              </w:p>
              <w:p w:rsidR="0019615F" w:rsidRPr="00E23F26" w:rsidRDefault="0019615F" w:rsidP="0019615F">
                <w:pPr>
                  <w:rPr>
                    <w:rFonts w:cs="Times New Roman"/>
                  </w:rPr>
                </w:pPr>
              </w:p>
              <w:p w:rsidR="0019615F" w:rsidRDefault="0019615F" w:rsidP="0019615F">
                <w:pPr>
                  <w:rPr>
                    <w:rFonts w:cs="Times New Roman"/>
                  </w:rPr>
                </w:pPr>
                <w:proofErr w:type="spellStart"/>
                <w:r>
                  <w:rPr>
                    <w:rFonts w:cs="Times New Roman"/>
                  </w:rPr>
                  <w:t>Schachter</w:t>
                </w:r>
                <w:proofErr w:type="spellEnd"/>
                <w:r>
                  <w:rPr>
                    <w:rFonts w:cs="Times New Roman"/>
                  </w:rPr>
                  <w:t xml:space="preserve">, Allison. </w:t>
                </w:r>
                <w:proofErr w:type="spellStart"/>
                <w:r>
                  <w:rPr>
                    <w:rFonts w:cs="Times New Roman"/>
                    <w:i/>
                  </w:rPr>
                  <w:t>Diasporic</w:t>
                </w:r>
                <w:proofErr w:type="spellEnd"/>
                <w:r>
                  <w:rPr>
                    <w:rFonts w:cs="Times New Roman"/>
                    <w:i/>
                  </w:rPr>
                  <w:t xml:space="preserve"> Modernisms: Hebrew and Yiddish Literature in the Twentieth Century</w:t>
                </w:r>
                <w:r>
                  <w:rPr>
                    <w:rFonts w:cs="Times New Roman"/>
                  </w:rPr>
                  <w:t>. New York: Oxford University Press, 2012.</w:t>
                </w:r>
              </w:p>
              <w:p w:rsidR="0019615F" w:rsidRPr="00AE1A96" w:rsidRDefault="0019615F" w:rsidP="0019615F">
                <w:pPr>
                  <w:rPr>
                    <w:rFonts w:cs="Times New Roman"/>
                  </w:rPr>
                </w:pPr>
              </w:p>
              <w:p w:rsidR="0019615F" w:rsidRPr="00E23F26" w:rsidRDefault="0019615F" w:rsidP="0019615F">
                <w:pPr>
                  <w:rPr>
                    <w:b/>
                  </w:rPr>
                </w:pPr>
                <w:proofErr w:type="spellStart"/>
                <w:r w:rsidRPr="00E23F26">
                  <w:rPr>
                    <w:rFonts w:cs="Times New Roman"/>
                  </w:rPr>
                  <w:t>Ticotsky</w:t>
                </w:r>
                <w:proofErr w:type="spellEnd"/>
                <w:r w:rsidRPr="00E23F26">
                  <w:rPr>
                    <w:rFonts w:cs="Times New Roman"/>
                  </w:rPr>
                  <w:t xml:space="preserve">, </w:t>
                </w:r>
                <w:proofErr w:type="spellStart"/>
                <w:r w:rsidRPr="00E23F26">
                  <w:rPr>
                    <w:rFonts w:cs="Times New Roman"/>
                  </w:rPr>
                  <w:t>Giddon</w:t>
                </w:r>
                <w:proofErr w:type="spellEnd"/>
                <w:r w:rsidRPr="00E23F26">
                  <w:rPr>
                    <w:rFonts w:cs="Times New Roman"/>
                  </w:rPr>
                  <w:t xml:space="preserve">. </w:t>
                </w:r>
                <w:r>
                  <w:rPr>
                    <w:rFonts w:cs="Times New Roman"/>
                  </w:rPr>
                  <w:t>‘</w:t>
                </w:r>
                <w:proofErr w:type="spellStart"/>
                <w:r w:rsidRPr="00E23F26">
                  <w:rPr>
                    <w:rFonts w:cs="Times New Roman"/>
                  </w:rPr>
                  <w:t>Boker</w:t>
                </w:r>
                <w:proofErr w:type="spellEnd"/>
                <w:r w:rsidRPr="00E23F26">
                  <w:rPr>
                    <w:rFonts w:cs="Times New Roman"/>
                  </w:rPr>
                  <w:t xml:space="preserve"> </w:t>
                </w:r>
                <w:proofErr w:type="spellStart"/>
                <w:r w:rsidRPr="00E23F26">
                  <w:rPr>
                    <w:rFonts w:cs="Times New Roman"/>
                  </w:rPr>
                  <w:t>afel</w:t>
                </w:r>
                <w:proofErr w:type="spellEnd"/>
                <w:r w:rsidRPr="00E23F26">
                  <w:rPr>
                    <w:rFonts w:cs="Times New Roman"/>
                  </w:rPr>
                  <w:t xml:space="preserve"> </w:t>
                </w:r>
                <w:proofErr w:type="spellStart"/>
                <w:r w:rsidRPr="00E23F26">
                  <w:rPr>
                    <w:rFonts w:cs="Times New Roman"/>
                  </w:rPr>
                  <w:t>ba-bira</w:t>
                </w:r>
                <w:proofErr w:type="spellEnd"/>
                <w:r w:rsidRPr="00E23F26">
                  <w:rPr>
                    <w:rFonts w:cs="Times New Roman"/>
                  </w:rPr>
                  <w:t xml:space="preserve">: </w:t>
                </w:r>
                <w:proofErr w:type="spellStart"/>
                <w:r>
                  <w:rPr>
                    <w:rFonts w:cs="Times New Roman"/>
                  </w:rPr>
                  <w:t>acharit</w:t>
                </w:r>
                <w:proofErr w:type="spellEnd"/>
                <w:r>
                  <w:rPr>
                    <w:rFonts w:cs="Times New Roman"/>
                  </w:rPr>
                  <w:t xml:space="preserve"> </w:t>
                </w:r>
                <w:proofErr w:type="spellStart"/>
                <w:r>
                  <w:rPr>
                    <w:rFonts w:cs="Times New Roman"/>
                  </w:rPr>
                  <w:t>devar</w:t>
                </w:r>
                <w:proofErr w:type="spellEnd"/>
                <w:r>
                  <w:rPr>
                    <w:rFonts w:cs="Times New Roman"/>
                  </w:rPr>
                  <w:t xml:space="preserve"> </w:t>
                </w:r>
                <w:r>
                  <w:rPr>
                    <w:rFonts w:cs="Times New Roman"/>
                  </w:rPr>
                  <w:t>‘</w:t>
                </w:r>
                <w:r>
                  <w:rPr>
                    <w:rFonts w:cs="Times New Roman"/>
                  </w:rPr>
                  <w:t xml:space="preserve"> </w:t>
                </w:r>
                <w:proofErr w:type="spellStart"/>
                <w:r w:rsidRPr="00E23F26">
                  <w:rPr>
                    <w:rFonts w:cs="Times New Roman"/>
                    <w:i/>
                    <w:iCs/>
                  </w:rPr>
                  <w:t>Avedot</w:t>
                </w:r>
                <w:proofErr w:type="spellEnd"/>
                <w:r w:rsidRPr="00E23F26">
                  <w:rPr>
                    <w:rFonts w:cs="Times New Roman"/>
                  </w:rPr>
                  <w:t xml:space="preserve">. Tel Aviv: </w:t>
                </w:r>
                <w:proofErr w:type="spellStart"/>
                <w:r w:rsidRPr="00E23F26">
                  <w:rPr>
                    <w:rFonts w:cs="Times New Roman"/>
                  </w:rPr>
                  <w:t>Sifriyat</w:t>
                </w:r>
                <w:proofErr w:type="spellEnd"/>
                <w:r w:rsidRPr="00E23F26">
                  <w:rPr>
                    <w:rFonts w:cs="Times New Roman"/>
                  </w:rPr>
                  <w:t xml:space="preserve"> </w:t>
                </w:r>
                <w:proofErr w:type="spellStart"/>
                <w:r w:rsidRPr="00E23F26">
                  <w:rPr>
                    <w:rFonts w:cs="Times New Roman"/>
                  </w:rPr>
                  <w:t>po'alim</w:t>
                </w:r>
                <w:proofErr w:type="spellEnd"/>
                <w:r w:rsidRPr="00E23F26">
                  <w:rPr>
                    <w:rFonts w:cs="Times New Roman"/>
                  </w:rPr>
                  <w:t>, 2010. 317–53.</w:t>
                </w:r>
              </w:p>
              <w:p w:rsidR="0019615F" w:rsidRPr="00E23F26" w:rsidRDefault="0019615F" w:rsidP="0019615F">
                <w:pPr>
                  <w:rPr>
                    <w:rFonts w:cs="Times New Roman"/>
                  </w:rPr>
                </w:pPr>
              </w:p>
              <w:p w:rsidR="0019615F" w:rsidRPr="00E23F26" w:rsidRDefault="0019615F" w:rsidP="0019615F">
                <w:pPr>
                  <w:rPr>
                    <w:rFonts w:cs="Times New Roman"/>
                  </w:rPr>
                </w:pPr>
                <w:r w:rsidRPr="00E23F26">
                  <w:rPr>
                    <w:rFonts w:cs="Times New Roman"/>
                  </w:rPr>
                  <w:t xml:space="preserve">Weiss, </w:t>
                </w:r>
                <w:proofErr w:type="spellStart"/>
                <w:r w:rsidRPr="00E23F26">
                  <w:rPr>
                    <w:rFonts w:cs="Times New Roman"/>
                  </w:rPr>
                  <w:t>Yfaat</w:t>
                </w:r>
                <w:proofErr w:type="spellEnd"/>
                <w:r w:rsidRPr="00E23F26">
                  <w:rPr>
                    <w:rFonts w:cs="Times New Roman"/>
                  </w:rPr>
                  <w:t xml:space="preserve">. </w:t>
                </w:r>
                <w:r>
                  <w:rPr>
                    <w:rFonts w:cs="Times New Roman"/>
                  </w:rPr>
                  <w:t>‘</w:t>
                </w:r>
                <w:r w:rsidRPr="00E23F26">
                  <w:rPr>
                    <w:rFonts w:cs="Times New Roman"/>
                  </w:rPr>
                  <w:t>A Small Town in Germany: Leah Goldberg and German Orientalism in 1932.</w:t>
                </w:r>
                <w:r>
                  <w:rPr>
                    <w:rFonts w:cs="Times New Roman"/>
                  </w:rPr>
                  <w:t>’</w:t>
                </w:r>
                <w:r w:rsidRPr="00E23F26">
                  <w:rPr>
                    <w:rFonts w:cs="Times New Roman"/>
                  </w:rPr>
                  <w:t xml:space="preserve"> </w:t>
                </w:r>
                <w:r w:rsidRPr="00E23F26">
                  <w:rPr>
                    <w:rFonts w:cs="Times New Roman"/>
                    <w:i/>
                    <w:iCs/>
                  </w:rPr>
                  <w:t xml:space="preserve">Jewish Quarterly Review </w:t>
                </w:r>
                <w:r w:rsidRPr="00E23F26">
                  <w:rPr>
                    <w:rFonts w:cs="Times New Roman"/>
                  </w:rPr>
                  <w:t>99.2 (2009): 200-29.</w:t>
                </w:r>
              </w:p>
              <w:p w:rsidR="0019615F" w:rsidRPr="00E23F26" w:rsidRDefault="0019615F" w:rsidP="0019615F">
                <w:pPr>
                  <w:rPr>
                    <w:rFonts w:cs="Times New Roman"/>
                  </w:rPr>
                </w:pPr>
              </w:p>
              <w:p w:rsidR="0019615F" w:rsidRPr="00E23F26" w:rsidRDefault="0019615F" w:rsidP="0019615F">
                <w:pPr>
                  <w:rPr>
                    <w:rFonts w:cs="Times New Roman"/>
                  </w:rPr>
                </w:pPr>
                <w:proofErr w:type="spellStart"/>
                <w:r w:rsidRPr="00E23F26">
                  <w:rPr>
                    <w:rFonts w:cs="Times New Roman"/>
                  </w:rPr>
                  <w:t>Yeglin</w:t>
                </w:r>
                <w:proofErr w:type="spellEnd"/>
                <w:r w:rsidRPr="00E23F26">
                  <w:rPr>
                    <w:rFonts w:cs="Times New Roman"/>
                  </w:rPr>
                  <w:t xml:space="preserve">, </w:t>
                </w:r>
                <w:proofErr w:type="spellStart"/>
                <w:r w:rsidRPr="00E23F26">
                  <w:rPr>
                    <w:rFonts w:cs="Times New Roman"/>
                  </w:rPr>
                  <w:t>Ofra</w:t>
                </w:r>
                <w:proofErr w:type="spellEnd"/>
                <w:r w:rsidRPr="00E23F26">
                  <w:rPr>
                    <w:rFonts w:cs="Times New Roman"/>
                  </w:rPr>
                  <w:t xml:space="preserve">. </w:t>
                </w:r>
                <w:proofErr w:type="spellStart"/>
                <w:r w:rsidRPr="00E23F26">
                  <w:rPr>
                    <w:rFonts w:cs="Times New Roman"/>
                    <w:i/>
                    <w:iCs/>
                  </w:rPr>
                  <w:t>Ulai</w:t>
                </w:r>
                <w:proofErr w:type="spellEnd"/>
                <w:r w:rsidRPr="00E23F26">
                  <w:rPr>
                    <w:rFonts w:cs="Times New Roman"/>
                    <w:i/>
                    <w:iCs/>
                  </w:rPr>
                  <w:t xml:space="preserve"> </w:t>
                </w:r>
                <w:proofErr w:type="spellStart"/>
                <w:r w:rsidRPr="00E23F26">
                  <w:rPr>
                    <w:rFonts w:cs="Times New Roman"/>
                    <w:i/>
                    <w:iCs/>
                  </w:rPr>
                  <w:t>mabat</w:t>
                </w:r>
                <w:proofErr w:type="spellEnd"/>
                <w:r w:rsidRPr="00E23F26">
                  <w:rPr>
                    <w:rFonts w:cs="Times New Roman"/>
                    <w:i/>
                    <w:iCs/>
                  </w:rPr>
                  <w:t xml:space="preserve"> </w:t>
                </w:r>
                <w:proofErr w:type="spellStart"/>
                <w:r w:rsidRPr="00E23F26">
                  <w:rPr>
                    <w:rFonts w:cs="Times New Roman"/>
                    <w:i/>
                    <w:iCs/>
                  </w:rPr>
                  <w:t>aher</w:t>
                </w:r>
                <w:proofErr w:type="spellEnd"/>
                <w:r w:rsidRPr="00E23F26">
                  <w:rPr>
                    <w:rFonts w:cs="Times New Roman"/>
                    <w:i/>
                    <w:iCs/>
                  </w:rPr>
                  <w:t xml:space="preserve">: </w:t>
                </w:r>
                <w:proofErr w:type="spellStart"/>
                <w:r w:rsidRPr="00E23F26">
                  <w:rPr>
                    <w:rFonts w:cs="Times New Roman"/>
                    <w:i/>
                    <w:iCs/>
                  </w:rPr>
                  <w:t>kl’asiyut</w:t>
                </w:r>
                <w:proofErr w:type="spellEnd"/>
                <w:r w:rsidRPr="00E23F26">
                  <w:rPr>
                    <w:rFonts w:cs="Times New Roman"/>
                    <w:i/>
                    <w:iCs/>
                  </w:rPr>
                  <w:t xml:space="preserve"> </w:t>
                </w:r>
                <w:proofErr w:type="spellStart"/>
                <w:r w:rsidRPr="00E23F26">
                  <w:rPr>
                    <w:rFonts w:cs="Times New Roman"/>
                    <w:i/>
                    <w:iCs/>
                  </w:rPr>
                  <w:t>modernit</w:t>
                </w:r>
                <w:proofErr w:type="spellEnd"/>
                <w:r w:rsidRPr="00E23F26">
                  <w:rPr>
                    <w:rFonts w:cs="Times New Roman"/>
                    <w:i/>
                    <w:iCs/>
                  </w:rPr>
                  <w:t xml:space="preserve"> </w:t>
                </w:r>
                <w:proofErr w:type="spellStart"/>
                <w:r w:rsidRPr="00E23F26">
                  <w:rPr>
                    <w:rFonts w:cs="Times New Roman"/>
                    <w:i/>
                    <w:iCs/>
                  </w:rPr>
                  <w:t>ve-modernizm</w:t>
                </w:r>
                <w:proofErr w:type="spellEnd"/>
                <w:r w:rsidRPr="00E23F26">
                  <w:rPr>
                    <w:rFonts w:cs="Times New Roman"/>
                    <w:i/>
                    <w:iCs/>
                  </w:rPr>
                  <w:t xml:space="preserve"> </w:t>
                </w:r>
                <w:proofErr w:type="spellStart"/>
                <w:r w:rsidRPr="00E23F26">
                  <w:rPr>
                    <w:rFonts w:cs="Times New Roman"/>
                    <w:i/>
                    <w:iCs/>
                  </w:rPr>
                  <w:t>kl’asi</w:t>
                </w:r>
                <w:proofErr w:type="spellEnd"/>
                <w:r w:rsidRPr="00E23F26">
                  <w:rPr>
                    <w:rFonts w:cs="Times New Roman"/>
                    <w:i/>
                    <w:iCs/>
                  </w:rPr>
                  <w:t xml:space="preserve"> be-</w:t>
                </w:r>
                <w:proofErr w:type="spellStart"/>
                <w:r w:rsidRPr="00E23F26">
                  <w:rPr>
                    <w:rFonts w:cs="Times New Roman"/>
                    <w:i/>
                    <w:iCs/>
                  </w:rPr>
                  <w:t>shirat</w:t>
                </w:r>
                <w:proofErr w:type="spellEnd"/>
                <w:r w:rsidRPr="00E23F26">
                  <w:rPr>
                    <w:rFonts w:cs="Times New Roman"/>
                    <w:i/>
                    <w:iCs/>
                  </w:rPr>
                  <w:t xml:space="preserve"> </w:t>
                </w:r>
                <w:proofErr w:type="spellStart"/>
                <w:r w:rsidRPr="00E23F26">
                  <w:rPr>
                    <w:rFonts w:cs="Times New Roman"/>
                    <w:i/>
                    <w:iCs/>
                  </w:rPr>
                  <w:t>le’a</w:t>
                </w:r>
                <w:proofErr w:type="spellEnd"/>
                <w:r w:rsidRPr="00E23F26">
                  <w:rPr>
                    <w:rFonts w:cs="Times New Roman"/>
                    <w:i/>
                    <w:iCs/>
                  </w:rPr>
                  <w:t xml:space="preserve"> </w:t>
                </w:r>
                <w:proofErr w:type="spellStart"/>
                <w:r w:rsidRPr="00E23F26">
                  <w:rPr>
                    <w:rFonts w:cs="Times New Roman"/>
                    <w:i/>
                    <w:iCs/>
                  </w:rPr>
                  <w:t>goldberg</w:t>
                </w:r>
                <w:proofErr w:type="spellEnd"/>
                <w:r w:rsidRPr="00E23F26">
                  <w:rPr>
                    <w:rFonts w:cs="Times New Roman"/>
                    <w:i/>
                    <w:iCs/>
                  </w:rPr>
                  <w:t xml:space="preserve"> </w:t>
                </w:r>
                <w:r w:rsidRPr="00E23F26">
                  <w:rPr>
                    <w:rFonts w:cs="Times New Roman"/>
                  </w:rPr>
                  <w:t>Tel Aviv: Ha-kibbutz ha-</w:t>
                </w:r>
                <w:proofErr w:type="spellStart"/>
                <w:r w:rsidRPr="00E23F26">
                  <w:rPr>
                    <w:rFonts w:cs="Times New Roman"/>
                  </w:rPr>
                  <w:t>me’uchad</w:t>
                </w:r>
                <w:proofErr w:type="spellEnd"/>
                <w:r w:rsidRPr="00E23F26">
                  <w:rPr>
                    <w:rFonts w:cs="Times New Roman"/>
                  </w:rPr>
                  <w:t>, 2002.</w:t>
                </w:r>
              </w:p>
              <w:p w:rsidR="0019615F" w:rsidRPr="00E23F26" w:rsidRDefault="0019615F" w:rsidP="0019615F">
                <w:pPr>
                  <w:rPr>
                    <w:rFonts w:cs="Times New Roman"/>
                  </w:rPr>
                </w:pPr>
              </w:p>
              <w:p w:rsidR="0019615F" w:rsidRPr="00E23F26" w:rsidRDefault="0019615F" w:rsidP="0019615F">
                <w:proofErr w:type="spellStart"/>
                <w:r w:rsidRPr="00E23F26">
                  <w:rPr>
                    <w:rFonts w:cs="Times New Roman"/>
                  </w:rPr>
                  <w:t>Yoffe</w:t>
                </w:r>
                <w:proofErr w:type="spellEnd"/>
                <w:r w:rsidRPr="00E23F26">
                  <w:rPr>
                    <w:rFonts w:cs="Times New Roman"/>
                  </w:rPr>
                  <w:t xml:space="preserve">, A. B., ed. </w:t>
                </w:r>
                <w:r w:rsidRPr="00E23F26">
                  <w:rPr>
                    <w:rFonts w:cs="Times New Roman"/>
                    <w:i/>
                    <w:iCs/>
                  </w:rPr>
                  <w:t xml:space="preserve">Leah Goldberg: </w:t>
                </w:r>
                <w:proofErr w:type="spellStart"/>
                <w:r w:rsidRPr="00E23F26">
                  <w:rPr>
                    <w:rFonts w:cs="Times New Roman"/>
                    <w:i/>
                    <w:iCs/>
                  </w:rPr>
                  <w:t>mivchar</w:t>
                </w:r>
                <w:proofErr w:type="spellEnd"/>
                <w:r w:rsidRPr="00E23F26">
                  <w:rPr>
                    <w:rFonts w:cs="Times New Roman"/>
                    <w:i/>
                    <w:iCs/>
                  </w:rPr>
                  <w:t xml:space="preserve"> </w:t>
                </w:r>
                <w:proofErr w:type="spellStart"/>
                <w:r w:rsidRPr="00E23F26">
                  <w:rPr>
                    <w:rFonts w:cs="Times New Roman"/>
                    <w:i/>
                    <w:iCs/>
                  </w:rPr>
                  <w:t>ma'amarey</w:t>
                </w:r>
                <w:proofErr w:type="spellEnd"/>
                <w:r w:rsidRPr="00E23F26">
                  <w:rPr>
                    <w:rFonts w:cs="Times New Roman"/>
                    <w:i/>
                    <w:iCs/>
                  </w:rPr>
                  <w:t xml:space="preserve"> </w:t>
                </w:r>
                <w:proofErr w:type="spellStart"/>
                <w:r w:rsidRPr="00E23F26">
                  <w:rPr>
                    <w:rFonts w:cs="Times New Roman"/>
                    <w:i/>
                    <w:iCs/>
                  </w:rPr>
                  <w:t>bikoret</w:t>
                </w:r>
                <w:proofErr w:type="spellEnd"/>
                <w:r w:rsidRPr="00E23F26">
                  <w:rPr>
                    <w:rFonts w:cs="Times New Roman"/>
                    <w:i/>
                    <w:iCs/>
                  </w:rPr>
                  <w:t xml:space="preserve"> al </w:t>
                </w:r>
                <w:proofErr w:type="spellStart"/>
                <w:r w:rsidRPr="00E23F26">
                  <w:rPr>
                    <w:rFonts w:cs="Times New Roman"/>
                    <w:i/>
                    <w:iCs/>
                  </w:rPr>
                  <w:t>yitsirata</w:t>
                </w:r>
                <w:proofErr w:type="spellEnd"/>
                <w:r w:rsidRPr="00E23F26">
                  <w:rPr>
                    <w:rFonts w:cs="Times New Roman"/>
                  </w:rPr>
                  <w:t xml:space="preserve">. Tel Aviv: Am </w:t>
                </w:r>
                <w:proofErr w:type="spellStart"/>
                <w:r w:rsidRPr="00E23F26">
                  <w:rPr>
                    <w:rFonts w:cs="Times New Roman"/>
                  </w:rPr>
                  <w:t>Oved</w:t>
                </w:r>
                <w:proofErr w:type="spellEnd"/>
                <w:r w:rsidRPr="00E23F26">
                  <w:rPr>
                    <w:rFonts w:cs="Times New Roman"/>
                  </w:rPr>
                  <w:t>, 1980.</w:t>
                </w:r>
              </w:p>
              <w:p w:rsidR="003235A7" w:rsidRDefault="0019615F"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15F" w:rsidRDefault="0019615F" w:rsidP="007A0D55">
      <w:pPr>
        <w:spacing w:after="0" w:line="240" w:lineRule="auto"/>
      </w:pPr>
      <w:r>
        <w:separator/>
      </w:r>
    </w:p>
  </w:endnote>
  <w:endnote w:type="continuationSeparator" w:id="0">
    <w:p w:rsidR="0019615F" w:rsidRDefault="001961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Ôˇø&lt;˘µ'1">
    <w:altName w:val="Cambria"/>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15F" w:rsidRDefault="0019615F" w:rsidP="007A0D55">
      <w:pPr>
        <w:spacing w:after="0" w:line="240" w:lineRule="auto"/>
      </w:pPr>
      <w:r>
        <w:separator/>
      </w:r>
    </w:p>
  </w:footnote>
  <w:footnote w:type="continuationSeparator" w:id="0">
    <w:p w:rsidR="0019615F" w:rsidRDefault="001961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5F"/>
    <w:rsid w:val="00032559"/>
    <w:rsid w:val="00052040"/>
    <w:rsid w:val="000B25AE"/>
    <w:rsid w:val="000B55AB"/>
    <w:rsid w:val="000D24DC"/>
    <w:rsid w:val="00101B2E"/>
    <w:rsid w:val="00116FA0"/>
    <w:rsid w:val="0015114C"/>
    <w:rsid w:val="0019615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1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1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1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1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AA9DF93F870E4389C8E004AB4953E2"/>
        <w:category>
          <w:name w:val="General"/>
          <w:gallery w:val="placeholder"/>
        </w:category>
        <w:types>
          <w:type w:val="bbPlcHdr"/>
        </w:types>
        <w:behaviors>
          <w:behavior w:val="content"/>
        </w:behaviors>
        <w:guid w:val="{E1B4DDCF-9FBD-0448-8817-D562EE29F40E}"/>
      </w:docPartPr>
      <w:docPartBody>
        <w:p w:rsidR="00000000" w:rsidRDefault="004E117A">
          <w:pPr>
            <w:pStyle w:val="62AA9DF93F870E4389C8E004AB4953E2"/>
          </w:pPr>
          <w:r w:rsidRPr="00CC586D">
            <w:rPr>
              <w:rStyle w:val="PlaceholderText"/>
              <w:b/>
              <w:color w:val="FFFFFF" w:themeColor="background1"/>
            </w:rPr>
            <w:t>[Salutation]</w:t>
          </w:r>
        </w:p>
      </w:docPartBody>
    </w:docPart>
    <w:docPart>
      <w:docPartPr>
        <w:name w:val="DEFE27358F2120458C03BDF4BB05EAB1"/>
        <w:category>
          <w:name w:val="General"/>
          <w:gallery w:val="placeholder"/>
        </w:category>
        <w:types>
          <w:type w:val="bbPlcHdr"/>
        </w:types>
        <w:behaviors>
          <w:behavior w:val="content"/>
        </w:behaviors>
        <w:guid w:val="{E4296796-9E99-FF4C-9396-376E12F951A9}"/>
      </w:docPartPr>
      <w:docPartBody>
        <w:p w:rsidR="00000000" w:rsidRDefault="004E117A">
          <w:pPr>
            <w:pStyle w:val="DEFE27358F2120458C03BDF4BB05EAB1"/>
          </w:pPr>
          <w:r>
            <w:rPr>
              <w:rStyle w:val="PlaceholderText"/>
            </w:rPr>
            <w:t>[First name]</w:t>
          </w:r>
        </w:p>
      </w:docPartBody>
    </w:docPart>
    <w:docPart>
      <w:docPartPr>
        <w:name w:val="9B29C88A40CD6A4F9DEE77C32FB8964F"/>
        <w:category>
          <w:name w:val="General"/>
          <w:gallery w:val="placeholder"/>
        </w:category>
        <w:types>
          <w:type w:val="bbPlcHdr"/>
        </w:types>
        <w:behaviors>
          <w:behavior w:val="content"/>
        </w:behaviors>
        <w:guid w:val="{AF186FEF-EE6F-B94A-A834-E5BCB70DB627}"/>
      </w:docPartPr>
      <w:docPartBody>
        <w:p w:rsidR="00000000" w:rsidRDefault="004E117A">
          <w:pPr>
            <w:pStyle w:val="9B29C88A40CD6A4F9DEE77C32FB8964F"/>
          </w:pPr>
          <w:r>
            <w:rPr>
              <w:rStyle w:val="PlaceholderText"/>
            </w:rPr>
            <w:t>[Middle name]</w:t>
          </w:r>
        </w:p>
      </w:docPartBody>
    </w:docPart>
    <w:docPart>
      <w:docPartPr>
        <w:name w:val="393D6ACB37B1C74494C144949D53A529"/>
        <w:category>
          <w:name w:val="General"/>
          <w:gallery w:val="placeholder"/>
        </w:category>
        <w:types>
          <w:type w:val="bbPlcHdr"/>
        </w:types>
        <w:behaviors>
          <w:behavior w:val="content"/>
        </w:behaviors>
        <w:guid w:val="{8D6C49D5-7212-0C4A-9392-0CD2D551BAEA}"/>
      </w:docPartPr>
      <w:docPartBody>
        <w:p w:rsidR="00000000" w:rsidRDefault="004E117A">
          <w:pPr>
            <w:pStyle w:val="393D6ACB37B1C74494C144949D53A529"/>
          </w:pPr>
          <w:r>
            <w:rPr>
              <w:rStyle w:val="PlaceholderText"/>
            </w:rPr>
            <w:t>[Last name]</w:t>
          </w:r>
        </w:p>
      </w:docPartBody>
    </w:docPart>
    <w:docPart>
      <w:docPartPr>
        <w:name w:val="F6A1F5357D0F5148B1E71DFE86C35493"/>
        <w:category>
          <w:name w:val="General"/>
          <w:gallery w:val="placeholder"/>
        </w:category>
        <w:types>
          <w:type w:val="bbPlcHdr"/>
        </w:types>
        <w:behaviors>
          <w:behavior w:val="content"/>
        </w:behaviors>
        <w:guid w:val="{B078FC0D-B1E9-C246-A838-5F5D971EF3D4}"/>
      </w:docPartPr>
      <w:docPartBody>
        <w:p w:rsidR="00000000" w:rsidRDefault="004E117A">
          <w:pPr>
            <w:pStyle w:val="F6A1F5357D0F5148B1E71DFE86C35493"/>
          </w:pPr>
          <w:r>
            <w:rPr>
              <w:rStyle w:val="PlaceholderText"/>
            </w:rPr>
            <w:t>[Enter your biography]</w:t>
          </w:r>
        </w:p>
      </w:docPartBody>
    </w:docPart>
    <w:docPart>
      <w:docPartPr>
        <w:name w:val="624AC5235F989748BDAB383162E0B9C3"/>
        <w:category>
          <w:name w:val="General"/>
          <w:gallery w:val="placeholder"/>
        </w:category>
        <w:types>
          <w:type w:val="bbPlcHdr"/>
        </w:types>
        <w:behaviors>
          <w:behavior w:val="content"/>
        </w:behaviors>
        <w:guid w:val="{BE0D287A-9262-5947-B95B-6BF3958CC999}"/>
      </w:docPartPr>
      <w:docPartBody>
        <w:p w:rsidR="00000000" w:rsidRDefault="004E117A">
          <w:pPr>
            <w:pStyle w:val="624AC5235F989748BDAB383162E0B9C3"/>
          </w:pPr>
          <w:r>
            <w:rPr>
              <w:rStyle w:val="PlaceholderText"/>
            </w:rPr>
            <w:t>[Enter the institution with which you are affiliated]</w:t>
          </w:r>
        </w:p>
      </w:docPartBody>
    </w:docPart>
    <w:docPart>
      <w:docPartPr>
        <w:name w:val="753C2E16BC5DF9489217A9E00B057693"/>
        <w:category>
          <w:name w:val="General"/>
          <w:gallery w:val="placeholder"/>
        </w:category>
        <w:types>
          <w:type w:val="bbPlcHdr"/>
        </w:types>
        <w:behaviors>
          <w:behavior w:val="content"/>
        </w:behaviors>
        <w:guid w:val="{555916B4-DB0C-A64E-8901-5F420321F884}"/>
      </w:docPartPr>
      <w:docPartBody>
        <w:p w:rsidR="00000000" w:rsidRDefault="004E117A">
          <w:pPr>
            <w:pStyle w:val="753C2E16BC5DF9489217A9E00B057693"/>
          </w:pPr>
          <w:r w:rsidRPr="00EF74F7">
            <w:rPr>
              <w:b/>
              <w:color w:val="808080" w:themeColor="background1" w:themeShade="80"/>
            </w:rPr>
            <w:t>[Enter the headword for your article]</w:t>
          </w:r>
        </w:p>
      </w:docPartBody>
    </w:docPart>
    <w:docPart>
      <w:docPartPr>
        <w:name w:val="2FD5AD7C2918E94DA365AB0E878C6B8F"/>
        <w:category>
          <w:name w:val="General"/>
          <w:gallery w:val="placeholder"/>
        </w:category>
        <w:types>
          <w:type w:val="bbPlcHdr"/>
        </w:types>
        <w:behaviors>
          <w:behavior w:val="content"/>
        </w:behaviors>
        <w:guid w:val="{386685FA-3F9D-2C44-BA1D-4582E7650AC6}"/>
      </w:docPartPr>
      <w:docPartBody>
        <w:p w:rsidR="00000000" w:rsidRDefault="004E117A">
          <w:pPr>
            <w:pStyle w:val="2FD5AD7C2918E94DA365AB0E878C6B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C710A3047A474880B5BA836DFE79FE"/>
        <w:category>
          <w:name w:val="General"/>
          <w:gallery w:val="placeholder"/>
        </w:category>
        <w:types>
          <w:type w:val="bbPlcHdr"/>
        </w:types>
        <w:behaviors>
          <w:behavior w:val="content"/>
        </w:behaviors>
        <w:guid w:val="{85AB34B8-E962-ED47-897D-8F11CB444BBD}"/>
      </w:docPartPr>
      <w:docPartBody>
        <w:p w:rsidR="00000000" w:rsidRDefault="004E117A">
          <w:pPr>
            <w:pStyle w:val="13C710A3047A474880B5BA836DFE79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4DD24E2392B8468BEF2C4BBADDD1FC"/>
        <w:category>
          <w:name w:val="General"/>
          <w:gallery w:val="placeholder"/>
        </w:category>
        <w:types>
          <w:type w:val="bbPlcHdr"/>
        </w:types>
        <w:behaviors>
          <w:behavior w:val="content"/>
        </w:behaviors>
        <w:guid w:val="{17B9A2F6-9824-604A-B1C2-E4E6F817EC82}"/>
      </w:docPartPr>
      <w:docPartBody>
        <w:p w:rsidR="00000000" w:rsidRDefault="004E117A">
          <w:pPr>
            <w:pStyle w:val="B54DD24E2392B8468BEF2C4BBADDD1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202C044701864392A5AB00C2FD73B3"/>
        <w:category>
          <w:name w:val="General"/>
          <w:gallery w:val="placeholder"/>
        </w:category>
        <w:types>
          <w:type w:val="bbPlcHdr"/>
        </w:types>
        <w:behaviors>
          <w:behavior w:val="content"/>
        </w:behaviors>
        <w:guid w:val="{C1D663C4-7C06-3141-B272-B9203397BA57}"/>
      </w:docPartPr>
      <w:docPartBody>
        <w:p w:rsidR="00000000" w:rsidRDefault="004E117A">
          <w:pPr>
            <w:pStyle w:val="A8202C044701864392A5AB00C2FD73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Ôˇø&lt;˘µ'1">
    <w:altName w:val="Cambria"/>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A9DF93F870E4389C8E004AB4953E2">
    <w:name w:val="62AA9DF93F870E4389C8E004AB4953E2"/>
  </w:style>
  <w:style w:type="paragraph" w:customStyle="1" w:styleId="DEFE27358F2120458C03BDF4BB05EAB1">
    <w:name w:val="DEFE27358F2120458C03BDF4BB05EAB1"/>
  </w:style>
  <w:style w:type="paragraph" w:customStyle="1" w:styleId="9B29C88A40CD6A4F9DEE77C32FB8964F">
    <w:name w:val="9B29C88A40CD6A4F9DEE77C32FB8964F"/>
  </w:style>
  <w:style w:type="paragraph" w:customStyle="1" w:styleId="393D6ACB37B1C74494C144949D53A529">
    <w:name w:val="393D6ACB37B1C74494C144949D53A529"/>
  </w:style>
  <w:style w:type="paragraph" w:customStyle="1" w:styleId="F6A1F5357D0F5148B1E71DFE86C35493">
    <w:name w:val="F6A1F5357D0F5148B1E71DFE86C35493"/>
  </w:style>
  <w:style w:type="paragraph" w:customStyle="1" w:styleId="624AC5235F989748BDAB383162E0B9C3">
    <w:name w:val="624AC5235F989748BDAB383162E0B9C3"/>
  </w:style>
  <w:style w:type="paragraph" w:customStyle="1" w:styleId="753C2E16BC5DF9489217A9E00B057693">
    <w:name w:val="753C2E16BC5DF9489217A9E00B057693"/>
  </w:style>
  <w:style w:type="paragraph" w:customStyle="1" w:styleId="2FD5AD7C2918E94DA365AB0E878C6B8F">
    <w:name w:val="2FD5AD7C2918E94DA365AB0E878C6B8F"/>
  </w:style>
  <w:style w:type="paragraph" w:customStyle="1" w:styleId="13C710A3047A474880B5BA836DFE79FE">
    <w:name w:val="13C710A3047A474880B5BA836DFE79FE"/>
  </w:style>
  <w:style w:type="paragraph" w:customStyle="1" w:styleId="B54DD24E2392B8468BEF2C4BBADDD1FC">
    <w:name w:val="B54DD24E2392B8468BEF2C4BBADDD1FC"/>
  </w:style>
  <w:style w:type="paragraph" w:customStyle="1" w:styleId="A8202C044701864392A5AB00C2FD73B3">
    <w:name w:val="A8202C044701864392A5AB00C2FD73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A9DF93F870E4389C8E004AB4953E2">
    <w:name w:val="62AA9DF93F870E4389C8E004AB4953E2"/>
  </w:style>
  <w:style w:type="paragraph" w:customStyle="1" w:styleId="DEFE27358F2120458C03BDF4BB05EAB1">
    <w:name w:val="DEFE27358F2120458C03BDF4BB05EAB1"/>
  </w:style>
  <w:style w:type="paragraph" w:customStyle="1" w:styleId="9B29C88A40CD6A4F9DEE77C32FB8964F">
    <w:name w:val="9B29C88A40CD6A4F9DEE77C32FB8964F"/>
  </w:style>
  <w:style w:type="paragraph" w:customStyle="1" w:styleId="393D6ACB37B1C74494C144949D53A529">
    <w:name w:val="393D6ACB37B1C74494C144949D53A529"/>
  </w:style>
  <w:style w:type="paragraph" w:customStyle="1" w:styleId="F6A1F5357D0F5148B1E71DFE86C35493">
    <w:name w:val="F6A1F5357D0F5148B1E71DFE86C35493"/>
  </w:style>
  <w:style w:type="paragraph" w:customStyle="1" w:styleId="624AC5235F989748BDAB383162E0B9C3">
    <w:name w:val="624AC5235F989748BDAB383162E0B9C3"/>
  </w:style>
  <w:style w:type="paragraph" w:customStyle="1" w:styleId="753C2E16BC5DF9489217A9E00B057693">
    <w:name w:val="753C2E16BC5DF9489217A9E00B057693"/>
  </w:style>
  <w:style w:type="paragraph" w:customStyle="1" w:styleId="2FD5AD7C2918E94DA365AB0E878C6B8F">
    <w:name w:val="2FD5AD7C2918E94DA365AB0E878C6B8F"/>
  </w:style>
  <w:style w:type="paragraph" w:customStyle="1" w:styleId="13C710A3047A474880B5BA836DFE79FE">
    <w:name w:val="13C710A3047A474880B5BA836DFE79FE"/>
  </w:style>
  <w:style w:type="paragraph" w:customStyle="1" w:styleId="B54DD24E2392B8468BEF2C4BBADDD1FC">
    <w:name w:val="B54DD24E2392B8468BEF2C4BBADDD1FC"/>
  </w:style>
  <w:style w:type="paragraph" w:customStyle="1" w:styleId="A8202C044701864392A5AB00C2FD73B3">
    <w:name w:val="A8202C044701864392A5AB00C2FD7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3F534EC-1EC5-364A-9F2F-209BF5AF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1010</Words>
  <Characters>5378</Characters>
  <Application>Microsoft Macintosh Word</Application>
  <DocSecurity>0</DocSecurity>
  <Lines>137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2015-03-24T00:12:00Z</dcterms:created>
  <dcterms:modified xsi:type="dcterms:W3CDTF">2015-03-24T00:18:00Z</dcterms:modified>
</cp:coreProperties>
</file>