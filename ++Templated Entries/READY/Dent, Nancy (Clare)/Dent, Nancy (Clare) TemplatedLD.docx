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7B727A8" w14:textId="77777777" w:rsidTr="00922950">
        <w:tc>
          <w:tcPr>
            <w:tcW w:w="491" w:type="dxa"/>
            <w:vMerge w:val="restart"/>
            <w:shd w:val="clear" w:color="auto" w:fill="A6A6A6" w:themeFill="background1" w:themeFillShade="A6"/>
            <w:textDirection w:val="btLr"/>
          </w:tcPr>
          <w:p w14:paraId="5B8238A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F92CD8C6F734F4F80576C4A11757706"/>
            </w:placeholder>
            <w:showingPlcHdr/>
            <w:dropDownList>
              <w:listItem w:displayText="Dr." w:value="Dr."/>
              <w:listItem w:displayText="Prof." w:value="Prof."/>
            </w:dropDownList>
          </w:sdtPr>
          <w:sdtContent>
            <w:tc>
              <w:tcPr>
                <w:tcW w:w="1259" w:type="dxa"/>
              </w:tcPr>
              <w:p w14:paraId="2DC33F8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82269F7ED85DD4BB9DACA43053DCD80"/>
            </w:placeholder>
            <w:text/>
          </w:sdtPr>
          <w:sdtContent>
            <w:tc>
              <w:tcPr>
                <w:tcW w:w="2073" w:type="dxa"/>
              </w:tcPr>
              <w:p w14:paraId="3668B2A6" w14:textId="77777777" w:rsidR="00B574C9" w:rsidRDefault="008345E6" w:rsidP="008345E6">
                <w:proofErr w:type="spellStart"/>
                <w:r>
                  <w:t>Carolyne</w:t>
                </w:r>
                <w:proofErr w:type="spellEnd"/>
              </w:p>
            </w:tc>
          </w:sdtContent>
        </w:sdt>
        <w:sdt>
          <w:sdtPr>
            <w:alias w:val="Middle name"/>
            <w:tag w:val="authorMiddleName"/>
            <w:id w:val="-2076034781"/>
            <w:placeholder>
              <w:docPart w:val="868D9AE30E006E4BA48346DAB00A0898"/>
            </w:placeholder>
            <w:showingPlcHdr/>
            <w:text/>
          </w:sdtPr>
          <w:sdtContent>
            <w:tc>
              <w:tcPr>
                <w:tcW w:w="2551" w:type="dxa"/>
              </w:tcPr>
              <w:p w14:paraId="699A6245" w14:textId="77777777" w:rsidR="00B574C9" w:rsidRDefault="00B574C9" w:rsidP="00922950">
                <w:r>
                  <w:rPr>
                    <w:rStyle w:val="PlaceholderText"/>
                  </w:rPr>
                  <w:t>[Middle name]</w:t>
                </w:r>
              </w:p>
            </w:tc>
          </w:sdtContent>
        </w:sdt>
        <w:sdt>
          <w:sdtPr>
            <w:alias w:val="Last name"/>
            <w:tag w:val="authorLastName"/>
            <w:id w:val="-1088529830"/>
            <w:placeholder>
              <w:docPart w:val="89CFBAD4F1A68C4A98A50243D03EC681"/>
            </w:placeholder>
            <w:text/>
          </w:sdtPr>
          <w:sdtContent>
            <w:tc>
              <w:tcPr>
                <w:tcW w:w="2642" w:type="dxa"/>
              </w:tcPr>
              <w:p w14:paraId="62B8D458" w14:textId="77777777" w:rsidR="00B574C9" w:rsidRDefault="008345E6" w:rsidP="008345E6">
                <w:r>
                  <w:t>Clare</w:t>
                </w:r>
              </w:p>
            </w:tc>
          </w:sdtContent>
        </w:sdt>
      </w:tr>
      <w:tr w:rsidR="00B574C9" w14:paraId="66FF4EBF" w14:textId="77777777" w:rsidTr="001A6A06">
        <w:trPr>
          <w:trHeight w:val="986"/>
        </w:trPr>
        <w:tc>
          <w:tcPr>
            <w:tcW w:w="491" w:type="dxa"/>
            <w:vMerge/>
            <w:shd w:val="clear" w:color="auto" w:fill="A6A6A6" w:themeFill="background1" w:themeFillShade="A6"/>
          </w:tcPr>
          <w:p w14:paraId="78794340" w14:textId="77777777" w:rsidR="00B574C9" w:rsidRPr="001A6A06" w:rsidRDefault="00B574C9" w:rsidP="00CF1542">
            <w:pPr>
              <w:jc w:val="center"/>
              <w:rPr>
                <w:b/>
                <w:color w:val="FFFFFF" w:themeColor="background1"/>
              </w:rPr>
            </w:pPr>
          </w:p>
        </w:tc>
        <w:sdt>
          <w:sdtPr>
            <w:alias w:val="Biography"/>
            <w:tag w:val="authorBiography"/>
            <w:id w:val="938807824"/>
            <w:placeholder>
              <w:docPart w:val="D3C8C274B659FF4F996F8D472AC569AA"/>
            </w:placeholder>
            <w:showingPlcHdr/>
          </w:sdtPr>
          <w:sdtContent>
            <w:tc>
              <w:tcPr>
                <w:tcW w:w="8525" w:type="dxa"/>
                <w:gridSpan w:val="4"/>
              </w:tcPr>
              <w:p w14:paraId="5F15EBAE" w14:textId="77777777" w:rsidR="00B574C9" w:rsidRDefault="00B574C9" w:rsidP="00922950">
                <w:r>
                  <w:rPr>
                    <w:rStyle w:val="PlaceholderText"/>
                  </w:rPr>
                  <w:t>[Enter your biography]</w:t>
                </w:r>
              </w:p>
            </w:tc>
          </w:sdtContent>
        </w:sdt>
      </w:tr>
      <w:tr w:rsidR="00B574C9" w14:paraId="0E06273B" w14:textId="77777777" w:rsidTr="001A6A06">
        <w:trPr>
          <w:trHeight w:val="986"/>
        </w:trPr>
        <w:tc>
          <w:tcPr>
            <w:tcW w:w="491" w:type="dxa"/>
            <w:vMerge/>
            <w:shd w:val="clear" w:color="auto" w:fill="A6A6A6" w:themeFill="background1" w:themeFillShade="A6"/>
          </w:tcPr>
          <w:p w14:paraId="6B7CDBBD" w14:textId="77777777" w:rsidR="00B574C9" w:rsidRPr="001A6A06" w:rsidRDefault="00B574C9" w:rsidP="00CF1542">
            <w:pPr>
              <w:jc w:val="center"/>
              <w:rPr>
                <w:b/>
                <w:color w:val="FFFFFF" w:themeColor="background1"/>
              </w:rPr>
            </w:pPr>
          </w:p>
        </w:tc>
        <w:sdt>
          <w:sdtPr>
            <w:alias w:val="Affiliation"/>
            <w:tag w:val="affiliation"/>
            <w:id w:val="2012937915"/>
            <w:placeholder>
              <w:docPart w:val="046AB3F23532994F835B07CAA388029B"/>
            </w:placeholder>
            <w:showingPlcHdr/>
            <w:text/>
          </w:sdtPr>
          <w:sdtContent>
            <w:tc>
              <w:tcPr>
                <w:tcW w:w="8525" w:type="dxa"/>
                <w:gridSpan w:val="4"/>
              </w:tcPr>
              <w:p w14:paraId="3006C025" w14:textId="77777777" w:rsidR="00B574C9" w:rsidRDefault="00B574C9" w:rsidP="00B574C9">
                <w:r>
                  <w:rPr>
                    <w:rStyle w:val="PlaceholderText"/>
                  </w:rPr>
                  <w:t>[Enter the institution with which you are affiliated]</w:t>
                </w:r>
              </w:p>
            </w:tc>
          </w:sdtContent>
        </w:sdt>
      </w:tr>
    </w:tbl>
    <w:p w14:paraId="1D1BC97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9845B47" w14:textId="77777777" w:rsidTr="00244BB0">
        <w:tc>
          <w:tcPr>
            <w:tcW w:w="9016" w:type="dxa"/>
            <w:shd w:val="clear" w:color="auto" w:fill="A6A6A6" w:themeFill="background1" w:themeFillShade="A6"/>
            <w:tcMar>
              <w:top w:w="113" w:type="dxa"/>
              <w:bottom w:w="113" w:type="dxa"/>
            </w:tcMar>
          </w:tcPr>
          <w:p w14:paraId="4E0CBB9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5C0243A" w14:textId="77777777" w:rsidTr="003F0D73">
        <w:sdt>
          <w:sdtPr>
            <w:alias w:val="Article headword"/>
            <w:tag w:val="articleHeadword"/>
            <w:id w:val="-361440020"/>
            <w:placeholder>
              <w:docPart w:val="A34D9CDF54B75C4D953F74E8C39B65CD"/>
            </w:placeholder>
            <w:text/>
          </w:sdtPr>
          <w:sdtContent>
            <w:tc>
              <w:tcPr>
                <w:tcW w:w="9016" w:type="dxa"/>
                <w:tcMar>
                  <w:top w:w="113" w:type="dxa"/>
                  <w:bottom w:w="113" w:type="dxa"/>
                </w:tcMar>
              </w:tcPr>
              <w:p w14:paraId="45AE9613" w14:textId="77777777" w:rsidR="003F0D73" w:rsidRPr="00FB589A" w:rsidRDefault="008345E6" w:rsidP="003F0D73">
                <w:pPr>
                  <w:rPr>
                    <w:b/>
                  </w:rPr>
                </w:pPr>
                <w:r w:rsidRPr="008345E6">
                  <w:rPr>
                    <w:rFonts w:eastAsiaTheme="minorEastAsia"/>
                    <w:lang w:val="en-CA" w:eastAsia="ja-JP"/>
                  </w:rPr>
                  <w:t>Lima Dent, Nancy (1919-2013)</w:t>
                </w:r>
              </w:p>
            </w:tc>
          </w:sdtContent>
        </w:sdt>
      </w:tr>
      <w:tr w:rsidR="00464699" w14:paraId="318A0450" w14:textId="77777777" w:rsidTr="00086AE8">
        <w:sdt>
          <w:sdtPr>
            <w:alias w:val="Variant headwords"/>
            <w:tag w:val="variantHeadwords"/>
            <w:id w:val="173464402"/>
            <w:placeholder>
              <w:docPart w:val="C63A798CD2FF8D4A87A168A2F8EC935F"/>
            </w:placeholder>
            <w:showingPlcHdr/>
          </w:sdtPr>
          <w:sdtContent>
            <w:tc>
              <w:tcPr>
                <w:tcW w:w="9016" w:type="dxa"/>
                <w:tcMar>
                  <w:top w:w="113" w:type="dxa"/>
                  <w:bottom w:w="113" w:type="dxa"/>
                </w:tcMar>
              </w:tcPr>
              <w:p w14:paraId="473AB04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9AC0D31" w14:textId="77777777" w:rsidTr="003F0D73">
        <w:sdt>
          <w:sdtPr>
            <w:alias w:val="Abstract"/>
            <w:tag w:val="abstract"/>
            <w:id w:val="-635871867"/>
            <w:placeholder>
              <w:docPart w:val="B0526E7AA62EDB49BA0635A66CF25038"/>
            </w:placeholder>
          </w:sdtPr>
          <w:sdtContent>
            <w:tc>
              <w:tcPr>
                <w:tcW w:w="9016" w:type="dxa"/>
                <w:tcMar>
                  <w:top w:w="113" w:type="dxa"/>
                  <w:bottom w:w="113" w:type="dxa"/>
                </w:tcMar>
              </w:tcPr>
              <w:p w14:paraId="16D44D74" w14:textId="77777777" w:rsidR="00E85A05" w:rsidRDefault="008345E6" w:rsidP="00E85A05">
                <w:r>
                  <w:t xml:space="preserve">Nancy Lima Dent helped to establish modern dance in Toronto. She initially studied with Rita Warne and Boris </w:t>
                </w:r>
                <w:proofErr w:type="spellStart"/>
                <w:r>
                  <w:t>Volkoff</w:t>
                </w:r>
                <w:proofErr w:type="spellEnd"/>
                <w:r>
                  <w:t xml:space="preserve">, and later was a student of modern dance luminaries Doris Humphrey, José Limon, Martha Graham, Charles Weidman, Pearl Primus and Katherine Dunham. Starting in 1946, Dent worked as a performer and choreographer with the Toronto-based Neo Dance Theatre (renamed the New Dance Theatre in 1949). In 1960, Dent established her own dance company, the Nancy Lima Dent Dance Theatre. The company received positive critical reviews for their performances in prominent Toronto theatres including Hart House Theatre and the Centre Stage Theatre. Dent participated in three Canadian Ballet Festivals and she helped to found the Festival Evening of Modern Dance Festival in 1960. The festivals were well attended and critics noted that Dent’s choreography was especially engaging. In general, her choreographies highlighted personal expression, drew upon several modern dance techniques, and grappled with the political and ethical questions of her day. Dent was also a highly appreciated dance teacher who taught in various Ontarian cities for diverse types of students. She presented dance on television, and while recovering from an injury, she served as an effective administrator in various industries. </w:t>
                </w:r>
              </w:p>
            </w:tc>
          </w:sdtContent>
        </w:sdt>
      </w:tr>
      <w:tr w:rsidR="003F0D73" w14:paraId="6C149B27" w14:textId="77777777" w:rsidTr="003F0D73">
        <w:sdt>
          <w:sdtPr>
            <w:alias w:val="Article text"/>
            <w:tag w:val="articleText"/>
            <w:id w:val="634067588"/>
            <w:placeholder>
              <w:docPart w:val="60FAC829F83600428374F451C3BD521F"/>
            </w:placeholder>
          </w:sdtPr>
          <w:sdtContent>
            <w:tc>
              <w:tcPr>
                <w:tcW w:w="9016" w:type="dxa"/>
                <w:tcMar>
                  <w:top w:w="113" w:type="dxa"/>
                  <w:bottom w:w="113" w:type="dxa"/>
                </w:tcMar>
              </w:tcPr>
              <w:p w14:paraId="0882F788" w14:textId="77777777" w:rsidR="008345E6" w:rsidRDefault="008345E6" w:rsidP="008345E6">
                <w:pPr>
                  <w:spacing w:after="220"/>
                  <w:rPr>
                    <w:b/>
                  </w:rPr>
                </w:pPr>
                <w:r w:rsidRPr="008345E6">
                  <w:rPr>
                    <w:rStyle w:val="Heading1Char"/>
                  </w:rPr>
                  <w:t>Summary</w:t>
                </w:r>
              </w:p>
              <w:p w14:paraId="235ED102" w14:textId="77777777" w:rsidR="008345E6" w:rsidRDefault="008345E6" w:rsidP="008345E6">
                <w:r>
                  <w:t xml:space="preserve">Nancy Lima Dent helped to establish modern dance in Toronto. She initially studied with Rita Warne and Boris </w:t>
                </w:r>
                <w:proofErr w:type="spellStart"/>
                <w:r>
                  <w:t>Volkoff</w:t>
                </w:r>
                <w:proofErr w:type="spellEnd"/>
                <w:r>
                  <w:t xml:space="preserve">, and later was a student of modern dance luminaries Doris Humphrey, José Limon, Martha Graham, Charles Weidman, Pearl Primus and Katherine Dunham. Starting in 1946, Dent worked as a performer and choreographer with the Toronto-based Neo Dance Theatre (renamed the New Dance Theatre in 1949). In 1960, Dent established her own dance company, the Nancy Lima Dent Dance Theatre. The company received positive critical reviews for their performances in prominent Toronto theatres including Hart House Theatre and the Centre Stage Theatre. Dent participated in three Canadian Ballet Festivals and she helped to found the Festival Evening of Modern Dance Festival in 1960. The festivals were well attended and critics noted that Dent’s choreography was especially engaging. In general, her choreographies highlighted personal expression, drew upon several modern dance techniques, and grappled with the political and ethical questions of her day. Dent was also a highly appreciated dance teacher who taught in various Ontarian cities for diverse types of students. She presented dance on television, and while recovering from an injury, she served as an effective administrator in various industries. </w:t>
                </w:r>
              </w:p>
              <w:p w14:paraId="078500D6" w14:textId="77777777" w:rsidR="008345E6" w:rsidRPr="00D51064" w:rsidRDefault="008345E6" w:rsidP="008345E6"/>
              <w:p w14:paraId="147DD3AF" w14:textId="77777777" w:rsidR="008345E6" w:rsidRPr="00E11AEA" w:rsidRDefault="008345E6" w:rsidP="008345E6">
                <w:pPr>
                  <w:pStyle w:val="Heading1"/>
                  <w:outlineLvl w:val="0"/>
                </w:pPr>
                <w:r>
                  <w:t>Training</w:t>
                </w:r>
              </w:p>
              <w:p w14:paraId="3A2E8E0E" w14:textId="77777777" w:rsidR="008345E6" w:rsidRDefault="008345E6" w:rsidP="008345E6">
                <w:r>
                  <w:t xml:space="preserve">As a child, Nancy Lima Dent wanted to study dance; however, her father viewed dance as being </w:t>
                </w:r>
                <w:r>
                  <w:lastRenderedPageBreak/>
                  <w:t xml:space="preserve">immodest and did not allow her to pursue dance studies. In 1940, the federal government declared Italian citizens residing in Canada to be enemies of the state and Dent’s father was detained and sent to an internment camp in </w:t>
                </w:r>
                <w:proofErr w:type="spellStart"/>
                <w:r>
                  <w:t>Petawawa</w:t>
                </w:r>
                <w:proofErr w:type="spellEnd"/>
                <w:r>
                  <w:t xml:space="preserve"> from 1941 to 1943. Although </w:t>
                </w:r>
                <w:proofErr w:type="spellStart"/>
                <w:r>
                  <w:t>Mr.</w:t>
                </w:r>
                <w:proofErr w:type="spellEnd"/>
                <w:r>
                  <w:t xml:space="preserve"> Dent’s internment destabilized the Dent family, Nancy found the freedom to begin her ballet studies with Rita Warne and Boris </w:t>
                </w:r>
                <w:proofErr w:type="spellStart"/>
                <w:r>
                  <w:t>Volkoff</w:t>
                </w:r>
                <w:proofErr w:type="spellEnd"/>
                <w:r>
                  <w:t xml:space="preserve">. When </w:t>
                </w:r>
                <w:proofErr w:type="spellStart"/>
                <w:r>
                  <w:t>Mr.</w:t>
                </w:r>
                <w:proofErr w:type="spellEnd"/>
                <w:r>
                  <w:t xml:space="preserve"> Dent retuned to Toronto, he still disapproved of dance and Nancy chose to move out of her parents’ home in order to pursue her dance career. </w:t>
                </w:r>
              </w:p>
              <w:p w14:paraId="270C92BE" w14:textId="77777777" w:rsidR="008345E6" w:rsidRDefault="008345E6" w:rsidP="008345E6">
                <w:r>
                  <w:t xml:space="preserve">      </w:t>
                </w:r>
              </w:p>
              <w:p w14:paraId="28664CD4" w14:textId="77777777" w:rsidR="008345E6" w:rsidRPr="0083579C" w:rsidRDefault="008345E6" w:rsidP="008345E6">
                <w:pPr>
                  <w:rPr>
                    <w:vertAlign w:val="subscript"/>
                  </w:rPr>
                </w:pPr>
                <w:r>
                  <w:t>A lifelong learner, with an impressive collection of art books, Dent pursued an education that put her at the forefront of modern dance in Toronto while supplementing her dance training with courses in mime, and costume and set design. Additionally, around 1946, Dent travelled to New York City, where she took classes with Pearl Primus, Katherine Dunham and Martha Graham. In 1957, she completed a summer program at</w:t>
                </w:r>
                <w:r w:rsidRPr="000806D8">
                  <w:t xml:space="preserve"> </w:t>
                </w:r>
                <w:r>
                  <w:t>the Connecticut College School of Dance, where she studied under Doris Humphrey.</w:t>
                </w:r>
              </w:p>
              <w:p w14:paraId="779E37A1" w14:textId="77777777" w:rsidR="008345E6" w:rsidRDefault="008345E6" w:rsidP="008345E6">
                <w:pPr>
                  <w:rPr>
                    <w:b/>
                  </w:rPr>
                </w:pPr>
              </w:p>
              <w:p w14:paraId="0BC91ACC" w14:textId="77777777" w:rsidR="008345E6" w:rsidRDefault="008345E6" w:rsidP="008345E6">
                <w:pPr>
                  <w:pStyle w:val="Heading1"/>
                  <w:outlineLvl w:val="0"/>
                </w:pPr>
                <w:r>
                  <w:t>C</w:t>
                </w:r>
                <w:r w:rsidRPr="00725FFC">
                  <w:t>o</w:t>
                </w:r>
                <w:r>
                  <w:t xml:space="preserve">ntributions to the Field and to Modernism </w:t>
                </w:r>
              </w:p>
              <w:p w14:paraId="3D15A89A" w14:textId="77777777" w:rsidR="008345E6" w:rsidRPr="0083579C" w:rsidRDefault="008345E6" w:rsidP="008345E6">
                <w:pPr>
                  <w:rPr>
                    <w:b/>
                  </w:rPr>
                </w:pPr>
                <w:r>
                  <w:t xml:space="preserve">Dent believed that modern dance enabled individuals to express their emotions through free-form movement. Despite her emphasis on individual expression, Dent also encouraged professional dancers to study ballet, Graham, and other formal techniques.  </w:t>
                </w:r>
              </w:p>
              <w:p w14:paraId="02F1E109" w14:textId="77777777" w:rsidR="008345E6" w:rsidRDefault="008345E6" w:rsidP="008345E6"/>
              <w:p w14:paraId="1452B585" w14:textId="77777777" w:rsidR="008345E6" w:rsidRDefault="008345E6" w:rsidP="008345E6">
                <w:r>
                  <w:t xml:space="preserve">Many of Dent’s thirty-five choreographies reflect upon social issues such as technology, violence and social deviance. Dent’s ethical reflections did not draw upon specific religious dogma. For example, her first choreography, </w:t>
                </w:r>
                <w:r>
                  <w:rPr>
                    <w:i/>
                  </w:rPr>
                  <w:t>Set Your Clock to U235</w:t>
                </w:r>
                <w:r>
                  <w:t xml:space="preserve"> (1946) reflected upon the social impact of atomic weaponry. Similarly, </w:t>
                </w:r>
                <w:r>
                  <w:rPr>
                    <w:i/>
                  </w:rPr>
                  <w:t>Heroes of Our Time</w:t>
                </w:r>
                <w:r>
                  <w:t xml:space="preserve">, choreographed with </w:t>
                </w:r>
                <w:proofErr w:type="spellStart"/>
                <w:r>
                  <w:t>Laya</w:t>
                </w:r>
                <w:proofErr w:type="spellEnd"/>
                <w:r>
                  <w:t xml:space="preserve"> Lieberman and Marcel </w:t>
                </w:r>
                <w:proofErr w:type="spellStart"/>
                <w:r>
                  <w:t>Chojnacki</w:t>
                </w:r>
                <w:proofErr w:type="spellEnd"/>
                <w:r>
                  <w:t xml:space="preserve"> in 1952 and described by one critic as ‘forceful’ and ‘exciting’, examined the influence of violent comic books on youth. Dent and </w:t>
                </w:r>
                <w:proofErr w:type="spellStart"/>
                <w:r>
                  <w:t>Chojnacki’s</w:t>
                </w:r>
                <w:proofErr w:type="spellEnd"/>
                <w:r>
                  <w:t xml:space="preserve"> restaging of Aristophanes’ </w:t>
                </w:r>
                <w:proofErr w:type="spellStart"/>
                <w:r>
                  <w:rPr>
                    <w:i/>
                  </w:rPr>
                  <w:t>Lysistrata</w:t>
                </w:r>
                <w:proofErr w:type="spellEnd"/>
                <w:r>
                  <w:t xml:space="preserve"> (1953) was a </w:t>
                </w:r>
                <w:proofErr w:type="spellStart"/>
                <w:r>
                  <w:t>lighthearted</w:t>
                </w:r>
                <w:proofErr w:type="spellEnd"/>
                <w:r>
                  <w:t xml:space="preserve"> reflection on the impact of war on communities. </w:t>
                </w:r>
              </w:p>
              <w:p w14:paraId="440A58FB" w14:textId="77777777" w:rsidR="00086AE8" w:rsidRDefault="00086AE8" w:rsidP="008345E6"/>
              <w:p w14:paraId="5C045F5C" w14:textId="77777777" w:rsidR="00FC14B4" w:rsidRDefault="00086AE8" w:rsidP="00FC14B4">
                <w:pPr>
                  <w:keepNext/>
                </w:pPr>
                <w:r>
                  <w:t xml:space="preserve">File: </w:t>
                </w:r>
                <w:r w:rsidRPr="00086AE8">
                  <w:t>1_DentHeroesOfOurTime.tiff</w:t>
                </w:r>
              </w:p>
              <w:p w14:paraId="2ECB45E2" w14:textId="77777777" w:rsidR="00FC14B4" w:rsidRDefault="00FC14B4" w:rsidP="00FC14B4">
                <w:pPr>
                  <w:pStyle w:val="Caption"/>
                </w:pPr>
                <w:r>
                  <w:t xml:space="preserve">Figure </w:t>
                </w:r>
                <w:fldSimple w:instr=" SEQ Figure \* ARABIC ">
                  <w:r>
                    <w:rPr>
                      <w:noProof/>
                    </w:rPr>
                    <w:t>1</w:t>
                  </w:r>
                </w:fldSimple>
                <w:r>
                  <w:t xml:space="preserve"> Photograph of dancers in </w:t>
                </w:r>
                <w:r>
                  <w:rPr>
                    <w:i/>
                  </w:rPr>
                  <w:t>Heroes of our Time</w:t>
                </w:r>
                <w:r>
                  <w:t>.</w:t>
                </w:r>
              </w:p>
              <w:p w14:paraId="4744B370" w14:textId="77777777" w:rsidR="00FC14B4" w:rsidRDefault="00FC14B4" w:rsidP="00FC14B4">
                <w:r>
                  <w:t xml:space="preserve">Source: Photographer unknown. Image from </w:t>
                </w:r>
                <w:hyperlink r:id="rId9" w:history="1">
                  <w:r w:rsidRPr="00A56A25">
                    <w:rPr>
                      <w:rStyle w:val="Hyperlink"/>
                    </w:rPr>
                    <w:t>www.dcd.ca</w:t>
                  </w:r>
                </w:hyperlink>
                <w:r>
                  <w:t>.</w:t>
                </w:r>
              </w:p>
              <w:p w14:paraId="31A49C57" w14:textId="77777777" w:rsidR="00FC14B4" w:rsidRDefault="00FC14B4" w:rsidP="00FC14B4"/>
              <w:p w14:paraId="130E887B" w14:textId="77777777" w:rsidR="00FC14B4" w:rsidRPr="00FC14B4" w:rsidRDefault="00FC14B4" w:rsidP="00FC14B4">
                <w:pPr>
                  <w:rPr>
                    <w:highlight w:val="yellow"/>
                  </w:rPr>
                </w:pPr>
                <w:r w:rsidRPr="00FC14B4">
                  <w:rPr>
                    <w:highlight w:val="yellow"/>
                  </w:rPr>
                  <w:t xml:space="preserve">***The author would also like to include the following available at Dance Collection Dance in Toronto. </w:t>
                </w:r>
                <w:proofErr w:type="gramStart"/>
                <w:r w:rsidRPr="00FC14B4">
                  <w:rPr>
                    <w:highlight w:val="yellow"/>
                  </w:rPr>
                  <w:t>dcd.ca</w:t>
                </w:r>
                <w:proofErr w:type="gramEnd"/>
              </w:p>
              <w:p w14:paraId="2F96861D" w14:textId="77777777" w:rsidR="00FC14B4" w:rsidRPr="00FC14B4" w:rsidRDefault="00FC14B4" w:rsidP="00FC14B4">
                <w:pPr>
                  <w:rPr>
                    <w:highlight w:val="yellow"/>
                  </w:rPr>
                </w:pPr>
              </w:p>
              <w:p w14:paraId="3CA3DF8D" w14:textId="77777777" w:rsidR="00FC14B4" w:rsidRPr="00FC14B4" w:rsidRDefault="00FC14B4" w:rsidP="00FC14B4">
                <w:pPr>
                  <w:rPr>
                    <w:highlight w:val="yellow"/>
                  </w:rPr>
                </w:pPr>
                <w:r w:rsidRPr="00FC14B4">
                  <w:rPr>
                    <w:highlight w:val="yellow"/>
                  </w:rPr>
                  <w:t xml:space="preserve">Audio Recording, oral history with Dent interviewed by Lawrence Adams held at Dance Collection </w:t>
                </w:r>
                <w:proofErr w:type="spellStart"/>
                <w:r w:rsidRPr="00FC14B4">
                  <w:rPr>
                    <w:highlight w:val="yellow"/>
                  </w:rPr>
                  <w:t>Danse</w:t>
                </w:r>
                <w:proofErr w:type="spellEnd"/>
                <w:r w:rsidRPr="00FC14B4">
                  <w:rPr>
                    <w:highlight w:val="yellow"/>
                  </w:rPr>
                  <w:t xml:space="preserve"> archive.  </w:t>
                </w:r>
              </w:p>
              <w:p w14:paraId="75C3F5F7" w14:textId="77777777" w:rsidR="00FC14B4" w:rsidRPr="00FC14B4" w:rsidRDefault="00FC14B4" w:rsidP="00FC14B4">
                <w:pPr>
                  <w:rPr>
                    <w:highlight w:val="yellow"/>
                  </w:rPr>
                </w:pPr>
              </w:p>
              <w:p w14:paraId="79C00B73" w14:textId="77777777" w:rsidR="00FC14B4" w:rsidRPr="00432E8F" w:rsidRDefault="00FC14B4" w:rsidP="00FC14B4">
                <w:r w:rsidRPr="00FC14B4">
                  <w:rPr>
                    <w:highlight w:val="yellow"/>
                  </w:rPr>
                  <w:t xml:space="preserve">Video Recording, </w:t>
                </w:r>
                <w:r w:rsidRPr="00FC14B4">
                  <w:rPr>
                    <w:i/>
                    <w:highlight w:val="yellow"/>
                  </w:rPr>
                  <w:t>Heroes of our Time</w:t>
                </w:r>
                <w:r w:rsidRPr="00FC14B4">
                  <w:rPr>
                    <w:highlight w:val="yellow"/>
                  </w:rPr>
                  <w:t xml:space="preserve">, 1983. Available at the Dance Collection </w:t>
                </w:r>
                <w:proofErr w:type="spellStart"/>
                <w:r w:rsidRPr="00FC14B4">
                  <w:rPr>
                    <w:highlight w:val="yellow"/>
                  </w:rPr>
                  <w:t>Danse</w:t>
                </w:r>
                <w:proofErr w:type="spellEnd"/>
                <w:r w:rsidRPr="00FC14B4">
                  <w:rPr>
                    <w:highlight w:val="yellow"/>
                  </w:rPr>
                  <w:t xml:space="preserve"> archive.</w:t>
                </w:r>
                <w:r w:rsidRPr="00AA24A7">
                  <w:t xml:space="preserve"> </w:t>
                </w:r>
              </w:p>
              <w:p w14:paraId="57842B65" w14:textId="77777777" w:rsidR="008345E6" w:rsidRDefault="008345E6" w:rsidP="008345E6">
                <w:bookmarkStart w:id="0" w:name="_GoBack"/>
                <w:bookmarkEnd w:id="0"/>
              </w:p>
              <w:p w14:paraId="04819BD6" w14:textId="77777777" w:rsidR="008345E6" w:rsidRDefault="008345E6" w:rsidP="008345E6">
                <w:r>
                  <w:t xml:space="preserve">Dent’s choreographies also incorporated other modern art forms. In 1962, </w:t>
                </w:r>
                <w:proofErr w:type="spellStart"/>
                <w:r>
                  <w:t>Dr.</w:t>
                </w:r>
                <w:proofErr w:type="spellEnd"/>
                <w:r>
                  <w:t xml:space="preserve"> Myron Schaeffer of the University of Toronto created electronic music to accompany Dent’s </w:t>
                </w:r>
                <w:r>
                  <w:rPr>
                    <w:i/>
                  </w:rPr>
                  <w:t>the children who wait in the d</w:t>
                </w:r>
                <w:r w:rsidRPr="00276830">
                  <w:rPr>
                    <w:i/>
                  </w:rPr>
                  <w:t>usk</w:t>
                </w:r>
                <w:r>
                  <w:t xml:space="preserve">. The dance recounted a history of human existence from the formation to the destruction of the universe and the performance incorporated poetry written by Canadian poets Irving Layton, Pauline Johnson, and Richard </w:t>
                </w:r>
                <w:proofErr w:type="spellStart"/>
                <w:r>
                  <w:t>Diespecker</w:t>
                </w:r>
                <w:proofErr w:type="spellEnd"/>
                <w:r>
                  <w:t xml:space="preserve">. Although the choreography received mixed reviews, it was an impressive display of interdisciplinary and conceptual dance. </w:t>
                </w:r>
              </w:p>
              <w:p w14:paraId="7B44018F" w14:textId="77777777" w:rsidR="008345E6" w:rsidRDefault="008345E6" w:rsidP="008345E6"/>
              <w:p w14:paraId="7AFCBA37" w14:textId="77777777" w:rsidR="008345E6" w:rsidRDefault="008345E6" w:rsidP="008345E6">
                <w:r>
                  <w:t>Dent taught dance in numerous educational programs such as those offered by YM-YWHA (1949-1950), Sudbury and Garson Ontario (1955-1957), Manitou-</w:t>
                </w:r>
                <w:proofErr w:type="spellStart"/>
                <w:r>
                  <w:t>Wabing</w:t>
                </w:r>
                <w:proofErr w:type="spellEnd"/>
                <w:r>
                  <w:t xml:space="preserve"> Camp Fine Arts (1959), University Settlement (1969-1970) and Warden Woods Centre (1970-1971). She was a talented </w:t>
                </w:r>
                <w:r>
                  <w:lastRenderedPageBreak/>
                  <w:t>teacher and she offered courses accessible to students with various learning and financial abilities.</w:t>
                </w:r>
              </w:p>
              <w:p w14:paraId="4C80C624" w14:textId="77777777" w:rsidR="008345E6" w:rsidRDefault="008345E6" w:rsidP="008345E6"/>
              <w:p w14:paraId="033E3E28" w14:textId="77777777" w:rsidR="008345E6" w:rsidRPr="008345E6" w:rsidRDefault="008345E6" w:rsidP="008345E6">
                <w:pPr>
                  <w:pStyle w:val="Heading1"/>
                  <w:outlineLvl w:val="0"/>
                </w:pPr>
                <w:r w:rsidRPr="008345E6">
                  <w:t>List of Works</w:t>
                </w:r>
                <w:r>
                  <w:t>:</w:t>
                </w:r>
                <w:r w:rsidRPr="008345E6">
                  <w:t xml:space="preserve"> </w:t>
                </w:r>
              </w:p>
              <w:p w14:paraId="05E3274D" w14:textId="77777777" w:rsidR="008345E6" w:rsidRPr="008345E6" w:rsidRDefault="008345E6" w:rsidP="008345E6">
                <w:pPr>
                  <w:pStyle w:val="NormalWeb"/>
                  <w:spacing w:before="0" w:beforeAutospacing="0" w:after="0" w:afterAutospacing="0"/>
                  <w:rPr>
                    <w:rFonts w:ascii="Calibri" w:hAnsi="Calibri"/>
                    <w:i/>
                    <w:sz w:val="22"/>
                    <w:szCs w:val="22"/>
                  </w:rPr>
                </w:pPr>
                <w:r w:rsidRPr="008345E6">
                  <w:rPr>
                    <w:rStyle w:val="style6"/>
                    <w:rFonts w:ascii="Calibri" w:hAnsi="Calibri"/>
                    <w:i/>
                    <w:sz w:val="22"/>
                    <w:szCs w:val="22"/>
                  </w:rPr>
                  <w:t xml:space="preserve">Set Your Clock At U235 </w:t>
                </w:r>
                <w:r w:rsidRPr="008345E6">
                  <w:rPr>
                    <w:rStyle w:val="style6"/>
                    <w:rFonts w:ascii="Calibri" w:hAnsi="Calibri"/>
                    <w:sz w:val="22"/>
                    <w:szCs w:val="22"/>
                  </w:rPr>
                  <w:t>(</w:t>
                </w:r>
                <w:r w:rsidRPr="008345E6">
                  <w:rPr>
                    <w:rStyle w:val="style32"/>
                    <w:rFonts w:ascii="Calibri" w:hAnsi="Calibri"/>
                    <w:sz w:val="22"/>
                    <w:szCs w:val="22"/>
                  </w:rPr>
                  <w:t>1946)</w:t>
                </w:r>
              </w:p>
              <w:p w14:paraId="7667733D" w14:textId="77777777" w:rsidR="008345E6" w:rsidRPr="008345E6" w:rsidRDefault="008345E6" w:rsidP="008345E6">
                <w:pPr>
                  <w:pStyle w:val="NormalWeb"/>
                  <w:spacing w:before="0" w:beforeAutospacing="0" w:after="0" w:afterAutospacing="0"/>
                  <w:rPr>
                    <w:rFonts w:ascii="Calibri" w:hAnsi="Calibri"/>
                    <w:i/>
                    <w:sz w:val="22"/>
                    <w:szCs w:val="22"/>
                  </w:rPr>
                </w:pPr>
                <w:r w:rsidRPr="008345E6">
                  <w:rPr>
                    <w:rStyle w:val="style6"/>
                    <w:rFonts w:ascii="Calibri" w:hAnsi="Calibri"/>
                    <w:i/>
                    <w:sz w:val="22"/>
                    <w:szCs w:val="22"/>
                  </w:rPr>
                  <w:t>Sometimes I Feel Like a Motherless Child</w:t>
                </w:r>
                <w:r w:rsidRPr="008345E6">
                  <w:rPr>
                    <w:rStyle w:val="style6"/>
                    <w:rFonts w:ascii="Calibri" w:hAnsi="Calibri"/>
                    <w:sz w:val="22"/>
                    <w:szCs w:val="22"/>
                  </w:rPr>
                  <w:t xml:space="preserve"> (</w:t>
                </w:r>
                <w:r w:rsidRPr="008345E6">
                  <w:rPr>
                    <w:rStyle w:val="style32"/>
                    <w:rFonts w:ascii="Calibri" w:hAnsi="Calibri"/>
                    <w:sz w:val="22"/>
                    <w:szCs w:val="22"/>
                  </w:rPr>
                  <w:t>1947)</w:t>
                </w:r>
              </w:p>
              <w:p w14:paraId="79BCD9D1" w14:textId="77777777" w:rsidR="008345E6" w:rsidRPr="008345E6" w:rsidRDefault="008345E6" w:rsidP="008345E6">
                <w:pPr>
                  <w:pStyle w:val="NormalWeb"/>
                  <w:spacing w:before="0" w:beforeAutospacing="0" w:after="0" w:afterAutospacing="0"/>
                  <w:rPr>
                    <w:rFonts w:ascii="Calibri" w:hAnsi="Calibri"/>
                    <w:i/>
                    <w:sz w:val="22"/>
                    <w:szCs w:val="22"/>
                  </w:rPr>
                </w:pPr>
                <w:proofErr w:type="spellStart"/>
                <w:r w:rsidRPr="008345E6">
                  <w:rPr>
                    <w:rStyle w:val="style6"/>
                    <w:rFonts w:ascii="Calibri" w:hAnsi="Calibri"/>
                    <w:i/>
                    <w:sz w:val="22"/>
                    <w:szCs w:val="22"/>
                  </w:rPr>
                  <w:t>Chee</w:t>
                </w:r>
                <w:proofErr w:type="spellEnd"/>
                <w:r w:rsidRPr="008345E6">
                  <w:rPr>
                    <w:rStyle w:val="style6"/>
                    <w:rFonts w:ascii="Calibri" w:hAnsi="Calibri"/>
                    <w:i/>
                    <w:sz w:val="22"/>
                    <w:szCs w:val="22"/>
                  </w:rPr>
                  <w:t xml:space="preserve"> Lai </w:t>
                </w:r>
                <w:r w:rsidRPr="008345E6">
                  <w:rPr>
                    <w:rStyle w:val="style6"/>
                    <w:rFonts w:ascii="Calibri" w:hAnsi="Calibri"/>
                    <w:sz w:val="22"/>
                    <w:szCs w:val="22"/>
                  </w:rPr>
                  <w:t>(</w:t>
                </w:r>
                <w:r w:rsidRPr="008345E6">
                  <w:rPr>
                    <w:rStyle w:val="style32"/>
                    <w:rFonts w:ascii="Calibri" w:hAnsi="Calibri"/>
                    <w:sz w:val="22"/>
                    <w:szCs w:val="22"/>
                  </w:rPr>
                  <w:t>1947)</w:t>
                </w:r>
              </w:p>
              <w:p w14:paraId="5CFD22C8"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 xml:space="preserve">Late Date </w:t>
                </w:r>
                <w:r w:rsidRPr="008345E6">
                  <w:rPr>
                    <w:rStyle w:val="style6"/>
                    <w:rFonts w:ascii="Calibri" w:hAnsi="Calibri"/>
                    <w:sz w:val="22"/>
                    <w:szCs w:val="22"/>
                  </w:rPr>
                  <w:t>(</w:t>
                </w:r>
                <w:r w:rsidRPr="008345E6">
                  <w:rPr>
                    <w:rStyle w:val="style32"/>
                    <w:rFonts w:ascii="Calibri" w:hAnsi="Calibri"/>
                    <w:sz w:val="22"/>
                    <w:szCs w:val="22"/>
                  </w:rPr>
                  <w:t>1948)</w:t>
                </w:r>
              </w:p>
              <w:p w14:paraId="762C363C"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 xml:space="preserve">Awakening of Man </w:t>
                </w:r>
                <w:r w:rsidRPr="008345E6">
                  <w:rPr>
                    <w:rStyle w:val="style6"/>
                    <w:rFonts w:ascii="Calibri" w:hAnsi="Calibri"/>
                    <w:sz w:val="22"/>
                    <w:szCs w:val="22"/>
                  </w:rPr>
                  <w:t>(</w:t>
                </w:r>
                <w:r w:rsidRPr="008345E6">
                  <w:rPr>
                    <w:rStyle w:val="style32"/>
                    <w:rFonts w:ascii="Calibri" w:hAnsi="Calibri"/>
                    <w:sz w:val="22"/>
                    <w:szCs w:val="22"/>
                  </w:rPr>
                  <w:t>1948)</w:t>
                </w:r>
              </w:p>
              <w:p w14:paraId="19298500" w14:textId="77777777" w:rsidR="008345E6" w:rsidRPr="008345E6" w:rsidRDefault="008345E6" w:rsidP="008345E6">
                <w:pPr>
                  <w:rPr>
                    <w:rFonts w:ascii="Calibri" w:hAnsi="Calibri"/>
                  </w:rPr>
                </w:pPr>
                <w:r w:rsidRPr="008345E6">
                  <w:rPr>
                    <w:rFonts w:ascii="Calibri" w:hAnsi="Calibri"/>
                    <w:i/>
                    <w:noProof/>
                  </w:rPr>
                  <w:drawing>
                    <wp:inline distT="0" distB="0" distL="0" distR="0" wp14:anchorId="7F40CF53" wp14:editId="745EB27D">
                      <wp:extent cx="8255" cy="8255"/>
                      <wp:effectExtent l="0" t="0" r="0" b="0"/>
                      <wp:docPr id="3" name="Picture 3" descr="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cle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8345E6">
                  <w:rPr>
                    <w:rStyle w:val="style6"/>
                    <w:rFonts w:ascii="Calibri" w:hAnsi="Calibri"/>
                    <w:i/>
                  </w:rPr>
                  <w:t xml:space="preserve">The Story of Moses </w:t>
                </w:r>
                <w:r w:rsidRPr="008345E6">
                  <w:rPr>
                    <w:rStyle w:val="style6"/>
                    <w:rFonts w:ascii="Calibri" w:hAnsi="Calibri"/>
                  </w:rPr>
                  <w:t>(</w:t>
                </w:r>
                <w:r w:rsidRPr="008345E6">
                  <w:rPr>
                    <w:rStyle w:val="style32"/>
                    <w:rFonts w:ascii="Calibri" w:hAnsi="Calibri"/>
                  </w:rPr>
                  <w:t>1948)</w:t>
                </w:r>
              </w:p>
              <w:p w14:paraId="68E0055F"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 xml:space="preserve">Experiment On A Theme </w:t>
                </w:r>
                <w:r w:rsidRPr="008345E6">
                  <w:rPr>
                    <w:rStyle w:val="style5"/>
                    <w:rFonts w:ascii="Calibri" w:hAnsi="Calibri"/>
                    <w:sz w:val="22"/>
                    <w:szCs w:val="22"/>
                  </w:rPr>
                  <w:t xml:space="preserve">(co-choreographed with Jack </w:t>
                </w:r>
                <w:proofErr w:type="spellStart"/>
                <w:r w:rsidRPr="008345E6">
                  <w:rPr>
                    <w:rStyle w:val="style5"/>
                    <w:rFonts w:ascii="Calibri" w:hAnsi="Calibri"/>
                    <w:sz w:val="22"/>
                    <w:szCs w:val="22"/>
                  </w:rPr>
                  <w:t>Medhurst</w:t>
                </w:r>
                <w:proofErr w:type="spellEnd"/>
                <w:r w:rsidRPr="008345E6">
                  <w:rPr>
                    <w:rStyle w:val="style5"/>
                    <w:rFonts w:ascii="Calibri" w:hAnsi="Calibri"/>
                    <w:sz w:val="22"/>
                    <w:szCs w:val="22"/>
                  </w:rPr>
                  <w:t>)</w:t>
                </w:r>
                <w:r w:rsidRPr="008345E6">
                  <w:rPr>
                    <w:rStyle w:val="style5"/>
                    <w:rFonts w:ascii="Calibri" w:hAnsi="Calibri"/>
                    <w:i/>
                    <w:sz w:val="22"/>
                    <w:szCs w:val="22"/>
                  </w:rPr>
                  <w:t xml:space="preserve"> </w:t>
                </w:r>
                <w:r w:rsidRPr="008345E6">
                  <w:rPr>
                    <w:rStyle w:val="style5"/>
                    <w:rFonts w:ascii="Calibri" w:hAnsi="Calibri"/>
                    <w:sz w:val="22"/>
                    <w:szCs w:val="22"/>
                  </w:rPr>
                  <w:t>(</w:t>
                </w:r>
                <w:r w:rsidRPr="008345E6">
                  <w:rPr>
                    <w:rStyle w:val="style32"/>
                    <w:rFonts w:ascii="Calibri" w:hAnsi="Calibri"/>
                    <w:sz w:val="22"/>
                    <w:szCs w:val="22"/>
                  </w:rPr>
                  <w:t>1949)</w:t>
                </w:r>
              </w:p>
              <w:p w14:paraId="753B0C70"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Fonts w:ascii="Calibri" w:hAnsi="Calibri"/>
                    <w:noProof/>
                    <w:sz w:val="22"/>
                    <w:szCs w:val="22"/>
                  </w:rPr>
                  <w:drawing>
                    <wp:inline distT="0" distB="0" distL="0" distR="0" wp14:anchorId="6FF251AE" wp14:editId="3E346C2F">
                      <wp:extent cx="8255" cy="8255"/>
                      <wp:effectExtent l="0" t="0" r="0" b="0"/>
                      <wp:docPr id="4" name="Picture 4" descr="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cle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8345E6">
                  <w:rPr>
                    <w:rStyle w:val="style6"/>
                    <w:rFonts w:ascii="Calibri" w:hAnsi="Calibri"/>
                    <w:sz w:val="22"/>
                    <w:szCs w:val="22"/>
                  </w:rPr>
                  <w:t>Dark Cry (</w:t>
                </w:r>
                <w:r w:rsidRPr="008345E6">
                  <w:rPr>
                    <w:rStyle w:val="style32"/>
                    <w:rFonts w:ascii="Calibri" w:hAnsi="Calibri"/>
                    <w:sz w:val="22"/>
                    <w:szCs w:val="22"/>
                  </w:rPr>
                  <w:t>1949)</w:t>
                </w:r>
              </w:p>
              <w:p w14:paraId="75591959"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 xml:space="preserve">That We May Live </w:t>
                </w:r>
                <w:r w:rsidRPr="008345E6">
                  <w:rPr>
                    <w:rStyle w:val="style5"/>
                    <w:rFonts w:ascii="Calibri" w:hAnsi="Calibri"/>
                    <w:sz w:val="22"/>
                    <w:szCs w:val="22"/>
                  </w:rPr>
                  <w:t>(co-choreographed with Alec Rubin) (</w:t>
                </w:r>
                <w:r w:rsidRPr="008345E6">
                  <w:rPr>
                    <w:rStyle w:val="style32"/>
                    <w:rFonts w:ascii="Calibri" w:hAnsi="Calibri"/>
                    <w:sz w:val="22"/>
                    <w:szCs w:val="22"/>
                  </w:rPr>
                  <w:t>1950)</w:t>
                </w:r>
              </w:p>
              <w:p w14:paraId="762E647D" w14:textId="77777777" w:rsidR="008345E6" w:rsidRPr="008345E6" w:rsidRDefault="008345E6" w:rsidP="008345E6">
                <w:pPr>
                  <w:pStyle w:val="style421"/>
                  <w:spacing w:before="0" w:beforeAutospacing="0" w:after="0" w:afterAutospacing="0"/>
                  <w:rPr>
                    <w:rFonts w:ascii="Calibri" w:hAnsi="Calibri"/>
                    <w:sz w:val="22"/>
                    <w:szCs w:val="22"/>
                  </w:rPr>
                </w:pPr>
                <w:proofErr w:type="spellStart"/>
                <w:r w:rsidRPr="008345E6">
                  <w:rPr>
                    <w:rStyle w:val="style6"/>
                    <w:rFonts w:ascii="Calibri" w:hAnsi="Calibri"/>
                    <w:i/>
                    <w:sz w:val="22"/>
                    <w:szCs w:val="22"/>
                  </w:rPr>
                  <w:t>Tsung</w:t>
                </w:r>
                <w:proofErr w:type="spellEnd"/>
                <w:r w:rsidRPr="008345E6">
                  <w:rPr>
                    <w:rStyle w:val="style6"/>
                    <w:rFonts w:ascii="Calibri" w:hAnsi="Calibri"/>
                    <w:i/>
                    <w:sz w:val="22"/>
                    <w:szCs w:val="22"/>
                  </w:rPr>
                  <w:t xml:space="preserve"> </w:t>
                </w:r>
                <w:proofErr w:type="spellStart"/>
                <w:r w:rsidRPr="008345E6">
                  <w:rPr>
                    <w:rStyle w:val="style6"/>
                    <w:rFonts w:ascii="Calibri" w:hAnsi="Calibri"/>
                    <w:i/>
                    <w:sz w:val="22"/>
                    <w:szCs w:val="22"/>
                  </w:rPr>
                  <w:t>Ko</w:t>
                </w:r>
                <w:proofErr w:type="spellEnd"/>
                <w:r w:rsidRPr="008345E6">
                  <w:rPr>
                    <w:rStyle w:val="style6"/>
                    <w:rFonts w:ascii="Calibri" w:hAnsi="Calibri"/>
                    <w:i/>
                    <w:sz w:val="22"/>
                    <w:szCs w:val="22"/>
                  </w:rPr>
                  <w:t xml:space="preserve"> Sun Ho</w:t>
                </w:r>
                <w:r w:rsidRPr="008345E6">
                  <w:rPr>
                    <w:rStyle w:val="style6"/>
                    <w:rFonts w:ascii="Calibri" w:hAnsi="Calibri"/>
                    <w:sz w:val="22"/>
                    <w:szCs w:val="22"/>
                  </w:rPr>
                  <w:t xml:space="preserve"> (</w:t>
                </w:r>
                <w:r w:rsidRPr="008345E6">
                  <w:rPr>
                    <w:rStyle w:val="style32"/>
                    <w:rFonts w:ascii="Calibri" w:hAnsi="Calibri"/>
                    <w:sz w:val="22"/>
                    <w:szCs w:val="22"/>
                  </w:rPr>
                  <w:t>1951)</w:t>
                </w:r>
              </w:p>
              <w:p w14:paraId="6CD204AC" w14:textId="77777777" w:rsidR="008345E6" w:rsidRPr="008345E6" w:rsidRDefault="008345E6" w:rsidP="008345E6">
                <w:pPr>
                  <w:rPr>
                    <w:rFonts w:ascii="Calibri" w:hAnsi="Calibri"/>
                  </w:rPr>
                </w:pPr>
                <w:proofErr w:type="spellStart"/>
                <w:r w:rsidRPr="008345E6">
                  <w:rPr>
                    <w:rStyle w:val="style6"/>
                    <w:rFonts w:ascii="Calibri" w:hAnsi="Calibri"/>
                    <w:i/>
                  </w:rPr>
                  <w:t>Salud</w:t>
                </w:r>
                <w:proofErr w:type="spellEnd"/>
                <w:r w:rsidRPr="008345E6">
                  <w:rPr>
                    <w:rStyle w:val="style6"/>
                    <w:rFonts w:ascii="Calibri" w:hAnsi="Calibri"/>
                  </w:rPr>
                  <w:t xml:space="preserve"> (</w:t>
                </w:r>
                <w:r w:rsidRPr="008345E6">
                  <w:rPr>
                    <w:rStyle w:val="style32"/>
                    <w:rFonts w:ascii="Calibri" w:hAnsi="Calibri"/>
                  </w:rPr>
                  <w:t>1951)</w:t>
                </w:r>
              </w:p>
              <w:p w14:paraId="500A1EAA" w14:textId="77777777" w:rsidR="008345E6" w:rsidRPr="008345E6" w:rsidRDefault="008345E6" w:rsidP="008345E6">
                <w:pPr>
                  <w:rPr>
                    <w:rFonts w:ascii="Calibri" w:hAnsi="Calibri"/>
                  </w:rPr>
                </w:pPr>
                <w:r w:rsidRPr="008345E6">
                  <w:rPr>
                    <w:rStyle w:val="style6"/>
                    <w:rFonts w:ascii="Calibri" w:hAnsi="Calibri"/>
                    <w:i/>
                  </w:rPr>
                  <w:t>Oh Fickle Love</w:t>
                </w:r>
                <w:r w:rsidRPr="008345E6">
                  <w:rPr>
                    <w:rStyle w:val="style6"/>
                    <w:rFonts w:ascii="Calibri" w:hAnsi="Calibri"/>
                  </w:rPr>
                  <w:t xml:space="preserve"> (</w:t>
                </w:r>
                <w:r w:rsidRPr="008345E6">
                  <w:rPr>
                    <w:rStyle w:val="style32"/>
                    <w:rFonts w:ascii="Calibri" w:hAnsi="Calibri"/>
                  </w:rPr>
                  <w:t>1951)</w:t>
                </w:r>
              </w:p>
              <w:p w14:paraId="2F47340E" w14:textId="77777777" w:rsidR="008345E6" w:rsidRPr="008345E6" w:rsidRDefault="008345E6" w:rsidP="008345E6">
                <w:pPr>
                  <w:rPr>
                    <w:rFonts w:ascii="Calibri" w:hAnsi="Calibri"/>
                  </w:rPr>
                </w:pPr>
                <w:r w:rsidRPr="008345E6">
                  <w:rPr>
                    <w:rFonts w:ascii="Calibri" w:hAnsi="Calibri"/>
                    <w:i/>
                    <w:noProof/>
                  </w:rPr>
                  <w:drawing>
                    <wp:inline distT="0" distB="0" distL="0" distR="0" wp14:anchorId="7C27172B" wp14:editId="02B0D37F">
                      <wp:extent cx="8255" cy="8255"/>
                      <wp:effectExtent l="0" t="0" r="0" b="0"/>
                      <wp:docPr id="5" name="Picture 5" descr="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cle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8345E6">
                  <w:rPr>
                    <w:rStyle w:val="style6"/>
                    <w:rFonts w:ascii="Calibri" w:hAnsi="Calibri"/>
                    <w:i/>
                  </w:rPr>
                  <w:t>Credo</w:t>
                </w:r>
                <w:r w:rsidRPr="008345E6">
                  <w:rPr>
                    <w:rStyle w:val="style6"/>
                    <w:rFonts w:ascii="Calibri" w:hAnsi="Calibri"/>
                  </w:rPr>
                  <w:t xml:space="preserve"> (</w:t>
                </w:r>
                <w:r w:rsidRPr="008345E6">
                  <w:rPr>
                    <w:rStyle w:val="style32"/>
                    <w:rFonts w:ascii="Calibri" w:hAnsi="Calibri"/>
                  </w:rPr>
                  <w:t>1951)</w:t>
                </w:r>
              </w:p>
              <w:p w14:paraId="59A4BDD3"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Heroes of Our Time</w:t>
                </w:r>
                <w:r w:rsidRPr="008345E6">
                  <w:rPr>
                    <w:rStyle w:val="style6"/>
                    <w:rFonts w:ascii="Calibri" w:hAnsi="Calibri"/>
                    <w:sz w:val="22"/>
                    <w:szCs w:val="22"/>
                  </w:rPr>
                  <w:t xml:space="preserve"> </w:t>
                </w:r>
                <w:r w:rsidRPr="008345E6">
                  <w:rPr>
                    <w:rStyle w:val="style5"/>
                    <w:rFonts w:ascii="Calibri" w:hAnsi="Calibri"/>
                    <w:sz w:val="22"/>
                    <w:szCs w:val="22"/>
                  </w:rPr>
                  <w:t xml:space="preserve">(co-choreographed with </w:t>
                </w:r>
                <w:proofErr w:type="spellStart"/>
                <w:r w:rsidRPr="008345E6">
                  <w:rPr>
                    <w:rStyle w:val="style5"/>
                    <w:rFonts w:ascii="Calibri" w:hAnsi="Calibri"/>
                    <w:sz w:val="22"/>
                    <w:szCs w:val="22"/>
                  </w:rPr>
                  <w:t>Laya</w:t>
                </w:r>
                <w:proofErr w:type="spellEnd"/>
                <w:r w:rsidRPr="008345E6">
                  <w:rPr>
                    <w:rStyle w:val="style5"/>
                    <w:rFonts w:ascii="Calibri" w:hAnsi="Calibri"/>
                    <w:sz w:val="22"/>
                    <w:szCs w:val="22"/>
                  </w:rPr>
                  <w:t xml:space="preserve"> Lieberman and Marcel </w:t>
                </w:r>
                <w:proofErr w:type="spellStart"/>
                <w:r w:rsidRPr="008345E6">
                  <w:rPr>
                    <w:rStyle w:val="style5"/>
                    <w:rFonts w:ascii="Calibri" w:hAnsi="Calibri"/>
                    <w:sz w:val="22"/>
                    <w:szCs w:val="22"/>
                  </w:rPr>
                  <w:t>Chojnacki</w:t>
                </w:r>
                <w:proofErr w:type="spellEnd"/>
                <w:r w:rsidRPr="008345E6">
                  <w:rPr>
                    <w:rStyle w:val="style5"/>
                    <w:rFonts w:ascii="Calibri" w:hAnsi="Calibri"/>
                    <w:sz w:val="22"/>
                    <w:szCs w:val="22"/>
                  </w:rPr>
                  <w:t>) (</w:t>
                </w:r>
                <w:r w:rsidRPr="008345E6">
                  <w:rPr>
                    <w:rStyle w:val="style32"/>
                    <w:rFonts w:ascii="Calibri" w:hAnsi="Calibri"/>
                    <w:sz w:val="22"/>
                    <w:szCs w:val="22"/>
                  </w:rPr>
                  <w:t>1952)</w:t>
                </w:r>
              </w:p>
              <w:p w14:paraId="20131F19" w14:textId="77777777" w:rsidR="008345E6" w:rsidRPr="008345E6" w:rsidRDefault="008345E6" w:rsidP="008345E6">
                <w:pPr>
                  <w:pStyle w:val="style421"/>
                  <w:spacing w:before="0" w:beforeAutospacing="0" w:after="0" w:afterAutospacing="0"/>
                  <w:rPr>
                    <w:rFonts w:ascii="Calibri" w:hAnsi="Calibri"/>
                    <w:sz w:val="22"/>
                    <w:szCs w:val="22"/>
                  </w:rPr>
                </w:pPr>
                <w:proofErr w:type="spellStart"/>
                <w:r w:rsidRPr="008345E6">
                  <w:rPr>
                    <w:rStyle w:val="style6"/>
                    <w:rFonts w:ascii="Calibri" w:hAnsi="Calibri"/>
                    <w:i/>
                    <w:sz w:val="22"/>
                    <w:szCs w:val="22"/>
                  </w:rPr>
                  <w:t>Lysistrata</w:t>
                </w:r>
                <w:proofErr w:type="spellEnd"/>
                <w:r w:rsidRPr="008345E6">
                  <w:rPr>
                    <w:rStyle w:val="style5"/>
                    <w:rFonts w:ascii="Calibri" w:hAnsi="Calibri"/>
                    <w:i/>
                    <w:sz w:val="22"/>
                    <w:szCs w:val="22"/>
                  </w:rPr>
                  <w:t xml:space="preserve"> </w:t>
                </w:r>
                <w:r w:rsidRPr="008345E6">
                  <w:rPr>
                    <w:rStyle w:val="style5"/>
                    <w:rFonts w:ascii="Calibri" w:hAnsi="Calibri"/>
                    <w:sz w:val="22"/>
                    <w:szCs w:val="22"/>
                  </w:rPr>
                  <w:t xml:space="preserve">(co-choreographed with Marcel </w:t>
                </w:r>
                <w:proofErr w:type="spellStart"/>
                <w:r w:rsidRPr="008345E6">
                  <w:rPr>
                    <w:rStyle w:val="style5"/>
                    <w:rFonts w:ascii="Calibri" w:hAnsi="Calibri"/>
                    <w:sz w:val="22"/>
                    <w:szCs w:val="22"/>
                  </w:rPr>
                  <w:t>Chojnacki</w:t>
                </w:r>
                <w:proofErr w:type="spellEnd"/>
                <w:r w:rsidRPr="008345E6">
                  <w:rPr>
                    <w:rStyle w:val="style5"/>
                    <w:rFonts w:ascii="Calibri" w:hAnsi="Calibri"/>
                    <w:sz w:val="22"/>
                    <w:szCs w:val="22"/>
                  </w:rPr>
                  <w:t>) (</w:t>
                </w:r>
                <w:r w:rsidRPr="008345E6">
                  <w:rPr>
                    <w:rStyle w:val="style32"/>
                    <w:rFonts w:ascii="Calibri" w:hAnsi="Calibri"/>
                    <w:sz w:val="22"/>
                    <w:szCs w:val="22"/>
                  </w:rPr>
                  <w:t>1953)</w:t>
                </w:r>
              </w:p>
              <w:p w14:paraId="189CB496"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Indian Woman's Lament</w:t>
                </w:r>
                <w:r w:rsidRPr="008345E6">
                  <w:rPr>
                    <w:rStyle w:val="style6"/>
                    <w:rFonts w:ascii="Calibri" w:hAnsi="Calibri"/>
                    <w:sz w:val="22"/>
                    <w:szCs w:val="22"/>
                  </w:rPr>
                  <w:t xml:space="preserve"> (</w:t>
                </w:r>
                <w:r w:rsidRPr="008345E6">
                  <w:rPr>
                    <w:rStyle w:val="style32"/>
                    <w:rFonts w:ascii="Calibri" w:hAnsi="Calibri"/>
                    <w:sz w:val="22"/>
                    <w:szCs w:val="22"/>
                  </w:rPr>
                  <w:t>1955)</w:t>
                </w:r>
              </w:p>
              <w:p w14:paraId="4EC8A24D" w14:textId="77777777" w:rsidR="008345E6" w:rsidRPr="008345E6" w:rsidRDefault="008345E6" w:rsidP="008345E6">
                <w:pPr>
                  <w:pStyle w:val="style421"/>
                  <w:spacing w:before="0" w:beforeAutospacing="0" w:after="0" w:afterAutospacing="0"/>
                  <w:rPr>
                    <w:rFonts w:ascii="Calibri" w:hAnsi="Calibri"/>
                    <w:sz w:val="22"/>
                    <w:szCs w:val="22"/>
                  </w:rPr>
                </w:pPr>
                <w:bookmarkStart w:id="1" w:name="1959"/>
                <w:bookmarkEnd w:id="1"/>
                <w:r w:rsidRPr="008345E6">
                  <w:rPr>
                    <w:rStyle w:val="style6"/>
                    <w:rFonts w:ascii="Calibri" w:hAnsi="Calibri"/>
                    <w:i/>
                    <w:sz w:val="22"/>
                    <w:szCs w:val="22"/>
                  </w:rPr>
                  <w:t>The Magic Cup</w:t>
                </w:r>
                <w:r w:rsidRPr="008345E6">
                  <w:rPr>
                    <w:rStyle w:val="style6"/>
                    <w:rFonts w:ascii="Calibri" w:hAnsi="Calibri"/>
                    <w:sz w:val="22"/>
                    <w:szCs w:val="22"/>
                  </w:rPr>
                  <w:t xml:space="preserve"> (</w:t>
                </w:r>
                <w:r w:rsidRPr="008345E6">
                  <w:rPr>
                    <w:rStyle w:val="style32"/>
                    <w:rFonts w:ascii="Calibri" w:hAnsi="Calibri"/>
                    <w:sz w:val="22"/>
                    <w:szCs w:val="22"/>
                  </w:rPr>
                  <w:t>1959)</w:t>
                </w:r>
              </w:p>
              <w:p w14:paraId="02074C94"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Fonts w:ascii="Calibri" w:hAnsi="Calibri"/>
                    <w:i/>
                    <w:noProof/>
                    <w:sz w:val="22"/>
                    <w:szCs w:val="22"/>
                  </w:rPr>
                  <w:drawing>
                    <wp:inline distT="0" distB="0" distL="0" distR="0" wp14:anchorId="54AE60D0" wp14:editId="40C4F5D0">
                      <wp:extent cx="8255" cy="8255"/>
                      <wp:effectExtent l="0" t="0" r="0" b="0"/>
                      <wp:docPr id="6" name="Picture 6" descr="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cle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8345E6">
                  <w:rPr>
                    <w:rStyle w:val="style6"/>
                    <w:rFonts w:ascii="Calibri" w:hAnsi="Calibri"/>
                    <w:i/>
                    <w:sz w:val="22"/>
                    <w:szCs w:val="22"/>
                  </w:rPr>
                  <w:t>Once Upon A Time</w:t>
                </w:r>
                <w:r w:rsidRPr="008345E6">
                  <w:rPr>
                    <w:rStyle w:val="style6"/>
                    <w:rFonts w:ascii="Calibri" w:hAnsi="Calibri"/>
                    <w:sz w:val="22"/>
                    <w:szCs w:val="22"/>
                  </w:rPr>
                  <w:t xml:space="preserve"> (</w:t>
                </w:r>
                <w:r w:rsidRPr="008345E6">
                  <w:rPr>
                    <w:rStyle w:val="style32"/>
                    <w:rFonts w:ascii="Calibri" w:hAnsi="Calibri"/>
                    <w:sz w:val="22"/>
                    <w:szCs w:val="22"/>
                  </w:rPr>
                  <w:t>1959)</w:t>
                </w:r>
              </w:p>
              <w:p w14:paraId="6D116CC1"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Ritual</w:t>
                </w:r>
                <w:r w:rsidRPr="008345E6">
                  <w:rPr>
                    <w:rStyle w:val="style6"/>
                    <w:rFonts w:ascii="Calibri" w:hAnsi="Calibri"/>
                    <w:sz w:val="22"/>
                    <w:szCs w:val="22"/>
                  </w:rPr>
                  <w:t xml:space="preserve"> (</w:t>
                </w:r>
                <w:r w:rsidRPr="008345E6">
                  <w:rPr>
                    <w:rStyle w:val="style32"/>
                    <w:rFonts w:ascii="Calibri" w:hAnsi="Calibri"/>
                    <w:sz w:val="22"/>
                    <w:szCs w:val="22"/>
                  </w:rPr>
                  <w:t>1959)</w:t>
                </w:r>
              </w:p>
              <w:p w14:paraId="508621A6"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Fonts w:ascii="Calibri" w:hAnsi="Calibri"/>
                    <w:i/>
                    <w:noProof/>
                    <w:sz w:val="22"/>
                    <w:szCs w:val="22"/>
                  </w:rPr>
                  <w:drawing>
                    <wp:inline distT="0" distB="0" distL="0" distR="0" wp14:anchorId="5F170CC5" wp14:editId="1251C41A">
                      <wp:extent cx="8255" cy="8255"/>
                      <wp:effectExtent l="0" t="0" r="0" b="0"/>
                      <wp:docPr id="7" name="Picture 7" descr="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cle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8345E6">
                  <w:rPr>
                    <w:rStyle w:val="style6"/>
                    <w:rFonts w:ascii="Calibri" w:hAnsi="Calibri"/>
                    <w:i/>
                    <w:sz w:val="22"/>
                    <w:szCs w:val="22"/>
                  </w:rPr>
                  <w:t>Bewitched</w:t>
                </w:r>
                <w:r w:rsidRPr="008345E6">
                  <w:rPr>
                    <w:rStyle w:val="style6"/>
                    <w:rFonts w:ascii="Calibri" w:hAnsi="Calibri"/>
                    <w:sz w:val="22"/>
                    <w:szCs w:val="22"/>
                  </w:rPr>
                  <w:t xml:space="preserve"> (</w:t>
                </w:r>
                <w:r w:rsidRPr="008345E6">
                  <w:rPr>
                    <w:rStyle w:val="style32"/>
                    <w:rFonts w:ascii="Calibri" w:hAnsi="Calibri"/>
                    <w:sz w:val="22"/>
                    <w:szCs w:val="22"/>
                  </w:rPr>
                  <w:t>1959)</w:t>
                </w:r>
              </w:p>
              <w:p w14:paraId="44C5BFB0"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Games</w:t>
                </w:r>
                <w:r w:rsidRPr="008345E6">
                  <w:rPr>
                    <w:rStyle w:val="style6"/>
                    <w:rFonts w:ascii="Calibri" w:hAnsi="Calibri"/>
                    <w:sz w:val="22"/>
                    <w:szCs w:val="22"/>
                  </w:rPr>
                  <w:t xml:space="preserve"> (</w:t>
                </w:r>
                <w:r w:rsidRPr="008345E6">
                  <w:rPr>
                    <w:rStyle w:val="style32"/>
                    <w:rFonts w:ascii="Calibri" w:hAnsi="Calibri"/>
                    <w:sz w:val="22"/>
                    <w:szCs w:val="22"/>
                  </w:rPr>
                  <w:t>1959)</w:t>
                </w:r>
              </w:p>
              <w:p w14:paraId="7157895E"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Fonts w:ascii="Calibri" w:hAnsi="Calibri"/>
                    <w:i/>
                    <w:noProof/>
                    <w:sz w:val="22"/>
                    <w:szCs w:val="22"/>
                  </w:rPr>
                  <w:drawing>
                    <wp:inline distT="0" distB="0" distL="0" distR="0" wp14:anchorId="65DCC773" wp14:editId="61DC74D8">
                      <wp:extent cx="8255" cy="8255"/>
                      <wp:effectExtent l="0" t="0" r="0" b="0"/>
                      <wp:docPr id="8" name="Picture 8" descr="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cle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8345E6">
                  <w:rPr>
                    <w:rStyle w:val="style6"/>
                    <w:rFonts w:ascii="Calibri" w:hAnsi="Calibri"/>
                    <w:i/>
                    <w:sz w:val="22"/>
                    <w:szCs w:val="22"/>
                  </w:rPr>
                  <w:t xml:space="preserve">Concerto </w:t>
                </w:r>
                <w:proofErr w:type="spellStart"/>
                <w:r w:rsidRPr="008345E6">
                  <w:rPr>
                    <w:rStyle w:val="style6"/>
                    <w:rFonts w:ascii="Calibri" w:hAnsi="Calibri"/>
                    <w:i/>
                    <w:sz w:val="22"/>
                    <w:szCs w:val="22"/>
                  </w:rPr>
                  <w:t>Grosso</w:t>
                </w:r>
                <w:proofErr w:type="spellEnd"/>
                <w:r w:rsidRPr="008345E6">
                  <w:rPr>
                    <w:rStyle w:val="style6"/>
                    <w:rFonts w:ascii="Calibri" w:hAnsi="Calibri"/>
                    <w:sz w:val="22"/>
                    <w:szCs w:val="22"/>
                  </w:rPr>
                  <w:t xml:space="preserve"> (</w:t>
                </w:r>
                <w:r w:rsidRPr="008345E6">
                  <w:rPr>
                    <w:rStyle w:val="style32"/>
                    <w:rFonts w:ascii="Calibri" w:hAnsi="Calibri"/>
                    <w:sz w:val="22"/>
                    <w:szCs w:val="22"/>
                  </w:rPr>
                  <w:t>1959)</w:t>
                </w:r>
              </w:p>
              <w:p w14:paraId="463DD176"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Fonts w:ascii="Calibri" w:hAnsi="Calibri"/>
                    <w:i/>
                    <w:noProof/>
                    <w:sz w:val="22"/>
                    <w:szCs w:val="22"/>
                  </w:rPr>
                  <w:drawing>
                    <wp:inline distT="0" distB="0" distL="0" distR="0" wp14:anchorId="617B7C27" wp14:editId="5956BD68">
                      <wp:extent cx="8255" cy="8255"/>
                      <wp:effectExtent l="0" t="0" r="0" b="0"/>
                      <wp:docPr id="9" name="Picture 9" descr="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cle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8345E6">
                  <w:rPr>
                    <w:rStyle w:val="style6"/>
                    <w:rFonts w:ascii="Calibri" w:hAnsi="Calibri"/>
                    <w:i/>
                    <w:sz w:val="22"/>
                    <w:szCs w:val="22"/>
                  </w:rPr>
                  <w:t>Bedlam at Midnight</w:t>
                </w:r>
                <w:r w:rsidRPr="008345E6">
                  <w:rPr>
                    <w:rStyle w:val="style6"/>
                    <w:rFonts w:ascii="Calibri" w:hAnsi="Calibri"/>
                    <w:sz w:val="22"/>
                    <w:szCs w:val="22"/>
                  </w:rPr>
                  <w:t xml:space="preserve"> (</w:t>
                </w:r>
                <w:r w:rsidRPr="008345E6">
                  <w:rPr>
                    <w:rStyle w:val="style32"/>
                    <w:rFonts w:ascii="Calibri" w:hAnsi="Calibri"/>
                    <w:sz w:val="22"/>
                    <w:szCs w:val="22"/>
                  </w:rPr>
                  <w:t>1959)</w:t>
                </w:r>
              </w:p>
              <w:p w14:paraId="4C996E83"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Fonts w:ascii="Calibri" w:hAnsi="Calibri"/>
                    <w:i/>
                    <w:noProof/>
                    <w:sz w:val="22"/>
                    <w:szCs w:val="22"/>
                  </w:rPr>
                  <w:drawing>
                    <wp:inline distT="0" distB="0" distL="0" distR="0" wp14:anchorId="6FAD256E" wp14:editId="6081E751">
                      <wp:extent cx="8255" cy="8255"/>
                      <wp:effectExtent l="0" t="0" r="0" b="0"/>
                      <wp:docPr id="1" name="Picture 1" descr="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cle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8345E6">
                  <w:rPr>
                    <w:rStyle w:val="style6"/>
                    <w:rFonts w:ascii="Calibri" w:hAnsi="Calibri"/>
                    <w:i/>
                    <w:sz w:val="22"/>
                    <w:szCs w:val="22"/>
                  </w:rPr>
                  <w:t>The Many Faces of Man</w:t>
                </w:r>
                <w:r w:rsidRPr="008345E6">
                  <w:rPr>
                    <w:rStyle w:val="style6"/>
                    <w:rFonts w:ascii="Calibri" w:hAnsi="Calibri"/>
                    <w:sz w:val="22"/>
                    <w:szCs w:val="22"/>
                  </w:rPr>
                  <w:t xml:space="preserve"> (</w:t>
                </w:r>
                <w:r w:rsidRPr="008345E6">
                  <w:rPr>
                    <w:rStyle w:val="style32"/>
                    <w:rFonts w:ascii="Calibri" w:hAnsi="Calibri"/>
                    <w:sz w:val="22"/>
                    <w:szCs w:val="22"/>
                  </w:rPr>
                  <w:t>1959)</w:t>
                </w:r>
              </w:p>
              <w:p w14:paraId="35317ED8"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 xml:space="preserve">Glory </w:t>
                </w:r>
                <w:proofErr w:type="spellStart"/>
                <w:r w:rsidRPr="008345E6">
                  <w:rPr>
                    <w:rStyle w:val="style6"/>
                    <w:rFonts w:ascii="Calibri" w:hAnsi="Calibri"/>
                    <w:i/>
                    <w:sz w:val="22"/>
                    <w:szCs w:val="22"/>
                  </w:rPr>
                  <w:t>Glory</w:t>
                </w:r>
                <w:proofErr w:type="spellEnd"/>
                <w:r w:rsidRPr="008345E6">
                  <w:rPr>
                    <w:rStyle w:val="style6"/>
                    <w:rFonts w:ascii="Calibri" w:hAnsi="Calibri"/>
                    <w:i/>
                    <w:sz w:val="22"/>
                    <w:szCs w:val="22"/>
                  </w:rPr>
                  <w:t xml:space="preserve"> </w:t>
                </w:r>
                <w:proofErr w:type="spellStart"/>
                <w:r w:rsidRPr="008345E6">
                  <w:rPr>
                    <w:rStyle w:val="style6"/>
                    <w:rFonts w:ascii="Calibri" w:hAnsi="Calibri"/>
                    <w:i/>
                    <w:sz w:val="22"/>
                    <w:szCs w:val="22"/>
                  </w:rPr>
                  <w:t>Halleluja</w:t>
                </w:r>
                <w:proofErr w:type="spellEnd"/>
                <w:r w:rsidRPr="008345E6">
                  <w:rPr>
                    <w:rStyle w:val="style6"/>
                    <w:rFonts w:ascii="Calibri" w:hAnsi="Calibri"/>
                    <w:sz w:val="22"/>
                    <w:szCs w:val="22"/>
                  </w:rPr>
                  <w:t xml:space="preserve"> (</w:t>
                </w:r>
                <w:r w:rsidRPr="008345E6">
                  <w:rPr>
                    <w:rStyle w:val="style32"/>
                    <w:rFonts w:ascii="Calibri" w:hAnsi="Calibri"/>
                    <w:sz w:val="22"/>
                    <w:szCs w:val="22"/>
                  </w:rPr>
                  <w:t>1960)</w:t>
                </w:r>
              </w:p>
              <w:p w14:paraId="46DBE37C"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Will No One Hear</w:t>
                </w:r>
                <w:r w:rsidRPr="008345E6">
                  <w:rPr>
                    <w:rStyle w:val="style6"/>
                    <w:rFonts w:ascii="Calibri" w:hAnsi="Calibri"/>
                    <w:sz w:val="22"/>
                    <w:szCs w:val="22"/>
                  </w:rPr>
                  <w:t xml:space="preserve"> (</w:t>
                </w:r>
                <w:r w:rsidRPr="008345E6">
                  <w:rPr>
                    <w:rStyle w:val="style32"/>
                    <w:rFonts w:ascii="Calibri" w:hAnsi="Calibri"/>
                    <w:sz w:val="22"/>
                    <w:szCs w:val="22"/>
                  </w:rPr>
                  <w:t>1960)</w:t>
                </w:r>
              </w:p>
              <w:p w14:paraId="7CB2DCAB"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Fonts w:ascii="Calibri" w:hAnsi="Calibri"/>
                    <w:noProof/>
                    <w:sz w:val="22"/>
                    <w:szCs w:val="22"/>
                  </w:rPr>
                  <w:drawing>
                    <wp:inline distT="0" distB="0" distL="0" distR="0" wp14:anchorId="72940017" wp14:editId="32D46140">
                      <wp:extent cx="8255" cy="8255"/>
                      <wp:effectExtent l="0" t="0" r="0" b="0"/>
                      <wp:docPr id="2" name="Picture 2" descr="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cle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8345E6">
                  <w:rPr>
                    <w:rStyle w:val="style6"/>
                    <w:rFonts w:ascii="Calibri" w:hAnsi="Calibri"/>
                    <w:i/>
                    <w:sz w:val="22"/>
                    <w:szCs w:val="22"/>
                  </w:rPr>
                  <w:t>The Planets, the Void, Man</w:t>
                </w:r>
                <w:r w:rsidRPr="008345E6">
                  <w:rPr>
                    <w:rStyle w:val="style6"/>
                    <w:rFonts w:ascii="Calibri" w:hAnsi="Calibri"/>
                    <w:sz w:val="22"/>
                    <w:szCs w:val="22"/>
                  </w:rPr>
                  <w:t xml:space="preserve"> (</w:t>
                </w:r>
                <w:r w:rsidRPr="008345E6">
                  <w:rPr>
                    <w:rStyle w:val="style32"/>
                    <w:rFonts w:ascii="Calibri" w:hAnsi="Calibri"/>
                    <w:sz w:val="22"/>
                    <w:szCs w:val="22"/>
                  </w:rPr>
                  <w:t>1960)</w:t>
                </w:r>
              </w:p>
              <w:p w14:paraId="74C8770A"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Orbit</w:t>
                </w:r>
                <w:r w:rsidRPr="008345E6">
                  <w:rPr>
                    <w:rStyle w:val="style32"/>
                    <w:rFonts w:ascii="Calibri" w:hAnsi="Calibri"/>
                    <w:sz w:val="22"/>
                    <w:szCs w:val="22"/>
                  </w:rPr>
                  <w:t xml:space="preserve"> (1960)</w:t>
                </w:r>
              </w:p>
              <w:p w14:paraId="498BC2A1" w14:textId="77777777" w:rsidR="008345E6" w:rsidRPr="008345E6" w:rsidRDefault="008345E6" w:rsidP="008345E6">
                <w:pPr>
                  <w:pStyle w:val="style421"/>
                  <w:spacing w:before="0" w:beforeAutospacing="0" w:after="0" w:afterAutospacing="0"/>
                  <w:rPr>
                    <w:rStyle w:val="style32"/>
                    <w:rFonts w:ascii="Calibri" w:hAnsi="Calibri"/>
                    <w:sz w:val="22"/>
                    <w:szCs w:val="22"/>
                  </w:rPr>
                </w:pPr>
                <w:r w:rsidRPr="008345E6">
                  <w:rPr>
                    <w:rStyle w:val="style6"/>
                    <w:rFonts w:ascii="Calibri" w:hAnsi="Calibri"/>
                    <w:i/>
                    <w:sz w:val="22"/>
                    <w:szCs w:val="22"/>
                  </w:rPr>
                  <w:t xml:space="preserve">The Land </w:t>
                </w:r>
                <w:r w:rsidRPr="008345E6">
                  <w:rPr>
                    <w:rStyle w:val="style5"/>
                    <w:rFonts w:ascii="Calibri" w:hAnsi="Calibri"/>
                    <w:sz w:val="22"/>
                    <w:szCs w:val="22"/>
                  </w:rPr>
                  <w:t>(</w:t>
                </w:r>
                <w:r w:rsidRPr="008345E6">
                  <w:rPr>
                    <w:rStyle w:val="style32"/>
                    <w:rFonts w:ascii="Calibri" w:hAnsi="Calibri"/>
                    <w:sz w:val="22"/>
                    <w:szCs w:val="22"/>
                  </w:rPr>
                  <w:t xml:space="preserve">1961) </w:t>
                </w:r>
              </w:p>
              <w:p w14:paraId="11B6680B"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Caligula</w:t>
                </w:r>
                <w:r w:rsidRPr="008345E6">
                  <w:rPr>
                    <w:rStyle w:val="style6"/>
                    <w:rFonts w:ascii="Calibri" w:hAnsi="Calibri"/>
                    <w:sz w:val="22"/>
                    <w:szCs w:val="22"/>
                  </w:rPr>
                  <w:t xml:space="preserve">, </w:t>
                </w:r>
                <w:r w:rsidRPr="008345E6">
                  <w:rPr>
                    <w:rStyle w:val="style5"/>
                    <w:rFonts w:ascii="Calibri" w:hAnsi="Calibri"/>
                    <w:sz w:val="22"/>
                    <w:szCs w:val="22"/>
                  </w:rPr>
                  <w:t>choreographed sections of the play</w:t>
                </w:r>
                <w:r w:rsidRPr="008345E6">
                  <w:rPr>
                    <w:rStyle w:val="style6"/>
                    <w:rFonts w:ascii="Calibri" w:hAnsi="Calibri"/>
                    <w:sz w:val="22"/>
                    <w:szCs w:val="22"/>
                  </w:rPr>
                  <w:t xml:space="preserve"> (1961)</w:t>
                </w:r>
              </w:p>
              <w:p w14:paraId="1DC22166"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 xml:space="preserve">Sea Maiden </w:t>
                </w:r>
                <w:r w:rsidRPr="008345E6">
                  <w:rPr>
                    <w:rStyle w:val="style6"/>
                    <w:rFonts w:ascii="Calibri" w:hAnsi="Calibri"/>
                    <w:sz w:val="22"/>
                    <w:szCs w:val="22"/>
                  </w:rPr>
                  <w:t xml:space="preserve"> (</w:t>
                </w:r>
                <w:r w:rsidRPr="008345E6">
                  <w:rPr>
                    <w:rStyle w:val="style32"/>
                    <w:rFonts w:ascii="Calibri" w:hAnsi="Calibri"/>
                    <w:sz w:val="22"/>
                    <w:szCs w:val="22"/>
                  </w:rPr>
                  <w:t>1962)</w:t>
                </w:r>
              </w:p>
              <w:p w14:paraId="3B8810C2"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Swallow</w:t>
                </w:r>
                <w:r w:rsidRPr="008345E6">
                  <w:rPr>
                    <w:rStyle w:val="style6"/>
                    <w:rFonts w:ascii="Calibri" w:hAnsi="Calibri"/>
                    <w:sz w:val="22"/>
                    <w:szCs w:val="22"/>
                  </w:rPr>
                  <w:t xml:space="preserve"> (</w:t>
                </w:r>
                <w:r w:rsidRPr="008345E6">
                  <w:rPr>
                    <w:rStyle w:val="style32"/>
                    <w:rFonts w:ascii="Calibri" w:hAnsi="Calibri"/>
                    <w:sz w:val="22"/>
                    <w:szCs w:val="22"/>
                  </w:rPr>
                  <w:t>1962)</w:t>
                </w:r>
              </w:p>
              <w:p w14:paraId="6DF7BFFC" w14:textId="77777777" w:rsidR="008345E6" w:rsidRPr="008345E6" w:rsidRDefault="008345E6" w:rsidP="008345E6">
                <w:pPr>
                  <w:pStyle w:val="style421"/>
                  <w:spacing w:before="0" w:beforeAutospacing="0" w:after="0" w:afterAutospacing="0"/>
                  <w:rPr>
                    <w:rFonts w:ascii="Calibri" w:hAnsi="Calibri"/>
                    <w:sz w:val="22"/>
                    <w:szCs w:val="22"/>
                  </w:rPr>
                </w:pPr>
                <w:proofErr w:type="spellStart"/>
                <w:r w:rsidRPr="008345E6">
                  <w:rPr>
                    <w:rStyle w:val="style6"/>
                    <w:rFonts w:ascii="Calibri" w:hAnsi="Calibri"/>
                    <w:i/>
                    <w:sz w:val="22"/>
                    <w:szCs w:val="22"/>
                  </w:rPr>
                  <w:t>Lullabye</w:t>
                </w:r>
                <w:proofErr w:type="spellEnd"/>
                <w:r w:rsidRPr="008345E6">
                  <w:rPr>
                    <w:rStyle w:val="style6"/>
                    <w:rFonts w:ascii="Calibri" w:hAnsi="Calibri"/>
                    <w:sz w:val="22"/>
                    <w:szCs w:val="22"/>
                  </w:rPr>
                  <w:t xml:space="preserve"> (</w:t>
                </w:r>
                <w:r w:rsidRPr="008345E6">
                  <w:rPr>
                    <w:rStyle w:val="style32"/>
                    <w:rFonts w:ascii="Calibri" w:hAnsi="Calibri"/>
                    <w:sz w:val="22"/>
                    <w:szCs w:val="22"/>
                  </w:rPr>
                  <w:t>1962)</w:t>
                </w:r>
              </w:p>
              <w:p w14:paraId="548D1AC2"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Goofy</w:t>
                </w:r>
                <w:r w:rsidRPr="008345E6">
                  <w:rPr>
                    <w:rStyle w:val="style6"/>
                    <w:rFonts w:ascii="Calibri" w:hAnsi="Calibri"/>
                    <w:sz w:val="22"/>
                    <w:szCs w:val="22"/>
                  </w:rPr>
                  <w:t xml:space="preserve"> (</w:t>
                </w:r>
                <w:r w:rsidRPr="008345E6">
                  <w:rPr>
                    <w:rStyle w:val="style32"/>
                    <w:rFonts w:ascii="Calibri" w:hAnsi="Calibri"/>
                    <w:sz w:val="22"/>
                    <w:szCs w:val="22"/>
                  </w:rPr>
                  <w:t>1962)</w:t>
                </w:r>
              </w:p>
              <w:p w14:paraId="44487A30"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w:t>
                </w:r>
                <w:proofErr w:type="gramStart"/>
                <w:r w:rsidRPr="008345E6">
                  <w:rPr>
                    <w:rStyle w:val="style6"/>
                    <w:rFonts w:ascii="Calibri" w:hAnsi="Calibri"/>
                    <w:i/>
                    <w:sz w:val="22"/>
                    <w:szCs w:val="22"/>
                  </w:rPr>
                  <w:t>the</w:t>
                </w:r>
                <w:proofErr w:type="gramEnd"/>
                <w:r w:rsidRPr="008345E6">
                  <w:rPr>
                    <w:rStyle w:val="style6"/>
                    <w:rFonts w:ascii="Calibri" w:hAnsi="Calibri"/>
                    <w:i/>
                    <w:sz w:val="22"/>
                    <w:szCs w:val="22"/>
                  </w:rPr>
                  <w:t xml:space="preserve"> children who wait in the dusk"</w:t>
                </w:r>
                <w:r w:rsidRPr="008345E6">
                  <w:rPr>
                    <w:rStyle w:val="style6"/>
                    <w:rFonts w:ascii="Calibri" w:hAnsi="Calibri"/>
                    <w:sz w:val="22"/>
                    <w:szCs w:val="22"/>
                  </w:rPr>
                  <w:t xml:space="preserve"> (</w:t>
                </w:r>
                <w:r w:rsidRPr="008345E6">
                  <w:rPr>
                    <w:rStyle w:val="style32"/>
                    <w:rFonts w:ascii="Calibri" w:hAnsi="Calibri"/>
                    <w:sz w:val="22"/>
                    <w:szCs w:val="22"/>
                  </w:rPr>
                  <w:t>1962)</w:t>
                </w:r>
              </w:p>
              <w:p w14:paraId="2B846AFD"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6"/>
                    <w:rFonts w:ascii="Calibri" w:hAnsi="Calibri"/>
                    <w:i/>
                    <w:sz w:val="22"/>
                    <w:szCs w:val="22"/>
                  </w:rPr>
                  <w:t>JB</w:t>
                </w:r>
                <w:r w:rsidRPr="008345E6">
                  <w:rPr>
                    <w:rStyle w:val="style6"/>
                    <w:rFonts w:ascii="Calibri" w:hAnsi="Calibri"/>
                    <w:sz w:val="22"/>
                    <w:szCs w:val="22"/>
                  </w:rPr>
                  <w:t xml:space="preserve">, </w:t>
                </w:r>
                <w:r w:rsidRPr="008345E6">
                  <w:rPr>
                    <w:rStyle w:val="style5"/>
                    <w:rFonts w:ascii="Calibri" w:hAnsi="Calibri"/>
                    <w:sz w:val="22"/>
                    <w:szCs w:val="22"/>
                  </w:rPr>
                  <w:t>choreographed sections of the play</w:t>
                </w:r>
                <w:r w:rsidRPr="008345E6">
                  <w:rPr>
                    <w:rStyle w:val="style6"/>
                    <w:rFonts w:ascii="Calibri" w:hAnsi="Calibri"/>
                    <w:sz w:val="22"/>
                    <w:szCs w:val="22"/>
                  </w:rPr>
                  <w:t xml:space="preserve"> (</w:t>
                </w:r>
                <w:r w:rsidRPr="008345E6">
                  <w:rPr>
                    <w:rStyle w:val="style32"/>
                    <w:rFonts w:ascii="Calibri" w:hAnsi="Calibri"/>
                    <w:sz w:val="22"/>
                    <w:szCs w:val="22"/>
                  </w:rPr>
                  <w:t xml:space="preserve">1962) </w:t>
                </w:r>
              </w:p>
              <w:p w14:paraId="120946CD" w14:textId="77777777" w:rsidR="008345E6" w:rsidRPr="008345E6" w:rsidRDefault="008345E6" w:rsidP="008345E6">
                <w:pPr>
                  <w:pStyle w:val="style421"/>
                  <w:spacing w:before="0" w:beforeAutospacing="0" w:after="0" w:afterAutospacing="0"/>
                  <w:rPr>
                    <w:rFonts w:ascii="Calibri" w:hAnsi="Calibri"/>
                    <w:sz w:val="22"/>
                    <w:szCs w:val="22"/>
                  </w:rPr>
                </w:pPr>
                <w:r w:rsidRPr="008345E6">
                  <w:rPr>
                    <w:rStyle w:val="style5"/>
                    <w:rFonts w:ascii="Calibri" w:hAnsi="Calibri"/>
                    <w:sz w:val="22"/>
                    <w:szCs w:val="22"/>
                  </w:rPr>
                  <w:t xml:space="preserve">The Cantata </w:t>
                </w:r>
                <w:proofErr w:type="spellStart"/>
                <w:r w:rsidRPr="008345E6">
                  <w:rPr>
                    <w:rStyle w:val="style6"/>
                    <w:rFonts w:ascii="Calibri" w:hAnsi="Calibri"/>
                    <w:i/>
                    <w:sz w:val="22"/>
                    <w:szCs w:val="22"/>
                  </w:rPr>
                  <w:t>Oifn</w:t>
                </w:r>
                <w:proofErr w:type="spellEnd"/>
                <w:r w:rsidRPr="008345E6">
                  <w:rPr>
                    <w:rStyle w:val="style6"/>
                    <w:rFonts w:ascii="Calibri" w:hAnsi="Calibri"/>
                    <w:i/>
                    <w:sz w:val="22"/>
                    <w:szCs w:val="22"/>
                  </w:rPr>
                  <w:t xml:space="preserve"> </w:t>
                </w:r>
                <w:proofErr w:type="spellStart"/>
                <w:r w:rsidRPr="008345E6">
                  <w:rPr>
                    <w:rStyle w:val="style6"/>
                    <w:rFonts w:ascii="Calibri" w:hAnsi="Calibri"/>
                    <w:i/>
                    <w:sz w:val="22"/>
                    <w:szCs w:val="22"/>
                  </w:rPr>
                  <w:t>Fidle</w:t>
                </w:r>
                <w:proofErr w:type="spellEnd"/>
                <w:r w:rsidRPr="008345E6">
                  <w:rPr>
                    <w:rStyle w:val="style6"/>
                    <w:rFonts w:ascii="Calibri" w:hAnsi="Calibri"/>
                    <w:sz w:val="22"/>
                    <w:szCs w:val="22"/>
                  </w:rPr>
                  <w:t xml:space="preserve"> (</w:t>
                </w:r>
                <w:r w:rsidRPr="008345E6">
                  <w:rPr>
                    <w:rStyle w:val="style6"/>
                    <w:rFonts w:ascii="Calibri" w:hAnsi="Calibri"/>
                    <w:i/>
                    <w:sz w:val="22"/>
                    <w:szCs w:val="22"/>
                  </w:rPr>
                  <w:t>The Fiddle</w:t>
                </w:r>
                <w:r w:rsidRPr="008345E6">
                  <w:rPr>
                    <w:rStyle w:val="style6"/>
                    <w:rFonts w:ascii="Calibri" w:hAnsi="Calibri"/>
                    <w:sz w:val="22"/>
                    <w:szCs w:val="22"/>
                  </w:rPr>
                  <w:t xml:space="preserve">), </w:t>
                </w:r>
                <w:r w:rsidRPr="008345E6">
                  <w:rPr>
                    <w:rStyle w:val="style5"/>
                    <w:rFonts w:ascii="Calibri" w:hAnsi="Calibri"/>
                    <w:sz w:val="22"/>
                    <w:szCs w:val="22"/>
                  </w:rPr>
                  <w:t xml:space="preserve">choreographed sections </w:t>
                </w:r>
                <w:r w:rsidRPr="008345E6">
                  <w:rPr>
                    <w:rStyle w:val="style6"/>
                    <w:rFonts w:ascii="Calibri" w:hAnsi="Calibri"/>
                    <w:sz w:val="22"/>
                    <w:szCs w:val="22"/>
                  </w:rPr>
                  <w:t>(</w:t>
                </w:r>
                <w:r w:rsidRPr="008345E6">
                  <w:rPr>
                    <w:rStyle w:val="style32"/>
                    <w:rFonts w:ascii="Calibri" w:hAnsi="Calibri"/>
                    <w:sz w:val="22"/>
                    <w:szCs w:val="22"/>
                  </w:rPr>
                  <w:t>1974)</w:t>
                </w:r>
              </w:p>
              <w:p w14:paraId="08EDE69D" w14:textId="77777777" w:rsidR="008345E6" w:rsidRPr="008345E6" w:rsidRDefault="008345E6" w:rsidP="008345E6">
                <w:pPr>
                  <w:rPr>
                    <w:rFonts w:ascii="Calibri" w:hAnsi="Calibri"/>
                  </w:rPr>
                </w:pPr>
              </w:p>
              <w:p w14:paraId="29B4DB18" w14:textId="77777777" w:rsidR="008345E6" w:rsidRPr="008345E6" w:rsidRDefault="008345E6" w:rsidP="008345E6">
                <w:pPr>
                  <w:pStyle w:val="Heading1"/>
                  <w:outlineLvl w:val="0"/>
                </w:pPr>
                <w:r w:rsidRPr="008345E6">
                  <w:t>Websites</w:t>
                </w:r>
                <w:r>
                  <w:t>:</w:t>
                </w:r>
              </w:p>
              <w:p w14:paraId="1A45FB31" w14:textId="77777777" w:rsidR="008345E6" w:rsidRPr="008345E6" w:rsidRDefault="008345E6" w:rsidP="008345E6">
                <w:pPr>
                  <w:rPr>
                    <w:rFonts w:ascii="Calibri" w:hAnsi="Calibri"/>
                  </w:rPr>
                </w:pPr>
                <w:r w:rsidRPr="008345E6">
                  <w:rPr>
                    <w:rFonts w:ascii="Calibri" w:hAnsi="Calibri"/>
                  </w:rPr>
                  <w:t xml:space="preserve">Bowring, A. (2005) ‘Nancy Lima Dent: A Woman Ahead of Her Time’ </w:t>
                </w:r>
                <w:r w:rsidRPr="008345E6">
                  <w:rPr>
                    <w:rFonts w:ascii="Calibri" w:hAnsi="Calibri"/>
                    <w:i/>
                  </w:rPr>
                  <w:t xml:space="preserve">Dance Collection </w:t>
                </w:r>
                <w:proofErr w:type="spellStart"/>
                <w:r w:rsidRPr="008345E6">
                  <w:rPr>
                    <w:rFonts w:ascii="Calibri" w:hAnsi="Calibri"/>
                    <w:i/>
                  </w:rPr>
                  <w:t>Danse</w:t>
                </w:r>
                <w:proofErr w:type="spellEnd"/>
                <w:r w:rsidRPr="008345E6">
                  <w:rPr>
                    <w:rFonts w:ascii="Calibri" w:hAnsi="Calibri"/>
                  </w:rPr>
                  <w:t xml:space="preserve">. </w:t>
                </w:r>
                <w:hyperlink r:id="rId11" w:history="1">
                  <w:r w:rsidRPr="008345E6">
                    <w:rPr>
                      <w:rStyle w:val="Hyperlink"/>
                      <w:rFonts w:ascii="Calibri" w:hAnsi="Calibri"/>
                      <w:color w:val="auto"/>
                    </w:rPr>
                    <w:t>http://www.dcd.ca/exhibitions/limadent/</w:t>
                  </w:r>
                </w:hyperlink>
                <w:r w:rsidRPr="008345E6">
                  <w:rPr>
                    <w:rFonts w:ascii="Calibri" w:hAnsi="Calibri"/>
                  </w:rPr>
                  <w:t xml:space="preserve">. </w:t>
                </w:r>
              </w:p>
              <w:p w14:paraId="09C2479E" w14:textId="77777777" w:rsidR="008345E6" w:rsidRPr="008345E6" w:rsidRDefault="008345E6" w:rsidP="008345E6">
                <w:pPr>
                  <w:rPr>
                    <w:rFonts w:ascii="Calibri" w:hAnsi="Calibri"/>
                  </w:rPr>
                </w:pPr>
              </w:p>
              <w:p w14:paraId="7D423071" w14:textId="77777777" w:rsidR="008345E6" w:rsidRPr="008345E6" w:rsidRDefault="008345E6" w:rsidP="008345E6">
                <w:pPr>
                  <w:pStyle w:val="Heading1"/>
                  <w:outlineLvl w:val="0"/>
                </w:pPr>
                <w:r w:rsidRPr="008345E6">
                  <w:t>Archival Collections</w:t>
                </w:r>
                <w:r>
                  <w:t>:</w:t>
                </w:r>
              </w:p>
              <w:p w14:paraId="6F495A28" w14:textId="77777777" w:rsidR="003F0D73" w:rsidRDefault="008345E6" w:rsidP="008345E6">
                <w:r w:rsidRPr="008345E6">
                  <w:rPr>
                    <w:rFonts w:ascii="Calibri" w:hAnsi="Calibri"/>
                  </w:rPr>
                  <w:t xml:space="preserve">Dance Collection </w:t>
                </w:r>
                <w:proofErr w:type="spellStart"/>
                <w:r w:rsidRPr="008345E6">
                  <w:rPr>
                    <w:rFonts w:ascii="Calibri" w:hAnsi="Calibri"/>
                  </w:rPr>
                  <w:t>Danse</w:t>
                </w:r>
                <w:proofErr w:type="spellEnd"/>
                <w:r w:rsidRPr="008345E6">
                  <w:rPr>
                    <w:rFonts w:ascii="Calibri" w:hAnsi="Calibri"/>
                  </w:rPr>
                  <w:t xml:space="preserve">, Toronto, Canada, </w:t>
                </w:r>
                <w:r w:rsidRPr="008345E6">
                  <w:rPr>
                    <w:rFonts w:ascii="Calibri" w:hAnsi="Calibri"/>
                    <w:i/>
                  </w:rPr>
                  <w:t>Nancy Lima Dent Collection.</w:t>
                </w:r>
                <w:r w:rsidRPr="00AA24A7">
                  <w:rPr>
                    <w:i/>
                  </w:rPr>
                  <w:t xml:space="preserve"> </w:t>
                </w:r>
              </w:p>
            </w:tc>
          </w:sdtContent>
        </w:sdt>
      </w:tr>
      <w:tr w:rsidR="003235A7" w14:paraId="500A9EB6" w14:textId="77777777" w:rsidTr="003235A7">
        <w:tc>
          <w:tcPr>
            <w:tcW w:w="9016" w:type="dxa"/>
          </w:tcPr>
          <w:p w14:paraId="6D91134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BA148C447EF6B47A15137EC700196EE"/>
              </w:placeholder>
            </w:sdtPr>
            <w:sdtContent>
              <w:p w14:paraId="719DDBEA" w14:textId="77777777" w:rsidR="003235A7" w:rsidRDefault="00086AE8" w:rsidP="00086AE8">
                <w:sdt>
                  <w:sdtPr>
                    <w:id w:val="-1373074219"/>
                    <w:citation/>
                  </w:sdtPr>
                  <w:sdtContent>
                    <w:r>
                      <w:fldChar w:fldCharType="begin"/>
                    </w:r>
                    <w:r>
                      <w:rPr>
                        <w:lang w:val="en-US"/>
                      </w:rPr>
                      <w:instrText xml:space="preserve"> CITATION Col00 \l 1033 </w:instrText>
                    </w:r>
                    <w:r>
                      <w:fldChar w:fldCharType="separate"/>
                    </w:r>
                    <w:r>
                      <w:rPr>
                        <w:noProof/>
                        <w:lang w:val="en-US"/>
                      </w:rPr>
                      <w:t xml:space="preserve"> (Collier)</w:t>
                    </w:r>
                    <w:r>
                      <w:fldChar w:fldCharType="end"/>
                    </w:r>
                  </w:sdtContent>
                </w:sdt>
              </w:p>
            </w:sdtContent>
          </w:sdt>
        </w:tc>
      </w:tr>
    </w:tbl>
    <w:p w14:paraId="42778BF3"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16A801" w14:textId="77777777" w:rsidR="00FC14B4" w:rsidRDefault="00FC14B4" w:rsidP="007A0D55">
      <w:pPr>
        <w:spacing w:after="0" w:line="240" w:lineRule="auto"/>
      </w:pPr>
      <w:r>
        <w:separator/>
      </w:r>
    </w:p>
  </w:endnote>
  <w:endnote w:type="continuationSeparator" w:id="0">
    <w:p w14:paraId="0812AAE7" w14:textId="77777777" w:rsidR="00FC14B4" w:rsidRDefault="00FC14B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A3A780" w14:textId="77777777" w:rsidR="00FC14B4" w:rsidRDefault="00FC14B4" w:rsidP="007A0D55">
      <w:pPr>
        <w:spacing w:after="0" w:line="240" w:lineRule="auto"/>
      </w:pPr>
      <w:r>
        <w:separator/>
      </w:r>
    </w:p>
  </w:footnote>
  <w:footnote w:type="continuationSeparator" w:id="0">
    <w:p w14:paraId="73D3D18D" w14:textId="77777777" w:rsidR="00FC14B4" w:rsidRDefault="00FC14B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EEAAAD" w14:textId="77777777" w:rsidR="00FC14B4" w:rsidRDefault="00FC14B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D16B412" w14:textId="77777777" w:rsidR="00FC14B4" w:rsidRDefault="00FC14B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5E6"/>
    <w:rsid w:val="00032559"/>
    <w:rsid w:val="00052040"/>
    <w:rsid w:val="00086AE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251F"/>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45E6"/>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14B4"/>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87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720"/>
      </w:tabs>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45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45E6"/>
    <w:rPr>
      <w:rFonts w:ascii="Lucida Grande" w:hAnsi="Lucida Grande" w:cs="Lucida Grande"/>
      <w:sz w:val="18"/>
      <w:szCs w:val="18"/>
    </w:rPr>
  </w:style>
  <w:style w:type="paragraph" w:customStyle="1" w:styleId="style421">
    <w:name w:val="style421"/>
    <w:basedOn w:val="Normal"/>
    <w:rsid w:val="008345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yle32">
    <w:name w:val="style32"/>
    <w:basedOn w:val="DefaultParagraphFont"/>
    <w:rsid w:val="008345E6"/>
  </w:style>
  <w:style w:type="paragraph" w:styleId="NormalWeb">
    <w:name w:val="Normal (Web)"/>
    <w:basedOn w:val="Normal"/>
    <w:rsid w:val="008345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yle6">
    <w:name w:val="style6"/>
    <w:basedOn w:val="DefaultParagraphFont"/>
    <w:rsid w:val="008345E6"/>
  </w:style>
  <w:style w:type="character" w:customStyle="1" w:styleId="style5">
    <w:name w:val="style5"/>
    <w:basedOn w:val="DefaultParagraphFont"/>
    <w:rsid w:val="008345E6"/>
  </w:style>
  <w:style w:type="character" w:styleId="Hyperlink">
    <w:name w:val="Hyperlink"/>
    <w:rsid w:val="008345E6"/>
    <w:rPr>
      <w:color w:val="0000FF"/>
      <w:u w:val="single"/>
    </w:rPr>
  </w:style>
  <w:style w:type="paragraph" w:styleId="Caption">
    <w:name w:val="caption"/>
    <w:basedOn w:val="Normal"/>
    <w:next w:val="Normal"/>
    <w:uiPriority w:val="35"/>
    <w:semiHidden/>
    <w:qFormat/>
    <w:rsid w:val="00FC14B4"/>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720"/>
      </w:tabs>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45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45E6"/>
    <w:rPr>
      <w:rFonts w:ascii="Lucida Grande" w:hAnsi="Lucida Grande" w:cs="Lucida Grande"/>
      <w:sz w:val="18"/>
      <w:szCs w:val="18"/>
    </w:rPr>
  </w:style>
  <w:style w:type="paragraph" w:customStyle="1" w:styleId="style421">
    <w:name w:val="style421"/>
    <w:basedOn w:val="Normal"/>
    <w:rsid w:val="008345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yle32">
    <w:name w:val="style32"/>
    <w:basedOn w:val="DefaultParagraphFont"/>
    <w:rsid w:val="008345E6"/>
  </w:style>
  <w:style w:type="paragraph" w:styleId="NormalWeb">
    <w:name w:val="Normal (Web)"/>
    <w:basedOn w:val="Normal"/>
    <w:rsid w:val="008345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yle6">
    <w:name w:val="style6"/>
    <w:basedOn w:val="DefaultParagraphFont"/>
    <w:rsid w:val="008345E6"/>
  </w:style>
  <w:style w:type="character" w:customStyle="1" w:styleId="style5">
    <w:name w:val="style5"/>
    <w:basedOn w:val="DefaultParagraphFont"/>
    <w:rsid w:val="008345E6"/>
  </w:style>
  <w:style w:type="character" w:styleId="Hyperlink">
    <w:name w:val="Hyperlink"/>
    <w:rsid w:val="008345E6"/>
    <w:rPr>
      <w:color w:val="0000FF"/>
      <w:u w:val="single"/>
    </w:rPr>
  </w:style>
  <w:style w:type="paragraph" w:styleId="Caption">
    <w:name w:val="caption"/>
    <w:basedOn w:val="Normal"/>
    <w:next w:val="Normal"/>
    <w:uiPriority w:val="35"/>
    <w:semiHidden/>
    <w:qFormat/>
    <w:rsid w:val="00FC14B4"/>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cd.ca/exhibitions/limadent/"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dcd.ca" TargetMode="Externa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92CD8C6F734F4F80576C4A11757706"/>
        <w:category>
          <w:name w:val="General"/>
          <w:gallery w:val="placeholder"/>
        </w:category>
        <w:types>
          <w:type w:val="bbPlcHdr"/>
        </w:types>
        <w:behaviors>
          <w:behavior w:val="content"/>
        </w:behaviors>
        <w:guid w:val="{647B185D-D4DE-8A43-925F-0CFADEE57EEE}"/>
      </w:docPartPr>
      <w:docPartBody>
        <w:p w:rsidR="00000000" w:rsidRDefault="004E117A">
          <w:pPr>
            <w:pStyle w:val="6F92CD8C6F734F4F80576C4A11757706"/>
          </w:pPr>
          <w:r w:rsidRPr="00CC586D">
            <w:rPr>
              <w:rStyle w:val="PlaceholderText"/>
              <w:b/>
              <w:color w:val="FFFFFF" w:themeColor="background1"/>
            </w:rPr>
            <w:t>[Salutation]</w:t>
          </w:r>
        </w:p>
      </w:docPartBody>
    </w:docPart>
    <w:docPart>
      <w:docPartPr>
        <w:name w:val="582269F7ED85DD4BB9DACA43053DCD80"/>
        <w:category>
          <w:name w:val="General"/>
          <w:gallery w:val="placeholder"/>
        </w:category>
        <w:types>
          <w:type w:val="bbPlcHdr"/>
        </w:types>
        <w:behaviors>
          <w:behavior w:val="content"/>
        </w:behaviors>
        <w:guid w:val="{EA28C901-5567-0248-B558-090746DA9A78}"/>
      </w:docPartPr>
      <w:docPartBody>
        <w:p w:rsidR="00000000" w:rsidRDefault="004E117A">
          <w:pPr>
            <w:pStyle w:val="582269F7ED85DD4BB9DACA43053DCD80"/>
          </w:pPr>
          <w:r>
            <w:rPr>
              <w:rStyle w:val="PlaceholderText"/>
            </w:rPr>
            <w:t>[First name]</w:t>
          </w:r>
        </w:p>
      </w:docPartBody>
    </w:docPart>
    <w:docPart>
      <w:docPartPr>
        <w:name w:val="868D9AE30E006E4BA48346DAB00A0898"/>
        <w:category>
          <w:name w:val="General"/>
          <w:gallery w:val="placeholder"/>
        </w:category>
        <w:types>
          <w:type w:val="bbPlcHdr"/>
        </w:types>
        <w:behaviors>
          <w:behavior w:val="content"/>
        </w:behaviors>
        <w:guid w:val="{611F262F-F632-5044-AC69-34725B14F0EC}"/>
      </w:docPartPr>
      <w:docPartBody>
        <w:p w:rsidR="00000000" w:rsidRDefault="004E117A">
          <w:pPr>
            <w:pStyle w:val="868D9AE30E006E4BA48346DAB00A0898"/>
          </w:pPr>
          <w:r>
            <w:rPr>
              <w:rStyle w:val="PlaceholderText"/>
            </w:rPr>
            <w:t>[Middle name]</w:t>
          </w:r>
        </w:p>
      </w:docPartBody>
    </w:docPart>
    <w:docPart>
      <w:docPartPr>
        <w:name w:val="89CFBAD4F1A68C4A98A50243D03EC681"/>
        <w:category>
          <w:name w:val="General"/>
          <w:gallery w:val="placeholder"/>
        </w:category>
        <w:types>
          <w:type w:val="bbPlcHdr"/>
        </w:types>
        <w:behaviors>
          <w:behavior w:val="content"/>
        </w:behaviors>
        <w:guid w:val="{445AC630-15C0-FC49-BF8C-F095E0F72115}"/>
      </w:docPartPr>
      <w:docPartBody>
        <w:p w:rsidR="00000000" w:rsidRDefault="004E117A">
          <w:pPr>
            <w:pStyle w:val="89CFBAD4F1A68C4A98A50243D03EC681"/>
          </w:pPr>
          <w:r>
            <w:rPr>
              <w:rStyle w:val="PlaceholderText"/>
            </w:rPr>
            <w:t>[Last name]</w:t>
          </w:r>
        </w:p>
      </w:docPartBody>
    </w:docPart>
    <w:docPart>
      <w:docPartPr>
        <w:name w:val="D3C8C274B659FF4F996F8D472AC569AA"/>
        <w:category>
          <w:name w:val="General"/>
          <w:gallery w:val="placeholder"/>
        </w:category>
        <w:types>
          <w:type w:val="bbPlcHdr"/>
        </w:types>
        <w:behaviors>
          <w:behavior w:val="content"/>
        </w:behaviors>
        <w:guid w:val="{2AC0C7E2-02D3-C241-BFEA-5B6EDECC9836}"/>
      </w:docPartPr>
      <w:docPartBody>
        <w:p w:rsidR="00000000" w:rsidRDefault="004E117A">
          <w:pPr>
            <w:pStyle w:val="D3C8C274B659FF4F996F8D472AC569AA"/>
          </w:pPr>
          <w:r>
            <w:rPr>
              <w:rStyle w:val="PlaceholderText"/>
            </w:rPr>
            <w:t>[Enter your biography]</w:t>
          </w:r>
        </w:p>
      </w:docPartBody>
    </w:docPart>
    <w:docPart>
      <w:docPartPr>
        <w:name w:val="046AB3F23532994F835B07CAA388029B"/>
        <w:category>
          <w:name w:val="General"/>
          <w:gallery w:val="placeholder"/>
        </w:category>
        <w:types>
          <w:type w:val="bbPlcHdr"/>
        </w:types>
        <w:behaviors>
          <w:behavior w:val="content"/>
        </w:behaviors>
        <w:guid w:val="{A22371D1-BC4D-3F4F-ABE5-030E4863B207}"/>
      </w:docPartPr>
      <w:docPartBody>
        <w:p w:rsidR="00000000" w:rsidRDefault="004E117A">
          <w:pPr>
            <w:pStyle w:val="046AB3F23532994F835B07CAA388029B"/>
          </w:pPr>
          <w:r>
            <w:rPr>
              <w:rStyle w:val="PlaceholderText"/>
            </w:rPr>
            <w:t>[Enter the institution with which you are affiliated]</w:t>
          </w:r>
        </w:p>
      </w:docPartBody>
    </w:docPart>
    <w:docPart>
      <w:docPartPr>
        <w:name w:val="A34D9CDF54B75C4D953F74E8C39B65CD"/>
        <w:category>
          <w:name w:val="General"/>
          <w:gallery w:val="placeholder"/>
        </w:category>
        <w:types>
          <w:type w:val="bbPlcHdr"/>
        </w:types>
        <w:behaviors>
          <w:behavior w:val="content"/>
        </w:behaviors>
        <w:guid w:val="{2B6F81BD-638F-4544-ABAA-9DA294AF33C1}"/>
      </w:docPartPr>
      <w:docPartBody>
        <w:p w:rsidR="00000000" w:rsidRDefault="004E117A">
          <w:pPr>
            <w:pStyle w:val="A34D9CDF54B75C4D953F74E8C39B65CD"/>
          </w:pPr>
          <w:r w:rsidRPr="00EF74F7">
            <w:rPr>
              <w:b/>
              <w:color w:val="808080" w:themeColor="background1" w:themeShade="80"/>
            </w:rPr>
            <w:t>[Enter the headword for your article]</w:t>
          </w:r>
        </w:p>
      </w:docPartBody>
    </w:docPart>
    <w:docPart>
      <w:docPartPr>
        <w:name w:val="C63A798CD2FF8D4A87A168A2F8EC935F"/>
        <w:category>
          <w:name w:val="General"/>
          <w:gallery w:val="placeholder"/>
        </w:category>
        <w:types>
          <w:type w:val="bbPlcHdr"/>
        </w:types>
        <w:behaviors>
          <w:behavior w:val="content"/>
        </w:behaviors>
        <w:guid w:val="{C19F2A23-580F-1C49-BA66-9B8FDB1966BE}"/>
      </w:docPartPr>
      <w:docPartBody>
        <w:p w:rsidR="00000000" w:rsidRDefault="004E117A">
          <w:pPr>
            <w:pStyle w:val="C63A798CD2FF8D4A87A168A2F8EC935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0526E7AA62EDB49BA0635A66CF25038"/>
        <w:category>
          <w:name w:val="General"/>
          <w:gallery w:val="placeholder"/>
        </w:category>
        <w:types>
          <w:type w:val="bbPlcHdr"/>
        </w:types>
        <w:behaviors>
          <w:behavior w:val="content"/>
        </w:behaviors>
        <w:guid w:val="{AD0102B6-5AFE-5C4D-8331-D21E6D244E59}"/>
      </w:docPartPr>
      <w:docPartBody>
        <w:p w:rsidR="00000000" w:rsidRDefault="004E117A">
          <w:pPr>
            <w:pStyle w:val="B0526E7AA62EDB49BA0635A66CF2503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FAC829F83600428374F451C3BD521F"/>
        <w:category>
          <w:name w:val="General"/>
          <w:gallery w:val="placeholder"/>
        </w:category>
        <w:types>
          <w:type w:val="bbPlcHdr"/>
        </w:types>
        <w:behaviors>
          <w:behavior w:val="content"/>
        </w:behaviors>
        <w:guid w:val="{F3FE087C-CA87-F543-AB48-D3FD3411D996}"/>
      </w:docPartPr>
      <w:docPartBody>
        <w:p w:rsidR="00000000" w:rsidRDefault="004E117A">
          <w:pPr>
            <w:pStyle w:val="60FAC829F83600428374F451C3BD521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BA148C447EF6B47A15137EC700196EE"/>
        <w:category>
          <w:name w:val="General"/>
          <w:gallery w:val="placeholder"/>
        </w:category>
        <w:types>
          <w:type w:val="bbPlcHdr"/>
        </w:types>
        <w:behaviors>
          <w:behavior w:val="content"/>
        </w:behaviors>
        <w:guid w:val="{1B4B39BA-2560-1F4C-A2AC-8E0784A2B63E}"/>
      </w:docPartPr>
      <w:docPartBody>
        <w:p w:rsidR="00000000" w:rsidRDefault="004E117A">
          <w:pPr>
            <w:pStyle w:val="7BA148C447EF6B47A15137EC700196E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92CD8C6F734F4F80576C4A11757706">
    <w:name w:val="6F92CD8C6F734F4F80576C4A11757706"/>
  </w:style>
  <w:style w:type="paragraph" w:customStyle="1" w:styleId="582269F7ED85DD4BB9DACA43053DCD80">
    <w:name w:val="582269F7ED85DD4BB9DACA43053DCD80"/>
  </w:style>
  <w:style w:type="paragraph" w:customStyle="1" w:styleId="868D9AE30E006E4BA48346DAB00A0898">
    <w:name w:val="868D9AE30E006E4BA48346DAB00A0898"/>
  </w:style>
  <w:style w:type="paragraph" w:customStyle="1" w:styleId="89CFBAD4F1A68C4A98A50243D03EC681">
    <w:name w:val="89CFBAD4F1A68C4A98A50243D03EC681"/>
  </w:style>
  <w:style w:type="paragraph" w:customStyle="1" w:styleId="D3C8C274B659FF4F996F8D472AC569AA">
    <w:name w:val="D3C8C274B659FF4F996F8D472AC569AA"/>
  </w:style>
  <w:style w:type="paragraph" w:customStyle="1" w:styleId="046AB3F23532994F835B07CAA388029B">
    <w:name w:val="046AB3F23532994F835B07CAA388029B"/>
  </w:style>
  <w:style w:type="paragraph" w:customStyle="1" w:styleId="A34D9CDF54B75C4D953F74E8C39B65CD">
    <w:name w:val="A34D9CDF54B75C4D953F74E8C39B65CD"/>
  </w:style>
  <w:style w:type="paragraph" w:customStyle="1" w:styleId="C63A798CD2FF8D4A87A168A2F8EC935F">
    <w:name w:val="C63A798CD2FF8D4A87A168A2F8EC935F"/>
  </w:style>
  <w:style w:type="paragraph" w:customStyle="1" w:styleId="B0526E7AA62EDB49BA0635A66CF25038">
    <w:name w:val="B0526E7AA62EDB49BA0635A66CF25038"/>
  </w:style>
  <w:style w:type="paragraph" w:customStyle="1" w:styleId="60FAC829F83600428374F451C3BD521F">
    <w:name w:val="60FAC829F83600428374F451C3BD521F"/>
  </w:style>
  <w:style w:type="paragraph" w:customStyle="1" w:styleId="7BA148C447EF6B47A15137EC700196EE">
    <w:name w:val="7BA148C447EF6B47A15137EC700196E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92CD8C6F734F4F80576C4A11757706">
    <w:name w:val="6F92CD8C6F734F4F80576C4A11757706"/>
  </w:style>
  <w:style w:type="paragraph" w:customStyle="1" w:styleId="582269F7ED85DD4BB9DACA43053DCD80">
    <w:name w:val="582269F7ED85DD4BB9DACA43053DCD80"/>
  </w:style>
  <w:style w:type="paragraph" w:customStyle="1" w:styleId="868D9AE30E006E4BA48346DAB00A0898">
    <w:name w:val="868D9AE30E006E4BA48346DAB00A0898"/>
  </w:style>
  <w:style w:type="paragraph" w:customStyle="1" w:styleId="89CFBAD4F1A68C4A98A50243D03EC681">
    <w:name w:val="89CFBAD4F1A68C4A98A50243D03EC681"/>
  </w:style>
  <w:style w:type="paragraph" w:customStyle="1" w:styleId="D3C8C274B659FF4F996F8D472AC569AA">
    <w:name w:val="D3C8C274B659FF4F996F8D472AC569AA"/>
  </w:style>
  <w:style w:type="paragraph" w:customStyle="1" w:styleId="046AB3F23532994F835B07CAA388029B">
    <w:name w:val="046AB3F23532994F835B07CAA388029B"/>
  </w:style>
  <w:style w:type="paragraph" w:customStyle="1" w:styleId="A34D9CDF54B75C4D953F74E8C39B65CD">
    <w:name w:val="A34D9CDF54B75C4D953F74E8C39B65CD"/>
  </w:style>
  <w:style w:type="paragraph" w:customStyle="1" w:styleId="C63A798CD2FF8D4A87A168A2F8EC935F">
    <w:name w:val="C63A798CD2FF8D4A87A168A2F8EC935F"/>
  </w:style>
  <w:style w:type="paragraph" w:customStyle="1" w:styleId="B0526E7AA62EDB49BA0635A66CF25038">
    <w:name w:val="B0526E7AA62EDB49BA0635A66CF25038"/>
  </w:style>
  <w:style w:type="paragraph" w:customStyle="1" w:styleId="60FAC829F83600428374F451C3BD521F">
    <w:name w:val="60FAC829F83600428374F451C3BD521F"/>
  </w:style>
  <w:style w:type="paragraph" w:customStyle="1" w:styleId="7BA148C447EF6B47A15137EC700196EE">
    <w:name w:val="7BA148C447EF6B47A15137EC700196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Col00</b:Tag>
    <b:SourceType>BookSection</b:SourceType>
    <b:Guid>{6CE9D53B-CD01-7248-8AC2-C37645E32FE8}</b:Guid>
    <b:Author>
      <b:Author>
        <b:NameList>
          <b:Person>
            <b:Last>Collier</b:Last>
            <b:First>Cliff</b:First>
          </b:Person>
        </b:NameList>
      </b:Author>
    </b:Author>
    <b:Title>Nancy Lima Dent</b:Title>
    <b:BookTitle>Encyclopedia of Theatre Dance in Canada</b:BookTitle>
    <b:City>Toronto</b:City>
    <b:Publisher>Dance Collection Danse Press/es</b:Publisher>
    <b:Year>2000</b:Year>
    <b:RefOrder>1</b:RefOrder>
  </b:Source>
</b:Sources>
</file>

<file path=customXml/itemProps1.xml><?xml version="1.0" encoding="utf-8"?>
<ds:datastoreItem xmlns:ds="http://schemas.openxmlformats.org/officeDocument/2006/customXml" ds:itemID="{9393DA6A-3A5A-B648-BB77-BD4DFBFC4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4</Pages>
  <Words>1181</Words>
  <Characters>6738</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2015-06-14T15:26:00Z</dcterms:created>
  <dcterms:modified xsi:type="dcterms:W3CDTF">2015-06-14T16:01:00Z</dcterms:modified>
</cp:coreProperties>
</file>