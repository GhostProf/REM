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1293037FFDF400B9328B47323C37B32"/>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65166307C5A431BBCC25857AB40F288"/>
            </w:placeholder>
            <w:text/>
          </w:sdtPr>
          <w:sdtEndPr/>
          <w:sdtContent>
            <w:tc>
              <w:tcPr>
                <w:tcW w:w="2073" w:type="dxa"/>
              </w:tcPr>
              <w:p w:rsidR="00B574C9" w:rsidRDefault="00C874C8" w:rsidP="00C874C8">
                <w:r>
                  <w:t>Sarah</w:t>
                </w:r>
              </w:p>
            </w:tc>
          </w:sdtContent>
        </w:sdt>
        <w:sdt>
          <w:sdtPr>
            <w:alias w:val="Middle name"/>
            <w:tag w:val="authorMiddleName"/>
            <w:id w:val="-2076034781"/>
            <w:placeholder>
              <w:docPart w:val="9099D6E56CEF4FD6974085CC34E02B6F"/>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E21E64D8DC42423184A52F733AC23D4D"/>
            </w:placeholder>
            <w:text/>
          </w:sdtPr>
          <w:sdtEndPr/>
          <w:sdtContent>
            <w:tc>
              <w:tcPr>
                <w:tcW w:w="2642" w:type="dxa"/>
              </w:tcPr>
              <w:p w:rsidR="00B574C9" w:rsidRDefault="00C874C8" w:rsidP="00C874C8">
                <w:proofErr w:type="spellStart"/>
                <w:r>
                  <w:t>Dwider</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2B6469BA04BB4FCB9DFB314D1BA6533B"/>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B3B8F4878B3A4E6EB8ECEE0D240D6B3B"/>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41F11F5009754F6EA8D16D2AB5E47D20"/>
            </w:placeholder>
            <w:text/>
          </w:sdtPr>
          <w:sdtContent>
            <w:tc>
              <w:tcPr>
                <w:tcW w:w="9016" w:type="dxa"/>
                <w:tcMar>
                  <w:top w:w="113" w:type="dxa"/>
                  <w:bottom w:w="113" w:type="dxa"/>
                </w:tcMar>
              </w:tcPr>
              <w:p w:rsidR="003F0D73" w:rsidRPr="00FB589A" w:rsidRDefault="00C874C8" w:rsidP="00C874C8">
                <w:proofErr w:type="spellStart"/>
                <w:r w:rsidRPr="00C874C8">
                  <w:rPr>
                    <w:lang w:val="en-US"/>
                  </w:rPr>
                  <w:t>Enani</w:t>
                </w:r>
                <w:proofErr w:type="spellEnd"/>
                <w:r w:rsidRPr="00C874C8">
                  <w:rPr>
                    <w:lang w:val="en-US"/>
                  </w:rPr>
                  <w:t>, Salah (b. 1955, Egypt)</w:t>
                </w:r>
              </w:p>
            </w:tc>
          </w:sdtContent>
        </w:sdt>
      </w:tr>
      <w:tr w:rsidR="00464699" w:rsidTr="007821B0">
        <w:sdt>
          <w:sdtPr>
            <w:alias w:val="Variant headwords"/>
            <w:tag w:val="variantHeadwords"/>
            <w:id w:val="173464402"/>
            <w:placeholder>
              <w:docPart w:val="3A3E44EB33D14987AB7A27840550B9B7"/>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49BEC3FB1DD64B22A49DE292E4925736"/>
            </w:placeholder>
          </w:sdtPr>
          <w:sdtEndPr/>
          <w:sdtContent>
            <w:tc>
              <w:tcPr>
                <w:tcW w:w="9016" w:type="dxa"/>
                <w:tcMar>
                  <w:top w:w="113" w:type="dxa"/>
                  <w:bottom w:w="113" w:type="dxa"/>
                </w:tcMar>
              </w:tcPr>
              <w:p w:rsidR="00E85A05" w:rsidRDefault="00C874C8" w:rsidP="00C874C8">
                <w:r>
                  <w:t xml:space="preserve">Salah </w:t>
                </w:r>
                <w:proofErr w:type="spellStart"/>
                <w:r>
                  <w:t>Enani</w:t>
                </w:r>
                <w:proofErr w:type="spellEnd"/>
                <w:r>
                  <w:t xml:space="preserve"> is most known for his painted compositions depicting playfully rendered figures with exaggerated caricatured features. His works often present readily recognised Egyptian cultural figures like Umm </w:t>
                </w:r>
                <w:proofErr w:type="spellStart"/>
                <w:r>
                  <w:t>Kulthum</w:t>
                </w:r>
                <w:proofErr w:type="spellEnd"/>
                <w:r>
                  <w:t xml:space="preserve"> and </w:t>
                </w:r>
                <w:proofErr w:type="spellStart"/>
                <w:r>
                  <w:t>Naguib</w:t>
                </w:r>
                <w:proofErr w:type="spellEnd"/>
                <w:r>
                  <w:t xml:space="preserve"> Mahfouz. Salah </w:t>
                </w:r>
                <w:proofErr w:type="spellStart"/>
                <w:r>
                  <w:t>Enani</w:t>
                </w:r>
                <w:proofErr w:type="spellEnd"/>
                <w:r>
                  <w:t xml:space="preserve"> was trained at the Faculty of Art Education in Cairo and graduated with a bachelor’s degree in 1977. Early in his career, </w:t>
                </w:r>
                <w:proofErr w:type="spellStart"/>
                <w:r>
                  <w:t>Enani</w:t>
                </w:r>
                <w:proofErr w:type="spellEnd"/>
                <w:r>
                  <w:t xml:space="preserve"> worked as a commercial illustrator, which significantly influenced his painting style. After shifting to working as a painter, Salah </w:t>
                </w:r>
                <w:proofErr w:type="spellStart"/>
                <w:r>
                  <w:t>Enani</w:t>
                </w:r>
                <w:proofErr w:type="spellEnd"/>
                <w:r>
                  <w:t xml:space="preserve"> served as an instructor at the Faculty of Arts Education at </w:t>
                </w:r>
                <w:proofErr w:type="spellStart"/>
                <w:r>
                  <w:t>Helwan</w:t>
                </w:r>
                <w:proofErr w:type="spellEnd"/>
                <w:r>
                  <w:t xml:space="preserve"> University in Cairo. As an artist, </w:t>
                </w:r>
                <w:proofErr w:type="spellStart"/>
                <w:r>
                  <w:t>Enani</w:t>
                </w:r>
                <w:proofErr w:type="spellEnd"/>
                <w:r>
                  <w:t xml:space="preserve"> represented Egypt at the 1986 </w:t>
                </w:r>
                <w:proofErr w:type="spellStart"/>
                <w:r>
                  <w:t>Netenberg</w:t>
                </w:r>
                <w:proofErr w:type="spellEnd"/>
                <w:r>
                  <w:t xml:space="preserve"> Drawing Biennale in Germany as well as the Egyptian Cultural Week held in Sharjah in 2000. His work is included in the permanent collection of the Museum of Egyptian Modern Art in Cairo. </w:t>
                </w:r>
              </w:p>
            </w:tc>
          </w:sdtContent>
        </w:sdt>
      </w:tr>
      <w:tr w:rsidR="003F0D73" w:rsidTr="003F0D73">
        <w:sdt>
          <w:sdtPr>
            <w:alias w:val="Article text"/>
            <w:tag w:val="articleText"/>
            <w:id w:val="634067588"/>
            <w:placeholder>
              <w:docPart w:val="3BCE051F3F06486596D93EE43E62C7C2"/>
            </w:placeholder>
          </w:sdtPr>
          <w:sdtEndPr/>
          <w:sdtContent>
            <w:tc>
              <w:tcPr>
                <w:tcW w:w="9016" w:type="dxa"/>
                <w:tcMar>
                  <w:top w:w="113" w:type="dxa"/>
                  <w:bottom w:w="113" w:type="dxa"/>
                </w:tcMar>
              </w:tcPr>
              <w:p w:rsidR="003F0D73" w:rsidRDefault="00C874C8" w:rsidP="00C874C8">
                <w:r>
                  <w:t xml:space="preserve">Salah </w:t>
                </w:r>
                <w:proofErr w:type="spellStart"/>
                <w:r>
                  <w:t>Enani</w:t>
                </w:r>
                <w:proofErr w:type="spellEnd"/>
                <w:r>
                  <w:t xml:space="preserve"> is most known for his painted compositions depicting playfully rendered figures with exaggerated caricatured features. His works often present readily recognised Egyptian cultural figures like Umm </w:t>
                </w:r>
                <w:proofErr w:type="spellStart"/>
                <w:r>
                  <w:t>Kulthum</w:t>
                </w:r>
                <w:proofErr w:type="spellEnd"/>
                <w:r>
                  <w:t xml:space="preserve"> and </w:t>
                </w:r>
                <w:proofErr w:type="spellStart"/>
                <w:r>
                  <w:t>Naguib</w:t>
                </w:r>
                <w:proofErr w:type="spellEnd"/>
                <w:r>
                  <w:t xml:space="preserve"> M</w:t>
                </w:r>
                <w:bookmarkStart w:id="0" w:name="_GoBack"/>
                <w:bookmarkEnd w:id="0"/>
                <w:r>
                  <w:t xml:space="preserve">ahfouz. Salah </w:t>
                </w:r>
                <w:proofErr w:type="spellStart"/>
                <w:r>
                  <w:t>Enani</w:t>
                </w:r>
                <w:proofErr w:type="spellEnd"/>
                <w:r>
                  <w:t xml:space="preserve"> was trained at the Faculty of Art Education in Cairo and graduated with a bachelor’s degree in 1977. Early in his career, </w:t>
                </w:r>
                <w:proofErr w:type="spellStart"/>
                <w:r>
                  <w:t>Enani</w:t>
                </w:r>
                <w:proofErr w:type="spellEnd"/>
                <w:r>
                  <w:t xml:space="preserve"> worked as a commercial illustrator, which significantly influenced his painting style. After shifting to working as a painter, Salah </w:t>
                </w:r>
                <w:proofErr w:type="spellStart"/>
                <w:r>
                  <w:t>Enani</w:t>
                </w:r>
                <w:proofErr w:type="spellEnd"/>
                <w:r>
                  <w:t xml:space="preserve"> served as an instructor at the Faculty of Arts Education at </w:t>
                </w:r>
                <w:proofErr w:type="spellStart"/>
                <w:r>
                  <w:t>Helwan</w:t>
                </w:r>
                <w:proofErr w:type="spellEnd"/>
                <w:r>
                  <w:t xml:space="preserve"> University in Cairo. As an artist, </w:t>
                </w:r>
                <w:proofErr w:type="spellStart"/>
                <w:r>
                  <w:t>Enani</w:t>
                </w:r>
                <w:proofErr w:type="spellEnd"/>
                <w:r>
                  <w:t xml:space="preserve"> represented Egypt at the 1986 </w:t>
                </w:r>
                <w:proofErr w:type="spellStart"/>
                <w:r>
                  <w:t>Netenberg</w:t>
                </w:r>
                <w:proofErr w:type="spellEnd"/>
                <w:r>
                  <w:t xml:space="preserve"> Drawing Biennale in Germany as well as the Egyptian Cultural Week held in Sharjah in 2000. His work is included in the permanent collection of the Museum of Egyptian Modern Art in Cairo. </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70F626F88EF84A73913B53EDBE2FAC34"/>
              </w:placeholder>
            </w:sdtPr>
            <w:sdtEndPr/>
            <w:sdtContent>
              <w:p w:rsidR="00C874C8" w:rsidRDefault="00C874C8" w:rsidP="00C874C8"/>
              <w:p w:rsidR="00C874C8" w:rsidRDefault="00C874C8" w:rsidP="00C874C8">
                <w:sdt>
                  <w:sdtPr>
                    <w:id w:val="-350410111"/>
                    <w:citation/>
                  </w:sdtPr>
                  <w:sdtContent>
                    <w:r>
                      <w:fldChar w:fldCharType="begin"/>
                    </w:r>
                    <w:r>
                      <w:rPr>
                        <w:lang w:val="en-US"/>
                      </w:rPr>
                      <w:instrText xml:space="preserve">CITATION Eng94 \l 1033 </w:instrText>
                    </w:r>
                    <w:r>
                      <w:fldChar w:fldCharType="separate"/>
                    </w:r>
                    <w:r>
                      <w:rPr>
                        <w:noProof/>
                        <w:lang w:val="en-US"/>
                      </w:rPr>
                      <w:t>(Engelstad)</w:t>
                    </w:r>
                    <w:r>
                      <w:fldChar w:fldCharType="end"/>
                    </w:r>
                  </w:sdtContent>
                </w:sdt>
              </w:p>
              <w:p w:rsidR="00C874C8" w:rsidRDefault="00C874C8" w:rsidP="00C874C8"/>
              <w:p w:rsidR="003235A7" w:rsidRDefault="00C874C8" w:rsidP="00C874C8">
                <w:sdt>
                  <w:sdtPr>
                    <w:id w:val="-252127220"/>
                    <w:citation/>
                  </w:sdtPr>
                  <w:sdtContent>
                    <w:r>
                      <w:fldChar w:fldCharType="begin"/>
                    </w:r>
                    <w:r>
                      <w:rPr>
                        <w:lang w:val="en-US"/>
                      </w:rPr>
                      <w:instrText xml:space="preserve">CITATION Sal13 \l 1033 </w:instrText>
                    </w:r>
                    <w:r>
                      <w:fldChar w:fldCharType="separate"/>
                    </w:r>
                    <w:r>
                      <w:rPr>
                        <w:noProof/>
                        <w:lang w:val="en-US"/>
                      </w:rPr>
                      <w:t>(Salah Mohamed Enani)</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52CD" w:rsidRDefault="00D952CD" w:rsidP="007A0D55">
      <w:pPr>
        <w:spacing w:after="0" w:line="240" w:lineRule="auto"/>
      </w:pPr>
      <w:r>
        <w:separator/>
      </w:r>
    </w:p>
  </w:endnote>
  <w:endnote w:type="continuationSeparator" w:id="0">
    <w:p w:rsidR="00D952CD" w:rsidRDefault="00D952C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52CD" w:rsidRDefault="00D952CD" w:rsidP="007A0D55">
      <w:pPr>
        <w:spacing w:after="0" w:line="240" w:lineRule="auto"/>
      </w:pPr>
      <w:r>
        <w:separator/>
      </w:r>
    </w:p>
  </w:footnote>
  <w:footnote w:type="continuationSeparator" w:id="0">
    <w:p w:rsidR="00D952CD" w:rsidRDefault="00D952C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4C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874C8"/>
    <w:rsid w:val="00CC586D"/>
    <w:rsid w:val="00CF1542"/>
    <w:rsid w:val="00CF3EC5"/>
    <w:rsid w:val="00D656DA"/>
    <w:rsid w:val="00D83300"/>
    <w:rsid w:val="00D952CD"/>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874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4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874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4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1293037FFDF400B9328B47323C37B32"/>
        <w:category>
          <w:name w:val="General"/>
          <w:gallery w:val="placeholder"/>
        </w:category>
        <w:types>
          <w:type w:val="bbPlcHdr"/>
        </w:types>
        <w:behaviors>
          <w:behavior w:val="content"/>
        </w:behaviors>
        <w:guid w:val="{3D8932F3-8A2E-41E3-906E-DF715F226ECA}"/>
      </w:docPartPr>
      <w:docPartBody>
        <w:p w:rsidR="00000000" w:rsidRDefault="0032087D">
          <w:pPr>
            <w:pStyle w:val="41293037FFDF400B9328B47323C37B32"/>
          </w:pPr>
          <w:r w:rsidRPr="00CC586D">
            <w:rPr>
              <w:rStyle w:val="PlaceholderText"/>
              <w:b/>
              <w:color w:val="FFFFFF" w:themeColor="background1"/>
            </w:rPr>
            <w:t>[Salutation]</w:t>
          </w:r>
        </w:p>
      </w:docPartBody>
    </w:docPart>
    <w:docPart>
      <w:docPartPr>
        <w:name w:val="465166307C5A431BBCC25857AB40F288"/>
        <w:category>
          <w:name w:val="General"/>
          <w:gallery w:val="placeholder"/>
        </w:category>
        <w:types>
          <w:type w:val="bbPlcHdr"/>
        </w:types>
        <w:behaviors>
          <w:behavior w:val="content"/>
        </w:behaviors>
        <w:guid w:val="{5AA552EF-79ED-4FFF-867F-61B17187AA1C}"/>
      </w:docPartPr>
      <w:docPartBody>
        <w:p w:rsidR="00000000" w:rsidRDefault="0032087D">
          <w:pPr>
            <w:pStyle w:val="465166307C5A431BBCC25857AB40F288"/>
          </w:pPr>
          <w:r>
            <w:rPr>
              <w:rStyle w:val="PlaceholderText"/>
            </w:rPr>
            <w:t>[First name]</w:t>
          </w:r>
        </w:p>
      </w:docPartBody>
    </w:docPart>
    <w:docPart>
      <w:docPartPr>
        <w:name w:val="9099D6E56CEF4FD6974085CC34E02B6F"/>
        <w:category>
          <w:name w:val="General"/>
          <w:gallery w:val="placeholder"/>
        </w:category>
        <w:types>
          <w:type w:val="bbPlcHdr"/>
        </w:types>
        <w:behaviors>
          <w:behavior w:val="content"/>
        </w:behaviors>
        <w:guid w:val="{F2106907-6C58-471C-959A-F3A84344B553}"/>
      </w:docPartPr>
      <w:docPartBody>
        <w:p w:rsidR="00000000" w:rsidRDefault="0032087D">
          <w:pPr>
            <w:pStyle w:val="9099D6E56CEF4FD6974085CC34E02B6F"/>
          </w:pPr>
          <w:r>
            <w:rPr>
              <w:rStyle w:val="PlaceholderText"/>
            </w:rPr>
            <w:t>[Middle name]</w:t>
          </w:r>
        </w:p>
      </w:docPartBody>
    </w:docPart>
    <w:docPart>
      <w:docPartPr>
        <w:name w:val="E21E64D8DC42423184A52F733AC23D4D"/>
        <w:category>
          <w:name w:val="General"/>
          <w:gallery w:val="placeholder"/>
        </w:category>
        <w:types>
          <w:type w:val="bbPlcHdr"/>
        </w:types>
        <w:behaviors>
          <w:behavior w:val="content"/>
        </w:behaviors>
        <w:guid w:val="{CF009B78-7DAF-413E-AC6D-073CDEC93DBE}"/>
      </w:docPartPr>
      <w:docPartBody>
        <w:p w:rsidR="00000000" w:rsidRDefault="0032087D">
          <w:pPr>
            <w:pStyle w:val="E21E64D8DC42423184A52F733AC23D4D"/>
          </w:pPr>
          <w:r>
            <w:rPr>
              <w:rStyle w:val="PlaceholderText"/>
            </w:rPr>
            <w:t>[Last</w:t>
          </w:r>
          <w:r>
            <w:rPr>
              <w:rStyle w:val="PlaceholderText"/>
            </w:rPr>
            <w:t xml:space="preserve"> name]</w:t>
          </w:r>
        </w:p>
      </w:docPartBody>
    </w:docPart>
    <w:docPart>
      <w:docPartPr>
        <w:name w:val="2B6469BA04BB4FCB9DFB314D1BA6533B"/>
        <w:category>
          <w:name w:val="General"/>
          <w:gallery w:val="placeholder"/>
        </w:category>
        <w:types>
          <w:type w:val="bbPlcHdr"/>
        </w:types>
        <w:behaviors>
          <w:behavior w:val="content"/>
        </w:behaviors>
        <w:guid w:val="{BAB185B6-1F04-407C-B73D-1A2AEAD4993F}"/>
      </w:docPartPr>
      <w:docPartBody>
        <w:p w:rsidR="00000000" w:rsidRDefault="0032087D">
          <w:pPr>
            <w:pStyle w:val="2B6469BA04BB4FCB9DFB314D1BA6533B"/>
          </w:pPr>
          <w:r>
            <w:rPr>
              <w:rStyle w:val="PlaceholderText"/>
            </w:rPr>
            <w:t>[Enter your biography]</w:t>
          </w:r>
        </w:p>
      </w:docPartBody>
    </w:docPart>
    <w:docPart>
      <w:docPartPr>
        <w:name w:val="B3B8F4878B3A4E6EB8ECEE0D240D6B3B"/>
        <w:category>
          <w:name w:val="General"/>
          <w:gallery w:val="placeholder"/>
        </w:category>
        <w:types>
          <w:type w:val="bbPlcHdr"/>
        </w:types>
        <w:behaviors>
          <w:behavior w:val="content"/>
        </w:behaviors>
        <w:guid w:val="{B8AC8DE9-0370-41F2-B4C0-D141F7C6B669}"/>
      </w:docPartPr>
      <w:docPartBody>
        <w:p w:rsidR="00000000" w:rsidRDefault="0032087D">
          <w:pPr>
            <w:pStyle w:val="B3B8F4878B3A4E6EB8ECEE0D240D6B3B"/>
          </w:pPr>
          <w:r>
            <w:rPr>
              <w:rStyle w:val="PlaceholderText"/>
            </w:rPr>
            <w:t>[Enter the institution with which you are affiliated]</w:t>
          </w:r>
        </w:p>
      </w:docPartBody>
    </w:docPart>
    <w:docPart>
      <w:docPartPr>
        <w:name w:val="41F11F5009754F6EA8D16D2AB5E47D20"/>
        <w:category>
          <w:name w:val="General"/>
          <w:gallery w:val="placeholder"/>
        </w:category>
        <w:types>
          <w:type w:val="bbPlcHdr"/>
        </w:types>
        <w:behaviors>
          <w:behavior w:val="content"/>
        </w:behaviors>
        <w:guid w:val="{BA1AC923-3372-414B-AA86-0E8BD067E632}"/>
      </w:docPartPr>
      <w:docPartBody>
        <w:p w:rsidR="00000000" w:rsidRDefault="0032087D">
          <w:pPr>
            <w:pStyle w:val="41F11F5009754F6EA8D16D2AB5E47D20"/>
          </w:pPr>
          <w:r w:rsidRPr="00EF74F7">
            <w:rPr>
              <w:b/>
              <w:color w:val="808080" w:themeColor="background1" w:themeShade="80"/>
            </w:rPr>
            <w:t>[Enter the headword for your article]</w:t>
          </w:r>
        </w:p>
      </w:docPartBody>
    </w:docPart>
    <w:docPart>
      <w:docPartPr>
        <w:name w:val="3A3E44EB33D14987AB7A27840550B9B7"/>
        <w:category>
          <w:name w:val="General"/>
          <w:gallery w:val="placeholder"/>
        </w:category>
        <w:types>
          <w:type w:val="bbPlcHdr"/>
        </w:types>
        <w:behaviors>
          <w:behavior w:val="content"/>
        </w:behaviors>
        <w:guid w:val="{D9625059-157F-4E04-84E3-57F6B7C61513}"/>
      </w:docPartPr>
      <w:docPartBody>
        <w:p w:rsidR="00000000" w:rsidRDefault="0032087D">
          <w:pPr>
            <w:pStyle w:val="3A3E44EB33D14987AB7A27840550B9B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9BEC3FB1DD64B22A49DE292E4925736"/>
        <w:category>
          <w:name w:val="General"/>
          <w:gallery w:val="placeholder"/>
        </w:category>
        <w:types>
          <w:type w:val="bbPlcHdr"/>
        </w:types>
        <w:behaviors>
          <w:behavior w:val="content"/>
        </w:behaviors>
        <w:guid w:val="{2B3660D9-7C51-4D23-A3F4-D05BBCD1DECA}"/>
      </w:docPartPr>
      <w:docPartBody>
        <w:p w:rsidR="00000000" w:rsidRDefault="0032087D">
          <w:pPr>
            <w:pStyle w:val="49BEC3FB1DD64B22A49DE292E492573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BCE051F3F06486596D93EE43E62C7C2"/>
        <w:category>
          <w:name w:val="General"/>
          <w:gallery w:val="placeholder"/>
        </w:category>
        <w:types>
          <w:type w:val="bbPlcHdr"/>
        </w:types>
        <w:behaviors>
          <w:behavior w:val="content"/>
        </w:behaviors>
        <w:guid w:val="{35ACBECD-F156-45F4-8C63-7F535EE069D0}"/>
      </w:docPartPr>
      <w:docPartBody>
        <w:p w:rsidR="00000000" w:rsidRDefault="0032087D">
          <w:pPr>
            <w:pStyle w:val="3BCE051F3F06486596D93EE43E62C7C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0F626F88EF84A73913B53EDBE2FAC34"/>
        <w:category>
          <w:name w:val="General"/>
          <w:gallery w:val="placeholder"/>
        </w:category>
        <w:types>
          <w:type w:val="bbPlcHdr"/>
        </w:types>
        <w:behaviors>
          <w:behavior w:val="content"/>
        </w:behaviors>
        <w:guid w:val="{EC5AB111-B177-473A-90F8-213A53835416}"/>
      </w:docPartPr>
      <w:docPartBody>
        <w:p w:rsidR="00000000" w:rsidRDefault="0032087D">
          <w:pPr>
            <w:pStyle w:val="70F626F88EF84A73913B53EDBE2FAC3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87D"/>
    <w:rsid w:val="003208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1293037FFDF400B9328B47323C37B32">
    <w:name w:val="41293037FFDF400B9328B47323C37B32"/>
  </w:style>
  <w:style w:type="paragraph" w:customStyle="1" w:styleId="465166307C5A431BBCC25857AB40F288">
    <w:name w:val="465166307C5A431BBCC25857AB40F288"/>
  </w:style>
  <w:style w:type="paragraph" w:customStyle="1" w:styleId="9099D6E56CEF4FD6974085CC34E02B6F">
    <w:name w:val="9099D6E56CEF4FD6974085CC34E02B6F"/>
  </w:style>
  <w:style w:type="paragraph" w:customStyle="1" w:styleId="E21E64D8DC42423184A52F733AC23D4D">
    <w:name w:val="E21E64D8DC42423184A52F733AC23D4D"/>
  </w:style>
  <w:style w:type="paragraph" w:customStyle="1" w:styleId="2B6469BA04BB4FCB9DFB314D1BA6533B">
    <w:name w:val="2B6469BA04BB4FCB9DFB314D1BA6533B"/>
  </w:style>
  <w:style w:type="paragraph" w:customStyle="1" w:styleId="B3B8F4878B3A4E6EB8ECEE0D240D6B3B">
    <w:name w:val="B3B8F4878B3A4E6EB8ECEE0D240D6B3B"/>
  </w:style>
  <w:style w:type="paragraph" w:customStyle="1" w:styleId="41F11F5009754F6EA8D16D2AB5E47D20">
    <w:name w:val="41F11F5009754F6EA8D16D2AB5E47D20"/>
  </w:style>
  <w:style w:type="paragraph" w:customStyle="1" w:styleId="3A3E44EB33D14987AB7A27840550B9B7">
    <w:name w:val="3A3E44EB33D14987AB7A27840550B9B7"/>
  </w:style>
  <w:style w:type="paragraph" w:customStyle="1" w:styleId="49BEC3FB1DD64B22A49DE292E4925736">
    <w:name w:val="49BEC3FB1DD64B22A49DE292E4925736"/>
  </w:style>
  <w:style w:type="paragraph" w:customStyle="1" w:styleId="3BCE051F3F06486596D93EE43E62C7C2">
    <w:name w:val="3BCE051F3F06486596D93EE43E62C7C2"/>
  </w:style>
  <w:style w:type="paragraph" w:customStyle="1" w:styleId="70F626F88EF84A73913B53EDBE2FAC34">
    <w:name w:val="70F626F88EF84A73913B53EDBE2FAC3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1293037FFDF400B9328B47323C37B32">
    <w:name w:val="41293037FFDF400B9328B47323C37B32"/>
  </w:style>
  <w:style w:type="paragraph" w:customStyle="1" w:styleId="465166307C5A431BBCC25857AB40F288">
    <w:name w:val="465166307C5A431BBCC25857AB40F288"/>
  </w:style>
  <w:style w:type="paragraph" w:customStyle="1" w:styleId="9099D6E56CEF4FD6974085CC34E02B6F">
    <w:name w:val="9099D6E56CEF4FD6974085CC34E02B6F"/>
  </w:style>
  <w:style w:type="paragraph" w:customStyle="1" w:styleId="E21E64D8DC42423184A52F733AC23D4D">
    <w:name w:val="E21E64D8DC42423184A52F733AC23D4D"/>
  </w:style>
  <w:style w:type="paragraph" w:customStyle="1" w:styleId="2B6469BA04BB4FCB9DFB314D1BA6533B">
    <w:name w:val="2B6469BA04BB4FCB9DFB314D1BA6533B"/>
  </w:style>
  <w:style w:type="paragraph" w:customStyle="1" w:styleId="B3B8F4878B3A4E6EB8ECEE0D240D6B3B">
    <w:name w:val="B3B8F4878B3A4E6EB8ECEE0D240D6B3B"/>
  </w:style>
  <w:style w:type="paragraph" w:customStyle="1" w:styleId="41F11F5009754F6EA8D16D2AB5E47D20">
    <w:name w:val="41F11F5009754F6EA8D16D2AB5E47D20"/>
  </w:style>
  <w:style w:type="paragraph" w:customStyle="1" w:styleId="3A3E44EB33D14987AB7A27840550B9B7">
    <w:name w:val="3A3E44EB33D14987AB7A27840550B9B7"/>
  </w:style>
  <w:style w:type="paragraph" w:customStyle="1" w:styleId="49BEC3FB1DD64B22A49DE292E4925736">
    <w:name w:val="49BEC3FB1DD64B22A49DE292E4925736"/>
  </w:style>
  <w:style w:type="paragraph" w:customStyle="1" w:styleId="3BCE051F3F06486596D93EE43E62C7C2">
    <w:name w:val="3BCE051F3F06486596D93EE43E62C7C2"/>
  </w:style>
  <w:style w:type="paragraph" w:customStyle="1" w:styleId="70F626F88EF84A73913B53EDBE2FAC34">
    <w:name w:val="70F626F88EF84A73913B53EDBE2FAC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Eng94</b:Tag>
    <b:SourceType>Misc</b:SourceType>
    <b:Guid>{7A0B3EA3-6C37-4C3C-AD1E-A6DFDE6F7590}</b:Guid>
    <b:Author>
      <b:Author>
        <b:NameList>
          <b:Person>
            <b:Last>Engelstad</b:Last>
            <b:First>Svein</b:First>
          </b:Person>
        </b:NameList>
      </b:Author>
    </b:Author>
    <b:Title>Tendencies in Modern Egyptian Painting</b:Title>
    <b:Year>1994</b:Year>
    <b:Publisher>University of Bergen</b:Publisher>
    <b:Medium>Web</b:Medium>
    <b:YearAccessed>2013</b:YearAccessed>
    <b:MonthAccessed>November</b:MonthAccessed>
    <b:DayAccessed>30</b:DayAccessed>
    <b:Comments>Discusses Salah Enani’s painting style and representations of Egyptian culture</b:Comments>
    <b:RefOrder>1</b:RefOrder>
  </b:Source>
  <b:Source>
    <b:Tag>Sal13</b:Tag>
    <b:SourceType>InternetSite</b:SourceType>
    <b:Guid>{FB9A5CB4-B93A-4E25-BB0E-FB8DA81F9624}</b:Guid>
    <b:Title>Salah Mohamed Enani</b:Title>
    <b:YearAccessed>2013</b:YearAccessed>
    <b:MonthAccessed>December</b:MonthAccessed>
    <b:DayAccessed>15</b:DayAccessed>
    <b:InternetSiteTitle>Ministry of Culture: Sector of Fine Arts</b:InternetSiteTitle>
    <b:URL>http://www.fineart.gov.eg/eng/cv/CV.asp?IDS=76</b:URL>
    <b:Comments>A thorough curriculum vitae compiled by the Egyptian Ministry of Culture</b:Comments>
    <b:RefOrder>2</b:RefOrder>
  </b:Source>
</b:Sources>
</file>

<file path=customXml/itemProps1.xml><?xml version="1.0" encoding="utf-8"?>
<ds:datastoreItem xmlns:ds="http://schemas.openxmlformats.org/officeDocument/2006/customXml" ds:itemID="{E99CB32A-ED57-4CBB-8FF8-892647AB7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5</TotalTime>
  <Pages>1</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1</cp:revision>
  <dcterms:created xsi:type="dcterms:W3CDTF">2014-08-13T07:38:00Z</dcterms:created>
  <dcterms:modified xsi:type="dcterms:W3CDTF">2014-08-13T07:43:00Z</dcterms:modified>
</cp:coreProperties>
</file>