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6E90ED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37A64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7F27501F89B6A408B5880E234A7262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973105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6D45147296B640A84F2B5F923496D1"/>
            </w:placeholder>
            <w:text/>
          </w:sdtPr>
          <w:sdtContent>
            <w:tc>
              <w:tcPr>
                <w:tcW w:w="2073" w:type="dxa"/>
              </w:tcPr>
              <w:p w14:paraId="7E478923" w14:textId="77777777" w:rsidR="00B574C9" w:rsidRDefault="003142F2" w:rsidP="003142F2">
                <w:r>
                  <w:t>Edward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CDB9FE4F3F5544DA345EC406C38065E"/>
            </w:placeholder>
            <w:showingPlcHdr/>
            <w:text/>
          </w:sdtPr>
          <w:sdtContent>
            <w:tc>
              <w:tcPr>
                <w:tcW w:w="2551" w:type="dxa"/>
              </w:tcPr>
              <w:p w14:paraId="1964FD4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37AB1C677576438F0D398D53D949D8"/>
            </w:placeholder>
            <w:text/>
          </w:sdtPr>
          <w:sdtContent>
            <w:tc>
              <w:tcPr>
                <w:tcW w:w="2642" w:type="dxa"/>
              </w:tcPr>
              <w:p w14:paraId="52544BB4" w14:textId="77777777" w:rsidR="00B574C9" w:rsidRDefault="003142F2" w:rsidP="003142F2">
                <w:r>
                  <w:t>Venn</w:t>
                </w:r>
              </w:p>
            </w:tc>
          </w:sdtContent>
        </w:sdt>
      </w:tr>
      <w:tr w:rsidR="00B574C9" w14:paraId="452F95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5EBD8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3EC0052BA6ED4E9001C4514910410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3EDCF1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166F9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8C12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D789BCFCC4A0B4BB43920BFEDFE06B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1A566D7" w14:textId="77777777" w:rsidR="00B574C9" w:rsidRDefault="00B574C9" w:rsidP="00B574C9">
                <w:r w:rsidRPr="003142F2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14:paraId="366D7BB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E552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2F9EA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749B9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2C95656BB2D98428FEBB33A8BE0D08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8B20C3" w14:textId="77777777" w:rsidR="003F0D73" w:rsidRPr="00FB589A" w:rsidRDefault="003142F2" w:rsidP="003142F2">
                <w:proofErr w:type="spellStart"/>
                <w:r w:rsidRPr="003142F2">
                  <w:rPr>
                    <w:b/>
                  </w:rPr>
                  <w:t>Cardew</w:t>
                </w:r>
                <w:proofErr w:type="spellEnd"/>
                <w:r w:rsidRPr="003142F2">
                  <w:rPr>
                    <w:b/>
                  </w:rPr>
                  <w:t>, Cornelius (1936-81)</w:t>
                </w:r>
              </w:p>
            </w:tc>
          </w:sdtContent>
        </w:sdt>
      </w:tr>
      <w:tr w:rsidR="00464699" w14:paraId="2879E72B" w14:textId="77777777" w:rsidTr="003142F2">
        <w:sdt>
          <w:sdtPr>
            <w:alias w:val="Variant headwords"/>
            <w:tag w:val="variantHeadwords"/>
            <w:id w:val="173464402"/>
            <w:placeholder>
              <w:docPart w:val="B95B62713184BB4CABD10EA8F399772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8236B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BB1319" w14:textId="77777777" w:rsidTr="003F0D73">
        <w:sdt>
          <w:sdtPr>
            <w:alias w:val="Abstract"/>
            <w:tag w:val="abstract"/>
            <w:id w:val="-635871867"/>
            <w:placeholder>
              <w:docPart w:val="C1BE2A5AC0F2CA44A356898CA0EDF1D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A62A8B" w14:textId="77777777" w:rsidR="00E85A05" w:rsidRDefault="003142F2" w:rsidP="00E85A05">
                <w:r w:rsidRPr="00C62336">
                  <w:t xml:space="preserve">Cornelius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was a leading figure in British experimental music in the 1960s, and a committed political activist in the 1970s. His earlier music, particularly that inspired by Cage, demonstrates on-going concerns with the relationship between composer and performer, not least in the emphasis placed on improvisation. His later politically motivated music abandoned avant-garde and experimental principles in favour of a direct, tonal idiom. He died after a hit-and-run incident in East London.</w:t>
                </w:r>
              </w:p>
            </w:tc>
          </w:sdtContent>
        </w:sdt>
      </w:tr>
      <w:tr w:rsidR="003F0D73" w14:paraId="5D65DCC7" w14:textId="77777777" w:rsidTr="003F0D73">
        <w:sdt>
          <w:sdtPr>
            <w:alias w:val="Article text"/>
            <w:tag w:val="articleText"/>
            <w:id w:val="634067588"/>
            <w:placeholder>
              <w:docPart w:val="32177628415471409566944801FEF96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D8A8E8" w14:textId="77777777" w:rsidR="003142F2" w:rsidRPr="00C62336" w:rsidRDefault="003142F2" w:rsidP="003142F2">
                <w:r w:rsidRPr="00C62336">
                  <w:t xml:space="preserve">Cornelius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was a leading figure in British experimental music in the 1960s, and a committed political activist in the 1970s. His earlier music, particularly that inspired by Cage, demonstrates on-going concerns with the relationship between composer and performer, not least in the emphasis placed on improvisation. His later politically motivated music abandoned avant-garde and experimental principles in favour of a direct, tonal idiom. He died after a hit-and-run incident in East London.</w:t>
                </w:r>
              </w:p>
              <w:p w14:paraId="15D4ABD1" w14:textId="77777777" w:rsidR="003142F2" w:rsidRPr="00C62336" w:rsidRDefault="003142F2" w:rsidP="003142F2"/>
              <w:p w14:paraId="1AD03B1B" w14:textId="77777777" w:rsidR="003142F2" w:rsidRPr="00C62336" w:rsidRDefault="003142F2" w:rsidP="003142F2">
                <w:pPr>
                  <w:rPr>
                    <w:rFonts w:cs="Arial"/>
                    <w:iCs/>
                    <w:lang w:val="en-US"/>
                  </w:rPr>
                </w:pP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musical education was conventional</w:t>
                </w:r>
                <w:r>
                  <w:t>;</w:t>
                </w:r>
                <w:r w:rsidRPr="00C62336">
                  <w:t xml:space="preserve"> firstly as a boy chorister at Canterbury Cathedral (1943-50) and then at the </w:t>
                </w:r>
                <w:r>
                  <w:t>Royal Academy of Music (1953-7). He had</w:t>
                </w:r>
                <w:r w:rsidRPr="00C62336">
                  <w:t xml:space="preserve"> a philosophical nature too</w:t>
                </w:r>
                <w:r>
                  <w:t>,</w:t>
                </w:r>
                <w:r w:rsidRPr="00C62336">
                  <w:t xml:space="preserve"> </w:t>
                </w:r>
                <w:r>
                  <w:t>apparent in his</w:t>
                </w:r>
                <w:r w:rsidRPr="00C62336">
                  <w:t xml:space="preserve"> enduring fascination with Wittgenstein</w:t>
                </w:r>
                <w:r>
                  <w:t>’</w:t>
                </w:r>
                <w:r w:rsidRPr="00C62336">
                  <w:t xml:space="preserve">s </w:t>
                </w:r>
                <w:proofErr w:type="spellStart"/>
                <w:r w:rsidRPr="00C62336">
                  <w:rPr>
                    <w:i/>
                  </w:rPr>
                  <w:t>Tractutus</w:t>
                </w:r>
                <w:proofErr w:type="spellEnd"/>
                <w:r w:rsidRPr="00C62336">
                  <w:t xml:space="preserve">.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familiarised himself early on with early twentieth-century serialism and increasingly with the continental avant-garde: </w:t>
                </w:r>
                <w:r>
                  <w:t>at nineteen</w:t>
                </w:r>
                <w:r w:rsidRPr="00C62336">
                  <w:t xml:space="preserve">, he gave (together with fellow student Richard Rodney </w:t>
                </w:r>
                <w:proofErr w:type="spellStart"/>
                <w:r w:rsidRPr="00C62336">
                  <w:t>Bennet</w:t>
                </w:r>
                <w:proofErr w:type="spellEnd"/>
                <w:r w:rsidRPr="00C62336">
                  <w:t>) the London premiere of Pierre Boulez</w:t>
                </w:r>
                <w:r>
                  <w:t>’</w:t>
                </w:r>
                <w:r w:rsidRPr="00C62336">
                  <w:t xml:space="preserve">s </w:t>
                </w:r>
                <w:r w:rsidRPr="00C62336">
                  <w:rPr>
                    <w:i/>
                  </w:rPr>
                  <w:t>S</w:t>
                </w:r>
                <w:r>
                  <w:rPr>
                    <w:i/>
                  </w:rPr>
                  <w:t>tructures</w:t>
                </w:r>
                <w:r w:rsidRPr="00C62336">
                  <w:rPr>
                    <w:i/>
                  </w:rPr>
                  <w:t xml:space="preserve"> I</w:t>
                </w:r>
                <w:r w:rsidRPr="00C62336">
                  <w:t xml:space="preserve">, and taught himself guitar in order to participate in the 1957 London premiere of </w:t>
                </w:r>
                <w:r w:rsidRPr="00C62336">
                  <w:rPr>
                    <w:i/>
                  </w:rPr>
                  <w:t>L</w:t>
                </w:r>
                <w:r>
                  <w:rPr>
                    <w:i/>
                  </w:rPr>
                  <w:t>e</w:t>
                </w:r>
                <w:r w:rsidRPr="00C62336">
                  <w:rPr>
                    <w:i/>
                  </w:rPr>
                  <w:t xml:space="preserve"> </w:t>
                </w:r>
                <w:proofErr w:type="spellStart"/>
                <w:r w:rsidRPr="00C62336">
                  <w:rPr>
                    <w:rFonts w:cs="Arial"/>
                    <w:i/>
                    <w:iCs/>
                    <w:lang w:val="en-US"/>
                  </w:rPr>
                  <w:t>M</w:t>
                </w:r>
                <w:r>
                  <w:rPr>
                    <w:rFonts w:cs="Arial"/>
                    <w:i/>
                    <w:iCs/>
                    <w:lang w:val="en-US"/>
                  </w:rPr>
                  <w:t>arteau</w:t>
                </w:r>
                <w:proofErr w:type="spellEnd"/>
                <w:r>
                  <w:rPr>
                    <w:rFonts w:cs="Arial"/>
                    <w:i/>
                    <w:iCs/>
                    <w:lang w:val="en-US"/>
                  </w:rPr>
                  <w:t xml:space="preserve"> Sans</w:t>
                </w:r>
                <w:r w:rsidRPr="00C62336">
                  <w:rPr>
                    <w:rFonts w:cs="Arial"/>
                    <w:i/>
                    <w:iCs/>
                    <w:lang w:val="en-US"/>
                  </w:rPr>
                  <w:t xml:space="preserve"> M</w:t>
                </w:r>
                <w:r>
                  <w:rPr>
                    <w:rFonts w:cs="Arial"/>
                    <w:i/>
                    <w:iCs/>
                    <w:lang w:val="en-US"/>
                  </w:rPr>
                  <w:t>aître</w:t>
                </w:r>
                <w:r w:rsidRPr="00C62336">
                  <w:rPr>
                    <w:rFonts w:cs="Arial"/>
                    <w:i/>
                    <w:iCs/>
                    <w:lang w:val="en-US"/>
                  </w:rPr>
                  <w:t>.</w:t>
                </w:r>
                <w:r w:rsidRPr="00C62336">
                  <w:rPr>
                    <w:rFonts w:cs="Arial"/>
                    <w:iCs/>
                    <w:lang w:val="en-US"/>
                  </w:rPr>
                  <w:t xml:space="preserve"> Many of</w:t>
                </w:r>
                <w:r w:rsidRPr="00C62336">
                  <w:rPr>
                    <w:rFonts w:cs="Arial"/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C62336">
                  <w:rPr>
                    <w:rFonts w:cs="Arial"/>
                    <w:iCs/>
                    <w:lang w:val="en-US"/>
                  </w:rPr>
                  <w:t>Cardew</w:t>
                </w:r>
                <w:r>
                  <w:rPr>
                    <w:rFonts w:cs="Arial"/>
                    <w:iCs/>
                    <w:lang w:val="en-US"/>
                  </w:rPr>
                  <w:t>’</w:t>
                </w:r>
                <w:r w:rsidRPr="00C62336">
                  <w:rPr>
                    <w:rFonts w:cs="Arial"/>
                    <w:iCs/>
                    <w:lang w:val="en-US"/>
                  </w:rPr>
                  <w:t>s</w:t>
                </w:r>
                <w:proofErr w:type="spellEnd"/>
                <w:r w:rsidRPr="00C62336">
                  <w:rPr>
                    <w:rFonts w:cs="Arial"/>
                    <w:iCs/>
                    <w:lang w:val="en-US"/>
                  </w:rPr>
                  <w:t xml:space="preserve"> compositions of this era reflected such interests, as in his P</w:t>
                </w:r>
                <w:r>
                  <w:rPr>
                    <w:rFonts w:cs="Arial"/>
                    <w:iCs/>
                    <w:lang w:val="en-US"/>
                  </w:rPr>
                  <w:t>iano</w:t>
                </w:r>
                <w:r w:rsidRPr="00C62336">
                  <w:rPr>
                    <w:rFonts w:cs="Arial"/>
                    <w:iCs/>
                    <w:lang w:val="en-US"/>
                  </w:rPr>
                  <w:t xml:space="preserve"> S</w:t>
                </w:r>
                <w:r>
                  <w:rPr>
                    <w:rFonts w:cs="Arial"/>
                    <w:iCs/>
                    <w:lang w:val="en-US"/>
                  </w:rPr>
                  <w:t>onata No</w:t>
                </w:r>
                <w:r w:rsidRPr="00C62336">
                  <w:rPr>
                    <w:rFonts w:cs="Arial"/>
                    <w:iCs/>
                    <w:lang w:val="en-US"/>
                  </w:rPr>
                  <w:t>. 2 (1956).</w:t>
                </w:r>
              </w:p>
              <w:p w14:paraId="41784DE8" w14:textId="77777777" w:rsidR="003142F2" w:rsidRPr="00C62336" w:rsidRDefault="003142F2" w:rsidP="003142F2">
                <w:pPr>
                  <w:rPr>
                    <w:rFonts w:cs="Arial"/>
                    <w:i/>
                    <w:iCs/>
                    <w:lang w:val="en-US"/>
                  </w:rPr>
                </w:pPr>
              </w:p>
              <w:p w14:paraId="3F51819E" w14:textId="77777777" w:rsidR="003142F2" w:rsidRPr="00C62336" w:rsidRDefault="003142F2" w:rsidP="003142F2">
                <w:r w:rsidRPr="00C62336">
                  <w:t>A scholarship from the R</w:t>
                </w:r>
                <w:r>
                  <w:t xml:space="preserve">oyal Academy of Music </w:t>
                </w:r>
                <w:r w:rsidRPr="00C62336">
                  <w:t xml:space="preserve">enabled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to travel to Cologne to study electronic music; following this,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served as an assistant to Stockhausen (1958-60), assisting in the production of </w:t>
                </w:r>
                <w:proofErr w:type="spellStart"/>
                <w:r>
                  <w:rPr>
                    <w:i/>
                  </w:rPr>
                  <w:t>Carré</w:t>
                </w:r>
                <w:proofErr w:type="spellEnd"/>
                <w:r w:rsidRPr="00C62336">
                  <w:t xml:space="preserve">. It was there that he encountered the music of Cage and other American experimentalists, the music of whom he continued to promote for over a decade, and which had a decisive influence in his own development. The fruits of this encounter were a series of scores including </w:t>
                </w:r>
                <w:r w:rsidRPr="00C62336">
                  <w:rPr>
                    <w:i/>
                  </w:rPr>
                  <w:t>A</w:t>
                </w:r>
                <w:r>
                  <w:rPr>
                    <w:i/>
                  </w:rPr>
                  <w:t>utumn</w:t>
                </w:r>
                <w:r w:rsidRPr="00C62336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‘</w:t>
                </w:r>
                <w:r w:rsidRPr="00C62336">
                  <w:rPr>
                    <w:i/>
                  </w:rPr>
                  <w:t xml:space="preserve">60 </w:t>
                </w:r>
                <w:r w:rsidRPr="00C62336">
                  <w:t xml:space="preserve">(1960), </w:t>
                </w:r>
                <w:r w:rsidRPr="00C62336">
                  <w:rPr>
                    <w:i/>
                  </w:rPr>
                  <w:t>O</w:t>
                </w:r>
                <w:r>
                  <w:rPr>
                    <w:i/>
                  </w:rPr>
                  <w:t>ctet</w:t>
                </w:r>
                <w:r w:rsidRPr="00C62336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‘</w:t>
                </w:r>
                <w:r w:rsidRPr="00C62336">
                  <w:rPr>
                    <w:i/>
                  </w:rPr>
                  <w:t xml:space="preserve">61 </w:t>
                </w:r>
                <w:proofErr w:type="spellStart"/>
                <w:r w:rsidRPr="00C62336">
                  <w:rPr>
                    <w:i/>
                  </w:rPr>
                  <w:t>F</w:t>
                </w:r>
                <w:r>
                  <w:rPr>
                    <w:i/>
                  </w:rPr>
                  <w:t>or</w:t>
                </w:r>
                <w:r w:rsidRPr="00C62336">
                  <w:rPr>
                    <w:i/>
                  </w:rPr>
                  <w:t>R</w:t>
                </w:r>
                <w:proofErr w:type="spellEnd"/>
                <w:r w:rsidRPr="00C62336">
                  <w:rPr>
                    <w:i/>
                  </w:rPr>
                  <w:t xml:space="preserve"> J</w:t>
                </w:r>
                <w:r>
                  <w:rPr>
                    <w:i/>
                  </w:rPr>
                  <w:t>asper</w:t>
                </w:r>
                <w:r w:rsidRPr="00C62336">
                  <w:rPr>
                    <w:i/>
                  </w:rPr>
                  <w:t xml:space="preserve"> J</w:t>
                </w:r>
                <w:r>
                  <w:rPr>
                    <w:i/>
                  </w:rPr>
                  <w:t>ohns</w:t>
                </w:r>
                <w:r w:rsidRPr="00C62336">
                  <w:rPr>
                    <w:i/>
                  </w:rPr>
                  <w:t xml:space="preserve"> </w:t>
                </w:r>
                <w:r w:rsidRPr="00C62336">
                  <w:t xml:space="preserve">(1961) and </w:t>
                </w:r>
                <w:r>
                  <w:rPr>
                    <w:i/>
                  </w:rPr>
                  <w:t>Memories of You</w:t>
                </w:r>
                <w:r w:rsidRPr="00C62336">
                  <w:rPr>
                    <w:i/>
                  </w:rPr>
                  <w:t xml:space="preserve"> </w:t>
                </w:r>
                <w:r w:rsidRPr="00C62336">
                  <w:t xml:space="preserve">(1964), which intermingled traditional and non-traditional notations, foregrounded indeterminacy and afforded the performer a high degree of creative input into the work. </w:t>
                </w:r>
                <w:r>
                  <w:rPr>
                    <w:i/>
                  </w:rPr>
                  <w:t xml:space="preserve">Solo with </w:t>
                </w:r>
                <w:r w:rsidRPr="00C62336">
                  <w:rPr>
                    <w:i/>
                  </w:rPr>
                  <w:t>A</w:t>
                </w:r>
                <w:r>
                  <w:rPr>
                    <w:i/>
                  </w:rPr>
                  <w:t>ccompaniment</w:t>
                </w:r>
                <w:r w:rsidRPr="00C62336">
                  <w:rPr>
                    <w:i/>
                  </w:rPr>
                  <w:t xml:space="preserve"> </w:t>
                </w:r>
                <w:r w:rsidRPr="00C62336">
                  <w:t>(1964), from the same era, addressed issues of foreground and background that were to be increasingly significant in later years.</w:t>
                </w:r>
              </w:p>
              <w:p w14:paraId="34E6570D" w14:textId="77777777" w:rsidR="003142F2" w:rsidRPr="00C62336" w:rsidRDefault="003142F2" w:rsidP="003142F2"/>
              <w:p w14:paraId="03A66099" w14:textId="77777777" w:rsidR="003142F2" w:rsidRPr="00C62336" w:rsidRDefault="003142F2" w:rsidP="003142F2">
                <w:r w:rsidRPr="00C62336">
                  <w:t xml:space="preserve">The intertwined issues of notation and creativity (and with it the relationship between composer </w:t>
                </w:r>
                <w:r w:rsidRPr="00C62336">
                  <w:lastRenderedPageBreak/>
                  <w:t xml:space="preserve">and performer in the creative process) occupied </w:t>
                </w:r>
                <w:proofErr w:type="spellStart"/>
                <w:r w:rsidRPr="00C62336">
                  <w:t>Carde</w:t>
                </w:r>
                <w:r>
                  <w:t>w</w:t>
                </w:r>
                <w:proofErr w:type="spellEnd"/>
                <w:r>
                  <w:t xml:space="preserve"> deeply in the 1960s, resonating</w:t>
                </w:r>
                <w:r w:rsidRPr="00C62336">
                  <w:t xml:space="preserve"> with Wittgenstein</w:t>
                </w:r>
                <w:r>
                  <w:t>’</w:t>
                </w:r>
                <w:r w:rsidRPr="00C62336">
                  <w:t xml:space="preserve">s exploration of language in </w:t>
                </w:r>
                <w:proofErr w:type="spellStart"/>
                <w:r w:rsidRPr="00C62336">
                  <w:rPr>
                    <w:i/>
                  </w:rPr>
                  <w:t>Tractatus</w:t>
                </w:r>
                <w:proofErr w:type="spellEnd"/>
                <w:r w:rsidRPr="00C62336">
                  <w:rPr>
                    <w:i/>
                  </w:rPr>
                  <w:t>.</w:t>
                </w:r>
                <w:r w:rsidRPr="00C62336">
                  <w:t xml:space="preserve"> All this came together in </w:t>
                </w:r>
                <w:r w:rsidRPr="00B81B8B">
                  <w:rPr>
                    <w:i/>
                  </w:rPr>
                  <w:t>T</w:t>
                </w:r>
                <w:r>
                  <w:rPr>
                    <w:i/>
                  </w:rPr>
                  <w:t>reatise</w:t>
                </w:r>
                <w:r w:rsidRPr="00B81B8B">
                  <w:rPr>
                    <w:i/>
                  </w:rPr>
                  <w:t xml:space="preserve"> </w:t>
                </w:r>
                <w:r w:rsidRPr="00C62336">
                  <w:t xml:space="preserve">(1963-7), a 193-page graphic score, in which </w:t>
                </w:r>
                <w:proofErr w:type="spellStart"/>
                <w:r>
                  <w:t>Cardew</w:t>
                </w:r>
                <w:proofErr w:type="spellEnd"/>
                <w:r>
                  <w:t xml:space="preserve"> treated sixty-seven</w:t>
                </w:r>
                <w:r w:rsidRPr="00C62336">
                  <w:t xml:space="preserve"> symbols (both musical and graphic) in a discursive manner that has certain parallels with Wittgenstein</w:t>
                </w:r>
                <w:r>
                  <w:t>’</w:t>
                </w:r>
                <w:r w:rsidRPr="00C62336">
                  <w:t>s process of argumentation. More importantly, the score, for an unspecified number of performers and instruments, was conceived as a means to stimulate creative, improvisatory realisation.</w:t>
                </w:r>
              </w:p>
              <w:p w14:paraId="20D47D04" w14:textId="77777777" w:rsidR="003142F2" w:rsidRPr="00C62336" w:rsidRDefault="003142F2" w:rsidP="003142F2"/>
              <w:p w14:paraId="12CCB51C" w14:textId="77777777" w:rsidR="003142F2" w:rsidRPr="00C62336" w:rsidRDefault="003142F2" w:rsidP="003142F2">
                <w:r w:rsidRPr="00C62336">
                  <w:t xml:space="preserve">In 1966,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became involved with AMM, a free-improvisation ensemble that had grown out of a jazz improvisation background; his own input into the ensemble reflected the musical and ethical concerns of </w:t>
                </w:r>
                <w:r w:rsidRPr="00B81B8B">
                  <w:rPr>
                    <w:i/>
                  </w:rPr>
                  <w:t>T</w:t>
                </w:r>
                <w:r>
                  <w:rPr>
                    <w:i/>
                  </w:rPr>
                  <w:t>reatise</w:t>
                </w:r>
                <w:r w:rsidRPr="00C62336">
                  <w:t xml:space="preserve">. The collective ethos of AMM, within which all sounds were permitted, explored and subjected to interplay with other sounds and performers, in turn fed into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compositional aesthetics.</w:t>
                </w:r>
              </w:p>
              <w:p w14:paraId="524C9E8E" w14:textId="77777777" w:rsidR="003142F2" w:rsidRPr="00C62336" w:rsidRDefault="003142F2" w:rsidP="003142F2"/>
              <w:p w14:paraId="606B8DF1" w14:textId="77777777" w:rsidR="003142F2" w:rsidRPr="00C62336" w:rsidRDefault="003142F2" w:rsidP="003142F2">
                <w:r w:rsidRPr="00C62336">
                  <w:t xml:space="preserve">In 1967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was appointed Professor of Composition at the R</w:t>
                </w:r>
                <w:r>
                  <w:t>oyal Academy of Music</w:t>
                </w:r>
                <w:r w:rsidRPr="00C62336">
                  <w:t>; he also taught at Morley College. The Experimental Music class delivered at the latter provided the background from which the S</w:t>
                </w:r>
                <w:r>
                  <w:t>cratch</w:t>
                </w:r>
                <w:r w:rsidRPr="00C62336">
                  <w:t xml:space="preserve"> O</w:t>
                </w:r>
                <w:r>
                  <w:t>rchestra</w:t>
                </w:r>
                <w:r w:rsidRPr="00C62336">
                  <w:t xml:space="preserve"> (1969-72) was formed. It was with this ensemble that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first performed </w:t>
                </w:r>
                <w:r w:rsidRPr="00B81B8B">
                  <w:rPr>
                    <w:i/>
                  </w:rPr>
                  <w:t>T</w:t>
                </w:r>
                <w:r>
                  <w:rPr>
                    <w:i/>
                  </w:rPr>
                  <w:t>he</w:t>
                </w:r>
                <w:r w:rsidRPr="00B81B8B">
                  <w:rPr>
                    <w:i/>
                  </w:rPr>
                  <w:t xml:space="preserve"> G</w:t>
                </w:r>
                <w:r>
                  <w:rPr>
                    <w:i/>
                  </w:rPr>
                  <w:t>reat</w:t>
                </w:r>
                <w:r w:rsidRPr="00B81B8B">
                  <w:rPr>
                    <w:i/>
                  </w:rPr>
                  <w:t xml:space="preserve"> L</w:t>
                </w:r>
                <w:r>
                  <w:rPr>
                    <w:i/>
                  </w:rPr>
                  <w:t>earning</w:t>
                </w:r>
                <w:r w:rsidRPr="00B81B8B">
                  <w:rPr>
                    <w:i/>
                  </w:rPr>
                  <w:t xml:space="preserve"> </w:t>
                </w:r>
                <w:r w:rsidRPr="00C62336">
                  <w:t xml:space="preserve">(1968-70), a seven-hour choral work based on Confucian scriptures. The work encapsulated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musical and social beliefs at the time, incorporating graphic and traditional notation, requiring trained and untrained musicians, calling for rehearsed and spontaneous activity (not all of which </w:t>
                </w:r>
                <w:r>
                  <w:t xml:space="preserve">was </w:t>
                </w:r>
                <w:r w:rsidRPr="00C62336">
                  <w:t xml:space="preserve">traditionally </w:t>
                </w:r>
                <w:r>
                  <w:t>‘</w:t>
                </w:r>
                <w:r w:rsidRPr="00C62336">
                  <w:t>musical</w:t>
                </w:r>
                <w:r>
                  <w:t>’</w:t>
                </w:r>
                <w:r w:rsidRPr="00C62336">
                  <w:t>). The music of this era had a pronounced ethical underpinning: performers were required continuously to make decisions, to listen to others, to think about the consequences of their creative actions. The Scratch Orchestra also engaged in site-specific activities.</w:t>
                </w:r>
              </w:p>
              <w:p w14:paraId="19314705" w14:textId="77777777" w:rsidR="003142F2" w:rsidRPr="00C62336" w:rsidRDefault="003142F2" w:rsidP="003142F2"/>
              <w:p w14:paraId="127E56F2" w14:textId="77777777" w:rsidR="003142F2" w:rsidRPr="00C62336" w:rsidRDefault="003142F2" w:rsidP="003142F2">
                <w:r w:rsidRPr="00C62336">
                  <w:t xml:space="preserve">The increasing social awareness of the Scratch Orchestra in the early 1970s, shaped by the writings of Marx and Mao </w:t>
                </w:r>
                <w:proofErr w:type="spellStart"/>
                <w:r w:rsidRPr="00C62336">
                  <w:t>Tsetung</w:t>
                </w:r>
                <w:proofErr w:type="spellEnd"/>
                <w:r w:rsidRPr="00C62336">
                  <w:t xml:space="preserve">, had a decisive role in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politicisation. Radio broadcasts critiquing Cage and Stockhausen, published along with a repudiation of his own earlier music in </w:t>
                </w:r>
                <w:r w:rsidRPr="00D76E81">
                  <w:rPr>
                    <w:i/>
                  </w:rPr>
                  <w:t>S</w:t>
                </w:r>
                <w:r w:rsidR="00955B89">
                  <w:rPr>
                    <w:i/>
                  </w:rPr>
                  <w:t>tockhausen</w:t>
                </w:r>
                <w:r w:rsidRPr="00D76E81">
                  <w:rPr>
                    <w:i/>
                  </w:rPr>
                  <w:t xml:space="preserve"> S</w:t>
                </w:r>
                <w:r w:rsidR="00955B89">
                  <w:rPr>
                    <w:i/>
                  </w:rPr>
                  <w:t xml:space="preserve">erves </w:t>
                </w:r>
                <w:r w:rsidRPr="00D76E81">
                  <w:rPr>
                    <w:i/>
                  </w:rPr>
                  <w:t>I</w:t>
                </w:r>
                <w:r w:rsidR="00955B89">
                  <w:rPr>
                    <w:i/>
                  </w:rPr>
                  <w:t>mperialism</w:t>
                </w:r>
                <w:r w:rsidRPr="00D76E81">
                  <w:rPr>
                    <w:i/>
                  </w:rPr>
                  <w:t xml:space="preserve"> </w:t>
                </w:r>
                <w:r w:rsidRPr="00C62336">
                  <w:t>(1974), situated modernism in all its manifestations within bourgeois culture, irrelev</w:t>
                </w:r>
                <w:r w:rsidR="00955B89">
                  <w:t>ant to the needs of the working</w:t>
                </w:r>
                <w:r w:rsidRPr="00C62336">
                  <w:t xml:space="preserve">man. In the last decade of his life </w:t>
                </w:r>
                <w:proofErr w:type="spellStart"/>
                <w:r w:rsidRPr="00C62336">
                  <w:t>Cardew</w:t>
                </w:r>
                <w:proofErr w:type="spellEnd"/>
                <w:r w:rsidRPr="00C62336">
                  <w:t xml:space="preserve"> remained committed to this n</w:t>
                </w:r>
                <w:r w:rsidR="00955B89">
                  <w:t>ew cause, writing, lecturing</w:t>
                </w:r>
                <w:r w:rsidRPr="00C62336">
                  <w:t xml:space="preserve"> and composing revolutionary music that adopted a populist tonal style. Such works included two P</w:t>
                </w:r>
                <w:r w:rsidR="00955B89">
                  <w:t xml:space="preserve">iano Albums </w:t>
                </w:r>
                <w:r w:rsidRPr="00C62336">
                  <w:t>(1973, 1974), but there were also numerous works composed for particular events, continuing to a certain extent some of the practices of the Scratch Orchestra.</w:t>
                </w:r>
              </w:p>
              <w:p w14:paraId="13DA4A5F" w14:textId="77777777" w:rsidR="003142F2" w:rsidRPr="00C62336" w:rsidRDefault="003142F2" w:rsidP="003142F2"/>
              <w:p w14:paraId="3863EACA" w14:textId="77777777" w:rsidR="003142F2" w:rsidRPr="00C62336" w:rsidRDefault="003142F2" w:rsidP="003142F2">
                <w:r w:rsidRPr="00C62336">
                  <w:t>At the time of his d</w:t>
                </w:r>
                <w:r w:rsidR="00955B89">
                  <w:t xml:space="preserve">eath, </w:t>
                </w:r>
                <w:proofErr w:type="spellStart"/>
                <w:r w:rsidR="00955B89">
                  <w:t>Cardew</w:t>
                </w:r>
                <w:proofErr w:type="spellEnd"/>
                <w:r w:rsidR="00955B89">
                  <w:t xml:space="preserve"> had been enrolled o</w:t>
                </w:r>
                <w:r w:rsidRPr="00C62336">
                  <w:t>n an MA in music analysis at King</w:t>
                </w:r>
                <w:r>
                  <w:t>’</w:t>
                </w:r>
                <w:r w:rsidRPr="00C62336">
                  <w:t xml:space="preserve">s College London, with the explicit purpose of deepening his own </w:t>
                </w:r>
                <w:proofErr w:type="spellStart"/>
                <w:r w:rsidRPr="00C62336">
                  <w:t>musico</w:t>
                </w:r>
                <w:proofErr w:type="spellEnd"/>
                <w:r w:rsidRPr="00C62336">
                  <w:t xml:space="preserve">-political awareness. Tentative moves towards increased tonal and textural sophistication in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final works, such as </w:t>
                </w:r>
                <w:r w:rsidR="00955B89">
                  <w:rPr>
                    <w:i/>
                  </w:rPr>
                  <w:t>We Sing</w:t>
                </w:r>
                <w:r w:rsidRPr="00D76E81">
                  <w:rPr>
                    <w:i/>
                  </w:rPr>
                  <w:t xml:space="preserve"> </w:t>
                </w:r>
                <w:r w:rsidR="00955B89">
                  <w:rPr>
                    <w:i/>
                  </w:rPr>
                  <w:t>for</w:t>
                </w:r>
                <w:r w:rsidRPr="00D76E81">
                  <w:rPr>
                    <w:i/>
                  </w:rPr>
                  <w:t xml:space="preserve"> </w:t>
                </w:r>
                <w:r w:rsidR="00955B89">
                  <w:rPr>
                    <w:i/>
                  </w:rPr>
                  <w:t>the</w:t>
                </w:r>
                <w:r w:rsidRPr="00D76E81">
                  <w:rPr>
                    <w:i/>
                  </w:rPr>
                  <w:t xml:space="preserve"> F</w:t>
                </w:r>
                <w:r w:rsidR="00955B89">
                  <w:rPr>
                    <w:i/>
                  </w:rPr>
                  <w:t>uture</w:t>
                </w:r>
                <w:r w:rsidRPr="00D76E81">
                  <w:rPr>
                    <w:i/>
                  </w:rPr>
                  <w:t xml:space="preserve"> </w:t>
                </w:r>
                <w:r w:rsidRPr="00C62336">
                  <w:t xml:space="preserve">(1980) and </w:t>
                </w:r>
                <w:proofErr w:type="spellStart"/>
                <w:r w:rsidRPr="00D76E81">
                  <w:rPr>
                    <w:i/>
                  </w:rPr>
                  <w:t>B</w:t>
                </w:r>
                <w:r w:rsidR="00955B89">
                  <w:rPr>
                    <w:i/>
                  </w:rPr>
                  <w:t>oolavogue</w:t>
                </w:r>
                <w:proofErr w:type="spellEnd"/>
                <w:r w:rsidRPr="00D76E81">
                  <w:rPr>
                    <w:i/>
                  </w:rPr>
                  <w:t xml:space="preserve"> </w:t>
                </w:r>
                <w:r w:rsidRPr="00C62336">
                  <w:t xml:space="preserve">(1981), suggest that a withdrawal from the extreme reactionary stylistic position of the music of the 1970s was underway. The lack of clarity surrounding the hit-and-run incident that resulted in </w:t>
                </w:r>
                <w:proofErr w:type="spellStart"/>
                <w:r w:rsidRPr="00C62336">
                  <w:t>Cardew</w:t>
                </w:r>
                <w:r>
                  <w:t>’</w:t>
                </w:r>
                <w:r w:rsidRPr="00C62336">
                  <w:t>s</w:t>
                </w:r>
                <w:proofErr w:type="spellEnd"/>
                <w:r w:rsidRPr="00C62336">
                  <w:t xml:space="preserve"> death has led to claims that it was a politically motivated murder.</w:t>
                </w:r>
              </w:p>
              <w:p w14:paraId="6C331DC6" w14:textId="77777777" w:rsidR="003142F2" w:rsidRDefault="003142F2" w:rsidP="003142F2"/>
              <w:p w14:paraId="000A1F55" w14:textId="77777777" w:rsidR="003142F2" w:rsidRPr="00C62336" w:rsidRDefault="00955B89" w:rsidP="00955B89">
                <w:pPr>
                  <w:pStyle w:val="Heading1"/>
                  <w:outlineLvl w:val="0"/>
                </w:pPr>
                <w:r>
                  <w:t>Chronological list of works:</w:t>
                </w:r>
              </w:p>
              <w:p w14:paraId="1F60B0A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On Another’s Sorrow</w:t>
                </w:r>
                <w:r w:rsidRPr="00C62336">
                  <w:rPr>
                    <w:rFonts w:cs="Calibri"/>
                    <w:lang w:val="en-US"/>
                  </w:rPr>
                  <w:t>, chorale (c. 1948)</w:t>
                </w:r>
              </w:p>
              <w:p w14:paraId="5B66006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Prometheus Unbound</w:t>
                </w:r>
                <w:r w:rsidRPr="00C62336">
                  <w:rPr>
                    <w:rFonts w:cs="Calibri"/>
                    <w:lang w:val="en-US"/>
                  </w:rPr>
                  <w:t>, small ensemble and voices (1952)</w:t>
                </w:r>
              </w:p>
              <w:p w14:paraId="7329B7E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Early English Lyrics</w:t>
                </w:r>
                <w:r w:rsidRPr="00C62336">
                  <w:rPr>
                    <w:rFonts w:cs="Calibri"/>
                    <w:lang w:val="en-US"/>
                  </w:rPr>
                  <w:t>, treble voice, clarinet, viola (1953)</w:t>
                </w:r>
              </w:p>
              <w:p w14:paraId="2280B58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Canto VII</w:t>
                </w:r>
                <w:r w:rsidRPr="00C62336">
                  <w:rPr>
                    <w:rFonts w:cs="Calibri"/>
                    <w:lang w:val="en-US"/>
                  </w:rPr>
                  <w:t>, tenor (1954)</w:t>
                </w:r>
              </w:p>
              <w:p w14:paraId="3EC157F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String Trio</w:t>
                </w:r>
                <w:r w:rsidRPr="00C62336">
                  <w:rPr>
                    <w:rFonts w:cs="Calibri"/>
                    <w:lang w:val="en-US"/>
                  </w:rPr>
                  <w:t xml:space="preserve"> (1954)</w:t>
                </w:r>
              </w:p>
              <w:p w14:paraId="1A58304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Introduction, Theme and Variations and Coda</w:t>
                </w:r>
                <w:r w:rsidRPr="00C62336">
                  <w:rPr>
                    <w:rFonts w:cs="Calibri"/>
                    <w:lang w:val="en-US"/>
                  </w:rPr>
                  <w:t>, two pianos (1954)</w:t>
                </w:r>
              </w:p>
              <w:p w14:paraId="4440678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Kyrie</w:t>
                </w:r>
                <w:r w:rsidRPr="00C62336">
                  <w:rPr>
                    <w:rFonts w:cs="Calibri"/>
                    <w:lang w:val="en-US"/>
                  </w:rPr>
                  <w:t>, two sopranos and ensemble (1954)</w:t>
                </w:r>
              </w:p>
              <w:p w14:paraId="75CFD90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lastRenderedPageBreak/>
                  <w:t>Little Suite</w:t>
                </w:r>
                <w:r w:rsidRPr="00C62336">
                  <w:rPr>
                    <w:rFonts w:cs="Calibri"/>
                    <w:lang w:val="en-US"/>
                  </w:rPr>
                  <w:t>, piano (1954)</w:t>
                </w:r>
              </w:p>
              <w:p w14:paraId="41C552C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Six Variations in F on a Swiss Air</w:t>
                </w:r>
                <w:r w:rsidRPr="00C62336">
                  <w:rPr>
                    <w:rFonts w:cs="Calibri"/>
                    <w:lang w:val="en-US"/>
                  </w:rPr>
                  <w:t>, piano (1954)</w:t>
                </w:r>
              </w:p>
              <w:p w14:paraId="4A05A4E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Songs</w:t>
                </w:r>
                <w:r w:rsidRPr="00C62336">
                  <w:rPr>
                    <w:rFonts w:cs="Calibri"/>
                    <w:lang w:val="en-US"/>
                  </w:rPr>
                  <w:t>, countertenor and guitar (1954)</w:t>
                </w:r>
              </w:p>
              <w:p w14:paraId="5593775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Two Mirror Studies</w:t>
                </w:r>
                <w:r w:rsidRPr="00C62336">
                  <w:rPr>
                    <w:rFonts w:cs="Calibri"/>
                    <w:lang w:val="en-US"/>
                  </w:rPr>
                  <w:t>, cello (1954)</w:t>
                </w:r>
              </w:p>
              <w:p w14:paraId="1555835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Variations</w:t>
                </w:r>
                <w:r w:rsidRPr="00C62336">
                  <w:rPr>
                    <w:rFonts w:cs="Calibri"/>
                    <w:lang w:val="en-US"/>
                  </w:rPr>
                  <w:t>, two pianos (1954)</w:t>
                </w:r>
              </w:p>
              <w:p w14:paraId="0C9C98C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Fantasia for 2 pianos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6E9E64B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Pieces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4D8A601A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Sonata No. 1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5095921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Recitative and Aria</w:t>
                </w:r>
                <w:r w:rsidRPr="00C62336">
                  <w:rPr>
                    <w:rFonts w:cs="Calibri"/>
                    <w:lang w:val="en-US"/>
                  </w:rPr>
                  <w:t>, piano (1955)</w:t>
                </w:r>
              </w:p>
              <w:p w14:paraId="15129BF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Second String Trio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05F5B57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Short Pieces</w:t>
                </w:r>
                <w:r w:rsidRPr="00C62336">
                  <w:rPr>
                    <w:rFonts w:cs="Calibri"/>
                    <w:lang w:val="en-US"/>
                  </w:rPr>
                  <w:t xml:space="preserve"> for piano duet (1955)</w:t>
                </w:r>
              </w:p>
              <w:p w14:paraId="3E3E3C57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Rhythmic Pieces</w:t>
                </w:r>
                <w:r w:rsidRPr="00C62336">
                  <w:rPr>
                    <w:rFonts w:cs="Calibri"/>
                    <w:lang w:val="en-US"/>
                  </w:rPr>
                  <w:t xml:space="preserve"> for Trumpet and Piano (1955)</w:t>
                </w:r>
              </w:p>
              <w:p w14:paraId="749DA75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Short Piano Pieces</w:t>
                </w:r>
                <w:r w:rsidRPr="00C62336">
                  <w:rPr>
                    <w:rFonts w:cs="Calibri"/>
                    <w:lang w:val="en-US"/>
                  </w:rPr>
                  <w:t xml:space="preserve"> (1955)</w:t>
                </w:r>
              </w:p>
              <w:p w14:paraId="5F2A080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Variations</w:t>
                </w:r>
                <w:r w:rsidRPr="00C62336">
                  <w:rPr>
                    <w:rFonts w:cs="Calibri"/>
                    <w:lang w:val="en-US"/>
                  </w:rPr>
                  <w:t>, for ensemble (1955)</w:t>
                </w:r>
              </w:p>
              <w:p w14:paraId="6A83CB5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Duets for Ruth</w:t>
                </w:r>
                <w:r w:rsidRPr="00C62336">
                  <w:rPr>
                    <w:rFonts w:cs="Calibri"/>
                    <w:lang w:val="en-US"/>
                  </w:rPr>
                  <w:t>, for two pianos (1956)</w:t>
                </w:r>
              </w:p>
              <w:p w14:paraId="5D1CA2A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Fantasy</w:t>
                </w:r>
                <w:r w:rsidRPr="00C62336">
                  <w:rPr>
                    <w:rFonts w:cs="Calibri"/>
                    <w:lang w:val="en-US"/>
                  </w:rPr>
                  <w:t>, mezzo soprano and string quartet (1956)</w:t>
                </w:r>
              </w:p>
              <w:p w14:paraId="2E9960B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First Rhythmic Study</w:t>
                </w:r>
                <w:r w:rsidRPr="00C62336">
                  <w:rPr>
                    <w:rFonts w:cs="Calibri"/>
                    <w:lang w:val="en-US"/>
                  </w:rPr>
                  <w:t xml:space="preserve"> for mechanically controlled instrument (1956)</w:t>
                </w:r>
              </w:p>
              <w:p w14:paraId="4D1F800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Mikrokosmos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>, orchestra (1956)</w:t>
                </w:r>
              </w:p>
              <w:p w14:paraId="4C80686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Sonata No. 2</w:t>
                </w:r>
                <w:r w:rsidRPr="00C62336">
                  <w:rPr>
                    <w:rFonts w:cs="Calibri"/>
                    <w:lang w:val="en-US"/>
                  </w:rPr>
                  <w:t xml:space="preserve"> (1956)</w:t>
                </w:r>
              </w:p>
              <w:p w14:paraId="753351D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Study</w:t>
                </w:r>
                <w:r w:rsidRPr="00C62336">
                  <w:rPr>
                    <w:rFonts w:cs="Calibri"/>
                    <w:lang w:val="en-US"/>
                  </w:rPr>
                  <w:t>, mezzo soprano, vibraphone and guitar (1956)</w:t>
                </w:r>
              </w:p>
              <w:p w14:paraId="4CD8D94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Quintet 1957</w:t>
                </w:r>
                <w:r w:rsidRPr="00C62336">
                  <w:rPr>
                    <w:rFonts w:cs="Calibri"/>
                    <w:lang w:val="en-US"/>
                  </w:rPr>
                  <w:t xml:space="preserve"> (1957)</w:t>
                </w:r>
              </w:p>
              <w:p w14:paraId="3613C5E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Septet with Percussion</w:t>
                </w:r>
                <w:r w:rsidRPr="00C62336">
                  <w:rPr>
                    <w:rFonts w:cs="Calibri"/>
                    <w:lang w:val="en-US"/>
                  </w:rPr>
                  <w:t xml:space="preserve"> (1957)</w:t>
                </w:r>
              </w:p>
              <w:p w14:paraId="2F9C956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String Trio</w:t>
                </w:r>
                <w:r w:rsidRPr="00C62336">
                  <w:rPr>
                    <w:rFonts w:cs="Calibri"/>
                    <w:lang w:val="en-US"/>
                  </w:rPr>
                  <w:t xml:space="preserve"> (1957)</w:t>
                </w:r>
              </w:p>
              <w:p w14:paraId="251C396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C62336">
                  <w:rPr>
                    <w:rFonts w:cs="Calibri"/>
                    <w:lang w:val="en-US"/>
                  </w:rPr>
                  <w:t>[</w:t>
                </w:r>
                <w:r w:rsidRPr="00955B89">
                  <w:rPr>
                    <w:rFonts w:cs="Calibri"/>
                    <w:i/>
                    <w:lang w:val="en-US"/>
                  </w:rPr>
                  <w:t>Untitled</w:t>
                </w:r>
                <w:r w:rsidRPr="00C62336">
                  <w:rPr>
                    <w:rFonts w:cs="Calibri"/>
                    <w:lang w:val="en-US"/>
                  </w:rPr>
                  <w:t>], piano (1957)</w:t>
                </w:r>
              </w:p>
              <w:p w14:paraId="46D30BF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 xml:space="preserve">Voice from </w:t>
                </w: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Thel’s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Grave</w:t>
                </w:r>
                <w:r w:rsidRPr="00C62336">
                  <w:rPr>
                    <w:rFonts w:cs="Calibri"/>
                    <w:lang w:val="en-US"/>
                  </w:rPr>
                  <w:t>, voice and piano (1957)</w:t>
                </w:r>
              </w:p>
              <w:p w14:paraId="297F03F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Sonata No. 3</w:t>
                </w:r>
                <w:r w:rsidRPr="00C62336">
                  <w:rPr>
                    <w:rFonts w:cs="Calibri"/>
                    <w:lang w:val="en-US"/>
                  </w:rPr>
                  <w:t xml:space="preserve"> (1958)</w:t>
                </w:r>
              </w:p>
              <w:p w14:paraId="08C89AB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Two Books of Study for Pianists</w:t>
                </w:r>
                <w:r w:rsidRPr="00C62336">
                  <w:rPr>
                    <w:rFonts w:cs="Calibri"/>
                    <w:lang w:val="en-US"/>
                  </w:rPr>
                  <w:t xml:space="preserve"> (1958)</w:t>
                </w:r>
              </w:p>
              <w:p w14:paraId="12E3180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Ansatz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>, two pianos (1959)</w:t>
                </w:r>
              </w:p>
              <w:p w14:paraId="2D1C651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February Piece I</w:t>
                </w:r>
                <w:r w:rsidRPr="00C62336">
                  <w:rPr>
                    <w:rFonts w:cs="Calibri"/>
                    <w:lang w:val="en-US"/>
                  </w:rPr>
                  <w:t xml:space="preserve"> (1959)</w:t>
                </w:r>
              </w:p>
              <w:p w14:paraId="355FA3F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Octet 1959</w:t>
                </w:r>
                <w:r w:rsidRPr="00C62336">
                  <w:rPr>
                    <w:rFonts w:cs="Calibri"/>
                    <w:lang w:val="en-US"/>
                  </w:rPr>
                  <w:t xml:space="preserve"> (1959)</w:t>
                </w:r>
              </w:p>
              <w:p w14:paraId="3122D8F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Arrangement for Orchestra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20EA03C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Autumn 60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4C9EA0E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February Piece II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7C90D5E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February Piece III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5B6ADA0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Third Orchestral Piece</w:t>
                </w:r>
                <w:r w:rsidRPr="00C62336">
                  <w:rPr>
                    <w:rFonts w:cs="Calibri"/>
                    <w:lang w:val="en-US"/>
                  </w:rPr>
                  <w:t xml:space="preserve"> (1960)</w:t>
                </w:r>
              </w:p>
              <w:p w14:paraId="2D3B39F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Febrary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Pieces</w:t>
                </w:r>
                <w:r w:rsidRPr="00C62336">
                  <w:rPr>
                    <w:rFonts w:cs="Calibri"/>
                    <w:lang w:val="en-US"/>
                  </w:rPr>
                  <w:t xml:space="preserve"> (complete) (1961)</w:t>
                </w:r>
              </w:p>
              <w:p w14:paraId="542AFF5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First Movement for String Quartet</w:t>
                </w:r>
                <w:r w:rsidRPr="00C62336">
                  <w:rPr>
                    <w:rFonts w:cs="Calibri"/>
                    <w:lang w:val="en-US"/>
                  </w:rPr>
                  <w:t xml:space="preserve"> (1961)</w:t>
                </w:r>
              </w:p>
              <w:p w14:paraId="10925AD7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gramStart"/>
                <w:r w:rsidRPr="00955B89">
                  <w:rPr>
                    <w:rFonts w:cs="Calibri"/>
                    <w:i/>
                    <w:lang w:val="en-US"/>
                  </w:rPr>
                  <w:t>for</w:t>
                </w:r>
                <w:proofErr w:type="gramEnd"/>
                <w:r w:rsidRPr="00955B89">
                  <w:rPr>
                    <w:rFonts w:cs="Calibri"/>
                    <w:i/>
                    <w:lang w:val="en-US"/>
                  </w:rPr>
                  <w:t xml:space="preserve"> Stella</w:t>
                </w:r>
                <w:r w:rsidRPr="00C62336">
                  <w:rPr>
                    <w:rFonts w:cs="Calibri"/>
                    <w:lang w:val="en-US"/>
                  </w:rPr>
                  <w:t>, guitar (1961)</w:t>
                </w:r>
              </w:p>
              <w:p w14:paraId="59B3A05A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Octet ‘61 for Jasper Johns</w:t>
                </w:r>
                <w:r w:rsidRPr="00C62336">
                  <w:rPr>
                    <w:rFonts w:cs="Calibri"/>
                    <w:lang w:val="en-US"/>
                  </w:rPr>
                  <w:t xml:space="preserve"> (1961)</w:t>
                </w:r>
              </w:p>
              <w:p w14:paraId="5B1B8A0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 xml:space="preserve">Ah </w:t>
                </w: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Thel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>, mixed chorus with optional piano (1962)</w:t>
                </w:r>
              </w:p>
              <w:p w14:paraId="4A8A95D1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Movement for Orchestra</w:t>
                </w:r>
                <w:r w:rsidRPr="00C62336">
                  <w:rPr>
                    <w:rFonts w:cs="Calibri"/>
                    <w:lang w:val="en-US"/>
                  </w:rPr>
                  <w:t xml:space="preserve"> (1962)</w:t>
                </w:r>
              </w:p>
              <w:p w14:paraId="41A24F0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Bun No. 2 for Orchestra</w:t>
                </w:r>
                <w:r w:rsidRPr="00C62336">
                  <w:rPr>
                    <w:rFonts w:cs="Calibri"/>
                    <w:lang w:val="en-US"/>
                  </w:rPr>
                  <w:t xml:space="preserve"> (1964)</w:t>
                </w:r>
              </w:p>
              <w:p w14:paraId="0ABE090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Material</w:t>
                </w:r>
                <w:r w:rsidRPr="00C62336">
                  <w:rPr>
                    <w:rFonts w:cs="Calibri"/>
                    <w:lang w:val="en-US"/>
                  </w:rPr>
                  <w:t>, for ensemble (1964)</w:t>
                </w:r>
              </w:p>
              <w:p w14:paraId="376BEF7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Memories of You</w:t>
                </w:r>
                <w:r w:rsidRPr="00C62336">
                  <w:rPr>
                    <w:rFonts w:cs="Calibri"/>
                    <w:lang w:val="en-US"/>
                  </w:rPr>
                  <w:t>, for piano (1964)</w:t>
                </w:r>
              </w:p>
              <w:p w14:paraId="42CF418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Solo with Accompaniment</w:t>
                </w:r>
                <w:r w:rsidRPr="00C62336">
                  <w:rPr>
                    <w:rFonts w:cs="Calibri"/>
                    <w:lang w:val="en-US"/>
                  </w:rPr>
                  <w:t>, for any solo instrument and accompanist(s) (1964)</w:t>
                </w:r>
              </w:p>
              <w:p w14:paraId="241113C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Bun for Orchestra No. 1</w:t>
                </w:r>
                <w:r w:rsidRPr="00C62336">
                  <w:rPr>
                    <w:rFonts w:cs="Calibri"/>
                    <w:lang w:val="en-US"/>
                  </w:rPr>
                  <w:t xml:space="preserve"> (1965)</w:t>
                </w:r>
              </w:p>
              <w:p w14:paraId="3E30CDA7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Winter Potatoes</w:t>
                </w:r>
                <w:r w:rsidRPr="00C62336">
                  <w:rPr>
                    <w:rFonts w:cs="Calibri"/>
                    <w:lang w:val="en-US"/>
                  </w:rPr>
                  <w:t>, piano (1965)</w:t>
                </w:r>
              </w:p>
              <w:p w14:paraId="714E4C0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Volo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Solo</w:t>
                </w:r>
                <w:r w:rsidRPr="00C62336">
                  <w:rPr>
                    <w:rFonts w:cs="Calibri"/>
                    <w:lang w:val="en-US"/>
                  </w:rPr>
                  <w:t>, for virtuoso performer on any instrument(s) (1965)</w:t>
                </w:r>
              </w:p>
              <w:p w14:paraId="63C7392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Sextet-The Tiger’s Mind</w:t>
                </w:r>
                <w:r w:rsidRPr="00C62336">
                  <w:rPr>
                    <w:rFonts w:cs="Calibri"/>
                    <w:lang w:val="en-US"/>
                  </w:rPr>
                  <w:t xml:space="preserve"> (1967)</w:t>
                </w:r>
              </w:p>
              <w:p w14:paraId="6CE959C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Treatise</w:t>
                </w:r>
                <w:r w:rsidRPr="00C62336">
                  <w:rPr>
                    <w:rFonts w:cs="Calibri"/>
                    <w:lang w:val="en-US"/>
                  </w:rPr>
                  <w:t xml:space="preserve"> (1963-7)</w:t>
                </w:r>
              </w:p>
              <w:p w14:paraId="4F25E662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Who is Oscar Niemeyer</w:t>
                </w:r>
                <w:r w:rsidRPr="00C62336">
                  <w:rPr>
                    <w:rFonts w:cs="Calibri"/>
                    <w:lang w:val="en-US"/>
                  </w:rPr>
                  <w:t>, film music (1968)</w:t>
                </w:r>
              </w:p>
              <w:p w14:paraId="7C041557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lastRenderedPageBreak/>
                  <w:t>Schooltime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Compositions</w:t>
                </w:r>
                <w:r w:rsidRPr="00C62336">
                  <w:rPr>
                    <w:rFonts w:cs="Calibri"/>
                    <w:lang w:val="en-US"/>
                  </w:rPr>
                  <w:t xml:space="preserve"> (1968)</w:t>
                </w:r>
              </w:p>
              <w:p w14:paraId="43B39F5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Schooltime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Special</w:t>
                </w:r>
                <w:r w:rsidRPr="00C62336">
                  <w:rPr>
                    <w:rFonts w:cs="Calibri"/>
                    <w:lang w:val="en-US"/>
                  </w:rPr>
                  <w:t xml:space="preserve"> (1968)</w:t>
                </w:r>
              </w:p>
              <w:p w14:paraId="5CF4CCC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Great Learning</w:t>
                </w:r>
                <w:r w:rsidRPr="00C62336">
                  <w:rPr>
                    <w:rFonts w:cs="Calibri"/>
                    <w:lang w:val="en-US"/>
                  </w:rPr>
                  <w:t xml:space="preserve"> (1968-70)</w:t>
                </w:r>
              </w:p>
              <w:p w14:paraId="3661F2D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Unintended Piano Music</w:t>
                </w:r>
                <w:r w:rsidRPr="00C62336">
                  <w:rPr>
                    <w:rFonts w:cs="Calibri"/>
                    <w:lang w:val="en-US"/>
                  </w:rPr>
                  <w:t xml:space="preserve"> (1970)</w:t>
                </w:r>
              </w:p>
              <w:p w14:paraId="66AF2E6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Fight Sterilization!</w:t>
                </w:r>
                <w:r w:rsidRPr="00C62336">
                  <w:rPr>
                    <w:rFonts w:cs="Calibri"/>
                    <w:lang w:val="en-US"/>
                  </w:rPr>
                  <w:t xml:space="preserve"> (</w:t>
                </w:r>
                <w:proofErr w:type="gramStart"/>
                <w:r w:rsidRPr="00C62336">
                  <w:rPr>
                    <w:rFonts w:cs="Calibri"/>
                    <w:lang w:val="en-US"/>
                  </w:rPr>
                  <w:t>moral</w:t>
                </w:r>
                <w:proofErr w:type="gramEnd"/>
                <w:r w:rsidRPr="00C62336">
                  <w:rPr>
                    <w:rFonts w:cs="Calibri"/>
                    <w:lang w:val="en-US"/>
                  </w:rPr>
                  <w:t xml:space="preserve"> and physical) by the lackeys of Imperialism, for chorus and ensemble (1971)</w:t>
                </w:r>
              </w:p>
              <w:p w14:paraId="6993F3A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Octet ‘71</w:t>
                </w:r>
                <w:r w:rsidRPr="00C62336">
                  <w:rPr>
                    <w:rFonts w:cs="Calibri"/>
                    <w:lang w:val="en-US"/>
                  </w:rPr>
                  <w:t xml:space="preserve"> (1971)</w:t>
                </w:r>
              </w:p>
              <w:p w14:paraId="6BF6CCB1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Soon</w:t>
                </w:r>
                <w:r w:rsidRPr="00C62336">
                  <w:rPr>
                    <w:rFonts w:cs="Calibri"/>
                    <w:lang w:val="en-US"/>
                  </w:rPr>
                  <w:t>, unaccompanied voices (1971)</w:t>
                </w:r>
              </w:p>
              <w:p w14:paraId="761794A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10,000 nails in the coffin of Imperialism</w:t>
                </w:r>
                <w:r w:rsidRPr="00C62336">
                  <w:rPr>
                    <w:rFonts w:cs="Calibri"/>
                    <w:lang w:val="en-US"/>
                  </w:rPr>
                  <w:t>, unspecified number of performers (1971)</w:t>
                </w:r>
              </w:p>
              <w:p w14:paraId="01AE389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Sweet FA</w:t>
                </w:r>
                <w:r w:rsidRPr="00C62336">
                  <w:rPr>
                    <w:rFonts w:cs="Calibri"/>
                    <w:lang w:val="en-US"/>
                  </w:rPr>
                  <w:t>, Opera in five acts (1971)</w:t>
                </w:r>
              </w:p>
              <w:p w14:paraId="13BE9B3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East is Red,</w:t>
                </w:r>
                <w:r w:rsidRPr="00C62336">
                  <w:rPr>
                    <w:rFonts w:cs="Calibri"/>
                    <w:lang w:val="en-US"/>
                  </w:rPr>
                  <w:t xml:space="preserve"> violin and piano (1972)</w:t>
                </w:r>
              </w:p>
              <w:p w14:paraId="1254EE4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Three Bourgeois Songs</w:t>
                </w:r>
                <w:r w:rsidRPr="00C62336">
                  <w:rPr>
                    <w:rFonts w:cs="Calibri"/>
                    <w:lang w:val="en-US"/>
                  </w:rPr>
                  <w:t>, voice and piano (1972)</w:t>
                </w:r>
              </w:p>
              <w:p w14:paraId="5F455F0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Bethanien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Lied</w:t>
                </w:r>
                <w:r w:rsidRPr="00C62336">
                  <w:rPr>
                    <w:rFonts w:cs="Calibri"/>
                    <w:lang w:val="en-US"/>
                  </w:rPr>
                  <w:t xml:space="preserve"> (1973)</w:t>
                </w:r>
              </w:p>
              <w:p w14:paraId="035C3FF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Four Principles on Ireland</w:t>
                </w:r>
                <w:r w:rsidRPr="00C62336">
                  <w:rPr>
                    <w:rFonts w:cs="Calibri"/>
                    <w:lang w:val="en-US"/>
                  </w:rPr>
                  <w:t xml:space="preserve"> (1973)</w:t>
                </w:r>
              </w:p>
              <w:p w14:paraId="050F33E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Lied der Anti-</w:t>
                </w: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Imperilaisten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 xml:space="preserve"> (1973)</w:t>
                </w:r>
              </w:p>
              <w:p w14:paraId="33464BA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Long Live Chairman Mao</w:t>
                </w:r>
                <w:r w:rsidRPr="00C62336">
                  <w:rPr>
                    <w:rFonts w:cs="Calibri"/>
                    <w:lang w:val="en-US"/>
                  </w:rPr>
                  <w:t xml:space="preserve"> (1973)</w:t>
                </w:r>
              </w:p>
              <w:p w14:paraId="2AD21F3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Album</w:t>
                </w:r>
                <w:r w:rsidRPr="00C62336">
                  <w:rPr>
                    <w:rFonts w:cs="Calibri"/>
                    <w:lang w:val="en-US"/>
                  </w:rPr>
                  <w:t xml:space="preserve"> 1973 (1973)</w:t>
                </w:r>
              </w:p>
              <w:p w14:paraId="5A053682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Statement of May 20th</w:t>
                </w:r>
                <w:r w:rsidRPr="00C62336">
                  <w:rPr>
                    <w:rFonts w:cs="Calibri"/>
                    <w:lang w:val="en-US"/>
                  </w:rPr>
                  <w:t xml:space="preserve"> 1970 (1973)</w:t>
                </w:r>
              </w:p>
              <w:p w14:paraId="150900C8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Piano Album</w:t>
                </w:r>
                <w:r w:rsidRPr="00C62336">
                  <w:rPr>
                    <w:rFonts w:cs="Calibri"/>
                    <w:lang w:val="en-US"/>
                  </w:rPr>
                  <w:t xml:space="preserve"> 1974 (1974)</w:t>
                </w:r>
              </w:p>
              <w:p w14:paraId="156FAD2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Thälmann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Sonata</w:t>
                </w:r>
                <w:r w:rsidRPr="00C62336">
                  <w:rPr>
                    <w:rFonts w:cs="Calibri"/>
                    <w:lang w:val="en-US"/>
                  </w:rPr>
                  <w:t>, violin and percussion (1974)</w:t>
                </w:r>
              </w:p>
              <w:p w14:paraId="7853A43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Thälmann</w:t>
                </w:r>
                <w:proofErr w:type="spellEnd"/>
                <w:r w:rsidRPr="00955B89">
                  <w:rPr>
                    <w:rFonts w:cs="Calibri"/>
                    <w:i/>
                    <w:lang w:val="en-US"/>
                  </w:rPr>
                  <w:t xml:space="preserve"> Variations</w:t>
                </w:r>
                <w:r w:rsidRPr="00C62336">
                  <w:rPr>
                    <w:rFonts w:cs="Calibri"/>
                    <w:lang w:val="en-US"/>
                  </w:rPr>
                  <w:t>, piano (1974)</w:t>
                </w:r>
              </w:p>
              <w:p w14:paraId="3BCF980A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 Law of History</w:t>
                </w:r>
                <w:r w:rsidRPr="00C62336">
                  <w:rPr>
                    <w:rFonts w:cs="Calibri"/>
                    <w:lang w:val="en-US"/>
                  </w:rPr>
                  <w:t xml:space="preserve"> (1975)</w:t>
                </w:r>
              </w:p>
              <w:p w14:paraId="26088B2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 Suite of Wolff Tunes</w:t>
                </w:r>
                <w:r w:rsidRPr="00C62336">
                  <w:rPr>
                    <w:rFonts w:cs="Calibri"/>
                    <w:lang w:val="en-US"/>
                  </w:rPr>
                  <w:t>, arr. (1975)</w:t>
                </w:r>
              </w:p>
              <w:p w14:paraId="30D02B7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Consciously</w:t>
                </w:r>
                <w:r w:rsidRPr="00C62336">
                  <w:rPr>
                    <w:rFonts w:cs="Calibri"/>
                    <w:lang w:val="en-US"/>
                  </w:rPr>
                  <w:t xml:space="preserve"> (1975)</w:t>
                </w:r>
              </w:p>
              <w:p w14:paraId="3D215B10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Nothing to Lose but our Chains</w:t>
                </w:r>
                <w:r w:rsidRPr="00C62336">
                  <w:rPr>
                    <w:rFonts w:cs="Calibri"/>
                    <w:lang w:val="en-US"/>
                  </w:rPr>
                  <w:t xml:space="preserve"> (1975)</w:t>
                </w:r>
              </w:p>
              <w:p w14:paraId="43AF49E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Resistance Blues</w:t>
                </w:r>
                <w:r w:rsidRPr="00C62336">
                  <w:rPr>
                    <w:rFonts w:cs="Calibri"/>
                    <w:lang w:val="en-US"/>
                  </w:rPr>
                  <w:t xml:space="preserve"> (1975)</w:t>
                </w:r>
              </w:p>
              <w:p w14:paraId="36B4167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Four songs from Brecht’s Exception and the Rule</w:t>
                </w:r>
                <w:r w:rsidRPr="00C62336">
                  <w:rPr>
                    <w:rFonts w:cs="Calibri"/>
                    <w:lang w:val="en-US"/>
                  </w:rPr>
                  <w:t xml:space="preserve"> (1976)</w:t>
                </w:r>
              </w:p>
              <w:p w14:paraId="35CF89E2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>
                  <w:rPr>
                    <w:rFonts w:cs="Calibri"/>
                    <w:lang w:val="en-US"/>
                  </w:rPr>
                  <w:t>‘</w:t>
                </w:r>
                <w:r w:rsidRPr="00C62336">
                  <w:rPr>
                    <w:rFonts w:cs="Calibri"/>
                    <w:lang w:val="en-US"/>
                  </w:rPr>
                  <w:t>Change the World</w:t>
                </w:r>
                <w:r>
                  <w:rPr>
                    <w:rFonts w:cs="Calibri"/>
                    <w:lang w:val="en-US"/>
                  </w:rPr>
                  <w:t>’</w:t>
                </w:r>
                <w:r w:rsidRPr="00C62336">
                  <w:rPr>
                    <w:rFonts w:cs="Calibri"/>
                    <w:lang w:val="en-US"/>
                  </w:rPr>
                  <w:t>, from Brecht</w:t>
                </w:r>
                <w:r>
                  <w:rPr>
                    <w:rFonts w:cs="Calibri"/>
                    <w:lang w:val="en-US"/>
                  </w:rPr>
                  <w:t>’</w:t>
                </w:r>
                <w:r w:rsidRPr="00C62336">
                  <w:rPr>
                    <w:rFonts w:cs="Calibri"/>
                    <w:lang w:val="en-US"/>
                  </w:rPr>
                  <w:t>s Measures Taken (1976)</w:t>
                </w:r>
              </w:p>
              <w:p w14:paraId="75E98016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United</w:t>
                </w:r>
                <w:r w:rsidRPr="00C62336">
                  <w:rPr>
                    <w:rFonts w:cs="Calibri"/>
                    <w:lang w:val="en-US"/>
                  </w:rPr>
                  <w:t xml:space="preserve"> (1976?)</w:t>
                </w:r>
              </w:p>
              <w:p w14:paraId="19E3B5C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Vietnam Sonata</w:t>
                </w:r>
                <w:r w:rsidRPr="00C62336">
                  <w:rPr>
                    <w:rFonts w:cs="Calibri"/>
                    <w:lang w:val="en-US"/>
                  </w:rPr>
                  <w:t>, piano (1976)</w:t>
                </w:r>
              </w:p>
              <w:p w14:paraId="4FC1F281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Vietnam’s Victory,</w:t>
                </w:r>
                <w:r w:rsidRPr="00C62336">
                  <w:rPr>
                    <w:rFonts w:cs="Calibri"/>
                    <w:lang w:val="en-US"/>
                  </w:rPr>
                  <w:t xml:space="preserve"> brass quintet (1976)</w:t>
                </w:r>
              </w:p>
              <w:p w14:paraId="5E811CD2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Mountains</w:t>
                </w:r>
                <w:r w:rsidRPr="00C62336">
                  <w:rPr>
                    <w:rFonts w:cs="Calibri"/>
                    <w:lang w:val="en-US"/>
                  </w:rPr>
                  <w:t>, bass clarinet (1977)</w:t>
                </w:r>
              </w:p>
              <w:p w14:paraId="1A3B9BF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Smash the Social Contract</w:t>
                </w:r>
                <w:r w:rsidRPr="00C62336">
                  <w:rPr>
                    <w:rFonts w:cs="Calibri"/>
                    <w:lang w:val="en-US"/>
                  </w:rPr>
                  <w:t xml:space="preserve"> (1977)</w:t>
                </w:r>
              </w:p>
              <w:p w14:paraId="7BDA962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 xml:space="preserve">Ford Workers Song </w:t>
                </w:r>
                <w:r w:rsidRPr="00C62336">
                  <w:rPr>
                    <w:rFonts w:cs="Calibri"/>
                    <w:lang w:val="en-US"/>
                  </w:rPr>
                  <w:t>(1978)</w:t>
                </w:r>
              </w:p>
              <w:p w14:paraId="0BC0924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Our Party’</w:t>
                </w:r>
                <w:r w:rsidR="00955B89">
                  <w:rPr>
                    <w:rFonts w:cs="Calibri"/>
                    <w:i/>
                    <w:lang w:val="en-US"/>
                  </w:rPr>
                  <w:t>s First C</w:t>
                </w:r>
                <w:r w:rsidRPr="00955B89">
                  <w:rPr>
                    <w:rFonts w:cs="Calibri"/>
                    <w:i/>
                    <w:lang w:val="en-US"/>
                  </w:rPr>
                  <w:t>ongress</w:t>
                </w:r>
                <w:r w:rsidRPr="00C62336">
                  <w:rPr>
                    <w:rFonts w:cs="Calibri"/>
                    <w:lang w:val="en-US"/>
                  </w:rPr>
                  <w:t xml:space="preserve"> (1978)</w:t>
                </w:r>
              </w:p>
              <w:p w14:paraId="75B82B0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Pakistan</w:t>
                </w:r>
                <w:r w:rsidRPr="00C62336">
                  <w:rPr>
                    <w:rFonts w:cs="Calibri"/>
                    <w:lang w:val="en-US"/>
                  </w:rPr>
                  <w:t>, oboe (1978?)</w:t>
                </w:r>
              </w:p>
              <w:p w14:paraId="3557435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Great Indian People</w:t>
                </w:r>
                <w:r w:rsidRPr="00C62336">
                  <w:rPr>
                    <w:rFonts w:cs="Calibri"/>
                    <w:lang w:val="en-US"/>
                  </w:rPr>
                  <w:t>, solo voice (1979)</w:t>
                </w:r>
              </w:p>
              <w:p w14:paraId="6FC0645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I want my rights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42D6F6E3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Revisionist Somersaults and the Opportunist Opposition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4BCA37CF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Founding of the Party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27CBD5C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Worker’s Song</w:t>
                </w:r>
                <w:r w:rsidRPr="00C62336">
                  <w:rPr>
                    <w:rFonts w:cs="Calibri"/>
                    <w:lang w:val="en-US"/>
                  </w:rPr>
                  <w:t>, violin (1979)</w:t>
                </w:r>
              </w:p>
              <w:p w14:paraId="51D4AAA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We are the Workers of Ontario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66A48CF5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We Sing for the Future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51C0723D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An Opportunist has come back home</w:t>
                </w:r>
                <w:r w:rsidRPr="00C62336">
                  <w:rPr>
                    <w:rFonts w:cs="Calibri"/>
                    <w:lang w:val="en-US"/>
                  </w:rPr>
                  <w:t xml:space="preserve"> (1979)</w:t>
                </w:r>
              </w:p>
              <w:p w14:paraId="5EEB62D4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CYUB Song</w:t>
                </w:r>
                <w:r w:rsidRPr="00C62336">
                  <w:rPr>
                    <w:rFonts w:cs="Calibri"/>
                    <w:lang w:val="en-US"/>
                  </w:rPr>
                  <w:t xml:space="preserve"> (1980)</w:t>
                </w:r>
              </w:p>
              <w:p w14:paraId="073B4299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There is only one lie</w:t>
                </w:r>
                <w:r w:rsidRPr="00C62336">
                  <w:rPr>
                    <w:rFonts w:cs="Calibri"/>
                    <w:lang w:val="en-US"/>
                  </w:rPr>
                  <w:t>, choir and piano (1980)</w:t>
                </w:r>
              </w:p>
              <w:p w14:paraId="0776AA6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We Sing for the Future</w:t>
                </w:r>
                <w:r w:rsidRPr="00C62336">
                  <w:rPr>
                    <w:rFonts w:cs="Calibri"/>
                    <w:lang w:val="en-US"/>
                  </w:rPr>
                  <w:t>, piano (1980)</w:t>
                </w:r>
              </w:p>
              <w:p w14:paraId="6E74A59B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proofErr w:type="spellStart"/>
                <w:r w:rsidRPr="00955B89">
                  <w:rPr>
                    <w:rFonts w:cs="Calibri"/>
                    <w:i/>
                    <w:lang w:val="en-US"/>
                  </w:rPr>
                  <w:t>Boolavogue</w:t>
                </w:r>
                <w:proofErr w:type="spellEnd"/>
                <w:r w:rsidRPr="00C62336">
                  <w:rPr>
                    <w:rFonts w:cs="Calibri"/>
                    <w:lang w:val="en-US"/>
                  </w:rPr>
                  <w:t>, two pianos (1981)</w:t>
                </w:r>
              </w:p>
              <w:p w14:paraId="0C022A3E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The Festival</w:t>
                </w:r>
                <w:r w:rsidRPr="00C62336">
                  <w:rPr>
                    <w:rFonts w:cs="Calibri"/>
                    <w:lang w:val="en-US"/>
                  </w:rPr>
                  <w:t xml:space="preserve"> (1981)</w:t>
                </w:r>
              </w:p>
              <w:p w14:paraId="4A1B349C" w14:textId="77777777" w:rsidR="003142F2" w:rsidRPr="00C62336" w:rsidRDefault="003142F2" w:rsidP="003142F2">
                <w:pPr>
                  <w:rPr>
                    <w:rFonts w:cs="Calibri"/>
                    <w:lang w:val="en-US"/>
                  </w:rPr>
                </w:pPr>
                <w:r w:rsidRPr="00955B89">
                  <w:rPr>
                    <w:rFonts w:cs="Calibri"/>
                    <w:i/>
                    <w:lang w:val="en-US"/>
                  </w:rPr>
                  <w:t>Somebody spilled the beans</w:t>
                </w:r>
                <w:r w:rsidRPr="00C62336">
                  <w:rPr>
                    <w:rFonts w:cs="Calibri"/>
                    <w:lang w:val="en-US"/>
                  </w:rPr>
                  <w:t xml:space="preserve"> (1981)</w:t>
                </w:r>
              </w:p>
              <w:p w14:paraId="10BE2555" w14:textId="77777777" w:rsidR="003142F2" w:rsidRPr="00C62336" w:rsidRDefault="003142F2" w:rsidP="003142F2"/>
              <w:p w14:paraId="69AAED7E" w14:textId="77777777" w:rsidR="003F0D73" w:rsidRDefault="003F0D73" w:rsidP="003142F2"/>
            </w:tc>
          </w:sdtContent>
        </w:sdt>
      </w:tr>
      <w:tr w:rsidR="003235A7" w14:paraId="08C115FC" w14:textId="77777777" w:rsidTr="003235A7">
        <w:tc>
          <w:tcPr>
            <w:tcW w:w="9016" w:type="dxa"/>
          </w:tcPr>
          <w:p w14:paraId="27D3AE9D" w14:textId="77777777" w:rsidR="003235A7" w:rsidRDefault="003235A7" w:rsidP="003142F2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CF15390309E14DB9F83074FE747E86"/>
              </w:placeholder>
            </w:sdtPr>
            <w:sdtContent>
              <w:p w14:paraId="7EDE7B39" w14:textId="77777777" w:rsidR="00F4691B" w:rsidRDefault="00F4691B" w:rsidP="00F4691B"/>
              <w:p w14:paraId="382A30C5" w14:textId="77777777" w:rsidR="00F4691B" w:rsidRDefault="00F4691B" w:rsidP="00F4691B">
                <w:pPr>
                  <w:tabs>
                    <w:tab w:val="left" w:pos="2400"/>
                  </w:tabs>
                </w:pPr>
                <w:sdt>
                  <w:sdtPr>
                    <w:id w:val="230691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Bar87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(Barrett)</w:t>
                    </w:r>
                    <w:r>
                      <w:fldChar w:fldCharType="end"/>
                    </w:r>
                  </w:sdtContent>
                </w:sdt>
              </w:p>
              <w:p w14:paraId="459DC12B" w14:textId="77777777" w:rsidR="00F4691B" w:rsidRDefault="00F4691B" w:rsidP="00F4691B">
                <w:pPr>
                  <w:tabs>
                    <w:tab w:val="left" w:pos="2400"/>
                  </w:tabs>
                </w:pPr>
              </w:p>
              <w:p w14:paraId="50087306" w14:textId="77777777" w:rsidR="00F4691B" w:rsidRDefault="00F4691B" w:rsidP="00F4691B">
                <w:pPr>
                  <w:tabs>
                    <w:tab w:val="left" w:pos="2400"/>
                  </w:tabs>
                </w:pPr>
                <w:sdt>
                  <w:sdtPr>
                    <w:id w:val="-18886439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Den91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(Dennis)</w:t>
                    </w:r>
                    <w:r>
                      <w:fldChar w:fldCharType="end"/>
                    </w:r>
                  </w:sdtContent>
                </w:sdt>
              </w:p>
              <w:p w14:paraId="6F31964D" w14:textId="77777777" w:rsidR="00F4691B" w:rsidRDefault="00F4691B" w:rsidP="00F4691B">
                <w:pPr>
                  <w:tabs>
                    <w:tab w:val="left" w:pos="2400"/>
                  </w:tabs>
                </w:pPr>
              </w:p>
              <w:p w14:paraId="5C60021B" w14:textId="77777777" w:rsidR="00F4691B" w:rsidRDefault="00F4691B" w:rsidP="00F4691B">
                <w:pPr>
                  <w:tabs>
                    <w:tab w:val="left" w:pos="2400"/>
                  </w:tabs>
                </w:pPr>
                <w:sdt>
                  <w:sdtPr>
                    <w:id w:val="-7568996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Tay98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(Taylor)</w:t>
                    </w:r>
                    <w:r>
                      <w:fldChar w:fldCharType="end"/>
                    </w:r>
                  </w:sdtContent>
                </w:sdt>
              </w:p>
              <w:p w14:paraId="6A3DA2A4" w14:textId="77777777" w:rsidR="00F4691B" w:rsidRDefault="00F4691B" w:rsidP="00F4691B">
                <w:pPr>
                  <w:tabs>
                    <w:tab w:val="left" w:pos="2400"/>
                  </w:tabs>
                </w:pPr>
              </w:p>
              <w:p w14:paraId="59956FCD" w14:textId="77777777" w:rsidR="00217A9F" w:rsidRDefault="00217A9F" w:rsidP="00F4691B">
                <w:pPr>
                  <w:tabs>
                    <w:tab w:val="left" w:pos="2400"/>
                  </w:tabs>
                </w:pPr>
                <w:sdt>
                  <w:sdtPr>
                    <w:id w:val="-11260051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Til08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(Tilbury)</w:t>
                    </w:r>
                    <w:r>
                      <w:fldChar w:fldCharType="end"/>
                    </w:r>
                  </w:sdtContent>
                </w:sdt>
              </w:p>
              <w:p w14:paraId="54EEFFD6" w14:textId="77777777" w:rsidR="00217A9F" w:rsidRDefault="00217A9F" w:rsidP="00F4691B">
                <w:pPr>
                  <w:tabs>
                    <w:tab w:val="left" w:pos="2400"/>
                  </w:tabs>
                </w:pPr>
              </w:p>
              <w:p w14:paraId="6FD991F3" w14:textId="77777777" w:rsidR="003235A7" w:rsidRDefault="00217A9F" w:rsidP="00F4691B">
                <w:pPr>
                  <w:tabs>
                    <w:tab w:val="left" w:pos="2400"/>
                  </w:tabs>
                </w:pPr>
                <w:sdt>
                  <w:sdtPr>
                    <w:id w:val="-11194454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Pré06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(Prévost)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72751E04" w14:textId="77777777" w:rsidR="00C27FAB" w:rsidRPr="00F36937" w:rsidRDefault="00C27FAB" w:rsidP="003142F2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9237B" w14:textId="77777777" w:rsidR="00F4691B" w:rsidRDefault="00F4691B" w:rsidP="007A0D55">
      <w:pPr>
        <w:spacing w:after="0" w:line="240" w:lineRule="auto"/>
      </w:pPr>
      <w:r>
        <w:separator/>
      </w:r>
    </w:p>
  </w:endnote>
  <w:endnote w:type="continuationSeparator" w:id="0">
    <w:p w14:paraId="5EA78F8F" w14:textId="77777777" w:rsidR="00F4691B" w:rsidRDefault="00F469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D6582" w14:textId="77777777" w:rsidR="00F4691B" w:rsidRDefault="00F4691B" w:rsidP="007A0D55">
      <w:pPr>
        <w:spacing w:after="0" w:line="240" w:lineRule="auto"/>
      </w:pPr>
      <w:r>
        <w:separator/>
      </w:r>
    </w:p>
  </w:footnote>
  <w:footnote w:type="continuationSeparator" w:id="0">
    <w:p w14:paraId="2A0C33AF" w14:textId="77777777" w:rsidR="00F4691B" w:rsidRDefault="00F469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FDF7C" w14:textId="77777777" w:rsidR="00F4691B" w:rsidRDefault="00F4691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2CD7362" w14:textId="77777777" w:rsidR="00F4691B" w:rsidRDefault="00F469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F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17A9F"/>
    <w:rsid w:val="00225C5A"/>
    <w:rsid w:val="00230B10"/>
    <w:rsid w:val="00234353"/>
    <w:rsid w:val="00244BB0"/>
    <w:rsid w:val="002A0A0D"/>
    <w:rsid w:val="002B0B37"/>
    <w:rsid w:val="0030662D"/>
    <w:rsid w:val="003142F2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5B8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691B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DE4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142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142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F27501F89B6A408B5880E234A72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8471-3C3A-8B47-BC48-B8902755F702}"/>
      </w:docPartPr>
      <w:docPartBody>
        <w:p w:rsidR="00000000" w:rsidRDefault="004E117A">
          <w:pPr>
            <w:pStyle w:val="57F27501F89B6A408B5880E234A7262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6D45147296B640A84F2B5F9234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C51BC-FBA5-AC41-A564-EBDA8DC6E3BD}"/>
      </w:docPartPr>
      <w:docPartBody>
        <w:p w:rsidR="00000000" w:rsidRDefault="004E117A">
          <w:pPr>
            <w:pStyle w:val="776D45147296B640A84F2B5F923496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CDB9FE4F3F5544DA345EC406C380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3524A-DD79-FB46-B966-AC327FF7CC41}"/>
      </w:docPartPr>
      <w:docPartBody>
        <w:p w:rsidR="00000000" w:rsidRDefault="004E117A">
          <w:pPr>
            <w:pStyle w:val="1CDB9FE4F3F5544DA345EC406C38065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37AB1C677576438F0D398D53D94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7301E-5D40-3148-9E9E-95BB5F0CD8CF}"/>
      </w:docPartPr>
      <w:docPartBody>
        <w:p w:rsidR="00000000" w:rsidRDefault="004E117A">
          <w:pPr>
            <w:pStyle w:val="8C37AB1C677576438F0D398D53D949D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3EC0052BA6ED4E9001C45149104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98AFB-58AF-734A-BD89-FF868E67BAA6}"/>
      </w:docPartPr>
      <w:docPartBody>
        <w:p w:rsidR="00000000" w:rsidRDefault="004E117A">
          <w:pPr>
            <w:pStyle w:val="4A3EC0052BA6ED4E9001C4514910410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D789BCFCC4A0B4BB43920BFEDFE0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1E59E-2F99-124B-A579-8F3E4F61F053}"/>
      </w:docPartPr>
      <w:docPartBody>
        <w:p w:rsidR="00000000" w:rsidRDefault="004E117A">
          <w:pPr>
            <w:pStyle w:val="0D789BCFCC4A0B4BB43920BFEDFE06B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2C95656BB2D98428FEBB33A8BE0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8BFA0-9E98-FA44-A615-15D9F27B218A}"/>
      </w:docPartPr>
      <w:docPartBody>
        <w:p w:rsidR="00000000" w:rsidRDefault="004E117A">
          <w:pPr>
            <w:pStyle w:val="72C95656BB2D98428FEBB33A8BE0D08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5B62713184BB4CABD10EA8F3997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368F6-5A09-DD48-958E-289E5608B8EA}"/>
      </w:docPartPr>
      <w:docPartBody>
        <w:p w:rsidR="00000000" w:rsidRDefault="004E117A">
          <w:pPr>
            <w:pStyle w:val="B95B62713184BB4CABD10EA8F399772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1BE2A5AC0F2CA44A356898CA0ED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5D46-AE02-D845-8614-A6E229648A8A}"/>
      </w:docPartPr>
      <w:docPartBody>
        <w:p w:rsidR="00000000" w:rsidRDefault="004E117A">
          <w:pPr>
            <w:pStyle w:val="C1BE2A5AC0F2CA44A356898CA0EDF1D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2177628415471409566944801FEF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D5015-BC4F-6F4A-90AC-C644A067FBDD}"/>
      </w:docPartPr>
      <w:docPartBody>
        <w:p w:rsidR="00000000" w:rsidRDefault="004E117A">
          <w:pPr>
            <w:pStyle w:val="32177628415471409566944801FEF96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CF15390309E14DB9F83074FE747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E20AA-EB5B-1F4E-ACE2-5EB75702AFA4}"/>
      </w:docPartPr>
      <w:docPartBody>
        <w:p w:rsidR="00000000" w:rsidRDefault="004E117A">
          <w:pPr>
            <w:pStyle w:val="57CF15390309E14DB9F83074FE747E8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F27501F89B6A408B5880E234A7262B">
    <w:name w:val="57F27501F89B6A408B5880E234A7262B"/>
  </w:style>
  <w:style w:type="paragraph" w:customStyle="1" w:styleId="776D45147296B640A84F2B5F923496D1">
    <w:name w:val="776D45147296B640A84F2B5F923496D1"/>
  </w:style>
  <w:style w:type="paragraph" w:customStyle="1" w:styleId="1CDB9FE4F3F5544DA345EC406C38065E">
    <w:name w:val="1CDB9FE4F3F5544DA345EC406C38065E"/>
  </w:style>
  <w:style w:type="paragraph" w:customStyle="1" w:styleId="8C37AB1C677576438F0D398D53D949D8">
    <w:name w:val="8C37AB1C677576438F0D398D53D949D8"/>
  </w:style>
  <w:style w:type="paragraph" w:customStyle="1" w:styleId="4A3EC0052BA6ED4E9001C45149104107">
    <w:name w:val="4A3EC0052BA6ED4E9001C45149104107"/>
  </w:style>
  <w:style w:type="paragraph" w:customStyle="1" w:styleId="0D789BCFCC4A0B4BB43920BFEDFE06BD">
    <w:name w:val="0D789BCFCC4A0B4BB43920BFEDFE06BD"/>
  </w:style>
  <w:style w:type="paragraph" w:customStyle="1" w:styleId="72C95656BB2D98428FEBB33A8BE0D08E">
    <w:name w:val="72C95656BB2D98428FEBB33A8BE0D08E"/>
  </w:style>
  <w:style w:type="paragraph" w:customStyle="1" w:styleId="B95B62713184BB4CABD10EA8F3997727">
    <w:name w:val="B95B62713184BB4CABD10EA8F3997727"/>
  </w:style>
  <w:style w:type="paragraph" w:customStyle="1" w:styleId="C1BE2A5AC0F2CA44A356898CA0EDF1D4">
    <w:name w:val="C1BE2A5AC0F2CA44A356898CA0EDF1D4"/>
  </w:style>
  <w:style w:type="paragraph" w:customStyle="1" w:styleId="32177628415471409566944801FEF962">
    <w:name w:val="32177628415471409566944801FEF962"/>
  </w:style>
  <w:style w:type="paragraph" w:customStyle="1" w:styleId="57CF15390309E14DB9F83074FE747E86">
    <w:name w:val="57CF15390309E14DB9F83074FE747E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F27501F89B6A408B5880E234A7262B">
    <w:name w:val="57F27501F89B6A408B5880E234A7262B"/>
  </w:style>
  <w:style w:type="paragraph" w:customStyle="1" w:styleId="776D45147296B640A84F2B5F923496D1">
    <w:name w:val="776D45147296B640A84F2B5F923496D1"/>
  </w:style>
  <w:style w:type="paragraph" w:customStyle="1" w:styleId="1CDB9FE4F3F5544DA345EC406C38065E">
    <w:name w:val="1CDB9FE4F3F5544DA345EC406C38065E"/>
  </w:style>
  <w:style w:type="paragraph" w:customStyle="1" w:styleId="8C37AB1C677576438F0D398D53D949D8">
    <w:name w:val="8C37AB1C677576438F0D398D53D949D8"/>
  </w:style>
  <w:style w:type="paragraph" w:customStyle="1" w:styleId="4A3EC0052BA6ED4E9001C45149104107">
    <w:name w:val="4A3EC0052BA6ED4E9001C45149104107"/>
  </w:style>
  <w:style w:type="paragraph" w:customStyle="1" w:styleId="0D789BCFCC4A0B4BB43920BFEDFE06BD">
    <w:name w:val="0D789BCFCC4A0B4BB43920BFEDFE06BD"/>
  </w:style>
  <w:style w:type="paragraph" w:customStyle="1" w:styleId="72C95656BB2D98428FEBB33A8BE0D08E">
    <w:name w:val="72C95656BB2D98428FEBB33A8BE0D08E"/>
  </w:style>
  <w:style w:type="paragraph" w:customStyle="1" w:styleId="B95B62713184BB4CABD10EA8F3997727">
    <w:name w:val="B95B62713184BB4CABD10EA8F3997727"/>
  </w:style>
  <w:style w:type="paragraph" w:customStyle="1" w:styleId="C1BE2A5AC0F2CA44A356898CA0EDF1D4">
    <w:name w:val="C1BE2A5AC0F2CA44A356898CA0EDF1D4"/>
  </w:style>
  <w:style w:type="paragraph" w:customStyle="1" w:styleId="32177628415471409566944801FEF962">
    <w:name w:val="32177628415471409566944801FEF962"/>
  </w:style>
  <w:style w:type="paragraph" w:customStyle="1" w:styleId="57CF15390309E14DB9F83074FE747E86">
    <w:name w:val="57CF15390309E14DB9F83074FE747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Bar87</b:Tag>
    <b:SourceType>JournalArticle</b:SourceType>
    <b:Guid>{C8CF4086-8298-A94E-8F70-8C08DF714922}</b:Guid>
    <b:Title>Cornelius Cardew</b:Title>
    <b:Year>1987</b:Year>
    <b:Author>
      <b:Author>
        <b:NameList>
          <b:Person>
            <b:Last>Barrett</b:Last>
            <b:First>Richard</b:First>
          </b:Person>
        </b:NameList>
      </b:Author>
      <b:Editor>
        <b:NameList>
          <b:Person>
            <b:Last>Finnissy</b:Last>
            <b:First>Michael</b:First>
          </b:Person>
          <b:Person>
            <b:Last>Wright</b:Last>
            <b:First>Roger</b:First>
          </b:Person>
        </b:NameList>
      </b:Editor>
    </b:Author>
    <b:JournalName>New Music 87</b:JournalName>
    <b:RefOrder>1</b:RefOrder>
  </b:Source>
  <b:Source>
    <b:Tag>Den91</b:Tag>
    <b:SourceType>JournalArticle</b:SourceType>
    <b:Guid>{D3A1456E-F108-6543-AE81-8615208FF103}</b:Guid>
    <b:Author>
      <b:Author>
        <b:NameList>
          <b:Person>
            <b:Last>Dennis</b:Last>
            <b:First>Brian</b:First>
          </b:Person>
        </b:NameList>
      </b:Author>
    </b:Author>
    <b:Title>Cardew’s Treatise (mainly the visual aspects)</b:Title>
    <b:JournalName>Tempo</b:JournalName>
    <b:Year>1991</b:Year>
    <b:Pages>10-16</b:Pages>
    <b:RefOrder>2</b:RefOrder>
  </b:Source>
  <b:Source>
    <b:Tag>Tay98</b:Tag>
    <b:SourceType>JournalArticle</b:SourceType>
    <b:Guid>{8E72028C-CD3A-C94D-B701-5930CD86F64A}</b:Guid>
    <b:Author>
      <b:Author>
        <b:NameList>
          <b:Person>
            <b:Last>Taylor</b:Last>
            <b:First>Timothy</b:First>
          </b:Person>
        </b:NameList>
      </b:Author>
    </b:Author>
    <b:Title>Moving in Decency: The Music and Radical Politics of Cornelius Cardew</b:Title>
    <b:JournalName>Music and Letters</b:JournalName>
    <b:Year>1998</b:Year>
    <b:Volume>LXXIX</b:Volume>
    <b:Issue>4</b:Issue>
    <b:Pages>555-76</b:Pages>
    <b:RefOrder>3</b:RefOrder>
  </b:Source>
  <b:Source>
    <b:Tag>Til08</b:Tag>
    <b:SourceType>Book</b:SourceType>
    <b:Guid>{8F77FD24-6E44-DC42-A600-C5EDCB83623E}</b:Guid>
    <b:Author>
      <b:Author>
        <b:NameList>
          <b:Person>
            <b:Last>Tilbury</b:Last>
            <b:First>John</b:First>
          </b:Person>
        </b:NameList>
      </b:Author>
    </b:Author>
    <b:Title>Cornelius Cardew (1936-1981): A Life Unfinished</b:Title>
    <b:Publisher>Matching Tye</b:Publisher>
    <b:Year>2008</b:Year>
    <b:RefOrder>4</b:RefOrder>
  </b:Source>
  <b:Source>
    <b:Tag>Pré06</b:Tag>
    <b:SourceType>Book</b:SourceType>
    <b:Guid>{76C18D81-7BBB-9243-B2B0-B174CF149ED9}</b:Guid>
    <b:Title>Cornelius Cardew (1936-1981): A Reader</b:Title>
    <b:Publisher>Matching Tye</b:Publisher>
    <b:Year>2006</b:Year>
    <b:Author>
      <b:Editor>
        <b:NameList>
          <b:Person>
            <b:Last>Prévost</b:Last>
            <b:First>Edwin</b:First>
          </b:Person>
        </b:NameList>
      </b:Editor>
    </b:Author>
    <b:RefOrder>5</b:RefOrder>
  </b:Source>
</b:Sources>
</file>

<file path=customXml/itemProps1.xml><?xml version="1.0" encoding="utf-8"?>
<ds:datastoreItem xmlns:ds="http://schemas.openxmlformats.org/officeDocument/2006/customXml" ds:itemID="{715C1A09-FC60-644A-8EA4-679DA144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20</TotalTime>
  <Pages>5</Pages>
  <Words>1527</Words>
  <Characters>8709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2</cp:revision>
  <dcterms:created xsi:type="dcterms:W3CDTF">2015-02-10T19:32:00Z</dcterms:created>
  <dcterms:modified xsi:type="dcterms:W3CDTF">2015-02-10T20:00:00Z</dcterms:modified>
</cp:coreProperties>
</file>