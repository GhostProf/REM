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22B4CA" w14:textId="77777777" w:rsidTr="00922950">
        <w:tc>
          <w:tcPr>
            <w:tcW w:w="491" w:type="dxa"/>
            <w:vMerge w:val="restart"/>
            <w:shd w:val="clear" w:color="auto" w:fill="A6A6A6" w:themeFill="background1" w:themeFillShade="A6"/>
            <w:textDirection w:val="btLr"/>
          </w:tcPr>
          <w:p w14:paraId="744263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495790B24C7D469F238AB6050D1ACF"/>
            </w:placeholder>
            <w:showingPlcHdr/>
            <w:dropDownList>
              <w:listItem w:displayText="Dr." w:value="Dr."/>
              <w:listItem w:displayText="Prof." w:value="Prof."/>
            </w:dropDownList>
          </w:sdtPr>
          <w:sdtEndPr/>
          <w:sdtContent>
            <w:tc>
              <w:tcPr>
                <w:tcW w:w="1259" w:type="dxa"/>
              </w:tcPr>
              <w:p w14:paraId="31FBA5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3B06EC6010974B929AC916F7513894"/>
            </w:placeholder>
            <w:text/>
          </w:sdtPr>
          <w:sdtEndPr/>
          <w:sdtContent>
            <w:tc>
              <w:tcPr>
                <w:tcW w:w="2073" w:type="dxa"/>
              </w:tcPr>
              <w:p w14:paraId="1E058364" w14:textId="19632C00" w:rsidR="00B574C9" w:rsidRDefault="00364113" w:rsidP="00364113">
                <w:r>
                  <w:t>Peter</w:t>
                </w:r>
              </w:p>
            </w:tc>
          </w:sdtContent>
        </w:sdt>
        <w:sdt>
          <w:sdtPr>
            <w:alias w:val="Middle name"/>
            <w:tag w:val="authorMiddleName"/>
            <w:id w:val="-2076034781"/>
            <w:placeholder>
              <w:docPart w:val="9F798A9CB461B5449B6845ABA4739036"/>
            </w:placeholder>
            <w:showingPlcHdr/>
            <w:text/>
          </w:sdtPr>
          <w:sdtEndPr/>
          <w:sdtContent>
            <w:tc>
              <w:tcPr>
                <w:tcW w:w="2551" w:type="dxa"/>
              </w:tcPr>
              <w:p w14:paraId="548E496D" w14:textId="77777777" w:rsidR="00B574C9" w:rsidRDefault="00B574C9" w:rsidP="00922950">
                <w:r>
                  <w:rPr>
                    <w:rStyle w:val="PlaceholderText"/>
                  </w:rPr>
                  <w:t>[Middle name]</w:t>
                </w:r>
              </w:p>
            </w:tc>
          </w:sdtContent>
        </w:sdt>
        <w:sdt>
          <w:sdtPr>
            <w:alias w:val="Last name"/>
            <w:tag w:val="authorLastName"/>
            <w:id w:val="-1088529830"/>
            <w:placeholder>
              <w:docPart w:val="0ADBFAE7044E604BACAF736F9669449A"/>
            </w:placeholder>
            <w:text/>
          </w:sdtPr>
          <w:sdtEndPr/>
          <w:sdtContent>
            <w:tc>
              <w:tcPr>
                <w:tcW w:w="2642" w:type="dxa"/>
              </w:tcPr>
              <w:p w14:paraId="71A3B9FB" w14:textId="4EEF073A" w:rsidR="00B574C9" w:rsidRDefault="00364113" w:rsidP="00364113">
                <w:r>
                  <w:t>Scotto</w:t>
                </w:r>
              </w:p>
            </w:tc>
          </w:sdtContent>
        </w:sdt>
      </w:tr>
      <w:tr w:rsidR="00B574C9" w14:paraId="7511EF70" w14:textId="77777777" w:rsidTr="001A6A06">
        <w:trPr>
          <w:trHeight w:val="986"/>
        </w:trPr>
        <w:tc>
          <w:tcPr>
            <w:tcW w:w="491" w:type="dxa"/>
            <w:vMerge/>
            <w:shd w:val="clear" w:color="auto" w:fill="A6A6A6" w:themeFill="background1" w:themeFillShade="A6"/>
          </w:tcPr>
          <w:p w14:paraId="1B7E84B9" w14:textId="77777777" w:rsidR="00B574C9" w:rsidRPr="001A6A06" w:rsidRDefault="00B574C9" w:rsidP="00CF1542">
            <w:pPr>
              <w:jc w:val="center"/>
              <w:rPr>
                <w:b/>
                <w:color w:val="FFFFFF" w:themeColor="background1"/>
              </w:rPr>
            </w:pPr>
          </w:p>
        </w:tc>
        <w:sdt>
          <w:sdtPr>
            <w:alias w:val="Biography"/>
            <w:tag w:val="authorBiography"/>
            <w:id w:val="938807824"/>
            <w:placeholder>
              <w:docPart w:val="6C175C2A04EE004291E158FA4C0A68C2"/>
            </w:placeholder>
            <w:showingPlcHdr/>
          </w:sdtPr>
          <w:sdtEndPr/>
          <w:sdtContent>
            <w:tc>
              <w:tcPr>
                <w:tcW w:w="8525" w:type="dxa"/>
                <w:gridSpan w:val="4"/>
              </w:tcPr>
              <w:p w14:paraId="5FB670CA" w14:textId="77777777" w:rsidR="00B574C9" w:rsidRDefault="00B574C9" w:rsidP="00922950">
                <w:r>
                  <w:rPr>
                    <w:rStyle w:val="PlaceholderText"/>
                  </w:rPr>
                  <w:t>[Enter your biography]</w:t>
                </w:r>
              </w:p>
            </w:tc>
          </w:sdtContent>
        </w:sdt>
      </w:tr>
      <w:tr w:rsidR="00B574C9" w14:paraId="0B9486E8" w14:textId="77777777" w:rsidTr="001A6A06">
        <w:trPr>
          <w:trHeight w:val="986"/>
        </w:trPr>
        <w:tc>
          <w:tcPr>
            <w:tcW w:w="491" w:type="dxa"/>
            <w:vMerge/>
            <w:shd w:val="clear" w:color="auto" w:fill="A6A6A6" w:themeFill="background1" w:themeFillShade="A6"/>
          </w:tcPr>
          <w:p w14:paraId="4C1B97C5" w14:textId="77777777" w:rsidR="00B574C9" w:rsidRPr="001A6A06" w:rsidRDefault="00B574C9" w:rsidP="00CF1542">
            <w:pPr>
              <w:jc w:val="center"/>
              <w:rPr>
                <w:b/>
                <w:color w:val="FFFFFF" w:themeColor="background1"/>
              </w:rPr>
            </w:pPr>
          </w:p>
        </w:tc>
        <w:sdt>
          <w:sdtPr>
            <w:alias w:val="Affiliation"/>
            <w:tag w:val="affiliation"/>
            <w:id w:val="2012937915"/>
            <w:placeholder>
              <w:docPart w:val="76F4887DC0B9944CA968C22A86AFE40B"/>
            </w:placeholder>
            <w:text/>
          </w:sdtPr>
          <w:sdtEndPr/>
          <w:sdtContent>
            <w:tc>
              <w:tcPr>
                <w:tcW w:w="8525" w:type="dxa"/>
                <w:gridSpan w:val="4"/>
              </w:tcPr>
              <w:p w14:paraId="599A329D" w14:textId="52E87431" w:rsidR="00B574C9" w:rsidRDefault="00364113" w:rsidP="00364113">
                <w:r>
                  <w:t>Mount Holyoke College</w:t>
                </w:r>
              </w:p>
            </w:tc>
          </w:sdtContent>
        </w:sdt>
      </w:tr>
    </w:tbl>
    <w:p w14:paraId="5C082B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66573A" w14:textId="77777777" w:rsidTr="00244BB0">
        <w:tc>
          <w:tcPr>
            <w:tcW w:w="9016" w:type="dxa"/>
            <w:shd w:val="clear" w:color="auto" w:fill="A6A6A6" w:themeFill="background1" w:themeFillShade="A6"/>
            <w:tcMar>
              <w:top w:w="113" w:type="dxa"/>
              <w:bottom w:w="113" w:type="dxa"/>
            </w:tcMar>
          </w:tcPr>
          <w:p w14:paraId="40890A8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F12C56" w14:textId="77777777" w:rsidTr="003F0D73">
        <w:sdt>
          <w:sdtPr>
            <w:rPr>
              <w:b/>
            </w:rPr>
            <w:alias w:val="Article headword"/>
            <w:tag w:val="articleHeadword"/>
            <w:id w:val="-361440020"/>
            <w:placeholder>
              <w:docPart w:val="9EF2008E14B3C64ABEE9FA904C924F8A"/>
            </w:placeholder>
            <w:text/>
          </w:sdtPr>
          <w:sdtEndPr/>
          <w:sdtContent>
            <w:tc>
              <w:tcPr>
                <w:tcW w:w="9016" w:type="dxa"/>
                <w:tcMar>
                  <w:top w:w="113" w:type="dxa"/>
                  <w:bottom w:w="113" w:type="dxa"/>
                </w:tcMar>
              </w:tcPr>
              <w:p w14:paraId="452D3904" w14:textId="77777777" w:rsidR="003F0D73" w:rsidRPr="00FB589A" w:rsidRDefault="00084DB3" w:rsidP="003F0D73">
                <w:pPr>
                  <w:rPr>
                    <w:b/>
                  </w:rPr>
                </w:pPr>
                <w:r>
                  <w:rPr>
                    <w:b/>
                    <w:lang w:val="en-US"/>
                  </w:rPr>
                  <w:t>Kharms</w:t>
                </w:r>
                <w:r w:rsidRPr="00084DB3">
                  <w:rPr>
                    <w:b/>
                    <w:lang w:val="en-US"/>
                  </w:rPr>
                  <w:t xml:space="preserve">, </w:t>
                </w:r>
                <w:proofErr w:type="spellStart"/>
                <w:r w:rsidRPr="00084DB3">
                  <w:rPr>
                    <w:b/>
                    <w:lang w:val="en-US"/>
                  </w:rPr>
                  <w:t>Daniil</w:t>
                </w:r>
                <w:proofErr w:type="spellEnd"/>
                <w:r w:rsidRPr="00084DB3">
                  <w:rPr>
                    <w:b/>
                    <w:lang w:val="en-US"/>
                  </w:rPr>
                  <w:t xml:space="preserve"> </w:t>
                </w:r>
                <w:proofErr w:type="spellStart"/>
                <w:r w:rsidRPr="00084DB3">
                  <w:rPr>
                    <w:b/>
                    <w:lang w:val="en-US"/>
                  </w:rPr>
                  <w:t>Ivanovich</w:t>
                </w:r>
                <w:proofErr w:type="spellEnd"/>
                <w:r w:rsidRPr="00084DB3">
                  <w:rPr>
                    <w:b/>
                    <w:lang w:val="en-US"/>
                  </w:rPr>
                  <w:t xml:space="preserve"> (ХАРМС, ДАНИИЛ ИВАНОВИЧ) (1905-</w:t>
                </w:r>
                <w:r>
                  <w:rPr>
                    <w:b/>
                    <w:lang w:val="en-US"/>
                  </w:rPr>
                  <w:t>19</w:t>
                </w:r>
                <w:r w:rsidRPr="00084DB3">
                  <w:rPr>
                    <w:b/>
                    <w:lang w:val="en-US"/>
                  </w:rPr>
                  <w:t>42)</w:t>
                </w:r>
              </w:p>
            </w:tc>
          </w:sdtContent>
        </w:sdt>
      </w:tr>
      <w:tr w:rsidR="00464699" w14:paraId="69BBE4DB" w14:textId="77777777" w:rsidTr="00115CC4">
        <w:sdt>
          <w:sdtPr>
            <w:alias w:val="Variant headwords"/>
            <w:tag w:val="variantHeadwords"/>
            <w:id w:val="173464402"/>
            <w:placeholder>
              <w:docPart w:val="1B952F2DF3A18F4F84C0441169A8FA13"/>
            </w:placeholder>
            <w:showingPlcHdr/>
          </w:sdtPr>
          <w:sdtEndPr/>
          <w:sdtContent>
            <w:tc>
              <w:tcPr>
                <w:tcW w:w="9016" w:type="dxa"/>
                <w:tcMar>
                  <w:top w:w="113" w:type="dxa"/>
                  <w:bottom w:w="113" w:type="dxa"/>
                </w:tcMar>
              </w:tcPr>
              <w:p w14:paraId="293ECFF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39CEDB" w14:textId="77777777" w:rsidTr="003F0D73">
        <w:sdt>
          <w:sdtPr>
            <w:alias w:val="Abstract"/>
            <w:tag w:val="abstract"/>
            <w:id w:val="-635871867"/>
            <w:placeholder>
              <w:docPart w:val="1586192D373DC3458819C499823688A1"/>
            </w:placeholder>
            <w:showingPlcHdr/>
          </w:sdtPr>
          <w:sdtEndPr/>
          <w:sdtContent>
            <w:tc>
              <w:tcPr>
                <w:tcW w:w="9016" w:type="dxa"/>
                <w:tcMar>
                  <w:top w:w="113" w:type="dxa"/>
                  <w:bottom w:w="113" w:type="dxa"/>
                </w:tcMar>
              </w:tcPr>
              <w:p w14:paraId="6847880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FB39840" w14:textId="77777777" w:rsidTr="003F0D73">
        <w:sdt>
          <w:sdtPr>
            <w:alias w:val="Article text"/>
            <w:tag w:val="articleText"/>
            <w:id w:val="634067588"/>
            <w:placeholder>
              <w:docPart w:val="CFC1009A8797F642BDD734164B99772B"/>
            </w:placeholder>
          </w:sdtPr>
          <w:sdtEndPr/>
          <w:sdtContent>
            <w:tc>
              <w:tcPr>
                <w:tcW w:w="9016" w:type="dxa"/>
                <w:tcMar>
                  <w:top w:w="113" w:type="dxa"/>
                  <w:bottom w:w="113" w:type="dxa"/>
                </w:tcMar>
              </w:tcPr>
              <w:p w14:paraId="13C17364" w14:textId="27C42BEC" w:rsidR="00084DB3" w:rsidRDefault="00084DB3" w:rsidP="00084DB3">
                <w:r w:rsidRPr="00084DB3">
                  <w:t xml:space="preserve">Co-founder </w:t>
                </w:r>
                <w:r w:rsidR="00115CC4">
                  <w:t xml:space="preserve">(with </w:t>
                </w:r>
                <w:proofErr w:type="spellStart"/>
                <w:r w:rsidR="00115CC4">
                  <w:t>Aleksandr</w:t>
                </w:r>
                <w:proofErr w:type="spellEnd"/>
                <w:r w:rsidR="00115CC4">
                  <w:t xml:space="preserve"> </w:t>
                </w:r>
                <w:proofErr w:type="spellStart"/>
                <w:r w:rsidR="00115CC4">
                  <w:t>Vvedensky</w:t>
                </w:r>
                <w:proofErr w:type="spellEnd"/>
                <w:r w:rsidRPr="00084DB3">
                  <w:t xml:space="preserve">) of the short-lived </w:t>
                </w:r>
                <w:proofErr w:type="spellStart"/>
                <w:r w:rsidRPr="00084DB3">
                  <w:t>Obedinenie</w:t>
                </w:r>
                <w:proofErr w:type="spellEnd"/>
                <w:r w:rsidRPr="00084DB3">
                  <w:t xml:space="preserve"> </w:t>
                </w:r>
                <w:proofErr w:type="spellStart"/>
                <w:r w:rsidRPr="00084DB3">
                  <w:t>real'nogo</w:t>
                </w:r>
                <w:proofErr w:type="spellEnd"/>
                <w:r w:rsidRPr="00084DB3">
                  <w:t xml:space="preserve"> </w:t>
                </w:r>
                <w:proofErr w:type="spellStart"/>
                <w:r w:rsidRPr="00084DB3">
                  <w:t>iskussta</w:t>
                </w:r>
                <w:proofErr w:type="spellEnd"/>
                <w:r w:rsidR="002F3813">
                  <w:t>,</w:t>
                </w:r>
                <w:r w:rsidRPr="00084DB3">
                  <w:t xml:space="preserve"> or OBERIU (The Association for Real Art), Kharms was one of the leading figures of the Leningrad poetic avant-garde in the late 1920s and 1930s. Bes</w:t>
                </w:r>
                <w:r w:rsidR="002C006C">
                  <w:t xml:space="preserve">t known as the author of darkly </w:t>
                </w:r>
                <w:r w:rsidRPr="00084DB3">
                  <w:t>comic, absurd, and often violent prose miniatures, Kharms was unable to publ</w:t>
                </w:r>
                <w:r w:rsidR="002C006C">
                  <w:t>ish either his poetry or prose ‘for adults’</w:t>
                </w:r>
                <w:r w:rsidRPr="00084DB3">
                  <w:t xml:space="preserve"> during his lifetime, and survived by writing brilliantly inventive children’s verse beloved by several generations of Russian speakers. Both his poetry of the 1920s and his prose of the 1930s eschew logic and revel in nonsense on the premise that language </w:t>
                </w:r>
                <w:r w:rsidR="002F3813">
                  <w:t>is</w:t>
                </w:r>
                <w:r w:rsidRPr="00084DB3">
                  <w:t xml:space="preserve"> otherwise unable to convey the nature </w:t>
                </w:r>
                <w:r w:rsidR="002C006C">
                  <w:t xml:space="preserve">of the real. </w:t>
                </w:r>
                <w:r w:rsidRPr="00084DB3">
                  <w:t>The unmotivated and existential violence that shadows the comic surfaces of his prose has been read as a reflection of the pervasive violence of Stalinist Russia. Arrested in 1931 and again in 1941, he died in an NKVD psychiatric prison hospital in 1942, probably from starvation. Following his arrest, his manuscripts were, miraculously, recovered and kept safe by friends to await the 1970s, when the process of returning his w</w:t>
                </w:r>
                <w:r w:rsidR="002F3813">
                  <w:t>ork to Russian literature began</w:t>
                </w:r>
                <w:r w:rsidRPr="00084DB3">
                  <w:t xml:space="preserve">. </w:t>
                </w:r>
              </w:p>
              <w:p w14:paraId="0DDD0C04" w14:textId="77777777" w:rsidR="00115CC4" w:rsidRDefault="00115CC4" w:rsidP="00084DB3"/>
              <w:p w14:paraId="3444884D" w14:textId="77777777" w:rsidR="002C006C" w:rsidRDefault="002C006C" w:rsidP="002C006C">
                <w:pPr>
                  <w:keepNext/>
                </w:pPr>
                <w:r>
                  <w:t xml:space="preserve">File: </w:t>
                </w:r>
                <w:r w:rsidRPr="002C006C">
                  <w:t xml:space="preserve">Kharms, </w:t>
                </w:r>
                <w:proofErr w:type="spellStart"/>
                <w:r w:rsidRPr="002C006C">
                  <w:t>Daniil</w:t>
                </w:r>
                <w:proofErr w:type="spellEnd"/>
                <w:r w:rsidRPr="002C006C">
                  <w:t xml:space="preserve"> Ivanovich.jpg</w:t>
                </w:r>
              </w:p>
              <w:p w14:paraId="7F746FE8" w14:textId="1CEF7577" w:rsidR="00084DB3" w:rsidRDefault="002C006C" w:rsidP="002C006C">
                <w:pPr>
                  <w:pStyle w:val="Caption"/>
                </w:pPr>
                <w:r>
                  <w:t xml:space="preserve">Figure </w:t>
                </w:r>
                <w:r w:rsidR="00322890">
                  <w:fldChar w:fldCharType="begin"/>
                </w:r>
                <w:r w:rsidR="00322890">
                  <w:instrText xml:space="preserve"> SEQ Figure \* ARABIC </w:instrText>
                </w:r>
                <w:r w:rsidR="00322890">
                  <w:fldChar w:fldCharType="separate"/>
                </w:r>
                <w:r>
                  <w:rPr>
                    <w:noProof/>
                  </w:rPr>
                  <w:t>1</w:t>
                </w:r>
                <w:r w:rsidR="00322890">
                  <w:rPr>
                    <w:noProof/>
                  </w:rPr>
                  <w:fldChar w:fldCharType="end"/>
                </w:r>
                <w:r>
                  <w:t>: Source URL for the image: https://ru.wikipedia.org/wiki/</w:t>
                </w:r>
                <w:r w:rsidRPr="00561A34">
                  <w:rPr>
                    <w:rFonts w:ascii="Times New Roman" w:hAnsi="Times New Roman"/>
                  </w:rPr>
                  <w:t>Хармс,_Даниил_Иванович</w:t>
                </w:r>
              </w:p>
              <w:p w14:paraId="2CDAB4EC" w14:textId="2A2D2773" w:rsidR="00084F01" w:rsidRPr="0069103E" w:rsidRDefault="00084DB3" w:rsidP="0069103E">
                <w:pPr>
                  <w:pStyle w:val="Heading1"/>
                  <w:outlineLvl w:val="0"/>
                  <w:rPr>
                    <w:lang w:val="ru-RU"/>
                  </w:rPr>
                </w:pPr>
                <w:proofErr w:type="spellStart"/>
                <w:r>
                  <w:rPr>
                    <w:lang w:val="ru-RU"/>
                  </w:rPr>
                  <w:t>List</w:t>
                </w:r>
                <w:proofErr w:type="spellEnd"/>
                <w:r>
                  <w:rPr>
                    <w:lang w:val="ru-RU"/>
                  </w:rPr>
                  <w:t xml:space="preserve"> </w:t>
                </w:r>
                <w:proofErr w:type="spellStart"/>
                <w:r>
                  <w:rPr>
                    <w:lang w:val="ru-RU"/>
                  </w:rPr>
                  <w:t>of</w:t>
                </w:r>
                <w:proofErr w:type="spellEnd"/>
                <w:r>
                  <w:rPr>
                    <w:lang w:val="ru-RU"/>
                  </w:rPr>
                  <w:t xml:space="preserve"> </w:t>
                </w:r>
                <w:proofErr w:type="spellStart"/>
                <w:r w:rsidRPr="00A631C3">
                  <w:rPr>
                    <w:lang w:val="ru-RU"/>
                  </w:rPr>
                  <w:t>Works</w:t>
                </w:r>
                <w:proofErr w:type="spellEnd"/>
                <w:r>
                  <w:rPr>
                    <w:lang w:val="ru-RU"/>
                  </w:rPr>
                  <w:t>:</w:t>
                </w:r>
              </w:p>
              <w:p w14:paraId="6C5FDCD3" w14:textId="4C40191A" w:rsidR="00084DB3" w:rsidRPr="00B4266A" w:rsidRDefault="00084DB3" w:rsidP="00084F01">
                <w:proofErr w:type="spellStart"/>
                <w:r>
                  <w:rPr>
                    <w:i/>
                  </w:rPr>
                  <w:t>Dnei</w:t>
                </w:r>
                <w:proofErr w:type="spellEnd"/>
                <w:r>
                  <w:rPr>
                    <w:i/>
                  </w:rPr>
                  <w:t xml:space="preserve"> </w:t>
                </w:r>
                <w:proofErr w:type="spellStart"/>
                <w:r>
                  <w:rPr>
                    <w:i/>
                  </w:rPr>
                  <w:t>katybr</w:t>
                </w:r>
                <w:proofErr w:type="spellEnd"/>
                <w:r>
                  <w:rPr>
                    <w:i/>
                  </w:rPr>
                  <w:t xml:space="preserve">: </w:t>
                </w:r>
                <w:proofErr w:type="spellStart"/>
                <w:r>
                  <w:rPr>
                    <w:i/>
                  </w:rPr>
                  <w:t>Izbrannye</w:t>
                </w:r>
                <w:proofErr w:type="spellEnd"/>
                <w:r>
                  <w:rPr>
                    <w:i/>
                  </w:rPr>
                  <w:t xml:space="preserve"> </w:t>
                </w:r>
                <w:proofErr w:type="spellStart"/>
                <w:r>
                  <w:rPr>
                    <w:i/>
                  </w:rPr>
                  <w:t>stikhotvoreniia</w:t>
                </w:r>
                <w:proofErr w:type="spellEnd"/>
                <w:r>
                  <w:rPr>
                    <w:i/>
                  </w:rPr>
                  <w:t xml:space="preserve">, </w:t>
                </w:r>
                <w:proofErr w:type="spellStart"/>
                <w:r>
                  <w:rPr>
                    <w:i/>
                  </w:rPr>
                  <w:t>poemy</w:t>
                </w:r>
                <w:proofErr w:type="spellEnd"/>
                <w:r>
                  <w:rPr>
                    <w:i/>
                  </w:rPr>
                  <w:t xml:space="preserve">, </w:t>
                </w:r>
                <w:proofErr w:type="spellStart"/>
                <w:r>
                  <w:rPr>
                    <w:i/>
                  </w:rPr>
                  <w:t>dramaticheskie</w:t>
                </w:r>
                <w:proofErr w:type="spellEnd"/>
                <w:r>
                  <w:rPr>
                    <w:i/>
                  </w:rPr>
                  <w:t xml:space="preserve"> </w:t>
                </w:r>
                <w:proofErr w:type="spellStart"/>
                <w:r>
                  <w:rPr>
                    <w:i/>
                  </w:rPr>
                  <w:t>proizvedeniia</w:t>
                </w:r>
                <w:proofErr w:type="spellEnd"/>
                <w:r>
                  <w:rPr>
                    <w:i/>
                  </w:rPr>
                  <w:t xml:space="preserve">. </w:t>
                </w:r>
                <w:r w:rsidR="00084F01">
                  <w:t xml:space="preserve">Ed. </w:t>
                </w:r>
                <w:r w:rsidR="00084F01" w:rsidRPr="0069103E">
                  <w:t>Mikhail</w:t>
                </w:r>
                <w:r w:rsidRPr="0069103E">
                  <w:t xml:space="preserve"> </w:t>
                </w:r>
                <w:proofErr w:type="spellStart"/>
                <w:r w:rsidRPr="0069103E">
                  <w:t>Meilakh</w:t>
                </w:r>
                <w:proofErr w:type="spellEnd"/>
                <w:r>
                  <w:t xml:space="preserve">. Moscow-Cayenne: </w:t>
                </w:r>
                <w:proofErr w:type="spellStart"/>
                <w:r>
                  <w:t>Hylea</w:t>
                </w:r>
                <w:proofErr w:type="spellEnd"/>
                <w:r>
                  <w:t>, 1999.</w:t>
                </w:r>
                <w:r w:rsidR="00084F01">
                  <w:t xml:space="preserve"> Print.</w:t>
                </w:r>
              </w:p>
              <w:p w14:paraId="34A76AB6" w14:textId="77777777" w:rsidR="00084DB3" w:rsidRDefault="00084DB3" w:rsidP="00084DB3">
                <w:pPr>
                  <w:rPr>
                    <w:i/>
                  </w:rPr>
                </w:pPr>
              </w:p>
              <w:p w14:paraId="15B59CDD" w14:textId="62F9662C" w:rsidR="00084DB3" w:rsidRPr="001D44D7" w:rsidRDefault="00084DB3" w:rsidP="00084DB3">
                <w:proofErr w:type="spellStart"/>
                <w:r>
                  <w:rPr>
                    <w:i/>
                  </w:rPr>
                  <w:t>Polet</w:t>
                </w:r>
                <w:proofErr w:type="spellEnd"/>
                <w:r>
                  <w:rPr>
                    <w:i/>
                  </w:rPr>
                  <w:t xml:space="preserve"> v </w:t>
                </w:r>
                <w:proofErr w:type="spellStart"/>
                <w:r>
                  <w:rPr>
                    <w:i/>
                  </w:rPr>
                  <w:t>nebesa</w:t>
                </w:r>
                <w:proofErr w:type="spellEnd"/>
                <w:r>
                  <w:rPr>
                    <w:i/>
                  </w:rPr>
                  <w:t xml:space="preserve">. </w:t>
                </w:r>
                <w:r w:rsidR="00CA39B4">
                  <w:t xml:space="preserve">Ed. </w:t>
                </w:r>
                <w:proofErr w:type="spellStart"/>
                <w:r w:rsidR="00CA39B4" w:rsidRPr="00CA39B4">
                  <w:t>Anatolij</w:t>
                </w:r>
                <w:proofErr w:type="spellEnd"/>
                <w:r w:rsidR="00CA39B4" w:rsidRPr="00CA39B4">
                  <w:t xml:space="preserve"> </w:t>
                </w:r>
                <w:proofErr w:type="spellStart"/>
                <w:r w:rsidR="00CA39B4" w:rsidRPr="00CA39B4">
                  <w:t>Anatol’evic</w:t>
                </w:r>
                <w:proofErr w:type="spellEnd"/>
                <w:r w:rsidR="00CA39B4" w:rsidRPr="00CA39B4">
                  <w:t xml:space="preserve"> </w:t>
                </w:r>
                <w:proofErr w:type="spellStart"/>
                <w:r w:rsidR="00CA39B4" w:rsidRPr="00CA39B4">
                  <w:t>Aleksandrov</w:t>
                </w:r>
                <w:proofErr w:type="spellEnd"/>
                <w:r w:rsidR="00CA39B4">
                  <w:t>.</w:t>
                </w:r>
                <w:r>
                  <w:t xml:space="preserve"> Leningrad: </w:t>
                </w:r>
                <w:proofErr w:type="spellStart"/>
                <w:r>
                  <w:t>Sovetskii</w:t>
                </w:r>
                <w:proofErr w:type="spellEnd"/>
                <w:r>
                  <w:t xml:space="preserve"> </w:t>
                </w:r>
                <w:proofErr w:type="spellStart"/>
                <w:r>
                  <w:t>pisatel</w:t>
                </w:r>
                <w:proofErr w:type="spellEnd"/>
                <w:r w:rsidR="00CA39B4">
                  <w:t>,’</w:t>
                </w:r>
                <w:r>
                  <w:t xml:space="preserve"> 1988.</w:t>
                </w:r>
                <w:r w:rsidR="00CA39B4">
                  <w:t xml:space="preserve"> Print.</w:t>
                </w:r>
              </w:p>
              <w:p w14:paraId="734F8E78" w14:textId="77777777" w:rsidR="00084DB3" w:rsidRDefault="00084DB3" w:rsidP="00084DB3">
                <w:pPr>
                  <w:rPr>
                    <w:i/>
                    <w:lang w:val="ru-RU"/>
                  </w:rPr>
                </w:pPr>
              </w:p>
              <w:p w14:paraId="4E1976AC" w14:textId="423DE550" w:rsidR="00084DB3" w:rsidRPr="00BA5807" w:rsidRDefault="00084DB3" w:rsidP="00084DB3">
                <w:proofErr w:type="spellStart"/>
                <w:r>
                  <w:rPr>
                    <w:i/>
                    <w:lang w:val="ru-RU"/>
                  </w:rPr>
                  <w:t>Polnoe</w:t>
                </w:r>
                <w:proofErr w:type="spellEnd"/>
                <w:r>
                  <w:rPr>
                    <w:i/>
                    <w:lang w:val="ru-RU"/>
                  </w:rPr>
                  <w:t xml:space="preserve"> </w:t>
                </w:r>
                <w:proofErr w:type="spellStart"/>
                <w:r>
                  <w:rPr>
                    <w:i/>
                    <w:lang w:val="ru-RU"/>
                  </w:rPr>
                  <w:t>sobranie</w:t>
                </w:r>
                <w:proofErr w:type="spellEnd"/>
                <w:r>
                  <w:rPr>
                    <w:i/>
                    <w:lang w:val="ru-RU"/>
                  </w:rPr>
                  <w:t xml:space="preserve"> </w:t>
                </w:r>
                <w:proofErr w:type="spellStart"/>
                <w:r>
                  <w:rPr>
                    <w:i/>
                    <w:lang w:val="ru-RU"/>
                  </w:rPr>
                  <w:t>sochinenii</w:t>
                </w:r>
                <w:proofErr w:type="spellEnd"/>
                <w:r w:rsidRPr="00467162">
                  <w:rPr>
                    <w:lang w:val="ru-RU"/>
                  </w:rPr>
                  <w:t>.</w:t>
                </w:r>
                <w:r>
                  <w:t xml:space="preserve"> Ed. V.</w:t>
                </w:r>
                <w:r w:rsidR="00E2127D">
                  <w:t xml:space="preserve"> </w:t>
                </w:r>
                <w:proofErr w:type="spellStart"/>
                <w:r>
                  <w:t>Sazhin</w:t>
                </w:r>
                <w:proofErr w:type="spellEnd"/>
                <w:r>
                  <w:t xml:space="preserve">. Saint Petersburg: </w:t>
                </w:r>
                <w:proofErr w:type="spellStart"/>
                <w:r>
                  <w:t>Akademicheskii</w:t>
                </w:r>
                <w:proofErr w:type="spellEnd"/>
                <w:r>
                  <w:t xml:space="preserve"> </w:t>
                </w:r>
                <w:proofErr w:type="spellStart"/>
                <w:r>
                  <w:t>proekt</w:t>
                </w:r>
                <w:proofErr w:type="spellEnd"/>
                <w:r>
                  <w:t>, 1997-2002.</w:t>
                </w:r>
                <w:r w:rsidR="00CA39B4">
                  <w:t xml:space="preserve"> Print.</w:t>
                </w:r>
              </w:p>
              <w:p w14:paraId="41EA7FAC" w14:textId="77777777" w:rsidR="00084DB3" w:rsidRDefault="00084DB3" w:rsidP="00084DB3">
                <w:pPr>
                  <w:rPr>
                    <w:i/>
                  </w:rPr>
                </w:pPr>
              </w:p>
              <w:p w14:paraId="5C30C57F" w14:textId="200711D5" w:rsidR="00084DB3" w:rsidRDefault="00BF0B60" w:rsidP="00084DB3">
                <w:r>
                  <w:t>‘</w:t>
                </w:r>
                <w:proofErr w:type="spellStart"/>
                <w:r w:rsidR="00084DB3" w:rsidRPr="00CA39B4">
                  <w:rPr>
                    <w:i/>
                  </w:rPr>
                  <w:t>Sborish</w:t>
                </w:r>
                <w:r w:rsidR="00CA39B4" w:rsidRPr="00CA39B4">
                  <w:rPr>
                    <w:i/>
                  </w:rPr>
                  <w:t>che</w:t>
                </w:r>
                <w:proofErr w:type="spellEnd"/>
                <w:r w:rsidR="00CA39B4" w:rsidRPr="00CA39B4">
                  <w:rPr>
                    <w:i/>
                  </w:rPr>
                  <w:t xml:space="preserve"> </w:t>
                </w:r>
                <w:proofErr w:type="spellStart"/>
                <w:r w:rsidR="00CA39B4" w:rsidRPr="00CA39B4">
                  <w:rPr>
                    <w:i/>
                  </w:rPr>
                  <w:t>druzej</w:t>
                </w:r>
                <w:proofErr w:type="spellEnd"/>
                <w:r w:rsidR="00CA39B4" w:rsidRPr="00CA39B4">
                  <w:rPr>
                    <w:i/>
                  </w:rPr>
                  <w:t xml:space="preserve"> </w:t>
                </w:r>
                <w:proofErr w:type="spellStart"/>
                <w:r w:rsidR="00CA39B4" w:rsidRPr="00CA39B4">
                  <w:rPr>
                    <w:i/>
                  </w:rPr>
                  <w:t>ostavlennykh</w:t>
                </w:r>
                <w:proofErr w:type="spellEnd"/>
                <w:r w:rsidR="00CA39B4" w:rsidRPr="00CA39B4">
                  <w:rPr>
                    <w:i/>
                  </w:rPr>
                  <w:t xml:space="preserve"> </w:t>
                </w:r>
                <w:proofErr w:type="spellStart"/>
                <w:r w:rsidR="00CA39B4" w:rsidRPr="00CA39B4">
                  <w:rPr>
                    <w:i/>
                  </w:rPr>
                  <w:t>sud'boi</w:t>
                </w:r>
                <w:proofErr w:type="spellEnd"/>
                <w:r w:rsidR="00CA39B4">
                  <w:rPr>
                    <w:i/>
                  </w:rPr>
                  <w:t>.</w:t>
                </w:r>
                <w:r>
                  <w:t>’</w:t>
                </w:r>
                <w:r w:rsidR="00084DB3">
                  <w:rPr>
                    <w:i/>
                    <w:lang w:val="ru-RU"/>
                  </w:rPr>
                  <w:t xml:space="preserve"> A. V. </w:t>
                </w:r>
                <w:proofErr w:type="spellStart"/>
                <w:r w:rsidR="00084DB3">
                  <w:rPr>
                    <w:i/>
                    <w:lang w:val="ru-RU"/>
                  </w:rPr>
                  <w:t>Vvedenskii</w:t>
                </w:r>
                <w:proofErr w:type="spellEnd"/>
                <w:r w:rsidR="00084DB3">
                  <w:rPr>
                    <w:i/>
                    <w:lang w:val="ru-RU"/>
                  </w:rPr>
                  <w:t xml:space="preserve">, L. </w:t>
                </w:r>
                <w:proofErr w:type="spellStart"/>
                <w:r w:rsidR="00084DB3">
                  <w:rPr>
                    <w:i/>
                    <w:lang w:val="ru-RU"/>
                  </w:rPr>
                  <w:t>Lipavskii</w:t>
                </w:r>
                <w:proofErr w:type="spellEnd"/>
                <w:r w:rsidR="00084DB3">
                  <w:rPr>
                    <w:i/>
                    <w:lang w:val="ru-RU"/>
                  </w:rPr>
                  <w:t xml:space="preserve">, </w:t>
                </w:r>
                <w:proofErr w:type="spellStart"/>
                <w:r w:rsidR="00084DB3">
                  <w:rPr>
                    <w:i/>
                    <w:lang w:val="ru-RU"/>
                  </w:rPr>
                  <w:t>Ia</w:t>
                </w:r>
                <w:proofErr w:type="spellEnd"/>
                <w:r w:rsidR="00084DB3">
                  <w:rPr>
                    <w:i/>
                    <w:lang w:val="ru-RU"/>
                  </w:rPr>
                  <w:t xml:space="preserve">. </w:t>
                </w:r>
                <w:proofErr w:type="spellStart"/>
                <w:r w:rsidR="00084DB3">
                  <w:rPr>
                    <w:i/>
                    <w:lang w:val="ru-RU"/>
                  </w:rPr>
                  <w:t>Dr</w:t>
                </w:r>
                <w:r w:rsidR="00CA39B4">
                  <w:rPr>
                    <w:i/>
                    <w:lang w:val="ru-RU"/>
                  </w:rPr>
                  <w:t>uskin</w:t>
                </w:r>
                <w:proofErr w:type="spellEnd"/>
                <w:r w:rsidR="00CA39B4">
                  <w:rPr>
                    <w:i/>
                    <w:lang w:val="ru-RU"/>
                  </w:rPr>
                  <w:t xml:space="preserve">, D. Kharms, N. </w:t>
                </w:r>
                <w:proofErr w:type="spellStart"/>
                <w:r w:rsidR="00CA39B4">
                  <w:rPr>
                    <w:i/>
                    <w:lang w:val="ru-RU"/>
                  </w:rPr>
                  <w:t>Oleinikov</w:t>
                </w:r>
                <w:proofErr w:type="spellEnd"/>
                <w:r w:rsidR="00CA39B4">
                  <w:rPr>
                    <w:i/>
                    <w:lang w:val="ru-RU"/>
                  </w:rPr>
                  <w:t xml:space="preserve">: </w:t>
                </w:r>
                <w:proofErr w:type="spellStart"/>
                <w:r w:rsidR="00CA39B4">
                  <w:rPr>
                    <w:i/>
                    <w:lang w:val="ru-RU"/>
                  </w:rPr>
                  <w:t>C</w:t>
                </w:r>
                <w:r w:rsidR="00084DB3">
                  <w:rPr>
                    <w:i/>
                    <w:lang w:val="ru-RU"/>
                  </w:rPr>
                  <w:t>hinari</w:t>
                </w:r>
                <w:proofErr w:type="spellEnd"/>
                <w:r w:rsidR="00084DB3">
                  <w:rPr>
                    <w:i/>
                    <w:lang w:val="ru-RU"/>
                  </w:rPr>
                  <w:t xml:space="preserve"> v </w:t>
                </w:r>
                <w:proofErr w:type="spellStart"/>
                <w:r w:rsidR="00084DB3">
                  <w:rPr>
                    <w:i/>
                    <w:lang w:val="ru-RU"/>
                  </w:rPr>
                  <w:t>tekstakh</w:t>
                </w:r>
                <w:proofErr w:type="spellEnd"/>
                <w:r w:rsidR="00084DB3">
                  <w:rPr>
                    <w:i/>
                    <w:lang w:val="ru-RU"/>
                  </w:rPr>
                  <w:t xml:space="preserve">, </w:t>
                </w:r>
                <w:proofErr w:type="spellStart"/>
                <w:r w:rsidR="00084DB3">
                  <w:rPr>
                    <w:i/>
                    <w:lang w:val="ru-RU"/>
                  </w:rPr>
                  <w:t>dokumentakh</w:t>
                </w:r>
                <w:proofErr w:type="spellEnd"/>
                <w:r w:rsidR="00084DB3">
                  <w:rPr>
                    <w:i/>
                    <w:lang w:val="ru-RU"/>
                  </w:rPr>
                  <w:t xml:space="preserve"> i </w:t>
                </w:r>
                <w:proofErr w:type="spellStart"/>
                <w:r w:rsidR="00084DB3">
                  <w:rPr>
                    <w:i/>
                    <w:lang w:val="ru-RU"/>
                  </w:rPr>
                  <w:t>issledovaniiakh</w:t>
                </w:r>
                <w:proofErr w:type="spellEnd"/>
                <w:r w:rsidR="00084DB3" w:rsidRPr="006D6B98">
                  <w:rPr>
                    <w:lang w:val="ru-RU"/>
                  </w:rPr>
                  <w:t xml:space="preserve">. </w:t>
                </w:r>
                <w:proofErr w:type="spellStart"/>
                <w:r w:rsidR="00084DB3">
                  <w:rPr>
                    <w:lang w:val="ru-RU"/>
                  </w:rPr>
                  <w:t>Eds</w:t>
                </w:r>
                <w:proofErr w:type="spellEnd"/>
                <w:r w:rsidR="00084DB3">
                  <w:rPr>
                    <w:lang w:val="ru-RU"/>
                  </w:rPr>
                  <w:t xml:space="preserve">. V. </w:t>
                </w:r>
                <w:proofErr w:type="spellStart"/>
                <w:r w:rsidR="00084DB3">
                  <w:rPr>
                    <w:lang w:val="ru-RU"/>
                  </w:rPr>
                  <w:t>Sazhin</w:t>
                </w:r>
                <w:proofErr w:type="spellEnd"/>
                <w:r w:rsidR="00084DB3">
                  <w:rPr>
                    <w:lang w:val="ru-RU"/>
                  </w:rPr>
                  <w:t xml:space="preserve">, A. </w:t>
                </w:r>
                <w:proofErr w:type="spellStart"/>
                <w:r w:rsidR="00084DB3">
                  <w:rPr>
                    <w:lang w:val="ru-RU"/>
                  </w:rPr>
                  <w:t>Dmitrenko</w:t>
                </w:r>
                <w:proofErr w:type="spellEnd"/>
                <w:r w:rsidR="00E2127D">
                  <w:rPr>
                    <w:lang w:val="ru-RU"/>
                  </w:rPr>
                  <w:t>,</w:t>
                </w:r>
                <w:r w:rsidR="00084DB3">
                  <w:rPr>
                    <w:lang w:val="ru-RU"/>
                  </w:rPr>
                  <w:t xml:space="preserve"> </w:t>
                </w:r>
                <w:proofErr w:type="spellStart"/>
                <w:r w:rsidR="00084DB3">
                  <w:rPr>
                    <w:lang w:val="ru-RU"/>
                  </w:rPr>
                  <w:t>et</w:t>
                </w:r>
                <w:proofErr w:type="spellEnd"/>
                <w:r w:rsidR="00084DB3">
                  <w:rPr>
                    <w:lang w:val="ru-RU"/>
                  </w:rPr>
                  <w:t xml:space="preserve"> </w:t>
                </w:r>
                <w:proofErr w:type="spellStart"/>
                <w:r w:rsidR="00084DB3">
                  <w:rPr>
                    <w:lang w:val="ru-RU"/>
                  </w:rPr>
                  <w:t>al</w:t>
                </w:r>
                <w:proofErr w:type="spellEnd"/>
                <w:r w:rsidR="00084DB3">
                  <w:rPr>
                    <w:lang w:val="ru-RU"/>
                  </w:rPr>
                  <w:t xml:space="preserve">. </w:t>
                </w:r>
                <w:r w:rsidR="00084DB3" w:rsidRPr="006D6B98">
                  <w:rPr>
                    <w:lang w:val="ru-RU"/>
                  </w:rPr>
                  <w:t xml:space="preserve">2 </w:t>
                </w:r>
                <w:proofErr w:type="spellStart"/>
                <w:r w:rsidR="00084DB3" w:rsidRPr="006D6B98">
                  <w:rPr>
                    <w:lang w:val="ru-RU"/>
                  </w:rPr>
                  <w:t>vols</w:t>
                </w:r>
                <w:proofErr w:type="spellEnd"/>
                <w:r w:rsidR="00084DB3" w:rsidRPr="006D6B98">
                  <w:rPr>
                    <w:lang w:val="ru-RU"/>
                  </w:rPr>
                  <w:t xml:space="preserve">. </w:t>
                </w:r>
                <w:proofErr w:type="spellStart"/>
                <w:r w:rsidR="00084DB3" w:rsidRPr="006D6B98">
                  <w:rPr>
                    <w:lang w:val="ru-RU"/>
                  </w:rPr>
                  <w:t>Moscow</w:t>
                </w:r>
                <w:proofErr w:type="spellEnd"/>
                <w:r w:rsidR="00084DB3" w:rsidRPr="006D6B98">
                  <w:rPr>
                    <w:lang w:val="ru-RU"/>
                  </w:rPr>
                  <w:t xml:space="preserve">: </w:t>
                </w:r>
                <w:proofErr w:type="spellStart"/>
                <w:r w:rsidR="00084DB3" w:rsidRPr="006D6B98">
                  <w:rPr>
                    <w:lang w:val="ru-RU"/>
                  </w:rPr>
                  <w:t>Ladomir</w:t>
                </w:r>
                <w:proofErr w:type="spellEnd"/>
                <w:r w:rsidR="00084DB3" w:rsidRPr="006D6B98">
                  <w:rPr>
                    <w:lang w:val="ru-RU"/>
                  </w:rPr>
                  <w:t>, 1998.</w:t>
                </w:r>
                <w:r w:rsidR="00E2127D">
                  <w:rPr>
                    <w:lang w:val="ru-RU"/>
                  </w:rPr>
                  <w:t xml:space="preserve"> </w:t>
                </w:r>
                <w:proofErr w:type="spellStart"/>
                <w:r w:rsidR="00E2127D">
                  <w:rPr>
                    <w:lang w:val="ru-RU"/>
                  </w:rPr>
                  <w:t>Print</w:t>
                </w:r>
                <w:proofErr w:type="spellEnd"/>
                <w:r w:rsidR="00E2127D">
                  <w:rPr>
                    <w:lang w:val="ru-RU"/>
                  </w:rPr>
                  <w:t>.</w:t>
                </w:r>
                <w:r w:rsidR="00084DB3" w:rsidRPr="006D6B98">
                  <w:rPr>
                    <w:lang w:val="ru-RU"/>
                  </w:rPr>
                  <w:t xml:space="preserve"> </w:t>
                </w:r>
              </w:p>
              <w:p w14:paraId="56157513" w14:textId="77777777" w:rsidR="00084DB3" w:rsidRDefault="00084DB3" w:rsidP="00084DB3">
                <w:pPr>
                  <w:rPr>
                    <w:i/>
                  </w:rPr>
                </w:pPr>
              </w:p>
              <w:p w14:paraId="10392EE0" w14:textId="5BD32B3E" w:rsidR="00084DB3" w:rsidRPr="00E2127D" w:rsidRDefault="00084DB3" w:rsidP="00084DB3">
                <w:proofErr w:type="spellStart"/>
                <w:r>
                  <w:rPr>
                    <w:i/>
                  </w:rPr>
                  <w:t>Sobranie</w:t>
                </w:r>
                <w:proofErr w:type="spellEnd"/>
                <w:r>
                  <w:rPr>
                    <w:i/>
                  </w:rPr>
                  <w:t xml:space="preserve"> </w:t>
                </w:r>
                <w:proofErr w:type="spellStart"/>
                <w:r>
                  <w:rPr>
                    <w:i/>
                  </w:rPr>
                  <w:t>proizvedenii</w:t>
                </w:r>
                <w:proofErr w:type="spellEnd"/>
                <w:r>
                  <w:rPr>
                    <w:i/>
                  </w:rPr>
                  <w:t xml:space="preserve">. </w:t>
                </w:r>
                <w:r w:rsidR="00E2127D">
                  <w:t xml:space="preserve">Eds. </w:t>
                </w:r>
                <w:r w:rsidR="00E2127D" w:rsidRPr="00E2127D">
                  <w:t xml:space="preserve">Mikhail </w:t>
                </w:r>
                <w:proofErr w:type="spellStart"/>
                <w:r w:rsidR="00E2127D" w:rsidRPr="00E2127D">
                  <w:t>Meilakh</w:t>
                </w:r>
                <w:proofErr w:type="spellEnd"/>
                <w:r w:rsidR="00E2127D" w:rsidRPr="00E2127D">
                  <w:t xml:space="preserve"> and Vladimir</w:t>
                </w:r>
                <w:r w:rsidRPr="00E2127D">
                  <w:t xml:space="preserve"> </w:t>
                </w:r>
                <w:proofErr w:type="spellStart"/>
                <w:r w:rsidRPr="00E2127D">
                  <w:t>Erl</w:t>
                </w:r>
                <w:proofErr w:type="spellEnd"/>
                <w:r w:rsidRPr="00E2127D">
                  <w:t>’. Bremen: K-</w:t>
                </w:r>
                <w:proofErr w:type="spellStart"/>
                <w:r w:rsidRPr="00E2127D">
                  <w:t>Presse</w:t>
                </w:r>
                <w:proofErr w:type="spellEnd"/>
                <w:r w:rsidRPr="00E2127D">
                  <w:t>, 1978-</w:t>
                </w:r>
                <w:r w:rsidR="00E2127D" w:rsidRPr="00E2127D">
                  <w:t>19</w:t>
                </w:r>
                <w:r w:rsidRPr="00E2127D">
                  <w:t>88.</w:t>
                </w:r>
                <w:r w:rsidR="00E2127D">
                  <w:t xml:space="preserve"> Print.</w:t>
                </w:r>
              </w:p>
              <w:p w14:paraId="7CC7FA19" w14:textId="77777777" w:rsidR="00084DB3" w:rsidRDefault="00084DB3" w:rsidP="00084DB3">
                <w:pPr>
                  <w:rPr>
                    <w:i/>
                  </w:rPr>
                </w:pPr>
              </w:p>
              <w:p w14:paraId="1ED2902A" w14:textId="5B930713" w:rsidR="00084DB3" w:rsidRPr="001D44D7" w:rsidRDefault="00084DB3" w:rsidP="00084DB3">
                <w:proofErr w:type="spellStart"/>
                <w:r>
                  <w:rPr>
                    <w:i/>
                  </w:rPr>
                  <w:t>Sobranie</w:t>
                </w:r>
                <w:proofErr w:type="spellEnd"/>
                <w:r>
                  <w:rPr>
                    <w:i/>
                  </w:rPr>
                  <w:t xml:space="preserve"> </w:t>
                </w:r>
                <w:proofErr w:type="spellStart"/>
                <w:r>
                  <w:rPr>
                    <w:i/>
                  </w:rPr>
                  <w:t>sochinenii</w:t>
                </w:r>
                <w:proofErr w:type="spellEnd"/>
                <w:r>
                  <w:rPr>
                    <w:i/>
                  </w:rPr>
                  <w:t xml:space="preserve">. </w:t>
                </w:r>
                <w:r>
                  <w:t xml:space="preserve">Ed. V. </w:t>
                </w:r>
                <w:proofErr w:type="spellStart"/>
                <w:r>
                  <w:t>Sazhin</w:t>
                </w:r>
                <w:proofErr w:type="spellEnd"/>
                <w:r>
                  <w:t xml:space="preserve">. Saint Petersburg: </w:t>
                </w:r>
                <w:proofErr w:type="spellStart"/>
                <w:r>
                  <w:t>Azbuka</w:t>
                </w:r>
                <w:proofErr w:type="spellEnd"/>
                <w:r>
                  <w:t>, 2011.</w:t>
                </w:r>
                <w:r w:rsidR="00E2127D">
                  <w:t xml:space="preserve"> Print.</w:t>
                </w:r>
              </w:p>
              <w:p w14:paraId="6B7D66FB" w14:textId="77777777" w:rsidR="00084DB3" w:rsidRDefault="00084DB3" w:rsidP="00084DB3">
                <w:pPr>
                  <w:rPr>
                    <w:i/>
                  </w:rPr>
                </w:pPr>
              </w:p>
              <w:p w14:paraId="44E4ABC3" w14:textId="2DFE30C8" w:rsidR="00084DB3" w:rsidRPr="0024396F" w:rsidRDefault="00A15C50" w:rsidP="00084DB3">
                <w:r>
                  <w:rPr>
                    <w:i/>
                  </w:rPr>
                  <w:lastRenderedPageBreak/>
                  <w:t>‘</w:t>
                </w:r>
                <w:r w:rsidR="0024396F">
                  <w:rPr>
                    <w:i/>
                  </w:rPr>
                  <w:t>I A</w:t>
                </w:r>
                <w:r w:rsidR="00084DB3">
                  <w:rPr>
                    <w:i/>
                  </w:rPr>
                  <w:t>m a Pheno</w:t>
                </w:r>
                <w:r>
                  <w:rPr>
                    <w:i/>
                  </w:rPr>
                  <w:t>menon Quite Out of the Ordinary’</w:t>
                </w:r>
                <w:r w:rsidR="00084DB3">
                  <w:rPr>
                    <w:i/>
                  </w:rPr>
                  <w:t xml:space="preserve">: The Notebooks, Diaries, and Letters of </w:t>
                </w:r>
                <w:proofErr w:type="spellStart"/>
                <w:r w:rsidR="00084DB3">
                  <w:rPr>
                    <w:i/>
                  </w:rPr>
                  <w:t>Daniil</w:t>
                </w:r>
                <w:proofErr w:type="spellEnd"/>
                <w:r w:rsidR="00084DB3">
                  <w:rPr>
                    <w:i/>
                  </w:rPr>
                  <w:t xml:space="preserve"> Kharms. </w:t>
                </w:r>
                <w:r w:rsidR="00084DB3">
                  <w:t>Tr</w:t>
                </w:r>
                <w:r w:rsidR="0024396F">
                  <w:t>an</w:t>
                </w:r>
                <w:r w:rsidR="00084DB3">
                  <w:t>s. A</w:t>
                </w:r>
                <w:r w:rsidR="0024396F">
                  <w:t>nthony Anemone and Peter</w:t>
                </w:r>
                <w:r w:rsidR="00084DB3">
                  <w:t xml:space="preserve"> Scotto. Boston: Academic Studies Press, 2013.</w:t>
                </w:r>
                <w:r w:rsidR="00084DB3">
                  <w:rPr>
                    <w:i/>
                  </w:rPr>
                  <w:t xml:space="preserve"> </w:t>
                </w:r>
                <w:r w:rsidR="0024396F">
                  <w:t>Print.</w:t>
                </w:r>
              </w:p>
              <w:p w14:paraId="139E25FE" w14:textId="77777777" w:rsidR="00084DB3" w:rsidRDefault="00084DB3" w:rsidP="00084DB3">
                <w:pPr>
                  <w:rPr>
                    <w:i/>
                  </w:rPr>
                </w:pPr>
              </w:p>
              <w:p w14:paraId="3524460F" w14:textId="42DEE641" w:rsidR="00084DB3" w:rsidRPr="0082385A" w:rsidRDefault="0024396F" w:rsidP="00084DB3">
                <w:r>
                  <w:rPr>
                    <w:i/>
                  </w:rPr>
                  <w:t>Incidences</w:t>
                </w:r>
                <w:r w:rsidR="00084DB3">
                  <w:rPr>
                    <w:i/>
                  </w:rPr>
                  <w:t xml:space="preserve">. </w:t>
                </w:r>
                <w:r w:rsidR="00084DB3">
                  <w:t>Tr</w:t>
                </w:r>
                <w:r>
                  <w:t>ans. Neil</w:t>
                </w:r>
                <w:r w:rsidR="00084DB3">
                  <w:t xml:space="preserve"> Cornwall. NY: Serpent’s Tail, 1993.</w:t>
                </w:r>
                <w:r>
                  <w:t xml:space="preserve"> Print.</w:t>
                </w:r>
              </w:p>
              <w:p w14:paraId="4BA07D8C" w14:textId="77777777" w:rsidR="00084DB3" w:rsidRDefault="00084DB3" w:rsidP="00084DB3">
                <w:pPr>
                  <w:rPr>
                    <w:i/>
                    <w:lang w:val="ru-RU"/>
                  </w:rPr>
                </w:pPr>
              </w:p>
              <w:p w14:paraId="66FD445D" w14:textId="7748A458" w:rsidR="00084DB3" w:rsidRDefault="00084DB3" w:rsidP="00084DB3">
                <w:pPr>
                  <w:rPr>
                    <w:lang w:val="ru-RU"/>
                  </w:rPr>
                </w:pPr>
                <w:r w:rsidRPr="00923074">
                  <w:rPr>
                    <w:i/>
                    <w:lang w:val="ru-RU"/>
                  </w:rPr>
                  <w:t xml:space="preserve">OBERIU: </w:t>
                </w:r>
                <w:proofErr w:type="spellStart"/>
                <w:r w:rsidRPr="00923074">
                  <w:rPr>
                    <w:i/>
                    <w:lang w:val="ru-RU"/>
                  </w:rPr>
                  <w:t>An</w:t>
                </w:r>
                <w:proofErr w:type="spellEnd"/>
                <w:r w:rsidRPr="00923074">
                  <w:rPr>
                    <w:i/>
                    <w:lang w:val="ru-RU"/>
                  </w:rPr>
                  <w:t xml:space="preserve"> </w:t>
                </w:r>
                <w:proofErr w:type="spellStart"/>
                <w:r w:rsidRPr="00923074">
                  <w:rPr>
                    <w:i/>
                    <w:lang w:val="ru-RU"/>
                  </w:rPr>
                  <w:t>Anthology</w:t>
                </w:r>
                <w:proofErr w:type="spellEnd"/>
                <w:r w:rsidRPr="00923074">
                  <w:rPr>
                    <w:i/>
                    <w:lang w:val="ru-RU"/>
                  </w:rPr>
                  <w:t xml:space="preserve"> </w:t>
                </w:r>
                <w:proofErr w:type="spellStart"/>
                <w:r w:rsidRPr="00923074">
                  <w:rPr>
                    <w:i/>
                    <w:lang w:val="ru-RU"/>
                  </w:rPr>
                  <w:t>of</w:t>
                </w:r>
                <w:proofErr w:type="spellEnd"/>
                <w:r w:rsidRPr="00923074">
                  <w:rPr>
                    <w:i/>
                    <w:lang w:val="ru-RU"/>
                  </w:rPr>
                  <w:t xml:space="preserve"> </w:t>
                </w:r>
                <w:proofErr w:type="spellStart"/>
                <w:r w:rsidRPr="00923074">
                  <w:rPr>
                    <w:i/>
                    <w:lang w:val="ru-RU"/>
                  </w:rPr>
                  <w:t>Russian</w:t>
                </w:r>
                <w:proofErr w:type="spellEnd"/>
                <w:r w:rsidRPr="00923074">
                  <w:rPr>
                    <w:i/>
                    <w:lang w:val="ru-RU"/>
                  </w:rPr>
                  <w:t xml:space="preserve"> Absurdism</w:t>
                </w:r>
                <w:r w:rsidR="0024396F">
                  <w:rPr>
                    <w:lang w:val="ru-RU"/>
                  </w:rPr>
                  <w:t xml:space="preserve">. </w:t>
                </w:r>
                <w:proofErr w:type="spellStart"/>
                <w:r w:rsidR="0024396F">
                  <w:rPr>
                    <w:lang w:val="ru-RU"/>
                  </w:rPr>
                  <w:t>Ed</w:t>
                </w:r>
                <w:proofErr w:type="spellEnd"/>
                <w:r w:rsidR="0024396F">
                  <w:rPr>
                    <w:lang w:val="ru-RU"/>
                  </w:rPr>
                  <w:t xml:space="preserve">. </w:t>
                </w:r>
                <w:proofErr w:type="spellStart"/>
                <w:r w:rsidR="0024396F">
                  <w:rPr>
                    <w:lang w:val="ru-RU"/>
                  </w:rPr>
                  <w:t>Eugene</w:t>
                </w:r>
                <w:proofErr w:type="spellEnd"/>
                <w:r>
                  <w:rPr>
                    <w:lang w:val="ru-RU"/>
                  </w:rPr>
                  <w:t xml:space="preserve"> </w:t>
                </w:r>
                <w:proofErr w:type="spellStart"/>
                <w:r>
                  <w:rPr>
                    <w:lang w:val="ru-RU"/>
                  </w:rPr>
                  <w:t>Ostashevsky</w:t>
                </w:r>
                <w:proofErr w:type="spellEnd"/>
                <w:r>
                  <w:rPr>
                    <w:lang w:val="ru-RU"/>
                  </w:rPr>
                  <w:t xml:space="preserve">. </w:t>
                </w:r>
                <w:proofErr w:type="spellStart"/>
                <w:r>
                  <w:rPr>
                    <w:lang w:val="ru-RU"/>
                  </w:rPr>
                  <w:t>Evanston</w:t>
                </w:r>
                <w:proofErr w:type="spellEnd"/>
                <w:r>
                  <w:rPr>
                    <w:lang w:val="ru-RU"/>
                  </w:rPr>
                  <w:t xml:space="preserve">: </w:t>
                </w:r>
                <w:proofErr w:type="spellStart"/>
                <w:r>
                  <w:rPr>
                    <w:lang w:val="ru-RU"/>
                  </w:rPr>
                  <w:t>Northwestern</w:t>
                </w:r>
                <w:proofErr w:type="spellEnd"/>
                <w:r>
                  <w:rPr>
                    <w:lang w:val="ru-RU"/>
                  </w:rPr>
                  <w:t xml:space="preserve"> </w:t>
                </w:r>
                <w:proofErr w:type="spellStart"/>
                <w:r>
                  <w:rPr>
                    <w:lang w:val="ru-RU"/>
                  </w:rPr>
                  <w:t>University</w:t>
                </w:r>
                <w:proofErr w:type="spellEnd"/>
                <w:r>
                  <w:rPr>
                    <w:lang w:val="ru-RU"/>
                  </w:rPr>
                  <w:t xml:space="preserve"> </w:t>
                </w:r>
                <w:proofErr w:type="spellStart"/>
                <w:r>
                  <w:rPr>
                    <w:lang w:val="ru-RU"/>
                  </w:rPr>
                  <w:t>Press</w:t>
                </w:r>
                <w:proofErr w:type="spellEnd"/>
                <w:r>
                  <w:rPr>
                    <w:lang w:val="ru-RU"/>
                  </w:rPr>
                  <w:t>, 2006.</w:t>
                </w:r>
                <w:r w:rsidR="0024396F">
                  <w:rPr>
                    <w:lang w:val="ru-RU"/>
                  </w:rPr>
                  <w:t xml:space="preserve"> </w:t>
                </w:r>
                <w:proofErr w:type="spellStart"/>
                <w:r w:rsidR="0024396F">
                  <w:rPr>
                    <w:lang w:val="ru-RU"/>
                  </w:rPr>
                  <w:t>Print</w:t>
                </w:r>
                <w:proofErr w:type="spellEnd"/>
                <w:r w:rsidR="0024396F">
                  <w:rPr>
                    <w:lang w:val="ru-RU"/>
                  </w:rPr>
                  <w:t>.</w:t>
                </w:r>
              </w:p>
              <w:p w14:paraId="0CD829B8" w14:textId="77777777" w:rsidR="00364113" w:rsidRDefault="00364113" w:rsidP="00084DB3"/>
              <w:p w14:paraId="1D34A231" w14:textId="59A50007" w:rsidR="00084DB3" w:rsidRDefault="00364113" w:rsidP="00084DB3">
                <w:r>
                  <w:rPr>
                    <w:i/>
                  </w:rPr>
                  <w:t xml:space="preserve">The Blue Notebook. </w:t>
                </w:r>
                <w:r>
                  <w:t xml:space="preserve">Trans. </w:t>
                </w:r>
                <w:proofErr w:type="spellStart"/>
                <w:r w:rsidRPr="0024396F">
                  <w:t>Matvei</w:t>
                </w:r>
                <w:proofErr w:type="spellEnd"/>
                <w:r w:rsidRPr="0024396F">
                  <w:t xml:space="preserve"> </w:t>
                </w:r>
                <w:proofErr w:type="spellStart"/>
                <w:r w:rsidRPr="0024396F">
                  <w:t>Yankelevich</w:t>
                </w:r>
                <w:proofErr w:type="spellEnd"/>
                <w:r>
                  <w:t>. NY: Ugly Duckling Press, 2005. Print.</w:t>
                </w:r>
              </w:p>
              <w:p w14:paraId="2A1BA83E" w14:textId="77777777" w:rsidR="00364113" w:rsidRDefault="00364113" w:rsidP="00084DB3">
                <w:pPr>
                  <w:rPr>
                    <w:i/>
                    <w:lang w:val="ru-RU"/>
                  </w:rPr>
                </w:pPr>
              </w:p>
              <w:p w14:paraId="073EF5B1" w14:textId="66EB34EE" w:rsidR="00084DB3" w:rsidRDefault="00084DB3" w:rsidP="00084DB3">
                <w:proofErr w:type="spellStart"/>
                <w:r w:rsidRPr="00467162">
                  <w:rPr>
                    <w:i/>
                    <w:lang w:val="ru-RU"/>
                  </w:rPr>
                  <w:t>The</w:t>
                </w:r>
                <w:proofErr w:type="spellEnd"/>
                <w:r w:rsidRPr="00467162">
                  <w:rPr>
                    <w:i/>
                    <w:lang w:val="ru-RU"/>
                  </w:rPr>
                  <w:t xml:space="preserve"> </w:t>
                </w:r>
                <w:proofErr w:type="spellStart"/>
                <w:r w:rsidRPr="00467162">
                  <w:rPr>
                    <w:i/>
                    <w:lang w:val="ru-RU"/>
                  </w:rPr>
                  <w:t>Man</w:t>
                </w:r>
                <w:proofErr w:type="spellEnd"/>
                <w:r w:rsidRPr="00467162">
                  <w:rPr>
                    <w:i/>
                    <w:lang w:val="ru-RU"/>
                  </w:rPr>
                  <w:t xml:space="preserve"> </w:t>
                </w:r>
                <w:proofErr w:type="spellStart"/>
                <w:r w:rsidRPr="00467162">
                  <w:rPr>
                    <w:i/>
                    <w:lang w:val="ru-RU"/>
                  </w:rPr>
                  <w:t>with</w:t>
                </w:r>
                <w:proofErr w:type="spellEnd"/>
                <w:r w:rsidRPr="00467162">
                  <w:rPr>
                    <w:i/>
                    <w:lang w:val="ru-RU"/>
                  </w:rPr>
                  <w:t xml:space="preserve"> </w:t>
                </w:r>
                <w:proofErr w:type="spellStart"/>
                <w:r w:rsidRPr="00467162">
                  <w:rPr>
                    <w:i/>
                    <w:lang w:val="ru-RU"/>
                  </w:rPr>
                  <w:t>the</w:t>
                </w:r>
                <w:proofErr w:type="spellEnd"/>
                <w:r w:rsidRPr="00467162">
                  <w:rPr>
                    <w:i/>
                    <w:lang w:val="ru-RU"/>
                  </w:rPr>
                  <w:t xml:space="preserve"> </w:t>
                </w:r>
                <w:proofErr w:type="spellStart"/>
                <w:r w:rsidRPr="00467162">
                  <w:rPr>
                    <w:i/>
                    <w:lang w:val="ru-RU"/>
                  </w:rPr>
                  <w:t>Black</w:t>
                </w:r>
                <w:proofErr w:type="spellEnd"/>
                <w:r w:rsidRPr="00467162">
                  <w:rPr>
                    <w:i/>
                    <w:lang w:val="ru-RU"/>
                  </w:rPr>
                  <w:t xml:space="preserve"> </w:t>
                </w:r>
                <w:proofErr w:type="spellStart"/>
                <w:r w:rsidRPr="00467162">
                  <w:rPr>
                    <w:i/>
                    <w:lang w:val="ru-RU"/>
                  </w:rPr>
                  <w:t>Coat</w:t>
                </w:r>
                <w:proofErr w:type="spellEnd"/>
                <w:r w:rsidRPr="00467162">
                  <w:rPr>
                    <w:i/>
                    <w:lang w:val="ru-RU"/>
                  </w:rPr>
                  <w:t xml:space="preserve">: </w:t>
                </w:r>
                <w:proofErr w:type="spellStart"/>
                <w:r w:rsidRPr="00467162">
                  <w:rPr>
                    <w:i/>
                    <w:lang w:val="ru-RU"/>
                  </w:rPr>
                  <w:t>Russia's</w:t>
                </w:r>
                <w:proofErr w:type="spellEnd"/>
                <w:r w:rsidRPr="00467162">
                  <w:rPr>
                    <w:i/>
                    <w:lang w:val="ru-RU"/>
                  </w:rPr>
                  <w:t xml:space="preserve"> </w:t>
                </w:r>
                <w:proofErr w:type="spellStart"/>
                <w:r w:rsidRPr="00467162">
                  <w:rPr>
                    <w:i/>
                    <w:lang w:val="ru-RU"/>
                  </w:rPr>
                  <w:t>Literature</w:t>
                </w:r>
                <w:proofErr w:type="spellEnd"/>
                <w:r w:rsidRPr="00467162">
                  <w:rPr>
                    <w:i/>
                    <w:lang w:val="ru-RU"/>
                  </w:rPr>
                  <w:t xml:space="preserve"> </w:t>
                </w:r>
                <w:proofErr w:type="spellStart"/>
                <w:r w:rsidRPr="00467162">
                  <w:rPr>
                    <w:i/>
                    <w:lang w:val="ru-RU"/>
                  </w:rPr>
                  <w:t>of</w:t>
                </w:r>
                <w:proofErr w:type="spellEnd"/>
                <w:r w:rsidRPr="00467162">
                  <w:rPr>
                    <w:i/>
                    <w:lang w:val="ru-RU"/>
                  </w:rPr>
                  <w:t xml:space="preserve"> </w:t>
                </w:r>
                <w:proofErr w:type="spellStart"/>
                <w:r w:rsidRPr="00467162">
                  <w:rPr>
                    <w:i/>
                    <w:lang w:val="ru-RU"/>
                  </w:rPr>
                  <w:t>the</w:t>
                </w:r>
                <w:proofErr w:type="spellEnd"/>
                <w:r w:rsidRPr="00467162">
                  <w:rPr>
                    <w:i/>
                    <w:lang w:val="ru-RU"/>
                  </w:rPr>
                  <w:t xml:space="preserve"> </w:t>
                </w:r>
                <w:proofErr w:type="spellStart"/>
                <w:r w:rsidRPr="00467162">
                  <w:rPr>
                    <w:i/>
                    <w:lang w:val="ru-RU"/>
                  </w:rPr>
                  <w:t>Absurd</w:t>
                </w:r>
                <w:proofErr w:type="spellEnd"/>
                <w:r>
                  <w:rPr>
                    <w:lang w:val="ru-RU"/>
                  </w:rPr>
                  <w:t xml:space="preserve">. </w:t>
                </w:r>
                <w:proofErr w:type="spellStart"/>
                <w:r>
                  <w:rPr>
                    <w:lang w:val="ru-RU"/>
                  </w:rPr>
                  <w:t>Tr</w:t>
                </w:r>
                <w:r w:rsidR="0024396F">
                  <w:rPr>
                    <w:lang w:val="ru-RU"/>
                  </w:rPr>
                  <w:t>ans</w:t>
                </w:r>
                <w:proofErr w:type="spellEnd"/>
                <w:r w:rsidR="0024396F">
                  <w:rPr>
                    <w:lang w:val="ru-RU"/>
                  </w:rPr>
                  <w:t xml:space="preserve">. </w:t>
                </w:r>
                <w:proofErr w:type="spellStart"/>
                <w:r w:rsidR="0024396F">
                  <w:rPr>
                    <w:lang w:val="ru-RU"/>
                  </w:rPr>
                  <w:t>George</w:t>
                </w:r>
                <w:proofErr w:type="spellEnd"/>
                <w:r>
                  <w:rPr>
                    <w:lang w:val="ru-RU"/>
                  </w:rPr>
                  <w:t xml:space="preserve"> </w:t>
                </w:r>
                <w:proofErr w:type="spellStart"/>
                <w:r>
                  <w:rPr>
                    <w:lang w:val="ru-RU"/>
                  </w:rPr>
                  <w:t>Gibian</w:t>
                </w:r>
                <w:proofErr w:type="spellEnd"/>
                <w:r>
                  <w:rPr>
                    <w:lang w:val="ru-RU"/>
                  </w:rPr>
                  <w:t xml:space="preserve">. </w:t>
                </w:r>
                <w:proofErr w:type="spellStart"/>
                <w:r>
                  <w:rPr>
                    <w:lang w:val="ru-RU"/>
                  </w:rPr>
                  <w:t>Evanston</w:t>
                </w:r>
                <w:proofErr w:type="spellEnd"/>
                <w:r>
                  <w:rPr>
                    <w:lang w:val="ru-RU"/>
                  </w:rPr>
                  <w:t xml:space="preserve">: </w:t>
                </w:r>
                <w:proofErr w:type="spellStart"/>
                <w:r>
                  <w:rPr>
                    <w:lang w:val="ru-RU"/>
                  </w:rPr>
                  <w:t>Northwestern</w:t>
                </w:r>
                <w:proofErr w:type="spellEnd"/>
                <w:r>
                  <w:rPr>
                    <w:lang w:val="ru-RU"/>
                  </w:rPr>
                  <w:t xml:space="preserve"> </w:t>
                </w:r>
                <w:proofErr w:type="spellStart"/>
                <w:r>
                  <w:rPr>
                    <w:lang w:val="ru-RU"/>
                  </w:rPr>
                  <w:t>University</w:t>
                </w:r>
                <w:proofErr w:type="spellEnd"/>
                <w:r>
                  <w:rPr>
                    <w:lang w:val="ru-RU"/>
                  </w:rPr>
                  <w:t xml:space="preserve"> </w:t>
                </w:r>
                <w:proofErr w:type="spellStart"/>
                <w:r>
                  <w:rPr>
                    <w:lang w:val="ru-RU"/>
                  </w:rPr>
                  <w:t>Press</w:t>
                </w:r>
                <w:proofErr w:type="spellEnd"/>
                <w:r>
                  <w:rPr>
                    <w:lang w:val="ru-RU"/>
                  </w:rPr>
                  <w:t>, 1997 (</w:t>
                </w:r>
                <w:proofErr w:type="spellStart"/>
                <w:r>
                  <w:rPr>
                    <w:lang w:val="ru-RU"/>
                  </w:rPr>
                  <w:t>Originally</w:t>
                </w:r>
                <w:proofErr w:type="spellEnd"/>
                <w:r>
                  <w:rPr>
                    <w:lang w:val="ru-RU"/>
                  </w:rPr>
                  <w:t xml:space="preserve"> </w:t>
                </w:r>
                <w:proofErr w:type="spellStart"/>
                <w:r>
                  <w:rPr>
                    <w:lang w:val="ru-RU"/>
                  </w:rPr>
                  <w:t>published</w:t>
                </w:r>
                <w:proofErr w:type="spellEnd"/>
                <w:r>
                  <w:rPr>
                    <w:lang w:val="ru-RU"/>
                  </w:rPr>
                  <w:t xml:space="preserve"> 1971).</w:t>
                </w:r>
                <w:r w:rsidR="0024396F">
                  <w:rPr>
                    <w:lang w:val="ru-RU"/>
                  </w:rPr>
                  <w:t xml:space="preserve"> </w:t>
                </w:r>
                <w:proofErr w:type="spellStart"/>
                <w:r w:rsidR="0024396F">
                  <w:rPr>
                    <w:lang w:val="ru-RU"/>
                  </w:rPr>
                  <w:t>Print</w:t>
                </w:r>
                <w:proofErr w:type="spellEnd"/>
                <w:r w:rsidR="0024396F">
                  <w:rPr>
                    <w:lang w:val="ru-RU"/>
                  </w:rPr>
                  <w:t>.</w:t>
                </w:r>
              </w:p>
              <w:p w14:paraId="15642A25" w14:textId="77777777" w:rsidR="00084DB3" w:rsidRDefault="00084DB3" w:rsidP="00084DB3">
                <w:pPr>
                  <w:rPr>
                    <w:i/>
                  </w:rPr>
                </w:pPr>
              </w:p>
              <w:p w14:paraId="3EB192AD" w14:textId="29EC1D0F" w:rsidR="00084DB3" w:rsidRDefault="00084DB3" w:rsidP="00084DB3">
                <w:r>
                  <w:rPr>
                    <w:i/>
                  </w:rPr>
                  <w:t>Today I Wrote Nothing</w:t>
                </w:r>
                <w:r w:rsidRPr="00C11815">
                  <w:t>:</w:t>
                </w:r>
                <w:r>
                  <w:t xml:space="preserve"> </w:t>
                </w:r>
                <w:r>
                  <w:rPr>
                    <w:i/>
                  </w:rPr>
                  <w:t xml:space="preserve">The Selected Writing of </w:t>
                </w:r>
                <w:proofErr w:type="spellStart"/>
                <w:r>
                  <w:rPr>
                    <w:i/>
                  </w:rPr>
                  <w:t>Daniil</w:t>
                </w:r>
                <w:proofErr w:type="spellEnd"/>
                <w:r>
                  <w:rPr>
                    <w:i/>
                  </w:rPr>
                  <w:t xml:space="preserve"> Kharms. </w:t>
                </w:r>
                <w:r>
                  <w:t>Tr</w:t>
                </w:r>
                <w:r w:rsidR="0024396F">
                  <w:t xml:space="preserve">ans. </w:t>
                </w:r>
                <w:proofErr w:type="spellStart"/>
                <w:r w:rsidR="0024396F" w:rsidRPr="0024396F">
                  <w:t>Matvei</w:t>
                </w:r>
                <w:proofErr w:type="spellEnd"/>
                <w:r>
                  <w:t xml:space="preserve"> </w:t>
                </w:r>
                <w:proofErr w:type="spellStart"/>
                <w:r>
                  <w:t>Yankelevich</w:t>
                </w:r>
                <w:proofErr w:type="spellEnd"/>
                <w:r w:rsidR="0024396F">
                  <w:t>,</w:t>
                </w:r>
                <w:r>
                  <w:t xml:space="preserve"> et. </w:t>
                </w:r>
                <w:proofErr w:type="gramStart"/>
                <w:r>
                  <w:t>al</w:t>
                </w:r>
                <w:proofErr w:type="gramEnd"/>
                <w:r>
                  <w:t xml:space="preserve">. NY: </w:t>
                </w:r>
                <w:proofErr w:type="spellStart"/>
                <w:r>
                  <w:t>Ardis</w:t>
                </w:r>
                <w:proofErr w:type="spellEnd"/>
                <w:r>
                  <w:t xml:space="preserve"> and Overlook Duckworth, 2009.</w:t>
                </w:r>
                <w:r w:rsidR="0024396F">
                  <w:t xml:space="preserve"> Print.</w:t>
                </w:r>
              </w:p>
              <w:p w14:paraId="78E54C78" w14:textId="77777777" w:rsidR="003F0D73" w:rsidRDefault="003F0D73" w:rsidP="00084DB3"/>
            </w:tc>
          </w:sdtContent>
        </w:sdt>
      </w:tr>
      <w:tr w:rsidR="003235A7" w14:paraId="227ADDB2" w14:textId="77777777" w:rsidTr="003235A7">
        <w:tc>
          <w:tcPr>
            <w:tcW w:w="9016" w:type="dxa"/>
          </w:tcPr>
          <w:p w14:paraId="77E47E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D7FC95DA6056409770529F1979E3AA"/>
              </w:placeholder>
            </w:sdtPr>
            <w:sdtEndPr/>
            <w:sdtContent>
              <w:p w14:paraId="1C5AD33B" w14:textId="62D5C88F" w:rsidR="005C19D2" w:rsidRDefault="00322890" w:rsidP="005C19D2">
                <w:sdt>
                  <w:sdtPr>
                    <w:id w:val="845298147"/>
                    <w:citation/>
                  </w:sdtPr>
                  <w:sdtEndPr/>
                  <w:sdtContent>
                    <w:r w:rsidR="005C19D2">
                      <w:fldChar w:fldCharType="begin"/>
                    </w:r>
                    <w:r w:rsidR="005C19D2">
                      <w:rPr>
                        <w:lang w:val="en-US"/>
                      </w:rPr>
                      <w:instrText xml:space="preserve">CITATION Cor91 \l 1033 </w:instrText>
                    </w:r>
                    <w:r w:rsidR="005C19D2">
                      <w:fldChar w:fldCharType="separate"/>
                    </w:r>
                    <w:r w:rsidR="005C19D2">
                      <w:rPr>
                        <w:noProof/>
                        <w:lang w:val="en-US"/>
                      </w:rPr>
                      <w:t xml:space="preserve"> </w:t>
                    </w:r>
                    <w:r w:rsidR="005C19D2" w:rsidRPr="005C19D2">
                      <w:rPr>
                        <w:noProof/>
                        <w:lang w:val="en-US"/>
                      </w:rPr>
                      <w:t>(Cornwall)</w:t>
                    </w:r>
                    <w:r w:rsidR="005C19D2">
                      <w:fldChar w:fldCharType="end"/>
                    </w:r>
                  </w:sdtContent>
                </w:sdt>
              </w:p>
              <w:p w14:paraId="6D6121C1" w14:textId="77777777" w:rsidR="005C19D2" w:rsidRDefault="005C19D2" w:rsidP="005C19D2"/>
              <w:p w14:paraId="0423565C" w14:textId="227A4929" w:rsidR="005C19D2" w:rsidRDefault="00322890" w:rsidP="005C19D2">
                <w:sdt>
                  <w:sdtPr>
                    <w:id w:val="398801716"/>
                    <w:citation/>
                  </w:sdtPr>
                  <w:sdtEndPr/>
                  <w:sdtContent>
                    <w:r w:rsidR="005C19D2">
                      <w:fldChar w:fldCharType="begin"/>
                    </w:r>
                    <w:r w:rsidR="005C19D2">
                      <w:rPr>
                        <w:lang w:val="en-US"/>
                      </w:rPr>
                      <w:instrText xml:space="preserve">CITATION Iam98 \l 1033 </w:instrText>
                    </w:r>
                    <w:r w:rsidR="005C19D2">
                      <w:fldChar w:fldCharType="separate"/>
                    </w:r>
                    <w:r w:rsidR="005C19D2" w:rsidRPr="005C19D2">
                      <w:rPr>
                        <w:noProof/>
                        <w:lang w:val="en-US"/>
                      </w:rPr>
                      <w:t>(Iampol’skii)</w:t>
                    </w:r>
                    <w:r w:rsidR="005C19D2">
                      <w:fldChar w:fldCharType="end"/>
                    </w:r>
                  </w:sdtContent>
                </w:sdt>
              </w:p>
              <w:p w14:paraId="6C7F5463" w14:textId="77777777" w:rsidR="005C19D2" w:rsidRDefault="005C19D2" w:rsidP="005C19D2"/>
              <w:p w14:paraId="2811EEBF" w14:textId="41E3C31C" w:rsidR="005C19D2" w:rsidRDefault="00322890" w:rsidP="005C19D2">
                <w:sdt>
                  <w:sdtPr>
                    <w:id w:val="67233942"/>
                    <w:citation/>
                  </w:sdtPr>
                  <w:sdtEndPr/>
                  <w:sdtContent>
                    <w:r w:rsidR="005C19D2">
                      <w:fldChar w:fldCharType="begin"/>
                    </w:r>
                    <w:r w:rsidR="001155D8">
                      <w:rPr>
                        <w:lang w:val="en-US"/>
                      </w:rPr>
                      <w:instrText xml:space="preserve">CITATION Jac91 \l 1033 </w:instrText>
                    </w:r>
                    <w:r w:rsidR="005C19D2">
                      <w:fldChar w:fldCharType="separate"/>
                    </w:r>
                    <w:r w:rsidR="001155D8" w:rsidRPr="001155D8">
                      <w:rPr>
                        <w:noProof/>
                        <w:lang w:val="en-US"/>
                      </w:rPr>
                      <w:t>(Jaccard)</w:t>
                    </w:r>
                    <w:r w:rsidR="005C19D2">
                      <w:fldChar w:fldCharType="end"/>
                    </w:r>
                  </w:sdtContent>
                </w:sdt>
              </w:p>
              <w:p w14:paraId="01005BC3" w14:textId="77777777" w:rsidR="001155D8" w:rsidRDefault="001155D8" w:rsidP="005C19D2"/>
              <w:p w14:paraId="43B8A1EC" w14:textId="7D83061F" w:rsidR="001155D8" w:rsidRDefault="00322890" w:rsidP="005C19D2">
                <w:sdt>
                  <w:sdtPr>
                    <w:id w:val="1623188126"/>
                    <w:citation/>
                  </w:sdtPr>
                  <w:sdtEndPr/>
                  <w:sdtContent>
                    <w:r w:rsidR="001155D8">
                      <w:fldChar w:fldCharType="begin"/>
                    </w:r>
                    <w:r>
                      <w:rPr>
                        <w:lang w:val="en-US"/>
                      </w:rPr>
                      <w:instrText xml:space="preserve">CITATION Jak09 \l 1033 </w:instrText>
                    </w:r>
                    <w:r w:rsidR="001155D8">
                      <w:fldChar w:fldCharType="separate"/>
                    </w:r>
                    <w:r w:rsidRPr="00322890">
                      <w:rPr>
                        <w:noProof/>
                        <w:lang w:val="en-US"/>
                      </w:rPr>
                      <w:t>(Jakovljevic)</w:t>
                    </w:r>
                    <w:r w:rsidR="001155D8">
                      <w:fldChar w:fldCharType="end"/>
                    </w:r>
                  </w:sdtContent>
                </w:sdt>
              </w:p>
              <w:p w14:paraId="70EAEBBF" w14:textId="77777777" w:rsidR="001155D8" w:rsidRDefault="001155D8" w:rsidP="005C19D2"/>
              <w:p w14:paraId="6C0D4564" w14:textId="452FA9C4" w:rsidR="001155D8" w:rsidRDefault="00322890" w:rsidP="005C19D2">
                <w:sdt>
                  <w:sdtPr>
                    <w:id w:val="238527919"/>
                    <w:citation/>
                  </w:sdtPr>
                  <w:sdtEndPr/>
                  <w:sdtContent>
                    <w:r w:rsidR="001155D8">
                      <w:fldChar w:fldCharType="begin"/>
                    </w:r>
                    <w:r w:rsidR="001155D8">
                      <w:rPr>
                        <w:lang w:val="en-US"/>
                      </w:rPr>
                      <w:instrText xml:space="preserve"> CITATION Kob08 \l 1033 </w:instrText>
                    </w:r>
                    <w:r w:rsidR="001155D8">
                      <w:fldChar w:fldCharType="separate"/>
                    </w:r>
                    <w:r w:rsidR="001155D8" w:rsidRPr="001155D8">
                      <w:rPr>
                        <w:noProof/>
                        <w:lang w:val="en-US"/>
                      </w:rPr>
                      <w:t>(Kobrinskii)</w:t>
                    </w:r>
                    <w:r w:rsidR="001155D8">
                      <w:fldChar w:fldCharType="end"/>
                    </w:r>
                  </w:sdtContent>
                </w:sdt>
              </w:p>
              <w:p w14:paraId="66BA4518" w14:textId="77777777" w:rsidR="005C19D2" w:rsidRDefault="005C19D2" w:rsidP="005C19D2"/>
              <w:p w14:paraId="56B87D23" w14:textId="04B90A64" w:rsidR="001155D8" w:rsidRDefault="00322890" w:rsidP="005C19D2">
                <w:sdt>
                  <w:sdtPr>
                    <w:id w:val="612795395"/>
                    <w:citation/>
                  </w:sdtPr>
                  <w:sdtEndPr/>
                  <w:sdtContent>
                    <w:r w:rsidR="001155D8">
                      <w:fldChar w:fldCharType="begin"/>
                    </w:r>
                    <w:r>
                      <w:rPr>
                        <w:lang w:val="en-US"/>
                      </w:rPr>
                      <w:instrText xml:space="preserve">CITATION Rob97 \l 1033 </w:instrText>
                    </w:r>
                    <w:r w:rsidR="001155D8">
                      <w:fldChar w:fldCharType="separate"/>
                    </w:r>
                    <w:r w:rsidRPr="00322890">
                      <w:rPr>
                        <w:noProof/>
                        <w:lang w:val="en-US"/>
                      </w:rPr>
                      <w:t>(Roberts)</w:t>
                    </w:r>
                    <w:r w:rsidR="001155D8">
                      <w:fldChar w:fldCharType="end"/>
                    </w:r>
                  </w:sdtContent>
                </w:sdt>
              </w:p>
              <w:p w14:paraId="591676DE" w14:textId="77777777" w:rsidR="001155D8" w:rsidRDefault="001155D8" w:rsidP="005C19D2"/>
              <w:p w14:paraId="0A94D461" w14:textId="72264567" w:rsidR="001155D8" w:rsidRDefault="00322890" w:rsidP="005C19D2">
                <w:sdt>
                  <w:sdtPr>
                    <w:id w:val="-1356259475"/>
                    <w:citation/>
                  </w:sdtPr>
                  <w:sdtEndPr/>
                  <w:sdtContent>
                    <w:r w:rsidR="001155D8">
                      <w:fldChar w:fldCharType="begin"/>
                    </w:r>
                    <w:r w:rsidR="001155D8">
                      <w:rPr>
                        <w:lang w:val="en-US"/>
                      </w:rPr>
                      <w:instrText xml:space="preserve"> CITATION Sco86 \l 1033 </w:instrText>
                    </w:r>
                    <w:r w:rsidR="001155D8">
                      <w:fldChar w:fldCharType="separate"/>
                    </w:r>
                    <w:r w:rsidR="001155D8" w:rsidRPr="001155D8">
                      <w:rPr>
                        <w:noProof/>
                        <w:lang w:val="en-US"/>
                      </w:rPr>
                      <w:t>(Scotto)</w:t>
                    </w:r>
                    <w:r w:rsidR="001155D8">
                      <w:fldChar w:fldCharType="end"/>
                    </w:r>
                  </w:sdtContent>
                </w:sdt>
              </w:p>
              <w:p w14:paraId="744EC409" w14:textId="77777777" w:rsidR="001155D8" w:rsidRDefault="001155D8" w:rsidP="005C19D2"/>
              <w:p w14:paraId="1931D5BF" w14:textId="1548D235" w:rsidR="001155D8" w:rsidRDefault="00322890" w:rsidP="005C19D2">
                <w:sdt>
                  <w:sdtPr>
                    <w:id w:val="-1379088226"/>
                    <w:citation/>
                  </w:sdtPr>
                  <w:sdtEndPr/>
                  <w:sdtContent>
                    <w:r w:rsidR="001155D8">
                      <w:fldChar w:fldCharType="begin"/>
                    </w:r>
                    <w:r w:rsidR="001155D8">
                      <w:rPr>
                        <w:lang w:val="en-US"/>
                      </w:rPr>
                      <w:instrText xml:space="preserve"> CITATION Shu08 \l 1033 </w:instrText>
                    </w:r>
                    <w:r w:rsidR="001155D8">
                      <w:fldChar w:fldCharType="separate"/>
                    </w:r>
                    <w:r w:rsidR="001155D8" w:rsidRPr="001155D8">
                      <w:rPr>
                        <w:noProof/>
                        <w:lang w:val="en-US"/>
                      </w:rPr>
                      <w:t>(Shubinskii)</w:t>
                    </w:r>
                    <w:r w:rsidR="001155D8">
                      <w:fldChar w:fldCharType="end"/>
                    </w:r>
                  </w:sdtContent>
                </w:sdt>
              </w:p>
              <w:p w14:paraId="28518F86" w14:textId="77777777" w:rsidR="001155D8" w:rsidRDefault="001155D8" w:rsidP="005C19D2">
                <w:bookmarkStart w:id="0" w:name="_GoBack"/>
                <w:bookmarkEnd w:id="0"/>
              </w:p>
              <w:p w14:paraId="30D08DA4" w14:textId="7A0514EC" w:rsidR="001155D8" w:rsidRDefault="00322890" w:rsidP="005C19D2">
                <w:sdt>
                  <w:sdtPr>
                    <w:id w:val="1340727847"/>
                    <w:citation/>
                  </w:sdtPr>
                  <w:sdtEndPr/>
                  <w:sdtContent>
                    <w:r w:rsidR="001155D8">
                      <w:fldChar w:fldCharType="begin"/>
                    </w:r>
                    <w:r>
                      <w:rPr>
                        <w:lang w:val="en-US"/>
                      </w:rPr>
                      <w:instrText xml:space="preserve">CITATION Sok84 \l 1033 </w:instrText>
                    </w:r>
                    <w:r w:rsidR="001155D8">
                      <w:fldChar w:fldCharType="separate"/>
                    </w:r>
                    <w:r w:rsidRPr="00322890">
                      <w:rPr>
                        <w:noProof/>
                        <w:lang w:val="en-US"/>
                      </w:rPr>
                      <w:t>(Sokol)</w:t>
                    </w:r>
                    <w:r w:rsidR="001155D8">
                      <w:fldChar w:fldCharType="end"/>
                    </w:r>
                  </w:sdtContent>
                </w:sdt>
              </w:p>
              <w:p w14:paraId="1B713029" w14:textId="77777777" w:rsidR="001155D8" w:rsidRDefault="001155D8" w:rsidP="005C19D2"/>
              <w:p w14:paraId="13C5B343" w14:textId="630F8DFB" w:rsidR="003235A7" w:rsidRDefault="00322890" w:rsidP="005C19D2">
                <w:sdt>
                  <w:sdtPr>
                    <w:id w:val="-1849855565"/>
                    <w:citation/>
                  </w:sdtPr>
                  <w:sdtEndPr/>
                  <w:sdtContent>
                    <w:r w:rsidR="001155D8">
                      <w:fldChar w:fldCharType="begin"/>
                    </w:r>
                    <w:r w:rsidR="001155D8">
                      <w:rPr>
                        <w:lang w:val="en-US"/>
                      </w:rPr>
                      <w:instrText xml:space="preserve"> CITATION Sto82 \l 1033 </w:instrText>
                    </w:r>
                    <w:r w:rsidR="001155D8">
                      <w:fldChar w:fldCharType="separate"/>
                    </w:r>
                    <w:r w:rsidR="001155D8" w:rsidRPr="001155D8">
                      <w:rPr>
                        <w:noProof/>
                        <w:lang w:val="en-US"/>
                      </w:rPr>
                      <w:t>(Stone-Nakhimovsky)</w:t>
                    </w:r>
                    <w:r w:rsidR="001155D8">
                      <w:fldChar w:fldCharType="end"/>
                    </w:r>
                  </w:sdtContent>
                </w:sdt>
              </w:p>
            </w:sdtContent>
          </w:sdt>
        </w:tc>
      </w:tr>
    </w:tbl>
    <w:p w14:paraId="5E97AC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843F0" w14:textId="77777777" w:rsidR="00BF0B60" w:rsidRDefault="00BF0B60" w:rsidP="007A0D55">
      <w:pPr>
        <w:spacing w:after="0" w:line="240" w:lineRule="auto"/>
      </w:pPr>
      <w:r>
        <w:separator/>
      </w:r>
    </w:p>
  </w:endnote>
  <w:endnote w:type="continuationSeparator" w:id="0">
    <w:p w14:paraId="0773E8C0" w14:textId="77777777" w:rsidR="00BF0B60" w:rsidRDefault="00BF0B6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7B5AB" w14:textId="77777777" w:rsidR="00BF0B60" w:rsidRDefault="00BF0B60" w:rsidP="007A0D55">
      <w:pPr>
        <w:spacing w:after="0" w:line="240" w:lineRule="auto"/>
      </w:pPr>
      <w:r>
        <w:separator/>
      </w:r>
    </w:p>
  </w:footnote>
  <w:footnote w:type="continuationSeparator" w:id="0">
    <w:p w14:paraId="5EF662D5" w14:textId="77777777" w:rsidR="00BF0B60" w:rsidRDefault="00BF0B6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FD59A" w14:textId="77777777" w:rsidR="00BF0B60" w:rsidRDefault="00BF0B6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322DE3" w14:textId="77777777" w:rsidR="00BF0B60" w:rsidRDefault="00BF0B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80"/>
    <w:rsid w:val="00032559"/>
    <w:rsid w:val="00052040"/>
    <w:rsid w:val="00084DB3"/>
    <w:rsid w:val="00084F01"/>
    <w:rsid w:val="000B25AE"/>
    <w:rsid w:val="000B55AB"/>
    <w:rsid w:val="000D24DC"/>
    <w:rsid w:val="00101B2E"/>
    <w:rsid w:val="001155D8"/>
    <w:rsid w:val="00115CC4"/>
    <w:rsid w:val="00116FA0"/>
    <w:rsid w:val="0015114C"/>
    <w:rsid w:val="00164B6E"/>
    <w:rsid w:val="001A21F3"/>
    <w:rsid w:val="001A2537"/>
    <w:rsid w:val="001A6A06"/>
    <w:rsid w:val="00210C03"/>
    <w:rsid w:val="002162E2"/>
    <w:rsid w:val="00225C5A"/>
    <w:rsid w:val="00230B10"/>
    <w:rsid w:val="00234353"/>
    <w:rsid w:val="0024396F"/>
    <w:rsid w:val="00244BB0"/>
    <w:rsid w:val="002A0A0D"/>
    <w:rsid w:val="002B0B37"/>
    <w:rsid w:val="002C006C"/>
    <w:rsid w:val="002F3813"/>
    <w:rsid w:val="0030662D"/>
    <w:rsid w:val="00322890"/>
    <w:rsid w:val="003235A7"/>
    <w:rsid w:val="00364113"/>
    <w:rsid w:val="003677B6"/>
    <w:rsid w:val="003D3579"/>
    <w:rsid w:val="003E2795"/>
    <w:rsid w:val="003F0D73"/>
    <w:rsid w:val="00426E84"/>
    <w:rsid w:val="00462DBE"/>
    <w:rsid w:val="00464699"/>
    <w:rsid w:val="00483379"/>
    <w:rsid w:val="00487BC5"/>
    <w:rsid w:val="00496888"/>
    <w:rsid w:val="004A7476"/>
    <w:rsid w:val="004E5896"/>
    <w:rsid w:val="00513EE6"/>
    <w:rsid w:val="00534F8F"/>
    <w:rsid w:val="00590035"/>
    <w:rsid w:val="005B177E"/>
    <w:rsid w:val="005B3921"/>
    <w:rsid w:val="005C19D2"/>
    <w:rsid w:val="005F26D7"/>
    <w:rsid w:val="005F5450"/>
    <w:rsid w:val="0069103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5C50"/>
    <w:rsid w:val="00A27D2C"/>
    <w:rsid w:val="00A46D4B"/>
    <w:rsid w:val="00A76FD9"/>
    <w:rsid w:val="00AB436D"/>
    <w:rsid w:val="00AD2F24"/>
    <w:rsid w:val="00AD4844"/>
    <w:rsid w:val="00B219AE"/>
    <w:rsid w:val="00B33145"/>
    <w:rsid w:val="00B574C9"/>
    <w:rsid w:val="00BA6A80"/>
    <w:rsid w:val="00BC39C9"/>
    <w:rsid w:val="00BE5BF7"/>
    <w:rsid w:val="00BF0B60"/>
    <w:rsid w:val="00BF0F39"/>
    <w:rsid w:val="00BF40E1"/>
    <w:rsid w:val="00C27FAB"/>
    <w:rsid w:val="00C358D4"/>
    <w:rsid w:val="00C6296B"/>
    <w:rsid w:val="00CA39B4"/>
    <w:rsid w:val="00CC586D"/>
    <w:rsid w:val="00CF1542"/>
    <w:rsid w:val="00CF3EC5"/>
    <w:rsid w:val="00D656DA"/>
    <w:rsid w:val="00D83300"/>
    <w:rsid w:val="00DC6B48"/>
    <w:rsid w:val="00DF01B0"/>
    <w:rsid w:val="00E2127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31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6A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6A80"/>
    <w:rPr>
      <w:rFonts w:ascii="Lucida Grande" w:hAnsi="Lucida Grande" w:cs="Lucida Grande"/>
      <w:sz w:val="18"/>
      <w:szCs w:val="18"/>
    </w:rPr>
  </w:style>
  <w:style w:type="paragraph" w:styleId="Caption">
    <w:name w:val="caption"/>
    <w:basedOn w:val="Normal"/>
    <w:next w:val="Normal"/>
    <w:uiPriority w:val="35"/>
    <w:semiHidden/>
    <w:qFormat/>
    <w:rsid w:val="002C006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6A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6A80"/>
    <w:rPr>
      <w:rFonts w:ascii="Lucida Grande" w:hAnsi="Lucida Grande" w:cs="Lucida Grande"/>
      <w:sz w:val="18"/>
      <w:szCs w:val="18"/>
    </w:rPr>
  </w:style>
  <w:style w:type="paragraph" w:styleId="Caption">
    <w:name w:val="caption"/>
    <w:basedOn w:val="Normal"/>
    <w:next w:val="Normal"/>
    <w:uiPriority w:val="35"/>
    <w:semiHidden/>
    <w:qFormat/>
    <w:rsid w:val="002C006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495790B24C7D469F238AB6050D1ACF"/>
        <w:category>
          <w:name w:val="General"/>
          <w:gallery w:val="placeholder"/>
        </w:category>
        <w:types>
          <w:type w:val="bbPlcHdr"/>
        </w:types>
        <w:behaviors>
          <w:behavior w:val="content"/>
        </w:behaviors>
        <w:guid w:val="{4BFDC43D-4DD3-4540-BFFB-8ADC3D8FE113}"/>
      </w:docPartPr>
      <w:docPartBody>
        <w:p w:rsidR="0017110C" w:rsidRDefault="0017110C">
          <w:pPr>
            <w:pStyle w:val="6E495790B24C7D469F238AB6050D1ACF"/>
          </w:pPr>
          <w:r w:rsidRPr="00CC586D">
            <w:rPr>
              <w:rStyle w:val="PlaceholderText"/>
              <w:b/>
              <w:color w:val="FFFFFF" w:themeColor="background1"/>
            </w:rPr>
            <w:t>[Salutation]</w:t>
          </w:r>
        </w:p>
      </w:docPartBody>
    </w:docPart>
    <w:docPart>
      <w:docPartPr>
        <w:name w:val="B53B06EC6010974B929AC916F7513894"/>
        <w:category>
          <w:name w:val="General"/>
          <w:gallery w:val="placeholder"/>
        </w:category>
        <w:types>
          <w:type w:val="bbPlcHdr"/>
        </w:types>
        <w:behaviors>
          <w:behavior w:val="content"/>
        </w:behaviors>
        <w:guid w:val="{590ED072-41FF-BE43-9444-AE39335A99CB}"/>
      </w:docPartPr>
      <w:docPartBody>
        <w:p w:rsidR="0017110C" w:rsidRDefault="0017110C">
          <w:pPr>
            <w:pStyle w:val="B53B06EC6010974B929AC916F7513894"/>
          </w:pPr>
          <w:r>
            <w:rPr>
              <w:rStyle w:val="PlaceholderText"/>
            </w:rPr>
            <w:t>[First name]</w:t>
          </w:r>
        </w:p>
      </w:docPartBody>
    </w:docPart>
    <w:docPart>
      <w:docPartPr>
        <w:name w:val="9F798A9CB461B5449B6845ABA4739036"/>
        <w:category>
          <w:name w:val="General"/>
          <w:gallery w:val="placeholder"/>
        </w:category>
        <w:types>
          <w:type w:val="bbPlcHdr"/>
        </w:types>
        <w:behaviors>
          <w:behavior w:val="content"/>
        </w:behaviors>
        <w:guid w:val="{77409167-6EE3-454B-98DD-BD96F160127A}"/>
      </w:docPartPr>
      <w:docPartBody>
        <w:p w:rsidR="0017110C" w:rsidRDefault="0017110C">
          <w:pPr>
            <w:pStyle w:val="9F798A9CB461B5449B6845ABA4739036"/>
          </w:pPr>
          <w:r>
            <w:rPr>
              <w:rStyle w:val="PlaceholderText"/>
            </w:rPr>
            <w:t>[Middle name]</w:t>
          </w:r>
        </w:p>
      </w:docPartBody>
    </w:docPart>
    <w:docPart>
      <w:docPartPr>
        <w:name w:val="0ADBFAE7044E604BACAF736F9669449A"/>
        <w:category>
          <w:name w:val="General"/>
          <w:gallery w:val="placeholder"/>
        </w:category>
        <w:types>
          <w:type w:val="bbPlcHdr"/>
        </w:types>
        <w:behaviors>
          <w:behavior w:val="content"/>
        </w:behaviors>
        <w:guid w:val="{0ED97767-2E8F-8147-AA36-B3785E342A70}"/>
      </w:docPartPr>
      <w:docPartBody>
        <w:p w:rsidR="0017110C" w:rsidRDefault="0017110C">
          <w:pPr>
            <w:pStyle w:val="0ADBFAE7044E604BACAF736F9669449A"/>
          </w:pPr>
          <w:r>
            <w:rPr>
              <w:rStyle w:val="PlaceholderText"/>
            </w:rPr>
            <w:t>[Last name]</w:t>
          </w:r>
        </w:p>
      </w:docPartBody>
    </w:docPart>
    <w:docPart>
      <w:docPartPr>
        <w:name w:val="6C175C2A04EE004291E158FA4C0A68C2"/>
        <w:category>
          <w:name w:val="General"/>
          <w:gallery w:val="placeholder"/>
        </w:category>
        <w:types>
          <w:type w:val="bbPlcHdr"/>
        </w:types>
        <w:behaviors>
          <w:behavior w:val="content"/>
        </w:behaviors>
        <w:guid w:val="{F1190F6B-7970-BD49-964B-71DBE9B44714}"/>
      </w:docPartPr>
      <w:docPartBody>
        <w:p w:rsidR="0017110C" w:rsidRDefault="0017110C">
          <w:pPr>
            <w:pStyle w:val="6C175C2A04EE004291E158FA4C0A68C2"/>
          </w:pPr>
          <w:r>
            <w:rPr>
              <w:rStyle w:val="PlaceholderText"/>
            </w:rPr>
            <w:t>[Enter your biography]</w:t>
          </w:r>
        </w:p>
      </w:docPartBody>
    </w:docPart>
    <w:docPart>
      <w:docPartPr>
        <w:name w:val="76F4887DC0B9944CA968C22A86AFE40B"/>
        <w:category>
          <w:name w:val="General"/>
          <w:gallery w:val="placeholder"/>
        </w:category>
        <w:types>
          <w:type w:val="bbPlcHdr"/>
        </w:types>
        <w:behaviors>
          <w:behavior w:val="content"/>
        </w:behaviors>
        <w:guid w:val="{E41D3B26-EB8A-5E46-ABE3-D8FF41672366}"/>
      </w:docPartPr>
      <w:docPartBody>
        <w:p w:rsidR="0017110C" w:rsidRDefault="0017110C">
          <w:pPr>
            <w:pStyle w:val="76F4887DC0B9944CA968C22A86AFE40B"/>
          </w:pPr>
          <w:r>
            <w:rPr>
              <w:rStyle w:val="PlaceholderText"/>
            </w:rPr>
            <w:t>[Enter the institution with which you are affiliated]</w:t>
          </w:r>
        </w:p>
      </w:docPartBody>
    </w:docPart>
    <w:docPart>
      <w:docPartPr>
        <w:name w:val="9EF2008E14B3C64ABEE9FA904C924F8A"/>
        <w:category>
          <w:name w:val="General"/>
          <w:gallery w:val="placeholder"/>
        </w:category>
        <w:types>
          <w:type w:val="bbPlcHdr"/>
        </w:types>
        <w:behaviors>
          <w:behavior w:val="content"/>
        </w:behaviors>
        <w:guid w:val="{0235EA5D-A137-2242-89ED-E7ED610E83EA}"/>
      </w:docPartPr>
      <w:docPartBody>
        <w:p w:rsidR="0017110C" w:rsidRDefault="0017110C">
          <w:pPr>
            <w:pStyle w:val="9EF2008E14B3C64ABEE9FA904C924F8A"/>
          </w:pPr>
          <w:r w:rsidRPr="00EF74F7">
            <w:rPr>
              <w:b/>
              <w:color w:val="808080" w:themeColor="background1" w:themeShade="80"/>
            </w:rPr>
            <w:t>[Enter the headword for your article]</w:t>
          </w:r>
        </w:p>
      </w:docPartBody>
    </w:docPart>
    <w:docPart>
      <w:docPartPr>
        <w:name w:val="1B952F2DF3A18F4F84C0441169A8FA13"/>
        <w:category>
          <w:name w:val="General"/>
          <w:gallery w:val="placeholder"/>
        </w:category>
        <w:types>
          <w:type w:val="bbPlcHdr"/>
        </w:types>
        <w:behaviors>
          <w:behavior w:val="content"/>
        </w:behaviors>
        <w:guid w:val="{20364A9C-D414-3E43-B538-8575ACF28376}"/>
      </w:docPartPr>
      <w:docPartBody>
        <w:p w:rsidR="0017110C" w:rsidRDefault="0017110C">
          <w:pPr>
            <w:pStyle w:val="1B952F2DF3A18F4F84C0441169A8FA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86192D373DC3458819C499823688A1"/>
        <w:category>
          <w:name w:val="General"/>
          <w:gallery w:val="placeholder"/>
        </w:category>
        <w:types>
          <w:type w:val="bbPlcHdr"/>
        </w:types>
        <w:behaviors>
          <w:behavior w:val="content"/>
        </w:behaviors>
        <w:guid w:val="{FE1F9F04-51AC-1C4B-A736-6C5E6F89709D}"/>
      </w:docPartPr>
      <w:docPartBody>
        <w:p w:rsidR="0017110C" w:rsidRDefault="0017110C">
          <w:pPr>
            <w:pStyle w:val="1586192D373DC3458819C499823688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C1009A8797F642BDD734164B99772B"/>
        <w:category>
          <w:name w:val="General"/>
          <w:gallery w:val="placeholder"/>
        </w:category>
        <w:types>
          <w:type w:val="bbPlcHdr"/>
        </w:types>
        <w:behaviors>
          <w:behavior w:val="content"/>
        </w:behaviors>
        <w:guid w:val="{9677510D-70B5-A14C-9838-ED9B6DC00F79}"/>
      </w:docPartPr>
      <w:docPartBody>
        <w:p w:rsidR="0017110C" w:rsidRDefault="0017110C">
          <w:pPr>
            <w:pStyle w:val="CFC1009A8797F642BDD734164B9977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D7FC95DA6056409770529F1979E3AA"/>
        <w:category>
          <w:name w:val="General"/>
          <w:gallery w:val="placeholder"/>
        </w:category>
        <w:types>
          <w:type w:val="bbPlcHdr"/>
        </w:types>
        <w:behaviors>
          <w:behavior w:val="content"/>
        </w:behaviors>
        <w:guid w:val="{0D925A46-C50B-CE4F-BF0D-A533E842BA06}"/>
      </w:docPartPr>
      <w:docPartBody>
        <w:p w:rsidR="0017110C" w:rsidRDefault="0017110C">
          <w:pPr>
            <w:pStyle w:val="76D7FC95DA6056409770529F1979E3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10C"/>
    <w:rsid w:val="0017110C"/>
    <w:rsid w:val="00432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495790B24C7D469F238AB6050D1ACF">
    <w:name w:val="6E495790B24C7D469F238AB6050D1ACF"/>
  </w:style>
  <w:style w:type="paragraph" w:customStyle="1" w:styleId="B53B06EC6010974B929AC916F7513894">
    <w:name w:val="B53B06EC6010974B929AC916F7513894"/>
  </w:style>
  <w:style w:type="paragraph" w:customStyle="1" w:styleId="9F798A9CB461B5449B6845ABA4739036">
    <w:name w:val="9F798A9CB461B5449B6845ABA4739036"/>
  </w:style>
  <w:style w:type="paragraph" w:customStyle="1" w:styleId="0ADBFAE7044E604BACAF736F9669449A">
    <w:name w:val="0ADBFAE7044E604BACAF736F9669449A"/>
  </w:style>
  <w:style w:type="paragraph" w:customStyle="1" w:styleId="6C175C2A04EE004291E158FA4C0A68C2">
    <w:name w:val="6C175C2A04EE004291E158FA4C0A68C2"/>
  </w:style>
  <w:style w:type="paragraph" w:customStyle="1" w:styleId="76F4887DC0B9944CA968C22A86AFE40B">
    <w:name w:val="76F4887DC0B9944CA968C22A86AFE40B"/>
  </w:style>
  <w:style w:type="paragraph" w:customStyle="1" w:styleId="9EF2008E14B3C64ABEE9FA904C924F8A">
    <w:name w:val="9EF2008E14B3C64ABEE9FA904C924F8A"/>
  </w:style>
  <w:style w:type="paragraph" w:customStyle="1" w:styleId="1B952F2DF3A18F4F84C0441169A8FA13">
    <w:name w:val="1B952F2DF3A18F4F84C0441169A8FA13"/>
  </w:style>
  <w:style w:type="paragraph" w:customStyle="1" w:styleId="1586192D373DC3458819C499823688A1">
    <w:name w:val="1586192D373DC3458819C499823688A1"/>
  </w:style>
  <w:style w:type="paragraph" w:customStyle="1" w:styleId="CFC1009A8797F642BDD734164B99772B">
    <w:name w:val="CFC1009A8797F642BDD734164B99772B"/>
  </w:style>
  <w:style w:type="paragraph" w:customStyle="1" w:styleId="76D7FC95DA6056409770529F1979E3AA">
    <w:name w:val="76D7FC95DA6056409770529F1979E3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495790B24C7D469F238AB6050D1ACF">
    <w:name w:val="6E495790B24C7D469F238AB6050D1ACF"/>
  </w:style>
  <w:style w:type="paragraph" w:customStyle="1" w:styleId="B53B06EC6010974B929AC916F7513894">
    <w:name w:val="B53B06EC6010974B929AC916F7513894"/>
  </w:style>
  <w:style w:type="paragraph" w:customStyle="1" w:styleId="9F798A9CB461B5449B6845ABA4739036">
    <w:name w:val="9F798A9CB461B5449B6845ABA4739036"/>
  </w:style>
  <w:style w:type="paragraph" w:customStyle="1" w:styleId="0ADBFAE7044E604BACAF736F9669449A">
    <w:name w:val="0ADBFAE7044E604BACAF736F9669449A"/>
  </w:style>
  <w:style w:type="paragraph" w:customStyle="1" w:styleId="6C175C2A04EE004291E158FA4C0A68C2">
    <w:name w:val="6C175C2A04EE004291E158FA4C0A68C2"/>
  </w:style>
  <w:style w:type="paragraph" w:customStyle="1" w:styleId="76F4887DC0B9944CA968C22A86AFE40B">
    <w:name w:val="76F4887DC0B9944CA968C22A86AFE40B"/>
  </w:style>
  <w:style w:type="paragraph" w:customStyle="1" w:styleId="9EF2008E14B3C64ABEE9FA904C924F8A">
    <w:name w:val="9EF2008E14B3C64ABEE9FA904C924F8A"/>
  </w:style>
  <w:style w:type="paragraph" w:customStyle="1" w:styleId="1B952F2DF3A18F4F84C0441169A8FA13">
    <w:name w:val="1B952F2DF3A18F4F84C0441169A8FA13"/>
  </w:style>
  <w:style w:type="paragraph" w:customStyle="1" w:styleId="1586192D373DC3458819C499823688A1">
    <w:name w:val="1586192D373DC3458819C499823688A1"/>
  </w:style>
  <w:style w:type="paragraph" w:customStyle="1" w:styleId="CFC1009A8797F642BDD734164B99772B">
    <w:name w:val="CFC1009A8797F642BDD734164B99772B"/>
  </w:style>
  <w:style w:type="paragraph" w:customStyle="1" w:styleId="76D7FC95DA6056409770529F1979E3AA">
    <w:name w:val="76D7FC95DA6056409770529F1979E3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Cor91</b:Tag>
    <b:SourceType>Book</b:SourceType>
    <b:Guid>{F09C0937-E447-7640-9C31-3CBBBBED3B67}</b:Guid>
    <b:Title>Daniil Kharms and the Poetics of the Absurd</b:Title>
    <b:City>London</b:City>
    <b:Publisher>Macmillan</b:Publisher>
    <b:Year>1991</b:Year>
    <b:Author>
      <b:Editor>
        <b:NameList>
          <b:Person>
            <b:Last>Cornwall</b:Last>
            <b:First>Neil</b:First>
          </b:Person>
        </b:NameList>
      </b:Editor>
    </b:Author>
    <b:Comments>A valuable collection of essays and materials, and a good place to start. </b:Comments>
    <b:RefOrder>1</b:RefOrder>
  </b:Source>
  <b:Source>
    <b:Tag>Iam98</b:Tag>
    <b:SourceType>Book</b:SourceType>
    <b:Guid>{8A0F9EEE-204E-8D48-B2F6-8A5265D4FA20}</b:Guid>
    <b:Author>
      <b:Author>
        <b:NameList>
          <b:Person>
            <b:Last>Iampol’skii</b:Last>
            <b:First>Mikhail</b:First>
          </b:Person>
        </b:NameList>
      </b:Author>
    </b:Author>
    <b:Title>Bespamiatstvo kak istok (chitaia Kharmsa)</b:Title>
    <b:City>Moscow</b:City>
    <b:Publisher>Novoe literaturnoe obozrenie</b:Publisher>
    <b:Year>1998</b:Year>
    <b:Comments>A sophisticated reading of Kharms focusing on his philosophical and cosmological concerns. </b:Comments>
    <b:RefOrder>2</b:RefOrder>
  </b:Source>
  <b:Source>
    <b:Tag>Jac91</b:Tag>
    <b:SourceType>Book</b:SourceType>
    <b:Guid>{F3763536-0E57-0E4D-8F03-1C66116BF9AF}</b:Guid>
    <b:Author>
      <b:Author>
        <b:NameList>
          <b:Person>
            <b:Last>Jaccard</b:Last>
            <b:First>John-Philippe</b:First>
          </b:Person>
        </b:NameList>
      </b:Author>
    </b:Author>
    <b:Title>Daniil Kharms et la fin de l’avant-garde russe</b:Title>
    <b:City>Bern</b:City>
    <b:Publisher>Peter Lang</b:Publisher>
    <b:Year>1991</b:Year>
    <b:Comments>Kharms and the Russian avant-garde of the 1920’s.</b:Comments>
    <b:RefOrder>3</b:RefOrder>
  </b:Source>
  <b:Source>
    <b:Tag>Kob08</b:Tag>
    <b:SourceType>Book</b:SourceType>
    <b:Guid>{6F3F6BD8-9C5F-A142-BC05-D3E77E4DD829}</b:Guid>
    <b:Author>
      <b:Author>
        <b:NameList>
          <b:Person>
            <b:Last>Kobrinskii</b:Last>
            <b:First>Aleksandr</b:First>
          </b:Person>
        </b:NameList>
      </b:Author>
    </b:Author>
    <b:Title>Daniil Kharms</b:Title>
    <b:City>Moscow</b:City>
    <b:Publisher>Molodaia gvardiia</b:Publisher>
    <b:Year>2008</b:Year>
    <b:Comments>A deeply-informed 'life and works' biography. </b:Comments>
    <b:RefOrder>5</b:RefOrder>
  </b:Source>
  <b:Source>
    <b:Tag>Sco86</b:Tag>
    <b:SourceType>JournalArticle</b:SourceType>
    <b:Guid>{643F2C99-34CF-5D44-B18E-FB929EB26DE2}</b:Guid>
    <b:Author>
      <b:Author>
        <b:NameList>
          <b:Person>
            <b:Last>Scotto</b:Last>
            <b:First>Susan</b:First>
          </b:Person>
        </b:NameList>
      </b:Author>
    </b:Author>
    <b:Title>Xarms and Hamsun: Staruxa Solves a Mystery?</b:Title>
    <b:Year>1986</b:Year>
    <b:Volume>23</b:Volume>
    <b:Pages>282-296</b:Pages>
    <b:Comments>Details the connections between 'The Old Woman' and a Hamsun novel.</b:Comments>
    <b:JournalName>Comparative Literature Studies</b:JournalName>
    <b:RefOrder>7</b:RefOrder>
  </b:Source>
  <b:Source>
    <b:Tag>Shu08</b:Tag>
    <b:SourceType>Book</b:SourceType>
    <b:Guid>{1DA926B9-1232-FC49-B797-7277117CB6C9}</b:Guid>
    <b:Title>Daniil Kharms: Zhizn’ cheloveka na vetru</b:Title>
    <b:Publisher>Vita Nova</b:Publisher>
    <b:City>Saint Petersburg</b:City>
    <b:Year>2008</b:Year>
    <b:Comments>A well-documented biography, especially useful for the early years. </b:Comments>
    <b:Author>
      <b:Author>
        <b:NameList>
          <b:Person>
            <b:Last>Shubinskii</b:Last>
            <b:First>Valerii</b:First>
          </b:Person>
        </b:NameList>
      </b:Author>
    </b:Author>
    <b:RefOrder>8</b:RefOrder>
  </b:Source>
  <b:Source>
    <b:Tag>Sto82</b:Tag>
    <b:SourceType>Book</b:SourceType>
    <b:Guid>{5E08193B-3412-864F-983C-6EF81D415532}</b:Guid>
    <b:Author>
      <b:Author>
        <b:NameList>
          <b:Person>
            <b:Last>Stone-Nakhimovsky</b:Last>
            <b:First>Alice</b:First>
          </b:Person>
        </b:NameList>
      </b:Author>
    </b:Author>
    <b:Title>Laughter in the Void: An Introduction to the Writings of Daniil Kharms and Alexander Vvedenskii</b:Title>
    <b:City>Vienna</b:City>
    <b:Publisher>Wiener Slavistischer Almanach</b:Publisher>
    <b:Year>1982</b:Year>
    <b:Comments>A pioneering study of the works of the two authors. Still useful. </b:Comments>
    <b:RefOrder>10</b:RefOrder>
  </b:Source>
  <b:Source>
    <b:Tag>Jak09</b:Tag>
    <b:SourceType>Book</b:SourceType>
    <b:Guid>{5711905D-B0EB-EA4B-9347-9C68AC4BD45E}</b:Guid>
    <b:Author>
      <b:Author>
        <b:NameList>
          <b:Person>
            <b:Last>Jakovljevic</b:Last>
            <b:First>Branislav</b:First>
          </b:Person>
        </b:NameList>
      </b:Author>
    </b:Author>
    <b:Title>Daniil Kharms: Writing and the Event</b:Title>
    <b:City>Evanston</b:City>
    <b:Publisher>Northwestern UP</b:Publisher>
    <b:Year>2009</b:Year>
    <b:Comments>Kharms’s work as metafiction.</b:Comments>
    <b:RefOrder>4</b:RefOrder>
  </b:Source>
  <b:Source>
    <b:Tag>Rob97</b:Tag>
    <b:SourceType>Book</b:SourceType>
    <b:Guid>{DA874338-D5A6-F343-820D-2DD2419D4C36}</b:Guid>
    <b:Author>
      <b:Author>
        <b:NameList>
          <b:Person>
            <b:Last>Roberts</b:Last>
            <b:First>Graham</b:First>
          </b:Person>
        </b:NameList>
      </b:Author>
    </b:Author>
    <b:Title>The Last Soviet Avant-Garde: OBERIU – Fact, Fiction, Metafiction</b:Title>
    <b:City>Cambridge</b:City>
    <b:Publisher>Cambridge UP</b:Publisher>
    <b:Year>1997</b:Year>
    <b:Comments>A comprehensive study of OBERIU authors and poetics.</b:Comments>
    <b:RefOrder>6</b:RefOrder>
  </b:Source>
  <b:Source>
    <b:Tag>Sok84</b:Tag>
    <b:SourceType>Book</b:SourceType>
    <b:Guid>{326AFEB4-23DC-5147-BA7F-4C8F0726C7BB}</b:Guid>
    <b:Author>
      <b:Author>
        <b:NameList>
          <b:Person>
            <b:Last>Sokol</b:Last>
            <b:First>Elena</b:First>
          </b:Person>
        </b:NameList>
      </b:Author>
    </b:Author>
    <b:Title>Russian Poetry for Children</b:Title>
    <b:City>Knoxville</b:City>
    <b:Publisher>The U of Tennessee P</b:Publisher>
    <b:Year>1984</b:Year>
    <b:Comments>Kharms as a children’s author.</b:Comments>
    <b:RefOrder>9</b:RefOrder>
  </b:Source>
</b:Sources>
</file>

<file path=customXml/itemProps1.xml><?xml version="1.0" encoding="utf-8"?>
<ds:datastoreItem xmlns:ds="http://schemas.openxmlformats.org/officeDocument/2006/customXml" ds:itemID="{DE2B111D-BDBA-7746-95D5-2EF6C59AD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2</Pages>
  <Words>535</Words>
  <Characters>3050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11</cp:revision>
  <dcterms:created xsi:type="dcterms:W3CDTF">2014-10-30T04:34:00Z</dcterms:created>
  <dcterms:modified xsi:type="dcterms:W3CDTF">2014-11-02T22:26:00Z</dcterms:modified>
</cp:coreProperties>
</file>