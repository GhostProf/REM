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83AB01" w14:textId="77777777" w:rsidTr="00922950">
        <w:tc>
          <w:tcPr>
            <w:tcW w:w="491" w:type="dxa"/>
            <w:vMerge w:val="restart"/>
            <w:shd w:val="clear" w:color="auto" w:fill="A6A6A6" w:themeFill="background1" w:themeFillShade="A6"/>
            <w:textDirection w:val="btLr"/>
          </w:tcPr>
          <w:p w14:paraId="6700B7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E5472D1BA749E4980DFC07606D2917"/>
            </w:placeholder>
            <w:showingPlcHdr/>
            <w:dropDownList>
              <w:listItem w:displayText="Dr." w:value="Dr."/>
              <w:listItem w:displayText="Prof." w:value="Prof."/>
            </w:dropDownList>
          </w:sdtPr>
          <w:sdtContent>
            <w:tc>
              <w:tcPr>
                <w:tcW w:w="1259" w:type="dxa"/>
              </w:tcPr>
              <w:p w14:paraId="21828C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A9067BBF34E06BC9E8DA65908A2C9"/>
            </w:placeholder>
            <w:text/>
          </w:sdtPr>
          <w:sdtContent>
            <w:tc>
              <w:tcPr>
                <w:tcW w:w="2073" w:type="dxa"/>
              </w:tcPr>
              <w:p w14:paraId="285704EB" w14:textId="77777777" w:rsidR="00B574C9" w:rsidRDefault="00BA1818" w:rsidP="00BA1818">
                <w:r>
                  <w:t>Erin</w:t>
                </w:r>
              </w:p>
            </w:tc>
          </w:sdtContent>
        </w:sdt>
        <w:sdt>
          <w:sdtPr>
            <w:alias w:val="Middle name"/>
            <w:tag w:val="authorMiddleName"/>
            <w:id w:val="-2076034781"/>
            <w:placeholder>
              <w:docPart w:val="865792FBAD534D3F96E4A122E81FEA4E"/>
            </w:placeholder>
            <w:showingPlcHdr/>
            <w:text/>
          </w:sdtPr>
          <w:sdtContent>
            <w:tc>
              <w:tcPr>
                <w:tcW w:w="2551" w:type="dxa"/>
              </w:tcPr>
              <w:p w14:paraId="2D648357" w14:textId="77777777" w:rsidR="00B574C9" w:rsidRDefault="00B574C9" w:rsidP="00922950">
                <w:r>
                  <w:rPr>
                    <w:rStyle w:val="PlaceholderText"/>
                  </w:rPr>
                  <w:t>[Middle name]</w:t>
                </w:r>
              </w:p>
            </w:tc>
          </w:sdtContent>
        </w:sdt>
        <w:sdt>
          <w:sdtPr>
            <w:alias w:val="Last name"/>
            <w:tag w:val="authorLastName"/>
            <w:id w:val="-1088529830"/>
            <w:placeholder>
              <w:docPart w:val="4C48DD803F944F35ACA28D2B0BBFA056"/>
            </w:placeholder>
            <w:text/>
          </w:sdtPr>
          <w:sdtContent>
            <w:tc>
              <w:tcPr>
                <w:tcW w:w="2642" w:type="dxa"/>
              </w:tcPr>
              <w:p w14:paraId="040F5D87" w14:textId="77777777" w:rsidR="00B574C9" w:rsidRDefault="00BA1818" w:rsidP="00BA1818">
                <w:r>
                  <w:t>Templeton</w:t>
                </w:r>
              </w:p>
            </w:tc>
          </w:sdtContent>
        </w:sdt>
      </w:tr>
      <w:tr w:rsidR="00B574C9" w14:paraId="63F66755" w14:textId="77777777" w:rsidTr="001A6A06">
        <w:trPr>
          <w:trHeight w:val="986"/>
        </w:trPr>
        <w:tc>
          <w:tcPr>
            <w:tcW w:w="491" w:type="dxa"/>
            <w:vMerge/>
            <w:shd w:val="clear" w:color="auto" w:fill="A6A6A6" w:themeFill="background1" w:themeFillShade="A6"/>
          </w:tcPr>
          <w:p w14:paraId="42443096" w14:textId="77777777" w:rsidR="00B574C9" w:rsidRPr="001A6A06" w:rsidRDefault="00B574C9" w:rsidP="00CF1542">
            <w:pPr>
              <w:jc w:val="center"/>
              <w:rPr>
                <w:b/>
                <w:color w:val="FFFFFF" w:themeColor="background1"/>
              </w:rPr>
            </w:pPr>
          </w:p>
        </w:tc>
        <w:sdt>
          <w:sdtPr>
            <w:alias w:val="Biography"/>
            <w:tag w:val="authorBiography"/>
            <w:id w:val="938807824"/>
            <w:placeholder>
              <w:docPart w:val="E8E997AD15CF40D7BBBB1BB1B3CB1D1A"/>
            </w:placeholder>
            <w:showingPlcHdr/>
          </w:sdtPr>
          <w:sdtContent>
            <w:tc>
              <w:tcPr>
                <w:tcW w:w="8525" w:type="dxa"/>
                <w:gridSpan w:val="4"/>
              </w:tcPr>
              <w:p w14:paraId="4D08C18F" w14:textId="77777777" w:rsidR="00B574C9" w:rsidRDefault="00B574C9" w:rsidP="00922950">
                <w:r>
                  <w:rPr>
                    <w:rStyle w:val="PlaceholderText"/>
                  </w:rPr>
                  <w:t>[Enter your biography]</w:t>
                </w:r>
              </w:p>
            </w:tc>
          </w:sdtContent>
        </w:sdt>
      </w:tr>
      <w:tr w:rsidR="00B574C9" w14:paraId="435BAA84" w14:textId="77777777" w:rsidTr="001A6A06">
        <w:trPr>
          <w:trHeight w:val="986"/>
        </w:trPr>
        <w:tc>
          <w:tcPr>
            <w:tcW w:w="491" w:type="dxa"/>
            <w:vMerge/>
            <w:shd w:val="clear" w:color="auto" w:fill="A6A6A6" w:themeFill="background1" w:themeFillShade="A6"/>
          </w:tcPr>
          <w:p w14:paraId="7EE726A7" w14:textId="77777777" w:rsidR="00B574C9" w:rsidRPr="001A6A06" w:rsidRDefault="00B574C9" w:rsidP="00CF1542">
            <w:pPr>
              <w:jc w:val="center"/>
              <w:rPr>
                <w:b/>
                <w:color w:val="FFFFFF" w:themeColor="background1"/>
              </w:rPr>
            </w:pPr>
          </w:p>
        </w:tc>
        <w:sdt>
          <w:sdtPr>
            <w:alias w:val="Affiliation"/>
            <w:tag w:val="affiliation"/>
            <w:id w:val="2012937915"/>
            <w:placeholder>
              <w:docPart w:val="6F4673D23D9343B09DB28D3902E7F718"/>
            </w:placeholder>
            <w:text/>
          </w:sdtPr>
          <w:sdtContent>
            <w:tc>
              <w:tcPr>
                <w:tcW w:w="8525" w:type="dxa"/>
                <w:gridSpan w:val="4"/>
              </w:tcPr>
              <w:p w14:paraId="04C2E1C3" w14:textId="77777777" w:rsidR="00B574C9" w:rsidRDefault="00C82DDA" w:rsidP="00C82DDA">
                <w:r>
                  <w:t>Converse College</w:t>
                </w:r>
              </w:p>
            </w:tc>
          </w:sdtContent>
        </w:sdt>
      </w:tr>
    </w:tbl>
    <w:p w14:paraId="2EA958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C6D56D" w14:textId="77777777" w:rsidTr="00244BB0">
        <w:tc>
          <w:tcPr>
            <w:tcW w:w="9016" w:type="dxa"/>
            <w:shd w:val="clear" w:color="auto" w:fill="A6A6A6" w:themeFill="background1" w:themeFillShade="A6"/>
            <w:tcMar>
              <w:top w:w="113" w:type="dxa"/>
              <w:bottom w:w="113" w:type="dxa"/>
            </w:tcMar>
          </w:tcPr>
          <w:p w14:paraId="31A2E8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15F7F" w14:textId="77777777" w:rsidTr="003F0D73">
        <w:sdt>
          <w:sdtPr>
            <w:alias w:val="Article headword"/>
            <w:tag w:val="articleHeadword"/>
            <w:id w:val="-361440020"/>
            <w:placeholder>
              <w:docPart w:val="71EB68D96F2A4D9BB2851BB03C470913"/>
            </w:placeholder>
            <w:text/>
          </w:sdtPr>
          <w:sdtContent>
            <w:tc>
              <w:tcPr>
                <w:tcW w:w="9016" w:type="dxa"/>
                <w:tcMar>
                  <w:top w:w="113" w:type="dxa"/>
                  <w:bottom w:w="113" w:type="dxa"/>
                </w:tcMar>
              </w:tcPr>
              <w:p w14:paraId="53F696BB" w14:textId="2F626C3A" w:rsidR="003F0D73" w:rsidRPr="00FB589A" w:rsidRDefault="00BA1818" w:rsidP="00BA1818">
                <w:pPr>
                  <w:rPr>
                    <w:b/>
                  </w:rPr>
                </w:pPr>
                <w:r w:rsidRPr="00C82DDA">
                  <w:t>The Waste Land</w:t>
                </w:r>
                <w:r w:rsidR="00440AE5">
                  <w:t xml:space="preserve"> (1922)</w:t>
                </w:r>
              </w:p>
            </w:tc>
          </w:sdtContent>
        </w:sdt>
      </w:tr>
      <w:tr w:rsidR="00464699" w14:paraId="7C2FDED1" w14:textId="77777777" w:rsidTr="00C82DDA">
        <w:sdt>
          <w:sdtPr>
            <w:alias w:val="Variant headwords"/>
            <w:tag w:val="variantHeadwords"/>
            <w:id w:val="173464402"/>
            <w:placeholder>
              <w:docPart w:val="053DD0465980476E88695E640E52A52F"/>
            </w:placeholder>
            <w:showingPlcHdr/>
          </w:sdtPr>
          <w:sdtContent>
            <w:tc>
              <w:tcPr>
                <w:tcW w:w="9016" w:type="dxa"/>
                <w:tcMar>
                  <w:top w:w="113" w:type="dxa"/>
                  <w:bottom w:w="113" w:type="dxa"/>
                </w:tcMar>
              </w:tcPr>
              <w:p w14:paraId="6DB963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5FE0E9" w14:textId="77777777" w:rsidTr="003F0D73">
        <w:sdt>
          <w:sdtPr>
            <w:alias w:val="Abstract"/>
            <w:tag w:val="abstract"/>
            <w:id w:val="-635871867"/>
            <w:placeholder>
              <w:docPart w:val="4BA3812FF6B243A296976B10F114F35A"/>
            </w:placeholder>
          </w:sdtPr>
          <w:sdtContent>
            <w:tc>
              <w:tcPr>
                <w:tcW w:w="9016" w:type="dxa"/>
                <w:tcMar>
                  <w:top w:w="113" w:type="dxa"/>
                  <w:bottom w:w="113" w:type="dxa"/>
                </w:tcMar>
              </w:tcPr>
              <w:p w14:paraId="5383F521" w14:textId="77777777" w:rsidR="00E85A05" w:rsidRPr="00BA1818" w:rsidRDefault="00BA1818" w:rsidP="006A056E">
                <w:r w:rsidRPr="00BC08BD">
                  <w:rPr>
                    <w:i/>
                  </w:rPr>
                  <w:t>The Waste Land</w:t>
                </w:r>
                <w:r w:rsidRPr="00BC08BD">
                  <w:t xml:space="preserve"> is an i</w:t>
                </w:r>
                <w:r>
                  <w:t>nfluential and experimental 435-</w:t>
                </w:r>
                <w:r w:rsidRPr="00BC08BD">
                  <w:t>line poem written by Thomas Stearns Eliot and</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w:t>
                </w:r>
                <w:r w:rsidR="006A056E">
                  <w:rPr>
                    <w:highlight w:val="white"/>
                  </w:rPr>
                  <w:t xml:space="preserve"> </w:t>
                </w:r>
                <w:r w:rsidR="006A056E" w:rsidRPr="00BC08BD">
                  <w:rPr>
                    <w:highlight w:val="white"/>
                  </w:rPr>
                  <w:t>The poem is</w:t>
                </w:r>
                <w:r w:rsidR="006A056E">
                  <w:rPr>
                    <w:highlight w:val="white"/>
                  </w:rPr>
                  <w:t xml:space="preserve"> richly allusive and </w:t>
                </w:r>
                <w:proofErr w:type="spellStart"/>
                <w:r w:rsidR="006A056E">
                  <w:rPr>
                    <w:highlight w:val="white"/>
                  </w:rPr>
                  <w:t>polyvocal</w:t>
                </w:r>
                <w:proofErr w:type="spellEnd"/>
                <w:r w:rsidR="006A056E">
                  <w:rPr>
                    <w:highlight w:val="white"/>
                  </w:rPr>
                  <w:t>.</w:t>
                </w:r>
                <w:r w:rsidRPr="00BC08BD">
                  <w:rPr>
                    <w:highlight w:val="white"/>
                  </w:rPr>
                  <w:t xml:space="preserve"> It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 xml:space="preserve">Les </w:t>
                </w:r>
                <w:proofErr w:type="spellStart"/>
                <w:r w:rsidRPr="00BC08BD">
                  <w:rPr>
                    <w:i/>
                    <w:highlight w:val="white"/>
                  </w:rPr>
                  <w:t>Fleurs</w:t>
                </w:r>
                <w:proofErr w:type="spellEnd"/>
                <w:r w:rsidRPr="00BC08BD">
                  <w:rPr>
                    <w:i/>
                    <w:highlight w:val="white"/>
                  </w:rPr>
                  <w:t xml:space="preserve"> du mal</w:t>
                </w:r>
                <w:r w:rsidRPr="00BC08BD">
                  <w:rPr>
                    <w:highlight w:val="white"/>
                  </w:rPr>
                  <w:t xml:space="preserve">. </w:t>
                </w:r>
                <w:r w:rsidR="006A056E">
                  <w:rPr>
                    <w:highlight w:val="white"/>
                  </w:rPr>
                  <w:t>A</w:t>
                </w:r>
                <w:r w:rsidR="006A056E" w:rsidRPr="00BC08BD">
                  <w:rPr>
                    <w:highlight w:val="white"/>
                  </w:rPr>
                  <w:t xml:space="preserve"> pre-public</w:t>
                </w:r>
                <w:r w:rsidR="006A056E">
                  <w:rPr>
                    <w:highlight w:val="white"/>
                  </w:rPr>
                  <w:t xml:space="preserve">ation manuscript of the poem </w:t>
                </w:r>
                <w:r w:rsidR="006A056E" w:rsidRPr="00BC08BD">
                  <w:rPr>
                    <w:highlight w:val="white"/>
                  </w:rPr>
                  <w:t>reveals that both Eliot’s first wife Vivien</w:t>
                </w:r>
                <w:r w:rsidR="006A056E">
                  <w:rPr>
                    <w:highlight w:val="white"/>
                  </w:rPr>
                  <w:t xml:space="preserve">ne </w:t>
                </w:r>
                <w:r w:rsidR="006A056E" w:rsidRPr="00BC08BD">
                  <w:rPr>
                    <w:highlight w:val="white"/>
                  </w:rPr>
                  <w:t>and his friend Ezra Pound</w:t>
                </w:r>
                <w:r w:rsidR="006A056E">
                  <w:rPr>
                    <w:highlight w:val="white"/>
                  </w:rPr>
                  <w:t xml:space="preserve"> </w:t>
                </w:r>
                <w:r w:rsidR="006A056E" w:rsidRPr="00BC08BD">
                  <w:rPr>
                    <w:highlight w:val="white"/>
                  </w:rPr>
                  <w:t>helped revise the poem into its final form before its initial publication in 1922.</w:t>
                </w:r>
                <w:r w:rsidR="006A056E">
                  <w:t xml:space="preserve"> </w:t>
                </w:r>
                <w:r w:rsidR="006A056E" w:rsidRPr="00BC08BD">
                  <w:rPr>
                    <w:highlight w:val="white"/>
                  </w:rPr>
                  <w:t xml:space="preserve">At its core, </w:t>
                </w:r>
                <w:r w:rsidR="006A056E" w:rsidRPr="00BC08BD">
                  <w:rPr>
                    <w:i/>
                    <w:highlight w:val="white"/>
                  </w:rPr>
                  <w:t xml:space="preserve">The Waste Land </w:t>
                </w:r>
                <w:r w:rsidR="006A056E" w:rsidRPr="00BC08BD">
                  <w:rPr>
                    <w:highlight w:val="white"/>
                  </w:rPr>
                  <w:t>is about life in London</w:t>
                </w:r>
                <w:r w:rsidR="006A056E">
                  <w:rPr>
                    <w:highlight w:val="white"/>
                  </w:rPr>
                  <w:t xml:space="preserve"> following the catastrophe of World War </w:t>
                </w:r>
                <w:r w:rsidR="006A056E">
                  <w:t xml:space="preserve">I. </w:t>
                </w:r>
                <w:r w:rsidR="006A056E" w:rsidRPr="00BC08BD">
                  <w:rPr>
                    <w:highlight w:val="white"/>
                  </w:rPr>
                  <w:t>The fragmentation of the verse form</w:t>
                </w:r>
                <w:r w:rsidR="006A056E">
                  <w:rPr>
                    <w:highlight w:val="white"/>
                  </w:rPr>
                  <w:t xml:space="preserve"> in </w:t>
                </w:r>
                <w:r w:rsidR="006A056E" w:rsidRPr="005C2DD0">
                  <w:rPr>
                    <w:i/>
                    <w:highlight w:val="white"/>
                  </w:rPr>
                  <w:t>The Waste Land</w:t>
                </w:r>
                <w:r w:rsidR="006A056E" w:rsidRPr="00BC08BD">
                  <w:rPr>
                    <w:highlight w:val="white"/>
                  </w:rPr>
                  <w:t xml:space="preserve"> mirrors the fragmentation of life in war-torn London and the increasing disorientation of urban experience.</w:t>
                </w:r>
              </w:p>
            </w:tc>
          </w:sdtContent>
        </w:sdt>
      </w:tr>
      <w:tr w:rsidR="003F0D73" w14:paraId="18E011CD" w14:textId="77777777" w:rsidTr="003F0D73">
        <w:sdt>
          <w:sdtPr>
            <w:alias w:val="Article text"/>
            <w:tag w:val="articleText"/>
            <w:id w:val="634067588"/>
            <w:placeholder>
              <w:docPart w:val="DBCE3CEB84EC4F64898A0BD0428E65BA"/>
            </w:placeholder>
          </w:sdtPr>
          <w:sdtEndPr>
            <w:rPr>
              <w:b/>
              <w:bCs/>
              <w:color w:val="5B9BD5" w:themeColor="accent1"/>
              <w:sz w:val="18"/>
              <w:szCs w:val="18"/>
            </w:rPr>
          </w:sdtEndPr>
          <w:sdtContent>
            <w:tc>
              <w:tcPr>
                <w:tcW w:w="9016" w:type="dxa"/>
                <w:tcMar>
                  <w:top w:w="113" w:type="dxa"/>
                  <w:bottom w:w="113" w:type="dxa"/>
                </w:tcMar>
              </w:tcPr>
              <w:p w14:paraId="61441007" w14:textId="55F7E940" w:rsidR="00BA1818" w:rsidRDefault="00BA1818" w:rsidP="00BA1818">
                <w:r w:rsidRPr="00BC08BD">
                  <w:rPr>
                    <w:i/>
                  </w:rPr>
                  <w:t>The Waste Land</w:t>
                </w:r>
                <w:r w:rsidRPr="00BC08BD">
                  <w:t xml:space="preserve"> is an i</w:t>
                </w:r>
                <w:r>
                  <w:t>nfluential and experimental 435-</w:t>
                </w:r>
                <w:r w:rsidRPr="00BC08BD">
                  <w:t>line poem wri</w:t>
                </w:r>
                <w:r w:rsidR="00440AE5">
                  <w:t>tten by Thomas Stearns Eliot</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 It also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 xml:space="preserve">Les </w:t>
                </w:r>
                <w:proofErr w:type="spellStart"/>
                <w:r w:rsidRPr="00BC08BD">
                  <w:rPr>
                    <w:i/>
                    <w:highlight w:val="white"/>
                  </w:rPr>
                  <w:t>Fleurs</w:t>
                </w:r>
                <w:proofErr w:type="spellEnd"/>
                <w:r w:rsidRPr="00BC08BD">
                  <w:rPr>
                    <w:i/>
                    <w:highlight w:val="white"/>
                  </w:rPr>
                  <w:t xml:space="preserve"> du mal</w:t>
                </w:r>
                <w:r w:rsidRPr="00BC08BD">
                  <w:rPr>
                    <w:highlight w:val="white"/>
                  </w:rPr>
                  <w:t xml:space="preserve">. </w:t>
                </w:r>
              </w:p>
              <w:p w14:paraId="0B27BE07" w14:textId="77777777" w:rsidR="001E18FC" w:rsidRDefault="001E18FC" w:rsidP="00BA1818"/>
              <w:p w14:paraId="0EB1D216" w14:textId="77777777" w:rsidR="001E18FC" w:rsidRPr="00BC08BD" w:rsidRDefault="001E18FC" w:rsidP="001E18FC">
                <w:pPr>
                  <w:keepNext/>
                </w:pPr>
                <w:r>
                  <w:t xml:space="preserve">Link: </w:t>
                </w:r>
                <w:r w:rsidRPr="001E18FC">
                  <w:t>http://town.hall.org/Archives/radio/IMS/HarperAudio/011894_harp_ITH.html</w:t>
                </w:r>
              </w:p>
              <w:p w14:paraId="56D54AAA" w14:textId="77777777" w:rsidR="00BA1818" w:rsidRDefault="001E18FC" w:rsidP="001E18FC">
                <w:pPr>
                  <w:pStyle w:val="Caption"/>
                </w:pPr>
                <w:fldSimple w:instr=" SEQ Figure \* ARABIC ">
                  <w:r>
                    <w:rPr>
                      <w:noProof/>
                    </w:rPr>
                    <w:t>1</w:t>
                  </w:r>
                </w:fldSimple>
                <w:r>
                  <w:t xml:space="preserve"> </w:t>
                </w:r>
                <w:r w:rsidRPr="0068092C">
                  <w:t xml:space="preserve">T. S. Eliot reading </w:t>
                </w:r>
                <w:r w:rsidRPr="001E18FC">
                  <w:rPr>
                    <w:i/>
                  </w:rPr>
                  <w:t>The Waste Land</w:t>
                </w:r>
              </w:p>
              <w:p w14:paraId="4F9E5032" w14:textId="77777777" w:rsidR="00BA1818" w:rsidRPr="00BC08BD" w:rsidRDefault="00BA1818" w:rsidP="00BA1818">
                <w:pPr>
                  <w:pStyle w:val="Heading1"/>
                  <w:outlineLvl w:val="0"/>
                </w:pPr>
                <w:r>
                  <w:t>Composition Process</w:t>
                </w:r>
              </w:p>
              <w:p w14:paraId="07777259" w14:textId="77777777" w:rsidR="00BA1818" w:rsidRDefault="00BA1818" w:rsidP="00BA1818">
                <w:r w:rsidRPr="00BC08BD">
                  <w:rPr>
                    <w:highlight w:val="white"/>
                  </w:rPr>
                  <w:t xml:space="preserve">According to </w:t>
                </w:r>
                <w:proofErr w:type="spellStart"/>
                <w:r w:rsidRPr="00BC08BD">
                  <w:rPr>
                    <w:highlight w:val="white"/>
                  </w:rPr>
                  <w:t>Lyndall</w:t>
                </w:r>
                <w:proofErr w:type="spellEnd"/>
                <w:r w:rsidRPr="00BC08BD">
                  <w:rPr>
                    <w:highlight w:val="white"/>
                  </w:rPr>
                  <w:t xml:space="preserve"> Gordon</w:t>
                </w:r>
                <w:r>
                  <w:rPr>
                    <w:highlight w:val="white"/>
                  </w:rPr>
                  <w:t xml:space="preserve"> (1999)</w:t>
                </w:r>
                <w:r w:rsidRPr="00BC08BD">
                  <w:rPr>
                    <w:highlight w:val="white"/>
                  </w:rPr>
                  <w:t>, T. S. Eliot beg</w:t>
                </w:r>
                <w:r>
                  <w:rPr>
                    <w:highlight w:val="white"/>
                  </w:rPr>
                  <w:t>a</w:t>
                </w:r>
                <w:r w:rsidRPr="00BC08BD">
                  <w:rPr>
                    <w:highlight w:val="white"/>
                  </w:rPr>
                  <w:t xml:space="preserve">n work on his long poem </w:t>
                </w:r>
                <w:r w:rsidRPr="00BC08BD">
                  <w:rPr>
                    <w:i/>
                    <w:highlight w:val="white"/>
                  </w:rPr>
                  <w:t>The Waste Land</w:t>
                </w:r>
                <w:r w:rsidRPr="00BC08BD">
                  <w:rPr>
                    <w:highlight w:val="white"/>
                  </w:rPr>
                  <w:t xml:space="preserve"> in 1921</w:t>
                </w:r>
                <w:r>
                  <w:rPr>
                    <w:highlight w:val="white"/>
                  </w:rPr>
                  <w:t>,</w:t>
                </w:r>
                <w:r w:rsidRPr="00BC08BD">
                  <w:rPr>
                    <w:highlight w:val="white"/>
                  </w:rPr>
                  <w:t xml:space="preserve"> though he had been thinking about it as early as late 1919. Originally conceived in four parts, the poem was drafted in bits and pieces over the course of a year. Gordon suggests that Eliot had a draft of the first two sections of the poem by May 1921 and then resumed writing in the fall while on leave from Lloyd’s Bank. He spent this period convalescing first at Margate, a coastal vacation town in England</w:t>
                </w:r>
                <w:r>
                  <w:rPr>
                    <w:highlight w:val="white"/>
                  </w:rPr>
                  <w:t>,</w:t>
                </w:r>
                <w:r w:rsidRPr="00BC08BD">
                  <w:rPr>
                    <w:highlight w:val="white"/>
                  </w:rPr>
                  <w:t xml:space="preserve"> and later at a </w:t>
                </w:r>
                <w:r w:rsidR="00C82DDA" w:rsidRPr="00BC08BD">
                  <w:rPr>
                    <w:highlight w:val="white"/>
                  </w:rPr>
                  <w:t>sanatorium</w:t>
                </w:r>
                <w:r w:rsidRPr="00BC08BD">
                  <w:rPr>
                    <w:highlight w:val="white"/>
                  </w:rPr>
                  <w:t xml:space="preserve"> in Lausanne, Switzerland where he underwent treatment for a nervous breakdown. The discovery of a pre-publication manuscript of the poem in 1968 reveals that both Eliot’s first wife Vivien</w:t>
                </w:r>
                <w:r>
                  <w:rPr>
                    <w:highlight w:val="white"/>
                  </w:rPr>
                  <w:t>ne (1888-1947)</w:t>
                </w:r>
                <w:r w:rsidRPr="00BC08BD">
                  <w:rPr>
                    <w:highlight w:val="white"/>
                  </w:rPr>
                  <w:t xml:space="preserve"> and his friend Ezra Pound</w:t>
                </w:r>
                <w:r>
                  <w:rPr>
                    <w:highlight w:val="white"/>
                  </w:rPr>
                  <w:t xml:space="preserve"> (1885-1972)</w:t>
                </w:r>
                <w:r w:rsidRPr="00BC08BD">
                  <w:rPr>
                    <w:highlight w:val="white"/>
                  </w:rPr>
                  <w:t>, a fellow expatriate American poet, helped revise the poem into its final form before its initial publication in 1922. Pound’s influence on the draft is especially pronounced. He encouraged Eliot to tighten the metrics of certain passages</w:t>
                </w:r>
                <w:r>
                  <w:rPr>
                    <w:highlight w:val="white"/>
                  </w:rPr>
                  <w:t>, and</w:t>
                </w:r>
                <w:r w:rsidRPr="00BC08BD">
                  <w:rPr>
                    <w:highlight w:val="white"/>
                  </w:rPr>
                  <w:t xml:space="preserve"> cut </w:t>
                </w:r>
                <w:r>
                  <w:rPr>
                    <w:highlight w:val="white"/>
                  </w:rPr>
                  <w:t>the ‘Death by Water’ section</w:t>
                </w:r>
                <w:r w:rsidRPr="00BC08BD">
                  <w:rPr>
                    <w:highlight w:val="white"/>
                  </w:rPr>
                  <w:t xml:space="preserve"> from its original ninety-two lines to a mere nine. The poem was published almost simultaneously on both sides of the Atlantic. </w:t>
                </w:r>
                <w:r>
                  <w:rPr>
                    <w:highlight w:val="white"/>
                  </w:rPr>
                  <w:t xml:space="preserve">The </w:t>
                </w:r>
                <w:r w:rsidRPr="00BC08BD">
                  <w:rPr>
                    <w:highlight w:val="white"/>
                  </w:rPr>
                  <w:t xml:space="preserve">American little magazine </w:t>
                </w:r>
                <w:r w:rsidRPr="00BC08BD">
                  <w:rPr>
                    <w:i/>
                    <w:highlight w:val="white"/>
                  </w:rPr>
                  <w:t>The Dial</w:t>
                </w:r>
                <w:r>
                  <w:rPr>
                    <w:highlight w:val="white"/>
                  </w:rPr>
                  <w:t xml:space="preserve"> published </w:t>
                </w:r>
                <w:r w:rsidRPr="000B4CC6">
                  <w:rPr>
                    <w:i/>
                    <w:highlight w:val="white"/>
                  </w:rPr>
                  <w:t>The Waste Land</w:t>
                </w:r>
                <w:r>
                  <w:rPr>
                    <w:highlight w:val="white"/>
                  </w:rPr>
                  <w:t xml:space="preserve"> </w:t>
                </w:r>
                <w:r w:rsidRPr="00BC08BD">
                  <w:rPr>
                    <w:highlight w:val="white"/>
                  </w:rPr>
                  <w:t xml:space="preserve">in its November 1922 issue, which came </w:t>
                </w:r>
                <w:r w:rsidR="003968E0">
                  <w:rPr>
                    <w:highlight w:val="white"/>
                  </w:rPr>
                  <w:t xml:space="preserve">out in New York in late October; </w:t>
                </w:r>
                <w:r w:rsidRPr="00BC08BD">
                  <w:rPr>
                    <w:highlight w:val="white"/>
                  </w:rPr>
                  <w:t xml:space="preserve">Eliot’s own new literary </w:t>
                </w:r>
                <w:r w:rsidRPr="00BC08BD">
                  <w:rPr>
                    <w:highlight w:val="white"/>
                  </w:rPr>
                  <w:lastRenderedPageBreak/>
                  <w:t>magazine</w:t>
                </w:r>
                <w:r>
                  <w:rPr>
                    <w:highlight w:val="white"/>
                  </w:rPr>
                  <w:t>,</w:t>
                </w:r>
                <w:r w:rsidRPr="00BC08BD">
                  <w:rPr>
                    <w:highlight w:val="white"/>
                  </w:rPr>
                  <w:t xml:space="preserve"> </w:t>
                </w:r>
                <w:r w:rsidRPr="00BC08BD">
                  <w:rPr>
                    <w:i/>
                    <w:highlight w:val="white"/>
                  </w:rPr>
                  <w:t>The Criterion</w:t>
                </w:r>
                <w:r>
                  <w:rPr>
                    <w:i/>
                    <w:highlight w:val="white"/>
                  </w:rPr>
                  <w:t>,</w:t>
                </w:r>
                <w:r>
                  <w:rPr>
                    <w:highlight w:val="white"/>
                  </w:rPr>
                  <w:t xml:space="preserve"> published the poem</w:t>
                </w:r>
                <w:r w:rsidRPr="00BC08BD">
                  <w:rPr>
                    <w:highlight w:val="white"/>
                  </w:rPr>
                  <w:t xml:space="preserve"> in its inaugural October 1922</w:t>
                </w:r>
                <w:r>
                  <w:rPr>
                    <w:highlight w:val="white"/>
                  </w:rPr>
                  <w:t xml:space="preserve"> issue</w:t>
                </w:r>
                <w:r w:rsidRPr="00BC08BD">
                  <w:rPr>
                    <w:highlight w:val="white"/>
                  </w:rPr>
                  <w:t xml:space="preserve"> in London.</w:t>
                </w:r>
              </w:p>
              <w:p w14:paraId="0C6A6E31" w14:textId="77777777" w:rsidR="00BA1818" w:rsidRDefault="00BA1818" w:rsidP="00BA1818"/>
              <w:p w14:paraId="6A120791" w14:textId="77777777" w:rsidR="00BA1818" w:rsidRPr="00BC08BD" w:rsidRDefault="00BA1818" w:rsidP="00BA1818">
                <w:pPr>
                  <w:pStyle w:val="Heading1"/>
                  <w:outlineLvl w:val="0"/>
                </w:pPr>
                <w:r>
                  <w:t>Structure and Themes</w:t>
                </w:r>
              </w:p>
              <w:p w14:paraId="50B9479A" w14:textId="77777777" w:rsidR="00BA1818" w:rsidRDefault="00BA1818" w:rsidP="00BA1818">
                <w:r w:rsidRPr="00BC08BD">
                  <w:rPr>
                    <w:highlight w:val="white"/>
                  </w:rPr>
                  <w:t>The poem is composed in free verse and has five s</w:t>
                </w:r>
                <w:r>
                  <w:rPr>
                    <w:highlight w:val="white"/>
                  </w:rPr>
                  <w:t>ections, which vary in l</w:t>
                </w:r>
                <w:r w:rsidR="003968E0">
                  <w:rPr>
                    <w:highlight w:val="white"/>
                  </w:rPr>
                  <w:t>ength: ‘The Burial of the Dead,’ ‘A Game of Chess,’ ‘The Fire Sermon,’ ‘Death by Water,’</w:t>
                </w:r>
                <w:r>
                  <w:rPr>
                    <w:highlight w:val="white"/>
                  </w:rPr>
                  <w:t xml:space="preserve"> and ‘What the Thunder Said.’</w:t>
                </w:r>
                <w:r w:rsidRPr="00BC08BD">
                  <w:rPr>
                    <w:highlight w:val="white"/>
                  </w:rPr>
                  <w:t xml:space="preserve"> The poem is richly allusive and </w:t>
                </w:r>
                <w:proofErr w:type="spellStart"/>
                <w:r w:rsidRPr="00BC08BD">
                  <w:rPr>
                    <w:highlight w:val="white"/>
                  </w:rPr>
                  <w:t>polyvocal</w:t>
                </w:r>
                <w:proofErr w:type="spellEnd"/>
                <w:r w:rsidRPr="00BC08BD">
                  <w:rPr>
                    <w:highlight w:val="white"/>
                  </w:rPr>
                  <w:t xml:space="preserve">. Critics have yet to reach a consensus regarding the narrative structure of the verse. Some, taking their cue from Eliot’s original (and </w:t>
                </w:r>
                <w:r>
                  <w:rPr>
                    <w:highlight w:val="white"/>
                  </w:rPr>
                  <w:t>ultimately discarded) title ‘</w:t>
                </w:r>
                <w:r w:rsidRPr="00BC08BD">
                  <w:rPr>
                    <w:highlight w:val="white"/>
                  </w:rPr>
                  <w:t>He Do the Police in</w:t>
                </w:r>
                <w:r w:rsidR="003968E0">
                  <w:rPr>
                    <w:highlight w:val="white"/>
                  </w:rPr>
                  <w:t xml:space="preserve"> Different Voices,’</w:t>
                </w:r>
                <w:r w:rsidRPr="00BC08BD">
                  <w:rPr>
                    <w:highlight w:val="white"/>
                  </w:rPr>
                  <w:t xml:space="preserve"> have argued that there is a single narrativ</w:t>
                </w:r>
                <w:r w:rsidR="003968E0">
                  <w:rPr>
                    <w:highlight w:val="white"/>
                  </w:rPr>
                  <w:t xml:space="preserve">e voice that </w:t>
                </w:r>
                <w:proofErr w:type="spellStart"/>
                <w:r w:rsidR="003968E0">
                  <w:rPr>
                    <w:highlight w:val="white"/>
                  </w:rPr>
                  <w:t>ventriloquis</w:t>
                </w:r>
                <w:r w:rsidRPr="00BC08BD">
                  <w:rPr>
                    <w:highlight w:val="white"/>
                  </w:rPr>
                  <w:t>es</w:t>
                </w:r>
                <w:proofErr w:type="spellEnd"/>
                <w:r w:rsidRPr="00BC08BD">
                  <w:rPr>
                    <w:highlight w:val="white"/>
                  </w:rPr>
                  <w:t xml:space="preserve"> various speakers through the poem. Others claim that the poem is populated by an assorted cast of characters from across time and space: Dido, Ophelia, </w:t>
                </w:r>
                <w:proofErr w:type="spellStart"/>
                <w:r w:rsidRPr="00BC08BD">
                  <w:rPr>
                    <w:highlight w:val="white"/>
                  </w:rPr>
                  <w:t>Philomel</w:t>
                </w:r>
                <w:proofErr w:type="spellEnd"/>
                <w:r w:rsidRPr="00BC08BD">
                  <w:rPr>
                    <w:highlight w:val="white"/>
                  </w:rPr>
                  <w:t>, Tiresias, the Fisher King, and many more, including a varied cast of contemporary Londoners from across the socioeconomic spectrum. In addition to its multiple voices in several different languages, the poem also contains a wide array of allusions to both classical authors such as Ovid and Homer</w:t>
                </w:r>
                <w:r>
                  <w:rPr>
                    <w:highlight w:val="white"/>
                  </w:rPr>
                  <w:t xml:space="preserve"> and</w:t>
                </w:r>
                <w:r w:rsidRPr="00BC08BD">
                  <w:rPr>
                    <w:highlight w:val="white"/>
                  </w:rPr>
                  <w:t xml:space="preserve"> more contemporary figures like Aldous Huxley and Ernest </w:t>
                </w:r>
                <w:proofErr w:type="spellStart"/>
                <w:r w:rsidRPr="00BC08BD">
                  <w:rPr>
                    <w:highlight w:val="white"/>
                  </w:rPr>
                  <w:t>Shackleton</w:t>
                </w:r>
                <w:proofErr w:type="spellEnd"/>
                <w:r w:rsidRPr="00BC08BD">
                  <w:rPr>
                    <w:highlight w:val="white"/>
                  </w:rPr>
                  <w:t>. The poem reaches beyond western culture to explore Buddhism and Eastern thought as well as</w:t>
                </w:r>
                <w:r>
                  <w:rPr>
                    <w:highlight w:val="white"/>
                  </w:rPr>
                  <w:t xml:space="preserve"> the</w:t>
                </w:r>
                <w:r w:rsidRPr="00BC08BD">
                  <w:rPr>
                    <w:highlight w:val="white"/>
                  </w:rPr>
                  <w:t xml:space="preserve"> anthropological treatises</w:t>
                </w:r>
                <w:r>
                  <w:rPr>
                    <w:highlight w:val="white"/>
                  </w:rPr>
                  <w:t xml:space="preserve"> </w:t>
                </w:r>
                <w:r w:rsidRPr="00BC08BD">
                  <w:rPr>
                    <w:i/>
                    <w:highlight w:val="white"/>
                  </w:rPr>
                  <w:t>From Ritual to Romance</w:t>
                </w:r>
                <w:r w:rsidRPr="00BC08BD">
                  <w:rPr>
                    <w:highlight w:val="white"/>
                  </w:rPr>
                  <w:t xml:space="preserve"> and </w:t>
                </w:r>
                <w:r w:rsidRPr="00BC08BD">
                  <w:rPr>
                    <w:i/>
                    <w:highlight w:val="white"/>
                  </w:rPr>
                  <w:t>The Golden Bough</w:t>
                </w:r>
                <w:r w:rsidRPr="00BC08BD">
                  <w:rPr>
                    <w:i/>
                  </w:rPr>
                  <w:t>.</w:t>
                </w:r>
                <w:r w:rsidRPr="00BC08BD">
                  <w:t xml:space="preserve"> Finally</w:t>
                </w:r>
                <w:r>
                  <w:t>,</w:t>
                </w:r>
                <w:r w:rsidRPr="00BC08BD">
                  <w:t xml:space="preserve"> it blurs the distinction between high and low culture as, for example, allusions to Wagnerian opera coexist alongside references to popular ragtime and minstrel songs.</w:t>
                </w:r>
              </w:p>
              <w:p w14:paraId="6EFCB76F" w14:textId="77777777" w:rsidR="001E18FC" w:rsidRDefault="001E18FC" w:rsidP="00BA1818"/>
              <w:p w14:paraId="70160B04" w14:textId="77777777" w:rsidR="001E18FC" w:rsidRDefault="001E18FC" w:rsidP="001E18FC">
                <w:pPr>
                  <w:keepNext/>
                </w:pPr>
                <w:r>
                  <w:t>File: wasteland1.jpg</w:t>
                </w:r>
              </w:p>
              <w:p w14:paraId="18B195A9" w14:textId="77777777" w:rsidR="00BA1818" w:rsidRPr="00BC08BD" w:rsidRDefault="001E18FC" w:rsidP="001E18FC">
                <w:pPr>
                  <w:pStyle w:val="Caption"/>
                </w:pPr>
                <w:fldSimple w:instr=" SEQ Figure \* ARABIC ">
                  <w:r>
                    <w:rPr>
                      <w:noProof/>
                    </w:rPr>
                    <w:t>2</w:t>
                  </w:r>
                </w:fldSimple>
                <w:r>
                  <w:t xml:space="preserve"> Image of single page from manuscript facsimile from </w:t>
                </w:r>
                <w:r w:rsidRPr="003B0705">
                  <w:t>http://people.virginia.edu/~sfr/enam312/tsewlms2.jpg</w:t>
                </w:r>
              </w:p>
              <w:p w14:paraId="6FC73BF3" w14:textId="3E3C115E" w:rsidR="00BA1818" w:rsidRDefault="00BA1818" w:rsidP="00BA1818">
                <w:r w:rsidRPr="00BC08BD">
                  <w:rPr>
                    <w:highlight w:val="white"/>
                  </w:rPr>
                  <w:t xml:space="preserve">At its core, </w:t>
                </w:r>
                <w:r w:rsidRPr="00BC08BD">
                  <w:rPr>
                    <w:i/>
                    <w:highlight w:val="white"/>
                  </w:rPr>
                  <w:t xml:space="preserve">The Waste Land </w:t>
                </w:r>
                <w:r w:rsidRPr="00BC08BD">
                  <w:rPr>
                    <w:highlight w:val="white"/>
                  </w:rPr>
                  <w:t>is about life in London</w:t>
                </w:r>
                <w:r>
                  <w:rPr>
                    <w:highlight w:val="white"/>
                  </w:rPr>
                  <w:t xml:space="preserve"> following the catastrophe of World War One (1914-1918)</w:t>
                </w:r>
                <w:r w:rsidRPr="00BC08BD">
                  <w:rPr>
                    <w:highlight w:val="white"/>
                  </w:rPr>
                  <w:t xml:space="preserve">. By the time of its composition in the early twentieth century, all of the familiar cultural institutions that formed the foundation of </w:t>
                </w:r>
                <w:r w:rsidR="003968E0" w:rsidRPr="00BC08BD">
                  <w:rPr>
                    <w:highlight w:val="white"/>
                  </w:rPr>
                  <w:t>day-to-day</w:t>
                </w:r>
                <w:r w:rsidRPr="00BC08BD">
                  <w:rPr>
                    <w:highlight w:val="white"/>
                  </w:rPr>
                  <w:t xml:space="preserve"> experience in the United States and western Europe had </w:t>
                </w:r>
                <w:r w:rsidR="003968E0">
                  <w:rPr>
                    <w:highlight w:val="white"/>
                  </w:rPr>
                  <w:t>undergone</w:t>
                </w:r>
                <w:r w:rsidRPr="00BC08BD">
                  <w:rPr>
                    <w:highlight w:val="white"/>
                  </w:rPr>
                  <w:t xml:space="preserve"> seismic shifts. The church, the family and the workplace were all in the midst of tremendous upheaval. Thinkers like Charles Darwin, Albert Einstein, Sigmund Freud, Fr</w:t>
                </w:r>
                <w:r>
                  <w:rPr>
                    <w:highlight w:val="white"/>
                  </w:rPr>
                  <w:t>i</w:t>
                </w:r>
                <w:r w:rsidRPr="00BC08BD">
                  <w:rPr>
                    <w:highlight w:val="white"/>
                  </w:rPr>
                  <w:t>edrich Nietzsche and others</w:t>
                </w:r>
                <w:r>
                  <w:rPr>
                    <w:highlight w:val="white"/>
                  </w:rPr>
                  <w:t xml:space="preserve"> had</w:t>
                </w:r>
                <w:r w:rsidRPr="00BC08BD">
                  <w:rPr>
                    <w:highlight w:val="white"/>
                  </w:rPr>
                  <w:t xml:space="preserve"> raised fundamental questions about religion and faith, science and technology, the human psyche, gender expectations and the nature of sexuality. Eliot draws upon religious texts from the </w:t>
                </w:r>
                <w:r w:rsidRPr="00BC08BD">
                  <w:rPr>
                    <w:i/>
                    <w:highlight w:val="white"/>
                  </w:rPr>
                  <w:t>King James Bible</w:t>
                </w:r>
                <w:r w:rsidRPr="00BC08BD">
                  <w:rPr>
                    <w:highlight w:val="white"/>
                  </w:rPr>
                  <w:t xml:space="preserve">, The Anglican </w:t>
                </w:r>
                <w:r w:rsidRPr="00BC08BD">
                  <w:rPr>
                    <w:i/>
                    <w:highlight w:val="white"/>
                  </w:rPr>
                  <w:t>Book of Common Prayer</w:t>
                </w:r>
                <w:r w:rsidRPr="00BC08BD">
                  <w:rPr>
                    <w:highlight w:val="white"/>
                  </w:rPr>
                  <w:t xml:space="preserve">, </w:t>
                </w:r>
                <w:r w:rsidRPr="00BC08BD">
                  <w:rPr>
                    <w:i/>
                    <w:highlight w:val="white"/>
                  </w:rPr>
                  <w:t>The Fire Sermon</w:t>
                </w:r>
                <w:r w:rsidRPr="00BC08BD">
                  <w:rPr>
                    <w:highlight w:val="white"/>
                  </w:rPr>
                  <w:t xml:space="preserve">, and the </w:t>
                </w:r>
                <w:r w:rsidRPr="00BC08BD">
                  <w:rPr>
                    <w:i/>
                    <w:highlight w:val="white"/>
                  </w:rPr>
                  <w:t>Upanishads</w:t>
                </w:r>
                <w:r w:rsidRPr="00BC08BD">
                  <w:rPr>
                    <w:highlight w:val="white"/>
                  </w:rPr>
                  <w:t xml:space="preserve"> to probe the role of religion in contemporary life and explore the Eastern traditions of Hinduism and Buddhism in light of what appeared to be a faltering Christianity.</w:t>
                </w:r>
                <w:r w:rsidRPr="00BC08BD">
                  <w:t xml:space="preserve"> Connections with other people, both erotic and platonic, grew less personal and more mechanical as London </w:t>
                </w:r>
                <w:r>
                  <w:t>became</w:t>
                </w:r>
                <w:r w:rsidR="003968E0">
                  <w:t xml:space="preserve"> more standardis</w:t>
                </w:r>
                <w:r w:rsidRPr="00BC08BD">
                  <w:t>ed in the wake of the Industrial Revolution.</w:t>
                </w:r>
                <w:r w:rsidRPr="00BC08BD">
                  <w:rPr>
                    <w:highlight w:val="white"/>
                  </w:rPr>
                  <w:t xml:space="preserve"> The fragmentation of the verse form</w:t>
                </w:r>
                <w:r>
                  <w:rPr>
                    <w:highlight w:val="white"/>
                  </w:rPr>
                  <w:t xml:space="preserve"> in </w:t>
                </w:r>
                <w:r w:rsidRPr="005C2DD0">
                  <w:rPr>
                    <w:i/>
                    <w:highlight w:val="white"/>
                  </w:rPr>
                  <w:t>The Waste Land</w:t>
                </w:r>
                <w:r w:rsidRPr="00BC08BD">
                  <w:rPr>
                    <w:highlight w:val="white"/>
                  </w:rPr>
                  <w:t xml:space="preserve"> mirrors the fragmentation of life in war-torn London and the increasing disorientation of urban experience. </w:t>
                </w:r>
                <w:r w:rsidR="003968E0">
                  <w:t xml:space="preserve">For many, </w:t>
                </w:r>
                <w:r w:rsidRPr="00BC08BD">
                  <w:t>London</w:t>
                </w:r>
                <w:r w:rsidR="003968E0">
                  <w:t xml:space="preserve"> in 1922</w:t>
                </w:r>
                <w:r w:rsidRPr="00BC08BD">
                  <w:t xml:space="preserve"> </w:t>
                </w:r>
                <w:r w:rsidR="003968E0">
                  <w:t xml:space="preserve">comprised </w:t>
                </w:r>
                <w:r w:rsidRPr="00BC08BD">
                  <w:t xml:space="preserve">a broken world where </w:t>
                </w:r>
                <w:r w:rsidR="003968E0">
                  <w:t>all that was once</w:t>
                </w:r>
                <w:r w:rsidRPr="00BC08BD">
                  <w:t xml:space="preserve"> familiar had become impossibly strange. Eliot attempts to render these feeling</w:t>
                </w:r>
                <w:r w:rsidR="00440AE5">
                  <w:t>s of confusion and alienation through</w:t>
                </w:r>
                <w:r w:rsidRPr="00BC08BD">
                  <w:t xml:space="preserve"> the reading experience</w:t>
                </w:r>
                <w:r w:rsidR="00440AE5">
                  <w:t xml:space="preserve"> of his poem</w:t>
                </w:r>
                <w:r w:rsidRPr="00BC08BD">
                  <w:t>.</w:t>
                </w:r>
              </w:p>
              <w:p w14:paraId="4953C506" w14:textId="77777777" w:rsidR="00BA1818" w:rsidRDefault="00BA1818" w:rsidP="00BA1818"/>
              <w:p w14:paraId="2DBA58D0" w14:textId="77777777" w:rsidR="00BA1818" w:rsidRPr="00BC08BD" w:rsidRDefault="00BA1818" w:rsidP="00BA1818">
                <w:pPr>
                  <w:pStyle w:val="Heading1"/>
                  <w:outlineLvl w:val="0"/>
                </w:pPr>
                <w:r>
                  <w:t>Critical Responses</w:t>
                </w:r>
              </w:p>
              <w:p w14:paraId="60EDF109" w14:textId="4A2246EE" w:rsidR="001E18FC" w:rsidRDefault="00BA1818" w:rsidP="00BA1818">
                <w:r w:rsidRPr="00BC08BD">
                  <w:rPr>
                    <w:highlight w:val="white"/>
                  </w:rPr>
                  <w:t xml:space="preserve">From the time of its publication, responses to </w:t>
                </w:r>
                <w:r w:rsidRPr="00BC08BD">
                  <w:rPr>
                    <w:i/>
                    <w:highlight w:val="white"/>
                  </w:rPr>
                  <w:t>The Waste Land</w:t>
                </w:r>
                <w:r w:rsidRPr="00BC08BD">
                  <w:rPr>
                    <w:highlight w:val="white"/>
                  </w:rPr>
                  <w:t xml:space="preserve"> were wildly divergent. The poem won </w:t>
                </w:r>
                <w:r w:rsidRPr="00BC08BD">
                  <w:rPr>
                    <w:i/>
                    <w:highlight w:val="white"/>
                  </w:rPr>
                  <w:t>The Dial</w:t>
                </w:r>
                <w:r w:rsidRPr="00BC08BD">
                  <w:rPr>
                    <w:highlight w:val="white"/>
                  </w:rPr>
                  <w:t xml:space="preserve"> prize for poetry in 1922</w:t>
                </w:r>
                <w:r>
                  <w:rPr>
                    <w:highlight w:val="white"/>
                  </w:rPr>
                  <w:t>,</w:t>
                </w:r>
                <w:r w:rsidRPr="00BC08BD">
                  <w:rPr>
                    <w:highlight w:val="white"/>
                  </w:rPr>
                  <w:t xml:space="preserve"> though Lawrence Rainy </w:t>
                </w:r>
                <w:r>
                  <w:rPr>
                    <w:highlight w:val="white"/>
                  </w:rPr>
                  <w:t xml:space="preserve">(1998) </w:t>
                </w:r>
                <w:r w:rsidRPr="00BC08BD">
                  <w:rPr>
                    <w:highlight w:val="white"/>
                  </w:rPr>
                  <w:t>has argued that the prize was determined before the editors of the magazine had even laid eyes on Eliot’s verse. Moreover,</w:t>
                </w:r>
                <w:r>
                  <w:rPr>
                    <w:highlight w:val="white"/>
                  </w:rPr>
                  <w:t xml:space="preserve"> the</w:t>
                </w:r>
                <w:r w:rsidRPr="00BC08BD">
                  <w:rPr>
                    <w:highlight w:val="white"/>
                  </w:rPr>
                  <w:t xml:space="preserve"> </w:t>
                </w:r>
                <w:r w:rsidRPr="00BC08BD">
                  <w:rPr>
                    <w:i/>
                    <w:highlight w:val="white"/>
                  </w:rPr>
                  <w:t>Times Literary Supplement</w:t>
                </w:r>
                <w:r w:rsidRPr="00BC08BD">
                  <w:rPr>
                    <w:highlight w:val="white"/>
                  </w:rPr>
                  <w:t xml:space="preserve"> praised</w:t>
                </w:r>
                <w:r>
                  <w:rPr>
                    <w:highlight w:val="white"/>
                  </w:rPr>
                  <w:t xml:space="preserve"> its ‘</w:t>
                </w:r>
                <w:r w:rsidRPr="00BC08BD">
                  <w:rPr>
                    <w:highlight w:val="white"/>
                  </w:rPr>
                  <w:t xml:space="preserve">range, </w:t>
                </w:r>
                <w:r>
                  <w:rPr>
                    <w:highlight w:val="white"/>
                  </w:rPr>
                  <w:t>depth, and beautiful expression’</w:t>
                </w:r>
                <w:r w:rsidRPr="00BC08BD">
                  <w:rPr>
                    <w:highlight w:val="white"/>
                  </w:rPr>
                  <w:t xml:space="preserve"> while </w:t>
                </w:r>
                <w:r w:rsidRPr="00BC08BD">
                  <w:rPr>
                    <w:i/>
                    <w:highlight w:val="white"/>
                  </w:rPr>
                  <w:t xml:space="preserve">Time </w:t>
                </w:r>
                <w:r w:rsidRPr="00BC08BD">
                  <w:rPr>
                    <w:highlight w:val="white"/>
                  </w:rPr>
                  <w:t>magazine reported rumo</w:t>
                </w:r>
                <w:r w:rsidR="000710D9">
                  <w:rPr>
                    <w:highlight w:val="white"/>
                  </w:rPr>
                  <w:t>urs the poem was a hoax.</w:t>
                </w:r>
                <w:r w:rsidRPr="00BC08BD">
                  <w:t xml:space="preserve"> As</w:t>
                </w:r>
                <w:r w:rsidR="000710D9">
                  <w:t xml:space="preserve"> the</w:t>
                </w:r>
                <w:r w:rsidRPr="00BC08BD">
                  <w:t xml:space="preserve"> scholar Michae</w:t>
                </w:r>
                <w:r>
                  <w:t>l North has remarked, the poem ‘</w:t>
                </w:r>
                <w:r w:rsidRPr="00BC08BD">
                  <w:t>has been at the heart of academic literary critici</w:t>
                </w:r>
                <w:r>
                  <w:t xml:space="preserve">sm since there was such a </w:t>
                </w:r>
                <w:r w:rsidRPr="000710D9">
                  <w:rPr>
                    <w:highlight w:val="yellow"/>
                  </w:rPr>
                  <w:t>thing’ (x).</w:t>
                </w:r>
                <w:r w:rsidRPr="00BC08BD">
                  <w:t xml:space="preserve"> The inclusion of Eliot’s footnotes with the poem’s first book publication fuelled speculation that there was a key to unlocking its many mysteries even though Eliot himself later claimed that the </w:t>
                </w:r>
                <w:r>
                  <w:lastRenderedPageBreak/>
                  <w:t>notes were nothing more than a ‘wild goose chase.’</w:t>
                </w:r>
                <w:r w:rsidRPr="00BC08BD">
                  <w:t xml:space="preserve"> Unsurprisingly, the poem has been one of the key texts of New Criticism al</w:t>
                </w:r>
                <w:r>
                  <w:t>ongside Eliot’s critical essay ‘</w:t>
                </w:r>
                <w:r w:rsidRPr="00BC08BD">
                  <w:t>Tradi</w:t>
                </w:r>
                <w:r>
                  <w:t>tion and the Individual Talent,’</w:t>
                </w:r>
                <w:r w:rsidRPr="00BC08BD">
                  <w:t xml:space="preserve"> which argues that a work of art must be taken in context with the literary traditions that precede it</w:t>
                </w:r>
                <w:r>
                  <w:t>.</w:t>
                </w:r>
              </w:p>
              <w:p w14:paraId="2344DF6E" w14:textId="77777777" w:rsidR="001E18FC" w:rsidRDefault="001E18FC" w:rsidP="00BA1818"/>
              <w:p w14:paraId="243C4DCA" w14:textId="77777777" w:rsidR="001E18FC" w:rsidRDefault="001E18FC" w:rsidP="001E18FC">
                <w:pPr>
                  <w:keepNext/>
                </w:pPr>
                <w:r>
                  <w:t xml:space="preserve">Link: </w:t>
                </w:r>
                <w:r w:rsidRPr="001E18FC">
                  <w:t>http://thewasteland.touchpress.com/?tpnav=1</w:t>
                </w:r>
              </w:p>
              <w:p w14:paraId="4649D0E7" w14:textId="429D3467" w:rsidR="003F0D73" w:rsidRDefault="001E18FC" w:rsidP="000710D9">
                <w:pPr>
                  <w:pStyle w:val="Caption"/>
                </w:pPr>
                <w:fldSimple w:instr=" SEQ Figure \* ARABIC ">
                  <w:r>
                    <w:rPr>
                      <w:noProof/>
                    </w:rPr>
                    <w:t>3</w:t>
                  </w:r>
                </w:fldSimple>
                <w:r>
                  <w:t xml:space="preserve"> </w:t>
                </w:r>
                <w:proofErr w:type="spellStart"/>
                <w:r w:rsidRPr="00CF6B85">
                  <w:t>iPad</w:t>
                </w:r>
                <w:proofErr w:type="spellEnd"/>
                <w:r w:rsidRPr="00CF6B85">
                  <w:t xml:space="preserve"> users can download </w:t>
                </w:r>
                <w:r w:rsidRPr="001E18FC">
                  <w:rPr>
                    <w:i/>
                  </w:rPr>
                  <w:t>The Waste Land</w:t>
                </w:r>
                <w:r w:rsidRPr="00CF6B85">
                  <w:t xml:space="preserve"> app for </w:t>
                </w:r>
                <w:proofErr w:type="spellStart"/>
                <w:r w:rsidRPr="00CF6B85">
                  <w:t>iPad</w:t>
                </w:r>
                <w:proofErr w:type="spellEnd"/>
                <w:r w:rsidRPr="00CF6B85">
                  <w:t xml:space="preserve"> put together by Faber and Faber, Eliot’s publisher, and </w:t>
                </w:r>
                <w:proofErr w:type="spellStart"/>
                <w:r w:rsidRPr="00CF6B85">
                  <w:t>touchpress</w:t>
                </w:r>
                <w:proofErr w:type="spellEnd"/>
                <w:r w:rsidRPr="00CF6B85">
                  <w:t>. In addition to the poem itself (presented with or without annotation), the app provides facsimile images of the manuscript and featur</w:t>
                </w:r>
                <w:r>
                  <w:t>es six recordings of the poem:</w:t>
                </w:r>
                <w:r w:rsidRPr="001E18FC">
                  <w:t xml:space="preserve"> two by Eliot himself, as well as Alec Guinness, </w:t>
                </w:r>
                <w:proofErr w:type="spellStart"/>
                <w:r w:rsidRPr="001E18FC">
                  <w:t>Viggo</w:t>
                </w:r>
                <w:proofErr w:type="spellEnd"/>
                <w:r w:rsidRPr="001E18FC">
                  <w:t xml:space="preserve"> </w:t>
                </w:r>
                <w:proofErr w:type="spellStart"/>
                <w:r w:rsidRPr="001E18FC">
                  <w:t>Mortenson</w:t>
                </w:r>
                <w:proofErr w:type="spellEnd"/>
                <w:r w:rsidRPr="001E18FC">
                  <w:t xml:space="preserve"> and Ted Hughes. In addition, there is extensive video footage including a full performance of the poem by Fiona Shaw and expert reflections on the poem by noted authors Jeanette </w:t>
                </w:r>
                <w:proofErr w:type="spellStart"/>
                <w:r w:rsidRPr="001E18FC">
                  <w:t>Winterson</w:t>
                </w:r>
                <w:proofErr w:type="spellEnd"/>
                <w:r w:rsidRPr="001E18FC">
                  <w:t xml:space="preserve"> and Seamus Heaney, and also from </w:t>
                </w:r>
                <w:r>
                  <w:t>Faber poetry editor Alex Keegan – all very much in keeping with Eliot’s archival approach to composition.</w:t>
                </w:r>
              </w:p>
            </w:tc>
          </w:sdtContent>
        </w:sdt>
      </w:tr>
      <w:tr w:rsidR="003235A7" w14:paraId="79D1BA04" w14:textId="77777777" w:rsidTr="003235A7">
        <w:tc>
          <w:tcPr>
            <w:tcW w:w="9016" w:type="dxa"/>
          </w:tcPr>
          <w:p w14:paraId="67179D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CB08661A474281BBB1FE8EABC0AA27"/>
              </w:placeholder>
            </w:sdtPr>
            <w:sdtContent>
              <w:p w14:paraId="0F74ED90" w14:textId="67A967BE" w:rsidR="006A056E" w:rsidRDefault="00C82DDA" w:rsidP="006A056E">
                <w:sdt>
                  <w:sdtPr>
                    <w:id w:val="-1086448473"/>
                    <w:citation/>
                  </w:sdtPr>
                  <w:sdtContent>
                    <w:r w:rsidR="006A056E">
                      <w:fldChar w:fldCharType="begin"/>
                    </w:r>
                    <w:r w:rsidR="006A056E">
                      <w:rPr>
                        <w:lang w:val="en-US"/>
                      </w:rPr>
                      <w:instrText xml:space="preserve"> CITATION Ack851 \l 1033 </w:instrText>
                    </w:r>
                    <w:r w:rsidR="006A056E">
                      <w:fldChar w:fldCharType="separate"/>
                    </w:r>
                    <w:r w:rsidR="006A056E">
                      <w:rPr>
                        <w:noProof/>
                        <w:lang w:val="en-US"/>
                      </w:rPr>
                      <w:t>(Ackroyd)</w:t>
                    </w:r>
                    <w:r w:rsidR="006A056E">
                      <w:fldChar w:fldCharType="end"/>
                    </w:r>
                  </w:sdtContent>
                </w:sdt>
              </w:p>
              <w:p w14:paraId="13CA6D87" w14:textId="77777777" w:rsidR="006A056E" w:rsidRDefault="006A056E" w:rsidP="006A056E"/>
              <w:p w14:paraId="57D8A111" w14:textId="77777777" w:rsidR="006A056E" w:rsidRDefault="00C82DDA" w:rsidP="006A056E">
                <w:sdt>
                  <w:sdtPr>
                    <w:id w:val="672837688"/>
                    <w:citation/>
                  </w:sdtPr>
                  <w:sdtContent>
                    <w:r w:rsidR="006A056E">
                      <w:fldChar w:fldCharType="begin"/>
                    </w:r>
                    <w:r w:rsidR="006A056E">
                      <w:rPr>
                        <w:lang w:val="en-US"/>
                      </w:rPr>
                      <w:instrText xml:space="preserve"> CITATION Eli71 \l 1033 </w:instrText>
                    </w:r>
                    <w:r w:rsidR="006A056E">
                      <w:fldChar w:fldCharType="separate"/>
                    </w:r>
                    <w:r w:rsidR="006A056E">
                      <w:rPr>
                        <w:noProof/>
                        <w:lang w:val="en-US"/>
                      </w:rPr>
                      <w:t>(Eliot)</w:t>
                    </w:r>
                    <w:r w:rsidR="006A056E">
                      <w:fldChar w:fldCharType="end"/>
                    </w:r>
                  </w:sdtContent>
                </w:sdt>
              </w:p>
              <w:p w14:paraId="2CA7FEE4" w14:textId="77777777" w:rsidR="006A056E" w:rsidRDefault="006A056E" w:rsidP="006A056E"/>
              <w:p w14:paraId="43EA3204" w14:textId="77777777" w:rsidR="006A056E" w:rsidRDefault="00C82DDA" w:rsidP="006A056E">
                <w:sdt>
                  <w:sdtPr>
                    <w:id w:val="-676808666"/>
                    <w:citation/>
                  </w:sdtPr>
                  <w:sdtContent>
                    <w:r w:rsidR="006A056E">
                      <w:fldChar w:fldCharType="begin"/>
                    </w:r>
                    <w:r w:rsidR="006A056E">
                      <w:rPr>
                        <w:lang w:val="en-US"/>
                      </w:rPr>
                      <w:instrText xml:space="preserve"> CITATION Eli00 \l 1033 </w:instrText>
                    </w:r>
                    <w:r w:rsidR="006A056E">
                      <w:fldChar w:fldCharType="separate"/>
                    </w:r>
                    <w:r w:rsidR="006A056E">
                      <w:rPr>
                        <w:noProof/>
                        <w:lang w:val="en-US"/>
                      </w:rPr>
                      <w:t>(Eliot, The Waste Land)</w:t>
                    </w:r>
                    <w:r w:rsidR="006A056E">
                      <w:fldChar w:fldCharType="end"/>
                    </w:r>
                  </w:sdtContent>
                </w:sdt>
              </w:p>
              <w:p w14:paraId="0A8D9E58" w14:textId="77777777" w:rsidR="006A056E" w:rsidRDefault="006A056E" w:rsidP="006A056E">
                <w:bookmarkStart w:id="0" w:name="_GoBack"/>
                <w:bookmarkEnd w:id="0"/>
              </w:p>
              <w:p w14:paraId="7600561B" w14:textId="77777777" w:rsidR="006A056E" w:rsidRDefault="00C82DDA" w:rsidP="006A056E">
                <w:sdt>
                  <w:sdtPr>
                    <w:id w:val="-254207712"/>
                    <w:citation/>
                  </w:sdtPr>
                  <w:sdtContent>
                    <w:r w:rsidR="006A056E">
                      <w:fldChar w:fldCharType="begin"/>
                    </w:r>
                    <w:r w:rsidR="006A056E">
                      <w:rPr>
                        <w:lang w:val="en-US"/>
                      </w:rPr>
                      <w:instrText xml:space="preserve"> CITATION Gor991 \l 1033 </w:instrText>
                    </w:r>
                    <w:r w:rsidR="006A056E">
                      <w:fldChar w:fldCharType="separate"/>
                    </w:r>
                    <w:r w:rsidR="006A056E">
                      <w:rPr>
                        <w:noProof/>
                        <w:lang w:val="en-US"/>
                      </w:rPr>
                      <w:t>(Gordon)</w:t>
                    </w:r>
                    <w:r w:rsidR="006A056E">
                      <w:fldChar w:fldCharType="end"/>
                    </w:r>
                  </w:sdtContent>
                </w:sdt>
              </w:p>
              <w:p w14:paraId="05F4363C" w14:textId="77777777" w:rsidR="006A056E" w:rsidRDefault="006A056E" w:rsidP="006A056E"/>
              <w:p w14:paraId="6BE98CF6" w14:textId="2052A63B" w:rsidR="003235A7" w:rsidRDefault="00C82DDA" w:rsidP="006A056E">
                <w:sdt>
                  <w:sdtPr>
                    <w:id w:val="776998103"/>
                    <w:citation/>
                  </w:sdtPr>
                  <w:sdtContent>
                    <w:r w:rsidR="006A056E">
                      <w:fldChar w:fldCharType="begin"/>
                    </w:r>
                    <w:r w:rsidR="006A056E">
                      <w:rPr>
                        <w:lang w:val="en-US"/>
                      </w:rPr>
                      <w:instrText xml:space="preserve"> CITATION Rai98 \l 1033 </w:instrText>
                    </w:r>
                    <w:r w:rsidR="006A056E">
                      <w:fldChar w:fldCharType="separate"/>
                    </w:r>
                    <w:r w:rsidR="006A056E">
                      <w:rPr>
                        <w:noProof/>
                        <w:lang w:val="en-US"/>
                      </w:rPr>
                      <w:t>(Rainey)</w:t>
                    </w:r>
                    <w:r w:rsidR="006A056E">
                      <w:fldChar w:fldCharType="end"/>
                    </w:r>
                  </w:sdtContent>
                </w:sdt>
              </w:p>
            </w:sdtContent>
          </w:sdt>
        </w:tc>
      </w:tr>
    </w:tbl>
    <w:p w14:paraId="7DDA27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EB2E8" w14:textId="77777777" w:rsidR="000710D9" w:rsidRDefault="000710D9" w:rsidP="007A0D55">
      <w:pPr>
        <w:spacing w:after="0" w:line="240" w:lineRule="auto"/>
      </w:pPr>
      <w:r>
        <w:separator/>
      </w:r>
    </w:p>
  </w:endnote>
  <w:endnote w:type="continuationSeparator" w:id="0">
    <w:p w14:paraId="51FDBC17" w14:textId="77777777" w:rsidR="000710D9" w:rsidRDefault="000710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765CC" w14:textId="77777777" w:rsidR="000710D9" w:rsidRDefault="000710D9" w:rsidP="007A0D55">
      <w:pPr>
        <w:spacing w:after="0" w:line="240" w:lineRule="auto"/>
      </w:pPr>
      <w:r>
        <w:separator/>
      </w:r>
    </w:p>
  </w:footnote>
  <w:footnote w:type="continuationSeparator" w:id="0">
    <w:p w14:paraId="3AD13312" w14:textId="77777777" w:rsidR="000710D9" w:rsidRDefault="000710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0DCD8" w14:textId="77777777" w:rsidR="000710D9" w:rsidRDefault="000710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651ED6" w14:textId="77777777" w:rsidR="000710D9" w:rsidRDefault="000710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65"/>
    <w:rsid w:val="00032559"/>
    <w:rsid w:val="00052040"/>
    <w:rsid w:val="000710D9"/>
    <w:rsid w:val="000B25AE"/>
    <w:rsid w:val="000B55AB"/>
    <w:rsid w:val="000D24DC"/>
    <w:rsid w:val="00101B2E"/>
    <w:rsid w:val="00116FA0"/>
    <w:rsid w:val="0015114C"/>
    <w:rsid w:val="001A21F3"/>
    <w:rsid w:val="001A2537"/>
    <w:rsid w:val="001A6A06"/>
    <w:rsid w:val="001E18FC"/>
    <w:rsid w:val="00210C03"/>
    <w:rsid w:val="002162E2"/>
    <w:rsid w:val="00225C5A"/>
    <w:rsid w:val="00230B10"/>
    <w:rsid w:val="00234353"/>
    <w:rsid w:val="00244BB0"/>
    <w:rsid w:val="002A0A0D"/>
    <w:rsid w:val="002B0B37"/>
    <w:rsid w:val="0030662D"/>
    <w:rsid w:val="003235A7"/>
    <w:rsid w:val="003677B6"/>
    <w:rsid w:val="003968E0"/>
    <w:rsid w:val="003D3579"/>
    <w:rsid w:val="003E2795"/>
    <w:rsid w:val="003F0D73"/>
    <w:rsid w:val="00440A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056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818"/>
    <w:rsid w:val="00BC39C9"/>
    <w:rsid w:val="00BE5BF7"/>
    <w:rsid w:val="00BF40E1"/>
    <w:rsid w:val="00C27FAB"/>
    <w:rsid w:val="00C358D4"/>
    <w:rsid w:val="00C6296B"/>
    <w:rsid w:val="00C82DDA"/>
    <w:rsid w:val="00CA7BFC"/>
    <w:rsid w:val="00CC586D"/>
    <w:rsid w:val="00CF1542"/>
    <w:rsid w:val="00CF3EC5"/>
    <w:rsid w:val="00D656DA"/>
    <w:rsid w:val="00D83300"/>
    <w:rsid w:val="00DC6B48"/>
    <w:rsid w:val="00DF01B0"/>
    <w:rsid w:val="00DF2D65"/>
    <w:rsid w:val="00E85A05"/>
    <w:rsid w:val="00E95829"/>
    <w:rsid w:val="00EA606C"/>
    <w:rsid w:val="00EB0C8C"/>
    <w:rsid w:val="00EB51FD"/>
    <w:rsid w:val="00EB77DB"/>
    <w:rsid w:val="00ED139F"/>
    <w:rsid w:val="00EF4ED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5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E5472D1BA749E4980DFC07606D2917"/>
        <w:category>
          <w:name w:val="General"/>
          <w:gallery w:val="placeholder"/>
        </w:category>
        <w:types>
          <w:type w:val="bbPlcHdr"/>
        </w:types>
        <w:behaviors>
          <w:behavior w:val="content"/>
        </w:behaviors>
        <w:guid w:val="{7DBB24AC-E0FC-4984-B7F2-E83BC9D0381C}"/>
      </w:docPartPr>
      <w:docPartBody>
        <w:p w:rsidR="002E61DA" w:rsidRDefault="00051C1A">
          <w:pPr>
            <w:pStyle w:val="54E5472D1BA749E4980DFC07606D2917"/>
          </w:pPr>
          <w:r w:rsidRPr="00CC586D">
            <w:rPr>
              <w:rStyle w:val="PlaceholderText"/>
              <w:b/>
              <w:color w:val="FFFFFF" w:themeColor="background1"/>
            </w:rPr>
            <w:t>[Salutation]</w:t>
          </w:r>
        </w:p>
      </w:docPartBody>
    </w:docPart>
    <w:docPart>
      <w:docPartPr>
        <w:name w:val="6CAA9067BBF34E06BC9E8DA65908A2C9"/>
        <w:category>
          <w:name w:val="General"/>
          <w:gallery w:val="placeholder"/>
        </w:category>
        <w:types>
          <w:type w:val="bbPlcHdr"/>
        </w:types>
        <w:behaviors>
          <w:behavior w:val="content"/>
        </w:behaviors>
        <w:guid w:val="{3426368A-7A93-4651-806D-C412DACD5DDD}"/>
      </w:docPartPr>
      <w:docPartBody>
        <w:p w:rsidR="002E61DA" w:rsidRDefault="00051C1A">
          <w:pPr>
            <w:pStyle w:val="6CAA9067BBF34E06BC9E8DA65908A2C9"/>
          </w:pPr>
          <w:r>
            <w:rPr>
              <w:rStyle w:val="PlaceholderText"/>
            </w:rPr>
            <w:t>[First name]</w:t>
          </w:r>
        </w:p>
      </w:docPartBody>
    </w:docPart>
    <w:docPart>
      <w:docPartPr>
        <w:name w:val="865792FBAD534D3F96E4A122E81FEA4E"/>
        <w:category>
          <w:name w:val="General"/>
          <w:gallery w:val="placeholder"/>
        </w:category>
        <w:types>
          <w:type w:val="bbPlcHdr"/>
        </w:types>
        <w:behaviors>
          <w:behavior w:val="content"/>
        </w:behaviors>
        <w:guid w:val="{2FA1A02D-32E1-42AA-8D2B-6DEBBCBF412C}"/>
      </w:docPartPr>
      <w:docPartBody>
        <w:p w:rsidR="002E61DA" w:rsidRDefault="00051C1A">
          <w:pPr>
            <w:pStyle w:val="865792FBAD534D3F96E4A122E81FEA4E"/>
          </w:pPr>
          <w:r>
            <w:rPr>
              <w:rStyle w:val="PlaceholderText"/>
            </w:rPr>
            <w:t>[Middle name]</w:t>
          </w:r>
        </w:p>
      </w:docPartBody>
    </w:docPart>
    <w:docPart>
      <w:docPartPr>
        <w:name w:val="4C48DD803F944F35ACA28D2B0BBFA056"/>
        <w:category>
          <w:name w:val="General"/>
          <w:gallery w:val="placeholder"/>
        </w:category>
        <w:types>
          <w:type w:val="bbPlcHdr"/>
        </w:types>
        <w:behaviors>
          <w:behavior w:val="content"/>
        </w:behaviors>
        <w:guid w:val="{53569AFB-4CC1-4313-81E9-9A044F869146}"/>
      </w:docPartPr>
      <w:docPartBody>
        <w:p w:rsidR="002E61DA" w:rsidRDefault="00051C1A">
          <w:pPr>
            <w:pStyle w:val="4C48DD803F944F35ACA28D2B0BBFA056"/>
          </w:pPr>
          <w:r>
            <w:rPr>
              <w:rStyle w:val="PlaceholderText"/>
            </w:rPr>
            <w:t>[Last name]</w:t>
          </w:r>
        </w:p>
      </w:docPartBody>
    </w:docPart>
    <w:docPart>
      <w:docPartPr>
        <w:name w:val="E8E997AD15CF40D7BBBB1BB1B3CB1D1A"/>
        <w:category>
          <w:name w:val="General"/>
          <w:gallery w:val="placeholder"/>
        </w:category>
        <w:types>
          <w:type w:val="bbPlcHdr"/>
        </w:types>
        <w:behaviors>
          <w:behavior w:val="content"/>
        </w:behaviors>
        <w:guid w:val="{4799B72B-C46F-46E9-843B-A65F81F02B84}"/>
      </w:docPartPr>
      <w:docPartBody>
        <w:p w:rsidR="002E61DA" w:rsidRDefault="00051C1A">
          <w:pPr>
            <w:pStyle w:val="E8E997AD15CF40D7BBBB1BB1B3CB1D1A"/>
          </w:pPr>
          <w:r>
            <w:rPr>
              <w:rStyle w:val="PlaceholderText"/>
            </w:rPr>
            <w:t>[Enter your biography]</w:t>
          </w:r>
        </w:p>
      </w:docPartBody>
    </w:docPart>
    <w:docPart>
      <w:docPartPr>
        <w:name w:val="6F4673D23D9343B09DB28D3902E7F718"/>
        <w:category>
          <w:name w:val="General"/>
          <w:gallery w:val="placeholder"/>
        </w:category>
        <w:types>
          <w:type w:val="bbPlcHdr"/>
        </w:types>
        <w:behaviors>
          <w:behavior w:val="content"/>
        </w:behaviors>
        <w:guid w:val="{91F3A4FB-832D-41AF-AD52-0E86B5FE90AB}"/>
      </w:docPartPr>
      <w:docPartBody>
        <w:p w:rsidR="002E61DA" w:rsidRDefault="00051C1A">
          <w:pPr>
            <w:pStyle w:val="6F4673D23D9343B09DB28D3902E7F718"/>
          </w:pPr>
          <w:r>
            <w:rPr>
              <w:rStyle w:val="PlaceholderText"/>
            </w:rPr>
            <w:t>[Enter the institution with which you are affiliated]</w:t>
          </w:r>
        </w:p>
      </w:docPartBody>
    </w:docPart>
    <w:docPart>
      <w:docPartPr>
        <w:name w:val="71EB68D96F2A4D9BB2851BB03C470913"/>
        <w:category>
          <w:name w:val="General"/>
          <w:gallery w:val="placeholder"/>
        </w:category>
        <w:types>
          <w:type w:val="bbPlcHdr"/>
        </w:types>
        <w:behaviors>
          <w:behavior w:val="content"/>
        </w:behaviors>
        <w:guid w:val="{B5DEC9CF-6A94-4244-9701-92E21CD85BFC}"/>
      </w:docPartPr>
      <w:docPartBody>
        <w:p w:rsidR="002E61DA" w:rsidRDefault="00051C1A">
          <w:pPr>
            <w:pStyle w:val="71EB68D96F2A4D9BB2851BB03C470913"/>
          </w:pPr>
          <w:r w:rsidRPr="00EF74F7">
            <w:rPr>
              <w:b/>
              <w:color w:val="808080" w:themeColor="background1" w:themeShade="80"/>
            </w:rPr>
            <w:t>[Enter the headword for your article]</w:t>
          </w:r>
        </w:p>
      </w:docPartBody>
    </w:docPart>
    <w:docPart>
      <w:docPartPr>
        <w:name w:val="053DD0465980476E88695E640E52A52F"/>
        <w:category>
          <w:name w:val="General"/>
          <w:gallery w:val="placeholder"/>
        </w:category>
        <w:types>
          <w:type w:val="bbPlcHdr"/>
        </w:types>
        <w:behaviors>
          <w:behavior w:val="content"/>
        </w:behaviors>
        <w:guid w:val="{C40666F8-9D93-414D-BDD0-03C2E5B57DF2}"/>
      </w:docPartPr>
      <w:docPartBody>
        <w:p w:rsidR="002E61DA" w:rsidRDefault="00051C1A">
          <w:pPr>
            <w:pStyle w:val="053DD0465980476E88695E640E52A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A3812FF6B243A296976B10F114F35A"/>
        <w:category>
          <w:name w:val="General"/>
          <w:gallery w:val="placeholder"/>
        </w:category>
        <w:types>
          <w:type w:val="bbPlcHdr"/>
        </w:types>
        <w:behaviors>
          <w:behavior w:val="content"/>
        </w:behaviors>
        <w:guid w:val="{420F0FB1-F413-43F4-84A8-34448538957B}"/>
      </w:docPartPr>
      <w:docPartBody>
        <w:p w:rsidR="002E61DA" w:rsidRDefault="00051C1A">
          <w:pPr>
            <w:pStyle w:val="4BA3812FF6B243A296976B10F114F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CE3CEB84EC4F64898A0BD0428E65BA"/>
        <w:category>
          <w:name w:val="General"/>
          <w:gallery w:val="placeholder"/>
        </w:category>
        <w:types>
          <w:type w:val="bbPlcHdr"/>
        </w:types>
        <w:behaviors>
          <w:behavior w:val="content"/>
        </w:behaviors>
        <w:guid w:val="{97CEC8F0-2E7F-4B9B-B48F-2EC2958150E9}"/>
      </w:docPartPr>
      <w:docPartBody>
        <w:p w:rsidR="002E61DA" w:rsidRDefault="00051C1A">
          <w:pPr>
            <w:pStyle w:val="DBCE3CEB84EC4F64898A0BD0428E65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CB08661A474281BBB1FE8EABC0AA27"/>
        <w:category>
          <w:name w:val="General"/>
          <w:gallery w:val="placeholder"/>
        </w:category>
        <w:types>
          <w:type w:val="bbPlcHdr"/>
        </w:types>
        <w:behaviors>
          <w:behavior w:val="content"/>
        </w:behaviors>
        <w:guid w:val="{C048B4BF-855A-4623-B251-5BACA123B145}"/>
      </w:docPartPr>
      <w:docPartBody>
        <w:p w:rsidR="002E61DA" w:rsidRDefault="00051C1A">
          <w:pPr>
            <w:pStyle w:val="26CB08661A474281BBB1FE8EABC0AA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1A"/>
    <w:rsid w:val="00051C1A"/>
    <w:rsid w:val="002E61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Ack851</b:Tag>
    <b:SourceType>Book</b:SourceType>
    <b:Guid>{B0B4285E-A08C-4F61-9B83-2E034C3CC30A}</b:Guid>
    <b:Author>
      <b:Author>
        <b:NameList>
          <b:Person>
            <b:Last>Ackroyd</b:Last>
            <b:First>Peter</b:First>
          </b:Person>
        </b:NameList>
      </b:Author>
    </b:Author>
    <b:Title>T. S. Eliot: A Life</b:Title>
    <b:Year>1985</b:Year>
    <b:City>New York</b:City>
    <b:Publisher>Simon and Schuster</b:Publisher>
    <b:RefOrder>1</b:RefOrder>
  </b:Source>
  <b:Source>
    <b:Tag>Eli71</b:Tag>
    <b:SourceType>Book</b:SourceType>
    <b:Guid>{E587C4DC-8817-4E8A-BDD7-6B304EEF4F91}</b:Guid>
    <b:Author>
      <b:Author>
        <b:NameList>
          <b:Person>
            <b:Last>Eliot</b:Last>
            <b:First>T.</b:First>
            <b:Middle>S.</b:Middle>
          </b:Person>
        </b:NameList>
      </b:Author>
      <b:Editor>
        <b:NameList>
          <b:Person>
            <b:Last>Eliot</b:Last>
            <b:First>Valerie</b:First>
          </b:Person>
        </b:NameList>
      </b:Editor>
    </b:Author>
    <b:Title>The Waste Land: A Facsimile and Transcript of the Original Drafts Including the Annotations of Ezra Pound</b:Title>
    <b:Year>1971</b:Year>
    <b:City>New York</b:City>
    <b:Publisher>Harcourt Brace and Company</b:Publisher>
    <b:RefOrder>2</b:RefOrder>
  </b:Source>
  <b:Source>
    <b:Tag>Eli00</b:Tag>
    <b:SourceType>Book</b:SourceType>
    <b:Guid>{827CB433-80B5-4905-B6FD-748572DFE4EA}</b:Guid>
    <b:Author>
      <b:Author>
        <b:NameList>
          <b:Person>
            <b:Last>Eliot</b:Last>
            <b:First>T.</b:First>
            <b:Middle>S.</b:Middle>
          </b:Person>
        </b:NameList>
      </b:Author>
      <b:Editor>
        <b:NameList>
          <b:Person>
            <b:Last>North</b:Last>
            <b:First>Michael</b:First>
          </b:Person>
        </b:NameList>
      </b:Editor>
    </b:Author>
    <b:Title>The Waste Land</b:Title>
    <b:Year>1922; 2000</b:Year>
    <b:City>New York</b:City>
    <b:Publisher>W. W. Norton</b:Publisher>
    <b:Edition>Norton Critical Edition</b:Edition>
    <b:RefOrder>3</b:RefOrder>
  </b:Source>
  <b:Source>
    <b:Tag>Gor991</b:Tag>
    <b:SourceType>Book</b:SourceType>
    <b:Guid>{88AF2E48-17D3-4B2C-8606-C3C1DA0D2C27}</b:Guid>
    <b:Author>
      <b:Author>
        <b:NameList>
          <b:Person>
            <b:Last>Gordon</b:Last>
            <b:First>Lyndall</b:First>
          </b:Person>
        </b:NameList>
      </b:Author>
    </b:Author>
    <b:Title>T. S. Eliot: An Imperfect Life</b:Title>
    <b:Year>1999</b:Year>
    <b:City>New York</b:City>
    <b:Publisher>W. W. Norton</b:Publisher>
    <b:RefOrder>4</b:RefOrder>
  </b:Source>
  <b:Source>
    <b:Tag>Rai98</b:Tag>
    <b:SourceType>Book</b:SourceType>
    <b:Guid>{84547895-FAA8-4964-91C0-D42301BFAB2F}</b:Guid>
    <b:Author>
      <b:Author>
        <b:NameList>
          <b:Person>
            <b:Last>Rainey</b:Last>
            <b:First>Lawrence</b:First>
          </b:Person>
        </b:NameList>
      </b:Author>
    </b:Author>
    <b:Title>Institutions of Modernism: Literary Elites and Public Culture</b:Title>
    <b:Year>1998</b:Year>
    <b:City>New Haven</b:City>
    <b:Publisher>Yale University Press</b:Publisher>
    <b:RefOrder>5</b:RefOrder>
  </b:Source>
</b:Sources>
</file>

<file path=customXml/itemProps1.xml><?xml version="1.0" encoding="utf-8"?>
<ds:datastoreItem xmlns:ds="http://schemas.openxmlformats.org/officeDocument/2006/customXml" ds:itemID="{A1FF0392-76A0-1D47-AD1A-BC5D9032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3</Pages>
  <Words>1228</Words>
  <Characters>7006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2014-09-09T18:41:00Z</dcterms:created>
  <dcterms:modified xsi:type="dcterms:W3CDTF">2014-11-03T23:46:00Z</dcterms:modified>
</cp:coreProperties>
</file>