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625E54FCF748FAAA3780A3D8B9441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C34D42B5B44B4B8AE31AF813900AE3"/>
            </w:placeholder>
            <w:text/>
          </w:sdtPr>
          <w:sdtEndPr/>
          <w:sdtContent>
            <w:tc>
              <w:tcPr>
                <w:tcW w:w="2073" w:type="dxa"/>
              </w:tcPr>
              <w:p w:rsidR="00B574C9" w:rsidRDefault="00517969" w:rsidP="00517969">
                <w:r>
                  <w:t>Peter</w:t>
                </w:r>
              </w:p>
            </w:tc>
          </w:sdtContent>
        </w:sdt>
        <w:sdt>
          <w:sdtPr>
            <w:alias w:val="Middle name"/>
            <w:tag w:val="authorMiddleName"/>
            <w:id w:val="-2076034781"/>
            <w:placeholder>
              <w:docPart w:val="9F89E8C36D1642C29FB7C7371161E47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5115B5419E44823A2DFBE5346424087"/>
            </w:placeholder>
            <w:text/>
          </w:sdtPr>
          <w:sdtEndPr/>
          <w:sdtContent>
            <w:tc>
              <w:tcPr>
                <w:tcW w:w="2642" w:type="dxa"/>
              </w:tcPr>
              <w:p w:rsidR="00B574C9" w:rsidRDefault="00517969" w:rsidP="00517969">
                <w:r>
                  <w:t>Roderick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63BE1940A254CF7B18294341E5D37B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F591FC434F44051BCDAF0768B3FD9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it-IT"/>
            </w:rPr>
            <w:alias w:val="Article headword"/>
            <w:tag w:val="articleHeadword"/>
            <w:id w:val="-361440020"/>
            <w:placeholder>
              <w:docPart w:val="99F75B3C913E49119D50A16173488EB9"/>
            </w:placeholder>
            <w:text/>
          </w:sdtPr>
          <w:sdtContent>
            <w:tc>
              <w:tcPr>
                <w:tcW w:w="9016" w:type="dxa"/>
                <w:tcMar>
                  <w:top w:w="113" w:type="dxa"/>
                  <w:bottom w:w="113" w:type="dxa"/>
                </w:tcMar>
              </w:tcPr>
              <w:p w:rsidR="003F0D73" w:rsidRPr="00FB589A" w:rsidRDefault="00517969" w:rsidP="00517969">
                <w:r w:rsidRPr="00517969">
                  <w:rPr>
                    <w:lang w:val="it-IT"/>
                  </w:rPr>
                  <w:t>Togni, Camillo (1922 - 1993)</w:t>
                </w:r>
              </w:p>
            </w:tc>
          </w:sdtContent>
        </w:sdt>
      </w:tr>
      <w:tr w:rsidR="00464699" w:rsidTr="007821B0">
        <w:sdt>
          <w:sdtPr>
            <w:alias w:val="Variant headwords"/>
            <w:tag w:val="variantHeadwords"/>
            <w:id w:val="173464402"/>
            <w:placeholder>
              <w:docPart w:val="AFBFC43A450944E2AF19B143593DAC3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701F6D65EF46759B398FDAB1926A88"/>
            </w:placeholder>
          </w:sdtPr>
          <w:sdtEndPr/>
          <w:sdtContent>
            <w:tc>
              <w:tcPr>
                <w:tcW w:w="9016" w:type="dxa"/>
                <w:tcMar>
                  <w:top w:w="113" w:type="dxa"/>
                  <w:bottom w:w="113" w:type="dxa"/>
                </w:tcMar>
              </w:tcPr>
              <w:p w:rsidR="00E85A05" w:rsidRPr="00517969" w:rsidRDefault="00517969" w:rsidP="00E85A05">
                <w:pPr>
                  <w:rPr>
                    <w:lang w:val="en-US"/>
                  </w:rPr>
                </w:pPr>
                <w:r>
                  <w:rPr>
                    <w:lang w:val="en-US"/>
                  </w:rPr>
                  <w:t xml:space="preserve">Camillo </w:t>
                </w:r>
                <w:proofErr w:type="spellStart"/>
                <w:r>
                  <w:rPr>
                    <w:lang w:val="en-US"/>
                  </w:rPr>
                  <w:t>Togni</w:t>
                </w:r>
                <w:proofErr w:type="spellEnd"/>
                <w:r>
                  <w:rPr>
                    <w:lang w:val="en-US"/>
                  </w:rPr>
                  <w:t xml:space="preserve"> was an Italian composer, aesthetician and pianist. Launching a career in the midst of the chaos of WWII, he played his part in the trends and polemics that emerged from Italian art music in the late 1940s, but his prominence faded into the 1960s as Italian musical modernism diversified.</w:t>
                </w:r>
              </w:p>
            </w:tc>
          </w:sdtContent>
        </w:sdt>
      </w:tr>
      <w:tr w:rsidR="003F0D73" w:rsidTr="003F0D73">
        <w:sdt>
          <w:sdtPr>
            <w:alias w:val="Article text"/>
            <w:tag w:val="articleText"/>
            <w:id w:val="634067588"/>
            <w:placeholder>
              <w:docPart w:val="C3BFB3D8C808489C8CB93D5DDC3170B2"/>
            </w:placeholder>
          </w:sdtPr>
          <w:sdtEndPr/>
          <w:sdtContent>
            <w:tc>
              <w:tcPr>
                <w:tcW w:w="9016" w:type="dxa"/>
                <w:tcMar>
                  <w:top w:w="113" w:type="dxa"/>
                  <w:bottom w:w="113" w:type="dxa"/>
                </w:tcMar>
              </w:tcPr>
              <w:p w:rsidR="0099104E" w:rsidRDefault="0099104E" w:rsidP="0099104E">
                <w:pPr>
                  <w:keepNext/>
                </w:pPr>
                <w:r>
                  <w:t>File: togni1.jpg</w:t>
                </w:r>
              </w:p>
              <w:p w:rsidR="0099104E" w:rsidRDefault="0099104E" w:rsidP="0099104E">
                <w:pPr>
                  <w:pStyle w:val="Caption"/>
                </w:pPr>
                <w:fldSimple w:instr=" SEQ Figure \* ARABIC ">
                  <w:r>
                    <w:rPr>
                      <w:noProof/>
                    </w:rPr>
                    <w:t>1</w:t>
                  </w:r>
                </w:fldSimple>
                <w:r>
                  <w:t xml:space="preserve"> </w:t>
                </w:r>
                <w:r w:rsidRPr="00241CA8">
                  <w:t>http://www.cini.it/collezioni/i-fondi-et/musica/camillo-togni</w:t>
                </w:r>
              </w:p>
              <w:p w:rsidR="00517969" w:rsidRDefault="00517969" w:rsidP="00517969">
                <w:pPr>
                  <w:rPr>
                    <w:lang w:val="en-US"/>
                  </w:rPr>
                </w:pPr>
                <w:r>
                  <w:rPr>
                    <w:lang w:val="en-US"/>
                  </w:rPr>
                  <w:t xml:space="preserve">Camillo </w:t>
                </w:r>
                <w:proofErr w:type="spellStart"/>
                <w:r>
                  <w:rPr>
                    <w:lang w:val="en-US"/>
                  </w:rPr>
                  <w:t>Togni</w:t>
                </w:r>
                <w:proofErr w:type="spellEnd"/>
                <w:r>
                  <w:rPr>
                    <w:lang w:val="en-US"/>
                  </w:rPr>
                  <w:t xml:space="preserve"> was an Italian composer, aesthetician and pianist. Launching a career in the midst of the chaos of WWII, he played his part in the trends and polemics that emerged from Italian art music in the late 1940s, but his prominence faded into the 1960s as Italian musical modernism diversified.</w:t>
                </w:r>
              </w:p>
              <w:p w:rsidR="00517969" w:rsidRDefault="00517969" w:rsidP="00517969">
                <w:pPr>
                  <w:rPr>
                    <w:lang w:val="en-US"/>
                  </w:rPr>
                </w:pPr>
              </w:p>
              <w:p w:rsidR="00517969" w:rsidRDefault="00517969" w:rsidP="00517969">
                <w:pPr>
                  <w:rPr>
                    <w:lang w:val="en-US"/>
                  </w:rPr>
                </w:pPr>
                <w:r>
                  <w:rPr>
                    <w:lang w:val="en-US"/>
                  </w:rPr>
                  <w:t xml:space="preserve">A precocious talent from an early age, </w:t>
                </w:r>
                <w:proofErr w:type="spellStart"/>
                <w:r>
                  <w:rPr>
                    <w:lang w:val="en-US"/>
                  </w:rPr>
                  <w:t>Togni</w:t>
                </w:r>
                <w:proofErr w:type="spellEnd"/>
                <w:r>
                  <w:rPr>
                    <w:lang w:val="en-US"/>
                  </w:rPr>
                  <w:t xml:space="preserve"> left his hometown of Brescia aged 17, on the outbreak of war, to commence study with a string of artistic luminaries: Alfredo Casella (1883-1947) for composition, Luigi </w:t>
                </w:r>
                <w:proofErr w:type="spellStart"/>
                <w:r>
                  <w:rPr>
                    <w:lang w:val="en-US"/>
                  </w:rPr>
                  <w:t>Rognoni</w:t>
                </w:r>
                <w:proofErr w:type="spellEnd"/>
                <w:r>
                  <w:rPr>
                    <w:lang w:val="en-US"/>
                  </w:rPr>
                  <w:t xml:space="preserve"> (1913-1986) for aesthetics and Benedetto </w:t>
                </w:r>
                <w:proofErr w:type="spellStart"/>
                <w:r>
                  <w:rPr>
                    <w:lang w:val="en-US"/>
                  </w:rPr>
                  <w:t>Michelangeli</w:t>
                </w:r>
                <w:proofErr w:type="spellEnd"/>
                <w:r>
                  <w:rPr>
                    <w:lang w:val="en-US"/>
                  </w:rPr>
                  <w:t xml:space="preserve"> (1920-1995) for piano. </w:t>
                </w:r>
                <w:proofErr w:type="spellStart"/>
                <w:r>
                  <w:rPr>
                    <w:lang w:val="en-US"/>
                  </w:rPr>
                  <w:t>Togni’s</w:t>
                </w:r>
                <w:proofErr w:type="spellEnd"/>
                <w:r>
                  <w:rPr>
                    <w:lang w:val="en-US"/>
                  </w:rPr>
                  <w:t xml:space="preserve"> career subsequently thrived in the heady atmosphere of post-war crisis that beset Italian music in the late forties, and he was a veteran of the numerous conferences and congresses accompanying the quasi-evangelical turn towards serialism and other high-modernist compositional techniques in Italy during this period. An early adopter of serialism (for instance, in the ‘</w:t>
                </w:r>
                <w:proofErr w:type="spellStart"/>
                <w:r>
                  <w:rPr>
                    <w:lang w:val="en-US"/>
                  </w:rPr>
                  <w:t>Variazioni</w:t>
                </w:r>
                <w:proofErr w:type="spellEnd"/>
                <w:r>
                  <w:rPr>
                    <w:lang w:val="en-US"/>
                  </w:rPr>
                  <w:t xml:space="preserve">’ of 1945-6), </w:t>
                </w:r>
                <w:proofErr w:type="spellStart"/>
                <w:r>
                  <w:rPr>
                    <w:lang w:val="en-US"/>
                  </w:rPr>
                  <w:t>Togni</w:t>
                </w:r>
                <w:proofErr w:type="spellEnd"/>
                <w:r>
                  <w:rPr>
                    <w:lang w:val="en-US"/>
                  </w:rPr>
                  <w:t xml:space="preserve"> demonstrated a rigorous adherence to the method combined with a block-like approach to musical texture, similar in substance to </w:t>
                </w:r>
                <w:proofErr w:type="spellStart"/>
                <w:r>
                  <w:rPr>
                    <w:lang w:val="en-US"/>
                  </w:rPr>
                  <w:t>Stravinskian</w:t>
                </w:r>
                <w:proofErr w:type="spellEnd"/>
                <w:r>
                  <w:rPr>
                    <w:lang w:val="en-US"/>
                  </w:rPr>
                  <w:t xml:space="preserve"> serial efforts and the later work of Luigi </w:t>
                </w:r>
                <w:proofErr w:type="spellStart"/>
                <w:r>
                  <w:rPr>
                    <w:lang w:val="en-US"/>
                  </w:rPr>
                  <w:t>Dallapiccola</w:t>
                </w:r>
                <w:proofErr w:type="spellEnd"/>
                <w:r>
                  <w:rPr>
                    <w:lang w:val="en-US"/>
                  </w:rPr>
                  <w:t xml:space="preserve"> (1904-1975).  </w:t>
                </w:r>
              </w:p>
              <w:p w:rsidR="00517969" w:rsidRDefault="00517969" w:rsidP="00517969">
                <w:pPr>
                  <w:rPr>
                    <w:lang w:val="en-US"/>
                  </w:rPr>
                </w:pPr>
              </w:p>
              <w:p w:rsidR="00517969" w:rsidRDefault="00517969" w:rsidP="00517969">
                <w:pPr>
                  <w:rPr>
                    <w:lang w:val="en-US"/>
                  </w:rPr>
                </w:pPr>
                <w:r>
                  <w:rPr>
                    <w:lang w:val="en-US"/>
                  </w:rPr>
                  <w:t xml:space="preserve">In the late 40s, Milan acted as a </w:t>
                </w:r>
                <w:proofErr w:type="spellStart"/>
                <w:r>
                  <w:rPr>
                    <w:lang w:val="en-US"/>
                  </w:rPr>
                  <w:t>centre</w:t>
                </w:r>
                <w:proofErr w:type="spellEnd"/>
                <w:r>
                  <w:rPr>
                    <w:lang w:val="en-US"/>
                  </w:rPr>
                  <w:t xml:space="preserve"> for much of Italian artistic modernism, and </w:t>
                </w:r>
                <w:proofErr w:type="spellStart"/>
                <w:r>
                  <w:rPr>
                    <w:lang w:val="en-US"/>
                  </w:rPr>
                  <w:t>Togni</w:t>
                </w:r>
                <w:proofErr w:type="spellEnd"/>
                <w:r>
                  <w:rPr>
                    <w:lang w:val="en-US"/>
                  </w:rPr>
                  <w:t xml:space="preserve"> took a central role in hosting there the ‘First International Conference on Dodecaphony’, with its typical mix of conference papers, position statements, intense midnight performances of serial music, and political intrigues (one composer resigned from the organizing committee over accusations of socialist realism). </w:t>
                </w:r>
                <w:proofErr w:type="spellStart"/>
                <w:r>
                  <w:rPr>
                    <w:lang w:val="en-US"/>
                  </w:rPr>
                  <w:t>Togni’s</w:t>
                </w:r>
                <w:proofErr w:type="spellEnd"/>
                <w:r>
                  <w:rPr>
                    <w:lang w:val="en-US"/>
                  </w:rPr>
                  <w:t xml:space="preserve"> </w:t>
                </w:r>
                <w:r w:rsidRPr="00864C77">
                  <w:rPr>
                    <w:i/>
                    <w:lang w:val="en-US"/>
                  </w:rPr>
                  <w:t xml:space="preserve">Tre </w:t>
                </w:r>
                <w:proofErr w:type="spellStart"/>
                <w:r w:rsidRPr="00864C77">
                  <w:rPr>
                    <w:i/>
                    <w:lang w:val="en-US"/>
                  </w:rPr>
                  <w:t>Preludi</w:t>
                </w:r>
                <w:proofErr w:type="spellEnd"/>
                <w:r w:rsidRPr="00864C77">
                  <w:rPr>
                    <w:i/>
                    <w:lang w:val="en-US"/>
                  </w:rPr>
                  <w:t xml:space="preserve"> per Piano</w:t>
                </w:r>
                <w:r>
                  <w:rPr>
                    <w:lang w:val="en-US"/>
                  </w:rPr>
                  <w:t xml:space="preserve"> </w:t>
                </w:r>
                <w:proofErr w:type="gramStart"/>
                <w:r>
                  <w:rPr>
                    <w:lang w:val="en-US"/>
                  </w:rPr>
                  <w:t>were</w:t>
                </w:r>
                <w:proofErr w:type="gramEnd"/>
                <w:r>
                  <w:rPr>
                    <w:lang w:val="en-US"/>
                  </w:rPr>
                  <w:t xml:space="preserve"> performed in a concert featuring works by Schoenberg, </w:t>
                </w:r>
                <w:proofErr w:type="spellStart"/>
                <w:r>
                  <w:rPr>
                    <w:lang w:val="en-US"/>
                  </w:rPr>
                  <w:t>Krenek</w:t>
                </w:r>
                <w:proofErr w:type="spellEnd"/>
                <w:r>
                  <w:rPr>
                    <w:lang w:val="en-US"/>
                  </w:rPr>
                  <w:t xml:space="preserve">, and various other Viennese apostles. In the 1950s, the locus of influence for Italian modernism moved to the Darmstadt </w:t>
                </w:r>
                <w:proofErr w:type="spellStart"/>
                <w:r>
                  <w:rPr>
                    <w:lang w:val="en-US"/>
                  </w:rPr>
                  <w:t>Ferienkurse</w:t>
                </w:r>
                <w:proofErr w:type="spellEnd"/>
                <w:r>
                  <w:rPr>
                    <w:lang w:val="en-US"/>
                  </w:rPr>
                  <w:t xml:space="preserve">, where for a time </w:t>
                </w:r>
                <w:proofErr w:type="spellStart"/>
                <w:r>
                  <w:rPr>
                    <w:lang w:val="en-US"/>
                  </w:rPr>
                  <w:t>Togni</w:t>
                </w:r>
                <w:proofErr w:type="spellEnd"/>
                <w:r>
                  <w:rPr>
                    <w:lang w:val="en-US"/>
                  </w:rPr>
                  <w:t xml:space="preserve"> ranked alongside Bruno </w:t>
                </w:r>
                <w:proofErr w:type="spellStart"/>
                <w:r>
                  <w:rPr>
                    <w:lang w:val="en-US"/>
                  </w:rPr>
                  <w:t>Maderna</w:t>
                </w:r>
                <w:proofErr w:type="spellEnd"/>
                <w:r>
                  <w:rPr>
                    <w:lang w:val="en-US"/>
                  </w:rPr>
                  <w:t xml:space="preserve"> and Luigi </w:t>
                </w:r>
                <w:proofErr w:type="spellStart"/>
                <w:r>
                  <w:rPr>
                    <w:lang w:val="en-US"/>
                  </w:rPr>
                  <w:t>Nono</w:t>
                </w:r>
                <w:proofErr w:type="spellEnd"/>
                <w:r>
                  <w:rPr>
                    <w:lang w:val="en-US"/>
                  </w:rPr>
                  <w:t xml:space="preserve"> in a trinity of young Italians unafraid to challenge the dominance of Boulez and Stockhausen. However </w:t>
                </w:r>
                <w:proofErr w:type="spellStart"/>
                <w:r>
                  <w:rPr>
                    <w:lang w:val="en-US"/>
                  </w:rPr>
                  <w:t>Togni’s</w:t>
                </w:r>
                <w:proofErr w:type="spellEnd"/>
                <w:r>
                  <w:rPr>
                    <w:lang w:val="en-US"/>
                  </w:rPr>
                  <w:t xml:space="preserve"> light quickly faded in the 1960s, and possessing none of the versatility of Luciano </w:t>
                </w:r>
                <w:proofErr w:type="spellStart"/>
                <w:r>
                  <w:rPr>
                    <w:lang w:val="en-US"/>
                  </w:rPr>
                  <w:t>Berio</w:t>
                </w:r>
                <w:proofErr w:type="spellEnd"/>
                <w:r>
                  <w:rPr>
                    <w:lang w:val="en-US"/>
                  </w:rPr>
                  <w:t xml:space="preserve">, the inventiveness of </w:t>
                </w:r>
                <w:proofErr w:type="spellStart"/>
                <w:r>
                  <w:rPr>
                    <w:lang w:val="en-US"/>
                  </w:rPr>
                  <w:t>Maderna</w:t>
                </w:r>
                <w:proofErr w:type="spellEnd"/>
                <w:r>
                  <w:rPr>
                    <w:lang w:val="en-US"/>
                  </w:rPr>
                  <w:t xml:space="preserve">, or the concentrated </w:t>
                </w:r>
                <w:proofErr w:type="spellStart"/>
                <w:r>
                  <w:rPr>
                    <w:lang w:val="en-US"/>
                  </w:rPr>
                  <w:t>briliance</w:t>
                </w:r>
                <w:proofErr w:type="spellEnd"/>
                <w:r>
                  <w:rPr>
                    <w:lang w:val="en-US"/>
                  </w:rPr>
                  <w:t xml:space="preserve"> of </w:t>
                </w:r>
                <w:proofErr w:type="spellStart"/>
                <w:r>
                  <w:rPr>
                    <w:lang w:val="en-US"/>
                  </w:rPr>
                  <w:t>Nono</w:t>
                </w:r>
                <w:proofErr w:type="spellEnd"/>
                <w:r>
                  <w:rPr>
                    <w:lang w:val="en-US"/>
                  </w:rPr>
                  <w:t>, he found himself increasingly isolated from progressive European trends; his last visit to Darmstadt was in 1957.</w:t>
                </w:r>
              </w:p>
              <w:p w:rsidR="00517969" w:rsidRDefault="00517969" w:rsidP="00517969">
                <w:pPr>
                  <w:rPr>
                    <w:lang w:val="en-US"/>
                  </w:rPr>
                </w:pPr>
              </w:p>
              <w:p w:rsidR="00517969" w:rsidRDefault="00517969" w:rsidP="00517969">
                <w:pPr>
                  <w:rPr>
                    <w:lang w:val="en-US"/>
                  </w:rPr>
                </w:pPr>
                <w:r>
                  <w:rPr>
                    <w:lang w:val="en-US"/>
                  </w:rPr>
                  <w:t xml:space="preserve">Figuratively, </w:t>
                </w:r>
                <w:proofErr w:type="spellStart"/>
                <w:r>
                  <w:rPr>
                    <w:lang w:val="en-US"/>
                  </w:rPr>
                  <w:t>Togni</w:t>
                </w:r>
                <w:proofErr w:type="spellEnd"/>
                <w:r>
                  <w:rPr>
                    <w:lang w:val="en-US"/>
                  </w:rPr>
                  <w:t xml:space="preserve"> stands in the space between artists that produce, and those that are </w:t>
                </w:r>
                <w:r w:rsidRPr="00674B4B">
                  <w:rPr>
                    <w:lang w:val="en-US"/>
                  </w:rPr>
                  <w:t>produced by,</w:t>
                </w:r>
                <w:r>
                  <w:rPr>
                    <w:lang w:val="en-US"/>
                  </w:rPr>
                  <w:t xml:space="preserve"> their time. Whilst his impeccable Italian idealism (clear from the subject of his 1948 doctoral thesis, ‘The Aesthetics of Croce and the problem of musical interpretation’) and his settings of Jean-Paul Sartre put him at the vanguard of Italian musician-philosophers, his o</w:t>
                </w:r>
                <w:r w:rsidRPr="00864C77">
                  <w:rPr>
                    <w:lang w:val="en-US"/>
                  </w:rPr>
                  <w:t xml:space="preserve">ther </w:t>
                </w:r>
                <w:r>
                  <w:rPr>
                    <w:lang w:val="en-US"/>
                  </w:rPr>
                  <w:t>major non-musical influence was</w:t>
                </w:r>
                <w:r w:rsidRPr="00864C77">
                  <w:rPr>
                    <w:lang w:val="en-US"/>
                  </w:rPr>
                  <w:t xml:space="preserve"> </w:t>
                </w:r>
                <w:r>
                  <w:rPr>
                    <w:lang w:val="en-US"/>
                  </w:rPr>
                  <w:t xml:space="preserve">Georg </w:t>
                </w:r>
                <w:proofErr w:type="spellStart"/>
                <w:r>
                  <w:rPr>
                    <w:lang w:val="en-US"/>
                  </w:rPr>
                  <w:t>Trakl</w:t>
                </w:r>
                <w:proofErr w:type="spellEnd"/>
                <w:r>
                  <w:rPr>
                    <w:lang w:val="en-US"/>
                  </w:rPr>
                  <w:t xml:space="preserve"> (he set both Sartre and </w:t>
                </w:r>
                <w:proofErr w:type="spellStart"/>
                <w:r>
                  <w:rPr>
                    <w:lang w:val="en-US"/>
                  </w:rPr>
                  <w:t>Trakl</w:t>
                </w:r>
                <w:proofErr w:type="spellEnd"/>
                <w:r>
                  <w:rPr>
                    <w:lang w:val="en-US"/>
                  </w:rPr>
                  <w:t xml:space="preserve"> to music a number of times), marking his later music with an intense, perhaps dated, expressionist hue.</w:t>
                </w:r>
              </w:p>
              <w:p w:rsidR="00517969" w:rsidRDefault="00517969" w:rsidP="00517969">
                <w:pPr>
                  <w:rPr>
                    <w:lang w:val="en-US"/>
                  </w:rPr>
                </w:pPr>
              </w:p>
              <w:p w:rsidR="00517969" w:rsidRDefault="00517969" w:rsidP="00517969">
                <w:pPr>
                  <w:pStyle w:val="Heading1"/>
                  <w:rPr>
                    <w:lang w:val="en-US"/>
                  </w:rPr>
                </w:pPr>
                <w:r>
                  <w:rPr>
                    <w:lang w:val="en-US"/>
                  </w:rPr>
                  <w:t>Selected Works</w:t>
                </w:r>
              </w:p>
              <w:p w:rsidR="00517969" w:rsidRPr="00045FE3" w:rsidRDefault="00517969" w:rsidP="00517969">
                <w:r w:rsidRPr="00045FE3">
                  <w:t xml:space="preserve">Prima </w:t>
                </w:r>
                <w:proofErr w:type="spellStart"/>
                <w:r w:rsidRPr="00045FE3">
                  <w:t>serenata</w:t>
                </w:r>
                <w:proofErr w:type="spellEnd"/>
                <w:r w:rsidRPr="00045FE3">
                  <w:t xml:space="preserve"> (1940) for piano</w:t>
                </w:r>
              </w:p>
              <w:p w:rsidR="00517969" w:rsidRPr="00045FE3" w:rsidRDefault="00517969" w:rsidP="00517969">
                <w:proofErr w:type="spellStart"/>
                <w:r w:rsidRPr="00045FE3">
                  <w:t>Variazioni</w:t>
                </w:r>
                <w:proofErr w:type="spellEnd"/>
                <w:r w:rsidRPr="00045FE3">
                  <w:t xml:space="preserve"> for piano and orchestra (1945–46</w:t>
                </w:r>
              </w:p>
              <w:p w:rsidR="00517969" w:rsidRPr="00045FE3" w:rsidRDefault="00517969" w:rsidP="00517969">
                <w:r w:rsidRPr="00045FE3">
                  <w:t xml:space="preserve">Tre </w:t>
                </w:r>
                <w:proofErr w:type="spellStart"/>
                <w:r w:rsidRPr="00045FE3">
                  <w:t>capricci</w:t>
                </w:r>
                <w:proofErr w:type="spellEnd"/>
                <w:r w:rsidRPr="00045FE3">
                  <w:t>, for piano (1954–57)</w:t>
                </w:r>
              </w:p>
              <w:p w:rsidR="00517969" w:rsidRPr="00045FE3" w:rsidRDefault="00517969" w:rsidP="00517969">
                <w:proofErr w:type="spellStart"/>
                <w:r w:rsidRPr="00045FE3">
                  <w:t>Helian</w:t>
                </w:r>
                <w:proofErr w:type="spellEnd"/>
                <w:r w:rsidRPr="00045FE3">
                  <w:t xml:space="preserve"> di </w:t>
                </w:r>
                <w:proofErr w:type="spellStart"/>
                <w:r w:rsidRPr="00045FE3">
                  <w:t>Trakl</w:t>
                </w:r>
                <w:proofErr w:type="spellEnd"/>
                <w:r w:rsidRPr="00045FE3">
                  <w:t>, (1955)</w:t>
                </w:r>
              </w:p>
              <w:p w:rsidR="00517969" w:rsidRPr="00045FE3" w:rsidRDefault="00517969" w:rsidP="00517969">
                <w:proofErr w:type="spellStart"/>
                <w:r w:rsidRPr="00045FE3">
                  <w:t>Gesang</w:t>
                </w:r>
                <w:proofErr w:type="spellEnd"/>
                <w:r w:rsidRPr="00045FE3">
                  <w:t xml:space="preserve"> </w:t>
                </w:r>
                <w:proofErr w:type="spellStart"/>
                <w:r w:rsidRPr="00045FE3">
                  <w:t>zur</w:t>
                </w:r>
                <w:proofErr w:type="spellEnd"/>
                <w:r w:rsidRPr="00045FE3">
                  <w:t xml:space="preserve"> </w:t>
                </w:r>
                <w:proofErr w:type="spellStart"/>
                <w:r w:rsidRPr="00045FE3">
                  <w:t>Nacht</w:t>
                </w:r>
                <w:proofErr w:type="spellEnd"/>
                <w:r w:rsidRPr="00045FE3">
                  <w:t>, Recitativo for tape (1961)</w:t>
                </w:r>
              </w:p>
              <w:p w:rsidR="00517969" w:rsidRPr="00045FE3" w:rsidRDefault="00517969" w:rsidP="00517969">
                <w:proofErr w:type="spellStart"/>
                <w:r w:rsidRPr="00045FE3">
                  <w:t>Rondeaux</w:t>
                </w:r>
                <w:proofErr w:type="spellEnd"/>
                <w:r w:rsidRPr="00045FE3">
                  <w:t xml:space="preserve"> per </w:t>
                </w:r>
                <w:proofErr w:type="spellStart"/>
                <w:r w:rsidRPr="00045FE3">
                  <w:t>dieci</w:t>
                </w:r>
                <w:proofErr w:type="spellEnd"/>
                <w:r w:rsidRPr="00045FE3">
                  <w:t>, Quarto Capriccio, for piano (1969)</w:t>
                </w:r>
              </w:p>
              <w:p w:rsidR="00517969" w:rsidRPr="00045FE3" w:rsidRDefault="00517969" w:rsidP="00517969">
                <w:proofErr w:type="spellStart"/>
                <w:r w:rsidRPr="00045FE3">
                  <w:t>Blaubart</w:t>
                </w:r>
                <w:proofErr w:type="spellEnd"/>
                <w:r w:rsidRPr="00045FE3">
                  <w:t xml:space="preserve">, lyric opera (1972-75) </w:t>
                </w:r>
              </w:p>
              <w:p w:rsidR="00517969" w:rsidRPr="00045FE3" w:rsidRDefault="00517969" w:rsidP="00517969">
                <w:r w:rsidRPr="00045FE3">
                  <w:t xml:space="preserve">Quasi </w:t>
                </w:r>
                <w:proofErr w:type="spellStart"/>
                <w:r w:rsidRPr="00045FE3">
                  <w:t>una</w:t>
                </w:r>
                <w:proofErr w:type="spellEnd"/>
                <w:r w:rsidRPr="00045FE3">
                  <w:t xml:space="preserve"> </w:t>
                </w:r>
                <w:proofErr w:type="spellStart"/>
                <w:r w:rsidRPr="00045FE3">
                  <w:t>serenata</w:t>
                </w:r>
                <w:proofErr w:type="spellEnd"/>
                <w:r w:rsidRPr="00045FE3">
                  <w:t>, for guitar (1979)</w:t>
                </w:r>
              </w:p>
              <w:p w:rsidR="00517969" w:rsidRPr="00045FE3" w:rsidRDefault="00517969" w:rsidP="00517969">
                <w:proofErr w:type="spellStart"/>
                <w:r w:rsidRPr="00045FE3">
                  <w:t>Barrabas</w:t>
                </w:r>
                <w:proofErr w:type="spellEnd"/>
                <w:r w:rsidRPr="00045FE3">
                  <w:t>, lyric opera (1981-85)</w:t>
                </w:r>
              </w:p>
              <w:p w:rsidR="003F0D73" w:rsidRDefault="00517969" w:rsidP="00517969">
                <w:bookmarkStart w:id="0" w:name="_GoBack"/>
                <w:r w:rsidRPr="00045FE3">
                  <w:t>Sesto Capriccio, for piano (1991)</w:t>
                </w:r>
              </w:p>
            </w:tc>
          </w:sdtContent>
        </w:sdt>
        <w:bookmarkEnd w:id="0" w:displacedByCustomXml="prev"/>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C08BE78343E4479A3CD3B1B758CA83E"/>
              </w:placeholder>
            </w:sdtPr>
            <w:sdtEndPr/>
            <w:sdtContent>
              <w:p w:rsidR="0099104E" w:rsidRDefault="0099104E" w:rsidP="0099104E"/>
              <w:p w:rsidR="0099104E" w:rsidRDefault="0099104E" w:rsidP="0099104E">
                <w:sdt>
                  <w:sdtPr>
                    <w:id w:val="488216637"/>
                    <w:citation/>
                  </w:sdtPr>
                  <w:sdtContent>
                    <w:r>
                      <w:fldChar w:fldCharType="begin"/>
                    </w:r>
                    <w:r>
                      <w:rPr>
                        <w:lang w:val="en-US"/>
                      </w:rPr>
                      <w:instrText xml:space="preserve"> CITATION Tog01 \l 1033 </w:instrText>
                    </w:r>
                    <w:r>
                      <w:fldChar w:fldCharType="separate"/>
                    </w:r>
                    <w:r>
                      <w:rPr>
                        <w:noProof/>
                        <w:lang w:val="en-US"/>
                      </w:rPr>
                      <w:t>(Togni)</w:t>
                    </w:r>
                    <w:r>
                      <w:fldChar w:fldCharType="end"/>
                    </w:r>
                  </w:sdtContent>
                </w:sdt>
              </w:p>
              <w:p w:rsidR="0099104E" w:rsidRDefault="0099104E" w:rsidP="0099104E"/>
              <w:p w:rsidR="0099104E" w:rsidRDefault="0099104E" w:rsidP="0099104E">
                <w:sdt>
                  <w:sdtPr>
                    <w:id w:val="-1376303736"/>
                    <w:citation/>
                  </w:sdtPr>
                  <w:sdtContent>
                    <w:r>
                      <w:fldChar w:fldCharType="begin"/>
                    </w:r>
                    <w:r>
                      <w:rPr>
                        <w:lang w:val="en-US"/>
                      </w:rPr>
                      <w:instrText xml:space="preserve"> CITATION Tog06 \l 1033 </w:instrText>
                    </w:r>
                    <w:r>
                      <w:fldChar w:fldCharType="separate"/>
                    </w:r>
                    <w:r>
                      <w:rPr>
                        <w:noProof/>
                        <w:lang w:val="en-US"/>
                      </w:rPr>
                      <w:t>(Togni, Carteggi e Scritti di Camillo Togni sul Novecento Internazionale)</w:t>
                    </w:r>
                    <w:r>
                      <w:fldChar w:fldCharType="end"/>
                    </w:r>
                  </w:sdtContent>
                </w:sdt>
              </w:p>
              <w:p w:rsidR="0099104E" w:rsidRDefault="0099104E" w:rsidP="0099104E"/>
              <w:p w:rsidR="0099104E" w:rsidRDefault="0099104E" w:rsidP="0099104E">
                <w:sdt>
                  <w:sdtPr>
                    <w:id w:val="-552310171"/>
                    <w:citation/>
                  </w:sdtPr>
                  <w:sdtContent>
                    <w:r>
                      <w:fldChar w:fldCharType="begin"/>
                    </w:r>
                    <w:r>
                      <w:rPr>
                        <w:lang w:val="en-US"/>
                      </w:rPr>
                      <w:instrText xml:space="preserve"> CITATION Tog04 \l 1033 </w:instrText>
                    </w:r>
                    <w:r>
                      <w:fldChar w:fldCharType="separate"/>
                    </w:r>
                    <w:r>
                      <w:rPr>
                        <w:noProof/>
                        <w:lang w:val="en-US"/>
                      </w:rPr>
                      <w:t>(Togni, Domani L’aurora)</w:t>
                    </w:r>
                    <w:r>
                      <w:fldChar w:fldCharType="end"/>
                    </w:r>
                  </w:sdtContent>
                </w:sdt>
              </w:p>
              <w:p w:rsidR="0099104E" w:rsidRDefault="0099104E" w:rsidP="0099104E"/>
              <w:p w:rsidR="0099104E" w:rsidRDefault="0099104E" w:rsidP="0099104E">
                <w:sdt>
                  <w:sdtPr>
                    <w:id w:val="1609927991"/>
                    <w:citation/>
                  </w:sdtPr>
                  <w:sdtContent>
                    <w:r>
                      <w:fldChar w:fldCharType="begin"/>
                    </w:r>
                    <w:r>
                      <w:rPr>
                        <w:lang w:val="en-US"/>
                      </w:rPr>
                      <w:instrText xml:space="preserve"> CITATION Vla55 \l 1033 </w:instrText>
                    </w:r>
                    <w:r>
                      <w:fldChar w:fldCharType="separate"/>
                    </w:r>
                    <w:r>
                      <w:rPr>
                        <w:noProof/>
                        <w:lang w:val="en-US"/>
                      </w:rPr>
                      <w:t>(Vlad)</w:t>
                    </w:r>
                    <w:r>
                      <w:fldChar w:fldCharType="end"/>
                    </w:r>
                  </w:sdtContent>
                </w:sdt>
              </w:p>
              <w:p w:rsidR="003235A7" w:rsidRDefault="00DB721A" w:rsidP="0099104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1A" w:rsidRDefault="00DB721A" w:rsidP="007A0D55">
      <w:pPr>
        <w:spacing w:after="0" w:line="240" w:lineRule="auto"/>
      </w:pPr>
      <w:r>
        <w:separator/>
      </w:r>
    </w:p>
  </w:endnote>
  <w:endnote w:type="continuationSeparator" w:id="0">
    <w:p w:rsidR="00DB721A" w:rsidRDefault="00DB7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1A" w:rsidRDefault="00DB721A" w:rsidP="007A0D55">
      <w:pPr>
        <w:spacing w:after="0" w:line="240" w:lineRule="auto"/>
      </w:pPr>
      <w:r>
        <w:separator/>
      </w:r>
    </w:p>
  </w:footnote>
  <w:footnote w:type="continuationSeparator" w:id="0">
    <w:p w:rsidR="00DB721A" w:rsidRDefault="00DB721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6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969"/>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04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21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69"/>
    <w:rPr>
      <w:rFonts w:ascii="Tahoma" w:hAnsi="Tahoma" w:cs="Tahoma"/>
      <w:sz w:val="16"/>
      <w:szCs w:val="16"/>
    </w:rPr>
  </w:style>
  <w:style w:type="paragraph" w:styleId="Caption">
    <w:name w:val="caption"/>
    <w:basedOn w:val="Normal"/>
    <w:next w:val="Normal"/>
    <w:uiPriority w:val="35"/>
    <w:semiHidden/>
    <w:qFormat/>
    <w:rsid w:val="009910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69"/>
    <w:rPr>
      <w:rFonts w:ascii="Tahoma" w:hAnsi="Tahoma" w:cs="Tahoma"/>
      <w:sz w:val="16"/>
      <w:szCs w:val="16"/>
    </w:rPr>
  </w:style>
  <w:style w:type="paragraph" w:styleId="Caption">
    <w:name w:val="caption"/>
    <w:basedOn w:val="Normal"/>
    <w:next w:val="Normal"/>
    <w:uiPriority w:val="35"/>
    <w:semiHidden/>
    <w:qFormat/>
    <w:rsid w:val="009910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625E54FCF748FAAA3780A3D8B9441D"/>
        <w:category>
          <w:name w:val="General"/>
          <w:gallery w:val="placeholder"/>
        </w:category>
        <w:types>
          <w:type w:val="bbPlcHdr"/>
        </w:types>
        <w:behaviors>
          <w:behavior w:val="content"/>
        </w:behaviors>
        <w:guid w:val="{642DBC50-1E0A-43FD-840A-E5536045315F}"/>
      </w:docPartPr>
      <w:docPartBody>
        <w:p w:rsidR="00000000" w:rsidRDefault="00793484">
          <w:pPr>
            <w:pStyle w:val="EC625E54FCF748FAAA3780A3D8B9441D"/>
          </w:pPr>
          <w:r w:rsidRPr="00CC586D">
            <w:rPr>
              <w:rStyle w:val="PlaceholderText"/>
              <w:b/>
              <w:color w:val="FFFFFF" w:themeColor="background1"/>
            </w:rPr>
            <w:t>[Salutation]</w:t>
          </w:r>
        </w:p>
      </w:docPartBody>
    </w:docPart>
    <w:docPart>
      <w:docPartPr>
        <w:name w:val="23C34D42B5B44B4B8AE31AF813900AE3"/>
        <w:category>
          <w:name w:val="General"/>
          <w:gallery w:val="placeholder"/>
        </w:category>
        <w:types>
          <w:type w:val="bbPlcHdr"/>
        </w:types>
        <w:behaviors>
          <w:behavior w:val="content"/>
        </w:behaviors>
        <w:guid w:val="{CA40F069-9547-4700-AF9F-F77CEBF6B0D9}"/>
      </w:docPartPr>
      <w:docPartBody>
        <w:p w:rsidR="00000000" w:rsidRDefault="00793484">
          <w:pPr>
            <w:pStyle w:val="23C34D42B5B44B4B8AE31AF813900AE3"/>
          </w:pPr>
          <w:r>
            <w:rPr>
              <w:rStyle w:val="PlaceholderText"/>
            </w:rPr>
            <w:t>[First name]</w:t>
          </w:r>
        </w:p>
      </w:docPartBody>
    </w:docPart>
    <w:docPart>
      <w:docPartPr>
        <w:name w:val="9F89E8C36D1642C29FB7C7371161E47A"/>
        <w:category>
          <w:name w:val="General"/>
          <w:gallery w:val="placeholder"/>
        </w:category>
        <w:types>
          <w:type w:val="bbPlcHdr"/>
        </w:types>
        <w:behaviors>
          <w:behavior w:val="content"/>
        </w:behaviors>
        <w:guid w:val="{9A037EC1-0789-44CC-AFBD-8D30E60F7907}"/>
      </w:docPartPr>
      <w:docPartBody>
        <w:p w:rsidR="00000000" w:rsidRDefault="00793484">
          <w:pPr>
            <w:pStyle w:val="9F89E8C36D1642C29FB7C7371161E47A"/>
          </w:pPr>
          <w:r>
            <w:rPr>
              <w:rStyle w:val="PlaceholderText"/>
            </w:rPr>
            <w:t>[Middle name]</w:t>
          </w:r>
        </w:p>
      </w:docPartBody>
    </w:docPart>
    <w:docPart>
      <w:docPartPr>
        <w:name w:val="55115B5419E44823A2DFBE5346424087"/>
        <w:category>
          <w:name w:val="General"/>
          <w:gallery w:val="placeholder"/>
        </w:category>
        <w:types>
          <w:type w:val="bbPlcHdr"/>
        </w:types>
        <w:behaviors>
          <w:behavior w:val="content"/>
        </w:behaviors>
        <w:guid w:val="{024FE6B5-4B32-4461-AD7C-286D55124CE2}"/>
      </w:docPartPr>
      <w:docPartBody>
        <w:p w:rsidR="00000000" w:rsidRDefault="00793484">
          <w:pPr>
            <w:pStyle w:val="55115B5419E44823A2DFBE5346424087"/>
          </w:pPr>
          <w:r>
            <w:rPr>
              <w:rStyle w:val="PlaceholderText"/>
            </w:rPr>
            <w:t>[Last</w:t>
          </w:r>
          <w:r>
            <w:rPr>
              <w:rStyle w:val="PlaceholderText"/>
            </w:rPr>
            <w:t xml:space="preserve"> name]</w:t>
          </w:r>
        </w:p>
      </w:docPartBody>
    </w:docPart>
    <w:docPart>
      <w:docPartPr>
        <w:name w:val="B63BE1940A254CF7B18294341E5D37BD"/>
        <w:category>
          <w:name w:val="General"/>
          <w:gallery w:val="placeholder"/>
        </w:category>
        <w:types>
          <w:type w:val="bbPlcHdr"/>
        </w:types>
        <w:behaviors>
          <w:behavior w:val="content"/>
        </w:behaviors>
        <w:guid w:val="{01EF9F30-A686-41F8-8679-17FAE4DD307D}"/>
      </w:docPartPr>
      <w:docPartBody>
        <w:p w:rsidR="00000000" w:rsidRDefault="00793484">
          <w:pPr>
            <w:pStyle w:val="B63BE1940A254CF7B18294341E5D37BD"/>
          </w:pPr>
          <w:r>
            <w:rPr>
              <w:rStyle w:val="PlaceholderText"/>
            </w:rPr>
            <w:t>[Enter your biography]</w:t>
          </w:r>
        </w:p>
      </w:docPartBody>
    </w:docPart>
    <w:docPart>
      <w:docPartPr>
        <w:name w:val="0F591FC434F44051BCDAF0768B3FD9BC"/>
        <w:category>
          <w:name w:val="General"/>
          <w:gallery w:val="placeholder"/>
        </w:category>
        <w:types>
          <w:type w:val="bbPlcHdr"/>
        </w:types>
        <w:behaviors>
          <w:behavior w:val="content"/>
        </w:behaviors>
        <w:guid w:val="{7F0532AB-DBCC-4540-8ED3-FBECC156B8F1}"/>
      </w:docPartPr>
      <w:docPartBody>
        <w:p w:rsidR="00000000" w:rsidRDefault="00793484">
          <w:pPr>
            <w:pStyle w:val="0F591FC434F44051BCDAF0768B3FD9BC"/>
          </w:pPr>
          <w:r>
            <w:rPr>
              <w:rStyle w:val="PlaceholderText"/>
            </w:rPr>
            <w:t>[Enter the institution with which you are affiliated]</w:t>
          </w:r>
        </w:p>
      </w:docPartBody>
    </w:docPart>
    <w:docPart>
      <w:docPartPr>
        <w:name w:val="99F75B3C913E49119D50A16173488EB9"/>
        <w:category>
          <w:name w:val="General"/>
          <w:gallery w:val="placeholder"/>
        </w:category>
        <w:types>
          <w:type w:val="bbPlcHdr"/>
        </w:types>
        <w:behaviors>
          <w:behavior w:val="content"/>
        </w:behaviors>
        <w:guid w:val="{E7DD19F1-ADA1-45E9-BB34-612FFA52C2DF}"/>
      </w:docPartPr>
      <w:docPartBody>
        <w:p w:rsidR="00000000" w:rsidRDefault="00793484">
          <w:pPr>
            <w:pStyle w:val="99F75B3C913E49119D50A16173488EB9"/>
          </w:pPr>
          <w:r w:rsidRPr="00EF74F7">
            <w:rPr>
              <w:b/>
              <w:color w:val="808080" w:themeColor="background1" w:themeShade="80"/>
            </w:rPr>
            <w:t>[Enter the headword for your article]</w:t>
          </w:r>
        </w:p>
      </w:docPartBody>
    </w:docPart>
    <w:docPart>
      <w:docPartPr>
        <w:name w:val="AFBFC43A450944E2AF19B143593DAC3D"/>
        <w:category>
          <w:name w:val="General"/>
          <w:gallery w:val="placeholder"/>
        </w:category>
        <w:types>
          <w:type w:val="bbPlcHdr"/>
        </w:types>
        <w:behaviors>
          <w:behavior w:val="content"/>
        </w:behaviors>
        <w:guid w:val="{489A5263-5AD1-4BA3-8EDE-6E40AFF8A8C8}"/>
      </w:docPartPr>
      <w:docPartBody>
        <w:p w:rsidR="00000000" w:rsidRDefault="00793484">
          <w:pPr>
            <w:pStyle w:val="AFBFC43A450944E2AF19B143593DAC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701F6D65EF46759B398FDAB1926A88"/>
        <w:category>
          <w:name w:val="General"/>
          <w:gallery w:val="placeholder"/>
        </w:category>
        <w:types>
          <w:type w:val="bbPlcHdr"/>
        </w:types>
        <w:behaviors>
          <w:behavior w:val="content"/>
        </w:behaviors>
        <w:guid w:val="{72710EAD-A562-4747-978B-51FC48ACFA23}"/>
      </w:docPartPr>
      <w:docPartBody>
        <w:p w:rsidR="00000000" w:rsidRDefault="00793484">
          <w:pPr>
            <w:pStyle w:val="72701F6D65EF46759B398FDAB1926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BFB3D8C808489C8CB93D5DDC3170B2"/>
        <w:category>
          <w:name w:val="General"/>
          <w:gallery w:val="placeholder"/>
        </w:category>
        <w:types>
          <w:type w:val="bbPlcHdr"/>
        </w:types>
        <w:behaviors>
          <w:behavior w:val="content"/>
        </w:behaviors>
        <w:guid w:val="{B8E7F08D-94B0-48E2-AA05-571F7F6349E0}"/>
      </w:docPartPr>
      <w:docPartBody>
        <w:p w:rsidR="00000000" w:rsidRDefault="00793484">
          <w:pPr>
            <w:pStyle w:val="C3BFB3D8C808489C8CB93D5DDC3170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08BE78343E4479A3CD3B1B758CA83E"/>
        <w:category>
          <w:name w:val="General"/>
          <w:gallery w:val="placeholder"/>
        </w:category>
        <w:types>
          <w:type w:val="bbPlcHdr"/>
        </w:types>
        <w:behaviors>
          <w:behavior w:val="content"/>
        </w:behaviors>
        <w:guid w:val="{D2862CDC-D2F5-4335-8F68-218533EB9554}"/>
      </w:docPartPr>
      <w:docPartBody>
        <w:p w:rsidR="00000000" w:rsidRDefault="00793484">
          <w:pPr>
            <w:pStyle w:val="EC08BE78343E4479A3CD3B1B758CA8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84"/>
    <w:rsid w:val="007934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625E54FCF748FAAA3780A3D8B9441D">
    <w:name w:val="EC625E54FCF748FAAA3780A3D8B9441D"/>
  </w:style>
  <w:style w:type="paragraph" w:customStyle="1" w:styleId="23C34D42B5B44B4B8AE31AF813900AE3">
    <w:name w:val="23C34D42B5B44B4B8AE31AF813900AE3"/>
  </w:style>
  <w:style w:type="paragraph" w:customStyle="1" w:styleId="9F89E8C36D1642C29FB7C7371161E47A">
    <w:name w:val="9F89E8C36D1642C29FB7C7371161E47A"/>
  </w:style>
  <w:style w:type="paragraph" w:customStyle="1" w:styleId="55115B5419E44823A2DFBE5346424087">
    <w:name w:val="55115B5419E44823A2DFBE5346424087"/>
  </w:style>
  <w:style w:type="paragraph" w:customStyle="1" w:styleId="B63BE1940A254CF7B18294341E5D37BD">
    <w:name w:val="B63BE1940A254CF7B18294341E5D37BD"/>
  </w:style>
  <w:style w:type="paragraph" w:customStyle="1" w:styleId="0F591FC434F44051BCDAF0768B3FD9BC">
    <w:name w:val="0F591FC434F44051BCDAF0768B3FD9BC"/>
  </w:style>
  <w:style w:type="paragraph" w:customStyle="1" w:styleId="99F75B3C913E49119D50A16173488EB9">
    <w:name w:val="99F75B3C913E49119D50A16173488EB9"/>
  </w:style>
  <w:style w:type="paragraph" w:customStyle="1" w:styleId="AFBFC43A450944E2AF19B143593DAC3D">
    <w:name w:val="AFBFC43A450944E2AF19B143593DAC3D"/>
  </w:style>
  <w:style w:type="paragraph" w:customStyle="1" w:styleId="72701F6D65EF46759B398FDAB1926A88">
    <w:name w:val="72701F6D65EF46759B398FDAB1926A88"/>
  </w:style>
  <w:style w:type="paragraph" w:customStyle="1" w:styleId="C3BFB3D8C808489C8CB93D5DDC3170B2">
    <w:name w:val="C3BFB3D8C808489C8CB93D5DDC3170B2"/>
  </w:style>
  <w:style w:type="paragraph" w:customStyle="1" w:styleId="EC08BE78343E4479A3CD3B1B758CA83E">
    <w:name w:val="EC08BE78343E4479A3CD3B1B758CA8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625E54FCF748FAAA3780A3D8B9441D">
    <w:name w:val="EC625E54FCF748FAAA3780A3D8B9441D"/>
  </w:style>
  <w:style w:type="paragraph" w:customStyle="1" w:styleId="23C34D42B5B44B4B8AE31AF813900AE3">
    <w:name w:val="23C34D42B5B44B4B8AE31AF813900AE3"/>
  </w:style>
  <w:style w:type="paragraph" w:customStyle="1" w:styleId="9F89E8C36D1642C29FB7C7371161E47A">
    <w:name w:val="9F89E8C36D1642C29FB7C7371161E47A"/>
  </w:style>
  <w:style w:type="paragraph" w:customStyle="1" w:styleId="55115B5419E44823A2DFBE5346424087">
    <w:name w:val="55115B5419E44823A2DFBE5346424087"/>
  </w:style>
  <w:style w:type="paragraph" w:customStyle="1" w:styleId="B63BE1940A254CF7B18294341E5D37BD">
    <w:name w:val="B63BE1940A254CF7B18294341E5D37BD"/>
  </w:style>
  <w:style w:type="paragraph" w:customStyle="1" w:styleId="0F591FC434F44051BCDAF0768B3FD9BC">
    <w:name w:val="0F591FC434F44051BCDAF0768B3FD9BC"/>
  </w:style>
  <w:style w:type="paragraph" w:customStyle="1" w:styleId="99F75B3C913E49119D50A16173488EB9">
    <w:name w:val="99F75B3C913E49119D50A16173488EB9"/>
  </w:style>
  <w:style w:type="paragraph" w:customStyle="1" w:styleId="AFBFC43A450944E2AF19B143593DAC3D">
    <w:name w:val="AFBFC43A450944E2AF19B143593DAC3D"/>
  </w:style>
  <w:style w:type="paragraph" w:customStyle="1" w:styleId="72701F6D65EF46759B398FDAB1926A88">
    <w:name w:val="72701F6D65EF46759B398FDAB1926A88"/>
  </w:style>
  <w:style w:type="paragraph" w:customStyle="1" w:styleId="C3BFB3D8C808489C8CB93D5DDC3170B2">
    <w:name w:val="C3BFB3D8C808489C8CB93D5DDC3170B2"/>
  </w:style>
  <w:style w:type="paragraph" w:customStyle="1" w:styleId="EC08BE78343E4479A3CD3B1B758CA83E">
    <w:name w:val="EC08BE78343E4479A3CD3B1B758CA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Tog01</b:Tag>
    <b:SourceType>Book</b:SourceType>
    <b:Guid>{A44D5C54-D7C2-437F-8E34-C3C458699523}</b:Guid>
    <b:Author>
      <b:Author>
        <b:NameList>
          <b:Person>
            <b:Last>Togni</b:Last>
            <b:First>Camillo</b:First>
          </b:Person>
        </b:NameList>
      </b:Author>
    </b:Author>
    <b:Title>Carteggi e Scritti di Camillo Togni sul Novecento Italiano</b:Title>
    <b:Year>2001</b:Year>
    <b:City>Florence</b:City>
    <b:Publisher>Leo S. Olschki</b:Publisher>
    <b:RefOrder>1</b:RefOrder>
  </b:Source>
  <b:Source>
    <b:Tag>Tog06</b:Tag>
    <b:SourceType>Book</b:SourceType>
    <b:Guid>{2D00C59B-E736-45D4-A64F-CF86B4C1F129}</b:Guid>
    <b:Author>
      <b:Author>
        <b:NameList>
          <b:Person>
            <b:Last>Togni</b:Last>
            <b:First>Camillo</b:First>
          </b:Person>
        </b:NameList>
      </b:Author>
    </b:Author>
    <b:Title>Carteggi e Scritti di Camillo Togni sul Novecento Internazionale</b:Title>
    <b:Year>2006</b:Year>
    <b:City>Florence</b:City>
    <b:Publisher>Leo S. Olschki</b:Publisher>
    <b:RefOrder>2</b:RefOrder>
  </b:Source>
  <b:Source>
    <b:Tag>Tog04</b:Tag>
    <b:SourceType>Book</b:SourceType>
    <b:Guid>{F9FC7EDD-4CB5-48A3-B212-D411448C1EC1}</b:Guid>
    <b:Author>
      <b:Author>
        <b:NameList>
          <b:Person>
            <b:Last>Togni</b:Last>
            <b:First>Camillo</b:First>
          </b:Person>
        </b:NameList>
      </b:Author>
      <b:Editor>
        <b:NameList>
          <b:Person>
            <b:Last>Assis</b:Last>
            <b:First>Paulo</b:First>
            <b:Middle>de</b:Middle>
          </b:Person>
        </b:NameList>
      </b:Editor>
    </b:Author>
    <b:Title>Domani L’aurora</b:Title>
    <b:Year>2004</b:Year>
    <b:City>Firenze</b:City>
    <b:Publisher>Leo S. Olschki Editore</b:Publisher>
    <b:RefOrder>3</b:RefOrder>
  </b:Source>
  <b:Source>
    <b:Tag>Vla55</b:Tag>
    <b:SourceType>Book</b:SourceType>
    <b:Guid>{13C43B04-6FC0-4F81-AF2E-E42C0CAC9052}</b:Guid>
    <b:Author>
      <b:Author>
        <b:NameList>
          <b:Person>
            <b:Last>Vlad</b:Last>
            <b:First>Roman</b:First>
          </b:Person>
        </b:NameList>
      </b:Author>
    </b:Author>
    <b:Title>Modernità e Tradizione nella Musica Contemporanea</b:Title>
    <b:Year>1955</b:Year>
    <b:City>Turin</b:City>
    <b:Publisher>Saggi</b:Publisher>
    <b:RefOrder>4</b:RefOrder>
  </b:Source>
</b:Sources>
</file>

<file path=customXml/itemProps1.xml><?xml version="1.0" encoding="utf-8"?>
<ds:datastoreItem xmlns:ds="http://schemas.openxmlformats.org/officeDocument/2006/customXml" ds:itemID="{C3C7346B-4FA7-4446-A01A-B78EE383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2014-11-17T04:14:00Z</dcterms:created>
  <dcterms:modified xsi:type="dcterms:W3CDTF">2014-11-17T04:22:00Z</dcterms:modified>
</cp:coreProperties>
</file>