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13001" w:rsidTr="00922950">
        <w:tc>
          <w:tcPr>
            <w:tcW w:w="491" w:type="dxa"/>
            <w:vMerge w:val="restart"/>
            <w:shd w:val="clear" w:color="auto" w:fill="A6A6A6" w:themeFill="background1" w:themeFillShade="A6"/>
            <w:textDirection w:val="btLr"/>
          </w:tcPr>
          <w:p w:rsidR="00B574C9" w:rsidRPr="00C13001" w:rsidRDefault="00B574C9" w:rsidP="00CC586D">
            <w:pPr>
              <w:jc w:val="center"/>
              <w:rPr>
                <w:b/>
                <w:color w:val="FFFFFF" w:themeColor="background1"/>
              </w:rPr>
            </w:pPr>
            <w:r w:rsidRPr="00C13001">
              <w:rPr>
                <w:b/>
                <w:color w:val="FFFFFF" w:themeColor="background1"/>
              </w:rPr>
              <w:t>About you</w:t>
            </w:r>
          </w:p>
        </w:tc>
        <w:sdt>
          <w:sdtPr>
            <w:rPr>
              <w:b/>
              <w:color w:val="FFFFFF" w:themeColor="background1"/>
            </w:rPr>
            <w:alias w:val="Salutation"/>
            <w:tag w:val="salutation"/>
            <w:id w:val="-1659997262"/>
            <w:placeholder>
              <w:docPart w:val="DD1E1D02E6ACD540BE19E465450DAF64"/>
            </w:placeholder>
            <w:showingPlcHdr/>
            <w:dropDownList>
              <w:listItem w:displayText="Dr." w:value="Dr."/>
              <w:listItem w:displayText="Prof." w:value="Prof."/>
            </w:dropDownList>
          </w:sdtPr>
          <w:sdtContent>
            <w:tc>
              <w:tcPr>
                <w:tcW w:w="1259" w:type="dxa"/>
              </w:tcPr>
              <w:p w:rsidR="00B574C9" w:rsidRPr="00C13001" w:rsidRDefault="00B574C9" w:rsidP="00CC586D">
                <w:pPr>
                  <w:jc w:val="center"/>
                  <w:rPr>
                    <w:b/>
                    <w:color w:val="FFFFFF" w:themeColor="background1"/>
                  </w:rPr>
                </w:pPr>
                <w:r w:rsidRPr="00C13001">
                  <w:rPr>
                    <w:rStyle w:val="PlaceholderText"/>
                    <w:b/>
                    <w:color w:val="FFFFFF" w:themeColor="background1"/>
                  </w:rPr>
                  <w:t>[Salutation]</w:t>
                </w:r>
              </w:p>
            </w:tc>
          </w:sdtContent>
        </w:sdt>
        <w:sdt>
          <w:sdtPr>
            <w:alias w:val="First name"/>
            <w:tag w:val="authorFirstName"/>
            <w:id w:val="581645879"/>
            <w:placeholder>
              <w:docPart w:val="65CA51F18BC37A44B12DCDA59C6E5902"/>
            </w:placeholder>
            <w:text/>
          </w:sdtPr>
          <w:sdtContent>
            <w:tc>
              <w:tcPr>
                <w:tcW w:w="2073" w:type="dxa"/>
              </w:tcPr>
              <w:p w:rsidR="00B574C9" w:rsidRPr="00C13001" w:rsidRDefault="00C13001" w:rsidP="00C13001">
                <w:proofErr w:type="spellStart"/>
                <w:r w:rsidRPr="00C13001">
                  <w:t>Fionna</w:t>
                </w:r>
                <w:proofErr w:type="spellEnd"/>
              </w:p>
            </w:tc>
          </w:sdtContent>
        </w:sdt>
        <w:sdt>
          <w:sdtPr>
            <w:alias w:val="Middle name"/>
            <w:tag w:val="authorMiddleName"/>
            <w:id w:val="-2076034781"/>
            <w:placeholder>
              <w:docPart w:val="C1EB5E95BE35D948B60F4529902333BA"/>
            </w:placeholder>
            <w:showingPlcHdr/>
            <w:text/>
          </w:sdtPr>
          <w:sdtContent>
            <w:tc>
              <w:tcPr>
                <w:tcW w:w="2551" w:type="dxa"/>
              </w:tcPr>
              <w:p w:rsidR="00B574C9" w:rsidRPr="00C13001" w:rsidRDefault="00B574C9" w:rsidP="00922950">
                <w:r w:rsidRPr="00C13001">
                  <w:rPr>
                    <w:rStyle w:val="PlaceholderText"/>
                  </w:rPr>
                  <w:t>[Middle name]</w:t>
                </w:r>
              </w:p>
            </w:tc>
          </w:sdtContent>
        </w:sdt>
        <w:sdt>
          <w:sdtPr>
            <w:alias w:val="Last name"/>
            <w:tag w:val="authorLastName"/>
            <w:id w:val="-1088529830"/>
            <w:placeholder>
              <w:docPart w:val="0F7DA614B297354898988A634F499390"/>
            </w:placeholder>
            <w:text/>
          </w:sdtPr>
          <w:sdtContent>
            <w:tc>
              <w:tcPr>
                <w:tcW w:w="2642" w:type="dxa"/>
              </w:tcPr>
              <w:p w:rsidR="00B574C9" w:rsidRPr="00C13001" w:rsidRDefault="00C13001" w:rsidP="00C13001">
                <w:r w:rsidRPr="00C13001">
                  <w:t>Barber</w:t>
                </w:r>
              </w:p>
            </w:tc>
          </w:sdtContent>
        </w:sdt>
      </w:tr>
      <w:tr w:rsidR="00B574C9" w:rsidRPr="00C13001" w:rsidTr="001A6A06">
        <w:trPr>
          <w:trHeight w:val="986"/>
        </w:trPr>
        <w:tc>
          <w:tcPr>
            <w:tcW w:w="491" w:type="dxa"/>
            <w:vMerge/>
            <w:shd w:val="clear" w:color="auto" w:fill="A6A6A6" w:themeFill="background1" w:themeFillShade="A6"/>
          </w:tcPr>
          <w:p w:rsidR="00B574C9" w:rsidRPr="00C13001" w:rsidRDefault="00B574C9" w:rsidP="00CF1542">
            <w:pPr>
              <w:jc w:val="center"/>
              <w:rPr>
                <w:b/>
                <w:color w:val="FFFFFF" w:themeColor="background1"/>
              </w:rPr>
            </w:pPr>
          </w:p>
        </w:tc>
        <w:sdt>
          <w:sdtPr>
            <w:alias w:val="Biography"/>
            <w:tag w:val="authorBiography"/>
            <w:id w:val="938807824"/>
            <w:placeholder>
              <w:docPart w:val="3BB8CFEB03C05B4C868C77A20081540A"/>
            </w:placeholder>
            <w:showingPlcHdr/>
          </w:sdtPr>
          <w:sdtContent>
            <w:tc>
              <w:tcPr>
                <w:tcW w:w="8525" w:type="dxa"/>
                <w:gridSpan w:val="4"/>
              </w:tcPr>
              <w:p w:rsidR="00B574C9" w:rsidRPr="00C13001" w:rsidRDefault="00B574C9" w:rsidP="00922950">
                <w:r w:rsidRPr="00C13001">
                  <w:rPr>
                    <w:rStyle w:val="PlaceholderText"/>
                  </w:rPr>
                  <w:t>[Enter your biography]</w:t>
                </w:r>
              </w:p>
            </w:tc>
          </w:sdtContent>
        </w:sdt>
      </w:tr>
      <w:tr w:rsidR="00B574C9" w:rsidRPr="00C13001" w:rsidTr="001A6A06">
        <w:trPr>
          <w:trHeight w:val="986"/>
        </w:trPr>
        <w:tc>
          <w:tcPr>
            <w:tcW w:w="491" w:type="dxa"/>
            <w:vMerge/>
            <w:shd w:val="clear" w:color="auto" w:fill="A6A6A6" w:themeFill="background1" w:themeFillShade="A6"/>
          </w:tcPr>
          <w:p w:rsidR="00B574C9" w:rsidRPr="00C13001" w:rsidRDefault="00B574C9" w:rsidP="00CF1542">
            <w:pPr>
              <w:jc w:val="center"/>
              <w:rPr>
                <w:b/>
                <w:color w:val="FFFFFF" w:themeColor="background1"/>
              </w:rPr>
            </w:pPr>
          </w:p>
        </w:tc>
        <w:sdt>
          <w:sdtPr>
            <w:alias w:val="Affiliation"/>
            <w:tag w:val="affiliation"/>
            <w:id w:val="2012937915"/>
            <w:placeholder>
              <w:docPart w:val="34626B6B581A834495564061E102CE91"/>
            </w:placeholder>
            <w:text/>
          </w:sdtPr>
          <w:sdtContent>
            <w:tc>
              <w:tcPr>
                <w:tcW w:w="8525" w:type="dxa"/>
                <w:gridSpan w:val="4"/>
              </w:tcPr>
              <w:p w:rsidR="00B574C9" w:rsidRPr="00C13001" w:rsidRDefault="00C13001" w:rsidP="00C13001">
                <w:r w:rsidRPr="00C13001">
                  <w:t>Manchester Metropolitan University</w:t>
                </w:r>
              </w:p>
            </w:tc>
          </w:sdtContent>
        </w:sdt>
      </w:tr>
    </w:tbl>
    <w:p w:rsidR="003D3579" w:rsidRPr="00C1300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3001" w:rsidTr="00244BB0">
        <w:tc>
          <w:tcPr>
            <w:tcW w:w="9016" w:type="dxa"/>
            <w:shd w:val="clear" w:color="auto" w:fill="A6A6A6" w:themeFill="background1" w:themeFillShade="A6"/>
            <w:tcMar>
              <w:top w:w="113" w:type="dxa"/>
              <w:bottom w:w="113" w:type="dxa"/>
            </w:tcMar>
          </w:tcPr>
          <w:p w:rsidR="00244BB0" w:rsidRPr="00C13001" w:rsidRDefault="00244BB0" w:rsidP="00244BB0">
            <w:pPr>
              <w:jc w:val="center"/>
              <w:rPr>
                <w:b/>
                <w:color w:val="FFFFFF" w:themeColor="background1"/>
              </w:rPr>
            </w:pPr>
            <w:r w:rsidRPr="00C13001">
              <w:rPr>
                <w:b/>
                <w:color w:val="FFFFFF" w:themeColor="background1"/>
              </w:rPr>
              <w:t>Your article</w:t>
            </w:r>
          </w:p>
        </w:tc>
      </w:tr>
      <w:tr w:rsidR="003F0D73" w:rsidRPr="00C13001" w:rsidTr="003F0D73">
        <w:sdt>
          <w:sdtPr>
            <w:alias w:val="Article headword"/>
            <w:tag w:val="articleHeadword"/>
            <w:id w:val="-361440020"/>
            <w:placeholder>
              <w:docPart w:val="E6782D1C5B8F9045913B1C091ACC0B95"/>
            </w:placeholder>
            <w:text/>
          </w:sdtPr>
          <w:sdtContent>
            <w:tc>
              <w:tcPr>
                <w:tcW w:w="9016" w:type="dxa"/>
                <w:tcMar>
                  <w:top w:w="113" w:type="dxa"/>
                  <w:bottom w:w="113" w:type="dxa"/>
                </w:tcMar>
              </w:tcPr>
              <w:p w:rsidR="003F0D73" w:rsidRPr="00C13001" w:rsidRDefault="00C13001" w:rsidP="003F0D73">
                <w:pPr>
                  <w:rPr>
                    <w:b/>
                  </w:rPr>
                </w:pPr>
                <w:r w:rsidRPr="00C13001">
                  <w:rPr>
                    <w:rFonts w:eastAsiaTheme="minorEastAsia"/>
                    <w:lang w:val="en-CA" w:eastAsia="ja-JP"/>
                  </w:rPr>
                  <w:t xml:space="preserve">Oppenheim, </w:t>
                </w:r>
                <w:proofErr w:type="spellStart"/>
                <w:r w:rsidRPr="00C13001">
                  <w:rPr>
                    <w:rFonts w:eastAsiaTheme="minorEastAsia"/>
                    <w:lang w:val="en-CA" w:eastAsia="ja-JP"/>
                  </w:rPr>
                  <w:t>Meret</w:t>
                </w:r>
                <w:proofErr w:type="spellEnd"/>
                <w:r w:rsidRPr="00C13001">
                  <w:rPr>
                    <w:rFonts w:eastAsiaTheme="minorEastAsia"/>
                    <w:lang w:val="en-CA" w:eastAsia="ja-JP"/>
                  </w:rPr>
                  <w:t xml:space="preserve"> Elisabeth (1913-1985)</w:t>
                </w:r>
              </w:p>
            </w:tc>
          </w:sdtContent>
        </w:sdt>
      </w:tr>
      <w:tr w:rsidR="00464699" w:rsidRPr="00C13001" w:rsidTr="00C13001">
        <w:sdt>
          <w:sdtPr>
            <w:alias w:val="Variant headwords"/>
            <w:tag w:val="variantHeadwords"/>
            <w:id w:val="173464402"/>
            <w:placeholder>
              <w:docPart w:val="F7904874DBEBDC49AF9ED6A7C099B379"/>
            </w:placeholder>
            <w:showingPlcHdr/>
          </w:sdtPr>
          <w:sdtContent>
            <w:tc>
              <w:tcPr>
                <w:tcW w:w="9016" w:type="dxa"/>
                <w:tcMar>
                  <w:top w:w="113" w:type="dxa"/>
                  <w:bottom w:w="113" w:type="dxa"/>
                </w:tcMar>
              </w:tcPr>
              <w:p w:rsidR="00464699" w:rsidRPr="00C13001" w:rsidRDefault="00464699" w:rsidP="00464699">
                <w:r w:rsidRPr="00C13001">
                  <w:rPr>
                    <w:rStyle w:val="PlaceholderText"/>
                    <w:b/>
                  </w:rPr>
                  <w:t xml:space="preserve">[Enter any </w:t>
                </w:r>
                <w:r w:rsidRPr="00C13001">
                  <w:rPr>
                    <w:rStyle w:val="PlaceholderText"/>
                    <w:b/>
                    <w:i/>
                  </w:rPr>
                  <w:t>variant forms</w:t>
                </w:r>
                <w:r w:rsidRPr="00C13001">
                  <w:rPr>
                    <w:rStyle w:val="PlaceholderText"/>
                    <w:b/>
                  </w:rPr>
                  <w:t xml:space="preserve"> of your headword – OPTIONAL]</w:t>
                </w:r>
              </w:p>
            </w:tc>
          </w:sdtContent>
        </w:sdt>
      </w:tr>
      <w:tr w:rsidR="00E85A05" w:rsidRPr="00C13001" w:rsidTr="003F0D73">
        <w:sdt>
          <w:sdtPr>
            <w:alias w:val="Abstract"/>
            <w:tag w:val="abstract"/>
            <w:id w:val="-635871867"/>
            <w:placeholder>
              <w:docPart w:val="C5552C15C3095C419A7EE986F9E7D674"/>
            </w:placeholder>
          </w:sdtPr>
          <w:sdtContent>
            <w:tc>
              <w:tcPr>
                <w:tcW w:w="9016" w:type="dxa"/>
                <w:tcMar>
                  <w:top w:w="113" w:type="dxa"/>
                  <w:bottom w:w="113" w:type="dxa"/>
                </w:tcMar>
              </w:tcPr>
              <w:p w:rsidR="00C13001" w:rsidRPr="00C13001" w:rsidRDefault="00C13001" w:rsidP="00C13001">
                <w:proofErr w:type="spellStart"/>
                <w:r w:rsidRPr="00C13001">
                  <w:t>Meret</w:t>
                </w:r>
                <w:proofErr w:type="spellEnd"/>
                <w:r w:rsidRPr="00C13001">
                  <w:t xml:space="preserve"> Oppenheim was a Swiss artist primarily known as a maker of Surrealist objects. Born in Berlin-</w:t>
                </w:r>
                <w:proofErr w:type="spellStart"/>
                <w:r w:rsidRPr="00C13001">
                  <w:t>Charlottenburg</w:t>
                </w:r>
                <w:proofErr w:type="spellEnd"/>
                <w:r w:rsidRPr="00C13001">
                  <w:t xml:space="preserve"> to a German father and Swiss mother, Oppenheim spent most of her youth in Switzerland until, at the age of eighteen, she travelled to Paris to become an artist. Although enrolled at the </w:t>
                </w:r>
                <w:proofErr w:type="spellStart"/>
                <w:r w:rsidRPr="00C13001">
                  <w:t>Acad</w:t>
                </w:r>
                <w:r w:rsidRPr="00C13001">
                  <w:rPr>
                    <w:rFonts w:cs="Arial"/>
                  </w:rPr>
                  <w:t>é</w:t>
                </w:r>
                <w:r w:rsidRPr="00C13001">
                  <w:t>mie</w:t>
                </w:r>
                <w:proofErr w:type="spellEnd"/>
                <w:r w:rsidRPr="00C13001">
                  <w:t xml:space="preserve"> de la Grande </w:t>
                </w:r>
                <w:proofErr w:type="spellStart"/>
                <w:r w:rsidRPr="00C13001">
                  <w:t>Chaumi</w:t>
                </w:r>
                <w:r w:rsidRPr="00C13001">
                  <w:rPr>
                    <w:rFonts w:cs="Arial"/>
                  </w:rPr>
                  <w:t>è</w:t>
                </w:r>
                <w:r w:rsidRPr="00C13001">
                  <w:t>re</w:t>
                </w:r>
                <w:proofErr w:type="spellEnd"/>
                <w:r w:rsidRPr="00C13001">
                  <w:t xml:space="preserve">, Oppenheim preferred to work independently and, in 1933, her friendship with fellow Swiss artists Hans Arp and Alberto Giacometti led to an invitation to participate in the Surrealist Salon des </w:t>
                </w:r>
                <w:proofErr w:type="spellStart"/>
                <w:r w:rsidRPr="00C13001">
                  <w:t>Surind</w:t>
                </w:r>
                <w:r w:rsidRPr="00C13001">
                  <w:rPr>
                    <w:rFonts w:cs="Arial"/>
                  </w:rPr>
                  <w:t>é</w:t>
                </w:r>
                <w:r w:rsidRPr="00C13001">
                  <w:t>pendents</w:t>
                </w:r>
                <w:proofErr w:type="spellEnd"/>
                <w:r w:rsidRPr="00C13001">
                  <w:t>. She subsequently became a part of the group focused around Andr</w:t>
                </w:r>
                <w:r w:rsidRPr="00C13001">
                  <w:rPr>
                    <w:rFonts w:cs="Arial"/>
                  </w:rPr>
                  <w:t>é</w:t>
                </w:r>
                <w:r w:rsidRPr="00C13001">
                  <w:t xml:space="preserve"> Breton at the Caf</w:t>
                </w:r>
                <w:r w:rsidRPr="00C13001">
                  <w:rPr>
                    <w:rFonts w:cs="Arial"/>
                  </w:rPr>
                  <w:t>é</w:t>
                </w:r>
                <w:r w:rsidRPr="00C13001">
                  <w:t xml:space="preserve"> de la Place Blanche, continuing to exhibit with the Surrealists until returning to the family home in Basle in 1937, where she attended the School of Arts and Crafts for two years.  A long period of depression and artistic crisis ensued during which Oppenheim destroyed much of her work. During the </w:t>
                </w:r>
                <w:proofErr w:type="spellStart"/>
                <w:r w:rsidRPr="00C13001">
                  <w:t>postwar</w:t>
                </w:r>
                <w:proofErr w:type="spellEnd"/>
                <w:r w:rsidRPr="00C13001">
                  <w:t xml:space="preserve"> period she became increasingly estranged from the remains of the Surrealist group, perceiving it as entrenched in the past. Her own solo career was belatedly developing and, with the advent of feminism, she was increasingly recognised as a role model for independent women artists. In 1975 </w:t>
                </w:r>
                <w:proofErr w:type="spellStart"/>
                <w:r w:rsidRPr="00C13001">
                  <w:t>Meret</w:t>
                </w:r>
                <w:proofErr w:type="spellEnd"/>
                <w:r w:rsidRPr="00C13001">
                  <w:t xml:space="preserve"> Oppenheim was the beneficiary of the Art Award of the City of Basle, and in 1982, the same year that she took part in </w:t>
                </w:r>
                <w:proofErr w:type="spellStart"/>
                <w:r w:rsidRPr="00C13001">
                  <w:t>Documenta</w:t>
                </w:r>
                <w:proofErr w:type="spellEnd"/>
                <w:r w:rsidRPr="00C13001">
                  <w:t xml:space="preserve"> 7 in Kassel, she was awarded the Art Prize of the City of Berlin.</w:t>
                </w:r>
              </w:p>
              <w:p w:rsidR="00E85A05" w:rsidRPr="00C13001" w:rsidRDefault="00E85A05" w:rsidP="00E85A05"/>
            </w:tc>
          </w:sdtContent>
        </w:sdt>
      </w:tr>
      <w:tr w:rsidR="003F0D73" w:rsidRPr="00C13001" w:rsidTr="003F0D73">
        <w:sdt>
          <w:sdtPr>
            <w:alias w:val="Article text"/>
            <w:tag w:val="articleText"/>
            <w:id w:val="634067588"/>
            <w:placeholder>
              <w:docPart w:val="1FADCE4DE021B942A935503FDFBC79E7"/>
            </w:placeholder>
          </w:sdtPr>
          <w:sdtContent>
            <w:tc>
              <w:tcPr>
                <w:tcW w:w="9016" w:type="dxa"/>
                <w:tcMar>
                  <w:top w:w="113" w:type="dxa"/>
                  <w:bottom w:w="113" w:type="dxa"/>
                </w:tcMar>
              </w:tcPr>
              <w:p w:rsidR="00C13001" w:rsidRPr="00C13001" w:rsidRDefault="00C13001" w:rsidP="00C13001">
                <w:proofErr w:type="spellStart"/>
                <w:r w:rsidRPr="00C13001">
                  <w:t>Meret</w:t>
                </w:r>
                <w:proofErr w:type="spellEnd"/>
                <w:r w:rsidRPr="00C13001">
                  <w:t xml:space="preserve"> Oppenheim was a Swiss artist primarily known as a maker of Surrealist objects. Born in Berlin-</w:t>
                </w:r>
                <w:proofErr w:type="spellStart"/>
                <w:r w:rsidRPr="00C13001">
                  <w:t>Charlottenburg</w:t>
                </w:r>
                <w:proofErr w:type="spellEnd"/>
                <w:r w:rsidRPr="00C13001">
                  <w:t xml:space="preserve"> to a German father and Swiss mother, Oppenheim spent most of her youth in Switzerland until, at the age of eighteen, she travelled to Paris to become an artist. Although enrolled at the </w:t>
                </w:r>
                <w:proofErr w:type="spellStart"/>
                <w:r w:rsidRPr="00C13001">
                  <w:t>Acad</w:t>
                </w:r>
                <w:r w:rsidRPr="00C13001">
                  <w:rPr>
                    <w:rFonts w:cs="Arial"/>
                  </w:rPr>
                  <w:t>é</w:t>
                </w:r>
                <w:r w:rsidRPr="00C13001">
                  <w:t>mie</w:t>
                </w:r>
                <w:proofErr w:type="spellEnd"/>
                <w:r w:rsidRPr="00C13001">
                  <w:t xml:space="preserve"> de la Grande </w:t>
                </w:r>
                <w:proofErr w:type="spellStart"/>
                <w:r w:rsidRPr="00C13001">
                  <w:t>Chaumi</w:t>
                </w:r>
                <w:r w:rsidRPr="00C13001">
                  <w:rPr>
                    <w:rFonts w:cs="Arial"/>
                  </w:rPr>
                  <w:t>è</w:t>
                </w:r>
                <w:r w:rsidRPr="00C13001">
                  <w:t>re</w:t>
                </w:r>
                <w:proofErr w:type="spellEnd"/>
                <w:r w:rsidRPr="00C13001">
                  <w:t xml:space="preserve">, Oppenheim preferred to work independently and, in 1933, her friendship with fellow Swiss artists Hans Arp and Alberto Giacometti led to an invitation to participate in the Surrealist Salon des </w:t>
                </w:r>
                <w:proofErr w:type="spellStart"/>
                <w:r w:rsidRPr="00C13001">
                  <w:t>Surind</w:t>
                </w:r>
                <w:r w:rsidRPr="00C13001">
                  <w:rPr>
                    <w:rFonts w:cs="Arial"/>
                  </w:rPr>
                  <w:t>é</w:t>
                </w:r>
                <w:r w:rsidRPr="00C13001">
                  <w:t>pendents</w:t>
                </w:r>
                <w:proofErr w:type="spellEnd"/>
                <w:r w:rsidRPr="00C13001">
                  <w:t>. She subsequently became a part of the group focused around Andr</w:t>
                </w:r>
                <w:r w:rsidRPr="00C13001">
                  <w:rPr>
                    <w:rFonts w:cs="Arial"/>
                  </w:rPr>
                  <w:t>é</w:t>
                </w:r>
                <w:r w:rsidRPr="00C13001">
                  <w:t xml:space="preserve"> Breton at the Caf</w:t>
                </w:r>
                <w:r w:rsidRPr="00C13001">
                  <w:rPr>
                    <w:rFonts w:cs="Arial"/>
                  </w:rPr>
                  <w:t>é</w:t>
                </w:r>
                <w:r w:rsidRPr="00C13001">
                  <w:t xml:space="preserve"> de la Place Blanche, continuing to exhibit with the Surrealists until returning to the family home in Basle in 1937, where she attended the School of Arts and Crafts for two years.  A long period of depression and artistic crisis ensued during which Oppenheim destroyed much of her work. During the </w:t>
                </w:r>
                <w:proofErr w:type="spellStart"/>
                <w:r w:rsidRPr="00C13001">
                  <w:t>postwar</w:t>
                </w:r>
                <w:proofErr w:type="spellEnd"/>
                <w:r w:rsidRPr="00C13001">
                  <w:t xml:space="preserve"> period she became increasingly estranged from the remains of the Surrealist group, perceiving it as entrenched in the past. Her own solo career was belatedly developing and, with the advent of feminism, she was increasingly recognised as a role model for independent women artists. In 1975 </w:t>
                </w:r>
                <w:proofErr w:type="spellStart"/>
                <w:r w:rsidRPr="00C13001">
                  <w:t>Meret</w:t>
                </w:r>
                <w:proofErr w:type="spellEnd"/>
                <w:r w:rsidRPr="00C13001">
                  <w:t xml:space="preserve"> Oppenheim was the beneficiary of the Art Award of the City of Basle, and in 1982, the same year that she took part in </w:t>
                </w:r>
                <w:proofErr w:type="spellStart"/>
                <w:r w:rsidRPr="00C13001">
                  <w:t>Documenta</w:t>
                </w:r>
                <w:proofErr w:type="spellEnd"/>
                <w:r w:rsidRPr="00C13001">
                  <w:t xml:space="preserve"> 7 in Kassel, she was awarded the Art Prize of the City of Berlin.</w:t>
                </w:r>
              </w:p>
              <w:p w:rsidR="00C13001" w:rsidRDefault="00C13001" w:rsidP="00C13001"/>
              <w:p w:rsidR="00C13001" w:rsidRDefault="00C13001" w:rsidP="00C13001">
                <w:r>
                  <w:lastRenderedPageBreak/>
                  <w:t>File: BreakfastInFur.jpg</w:t>
                </w:r>
              </w:p>
              <w:p w:rsidR="00576A70" w:rsidRPr="00C13001" w:rsidRDefault="00576A70" w:rsidP="00576A70">
                <w:pPr>
                  <w:pStyle w:val="Caption"/>
                  <w:rPr>
                    <w:sz w:val="22"/>
                    <w:szCs w:val="22"/>
                  </w:rPr>
                </w:pPr>
                <w:r>
                  <w:t xml:space="preserve">Figure </w:t>
                </w:r>
                <w:fldSimple w:instr=" SEQ Figure \* ARABIC ">
                  <w:r>
                    <w:rPr>
                      <w:noProof/>
                    </w:rPr>
                    <w:t>1</w:t>
                  </w:r>
                </w:fldSimple>
                <w:r>
                  <w:t xml:space="preserve"> Breakfast in Fur -- </w:t>
                </w:r>
                <w:proofErr w:type="spellStart"/>
                <w:r>
                  <w:t>Meret</w:t>
                </w:r>
                <w:proofErr w:type="spellEnd"/>
                <w:r>
                  <w:t xml:space="preserve"> Oppenheim, 1936</w:t>
                </w:r>
              </w:p>
              <w:p w:rsidR="00576A70" w:rsidRPr="00576A70" w:rsidRDefault="00576A70" w:rsidP="00C13001">
                <w:pPr>
                  <w:rPr>
                    <w:rFonts w:ascii="Arial" w:hAnsi="Arial"/>
                  </w:rPr>
                </w:pPr>
                <w:r>
                  <w:t xml:space="preserve">Source: </w:t>
                </w:r>
                <w:hyperlink r:id="rId9" w:history="1">
                  <w:r w:rsidRPr="008605D3">
                    <w:rPr>
                      <w:rStyle w:val="Hyperlink"/>
                      <w:rFonts w:ascii="Arial" w:hAnsi="Arial"/>
                    </w:rPr>
                    <w:t>http://en.wikipedia.org/wiki/File:M%C3%A9ret_Oppenheim_Object.jpg</w:t>
                  </w:r>
                </w:hyperlink>
              </w:p>
              <w:p w:rsidR="00C13001" w:rsidRPr="00C13001" w:rsidRDefault="00C13001" w:rsidP="00C13001"/>
              <w:p w:rsidR="00C13001" w:rsidRPr="00C13001" w:rsidRDefault="00C13001" w:rsidP="00C13001">
                <w:r w:rsidRPr="00C13001">
                  <w:t xml:space="preserve">In 1936 </w:t>
                </w:r>
                <w:proofErr w:type="spellStart"/>
                <w:r w:rsidRPr="00C13001">
                  <w:t>Meret</w:t>
                </w:r>
                <w:proofErr w:type="spellEnd"/>
                <w:r w:rsidRPr="00C13001">
                  <w:t xml:space="preserve"> Oppenheim’s </w:t>
                </w:r>
                <w:r w:rsidRPr="00C13001">
                  <w:rPr>
                    <w:i/>
                  </w:rPr>
                  <w:t xml:space="preserve">Le </w:t>
                </w:r>
                <w:proofErr w:type="spellStart"/>
                <w:r w:rsidRPr="00C13001">
                  <w:rPr>
                    <w:i/>
                  </w:rPr>
                  <w:t>D</w:t>
                </w:r>
                <w:r w:rsidRPr="00C13001">
                  <w:rPr>
                    <w:rFonts w:cs="Arial"/>
                    <w:i/>
                  </w:rPr>
                  <w:t>é</w:t>
                </w:r>
                <w:r w:rsidRPr="00C13001">
                  <w:rPr>
                    <w:i/>
                  </w:rPr>
                  <w:t>jeuner</w:t>
                </w:r>
                <w:proofErr w:type="spellEnd"/>
                <w:r w:rsidRPr="00C13001">
                  <w:rPr>
                    <w:i/>
                  </w:rPr>
                  <w:t xml:space="preserve"> en </w:t>
                </w:r>
                <w:proofErr w:type="spellStart"/>
                <w:r w:rsidRPr="00C13001">
                  <w:rPr>
                    <w:i/>
                  </w:rPr>
                  <w:t>Fourrure</w:t>
                </w:r>
                <w:proofErr w:type="spellEnd"/>
                <w:r w:rsidRPr="00C13001">
                  <w:rPr>
                    <w:i/>
                  </w:rPr>
                  <w:t xml:space="preserve"> </w:t>
                </w:r>
                <w:r w:rsidRPr="00C13001">
                  <w:t xml:space="preserve">(Breakfast in Fur) was purchased by Alfred H. Barr for the collection of the Museum of Modern Art in New York. The most famous of all Surrealist objects, this was a coffee cup, saucer and spoon transformed into an enigmatic emblem of Surrealist desire by the addition of a covering of Chinese gazelle skin. However, Oppenheim’s own recognition as an artist was overshadowed by her reputation as an eroticised icon of Surrealist womanhood as a result of an earlier collaboration with Man Ray in the winter of 1933-34. This included photographs </w:t>
                </w:r>
                <w:r w:rsidRPr="00C13001">
                  <w:rPr>
                    <w:rFonts w:cs="Arial"/>
                  </w:rPr>
                  <w:t xml:space="preserve">in which Oppenheim posed nude behind the wheel of a printing press, her upturned arm blackened with printing ink; one of these photographs was subsequently published in the journal </w:t>
                </w:r>
                <w:proofErr w:type="spellStart"/>
                <w:r w:rsidRPr="00C13001">
                  <w:rPr>
                    <w:rFonts w:cs="Arial"/>
                    <w:i/>
                  </w:rPr>
                  <w:t>Minotaure</w:t>
                </w:r>
                <w:proofErr w:type="spellEnd"/>
                <w:r w:rsidRPr="00C13001">
                  <w:rPr>
                    <w:rFonts w:cs="Arial"/>
                  </w:rPr>
                  <w:t xml:space="preserve"> in 1934 to accompany Breton’s seminal essay on the Surrealist aesthetic. </w:t>
                </w:r>
              </w:p>
              <w:p w:rsidR="00C13001" w:rsidRPr="00C13001" w:rsidRDefault="00C13001" w:rsidP="00C13001">
                <w:pPr>
                  <w:rPr>
                    <w:rFonts w:cs="Arial"/>
                  </w:rPr>
                </w:pPr>
              </w:p>
              <w:p w:rsidR="003F0D73" w:rsidRPr="00C13001" w:rsidRDefault="00C13001" w:rsidP="00C27FAB">
                <w:r w:rsidRPr="00C13001">
                  <w:rPr>
                    <w:rFonts w:cs="Arial"/>
                  </w:rPr>
                  <w:t>Oppenheim’s lack of recognition as an artist was a major factor in her prolonged period of depression. Her lifelong interest in the work of Jung, however, provided an avenue that helped her to reach a feminist understanding of a fundamental androgyny within the notion of creativity, despite the role of patriarchy in frequently denying women artists the ability to reach their full potential.  Oppenheim affirmed this in her acceptance speech for the Basle Art Award in 1974: ‘Men, as artists, can live as they please without provoking censure, but people look disdainfully on a woman who claims the same privilege (…) Nobody will give you freedom, you have to take it’. Objects</w:t>
                </w:r>
                <w:r w:rsidRPr="00C13001">
                  <w:t xml:space="preserve"> such as </w:t>
                </w:r>
                <w:r w:rsidRPr="00C13001">
                  <w:rPr>
                    <w:i/>
                  </w:rPr>
                  <w:t xml:space="preserve">Ma </w:t>
                </w:r>
                <w:proofErr w:type="spellStart"/>
                <w:r w:rsidRPr="00C13001">
                  <w:rPr>
                    <w:i/>
                  </w:rPr>
                  <w:t>Gouvernante</w:t>
                </w:r>
                <w:proofErr w:type="spellEnd"/>
                <w:r w:rsidRPr="00C13001">
                  <w:rPr>
                    <w:i/>
                  </w:rPr>
                  <w:t xml:space="preserve">, Mein </w:t>
                </w:r>
                <w:proofErr w:type="spellStart"/>
                <w:r w:rsidRPr="00C13001">
                  <w:rPr>
                    <w:i/>
                  </w:rPr>
                  <w:t>Kindermädchen</w:t>
                </w:r>
                <w:proofErr w:type="spellEnd"/>
                <w:r w:rsidRPr="00C13001">
                  <w:rPr>
                    <w:i/>
                  </w:rPr>
                  <w:t xml:space="preserve">, my nurse </w:t>
                </w:r>
                <w:r w:rsidRPr="00C13001">
                  <w:t>(1936), a pair of upturned white court shoes trussed together on a serving platter, became celebrated by a new generation of feminist artists as</w:t>
                </w:r>
                <w:r w:rsidRPr="00C13001">
                  <w:rPr>
                    <w:i/>
                  </w:rPr>
                  <w:t xml:space="preserve"> </w:t>
                </w:r>
                <w:r w:rsidRPr="00C13001">
                  <w:t xml:space="preserve">embodying the transformation of an everyday object into an a subversive critique of the restrictions imposed on women in a patriarchal culture. Much of Oppenheim’s subsequent work, however, including painting, drawing and photography, continued to reveal a fascination with processes of metamorphosis identified with the power of nature as in the sculpture </w:t>
                </w:r>
                <w:r w:rsidRPr="00C13001">
                  <w:rPr>
                    <w:i/>
                  </w:rPr>
                  <w:t xml:space="preserve">The Green Spectator </w:t>
                </w:r>
                <w:r w:rsidRPr="00C13001">
                  <w:t xml:space="preserve">(1959) or the painting </w:t>
                </w:r>
                <w:r w:rsidRPr="00C13001">
                  <w:rPr>
                    <w:i/>
                  </w:rPr>
                  <w:t xml:space="preserve">The Secret of Vegetation </w:t>
                </w:r>
                <w:r w:rsidRPr="00C13001">
                  <w:t>(1972), with its DNA-like spirals curling upwards towards a blue sky. This painting also embodies the relationship of abstraction and representation, a theme that preoccupied Oppenheim for much of her later career.</w:t>
                </w:r>
              </w:p>
            </w:tc>
          </w:sdtContent>
        </w:sdt>
      </w:tr>
      <w:tr w:rsidR="003235A7" w:rsidRPr="00C13001" w:rsidTr="003235A7">
        <w:tc>
          <w:tcPr>
            <w:tcW w:w="9016" w:type="dxa"/>
          </w:tcPr>
          <w:p w:rsidR="003235A7" w:rsidRPr="00C13001" w:rsidRDefault="003235A7" w:rsidP="008A5B87">
            <w:r w:rsidRPr="00C13001">
              <w:rPr>
                <w:u w:val="single"/>
              </w:rPr>
              <w:lastRenderedPageBreak/>
              <w:t>Further reading</w:t>
            </w:r>
            <w:r w:rsidRPr="00C13001">
              <w:t>:</w:t>
            </w:r>
          </w:p>
          <w:sdt>
            <w:sdtPr>
              <w:alias w:val="Further reading"/>
              <w:tag w:val="furtherReading"/>
              <w:id w:val="-1516217107"/>
              <w:placeholder>
                <w:docPart w:val="BD767D27DF7DED43AC24F634D1257A95"/>
              </w:placeholder>
            </w:sdtPr>
            <w:sdtContent>
              <w:p w:rsidR="00576A70" w:rsidRDefault="00576A70" w:rsidP="00576A70">
                <w:pPr>
                  <w:keepNext/>
                </w:pPr>
              </w:p>
              <w:p w:rsidR="00576A70" w:rsidRDefault="00576A70" w:rsidP="00576A70">
                <w:pPr>
                  <w:keepNext/>
                </w:pPr>
                <w:sdt>
                  <w:sdtPr>
                    <w:id w:val="-810638124"/>
                    <w:citation/>
                  </w:sdtPr>
                  <w:sdtContent>
                    <w:r>
                      <w:fldChar w:fldCharType="begin"/>
                    </w:r>
                    <w:r>
                      <w:rPr>
                        <w:lang w:val="en-US"/>
                      </w:rPr>
                      <w:instrText xml:space="preserve"> CITATION Opp89 \l 1033 </w:instrText>
                    </w:r>
                    <w:r>
                      <w:fldChar w:fldCharType="separate"/>
                    </w:r>
                    <w:r>
                      <w:rPr>
                        <w:noProof/>
                        <w:lang w:val="en-US"/>
                      </w:rPr>
                      <w:t>(Oppenheim)</w:t>
                    </w:r>
                    <w:r>
                      <w:fldChar w:fldCharType="end"/>
                    </w:r>
                  </w:sdtContent>
                </w:sdt>
              </w:p>
              <w:p w:rsidR="00576A70" w:rsidRDefault="00576A70" w:rsidP="00576A70">
                <w:pPr>
                  <w:keepNext/>
                </w:pPr>
              </w:p>
              <w:p w:rsidR="00576A70" w:rsidRDefault="00576A70" w:rsidP="00576A70">
                <w:pPr>
                  <w:keepNext/>
                </w:pPr>
                <w:sdt>
                  <w:sdtPr>
                    <w:id w:val="-1211647758"/>
                    <w:citation/>
                  </w:sdtPr>
                  <w:sdtContent>
                    <w:r>
                      <w:fldChar w:fldCharType="begin"/>
                    </w:r>
                    <w:r>
                      <w:rPr>
                        <w:lang w:val="en-US"/>
                      </w:rPr>
                      <w:instrText xml:space="preserve">CITATION Bur96 \l 1033 </w:instrText>
                    </w:r>
                    <w:r>
                      <w:fldChar w:fldCharType="separate"/>
                    </w:r>
                    <w:r>
                      <w:rPr>
                        <w:noProof/>
                        <w:lang w:val="en-US"/>
                      </w:rPr>
                      <w:t>(Burckhardt and Curiger)</w:t>
                    </w:r>
                    <w:r>
                      <w:fldChar w:fldCharType="end"/>
                    </w:r>
                  </w:sdtContent>
                </w:sdt>
              </w:p>
              <w:p w:rsidR="00576A70" w:rsidRDefault="00576A70" w:rsidP="00576A70">
                <w:pPr>
                  <w:keepNext/>
                </w:pPr>
              </w:p>
              <w:p w:rsidR="00576A70" w:rsidRDefault="00576A70" w:rsidP="00576A70">
                <w:pPr>
                  <w:keepNext/>
                </w:pPr>
                <w:sdt>
                  <w:sdtPr>
                    <w:id w:val="137082213"/>
                    <w:citation/>
                  </w:sdtPr>
                  <w:sdtContent>
                    <w:r>
                      <w:fldChar w:fldCharType="begin"/>
                    </w:r>
                    <w:r>
                      <w:rPr>
                        <w:lang w:val="en-US"/>
                      </w:rPr>
                      <w:instrText xml:space="preserve"> CITATION Eip13 \l 1033 </w:instrText>
                    </w:r>
                    <w:r>
                      <w:fldChar w:fldCharType="separate"/>
                    </w:r>
                    <w:r>
                      <w:rPr>
                        <w:noProof/>
                        <w:lang w:val="en-US"/>
                      </w:rPr>
                      <w:t>(Eipeldauer, Brugger and Sievernich)</w:t>
                    </w:r>
                    <w:r>
                      <w:fldChar w:fldCharType="end"/>
                    </w:r>
                  </w:sdtContent>
                </w:sdt>
              </w:p>
              <w:p w:rsidR="00576A70" w:rsidRDefault="00576A70" w:rsidP="00576A70">
                <w:pPr>
                  <w:keepNext/>
                </w:pPr>
              </w:p>
              <w:p w:rsidR="00D95D0A" w:rsidRDefault="00D95D0A" w:rsidP="00576A70">
                <w:pPr>
                  <w:keepNext/>
                </w:pPr>
                <w:sdt>
                  <w:sdtPr>
                    <w:id w:val="-1194297926"/>
                    <w:citation/>
                  </w:sdtPr>
                  <w:sdtContent>
                    <w:r>
                      <w:fldChar w:fldCharType="begin"/>
                    </w:r>
                    <w:r>
                      <w:rPr>
                        <w:lang w:val="en-US"/>
                      </w:rPr>
                      <w:instrText xml:space="preserve"> CITATION Rob90 \l 1033 </w:instrText>
                    </w:r>
                    <w:r>
                      <w:fldChar w:fldCharType="separate"/>
                    </w:r>
                    <w:r>
                      <w:rPr>
                        <w:noProof/>
                        <w:lang w:val="en-US"/>
                      </w:rPr>
                      <w:t>(Robertson-Pearce and Spoerri)</w:t>
                    </w:r>
                    <w:r>
                      <w:fldChar w:fldCharType="end"/>
                    </w:r>
                  </w:sdtContent>
                </w:sdt>
              </w:p>
              <w:p w:rsidR="00D95D0A" w:rsidRDefault="00D95D0A" w:rsidP="00576A70">
                <w:pPr>
                  <w:keepNext/>
                </w:pPr>
              </w:p>
              <w:p w:rsidR="003235A7" w:rsidRPr="00C13001" w:rsidRDefault="00D95D0A" w:rsidP="00576A70">
                <w:pPr>
                  <w:keepNext/>
                </w:pPr>
                <w:sdt>
                  <w:sdtPr>
                    <w:id w:val="4559365"/>
                    <w:citation/>
                  </w:sdtPr>
                  <w:sdtContent>
                    <w:r>
                      <w:fldChar w:fldCharType="begin"/>
                    </w:r>
                    <w:r>
                      <w:rPr>
                        <w:lang w:val="en-US"/>
                      </w:rPr>
                      <w:instrText xml:space="preserve"> CITATION Cha84 \l 1033 </w:instrText>
                    </w:r>
                    <w:r>
                      <w:fldChar w:fldCharType="separate"/>
                    </w:r>
                    <w:r>
                      <w:rPr>
                        <w:noProof/>
                        <w:lang w:val="en-US"/>
                      </w:rPr>
                      <w:t>(Chadwick)</w:t>
                    </w:r>
                    <w:r>
                      <w:fldChar w:fldCharType="end"/>
                    </w:r>
                  </w:sdtContent>
                </w:sdt>
              </w:p>
              <w:bookmarkStart w:id="0" w:name="_GoBack" w:displacedByCustomXml="next"/>
              <w:bookmarkEnd w:id="0" w:displacedByCustomXml="next"/>
            </w:sdtContent>
          </w:sdt>
        </w:tc>
      </w:tr>
    </w:tbl>
    <w:p w:rsidR="00C27FAB" w:rsidRPr="00C13001" w:rsidRDefault="00C27FAB" w:rsidP="00C13001">
      <w:pPr>
        <w:pStyle w:val="Caption"/>
        <w:rPr>
          <w:sz w:val="22"/>
          <w:szCs w:val="22"/>
        </w:rPr>
      </w:pPr>
    </w:p>
    <w:sectPr w:rsidR="00C27FAB" w:rsidRPr="00C1300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A70" w:rsidRDefault="00576A70" w:rsidP="007A0D55">
      <w:pPr>
        <w:spacing w:after="0" w:line="240" w:lineRule="auto"/>
      </w:pPr>
      <w:r>
        <w:separator/>
      </w:r>
    </w:p>
  </w:endnote>
  <w:endnote w:type="continuationSeparator" w:id="0">
    <w:p w:rsidR="00576A70" w:rsidRDefault="00576A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A70" w:rsidRDefault="00576A70" w:rsidP="007A0D55">
      <w:pPr>
        <w:spacing w:after="0" w:line="240" w:lineRule="auto"/>
      </w:pPr>
      <w:r>
        <w:separator/>
      </w:r>
    </w:p>
  </w:footnote>
  <w:footnote w:type="continuationSeparator" w:id="0">
    <w:p w:rsidR="00576A70" w:rsidRDefault="00576A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70" w:rsidRDefault="00576A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76A70" w:rsidRDefault="00576A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A7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001"/>
    <w:rsid w:val="00C27FAB"/>
    <w:rsid w:val="00C358D4"/>
    <w:rsid w:val="00C6296B"/>
    <w:rsid w:val="00CC586D"/>
    <w:rsid w:val="00CF1542"/>
    <w:rsid w:val="00CF3EC5"/>
    <w:rsid w:val="00D656DA"/>
    <w:rsid w:val="00D83300"/>
    <w:rsid w:val="00D95D0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0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001"/>
    <w:rPr>
      <w:rFonts w:ascii="Lucida Grande" w:hAnsi="Lucida Grande" w:cs="Lucida Grande"/>
      <w:sz w:val="18"/>
      <w:szCs w:val="18"/>
    </w:rPr>
  </w:style>
  <w:style w:type="paragraph" w:styleId="Caption">
    <w:name w:val="caption"/>
    <w:basedOn w:val="Normal"/>
    <w:next w:val="Normal"/>
    <w:uiPriority w:val="35"/>
    <w:semiHidden/>
    <w:qFormat/>
    <w:rsid w:val="00C1300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76A7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0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001"/>
    <w:rPr>
      <w:rFonts w:ascii="Lucida Grande" w:hAnsi="Lucida Grande" w:cs="Lucida Grande"/>
      <w:sz w:val="18"/>
      <w:szCs w:val="18"/>
    </w:rPr>
  </w:style>
  <w:style w:type="paragraph" w:styleId="Caption">
    <w:name w:val="caption"/>
    <w:basedOn w:val="Normal"/>
    <w:next w:val="Normal"/>
    <w:uiPriority w:val="35"/>
    <w:semiHidden/>
    <w:qFormat/>
    <w:rsid w:val="00C1300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76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M%C3%A9ret_Oppenheim_Objec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1E1D02E6ACD540BE19E465450DAF64"/>
        <w:category>
          <w:name w:val="General"/>
          <w:gallery w:val="placeholder"/>
        </w:category>
        <w:types>
          <w:type w:val="bbPlcHdr"/>
        </w:types>
        <w:behaviors>
          <w:behavior w:val="content"/>
        </w:behaviors>
        <w:guid w:val="{BF4EB18C-5A43-F448-A377-CE4D4D030F37}"/>
      </w:docPartPr>
      <w:docPartBody>
        <w:p w:rsidR="00000000" w:rsidRDefault="004E117A">
          <w:pPr>
            <w:pStyle w:val="DD1E1D02E6ACD540BE19E465450DAF64"/>
          </w:pPr>
          <w:r w:rsidRPr="00CC586D">
            <w:rPr>
              <w:rStyle w:val="PlaceholderText"/>
              <w:b/>
              <w:color w:val="FFFFFF" w:themeColor="background1"/>
            </w:rPr>
            <w:t>[Salutation]</w:t>
          </w:r>
        </w:p>
      </w:docPartBody>
    </w:docPart>
    <w:docPart>
      <w:docPartPr>
        <w:name w:val="65CA51F18BC37A44B12DCDA59C6E5902"/>
        <w:category>
          <w:name w:val="General"/>
          <w:gallery w:val="placeholder"/>
        </w:category>
        <w:types>
          <w:type w:val="bbPlcHdr"/>
        </w:types>
        <w:behaviors>
          <w:behavior w:val="content"/>
        </w:behaviors>
        <w:guid w:val="{0B533FDF-3428-5D46-A399-B7D80011FB38}"/>
      </w:docPartPr>
      <w:docPartBody>
        <w:p w:rsidR="00000000" w:rsidRDefault="004E117A">
          <w:pPr>
            <w:pStyle w:val="65CA51F18BC37A44B12DCDA59C6E5902"/>
          </w:pPr>
          <w:r>
            <w:rPr>
              <w:rStyle w:val="PlaceholderText"/>
            </w:rPr>
            <w:t>[First name]</w:t>
          </w:r>
        </w:p>
      </w:docPartBody>
    </w:docPart>
    <w:docPart>
      <w:docPartPr>
        <w:name w:val="C1EB5E95BE35D948B60F4529902333BA"/>
        <w:category>
          <w:name w:val="General"/>
          <w:gallery w:val="placeholder"/>
        </w:category>
        <w:types>
          <w:type w:val="bbPlcHdr"/>
        </w:types>
        <w:behaviors>
          <w:behavior w:val="content"/>
        </w:behaviors>
        <w:guid w:val="{B9B18D1F-CC00-BA42-B331-620655D9514C}"/>
      </w:docPartPr>
      <w:docPartBody>
        <w:p w:rsidR="00000000" w:rsidRDefault="004E117A">
          <w:pPr>
            <w:pStyle w:val="C1EB5E95BE35D948B60F4529902333BA"/>
          </w:pPr>
          <w:r>
            <w:rPr>
              <w:rStyle w:val="PlaceholderText"/>
            </w:rPr>
            <w:t>[Middle name]</w:t>
          </w:r>
        </w:p>
      </w:docPartBody>
    </w:docPart>
    <w:docPart>
      <w:docPartPr>
        <w:name w:val="0F7DA614B297354898988A634F499390"/>
        <w:category>
          <w:name w:val="General"/>
          <w:gallery w:val="placeholder"/>
        </w:category>
        <w:types>
          <w:type w:val="bbPlcHdr"/>
        </w:types>
        <w:behaviors>
          <w:behavior w:val="content"/>
        </w:behaviors>
        <w:guid w:val="{25AEA91B-2EA3-7F47-80DB-F28687B82EA2}"/>
      </w:docPartPr>
      <w:docPartBody>
        <w:p w:rsidR="00000000" w:rsidRDefault="004E117A">
          <w:pPr>
            <w:pStyle w:val="0F7DA614B297354898988A634F499390"/>
          </w:pPr>
          <w:r>
            <w:rPr>
              <w:rStyle w:val="PlaceholderText"/>
            </w:rPr>
            <w:t>[Last name]</w:t>
          </w:r>
        </w:p>
      </w:docPartBody>
    </w:docPart>
    <w:docPart>
      <w:docPartPr>
        <w:name w:val="3BB8CFEB03C05B4C868C77A20081540A"/>
        <w:category>
          <w:name w:val="General"/>
          <w:gallery w:val="placeholder"/>
        </w:category>
        <w:types>
          <w:type w:val="bbPlcHdr"/>
        </w:types>
        <w:behaviors>
          <w:behavior w:val="content"/>
        </w:behaviors>
        <w:guid w:val="{5A6A4860-31A4-AD4C-BBCB-7D3898F456E1}"/>
      </w:docPartPr>
      <w:docPartBody>
        <w:p w:rsidR="00000000" w:rsidRDefault="004E117A">
          <w:pPr>
            <w:pStyle w:val="3BB8CFEB03C05B4C868C77A20081540A"/>
          </w:pPr>
          <w:r>
            <w:rPr>
              <w:rStyle w:val="PlaceholderText"/>
            </w:rPr>
            <w:t>[Enter your biography]</w:t>
          </w:r>
        </w:p>
      </w:docPartBody>
    </w:docPart>
    <w:docPart>
      <w:docPartPr>
        <w:name w:val="34626B6B581A834495564061E102CE91"/>
        <w:category>
          <w:name w:val="General"/>
          <w:gallery w:val="placeholder"/>
        </w:category>
        <w:types>
          <w:type w:val="bbPlcHdr"/>
        </w:types>
        <w:behaviors>
          <w:behavior w:val="content"/>
        </w:behaviors>
        <w:guid w:val="{0AEE13D6-7135-C149-8B00-DFCB144F4325}"/>
      </w:docPartPr>
      <w:docPartBody>
        <w:p w:rsidR="00000000" w:rsidRDefault="004E117A">
          <w:pPr>
            <w:pStyle w:val="34626B6B581A834495564061E102CE91"/>
          </w:pPr>
          <w:r>
            <w:rPr>
              <w:rStyle w:val="PlaceholderText"/>
            </w:rPr>
            <w:t>[Enter the institution with which you are affiliated]</w:t>
          </w:r>
        </w:p>
      </w:docPartBody>
    </w:docPart>
    <w:docPart>
      <w:docPartPr>
        <w:name w:val="E6782D1C5B8F9045913B1C091ACC0B95"/>
        <w:category>
          <w:name w:val="General"/>
          <w:gallery w:val="placeholder"/>
        </w:category>
        <w:types>
          <w:type w:val="bbPlcHdr"/>
        </w:types>
        <w:behaviors>
          <w:behavior w:val="content"/>
        </w:behaviors>
        <w:guid w:val="{7732625D-2A76-E04A-A98A-1071C35C0202}"/>
      </w:docPartPr>
      <w:docPartBody>
        <w:p w:rsidR="00000000" w:rsidRDefault="004E117A">
          <w:pPr>
            <w:pStyle w:val="E6782D1C5B8F9045913B1C091ACC0B95"/>
          </w:pPr>
          <w:r w:rsidRPr="00EF74F7">
            <w:rPr>
              <w:b/>
              <w:color w:val="808080" w:themeColor="background1" w:themeShade="80"/>
            </w:rPr>
            <w:t>[Enter the headword for your article]</w:t>
          </w:r>
        </w:p>
      </w:docPartBody>
    </w:docPart>
    <w:docPart>
      <w:docPartPr>
        <w:name w:val="F7904874DBEBDC49AF9ED6A7C099B379"/>
        <w:category>
          <w:name w:val="General"/>
          <w:gallery w:val="placeholder"/>
        </w:category>
        <w:types>
          <w:type w:val="bbPlcHdr"/>
        </w:types>
        <w:behaviors>
          <w:behavior w:val="content"/>
        </w:behaviors>
        <w:guid w:val="{29E00597-0634-7E48-8B02-61E99FE61273}"/>
      </w:docPartPr>
      <w:docPartBody>
        <w:p w:rsidR="00000000" w:rsidRDefault="004E117A">
          <w:pPr>
            <w:pStyle w:val="F7904874DBEBDC49AF9ED6A7C099B3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552C15C3095C419A7EE986F9E7D674"/>
        <w:category>
          <w:name w:val="General"/>
          <w:gallery w:val="placeholder"/>
        </w:category>
        <w:types>
          <w:type w:val="bbPlcHdr"/>
        </w:types>
        <w:behaviors>
          <w:behavior w:val="content"/>
        </w:behaviors>
        <w:guid w:val="{ADD40318-69DC-1D4E-A301-0CAFD124720E}"/>
      </w:docPartPr>
      <w:docPartBody>
        <w:p w:rsidR="00000000" w:rsidRDefault="004E117A">
          <w:pPr>
            <w:pStyle w:val="C5552C15C3095C419A7EE986F9E7D6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ADCE4DE021B942A935503FDFBC79E7"/>
        <w:category>
          <w:name w:val="General"/>
          <w:gallery w:val="placeholder"/>
        </w:category>
        <w:types>
          <w:type w:val="bbPlcHdr"/>
        </w:types>
        <w:behaviors>
          <w:behavior w:val="content"/>
        </w:behaviors>
        <w:guid w:val="{30DC1299-45CC-EE49-88FD-C8E2B73DC8A1}"/>
      </w:docPartPr>
      <w:docPartBody>
        <w:p w:rsidR="00000000" w:rsidRDefault="004E117A">
          <w:pPr>
            <w:pStyle w:val="1FADCE4DE021B942A935503FDFBC79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767D27DF7DED43AC24F634D1257A95"/>
        <w:category>
          <w:name w:val="General"/>
          <w:gallery w:val="placeholder"/>
        </w:category>
        <w:types>
          <w:type w:val="bbPlcHdr"/>
        </w:types>
        <w:behaviors>
          <w:behavior w:val="content"/>
        </w:behaviors>
        <w:guid w:val="{62FB5705-5D74-DD47-8375-93775F07E8FF}"/>
      </w:docPartPr>
      <w:docPartBody>
        <w:p w:rsidR="00000000" w:rsidRDefault="004E117A">
          <w:pPr>
            <w:pStyle w:val="BD767D27DF7DED43AC24F634D1257A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1E1D02E6ACD540BE19E465450DAF64">
    <w:name w:val="DD1E1D02E6ACD540BE19E465450DAF64"/>
  </w:style>
  <w:style w:type="paragraph" w:customStyle="1" w:styleId="65CA51F18BC37A44B12DCDA59C6E5902">
    <w:name w:val="65CA51F18BC37A44B12DCDA59C6E5902"/>
  </w:style>
  <w:style w:type="paragraph" w:customStyle="1" w:styleId="C1EB5E95BE35D948B60F4529902333BA">
    <w:name w:val="C1EB5E95BE35D948B60F4529902333BA"/>
  </w:style>
  <w:style w:type="paragraph" w:customStyle="1" w:styleId="0F7DA614B297354898988A634F499390">
    <w:name w:val="0F7DA614B297354898988A634F499390"/>
  </w:style>
  <w:style w:type="paragraph" w:customStyle="1" w:styleId="3BB8CFEB03C05B4C868C77A20081540A">
    <w:name w:val="3BB8CFEB03C05B4C868C77A20081540A"/>
  </w:style>
  <w:style w:type="paragraph" w:customStyle="1" w:styleId="34626B6B581A834495564061E102CE91">
    <w:name w:val="34626B6B581A834495564061E102CE91"/>
  </w:style>
  <w:style w:type="paragraph" w:customStyle="1" w:styleId="E6782D1C5B8F9045913B1C091ACC0B95">
    <w:name w:val="E6782D1C5B8F9045913B1C091ACC0B95"/>
  </w:style>
  <w:style w:type="paragraph" w:customStyle="1" w:styleId="F7904874DBEBDC49AF9ED6A7C099B379">
    <w:name w:val="F7904874DBEBDC49AF9ED6A7C099B379"/>
  </w:style>
  <w:style w:type="paragraph" w:customStyle="1" w:styleId="C5552C15C3095C419A7EE986F9E7D674">
    <w:name w:val="C5552C15C3095C419A7EE986F9E7D674"/>
  </w:style>
  <w:style w:type="paragraph" w:customStyle="1" w:styleId="1FADCE4DE021B942A935503FDFBC79E7">
    <w:name w:val="1FADCE4DE021B942A935503FDFBC79E7"/>
  </w:style>
  <w:style w:type="paragraph" w:customStyle="1" w:styleId="BD767D27DF7DED43AC24F634D1257A95">
    <w:name w:val="BD767D27DF7DED43AC24F634D1257A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1E1D02E6ACD540BE19E465450DAF64">
    <w:name w:val="DD1E1D02E6ACD540BE19E465450DAF64"/>
  </w:style>
  <w:style w:type="paragraph" w:customStyle="1" w:styleId="65CA51F18BC37A44B12DCDA59C6E5902">
    <w:name w:val="65CA51F18BC37A44B12DCDA59C6E5902"/>
  </w:style>
  <w:style w:type="paragraph" w:customStyle="1" w:styleId="C1EB5E95BE35D948B60F4529902333BA">
    <w:name w:val="C1EB5E95BE35D948B60F4529902333BA"/>
  </w:style>
  <w:style w:type="paragraph" w:customStyle="1" w:styleId="0F7DA614B297354898988A634F499390">
    <w:name w:val="0F7DA614B297354898988A634F499390"/>
  </w:style>
  <w:style w:type="paragraph" w:customStyle="1" w:styleId="3BB8CFEB03C05B4C868C77A20081540A">
    <w:name w:val="3BB8CFEB03C05B4C868C77A20081540A"/>
  </w:style>
  <w:style w:type="paragraph" w:customStyle="1" w:styleId="34626B6B581A834495564061E102CE91">
    <w:name w:val="34626B6B581A834495564061E102CE91"/>
  </w:style>
  <w:style w:type="paragraph" w:customStyle="1" w:styleId="E6782D1C5B8F9045913B1C091ACC0B95">
    <w:name w:val="E6782D1C5B8F9045913B1C091ACC0B95"/>
  </w:style>
  <w:style w:type="paragraph" w:customStyle="1" w:styleId="F7904874DBEBDC49AF9ED6A7C099B379">
    <w:name w:val="F7904874DBEBDC49AF9ED6A7C099B379"/>
  </w:style>
  <w:style w:type="paragraph" w:customStyle="1" w:styleId="C5552C15C3095C419A7EE986F9E7D674">
    <w:name w:val="C5552C15C3095C419A7EE986F9E7D674"/>
  </w:style>
  <w:style w:type="paragraph" w:customStyle="1" w:styleId="1FADCE4DE021B942A935503FDFBC79E7">
    <w:name w:val="1FADCE4DE021B942A935503FDFBC79E7"/>
  </w:style>
  <w:style w:type="paragraph" w:customStyle="1" w:styleId="BD767D27DF7DED43AC24F634D1257A95">
    <w:name w:val="BD767D27DF7DED43AC24F634D125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Opp89</b:Tag>
    <b:SourceType>BookSection</b:SourceType>
    <b:Guid>{0A6F65B3-B603-234A-8D27-3F41D109B748}</b:Guid>
    <b:Title>Acceptance Speech for the 1974 Art Award of the City of Basel, January 16, 1975</b:Title>
    <b:City>Zurich-New York</b:City>
    <b:Publisher>Parkett</b:Publisher>
    <b:Year>1989</b:Year>
    <b:Pages>130-131</b:Pages>
    <b:Author>
      <b:Author>
        <b:NameList>
          <b:Person>
            <b:Last>Oppenheim</b:Last>
            <b:First>M.</b:First>
          </b:Person>
        </b:NameList>
      </b:Author>
      <b:Editor>
        <b:NameList>
          <b:Person>
            <b:Last>Curiger</b:Last>
            <b:First>B.</b:First>
          </b:Person>
        </b:NameList>
      </b:Editor>
    </b:Author>
    <b:BookTitle>Meret Oppenheim: Defiance in the Face of Freedom</b:BookTitle>
    <b:RefOrder>1</b:RefOrder>
  </b:Source>
  <b:Source>
    <b:Tag>Bur96</b:Tag>
    <b:SourceType>Book</b:SourceType>
    <b:Guid>{31DF4AD8-94C6-8D47-A988-314885FF7502}</b:Guid>
    <b:Title>Meret Oppenheim: Beyond the Teacup</b:Title>
    <b:City>New York</b:City>
    <b:Publisher>Independent Curators Incorporated</b:Publisher>
    <b:Year>1996</b:Year>
    <b:Author>
      <b:Editor>
        <b:NameList>
          <b:Person>
            <b:Last>Burckhardt</b:Last>
            <b:First>J.</b:First>
          </b:Person>
          <b:Person>
            <b:Last>Curiger</b:Last>
            <b:First>B.</b:First>
          </b:Person>
        </b:NameList>
      </b:Editor>
    </b:Author>
    <b:RefOrder>2</b:RefOrder>
  </b:Source>
  <b:Source>
    <b:Tag>Eip13</b:Tag>
    <b:SourceType>Book</b:SourceType>
    <b:Guid>{38BD3F67-24B0-B648-8F6A-985991618F2D}</b:Guid>
    <b:Title>Meret Oppenheim: retrospective</b:Title>
    <b:City>Ostfildern</b:City>
    <b:Publisher>Hatje Kanz</b:Publisher>
    <b:Year>2013</b:Year>
    <b:Author>
      <b:Editor>
        <b:NameList>
          <b:Person>
            <b:Last>Eipeldauer</b:Last>
            <b:First>H.</b:First>
          </b:Person>
          <b:Person>
            <b:Last>Brugger</b:Last>
            <b:First>I.</b:First>
          </b:Person>
          <b:Person>
            <b:Last>Sievernich</b:Last>
            <b:First>G.</b:First>
          </b:Person>
        </b:NameList>
      </b:Editor>
    </b:Author>
    <b:RefOrder>3</b:RefOrder>
  </b:Source>
  <b:Source>
    <b:Tag>Rob90</b:Tag>
    <b:SourceType>Film</b:SourceType>
    <b:Guid>{8C3CC034-F5D5-8149-A23E-C2BCA0B4E6A5}</b:Guid>
    <b:Title>IMAGO: Meret Oppenheim</b:Title>
    <b:Year>1990</b:Year>
    <b:Author>
      <b:Director>
        <b:NameList>
          <b:Person>
            <b:Last>Robertson-Pearce</b:Last>
            <b:First>Pamela</b:First>
          </b:Person>
          <b:Person>
            <b:Last>Spoerri</b:Last>
            <b:First>Anselm</b:First>
          </b:Person>
        </b:NameList>
      </b:Director>
    </b:Author>
    <b:RefOrder>4</b:RefOrder>
  </b:Source>
  <b:Source>
    <b:Tag>Cha84</b:Tag>
    <b:SourceType>Book</b:SourceType>
    <b:Guid>{1D745D45-4E62-0041-B8CA-5F109E030B78}</b:Guid>
    <b:Title>Women Artists of the Surrealist Movement</b:Title>
    <b:Year>1984</b:Year>
    <b:Author>
      <b:Author>
        <b:NameList>
          <b:Person>
            <b:Last>Chadwick</b:Last>
            <b:First>W.</b:First>
          </b:Person>
        </b:NameList>
      </b:Author>
    </b:Author>
    <b:City>London</b:City>
    <b:Publisher>Thames and Hudson</b:Publisher>
    <b:RefOrder>5</b:RefOrder>
  </b:Source>
</b:Sources>
</file>

<file path=customXml/itemProps1.xml><?xml version="1.0" encoding="utf-8"?>
<ds:datastoreItem xmlns:ds="http://schemas.openxmlformats.org/officeDocument/2006/customXml" ds:itemID="{D1384C17-9EB6-4F48-B83D-C8BA61E7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898</Words>
  <Characters>5122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2015-06-23T00:25:00Z</dcterms:created>
  <dcterms:modified xsi:type="dcterms:W3CDTF">2015-06-23T00:56:00Z</dcterms:modified>
</cp:coreProperties>
</file>