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A92" w:rsidRDefault="00C67A92"/>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C67A92">
        <w:tc>
          <w:tcPr>
            <w:tcW w:w="498"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EDC2EE100A241E19922934820C2725F"/>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0781D2E5254585A7F6FC0D3BBC0840"/>
            </w:placeholder>
            <w:text/>
          </w:sdtPr>
          <w:sdtEndPr/>
          <w:sdtContent>
            <w:tc>
              <w:tcPr>
                <w:tcW w:w="2073" w:type="dxa"/>
              </w:tcPr>
              <w:p w:rsidR="00B574C9" w:rsidRDefault="00C67A92" w:rsidP="00C67A92">
                <w:proofErr w:type="spellStart"/>
                <w:r>
                  <w:t>Eksuda</w:t>
                </w:r>
                <w:proofErr w:type="spellEnd"/>
              </w:p>
            </w:tc>
          </w:sdtContent>
        </w:sdt>
        <w:sdt>
          <w:sdtPr>
            <w:alias w:val="Middle name"/>
            <w:tag w:val="authorMiddleName"/>
            <w:id w:val="-2076034781"/>
            <w:placeholder>
              <w:docPart w:val="1B1607CFB83D4BD8B47BE747CBD0F0E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28896AF860045BB9A1C9AB85AAB0419"/>
            </w:placeholder>
            <w:text/>
          </w:sdtPr>
          <w:sdtContent>
            <w:tc>
              <w:tcPr>
                <w:tcW w:w="2642" w:type="dxa"/>
              </w:tcPr>
              <w:p w:rsidR="00B574C9" w:rsidRDefault="00C67A92" w:rsidP="00922950">
                <w:proofErr w:type="spellStart"/>
                <w:r>
                  <w:t>Singhalampong</w:t>
                </w:r>
                <w:proofErr w:type="spellEnd"/>
              </w:p>
            </w:tc>
          </w:sdtContent>
        </w:sdt>
      </w:tr>
      <w:tr w:rsidR="00B574C9" w:rsidTr="00C67A92">
        <w:trPr>
          <w:trHeight w:val="986"/>
        </w:trPr>
        <w:tc>
          <w:tcPr>
            <w:tcW w:w="498"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7CA4D8D8ABD4B549F9144E7AEADCA0F"/>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C67A92">
        <w:trPr>
          <w:trHeight w:val="986"/>
        </w:trPr>
        <w:tc>
          <w:tcPr>
            <w:tcW w:w="498"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2EAB7D2814A4037A0BD156BAC030C0E"/>
            </w:placeholder>
            <w:showingPlcHdr/>
            <w:text/>
          </w:sdtPr>
          <w:sdtEndPr/>
          <w:sdtContent>
            <w:tc>
              <w:tcPr>
                <w:tcW w:w="8562" w:type="dxa"/>
                <w:gridSpan w:val="4"/>
              </w:tcPr>
              <w:p w:rsidR="00B574C9" w:rsidRDefault="00B574C9" w:rsidP="00B574C9">
                <w:r>
                  <w:rPr>
                    <w:rStyle w:val="PlaceholderText"/>
                  </w:rPr>
                  <w:t>[Enter the institution with which you are affiliated]</w:t>
                </w:r>
              </w:p>
            </w:tc>
          </w:sdtContent>
        </w:sdt>
      </w:tr>
    </w:tbl>
    <w:p w:rsidR="003D3579" w:rsidRDefault="003D3579"/>
    <w:p w:rsidR="00CA2C14" w:rsidRDefault="00CA2C1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u w:color="000000"/>
              <w:lang w:val="en-US" w:eastAsia="en-GB"/>
            </w:rPr>
            <w:alias w:val="Article headword"/>
            <w:tag w:val="articleHeadword"/>
            <w:id w:val="-361440020"/>
            <w:placeholder>
              <w:docPart w:val="3258223B18A8417FAAFF8BF851F45DE6"/>
            </w:placeholder>
            <w:text/>
          </w:sdtPr>
          <w:sdtContent>
            <w:tc>
              <w:tcPr>
                <w:tcW w:w="9016" w:type="dxa"/>
                <w:tcMar>
                  <w:top w:w="113" w:type="dxa"/>
                  <w:bottom w:w="113" w:type="dxa"/>
                </w:tcMar>
              </w:tcPr>
              <w:p w:rsidR="003F0D73" w:rsidRPr="00FB589A" w:rsidRDefault="00C67A92" w:rsidP="00C67A92">
                <w:proofErr w:type="spellStart"/>
                <w:r w:rsidRPr="00C67A92">
                  <w:rPr>
                    <w:u w:color="000000"/>
                    <w:lang w:val="en-US" w:eastAsia="en-GB"/>
                  </w:rPr>
                  <w:t>Fua</w:t>
                </w:r>
                <w:proofErr w:type="spellEnd"/>
                <w:r w:rsidRPr="00C67A92">
                  <w:rPr>
                    <w:u w:color="000000"/>
                    <w:lang w:val="en-US" w:eastAsia="en-GB"/>
                  </w:rPr>
                  <w:t xml:space="preserve"> </w:t>
                </w:r>
                <w:proofErr w:type="spellStart"/>
                <w:r w:rsidRPr="00C67A92">
                  <w:rPr>
                    <w:u w:color="000000"/>
                    <w:lang w:val="en-US" w:eastAsia="en-GB"/>
                  </w:rPr>
                  <w:t>Haripitak</w:t>
                </w:r>
                <w:proofErr w:type="spellEnd"/>
                <w:r w:rsidRPr="00C67A92">
                  <w:rPr>
                    <w:u w:color="000000"/>
                    <w:lang w:val="en-US" w:eastAsia="en-GB"/>
                  </w:rPr>
                  <w:t xml:space="preserve"> (1910-1993)</w:t>
                </w:r>
              </w:p>
            </w:tc>
          </w:sdtContent>
        </w:sdt>
      </w:tr>
      <w:tr w:rsidR="00464699" w:rsidTr="007821B0">
        <w:sdt>
          <w:sdtPr>
            <w:alias w:val="Variant headwords"/>
            <w:tag w:val="variantHeadwords"/>
            <w:id w:val="173464402"/>
            <w:placeholder>
              <w:docPart w:val="4D173D63E91449648D877606E3192F8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B28B2708BB445AFABFFC2615DDA41CF"/>
            </w:placeholder>
          </w:sdtPr>
          <w:sdtEndPr/>
          <w:sdtContent>
            <w:tc>
              <w:tcPr>
                <w:tcW w:w="9016" w:type="dxa"/>
                <w:tcMar>
                  <w:top w:w="113" w:type="dxa"/>
                  <w:bottom w:w="113" w:type="dxa"/>
                </w:tcMar>
              </w:tcPr>
              <w:p w:rsidR="00E85A05" w:rsidRPr="00CA2C14" w:rsidRDefault="00CA2C14" w:rsidP="00CA2C14">
                <w:proofErr w:type="spellStart"/>
                <w:r>
                  <w:t>Fua</w:t>
                </w:r>
                <w:proofErr w:type="spellEnd"/>
                <w:r>
                  <w:t xml:space="preserve"> </w:t>
                </w:r>
                <w:proofErr w:type="spellStart"/>
                <w:r>
                  <w:t>Haripitak</w:t>
                </w:r>
                <w:proofErr w:type="spellEnd"/>
                <w:r>
                  <w:t xml:space="preserve"> was a modern Thai artist </w:t>
                </w:r>
                <w:proofErr w:type="spellStart"/>
                <w:r>
                  <w:t>recognised</w:t>
                </w:r>
                <w:proofErr w:type="spellEnd"/>
                <w:r>
                  <w:t xml:space="preserve"> for his pioneering role in modern Thai painting and his contribution to preserving classical Thai art. He was generally considered to be an avant-garde artist in his time, as he constantly challenged academic conventions and experimented with many artistic styles including Impressionism, Post-Impressionism, and Cubism. As a student of </w:t>
                </w:r>
                <w:proofErr w:type="spellStart"/>
                <w:r>
                  <w:t>Silpa</w:t>
                </w:r>
                <w:proofErr w:type="spellEnd"/>
                <w:r>
                  <w:t xml:space="preserve"> </w:t>
                </w:r>
                <w:proofErr w:type="spellStart"/>
                <w:r>
                  <w:t>Bhirasri</w:t>
                </w:r>
                <w:proofErr w:type="spellEnd"/>
                <w:r>
                  <w:t xml:space="preserve"> (1892-1962), </w:t>
                </w:r>
                <w:proofErr w:type="spellStart"/>
                <w:r>
                  <w:t>Haripitak</w:t>
                </w:r>
                <w:proofErr w:type="spellEnd"/>
                <w:r>
                  <w:t xml:space="preserve"> never stopped learning, exploring new methods or drawing new inspirations from both Thailand and abroad throughout his lifetime. His works of art are noted for their thick, bold brushstrokes and vivid colours, through which he aimed to capture impressions and experiences of different places and the moods of each moment. His 1949 landscape painting </w:t>
                </w:r>
                <w:proofErr w:type="spellStart"/>
                <w:r>
                  <w:rPr>
                    <w:i/>
                    <w:iCs/>
                  </w:rPr>
                  <w:t>Petchaburi</w:t>
                </w:r>
                <w:proofErr w:type="spellEnd"/>
                <w:r>
                  <w:t xml:space="preserve"> won him the Gold Medal Award from Thailand’s First National Exhibition of Art the same year. </w:t>
                </w:r>
                <w:proofErr w:type="spellStart"/>
                <w:r>
                  <w:t>Haripitak</w:t>
                </w:r>
                <w:proofErr w:type="spellEnd"/>
                <w:r>
                  <w:t xml:space="preserve"> won three consecutive first prize awards in painting from the National Exhibition of Arts. In 1985, he was awarded the National Artist of Thailand in Fine Art and Visual Art.</w:t>
                </w:r>
              </w:p>
            </w:tc>
          </w:sdtContent>
        </w:sdt>
      </w:tr>
      <w:tr w:rsidR="003F0D73" w:rsidTr="003F0D73">
        <w:sdt>
          <w:sdtPr>
            <w:alias w:val="Article text"/>
            <w:tag w:val="articleText"/>
            <w:id w:val="634067588"/>
            <w:placeholder>
              <w:docPart w:val="A5D84D6A70C441BDA28CB199996FC09C"/>
            </w:placeholder>
          </w:sdtPr>
          <w:sdtEndPr/>
          <w:sdtContent>
            <w:tc>
              <w:tcPr>
                <w:tcW w:w="9016" w:type="dxa"/>
                <w:tcMar>
                  <w:top w:w="113" w:type="dxa"/>
                  <w:bottom w:w="113" w:type="dxa"/>
                </w:tcMar>
              </w:tcPr>
              <w:p w:rsidR="00CA2C14" w:rsidRDefault="00CA2C14" w:rsidP="00CA2C14">
                <w:proofErr w:type="spellStart"/>
                <w:r>
                  <w:t>Fua</w:t>
                </w:r>
                <w:proofErr w:type="spellEnd"/>
                <w:r>
                  <w:t xml:space="preserve"> </w:t>
                </w:r>
                <w:proofErr w:type="spellStart"/>
                <w:r>
                  <w:t>Haripitak</w:t>
                </w:r>
                <w:proofErr w:type="spellEnd"/>
                <w:r>
                  <w:t xml:space="preserve"> was a modern Thai artist </w:t>
                </w:r>
                <w:proofErr w:type="spellStart"/>
                <w:r>
                  <w:t>recognised</w:t>
                </w:r>
                <w:proofErr w:type="spellEnd"/>
                <w:r>
                  <w:t xml:space="preserve"> for his pioneering role in modern Thai painting and his contribution to preserving classical Thai art. He was generally considered to be an avant-garde artist in his time, as he constantly challenged academic conventions and experimented with many artistic styles including Impressionism, Post-Impressionism, and Cubism. As a student of </w:t>
                </w:r>
                <w:proofErr w:type="spellStart"/>
                <w:r>
                  <w:t>Silpa</w:t>
                </w:r>
                <w:proofErr w:type="spellEnd"/>
                <w:r>
                  <w:t xml:space="preserve"> </w:t>
                </w:r>
                <w:proofErr w:type="spellStart"/>
                <w:r>
                  <w:t>Bhirasri</w:t>
                </w:r>
                <w:proofErr w:type="spellEnd"/>
                <w:r>
                  <w:t xml:space="preserve"> (1892-1962), </w:t>
                </w:r>
                <w:proofErr w:type="spellStart"/>
                <w:r>
                  <w:t>Haripitak</w:t>
                </w:r>
                <w:proofErr w:type="spellEnd"/>
                <w:r>
                  <w:t xml:space="preserve"> never stopped learning, exploring new methods or drawing new inspirations from both Thailand and abroad throughout his lifetime. His works of art are noted for their thick, bold brushstrokes and vivid colours, through which he aimed to capture impressions and experiences of different places and the moods of each moment. His 1949 landscape painting </w:t>
                </w:r>
                <w:proofErr w:type="spellStart"/>
                <w:r>
                  <w:rPr>
                    <w:i/>
                    <w:iCs/>
                  </w:rPr>
                  <w:t>Petchaburi</w:t>
                </w:r>
                <w:proofErr w:type="spellEnd"/>
                <w:r>
                  <w:t xml:space="preserve"> won him the Gold Medal Award from Thailand’s First National Exhibition of Art the same year. </w:t>
                </w:r>
                <w:proofErr w:type="spellStart"/>
                <w:r>
                  <w:t>Haripitak</w:t>
                </w:r>
                <w:proofErr w:type="spellEnd"/>
                <w:r>
                  <w:t xml:space="preserve"> won three consecutive first prize awards in painting from the National Exhibition of Arts. In 1985, he was awarded the National Artist of Thailand in Fine Art and Visual Art.</w:t>
                </w:r>
              </w:p>
              <w:p w:rsidR="00CA2C14" w:rsidRDefault="00CA2C14" w:rsidP="00CA2C14">
                <w:r>
                  <w:t xml:space="preserve"> </w:t>
                </w:r>
              </w:p>
              <w:p w:rsidR="00CA2C14" w:rsidRDefault="00CA2C14" w:rsidP="00CA2C14">
                <w:proofErr w:type="spellStart"/>
                <w:r>
                  <w:t>Haripitak</w:t>
                </w:r>
                <w:proofErr w:type="spellEnd"/>
                <w:r>
                  <w:t xml:space="preserve"> was born in </w:t>
                </w:r>
                <w:proofErr w:type="spellStart"/>
                <w:r>
                  <w:t>Thonburi</w:t>
                </w:r>
                <w:proofErr w:type="spellEnd"/>
                <w:r>
                  <w:t xml:space="preserve"> (now part of Bangkok). His father was a court painter who served under Phraya </w:t>
                </w:r>
                <w:proofErr w:type="spellStart"/>
                <w:r>
                  <w:t>Anusat</w:t>
                </w:r>
                <w:proofErr w:type="spellEnd"/>
                <w:r>
                  <w:t xml:space="preserve"> </w:t>
                </w:r>
                <w:proofErr w:type="spellStart"/>
                <w:r>
                  <w:t>Chitrakorn</w:t>
                </w:r>
                <w:proofErr w:type="spellEnd"/>
                <w:r>
                  <w:t xml:space="preserve">, one of the great masters of the court of King Rama VI. In 1929, </w:t>
                </w:r>
                <w:proofErr w:type="spellStart"/>
                <w:r>
                  <w:t>Haripitak</w:t>
                </w:r>
                <w:proofErr w:type="spellEnd"/>
                <w:r>
                  <w:t xml:space="preserve"> began his studies at </w:t>
                </w:r>
                <w:proofErr w:type="spellStart"/>
                <w:r>
                  <w:rPr>
                    <w:iCs/>
                  </w:rPr>
                  <w:t>Poh</w:t>
                </w:r>
                <w:proofErr w:type="spellEnd"/>
                <w:r>
                  <w:rPr>
                    <w:iCs/>
                  </w:rPr>
                  <w:t xml:space="preserve"> Chang</w:t>
                </w:r>
                <w:r>
                  <w:t xml:space="preserve"> School, where he learnt basic art practices for four years, after which he left as he found the teaching method too academic. In 1933, </w:t>
                </w:r>
                <w:proofErr w:type="spellStart"/>
                <w:r>
                  <w:t>Haripitak</w:t>
                </w:r>
                <w:proofErr w:type="spellEnd"/>
                <w:r>
                  <w:t xml:space="preserve"> met </w:t>
                </w:r>
                <w:proofErr w:type="spellStart"/>
                <w:r>
                  <w:t>Silpa</w:t>
                </w:r>
                <w:proofErr w:type="spellEnd"/>
                <w:r>
                  <w:t xml:space="preserve"> </w:t>
                </w:r>
                <w:proofErr w:type="spellStart"/>
                <w:r>
                  <w:t>Bhirasri</w:t>
                </w:r>
                <w:proofErr w:type="spellEnd"/>
                <w:r>
                  <w:t xml:space="preserve">, the founder of </w:t>
                </w:r>
                <w:proofErr w:type="spellStart"/>
                <w:r>
                  <w:rPr>
                    <w:iCs/>
                  </w:rPr>
                  <w:t>Praneet</w:t>
                </w:r>
                <w:proofErr w:type="spellEnd"/>
                <w:r>
                  <w:rPr>
                    <w:iCs/>
                  </w:rPr>
                  <w:t xml:space="preserve"> </w:t>
                </w:r>
                <w:proofErr w:type="spellStart"/>
                <w:r>
                  <w:rPr>
                    <w:iCs/>
                  </w:rPr>
                  <w:t>Silpakam</w:t>
                </w:r>
                <w:proofErr w:type="spellEnd"/>
                <w:r>
                  <w:rPr>
                    <w:iCs/>
                  </w:rPr>
                  <w:t xml:space="preserve"> School</w:t>
                </w:r>
                <w:r>
                  <w:rPr>
                    <w:i/>
                    <w:iCs/>
                  </w:rPr>
                  <w:t xml:space="preserve"> </w:t>
                </w:r>
                <w:r>
                  <w:t xml:space="preserve">(the School of Fine Arts) and decided to study at this newly established institution. However, after only one year, he resigned and asked to be </w:t>
                </w:r>
                <w:r>
                  <w:lastRenderedPageBreak/>
                  <w:t xml:space="preserve">personally trained by </w:t>
                </w:r>
                <w:proofErr w:type="spellStart"/>
                <w:r>
                  <w:t>Silpa</w:t>
                </w:r>
                <w:proofErr w:type="spellEnd"/>
                <w:r>
                  <w:t xml:space="preserve"> </w:t>
                </w:r>
                <w:proofErr w:type="spellStart"/>
                <w:r>
                  <w:t>Bhirasri</w:t>
                </w:r>
                <w:proofErr w:type="spellEnd"/>
                <w:r>
                  <w:t xml:space="preserve">. Impressed by </w:t>
                </w:r>
                <w:proofErr w:type="spellStart"/>
                <w:r>
                  <w:t>Haripitak’s</w:t>
                </w:r>
                <w:proofErr w:type="spellEnd"/>
                <w:r>
                  <w:t xml:space="preserve"> attitude, individuality, and most importantly his exceptional drawing skill, </w:t>
                </w:r>
                <w:proofErr w:type="spellStart"/>
                <w:r>
                  <w:t>Bhirasri</w:t>
                </w:r>
                <w:proofErr w:type="spellEnd"/>
                <w:r>
                  <w:t xml:space="preserve"> agreed to be his tutor. Under </w:t>
                </w:r>
                <w:proofErr w:type="spellStart"/>
                <w:r>
                  <w:t>Bhirasri’s</w:t>
                </w:r>
                <w:proofErr w:type="spellEnd"/>
                <w:r>
                  <w:t xml:space="preserve"> tuition, </w:t>
                </w:r>
              </w:p>
              <w:p w:rsidR="00CA2C14" w:rsidRDefault="00CA2C14" w:rsidP="00CA2C14">
                <w:proofErr w:type="spellStart"/>
                <w:r>
                  <w:t>Haripatak</w:t>
                </w:r>
                <w:proofErr w:type="spellEnd"/>
                <w:r>
                  <w:t xml:space="preserve"> developed a style employing rapid strokes in an impressionistic manner in his early works, such as </w:t>
                </w:r>
                <w:r>
                  <w:rPr>
                    <w:i/>
                    <w:iCs/>
                  </w:rPr>
                  <w:t xml:space="preserve">Professor </w:t>
                </w:r>
                <w:proofErr w:type="spellStart"/>
                <w:r>
                  <w:rPr>
                    <w:i/>
                    <w:iCs/>
                  </w:rPr>
                  <w:t>Feroci</w:t>
                </w:r>
                <w:proofErr w:type="spellEnd"/>
                <w:r>
                  <w:t xml:space="preserve"> (1935) and </w:t>
                </w:r>
                <w:r>
                  <w:rPr>
                    <w:i/>
                    <w:iCs/>
                  </w:rPr>
                  <w:t>My Grandmother</w:t>
                </w:r>
                <w:r>
                  <w:t xml:space="preserve"> (1938).</w:t>
                </w:r>
              </w:p>
              <w:p w:rsidR="00CA2C14" w:rsidRDefault="00CA2C14" w:rsidP="00CA2C14"/>
              <w:p w:rsidR="00CA2C14" w:rsidRDefault="00CA2C14" w:rsidP="00CA2C14">
                <w:pPr>
                  <w:keepNext/>
                </w:pPr>
                <w:r>
                  <w:t>File: haripitak1.jpg</w:t>
                </w:r>
              </w:p>
              <w:p w:rsidR="00CA2C14" w:rsidRDefault="00CA2C14" w:rsidP="00CA2C14">
                <w:pPr>
                  <w:pStyle w:val="Caption"/>
                </w:pPr>
                <w:fldSimple w:instr=" SEQ Figure \* ARABIC ">
                  <w:r>
                    <w:rPr>
                      <w:noProof/>
                    </w:rPr>
                    <w:t>1</w:t>
                  </w:r>
                </w:fldSimple>
                <w:r>
                  <w:t xml:space="preserve"> </w:t>
                </w:r>
                <w:proofErr w:type="spellStart"/>
                <w:r w:rsidRPr="00ED18CB">
                  <w:t>Fua</w:t>
                </w:r>
                <w:proofErr w:type="spellEnd"/>
                <w:r w:rsidRPr="00ED18CB">
                  <w:t xml:space="preserve"> </w:t>
                </w:r>
                <w:proofErr w:type="spellStart"/>
                <w:r w:rsidRPr="00ED18CB">
                  <w:t>Haripitak</w:t>
                </w:r>
                <w:proofErr w:type="spellEnd"/>
                <w:r w:rsidRPr="00ED18CB">
                  <w:t xml:space="preserve">, </w:t>
                </w:r>
                <w:r w:rsidRPr="00CA2C14">
                  <w:rPr>
                    <w:i/>
                  </w:rPr>
                  <w:t>My Grandmother</w:t>
                </w:r>
                <w:r w:rsidRPr="00ED18CB">
                  <w:t xml:space="preserve"> (1938), Collection of Mr. </w:t>
                </w:r>
                <w:proofErr w:type="spellStart"/>
                <w:r w:rsidRPr="00ED18CB">
                  <w:t>Khanchai</w:t>
                </w:r>
                <w:proofErr w:type="spellEnd"/>
                <w:r w:rsidRPr="00ED18CB">
                  <w:t xml:space="preserve"> </w:t>
                </w:r>
                <w:proofErr w:type="spellStart"/>
                <w:r w:rsidRPr="00ED18CB">
                  <w:t>Boonpan</w:t>
                </w:r>
                <w:proofErr w:type="spellEnd"/>
                <w:r w:rsidRPr="00ED18CB">
                  <w:t xml:space="preserve">. (A Century of </w:t>
                </w:r>
                <w:proofErr w:type="spellStart"/>
                <w:r w:rsidRPr="00ED18CB">
                  <w:t>Fua</w:t>
                </w:r>
                <w:proofErr w:type="spellEnd"/>
                <w:r w:rsidRPr="00ED18CB">
                  <w:t xml:space="preserve"> </w:t>
                </w:r>
                <w:proofErr w:type="spellStart"/>
                <w:r w:rsidRPr="00ED18CB">
                  <w:t>Haripitak</w:t>
                </w:r>
                <w:proofErr w:type="spellEnd"/>
                <w:r w:rsidRPr="00ED18CB">
                  <w:t>: Life and Works, 2010)</w:t>
                </w:r>
              </w:p>
              <w:p w:rsidR="00CA2C14" w:rsidRDefault="00CA2C14" w:rsidP="00CA2C14">
                <w:r>
                  <w:t>From 1940 to 1946, he stu</w:t>
                </w:r>
                <w:bookmarkStart w:id="0" w:name="_GoBack"/>
                <w:bookmarkEnd w:id="0"/>
                <w:r>
                  <w:t xml:space="preserve">died at </w:t>
                </w:r>
                <w:proofErr w:type="spellStart"/>
                <w:r>
                  <w:t>Visva</w:t>
                </w:r>
                <w:proofErr w:type="spellEnd"/>
                <w:r>
                  <w:t xml:space="preserve"> </w:t>
                </w:r>
                <w:proofErr w:type="spellStart"/>
                <w:r>
                  <w:t>Bharati</w:t>
                </w:r>
                <w:proofErr w:type="spellEnd"/>
                <w:r>
                  <w:t xml:space="preserve"> University at </w:t>
                </w:r>
                <w:proofErr w:type="spellStart"/>
                <w:r>
                  <w:t>Santiniketan</w:t>
                </w:r>
                <w:proofErr w:type="spellEnd"/>
                <w:r>
                  <w:t xml:space="preserve"> in West Bengal, India. His experience in India led to an interest in ancient art that eventually grew into his devotion to the restoration of Thai mural painting during his later years. Upon his return, </w:t>
                </w:r>
                <w:proofErr w:type="spellStart"/>
                <w:r>
                  <w:t>Haripitak</w:t>
                </w:r>
                <w:proofErr w:type="spellEnd"/>
                <w:r>
                  <w:t xml:space="preserve"> worked as a professor at </w:t>
                </w:r>
                <w:proofErr w:type="spellStart"/>
                <w:r>
                  <w:t>Silpakorn</w:t>
                </w:r>
                <w:proofErr w:type="spellEnd"/>
                <w:r>
                  <w:t xml:space="preserve"> University from 1947 to 1970. Despite working full time, </w:t>
                </w:r>
                <w:proofErr w:type="spellStart"/>
                <w:r>
                  <w:t>Haripitak</w:t>
                </w:r>
                <w:proofErr w:type="spellEnd"/>
                <w:r>
                  <w:t xml:space="preserve"> produced numerous artworks throughout his career.  In 1954 he was awarded a scholarship from the Italian Government to study at the Academia de Bella </w:t>
                </w:r>
                <w:proofErr w:type="spellStart"/>
                <w:r>
                  <w:t>Arti</w:t>
                </w:r>
                <w:proofErr w:type="spellEnd"/>
                <w:r>
                  <w:t xml:space="preserve"> di Roma for two years, during which he adopted a Cubist style. The subjects of his artworks during this period were mostly cityscapes and nude figures as seen in </w:t>
                </w:r>
                <w:r>
                  <w:rPr>
                    <w:i/>
                    <w:iCs/>
                  </w:rPr>
                  <w:t xml:space="preserve">Snow in St. Peter’s Square </w:t>
                </w:r>
                <w:r>
                  <w:t xml:space="preserve">(1955) and </w:t>
                </w:r>
                <w:r>
                  <w:rPr>
                    <w:i/>
                    <w:iCs/>
                  </w:rPr>
                  <w:t xml:space="preserve">Blue and Green Reflexes </w:t>
                </w:r>
                <w:r>
                  <w:t>(1956) which foregrounded the technical and stylistic aspects of his work through the simplification of natural forms into geometric forms.</w:t>
                </w:r>
              </w:p>
              <w:p w:rsidR="00CA2C14" w:rsidRDefault="00CA2C14" w:rsidP="00CA2C14"/>
              <w:p w:rsidR="003F0D73" w:rsidRPr="00CA2C14" w:rsidRDefault="00CA2C14" w:rsidP="00CA2C14">
                <w:r>
                  <w:t xml:space="preserve">After retirement, </w:t>
                </w:r>
                <w:proofErr w:type="spellStart"/>
                <w:r>
                  <w:t>Haripitak</w:t>
                </w:r>
                <w:proofErr w:type="spellEnd"/>
                <w:r>
                  <w:t xml:space="preserve"> spent his time restoring Thai mural paintings in various temples. He died on 19 October 1993.</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A790F47964E454E91998688F4171E83"/>
              </w:placeholder>
            </w:sdtPr>
            <w:sdtEndPr/>
            <w:sdtContent>
              <w:p w:rsidR="00CA2C14" w:rsidRDefault="00CA2C14" w:rsidP="00CA2C14"/>
              <w:p w:rsidR="00CA2C14" w:rsidRDefault="00CA2C14" w:rsidP="00CA2C14">
                <w:sdt>
                  <w:sdtPr>
                    <w:id w:val="-2118900406"/>
                    <w:citation/>
                  </w:sdtPr>
                  <w:sdtContent>
                    <w:r>
                      <w:fldChar w:fldCharType="begin"/>
                    </w:r>
                    <w:r>
                      <w:rPr>
                        <w:lang w:val="en-US"/>
                      </w:rPr>
                      <w:instrText xml:space="preserve"> CITATION Ana10 \l 1033 </w:instrText>
                    </w:r>
                    <w:r>
                      <w:fldChar w:fldCharType="separate"/>
                    </w:r>
                    <w:r>
                      <w:rPr>
                        <w:noProof/>
                        <w:lang w:val="en-US"/>
                      </w:rPr>
                      <w:t>(Viriyapanit)</w:t>
                    </w:r>
                    <w:r>
                      <w:fldChar w:fldCharType="end"/>
                    </w:r>
                  </w:sdtContent>
                </w:sdt>
              </w:p>
              <w:p w:rsidR="00CA2C14" w:rsidRDefault="00CA2C14" w:rsidP="00CA2C14"/>
              <w:p w:rsidR="00CA2C14" w:rsidRDefault="00CA2C14" w:rsidP="00CA2C14">
                <w:sdt>
                  <w:sdtPr>
                    <w:id w:val="451223801"/>
                    <w:citation/>
                  </w:sdtPr>
                  <w:sdtContent>
                    <w:r>
                      <w:fldChar w:fldCharType="begin"/>
                    </w:r>
                    <w:r>
                      <w:rPr>
                        <w:lang w:val="en-US"/>
                      </w:rPr>
                      <w:instrText xml:space="preserve"> CITATION Pip10 \l 1033 </w:instrText>
                    </w:r>
                    <w:r>
                      <w:fldChar w:fldCharType="separate"/>
                    </w:r>
                    <w:r>
                      <w:rPr>
                        <w:noProof/>
                        <w:lang w:val="en-US"/>
                      </w:rPr>
                      <w:t>(Bussarakamwadee)</w:t>
                    </w:r>
                    <w:r>
                      <w:fldChar w:fldCharType="end"/>
                    </w:r>
                  </w:sdtContent>
                </w:sdt>
              </w:p>
              <w:p w:rsidR="003235A7" w:rsidRDefault="00155ECC" w:rsidP="00CA2C14"/>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ECC" w:rsidRDefault="00155ECC" w:rsidP="007A0D55">
      <w:pPr>
        <w:spacing w:after="0" w:line="240" w:lineRule="auto"/>
      </w:pPr>
      <w:r>
        <w:separator/>
      </w:r>
    </w:p>
  </w:endnote>
  <w:endnote w:type="continuationSeparator" w:id="0">
    <w:p w:rsidR="00155ECC" w:rsidRDefault="00155E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ECC" w:rsidRDefault="00155ECC" w:rsidP="007A0D55">
      <w:pPr>
        <w:spacing w:after="0" w:line="240" w:lineRule="auto"/>
      </w:pPr>
      <w:r>
        <w:separator/>
      </w:r>
    </w:p>
  </w:footnote>
  <w:footnote w:type="continuationSeparator" w:id="0">
    <w:p w:rsidR="00155ECC" w:rsidRDefault="00155EC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477"/>
    <w:rsid w:val="00032559"/>
    <w:rsid w:val="00052040"/>
    <w:rsid w:val="000B25AE"/>
    <w:rsid w:val="000B55AB"/>
    <w:rsid w:val="000D24DC"/>
    <w:rsid w:val="00101B2E"/>
    <w:rsid w:val="00116FA0"/>
    <w:rsid w:val="0015114C"/>
    <w:rsid w:val="00155EC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7A92"/>
    <w:rsid w:val="00CA2C1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547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5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477"/>
    <w:rPr>
      <w:rFonts w:ascii="Tahoma" w:hAnsi="Tahoma" w:cs="Tahoma"/>
      <w:sz w:val="16"/>
      <w:szCs w:val="16"/>
    </w:rPr>
  </w:style>
  <w:style w:type="paragraph" w:customStyle="1" w:styleId="BodyA">
    <w:name w:val="Body A"/>
    <w:rsid w:val="00CA2C14"/>
    <w:pPr>
      <w:spacing w:after="0" w:line="240" w:lineRule="auto"/>
    </w:pPr>
    <w:rPr>
      <w:rFonts w:ascii="Helvetica" w:eastAsia="Helvetica" w:hAnsi="Helvetica" w:cs="Helvetica"/>
      <w:color w:val="000000"/>
      <w:sz w:val="24"/>
      <w:szCs w:val="24"/>
      <w:u w:color="000000"/>
      <w:lang w:val="en-US" w:eastAsia="en-GB"/>
    </w:rPr>
  </w:style>
  <w:style w:type="paragraph" w:styleId="Caption">
    <w:name w:val="caption"/>
    <w:basedOn w:val="Normal"/>
    <w:next w:val="Normal"/>
    <w:uiPriority w:val="35"/>
    <w:semiHidden/>
    <w:qFormat/>
    <w:rsid w:val="00CA2C1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5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477"/>
    <w:rPr>
      <w:rFonts w:ascii="Tahoma" w:hAnsi="Tahoma" w:cs="Tahoma"/>
      <w:sz w:val="16"/>
      <w:szCs w:val="16"/>
    </w:rPr>
  </w:style>
  <w:style w:type="paragraph" w:customStyle="1" w:styleId="BodyA">
    <w:name w:val="Body A"/>
    <w:rsid w:val="00CA2C14"/>
    <w:pPr>
      <w:spacing w:after="0" w:line="240" w:lineRule="auto"/>
    </w:pPr>
    <w:rPr>
      <w:rFonts w:ascii="Helvetica" w:eastAsia="Helvetica" w:hAnsi="Helvetica" w:cs="Helvetica"/>
      <w:color w:val="000000"/>
      <w:sz w:val="24"/>
      <w:szCs w:val="24"/>
      <w:u w:color="000000"/>
      <w:lang w:val="en-US" w:eastAsia="en-GB"/>
    </w:rPr>
  </w:style>
  <w:style w:type="paragraph" w:styleId="Caption">
    <w:name w:val="caption"/>
    <w:basedOn w:val="Normal"/>
    <w:next w:val="Normal"/>
    <w:uiPriority w:val="35"/>
    <w:semiHidden/>
    <w:qFormat/>
    <w:rsid w:val="00CA2C1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6729">
      <w:bodyDiv w:val="1"/>
      <w:marLeft w:val="0"/>
      <w:marRight w:val="0"/>
      <w:marTop w:val="0"/>
      <w:marBottom w:val="0"/>
      <w:divBdr>
        <w:top w:val="none" w:sz="0" w:space="0" w:color="auto"/>
        <w:left w:val="none" w:sz="0" w:space="0" w:color="auto"/>
        <w:bottom w:val="none" w:sz="0" w:space="0" w:color="auto"/>
        <w:right w:val="none" w:sz="0" w:space="0" w:color="auto"/>
      </w:divBdr>
    </w:div>
    <w:div w:id="325517524">
      <w:bodyDiv w:val="1"/>
      <w:marLeft w:val="0"/>
      <w:marRight w:val="0"/>
      <w:marTop w:val="0"/>
      <w:marBottom w:val="0"/>
      <w:divBdr>
        <w:top w:val="none" w:sz="0" w:space="0" w:color="auto"/>
        <w:left w:val="none" w:sz="0" w:space="0" w:color="auto"/>
        <w:bottom w:val="none" w:sz="0" w:space="0" w:color="auto"/>
        <w:right w:val="none" w:sz="0" w:space="0" w:color="auto"/>
      </w:divBdr>
    </w:div>
    <w:div w:id="120050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DC2EE100A241E19922934820C2725F"/>
        <w:category>
          <w:name w:val="General"/>
          <w:gallery w:val="placeholder"/>
        </w:category>
        <w:types>
          <w:type w:val="bbPlcHdr"/>
        </w:types>
        <w:behaviors>
          <w:behavior w:val="content"/>
        </w:behaviors>
        <w:guid w:val="{62540C97-9D47-4CBF-B2C7-E279C43D3227}"/>
      </w:docPartPr>
      <w:docPartBody>
        <w:p w:rsidR="00000000" w:rsidRDefault="0093599E">
          <w:pPr>
            <w:pStyle w:val="8EDC2EE100A241E19922934820C2725F"/>
          </w:pPr>
          <w:r w:rsidRPr="00CC586D">
            <w:rPr>
              <w:rStyle w:val="PlaceholderText"/>
              <w:b/>
              <w:color w:val="FFFFFF" w:themeColor="background1"/>
            </w:rPr>
            <w:t>[Salutation]</w:t>
          </w:r>
        </w:p>
      </w:docPartBody>
    </w:docPart>
    <w:docPart>
      <w:docPartPr>
        <w:name w:val="F00781D2E5254585A7F6FC0D3BBC0840"/>
        <w:category>
          <w:name w:val="General"/>
          <w:gallery w:val="placeholder"/>
        </w:category>
        <w:types>
          <w:type w:val="bbPlcHdr"/>
        </w:types>
        <w:behaviors>
          <w:behavior w:val="content"/>
        </w:behaviors>
        <w:guid w:val="{6F814895-9DF4-4315-856A-E3886DE69158}"/>
      </w:docPartPr>
      <w:docPartBody>
        <w:p w:rsidR="00000000" w:rsidRDefault="0093599E">
          <w:pPr>
            <w:pStyle w:val="F00781D2E5254585A7F6FC0D3BBC0840"/>
          </w:pPr>
          <w:r>
            <w:rPr>
              <w:rStyle w:val="PlaceholderText"/>
            </w:rPr>
            <w:t>[First name]</w:t>
          </w:r>
        </w:p>
      </w:docPartBody>
    </w:docPart>
    <w:docPart>
      <w:docPartPr>
        <w:name w:val="1B1607CFB83D4BD8B47BE747CBD0F0E8"/>
        <w:category>
          <w:name w:val="General"/>
          <w:gallery w:val="placeholder"/>
        </w:category>
        <w:types>
          <w:type w:val="bbPlcHdr"/>
        </w:types>
        <w:behaviors>
          <w:behavior w:val="content"/>
        </w:behaviors>
        <w:guid w:val="{E9A9622A-D7F7-49AA-9934-C88EAF5A2989}"/>
      </w:docPartPr>
      <w:docPartBody>
        <w:p w:rsidR="00000000" w:rsidRDefault="0093599E">
          <w:pPr>
            <w:pStyle w:val="1B1607CFB83D4BD8B47BE747CBD0F0E8"/>
          </w:pPr>
          <w:r>
            <w:rPr>
              <w:rStyle w:val="PlaceholderText"/>
            </w:rPr>
            <w:t>[Middle name]</w:t>
          </w:r>
        </w:p>
      </w:docPartBody>
    </w:docPart>
    <w:docPart>
      <w:docPartPr>
        <w:name w:val="328896AF860045BB9A1C9AB85AAB0419"/>
        <w:category>
          <w:name w:val="General"/>
          <w:gallery w:val="placeholder"/>
        </w:category>
        <w:types>
          <w:type w:val="bbPlcHdr"/>
        </w:types>
        <w:behaviors>
          <w:behavior w:val="content"/>
        </w:behaviors>
        <w:guid w:val="{A8B55E9F-CCB5-4894-BC47-1B42025884A0}"/>
      </w:docPartPr>
      <w:docPartBody>
        <w:p w:rsidR="00000000" w:rsidRDefault="0093599E">
          <w:pPr>
            <w:pStyle w:val="328896AF860045BB9A1C9AB85AAB0419"/>
          </w:pPr>
          <w:r>
            <w:rPr>
              <w:rStyle w:val="PlaceholderText"/>
            </w:rPr>
            <w:t>[Last</w:t>
          </w:r>
          <w:r>
            <w:rPr>
              <w:rStyle w:val="PlaceholderText"/>
            </w:rPr>
            <w:t xml:space="preserve"> name]</w:t>
          </w:r>
        </w:p>
      </w:docPartBody>
    </w:docPart>
    <w:docPart>
      <w:docPartPr>
        <w:name w:val="C7CA4D8D8ABD4B549F9144E7AEADCA0F"/>
        <w:category>
          <w:name w:val="General"/>
          <w:gallery w:val="placeholder"/>
        </w:category>
        <w:types>
          <w:type w:val="bbPlcHdr"/>
        </w:types>
        <w:behaviors>
          <w:behavior w:val="content"/>
        </w:behaviors>
        <w:guid w:val="{2082D36E-CED6-492F-9413-9ABB8AC348F4}"/>
      </w:docPartPr>
      <w:docPartBody>
        <w:p w:rsidR="00000000" w:rsidRDefault="0093599E">
          <w:pPr>
            <w:pStyle w:val="C7CA4D8D8ABD4B549F9144E7AEADCA0F"/>
          </w:pPr>
          <w:r>
            <w:rPr>
              <w:rStyle w:val="PlaceholderText"/>
            </w:rPr>
            <w:t>[Enter your biography]</w:t>
          </w:r>
        </w:p>
      </w:docPartBody>
    </w:docPart>
    <w:docPart>
      <w:docPartPr>
        <w:name w:val="F2EAB7D2814A4037A0BD156BAC030C0E"/>
        <w:category>
          <w:name w:val="General"/>
          <w:gallery w:val="placeholder"/>
        </w:category>
        <w:types>
          <w:type w:val="bbPlcHdr"/>
        </w:types>
        <w:behaviors>
          <w:behavior w:val="content"/>
        </w:behaviors>
        <w:guid w:val="{752D3C04-F66D-444F-9207-0B37419E0381}"/>
      </w:docPartPr>
      <w:docPartBody>
        <w:p w:rsidR="00000000" w:rsidRDefault="0093599E">
          <w:pPr>
            <w:pStyle w:val="F2EAB7D2814A4037A0BD156BAC030C0E"/>
          </w:pPr>
          <w:r>
            <w:rPr>
              <w:rStyle w:val="PlaceholderText"/>
            </w:rPr>
            <w:t>[Enter the institution with which you are affiliated]</w:t>
          </w:r>
        </w:p>
      </w:docPartBody>
    </w:docPart>
    <w:docPart>
      <w:docPartPr>
        <w:name w:val="3258223B18A8417FAAFF8BF851F45DE6"/>
        <w:category>
          <w:name w:val="General"/>
          <w:gallery w:val="placeholder"/>
        </w:category>
        <w:types>
          <w:type w:val="bbPlcHdr"/>
        </w:types>
        <w:behaviors>
          <w:behavior w:val="content"/>
        </w:behaviors>
        <w:guid w:val="{9DB6723B-9D33-4162-86AE-00D60AF3CC07}"/>
      </w:docPartPr>
      <w:docPartBody>
        <w:p w:rsidR="00000000" w:rsidRDefault="0093599E">
          <w:pPr>
            <w:pStyle w:val="3258223B18A8417FAAFF8BF851F45DE6"/>
          </w:pPr>
          <w:r w:rsidRPr="00EF74F7">
            <w:rPr>
              <w:b/>
              <w:color w:val="808080" w:themeColor="background1" w:themeShade="80"/>
            </w:rPr>
            <w:t>[Enter the headword for your article]</w:t>
          </w:r>
        </w:p>
      </w:docPartBody>
    </w:docPart>
    <w:docPart>
      <w:docPartPr>
        <w:name w:val="4D173D63E91449648D877606E3192F87"/>
        <w:category>
          <w:name w:val="General"/>
          <w:gallery w:val="placeholder"/>
        </w:category>
        <w:types>
          <w:type w:val="bbPlcHdr"/>
        </w:types>
        <w:behaviors>
          <w:behavior w:val="content"/>
        </w:behaviors>
        <w:guid w:val="{D57F96F9-A129-4326-BAD6-A733CF770E7B}"/>
      </w:docPartPr>
      <w:docPartBody>
        <w:p w:rsidR="00000000" w:rsidRDefault="0093599E">
          <w:pPr>
            <w:pStyle w:val="4D173D63E91449648D877606E3192F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28B2708BB445AFABFFC2615DDA41CF"/>
        <w:category>
          <w:name w:val="General"/>
          <w:gallery w:val="placeholder"/>
        </w:category>
        <w:types>
          <w:type w:val="bbPlcHdr"/>
        </w:types>
        <w:behaviors>
          <w:behavior w:val="content"/>
        </w:behaviors>
        <w:guid w:val="{F55B8B1B-2F98-40EC-82AB-7CDB94E26EC2}"/>
      </w:docPartPr>
      <w:docPartBody>
        <w:p w:rsidR="00000000" w:rsidRDefault="0093599E">
          <w:pPr>
            <w:pStyle w:val="7B28B2708BB445AFABFFC2615DDA41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D84D6A70C441BDA28CB199996FC09C"/>
        <w:category>
          <w:name w:val="General"/>
          <w:gallery w:val="placeholder"/>
        </w:category>
        <w:types>
          <w:type w:val="bbPlcHdr"/>
        </w:types>
        <w:behaviors>
          <w:behavior w:val="content"/>
        </w:behaviors>
        <w:guid w:val="{6F65DD5B-0C2B-4DF7-AC1D-A0F667911A83}"/>
      </w:docPartPr>
      <w:docPartBody>
        <w:p w:rsidR="00000000" w:rsidRDefault="0093599E">
          <w:pPr>
            <w:pStyle w:val="A5D84D6A70C441BDA28CB199996FC09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A790F47964E454E91998688F4171E83"/>
        <w:category>
          <w:name w:val="General"/>
          <w:gallery w:val="placeholder"/>
        </w:category>
        <w:types>
          <w:type w:val="bbPlcHdr"/>
        </w:types>
        <w:behaviors>
          <w:behavior w:val="content"/>
        </w:behaviors>
        <w:guid w:val="{F3488B7F-CD40-4C0F-BDFC-F3DC674C5DEC}"/>
      </w:docPartPr>
      <w:docPartBody>
        <w:p w:rsidR="00000000" w:rsidRDefault="0093599E">
          <w:pPr>
            <w:pStyle w:val="2A790F47964E454E91998688F4171E8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99E"/>
    <w:rsid w:val="009359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DC2EE100A241E19922934820C2725F">
    <w:name w:val="8EDC2EE100A241E19922934820C2725F"/>
  </w:style>
  <w:style w:type="paragraph" w:customStyle="1" w:styleId="F00781D2E5254585A7F6FC0D3BBC0840">
    <w:name w:val="F00781D2E5254585A7F6FC0D3BBC0840"/>
  </w:style>
  <w:style w:type="paragraph" w:customStyle="1" w:styleId="1B1607CFB83D4BD8B47BE747CBD0F0E8">
    <w:name w:val="1B1607CFB83D4BD8B47BE747CBD0F0E8"/>
  </w:style>
  <w:style w:type="paragraph" w:customStyle="1" w:styleId="328896AF860045BB9A1C9AB85AAB0419">
    <w:name w:val="328896AF860045BB9A1C9AB85AAB0419"/>
  </w:style>
  <w:style w:type="paragraph" w:customStyle="1" w:styleId="C7CA4D8D8ABD4B549F9144E7AEADCA0F">
    <w:name w:val="C7CA4D8D8ABD4B549F9144E7AEADCA0F"/>
  </w:style>
  <w:style w:type="paragraph" w:customStyle="1" w:styleId="F2EAB7D2814A4037A0BD156BAC030C0E">
    <w:name w:val="F2EAB7D2814A4037A0BD156BAC030C0E"/>
  </w:style>
  <w:style w:type="paragraph" w:customStyle="1" w:styleId="3258223B18A8417FAAFF8BF851F45DE6">
    <w:name w:val="3258223B18A8417FAAFF8BF851F45DE6"/>
  </w:style>
  <w:style w:type="paragraph" w:customStyle="1" w:styleId="4D173D63E91449648D877606E3192F87">
    <w:name w:val="4D173D63E91449648D877606E3192F87"/>
  </w:style>
  <w:style w:type="paragraph" w:customStyle="1" w:styleId="7B28B2708BB445AFABFFC2615DDA41CF">
    <w:name w:val="7B28B2708BB445AFABFFC2615DDA41CF"/>
  </w:style>
  <w:style w:type="paragraph" w:customStyle="1" w:styleId="A5D84D6A70C441BDA28CB199996FC09C">
    <w:name w:val="A5D84D6A70C441BDA28CB199996FC09C"/>
  </w:style>
  <w:style w:type="paragraph" w:customStyle="1" w:styleId="2A790F47964E454E91998688F4171E83">
    <w:name w:val="2A790F47964E454E91998688F4171E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DC2EE100A241E19922934820C2725F">
    <w:name w:val="8EDC2EE100A241E19922934820C2725F"/>
  </w:style>
  <w:style w:type="paragraph" w:customStyle="1" w:styleId="F00781D2E5254585A7F6FC0D3BBC0840">
    <w:name w:val="F00781D2E5254585A7F6FC0D3BBC0840"/>
  </w:style>
  <w:style w:type="paragraph" w:customStyle="1" w:styleId="1B1607CFB83D4BD8B47BE747CBD0F0E8">
    <w:name w:val="1B1607CFB83D4BD8B47BE747CBD0F0E8"/>
  </w:style>
  <w:style w:type="paragraph" w:customStyle="1" w:styleId="328896AF860045BB9A1C9AB85AAB0419">
    <w:name w:val="328896AF860045BB9A1C9AB85AAB0419"/>
  </w:style>
  <w:style w:type="paragraph" w:customStyle="1" w:styleId="C7CA4D8D8ABD4B549F9144E7AEADCA0F">
    <w:name w:val="C7CA4D8D8ABD4B549F9144E7AEADCA0F"/>
  </w:style>
  <w:style w:type="paragraph" w:customStyle="1" w:styleId="F2EAB7D2814A4037A0BD156BAC030C0E">
    <w:name w:val="F2EAB7D2814A4037A0BD156BAC030C0E"/>
  </w:style>
  <w:style w:type="paragraph" w:customStyle="1" w:styleId="3258223B18A8417FAAFF8BF851F45DE6">
    <w:name w:val="3258223B18A8417FAAFF8BF851F45DE6"/>
  </w:style>
  <w:style w:type="paragraph" w:customStyle="1" w:styleId="4D173D63E91449648D877606E3192F87">
    <w:name w:val="4D173D63E91449648D877606E3192F87"/>
  </w:style>
  <w:style w:type="paragraph" w:customStyle="1" w:styleId="7B28B2708BB445AFABFFC2615DDA41CF">
    <w:name w:val="7B28B2708BB445AFABFFC2615DDA41CF"/>
  </w:style>
  <w:style w:type="paragraph" w:customStyle="1" w:styleId="A5D84D6A70C441BDA28CB199996FC09C">
    <w:name w:val="A5D84D6A70C441BDA28CB199996FC09C"/>
  </w:style>
  <w:style w:type="paragraph" w:customStyle="1" w:styleId="2A790F47964E454E91998688F4171E83">
    <w:name w:val="2A790F47964E454E91998688F4171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Ana10</b:Tag>
    <b:SourceType>Book</b:SourceType>
    <b:Guid>{44C3C374-B5F1-48E3-A613-1B633A72B22A}</b:Guid>
    <b:Title>Fua Haripitak: Chitakorn Ek Khong Thai [Fua Haripitak: Thai Grand Master]</b:Title>
    <b:Year>2010</b:Year>
    <b:City>Bangkok</b:City>
    <b:Publisher>Sathirakoses-Nagapradipa Foundation</b:Publisher>
    <b:Author>
      <b:Editor>
        <b:NameList>
          <b:Person>
            <b:Last>Viriyapanit</b:Last>
            <b:First>Anan</b:First>
          </b:Person>
        </b:NameList>
      </b:Editor>
    </b:Author>
    <b:RefOrder>1</b:RefOrder>
  </b:Source>
  <b:Source>
    <b:Tag>Pip10</b:Tag>
    <b:SourceType>Book</b:SourceType>
    <b:Guid>{AB9A6598-5136-4ADD-893E-25DB1495B275}</b:Guid>
    <b:Author>
      <b:Author>
        <b:NameList>
          <b:Person>
            <b:Last>Bussarakamwadee</b:Last>
            <b:First>Piphop</b:First>
          </b:Person>
        </b:NameList>
      </b:Author>
    </b:Author>
    <b:Title>100 Pi Fua Haripitak: Chivit lae Ngan [A Century of Fua Hari-pitak: Life and Works]</b:Title>
    <b:Year>2010</b:Year>
    <b:City>Bangkok</b:City>
    <b:Publisher>Silpakorn University Art Gallery</b:Publisher>
    <b:RefOrder>2</b:RefOrder>
  </b:Source>
</b:Sources>
</file>

<file path=customXml/itemProps1.xml><?xml version="1.0" encoding="utf-8"?>
<ds:datastoreItem xmlns:ds="http://schemas.openxmlformats.org/officeDocument/2006/customXml" ds:itemID="{187C7CD1-FB63-43AA-8CF5-5E94B5DC6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67</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2014-09-12T19:47:00Z</dcterms:created>
  <dcterms:modified xsi:type="dcterms:W3CDTF">2014-09-12T20:54:00Z</dcterms:modified>
</cp:coreProperties>
</file>