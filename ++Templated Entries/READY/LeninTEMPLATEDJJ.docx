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216CA539" w14:textId="77777777" w:rsidTr="00922950">
        <w:tc>
          <w:tcPr>
            <w:tcW w:w="491" w:type="dxa"/>
            <w:vMerge w:val="restart"/>
            <w:shd w:val="clear" w:color="auto" w:fill="A6A6A6" w:themeFill="background1" w:themeFillShade="A6"/>
            <w:textDirection w:val="btLr"/>
          </w:tcPr>
          <w:p w14:paraId="43B12262"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20C132F57507D740BF44A167C5944A38"/>
            </w:placeholder>
            <w:showingPlcHdr/>
            <w:dropDownList>
              <w:listItem w:displayText="Dr." w:value="Dr."/>
              <w:listItem w:displayText="Prof." w:value="Prof."/>
            </w:dropDownList>
          </w:sdtPr>
          <w:sdtContent>
            <w:tc>
              <w:tcPr>
                <w:tcW w:w="1259" w:type="dxa"/>
              </w:tcPr>
              <w:p w14:paraId="7D80D0DB"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EF249230E864CA489C5C4CDBB088798A"/>
            </w:placeholder>
            <w:text/>
          </w:sdtPr>
          <w:sdtContent>
            <w:tc>
              <w:tcPr>
                <w:tcW w:w="2073" w:type="dxa"/>
              </w:tcPr>
              <w:p w14:paraId="51D957CB" w14:textId="77777777" w:rsidR="00B574C9" w:rsidRDefault="008C681D" w:rsidP="008C681D">
                <w:r>
                  <w:t>Vincent</w:t>
                </w:r>
              </w:p>
            </w:tc>
          </w:sdtContent>
        </w:sdt>
        <w:sdt>
          <w:sdtPr>
            <w:alias w:val="Middle name"/>
            <w:tag w:val="authorMiddleName"/>
            <w:id w:val="-2076034781"/>
            <w:placeholder>
              <w:docPart w:val="31B2F398A6B4B644BD75E77FF8210351"/>
            </w:placeholder>
            <w:text/>
          </w:sdtPr>
          <w:sdtContent>
            <w:tc>
              <w:tcPr>
                <w:tcW w:w="2551" w:type="dxa"/>
              </w:tcPr>
              <w:p w14:paraId="1A09F8DD" w14:textId="3017A7DF" w:rsidR="00B574C9" w:rsidRDefault="008C681D" w:rsidP="008C681D">
                <w:r>
                  <w:t>P</w:t>
                </w:r>
                <w:r w:rsidR="00BC0686">
                  <w:t>.</w:t>
                </w:r>
              </w:p>
            </w:tc>
          </w:sdtContent>
        </w:sdt>
        <w:sdt>
          <w:sdtPr>
            <w:alias w:val="Last name"/>
            <w:tag w:val="authorLastName"/>
            <w:id w:val="-1088529830"/>
            <w:placeholder>
              <w:docPart w:val="D1D233ED01305F4AB4987989D6171D7B"/>
            </w:placeholder>
            <w:text/>
          </w:sdtPr>
          <w:sdtContent>
            <w:tc>
              <w:tcPr>
                <w:tcW w:w="2642" w:type="dxa"/>
              </w:tcPr>
              <w:p w14:paraId="0B9D0244" w14:textId="77777777" w:rsidR="00B574C9" w:rsidRDefault="008C681D" w:rsidP="008C681D">
                <w:proofErr w:type="spellStart"/>
                <w:r>
                  <w:t>Pecora</w:t>
                </w:r>
                <w:proofErr w:type="spellEnd"/>
              </w:p>
            </w:tc>
          </w:sdtContent>
        </w:sdt>
      </w:tr>
      <w:tr w:rsidR="00B574C9" w14:paraId="16CFB590" w14:textId="77777777" w:rsidTr="001A6A06">
        <w:trPr>
          <w:trHeight w:val="986"/>
        </w:trPr>
        <w:tc>
          <w:tcPr>
            <w:tcW w:w="491" w:type="dxa"/>
            <w:vMerge/>
            <w:shd w:val="clear" w:color="auto" w:fill="A6A6A6" w:themeFill="background1" w:themeFillShade="A6"/>
          </w:tcPr>
          <w:p w14:paraId="600B5039" w14:textId="77777777" w:rsidR="00B574C9" w:rsidRPr="001A6A06" w:rsidRDefault="00B574C9" w:rsidP="00CF1542">
            <w:pPr>
              <w:jc w:val="center"/>
              <w:rPr>
                <w:b/>
                <w:color w:val="FFFFFF" w:themeColor="background1"/>
              </w:rPr>
            </w:pPr>
          </w:p>
        </w:tc>
        <w:sdt>
          <w:sdtPr>
            <w:alias w:val="Biography"/>
            <w:tag w:val="authorBiography"/>
            <w:id w:val="938807824"/>
            <w:placeholder>
              <w:docPart w:val="3B8B5FA85A5FC24CB05B22B0FBAC2727"/>
            </w:placeholder>
            <w:showingPlcHdr/>
          </w:sdtPr>
          <w:sdtContent>
            <w:tc>
              <w:tcPr>
                <w:tcW w:w="8525" w:type="dxa"/>
                <w:gridSpan w:val="4"/>
              </w:tcPr>
              <w:p w14:paraId="2D1196B7" w14:textId="77777777" w:rsidR="00B574C9" w:rsidRDefault="00B574C9" w:rsidP="00922950">
                <w:r>
                  <w:rPr>
                    <w:rStyle w:val="PlaceholderText"/>
                  </w:rPr>
                  <w:t>[Enter your biography]</w:t>
                </w:r>
              </w:p>
            </w:tc>
          </w:sdtContent>
        </w:sdt>
      </w:tr>
      <w:tr w:rsidR="00B574C9" w14:paraId="37786942" w14:textId="77777777" w:rsidTr="001A6A06">
        <w:trPr>
          <w:trHeight w:val="986"/>
        </w:trPr>
        <w:tc>
          <w:tcPr>
            <w:tcW w:w="491" w:type="dxa"/>
            <w:vMerge/>
            <w:shd w:val="clear" w:color="auto" w:fill="A6A6A6" w:themeFill="background1" w:themeFillShade="A6"/>
          </w:tcPr>
          <w:p w14:paraId="397508F0" w14:textId="77777777" w:rsidR="00B574C9" w:rsidRPr="001A6A06" w:rsidRDefault="00B574C9" w:rsidP="00CF1542">
            <w:pPr>
              <w:jc w:val="center"/>
              <w:rPr>
                <w:b/>
                <w:color w:val="FFFFFF" w:themeColor="background1"/>
              </w:rPr>
            </w:pPr>
          </w:p>
        </w:tc>
        <w:sdt>
          <w:sdtPr>
            <w:alias w:val="Affiliation"/>
            <w:tag w:val="affiliation"/>
            <w:id w:val="2012937915"/>
            <w:placeholder>
              <w:docPart w:val="C6DC1D9A96634A44ADCFB9D3E6822AF9"/>
            </w:placeholder>
            <w:text/>
          </w:sdtPr>
          <w:sdtContent>
            <w:tc>
              <w:tcPr>
                <w:tcW w:w="8525" w:type="dxa"/>
                <w:gridSpan w:val="4"/>
              </w:tcPr>
              <w:p w14:paraId="59E4BECB" w14:textId="77777777" w:rsidR="00B574C9" w:rsidRDefault="008C681D" w:rsidP="008C681D">
                <w:r>
                  <w:t xml:space="preserve">University of Utah </w:t>
                </w:r>
              </w:p>
            </w:tc>
          </w:sdtContent>
        </w:sdt>
      </w:tr>
    </w:tbl>
    <w:p w14:paraId="216AD7F4"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541F5D3" w14:textId="77777777" w:rsidTr="00244BB0">
        <w:tc>
          <w:tcPr>
            <w:tcW w:w="9016" w:type="dxa"/>
            <w:shd w:val="clear" w:color="auto" w:fill="A6A6A6" w:themeFill="background1" w:themeFillShade="A6"/>
            <w:tcMar>
              <w:top w:w="113" w:type="dxa"/>
              <w:bottom w:w="113" w:type="dxa"/>
            </w:tcMar>
          </w:tcPr>
          <w:p w14:paraId="1AEB705A"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35F95D4" w14:textId="77777777" w:rsidTr="003F0D73">
        <w:sdt>
          <w:sdtPr>
            <w:rPr>
              <w:b/>
            </w:rPr>
            <w:alias w:val="Article headword"/>
            <w:tag w:val="articleHeadword"/>
            <w:id w:val="-361440020"/>
            <w:placeholder>
              <w:docPart w:val="ED6A8E6CE43D2746855ADD9BF9DDFD8A"/>
            </w:placeholder>
            <w:text/>
          </w:sdtPr>
          <w:sdtContent>
            <w:tc>
              <w:tcPr>
                <w:tcW w:w="9016" w:type="dxa"/>
                <w:tcMar>
                  <w:top w:w="113" w:type="dxa"/>
                  <w:bottom w:w="113" w:type="dxa"/>
                </w:tcMar>
              </w:tcPr>
              <w:p w14:paraId="5E808448" w14:textId="77777777" w:rsidR="003F0D73" w:rsidRPr="00FB589A" w:rsidRDefault="008C681D" w:rsidP="008C681D">
                <w:pPr>
                  <w:rPr>
                    <w:b/>
                  </w:rPr>
                </w:pPr>
                <w:r w:rsidRPr="00FB69FE">
                  <w:rPr>
                    <w:lang w:val="en-US"/>
                  </w:rPr>
                  <w:t>Lenin, Vladimir (1870-1924)</w:t>
                </w:r>
              </w:p>
            </w:tc>
          </w:sdtContent>
        </w:sdt>
      </w:tr>
      <w:tr w:rsidR="00464699" w14:paraId="73612842" w14:textId="77777777" w:rsidTr="0055499D">
        <w:sdt>
          <w:sdtPr>
            <w:alias w:val="Variant headwords"/>
            <w:tag w:val="variantHeadwords"/>
            <w:id w:val="173464402"/>
            <w:placeholder>
              <w:docPart w:val="7732CA677D38E149B48372659B83C2CD"/>
            </w:placeholder>
            <w:showingPlcHdr/>
          </w:sdtPr>
          <w:sdtContent>
            <w:tc>
              <w:tcPr>
                <w:tcW w:w="9016" w:type="dxa"/>
                <w:tcMar>
                  <w:top w:w="113" w:type="dxa"/>
                  <w:bottom w:w="113" w:type="dxa"/>
                </w:tcMar>
              </w:tcPr>
              <w:p w14:paraId="05038710"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7EAE9941" w14:textId="77777777" w:rsidTr="003F0D73">
        <w:sdt>
          <w:sdtPr>
            <w:alias w:val="Abstract"/>
            <w:tag w:val="abstract"/>
            <w:id w:val="-635871867"/>
            <w:placeholder>
              <w:docPart w:val="CF3D1A2A77ECAE45855786FA0446DAFD"/>
            </w:placeholder>
          </w:sdtPr>
          <w:sdtContent>
            <w:tc>
              <w:tcPr>
                <w:tcW w:w="9016" w:type="dxa"/>
                <w:tcMar>
                  <w:top w:w="113" w:type="dxa"/>
                  <w:bottom w:w="113" w:type="dxa"/>
                </w:tcMar>
              </w:tcPr>
              <w:p w14:paraId="715255B3" w14:textId="66EA8013" w:rsidR="00E85A05" w:rsidRDefault="000040F0" w:rsidP="00E85A05">
                <w:r>
                  <w:t xml:space="preserve">Vladimir Lenin (born Vladimir </w:t>
                </w:r>
                <w:proofErr w:type="spellStart"/>
                <w:r>
                  <w:t>Ilyich</w:t>
                </w:r>
                <w:proofErr w:type="spellEnd"/>
                <w:r>
                  <w:t xml:space="preserve"> </w:t>
                </w:r>
                <w:proofErr w:type="spellStart"/>
                <w:r>
                  <w:t>Ulyanov</w:t>
                </w:r>
                <w:proofErr w:type="spellEnd"/>
                <w:r>
                  <w:t xml:space="preserve">) was the most prominent figure in the translation of Marxist political economy and theories of proletarian revolution into successful practice. Marxism-Leninism was the first theoretical program of the first existing revolutionary communist state, put into effect between the Russian Revolution of 1917 and Lenin’s death in 1924, and became a model for subsequent communist parties and revolutions around the world. Lenin’s communist ideals formed as a young man; he participated in earlier, failed uprisings in Russia in 1902 and 1905, and lived much of his life in exile. Lenin’s fundamental contributions to Marx’s basic ideas about the inevitable decline of capitalism (as articulated in </w:t>
                </w:r>
                <w:r>
                  <w:rPr>
                    <w:i/>
                  </w:rPr>
                  <w:t xml:space="preserve">Das </w:t>
                </w:r>
                <w:proofErr w:type="spellStart"/>
                <w:r>
                  <w:rPr>
                    <w:i/>
                  </w:rPr>
                  <w:t>Kapital</w:t>
                </w:r>
                <w:proofErr w:type="spellEnd"/>
                <w:r>
                  <w:rPr>
                    <w:i/>
                  </w:rPr>
                  <w:t xml:space="preserve"> </w:t>
                </w:r>
                <w:r>
                  <w:t xml:space="preserve">[1867]) and the development and triumph of a proletarian dictatorship in the service of the destruction of bourgeois state (in </w:t>
                </w:r>
                <w:r>
                  <w:rPr>
                    <w:i/>
                  </w:rPr>
                  <w:t xml:space="preserve">The Communist Manifesto </w:t>
                </w:r>
                <w:r>
                  <w:t>[1848]</w:t>
                </w:r>
                <w:r>
                  <w:rPr>
                    <w:i/>
                  </w:rPr>
                  <w:t>,</w:t>
                </w:r>
                <w:r>
                  <w:t xml:space="preserve"> written with Friedrich Engels), were two-fold. </w:t>
                </w:r>
              </w:p>
            </w:tc>
          </w:sdtContent>
        </w:sdt>
      </w:tr>
      <w:tr w:rsidR="003F0D73" w14:paraId="6DD301FD" w14:textId="77777777" w:rsidTr="003F0D73">
        <w:sdt>
          <w:sdtPr>
            <w:alias w:val="Article text"/>
            <w:tag w:val="articleText"/>
            <w:id w:val="634067588"/>
            <w:placeholder>
              <w:docPart w:val="6DD1764BDB205C4994281E30720851D6"/>
            </w:placeholder>
          </w:sdtPr>
          <w:sdtContent>
            <w:tc>
              <w:tcPr>
                <w:tcW w:w="9016" w:type="dxa"/>
                <w:tcMar>
                  <w:top w:w="113" w:type="dxa"/>
                  <w:bottom w:w="113" w:type="dxa"/>
                </w:tcMar>
              </w:tcPr>
              <w:p w14:paraId="0B3A3BBE" w14:textId="5C3F85A1" w:rsidR="008C681D" w:rsidRDefault="008C681D" w:rsidP="008C681D">
                <w:r>
                  <w:t xml:space="preserve">Vladimir Lenin (born Vladimir </w:t>
                </w:r>
                <w:proofErr w:type="spellStart"/>
                <w:r>
                  <w:t>Ilyich</w:t>
                </w:r>
                <w:proofErr w:type="spellEnd"/>
                <w:r>
                  <w:t xml:space="preserve"> </w:t>
                </w:r>
                <w:proofErr w:type="spellStart"/>
                <w:r>
                  <w:t>Ulyanov</w:t>
                </w:r>
                <w:proofErr w:type="spellEnd"/>
                <w:r>
                  <w:t>) was the most prominent figure in the translation of Marxist political economy and theories of proletarian revolution into successful practice. Marxism-Leninism was the first theoretical program of the first existing revolutionary communist state, put into effect between the Russian Revolution of 1917 and Lenin’s death</w:t>
                </w:r>
                <w:r w:rsidR="0080024F">
                  <w:t xml:space="preserve"> in 1924</w:t>
                </w:r>
                <w:r w:rsidR="00F61317">
                  <w:t xml:space="preserve">, and </w:t>
                </w:r>
                <w:r>
                  <w:t>became a model for subsequent communist parties and revolutions around the world. Lenin’s communist id</w:t>
                </w:r>
                <w:r w:rsidR="0080024F">
                  <w:t>eals formed</w:t>
                </w:r>
                <w:r w:rsidR="004E33B2">
                  <w:t xml:space="preserve"> as a young man; </w:t>
                </w:r>
                <w:r>
                  <w:t xml:space="preserve">he participated in earlier, failed uprisings in Russia in 1902 and 1905, and lived much </w:t>
                </w:r>
                <w:r w:rsidR="001F52BC">
                  <w:t xml:space="preserve">of </w:t>
                </w:r>
                <w:r>
                  <w:t>his life in exile. Lenin’s fundamental contributions to Marx’s basic ideas about the inevitable decline of capitalism (</w:t>
                </w:r>
                <w:r w:rsidR="007A30AE">
                  <w:t>as articulated in</w:t>
                </w:r>
                <w:r>
                  <w:t xml:space="preserve"> </w:t>
                </w:r>
                <w:r>
                  <w:rPr>
                    <w:i/>
                  </w:rPr>
                  <w:t xml:space="preserve">Das </w:t>
                </w:r>
                <w:proofErr w:type="spellStart"/>
                <w:r>
                  <w:rPr>
                    <w:i/>
                  </w:rPr>
                  <w:t>Kapital</w:t>
                </w:r>
                <w:proofErr w:type="spellEnd"/>
                <w:r w:rsidR="004E33B2">
                  <w:rPr>
                    <w:i/>
                  </w:rPr>
                  <w:t xml:space="preserve"> </w:t>
                </w:r>
                <w:r w:rsidR="004E33B2">
                  <w:t>[1867]</w:t>
                </w:r>
                <w:r>
                  <w:t xml:space="preserve">) and the development and triumph of a proletarian dictatorship in the service of the destruction of bourgeois state (in </w:t>
                </w:r>
                <w:r>
                  <w:rPr>
                    <w:i/>
                  </w:rPr>
                  <w:t>The Communist Manifesto</w:t>
                </w:r>
                <w:r w:rsidR="00170C57">
                  <w:rPr>
                    <w:i/>
                  </w:rPr>
                  <w:t xml:space="preserve"> </w:t>
                </w:r>
                <w:r w:rsidR="00170C57">
                  <w:t>[1848]</w:t>
                </w:r>
                <w:r>
                  <w:rPr>
                    <w:i/>
                  </w:rPr>
                  <w:t>,</w:t>
                </w:r>
                <w:r>
                  <w:t xml:space="preserve"> written with Friedrich Engels), were two-fold. </w:t>
                </w:r>
              </w:p>
              <w:p w14:paraId="54129581" w14:textId="77777777" w:rsidR="008C681D" w:rsidRDefault="008C681D" w:rsidP="008C681D"/>
              <w:p w14:paraId="67FE5984" w14:textId="586CCDA9" w:rsidR="008C681D" w:rsidRDefault="008C681D" w:rsidP="008C681D">
                <w:r>
                  <w:t>First, unlike previous Communist movements (such as the First International</w:t>
                </w:r>
                <w:r w:rsidR="00055F89">
                  <w:t>,</w:t>
                </w:r>
                <w:r>
                  <w:t xml:space="preserve"> an</w:t>
                </w:r>
                <w:r w:rsidR="00055F89">
                  <w:t xml:space="preserve">d the Mensheviks’ </w:t>
                </w:r>
                <w:r>
                  <w:t xml:space="preserve">February Revolution of 1917), Lenin insisted in </w:t>
                </w:r>
                <w:r>
                  <w:rPr>
                    <w:i/>
                  </w:rPr>
                  <w:t xml:space="preserve">What is to be Done? </w:t>
                </w:r>
                <w:r>
                  <w:t>(</w:t>
                </w:r>
                <w:r w:rsidR="0080024F">
                  <w:t>[</w:t>
                </w:r>
                <w:r>
                  <w:t>1902</w:t>
                </w:r>
                <w:r w:rsidR="0080024F">
                  <w:t>] —</w:t>
                </w:r>
                <w:r>
                  <w:t xml:space="preserve"> a pamphlet intentionally bearing the same title as </w:t>
                </w:r>
                <w:proofErr w:type="spellStart"/>
                <w:r>
                  <w:t>Nilolay</w:t>
                </w:r>
                <w:proofErr w:type="spellEnd"/>
                <w:r>
                  <w:t xml:space="preserve"> </w:t>
                </w:r>
                <w:proofErr w:type="spellStart"/>
                <w:r>
                  <w:t>Chernyshevsky’s</w:t>
                </w:r>
                <w:proofErr w:type="spellEnd"/>
                <w:r>
                  <w:t xml:space="preserve"> revolutionary </w:t>
                </w:r>
                <w:r w:rsidR="009D72FC">
                  <w:t>1863 novel</w:t>
                </w:r>
                <w:r>
                  <w:t xml:space="preserve">) that to succeed in overthrowing the state and maintaining power, the proletariat had to be guided by a vanguard </w:t>
                </w:r>
                <w:r w:rsidR="009D72FC">
                  <w:t xml:space="preserve">of professional intellectuals </w:t>
                </w:r>
                <w:r>
                  <w:t xml:space="preserve">who would organize a peasantry and industrial work-force </w:t>
                </w:r>
                <w:r w:rsidR="00D56844">
                  <w:t xml:space="preserve">otherwise </w:t>
                </w:r>
                <w:r>
                  <w:t xml:space="preserve">incapable of producing </w:t>
                </w:r>
                <w:r w:rsidR="00457539">
                  <w:t xml:space="preserve">their own </w:t>
                </w:r>
                <w:r>
                  <w:t>sufficient class co</w:t>
                </w:r>
                <w:r w:rsidR="00457539">
                  <w:t xml:space="preserve">nsciousness. </w:t>
                </w:r>
                <w:r>
                  <w:t xml:space="preserve">In this sense, Marxist revolution could be neither the spontaneous uprising envisioned by earlier theorists, in which (as Marx and Engels implied in </w:t>
                </w:r>
                <w:r>
                  <w:rPr>
                    <w:i/>
                  </w:rPr>
                  <w:t>The German Ideology</w:t>
                </w:r>
                <w:r>
                  <w:t xml:space="preserve">) the revolutionary class was itself formed in the act of revolution, nor could it be democratically elected to power, as </w:t>
                </w:r>
                <w:r w:rsidR="00905B6A">
                  <w:t xml:space="preserve">claimed by </w:t>
                </w:r>
                <w:r>
                  <w:t>revisionists such as Eduard Bernstein. Le</w:t>
                </w:r>
                <w:r w:rsidR="00457539">
                  <w:t>nin came to disregard the more ‘scientific’</w:t>
                </w:r>
                <w:r>
                  <w:t xml:space="preserve"> elements of Marx’s thinking, in which a true proletarian revolution could only occur after a bourgeois-capitalist revolution (</w:t>
                </w:r>
                <w:r w:rsidR="00905B6A">
                  <w:t xml:space="preserve">Marx </w:t>
                </w:r>
                <w:r w:rsidR="00905B6A">
                  <w:lastRenderedPageBreak/>
                  <w:t xml:space="preserve">drew upon </w:t>
                </w:r>
                <w:r>
                  <w:t xml:space="preserve">the French Revolution </w:t>
                </w:r>
                <w:r w:rsidR="00905B6A">
                  <w:t>as an example of this</w:t>
                </w:r>
                <w:r>
                  <w:t>). Second, Lenin agreed with Leon Trotsky on th</w:t>
                </w:r>
                <w:r w:rsidR="00BA2942">
                  <w:t xml:space="preserve">e idea of permanent revolution — </w:t>
                </w:r>
                <w:r w:rsidR="008D39C3">
                  <w:t xml:space="preserve">that is, </w:t>
                </w:r>
                <w:r>
                  <w:t xml:space="preserve">a proletarian revolution </w:t>
                </w:r>
                <w:r w:rsidR="00457539">
                  <w:t xml:space="preserve">spreading </w:t>
                </w:r>
                <w:r>
                  <w:t xml:space="preserve">contagiously from one overthrown nation-state to the next. Lenin’s </w:t>
                </w:r>
                <w:r>
                  <w:rPr>
                    <w:i/>
                  </w:rPr>
                  <w:t>Imperialism, the Highest Stage of Capitalism</w:t>
                </w:r>
                <w:r>
                  <w:t xml:space="preserve"> (1917) </w:t>
                </w:r>
                <w:r w:rsidR="00601F35">
                  <w:t>drew</w:t>
                </w:r>
                <w:r>
                  <w:t xml:space="preserve"> heavily on J. A. Hobson’s earlier argument in </w:t>
                </w:r>
                <w:r>
                  <w:rPr>
                    <w:i/>
                  </w:rPr>
                  <w:t>Imperialism</w:t>
                </w:r>
                <w:r w:rsidR="0055499D">
                  <w:t xml:space="preserve"> (1902) that either a ‘completely socialist state’ or ‘</w:t>
                </w:r>
                <w:r>
                  <w:t xml:space="preserve">an intelligent </w:t>
                </w:r>
                <w:r>
                  <w:rPr>
                    <w:i/>
                  </w:rPr>
                  <w:t>laissez-faire</w:t>
                </w:r>
                <w:r w:rsidR="0055499D">
                  <w:t xml:space="preserve"> democracy’</w:t>
                </w:r>
                <w:r>
                  <w:t xml:space="preserve"> would do without empire simply be</w:t>
                </w:r>
                <w:r w:rsidR="00BB65F8">
                  <w:t>cause imperial expansion entailed</w:t>
                </w:r>
                <w:r>
                  <w:t xml:space="preserve"> greater costs than profits to the conquering state</w:t>
                </w:r>
                <w:r w:rsidR="00C73ED1">
                  <w:t>. Lenin</w:t>
                </w:r>
                <w:r>
                  <w:t xml:space="preserve"> </w:t>
                </w:r>
                <w:r w:rsidR="00B62B99">
                  <w:t>argued</w:t>
                </w:r>
                <w:r>
                  <w:t xml:space="preserve"> that</w:t>
                </w:r>
                <w:r w:rsidR="005D25DA">
                  <w:t xml:space="preserve"> capitalism necessarily produced</w:t>
                </w:r>
                <w:r>
                  <w:t xml:space="preserve"> policies of imperial expansion, and that revolution in one country is unsustainable unless capitalism is extirpated everywhere. To this end, Lenin advocated a policy by which communist practice would actively support nationalist (bourgeois) revolution against imperial power in individual countries, only then to turn against the new nationalist governments in the pursuit of global communism. Lenin’s elaboration of Marxist theory had a profound influence on the formation of communist and socialist parties around the globe, especially in South America, Africa, and East Asia, where long-standing </w:t>
                </w:r>
                <w:r w:rsidR="00545B94">
                  <w:t xml:space="preserve">imperial </w:t>
                </w:r>
                <w:r>
                  <w:t xml:space="preserve">control of territory and industry </w:t>
                </w:r>
                <w:r w:rsidR="00DE3C2C">
                  <w:t>stifled the ‘normal’</w:t>
                </w:r>
                <w:r>
                  <w:t xml:space="preserve"> or indigenous development of capitalist markets. In </w:t>
                </w:r>
                <w:r w:rsidR="0081241F">
                  <w:t>these</w:t>
                </w:r>
                <w:r>
                  <w:t xml:space="preserve"> areas, nationalist revolution was often conflated with the spread of communism by both the revolutionary vanguard and their imperial opponents (the experiences of France </w:t>
                </w:r>
                <w:r w:rsidR="00D06945">
                  <w:t>and the United States in Vietnam, for example</w:t>
                </w:r>
                <w:r>
                  <w:t xml:space="preserve">). </w:t>
                </w:r>
                <w:r w:rsidR="00600BE0">
                  <w:t>T</w:t>
                </w:r>
                <w:r>
                  <w:t>his perspective</w:t>
                </w:r>
                <w:r w:rsidR="008D41BA">
                  <w:t xml:space="preserve">, however, meant that Lenin </w:t>
                </w:r>
                <w:r>
                  <w:t>contradictorily support</w:t>
                </w:r>
                <w:r w:rsidR="008D41BA">
                  <w:t>ed</w:t>
                </w:r>
                <w:r>
                  <w:t xml:space="preserve"> the claims of oppressed national groups </w:t>
                </w:r>
                <w:r w:rsidR="00600BE0">
                  <w:t>wishing</w:t>
                </w:r>
                <w:r>
                  <w:t xml:space="preserve"> to break away even from communist regimes</w:t>
                </w:r>
                <w:r w:rsidR="009D0948">
                  <w:t>,</w:t>
                </w:r>
                <w:r>
                  <w:t xml:space="preserve"> while also insisting on the re-absorption of those nations by international communism.</w:t>
                </w:r>
              </w:p>
              <w:p w14:paraId="23BD0D1F" w14:textId="77777777" w:rsidR="008C681D" w:rsidRDefault="008C681D" w:rsidP="008C681D"/>
              <w:p w14:paraId="26AD34E1" w14:textId="5D502AF6" w:rsidR="008C681D" w:rsidRPr="00FF539D" w:rsidRDefault="008C681D" w:rsidP="008C681D">
                <w:r>
                  <w:t>Lenin thus broke not</w:t>
                </w:r>
                <w:r w:rsidR="00D03218">
                  <w:t xml:space="preserve"> only with the </w:t>
                </w:r>
                <w:r w:rsidR="002E5F8C">
                  <w:t>democratic</w:t>
                </w:r>
                <w:r w:rsidR="00D03218">
                  <w:t xml:space="preserve"> and less violent Mensheviks (</w:t>
                </w:r>
                <w:r w:rsidR="00CC515D">
                  <w:t>the ‘minority’</w:t>
                </w:r>
                <w:r>
                  <w:t xml:space="preserve"> within the Russian</w:t>
                </w:r>
                <w:r w:rsidR="00D03218">
                  <w:t xml:space="preserve"> Social Democratic </w:t>
                </w:r>
                <w:proofErr w:type="spellStart"/>
                <w:r w:rsidR="00D03218">
                  <w:t>Labor</w:t>
                </w:r>
                <w:proofErr w:type="spellEnd"/>
                <w:r w:rsidR="00D03218">
                  <w:t xml:space="preserve"> Party [RSDLP]) who came to power in February (</w:t>
                </w:r>
                <w:r>
                  <w:t>1917</w:t>
                </w:r>
                <w:r w:rsidR="00D03218">
                  <w:t>)</w:t>
                </w:r>
                <w:r>
                  <w:t xml:space="preserve"> in accommodation with the existing Russian state, but also (</w:t>
                </w:r>
                <w:r w:rsidR="00D03218">
                  <w:t xml:space="preserve">as demonstrated </w:t>
                </w:r>
                <w:r>
                  <w:t xml:space="preserve">in the </w:t>
                </w:r>
                <w:r>
                  <w:rPr>
                    <w:i/>
                  </w:rPr>
                  <w:t>April These</w:t>
                </w:r>
                <w:r w:rsidR="00D03218">
                  <w:rPr>
                    <w:i/>
                  </w:rPr>
                  <w:t>s</w:t>
                </w:r>
                <w:r w:rsidR="00D03218">
                  <w:t xml:space="preserve"> [</w:t>
                </w:r>
                <w:r w:rsidR="00092D15">
                  <w:t>1917</w:t>
                </w:r>
                <w:r w:rsidR="00D03218">
                  <w:t>]</w:t>
                </w:r>
                <w:r w:rsidR="00092D15">
                  <w:t>) with the ‘majoritarian’</w:t>
                </w:r>
                <w:r>
                  <w:t xml:space="preserve"> Bolsheviks, who supported a</w:t>
                </w:r>
                <w:r w:rsidR="00092D15">
                  <w:t xml:space="preserve"> policy of local governance by ‘soviets’</w:t>
                </w:r>
                <w:r>
                  <w:t xml:space="preserve"> (councils) of democratically elected workers. Lenin </w:t>
                </w:r>
                <w:r w:rsidR="00D03218">
                  <w:t>held that</w:t>
                </w:r>
                <w:r>
                  <w:t xml:space="preserve"> soviets needed to become the primary </w:t>
                </w:r>
                <w:r w:rsidR="00D03218">
                  <w:t>centres</w:t>
                </w:r>
                <w:r>
                  <w:t xml:space="preserve"> of power th</w:t>
                </w:r>
                <w:r w:rsidR="002E5F8C">
                  <w:t xml:space="preserve">roughout communist society. </w:t>
                </w:r>
                <w:r w:rsidR="005E28A1">
                  <w:t>T</w:t>
                </w:r>
                <w:r>
                  <w:t>his required</w:t>
                </w:r>
                <w:r w:rsidR="005E28A1">
                  <w:t>, however,</w:t>
                </w:r>
                <w:r>
                  <w:t xml:space="preserve"> that the vanguard intellectuals of the communist party had to possess final authority within the soviets themselves, </w:t>
                </w:r>
                <w:r w:rsidR="00021865">
                  <w:t>contrary to their supposedly ‘democratic’</w:t>
                </w:r>
                <w:r>
                  <w:t xml:space="preserve"> character under the earlier Bolshevik program. Only then could wholesale economic transformation, via</w:t>
                </w:r>
                <w:r w:rsidR="00021865">
                  <w:t xml:space="preserve"> Lenin’s Five-Year Plans,</w:t>
                </w:r>
                <w:r>
                  <w:t xml:space="preserve"> be effective. In the end, Lenin’s arguments triumphed, and while his regime has been praised by some for reforms unknown in the capitalist West at the time (abortion, birth control, and homosexuality were all declared legal, and a system of national health care was fitfully initiated), it laid both the theoretical and practical foundations for a ruthless totalitarian state that would last for 73 years and cause untold death and misery. Millions died in the famine of 1921, and it has been estimated that about a half million people were the victims of the Red Terror during the Civil War of 1918-21. The execution by decree of enemies of the state by the </w:t>
                </w:r>
                <w:proofErr w:type="spellStart"/>
                <w:r>
                  <w:rPr>
                    <w:i/>
                  </w:rPr>
                  <w:t>Checka</w:t>
                </w:r>
                <w:proofErr w:type="spellEnd"/>
                <w:r>
                  <w:t xml:space="preserve"> (</w:t>
                </w:r>
                <w:r w:rsidR="003A6D42">
                  <w:t xml:space="preserve">the </w:t>
                </w:r>
                <w:bookmarkStart w:id="0" w:name="_GoBack"/>
                <w:bookmarkEnd w:id="0"/>
                <w:r>
                  <w:t>secret police, founded by Lenin in</w:t>
                </w:r>
                <w:r w:rsidR="007C61A9">
                  <w:t xml:space="preserve"> late</w:t>
                </w:r>
                <w:r>
                  <w:t xml:space="preserve"> 1917) was part of Lenin’s strategy from the start, and perhaps no polic</w:t>
                </w:r>
                <w:r w:rsidR="00431C70">
                  <w:t>y better defines what the term ‘</w:t>
                </w:r>
                <w:r>
                  <w:t>totalitarian</w:t>
                </w:r>
                <w:r w:rsidR="00431C70">
                  <w:t>’</w:t>
                </w:r>
                <w:r>
                  <w:t xml:space="preserve"> came to mean in the twentieth century.</w:t>
                </w:r>
              </w:p>
              <w:p w14:paraId="5DD274AD" w14:textId="77777777" w:rsidR="003F0D73" w:rsidRDefault="003F0D73" w:rsidP="00C27FAB"/>
            </w:tc>
          </w:sdtContent>
        </w:sdt>
      </w:tr>
      <w:tr w:rsidR="003235A7" w14:paraId="4F9EC608" w14:textId="77777777" w:rsidTr="003235A7">
        <w:tc>
          <w:tcPr>
            <w:tcW w:w="9016" w:type="dxa"/>
          </w:tcPr>
          <w:p w14:paraId="53002B63" w14:textId="77777777" w:rsidR="003235A7" w:rsidRDefault="003235A7" w:rsidP="008A5B87">
            <w:r w:rsidRPr="0015114C">
              <w:rPr>
                <w:u w:val="single"/>
              </w:rPr>
              <w:lastRenderedPageBreak/>
              <w:t>Further reading</w:t>
            </w:r>
            <w:r>
              <w:t>:</w:t>
            </w:r>
          </w:p>
          <w:p w14:paraId="736D9FF7" w14:textId="5EFA150D" w:rsidR="003235A7" w:rsidRDefault="002A5B96" w:rsidP="00FB11DE">
            <w:sdt>
              <w:sdtPr>
                <w:id w:val="-530950235"/>
                <w:citation/>
              </w:sdtPr>
              <w:sdtContent>
                <w:r w:rsidR="006A1617">
                  <w:fldChar w:fldCharType="begin"/>
                </w:r>
                <w:r w:rsidR="006A1617">
                  <w:rPr>
                    <w:lang w:val="en-US"/>
                  </w:rPr>
                  <w:instrText xml:space="preserve"> CITATION Rob022 \l 1033 </w:instrText>
                </w:r>
                <w:r w:rsidR="006A1617">
                  <w:fldChar w:fldCharType="separate"/>
                </w:r>
                <w:r w:rsidR="006A1617" w:rsidRPr="006A1617">
                  <w:rPr>
                    <w:noProof/>
                    <w:lang w:val="en-US"/>
                  </w:rPr>
                  <w:t>(Service)</w:t>
                </w:r>
                <w:r w:rsidR="006A1617">
                  <w:fldChar w:fldCharType="end"/>
                </w:r>
              </w:sdtContent>
            </w:sdt>
          </w:p>
        </w:tc>
      </w:tr>
    </w:tbl>
    <w:p w14:paraId="19201220"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3D55088" w14:textId="77777777" w:rsidR="002A5B96" w:rsidRDefault="002A5B96" w:rsidP="007A0D55">
      <w:pPr>
        <w:spacing w:after="0" w:line="240" w:lineRule="auto"/>
      </w:pPr>
      <w:r>
        <w:separator/>
      </w:r>
    </w:p>
  </w:endnote>
  <w:endnote w:type="continuationSeparator" w:id="0">
    <w:p w14:paraId="402C4774" w14:textId="77777777" w:rsidR="002A5B96" w:rsidRDefault="002A5B96"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E641AB5" w14:textId="77777777" w:rsidR="002A5B96" w:rsidRDefault="002A5B96" w:rsidP="007A0D55">
      <w:pPr>
        <w:spacing w:after="0" w:line="240" w:lineRule="auto"/>
      </w:pPr>
      <w:r>
        <w:separator/>
      </w:r>
    </w:p>
  </w:footnote>
  <w:footnote w:type="continuationSeparator" w:id="0">
    <w:p w14:paraId="742118AA" w14:textId="77777777" w:rsidR="002A5B96" w:rsidRDefault="002A5B96"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08206B" w14:textId="77777777" w:rsidR="002A5B96" w:rsidRDefault="002A5B96">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01D09718" w14:textId="77777777" w:rsidR="002A5B96" w:rsidRDefault="002A5B9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681D"/>
    <w:rsid w:val="000040F0"/>
    <w:rsid w:val="00021865"/>
    <w:rsid w:val="00032559"/>
    <w:rsid w:val="00052040"/>
    <w:rsid w:val="00055F89"/>
    <w:rsid w:val="00092D15"/>
    <w:rsid w:val="000B25AE"/>
    <w:rsid w:val="000B55AB"/>
    <w:rsid w:val="000D24DC"/>
    <w:rsid w:val="00101B2E"/>
    <w:rsid w:val="00116FA0"/>
    <w:rsid w:val="0014658E"/>
    <w:rsid w:val="0015114C"/>
    <w:rsid w:val="00170C57"/>
    <w:rsid w:val="001A21F3"/>
    <w:rsid w:val="001A2537"/>
    <w:rsid w:val="001A6A06"/>
    <w:rsid w:val="001F52BC"/>
    <w:rsid w:val="00210C03"/>
    <w:rsid w:val="002162E2"/>
    <w:rsid w:val="00225C5A"/>
    <w:rsid w:val="00230B10"/>
    <w:rsid w:val="00234353"/>
    <w:rsid w:val="00244BB0"/>
    <w:rsid w:val="00253389"/>
    <w:rsid w:val="002A0A0D"/>
    <w:rsid w:val="002A5B96"/>
    <w:rsid w:val="002B0B37"/>
    <w:rsid w:val="002E5F8C"/>
    <w:rsid w:val="0030662D"/>
    <w:rsid w:val="003235A7"/>
    <w:rsid w:val="003677B6"/>
    <w:rsid w:val="003A6D42"/>
    <w:rsid w:val="003D3579"/>
    <w:rsid w:val="003E2795"/>
    <w:rsid w:val="003F0D73"/>
    <w:rsid w:val="00431C70"/>
    <w:rsid w:val="00457539"/>
    <w:rsid w:val="00462DBE"/>
    <w:rsid w:val="00464699"/>
    <w:rsid w:val="00483379"/>
    <w:rsid w:val="00487BC5"/>
    <w:rsid w:val="00496888"/>
    <w:rsid w:val="004A7476"/>
    <w:rsid w:val="004E33B2"/>
    <w:rsid w:val="004E5896"/>
    <w:rsid w:val="00513EE6"/>
    <w:rsid w:val="00534F8F"/>
    <w:rsid w:val="00545B94"/>
    <w:rsid w:val="0055499D"/>
    <w:rsid w:val="00590035"/>
    <w:rsid w:val="005A1F04"/>
    <w:rsid w:val="005B177E"/>
    <w:rsid w:val="005B3921"/>
    <w:rsid w:val="005D25DA"/>
    <w:rsid w:val="005E28A1"/>
    <w:rsid w:val="005F26D7"/>
    <w:rsid w:val="005F5450"/>
    <w:rsid w:val="00600BE0"/>
    <w:rsid w:val="00601F35"/>
    <w:rsid w:val="006A1617"/>
    <w:rsid w:val="006B023C"/>
    <w:rsid w:val="006D0412"/>
    <w:rsid w:val="007411B9"/>
    <w:rsid w:val="00780D95"/>
    <w:rsid w:val="00780DC7"/>
    <w:rsid w:val="007A0D55"/>
    <w:rsid w:val="007A30AE"/>
    <w:rsid w:val="007B3377"/>
    <w:rsid w:val="007C61A9"/>
    <w:rsid w:val="007E5F44"/>
    <w:rsid w:val="0080024F"/>
    <w:rsid w:val="0081241F"/>
    <w:rsid w:val="00821DE3"/>
    <w:rsid w:val="00846CE1"/>
    <w:rsid w:val="008A5B87"/>
    <w:rsid w:val="008C681D"/>
    <w:rsid w:val="008D39C3"/>
    <w:rsid w:val="008D41BA"/>
    <w:rsid w:val="00905B6A"/>
    <w:rsid w:val="00922950"/>
    <w:rsid w:val="00964FEE"/>
    <w:rsid w:val="009A7264"/>
    <w:rsid w:val="009D0948"/>
    <w:rsid w:val="009D1606"/>
    <w:rsid w:val="009D72FC"/>
    <w:rsid w:val="009E18A1"/>
    <w:rsid w:val="009E73D7"/>
    <w:rsid w:val="00A27D2C"/>
    <w:rsid w:val="00A76FD9"/>
    <w:rsid w:val="00AB436D"/>
    <w:rsid w:val="00AD2F24"/>
    <w:rsid w:val="00AD4844"/>
    <w:rsid w:val="00B219AE"/>
    <w:rsid w:val="00B33145"/>
    <w:rsid w:val="00B574C9"/>
    <w:rsid w:val="00B62B99"/>
    <w:rsid w:val="00BA2942"/>
    <w:rsid w:val="00BB65F8"/>
    <w:rsid w:val="00BC0686"/>
    <w:rsid w:val="00BC39C9"/>
    <w:rsid w:val="00BE5BF7"/>
    <w:rsid w:val="00BF40E1"/>
    <w:rsid w:val="00C27FAB"/>
    <w:rsid w:val="00C358D4"/>
    <w:rsid w:val="00C6296B"/>
    <w:rsid w:val="00C73ED1"/>
    <w:rsid w:val="00CC515D"/>
    <w:rsid w:val="00CC586D"/>
    <w:rsid w:val="00CF1542"/>
    <w:rsid w:val="00CF3EC5"/>
    <w:rsid w:val="00D03218"/>
    <w:rsid w:val="00D06945"/>
    <w:rsid w:val="00D25A86"/>
    <w:rsid w:val="00D56844"/>
    <w:rsid w:val="00D656DA"/>
    <w:rsid w:val="00D83300"/>
    <w:rsid w:val="00D853CA"/>
    <w:rsid w:val="00DC6B48"/>
    <w:rsid w:val="00DE3C2C"/>
    <w:rsid w:val="00DF01B0"/>
    <w:rsid w:val="00E85A05"/>
    <w:rsid w:val="00E95829"/>
    <w:rsid w:val="00EA606C"/>
    <w:rsid w:val="00EB0C8C"/>
    <w:rsid w:val="00EB51FD"/>
    <w:rsid w:val="00EB77DB"/>
    <w:rsid w:val="00ED139F"/>
    <w:rsid w:val="00EF74F7"/>
    <w:rsid w:val="00F36937"/>
    <w:rsid w:val="00F60F53"/>
    <w:rsid w:val="00F61317"/>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389D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8C681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C681D"/>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8C681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C681D"/>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REM:++Templated%20Entries:++DrJay: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0C132F57507D740BF44A167C5944A38"/>
        <w:category>
          <w:name w:val="General"/>
          <w:gallery w:val="placeholder"/>
        </w:category>
        <w:types>
          <w:type w:val="bbPlcHdr"/>
        </w:types>
        <w:behaviors>
          <w:behavior w:val="content"/>
        </w:behaviors>
        <w:guid w:val="{BB5D326B-59C1-CA4A-88F3-C74106D07A06}"/>
      </w:docPartPr>
      <w:docPartBody>
        <w:p w:rsidR="001830B0" w:rsidRDefault="001830B0">
          <w:pPr>
            <w:pStyle w:val="20C132F57507D740BF44A167C5944A38"/>
          </w:pPr>
          <w:r w:rsidRPr="00CC586D">
            <w:rPr>
              <w:rStyle w:val="PlaceholderText"/>
              <w:b/>
              <w:color w:val="FFFFFF" w:themeColor="background1"/>
            </w:rPr>
            <w:t>[Salutation]</w:t>
          </w:r>
        </w:p>
      </w:docPartBody>
    </w:docPart>
    <w:docPart>
      <w:docPartPr>
        <w:name w:val="EF249230E864CA489C5C4CDBB088798A"/>
        <w:category>
          <w:name w:val="General"/>
          <w:gallery w:val="placeholder"/>
        </w:category>
        <w:types>
          <w:type w:val="bbPlcHdr"/>
        </w:types>
        <w:behaviors>
          <w:behavior w:val="content"/>
        </w:behaviors>
        <w:guid w:val="{1980D301-27FB-3F48-B38C-7649C1F59A93}"/>
      </w:docPartPr>
      <w:docPartBody>
        <w:p w:rsidR="001830B0" w:rsidRDefault="001830B0">
          <w:pPr>
            <w:pStyle w:val="EF249230E864CA489C5C4CDBB088798A"/>
          </w:pPr>
          <w:r>
            <w:rPr>
              <w:rStyle w:val="PlaceholderText"/>
            </w:rPr>
            <w:t>[First name]</w:t>
          </w:r>
        </w:p>
      </w:docPartBody>
    </w:docPart>
    <w:docPart>
      <w:docPartPr>
        <w:name w:val="31B2F398A6B4B644BD75E77FF8210351"/>
        <w:category>
          <w:name w:val="General"/>
          <w:gallery w:val="placeholder"/>
        </w:category>
        <w:types>
          <w:type w:val="bbPlcHdr"/>
        </w:types>
        <w:behaviors>
          <w:behavior w:val="content"/>
        </w:behaviors>
        <w:guid w:val="{55625B9E-05FB-F24B-B81A-8BAD16309736}"/>
      </w:docPartPr>
      <w:docPartBody>
        <w:p w:rsidR="001830B0" w:rsidRDefault="001830B0">
          <w:pPr>
            <w:pStyle w:val="31B2F398A6B4B644BD75E77FF8210351"/>
          </w:pPr>
          <w:r>
            <w:rPr>
              <w:rStyle w:val="PlaceholderText"/>
            </w:rPr>
            <w:t>[Middle name]</w:t>
          </w:r>
        </w:p>
      </w:docPartBody>
    </w:docPart>
    <w:docPart>
      <w:docPartPr>
        <w:name w:val="D1D233ED01305F4AB4987989D6171D7B"/>
        <w:category>
          <w:name w:val="General"/>
          <w:gallery w:val="placeholder"/>
        </w:category>
        <w:types>
          <w:type w:val="bbPlcHdr"/>
        </w:types>
        <w:behaviors>
          <w:behavior w:val="content"/>
        </w:behaviors>
        <w:guid w:val="{8730C108-3E9A-1C44-9496-AF38481144FB}"/>
      </w:docPartPr>
      <w:docPartBody>
        <w:p w:rsidR="001830B0" w:rsidRDefault="001830B0">
          <w:pPr>
            <w:pStyle w:val="D1D233ED01305F4AB4987989D6171D7B"/>
          </w:pPr>
          <w:r>
            <w:rPr>
              <w:rStyle w:val="PlaceholderText"/>
            </w:rPr>
            <w:t>[Last name]</w:t>
          </w:r>
        </w:p>
      </w:docPartBody>
    </w:docPart>
    <w:docPart>
      <w:docPartPr>
        <w:name w:val="3B8B5FA85A5FC24CB05B22B0FBAC2727"/>
        <w:category>
          <w:name w:val="General"/>
          <w:gallery w:val="placeholder"/>
        </w:category>
        <w:types>
          <w:type w:val="bbPlcHdr"/>
        </w:types>
        <w:behaviors>
          <w:behavior w:val="content"/>
        </w:behaviors>
        <w:guid w:val="{B69CE4AE-604A-4A4D-886E-8EC17ABD6F6E}"/>
      </w:docPartPr>
      <w:docPartBody>
        <w:p w:rsidR="001830B0" w:rsidRDefault="001830B0">
          <w:pPr>
            <w:pStyle w:val="3B8B5FA85A5FC24CB05B22B0FBAC2727"/>
          </w:pPr>
          <w:r>
            <w:rPr>
              <w:rStyle w:val="PlaceholderText"/>
            </w:rPr>
            <w:t>[Enter your biography]</w:t>
          </w:r>
        </w:p>
      </w:docPartBody>
    </w:docPart>
    <w:docPart>
      <w:docPartPr>
        <w:name w:val="C6DC1D9A96634A44ADCFB9D3E6822AF9"/>
        <w:category>
          <w:name w:val="General"/>
          <w:gallery w:val="placeholder"/>
        </w:category>
        <w:types>
          <w:type w:val="bbPlcHdr"/>
        </w:types>
        <w:behaviors>
          <w:behavior w:val="content"/>
        </w:behaviors>
        <w:guid w:val="{341DE553-F8F3-6E48-9A6B-693C6DFB1F33}"/>
      </w:docPartPr>
      <w:docPartBody>
        <w:p w:rsidR="001830B0" w:rsidRDefault="001830B0">
          <w:pPr>
            <w:pStyle w:val="C6DC1D9A96634A44ADCFB9D3E6822AF9"/>
          </w:pPr>
          <w:r>
            <w:rPr>
              <w:rStyle w:val="PlaceholderText"/>
            </w:rPr>
            <w:t>[Enter the institution with which you are affiliated]</w:t>
          </w:r>
        </w:p>
      </w:docPartBody>
    </w:docPart>
    <w:docPart>
      <w:docPartPr>
        <w:name w:val="ED6A8E6CE43D2746855ADD9BF9DDFD8A"/>
        <w:category>
          <w:name w:val="General"/>
          <w:gallery w:val="placeholder"/>
        </w:category>
        <w:types>
          <w:type w:val="bbPlcHdr"/>
        </w:types>
        <w:behaviors>
          <w:behavior w:val="content"/>
        </w:behaviors>
        <w:guid w:val="{15AB44AC-1F29-744C-A10E-3426892FD29F}"/>
      </w:docPartPr>
      <w:docPartBody>
        <w:p w:rsidR="001830B0" w:rsidRDefault="001830B0">
          <w:pPr>
            <w:pStyle w:val="ED6A8E6CE43D2746855ADD9BF9DDFD8A"/>
          </w:pPr>
          <w:r w:rsidRPr="00EF74F7">
            <w:rPr>
              <w:b/>
              <w:color w:val="808080" w:themeColor="background1" w:themeShade="80"/>
            </w:rPr>
            <w:t>[Enter the headword for your article]</w:t>
          </w:r>
        </w:p>
      </w:docPartBody>
    </w:docPart>
    <w:docPart>
      <w:docPartPr>
        <w:name w:val="7732CA677D38E149B48372659B83C2CD"/>
        <w:category>
          <w:name w:val="General"/>
          <w:gallery w:val="placeholder"/>
        </w:category>
        <w:types>
          <w:type w:val="bbPlcHdr"/>
        </w:types>
        <w:behaviors>
          <w:behavior w:val="content"/>
        </w:behaviors>
        <w:guid w:val="{4CABFFC8-52F5-E346-8D5E-A864811E563A}"/>
      </w:docPartPr>
      <w:docPartBody>
        <w:p w:rsidR="001830B0" w:rsidRDefault="001830B0">
          <w:pPr>
            <w:pStyle w:val="7732CA677D38E149B48372659B83C2CD"/>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CF3D1A2A77ECAE45855786FA0446DAFD"/>
        <w:category>
          <w:name w:val="General"/>
          <w:gallery w:val="placeholder"/>
        </w:category>
        <w:types>
          <w:type w:val="bbPlcHdr"/>
        </w:types>
        <w:behaviors>
          <w:behavior w:val="content"/>
        </w:behaviors>
        <w:guid w:val="{C3CAE809-5F0B-334A-97E9-D9C131918764}"/>
      </w:docPartPr>
      <w:docPartBody>
        <w:p w:rsidR="001830B0" w:rsidRDefault="001830B0">
          <w:pPr>
            <w:pStyle w:val="CF3D1A2A77ECAE45855786FA0446DAFD"/>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6DD1764BDB205C4994281E30720851D6"/>
        <w:category>
          <w:name w:val="General"/>
          <w:gallery w:val="placeholder"/>
        </w:category>
        <w:types>
          <w:type w:val="bbPlcHdr"/>
        </w:types>
        <w:behaviors>
          <w:behavior w:val="content"/>
        </w:behaviors>
        <w:guid w:val="{4E8AFF2A-3F12-D14A-836E-1593FA0E1029}"/>
      </w:docPartPr>
      <w:docPartBody>
        <w:p w:rsidR="001830B0" w:rsidRDefault="001830B0">
          <w:pPr>
            <w:pStyle w:val="6DD1764BDB205C4994281E30720851D6"/>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30B0"/>
    <w:rsid w:val="001830B0"/>
    <w:rsid w:val="00286465"/>
    <w:rsid w:val="00A9382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0C132F57507D740BF44A167C5944A38">
    <w:name w:val="20C132F57507D740BF44A167C5944A38"/>
  </w:style>
  <w:style w:type="paragraph" w:customStyle="1" w:styleId="EF249230E864CA489C5C4CDBB088798A">
    <w:name w:val="EF249230E864CA489C5C4CDBB088798A"/>
  </w:style>
  <w:style w:type="paragraph" w:customStyle="1" w:styleId="31B2F398A6B4B644BD75E77FF8210351">
    <w:name w:val="31B2F398A6B4B644BD75E77FF8210351"/>
  </w:style>
  <w:style w:type="paragraph" w:customStyle="1" w:styleId="D1D233ED01305F4AB4987989D6171D7B">
    <w:name w:val="D1D233ED01305F4AB4987989D6171D7B"/>
  </w:style>
  <w:style w:type="paragraph" w:customStyle="1" w:styleId="3B8B5FA85A5FC24CB05B22B0FBAC2727">
    <w:name w:val="3B8B5FA85A5FC24CB05B22B0FBAC2727"/>
  </w:style>
  <w:style w:type="paragraph" w:customStyle="1" w:styleId="C6DC1D9A96634A44ADCFB9D3E6822AF9">
    <w:name w:val="C6DC1D9A96634A44ADCFB9D3E6822AF9"/>
  </w:style>
  <w:style w:type="paragraph" w:customStyle="1" w:styleId="ED6A8E6CE43D2746855ADD9BF9DDFD8A">
    <w:name w:val="ED6A8E6CE43D2746855ADD9BF9DDFD8A"/>
  </w:style>
  <w:style w:type="paragraph" w:customStyle="1" w:styleId="7732CA677D38E149B48372659B83C2CD">
    <w:name w:val="7732CA677D38E149B48372659B83C2CD"/>
  </w:style>
  <w:style w:type="paragraph" w:customStyle="1" w:styleId="CF3D1A2A77ECAE45855786FA0446DAFD">
    <w:name w:val="CF3D1A2A77ECAE45855786FA0446DAFD"/>
  </w:style>
  <w:style w:type="paragraph" w:customStyle="1" w:styleId="6DD1764BDB205C4994281E30720851D6">
    <w:name w:val="6DD1764BDB205C4994281E30720851D6"/>
  </w:style>
  <w:style w:type="paragraph" w:customStyle="1" w:styleId="0F455B795CFCDC468E08B268A73EEE78">
    <w:name w:val="0F455B795CFCDC468E08B268A73EEE78"/>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0C132F57507D740BF44A167C5944A38">
    <w:name w:val="20C132F57507D740BF44A167C5944A38"/>
  </w:style>
  <w:style w:type="paragraph" w:customStyle="1" w:styleId="EF249230E864CA489C5C4CDBB088798A">
    <w:name w:val="EF249230E864CA489C5C4CDBB088798A"/>
  </w:style>
  <w:style w:type="paragraph" w:customStyle="1" w:styleId="31B2F398A6B4B644BD75E77FF8210351">
    <w:name w:val="31B2F398A6B4B644BD75E77FF8210351"/>
  </w:style>
  <w:style w:type="paragraph" w:customStyle="1" w:styleId="D1D233ED01305F4AB4987989D6171D7B">
    <w:name w:val="D1D233ED01305F4AB4987989D6171D7B"/>
  </w:style>
  <w:style w:type="paragraph" w:customStyle="1" w:styleId="3B8B5FA85A5FC24CB05B22B0FBAC2727">
    <w:name w:val="3B8B5FA85A5FC24CB05B22B0FBAC2727"/>
  </w:style>
  <w:style w:type="paragraph" w:customStyle="1" w:styleId="C6DC1D9A96634A44ADCFB9D3E6822AF9">
    <w:name w:val="C6DC1D9A96634A44ADCFB9D3E6822AF9"/>
  </w:style>
  <w:style w:type="paragraph" w:customStyle="1" w:styleId="ED6A8E6CE43D2746855ADD9BF9DDFD8A">
    <w:name w:val="ED6A8E6CE43D2746855ADD9BF9DDFD8A"/>
  </w:style>
  <w:style w:type="paragraph" w:customStyle="1" w:styleId="7732CA677D38E149B48372659B83C2CD">
    <w:name w:val="7732CA677D38E149B48372659B83C2CD"/>
  </w:style>
  <w:style w:type="paragraph" w:customStyle="1" w:styleId="CF3D1A2A77ECAE45855786FA0446DAFD">
    <w:name w:val="CF3D1A2A77ECAE45855786FA0446DAFD"/>
  </w:style>
  <w:style w:type="paragraph" w:customStyle="1" w:styleId="6DD1764BDB205C4994281E30720851D6">
    <w:name w:val="6DD1764BDB205C4994281E30720851D6"/>
  </w:style>
  <w:style w:type="paragraph" w:customStyle="1" w:styleId="0F455B795CFCDC468E08B268A73EEE78">
    <w:name w:val="0F455B795CFCDC468E08B268A73EEE7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Rob022</b:Tag>
    <b:SourceType>Book</b:SourceType>
    <b:Guid>{052C7715-2C68-8F43-8164-1D37040BE57A}</b:Guid>
    <b:Author>
      <b:Author>
        <b:NameList>
          <b:Person>
            <b:Last>Service</b:Last>
            <b:First>Robert</b:First>
          </b:Person>
        </b:NameList>
      </b:Author>
    </b:Author>
    <b:Title>Lenin: A Biography </b:Title>
    <b:City>Cambridge</b:City>
    <b:Publisher>Belknap UP</b:Publisher>
    <b:Year>2002</b:Year>
    <b:RefOrder>1</b:RefOrder>
  </b:Source>
</b:Sources>
</file>

<file path=customXml/itemProps1.xml><?xml version="1.0" encoding="utf-8"?>
<ds:datastoreItem xmlns:ds="http://schemas.openxmlformats.org/officeDocument/2006/customXml" ds:itemID="{81DA9265-36A7-1149-94FD-53575CA25D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161</TotalTime>
  <Pages>2</Pages>
  <Words>1009</Words>
  <Characters>5755</Characters>
  <Application>Microsoft Macintosh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Johnson</dc:creator>
  <cp:keywords/>
  <dc:description/>
  <cp:lastModifiedBy>Jon Johnson</cp:lastModifiedBy>
  <cp:revision>54</cp:revision>
  <dcterms:created xsi:type="dcterms:W3CDTF">2014-12-03T20:11:00Z</dcterms:created>
  <dcterms:modified xsi:type="dcterms:W3CDTF">2014-12-08T18:20:00Z</dcterms:modified>
</cp:coreProperties>
</file>