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A8C7D2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C7AF1B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FD2039C952AD54B912BF3F910CDFFA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397494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508B8AB9258154DB6257819D3D66B50"/>
            </w:placeholder>
            <w:text/>
          </w:sdtPr>
          <w:sdtEndPr/>
          <w:sdtContent>
            <w:tc>
              <w:tcPr>
                <w:tcW w:w="2073" w:type="dxa"/>
              </w:tcPr>
              <w:p w14:paraId="2DE3F0C1" w14:textId="77777777" w:rsidR="00B574C9" w:rsidRDefault="00F55422" w:rsidP="00F55422">
                <w:r>
                  <w:t>Vivian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01BC33E6FC8114EB43B857A0758F5A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C97F78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2B3AE3B7765CF4EAD5DC6C6507EB100"/>
            </w:placeholder>
            <w:text/>
          </w:sdtPr>
          <w:sdtEndPr/>
          <w:sdtContent>
            <w:tc>
              <w:tcPr>
                <w:tcW w:w="2642" w:type="dxa"/>
              </w:tcPr>
              <w:p w14:paraId="0CFFC09A" w14:textId="77777777" w:rsidR="00B574C9" w:rsidRDefault="00F55422" w:rsidP="00F55422">
                <w:proofErr w:type="spellStart"/>
                <w:r>
                  <w:t>Zenari</w:t>
                </w:r>
                <w:proofErr w:type="spellEnd"/>
              </w:p>
            </w:tc>
          </w:sdtContent>
        </w:sdt>
      </w:tr>
      <w:tr w:rsidR="00B574C9" w14:paraId="7EE554E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AA3DA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4644AF462BDBC47B2467B3AE2E4660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00AF1A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E9AEC6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EF8105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939E4AC76079647B792155F0B34BCD2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D96D5F5" w14:textId="77777777" w:rsidR="00B574C9" w:rsidRDefault="00F55422" w:rsidP="00F55422">
                <w:r>
                  <w:t>Athabasca University</w:t>
                </w:r>
              </w:p>
            </w:tc>
          </w:sdtContent>
        </w:sdt>
      </w:tr>
    </w:tbl>
    <w:p w14:paraId="086AE69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069D60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81CB57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00F65CD" w14:textId="77777777" w:rsidTr="003F0D73">
        <w:sdt>
          <w:sdtPr>
            <w:alias w:val="Article headword"/>
            <w:tag w:val="articleHeadword"/>
            <w:id w:val="-361440020"/>
            <w:placeholder>
              <w:docPart w:val="C732110A1667684BAE8C4C059E0F1CF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7443E1C" w14:textId="77777777" w:rsidR="003F0D73" w:rsidRPr="00FB589A" w:rsidRDefault="00F55422" w:rsidP="00F55422">
                <w:proofErr w:type="spellStart"/>
                <w:r w:rsidRPr="002B62CE">
                  <w:rPr>
                    <w:lang w:val="en-CA" w:eastAsia="en-CA"/>
                  </w:rPr>
                  <w:t>Hammid</w:t>
                </w:r>
                <w:proofErr w:type="spellEnd"/>
                <w:r w:rsidRPr="002B62CE">
                  <w:rPr>
                    <w:lang w:val="en-CA" w:eastAsia="en-CA"/>
                  </w:rPr>
                  <w:t>, Alexander</w:t>
                </w:r>
                <w:r>
                  <w:rPr>
                    <w:lang w:val="en-CA" w:eastAsia="en-CA"/>
                  </w:rPr>
                  <w:t xml:space="preserve"> (1907-2004)</w:t>
                </w:r>
              </w:p>
            </w:tc>
          </w:sdtContent>
        </w:sdt>
      </w:tr>
      <w:tr w:rsidR="00464699" w14:paraId="19CF5CBE" w14:textId="77777777" w:rsidTr="00CB3217">
        <w:sdt>
          <w:sdtPr>
            <w:alias w:val="Variant headwords"/>
            <w:tag w:val="variantHeadwords"/>
            <w:id w:val="173464402"/>
            <w:placeholder>
              <w:docPart w:val="8591427E6B03534C9F290C47C602578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C15B10" w14:textId="77777777" w:rsidR="00464699" w:rsidRDefault="00DD2554" w:rsidP="00DD2554">
                <w:proofErr w:type="spellStart"/>
                <w:r>
                  <w:t>Alexandr</w:t>
                </w:r>
                <w:proofErr w:type="spellEnd"/>
                <w:r>
                  <w:t xml:space="preserve"> </w:t>
                </w:r>
                <w:proofErr w:type="spellStart"/>
                <w:r>
                  <w:t>Hackenschmied</w:t>
                </w:r>
                <w:proofErr w:type="spellEnd"/>
              </w:p>
            </w:tc>
          </w:sdtContent>
        </w:sdt>
      </w:tr>
      <w:tr w:rsidR="00E85A05" w14:paraId="13F95C71" w14:textId="77777777" w:rsidTr="003F0D73">
        <w:sdt>
          <w:sdtPr>
            <w:alias w:val="Abstract"/>
            <w:tag w:val="abstract"/>
            <w:id w:val="-635871867"/>
            <w:placeholder>
              <w:docPart w:val="4CFF557C556D4A4AA78A7B13C3D33F8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3259607" w14:textId="5130D3F5" w:rsidR="00E85A05" w:rsidRDefault="005C3244" w:rsidP="00731AAA">
                <w:r w:rsidRPr="002F1247">
                  <w:rPr>
                    <w:bCs/>
                  </w:rPr>
                  <w:t>Alexand</w:t>
                </w:r>
                <w:r>
                  <w:rPr>
                    <w:bCs/>
                  </w:rPr>
                  <w:t>e</w:t>
                </w:r>
                <w:r w:rsidRPr="002F1247">
                  <w:rPr>
                    <w:bCs/>
                  </w:rPr>
                  <w:t xml:space="preserve">r </w:t>
                </w:r>
                <w:proofErr w:type="spellStart"/>
                <w:r w:rsidRPr="002F1247">
                  <w:rPr>
                    <w:bCs/>
                  </w:rPr>
                  <w:t>Hackenschmied</w:t>
                </w:r>
                <w:proofErr w:type="spellEnd"/>
                <w:r>
                  <w:t>, Americanized as</w:t>
                </w:r>
                <w:r w:rsidRPr="002F1247">
                  <w:t xml:space="preserve"> Alexander </w:t>
                </w:r>
                <w:proofErr w:type="spellStart"/>
                <w:r w:rsidRPr="002F1247">
                  <w:t>Hammid</w:t>
                </w:r>
                <w:proofErr w:type="spellEnd"/>
                <w:r>
                  <w:t>,</w:t>
                </w:r>
                <w:r w:rsidRPr="002F1247">
                  <w:t xml:space="preserve"> </w:t>
                </w:r>
                <w:r>
                  <w:t xml:space="preserve">created and promoted </w:t>
                </w:r>
                <w:r w:rsidRPr="002F1247">
                  <w:t>experimental</w:t>
                </w:r>
                <w:r>
                  <w:t xml:space="preserve"> art films</w:t>
                </w:r>
                <w:r w:rsidRPr="002F1247">
                  <w:t xml:space="preserve"> in both Czechoslovakia and the United </w:t>
                </w:r>
                <w:r>
                  <w:t>States.</w:t>
                </w:r>
                <w:r w:rsidRPr="002F1247">
                  <w:t xml:space="preserve"> </w:t>
                </w:r>
                <w:r>
                  <w:t>In 1930 h</w:t>
                </w:r>
                <w:r w:rsidRPr="002F1247">
                  <w:t xml:space="preserve">e organized </w:t>
                </w:r>
                <w:r>
                  <w:t xml:space="preserve">two </w:t>
                </w:r>
                <w:r w:rsidRPr="002F1247">
                  <w:t>ava</w:t>
                </w:r>
                <w:r>
                  <w:t>nt-garde exhibitions in Prague, ‘</w:t>
                </w:r>
                <w:proofErr w:type="spellStart"/>
                <w:r w:rsidRPr="00DC78CF">
                  <w:t>Nová</w:t>
                </w:r>
                <w:proofErr w:type="spellEnd"/>
                <w:r w:rsidRPr="00DC78CF">
                  <w:t xml:space="preserve"> </w:t>
                </w:r>
                <w:proofErr w:type="spellStart"/>
                <w:r w:rsidRPr="00DC78CF">
                  <w:t>ĉeská</w:t>
                </w:r>
                <w:proofErr w:type="spellEnd"/>
                <w:r w:rsidRPr="00DC78CF">
                  <w:t xml:space="preserve"> </w:t>
                </w:r>
                <w:proofErr w:type="spellStart"/>
                <w:r w:rsidRPr="00DC78CF">
                  <w:t>fotografie</w:t>
                </w:r>
                <w:proofErr w:type="spellEnd"/>
                <w:r>
                  <w:t>’ [</w:t>
                </w:r>
                <w:r w:rsidRPr="00DC78CF">
                  <w:t>New Czech Photography</w:t>
                </w:r>
                <w:r>
                  <w:t>] and the ‘</w:t>
                </w:r>
                <w:r w:rsidRPr="00DC78CF">
                  <w:t>First Week of Avant-garde Film</w:t>
                </w:r>
                <w:r>
                  <w:t>’ (during which he showed h</w:t>
                </w:r>
                <w:r w:rsidRPr="002F1247">
                  <w:t xml:space="preserve">is own short film </w:t>
                </w:r>
                <w:proofErr w:type="spellStart"/>
                <w:r w:rsidRPr="00DE4C30">
                  <w:rPr>
                    <w:i/>
                  </w:rPr>
                  <w:t>Bezúčelná</w:t>
                </w:r>
                <w:proofErr w:type="spellEnd"/>
                <w:r w:rsidRPr="00DE4C30">
                  <w:rPr>
                    <w:i/>
                  </w:rPr>
                  <w:t xml:space="preserve"> </w:t>
                </w:r>
                <w:proofErr w:type="spellStart"/>
                <w:r w:rsidRPr="00DE4C30">
                  <w:rPr>
                    <w:i/>
                  </w:rPr>
                  <w:t>procházka</w:t>
                </w:r>
                <w:proofErr w:type="spellEnd"/>
                <w:r>
                  <w:rPr>
                    <w:rStyle w:val="watch-title"/>
                    <w:rFonts w:ascii="Times New Roman" w:hAnsi="Times New Roman"/>
                    <w:szCs w:val="24"/>
                  </w:rPr>
                  <w:t xml:space="preserve"> [</w:t>
                </w:r>
                <w:r w:rsidRPr="00DE4C30">
                  <w:rPr>
                    <w:i/>
                  </w:rPr>
                  <w:t>An Aimless Walk</w:t>
                </w:r>
                <w:r>
                  <w:rPr>
                    <w:rStyle w:val="watch-title"/>
                    <w:rFonts w:ascii="Times New Roman" w:hAnsi="Times New Roman"/>
                    <w:szCs w:val="24"/>
                  </w:rPr>
                  <w:t xml:space="preserve">]). </w:t>
                </w:r>
                <w:r>
                  <w:t xml:space="preserve">He later worked in </w:t>
                </w:r>
                <w:proofErr w:type="spellStart"/>
                <w:r w:rsidRPr="002F1247">
                  <w:t>Zlín</w:t>
                </w:r>
                <w:proofErr w:type="spellEnd"/>
                <w:r>
                  <w:t xml:space="preserve"> for</w:t>
                </w:r>
                <w:r w:rsidRPr="002F1247">
                  <w:t xml:space="preserve"> the </w:t>
                </w:r>
                <w:proofErr w:type="spellStart"/>
                <w:r w:rsidRPr="002F1247">
                  <w:t>Baťa</w:t>
                </w:r>
                <w:proofErr w:type="spellEnd"/>
                <w:r w:rsidRPr="002F1247">
                  <w:t xml:space="preserve"> Film Studio</w:t>
                </w:r>
                <w:r>
                  <w:t xml:space="preserve">, </w:t>
                </w:r>
                <w:r w:rsidRPr="002F1247">
                  <w:t>which hired young art</w:t>
                </w:r>
                <w:r>
                  <w:t xml:space="preserve">ists to make advertising films. </w:t>
                </w:r>
                <w:proofErr w:type="spellStart"/>
                <w:r>
                  <w:t>Hammid</w:t>
                </w:r>
                <w:proofErr w:type="spellEnd"/>
                <w:r w:rsidRPr="002F1247">
                  <w:t xml:space="preserve"> collaborated with American filmmaker Herbert Kline on the feature documentaries </w:t>
                </w:r>
                <w:r w:rsidRPr="002F1247">
                  <w:rPr>
                    <w:i/>
                  </w:rPr>
                  <w:t>Crisis</w:t>
                </w:r>
                <w:r w:rsidRPr="002F1247">
                  <w:t xml:space="preserve"> and </w:t>
                </w:r>
                <w:r w:rsidRPr="002F1247">
                  <w:rPr>
                    <w:i/>
                  </w:rPr>
                  <w:t>Lights Out in Europe</w:t>
                </w:r>
                <w:r>
                  <w:t xml:space="preserve">, both about the early years of World War Two. After fleeing Czechoslovakia, </w:t>
                </w:r>
                <w:proofErr w:type="spellStart"/>
                <w:r>
                  <w:t>Hammid</w:t>
                </w:r>
                <w:proofErr w:type="spellEnd"/>
                <w:r>
                  <w:t xml:space="preserve"> came to the United States and helped</w:t>
                </w:r>
                <w:r w:rsidRPr="002F1247">
                  <w:t xml:space="preserve"> Kline adap</w:t>
                </w:r>
                <w:r>
                  <w:t>t</w:t>
                </w:r>
                <w:r w:rsidRPr="002F1247">
                  <w:t xml:space="preserve"> John Steinbeck’s </w:t>
                </w:r>
                <w:r w:rsidRPr="002626A9">
                  <w:rPr>
                    <w:i/>
                  </w:rPr>
                  <w:t>The</w:t>
                </w:r>
                <w:r>
                  <w:t xml:space="preserve"> </w:t>
                </w:r>
                <w:r w:rsidRPr="002F1247">
                  <w:rPr>
                    <w:i/>
                  </w:rPr>
                  <w:t>Forgotten Village</w:t>
                </w:r>
                <w:r w:rsidRPr="002F1247">
                  <w:t xml:space="preserve">. </w:t>
                </w:r>
                <w:r>
                  <w:t xml:space="preserve">After moving to the United States </w:t>
                </w:r>
                <w:proofErr w:type="spellStart"/>
                <w:r>
                  <w:t>Hammid</w:t>
                </w:r>
                <w:proofErr w:type="spellEnd"/>
                <w:r>
                  <w:t xml:space="preserve"> met his first wife, </w:t>
                </w:r>
                <w:r w:rsidRPr="002F1247">
                  <w:t xml:space="preserve">Maya </w:t>
                </w:r>
                <w:proofErr w:type="spellStart"/>
                <w:r w:rsidRPr="002F1247">
                  <w:t>Deren</w:t>
                </w:r>
                <w:proofErr w:type="spellEnd"/>
                <w:r>
                  <w:t>,</w:t>
                </w:r>
                <w:r w:rsidRPr="002F1247">
                  <w:t xml:space="preserve"> </w:t>
                </w:r>
                <w:r>
                  <w:t>with whom he made several films, including</w:t>
                </w:r>
                <w:r w:rsidRPr="002F1247">
                  <w:t xml:space="preserve"> </w:t>
                </w:r>
                <w:r>
                  <w:t xml:space="preserve">the </w:t>
                </w:r>
                <w:r w:rsidRPr="002F1247">
                  <w:t xml:space="preserve">American avant-garde watershed </w:t>
                </w:r>
                <w:r w:rsidRPr="00583AE9">
                  <w:rPr>
                    <w:i/>
                  </w:rPr>
                  <w:t>Meshes of the Afternoon</w:t>
                </w:r>
                <w:r>
                  <w:t xml:space="preserve"> (1943).</w:t>
                </w:r>
                <w:r w:rsidRPr="00BA315E">
                  <w:t xml:space="preserve"> </w:t>
                </w:r>
                <w:r>
                  <w:t xml:space="preserve">While employed </w:t>
                </w:r>
                <w:r w:rsidRPr="002F1247">
                  <w:t xml:space="preserve">making </w:t>
                </w:r>
                <w:r>
                  <w:t xml:space="preserve">industrial films, </w:t>
                </w:r>
                <w:proofErr w:type="spellStart"/>
                <w:r>
                  <w:t>Hammid</w:t>
                </w:r>
                <w:proofErr w:type="spellEnd"/>
                <w:r>
                  <w:t xml:space="preserve"> continued directing and editing</w:t>
                </w:r>
                <w:r w:rsidRPr="002F1247">
                  <w:t xml:space="preserve"> art films</w:t>
                </w:r>
                <w:r>
                  <w:t>,</w:t>
                </w:r>
                <w:r w:rsidRPr="002F1247">
                  <w:t xml:space="preserve"> </w:t>
                </w:r>
                <w:r>
                  <w:t>including</w:t>
                </w:r>
                <w:r w:rsidRPr="002F1247">
                  <w:t xml:space="preserve"> adaptations of </w:t>
                </w:r>
                <w:proofErr w:type="spellStart"/>
                <w:r w:rsidRPr="002F1247">
                  <w:t>Gian</w:t>
                </w:r>
                <w:proofErr w:type="spellEnd"/>
                <w:r w:rsidRPr="002F1247">
                  <w:t xml:space="preserve"> Carlo Menotti’s </w:t>
                </w:r>
                <w:r>
                  <w:t xml:space="preserve">opera </w:t>
                </w:r>
                <w:r w:rsidRPr="002F1247">
                  <w:rPr>
                    <w:i/>
                  </w:rPr>
                  <w:t>The Medium</w:t>
                </w:r>
                <w:r w:rsidRPr="002F1247">
                  <w:t xml:space="preserve"> and Martha Graham’s</w:t>
                </w:r>
                <w:r>
                  <w:t xml:space="preserve"> dance composition</w:t>
                </w:r>
                <w:r w:rsidRPr="002F1247">
                  <w:t xml:space="preserve"> </w:t>
                </w:r>
                <w:r w:rsidRPr="002F1247">
                  <w:rPr>
                    <w:i/>
                  </w:rPr>
                  <w:t>Night Journey</w:t>
                </w:r>
                <w:r w:rsidRPr="002F1247">
                  <w:t xml:space="preserve">. </w:t>
                </w:r>
                <w:proofErr w:type="spellStart"/>
                <w:r w:rsidR="00731AAA">
                  <w:rPr>
                    <w:rStyle w:val="5yl5"/>
                    <w:rFonts w:eastAsia="Times New Roman" w:cs="Times New Roman"/>
                  </w:rPr>
                  <w:t>Hammid's</w:t>
                </w:r>
                <w:proofErr w:type="spellEnd"/>
                <w:r w:rsidR="00731AAA">
                  <w:rPr>
                    <w:rStyle w:val="5yl5"/>
                    <w:rFonts w:eastAsia="Times New Roman" w:cs="Times New Roman"/>
                  </w:rPr>
                  <w:t xml:space="preserve"> </w:t>
                </w:r>
                <w:r w:rsidR="00731AAA">
                  <w:rPr>
                    <w:rStyle w:val="5yl5"/>
                    <w:rFonts w:eastAsia="Times New Roman" w:cs="Times New Roman"/>
                  </w:rPr>
                  <w:t xml:space="preserve">best </w:t>
                </w:r>
                <w:r w:rsidR="00731AAA">
                  <w:rPr>
                    <w:rStyle w:val="5yl5"/>
                    <w:rFonts w:eastAsia="Times New Roman" w:cs="Times New Roman"/>
                  </w:rPr>
                  <w:t xml:space="preserve">known later films include the three-screen </w:t>
                </w:r>
                <w:r w:rsidR="00731AAA" w:rsidRPr="00731AAA">
                  <w:rPr>
                    <w:rStyle w:val="5yl5"/>
                    <w:rFonts w:eastAsia="Times New Roman" w:cs="Times New Roman"/>
                    <w:i/>
                  </w:rPr>
                  <w:t>To Be Alive!</w:t>
                </w:r>
                <w:r w:rsidR="00731AAA">
                  <w:rPr>
                    <w:rStyle w:val="5yl5"/>
                    <w:rFonts w:eastAsia="Times New Roman" w:cs="Times New Roman"/>
                  </w:rPr>
                  <w:t xml:space="preserve"> </w:t>
                </w:r>
                <w:proofErr w:type="gramStart"/>
                <w:r w:rsidR="00731AAA">
                  <w:rPr>
                    <w:rStyle w:val="5yl5"/>
                    <w:rFonts w:eastAsia="Times New Roman" w:cs="Times New Roman"/>
                  </w:rPr>
                  <w:t>an</w:t>
                </w:r>
                <w:bookmarkStart w:id="0" w:name="_GoBack"/>
                <w:bookmarkEnd w:id="0"/>
                <w:r w:rsidR="00731AAA">
                  <w:rPr>
                    <w:rStyle w:val="5yl5"/>
                    <w:rFonts w:eastAsia="Times New Roman" w:cs="Times New Roman"/>
                  </w:rPr>
                  <w:t>d</w:t>
                </w:r>
                <w:proofErr w:type="gramEnd"/>
                <w:r w:rsidR="00731AAA">
                  <w:rPr>
                    <w:rStyle w:val="5yl5"/>
                    <w:rFonts w:eastAsia="Times New Roman" w:cs="Times New Roman"/>
                  </w:rPr>
                  <w:t xml:space="preserve"> the early IMAX documentary To Fly. Considered one of </w:t>
                </w:r>
                <w:r w:rsidR="00731AAA">
                  <w:rPr>
                    <w:rStyle w:val="5yl5"/>
                    <w:rFonts w:eastAsia="Times New Roman" w:cs="Times New Roman"/>
                  </w:rPr>
                  <w:t>the</w:t>
                </w:r>
                <w:r w:rsidR="00731AAA">
                  <w:rPr>
                    <w:rStyle w:val="5yl5"/>
                    <w:rFonts w:eastAsia="Times New Roman" w:cs="Times New Roman"/>
                  </w:rPr>
                  <w:t xml:space="preserve"> First </w:t>
                </w:r>
                <w:r w:rsidR="00731AAA">
                  <w:rPr>
                    <w:rStyle w:val="5yl5"/>
                    <w:rFonts w:eastAsia="Times New Roman" w:cs="Times New Roman"/>
                  </w:rPr>
                  <w:t>Czech</w:t>
                </w:r>
                <w:r w:rsidR="00731AAA">
                  <w:rPr>
                    <w:rStyle w:val="5yl5"/>
                    <w:rFonts w:eastAsia="Times New Roman" w:cs="Times New Roman"/>
                  </w:rPr>
                  <w:t xml:space="preserve"> </w:t>
                </w:r>
                <w:r w:rsidR="00731AAA">
                  <w:rPr>
                    <w:rStyle w:val="5yl5"/>
                    <w:rFonts w:eastAsia="Times New Roman" w:cs="Times New Roman"/>
                  </w:rPr>
                  <w:t>avant-garde</w:t>
                </w:r>
                <w:r w:rsidR="00731AAA">
                  <w:rPr>
                    <w:rStyle w:val="5yl5"/>
                    <w:rFonts w:eastAsia="Times New Roman" w:cs="Times New Roman"/>
                  </w:rPr>
                  <w:t xml:space="preserve"> filmmakers, </w:t>
                </w:r>
                <w:proofErr w:type="spellStart"/>
                <w:r w:rsidR="00731AAA">
                  <w:rPr>
                    <w:rStyle w:val="5yl5"/>
                    <w:rFonts w:eastAsia="Times New Roman" w:cs="Times New Roman"/>
                  </w:rPr>
                  <w:t>Hammid’s</w:t>
                </w:r>
                <w:proofErr w:type="spellEnd"/>
                <w:r w:rsidR="00731AAA">
                  <w:rPr>
                    <w:rStyle w:val="5yl5"/>
                    <w:rFonts w:eastAsia="Times New Roman" w:cs="Times New Roman"/>
                  </w:rPr>
                  <w:t xml:space="preserve"> works point to the influence of the transnationalism </w:t>
                </w:r>
                <w:r w:rsidR="00731AAA">
                  <w:rPr>
                    <w:rStyle w:val="5yl5"/>
                    <w:rFonts w:eastAsia="Times New Roman" w:cs="Times New Roman"/>
                  </w:rPr>
                  <w:t xml:space="preserve">in the </w:t>
                </w:r>
                <w:r w:rsidR="00731AAA">
                  <w:rPr>
                    <w:rStyle w:val="5yl5"/>
                    <w:rFonts w:eastAsia="Times New Roman" w:cs="Times New Roman"/>
                  </w:rPr>
                  <w:t>blending of documentary, avant-garde, and advertising modes in early twentieth century filmmaking.</w:t>
                </w:r>
              </w:p>
            </w:tc>
          </w:sdtContent>
        </w:sdt>
      </w:tr>
      <w:tr w:rsidR="003F0D73" w14:paraId="7682A671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49B6DF69" w14:textId="2B8FC0EC" w:rsidR="00DD2554" w:rsidRDefault="00731AAA" w:rsidP="00C27FAB">
            <w:sdt>
              <w:sdtPr>
                <w:alias w:val="Abstract"/>
                <w:tag w:val="abstract"/>
                <w:id w:val="-400210074"/>
                <w:placeholder>
                  <w:docPart w:val="6D773256D475C74C8E808B07E1ED2340"/>
                </w:placeholder>
              </w:sdtPr>
              <w:sdtContent>
                <w:r w:rsidRPr="002F1247">
                  <w:rPr>
                    <w:bCs/>
                  </w:rPr>
                  <w:t>Alexand</w:t>
                </w:r>
                <w:r>
                  <w:rPr>
                    <w:bCs/>
                  </w:rPr>
                  <w:t>e</w:t>
                </w:r>
                <w:r w:rsidRPr="002F1247">
                  <w:rPr>
                    <w:bCs/>
                  </w:rPr>
                  <w:t xml:space="preserve">r </w:t>
                </w:r>
                <w:proofErr w:type="spellStart"/>
                <w:r w:rsidRPr="002F1247">
                  <w:rPr>
                    <w:bCs/>
                  </w:rPr>
                  <w:t>Hackenschmied</w:t>
                </w:r>
                <w:proofErr w:type="spellEnd"/>
                <w:r>
                  <w:t>, Americanized as</w:t>
                </w:r>
                <w:r w:rsidRPr="002F1247">
                  <w:t xml:space="preserve"> Alexander </w:t>
                </w:r>
                <w:proofErr w:type="spellStart"/>
                <w:r w:rsidRPr="002F1247">
                  <w:t>Hammid</w:t>
                </w:r>
                <w:proofErr w:type="spellEnd"/>
                <w:r>
                  <w:t>,</w:t>
                </w:r>
                <w:r w:rsidRPr="002F1247">
                  <w:t xml:space="preserve"> </w:t>
                </w:r>
                <w:r>
                  <w:t xml:space="preserve">created and promoted </w:t>
                </w:r>
                <w:r w:rsidRPr="002F1247">
                  <w:t>experimental</w:t>
                </w:r>
                <w:r>
                  <w:t xml:space="preserve"> art films</w:t>
                </w:r>
                <w:r w:rsidRPr="002F1247">
                  <w:t xml:space="preserve"> in both Czechoslovakia and the United </w:t>
                </w:r>
                <w:r>
                  <w:t>States.</w:t>
                </w:r>
                <w:r w:rsidRPr="002F1247">
                  <w:t xml:space="preserve"> </w:t>
                </w:r>
                <w:r>
                  <w:t>In 1930 h</w:t>
                </w:r>
                <w:r w:rsidRPr="002F1247">
                  <w:t xml:space="preserve">e organized </w:t>
                </w:r>
                <w:r>
                  <w:t xml:space="preserve">two </w:t>
                </w:r>
                <w:r w:rsidRPr="002F1247">
                  <w:t>ava</w:t>
                </w:r>
                <w:r>
                  <w:t>nt-garde exhibitions in Prague, ‘</w:t>
                </w:r>
                <w:proofErr w:type="spellStart"/>
                <w:r w:rsidRPr="00DC78CF">
                  <w:t>Nová</w:t>
                </w:r>
                <w:proofErr w:type="spellEnd"/>
                <w:r w:rsidRPr="00DC78CF">
                  <w:t xml:space="preserve"> </w:t>
                </w:r>
                <w:proofErr w:type="spellStart"/>
                <w:r w:rsidRPr="00DC78CF">
                  <w:t>ĉeská</w:t>
                </w:r>
                <w:proofErr w:type="spellEnd"/>
                <w:r w:rsidRPr="00DC78CF">
                  <w:t xml:space="preserve"> </w:t>
                </w:r>
                <w:proofErr w:type="spellStart"/>
                <w:r w:rsidRPr="00DC78CF">
                  <w:t>fotografie</w:t>
                </w:r>
                <w:proofErr w:type="spellEnd"/>
                <w:r>
                  <w:t>’ [</w:t>
                </w:r>
                <w:r w:rsidRPr="00DC78CF">
                  <w:t>New Czech Photography</w:t>
                </w:r>
                <w:r>
                  <w:t>] and the ‘</w:t>
                </w:r>
                <w:r w:rsidRPr="00DC78CF">
                  <w:t>First Week of Avant-garde Film</w:t>
                </w:r>
                <w:r>
                  <w:t>’ (during which he showed h</w:t>
                </w:r>
                <w:r w:rsidRPr="002F1247">
                  <w:t xml:space="preserve">is own short film </w:t>
                </w:r>
                <w:proofErr w:type="spellStart"/>
                <w:r w:rsidRPr="00DE4C30">
                  <w:rPr>
                    <w:i/>
                  </w:rPr>
                  <w:t>Bezúčelná</w:t>
                </w:r>
                <w:proofErr w:type="spellEnd"/>
                <w:r w:rsidRPr="00DE4C30">
                  <w:rPr>
                    <w:i/>
                  </w:rPr>
                  <w:t xml:space="preserve"> </w:t>
                </w:r>
                <w:proofErr w:type="spellStart"/>
                <w:r w:rsidRPr="00DE4C30">
                  <w:rPr>
                    <w:i/>
                  </w:rPr>
                  <w:t>procházka</w:t>
                </w:r>
                <w:proofErr w:type="spellEnd"/>
                <w:r>
                  <w:rPr>
                    <w:rStyle w:val="watch-title"/>
                    <w:rFonts w:ascii="Times New Roman" w:hAnsi="Times New Roman"/>
                    <w:szCs w:val="24"/>
                  </w:rPr>
                  <w:t xml:space="preserve"> [</w:t>
                </w:r>
                <w:r w:rsidRPr="00DE4C30">
                  <w:rPr>
                    <w:i/>
                  </w:rPr>
                  <w:t>An Aimless Walk</w:t>
                </w:r>
                <w:r>
                  <w:rPr>
                    <w:rStyle w:val="watch-title"/>
                    <w:rFonts w:ascii="Times New Roman" w:hAnsi="Times New Roman"/>
                    <w:szCs w:val="24"/>
                  </w:rPr>
                  <w:t xml:space="preserve">]). </w:t>
                </w:r>
                <w:r>
                  <w:t xml:space="preserve">He later worked in </w:t>
                </w:r>
                <w:proofErr w:type="spellStart"/>
                <w:r w:rsidRPr="002F1247">
                  <w:t>Zlín</w:t>
                </w:r>
                <w:proofErr w:type="spellEnd"/>
                <w:r>
                  <w:t xml:space="preserve"> for</w:t>
                </w:r>
                <w:r w:rsidRPr="002F1247">
                  <w:t xml:space="preserve"> the </w:t>
                </w:r>
                <w:proofErr w:type="spellStart"/>
                <w:r w:rsidRPr="002F1247">
                  <w:t>Baťa</w:t>
                </w:r>
                <w:proofErr w:type="spellEnd"/>
                <w:r w:rsidRPr="002F1247">
                  <w:t xml:space="preserve"> Film Studio</w:t>
                </w:r>
                <w:r>
                  <w:t xml:space="preserve">, </w:t>
                </w:r>
                <w:r w:rsidRPr="002F1247">
                  <w:t>which hired young art</w:t>
                </w:r>
                <w:r>
                  <w:t xml:space="preserve">ists to make advertising films. </w:t>
                </w:r>
                <w:proofErr w:type="spellStart"/>
                <w:r>
                  <w:t>Hammid</w:t>
                </w:r>
                <w:proofErr w:type="spellEnd"/>
                <w:r w:rsidRPr="002F1247">
                  <w:t xml:space="preserve"> collaborated with American filmmaker Herbert Kline on the feature documentaries </w:t>
                </w:r>
                <w:r w:rsidRPr="002F1247">
                  <w:rPr>
                    <w:i/>
                  </w:rPr>
                  <w:t>Crisis</w:t>
                </w:r>
                <w:r w:rsidRPr="002F1247">
                  <w:t xml:space="preserve"> and </w:t>
                </w:r>
                <w:r w:rsidRPr="002F1247">
                  <w:rPr>
                    <w:i/>
                  </w:rPr>
                  <w:t>Lights Out in Europe</w:t>
                </w:r>
                <w:r>
                  <w:t xml:space="preserve">, both about the early years of World War Two. After fleeing Czechoslovakia, </w:t>
                </w:r>
                <w:proofErr w:type="spellStart"/>
                <w:r>
                  <w:t>Hammid</w:t>
                </w:r>
                <w:proofErr w:type="spellEnd"/>
                <w:r>
                  <w:t xml:space="preserve"> came to the United States and helped</w:t>
                </w:r>
                <w:r w:rsidRPr="002F1247">
                  <w:t xml:space="preserve"> Kline adap</w:t>
                </w:r>
                <w:r>
                  <w:t>t</w:t>
                </w:r>
                <w:r w:rsidRPr="002F1247">
                  <w:t xml:space="preserve"> John Steinbeck’s </w:t>
                </w:r>
                <w:r w:rsidRPr="002626A9">
                  <w:rPr>
                    <w:i/>
                  </w:rPr>
                  <w:t>The</w:t>
                </w:r>
                <w:r>
                  <w:t xml:space="preserve"> </w:t>
                </w:r>
                <w:r w:rsidRPr="002F1247">
                  <w:rPr>
                    <w:i/>
                  </w:rPr>
                  <w:t>Forgotten Village</w:t>
                </w:r>
                <w:r w:rsidRPr="002F1247">
                  <w:t xml:space="preserve">. </w:t>
                </w:r>
                <w:r>
                  <w:t xml:space="preserve">After moving to the United States </w:t>
                </w:r>
                <w:proofErr w:type="spellStart"/>
                <w:r>
                  <w:t>Hammid</w:t>
                </w:r>
                <w:proofErr w:type="spellEnd"/>
                <w:r>
                  <w:t xml:space="preserve"> met his first wife, </w:t>
                </w:r>
                <w:r w:rsidRPr="002F1247">
                  <w:t xml:space="preserve">Maya </w:t>
                </w:r>
                <w:proofErr w:type="spellStart"/>
                <w:r w:rsidRPr="002F1247">
                  <w:t>Deren</w:t>
                </w:r>
                <w:proofErr w:type="spellEnd"/>
                <w:r>
                  <w:t>,</w:t>
                </w:r>
                <w:r w:rsidRPr="002F1247">
                  <w:t xml:space="preserve"> </w:t>
                </w:r>
                <w:r>
                  <w:t>with whom he made several films, including</w:t>
                </w:r>
                <w:r w:rsidRPr="002F1247">
                  <w:t xml:space="preserve"> </w:t>
                </w:r>
                <w:r>
                  <w:t xml:space="preserve">the </w:t>
                </w:r>
                <w:r w:rsidRPr="002F1247">
                  <w:t xml:space="preserve">American avant-garde watershed </w:t>
                </w:r>
                <w:r w:rsidRPr="00583AE9">
                  <w:rPr>
                    <w:i/>
                  </w:rPr>
                  <w:t>Meshes of the Afternoon</w:t>
                </w:r>
                <w:r>
                  <w:t xml:space="preserve"> (1943).</w:t>
                </w:r>
                <w:r w:rsidRPr="00BA315E">
                  <w:t xml:space="preserve"> </w:t>
                </w:r>
                <w:r>
                  <w:t xml:space="preserve">While employed </w:t>
                </w:r>
                <w:r w:rsidRPr="002F1247">
                  <w:t xml:space="preserve">making </w:t>
                </w:r>
                <w:r>
                  <w:t xml:space="preserve">industrial films, </w:t>
                </w:r>
                <w:proofErr w:type="spellStart"/>
                <w:r>
                  <w:t>Hammid</w:t>
                </w:r>
                <w:proofErr w:type="spellEnd"/>
                <w:r>
                  <w:t xml:space="preserve"> continued directing and editing</w:t>
                </w:r>
                <w:r w:rsidRPr="002F1247">
                  <w:t xml:space="preserve"> art films</w:t>
                </w:r>
                <w:r>
                  <w:t>,</w:t>
                </w:r>
                <w:r w:rsidRPr="002F1247">
                  <w:t xml:space="preserve"> </w:t>
                </w:r>
                <w:r>
                  <w:t>including</w:t>
                </w:r>
                <w:r w:rsidRPr="002F1247">
                  <w:t xml:space="preserve"> adaptations of </w:t>
                </w:r>
                <w:proofErr w:type="spellStart"/>
                <w:r w:rsidRPr="002F1247">
                  <w:t>Gian</w:t>
                </w:r>
                <w:proofErr w:type="spellEnd"/>
                <w:r w:rsidRPr="002F1247">
                  <w:t xml:space="preserve"> Carlo Menotti’s </w:t>
                </w:r>
                <w:r>
                  <w:t xml:space="preserve">opera </w:t>
                </w:r>
                <w:r w:rsidRPr="002F1247">
                  <w:rPr>
                    <w:i/>
                  </w:rPr>
                  <w:t>The Medium</w:t>
                </w:r>
                <w:r w:rsidRPr="002F1247">
                  <w:t xml:space="preserve"> and Martha Graham’s</w:t>
                </w:r>
                <w:r>
                  <w:t xml:space="preserve"> dance composition</w:t>
                </w:r>
                <w:r w:rsidRPr="002F1247">
                  <w:t xml:space="preserve"> </w:t>
                </w:r>
                <w:r w:rsidRPr="002F1247">
                  <w:rPr>
                    <w:i/>
                  </w:rPr>
                  <w:t>Night Journey</w:t>
                </w:r>
                <w:r w:rsidRPr="002F1247">
                  <w:t xml:space="preserve">. </w:t>
                </w:r>
                <w:proofErr w:type="spellStart"/>
                <w:r>
                  <w:rPr>
                    <w:rStyle w:val="5yl5"/>
                    <w:rFonts w:eastAsia="Times New Roman" w:cs="Times New Roman"/>
                  </w:rPr>
                  <w:t>Hammid's</w:t>
                </w:r>
                <w:proofErr w:type="spellEnd"/>
                <w:r>
                  <w:rPr>
                    <w:rStyle w:val="5yl5"/>
                    <w:rFonts w:eastAsia="Times New Roman" w:cs="Times New Roman"/>
                  </w:rPr>
                  <w:t xml:space="preserve"> best known later films include the three-screen </w:t>
                </w:r>
                <w:r w:rsidRPr="00731AAA">
                  <w:rPr>
                    <w:rStyle w:val="5yl5"/>
                    <w:rFonts w:eastAsia="Times New Roman" w:cs="Times New Roman"/>
                    <w:i/>
                  </w:rPr>
                  <w:t>To Be Alive!</w:t>
                </w:r>
                <w:r>
                  <w:rPr>
                    <w:rStyle w:val="5yl5"/>
                    <w:rFonts w:eastAsia="Times New Roman" w:cs="Times New Roman"/>
                  </w:rPr>
                  <w:t xml:space="preserve"> </w:t>
                </w:r>
                <w:proofErr w:type="gramStart"/>
                <w:r>
                  <w:rPr>
                    <w:rStyle w:val="5yl5"/>
                    <w:rFonts w:eastAsia="Times New Roman" w:cs="Times New Roman"/>
                  </w:rPr>
                  <w:t>and</w:t>
                </w:r>
                <w:proofErr w:type="gramEnd"/>
                <w:r>
                  <w:rPr>
                    <w:rStyle w:val="5yl5"/>
                    <w:rFonts w:eastAsia="Times New Roman" w:cs="Times New Roman"/>
                  </w:rPr>
                  <w:t xml:space="preserve"> the early IMAX documentary To Fly. Considered one of the First Czech avant-garde filmmakers, </w:t>
                </w:r>
                <w:proofErr w:type="spellStart"/>
                <w:r>
                  <w:rPr>
                    <w:rStyle w:val="5yl5"/>
                    <w:rFonts w:eastAsia="Times New Roman" w:cs="Times New Roman"/>
                  </w:rPr>
                  <w:t>Hammid’s</w:t>
                </w:r>
                <w:proofErr w:type="spellEnd"/>
                <w:r>
                  <w:rPr>
                    <w:rStyle w:val="5yl5"/>
                    <w:rFonts w:eastAsia="Times New Roman" w:cs="Times New Roman"/>
                  </w:rPr>
                  <w:t xml:space="preserve"> works point to the influence of the transnationalism in the blending of documentary, avant-garde, and advertising modes in early twentieth century filmmaking.</w:t>
                </w:r>
              </w:sdtContent>
            </w:sdt>
          </w:p>
          <w:p w14:paraId="07A58C06" w14:textId="77777777" w:rsidR="00DD2554" w:rsidRDefault="00DD2554" w:rsidP="00DD2554">
            <w:pPr>
              <w:pStyle w:val="Heading1"/>
              <w:outlineLvl w:val="0"/>
            </w:pPr>
            <w:r>
              <w:lastRenderedPageBreak/>
              <w:t>Works</w:t>
            </w:r>
          </w:p>
          <w:p w14:paraId="74F98397" w14:textId="4B26E2E8" w:rsidR="00DD2554" w:rsidRPr="00D454C4" w:rsidRDefault="00DE4C30" w:rsidP="00DD2554">
            <w:pPr>
              <w:pStyle w:val="Heading2"/>
              <w:outlineLvl w:val="1"/>
            </w:pPr>
            <w:r>
              <w:t>Writing</w:t>
            </w:r>
          </w:p>
          <w:p w14:paraId="233A27A7" w14:textId="77777777" w:rsidR="00CD6EE6" w:rsidRDefault="00CD6EE6" w:rsidP="00DD2554">
            <w:r>
              <w:t>‘Film and Music’ (1933)</w:t>
            </w:r>
          </w:p>
          <w:p w14:paraId="090FE572" w14:textId="77777777" w:rsidR="00CD6EE6" w:rsidRDefault="00DD2554" w:rsidP="00DD2554">
            <w:r>
              <w:t xml:space="preserve">‘The First Screening of Avant-Garde Film in Prague </w:t>
            </w:r>
            <w:r w:rsidR="00CD6EE6">
              <w:t xml:space="preserve">at the </w:t>
            </w:r>
            <w:proofErr w:type="spellStart"/>
            <w:r w:rsidR="00CD6EE6">
              <w:t>Kotva</w:t>
            </w:r>
            <w:proofErr w:type="spellEnd"/>
            <w:r w:rsidR="00CD6EE6">
              <w:t xml:space="preserve"> Cinema’ (1930) </w:t>
            </w:r>
          </w:p>
          <w:p w14:paraId="41E20D99" w14:textId="60B4D49F" w:rsidR="00DD2554" w:rsidRPr="00F443B3" w:rsidRDefault="00DD2554" w:rsidP="00DD2554">
            <w:r>
              <w:t>‘</w:t>
            </w:r>
            <w:r w:rsidRPr="000A76BD">
              <w:rPr>
                <w:i/>
              </w:rPr>
              <w:t>The Forgotten Village</w:t>
            </w:r>
            <w:r>
              <w:t>: A Report on the Filming in Mexico’ (1947</w:t>
            </w:r>
            <w:r w:rsidR="00DE4C30">
              <w:t>)</w:t>
            </w:r>
          </w:p>
          <w:p w14:paraId="18306F7D" w14:textId="77777777" w:rsidR="00DD2554" w:rsidRDefault="00DD2554" w:rsidP="00DD2554">
            <w:pPr>
              <w:rPr>
                <w:rFonts w:ascii="Times New Roman" w:hAnsi="Times New Roman"/>
                <w:szCs w:val="24"/>
              </w:rPr>
            </w:pPr>
          </w:p>
          <w:p w14:paraId="1531DE23" w14:textId="77777777" w:rsidR="00DD2554" w:rsidRPr="00DD2554" w:rsidRDefault="00DD2554" w:rsidP="00DD2554">
            <w:pPr>
              <w:pStyle w:val="Heading2"/>
              <w:outlineLvl w:val="1"/>
            </w:pPr>
            <w:r>
              <w:t>Films</w:t>
            </w:r>
          </w:p>
          <w:p w14:paraId="3523A262" w14:textId="4CDE64F0" w:rsidR="00DD2554" w:rsidRPr="002F1247" w:rsidRDefault="00DD2554" w:rsidP="00DD2554">
            <w:proofErr w:type="spellStart"/>
            <w:r w:rsidRPr="000A76BD">
              <w:rPr>
                <w:rStyle w:val="watch-title"/>
                <w:rFonts w:ascii="Times New Roman" w:hAnsi="Times New Roman"/>
                <w:i/>
                <w:szCs w:val="24"/>
              </w:rPr>
              <w:t>Bezúčelná</w:t>
            </w:r>
            <w:proofErr w:type="spellEnd"/>
            <w:r w:rsidRPr="000A76BD">
              <w:rPr>
                <w:rStyle w:val="watch-title"/>
                <w:rFonts w:ascii="Times New Roman" w:hAnsi="Times New Roman"/>
                <w:i/>
                <w:szCs w:val="24"/>
              </w:rPr>
              <w:t xml:space="preserve"> </w:t>
            </w:r>
            <w:proofErr w:type="spellStart"/>
            <w:r w:rsidRPr="000A76BD">
              <w:rPr>
                <w:rStyle w:val="watch-title"/>
                <w:rFonts w:ascii="Times New Roman" w:hAnsi="Times New Roman"/>
                <w:i/>
                <w:szCs w:val="24"/>
              </w:rPr>
              <w:t>procházka</w:t>
            </w:r>
            <w:proofErr w:type="spellEnd"/>
            <w:r>
              <w:t xml:space="preserve"> [</w:t>
            </w:r>
            <w:r w:rsidRPr="00DE4C30">
              <w:rPr>
                <w:i/>
              </w:rPr>
              <w:t>An Aimless Walk</w:t>
            </w:r>
            <w:r>
              <w:t>]</w:t>
            </w:r>
            <w:r w:rsidRPr="002F1247">
              <w:t xml:space="preserve"> </w:t>
            </w:r>
            <w:r>
              <w:t>(</w:t>
            </w:r>
            <w:r w:rsidRPr="002F1247">
              <w:t>1930</w:t>
            </w:r>
            <w:r>
              <w:t>)</w:t>
            </w:r>
          </w:p>
          <w:p w14:paraId="33194FE3" w14:textId="24E31ABF" w:rsidR="00DD2554" w:rsidRPr="002F1247" w:rsidRDefault="00DD2554" w:rsidP="00DD2554">
            <w:proofErr w:type="spellStart"/>
            <w:r w:rsidRPr="00DE4C30">
              <w:rPr>
                <w:i/>
              </w:rPr>
              <w:t>Ze</w:t>
            </w:r>
            <w:proofErr w:type="spellEnd"/>
            <w:r w:rsidRPr="00DE4C30">
              <w:rPr>
                <w:i/>
              </w:rPr>
              <w:t xml:space="preserve"> </w:t>
            </w:r>
            <w:proofErr w:type="spellStart"/>
            <w:r w:rsidRPr="00DE4C30">
              <w:rPr>
                <w:i/>
              </w:rPr>
              <w:t>soboty</w:t>
            </w:r>
            <w:proofErr w:type="spellEnd"/>
            <w:r w:rsidRPr="00DE4C30">
              <w:rPr>
                <w:i/>
              </w:rPr>
              <w:t xml:space="preserve"> </w:t>
            </w:r>
            <w:proofErr w:type="spellStart"/>
            <w:r w:rsidRPr="00DE4C30">
              <w:rPr>
                <w:i/>
              </w:rPr>
              <w:t>na</w:t>
            </w:r>
            <w:proofErr w:type="spellEnd"/>
            <w:r w:rsidRPr="00DE4C30">
              <w:rPr>
                <w:i/>
              </w:rPr>
              <w:t xml:space="preserve"> </w:t>
            </w:r>
            <w:proofErr w:type="spellStart"/>
            <w:r w:rsidRPr="00DE4C30">
              <w:rPr>
                <w:i/>
              </w:rPr>
              <w:t>neděli</w:t>
            </w:r>
            <w:proofErr w:type="spellEnd"/>
            <w:r>
              <w:t xml:space="preserve"> [</w:t>
            </w:r>
            <w:r w:rsidRPr="00DE4C30">
              <w:rPr>
                <w:i/>
              </w:rPr>
              <w:t>From Saturday to Sunday</w:t>
            </w:r>
            <w:r w:rsidRPr="001D2CBD">
              <w:t>]</w:t>
            </w:r>
            <w:r>
              <w:t xml:space="preserve"> (1931) </w:t>
            </w:r>
          </w:p>
          <w:p w14:paraId="6D1A7979" w14:textId="60E1737B" w:rsidR="00DD2554" w:rsidRPr="002F1247" w:rsidRDefault="00DD2554" w:rsidP="00DD2554">
            <w:r w:rsidRPr="00DE4C30">
              <w:rPr>
                <w:i/>
              </w:rPr>
              <w:t xml:space="preserve">Na </w:t>
            </w:r>
            <w:proofErr w:type="spellStart"/>
            <w:r w:rsidRPr="00DE4C30">
              <w:rPr>
                <w:i/>
              </w:rPr>
              <w:t>Pražském</w:t>
            </w:r>
            <w:proofErr w:type="spellEnd"/>
            <w:r w:rsidRPr="00DE4C30">
              <w:rPr>
                <w:i/>
              </w:rPr>
              <w:t xml:space="preserve"> </w:t>
            </w:r>
            <w:proofErr w:type="spellStart"/>
            <w:r w:rsidRPr="00DE4C30">
              <w:rPr>
                <w:i/>
              </w:rPr>
              <w:t>hradě</w:t>
            </w:r>
            <w:proofErr w:type="spellEnd"/>
            <w:r>
              <w:t xml:space="preserve"> [</w:t>
            </w:r>
            <w:r w:rsidRPr="00DE4C30">
              <w:rPr>
                <w:i/>
              </w:rPr>
              <w:t>Prague Castle</w:t>
            </w:r>
            <w:r w:rsidRPr="0095375E">
              <w:t xml:space="preserve">] (1932) </w:t>
            </w:r>
          </w:p>
          <w:p w14:paraId="2BB31823" w14:textId="3656395B" w:rsidR="00DD2554" w:rsidRPr="002F1247" w:rsidRDefault="00DD2554" w:rsidP="00DD2554">
            <w:proofErr w:type="spellStart"/>
            <w:r w:rsidRPr="00DE4C30">
              <w:rPr>
                <w:i/>
              </w:rPr>
              <w:t>Zem</w:t>
            </w:r>
            <w:proofErr w:type="spellEnd"/>
            <w:r w:rsidRPr="00DE4C30">
              <w:rPr>
                <w:i/>
              </w:rPr>
              <w:t xml:space="preserve"> </w:t>
            </w:r>
            <w:proofErr w:type="spellStart"/>
            <w:r w:rsidRPr="00DE4C30">
              <w:rPr>
                <w:i/>
              </w:rPr>
              <w:t>spievá</w:t>
            </w:r>
            <w:proofErr w:type="spellEnd"/>
            <w:r w:rsidRPr="0026071D">
              <w:t xml:space="preserve"> [</w:t>
            </w:r>
            <w:r w:rsidRPr="00DE4C30">
              <w:rPr>
                <w:i/>
              </w:rPr>
              <w:t>The Earth Sings</w:t>
            </w:r>
            <w:r>
              <w:t>]</w:t>
            </w:r>
            <w:r w:rsidRPr="002F1247">
              <w:t xml:space="preserve"> (1933) </w:t>
            </w:r>
          </w:p>
          <w:p w14:paraId="10B1AFE3" w14:textId="3AED22A0" w:rsidR="00DD2554" w:rsidRDefault="00DD2554" w:rsidP="00DD2554">
            <w:proofErr w:type="spellStart"/>
            <w:r w:rsidRPr="00DE4C30">
              <w:rPr>
                <w:i/>
              </w:rPr>
              <w:t>Silnice</w:t>
            </w:r>
            <w:proofErr w:type="spellEnd"/>
            <w:r w:rsidRPr="00DE4C30">
              <w:rPr>
                <w:i/>
              </w:rPr>
              <w:t xml:space="preserve"> </w:t>
            </w:r>
            <w:proofErr w:type="spellStart"/>
            <w:r w:rsidRPr="00DE4C30">
              <w:rPr>
                <w:i/>
              </w:rPr>
              <w:t>zpívá</w:t>
            </w:r>
            <w:proofErr w:type="spellEnd"/>
            <w:r>
              <w:t xml:space="preserve"> [</w:t>
            </w:r>
            <w:r w:rsidRPr="00DE4C30">
              <w:rPr>
                <w:i/>
              </w:rPr>
              <w:t>The Highway Sings</w:t>
            </w:r>
            <w:r>
              <w:t>]</w:t>
            </w:r>
            <w:r w:rsidRPr="002F1247">
              <w:t xml:space="preserve"> (1937) </w:t>
            </w:r>
          </w:p>
          <w:p w14:paraId="0BB561A6" w14:textId="7ABCE013" w:rsidR="00DD2554" w:rsidRPr="002F1247" w:rsidRDefault="00DE4C30" w:rsidP="00DD2554">
            <w:r w:rsidRPr="00DE4C30">
              <w:rPr>
                <w:i/>
              </w:rPr>
              <w:t>C</w:t>
            </w:r>
            <w:r w:rsidR="00DD2554" w:rsidRPr="00DE4C30">
              <w:rPr>
                <w:i/>
              </w:rPr>
              <w:t xml:space="preserve">risis </w:t>
            </w:r>
            <w:r w:rsidR="00DD2554" w:rsidRPr="002F1247">
              <w:t>(193</w:t>
            </w:r>
            <w:r w:rsidR="00DD2554">
              <w:t>8</w:t>
            </w:r>
            <w:r w:rsidR="00DD2554" w:rsidRPr="002F1247">
              <w:t>)</w:t>
            </w:r>
            <w:r w:rsidR="00DD2554">
              <w:t xml:space="preserve"> </w:t>
            </w:r>
          </w:p>
          <w:p w14:paraId="486FCA09" w14:textId="0F2ADF15" w:rsidR="00DD2554" w:rsidRPr="00DF4F68" w:rsidRDefault="00DD2554" w:rsidP="00DD2554">
            <w:r w:rsidRPr="00DE4C30">
              <w:rPr>
                <w:i/>
              </w:rPr>
              <w:t>Lights Out in Europe</w:t>
            </w:r>
            <w:r>
              <w:t xml:space="preserve"> (1939) </w:t>
            </w:r>
          </w:p>
          <w:p w14:paraId="03A6A5F9" w14:textId="2D68239C" w:rsidR="00DD2554" w:rsidRDefault="00DD2554" w:rsidP="00DD2554">
            <w:r w:rsidRPr="00DE4C30">
              <w:rPr>
                <w:i/>
              </w:rPr>
              <w:t>The Forgotten Village</w:t>
            </w:r>
            <w:r w:rsidRPr="00DF4F68">
              <w:t xml:space="preserve"> (1941)</w:t>
            </w:r>
            <w:r>
              <w:t xml:space="preserve"> </w:t>
            </w:r>
          </w:p>
          <w:p w14:paraId="2B39E7BF" w14:textId="43BFBAA5" w:rsidR="00DD2554" w:rsidRDefault="00DD2554" w:rsidP="00DD2554">
            <w:r w:rsidRPr="00DE4C30">
              <w:rPr>
                <w:i/>
              </w:rPr>
              <w:t>Meshes of the Afternoon</w:t>
            </w:r>
            <w:r w:rsidRPr="00DF4F68">
              <w:t xml:space="preserve"> (1943) </w:t>
            </w:r>
          </w:p>
          <w:p w14:paraId="677C5D41" w14:textId="0C5BDE4F" w:rsidR="00DD2554" w:rsidRPr="002848B5" w:rsidRDefault="00DD2554" w:rsidP="00DD2554">
            <w:r w:rsidRPr="00DE4C30">
              <w:rPr>
                <w:i/>
              </w:rPr>
              <w:t>At Land</w:t>
            </w:r>
            <w:r w:rsidRPr="002848B5">
              <w:t xml:space="preserve"> (1944) </w:t>
            </w:r>
          </w:p>
          <w:p w14:paraId="291282C5" w14:textId="31870166" w:rsidR="00DD2554" w:rsidRDefault="00DD2554" w:rsidP="00DD2554">
            <w:r w:rsidRPr="00DE4C30">
              <w:rPr>
                <w:i/>
              </w:rPr>
              <w:t>A Study in Choreography for Camera</w:t>
            </w:r>
            <w:r w:rsidRPr="005E73ED">
              <w:t xml:space="preserve"> (1945)</w:t>
            </w:r>
          </w:p>
          <w:p w14:paraId="7664D1B3" w14:textId="77777777" w:rsidR="00DE4C30" w:rsidRDefault="00DE4C30" w:rsidP="00DD2554">
            <w:r w:rsidRPr="00DE4C30">
              <w:rPr>
                <w:i/>
              </w:rPr>
              <w:t>T</w:t>
            </w:r>
            <w:r w:rsidR="00DD2554" w:rsidRPr="00DE4C30">
              <w:rPr>
                <w:i/>
              </w:rPr>
              <w:t>he Private Life of a Cat</w:t>
            </w:r>
            <w:r w:rsidR="00DD2554" w:rsidRPr="002F1247">
              <w:t xml:space="preserve"> (</w:t>
            </w:r>
            <w:r w:rsidR="00DD2554">
              <w:t>1945</w:t>
            </w:r>
            <w:r w:rsidR="00DD2554" w:rsidRPr="002F1247">
              <w:t>)</w:t>
            </w:r>
          </w:p>
          <w:p w14:paraId="2AFD5DE1" w14:textId="5445946C" w:rsidR="00DD2554" w:rsidRPr="002F1247" w:rsidRDefault="00DD2554" w:rsidP="00DD2554">
            <w:r w:rsidRPr="00DE4C30">
              <w:rPr>
                <w:i/>
              </w:rPr>
              <w:t>Library of Congress</w:t>
            </w:r>
            <w:r w:rsidRPr="00154853">
              <w:t xml:space="preserve"> (1945) </w:t>
            </w:r>
          </w:p>
          <w:p w14:paraId="55073ABB" w14:textId="18DC3E0F" w:rsidR="00DD2554" w:rsidRDefault="00DD2554" w:rsidP="00DD2554">
            <w:r w:rsidRPr="00DE4C30">
              <w:rPr>
                <w:i/>
              </w:rPr>
              <w:t>Valley of the Tennessee</w:t>
            </w:r>
            <w:r w:rsidRPr="00154853">
              <w:t xml:space="preserve"> </w:t>
            </w:r>
            <w:r w:rsidR="00DE4C30">
              <w:t xml:space="preserve">(1945) </w:t>
            </w:r>
            <w:r w:rsidRPr="00273626">
              <w:t xml:space="preserve"> </w:t>
            </w:r>
          </w:p>
          <w:p w14:paraId="11650867" w14:textId="3785DE30" w:rsidR="00DD2554" w:rsidRPr="00DF4F68" w:rsidRDefault="00DD2554" w:rsidP="00DD2554">
            <w:r w:rsidRPr="00DE4C30">
              <w:rPr>
                <w:i/>
              </w:rPr>
              <w:t>Ritual in Transfigured Time</w:t>
            </w:r>
            <w:r w:rsidRPr="002848B5">
              <w:t xml:space="preserve"> (1945-46) </w:t>
            </w:r>
          </w:p>
          <w:p w14:paraId="6C00238B" w14:textId="25A9B83F" w:rsidR="00DD2554" w:rsidRDefault="00DD2554" w:rsidP="00DD2554">
            <w:r w:rsidRPr="00DE4C30">
              <w:rPr>
                <w:i/>
              </w:rPr>
              <w:t>The Medium</w:t>
            </w:r>
            <w:r w:rsidRPr="00DF4F68">
              <w:t xml:space="preserve"> </w:t>
            </w:r>
            <w:r>
              <w:t xml:space="preserve">(1950) </w:t>
            </w:r>
          </w:p>
          <w:p w14:paraId="5C607A50" w14:textId="030597BA" w:rsidR="00DD2554" w:rsidRPr="002F1247" w:rsidRDefault="00DD2554" w:rsidP="00DD2554">
            <w:r w:rsidRPr="00DE4C30">
              <w:rPr>
                <w:i/>
              </w:rPr>
              <w:t>Angry Boy</w:t>
            </w:r>
            <w:r w:rsidRPr="00154853">
              <w:t xml:space="preserve"> (1951) </w:t>
            </w:r>
          </w:p>
          <w:p w14:paraId="7C4141C6" w14:textId="493B4CFE" w:rsidR="00DD2554" w:rsidRPr="00DF4F68" w:rsidRDefault="00DD2554" w:rsidP="00DD2554">
            <w:r w:rsidRPr="00DE4C30">
              <w:rPr>
                <w:i/>
              </w:rPr>
              <w:t>Night Journey</w:t>
            </w:r>
            <w:r w:rsidRPr="008B10BE">
              <w:t xml:space="preserve"> (1961)</w:t>
            </w:r>
            <w:r w:rsidRPr="008B10BE">
              <w:rPr>
                <w:b/>
              </w:rPr>
              <w:t xml:space="preserve"> </w:t>
            </w:r>
          </w:p>
          <w:p w14:paraId="6E854CA7" w14:textId="667FA073" w:rsidR="00DD2554" w:rsidRPr="002F1247" w:rsidRDefault="00DD2554" w:rsidP="00DD2554">
            <w:r w:rsidRPr="00DE4C30">
              <w:rPr>
                <w:i/>
              </w:rPr>
              <w:t>To Be Alive!</w:t>
            </w:r>
            <w:r w:rsidRPr="008B10BE">
              <w:t xml:space="preserve"> (1964) </w:t>
            </w:r>
          </w:p>
          <w:p w14:paraId="7CCA433E" w14:textId="6334600C" w:rsidR="00DD2554" w:rsidRPr="00DD2554" w:rsidRDefault="00DD2554" w:rsidP="00C27FAB">
            <w:r w:rsidRPr="00DE4C30">
              <w:rPr>
                <w:i/>
              </w:rPr>
              <w:t>To Fly</w:t>
            </w:r>
            <w:r w:rsidRPr="00A00340">
              <w:t xml:space="preserve"> (1976)</w:t>
            </w:r>
            <w:r>
              <w:t xml:space="preserve"> </w:t>
            </w:r>
          </w:p>
        </w:tc>
      </w:tr>
      <w:tr w:rsidR="003235A7" w14:paraId="7B9A608C" w14:textId="77777777" w:rsidTr="003235A7">
        <w:tc>
          <w:tcPr>
            <w:tcW w:w="9016" w:type="dxa"/>
          </w:tcPr>
          <w:p w14:paraId="0D38463F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029A40CFE34254887B1ED7EFC18BBCE"/>
              </w:placeholder>
            </w:sdtPr>
            <w:sdtEndPr/>
            <w:sdtContent>
              <w:p w14:paraId="42EBA8D7" w14:textId="77777777" w:rsidR="00390E00" w:rsidRDefault="00731AAA" w:rsidP="00390E00">
                <w:sdt>
                  <w:sdtPr>
                    <w:id w:val="-1500885065"/>
                    <w:citation/>
                  </w:sdtPr>
                  <w:sdtEndPr/>
                  <w:sdtContent>
                    <w:r w:rsidR="00390E00">
                      <w:fldChar w:fldCharType="begin"/>
                    </w:r>
                    <w:r w:rsidR="00390E00">
                      <w:rPr>
                        <w:lang w:val="en-US"/>
                      </w:rPr>
                      <w:instrText xml:space="preserve"> CITATION And002 \l 1033 </w:instrText>
                    </w:r>
                    <w:r w:rsidR="00390E00">
                      <w:fldChar w:fldCharType="separate"/>
                    </w:r>
                    <w:r w:rsidR="00390E00">
                      <w:rPr>
                        <w:noProof/>
                        <w:lang w:val="en-US"/>
                      </w:rPr>
                      <w:t xml:space="preserve"> </w:t>
                    </w:r>
                    <w:r w:rsidR="00390E00" w:rsidRPr="00390E00">
                      <w:rPr>
                        <w:noProof/>
                        <w:lang w:val="en-US"/>
                      </w:rPr>
                      <w:t>(Anděl, Alexandr Hackenschmied)</w:t>
                    </w:r>
                    <w:r w:rsidR="00390E00">
                      <w:fldChar w:fldCharType="end"/>
                    </w:r>
                  </w:sdtContent>
                </w:sdt>
              </w:p>
              <w:p w14:paraId="65B924A8" w14:textId="77777777" w:rsidR="00390E00" w:rsidRDefault="00731AAA" w:rsidP="00390E00">
                <w:sdt>
                  <w:sdtPr>
                    <w:id w:val="-2089690205"/>
                    <w:citation/>
                  </w:sdtPr>
                  <w:sdtEndPr/>
                  <w:sdtContent>
                    <w:r w:rsidR="00390E00">
                      <w:fldChar w:fldCharType="begin"/>
                    </w:r>
                    <w:r w:rsidR="00390E00">
                      <w:rPr>
                        <w:lang w:val="en-US"/>
                      </w:rPr>
                      <w:instrText xml:space="preserve"> CITATION And891 \l 1033 </w:instrText>
                    </w:r>
                    <w:r w:rsidR="00390E00">
                      <w:fldChar w:fldCharType="separate"/>
                    </w:r>
                    <w:r w:rsidR="00390E00" w:rsidRPr="00390E00">
                      <w:rPr>
                        <w:noProof/>
                        <w:lang w:val="en-US"/>
                      </w:rPr>
                      <w:t>(Anděl, Czech Modernism, 1900-1945)</w:t>
                    </w:r>
                    <w:r w:rsidR="00390E00">
                      <w:fldChar w:fldCharType="end"/>
                    </w:r>
                  </w:sdtContent>
                </w:sdt>
              </w:p>
              <w:p w14:paraId="0AC03819" w14:textId="77777777" w:rsidR="00390E00" w:rsidRDefault="00731AAA" w:rsidP="00390E00">
                <w:sdt>
                  <w:sdtPr>
                    <w:id w:val="-2130002707"/>
                    <w:citation/>
                  </w:sdtPr>
                  <w:sdtEndPr/>
                  <w:sdtContent>
                    <w:r w:rsidR="00390E00">
                      <w:fldChar w:fldCharType="begin"/>
                    </w:r>
                    <w:r w:rsidR="00390E00">
                      <w:rPr>
                        <w:lang w:val="en-US"/>
                      </w:rPr>
                      <w:instrText xml:space="preserve"> CITATION Cla881 \l 1033 </w:instrText>
                    </w:r>
                    <w:r w:rsidR="00390E00">
                      <w:fldChar w:fldCharType="separate"/>
                    </w:r>
                    <w:r w:rsidR="00390E00" w:rsidRPr="00390E00">
                      <w:rPr>
                        <w:noProof/>
                        <w:lang w:val="en-US"/>
                      </w:rPr>
                      <w:t>(Clark, Hodson and Neiman)</w:t>
                    </w:r>
                    <w:r w:rsidR="00390E00">
                      <w:fldChar w:fldCharType="end"/>
                    </w:r>
                  </w:sdtContent>
                </w:sdt>
              </w:p>
              <w:p w14:paraId="0B34BC40" w14:textId="77777777" w:rsidR="00390E00" w:rsidRDefault="00731AAA" w:rsidP="00390E00">
                <w:sdt>
                  <w:sdtPr>
                    <w:id w:val="1089048415"/>
                    <w:citation/>
                  </w:sdtPr>
                  <w:sdtEndPr/>
                  <w:sdtContent>
                    <w:r w:rsidR="00390E00">
                      <w:fldChar w:fldCharType="begin"/>
                    </w:r>
                    <w:r w:rsidR="00390E00">
                      <w:rPr>
                        <w:lang w:val="en-US"/>
                      </w:rPr>
                      <w:instrText xml:space="preserve"> CITATION Dru121 \l 1033 </w:instrText>
                    </w:r>
                    <w:r w:rsidR="00390E00">
                      <w:fldChar w:fldCharType="separate"/>
                    </w:r>
                    <w:r w:rsidR="00390E00" w:rsidRPr="00390E00">
                      <w:rPr>
                        <w:noProof/>
                        <w:lang w:val="en-US"/>
                      </w:rPr>
                      <w:t>(Drubek)</w:t>
                    </w:r>
                    <w:r w:rsidR="00390E00">
                      <w:fldChar w:fldCharType="end"/>
                    </w:r>
                  </w:sdtContent>
                </w:sdt>
              </w:p>
              <w:p w14:paraId="01269A54" w14:textId="77777777" w:rsidR="00390E00" w:rsidRDefault="00731AAA" w:rsidP="00390E00">
                <w:sdt>
                  <w:sdtPr>
                    <w:id w:val="1479031611"/>
                    <w:citation/>
                  </w:sdtPr>
                  <w:sdtEndPr/>
                  <w:sdtContent>
                    <w:r w:rsidR="00390E00">
                      <w:fldChar w:fldCharType="begin"/>
                    </w:r>
                    <w:r w:rsidR="00390E00">
                      <w:rPr>
                        <w:lang w:val="en-US"/>
                      </w:rPr>
                      <w:instrText xml:space="preserve"> CITATION Oma021 \l 1033 </w:instrText>
                    </w:r>
                    <w:r w:rsidR="00390E00">
                      <w:fldChar w:fldCharType="separate"/>
                    </w:r>
                    <w:r w:rsidR="00390E00" w:rsidRPr="00390E00">
                      <w:rPr>
                        <w:noProof/>
                        <w:lang w:val="en-US"/>
                      </w:rPr>
                      <w:t>(Omasta)</w:t>
                    </w:r>
                    <w:r w:rsidR="00390E00">
                      <w:fldChar w:fldCharType="end"/>
                    </w:r>
                  </w:sdtContent>
                </w:sdt>
              </w:p>
              <w:p w14:paraId="40FB2909" w14:textId="77777777" w:rsidR="00390E00" w:rsidRDefault="00731AAA" w:rsidP="00390E00">
                <w:sdt>
                  <w:sdtPr>
                    <w:id w:val="-1951466292"/>
                    <w:citation/>
                  </w:sdtPr>
                  <w:sdtEndPr/>
                  <w:sdtContent>
                    <w:r w:rsidR="00390E00">
                      <w:fldChar w:fldCharType="begin"/>
                    </w:r>
                    <w:r w:rsidR="00390E00">
                      <w:rPr>
                        <w:lang w:val="en-US"/>
                      </w:rPr>
                      <w:instrText xml:space="preserve"> CITATION Sha041 \l 1033 </w:instrText>
                    </w:r>
                    <w:r w:rsidR="00390E00">
                      <w:fldChar w:fldCharType="separate"/>
                    </w:r>
                    <w:r w:rsidR="00390E00" w:rsidRPr="00390E00">
                      <w:rPr>
                        <w:noProof/>
                        <w:lang w:val="en-US"/>
                      </w:rPr>
                      <w:t>(Shattuck)</w:t>
                    </w:r>
                    <w:r w:rsidR="00390E00">
                      <w:fldChar w:fldCharType="end"/>
                    </w:r>
                  </w:sdtContent>
                </w:sdt>
              </w:p>
              <w:p w14:paraId="7E6211AA" w14:textId="77777777" w:rsidR="00390E00" w:rsidRDefault="00731AAA" w:rsidP="00390E00">
                <w:sdt>
                  <w:sdtPr>
                    <w:id w:val="1019659980"/>
                    <w:citation/>
                  </w:sdtPr>
                  <w:sdtEndPr/>
                  <w:sdtContent>
                    <w:r w:rsidR="00390E00">
                      <w:fldChar w:fldCharType="begin"/>
                    </w:r>
                    <w:r w:rsidR="00390E00">
                      <w:rPr>
                        <w:lang w:val="en-US"/>
                      </w:rPr>
                      <w:instrText xml:space="preserve"> CITATION Val79 \l 1033 </w:instrText>
                    </w:r>
                    <w:r w:rsidR="00390E00">
                      <w:fldChar w:fldCharType="separate"/>
                    </w:r>
                    <w:r w:rsidR="00390E00" w:rsidRPr="00390E00">
                      <w:rPr>
                        <w:noProof/>
                        <w:lang w:val="en-US"/>
                      </w:rPr>
                      <w:t>(Valasek)</w:t>
                    </w:r>
                    <w:r w:rsidR="00390E00">
                      <w:fldChar w:fldCharType="end"/>
                    </w:r>
                  </w:sdtContent>
                </w:sdt>
              </w:p>
              <w:p w14:paraId="134C926F" w14:textId="77777777" w:rsidR="003235A7" w:rsidRDefault="00731AAA" w:rsidP="00390E00">
                <w:sdt>
                  <w:sdtPr>
                    <w:id w:val="246628343"/>
                    <w:citation/>
                  </w:sdtPr>
                  <w:sdtEndPr/>
                  <w:sdtContent>
                    <w:r w:rsidR="00390E00">
                      <w:fldChar w:fldCharType="begin"/>
                    </w:r>
                    <w:r w:rsidR="00390E00">
                      <w:rPr>
                        <w:lang w:val="en-US"/>
                      </w:rPr>
                      <w:instrText xml:space="preserve"> CITATION Wil04 \l 1033 </w:instrText>
                    </w:r>
                    <w:r w:rsidR="00390E00">
                      <w:fldChar w:fldCharType="separate"/>
                    </w:r>
                    <w:r w:rsidR="00390E00" w:rsidRPr="00390E00">
                      <w:rPr>
                        <w:noProof/>
                        <w:lang w:val="en-US"/>
                      </w:rPr>
                      <w:t>(Willoughby)</w:t>
                    </w:r>
                    <w:r w:rsidR="00390E00">
                      <w:fldChar w:fldCharType="end"/>
                    </w:r>
                  </w:sdtContent>
                </w:sdt>
              </w:p>
            </w:sdtContent>
          </w:sdt>
        </w:tc>
      </w:tr>
    </w:tbl>
    <w:p w14:paraId="6C76CBD9" w14:textId="77777777" w:rsidR="00C27FAB" w:rsidRPr="00F36937" w:rsidRDefault="00C27FAB" w:rsidP="00E30B01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59C504" w14:textId="77777777" w:rsidR="00A10519" w:rsidRDefault="00A10519" w:rsidP="007A0D55">
      <w:pPr>
        <w:spacing w:after="0" w:line="240" w:lineRule="auto"/>
      </w:pPr>
      <w:r>
        <w:separator/>
      </w:r>
    </w:p>
  </w:endnote>
  <w:endnote w:type="continuationSeparator" w:id="0">
    <w:p w14:paraId="4A696874" w14:textId="77777777" w:rsidR="00A10519" w:rsidRDefault="00A1051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7740BD" w14:textId="77777777" w:rsidR="00A10519" w:rsidRDefault="00A10519" w:rsidP="007A0D55">
      <w:pPr>
        <w:spacing w:after="0" w:line="240" w:lineRule="auto"/>
      </w:pPr>
      <w:r>
        <w:separator/>
      </w:r>
    </w:p>
  </w:footnote>
  <w:footnote w:type="continuationSeparator" w:id="0">
    <w:p w14:paraId="005349A0" w14:textId="77777777" w:rsidR="00A10519" w:rsidRDefault="00A1051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A80141" w14:textId="77777777" w:rsidR="00A10519" w:rsidRDefault="00A1051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7450B02" w14:textId="77777777" w:rsidR="00A10519" w:rsidRDefault="00A1051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21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90E00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C2496"/>
    <w:rsid w:val="005C3244"/>
    <w:rsid w:val="005F26D7"/>
    <w:rsid w:val="005F5450"/>
    <w:rsid w:val="006859EC"/>
    <w:rsid w:val="006D0412"/>
    <w:rsid w:val="00731AAA"/>
    <w:rsid w:val="007411B9"/>
    <w:rsid w:val="00780D95"/>
    <w:rsid w:val="00780DC7"/>
    <w:rsid w:val="007A0D55"/>
    <w:rsid w:val="007B3377"/>
    <w:rsid w:val="007E2318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10519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B3217"/>
    <w:rsid w:val="00CC586D"/>
    <w:rsid w:val="00CD6EE6"/>
    <w:rsid w:val="00CF1542"/>
    <w:rsid w:val="00CF3EC5"/>
    <w:rsid w:val="00D656DA"/>
    <w:rsid w:val="00D83300"/>
    <w:rsid w:val="00DC6B48"/>
    <w:rsid w:val="00DC78CF"/>
    <w:rsid w:val="00DD2554"/>
    <w:rsid w:val="00DE4C30"/>
    <w:rsid w:val="00DF01B0"/>
    <w:rsid w:val="00E30B01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5422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9D8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321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217"/>
    <w:rPr>
      <w:rFonts w:ascii="Lucida Grande" w:hAnsi="Lucida Grande" w:cs="Lucida Grande"/>
      <w:sz w:val="18"/>
      <w:szCs w:val="18"/>
    </w:rPr>
  </w:style>
  <w:style w:type="character" w:customStyle="1" w:styleId="watch-title">
    <w:name w:val="watch-title"/>
    <w:basedOn w:val="DefaultParagraphFont"/>
    <w:rsid w:val="00F55422"/>
  </w:style>
  <w:style w:type="character" w:customStyle="1" w:styleId="5yl5">
    <w:name w:val="_5yl5"/>
    <w:basedOn w:val="DefaultParagraphFont"/>
    <w:rsid w:val="00731AA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321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217"/>
    <w:rPr>
      <w:rFonts w:ascii="Lucida Grande" w:hAnsi="Lucida Grande" w:cs="Lucida Grande"/>
      <w:sz w:val="18"/>
      <w:szCs w:val="18"/>
    </w:rPr>
  </w:style>
  <w:style w:type="character" w:customStyle="1" w:styleId="watch-title">
    <w:name w:val="watch-title"/>
    <w:basedOn w:val="DefaultParagraphFont"/>
    <w:rsid w:val="00F55422"/>
  </w:style>
  <w:style w:type="character" w:customStyle="1" w:styleId="5yl5">
    <w:name w:val="_5yl5"/>
    <w:basedOn w:val="DefaultParagraphFont"/>
    <w:rsid w:val="00731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D2039C952AD54B912BF3F910CDF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D1C88-035E-EE46-9F5B-8CE9EA8832C1}"/>
      </w:docPartPr>
      <w:docPartBody>
        <w:p w:rsidR="00D83605" w:rsidRDefault="00D83605">
          <w:pPr>
            <w:pStyle w:val="BFD2039C952AD54B912BF3F910CDFFA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508B8AB9258154DB6257819D3D66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550CB-FD91-0245-B1C4-0B90C4088BA6}"/>
      </w:docPartPr>
      <w:docPartBody>
        <w:p w:rsidR="00D83605" w:rsidRDefault="00D83605">
          <w:pPr>
            <w:pStyle w:val="2508B8AB9258154DB6257819D3D66B5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01BC33E6FC8114EB43B857A0758F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D1CD5-E6A9-AC49-9A2C-F757685B805E}"/>
      </w:docPartPr>
      <w:docPartBody>
        <w:p w:rsidR="00D83605" w:rsidRDefault="00D83605">
          <w:pPr>
            <w:pStyle w:val="C01BC33E6FC8114EB43B857A0758F5A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2B3AE3B7765CF4EAD5DC6C6507EB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0AB86-5596-B645-A1BA-241211A302D2}"/>
      </w:docPartPr>
      <w:docPartBody>
        <w:p w:rsidR="00D83605" w:rsidRDefault="00D83605">
          <w:pPr>
            <w:pStyle w:val="62B3AE3B7765CF4EAD5DC6C6507EB10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4644AF462BDBC47B2467B3AE2E46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7433C-30DF-2E4F-8E40-8787D1C3C29B}"/>
      </w:docPartPr>
      <w:docPartBody>
        <w:p w:rsidR="00D83605" w:rsidRDefault="00D83605">
          <w:pPr>
            <w:pStyle w:val="A4644AF462BDBC47B2467B3AE2E4660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939E4AC76079647B792155F0B34B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0E2A2-C246-0349-BAF4-3EFF96AFC04C}"/>
      </w:docPartPr>
      <w:docPartBody>
        <w:p w:rsidR="00D83605" w:rsidRDefault="00D83605">
          <w:pPr>
            <w:pStyle w:val="7939E4AC76079647B792155F0B34BCD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732110A1667684BAE8C4C059E0F1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058E0-EEB5-6D49-BD3D-FCB0602695CF}"/>
      </w:docPartPr>
      <w:docPartBody>
        <w:p w:rsidR="00D83605" w:rsidRDefault="00D83605">
          <w:pPr>
            <w:pStyle w:val="C732110A1667684BAE8C4C059E0F1CF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591427E6B03534C9F290C47C6025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8B2D2-5124-4943-A31E-9B084E4065E9}"/>
      </w:docPartPr>
      <w:docPartBody>
        <w:p w:rsidR="00D83605" w:rsidRDefault="00D83605">
          <w:pPr>
            <w:pStyle w:val="8591427E6B03534C9F290C47C602578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CFF557C556D4A4AA78A7B13C3D33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D7B14-5C1E-5047-877B-7FCD497BBC18}"/>
      </w:docPartPr>
      <w:docPartBody>
        <w:p w:rsidR="00D83605" w:rsidRDefault="00D83605">
          <w:pPr>
            <w:pStyle w:val="4CFF557C556D4A4AA78A7B13C3D33F8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029A40CFE34254887B1ED7EFC18B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17197-C9F2-D445-B857-FC4D6574E823}"/>
      </w:docPartPr>
      <w:docPartBody>
        <w:p w:rsidR="00D83605" w:rsidRDefault="00D83605">
          <w:pPr>
            <w:pStyle w:val="9029A40CFE34254887B1ED7EFC18BBCE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6D773256D475C74C8E808B07E1ED2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1233C-F41C-9C49-8CC4-73C607672D1D}"/>
      </w:docPartPr>
      <w:docPartBody>
        <w:p w:rsidR="00000000" w:rsidRDefault="001C45A5" w:rsidP="001C45A5">
          <w:pPr>
            <w:pStyle w:val="6D773256D475C74C8E808B07E1ED234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605"/>
    <w:rsid w:val="001C45A5"/>
    <w:rsid w:val="00271B09"/>
    <w:rsid w:val="00D8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45A5"/>
    <w:rPr>
      <w:color w:val="808080"/>
    </w:rPr>
  </w:style>
  <w:style w:type="paragraph" w:customStyle="1" w:styleId="BFD2039C952AD54B912BF3F910CDFFAD">
    <w:name w:val="BFD2039C952AD54B912BF3F910CDFFAD"/>
  </w:style>
  <w:style w:type="paragraph" w:customStyle="1" w:styleId="2508B8AB9258154DB6257819D3D66B50">
    <w:name w:val="2508B8AB9258154DB6257819D3D66B50"/>
  </w:style>
  <w:style w:type="paragraph" w:customStyle="1" w:styleId="C01BC33E6FC8114EB43B857A0758F5A9">
    <w:name w:val="C01BC33E6FC8114EB43B857A0758F5A9"/>
  </w:style>
  <w:style w:type="paragraph" w:customStyle="1" w:styleId="62B3AE3B7765CF4EAD5DC6C6507EB100">
    <w:name w:val="62B3AE3B7765CF4EAD5DC6C6507EB100"/>
  </w:style>
  <w:style w:type="paragraph" w:customStyle="1" w:styleId="A4644AF462BDBC47B2467B3AE2E4660B">
    <w:name w:val="A4644AF462BDBC47B2467B3AE2E4660B"/>
  </w:style>
  <w:style w:type="paragraph" w:customStyle="1" w:styleId="7939E4AC76079647B792155F0B34BCD2">
    <w:name w:val="7939E4AC76079647B792155F0B34BCD2"/>
  </w:style>
  <w:style w:type="paragraph" w:customStyle="1" w:styleId="C732110A1667684BAE8C4C059E0F1CFF">
    <w:name w:val="C732110A1667684BAE8C4C059E0F1CFF"/>
  </w:style>
  <w:style w:type="paragraph" w:customStyle="1" w:styleId="8591427E6B03534C9F290C47C6025787">
    <w:name w:val="8591427E6B03534C9F290C47C6025787"/>
  </w:style>
  <w:style w:type="paragraph" w:customStyle="1" w:styleId="4CFF557C556D4A4AA78A7B13C3D33F89">
    <w:name w:val="4CFF557C556D4A4AA78A7B13C3D33F89"/>
  </w:style>
  <w:style w:type="paragraph" w:customStyle="1" w:styleId="F7FF63022E31794B9C4113E1F34F0575">
    <w:name w:val="F7FF63022E31794B9C4113E1F34F0575"/>
  </w:style>
  <w:style w:type="paragraph" w:customStyle="1" w:styleId="9029A40CFE34254887B1ED7EFC18BBCE">
    <w:name w:val="9029A40CFE34254887B1ED7EFC18BBCE"/>
  </w:style>
  <w:style w:type="paragraph" w:customStyle="1" w:styleId="6D773256D475C74C8E808B07E1ED2340">
    <w:name w:val="6D773256D475C74C8E808B07E1ED2340"/>
    <w:rsid w:val="001C45A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45A5"/>
    <w:rPr>
      <w:color w:val="808080"/>
    </w:rPr>
  </w:style>
  <w:style w:type="paragraph" w:customStyle="1" w:styleId="BFD2039C952AD54B912BF3F910CDFFAD">
    <w:name w:val="BFD2039C952AD54B912BF3F910CDFFAD"/>
  </w:style>
  <w:style w:type="paragraph" w:customStyle="1" w:styleId="2508B8AB9258154DB6257819D3D66B50">
    <w:name w:val="2508B8AB9258154DB6257819D3D66B50"/>
  </w:style>
  <w:style w:type="paragraph" w:customStyle="1" w:styleId="C01BC33E6FC8114EB43B857A0758F5A9">
    <w:name w:val="C01BC33E6FC8114EB43B857A0758F5A9"/>
  </w:style>
  <w:style w:type="paragraph" w:customStyle="1" w:styleId="62B3AE3B7765CF4EAD5DC6C6507EB100">
    <w:name w:val="62B3AE3B7765CF4EAD5DC6C6507EB100"/>
  </w:style>
  <w:style w:type="paragraph" w:customStyle="1" w:styleId="A4644AF462BDBC47B2467B3AE2E4660B">
    <w:name w:val="A4644AF462BDBC47B2467B3AE2E4660B"/>
  </w:style>
  <w:style w:type="paragraph" w:customStyle="1" w:styleId="7939E4AC76079647B792155F0B34BCD2">
    <w:name w:val="7939E4AC76079647B792155F0B34BCD2"/>
  </w:style>
  <w:style w:type="paragraph" w:customStyle="1" w:styleId="C732110A1667684BAE8C4C059E0F1CFF">
    <w:name w:val="C732110A1667684BAE8C4C059E0F1CFF"/>
  </w:style>
  <w:style w:type="paragraph" w:customStyle="1" w:styleId="8591427E6B03534C9F290C47C6025787">
    <w:name w:val="8591427E6B03534C9F290C47C6025787"/>
  </w:style>
  <w:style w:type="paragraph" w:customStyle="1" w:styleId="4CFF557C556D4A4AA78A7B13C3D33F89">
    <w:name w:val="4CFF557C556D4A4AA78A7B13C3D33F89"/>
  </w:style>
  <w:style w:type="paragraph" w:customStyle="1" w:styleId="F7FF63022E31794B9C4113E1F34F0575">
    <w:name w:val="F7FF63022E31794B9C4113E1F34F0575"/>
  </w:style>
  <w:style w:type="paragraph" w:customStyle="1" w:styleId="9029A40CFE34254887B1ED7EFC18BBCE">
    <w:name w:val="9029A40CFE34254887B1ED7EFC18BBCE"/>
  </w:style>
  <w:style w:type="paragraph" w:customStyle="1" w:styleId="6D773256D475C74C8E808B07E1ED2340">
    <w:name w:val="6D773256D475C74C8E808B07E1ED2340"/>
    <w:rsid w:val="001C45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Val79</b:Tag>
    <b:SourceType>ArticleInAPeriodical</b:SourceType>
    <b:Guid>{E8836BAB-465E-194C-A57C-99CD80246576}</b:Guid>
    <b:Title>Alexander Hammid: A Survey of His Film-Making Career</b:Title>
    <b:PeriodicalTitle>Film Culture</b:PeriodicalTitle>
    <b:Year>1979</b:Year>
    <b:Volume>67-68-69</b:Volume>
    <b:Pages>250-322</b:Pages>
    <b:Author>
      <b:Author>
        <b:NameList>
          <b:Person>
            <b:Last>Valasek</b:Last>
            <b:First>T. E.</b:First>
          </b:Person>
        </b:NameList>
      </b:Author>
    </b:Author>
    <b:RefOrder>7</b:RefOrder>
  </b:Source>
  <b:Source>
    <b:Tag>Wil04</b:Tag>
    <b:SourceType>DocumentFromInternetSite</b:SourceType>
    <b:Guid>{93A0E2C6-4C0E-F546-8998-8A0626D3C3A1}</b:Guid>
    <b:Title>Czech avant-gade pioneer Alexandr Hackenschmied (Hammid) dies at 96</b:Title>
    <b:Year>2004</b:Year>
    <b:Month>July</b:Month>
    <b:Day>30</b:Day>
    <b:Author>
      <b:Author>
        <b:NameList>
          <b:Person>
            <b:Last>Willoughby</b:Last>
            <b:First>Ian</b:First>
          </b:Person>
        </b:NameList>
      </b:Author>
    </b:Author>
    <b:InternetSiteTitle>Radio Rraha</b:InternetSiteTitle>
    <b:URL>http://www.radio.cz/en/section/curraffrs/czech-avant-garde-pioneer-alexandr-hackenschmied-hammid-dies-at-96</b:URL>
    <b:RefOrder>8</b:RefOrder>
  </b:Source>
  <b:Source>
    <b:Tag>And891</b:Tag>
    <b:SourceType>Book</b:SourceType>
    <b:Guid>{D73181F3-C705-0C46-B613-32CC56F9DF4E}</b:Guid>
    <b:Title>Czech Modernism, 1900-1945</b:Title>
    <b:Year>1989</b:Year>
    <b:Author>
      <b:Author>
        <b:NameList>
          <b:Person>
            <b:Last>Anděl</b:Last>
            <b:First>Jaroslav</b:First>
          </b:Person>
        </b:NameList>
      </b:Author>
    </b:Author>
    <b:City>Boston</b:City>
    <b:Publisher>Bulfinch Press; Museum of Fine Arts, Houston</b:Publisher>
    <b:RefOrder>2</b:RefOrder>
  </b:Source>
  <b:Source>
    <b:Tag>And002</b:Tag>
    <b:SourceType>Book</b:SourceType>
    <b:Guid>{29309221-E586-4E4D-8DA5-26836B35CE95}</b:Guid>
    <b:Title>Alexandr Hackenschmied</b:Title>
    <b:City>Prague</b:City>
    <b:Publisher>Torst</b:Publisher>
    <b:Year>2000</b:Year>
    <b:Author>
      <b:Author>
        <b:NameList>
          <b:Person>
            <b:Last>Anděl</b:Last>
            <b:First>Jaroslav</b:First>
          </b:Person>
        </b:NameList>
      </b:Author>
    </b:Author>
    <b:RefOrder>1</b:RefOrder>
  </b:Source>
  <b:Source>
    <b:Tag>Cla881</b:Tag>
    <b:SourceType>Book</b:SourceType>
    <b:Guid>{E5D5AFA0-4DDA-B947-8BFD-EC11BB143937}</b:Guid>
    <b:Title>. Book Review: the Legend of Maya Deren: A Documentary Biography and Collected Works. Vol. 1, Part 2: Chambers (1942-47)</b:Title>
    <b:City>New York</b:City>
    <b:Publisher>Anthology Film Archives/Film Culture</b:Publisher>
    <b:Year>1988</b:Year>
    <b:Author>
      <b:Author>
        <b:NameList>
          <b:Person>
            <b:Last>Clark</b:Last>
            <b:First>Vévé</b:First>
          </b:Person>
          <b:Person>
            <b:Last>Hodson</b:Last>
            <b:First>Millicent</b:First>
          </b:Person>
          <b:Person>
            <b:Last>Neiman</b:Last>
            <b:First>Catrina</b:First>
          </b:Person>
        </b:NameList>
      </b:Author>
    </b:Author>
    <b:RefOrder>3</b:RefOrder>
  </b:Source>
  <b:Source>
    <b:Tag>Dru121</b:Tag>
    <b:SourceType>JournalArticle</b:SourceType>
    <b:Guid>{71436313-2231-384E-ACFC-254A6C4D0DBA}</b:Guid>
    <b:Title>""Bezúčelná Procházka" / "Aimless Walk" (1930): Alexander Hackenschmied's "Film Study" of a Tram Ride to the Outskirts of Prague – Libeň."</b:Title>
    <b:Year>2012</b:Year>
    <b:Volume>52</b:Volume>
    <b:Pages>76-107</b:Pages>
    <b:JournalName>Bohemia</b:JournalName>
    <b:Issue>1</b:Issue>
    <b:Author>
      <b:Author>
        <b:NameList>
          <b:Person>
            <b:Last>Drubek</b:Last>
            <b:First>Natascha</b:First>
          </b:Person>
        </b:NameList>
      </b:Author>
    </b:Author>
    <b:RefOrder>4</b:RefOrder>
  </b:Source>
  <b:Source>
    <b:Tag>Oma021</b:Tag>
    <b:SourceType>Book</b:SourceType>
    <b:Guid>{D65EBD08-CF7F-3549-8955-C4CF3073DB7D}</b:Guid>
    <b:Title>Tribute to Sasha: Das filmische Werk von Alexander Hammid: Regie, Kamera, Schnitt und Kritiker</b:Title>
    <b:Publisher>SYNEMA</b:Publisher>
    <b:City>Vienna</b:City>
    <b:Year>2002</b:Year>
    <b:Author>
      <b:Editor>
        <b:NameList>
          <b:Person>
            <b:Last>Omasta</b:Last>
            <b:First>Michael</b:First>
          </b:Person>
        </b:NameList>
      </b:Editor>
    </b:Author>
    <b:RefOrder>5</b:RefOrder>
  </b:Source>
  <b:Source>
    <b:Tag>Sha041</b:Tag>
    <b:SourceType>ArticleInAPeriodical</b:SourceType>
    <b:Guid>{45BB6697-88E0-A742-A5BB-C76B6244FB30}</b:Guid>
    <b:Title>Alexander Hammid, 96, Filmmaker Known for Many Styles</b:Title>
    <b:Year>2004</b:Year>
    <b:Author>
      <b:Author>
        <b:NameList>
          <b:Person>
            <b:Last>Shattuck</b:Last>
            <b:First>Kathryn</b:First>
          </b:Person>
        </b:NameList>
      </b:Author>
    </b:Author>
    <b:PeriodicalTitle>New York Times</b:PeriodicalTitle>
    <b:Month>August</b:Month>
    <b:Day>8</b:Day>
    <b:RefOrder>6</b:RefOrder>
  </b:Source>
</b:Sources>
</file>

<file path=customXml/itemProps1.xml><?xml version="1.0" encoding="utf-8"?>
<ds:datastoreItem xmlns:ds="http://schemas.openxmlformats.org/officeDocument/2006/customXml" ds:itemID="{6E8182A3-20FB-AF46-8C17-EAB309E5D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</TotalTime>
  <Pages>2</Pages>
  <Words>656</Words>
  <Characters>3744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2</cp:revision>
  <dcterms:created xsi:type="dcterms:W3CDTF">2015-01-15T20:24:00Z</dcterms:created>
  <dcterms:modified xsi:type="dcterms:W3CDTF">2015-01-15T20:24:00Z</dcterms:modified>
</cp:coreProperties>
</file>