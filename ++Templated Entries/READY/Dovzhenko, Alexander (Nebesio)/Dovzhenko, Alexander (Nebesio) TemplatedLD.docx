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13D9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2AAD0E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286E92E9342F7499C941E9C19F75B5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1E1CBAE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BB9DBC1F8F7C64FAE05F8B21B8206D1"/>
            </w:placeholder>
            <w:text/>
          </w:sdtPr>
          <w:sdtContent>
            <w:tc>
              <w:tcPr>
                <w:tcW w:w="2073" w:type="dxa"/>
              </w:tcPr>
              <w:p w14:paraId="4F3A33E9" w14:textId="77777777" w:rsidR="00B574C9" w:rsidRDefault="00F269C2" w:rsidP="00F269C2">
                <w:proofErr w:type="spellStart"/>
                <w:r>
                  <w:t>Bohdan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A8E19C6913536478FE62EE6BD20758C"/>
            </w:placeholder>
            <w:text/>
          </w:sdtPr>
          <w:sdtContent>
            <w:tc>
              <w:tcPr>
                <w:tcW w:w="2551" w:type="dxa"/>
              </w:tcPr>
              <w:p w14:paraId="06E65A40" w14:textId="77777777" w:rsidR="00B574C9" w:rsidRDefault="00F269C2" w:rsidP="00F269C2">
                <w:r>
                  <w:t>Y.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11DD9AE19F087488E0518FA01D5AF32"/>
            </w:placeholder>
            <w:text/>
          </w:sdtPr>
          <w:sdtContent>
            <w:tc>
              <w:tcPr>
                <w:tcW w:w="2642" w:type="dxa"/>
              </w:tcPr>
              <w:p w14:paraId="4E20EC3E" w14:textId="77777777" w:rsidR="00B574C9" w:rsidRDefault="00F269C2" w:rsidP="00F269C2">
                <w:proofErr w:type="spellStart"/>
                <w:r>
                  <w:t>Nebesio</w:t>
                </w:r>
                <w:proofErr w:type="spellEnd"/>
              </w:p>
            </w:tc>
          </w:sdtContent>
        </w:sdt>
      </w:tr>
      <w:tr w:rsidR="00B574C9" w14:paraId="60F8635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934CF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C4DFA64DF77C4D9F77CC08B537946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1FC8E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629B39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0905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04FE6DF9F0DD545833A19459E88581B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92FB46E" w14:textId="77777777" w:rsidR="00B574C9" w:rsidRDefault="00F269C2" w:rsidP="00F269C2">
                <w:r>
                  <w:t>Brock University</w:t>
                </w:r>
              </w:p>
            </w:tc>
          </w:sdtContent>
        </w:sdt>
      </w:tr>
    </w:tbl>
    <w:p w14:paraId="58DB29E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5F03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E272E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A0B26D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F09BC666FA557B4AAFC0D24F829850E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20A683" w14:textId="77777777" w:rsidR="003F0D73" w:rsidRPr="00FB589A" w:rsidRDefault="00F269C2" w:rsidP="003F0D73">
                <w:pPr>
                  <w:rPr>
                    <w:b/>
                  </w:rPr>
                </w:pPr>
                <w:proofErr w:type="spellStart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>Dovzhenko</w:t>
                </w:r>
                <w:proofErr w:type="spellEnd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 xml:space="preserve">, Alexander [ДОВЖЕНКО, </w:t>
                </w:r>
                <w:proofErr w:type="spellStart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>Олександер</w:t>
                </w:r>
                <w:proofErr w:type="spellEnd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 xml:space="preserve"> </w:t>
                </w:r>
                <w:proofErr w:type="spellStart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>Петрович</w:t>
                </w:r>
                <w:proofErr w:type="spellEnd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>] (1894-1956)</w:t>
                </w:r>
              </w:p>
            </w:tc>
          </w:sdtContent>
        </w:sdt>
      </w:tr>
      <w:tr w:rsidR="00464699" w14:paraId="7469EDCE" w14:textId="77777777" w:rsidTr="00F269C2">
        <w:sdt>
          <w:sdtPr>
            <w:alias w:val="Variant headwords"/>
            <w:tag w:val="variantHeadwords"/>
            <w:id w:val="173464402"/>
            <w:placeholder>
              <w:docPart w:val="07DA6284E88E844CAD627079DA7A882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E9DA5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81BD4B" w14:textId="77777777" w:rsidTr="003F0D73">
        <w:sdt>
          <w:sdtPr>
            <w:alias w:val="Abstract"/>
            <w:tag w:val="abstract"/>
            <w:id w:val="-635871867"/>
            <w:placeholder>
              <w:docPart w:val="E63ED31EF44A7B46BA91496F1139167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D4EC80" w14:textId="77777777" w:rsidR="00E85A05" w:rsidRDefault="00F269C2" w:rsidP="00E85A05">
                <w:r>
                  <w:t>Ukrainian</w:t>
                </w:r>
                <w:r w:rsidRPr="0000377C">
                  <w:t xml:space="preserve"> f</w:t>
                </w:r>
                <w:r w:rsidRPr="0000377C">
                  <w:rPr>
                    <w:bCs/>
                  </w:rPr>
                  <w:t>ilm</w:t>
                </w:r>
                <w:r w:rsidRPr="00697421">
                  <w:t xml:space="preserve"> director, </w:t>
                </w:r>
                <w:r>
                  <w:t xml:space="preserve">artist and </w:t>
                </w:r>
                <w:r w:rsidRPr="00697421">
                  <w:t xml:space="preserve">writer. He was born in </w:t>
                </w:r>
                <w:proofErr w:type="spellStart"/>
                <w:r w:rsidRPr="00697421">
                  <w:t>Sosnytsia</w:t>
                </w:r>
                <w:proofErr w:type="spellEnd"/>
                <w:r w:rsidRPr="00697421">
                  <w:t xml:space="preserve"> (</w:t>
                </w:r>
                <w:proofErr w:type="spellStart"/>
                <w:r w:rsidRPr="00697421">
                  <w:t>Chernihiv</w:t>
                </w:r>
                <w:proofErr w:type="spellEnd"/>
                <w:r w:rsidRPr="00697421">
                  <w:t xml:space="preserve"> region) and graduated from the </w:t>
                </w:r>
                <w:proofErr w:type="spellStart"/>
                <w:r w:rsidRPr="00697421">
                  <w:t>Hlukhiv</w:t>
                </w:r>
                <w:proofErr w:type="spellEnd"/>
                <w:r w:rsidRPr="00697421">
                  <w:t xml:space="preserve"> teachers</w:t>
                </w:r>
                <w:r>
                  <w:t>’</w:t>
                </w:r>
                <w:r w:rsidRPr="00697421">
                  <w:t xml:space="preserve"> college in 1914. He continued his studies at the </w:t>
                </w:r>
                <w:r w:rsidRPr="0000377C">
                  <w:rPr>
                    <w:bCs/>
                  </w:rPr>
                  <w:t>Ukrainian State Academy of Arts</w:t>
                </w:r>
                <w:r w:rsidRPr="0000377C">
                  <w:t xml:space="preserve"> in </w:t>
                </w:r>
                <w:r w:rsidRPr="0000377C">
                  <w:rPr>
                    <w:bCs/>
                  </w:rPr>
                  <w:t>Kyiv</w:t>
                </w:r>
                <w:r w:rsidRPr="00697421">
                  <w:t xml:space="preserve"> (1917–19) and in Berlin, where he worked in the Ukrainian consulate (1922–23).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began his career as a cartoonist for the newspaper </w:t>
                </w:r>
                <w:proofErr w:type="spellStart"/>
                <w:r w:rsidRPr="00697421">
                  <w:rPr>
                    <w:i/>
                    <w:iCs/>
                  </w:rPr>
                  <w:t>Visti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VUTsVK</w:t>
                </w:r>
                <w:proofErr w:type="spellEnd"/>
                <w:r w:rsidRPr="00697421">
                  <w:t xml:space="preserve"> in </w:t>
                </w:r>
                <w:proofErr w:type="spellStart"/>
                <w:r w:rsidRPr="0000377C">
                  <w:rPr>
                    <w:bCs/>
                  </w:rPr>
                  <w:t>Kharkiv</w:t>
                </w:r>
                <w:proofErr w:type="spellEnd"/>
                <w:r w:rsidRPr="00697421">
                  <w:t xml:space="preserve"> but switched to </w:t>
                </w:r>
                <w:r>
                  <w:t>cinema</w:t>
                </w:r>
                <w:r w:rsidRPr="00697421">
                  <w:t xml:space="preserve"> in 1926. He wrote screenplays and directed films </w:t>
                </w:r>
                <w:r>
                  <w:t>for the VUFKU (All-Ukrainian Photo Cinema Administration) studios in</w:t>
                </w:r>
                <w:r w:rsidRPr="00697421">
                  <w:t xml:space="preserve"> </w:t>
                </w:r>
                <w:r w:rsidRPr="0000377C">
                  <w:rPr>
                    <w:bCs/>
                  </w:rPr>
                  <w:t>Odes</w:t>
                </w:r>
                <w:r>
                  <w:rPr>
                    <w:bCs/>
                  </w:rPr>
                  <w:t>s</w:t>
                </w:r>
                <w:r w:rsidRPr="0000377C">
                  <w:rPr>
                    <w:bCs/>
                  </w:rPr>
                  <w:t>a</w:t>
                </w:r>
                <w:r w:rsidRPr="00697421">
                  <w:t xml:space="preserve"> (1926–28) and Kyiv (1929–32). To avoid </w:t>
                </w:r>
                <w:r>
                  <w:t>being pe</w:t>
                </w:r>
                <w:r w:rsidRPr="00697421">
                  <w:t>rsecut</w:t>
                </w:r>
                <w:r>
                  <w:t xml:space="preserve">ed as a Ukrainian “nationalist” </w:t>
                </w:r>
                <w:r w:rsidRPr="00697421">
                  <w:t>during Stalin</w:t>
                </w:r>
                <w:r>
                  <w:t>’</w:t>
                </w:r>
                <w:r w:rsidRPr="00697421">
                  <w:t xml:space="preserve">s </w:t>
                </w:r>
                <w:r w:rsidRPr="0000377C">
                  <w:rPr>
                    <w:bCs/>
                  </w:rPr>
                  <w:t>terror</w:t>
                </w:r>
                <w:r w:rsidRPr="00697421">
                  <w:t xml:space="preserve">,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</w:t>
                </w:r>
                <w:r>
                  <w:t xml:space="preserve">fled </w:t>
                </w:r>
                <w:r w:rsidRPr="00697421">
                  <w:t xml:space="preserve">to Moscow in 1932, where he </w:t>
                </w:r>
                <w:r>
                  <w:t xml:space="preserve">continued working at </w:t>
                </w:r>
                <w:r w:rsidRPr="00697421">
                  <w:t xml:space="preserve">the </w:t>
                </w:r>
                <w:proofErr w:type="spellStart"/>
                <w:r w:rsidRPr="00697421">
                  <w:t>Mosfilm</w:t>
                </w:r>
                <w:proofErr w:type="spellEnd"/>
                <w:r w:rsidRPr="00697421">
                  <w:t xml:space="preserve"> studio </w:t>
                </w:r>
                <w:r>
                  <w:t>for the rest of his life</w:t>
                </w:r>
                <w:r w:rsidRPr="00697421">
                  <w:t>.</w:t>
                </w:r>
              </w:p>
            </w:tc>
          </w:sdtContent>
        </w:sdt>
      </w:tr>
      <w:tr w:rsidR="003F0D73" w14:paraId="7C5DB654" w14:textId="77777777" w:rsidTr="003F0D73">
        <w:sdt>
          <w:sdtPr>
            <w:alias w:val="Article text"/>
            <w:tag w:val="articleText"/>
            <w:id w:val="634067588"/>
            <w:placeholder>
              <w:docPart w:val="AED0572995F0994FB8355EBBBC3E4AC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47DB6F" w14:textId="77777777" w:rsidR="00F269C2" w:rsidRDefault="00F269C2" w:rsidP="00F269C2">
                <w:r>
                  <w:t>Ukrainian</w:t>
                </w:r>
                <w:r w:rsidRPr="0000377C">
                  <w:t xml:space="preserve"> f</w:t>
                </w:r>
                <w:r w:rsidRPr="0000377C">
                  <w:rPr>
                    <w:bCs/>
                  </w:rPr>
                  <w:t>ilm</w:t>
                </w:r>
                <w:r w:rsidRPr="00697421">
                  <w:t xml:space="preserve"> director, </w:t>
                </w:r>
                <w:r>
                  <w:t xml:space="preserve">artist and </w:t>
                </w:r>
                <w:r w:rsidRPr="00697421">
                  <w:t xml:space="preserve">writer. He was born in </w:t>
                </w:r>
                <w:proofErr w:type="spellStart"/>
                <w:r w:rsidRPr="00697421">
                  <w:t>Sosnytsia</w:t>
                </w:r>
                <w:proofErr w:type="spellEnd"/>
                <w:r w:rsidRPr="00697421">
                  <w:t xml:space="preserve"> (</w:t>
                </w:r>
                <w:proofErr w:type="spellStart"/>
                <w:r w:rsidRPr="00697421">
                  <w:t>Chernihiv</w:t>
                </w:r>
                <w:proofErr w:type="spellEnd"/>
                <w:r w:rsidRPr="00697421">
                  <w:t xml:space="preserve"> region) and graduated from the </w:t>
                </w:r>
                <w:proofErr w:type="spellStart"/>
                <w:r w:rsidRPr="00697421">
                  <w:t>Hlukhiv</w:t>
                </w:r>
                <w:proofErr w:type="spellEnd"/>
                <w:r w:rsidRPr="00697421">
                  <w:t xml:space="preserve"> teachers</w:t>
                </w:r>
                <w:r>
                  <w:t>’</w:t>
                </w:r>
                <w:r w:rsidRPr="00697421">
                  <w:t xml:space="preserve"> college in 1914. He continued his studies at the </w:t>
                </w:r>
                <w:r w:rsidRPr="0000377C">
                  <w:rPr>
                    <w:bCs/>
                  </w:rPr>
                  <w:t>Ukrainian State Academy of Arts</w:t>
                </w:r>
                <w:r w:rsidRPr="0000377C">
                  <w:t xml:space="preserve"> in </w:t>
                </w:r>
                <w:r w:rsidRPr="0000377C">
                  <w:rPr>
                    <w:bCs/>
                  </w:rPr>
                  <w:t>Kyiv</w:t>
                </w:r>
                <w:r w:rsidRPr="00697421">
                  <w:t xml:space="preserve"> (1917–19) and in Berlin, where he worked in the Ukrainian consulate (1922–23).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began his career as a cartoonist for the newspaper </w:t>
                </w:r>
                <w:proofErr w:type="spellStart"/>
                <w:r w:rsidRPr="00697421">
                  <w:rPr>
                    <w:i/>
                    <w:iCs/>
                  </w:rPr>
                  <w:t>Visti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VUTsVK</w:t>
                </w:r>
                <w:proofErr w:type="spellEnd"/>
                <w:r w:rsidRPr="00697421">
                  <w:t xml:space="preserve"> in </w:t>
                </w:r>
                <w:proofErr w:type="spellStart"/>
                <w:r w:rsidRPr="0000377C">
                  <w:rPr>
                    <w:bCs/>
                  </w:rPr>
                  <w:t>Kharkiv</w:t>
                </w:r>
                <w:proofErr w:type="spellEnd"/>
                <w:r w:rsidRPr="00697421">
                  <w:t xml:space="preserve"> bu</w:t>
                </w:r>
                <w:bookmarkStart w:id="0" w:name="_GoBack"/>
                <w:bookmarkEnd w:id="0"/>
                <w:r w:rsidRPr="00697421">
                  <w:t xml:space="preserve">t switched to </w:t>
                </w:r>
                <w:r>
                  <w:t>cinema</w:t>
                </w:r>
                <w:r w:rsidRPr="00697421">
                  <w:t xml:space="preserve"> in 1926. He wrote screenplays and directed films </w:t>
                </w:r>
                <w:r>
                  <w:t>for the VUFKU (All-Ukrainian Photo Cinema Administration) studios in</w:t>
                </w:r>
                <w:r w:rsidRPr="00697421">
                  <w:t xml:space="preserve"> </w:t>
                </w:r>
                <w:r w:rsidRPr="0000377C">
                  <w:rPr>
                    <w:bCs/>
                  </w:rPr>
                  <w:t>Odes</w:t>
                </w:r>
                <w:r>
                  <w:rPr>
                    <w:bCs/>
                  </w:rPr>
                  <w:t>s</w:t>
                </w:r>
                <w:r w:rsidRPr="0000377C">
                  <w:rPr>
                    <w:bCs/>
                  </w:rPr>
                  <w:t>a</w:t>
                </w:r>
                <w:r w:rsidRPr="00697421">
                  <w:t xml:space="preserve"> (1926–28) and Kyiv (1929–32). To avoid </w:t>
                </w:r>
                <w:r>
                  <w:t>being pe</w:t>
                </w:r>
                <w:r w:rsidRPr="00697421">
                  <w:t>rsecut</w:t>
                </w:r>
                <w:r>
                  <w:t xml:space="preserve">ed as a Ukrainian “nationalist” </w:t>
                </w:r>
                <w:r w:rsidRPr="00697421">
                  <w:t>during Stalin</w:t>
                </w:r>
                <w:r>
                  <w:t>’</w:t>
                </w:r>
                <w:r w:rsidRPr="00697421">
                  <w:t xml:space="preserve">s </w:t>
                </w:r>
                <w:r w:rsidRPr="0000377C">
                  <w:rPr>
                    <w:bCs/>
                  </w:rPr>
                  <w:t>terror</w:t>
                </w:r>
                <w:r w:rsidRPr="00697421">
                  <w:t xml:space="preserve">,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</w:t>
                </w:r>
                <w:r>
                  <w:t xml:space="preserve">fled </w:t>
                </w:r>
                <w:r w:rsidRPr="00697421">
                  <w:t xml:space="preserve">to Moscow in 1932, where he </w:t>
                </w:r>
                <w:r>
                  <w:t xml:space="preserve">continued working at </w:t>
                </w:r>
                <w:r w:rsidRPr="00697421">
                  <w:t xml:space="preserve">the </w:t>
                </w:r>
                <w:proofErr w:type="spellStart"/>
                <w:r w:rsidRPr="00697421">
                  <w:t>Mosfilm</w:t>
                </w:r>
                <w:proofErr w:type="spellEnd"/>
                <w:r w:rsidRPr="00697421">
                  <w:t xml:space="preserve"> studio </w:t>
                </w:r>
                <w:r>
                  <w:t>for the rest of his life</w:t>
                </w:r>
                <w:r w:rsidRPr="00697421">
                  <w:t>.</w:t>
                </w:r>
              </w:p>
              <w:p w14:paraId="2CBA0E76" w14:textId="77777777" w:rsidR="00F269C2" w:rsidRDefault="00F269C2" w:rsidP="00F269C2"/>
              <w:p w14:paraId="78C9963C" w14:textId="77777777" w:rsidR="00C25FB2" w:rsidRDefault="00C25FB2" w:rsidP="00C25FB2">
                <w:pPr>
                  <w:keepNext/>
                </w:pPr>
                <w:r>
                  <w:t>File: Dovzhenko.jpg</w:t>
                </w:r>
              </w:p>
              <w:p w14:paraId="6895860A" w14:textId="77777777" w:rsidR="00C25FB2" w:rsidRDefault="00C25FB2" w:rsidP="00C25FB2">
                <w:pPr>
                  <w:pStyle w:val="Caption"/>
                  <w:spacing w:after="0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Portrait of </w:t>
                </w:r>
                <w:proofErr w:type="spellStart"/>
                <w:r>
                  <w:t>Dovzhenko</w:t>
                </w:r>
                <w:proofErr w:type="spellEnd"/>
              </w:p>
              <w:p w14:paraId="4B440C6B" w14:textId="77777777" w:rsidR="00C25FB2" w:rsidRDefault="00C25FB2" w:rsidP="00C25FB2">
                <w:r>
                  <w:t>Source: Unknown.</w:t>
                </w:r>
              </w:p>
              <w:p w14:paraId="0C9D3619" w14:textId="77777777" w:rsidR="00C25FB2" w:rsidRPr="00C25FB2" w:rsidRDefault="00C25FB2" w:rsidP="00C25FB2"/>
              <w:p w14:paraId="06310CAA" w14:textId="77777777" w:rsidR="00F269C2" w:rsidRPr="00697421" w:rsidRDefault="00F269C2" w:rsidP="00F269C2">
                <w:proofErr w:type="spellStart"/>
                <w:r>
                  <w:t>Dovzhenko</w:t>
                </w:r>
                <w:proofErr w:type="spellEnd"/>
                <w:r>
                  <w:t xml:space="preserve"> learned the filmmaker’s craft </w:t>
                </w:r>
                <w:r w:rsidRPr="00697421">
                  <w:t>directing two short comedies</w:t>
                </w:r>
                <w:r>
                  <w:t xml:space="preserve"> and a </w:t>
                </w:r>
                <w:r w:rsidRPr="00697421">
                  <w:t>feature-length</w:t>
                </w:r>
                <w:r>
                  <w:t xml:space="preserve"> film titled</w:t>
                </w:r>
                <w:r w:rsidRPr="00697421"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Sumka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dypkur</w:t>
                </w:r>
                <w:r>
                  <w:rPr>
                    <w:i/>
                    <w:iCs/>
                  </w:rPr>
                  <w:t>’</w:t>
                </w:r>
                <w:r w:rsidRPr="00697421">
                  <w:rPr>
                    <w:i/>
                    <w:iCs/>
                  </w:rPr>
                  <w:t>iera</w:t>
                </w:r>
                <w:proofErr w:type="spellEnd"/>
                <w:r w:rsidRPr="00697421">
                  <w:t xml:space="preserve"> (The Diplomatic Pouch, 1927), a spy thriller. </w:t>
                </w:r>
                <w:proofErr w:type="spellStart"/>
                <w:r w:rsidRPr="00697421">
                  <w:rPr>
                    <w:i/>
                    <w:iCs/>
                  </w:rPr>
                  <w:t>Zvenyhora</w:t>
                </w:r>
                <w:proofErr w:type="spellEnd"/>
                <w:r w:rsidRPr="00697421">
                  <w:t xml:space="preserve"> (192</w:t>
                </w:r>
                <w:r>
                  <w:t>7</w:t>
                </w:r>
                <w:r w:rsidRPr="00697421">
                  <w:t>), an epic tale hailed by critics as the founding work of Ukrainian national cinema</w:t>
                </w:r>
                <w:r>
                  <w:t xml:space="preserve">, </w:t>
                </w:r>
                <w:r w:rsidRPr="00697421">
                  <w:t>established his reputation in Ukraine.</w:t>
                </w:r>
                <w:r>
                  <w:t xml:space="preserve"> The formal complexity and strong pacifist message of</w:t>
                </w:r>
                <w:r w:rsidRPr="00697421">
                  <w:t xml:space="preserve"> </w:t>
                </w:r>
                <w:r w:rsidRPr="00697421">
                  <w:rPr>
                    <w:i/>
                    <w:iCs/>
                  </w:rPr>
                  <w:t>Arsenal</w:t>
                </w:r>
                <w:r w:rsidRPr="00697421">
                  <w:t xml:space="preserve"> (1929)</w:t>
                </w:r>
                <w:r>
                  <w:t xml:space="preserve"> brought </w:t>
                </w:r>
                <w:proofErr w:type="spellStart"/>
                <w:r w:rsidRPr="00697421">
                  <w:t>Dovzhenko</w:t>
                </w:r>
                <w:proofErr w:type="spellEnd"/>
                <w:r>
                  <w:t xml:space="preserve"> recognition in European avant-garde circles</w:t>
                </w:r>
                <w:r w:rsidRPr="00697421">
                  <w:t xml:space="preserve">. </w:t>
                </w:r>
                <w:proofErr w:type="spellStart"/>
                <w:r w:rsidRPr="00697421">
                  <w:rPr>
                    <w:i/>
                    <w:iCs/>
                  </w:rPr>
                  <w:t>Zemlia</w:t>
                </w:r>
                <w:proofErr w:type="spellEnd"/>
                <w:r w:rsidRPr="00697421">
                  <w:t xml:space="preserve"> (Earth, 1930), whose subject was the transition to </w:t>
                </w:r>
                <w:r w:rsidRPr="0000377C">
                  <w:rPr>
                    <w:bCs/>
                  </w:rPr>
                  <w:t>collectivized agriculture</w:t>
                </w:r>
                <w:r w:rsidRPr="00697421">
                  <w:t xml:space="preserve">, became </w:t>
                </w:r>
                <w:proofErr w:type="spellStart"/>
                <w:r w:rsidRPr="00697421">
                  <w:t>Dovzhenko</w:t>
                </w:r>
                <w:r>
                  <w:t>’</w:t>
                </w:r>
                <w:r w:rsidRPr="00697421">
                  <w:t>s</w:t>
                </w:r>
                <w:proofErr w:type="spellEnd"/>
                <w:r w:rsidRPr="00697421">
                  <w:t xml:space="preserve"> best-known work and cemented his international reputation as </w:t>
                </w:r>
                <w:r>
                  <w:t>the “</w:t>
                </w:r>
                <w:r w:rsidRPr="00697421">
                  <w:t>poet of cinema.</w:t>
                </w:r>
                <w:r>
                  <w:t>”</w:t>
                </w:r>
                <w:r w:rsidRPr="00697421">
                  <w:t xml:space="preserve"> </w:t>
                </w:r>
                <w:proofErr w:type="spellStart"/>
                <w:r w:rsidRPr="00697421">
                  <w:t>Dovzhenko</w:t>
                </w:r>
                <w:r>
                  <w:t>’</w:t>
                </w:r>
                <w:r w:rsidRPr="00697421">
                  <w:t>s</w:t>
                </w:r>
                <w:proofErr w:type="spellEnd"/>
                <w:r>
                  <w:t xml:space="preserve"> silent </w:t>
                </w:r>
                <w:r w:rsidRPr="00697421">
                  <w:t xml:space="preserve">films were criticized in the Soviet Union for their </w:t>
                </w:r>
                <w:r>
                  <w:t>“</w:t>
                </w:r>
                <w:r w:rsidRPr="00697421">
                  <w:t>nationalist deviations</w:t>
                </w:r>
                <w:r>
                  <w:t>”</w:t>
                </w:r>
                <w:r w:rsidRPr="00697421">
                  <w:t xml:space="preserve"> but received praise abroad, especially in Western Europe.</w:t>
                </w:r>
                <w:r>
                  <w:t xml:space="preserve"> </w:t>
                </w:r>
                <w:r w:rsidRPr="00697421">
                  <w:t xml:space="preserve">His </w:t>
                </w:r>
                <w:r>
                  <w:t>final</w:t>
                </w:r>
                <w:r w:rsidRPr="00697421">
                  <w:t xml:space="preserve"> film in Ukraine</w:t>
                </w:r>
                <w:r>
                  <w:t xml:space="preserve">, </w:t>
                </w:r>
                <w:r w:rsidRPr="00697421">
                  <w:rPr>
                    <w:i/>
                    <w:iCs/>
                  </w:rPr>
                  <w:t>Ivan</w:t>
                </w:r>
                <w:r w:rsidRPr="00697421">
                  <w:t xml:space="preserve"> (1932), </w:t>
                </w:r>
                <w:r>
                  <w:t xml:space="preserve">marks transition to sound in </w:t>
                </w:r>
                <w:r w:rsidRPr="00697421">
                  <w:t>Ukrainian</w:t>
                </w:r>
                <w:r>
                  <w:t xml:space="preserve"> cinema.</w:t>
                </w:r>
              </w:p>
              <w:p w14:paraId="22BF9659" w14:textId="77777777" w:rsidR="00F269C2" w:rsidRDefault="00F269C2" w:rsidP="00F269C2">
                <w:r w:rsidRPr="00697421">
                  <w:tab/>
                </w:r>
              </w:p>
              <w:p w14:paraId="2AF79DD7" w14:textId="77777777" w:rsidR="00F269C2" w:rsidRDefault="00F269C2" w:rsidP="00F269C2">
                <w:r>
                  <w:t>In Moscow</w:t>
                </w:r>
                <w:r w:rsidRPr="00697421">
                  <w:t xml:space="preserve">,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was allowed to make only three feature films, </w:t>
                </w:r>
                <w:proofErr w:type="spellStart"/>
                <w:r w:rsidRPr="00697421">
                  <w:rPr>
                    <w:i/>
                    <w:iCs/>
                  </w:rPr>
                  <w:t>Aerograd</w:t>
                </w:r>
                <w:proofErr w:type="spellEnd"/>
                <w:r w:rsidRPr="00697421">
                  <w:t xml:space="preserve"> (1935), </w:t>
                </w:r>
                <w:proofErr w:type="spellStart"/>
                <w:r w:rsidRPr="0000377C">
                  <w:rPr>
                    <w:bCs/>
                    <w:i/>
                    <w:iCs/>
                  </w:rPr>
                  <w:t>Shchors</w:t>
                </w:r>
                <w:proofErr w:type="spellEnd"/>
                <w:r w:rsidRPr="0000377C">
                  <w:t xml:space="preserve"> </w:t>
                </w:r>
                <w:r w:rsidRPr="00697421">
                  <w:t xml:space="preserve">(1939), and </w:t>
                </w:r>
                <w:proofErr w:type="spellStart"/>
                <w:r w:rsidRPr="00697421">
                  <w:rPr>
                    <w:i/>
                    <w:iCs/>
                  </w:rPr>
                  <w:t>Michurin</w:t>
                </w:r>
                <w:proofErr w:type="spellEnd"/>
                <w:r w:rsidRPr="00697421">
                  <w:t xml:space="preserve"> (1948), </w:t>
                </w:r>
                <w:r>
                  <w:t>and completed two documentaries d</w:t>
                </w:r>
                <w:r w:rsidRPr="00697421">
                  <w:t xml:space="preserve">uring </w:t>
                </w:r>
                <w:r w:rsidRPr="0000377C">
                  <w:rPr>
                    <w:bCs/>
                  </w:rPr>
                  <w:t>World War II</w:t>
                </w:r>
                <w:r>
                  <w:rPr>
                    <w:bCs/>
                  </w:rPr>
                  <w:t xml:space="preserve">: </w:t>
                </w:r>
                <w:proofErr w:type="spellStart"/>
                <w:r w:rsidRPr="00697421">
                  <w:rPr>
                    <w:i/>
                    <w:iCs/>
                  </w:rPr>
                  <w:t>Bytva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za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lastRenderedPageBreak/>
                  <w:t>nashu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Radians</w:t>
                </w:r>
                <w:r>
                  <w:rPr>
                    <w:i/>
                    <w:iCs/>
                  </w:rPr>
                  <w:t>’</w:t>
                </w:r>
                <w:r w:rsidRPr="00697421">
                  <w:rPr>
                    <w:i/>
                    <w:iCs/>
                  </w:rPr>
                  <w:t>ku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Ukraïnu</w:t>
                </w:r>
                <w:proofErr w:type="spellEnd"/>
                <w:r w:rsidRPr="00697421">
                  <w:t xml:space="preserve"> (The Battle for Our Soviet Ukraine, 1943) and </w:t>
                </w:r>
                <w:proofErr w:type="spellStart"/>
                <w:r w:rsidRPr="00697421">
                  <w:rPr>
                    <w:i/>
                    <w:iCs/>
                  </w:rPr>
                  <w:t>Peremoha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na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Pravoberezhnii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Ukraïni</w:t>
                </w:r>
                <w:proofErr w:type="spellEnd"/>
                <w:r w:rsidRPr="00697421">
                  <w:t xml:space="preserve"> (Victory in Right-Bank Ukraine, 1945). Forbidden </w:t>
                </w:r>
                <w:r>
                  <w:t>from making</w:t>
                </w:r>
                <w:r w:rsidRPr="00697421">
                  <w:t xml:space="preserve"> films,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turned to </w:t>
                </w:r>
                <w:r w:rsidRPr="0000377C">
                  <w:rPr>
                    <w:bCs/>
                  </w:rPr>
                  <w:t>literature</w:t>
                </w:r>
                <w:r>
                  <w:rPr>
                    <w:bCs/>
                  </w:rPr>
                  <w:t xml:space="preserve"> where he challenged the doctrine of Socialist Realism</w:t>
                </w:r>
                <w:r w:rsidRPr="00697421">
                  <w:t xml:space="preserve">. He </w:t>
                </w:r>
                <w:r>
                  <w:t xml:space="preserve">is best known for </w:t>
                </w:r>
                <w:r w:rsidRPr="00697421">
                  <w:t xml:space="preserve">short stories, including </w:t>
                </w:r>
                <w:r>
                  <w:t>“</w:t>
                </w:r>
                <w:proofErr w:type="spellStart"/>
                <w:r w:rsidRPr="00697421">
                  <w:t>Maty</w:t>
                </w:r>
                <w:proofErr w:type="spellEnd"/>
                <w:r>
                  <w:t>”</w:t>
                </w:r>
                <w:r w:rsidRPr="00697421">
                  <w:t xml:space="preserve"> (Mother)</w:t>
                </w:r>
                <w:r>
                  <w:t xml:space="preserve"> and</w:t>
                </w:r>
                <w:r w:rsidRPr="00697421">
                  <w:t xml:space="preserve"> </w:t>
                </w:r>
                <w:r>
                  <w:t>“</w:t>
                </w:r>
                <w:proofErr w:type="spellStart"/>
                <w:r w:rsidRPr="00697421">
                  <w:t>Pered</w:t>
                </w:r>
                <w:proofErr w:type="spellEnd"/>
                <w:r w:rsidRPr="00697421">
                  <w:t xml:space="preserve"> </w:t>
                </w:r>
                <w:proofErr w:type="spellStart"/>
                <w:r w:rsidRPr="00697421">
                  <w:t>boiem</w:t>
                </w:r>
                <w:proofErr w:type="spellEnd"/>
                <w:r>
                  <w:t>”</w:t>
                </w:r>
                <w:r w:rsidRPr="00697421">
                  <w:t xml:space="preserve"> (Before the Battle); and the </w:t>
                </w:r>
                <w:r>
                  <w:t>“</w:t>
                </w:r>
                <w:r w:rsidRPr="00697421">
                  <w:t>cine-novels</w:t>
                </w:r>
                <w:r>
                  <w:t>,” including</w:t>
                </w:r>
                <w:r w:rsidRPr="00697421"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Zacharovana</w:t>
                </w:r>
                <w:proofErr w:type="spellEnd"/>
                <w:r w:rsidRPr="00697421">
                  <w:rPr>
                    <w:i/>
                    <w:iCs/>
                  </w:rPr>
                  <w:t xml:space="preserve"> Desna</w:t>
                </w:r>
                <w:r w:rsidRPr="00697421">
                  <w:t xml:space="preserve"> (The Enchanted Desna, 1954)</w:t>
                </w:r>
                <w:r>
                  <w:t>.</w:t>
                </w:r>
              </w:p>
              <w:p w14:paraId="786EFBD9" w14:textId="77777777" w:rsidR="00F269C2" w:rsidRDefault="00F269C2" w:rsidP="00F269C2">
                <w:r>
                  <w:tab/>
                </w:r>
              </w:p>
              <w:p w14:paraId="54C09D41" w14:textId="77777777" w:rsidR="003F0D73" w:rsidRPr="00F269C2" w:rsidRDefault="00F269C2" w:rsidP="00F269C2">
                <w:proofErr w:type="spellStart"/>
                <w:r>
                  <w:t>Dovzhenko’s</w:t>
                </w:r>
                <w:proofErr w:type="spellEnd"/>
                <w:r>
                  <w:t xml:space="preserve"> film style, falsely labelled as “realist” by Soviet critics, still awaits a thorough study. At first glance it encompasses elements of two main avant-garde movements of the 1920s, German Expressionism and Soviet Montage. Under closer scrutiny </w:t>
                </w:r>
                <w:proofErr w:type="spellStart"/>
                <w:r>
                  <w:t>Dovzhenko’s</w:t>
                </w:r>
                <w:proofErr w:type="spellEnd"/>
                <w:r>
                  <w:t xml:space="preserve"> works reflect the “away from Moscow” orientation of the Ukrainian arts of the 1920s promulgated by Modernist groups such as </w:t>
                </w:r>
                <w:proofErr w:type="spellStart"/>
                <w:r>
                  <w:t>Vaplite</w:t>
                </w:r>
                <w:proofErr w:type="spellEnd"/>
                <w:r>
                  <w:t xml:space="preserve">, which he helped found. They strived to match the traditions of quality in Western art with native and folk traditions of Ukraine. </w:t>
                </w:r>
                <w:proofErr w:type="spellStart"/>
                <w:r>
                  <w:t>Dovzhenko’s</w:t>
                </w:r>
                <w:proofErr w:type="spellEnd"/>
                <w:r>
                  <w:t xml:space="preserve"> </w:t>
                </w:r>
                <w:proofErr w:type="spellStart"/>
                <w:r>
                  <w:t>mise</w:t>
                </w:r>
                <w:proofErr w:type="spellEnd"/>
                <w:r>
                  <w:t xml:space="preserve">-en-scene combines Neo-Byzantine </w:t>
                </w:r>
                <w:proofErr w:type="spellStart"/>
                <w:r>
                  <w:t>Monumentalism</w:t>
                </w:r>
                <w:proofErr w:type="spellEnd"/>
                <w:r>
                  <w:t>, Expressionism, Cubism and visual paradoxes reminiscent of Surrealist art. His editing aims at a unifying, rhythmical structure often based on Ukrainian folk songs. Although his films have simple plot lines, they offer rich philosophical reflections on the nature of war and revolution (</w:t>
                </w:r>
                <w:r w:rsidRPr="00A825E7">
                  <w:rPr>
                    <w:i/>
                  </w:rPr>
                  <w:t>Arsenal</w:t>
                </w:r>
                <w:r>
                  <w:t>), history and culture (</w:t>
                </w:r>
                <w:proofErr w:type="spellStart"/>
                <w:r w:rsidRPr="00A825E7">
                  <w:rPr>
                    <w:i/>
                  </w:rPr>
                  <w:t>Zvenyhora</w:t>
                </w:r>
                <w:proofErr w:type="spellEnd"/>
                <w:r>
                  <w:t>) and life and death (</w:t>
                </w:r>
                <w:r w:rsidRPr="00A825E7">
                  <w:rPr>
                    <w:i/>
                  </w:rPr>
                  <w:t>Earth</w:t>
                </w:r>
                <w:r>
                  <w:t>).</w:t>
                </w:r>
              </w:p>
            </w:tc>
          </w:sdtContent>
        </w:sdt>
      </w:tr>
      <w:tr w:rsidR="003235A7" w14:paraId="67FB426D" w14:textId="77777777" w:rsidTr="003235A7">
        <w:tc>
          <w:tcPr>
            <w:tcW w:w="9016" w:type="dxa"/>
          </w:tcPr>
          <w:p w14:paraId="3228AE0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162BE1168DC1744A60EF0C1963A2428"/>
              </w:placeholder>
            </w:sdtPr>
            <w:sdtContent>
              <w:p w14:paraId="5DA9F42D" w14:textId="77777777" w:rsidR="00F269C2" w:rsidRDefault="00F269C2" w:rsidP="00F269C2">
                <w:r w:rsidRPr="00F269C2">
                  <w:fldChar w:fldCharType="begin"/>
                </w:r>
                <w:r w:rsidRPr="00F269C2">
                  <w:instrText xml:space="preserve"> SEQ CHAPTER \h \r 1</w:instrText>
                </w:r>
                <w:r w:rsidRPr="00F269C2">
                  <w:fldChar w:fldCharType="end"/>
                </w:r>
                <w:sdt>
                  <w:sdtPr>
                    <w:id w:val="-192795271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Dov73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(Dovzhenko)</w:t>
                    </w:r>
                    <w:r>
                      <w:fldChar w:fldCharType="end"/>
                    </w:r>
                  </w:sdtContent>
                </w:sdt>
              </w:p>
              <w:p w14:paraId="5C0938D0" w14:textId="77777777" w:rsidR="00F269C2" w:rsidRPr="00F269C2" w:rsidRDefault="00F269C2" w:rsidP="00F269C2">
                <w:pPr>
                  <w:rPr>
                    <w:bCs/>
                  </w:rPr>
                </w:pPr>
              </w:p>
              <w:p w14:paraId="68D574ED" w14:textId="77777777" w:rsidR="00F269C2" w:rsidRDefault="00F269C2" w:rsidP="00F269C2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1452392577"/>
                    <w:citation/>
                  </w:sdtPr>
                  <w:sdtContent>
                    <w:r>
                      <w:rPr>
                        <w:bCs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Kep86 \l 1033 </w:instrText>
                    </w:r>
                    <w:r>
                      <w:rPr>
                        <w:bCs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(Kepley)</w:t>
                    </w:r>
                    <w:r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5FF3A17B" w14:textId="77777777" w:rsidR="00F269C2" w:rsidRPr="00F269C2" w:rsidRDefault="00F269C2" w:rsidP="00F269C2">
                <w:pPr>
                  <w:rPr>
                    <w:bCs/>
                  </w:rPr>
                </w:pPr>
              </w:p>
              <w:p w14:paraId="2086CF6A" w14:textId="77777777" w:rsidR="00F269C2" w:rsidRDefault="00F269C2" w:rsidP="00F269C2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2146303567"/>
                    <w:citation/>
                  </w:sdtPr>
                  <w:sdtContent>
                    <w:r>
                      <w:rPr>
                        <w:bCs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Kut75 \l 1033 </w:instrText>
                    </w:r>
                    <w:r>
                      <w:rPr>
                        <w:bCs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(Kutsenko)</w:t>
                    </w:r>
                    <w:r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6ECFE647" w14:textId="77777777" w:rsidR="00F269C2" w:rsidRPr="00F269C2" w:rsidRDefault="00F269C2" w:rsidP="00F269C2">
                <w:pPr>
                  <w:rPr>
                    <w:bCs/>
                  </w:rPr>
                </w:pPr>
              </w:p>
              <w:p w14:paraId="38C22AA7" w14:textId="77777777" w:rsidR="00F269C2" w:rsidRDefault="00CE3E8D" w:rsidP="00F269C2">
                <w:pPr>
                  <w:rPr>
                    <w:bCs/>
                    <w:iCs/>
                  </w:rPr>
                </w:pPr>
                <w:sdt>
                  <w:sdtPr>
                    <w:rPr>
                      <w:bCs/>
                      <w:iCs/>
                    </w:rPr>
                    <w:id w:val="-853718545"/>
                    <w:citation/>
                  </w:sdtPr>
                  <w:sdtContent>
                    <w:r>
                      <w:rPr>
                        <w:bCs/>
                        <w:iCs/>
                      </w:rPr>
                      <w:fldChar w:fldCharType="begin"/>
                    </w:r>
                    <w:r>
                      <w:rPr>
                        <w:bCs/>
                        <w:lang w:val="en-US"/>
                      </w:rPr>
                      <w:instrText xml:space="preserve"> CITATION Lib02 \l 1033 </w:instrText>
                    </w:r>
                    <w:r>
                      <w:rPr>
                        <w:bCs/>
                        <w:iCs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(Liber)</w:t>
                    </w:r>
                    <w:r>
                      <w:rPr>
                        <w:bCs/>
                        <w:iCs/>
                      </w:rPr>
                      <w:fldChar w:fldCharType="end"/>
                    </w:r>
                  </w:sdtContent>
                </w:sdt>
              </w:p>
              <w:p w14:paraId="0BEB2210" w14:textId="77777777" w:rsidR="00CE3E8D" w:rsidRPr="00F269C2" w:rsidRDefault="00CE3E8D" w:rsidP="00F269C2">
                <w:pPr>
                  <w:rPr>
                    <w:bCs/>
                    <w:iCs/>
                  </w:rPr>
                </w:pPr>
              </w:p>
              <w:p w14:paraId="568667AC" w14:textId="77777777" w:rsidR="00F269C2" w:rsidRDefault="00CE3E8D" w:rsidP="00F269C2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334220393"/>
                    <w:citation/>
                  </w:sdtPr>
                  <w:sdtContent>
                    <w:r>
                      <w:rPr>
                        <w:bCs/>
                      </w:rPr>
                      <w:fldChar w:fldCharType="begin"/>
                    </w:r>
                    <w:r>
                      <w:rPr>
                        <w:bCs/>
                        <w:lang w:val="en-US"/>
                      </w:rPr>
                      <w:instrText xml:space="preserve"> CITATION Neb94 \l 1033 </w:instrText>
                    </w:r>
                    <w:r>
                      <w:rPr>
                        <w:bCs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(Neb94)</w:t>
                    </w:r>
                    <w:r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7D442399" w14:textId="77777777" w:rsidR="00CE3E8D" w:rsidRPr="00F269C2" w:rsidRDefault="00CE3E8D" w:rsidP="00F269C2">
                <w:pPr>
                  <w:rPr>
                    <w:bCs/>
                  </w:rPr>
                </w:pPr>
              </w:p>
              <w:p w14:paraId="3A1696EC" w14:textId="77777777" w:rsidR="00F269C2" w:rsidRDefault="00CE3E8D" w:rsidP="00F269C2">
                <w:sdt>
                  <w:sdtPr>
                    <w:id w:val="-19718139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bCs/>
                        <w:lang w:val="en-US"/>
                      </w:rPr>
                      <w:instrText xml:space="preserve"> CITATION Neb95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(Nebesio, Alexander Dovzhenko: A Guide to Published Sources)</w:t>
                    </w:r>
                    <w:r>
                      <w:fldChar w:fldCharType="end"/>
                    </w:r>
                  </w:sdtContent>
                </w:sdt>
              </w:p>
              <w:p w14:paraId="0FA8BCC5" w14:textId="77777777" w:rsidR="00CE3E8D" w:rsidRPr="00F269C2" w:rsidRDefault="00CE3E8D" w:rsidP="00F269C2"/>
              <w:p w14:paraId="575E8DA8" w14:textId="77777777" w:rsidR="00F269C2" w:rsidRDefault="00CE3E8D" w:rsidP="00F269C2">
                <w:sdt>
                  <w:sdtPr>
                    <w:id w:val="18387279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Try07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(Trymbach)</w:t>
                    </w:r>
                    <w:r>
                      <w:fldChar w:fldCharType="end"/>
                    </w:r>
                  </w:sdtContent>
                </w:sdt>
              </w:p>
              <w:p w14:paraId="616D59CB" w14:textId="77777777" w:rsidR="00CE3E8D" w:rsidRPr="00F269C2" w:rsidRDefault="00CE3E8D" w:rsidP="00F269C2"/>
              <w:p w14:paraId="3B1AB2F0" w14:textId="77777777" w:rsidR="00F269C2" w:rsidRDefault="00CE3E8D" w:rsidP="00F269C2">
                <w:sdt>
                  <w:sdtPr>
                    <w:id w:val="-20807429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Uzw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(Uzwyshyn)</w:t>
                    </w:r>
                    <w:r>
                      <w:fldChar w:fldCharType="end"/>
                    </w:r>
                  </w:sdtContent>
                </w:sdt>
              </w:p>
              <w:p w14:paraId="0A4F7423" w14:textId="77777777" w:rsidR="0059539A" w:rsidRPr="00F269C2" w:rsidRDefault="0059539A" w:rsidP="00F269C2"/>
              <w:p w14:paraId="2527191D" w14:textId="77777777" w:rsidR="003235A7" w:rsidRDefault="0059539A" w:rsidP="00FB11DE">
                <w:sdt>
                  <w:sdtPr>
                    <w:id w:val="-135911596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Zol68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(Zolotoverkhova)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2D30481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1766D" w14:textId="77777777" w:rsidR="00CE3E8D" w:rsidRDefault="00CE3E8D" w:rsidP="007A0D55">
      <w:pPr>
        <w:spacing w:after="0" w:line="240" w:lineRule="auto"/>
      </w:pPr>
      <w:r>
        <w:separator/>
      </w:r>
    </w:p>
  </w:endnote>
  <w:endnote w:type="continuationSeparator" w:id="0">
    <w:p w14:paraId="7FB86924" w14:textId="77777777" w:rsidR="00CE3E8D" w:rsidRDefault="00CE3E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A2A77" w14:textId="77777777" w:rsidR="00CE3E8D" w:rsidRDefault="00CE3E8D" w:rsidP="007A0D55">
      <w:pPr>
        <w:spacing w:after="0" w:line="240" w:lineRule="auto"/>
      </w:pPr>
      <w:r>
        <w:separator/>
      </w:r>
    </w:p>
  </w:footnote>
  <w:footnote w:type="continuationSeparator" w:id="0">
    <w:p w14:paraId="04B9ADB9" w14:textId="77777777" w:rsidR="00CE3E8D" w:rsidRDefault="00CE3E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6BECE" w14:textId="77777777" w:rsidR="00CE3E8D" w:rsidRDefault="00CE3E8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42CD49" w14:textId="77777777" w:rsidR="00CE3E8D" w:rsidRDefault="00CE3E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C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539A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5FB2"/>
    <w:rsid w:val="00C27FAB"/>
    <w:rsid w:val="00C358D4"/>
    <w:rsid w:val="00C6296B"/>
    <w:rsid w:val="00CC586D"/>
    <w:rsid w:val="00CE3E8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69C2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C64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69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C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F269C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25FB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69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C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F269C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25FB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6E92E9342F7499C941E9C19F75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A67DD-18EF-514F-9AB0-AA57208515F5}"/>
      </w:docPartPr>
      <w:docPartBody>
        <w:p w:rsidR="00000000" w:rsidRDefault="004E117A">
          <w:pPr>
            <w:pStyle w:val="D286E92E9342F7499C941E9C19F75B5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BB9DBC1F8F7C64FAE05F8B21B820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0F430-7A04-304F-9079-3E462EC93A3E}"/>
      </w:docPartPr>
      <w:docPartBody>
        <w:p w:rsidR="00000000" w:rsidRDefault="004E117A">
          <w:pPr>
            <w:pStyle w:val="8BB9DBC1F8F7C64FAE05F8B21B8206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A8E19C6913536478FE62EE6BD207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6412-7651-E24E-898C-1320E4AEFDAF}"/>
      </w:docPartPr>
      <w:docPartBody>
        <w:p w:rsidR="00000000" w:rsidRDefault="004E117A">
          <w:pPr>
            <w:pStyle w:val="CA8E19C6913536478FE62EE6BD2075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11DD9AE19F087488E0518FA01D5A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FC9E5-F6FA-B745-90F5-976C5F74B9EC}"/>
      </w:docPartPr>
      <w:docPartBody>
        <w:p w:rsidR="00000000" w:rsidRDefault="004E117A">
          <w:pPr>
            <w:pStyle w:val="B11DD9AE19F087488E0518FA01D5AF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C4DFA64DF77C4D9F77CC08B5379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82426-620A-914E-AFB9-A8F5CFEABB5C}"/>
      </w:docPartPr>
      <w:docPartBody>
        <w:p w:rsidR="00000000" w:rsidRDefault="004E117A">
          <w:pPr>
            <w:pStyle w:val="A6C4DFA64DF77C4D9F77CC08B53794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04FE6DF9F0DD545833A19459E885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A8A66-D5F0-C14B-8841-190FBA49189C}"/>
      </w:docPartPr>
      <w:docPartBody>
        <w:p w:rsidR="00000000" w:rsidRDefault="004E117A">
          <w:pPr>
            <w:pStyle w:val="704FE6DF9F0DD545833A19459E88581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09BC666FA557B4AAFC0D24F82985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BE105-E96F-A049-BA5C-879A91FBECD0}"/>
      </w:docPartPr>
      <w:docPartBody>
        <w:p w:rsidR="00000000" w:rsidRDefault="004E117A">
          <w:pPr>
            <w:pStyle w:val="F09BC666FA557B4AAFC0D24F829850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DA6284E88E844CAD627079DA7A8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51803-9E6B-5545-AD69-DE6623F4A961}"/>
      </w:docPartPr>
      <w:docPartBody>
        <w:p w:rsidR="00000000" w:rsidRDefault="004E117A">
          <w:pPr>
            <w:pStyle w:val="07DA6284E88E844CAD627079DA7A88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63ED31EF44A7B46BA91496F11391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F039B-53A2-AE4F-A22F-FA7E888DFB8A}"/>
      </w:docPartPr>
      <w:docPartBody>
        <w:p w:rsidR="00000000" w:rsidRDefault="004E117A">
          <w:pPr>
            <w:pStyle w:val="E63ED31EF44A7B46BA91496F1139167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D0572995F0994FB8355EBBBC3E4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A5A36-B4BF-D24B-9EA4-6912E87D85D1}"/>
      </w:docPartPr>
      <w:docPartBody>
        <w:p w:rsidR="00000000" w:rsidRDefault="004E117A">
          <w:pPr>
            <w:pStyle w:val="AED0572995F0994FB8355EBBBC3E4AC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162BE1168DC1744A60EF0C1963A2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5F76-4193-F249-B3CE-A9F277B22790}"/>
      </w:docPartPr>
      <w:docPartBody>
        <w:p w:rsidR="00000000" w:rsidRDefault="004E117A">
          <w:pPr>
            <w:pStyle w:val="2162BE1168DC1744A60EF0C1963A24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86E92E9342F7499C941E9C19F75B55">
    <w:name w:val="D286E92E9342F7499C941E9C19F75B55"/>
  </w:style>
  <w:style w:type="paragraph" w:customStyle="1" w:styleId="8BB9DBC1F8F7C64FAE05F8B21B8206D1">
    <w:name w:val="8BB9DBC1F8F7C64FAE05F8B21B8206D1"/>
  </w:style>
  <w:style w:type="paragraph" w:customStyle="1" w:styleId="CA8E19C6913536478FE62EE6BD20758C">
    <w:name w:val="CA8E19C6913536478FE62EE6BD20758C"/>
  </w:style>
  <w:style w:type="paragraph" w:customStyle="1" w:styleId="B11DD9AE19F087488E0518FA01D5AF32">
    <w:name w:val="B11DD9AE19F087488E0518FA01D5AF32"/>
  </w:style>
  <w:style w:type="paragraph" w:customStyle="1" w:styleId="A6C4DFA64DF77C4D9F77CC08B5379465">
    <w:name w:val="A6C4DFA64DF77C4D9F77CC08B5379465"/>
  </w:style>
  <w:style w:type="paragraph" w:customStyle="1" w:styleId="704FE6DF9F0DD545833A19459E88581B">
    <w:name w:val="704FE6DF9F0DD545833A19459E88581B"/>
  </w:style>
  <w:style w:type="paragraph" w:customStyle="1" w:styleId="F09BC666FA557B4AAFC0D24F829850E4">
    <w:name w:val="F09BC666FA557B4AAFC0D24F829850E4"/>
  </w:style>
  <w:style w:type="paragraph" w:customStyle="1" w:styleId="07DA6284E88E844CAD627079DA7A882A">
    <w:name w:val="07DA6284E88E844CAD627079DA7A882A"/>
  </w:style>
  <w:style w:type="paragraph" w:customStyle="1" w:styleId="E63ED31EF44A7B46BA91496F11391677">
    <w:name w:val="E63ED31EF44A7B46BA91496F11391677"/>
  </w:style>
  <w:style w:type="paragraph" w:customStyle="1" w:styleId="AED0572995F0994FB8355EBBBC3E4AC6">
    <w:name w:val="AED0572995F0994FB8355EBBBC3E4AC6"/>
  </w:style>
  <w:style w:type="paragraph" w:customStyle="1" w:styleId="2162BE1168DC1744A60EF0C1963A2428">
    <w:name w:val="2162BE1168DC1744A60EF0C1963A242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86E92E9342F7499C941E9C19F75B55">
    <w:name w:val="D286E92E9342F7499C941E9C19F75B55"/>
  </w:style>
  <w:style w:type="paragraph" w:customStyle="1" w:styleId="8BB9DBC1F8F7C64FAE05F8B21B8206D1">
    <w:name w:val="8BB9DBC1F8F7C64FAE05F8B21B8206D1"/>
  </w:style>
  <w:style w:type="paragraph" w:customStyle="1" w:styleId="CA8E19C6913536478FE62EE6BD20758C">
    <w:name w:val="CA8E19C6913536478FE62EE6BD20758C"/>
  </w:style>
  <w:style w:type="paragraph" w:customStyle="1" w:styleId="B11DD9AE19F087488E0518FA01D5AF32">
    <w:name w:val="B11DD9AE19F087488E0518FA01D5AF32"/>
  </w:style>
  <w:style w:type="paragraph" w:customStyle="1" w:styleId="A6C4DFA64DF77C4D9F77CC08B5379465">
    <w:name w:val="A6C4DFA64DF77C4D9F77CC08B5379465"/>
  </w:style>
  <w:style w:type="paragraph" w:customStyle="1" w:styleId="704FE6DF9F0DD545833A19459E88581B">
    <w:name w:val="704FE6DF9F0DD545833A19459E88581B"/>
  </w:style>
  <w:style w:type="paragraph" w:customStyle="1" w:styleId="F09BC666FA557B4AAFC0D24F829850E4">
    <w:name w:val="F09BC666FA557B4AAFC0D24F829850E4"/>
  </w:style>
  <w:style w:type="paragraph" w:customStyle="1" w:styleId="07DA6284E88E844CAD627079DA7A882A">
    <w:name w:val="07DA6284E88E844CAD627079DA7A882A"/>
  </w:style>
  <w:style w:type="paragraph" w:customStyle="1" w:styleId="E63ED31EF44A7B46BA91496F11391677">
    <w:name w:val="E63ED31EF44A7B46BA91496F11391677"/>
  </w:style>
  <w:style w:type="paragraph" w:customStyle="1" w:styleId="AED0572995F0994FB8355EBBBC3E4AC6">
    <w:name w:val="AED0572995F0994FB8355EBBBC3E4AC6"/>
  </w:style>
  <w:style w:type="paragraph" w:customStyle="1" w:styleId="2162BE1168DC1744A60EF0C1963A2428">
    <w:name w:val="2162BE1168DC1744A60EF0C1963A2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Dov73</b:Tag>
    <b:SourceType>Book</b:SourceType>
    <b:Guid>{197EF675-A22F-6D42-AD1B-5EE7B8CF32B8}</b:Guid>
    <b:Author>
      <b:Author>
        <b:NameList>
          <b:Person>
            <b:Last>Dovzhenko</b:Last>
            <b:First>Alexander</b:First>
          </b:Person>
        </b:NameList>
      </b:Author>
      <b:Editor>
        <b:NameList>
          <b:Person>
            <b:Last>Carynnyk</b:Last>
            <b:First>Marco</b:First>
          </b:Person>
        </b:NameList>
      </b:Editor>
      <b:Translator>
        <b:NameList>
          <b:Person>
            <b:Last>Carynnyk</b:Last>
            <b:First>Marco</b:First>
          </b:Person>
        </b:NameList>
      </b:Translator>
    </b:Author>
    <b:Title>The Poet as Filmmaker: Selected Writings</b:Title>
    <b:City>Cambridge</b:City>
    <b:StateProvince>MA</b:StateProvince>
    <b:Publisher>MIT Press</b:Publisher>
    <b:Year>1973</b:Year>
    <b:RefOrder>1</b:RefOrder>
  </b:Source>
  <b:Source>
    <b:Tag>Kep86</b:Tag>
    <b:SourceType>Book</b:SourceType>
    <b:Guid>{25EB1802-C097-1E47-B516-2364BBD2E425}</b:Guid>
    <b:Author>
      <b:Author>
        <b:NameList>
          <b:Person>
            <b:Last>Kepley</b:Last>
            <b:First>Vance,</b:First>
            <b:Middle>Jr.</b:Middle>
          </b:Person>
        </b:NameList>
      </b:Author>
    </b:Author>
    <b:Title>In the Service of the State: The Cinema of Alexander Dovzhenko</b:Title>
    <b:City>Madison</b:City>
    <b:StateProvince>WI</b:StateProvince>
    <b:Publisher>University of Wisconsin Press</b:Publisher>
    <b:Year>1986</b:Year>
    <b:RefOrder>2</b:RefOrder>
  </b:Source>
  <b:Source>
    <b:Tag>Kut75</b:Tag>
    <b:SourceType>Book</b:SourceType>
    <b:Guid>{F2667729-7E08-8745-A458-42B99CD93243}</b:Guid>
    <b:Author>
      <b:Author>
        <b:NameList>
          <b:Person>
            <b:Last>Kutsenko</b:Last>
            <b:First>Mykola</b:First>
          </b:Person>
        </b:NameList>
      </b:Author>
    </b:Author>
    <b:Title>Storinky zhyttia i tvorchosti O. P. Dovzhenka</b:Title>
    <b:City>Kyiv</b:City>
    <b:Publisher>Dnipro</b:Publisher>
    <b:Year>1975</b:Year>
    <b:RefOrder>3</b:RefOrder>
  </b:Source>
  <b:Source>
    <b:Tag>Lib02</b:Tag>
    <b:SourceType>Book</b:SourceType>
    <b:Guid>{3E3910D5-B336-6548-BC69-D06F022BE7D6}</b:Guid>
    <b:Author>
      <b:Author>
        <b:NameList>
          <b:Person>
            <b:Last>Liber</b:Last>
            <b:First>George</b:First>
            <b:Middle>O.</b:Middle>
          </b:Person>
        </b:NameList>
      </b:Author>
    </b:Author>
    <b:Title>Alexander Dovzhenko: A Life in Soviet Film</b:Title>
    <b:City>London</b:City>
    <b:Publisher>BFI</b:Publisher>
    <b:Year>2002</b:Year>
    <b:RefOrder>4</b:RefOrder>
  </b:Source>
  <b:Source>
    <b:Tag>Neb94</b:Tag>
    <b:SourceType>JournalArticle</b:SourceType>
    <b:Guid>{7B1E507A-4086-694E-B1E5-71AFB31CAC0D}</b:Guid>
    <b:Author>
      <b:Editor>
        <b:NameList>
          <b:Person>
            <b:Last>Nebesio</b:Last>
            <b:First>Bohdan</b:First>
            <b:Middle>Y.</b:Middle>
          </b:Person>
        </b:NameList>
      </b:Editor>
    </b:Author>
    <b:Year>1994</b:Year>
    <b:Volume>19</b:Volume>
    <b:Comments>Special Issue</b:Comments>
    <b:JournalName>Journal of Ukrainian Studies: The Cinema of Alexander Dovzhenko</b:JournalName>
    <b:Issue>1</b:Issue>
    <b:RefOrder>5</b:RefOrder>
  </b:Source>
  <b:Source>
    <b:Tag>Neb95</b:Tag>
    <b:SourceType>Book</b:SourceType>
    <b:Guid>{C6F4C7D9-E57B-2F4C-AFFC-89DFEFC1956E}</b:Guid>
    <b:Title>Alexander Dovzhenko: A Guide to Published Sources</b:Title>
    <b:Publisher>CIUS Press</b:Publisher>
    <b:City>Edmonton</b:City>
    <b:Year>1995</b:Year>
    <b:Author>
      <b:Author>
        <b:NameList>
          <b:Person>
            <b:Last>Nebesio</b:Last>
            <b:First>Bohdan</b:First>
            <b:Middle>Y.</b:Middle>
          </b:Person>
        </b:NameList>
      </b:Author>
    </b:Author>
    <b:RefOrder>6</b:RefOrder>
  </b:Source>
  <b:Source>
    <b:Tag>Try07</b:Tag>
    <b:SourceType>Book</b:SourceType>
    <b:Guid>{70F2D13E-AFA1-5A46-BED4-97C79F1D6282}</b:Guid>
    <b:Author>
      <b:Author>
        <b:NameList>
          <b:Person>
            <b:Last>Trymbach</b:Last>
            <b:First>Serhii</b:First>
          </b:Person>
        </b:NameList>
      </b:Author>
    </b:Author>
    <b:Title>Oleksandr Dovzhenko: Zahybel Bohiv, identyfikatsiia avtora v natsionalnomu chaso-prostori</b:Title>
    <b:City>Vinnytsia</b:City>
    <b:Publisher>Hlobus Pres</b:Publisher>
    <b:Year>2007</b:Year>
    <b:RefOrder>7</b:RefOrder>
  </b:Source>
  <b:Source>
    <b:Tag>Uzw</b:Tag>
    <b:SourceType>InternetSite</b:SourceType>
    <b:Guid>{40A21C22-3054-B841-9BA9-9A5B983EAA01}</b:Guid>
    <b:Title>Alexander Dovzhenko’s Silent Trilogy: A Visual Exploration</b:Title>
    <b:Author>
      <b:Author>
        <b:NameList>
          <b:Person>
            <b:Last>Uzwyshyn</b:Last>
            <b:First>Ray</b:First>
          </b:Person>
        </b:NameList>
      </b:Author>
    </b:Author>
    <b:URL>http://rayuzwyshyn.net/dovzhenko/dovzhenkostudy.html </b:URL>
    <b:RefOrder>8</b:RefOrder>
  </b:Source>
  <b:Source>
    <b:Tag>Zol68</b:Tag>
    <b:SourceType>Book</b:SourceType>
    <b:Guid>{7A7DF9BD-59B3-894C-ADB4-41C0A47F77C1}</b:Guid>
    <b:Title>Dovzhenko-khudozhnyk</b:Title>
    <b:Year>1968</b:Year>
    <b:Author>
      <b:Author>
        <b:NameList>
          <b:Person>
            <b:Last>Zolotoverkhova</b:Last>
            <b:First>I.</b:First>
            <b:Middle>and Konovalov, H.</b:Middle>
          </b:Person>
        </b:NameList>
      </b:Author>
    </b:Author>
    <b:City>Kyiv</b:City>
    <b:Publisher>Mystetstvo</b:Publisher>
    <b:RefOrder>9</b:RefOrder>
  </b:Source>
</b:Sources>
</file>

<file path=customXml/itemProps1.xml><?xml version="1.0" encoding="utf-8"?>
<ds:datastoreItem xmlns:ds="http://schemas.openxmlformats.org/officeDocument/2006/customXml" ds:itemID="{8D1D3D44-472F-7B47-A2F9-C20A140B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26</TotalTime>
  <Pages>2</Pages>
  <Words>706</Words>
  <Characters>4030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2</cp:revision>
  <dcterms:created xsi:type="dcterms:W3CDTF">2015-05-24T02:16:00Z</dcterms:created>
  <dcterms:modified xsi:type="dcterms:W3CDTF">2015-05-24T02:56:00Z</dcterms:modified>
</cp:coreProperties>
</file>