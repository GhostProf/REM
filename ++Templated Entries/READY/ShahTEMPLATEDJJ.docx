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0FDF14E4" w14:textId="77777777" w:rsidTr="00922950">
        <w:tc>
          <w:tcPr>
            <w:tcW w:w="491" w:type="dxa"/>
            <w:vMerge w:val="restart"/>
            <w:shd w:val="clear" w:color="auto" w:fill="A6A6A6" w:themeFill="background1" w:themeFillShade="A6"/>
            <w:textDirection w:val="btLr"/>
          </w:tcPr>
          <w:p w14:paraId="7E22216F"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ACD90E0D1E9554419F8FD9A479937A16"/>
            </w:placeholder>
            <w:showingPlcHdr/>
            <w:dropDownList>
              <w:listItem w:displayText="Dr." w:value="Dr."/>
              <w:listItem w:displayText="Prof." w:value="Prof."/>
            </w:dropDownList>
          </w:sdtPr>
          <w:sdtEndPr/>
          <w:sdtContent>
            <w:tc>
              <w:tcPr>
                <w:tcW w:w="1259" w:type="dxa"/>
              </w:tcPr>
              <w:p w14:paraId="7E699DE0"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CE56E05EB276D24B94E7F0C0077C592D"/>
            </w:placeholder>
            <w:text/>
          </w:sdtPr>
          <w:sdtEndPr/>
          <w:sdtContent>
            <w:tc>
              <w:tcPr>
                <w:tcW w:w="2073" w:type="dxa"/>
              </w:tcPr>
              <w:p w14:paraId="34DA92A3" w14:textId="77777777" w:rsidR="00B574C9" w:rsidRDefault="001A22C8" w:rsidP="001A22C8">
                <w:r>
                  <w:t>Stefan</w:t>
                </w:r>
              </w:p>
            </w:tc>
          </w:sdtContent>
        </w:sdt>
        <w:sdt>
          <w:sdtPr>
            <w:alias w:val="Middle name"/>
            <w:tag w:val="authorMiddleName"/>
            <w:id w:val="-2076034781"/>
            <w:placeholder>
              <w:docPart w:val="97E518B18AA33749A24FBF06F2BBF246"/>
            </w:placeholder>
            <w:showingPlcHdr/>
            <w:text/>
          </w:sdtPr>
          <w:sdtEndPr/>
          <w:sdtContent>
            <w:tc>
              <w:tcPr>
                <w:tcW w:w="2551" w:type="dxa"/>
              </w:tcPr>
              <w:p w14:paraId="40383F39" w14:textId="77777777" w:rsidR="00B574C9" w:rsidRDefault="00B574C9" w:rsidP="00922950">
                <w:r>
                  <w:rPr>
                    <w:rStyle w:val="PlaceholderText"/>
                  </w:rPr>
                  <w:t>[Middle name]</w:t>
                </w:r>
              </w:p>
            </w:tc>
          </w:sdtContent>
        </w:sdt>
        <w:sdt>
          <w:sdtPr>
            <w:alias w:val="Last name"/>
            <w:tag w:val="authorLastName"/>
            <w:id w:val="-1088529830"/>
            <w:placeholder>
              <w:docPart w:val="101776D5765C1C4B87BB43E79EBC5DA1"/>
            </w:placeholder>
            <w:text/>
          </w:sdtPr>
          <w:sdtEndPr/>
          <w:sdtContent>
            <w:tc>
              <w:tcPr>
                <w:tcW w:w="2642" w:type="dxa"/>
              </w:tcPr>
              <w:p w14:paraId="48DE368A" w14:textId="77777777" w:rsidR="00B574C9" w:rsidRDefault="001A22C8" w:rsidP="001A22C8">
                <w:r>
                  <w:t>Borsos</w:t>
                </w:r>
              </w:p>
            </w:tc>
          </w:sdtContent>
        </w:sdt>
      </w:tr>
      <w:tr w:rsidR="00B574C9" w14:paraId="03771350" w14:textId="77777777" w:rsidTr="001A6A06">
        <w:trPr>
          <w:trHeight w:val="986"/>
        </w:trPr>
        <w:tc>
          <w:tcPr>
            <w:tcW w:w="491" w:type="dxa"/>
            <w:vMerge/>
            <w:shd w:val="clear" w:color="auto" w:fill="A6A6A6" w:themeFill="background1" w:themeFillShade="A6"/>
          </w:tcPr>
          <w:p w14:paraId="7C31309D" w14:textId="77777777" w:rsidR="00B574C9" w:rsidRPr="001A6A06" w:rsidRDefault="00B574C9" w:rsidP="00CF1542">
            <w:pPr>
              <w:jc w:val="center"/>
              <w:rPr>
                <w:b/>
                <w:color w:val="FFFFFF" w:themeColor="background1"/>
              </w:rPr>
            </w:pPr>
          </w:p>
        </w:tc>
        <w:sdt>
          <w:sdtPr>
            <w:alias w:val="Biography"/>
            <w:tag w:val="authorBiography"/>
            <w:id w:val="938807824"/>
            <w:placeholder>
              <w:docPart w:val="FF0B20D549329149AB25F8EE5DC20EA4"/>
            </w:placeholder>
            <w:showingPlcHdr/>
          </w:sdtPr>
          <w:sdtEndPr/>
          <w:sdtContent>
            <w:tc>
              <w:tcPr>
                <w:tcW w:w="8525" w:type="dxa"/>
                <w:gridSpan w:val="4"/>
              </w:tcPr>
              <w:p w14:paraId="0622E34F" w14:textId="77777777" w:rsidR="00B574C9" w:rsidRDefault="00B574C9" w:rsidP="00922950">
                <w:r>
                  <w:rPr>
                    <w:rStyle w:val="PlaceholderText"/>
                  </w:rPr>
                  <w:t>[Enter your biography]</w:t>
                </w:r>
              </w:p>
            </w:tc>
          </w:sdtContent>
        </w:sdt>
      </w:tr>
      <w:tr w:rsidR="00B574C9" w14:paraId="12A63A8D" w14:textId="77777777" w:rsidTr="001A6A06">
        <w:trPr>
          <w:trHeight w:val="986"/>
        </w:trPr>
        <w:tc>
          <w:tcPr>
            <w:tcW w:w="491" w:type="dxa"/>
            <w:vMerge/>
            <w:shd w:val="clear" w:color="auto" w:fill="A6A6A6" w:themeFill="background1" w:themeFillShade="A6"/>
          </w:tcPr>
          <w:p w14:paraId="0A2C8DBA" w14:textId="77777777" w:rsidR="00B574C9" w:rsidRPr="001A6A06" w:rsidRDefault="00B574C9" w:rsidP="00CF1542">
            <w:pPr>
              <w:jc w:val="center"/>
              <w:rPr>
                <w:b/>
                <w:color w:val="FFFFFF" w:themeColor="background1"/>
              </w:rPr>
            </w:pPr>
          </w:p>
        </w:tc>
        <w:sdt>
          <w:sdtPr>
            <w:alias w:val="Affiliation"/>
            <w:tag w:val="affiliation"/>
            <w:id w:val="2012937915"/>
            <w:placeholder>
              <w:docPart w:val="AF74B725AAB2C34BBA49A1D253E5B43E"/>
            </w:placeholder>
            <w:text/>
          </w:sdtPr>
          <w:sdtEndPr/>
          <w:sdtContent>
            <w:tc>
              <w:tcPr>
                <w:tcW w:w="8525" w:type="dxa"/>
                <w:gridSpan w:val="4"/>
              </w:tcPr>
              <w:p w14:paraId="6A45CBBE" w14:textId="77777777" w:rsidR="00B574C9" w:rsidRDefault="001A22C8" w:rsidP="00195FA3">
                <w:r w:rsidRPr="002C2298">
                  <w:rPr>
                    <w:lang w:val="en-US" w:eastAsia="ja-JP"/>
                  </w:rPr>
                  <w:t>University of Cologne, Cologne</w:t>
                </w:r>
              </w:p>
            </w:tc>
          </w:sdtContent>
        </w:sdt>
      </w:tr>
    </w:tbl>
    <w:p w14:paraId="0E20F6BD"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05655B06" w14:textId="77777777" w:rsidTr="00244BB0">
        <w:tc>
          <w:tcPr>
            <w:tcW w:w="9016" w:type="dxa"/>
            <w:shd w:val="clear" w:color="auto" w:fill="A6A6A6" w:themeFill="background1" w:themeFillShade="A6"/>
            <w:tcMar>
              <w:top w:w="113" w:type="dxa"/>
              <w:bottom w:w="113" w:type="dxa"/>
            </w:tcMar>
          </w:tcPr>
          <w:p w14:paraId="21A65707"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6856B4CC" w14:textId="77777777" w:rsidTr="003F0D73">
        <w:sdt>
          <w:sdtPr>
            <w:alias w:val="Article headword"/>
            <w:tag w:val="articleHeadword"/>
            <w:id w:val="-361440020"/>
            <w:placeholder>
              <w:docPart w:val="400FA14442DA0F4EB971135C16EA2D22"/>
            </w:placeholder>
            <w:text/>
          </w:sdtPr>
          <w:sdtEndPr/>
          <w:sdtContent>
            <w:tc>
              <w:tcPr>
                <w:tcW w:w="9016" w:type="dxa"/>
                <w:tcMar>
                  <w:top w:w="113" w:type="dxa"/>
                  <w:bottom w:w="113" w:type="dxa"/>
                </w:tcMar>
              </w:tcPr>
              <w:p w14:paraId="1C61A07E" w14:textId="3A0F014A" w:rsidR="003F0D73" w:rsidRPr="00FB589A" w:rsidRDefault="00A47A4A" w:rsidP="001A22C8">
                <w:pPr>
                  <w:rPr>
                    <w:b/>
                  </w:rPr>
                </w:pPr>
                <w:r w:rsidRPr="00A47A4A">
                  <w:t>Shah, Kundan (1947 —)</w:t>
                </w:r>
              </w:p>
            </w:tc>
          </w:sdtContent>
        </w:sdt>
      </w:tr>
      <w:tr w:rsidR="00464699" w14:paraId="2AD2A0C8" w14:textId="77777777" w:rsidTr="002F3EF5">
        <w:sdt>
          <w:sdtPr>
            <w:alias w:val="Variant headwords"/>
            <w:tag w:val="variantHeadwords"/>
            <w:id w:val="173464402"/>
            <w:placeholder>
              <w:docPart w:val="5D6401FA3E43FD43BC7450A132274F7C"/>
            </w:placeholder>
            <w:showingPlcHdr/>
          </w:sdtPr>
          <w:sdtEndPr/>
          <w:sdtContent>
            <w:tc>
              <w:tcPr>
                <w:tcW w:w="9016" w:type="dxa"/>
                <w:tcMar>
                  <w:top w:w="113" w:type="dxa"/>
                  <w:bottom w:w="113" w:type="dxa"/>
                </w:tcMar>
              </w:tcPr>
              <w:p w14:paraId="6162EAB2"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5245FBBC" w14:textId="77777777" w:rsidTr="003F0D73">
        <w:sdt>
          <w:sdtPr>
            <w:alias w:val="Abstract"/>
            <w:tag w:val="abstract"/>
            <w:id w:val="-635871867"/>
            <w:placeholder>
              <w:docPart w:val="5EB2D6EFF49A894BA78AA6F1FED2F737"/>
            </w:placeholder>
          </w:sdtPr>
          <w:sdtEndPr>
            <w:rPr>
              <w:vanish/>
              <w:highlight w:val="yellow"/>
            </w:rPr>
          </w:sdtEndPr>
          <w:sdtContent>
            <w:sdt>
              <w:sdtPr>
                <w:alias w:val="Article text"/>
                <w:tag w:val="articleText"/>
                <w:id w:val="1469782700"/>
                <w:placeholder>
                  <w:docPart w:val="D649C9C1BAB54B409480003A7E48BB7C"/>
                </w:placeholder>
              </w:sdtPr>
              <w:sdtEndPr>
                <w:rPr>
                  <w:vanish/>
                  <w:highlight w:val="yellow"/>
                </w:rPr>
              </w:sdtEndPr>
              <w:sdtContent>
                <w:sdt>
                  <w:sdtPr>
                    <w:alias w:val="Abstract"/>
                    <w:tag w:val="abstract"/>
                    <w:id w:val="-1798064354"/>
                    <w:placeholder>
                      <w:docPart w:val="75B0CD3891692040A3138B71D8741E8F"/>
                    </w:placeholder>
                  </w:sdtPr>
                  <w:sdtEndPr/>
                  <w:sdtContent>
                    <w:tc>
                      <w:tcPr>
                        <w:tcW w:w="9016" w:type="dxa"/>
                        <w:tcMar>
                          <w:top w:w="113" w:type="dxa"/>
                          <w:bottom w:w="113" w:type="dxa"/>
                        </w:tcMar>
                      </w:tcPr>
                      <w:p w14:paraId="6D6EE4A2" w14:textId="2D60E8B5" w:rsidR="00E85A05" w:rsidRDefault="001A22C8" w:rsidP="00AD157A">
                        <w:r>
                          <w:t xml:space="preserve">Kundan Shah is an Indian film director and scriptwriter. A graduate of the Film and Television Institute of India (FTII), he directed </w:t>
                        </w:r>
                        <w:r w:rsidR="000B1B72">
                          <w:t>one of the few comedies of the New Cinema Movement</w:t>
                        </w:r>
                        <w:r>
                          <w:t xml:space="preserve"> in the 1970s and 1980s. Though not commercially successful during its first</w:t>
                        </w:r>
                        <w:r w:rsidR="002F3EF5">
                          <w:t xml:space="preserve"> release,</w:t>
                        </w:r>
                        <w:r>
                          <w:t xml:space="preserve"> </w:t>
                        </w:r>
                        <w:r w:rsidR="002F3EF5">
                          <w:t>the</w:t>
                        </w:r>
                        <w:r>
                          <w:t xml:space="preserve"> absurdist amalgam of various forms of comedy (especially </w:t>
                        </w:r>
                        <w:r w:rsidR="002F3EF5">
                          <w:t>satire and silent-era slapstick</w:t>
                        </w:r>
                        <w:r>
                          <w:t>)</w:t>
                        </w:r>
                        <w:r w:rsidR="002F3EF5">
                          <w:t xml:space="preserve"> in </w:t>
                        </w:r>
                        <w:r w:rsidR="002F3EF5">
                          <w:rPr>
                            <w:i/>
                          </w:rPr>
                          <w:t>Jaane Bhi Do Yaaro</w:t>
                        </w:r>
                        <w:r w:rsidR="002F3EF5">
                          <w:t xml:space="preserve"> (1983) made it a </w:t>
                        </w:r>
                        <w:r>
                          <w:t>cult hit</w:t>
                        </w:r>
                        <w:r w:rsidR="002F3EF5">
                          <w:t>,</w:t>
                        </w:r>
                        <w:r>
                          <w:t xml:space="preserve"> and a </w:t>
                        </w:r>
                        <w:r w:rsidR="00C7708E">
                          <w:t xml:space="preserve">standard with </w:t>
                        </w:r>
                        <w:r>
                          <w:t xml:space="preserve">which </w:t>
                        </w:r>
                        <w:r w:rsidR="00C7708E">
                          <w:t>new</w:t>
                        </w:r>
                        <w:r>
                          <w:t xml:space="preserve"> comedies </w:t>
                        </w:r>
                        <w:r w:rsidR="002F3EF5">
                          <w:t>were</w:t>
                        </w:r>
                        <w:r>
                          <w:t xml:space="preserve"> measured. </w:t>
                        </w:r>
                        <w:r w:rsidR="002A3CA5">
                          <w:t xml:space="preserve">The film </w:t>
                        </w:r>
                        <w:r>
                          <w:t>remains an anomaly even in the context of Indian Parallel Cinema with its pastiche-like, almost post-modernist approach</w:t>
                        </w:r>
                        <w:r w:rsidR="00714788">
                          <w:t xml:space="preserve"> — a style</w:t>
                        </w:r>
                        <w:r>
                          <w:t xml:space="preserve"> taken up only by Pankaj Advani in films like </w:t>
                        </w:r>
                        <w:r>
                          <w:rPr>
                            <w:i/>
                          </w:rPr>
                          <w:t>Urf Professor</w:t>
                        </w:r>
                        <w:r>
                          <w:t xml:space="preserve"> (2001) and </w:t>
                        </w:r>
                        <w:r>
                          <w:rPr>
                            <w:i/>
                          </w:rPr>
                          <w:t>Sankat City</w:t>
                        </w:r>
                        <w:r>
                          <w:t xml:space="preserve"> (2010). After </w:t>
                        </w:r>
                        <w:r>
                          <w:rPr>
                            <w:i/>
                          </w:rPr>
                          <w:t>Jaane Bhi Do Yaaro</w:t>
                        </w:r>
                        <w:r>
                          <w:t>, Shah focused his attention on television, on</w:t>
                        </w:r>
                        <w:r w:rsidR="00C63234">
                          <w:t>ly occas</w:t>
                        </w:r>
                        <w:r w:rsidR="00AD157A">
                          <w:t>ionally directing film</w:t>
                        </w:r>
                        <w:r w:rsidR="00C63234">
                          <w:t>, including</w:t>
                        </w:r>
                        <w:r w:rsidR="00AD157A">
                          <w:t xml:space="preserve"> the films</w:t>
                        </w:r>
                        <w:r w:rsidR="00C63234">
                          <w:t xml:space="preserve"> </w:t>
                        </w:r>
                        <w:r>
                          <w:rPr>
                            <w:i/>
                          </w:rPr>
                          <w:t>Kabhi Haan Kabhi Na</w:t>
                        </w:r>
                        <w:r>
                          <w:t xml:space="preserve"> (1993) </w:t>
                        </w:r>
                        <w:r w:rsidR="00AD157A">
                          <w:t>and</w:t>
                        </w:r>
                        <w:r>
                          <w:t xml:space="preserve"> </w:t>
                        </w:r>
                        <w:r>
                          <w:rPr>
                            <w:i/>
                          </w:rPr>
                          <w:t>Kya Kehna</w:t>
                        </w:r>
                        <w:r>
                          <w:t xml:space="preserve"> (2000). </w:t>
                        </w:r>
                        <w:r w:rsidR="00F74653">
                          <w:t>T</w:t>
                        </w:r>
                        <w:r>
                          <w:t xml:space="preserve">he hugely popular sitcom </w:t>
                        </w:r>
                        <w:r>
                          <w:rPr>
                            <w:i/>
                          </w:rPr>
                          <w:t>Yeh Jo Hai Zindagi</w:t>
                        </w:r>
                        <w:r>
                          <w:t xml:space="preserve"> (1985) and the equally successful drama-comedy </w:t>
                        </w:r>
                        <w:r>
                          <w:rPr>
                            <w:i/>
                          </w:rPr>
                          <w:t>Nukkad</w:t>
                        </w:r>
                        <w:r>
                          <w:t xml:space="preserve"> (1986-1987)</w:t>
                        </w:r>
                        <w:r w:rsidR="00F9073B">
                          <w:t xml:space="preserve"> are among the most popular of his TV works, along with </w:t>
                        </w:r>
                        <w:r>
                          <w:rPr>
                            <w:i/>
                          </w:rPr>
                          <w:t>Circus</w:t>
                        </w:r>
                        <w:r>
                          <w:t xml:space="preserve"> (1990)</w:t>
                        </w:r>
                        <w:r w:rsidR="00F9073B">
                          <w:t>,</w:t>
                        </w:r>
                        <w:r>
                          <w:t xml:space="preserve"> and the TV film </w:t>
                        </w:r>
                        <w:r>
                          <w:rPr>
                            <w:i/>
                          </w:rPr>
                          <w:t>Police Station</w:t>
                        </w:r>
                        <w:r w:rsidR="00F9073B">
                          <w:t xml:space="preserve"> (1987) (which was </w:t>
                        </w:r>
                        <w:r>
                          <w:t>planned as a TV series, but shortened after running into censorship problems</w:t>
                        </w:r>
                        <w:r w:rsidR="00F9073B">
                          <w:t>)</w:t>
                        </w:r>
                        <w:r>
                          <w:t xml:space="preserve">. </w:t>
                        </w:r>
                        <w:r w:rsidR="00F9073B">
                          <w:t>In</w:t>
                        </w:r>
                        <w:r>
                          <w:t xml:space="preserve"> most of these series </w:t>
                        </w:r>
                        <w:r w:rsidR="00F9073B">
                          <w:t>or</w:t>
                        </w:r>
                        <w:r>
                          <w:t xml:space="preserve"> films, Shah collaborated with other FTII graduates </w:t>
                        </w:r>
                        <w:r w:rsidR="00F9073B">
                          <w:t>including</w:t>
                        </w:r>
                        <w:r>
                          <w:t xml:space="preserve"> Sudhir Mishra, Saeed Akhtar</w:t>
                        </w:r>
                        <w:r w:rsidR="00F9073B">
                          <w:t>,</w:t>
                        </w:r>
                        <w:r>
                          <w:t xml:space="preserve"> Aziz Mirza</w:t>
                        </w:r>
                        <w:r w:rsidR="00F9073B">
                          <w:t>,</w:t>
                        </w:r>
                        <w:r>
                          <w:t xml:space="preserve"> and others</w:t>
                        </w:r>
                        <w:r w:rsidR="00171D0E">
                          <w:t>,</w:t>
                        </w:r>
                        <w:r>
                          <w:t xml:space="preserve"> eventually forming the production company Iskra.</w:t>
                        </w:r>
                      </w:p>
                    </w:tc>
                  </w:sdtContent>
                </w:sdt>
              </w:sdtContent>
            </w:sdt>
          </w:sdtContent>
        </w:sdt>
      </w:tr>
      <w:tr w:rsidR="003F0D73" w14:paraId="13053368" w14:textId="77777777" w:rsidTr="003F0D73">
        <w:sdt>
          <w:sdtPr>
            <w:alias w:val="Article text"/>
            <w:tag w:val="articleText"/>
            <w:id w:val="634067588"/>
            <w:placeholder>
              <w:docPart w:val="0B2244F97F6ABB44B9EB16B960FD832C"/>
            </w:placeholder>
          </w:sdtPr>
          <w:sdtEndPr>
            <w:rPr>
              <w:vanish/>
              <w:highlight w:val="yellow"/>
            </w:rPr>
          </w:sdtEndPr>
          <w:sdtContent>
            <w:sdt>
              <w:sdtPr>
                <w:alias w:val="Abstract"/>
                <w:tag w:val="abstract"/>
                <w:id w:val="1567228405"/>
                <w:placeholder>
                  <w:docPart w:val="7ED987C060DDF9408518703E023B7291"/>
                </w:placeholder>
              </w:sdtPr>
              <w:sdtEndPr/>
              <w:sdtContent>
                <w:sdt>
                  <w:sdtPr>
                    <w:alias w:val="Article text"/>
                    <w:tag w:val="articleText"/>
                    <w:id w:val="610779704"/>
                    <w:placeholder>
                      <w:docPart w:val="CB984BEC61B57D488E7C624D7C2D87C6"/>
                    </w:placeholder>
                  </w:sdtPr>
                  <w:sdtEndPr>
                    <w:rPr>
                      <w:vanish/>
                      <w:highlight w:val="yellow"/>
                    </w:rPr>
                  </w:sdtEndPr>
                  <w:sdtContent>
                    <w:sdt>
                      <w:sdtPr>
                        <w:alias w:val="Abstract"/>
                        <w:tag w:val="abstract"/>
                        <w:id w:val="1015964118"/>
                        <w:placeholder>
                          <w:docPart w:val="DFA7B0C544679A4F8BF8D08EDACA2E90"/>
                        </w:placeholder>
                      </w:sdtPr>
                      <w:sdtEndPr/>
                      <w:sdtContent>
                        <w:sdt>
                          <w:sdtPr>
                            <w:alias w:val="Article text"/>
                            <w:tag w:val="articleText"/>
                            <w:id w:val="1850444037"/>
                            <w:placeholder>
                              <w:docPart w:val="E77E9087A9B7B04BA9F9D24958947B5A"/>
                            </w:placeholder>
                          </w:sdtPr>
                          <w:sdtEndPr>
                            <w:rPr>
                              <w:vanish/>
                              <w:highlight w:val="yellow"/>
                            </w:rPr>
                          </w:sdtEndPr>
                          <w:sdtContent>
                            <w:sdt>
                              <w:sdtPr>
                                <w:alias w:val="Abstract"/>
                                <w:tag w:val="abstract"/>
                                <w:id w:val="-311023754"/>
                                <w:placeholder>
                                  <w:docPart w:val="67FF0C635A84F8469C7701B285E56E22"/>
                                </w:placeholder>
                              </w:sdtPr>
                              <w:sdtEndPr/>
                              <w:sdtContent>
                                <w:tc>
                                  <w:tcPr>
                                    <w:tcW w:w="9016" w:type="dxa"/>
                                    <w:tcMar>
                                      <w:top w:w="113" w:type="dxa"/>
                                      <w:bottom w:w="113" w:type="dxa"/>
                                    </w:tcMar>
                                  </w:tcPr>
                                  <w:p w14:paraId="6F3AF8ED" w14:textId="77777777" w:rsidR="00AD157A" w:rsidRDefault="00AD157A" w:rsidP="001A22C8">
                                    <w:r>
                                      <w:t xml:space="preserve">Kundan Shah is an Indian film director and scriptwriter. A graduate of the Film and Television Institute of India (FTII), he directed one of the few comedies of the New Cinema Movement in the 1970s and 1980s. Though not commercially successful during its first release, the absurdist amalgam of various forms of comedy (especially satire and silent-era slapstick) in </w:t>
                                    </w:r>
                                    <w:r>
                                      <w:rPr>
                                        <w:i/>
                                      </w:rPr>
                                      <w:t>Jaane Bhi Do Yaaro</w:t>
                                    </w:r>
                                    <w:r>
                                      <w:t xml:space="preserve"> (1983) made it a cult hit, and a standard with which new comedies were measured. The film remains an anomaly even in the context of Indian Parallel Cinema with its pastiche-like, almost post-modernist approach — a style taken up only by Pankaj Advani in films like </w:t>
                                    </w:r>
                                    <w:r>
                                      <w:rPr>
                                        <w:i/>
                                      </w:rPr>
                                      <w:t>Urf Professor</w:t>
                                    </w:r>
                                    <w:r>
                                      <w:t xml:space="preserve"> (2001) and </w:t>
                                    </w:r>
                                    <w:r>
                                      <w:rPr>
                                        <w:i/>
                                      </w:rPr>
                                      <w:t>Sankat City</w:t>
                                    </w:r>
                                    <w:r>
                                      <w:t xml:space="preserve"> (2010). After </w:t>
                                    </w:r>
                                    <w:r>
                                      <w:rPr>
                                        <w:i/>
                                      </w:rPr>
                                      <w:t>Jaane Bhi Do Yaaro</w:t>
                                    </w:r>
                                    <w:r>
                                      <w:t xml:space="preserve">, Shah focused his attention on television, only occasionally directing film, including the films </w:t>
                                    </w:r>
                                    <w:r>
                                      <w:rPr>
                                        <w:i/>
                                      </w:rPr>
                                      <w:t>Kabhi Haan Kabhi Na</w:t>
                                    </w:r>
                                    <w:r>
                                      <w:t xml:space="preserve"> (1993) and </w:t>
                                    </w:r>
                                    <w:r>
                                      <w:rPr>
                                        <w:i/>
                                      </w:rPr>
                                      <w:t>Kya Kehna</w:t>
                                    </w:r>
                                    <w:r>
                                      <w:t xml:space="preserve"> (2000). The hugely popular sitcom </w:t>
                                    </w:r>
                                    <w:r>
                                      <w:rPr>
                                        <w:i/>
                                      </w:rPr>
                                      <w:t>Yeh Jo Hai Zindagi</w:t>
                                    </w:r>
                                    <w:r>
                                      <w:t xml:space="preserve"> (1985) and the equally successful drama-comedy </w:t>
                                    </w:r>
                                    <w:r>
                                      <w:rPr>
                                        <w:i/>
                                      </w:rPr>
                                      <w:t>Nukkad</w:t>
                                    </w:r>
                                    <w:r>
                                      <w:t xml:space="preserve"> (1986-1987) are among the most popular of his TV works, along with </w:t>
                                    </w:r>
                                    <w:r>
                                      <w:rPr>
                                        <w:i/>
                                      </w:rPr>
                                      <w:t>Circus</w:t>
                                    </w:r>
                                    <w:r>
                                      <w:t xml:space="preserve"> (1990), and the TV film </w:t>
                                    </w:r>
                                    <w:r>
                                      <w:rPr>
                                        <w:i/>
                                      </w:rPr>
                                      <w:t>Police Station</w:t>
                                    </w:r>
                                    <w:r>
                                      <w:t xml:space="preserve"> (1987) (which was planned as a TV series, but shortened after running into censorship problems). In most of these series or films, Shah collaborated with other FTII graduates including Sudhir Mishra, Saeed Akhtar, Aziz Mirza, and others, eventually forming the production company Iskra.</w:t>
                                    </w:r>
                                  </w:p>
                                  <w:p w14:paraId="17551A71" w14:textId="446C96FB" w:rsidR="001A22C8" w:rsidRDefault="001A22C8" w:rsidP="001A22C8"/>
                                  <w:p w14:paraId="36E42802" w14:textId="77777777" w:rsidR="001A22C8" w:rsidRDefault="001A22C8" w:rsidP="001A22C8">
                                    <w:pPr>
                                      <w:pStyle w:val="Heading1"/>
                                      <w:outlineLvl w:val="0"/>
                                    </w:pPr>
                                    <w:r>
                                      <w:t>List of Works</w:t>
                                    </w:r>
                                  </w:p>
                                  <w:p w14:paraId="69DFAF16" w14:textId="77777777" w:rsidR="001A22C8" w:rsidRDefault="001A22C8" w:rsidP="001A22C8">
                                    <w:r w:rsidRPr="001A22C8">
                                      <w:rPr>
                                        <w:i/>
                                      </w:rPr>
                                      <w:t>Bonga</w:t>
                                    </w:r>
                                    <w:r>
                                      <w:t xml:space="preserve"> (1976)</w:t>
                                    </w:r>
                                  </w:p>
                                  <w:p w14:paraId="454CE171" w14:textId="77777777" w:rsidR="001A22C8" w:rsidRDefault="001A22C8" w:rsidP="001A22C8">
                                    <w:r w:rsidRPr="001A22C8">
                                      <w:rPr>
                                        <w:i/>
                                      </w:rPr>
                                      <w:lastRenderedPageBreak/>
                                      <w:t>Jaane Bhi Do Yaaro</w:t>
                                    </w:r>
                                    <w:r>
                                      <w:t xml:space="preserve"> (1983)</w:t>
                                    </w:r>
                                  </w:p>
                                  <w:p w14:paraId="31718EF5" w14:textId="77777777" w:rsidR="001A22C8" w:rsidRDefault="001A22C8" w:rsidP="001A22C8">
                                    <w:r w:rsidRPr="001A22C8">
                                      <w:rPr>
                                        <w:i/>
                                      </w:rPr>
                                      <w:t>Yeh Jo Hai Zindagi</w:t>
                                    </w:r>
                                    <w:r>
                                      <w:t xml:space="preserve"> (1985, TV)</w:t>
                                    </w:r>
                                  </w:p>
                                  <w:p w14:paraId="6C861DD9" w14:textId="77777777" w:rsidR="001A22C8" w:rsidRDefault="001A22C8" w:rsidP="001A22C8">
                                    <w:r w:rsidRPr="001A22C8">
                                      <w:rPr>
                                        <w:i/>
                                      </w:rPr>
                                      <w:t>Nukkad</w:t>
                                    </w:r>
                                    <w:r>
                                      <w:t xml:space="preserve"> (1986-1987, TV)</w:t>
                                    </w:r>
                                  </w:p>
                                  <w:p w14:paraId="70340DA8" w14:textId="77777777" w:rsidR="001A22C8" w:rsidRDefault="001A22C8" w:rsidP="001A22C8">
                                    <w:r w:rsidRPr="001A22C8">
                                      <w:rPr>
                                        <w:i/>
                                      </w:rPr>
                                      <w:t>Police Station</w:t>
                                    </w:r>
                                    <w:r>
                                      <w:t xml:space="preserve"> (1987, TV)</w:t>
                                    </w:r>
                                  </w:p>
                                  <w:p w14:paraId="17FCE1BE" w14:textId="77777777" w:rsidR="001A22C8" w:rsidRDefault="001A22C8" w:rsidP="001A22C8">
                                    <w:r w:rsidRPr="001A22C8">
                                      <w:rPr>
                                        <w:i/>
                                      </w:rPr>
                                      <w:t>Circus</w:t>
                                    </w:r>
                                    <w:r>
                                      <w:t xml:space="preserve"> (1990, TV)</w:t>
                                    </w:r>
                                  </w:p>
                                  <w:p w14:paraId="5B6CE54D" w14:textId="77777777" w:rsidR="001A22C8" w:rsidRDefault="001A22C8" w:rsidP="001A22C8">
                                    <w:r w:rsidRPr="001A22C8">
                                      <w:rPr>
                                        <w:i/>
                                      </w:rPr>
                                      <w:t>Kabhi Haan Kabhi Na</w:t>
                                    </w:r>
                                    <w:r>
                                      <w:t xml:space="preserve"> (1993)</w:t>
                                    </w:r>
                                  </w:p>
                                  <w:p w14:paraId="7BA5AC69" w14:textId="77777777" w:rsidR="001A22C8" w:rsidRDefault="001A22C8" w:rsidP="001A22C8">
                                    <w:r w:rsidRPr="001A22C8">
                                      <w:rPr>
                                        <w:i/>
                                      </w:rPr>
                                      <w:t>Kya Kehna</w:t>
                                    </w:r>
                                    <w:r>
                                      <w:t xml:space="preserve"> (2000)</w:t>
                                    </w:r>
                                  </w:p>
                                  <w:p w14:paraId="1DD43880" w14:textId="77777777" w:rsidR="001A22C8" w:rsidRDefault="001A22C8" w:rsidP="001A22C8">
                                    <w:r w:rsidRPr="001A22C8">
                                      <w:rPr>
                                        <w:i/>
                                      </w:rPr>
                                      <w:t>Wagle Ki Duniya</w:t>
                                    </w:r>
                                    <w:r>
                                      <w:t xml:space="preserve"> (1988-1990, TV)</w:t>
                                    </w:r>
                                  </w:p>
                                  <w:p w14:paraId="71883FD1" w14:textId="77777777" w:rsidR="003F0D73" w:rsidRDefault="001A22C8" w:rsidP="001A22C8">
                                    <w:r w:rsidRPr="001A22C8">
                                      <w:rPr>
                                        <w:i/>
                                      </w:rPr>
                                      <w:t>Teen Behenein</w:t>
                                    </w:r>
                                    <w:r>
                                      <w:t xml:space="preserve"> (2005)</w:t>
                                    </w:r>
                                  </w:p>
                                </w:tc>
                                <w:bookmarkStart w:id="0" w:name="_GoBack" w:displacedByCustomXml="next"/>
                                <w:bookmarkEnd w:id="0" w:displacedByCustomXml="next"/>
                              </w:sdtContent>
                            </w:sdt>
                          </w:sdtContent>
                        </w:sdt>
                      </w:sdtContent>
                    </w:sdt>
                  </w:sdtContent>
                </w:sdt>
              </w:sdtContent>
            </w:sdt>
          </w:sdtContent>
        </w:sdt>
      </w:tr>
      <w:tr w:rsidR="003235A7" w14:paraId="080E2ECF" w14:textId="77777777" w:rsidTr="003235A7">
        <w:tc>
          <w:tcPr>
            <w:tcW w:w="9016" w:type="dxa"/>
          </w:tcPr>
          <w:p w14:paraId="4991E7A2" w14:textId="77777777" w:rsidR="003235A7" w:rsidRDefault="003235A7" w:rsidP="008A5B87">
            <w:r w:rsidRPr="0015114C">
              <w:rPr>
                <w:u w:val="single"/>
              </w:rPr>
              <w:lastRenderedPageBreak/>
              <w:t>Further reading</w:t>
            </w:r>
            <w:r>
              <w:t>:</w:t>
            </w:r>
          </w:p>
          <w:p w14:paraId="24B750FA" w14:textId="110BC2DA" w:rsidR="00E82B58" w:rsidRDefault="00AD157A" w:rsidP="008A5B87">
            <w:sdt>
              <w:sdtPr>
                <w:id w:val="-924263265"/>
                <w:citation/>
              </w:sdtPr>
              <w:sdtEndPr/>
              <w:sdtContent>
                <w:r w:rsidR="00E82B58">
                  <w:fldChar w:fldCharType="begin"/>
                </w:r>
                <w:r w:rsidR="00E82B58">
                  <w:rPr>
                    <w:lang w:val="en-US"/>
                  </w:rPr>
                  <w:instrText xml:space="preserve"> CITATION Ash992 \l 1033 </w:instrText>
                </w:r>
                <w:r w:rsidR="00E82B58">
                  <w:fldChar w:fldCharType="separate"/>
                </w:r>
                <w:r w:rsidR="00E82B58" w:rsidRPr="00E82B58">
                  <w:rPr>
                    <w:noProof/>
                    <w:lang w:val="en-US"/>
                  </w:rPr>
                  <w:t>(Rajadhyaksha and Willemen)</w:t>
                </w:r>
                <w:r w:rsidR="00E82B58">
                  <w:fldChar w:fldCharType="end"/>
                </w:r>
              </w:sdtContent>
            </w:sdt>
          </w:p>
          <w:p w14:paraId="3FB14FC3" w14:textId="77777777" w:rsidR="003235A7" w:rsidRDefault="00AD157A" w:rsidP="00FB11DE">
            <w:sdt>
              <w:sdtPr>
                <w:id w:val="-1907211856"/>
                <w:citation/>
              </w:sdtPr>
              <w:sdtEndPr/>
              <w:sdtContent>
                <w:r w:rsidR="00E82B58">
                  <w:fldChar w:fldCharType="begin"/>
                </w:r>
                <w:r w:rsidR="00E82B58">
                  <w:rPr>
                    <w:lang w:val="en-US"/>
                  </w:rPr>
                  <w:instrText xml:space="preserve"> CITATION Jai10 \l 1033 </w:instrText>
                </w:r>
                <w:r w:rsidR="00E82B58">
                  <w:fldChar w:fldCharType="separate"/>
                </w:r>
                <w:r w:rsidR="00E82B58" w:rsidRPr="00E82B58">
                  <w:rPr>
                    <w:noProof/>
                    <w:lang w:val="en-US"/>
                  </w:rPr>
                  <w:t>(Singh)</w:t>
                </w:r>
                <w:r w:rsidR="00E82B58">
                  <w:fldChar w:fldCharType="end"/>
                </w:r>
              </w:sdtContent>
            </w:sdt>
          </w:p>
          <w:p w14:paraId="48733D94" w14:textId="1ED4BD0D" w:rsidR="00EF377D" w:rsidRDefault="00EF377D" w:rsidP="00FB11DE">
            <w:sdt>
              <w:sdtPr>
                <w:id w:val="-2068259914"/>
                <w:citation/>
              </w:sdtPr>
              <w:sdtContent>
                <w:r>
                  <w:fldChar w:fldCharType="begin"/>
                </w:r>
                <w:r>
                  <w:rPr>
                    <w:lang w:val="en-US"/>
                  </w:rPr>
                  <w:instrText xml:space="preserve"> CITATION Kun13 \l 1033 </w:instrText>
                </w:r>
                <w:r>
                  <w:fldChar w:fldCharType="separate"/>
                </w:r>
                <w:r w:rsidRPr="00EF377D">
                  <w:rPr>
                    <w:noProof/>
                    <w:lang w:val="en-US"/>
                  </w:rPr>
                  <w:t>(Kundan Shah )</w:t>
                </w:r>
                <w:r>
                  <w:fldChar w:fldCharType="end"/>
                </w:r>
              </w:sdtContent>
            </w:sdt>
          </w:p>
        </w:tc>
      </w:tr>
    </w:tbl>
    <w:p w14:paraId="23267F16"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748B3AD" w14:textId="77777777" w:rsidR="00F9073B" w:rsidRDefault="00F9073B" w:rsidP="007A0D55">
      <w:pPr>
        <w:spacing w:after="0" w:line="240" w:lineRule="auto"/>
      </w:pPr>
      <w:r>
        <w:separator/>
      </w:r>
    </w:p>
  </w:endnote>
  <w:endnote w:type="continuationSeparator" w:id="0">
    <w:p w14:paraId="5A2792C1" w14:textId="77777777" w:rsidR="00F9073B" w:rsidRDefault="00F9073B"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6E63833" w14:textId="77777777" w:rsidR="00F9073B" w:rsidRDefault="00F9073B" w:rsidP="007A0D55">
      <w:pPr>
        <w:spacing w:after="0" w:line="240" w:lineRule="auto"/>
      </w:pPr>
      <w:r>
        <w:separator/>
      </w:r>
    </w:p>
  </w:footnote>
  <w:footnote w:type="continuationSeparator" w:id="0">
    <w:p w14:paraId="33442963" w14:textId="77777777" w:rsidR="00F9073B" w:rsidRDefault="00F9073B"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D2E323" w14:textId="77777777" w:rsidR="00F9073B" w:rsidRDefault="00F9073B">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1B607508" w14:textId="77777777" w:rsidR="00F9073B" w:rsidRDefault="00F9073B">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22C8"/>
    <w:rsid w:val="00032559"/>
    <w:rsid w:val="00052040"/>
    <w:rsid w:val="000B1B72"/>
    <w:rsid w:val="000B25AE"/>
    <w:rsid w:val="000B55AB"/>
    <w:rsid w:val="000D24DC"/>
    <w:rsid w:val="00101B2E"/>
    <w:rsid w:val="00116FA0"/>
    <w:rsid w:val="0015114C"/>
    <w:rsid w:val="00171D0E"/>
    <w:rsid w:val="00195FA3"/>
    <w:rsid w:val="001A21F3"/>
    <w:rsid w:val="001A22C8"/>
    <w:rsid w:val="001A2537"/>
    <w:rsid w:val="001A6A06"/>
    <w:rsid w:val="00210C03"/>
    <w:rsid w:val="002162E2"/>
    <w:rsid w:val="00225C5A"/>
    <w:rsid w:val="00230B10"/>
    <w:rsid w:val="00234353"/>
    <w:rsid w:val="00244BB0"/>
    <w:rsid w:val="002A0A0D"/>
    <w:rsid w:val="002A3CA5"/>
    <w:rsid w:val="002B0B37"/>
    <w:rsid w:val="002F3EF5"/>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81428"/>
    <w:rsid w:val="00590035"/>
    <w:rsid w:val="005B177E"/>
    <w:rsid w:val="005B3921"/>
    <w:rsid w:val="005E6811"/>
    <w:rsid w:val="005F26D7"/>
    <w:rsid w:val="005F5450"/>
    <w:rsid w:val="006D0412"/>
    <w:rsid w:val="00714788"/>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47A4A"/>
    <w:rsid w:val="00A76FD9"/>
    <w:rsid w:val="00AB436D"/>
    <w:rsid w:val="00AD157A"/>
    <w:rsid w:val="00AD2F24"/>
    <w:rsid w:val="00AD4844"/>
    <w:rsid w:val="00B219AE"/>
    <w:rsid w:val="00B33145"/>
    <w:rsid w:val="00B5281A"/>
    <w:rsid w:val="00B574C9"/>
    <w:rsid w:val="00BC39C9"/>
    <w:rsid w:val="00BE5BF7"/>
    <w:rsid w:val="00BF40E1"/>
    <w:rsid w:val="00C27FAB"/>
    <w:rsid w:val="00C358D4"/>
    <w:rsid w:val="00C6296B"/>
    <w:rsid w:val="00C63234"/>
    <w:rsid w:val="00C7708E"/>
    <w:rsid w:val="00CC586D"/>
    <w:rsid w:val="00CF1542"/>
    <w:rsid w:val="00CF3EC5"/>
    <w:rsid w:val="00D656DA"/>
    <w:rsid w:val="00D83300"/>
    <w:rsid w:val="00DC6B48"/>
    <w:rsid w:val="00DF01B0"/>
    <w:rsid w:val="00E82B58"/>
    <w:rsid w:val="00E85A05"/>
    <w:rsid w:val="00E95829"/>
    <w:rsid w:val="00EA606C"/>
    <w:rsid w:val="00EB0C8C"/>
    <w:rsid w:val="00EB51FD"/>
    <w:rsid w:val="00EB77DB"/>
    <w:rsid w:val="00ED139F"/>
    <w:rsid w:val="00EF377D"/>
    <w:rsid w:val="00EF74F7"/>
    <w:rsid w:val="00F36937"/>
    <w:rsid w:val="00F60F53"/>
    <w:rsid w:val="00F74653"/>
    <w:rsid w:val="00F9073B"/>
    <w:rsid w:val="00FA1925"/>
    <w:rsid w:val="00FB11DE"/>
    <w:rsid w:val="00FB589A"/>
    <w:rsid w:val="00FB7317"/>
    <w:rsid w:val="00FF368D"/>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241D3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1A22C8"/>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A22C8"/>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1A22C8"/>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A22C8"/>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202:Users:jonolafjohnson:Desktop:REM:++Templated%20Entries:++DrJay: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CD90E0D1E9554419F8FD9A479937A16"/>
        <w:category>
          <w:name w:val="General"/>
          <w:gallery w:val="placeholder"/>
        </w:category>
        <w:types>
          <w:type w:val="bbPlcHdr"/>
        </w:types>
        <w:behaviors>
          <w:behavior w:val="content"/>
        </w:behaviors>
        <w:guid w:val="{C696D6B4-B173-4A47-B523-2A481699C69C}"/>
      </w:docPartPr>
      <w:docPartBody>
        <w:p w:rsidR="00F67753" w:rsidRDefault="00F67753">
          <w:pPr>
            <w:pStyle w:val="ACD90E0D1E9554419F8FD9A479937A16"/>
          </w:pPr>
          <w:r w:rsidRPr="00CC586D">
            <w:rPr>
              <w:rStyle w:val="PlaceholderText"/>
              <w:b/>
              <w:color w:val="FFFFFF" w:themeColor="background1"/>
            </w:rPr>
            <w:t>[Salutation]</w:t>
          </w:r>
        </w:p>
      </w:docPartBody>
    </w:docPart>
    <w:docPart>
      <w:docPartPr>
        <w:name w:val="CE56E05EB276D24B94E7F0C0077C592D"/>
        <w:category>
          <w:name w:val="General"/>
          <w:gallery w:val="placeholder"/>
        </w:category>
        <w:types>
          <w:type w:val="bbPlcHdr"/>
        </w:types>
        <w:behaviors>
          <w:behavior w:val="content"/>
        </w:behaviors>
        <w:guid w:val="{D05B9202-330D-8541-86BE-5C1E0FBBA64F}"/>
      </w:docPartPr>
      <w:docPartBody>
        <w:p w:rsidR="00F67753" w:rsidRDefault="00F67753">
          <w:pPr>
            <w:pStyle w:val="CE56E05EB276D24B94E7F0C0077C592D"/>
          </w:pPr>
          <w:r>
            <w:rPr>
              <w:rStyle w:val="PlaceholderText"/>
            </w:rPr>
            <w:t>[First name]</w:t>
          </w:r>
        </w:p>
      </w:docPartBody>
    </w:docPart>
    <w:docPart>
      <w:docPartPr>
        <w:name w:val="97E518B18AA33749A24FBF06F2BBF246"/>
        <w:category>
          <w:name w:val="General"/>
          <w:gallery w:val="placeholder"/>
        </w:category>
        <w:types>
          <w:type w:val="bbPlcHdr"/>
        </w:types>
        <w:behaviors>
          <w:behavior w:val="content"/>
        </w:behaviors>
        <w:guid w:val="{3250A89A-99BD-F442-A43B-4D73941A2F07}"/>
      </w:docPartPr>
      <w:docPartBody>
        <w:p w:rsidR="00F67753" w:rsidRDefault="00F67753">
          <w:pPr>
            <w:pStyle w:val="97E518B18AA33749A24FBF06F2BBF246"/>
          </w:pPr>
          <w:r>
            <w:rPr>
              <w:rStyle w:val="PlaceholderText"/>
            </w:rPr>
            <w:t>[Middle name]</w:t>
          </w:r>
        </w:p>
      </w:docPartBody>
    </w:docPart>
    <w:docPart>
      <w:docPartPr>
        <w:name w:val="101776D5765C1C4B87BB43E79EBC5DA1"/>
        <w:category>
          <w:name w:val="General"/>
          <w:gallery w:val="placeholder"/>
        </w:category>
        <w:types>
          <w:type w:val="bbPlcHdr"/>
        </w:types>
        <w:behaviors>
          <w:behavior w:val="content"/>
        </w:behaviors>
        <w:guid w:val="{639F68E7-AEEA-7245-8443-8D8CDBB903C2}"/>
      </w:docPartPr>
      <w:docPartBody>
        <w:p w:rsidR="00F67753" w:rsidRDefault="00F67753">
          <w:pPr>
            <w:pStyle w:val="101776D5765C1C4B87BB43E79EBC5DA1"/>
          </w:pPr>
          <w:r>
            <w:rPr>
              <w:rStyle w:val="PlaceholderText"/>
            </w:rPr>
            <w:t>[Last name]</w:t>
          </w:r>
        </w:p>
      </w:docPartBody>
    </w:docPart>
    <w:docPart>
      <w:docPartPr>
        <w:name w:val="FF0B20D549329149AB25F8EE5DC20EA4"/>
        <w:category>
          <w:name w:val="General"/>
          <w:gallery w:val="placeholder"/>
        </w:category>
        <w:types>
          <w:type w:val="bbPlcHdr"/>
        </w:types>
        <w:behaviors>
          <w:behavior w:val="content"/>
        </w:behaviors>
        <w:guid w:val="{98C5DC48-B465-514B-B560-899C6F113A5E}"/>
      </w:docPartPr>
      <w:docPartBody>
        <w:p w:rsidR="00F67753" w:rsidRDefault="00F67753">
          <w:pPr>
            <w:pStyle w:val="FF0B20D549329149AB25F8EE5DC20EA4"/>
          </w:pPr>
          <w:r>
            <w:rPr>
              <w:rStyle w:val="PlaceholderText"/>
            </w:rPr>
            <w:t>[Enter your biography]</w:t>
          </w:r>
        </w:p>
      </w:docPartBody>
    </w:docPart>
    <w:docPart>
      <w:docPartPr>
        <w:name w:val="AF74B725AAB2C34BBA49A1D253E5B43E"/>
        <w:category>
          <w:name w:val="General"/>
          <w:gallery w:val="placeholder"/>
        </w:category>
        <w:types>
          <w:type w:val="bbPlcHdr"/>
        </w:types>
        <w:behaviors>
          <w:behavior w:val="content"/>
        </w:behaviors>
        <w:guid w:val="{42E653CF-F563-5642-B5F3-02A58B3F5A7A}"/>
      </w:docPartPr>
      <w:docPartBody>
        <w:p w:rsidR="00F67753" w:rsidRDefault="00F67753">
          <w:pPr>
            <w:pStyle w:val="AF74B725AAB2C34BBA49A1D253E5B43E"/>
          </w:pPr>
          <w:r>
            <w:rPr>
              <w:rStyle w:val="PlaceholderText"/>
            </w:rPr>
            <w:t>[Enter the institution with which you are affiliated]</w:t>
          </w:r>
        </w:p>
      </w:docPartBody>
    </w:docPart>
    <w:docPart>
      <w:docPartPr>
        <w:name w:val="400FA14442DA0F4EB971135C16EA2D22"/>
        <w:category>
          <w:name w:val="General"/>
          <w:gallery w:val="placeholder"/>
        </w:category>
        <w:types>
          <w:type w:val="bbPlcHdr"/>
        </w:types>
        <w:behaviors>
          <w:behavior w:val="content"/>
        </w:behaviors>
        <w:guid w:val="{5B3DA8E9-675F-814B-AE81-2A794C5CD0EB}"/>
      </w:docPartPr>
      <w:docPartBody>
        <w:p w:rsidR="00F67753" w:rsidRDefault="00F67753">
          <w:pPr>
            <w:pStyle w:val="400FA14442DA0F4EB971135C16EA2D22"/>
          </w:pPr>
          <w:r w:rsidRPr="00EF74F7">
            <w:rPr>
              <w:b/>
              <w:color w:val="808080" w:themeColor="background1" w:themeShade="80"/>
            </w:rPr>
            <w:t>[Enter the headword for your article]</w:t>
          </w:r>
        </w:p>
      </w:docPartBody>
    </w:docPart>
    <w:docPart>
      <w:docPartPr>
        <w:name w:val="5D6401FA3E43FD43BC7450A132274F7C"/>
        <w:category>
          <w:name w:val="General"/>
          <w:gallery w:val="placeholder"/>
        </w:category>
        <w:types>
          <w:type w:val="bbPlcHdr"/>
        </w:types>
        <w:behaviors>
          <w:behavior w:val="content"/>
        </w:behaviors>
        <w:guid w:val="{1AA89957-9F48-2441-8EAA-B8D6A8A4935A}"/>
      </w:docPartPr>
      <w:docPartBody>
        <w:p w:rsidR="00F67753" w:rsidRDefault="00F67753">
          <w:pPr>
            <w:pStyle w:val="5D6401FA3E43FD43BC7450A132274F7C"/>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5EB2D6EFF49A894BA78AA6F1FED2F737"/>
        <w:category>
          <w:name w:val="General"/>
          <w:gallery w:val="placeholder"/>
        </w:category>
        <w:types>
          <w:type w:val="bbPlcHdr"/>
        </w:types>
        <w:behaviors>
          <w:behavior w:val="content"/>
        </w:behaviors>
        <w:guid w:val="{2824E27C-C055-0A40-AC8E-4E05460BFC13}"/>
      </w:docPartPr>
      <w:docPartBody>
        <w:p w:rsidR="00F67753" w:rsidRDefault="00F67753">
          <w:pPr>
            <w:pStyle w:val="5EB2D6EFF49A894BA78AA6F1FED2F737"/>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0B2244F97F6ABB44B9EB16B960FD832C"/>
        <w:category>
          <w:name w:val="General"/>
          <w:gallery w:val="placeholder"/>
        </w:category>
        <w:types>
          <w:type w:val="bbPlcHdr"/>
        </w:types>
        <w:behaviors>
          <w:behavior w:val="content"/>
        </w:behaviors>
        <w:guid w:val="{18AE5457-BEFA-5044-A8A4-AF3C9C2CC529}"/>
      </w:docPartPr>
      <w:docPartBody>
        <w:p w:rsidR="00F67753" w:rsidRDefault="00F67753">
          <w:pPr>
            <w:pStyle w:val="0B2244F97F6ABB44B9EB16B960FD832C"/>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7ED987C060DDF9408518703E023B7291"/>
        <w:category>
          <w:name w:val="General"/>
          <w:gallery w:val="placeholder"/>
        </w:category>
        <w:types>
          <w:type w:val="bbPlcHdr"/>
        </w:types>
        <w:behaviors>
          <w:behavior w:val="content"/>
        </w:behaviors>
        <w:guid w:val="{AE40DFC4-EE26-5D4F-9EE0-1EE2753693CF}"/>
      </w:docPartPr>
      <w:docPartBody>
        <w:p w:rsidR="00F67753" w:rsidRDefault="00F67753" w:rsidP="00F67753">
          <w:pPr>
            <w:pStyle w:val="7ED987C060DDF9408518703E023B7291"/>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649C9C1BAB54B409480003A7E48BB7C"/>
        <w:category>
          <w:name w:val="General"/>
          <w:gallery w:val="placeholder"/>
        </w:category>
        <w:types>
          <w:type w:val="bbPlcHdr"/>
        </w:types>
        <w:behaviors>
          <w:behavior w:val="content"/>
        </w:behaviors>
        <w:guid w:val="{0AB3495F-F2EC-B945-A89B-D77853A5B68F}"/>
      </w:docPartPr>
      <w:docPartBody>
        <w:p w:rsidR="00F67753" w:rsidRDefault="00F67753" w:rsidP="00F67753">
          <w:pPr>
            <w:pStyle w:val="D649C9C1BAB54B409480003A7E48BB7C"/>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75B0CD3891692040A3138B71D8741E8F"/>
        <w:category>
          <w:name w:val="General"/>
          <w:gallery w:val="placeholder"/>
        </w:category>
        <w:types>
          <w:type w:val="bbPlcHdr"/>
        </w:types>
        <w:behaviors>
          <w:behavior w:val="content"/>
        </w:behaviors>
        <w:guid w:val="{43184A81-29E2-7B4E-8F4D-DC0F41FC8584}"/>
      </w:docPartPr>
      <w:docPartBody>
        <w:p w:rsidR="00F67753" w:rsidRDefault="00F67753" w:rsidP="00F67753">
          <w:pPr>
            <w:pStyle w:val="75B0CD3891692040A3138B71D8741E8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CB984BEC61B57D488E7C624D7C2D87C6"/>
        <w:category>
          <w:name w:val="General"/>
          <w:gallery w:val="placeholder"/>
        </w:category>
        <w:types>
          <w:type w:val="bbPlcHdr"/>
        </w:types>
        <w:behaviors>
          <w:behavior w:val="content"/>
        </w:behaviors>
        <w:guid w:val="{C8AB61DF-B54F-9C4D-9DAC-E31C28EA1A8E}"/>
      </w:docPartPr>
      <w:docPartBody>
        <w:p w:rsidR="00D63E78" w:rsidRDefault="00F67753" w:rsidP="00F67753">
          <w:pPr>
            <w:pStyle w:val="CB984BEC61B57D488E7C624D7C2D87C6"/>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DFA7B0C544679A4F8BF8D08EDACA2E90"/>
        <w:category>
          <w:name w:val="General"/>
          <w:gallery w:val="placeholder"/>
        </w:category>
        <w:types>
          <w:type w:val="bbPlcHdr"/>
        </w:types>
        <w:behaviors>
          <w:behavior w:val="content"/>
        </w:behaviors>
        <w:guid w:val="{5F661719-3FFF-2B4E-A0A9-45FEF2575E71}"/>
      </w:docPartPr>
      <w:docPartBody>
        <w:p w:rsidR="00D63E78" w:rsidRDefault="00F67753" w:rsidP="00F67753">
          <w:pPr>
            <w:pStyle w:val="DFA7B0C544679A4F8BF8D08EDACA2E90"/>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E77E9087A9B7B04BA9F9D24958947B5A"/>
        <w:category>
          <w:name w:val="General"/>
          <w:gallery w:val="placeholder"/>
        </w:category>
        <w:types>
          <w:type w:val="bbPlcHdr"/>
        </w:types>
        <w:behaviors>
          <w:behavior w:val="content"/>
        </w:behaviors>
        <w:guid w:val="{BB21E3C3-613C-EA42-9948-433841A2B0A7}"/>
      </w:docPartPr>
      <w:docPartBody>
        <w:p w:rsidR="00000000" w:rsidRDefault="00D63E78" w:rsidP="00D63E78">
          <w:pPr>
            <w:pStyle w:val="E77E9087A9B7B04BA9F9D24958947B5A"/>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67FF0C635A84F8469C7701B285E56E22"/>
        <w:category>
          <w:name w:val="General"/>
          <w:gallery w:val="placeholder"/>
        </w:category>
        <w:types>
          <w:type w:val="bbPlcHdr"/>
        </w:types>
        <w:behaviors>
          <w:behavior w:val="content"/>
        </w:behaviors>
        <w:guid w:val="{438C6F38-9867-4448-8030-7488BECB4DD6}"/>
      </w:docPartPr>
      <w:docPartBody>
        <w:p w:rsidR="00000000" w:rsidRDefault="00D63E78" w:rsidP="00D63E78">
          <w:pPr>
            <w:pStyle w:val="67FF0C635A84F8469C7701B285E56E22"/>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7753"/>
    <w:rsid w:val="00D63E78"/>
    <w:rsid w:val="00F6775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63E78"/>
    <w:rPr>
      <w:color w:val="808080"/>
    </w:rPr>
  </w:style>
  <w:style w:type="paragraph" w:customStyle="1" w:styleId="ACD90E0D1E9554419F8FD9A479937A16">
    <w:name w:val="ACD90E0D1E9554419F8FD9A479937A16"/>
  </w:style>
  <w:style w:type="paragraph" w:customStyle="1" w:styleId="CE56E05EB276D24B94E7F0C0077C592D">
    <w:name w:val="CE56E05EB276D24B94E7F0C0077C592D"/>
  </w:style>
  <w:style w:type="paragraph" w:customStyle="1" w:styleId="97E518B18AA33749A24FBF06F2BBF246">
    <w:name w:val="97E518B18AA33749A24FBF06F2BBF246"/>
  </w:style>
  <w:style w:type="paragraph" w:customStyle="1" w:styleId="101776D5765C1C4B87BB43E79EBC5DA1">
    <w:name w:val="101776D5765C1C4B87BB43E79EBC5DA1"/>
  </w:style>
  <w:style w:type="paragraph" w:customStyle="1" w:styleId="FF0B20D549329149AB25F8EE5DC20EA4">
    <w:name w:val="FF0B20D549329149AB25F8EE5DC20EA4"/>
  </w:style>
  <w:style w:type="paragraph" w:customStyle="1" w:styleId="AF74B725AAB2C34BBA49A1D253E5B43E">
    <w:name w:val="AF74B725AAB2C34BBA49A1D253E5B43E"/>
  </w:style>
  <w:style w:type="paragraph" w:customStyle="1" w:styleId="400FA14442DA0F4EB971135C16EA2D22">
    <w:name w:val="400FA14442DA0F4EB971135C16EA2D22"/>
  </w:style>
  <w:style w:type="paragraph" w:customStyle="1" w:styleId="5D6401FA3E43FD43BC7450A132274F7C">
    <w:name w:val="5D6401FA3E43FD43BC7450A132274F7C"/>
  </w:style>
  <w:style w:type="paragraph" w:customStyle="1" w:styleId="5EB2D6EFF49A894BA78AA6F1FED2F737">
    <w:name w:val="5EB2D6EFF49A894BA78AA6F1FED2F737"/>
  </w:style>
  <w:style w:type="paragraph" w:customStyle="1" w:styleId="0B2244F97F6ABB44B9EB16B960FD832C">
    <w:name w:val="0B2244F97F6ABB44B9EB16B960FD832C"/>
  </w:style>
  <w:style w:type="paragraph" w:customStyle="1" w:styleId="40F38AAFF3701A4499C21D9D1A3E1148">
    <w:name w:val="40F38AAFF3701A4499C21D9D1A3E1148"/>
  </w:style>
  <w:style w:type="paragraph" w:customStyle="1" w:styleId="7ED987C060DDF9408518703E023B7291">
    <w:name w:val="7ED987C060DDF9408518703E023B7291"/>
    <w:rsid w:val="00F67753"/>
  </w:style>
  <w:style w:type="paragraph" w:customStyle="1" w:styleId="D649C9C1BAB54B409480003A7E48BB7C">
    <w:name w:val="D649C9C1BAB54B409480003A7E48BB7C"/>
    <w:rsid w:val="00F67753"/>
  </w:style>
  <w:style w:type="paragraph" w:customStyle="1" w:styleId="75B0CD3891692040A3138B71D8741E8F">
    <w:name w:val="75B0CD3891692040A3138B71D8741E8F"/>
    <w:rsid w:val="00F67753"/>
  </w:style>
  <w:style w:type="paragraph" w:customStyle="1" w:styleId="CB984BEC61B57D488E7C624D7C2D87C6">
    <w:name w:val="CB984BEC61B57D488E7C624D7C2D87C6"/>
    <w:rsid w:val="00F67753"/>
  </w:style>
  <w:style w:type="paragraph" w:customStyle="1" w:styleId="DFA7B0C544679A4F8BF8D08EDACA2E90">
    <w:name w:val="DFA7B0C544679A4F8BF8D08EDACA2E90"/>
    <w:rsid w:val="00F67753"/>
  </w:style>
  <w:style w:type="paragraph" w:customStyle="1" w:styleId="E77E9087A9B7B04BA9F9D24958947B5A">
    <w:name w:val="E77E9087A9B7B04BA9F9D24958947B5A"/>
    <w:rsid w:val="00D63E78"/>
  </w:style>
  <w:style w:type="paragraph" w:customStyle="1" w:styleId="67FF0C635A84F8469C7701B285E56E22">
    <w:name w:val="67FF0C635A84F8469C7701B285E56E22"/>
    <w:rsid w:val="00D63E78"/>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63E78"/>
    <w:rPr>
      <w:color w:val="808080"/>
    </w:rPr>
  </w:style>
  <w:style w:type="paragraph" w:customStyle="1" w:styleId="ACD90E0D1E9554419F8FD9A479937A16">
    <w:name w:val="ACD90E0D1E9554419F8FD9A479937A16"/>
  </w:style>
  <w:style w:type="paragraph" w:customStyle="1" w:styleId="CE56E05EB276D24B94E7F0C0077C592D">
    <w:name w:val="CE56E05EB276D24B94E7F0C0077C592D"/>
  </w:style>
  <w:style w:type="paragraph" w:customStyle="1" w:styleId="97E518B18AA33749A24FBF06F2BBF246">
    <w:name w:val="97E518B18AA33749A24FBF06F2BBF246"/>
  </w:style>
  <w:style w:type="paragraph" w:customStyle="1" w:styleId="101776D5765C1C4B87BB43E79EBC5DA1">
    <w:name w:val="101776D5765C1C4B87BB43E79EBC5DA1"/>
  </w:style>
  <w:style w:type="paragraph" w:customStyle="1" w:styleId="FF0B20D549329149AB25F8EE5DC20EA4">
    <w:name w:val="FF0B20D549329149AB25F8EE5DC20EA4"/>
  </w:style>
  <w:style w:type="paragraph" w:customStyle="1" w:styleId="AF74B725AAB2C34BBA49A1D253E5B43E">
    <w:name w:val="AF74B725AAB2C34BBA49A1D253E5B43E"/>
  </w:style>
  <w:style w:type="paragraph" w:customStyle="1" w:styleId="400FA14442DA0F4EB971135C16EA2D22">
    <w:name w:val="400FA14442DA0F4EB971135C16EA2D22"/>
  </w:style>
  <w:style w:type="paragraph" w:customStyle="1" w:styleId="5D6401FA3E43FD43BC7450A132274F7C">
    <w:name w:val="5D6401FA3E43FD43BC7450A132274F7C"/>
  </w:style>
  <w:style w:type="paragraph" w:customStyle="1" w:styleId="5EB2D6EFF49A894BA78AA6F1FED2F737">
    <w:name w:val="5EB2D6EFF49A894BA78AA6F1FED2F737"/>
  </w:style>
  <w:style w:type="paragraph" w:customStyle="1" w:styleId="0B2244F97F6ABB44B9EB16B960FD832C">
    <w:name w:val="0B2244F97F6ABB44B9EB16B960FD832C"/>
  </w:style>
  <w:style w:type="paragraph" w:customStyle="1" w:styleId="40F38AAFF3701A4499C21D9D1A3E1148">
    <w:name w:val="40F38AAFF3701A4499C21D9D1A3E1148"/>
  </w:style>
  <w:style w:type="paragraph" w:customStyle="1" w:styleId="7ED987C060DDF9408518703E023B7291">
    <w:name w:val="7ED987C060DDF9408518703E023B7291"/>
    <w:rsid w:val="00F67753"/>
  </w:style>
  <w:style w:type="paragraph" w:customStyle="1" w:styleId="D649C9C1BAB54B409480003A7E48BB7C">
    <w:name w:val="D649C9C1BAB54B409480003A7E48BB7C"/>
    <w:rsid w:val="00F67753"/>
  </w:style>
  <w:style w:type="paragraph" w:customStyle="1" w:styleId="75B0CD3891692040A3138B71D8741E8F">
    <w:name w:val="75B0CD3891692040A3138B71D8741E8F"/>
    <w:rsid w:val="00F67753"/>
  </w:style>
  <w:style w:type="paragraph" w:customStyle="1" w:styleId="CB984BEC61B57D488E7C624D7C2D87C6">
    <w:name w:val="CB984BEC61B57D488E7C624D7C2D87C6"/>
    <w:rsid w:val="00F67753"/>
  </w:style>
  <w:style w:type="paragraph" w:customStyle="1" w:styleId="DFA7B0C544679A4F8BF8D08EDACA2E90">
    <w:name w:val="DFA7B0C544679A4F8BF8D08EDACA2E90"/>
    <w:rsid w:val="00F67753"/>
  </w:style>
  <w:style w:type="paragraph" w:customStyle="1" w:styleId="E77E9087A9B7B04BA9F9D24958947B5A">
    <w:name w:val="E77E9087A9B7B04BA9F9D24958947B5A"/>
    <w:rsid w:val="00D63E78"/>
  </w:style>
  <w:style w:type="paragraph" w:customStyle="1" w:styleId="67FF0C635A84F8469C7701B285E56E22">
    <w:name w:val="67FF0C635A84F8469C7701B285E56E22"/>
    <w:rsid w:val="00D63E7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Ash992</b:Tag>
    <b:SourceType>Book</b:SourceType>
    <b:Guid>{85498DCF-F8FE-1248-B87B-CC6DB02C0CF9}</b:Guid>
    <b:Author>
      <b:Author>
        <b:NameList>
          <b:Person>
            <b:Last>Rajadhyaksha</b:Last>
            <b:First>Ashish</b:First>
          </b:Person>
          <b:Person>
            <b:Last>Willemen</b:Last>
            <b:First>Paul</b:First>
          </b:Person>
        </b:NameList>
      </b:Author>
    </b:Author>
    <b:Title>Encyclopaedia of Indian Cinema </b:Title>
    <b:City>London</b:City>
    <b:Publisher>BFI</b:Publisher>
    <b:Year>1999</b:Year>
    <b:Pages>212</b:Pages>
    <b:RefOrder>1</b:RefOrder>
  </b:Source>
  <b:Source>
    <b:Tag>Jai10</b:Tag>
    <b:SourceType>Book</b:SourceType>
    <b:Guid>{09909C35-919B-B04A-A942-B6F982A3DE32}</b:Guid>
    <b:Author>
      <b:Author>
        <b:NameList>
          <b:Person>
            <b:Last>Singh</b:Last>
            <b:First>Jai</b:First>
            <b:Middle>Arjun</b:Middle>
          </b:Person>
        </b:NameList>
      </b:Author>
    </b:Author>
    <b:Title>Jaane Bhi Do Yaaro</b:Title>
    <b:City>Noida</b:City>
    <b:Publisher>Harper Collins</b:Publisher>
    <b:Year>2010</b:Year>
    <b:RefOrder>2</b:RefOrder>
  </b:Source>
  <b:Source>
    <b:Tag>htt</b:Tag>
    <b:SourceType>InternetSite</b:SourceType>
    <b:Guid>{16BDDEC6-1DC2-4048-94A4-B47E706A8FC2}</b:Guid>
    <b:URL>http://www.cinemasofindia.com/director/view/12</b:URL>
    <b:RefOrder>4</b:RefOrder>
  </b:Source>
  <b:Source>
    <b:Tag>Kun13</b:Tag>
    <b:SourceType>InternetSite</b:SourceType>
    <b:Guid>{2CAAADAF-C288-634E-AB6F-C063465AF5A4}</b:Guid>
    <b:Title>Kundan Shah </b:Title>
    <b:InternetSiteTitle>Cinemas of India </b:InternetSiteTitle>
    <b:URL>http://www.cinemasofindia.com/director/view/12</b:URL>
    <b:Year>2013</b:Year>
    <b:RefOrder>3</b:RefOrder>
  </b:Source>
</b:Sources>
</file>

<file path=customXml/itemProps1.xml><?xml version="1.0" encoding="utf-8"?>
<ds:datastoreItem xmlns:ds="http://schemas.openxmlformats.org/officeDocument/2006/customXml" ds:itemID="{A8D4F8FE-5563-C344-B2DB-2801CB3BF7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21</TotalTime>
  <Pages>2</Pages>
  <Words>504</Words>
  <Characters>2873</Characters>
  <Application>Microsoft Macintosh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Johnson</dc:creator>
  <cp:keywords/>
  <dc:description/>
  <cp:lastModifiedBy>Jon Johnson</cp:lastModifiedBy>
  <cp:revision>30</cp:revision>
  <dcterms:created xsi:type="dcterms:W3CDTF">2014-12-01T09:12:00Z</dcterms:created>
  <dcterms:modified xsi:type="dcterms:W3CDTF">2014-12-01T18:38:00Z</dcterms:modified>
</cp:coreProperties>
</file>