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AF72C45A583F480998A2D9F3C0773491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FF66350F6E8A4B0FADC5CFCC8739A77A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D018E6" w:rsidP="00D018E6">
                <w:r>
                  <w:t>Jessica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EDD23006F795431EA167A5E249E579A9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0059F3DF82BB43CAB26BA4ED688CECDE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D018E6" w:rsidP="00D018E6">
                <w:proofErr w:type="spellStart"/>
                <w:r>
                  <w:t>Gerschultz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9158D07192DB4D1A91F88D1E138927FA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9CD0134D86D14A08A0BE2350DFE3E18D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alias w:val="Article headword"/>
            <w:tag w:val="articleHeadword"/>
            <w:id w:val="-361440020"/>
            <w:placeholder>
              <w:docPart w:val="65A79786C3D04818956D0BA5949CCADA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D018E6" w:rsidP="00D018E6">
                <w:r w:rsidRPr="00D018E6">
                  <w:t xml:space="preserve">Ben </w:t>
                </w:r>
                <w:proofErr w:type="spellStart"/>
                <w:r w:rsidRPr="00D018E6">
                  <w:t>Abdallah</w:t>
                </w:r>
                <w:proofErr w:type="spellEnd"/>
                <w:r w:rsidRPr="00D018E6">
                  <w:t xml:space="preserve">, </w:t>
                </w:r>
                <w:proofErr w:type="spellStart"/>
                <w:r w:rsidRPr="00D018E6">
                  <w:t>Jellal</w:t>
                </w:r>
                <w:proofErr w:type="spellEnd"/>
                <w:r>
                  <w:t xml:space="preserve"> (1921–)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CDCA197A586440E8B5DDE893E58DFF99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29AE265B4CE343F9AE4FC579E4CF4A57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Pr="00D018E6" w:rsidRDefault="00D018E6" w:rsidP="00D018E6">
                <w:proofErr w:type="spellStart"/>
                <w:r>
                  <w:t>Jellal</w:t>
                </w:r>
                <w:proofErr w:type="spellEnd"/>
                <w:r>
                  <w:t xml:space="preserve"> Ben </w:t>
                </w:r>
                <w:proofErr w:type="spellStart"/>
                <w:r>
                  <w:t>Abdallah</w:t>
                </w:r>
                <w:proofErr w:type="spellEnd"/>
                <w:r w:rsidRPr="0095370D">
                  <w:t xml:space="preserve"> </w:t>
                </w:r>
                <w:r>
                  <w:t xml:space="preserve">is a Tunisian artist and illustrator based in </w:t>
                </w:r>
                <w:proofErr w:type="spellStart"/>
                <w:r>
                  <w:t>Sidi</w:t>
                </w:r>
                <w:proofErr w:type="spellEnd"/>
                <w:r>
                  <w:t xml:space="preserve"> </w:t>
                </w:r>
                <w:proofErr w:type="spellStart"/>
                <w:r>
                  <w:t>Bou</w:t>
                </w:r>
                <w:proofErr w:type="spellEnd"/>
                <w:r>
                  <w:t xml:space="preserve"> </w:t>
                </w:r>
                <w:proofErr w:type="spellStart"/>
                <w:r>
                  <w:t>Saïd</w:t>
                </w:r>
                <w:proofErr w:type="spellEnd"/>
                <w:r w:rsidRPr="0095370D">
                  <w:t xml:space="preserve">. He studied at the </w:t>
                </w:r>
                <w:proofErr w:type="spellStart"/>
                <w:r>
                  <w:rPr>
                    <w:i/>
                  </w:rPr>
                  <w:t>Lycée</w:t>
                </w:r>
                <w:proofErr w:type="spellEnd"/>
                <w:r>
                  <w:rPr>
                    <w:i/>
                  </w:rPr>
                  <w:t xml:space="preserve"> Carnot</w:t>
                </w:r>
                <w:r w:rsidRPr="0095370D">
                  <w:t xml:space="preserve"> in Tunis</w:t>
                </w:r>
                <w:r>
                  <w:t>.</w:t>
                </w:r>
                <w:r w:rsidRPr="00273BEE">
                  <w:t xml:space="preserve"> </w:t>
                </w:r>
                <w:r>
                  <w:t xml:space="preserve">His early drawings appeared in the first Tunisian feminist periodical </w:t>
                </w:r>
                <w:proofErr w:type="spellStart"/>
                <w:r>
                  <w:rPr>
                    <w:i/>
                  </w:rPr>
                  <w:t>Leïla</w:t>
                </w:r>
                <w:proofErr w:type="spellEnd"/>
                <w:r>
                  <w:t xml:space="preserve"> in the 1930s.</w:t>
                </w:r>
                <w:r w:rsidRPr="008D1C7E">
                  <w:t xml:space="preserve"> </w:t>
                </w:r>
                <w:r>
                  <w:t xml:space="preserve">Ben </w:t>
                </w:r>
                <w:proofErr w:type="spellStart"/>
                <w:r>
                  <w:t>Abdallah</w:t>
                </w:r>
                <w:proofErr w:type="spellEnd"/>
                <w:r>
                  <w:t xml:space="preserve"> participated in the Salon </w:t>
                </w:r>
                <w:proofErr w:type="spellStart"/>
                <w:r>
                  <w:t>Tunisien</w:t>
                </w:r>
                <w:proofErr w:type="spellEnd"/>
                <w:r>
                  <w:t xml:space="preserve"> in 1942 and 1945 and established an atelier in Montparnasse in Paris in 1952. During the late nationalist and early postcolonial periods, he was associated with </w:t>
                </w:r>
                <w:r w:rsidRPr="0095370D">
                  <w:t>the</w:t>
                </w:r>
                <w:r w:rsidRPr="0095370D">
                  <w:rPr>
                    <w:i/>
                  </w:rPr>
                  <w:t xml:space="preserve"> </w:t>
                </w:r>
                <w:proofErr w:type="spellStart"/>
                <w:r w:rsidRPr="0095370D">
                  <w:rPr>
                    <w:i/>
                  </w:rPr>
                  <w:t>École</w:t>
                </w:r>
                <w:proofErr w:type="spellEnd"/>
                <w:r w:rsidRPr="0095370D">
                  <w:rPr>
                    <w:i/>
                  </w:rPr>
                  <w:t xml:space="preserve"> de Tunis</w:t>
                </w:r>
                <w:r>
                  <w:t>, an</w:t>
                </w:r>
                <w:r w:rsidRPr="0095370D">
                  <w:t xml:space="preserve"> elite group of artists</w:t>
                </w:r>
                <w:r>
                  <w:t xml:space="preserve"> credited with forging a </w:t>
                </w:r>
                <w:r w:rsidRPr="0095370D">
                  <w:t>Tunisian artistic modernism.</w:t>
                </w:r>
                <w:r>
                  <w:t xml:space="preserve"> Ben </w:t>
                </w:r>
                <w:proofErr w:type="spellStart"/>
                <w:r>
                  <w:t>Abdallah’s</w:t>
                </w:r>
                <w:proofErr w:type="spellEnd"/>
                <w:r>
                  <w:t xml:space="preserve"> corpus of work spans miniature painting, acrylic on wood and paper, gouache, and monumental design. The majority of his finely detailed paintings depict quotidian life, idyllic women, </w:t>
                </w:r>
                <w:r w:rsidRPr="0095370D">
                  <w:t>surrealist imagery,</w:t>
                </w:r>
                <w:r>
                  <w:t xml:space="preserve"> horses, marine creatures, and ethereal seascapes.</w:t>
                </w:r>
                <w:r w:rsidRPr="0095370D">
                  <w:t xml:space="preserve"> </w:t>
                </w:r>
                <w:r>
                  <w:t>From 1950 he received numerous</w:t>
                </w:r>
                <w:r w:rsidRPr="0095370D">
                  <w:t xml:space="preserve"> state commissions for decorative programs in civic build</w:t>
                </w:r>
                <w:r>
                  <w:t xml:space="preserve">ings, notably those </w:t>
                </w:r>
                <w:r w:rsidRPr="0095370D">
                  <w:t xml:space="preserve">designed by architect Olivier-Clément </w:t>
                </w:r>
                <w:proofErr w:type="spellStart"/>
                <w:r w:rsidRPr="0095370D">
                  <w:t>Cacoub</w:t>
                </w:r>
                <w:proofErr w:type="spellEnd"/>
                <w:r>
                  <w:t xml:space="preserve">, including ceramic tile panels in the </w:t>
                </w:r>
                <w:proofErr w:type="spellStart"/>
                <w:r w:rsidRPr="00DF5AE7">
                  <w:rPr>
                    <w:i/>
                  </w:rPr>
                  <w:t>Palais</w:t>
                </w:r>
                <w:proofErr w:type="spellEnd"/>
                <w:r>
                  <w:rPr>
                    <w:i/>
                  </w:rPr>
                  <w:t xml:space="preserve"> des </w:t>
                </w:r>
                <w:proofErr w:type="spellStart"/>
                <w:r>
                  <w:rPr>
                    <w:i/>
                  </w:rPr>
                  <w:t>Congrès</w:t>
                </w:r>
                <w:proofErr w:type="spellEnd"/>
                <w:r>
                  <w:rPr>
                    <w:i/>
                  </w:rPr>
                  <w:t xml:space="preserve"> </w:t>
                </w:r>
                <w:r w:rsidRPr="00DF5AE7">
                  <w:t>in Bizerte</w:t>
                </w:r>
                <w:r>
                  <w:t xml:space="preserve"> and the </w:t>
                </w:r>
                <w:proofErr w:type="spellStart"/>
                <w:r w:rsidRPr="00DF5AE7">
                  <w:rPr>
                    <w:i/>
                  </w:rPr>
                  <w:t>Hôtel</w:t>
                </w:r>
                <w:proofErr w:type="spellEnd"/>
                <w:r w:rsidRPr="00DF5AE7">
                  <w:rPr>
                    <w:i/>
                  </w:rPr>
                  <w:t xml:space="preserve"> les </w:t>
                </w:r>
                <w:proofErr w:type="spellStart"/>
                <w:r w:rsidRPr="00DF5AE7">
                  <w:rPr>
                    <w:i/>
                  </w:rPr>
                  <w:t>Palmiers</w:t>
                </w:r>
                <w:proofErr w:type="spellEnd"/>
                <w:r>
                  <w:t xml:space="preserve"> in </w:t>
                </w:r>
                <w:proofErr w:type="spellStart"/>
                <w:r>
                  <w:t>Monastir</w:t>
                </w:r>
                <w:proofErr w:type="spellEnd"/>
                <w:r>
                  <w:t xml:space="preserve">. Ben </w:t>
                </w:r>
                <w:proofErr w:type="spellStart"/>
                <w:r>
                  <w:t>Abdallah</w:t>
                </w:r>
                <w:proofErr w:type="spellEnd"/>
                <w:r>
                  <w:t xml:space="preserve"> has exhibited in Tunis and abroad since 1939.</w:t>
                </w:r>
                <w:r w:rsidRPr="008D1C7E">
                  <w:t xml:space="preserve"> </w:t>
                </w:r>
                <w:r>
                  <w:t xml:space="preserve">Following a retrospective exhibition in 2009, in 2010 his long career was celebrated with a solo exhibition of thirty paintings at the </w:t>
                </w:r>
                <w:proofErr w:type="spellStart"/>
                <w:r w:rsidRPr="006C630D">
                  <w:rPr>
                    <w:i/>
                  </w:rPr>
                  <w:t>Galerie</w:t>
                </w:r>
                <w:proofErr w:type="spellEnd"/>
                <w:r w:rsidRPr="006C630D">
                  <w:rPr>
                    <w:i/>
                  </w:rPr>
                  <w:t xml:space="preserve"> Atrium</w:t>
                </w:r>
                <w:r>
                  <w:t xml:space="preserve"> in Carthage entitled “</w:t>
                </w:r>
                <w:r w:rsidRPr="008D1C7E">
                  <w:rPr>
                    <w:i/>
                  </w:rPr>
                  <w:t xml:space="preserve">Femmes, je </w:t>
                </w:r>
                <w:proofErr w:type="spellStart"/>
                <w:r w:rsidRPr="008D1C7E">
                  <w:rPr>
                    <w:i/>
                  </w:rPr>
                  <w:t>vous</w:t>
                </w:r>
                <w:proofErr w:type="spellEnd"/>
                <w:r w:rsidRPr="008D1C7E">
                  <w:rPr>
                    <w:i/>
                  </w:rPr>
                  <w:t xml:space="preserve"> </w:t>
                </w:r>
                <w:proofErr w:type="spellStart"/>
                <w:r w:rsidRPr="008D1C7E">
                  <w:rPr>
                    <w:i/>
                  </w:rPr>
                  <w:t>aime</w:t>
                </w:r>
                <w:proofErr w:type="spellEnd"/>
                <w:r>
                  <w:t>!”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B514E82C337A44D9B1B3C9DE42354B20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D018E6" w:rsidRDefault="00D018E6" w:rsidP="00D018E6">
                <w:proofErr w:type="spellStart"/>
                <w:r>
                  <w:t>Jellal</w:t>
                </w:r>
                <w:proofErr w:type="spellEnd"/>
                <w:r>
                  <w:t xml:space="preserve"> Ben </w:t>
                </w:r>
                <w:proofErr w:type="spellStart"/>
                <w:r>
                  <w:t>Abdallah</w:t>
                </w:r>
                <w:proofErr w:type="spellEnd"/>
                <w:r w:rsidRPr="0095370D">
                  <w:t xml:space="preserve"> </w:t>
                </w:r>
                <w:r>
                  <w:t xml:space="preserve">is a Tunisian artist and illustrator based in </w:t>
                </w:r>
                <w:proofErr w:type="spellStart"/>
                <w:r>
                  <w:t>Sidi</w:t>
                </w:r>
                <w:proofErr w:type="spellEnd"/>
                <w:r>
                  <w:t xml:space="preserve"> </w:t>
                </w:r>
                <w:proofErr w:type="spellStart"/>
                <w:r>
                  <w:t>Bou</w:t>
                </w:r>
                <w:proofErr w:type="spellEnd"/>
                <w:r>
                  <w:t xml:space="preserve"> </w:t>
                </w:r>
                <w:proofErr w:type="spellStart"/>
                <w:r>
                  <w:t>Saïd</w:t>
                </w:r>
                <w:proofErr w:type="spellEnd"/>
                <w:r w:rsidRPr="0095370D">
                  <w:t xml:space="preserve">. He studied at the </w:t>
                </w:r>
                <w:proofErr w:type="spellStart"/>
                <w:r>
                  <w:rPr>
                    <w:i/>
                  </w:rPr>
                  <w:t>Lycée</w:t>
                </w:r>
                <w:proofErr w:type="spellEnd"/>
                <w:r>
                  <w:rPr>
                    <w:i/>
                  </w:rPr>
                  <w:t xml:space="preserve"> Carnot</w:t>
                </w:r>
                <w:r w:rsidRPr="0095370D">
                  <w:t xml:space="preserve"> in Tunis</w:t>
                </w:r>
                <w:r>
                  <w:t>.</w:t>
                </w:r>
                <w:r w:rsidRPr="00273BEE">
                  <w:t xml:space="preserve"> </w:t>
                </w:r>
                <w:r>
                  <w:t xml:space="preserve">His early drawings appeared in the first Tunisian feminist periodical </w:t>
                </w:r>
                <w:proofErr w:type="spellStart"/>
                <w:r>
                  <w:rPr>
                    <w:i/>
                  </w:rPr>
                  <w:t>Leïla</w:t>
                </w:r>
                <w:proofErr w:type="spellEnd"/>
                <w:r>
                  <w:t xml:space="preserve"> in the 1930s.</w:t>
                </w:r>
                <w:r w:rsidRPr="008D1C7E">
                  <w:t xml:space="preserve"> </w:t>
                </w:r>
                <w:r>
                  <w:t xml:space="preserve">Ben </w:t>
                </w:r>
                <w:proofErr w:type="spellStart"/>
                <w:r>
                  <w:t>Abdallah</w:t>
                </w:r>
                <w:proofErr w:type="spellEnd"/>
                <w:r>
                  <w:t xml:space="preserve"> participated in the Salon </w:t>
                </w:r>
                <w:proofErr w:type="spellStart"/>
                <w:r>
                  <w:t>Tunisien</w:t>
                </w:r>
                <w:proofErr w:type="spellEnd"/>
                <w:r>
                  <w:t xml:space="preserve"> in 1942 and 1945 and established an atelier in Montparnasse in Paris in 1952. During the late nationalist and early postcolonial periods, he was associated with </w:t>
                </w:r>
                <w:r w:rsidRPr="0095370D">
                  <w:t>the</w:t>
                </w:r>
                <w:r w:rsidRPr="0095370D">
                  <w:rPr>
                    <w:i/>
                  </w:rPr>
                  <w:t xml:space="preserve"> </w:t>
                </w:r>
                <w:proofErr w:type="spellStart"/>
                <w:r w:rsidRPr="0095370D">
                  <w:rPr>
                    <w:i/>
                  </w:rPr>
                  <w:t>École</w:t>
                </w:r>
                <w:proofErr w:type="spellEnd"/>
                <w:r w:rsidRPr="0095370D">
                  <w:rPr>
                    <w:i/>
                  </w:rPr>
                  <w:t xml:space="preserve"> de Tunis</w:t>
                </w:r>
                <w:r>
                  <w:t>, an</w:t>
                </w:r>
                <w:r w:rsidRPr="0095370D">
                  <w:t xml:space="preserve"> elite group of artists</w:t>
                </w:r>
                <w:r>
                  <w:t xml:space="preserve"> credited with forging a </w:t>
                </w:r>
                <w:r w:rsidRPr="0095370D">
                  <w:t>Tunisian artistic modernism.</w:t>
                </w:r>
                <w:r>
                  <w:t xml:space="preserve"> Ben </w:t>
                </w:r>
                <w:proofErr w:type="spellStart"/>
                <w:r>
                  <w:t>Abdallah’s</w:t>
                </w:r>
                <w:proofErr w:type="spellEnd"/>
                <w:r>
                  <w:t xml:space="preserve"> corpus of work spans miniature painting, acrylic on wood and paper, gouache, and monumental design. The majority of his finely detailed paintings depict quotidian life, idyllic women, </w:t>
                </w:r>
                <w:r w:rsidRPr="0095370D">
                  <w:t>surrealist imagery,</w:t>
                </w:r>
                <w:r>
                  <w:t xml:space="preserve"> horses, marine creatures, and ethereal seascapes.</w:t>
                </w:r>
                <w:r w:rsidRPr="0095370D">
                  <w:t xml:space="preserve"> </w:t>
                </w:r>
                <w:r>
                  <w:t>From 1950 he received numerous</w:t>
                </w:r>
                <w:r w:rsidRPr="0095370D">
                  <w:t xml:space="preserve"> state commissions for decorative programs in civic build</w:t>
                </w:r>
                <w:r>
                  <w:t xml:space="preserve">ings, notably those </w:t>
                </w:r>
                <w:r w:rsidRPr="0095370D">
                  <w:t xml:space="preserve">designed by architect Olivier-Clément </w:t>
                </w:r>
                <w:proofErr w:type="spellStart"/>
                <w:r w:rsidRPr="0095370D">
                  <w:t>Cacoub</w:t>
                </w:r>
                <w:proofErr w:type="spellEnd"/>
                <w:r>
                  <w:t xml:space="preserve">, including ceramic tile panels in the </w:t>
                </w:r>
                <w:proofErr w:type="spellStart"/>
                <w:r w:rsidRPr="00DF5AE7">
                  <w:rPr>
                    <w:i/>
                  </w:rPr>
                  <w:t>Palais</w:t>
                </w:r>
                <w:proofErr w:type="spellEnd"/>
                <w:r>
                  <w:rPr>
                    <w:i/>
                  </w:rPr>
                  <w:t xml:space="preserve"> des </w:t>
                </w:r>
                <w:proofErr w:type="spellStart"/>
                <w:r>
                  <w:rPr>
                    <w:i/>
                  </w:rPr>
                  <w:t>Congrès</w:t>
                </w:r>
                <w:proofErr w:type="spellEnd"/>
                <w:r>
                  <w:rPr>
                    <w:i/>
                  </w:rPr>
                  <w:t xml:space="preserve"> </w:t>
                </w:r>
                <w:r w:rsidRPr="00DF5AE7">
                  <w:t>in Bizerte</w:t>
                </w:r>
                <w:r>
                  <w:t xml:space="preserve"> and the </w:t>
                </w:r>
                <w:proofErr w:type="spellStart"/>
                <w:r w:rsidRPr="00DF5AE7">
                  <w:rPr>
                    <w:i/>
                  </w:rPr>
                  <w:t>Hôtel</w:t>
                </w:r>
                <w:proofErr w:type="spellEnd"/>
                <w:r w:rsidRPr="00DF5AE7">
                  <w:rPr>
                    <w:i/>
                  </w:rPr>
                  <w:t xml:space="preserve"> les </w:t>
                </w:r>
                <w:proofErr w:type="spellStart"/>
                <w:r w:rsidRPr="00DF5AE7">
                  <w:rPr>
                    <w:i/>
                  </w:rPr>
                  <w:t>Palmiers</w:t>
                </w:r>
                <w:proofErr w:type="spellEnd"/>
                <w:r>
                  <w:t xml:space="preserve"> in </w:t>
                </w:r>
                <w:proofErr w:type="spellStart"/>
                <w:r>
                  <w:t>Monastir</w:t>
                </w:r>
                <w:proofErr w:type="spellEnd"/>
                <w:r>
                  <w:t xml:space="preserve">. Ben </w:t>
                </w:r>
                <w:proofErr w:type="spellStart"/>
                <w:r>
                  <w:t>Abdallah</w:t>
                </w:r>
                <w:proofErr w:type="spellEnd"/>
                <w:r>
                  <w:t xml:space="preserve"> has exhibited in Tunis and abroa</w:t>
                </w:r>
                <w:bookmarkStart w:id="0" w:name="_GoBack"/>
                <w:bookmarkEnd w:id="0"/>
                <w:r>
                  <w:t>d since 1939.</w:t>
                </w:r>
                <w:r w:rsidRPr="008D1C7E">
                  <w:t xml:space="preserve"> </w:t>
                </w:r>
                <w:r>
                  <w:t xml:space="preserve">Following a retrospective exhibition in 2009, in 2010 his long career was celebrated with a solo exhibition of thirty paintings at the </w:t>
                </w:r>
                <w:proofErr w:type="spellStart"/>
                <w:r w:rsidRPr="006C630D">
                  <w:rPr>
                    <w:i/>
                  </w:rPr>
                  <w:t>Galerie</w:t>
                </w:r>
                <w:proofErr w:type="spellEnd"/>
                <w:r w:rsidRPr="006C630D">
                  <w:rPr>
                    <w:i/>
                  </w:rPr>
                  <w:t xml:space="preserve"> Atrium</w:t>
                </w:r>
                <w:r>
                  <w:t xml:space="preserve"> in Carthage entitled “</w:t>
                </w:r>
                <w:r w:rsidRPr="008D1C7E">
                  <w:rPr>
                    <w:i/>
                  </w:rPr>
                  <w:t xml:space="preserve">Femmes, je </w:t>
                </w:r>
                <w:proofErr w:type="spellStart"/>
                <w:r w:rsidRPr="008D1C7E">
                  <w:rPr>
                    <w:i/>
                  </w:rPr>
                  <w:t>vous</w:t>
                </w:r>
                <w:proofErr w:type="spellEnd"/>
                <w:r w:rsidRPr="008D1C7E">
                  <w:rPr>
                    <w:i/>
                  </w:rPr>
                  <w:t xml:space="preserve"> </w:t>
                </w:r>
                <w:proofErr w:type="spellStart"/>
                <w:r w:rsidRPr="008D1C7E">
                  <w:rPr>
                    <w:i/>
                  </w:rPr>
                  <w:t>aime</w:t>
                </w:r>
                <w:proofErr w:type="spellEnd"/>
                <w:r>
                  <w:t>!”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F349A1BD6F3D44F9B7586FEDEC69FCBF"/>
              </w:placeholder>
            </w:sdtPr>
            <w:sdtEndPr/>
            <w:sdtContent>
              <w:p w:rsidR="00D018E6" w:rsidRDefault="00D018E6" w:rsidP="00D018E6"/>
              <w:p w:rsidR="00D018E6" w:rsidRDefault="00D018E6" w:rsidP="00D018E6">
                <w:sdt>
                  <w:sdtPr>
                    <w:id w:val="-1672487590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Bou09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(Bouker)</w:t>
                    </w:r>
                    <w:r>
                      <w:fldChar w:fldCharType="end"/>
                    </w:r>
                  </w:sdtContent>
                </w:sdt>
              </w:p>
              <w:p w:rsidR="00D018E6" w:rsidRDefault="00D018E6" w:rsidP="00D018E6"/>
              <w:p w:rsidR="00D018E6" w:rsidRDefault="00D018E6" w:rsidP="00D018E6">
                <w:sdt>
                  <w:sdtPr>
                    <w:id w:val="-1085842840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Bou13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(Bouker, Jellal Ben Abdallah: sous l’artifice, la simplicité)</w:t>
                    </w:r>
                    <w:r>
                      <w:fldChar w:fldCharType="end"/>
                    </w:r>
                  </w:sdtContent>
                </w:sdt>
              </w:p>
              <w:p w:rsidR="00D018E6" w:rsidRDefault="00D018E6" w:rsidP="00D018E6"/>
              <w:p w:rsidR="00D018E6" w:rsidRDefault="00D018E6" w:rsidP="00D018E6">
                <w:sdt>
                  <w:sdtPr>
                    <w:id w:val="1780672015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Bou95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(Bouzid)</w:t>
                    </w:r>
                    <w:r>
                      <w:fldChar w:fldCharType="end"/>
                    </w:r>
                  </w:sdtContent>
                </w:sdt>
              </w:p>
              <w:p w:rsidR="00D018E6" w:rsidRDefault="00D018E6" w:rsidP="00D018E6"/>
              <w:p w:rsidR="00D018E6" w:rsidRDefault="00D018E6" w:rsidP="00D018E6">
                <w:sdt>
                  <w:sdtPr>
                    <w:id w:val="-242871974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Duv83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(Duvignaud)</w:t>
                    </w:r>
                    <w:r>
                      <w:fldChar w:fldCharType="end"/>
                    </w:r>
                  </w:sdtContent>
                </w:sdt>
              </w:p>
              <w:p w:rsidR="00D018E6" w:rsidRDefault="00D018E6" w:rsidP="00D018E6"/>
              <w:p w:rsidR="00D018E6" w:rsidRDefault="00D018E6" w:rsidP="00D018E6">
                <w:sdt>
                  <w:sdtPr>
                    <w:id w:val="-883939330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Lou97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(Louati)</w:t>
                    </w:r>
                    <w:r>
                      <w:fldChar w:fldCharType="end"/>
                    </w:r>
                  </w:sdtContent>
                </w:sdt>
              </w:p>
              <w:p w:rsidR="003235A7" w:rsidRDefault="00CF23F5" w:rsidP="00D018E6"/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23F5" w:rsidRDefault="00CF23F5" w:rsidP="007A0D55">
      <w:pPr>
        <w:spacing w:after="0" w:line="240" w:lineRule="auto"/>
      </w:pPr>
      <w:r>
        <w:separator/>
      </w:r>
    </w:p>
  </w:endnote>
  <w:endnote w:type="continuationSeparator" w:id="0">
    <w:p w:rsidR="00CF23F5" w:rsidRDefault="00CF23F5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23F5" w:rsidRDefault="00CF23F5" w:rsidP="007A0D55">
      <w:pPr>
        <w:spacing w:after="0" w:line="240" w:lineRule="auto"/>
      </w:pPr>
      <w:r>
        <w:separator/>
      </w:r>
    </w:p>
  </w:footnote>
  <w:footnote w:type="continuationSeparator" w:id="0">
    <w:p w:rsidR="00CF23F5" w:rsidRDefault="00CF23F5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2E3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23F5"/>
    <w:rsid w:val="00CF3EC5"/>
    <w:rsid w:val="00D018E6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D22E3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D22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2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D22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2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F72C45A583F480998A2D9F3C07734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9797A-0544-4B52-A768-01205CCFE964}"/>
      </w:docPartPr>
      <w:docPartBody>
        <w:p w:rsidR="00000000" w:rsidRDefault="00DE2031">
          <w:pPr>
            <w:pStyle w:val="AF72C45A583F480998A2D9F3C0773491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FF66350F6E8A4B0FADC5CFCC8739A7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DAAFE3-A6A7-4978-B253-0D1D6BFDF099}"/>
      </w:docPartPr>
      <w:docPartBody>
        <w:p w:rsidR="00000000" w:rsidRDefault="00DE2031">
          <w:pPr>
            <w:pStyle w:val="FF66350F6E8A4B0FADC5CFCC8739A77A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EDD23006F795431EA167A5E249E579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4E7B35-C088-4BCB-B526-5FB948EC37CC}"/>
      </w:docPartPr>
      <w:docPartBody>
        <w:p w:rsidR="00000000" w:rsidRDefault="00DE2031">
          <w:pPr>
            <w:pStyle w:val="EDD23006F795431EA167A5E249E579A9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0059F3DF82BB43CAB26BA4ED688CEC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9877D9-383A-4235-963A-AA88A1F57D6E}"/>
      </w:docPartPr>
      <w:docPartBody>
        <w:p w:rsidR="00000000" w:rsidRDefault="00DE2031">
          <w:pPr>
            <w:pStyle w:val="0059F3DF82BB43CAB26BA4ED688CECDE"/>
          </w:pPr>
          <w:r>
            <w:rPr>
              <w:rStyle w:val="PlaceholderText"/>
            </w:rPr>
            <w:t>[Last</w:t>
          </w:r>
          <w:r>
            <w:rPr>
              <w:rStyle w:val="PlaceholderText"/>
            </w:rPr>
            <w:t xml:space="preserve"> name]</w:t>
          </w:r>
        </w:p>
      </w:docPartBody>
    </w:docPart>
    <w:docPart>
      <w:docPartPr>
        <w:name w:val="9158D07192DB4D1A91F88D1E138927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8C7BB8-14AE-44BB-B188-1B427229AC16}"/>
      </w:docPartPr>
      <w:docPartBody>
        <w:p w:rsidR="00000000" w:rsidRDefault="00DE2031">
          <w:pPr>
            <w:pStyle w:val="9158D07192DB4D1A91F88D1E138927FA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9CD0134D86D14A08A0BE2350DFE3E1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F5A157-F70C-466A-996A-F2514CBA0259}"/>
      </w:docPartPr>
      <w:docPartBody>
        <w:p w:rsidR="00000000" w:rsidRDefault="00DE2031">
          <w:pPr>
            <w:pStyle w:val="9CD0134D86D14A08A0BE2350DFE3E18D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65A79786C3D04818956D0BA5949CC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A13231-07A8-4FD3-846B-92E0F7A3A396}"/>
      </w:docPartPr>
      <w:docPartBody>
        <w:p w:rsidR="00000000" w:rsidRDefault="00DE2031">
          <w:pPr>
            <w:pStyle w:val="65A79786C3D04818956D0BA5949CCADA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CDCA197A586440E8B5DDE893E58DFF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698643-EDFF-465C-9452-998785393666}"/>
      </w:docPartPr>
      <w:docPartBody>
        <w:p w:rsidR="00000000" w:rsidRDefault="00DE2031">
          <w:pPr>
            <w:pStyle w:val="CDCA197A586440E8B5DDE893E58DFF99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29AE265B4CE343F9AE4FC579E4CF4A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F929F7-5A2B-4531-9E8F-67410C0FAA08}"/>
      </w:docPartPr>
      <w:docPartBody>
        <w:p w:rsidR="00000000" w:rsidRDefault="00DE2031">
          <w:pPr>
            <w:pStyle w:val="29AE265B4CE343F9AE4FC579E4CF4A57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B514E82C337A44D9B1B3C9DE42354B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BFBAD8-A2CC-4E55-8E38-D9029EB24CDF}"/>
      </w:docPartPr>
      <w:docPartBody>
        <w:p w:rsidR="00000000" w:rsidRDefault="00DE2031">
          <w:pPr>
            <w:pStyle w:val="B514E82C337A44D9B1B3C9DE42354B20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F349A1BD6F3D44F9B7586FEDEC69FC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4C3E3A-6BE5-410D-B692-3EC32580B2A9}"/>
      </w:docPartPr>
      <w:docPartBody>
        <w:p w:rsidR="00000000" w:rsidRDefault="00DE2031">
          <w:pPr>
            <w:pStyle w:val="F349A1BD6F3D44F9B7586FEDEC69FCBF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031"/>
    <w:rsid w:val="00DE2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F72C45A583F480998A2D9F3C0773491">
    <w:name w:val="AF72C45A583F480998A2D9F3C0773491"/>
  </w:style>
  <w:style w:type="paragraph" w:customStyle="1" w:styleId="FF66350F6E8A4B0FADC5CFCC8739A77A">
    <w:name w:val="FF66350F6E8A4B0FADC5CFCC8739A77A"/>
  </w:style>
  <w:style w:type="paragraph" w:customStyle="1" w:styleId="EDD23006F795431EA167A5E249E579A9">
    <w:name w:val="EDD23006F795431EA167A5E249E579A9"/>
  </w:style>
  <w:style w:type="paragraph" w:customStyle="1" w:styleId="0059F3DF82BB43CAB26BA4ED688CECDE">
    <w:name w:val="0059F3DF82BB43CAB26BA4ED688CECDE"/>
  </w:style>
  <w:style w:type="paragraph" w:customStyle="1" w:styleId="9158D07192DB4D1A91F88D1E138927FA">
    <w:name w:val="9158D07192DB4D1A91F88D1E138927FA"/>
  </w:style>
  <w:style w:type="paragraph" w:customStyle="1" w:styleId="9CD0134D86D14A08A0BE2350DFE3E18D">
    <w:name w:val="9CD0134D86D14A08A0BE2350DFE3E18D"/>
  </w:style>
  <w:style w:type="paragraph" w:customStyle="1" w:styleId="65A79786C3D04818956D0BA5949CCADA">
    <w:name w:val="65A79786C3D04818956D0BA5949CCADA"/>
  </w:style>
  <w:style w:type="paragraph" w:customStyle="1" w:styleId="CDCA197A586440E8B5DDE893E58DFF99">
    <w:name w:val="CDCA197A586440E8B5DDE893E58DFF99"/>
  </w:style>
  <w:style w:type="paragraph" w:customStyle="1" w:styleId="29AE265B4CE343F9AE4FC579E4CF4A57">
    <w:name w:val="29AE265B4CE343F9AE4FC579E4CF4A57"/>
  </w:style>
  <w:style w:type="paragraph" w:customStyle="1" w:styleId="B514E82C337A44D9B1B3C9DE42354B20">
    <w:name w:val="B514E82C337A44D9B1B3C9DE42354B20"/>
  </w:style>
  <w:style w:type="paragraph" w:customStyle="1" w:styleId="F349A1BD6F3D44F9B7586FEDEC69FCBF">
    <w:name w:val="F349A1BD6F3D44F9B7586FEDEC69FCB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F72C45A583F480998A2D9F3C0773491">
    <w:name w:val="AF72C45A583F480998A2D9F3C0773491"/>
  </w:style>
  <w:style w:type="paragraph" w:customStyle="1" w:styleId="FF66350F6E8A4B0FADC5CFCC8739A77A">
    <w:name w:val="FF66350F6E8A4B0FADC5CFCC8739A77A"/>
  </w:style>
  <w:style w:type="paragraph" w:customStyle="1" w:styleId="EDD23006F795431EA167A5E249E579A9">
    <w:name w:val="EDD23006F795431EA167A5E249E579A9"/>
  </w:style>
  <w:style w:type="paragraph" w:customStyle="1" w:styleId="0059F3DF82BB43CAB26BA4ED688CECDE">
    <w:name w:val="0059F3DF82BB43CAB26BA4ED688CECDE"/>
  </w:style>
  <w:style w:type="paragraph" w:customStyle="1" w:styleId="9158D07192DB4D1A91F88D1E138927FA">
    <w:name w:val="9158D07192DB4D1A91F88D1E138927FA"/>
  </w:style>
  <w:style w:type="paragraph" w:customStyle="1" w:styleId="9CD0134D86D14A08A0BE2350DFE3E18D">
    <w:name w:val="9CD0134D86D14A08A0BE2350DFE3E18D"/>
  </w:style>
  <w:style w:type="paragraph" w:customStyle="1" w:styleId="65A79786C3D04818956D0BA5949CCADA">
    <w:name w:val="65A79786C3D04818956D0BA5949CCADA"/>
  </w:style>
  <w:style w:type="paragraph" w:customStyle="1" w:styleId="CDCA197A586440E8B5DDE893E58DFF99">
    <w:name w:val="CDCA197A586440E8B5DDE893E58DFF99"/>
  </w:style>
  <w:style w:type="paragraph" w:customStyle="1" w:styleId="29AE265B4CE343F9AE4FC579E4CF4A57">
    <w:name w:val="29AE265B4CE343F9AE4FC579E4CF4A57"/>
  </w:style>
  <w:style w:type="paragraph" w:customStyle="1" w:styleId="B514E82C337A44D9B1B3C9DE42354B20">
    <w:name w:val="B514E82C337A44D9B1B3C9DE42354B20"/>
  </w:style>
  <w:style w:type="paragraph" w:customStyle="1" w:styleId="F349A1BD6F3D44F9B7586FEDEC69FCBF">
    <w:name w:val="F349A1BD6F3D44F9B7586FEDEC69FC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Bou09</b:Tag>
    <b:SourceType>Book</b:SourceType>
    <b:Guid>{54CAF1E7-46DB-4A8D-8C52-7CC190B78940}</b:Guid>
    <b:Author>
      <b:Author>
        <b:NameList>
          <b:Person>
            <b:Last>Bouker</b:Last>
            <b:First>A.</b:First>
          </b:Person>
        </b:NameList>
      </b:Author>
    </b:Author>
    <b:Title>Jellal Ben Abdallah: ni disciple ni maître</b:Title>
    <b:Year>2009</b:Year>
    <b:City>Tunis</b:City>
    <b:Publisher>Finzi</b:Publisher>
    <b:RefOrder>1</b:RefOrder>
  </b:Source>
  <b:Source>
    <b:Tag>Bou13</b:Tag>
    <b:SourceType>Book</b:SourceType>
    <b:Guid>{0D544F98-CA38-40CD-8D04-499D4D1D999F}</b:Guid>
    <b:Author>
      <b:Author>
        <b:NameList>
          <b:Person>
            <b:Last>Bouker</b:Last>
            <b:First>A.</b:First>
          </b:Person>
        </b:NameList>
      </b:Author>
    </b:Author>
    <b:Title>Jellal Ben Abdallah: sous l’artifice, la simplicité</b:Title>
    <b:Year>2013</b:Year>
    <b:City>Tunis</b:City>
    <b:Publisher>Cérès</b:Publisher>
    <b:RefOrder>2</b:RefOrder>
  </b:Source>
  <b:Source>
    <b:Tag>Bou95</b:Tag>
    <b:SourceType>Book</b:SourceType>
    <b:Guid>{0A7BBCE2-6F7C-4A9D-B4CE-DD4397B01231}</b:Guid>
    <b:Author>
      <b:Author>
        <b:NameList>
          <b:Person>
            <b:Last>Bouzid</b:Last>
            <b:First>D.</b:First>
          </b:Person>
        </b:NameList>
      </b:Author>
    </b:Author>
    <b:Title>École de Tunis</b:Title>
    <b:Year>1995</b:Year>
    <b:City>Tunis</b:City>
    <b:Publisher>Alif- Les Editions de la Méditerranée</b:Publisher>
    <b:RefOrder>3</b:RefOrder>
  </b:Source>
  <b:Source>
    <b:Tag>Duv83</b:Tag>
    <b:SourceType>Book</b:SourceType>
    <b:Guid>{91DF8E2A-7A85-4ACC-A182-69732C767DEE}</b:Guid>
    <b:Author>
      <b:Author>
        <b:NameList>
          <b:Person>
            <b:Last>Duvignaud</b:Last>
            <b:First>J.</b:First>
          </b:Person>
        </b:NameList>
      </b:Author>
    </b:Author>
    <b:Title>Jellal Ben Abdallah: Une Memoire Tunisienne</b:Title>
    <b:Year>1983</b:Year>
    <b:City>Tunis</b:City>
    <b:Publisher>Cérès éditions</b:Publisher>
    <b:RefOrder>4</b:RefOrder>
  </b:Source>
  <b:Source>
    <b:Tag>Lou97</b:Tag>
    <b:SourceType>Book</b:SourceType>
    <b:Guid>{DC32A86A-A8A5-4796-839E-A0DED5604A67}</b:Guid>
    <b:Author>
      <b:Author>
        <b:NameList>
          <b:Person>
            <b:Last>Louati</b:Last>
            <b:First>A.</b:First>
          </b:Person>
        </b:NameList>
      </b:Author>
    </b:Author>
    <b:Title>L’aventure de l’art moderne en Tunisie</b:Title>
    <b:Year>1997</b:Year>
    <b:City>Tunis</b:City>
    <b:Publisher>Simpact Editions</b:Publisher>
    <b:RefOrder>5</b:RefOrder>
  </b:Source>
</b:Sources>
</file>

<file path=customXml/itemProps1.xml><?xml version="1.0" encoding="utf-8"?>
<ds:datastoreItem xmlns:ds="http://schemas.openxmlformats.org/officeDocument/2006/customXml" ds:itemID="{EB614959-F014-4AF2-822A-3C8C8BC39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8</TotalTime>
  <Pages>2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DAWN</cp:lastModifiedBy>
  <cp:revision>2</cp:revision>
  <dcterms:created xsi:type="dcterms:W3CDTF">2014-08-02T01:37:00Z</dcterms:created>
  <dcterms:modified xsi:type="dcterms:W3CDTF">2014-08-02T01:45:00Z</dcterms:modified>
</cp:coreProperties>
</file>