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38F4C1E0D83CC2488DE811047085A31E"/>
            </w:placeholder>
            <w:showingPlcHdr/>
            <w:dropDownList>
              <w:listItem w:displayText="Dr." w:value="Dr."/>
              <w:listItem w:displayText="Prof." w:value="Prof."/>
            </w:dropDownList>
          </w:sdt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E80CD90EB212994B855E267530861922"/>
            </w:placeholder>
            <w:text/>
          </w:sdtPr>
          <w:sdtContent>
            <w:tc>
              <w:tcPr>
                <w:tcW w:w="2073" w:type="dxa"/>
              </w:tcPr>
              <w:p w:rsidR="00B574C9" w:rsidRDefault="001F004A" w:rsidP="001F004A">
                <w:r>
                  <w:t>Aaron</w:t>
                </w:r>
              </w:p>
            </w:tc>
          </w:sdtContent>
        </w:sdt>
        <w:sdt>
          <w:sdtPr>
            <w:alias w:val="Middle name"/>
            <w:tag w:val="authorMiddleName"/>
            <w:id w:val="-2076034781"/>
            <w:placeholder>
              <w:docPart w:val="2543FC95EFEECE4399683CAF53059C3A"/>
            </w:placeholder>
            <w:showingPlcHdr/>
            <w:text/>
          </w:sdt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CD1A69D798D8624292973EDAC7492798"/>
            </w:placeholder>
            <w:text/>
          </w:sdtPr>
          <w:sdtContent>
            <w:tc>
              <w:tcPr>
                <w:tcW w:w="2642" w:type="dxa"/>
              </w:tcPr>
              <w:p w:rsidR="00B574C9" w:rsidRDefault="001F004A" w:rsidP="001F004A">
                <w:proofErr w:type="spellStart"/>
                <w:r>
                  <w:t>Gerow</w:t>
                </w:r>
                <w:proofErr w:type="spellEnd"/>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DB21DC4674C3034B9CBC18D1CB030153"/>
            </w:placeholder>
            <w:showingPlcHdr/>
          </w:sdt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B415FFF8C0ABCB47A85DDBA53904D128"/>
            </w:placeholder>
            <w:text/>
          </w:sdtPr>
          <w:sdtContent>
            <w:tc>
              <w:tcPr>
                <w:tcW w:w="8525" w:type="dxa"/>
                <w:gridSpan w:val="4"/>
              </w:tcPr>
              <w:p w:rsidR="00B574C9" w:rsidRDefault="001F004A" w:rsidP="001F004A">
                <w:r>
                  <w:t>Yale University</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b/>
            </w:rPr>
            <w:alias w:val="Article headword"/>
            <w:tag w:val="articleHeadword"/>
            <w:id w:val="-361440020"/>
            <w:placeholder>
              <w:docPart w:val="B7535E79D5A3BA41BED41F3038AFA554"/>
            </w:placeholder>
            <w:text/>
          </w:sdtPr>
          <w:sdtContent>
            <w:tc>
              <w:tcPr>
                <w:tcW w:w="9016" w:type="dxa"/>
                <w:tcMar>
                  <w:top w:w="113" w:type="dxa"/>
                  <w:bottom w:w="113" w:type="dxa"/>
                </w:tcMar>
              </w:tcPr>
              <w:p w:rsidR="003F0D73" w:rsidRPr="00FB589A" w:rsidRDefault="001F004A" w:rsidP="001F004A">
                <w:pPr>
                  <w:rPr>
                    <w:b/>
                  </w:rPr>
                </w:pPr>
                <w:proofErr w:type="spellStart"/>
                <w:r w:rsidRPr="00CE2131">
                  <w:rPr>
                    <w:lang w:val="en-CA" w:eastAsia="ja-JP"/>
                  </w:rPr>
                  <w:t>Münsterberg</w:t>
                </w:r>
                <w:proofErr w:type="spellEnd"/>
                <w:r w:rsidRPr="00CE2131">
                  <w:rPr>
                    <w:lang w:val="en-CA" w:eastAsia="ja-JP"/>
                  </w:rPr>
                  <w:t>, Hugo</w:t>
                </w:r>
                <w:r>
                  <w:rPr>
                    <w:lang w:val="en-CA" w:eastAsia="ja-JP"/>
                  </w:rPr>
                  <w:t xml:space="preserve"> (1863-1916)</w:t>
                </w:r>
              </w:p>
            </w:tc>
          </w:sdtContent>
        </w:sdt>
      </w:tr>
      <w:tr w:rsidR="00464699" w:rsidTr="001F004A">
        <w:sdt>
          <w:sdtPr>
            <w:alias w:val="Variant headwords"/>
            <w:tag w:val="variantHeadwords"/>
            <w:id w:val="173464402"/>
            <w:placeholder>
              <w:docPart w:val="01A26E59DDE61E48AFA394B933A2EABE"/>
            </w:placeholder>
            <w:showingPlcHdr/>
          </w:sdtPr>
          <w:sdtContent>
            <w:tc>
              <w:tcPr>
                <w:tcW w:w="9016" w:type="dxa"/>
                <w:tcMar>
                  <w:top w:w="113" w:type="dxa"/>
                  <w:bottom w:w="113" w:type="dxa"/>
                </w:tcMar>
              </w:tcPr>
              <w:p w:rsidR="00464699" w:rsidRDefault="00464699" w:rsidP="001F004A">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CF0208D83B23EC45BFCB6E833F9878EC"/>
            </w:placeholder>
          </w:sdtPr>
          <w:sdtContent>
            <w:tc>
              <w:tcPr>
                <w:tcW w:w="9016" w:type="dxa"/>
                <w:tcMar>
                  <w:top w:w="113" w:type="dxa"/>
                  <w:bottom w:w="113" w:type="dxa"/>
                </w:tcMar>
              </w:tcPr>
              <w:p w:rsidR="001F004A" w:rsidRDefault="001F004A" w:rsidP="001F004A">
                <w:r>
                  <w:t xml:space="preserve">Hugo </w:t>
                </w:r>
                <w:proofErr w:type="spellStart"/>
                <w:r>
                  <w:t>Münsterberg</w:t>
                </w:r>
                <w:proofErr w:type="spellEnd"/>
                <w:r>
                  <w:t xml:space="preserve"> was a German-American psychologist whose pioneering work in applied psychology led him to investigate such topics as forensic psychology, industrial efficiency, and even the motion pictures. Born in Germany, he studied psychology under Wilhelm </w:t>
                </w:r>
                <w:proofErr w:type="spellStart"/>
                <w:r>
                  <w:t>Mundt</w:t>
                </w:r>
                <w:proofErr w:type="spellEnd"/>
                <w:r>
                  <w:t xml:space="preserve"> (</w:t>
                </w:r>
                <w:r>
                  <w:rPr>
                    <w:rStyle w:val="st"/>
                    <w:rFonts w:eastAsia="Times New Roman" w:cs="Times New Roman"/>
                  </w:rPr>
                  <w:t>1832–1920)</w:t>
                </w:r>
                <w:r>
                  <w:t xml:space="preserve"> before being invited to teach at Harvard by William James (</w:t>
                </w:r>
                <w:r>
                  <w:rPr>
                    <w:rStyle w:val="st"/>
                    <w:rFonts w:eastAsia="Times New Roman" w:cs="Times New Roman"/>
                  </w:rPr>
                  <w:t>1842–1910)</w:t>
                </w:r>
                <w:r>
                  <w:t xml:space="preserve">. While making important contributions to experimental and clinical psychology from a </w:t>
                </w:r>
                <w:proofErr w:type="spellStart"/>
                <w:r>
                  <w:t>behaviorist</w:t>
                </w:r>
                <w:proofErr w:type="spellEnd"/>
                <w:r>
                  <w:t xml:space="preserve"> standpoint, his belief in applied psychology made him a prominent contributor to popular magazines, commenting on the contributions of psychology to industrial organization (as a </w:t>
                </w:r>
                <w:proofErr w:type="spellStart"/>
                <w:r>
                  <w:t>Taylorist</w:t>
                </w:r>
                <w:proofErr w:type="spellEnd"/>
                <w:r>
                  <w:t xml:space="preserve">), business, science, education, and criminology. In terms of modernism, his greatest contribution was as the author of </w:t>
                </w:r>
                <w:r w:rsidRPr="009563E6">
                  <w:rPr>
                    <w:i/>
                  </w:rPr>
                  <w:t xml:space="preserve">The </w:t>
                </w:r>
                <w:proofErr w:type="spellStart"/>
                <w:r w:rsidRPr="009563E6">
                  <w:rPr>
                    <w:i/>
                  </w:rPr>
                  <w:t>Photoplay</w:t>
                </w:r>
                <w:proofErr w:type="spellEnd"/>
                <w:r w:rsidRPr="009563E6">
                  <w:rPr>
                    <w:i/>
                  </w:rPr>
                  <w:t>: A Psychological Study</w:t>
                </w:r>
                <w:r>
                  <w:rPr>
                    <w:i/>
                  </w:rPr>
                  <w:t xml:space="preserve"> </w:t>
                </w:r>
                <w:r>
                  <w:t xml:space="preserve">(1916), one of the first theoretical examinations of the cinema. While defending film as an art through a neo-Kantian analysis of its differences from both other media and physical reality, </w:t>
                </w:r>
                <w:proofErr w:type="spellStart"/>
                <w:r>
                  <w:t>Münsterberg</w:t>
                </w:r>
                <w:proofErr w:type="spellEnd"/>
                <w:r>
                  <w:t xml:space="preserve"> in particular argued the parallels between emergent filmic devices such as the close up and flashbacks and psychological processes like attention and memory. Cinema was a superior art because of this, becoming aesthetic in Kant’s sense—disinterested and purposive without purpose—because it was not a slavish reproduction of reality but rather an embodiment of the workings of the human mind. </w:t>
                </w:r>
                <w:proofErr w:type="spellStart"/>
                <w:r>
                  <w:t>Münsterberg’s</w:t>
                </w:r>
                <w:proofErr w:type="spellEnd"/>
                <w:r>
                  <w:t xml:space="preserve"> approach to film influenced later attempts to understand the medium through psychology and spectatorship.</w:t>
                </w:r>
              </w:p>
              <w:p w:rsidR="001F004A" w:rsidRDefault="001F004A" w:rsidP="001F004A"/>
              <w:p w:rsidR="00E85A05" w:rsidRDefault="00E85A05" w:rsidP="001F004A"/>
            </w:tc>
          </w:sdtContent>
        </w:sdt>
      </w:tr>
      <w:tr w:rsidR="003F0D73" w:rsidTr="003F0D73">
        <w:sdt>
          <w:sdtPr>
            <w:alias w:val="Article text"/>
            <w:tag w:val="articleText"/>
            <w:id w:val="634067588"/>
            <w:placeholder>
              <w:docPart w:val="4722878EAF788B498481F5608063492F"/>
            </w:placeholder>
          </w:sdtPr>
          <w:sdtContent>
            <w:tc>
              <w:tcPr>
                <w:tcW w:w="9016" w:type="dxa"/>
                <w:tcMar>
                  <w:top w:w="113" w:type="dxa"/>
                  <w:bottom w:w="113" w:type="dxa"/>
                </w:tcMar>
              </w:tcPr>
              <w:p w:rsidR="001F004A" w:rsidRDefault="001F004A" w:rsidP="001F004A">
                <w:r>
                  <w:t>File: Hugo_Munsterberg.jpg</w:t>
                </w:r>
              </w:p>
              <w:p w:rsidR="001F004A" w:rsidRDefault="001F004A" w:rsidP="001F004A">
                <w:r>
                  <w:t xml:space="preserve">Figure </w:t>
                </w:r>
                <w:fldSimple w:instr=" SEQ Figure \* ARABIC ">
                  <w:r>
                    <w:rPr>
                      <w:noProof/>
                    </w:rPr>
                    <w:t>1</w:t>
                  </w:r>
                </w:fldSimple>
                <w:r>
                  <w:t xml:space="preserve"> Hugo </w:t>
                </w:r>
                <w:proofErr w:type="spellStart"/>
                <w:r>
                  <w:t>Müsterberg</w:t>
                </w:r>
                <w:proofErr w:type="spellEnd"/>
              </w:p>
              <w:p w:rsidR="001F004A" w:rsidRDefault="001F004A" w:rsidP="001F004A">
                <w:r>
                  <w:t xml:space="preserve">Source: </w:t>
                </w:r>
                <w:hyperlink r:id="rId9" w:history="1">
                  <w:r w:rsidRPr="001540F4">
                    <w:rPr>
                      <w:rStyle w:val="Hyperlink"/>
                    </w:rPr>
                    <w:t>https://en.wikipedia.org/wiki/Hugo_Münsterberg</w:t>
                  </w:r>
                </w:hyperlink>
              </w:p>
              <w:p w:rsidR="001F004A" w:rsidRDefault="001F004A" w:rsidP="001F004A"/>
              <w:p w:rsidR="001F004A" w:rsidRDefault="001F004A" w:rsidP="001F004A">
                <w:r>
                  <w:t xml:space="preserve">Hugo </w:t>
                </w:r>
                <w:proofErr w:type="spellStart"/>
                <w:r>
                  <w:t>Münsterberg</w:t>
                </w:r>
                <w:proofErr w:type="spellEnd"/>
                <w:r>
                  <w:t xml:space="preserve"> was a German-American psychologist whose pioneering work in applied psychology led him to investigate such topics as forensic psychology, industrial efficiency, and even the motion pictures. Born in Germany, he studied psychology under Wilhelm </w:t>
                </w:r>
                <w:proofErr w:type="spellStart"/>
                <w:r>
                  <w:t>Mundt</w:t>
                </w:r>
                <w:proofErr w:type="spellEnd"/>
                <w:r>
                  <w:t xml:space="preserve"> (</w:t>
                </w:r>
                <w:r>
                  <w:rPr>
                    <w:rStyle w:val="st"/>
                    <w:rFonts w:eastAsia="Times New Roman" w:cs="Times New Roman"/>
                  </w:rPr>
                  <w:t>1832–1920)</w:t>
                </w:r>
                <w:r>
                  <w:t xml:space="preserve"> before being invited to teach at Harvard by William James (</w:t>
                </w:r>
                <w:r>
                  <w:rPr>
                    <w:rStyle w:val="st"/>
                    <w:rFonts w:eastAsia="Times New Roman" w:cs="Times New Roman"/>
                  </w:rPr>
                  <w:t>1842–1910)</w:t>
                </w:r>
                <w:r>
                  <w:t xml:space="preserve">. While making important contributions to experimental and clinical psychology from a </w:t>
                </w:r>
                <w:proofErr w:type="spellStart"/>
                <w:r>
                  <w:t>behaviorist</w:t>
                </w:r>
                <w:proofErr w:type="spellEnd"/>
                <w:r>
                  <w:t xml:space="preserve"> standpoint, his belief in applied psychology made him a prominent contributor to popular magazines, commenting on the contributions of psychology to industrial organization (as a </w:t>
                </w:r>
                <w:proofErr w:type="spellStart"/>
                <w:r>
                  <w:t>Taylorist</w:t>
                </w:r>
                <w:proofErr w:type="spellEnd"/>
                <w:r>
                  <w:t xml:space="preserve">), business, science, education, and criminology. In terms of modernism, his greatest contribution was as the author of </w:t>
                </w:r>
                <w:r w:rsidRPr="009563E6">
                  <w:rPr>
                    <w:i/>
                  </w:rPr>
                  <w:t xml:space="preserve">The </w:t>
                </w:r>
                <w:proofErr w:type="spellStart"/>
                <w:r w:rsidRPr="009563E6">
                  <w:rPr>
                    <w:i/>
                  </w:rPr>
                  <w:t>Photoplay</w:t>
                </w:r>
                <w:proofErr w:type="spellEnd"/>
                <w:r w:rsidRPr="009563E6">
                  <w:rPr>
                    <w:i/>
                  </w:rPr>
                  <w:t>: A Psychological Study</w:t>
                </w:r>
                <w:r>
                  <w:rPr>
                    <w:i/>
                  </w:rPr>
                  <w:t xml:space="preserve"> </w:t>
                </w:r>
                <w:r>
                  <w:t xml:space="preserve">(1916), one of the first theoretical examinations of the cinema. While defending film as an art through a neo-Kantian analysis of its differences from both other media and physical reality, </w:t>
                </w:r>
                <w:proofErr w:type="spellStart"/>
                <w:r>
                  <w:t>Münsterberg</w:t>
                </w:r>
                <w:proofErr w:type="spellEnd"/>
                <w:r>
                  <w:t xml:space="preserve"> in particular argued the </w:t>
                </w:r>
                <w:r>
                  <w:lastRenderedPageBreak/>
                  <w:t xml:space="preserve">parallels between emergent filmic devices such as the close up and flashbacks and psychological processes like attention and memory. Cinema was a superior art because of this, becoming aesthetic in Kant’s sense—disinterested and purposive without purpose—because it was not a slavish reproduction of reality but rather an embodiment of the workings of the human mind. </w:t>
                </w:r>
                <w:proofErr w:type="spellStart"/>
                <w:r>
                  <w:t>Münsterberg’s</w:t>
                </w:r>
                <w:proofErr w:type="spellEnd"/>
                <w:r>
                  <w:t xml:space="preserve"> approach to film influen</w:t>
                </w:r>
                <w:bookmarkStart w:id="0" w:name="_GoBack"/>
                <w:bookmarkEnd w:id="0"/>
                <w:r>
                  <w:t>ced later attempts to understand the medium through psychology and spectatorship.</w:t>
                </w:r>
              </w:p>
              <w:p w:rsidR="001F004A" w:rsidRDefault="001F004A" w:rsidP="001F004A"/>
              <w:p w:rsidR="003F0D73" w:rsidRDefault="003F0D73" w:rsidP="001F004A"/>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3700AC39001A7B4EB4BB28208DFDDC84"/>
              </w:placeholder>
            </w:sdtPr>
            <w:sdtContent>
              <w:p w:rsidR="003235A7" w:rsidRDefault="001F004A" w:rsidP="001F004A">
                <w:sdt>
                  <w:sdtPr>
                    <w:id w:val="-408234701"/>
                    <w:citation/>
                  </w:sdtPr>
                  <w:sdtContent>
                    <w:r>
                      <w:fldChar w:fldCharType="begin"/>
                    </w:r>
                    <w:r>
                      <w:rPr>
                        <w:lang w:val="en-US"/>
                      </w:rPr>
                      <w:instrText xml:space="preserve"> CITATION And73 \l 1033 </w:instrText>
                    </w:r>
                    <w:r>
                      <w:fldChar w:fldCharType="separate"/>
                    </w:r>
                    <w:r>
                      <w:rPr>
                        <w:noProof/>
                        <w:lang w:val="en-US"/>
                      </w:rPr>
                      <w:t xml:space="preserve"> (Andrew)</w:t>
                    </w:r>
                    <w:r>
                      <w:fldChar w:fldCharType="end"/>
                    </w:r>
                  </w:sdtContent>
                </w:sdt>
              </w:p>
            </w:sdtContent>
          </w:sdt>
        </w:tc>
      </w:tr>
    </w:tbl>
    <w:p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F004A" w:rsidRDefault="001F004A" w:rsidP="007A0D55">
      <w:pPr>
        <w:spacing w:after="0" w:line="240" w:lineRule="auto"/>
      </w:pPr>
      <w:r>
        <w:separator/>
      </w:r>
    </w:p>
  </w:endnote>
  <w:endnote w:type="continuationSeparator" w:id="0">
    <w:p w:rsidR="001F004A" w:rsidRDefault="001F004A"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F004A" w:rsidRDefault="001F004A" w:rsidP="007A0D55">
      <w:pPr>
        <w:spacing w:after="0" w:line="240" w:lineRule="auto"/>
      </w:pPr>
      <w:r>
        <w:separator/>
      </w:r>
    </w:p>
  </w:footnote>
  <w:footnote w:type="continuationSeparator" w:id="0">
    <w:p w:rsidR="001F004A" w:rsidRDefault="001F004A"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004A" w:rsidRDefault="001F004A">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1F004A" w:rsidRDefault="001F004A">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004A"/>
    <w:rsid w:val="00032559"/>
    <w:rsid w:val="00052040"/>
    <w:rsid w:val="000B25AE"/>
    <w:rsid w:val="000B55AB"/>
    <w:rsid w:val="000D24DC"/>
    <w:rsid w:val="00101B2E"/>
    <w:rsid w:val="00116FA0"/>
    <w:rsid w:val="0015114C"/>
    <w:rsid w:val="00180F34"/>
    <w:rsid w:val="001A21F3"/>
    <w:rsid w:val="001A2537"/>
    <w:rsid w:val="001A6A06"/>
    <w:rsid w:val="001F004A"/>
    <w:rsid w:val="00210C03"/>
    <w:rsid w:val="002162E2"/>
    <w:rsid w:val="00225C5A"/>
    <w:rsid w:val="00230B10"/>
    <w:rsid w:val="00232559"/>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1F004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F004A"/>
    <w:rPr>
      <w:rFonts w:ascii="Lucida Grande" w:hAnsi="Lucida Grande" w:cs="Lucida Grande"/>
      <w:sz w:val="18"/>
      <w:szCs w:val="18"/>
    </w:rPr>
  </w:style>
  <w:style w:type="character" w:customStyle="1" w:styleId="st">
    <w:name w:val="st"/>
    <w:basedOn w:val="DefaultParagraphFont"/>
    <w:rsid w:val="001F004A"/>
  </w:style>
  <w:style w:type="character" w:customStyle="1" w:styleId="subfielddata">
    <w:name w:val="subfielddata"/>
    <w:basedOn w:val="DefaultParagraphFont"/>
    <w:rsid w:val="001F004A"/>
  </w:style>
  <w:style w:type="paragraph" w:styleId="Caption">
    <w:name w:val="caption"/>
    <w:basedOn w:val="Normal"/>
    <w:next w:val="Normal"/>
    <w:uiPriority w:val="35"/>
    <w:semiHidden/>
    <w:qFormat/>
    <w:rsid w:val="001F004A"/>
    <w:pPr>
      <w:spacing w:after="200" w:line="240" w:lineRule="auto"/>
    </w:pPr>
    <w:rPr>
      <w:b/>
      <w:bCs/>
      <w:color w:val="5B9BD5" w:themeColor="accent1"/>
      <w:sz w:val="18"/>
      <w:szCs w:val="18"/>
    </w:rPr>
  </w:style>
  <w:style w:type="character" w:styleId="Hyperlink">
    <w:name w:val="Hyperlink"/>
    <w:basedOn w:val="DefaultParagraphFont"/>
    <w:uiPriority w:val="99"/>
    <w:semiHidden/>
    <w:rsid w:val="001F004A"/>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1F004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F004A"/>
    <w:rPr>
      <w:rFonts w:ascii="Lucida Grande" w:hAnsi="Lucida Grande" w:cs="Lucida Grande"/>
      <w:sz w:val="18"/>
      <w:szCs w:val="18"/>
    </w:rPr>
  </w:style>
  <w:style w:type="character" w:customStyle="1" w:styleId="st">
    <w:name w:val="st"/>
    <w:basedOn w:val="DefaultParagraphFont"/>
    <w:rsid w:val="001F004A"/>
  </w:style>
  <w:style w:type="character" w:customStyle="1" w:styleId="subfielddata">
    <w:name w:val="subfielddata"/>
    <w:basedOn w:val="DefaultParagraphFont"/>
    <w:rsid w:val="001F004A"/>
  </w:style>
  <w:style w:type="paragraph" w:styleId="Caption">
    <w:name w:val="caption"/>
    <w:basedOn w:val="Normal"/>
    <w:next w:val="Normal"/>
    <w:uiPriority w:val="35"/>
    <w:semiHidden/>
    <w:qFormat/>
    <w:rsid w:val="001F004A"/>
    <w:pPr>
      <w:spacing w:after="200" w:line="240" w:lineRule="auto"/>
    </w:pPr>
    <w:rPr>
      <w:b/>
      <w:bCs/>
      <w:color w:val="5B9BD5" w:themeColor="accent1"/>
      <w:sz w:val="18"/>
      <w:szCs w:val="18"/>
    </w:rPr>
  </w:style>
  <w:style w:type="character" w:styleId="Hyperlink">
    <w:name w:val="Hyperlink"/>
    <w:basedOn w:val="DefaultParagraphFont"/>
    <w:uiPriority w:val="99"/>
    <w:semiHidden/>
    <w:rsid w:val="001F004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s://en.wikipedia.org/wiki/Hugo_M&#252;nsterberg" TargetMode="Externa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noamkaufman:Download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8F4C1E0D83CC2488DE811047085A31E"/>
        <w:category>
          <w:name w:val="General"/>
          <w:gallery w:val="placeholder"/>
        </w:category>
        <w:types>
          <w:type w:val="bbPlcHdr"/>
        </w:types>
        <w:behaviors>
          <w:behavior w:val="content"/>
        </w:behaviors>
        <w:guid w:val="{FC834BF3-6D38-1741-922D-9588BD719B73}"/>
      </w:docPartPr>
      <w:docPartBody>
        <w:p w:rsidR="00000000" w:rsidRDefault="004E117A">
          <w:pPr>
            <w:pStyle w:val="38F4C1E0D83CC2488DE811047085A31E"/>
          </w:pPr>
          <w:r w:rsidRPr="00CC586D">
            <w:rPr>
              <w:rStyle w:val="PlaceholderText"/>
              <w:b/>
              <w:color w:val="FFFFFF" w:themeColor="background1"/>
            </w:rPr>
            <w:t>[Salutation]</w:t>
          </w:r>
        </w:p>
      </w:docPartBody>
    </w:docPart>
    <w:docPart>
      <w:docPartPr>
        <w:name w:val="E80CD90EB212994B855E267530861922"/>
        <w:category>
          <w:name w:val="General"/>
          <w:gallery w:val="placeholder"/>
        </w:category>
        <w:types>
          <w:type w:val="bbPlcHdr"/>
        </w:types>
        <w:behaviors>
          <w:behavior w:val="content"/>
        </w:behaviors>
        <w:guid w:val="{B408E169-7BC5-9142-A8C8-04F3548B4C69}"/>
      </w:docPartPr>
      <w:docPartBody>
        <w:p w:rsidR="00000000" w:rsidRDefault="004E117A">
          <w:pPr>
            <w:pStyle w:val="E80CD90EB212994B855E267530861922"/>
          </w:pPr>
          <w:r>
            <w:rPr>
              <w:rStyle w:val="PlaceholderText"/>
            </w:rPr>
            <w:t>[First name]</w:t>
          </w:r>
        </w:p>
      </w:docPartBody>
    </w:docPart>
    <w:docPart>
      <w:docPartPr>
        <w:name w:val="2543FC95EFEECE4399683CAF53059C3A"/>
        <w:category>
          <w:name w:val="General"/>
          <w:gallery w:val="placeholder"/>
        </w:category>
        <w:types>
          <w:type w:val="bbPlcHdr"/>
        </w:types>
        <w:behaviors>
          <w:behavior w:val="content"/>
        </w:behaviors>
        <w:guid w:val="{5FAD4961-4D0B-DE46-AF46-520CAEA40A38}"/>
      </w:docPartPr>
      <w:docPartBody>
        <w:p w:rsidR="00000000" w:rsidRDefault="004E117A">
          <w:pPr>
            <w:pStyle w:val="2543FC95EFEECE4399683CAF53059C3A"/>
          </w:pPr>
          <w:r>
            <w:rPr>
              <w:rStyle w:val="PlaceholderText"/>
            </w:rPr>
            <w:t>[Middle name]</w:t>
          </w:r>
        </w:p>
      </w:docPartBody>
    </w:docPart>
    <w:docPart>
      <w:docPartPr>
        <w:name w:val="CD1A69D798D8624292973EDAC7492798"/>
        <w:category>
          <w:name w:val="General"/>
          <w:gallery w:val="placeholder"/>
        </w:category>
        <w:types>
          <w:type w:val="bbPlcHdr"/>
        </w:types>
        <w:behaviors>
          <w:behavior w:val="content"/>
        </w:behaviors>
        <w:guid w:val="{D98318EF-FCA7-6445-916E-E699DEFE2394}"/>
      </w:docPartPr>
      <w:docPartBody>
        <w:p w:rsidR="00000000" w:rsidRDefault="004E117A">
          <w:pPr>
            <w:pStyle w:val="CD1A69D798D8624292973EDAC7492798"/>
          </w:pPr>
          <w:r>
            <w:rPr>
              <w:rStyle w:val="PlaceholderText"/>
            </w:rPr>
            <w:t>[Last name]</w:t>
          </w:r>
        </w:p>
      </w:docPartBody>
    </w:docPart>
    <w:docPart>
      <w:docPartPr>
        <w:name w:val="DB21DC4674C3034B9CBC18D1CB030153"/>
        <w:category>
          <w:name w:val="General"/>
          <w:gallery w:val="placeholder"/>
        </w:category>
        <w:types>
          <w:type w:val="bbPlcHdr"/>
        </w:types>
        <w:behaviors>
          <w:behavior w:val="content"/>
        </w:behaviors>
        <w:guid w:val="{45258AA3-7174-C04D-9DB5-A6580E595BAA}"/>
      </w:docPartPr>
      <w:docPartBody>
        <w:p w:rsidR="00000000" w:rsidRDefault="004E117A">
          <w:pPr>
            <w:pStyle w:val="DB21DC4674C3034B9CBC18D1CB030153"/>
          </w:pPr>
          <w:r>
            <w:rPr>
              <w:rStyle w:val="PlaceholderText"/>
            </w:rPr>
            <w:t>[Enter your biography]</w:t>
          </w:r>
        </w:p>
      </w:docPartBody>
    </w:docPart>
    <w:docPart>
      <w:docPartPr>
        <w:name w:val="B415FFF8C0ABCB47A85DDBA53904D128"/>
        <w:category>
          <w:name w:val="General"/>
          <w:gallery w:val="placeholder"/>
        </w:category>
        <w:types>
          <w:type w:val="bbPlcHdr"/>
        </w:types>
        <w:behaviors>
          <w:behavior w:val="content"/>
        </w:behaviors>
        <w:guid w:val="{F79D92BC-8BDD-8B43-AE17-211318B0DDD4}"/>
      </w:docPartPr>
      <w:docPartBody>
        <w:p w:rsidR="00000000" w:rsidRDefault="004E117A">
          <w:pPr>
            <w:pStyle w:val="B415FFF8C0ABCB47A85DDBA53904D128"/>
          </w:pPr>
          <w:r>
            <w:rPr>
              <w:rStyle w:val="PlaceholderText"/>
            </w:rPr>
            <w:t>[Enter the institution with which you are affiliated]</w:t>
          </w:r>
        </w:p>
      </w:docPartBody>
    </w:docPart>
    <w:docPart>
      <w:docPartPr>
        <w:name w:val="B7535E79D5A3BA41BED41F3038AFA554"/>
        <w:category>
          <w:name w:val="General"/>
          <w:gallery w:val="placeholder"/>
        </w:category>
        <w:types>
          <w:type w:val="bbPlcHdr"/>
        </w:types>
        <w:behaviors>
          <w:behavior w:val="content"/>
        </w:behaviors>
        <w:guid w:val="{A93070A6-42A1-A74E-9BF6-84F8AAA22355}"/>
      </w:docPartPr>
      <w:docPartBody>
        <w:p w:rsidR="00000000" w:rsidRDefault="004E117A">
          <w:pPr>
            <w:pStyle w:val="B7535E79D5A3BA41BED41F3038AFA554"/>
          </w:pPr>
          <w:r w:rsidRPr="00EF74F7">
            <w:rPr>
              <w:b/>
              <w:color w:val="808080" w:themeColor="background1" w:themeShade="80"/>
            </w:rPr>
            <w:t>[Enter the headword for your article]</w:t>
          </w:r>
        </w:p>
      </w:docPartBody>
    </w:docPart>
    <w:docPart>
      <w:docPartPr>
        <w:name w:val="01A26E59DDE61E48AFA394B933A2EABE"/>
        <w:category>
          <w:name w:val="General"/>
          <w:gallery w:val="placeholder"/>
        </w:category>
        <w:types>
          <w:type w:val="bbPlcHdr"/>
        </w:types>
        <w:behaviors>
          <w:behavior w:val="content"/>
        </w:behaviors>
        <w:guid w:val="{ED21723C-7740-E84E-BC1C-DE0FA97C0647}"/>
      </w:docPartPr>
      <w:docPartBody>
        <w:p w:rsidR="00000000" w:rsidRDefault="004E117A">
          <w:pPr>
            <w:pStyle w:val="01A26E59DDE61E48AFA394B933A2EAB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CF0208D83B23EC45BFCB6E833F9878EC"/>
        <w:category>
          <w:name w:val="General"/>
          <w:gallery w:val="placeholder"/>
        </w:category>
        <w:types>
          <w:type w:val="bbPlcHdr"/>
        </w:types>
        <w:behaviors>
          <w:behavior w:val="content"/>
        </w:behaviors>
        <w:guid w:val="{2BAD7B28-D55B-3244-88CB-22091D888BE8}"/>
      </w:docPartPr>
      <w:docPartBody>
        <w:p w:rsidR="00000000" w:rsidRDefault="004E117A">
          <w:pPr>
            <w:pStyle w:val="CF0208D83B23EC45BFCB6E833F9878EC"/>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4722878EAF788B498481F5608063492F"/>
        <w:category>
          <w:name w:val="General"/>
          <w:gallery w:val="placeholder"/>
        </w:category>
        <w:types>
          <w:type w:val="bbPlcHdr"/>
        </w:types>
        <w:behaviors>
          <w:behavior w:val="content"/>
        </w:behaviors>
        <w:guid w:val="{E9904363-8606-E84F-BDCC-D21FC7C63094}"/>
      </w:docPartPr>
      <w:docPartBody>
        <w:p w:rsidR="00000000" w:rsidRDefault="004E117A">
          <w:pPr>
            <w:pStyle w:val="4722878EAF788B498481F5608063492F"/>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3700AC39001A7B4EB4BB28208DFDDC84"/>
        <w:category>
          <w:name w:val="General"/>
          <w:gallery w:val="placeholder"/>
        </w:category>
        <w:types>
          <w:type w:val="bbPlcHdr"/>
        </w:types>
        <w:behaviors>
          <w:behavior w:val="content"/>
        </w:behaviors>
        <w:guid w:val="{9E0F7D0F-4390-EC49-A62D-F1A0CF7DF3EE}"/>
      </w:docPartPr>
      <w:docPartBody>
        <w:p w:rsidR="00000000" w:rsidRDefault="004E117A">
          <w:pPr>
            <w:pStyle w:val="3700AC39001A7B4EB4BB28208DFDDC84"/>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8F4C1E0D83CC2488DE811047085A31E">
    <w:name w:val="38F4C1E0D83CC2488DE811047085A31E"/>
  </w:style>
  <w:style w:type="paragraph" w:customStyle="1" w:styleId="E80CD90EB212994B855E267530861922">
    <w:name w:val="E80CD90EB212994B855E267530861922"/>
  </w:style>
  <w:style w:type="paragraph" w:customStyle="1" w:styleId="2543FC95EFEECE4399683CAF53059C3A">
    <w:name w:val="2543FC95EFEECE4399683CAF53059C3A"/>
  </w:style>
  <w:style w:type="paragraph" w:customStyle="1" w:styleId="CD1A69D798D8624292973EDAC7492798">
    <w:name w:val="CD1A69D798D8624292973EDAC7492798"/>
  </w:style>
  <w:style w:type="paragraph" w:customStyle="1" w:styleId="DB21DC4674C3034B9CBC18D1CB030153">
    <w:name w:val="DB21DC4674C3034B9CBC18D1CB030153"/>
  </w:style>
  <w:style w:type="paragraph" w:customStyle="1" w:styleId="B415FFF8C0ABCB47A85DDBA53904D128">
    <w:name w:val="B415FFF8C0ABCB47A85DDBA53904D128"/>
  </w:style>
  <w:style w:type="paragraph" w:customStyle="1" w:styleId="B7535E79D5A3BA41BED41F3038AFA554">
    <w:name w:val="B7535E79D5A3BA41BED41F3038AFA554"/>
  </w:style>
  <w:style w:type="paragraph" w:customStyle="1" w:styleId="01A26E59DDE61E48AFA394B933A2EABE">
    <w:name w:val="01A26E59DDE61E48AFA394B933A2EABE"/>
  </w:style>
  <w:style w:type="paragraph" w:customStyle="1" w:styleId="CF0208D83B23EC45BFCB6E833F9878EC">
    <w:name w:val="CF0208D83B23EC45BFCB6E833F9878EC"/>
  </w:style>
  <w:style w:type="paragraph" w:customStyle="1" w:styleId="4722878EAF788B498481F5608063492F">
    <w:name w:val="4722878EAF788B498481F5608063492F"/>
  </w:style>
  <w:style w:type="paragraph" w:customStyle="1" w:styleId="3700AC39001A7B4EB4BB28208DFDDC84">
    <w:name w:val="3700AC39001A7B4EB4BB28208DFDDC84"/>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8F4C1E0D83CC2488DE811047085A31E">
    <w:name w:val="38F4C1E0D83CC2488DE811047085A31E"/>
  </w:style>
  <w:style w:type="paragraph" w:customStyle="1" w:styleId="E80CD90EB212994B855E267530861922">
    <w:name w:val="E80CD90EB212994B855E267530861922"/>
  </w:style>
  <w:style w:type="paragraph" w:customStyle="1" w:styleId="2543FC95EFEECE4399683CAF53059C3A">
    <w:name w:val="2543FC95EFEECE4399683CAF53059C3A"/>
  </w:style>
  <w:style w:type="paragraph" w:customStyle="1" w:styleId="CD1A69D798D8624292973EDAC7492798">
    <w:name w:val="CD1A69D798D8624292973EDAC7492798"/>
  </w:style>
  <w:style w:type="paragraph" w:customStyle="1" w:styleId="DB21DC4674C3034B9CBC18D1CB030153">
    <w:name w:val="DB21DC4674C3034B9CBC18D1CB030153"/>
  </w:style>
  <w:style w:type="paragraph" w:customStyle="1" w:styleId="B415FFF8C0ABCB47A85DDBA53904D128">
    <w:name w:val="B415FFF8C0ABCB47A85DDBA53904D128"/>
  </w:style>
  <w:style w:type="paragraph" w:customStyle="1" w:styleId="B7535E79D5A3BA41BED41F3038AFA554">
    <w:name w:val="B7535E79D5A3BA41BED41F3038AFA554"/>
  </w:style>
  <w:style w:type="paragraph" w:customStyle="1" w:styleId="01A26E59DDE61E48AFA394B933A2EABE">
    <w:name w:val="01A26E59DDE61E48AFA394B933A2EABE"/>
  </w:style>
  <w:style w:type="paragraph" w:customStyle="1" w:styleId="CF0208D83B23EC45BFCB6E833F9878EC">
    <w:name w:val="CF0208D83B23EC45BFCB6E833F9878EC"/>
  </w:style>
  <w:style w:type="paragraph" w:customStyle="1" w:styleId="4722878EAF788B498481F5608063492F">
    <w:name w:val="4722878EAF788B498481F5608063492F"/>
  </w:style>
  <w:style w:type="paragraph" w:customStyle="1" w:styleId="3700AC39001A7B4EB4BB28208DFDDC84">
    <w:name w:val="3700AC39001A7B4EB4BB28208DFDDC8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And73</b:Tag>
    <b:SourceType>Book</b:SourceType>
    <b:Guid>{C554994F-BFA7-9640-8337-B907E51BDDF3}</b:Guid>
    <b:Author>
      <b:Author>
        <b:NameList>
          <b:Person>
            <b:Last>Andrew</b:Last>
            <b:First>Dudley</b:First>
          </b:Person>
        </b:NameList>
      </b:Author>
    </b:Author>
    <b:Title>The Major Film Theories</b:Title>
    <b:City>New York</b:City>
    <b:Publisher>Arno Press  </b:Publisher>
    <b:Year>1973</b:Year>
    <b:RefOrder>1</b:RefOrder>
  </b:Source>
</b:Sources>
</file>

<file path=customXml/itemProps1.xml><?xml version="1.0" encoding="utf-8"?>
<ds:datastoreItem xmlns:ds="http://schemas.openxmlformats.org/officeDocument/2006/customXml" ds:itemID="{E92C676C-0361-2742-A489-5B4C53348E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0</TotalTime>
  <Pages>2</Pages>
  <Words>520</Words>
  <Characters>2968</Characters>
  <Application>Microsoft Macintosh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Noam K</dc:creator>
  <cp:keywords/>
  <dc:description/>
  <cp:lastModifiedBy>Noam K</cp:lastModifiedBy>
  <cp:revision>2</cp:revision>
  <dcterms:created xsi:type="dcterms:W3CDTF">2015-06-18T03:57:00Z</dcterms:created>
  <dcterms:modified xsi:type="dcterms:W3CDTF">2015-06-18T03:57:00Z</dcterms:modified>
</cp:coreProperties>
</file>