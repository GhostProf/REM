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45F6FCEA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4EF0BF75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BBD65CF27AE6CA46B862FF40663B8113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04EDD36F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A71CAFED81C58547B3B91CBBD56C8C12"/>
            </w:placeholder>
            <w:text/>
          </w:sdtPr>
          <w:sdtEndPr/>
          <w:sdtContent>
            <w:tc>
              <w:tcPr>
                <w:tcW w:w="2073" w:type="dxa"/>
              </w:tcPr>
              <w:p w14:paraId="32D4FA54" w14:textId="77777777" w:rsidR="00B574C9" w:rsidRDefault="00760A74" w:rsidP="00760A74">
                <w:r>
                  <w:t>Cynthia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AD89F903301C7F4B9CD7C631E3C8C911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2F943A6A" w14:textId="77777777"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7C17923E68A7CE40B4EDD9616D73481C"/>
            </w:placeholder>
            <w:text/>
          </w:sdtPr>
          <w:sdtEndPr/>
          <w:sdtContent>
            <w:tc>
              <w:tcPr>
                <w:tcW w:w="2642" w:type="dxa"/>
              </w:tcPr>
              <w:p w14:paraId="6491BC70" w14:textId="77777777" w:rsidR="00B574C9" w:rsidRDefault="00760A74" w:rsidP="00760A74">
                <w:proofErr w:type="spellStart"/>
                <w:r>
                  <w:t>Persinger</w:t>
                </w:r>
                <w:proofErr w:type="spellEnd"/>
              </w:p>
            </w:tc>
          </w:sdtContent>
        </w:sdt>
      </w:tr>
      <w:tr w:rsidR="00B574C9" w14:paraId="04DA832C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2F5169E3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74F04D59ECFA6F4DAB1DA7A835194FDA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6157EAE0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72712115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4DE6E2C2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F9341A20F1B1F543AB5C809446F3F8A9"/>
            </w:placeholder>
            <w:showingPlcHdr/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2D961A06" w14:textId="77777777" w:rsidR="00B574C9" w:rsidRDefault="00B574C9" w:rsidP="00B574C9">
                <w:r>
                  <w:rPr>
                    <w:rStyle w:val="PlaceholderText"/>
                  </w:rPr>
                  <w:t>[Enter the institution with which you are affiliated]</w:t>
                </w:r>
              </w:p>
            </w:tc>
          </w:sdtContent>
        </w:sdt>
      </w:tr>
    </w:tbl>
    <w:p w14:paraId="790F18B6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0E374FF3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53340882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394848AB" w14:textId="77777777" w:rsidTr="003F0D73">
        <w:sdt>
          <w:sdtPr>
            <w:rPr>
              <w:b/>
            </w:rPr>
            <w:alias w:val="Article headword"/>
            <w:tag w:val="articleHeadword"/>
            <w:id w:val="-361440020"/>
            <w:placeholder>
              <w:docPart w:val="60E46AC9F6D5CA419501FA55CFCB189F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7B02E641" w14:textId="2444200D" w:rsidR="003F0D73" w:rsidRPr="00FB589A" w:rsidRDefault="00760A74" w:rsidP="00562497">
                <w:pPr>
                  <w:rPr>
                    <w:b/>
                  </w:rPr>
                </w:pPr>
                <w:r w:rsidRPr="00021073">
                  <w:rPr>
                    <w:lang w:val="en-CA" w:eastAsia="ja-JP"/>
                  </w:rPr>
                  <w:t>Schapiro, Meyer (1904-1996)</w:t>
                </w:r>
                <w:r w:rsidRPr="00021073">
                  <w:rPr>
                    <w:lang w:val="en-CA" w:eastAsia="ja-JP"/>
                  </w:rPr>
                  <w:tab/>
                </w:r>
                <w:r w:rsidR="00562497">
                  <w:rPr>
                    <w:lang w:val="en-CA" w:eastAsia="ja-JP"/>
                  </w:rPr>
                  <w:tab/>
                </w:r>
              </w:p>
            </w:tc>
          </w:sdtContent>
        </w:sdt>
      </w:tr>
      <w:tr w:rsidR="00464699" w14:paraId="3DF5E16F" w14:textId="77777777" w:rsidTr="005C395E">
        <w:sdt>
          <w:sdtPr>
            <w:alias w:val="Variant headwords"/>
            <w:tag w:val="variantHeadwords"/>
            <w:id w:val="173464402"/>
            <w:placeholder>
              <w:docPart w:val="36BD9A8789D78E48BAB906F616FD910E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2518A81B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62644608" w14:textId="77777777" w:rsidTr="003F0D73">
        <w:sdt>
          <w:sdtPr>
            <w:alias w:val="Abstract"/>
            <w:tag w:val="abstract"/>
            <w:id w:val="-635871867"/>
            <w:placeholder>
              <w:docPart w:val="8975C80B0AE5B04783C5C3220E1A1EED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1CD6400F" w14:textId="77777777" w:rsidR="00E85A05" w:rsidRDefault="00E85A05" w:rsidP="00E85A05">
                <w:r>
                  <w:rPr>
                    <w:rStyle w:val="PlaceholderText"/>
                  </w:rPr>
                  <w:t xml:space="preserve">[Enter an </w:t>
                </w:r>
                <w:r w:rsidRPr="00E85A05">
                  <w:rPr>
                    <w:rStyle w:val="PlaceholderText"/>
                    <w:b/>
                  </w:rPr>
                  <w:t>abstract</w:t>
                </w:r>
                <w:r>
                  <w:rPr>
                    <w:rStyle w:val="PlaceholderText"/>
                  </w:rPr>
                  <w:t xml:space="preserve"> for your article]</w:t>
                </w:r>
              </w:p>
            </w:tc>
          </w:sdtContent>
        </w:sdt>
      </w:tr>
      <w:tr w:rsidR="003F0D73" w14:paraId="0B16B0A8" w14:textId="77777777" w:rsidTr="003F0D73">
        <w:sdt>
          <w:sdtPr>
            <w:alias w:val="Article text"/>
            <w:tag w:val="articleText"/>
            <w:id w:val="634067588"/>
            <w:placeholder>
              <w:docPart w:val="4A38F4FBD09D5B4CA4F58DAAF9D2168C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3BDF7ECB" w14:textId="729E879C" w:rsidR="00760A74" w:rsidRPr="00562497" w:rsidRDefault="00562497" w:rsidP="00562497">
                <w:r>
                  <w:t>Art</w:t>
                </w:r>
                <w:r w:rsidR="00760A74" w:rsidRPr="00B875D0">
                  <w:t xml:space="preserve"> historian Meyer Schapiro was born in </w:t>
                </w:r>
                <w:proofErr w:type="spellStart"/>
                <w:r w:rsidR="00760A74" w:rsidRPr="00B875D0">
                  <w:t>Šiauliai</w:t>
                </w:r>
                <w:proofErr w:type="spellEnd"/>
                <w:r w:rsidR="00760A74" w:rsidRPr="00B875D0">
                  <w:t xml:space="preserve"> (</w:t>
                </w:r>
                <w:proofErr w:type="spellStart"/>
                <w:r w:rsidR="00760A74" w:rsidRPr="00B875D0">
                  <w:t>Shavley</w:t>
                </w:r>
                <w:proofErr w:type="spellEnd"/>
                <w:r w:rsidR="00760A74" w:rsidRPr="00B875D0">
                  <w:t>), Lithuania, on</w:t>
                </w:r>
                <w:r w:rsidR="00760A74">
                  <w:t xml:space="preserve"> September 23, 1904, but soon </w:t>
                </w:r>
                <w:proofErr w:type="gramStart"/>
                <w:r w:rsidR="00760A74">
                  <w:t>e</w:t>
                </w:r>
                <w:r w:rsidR="00760A74" w:rsidRPr="00B875D0">
                  <w:t>migrated</w:t>
                </w:r>
                <w:proofErr w:type="gramEnd"/>
                <w:r w:rsidR="00760A74" w:rsidRPr="00B875D0">
                  <w:t xml:space="preserve"> to the United States with his family in 1907. Schapiro grew up in the working-class, left wing, Jewish immigrant </w:t>
                </w:r>
                <w:r w:rsidRPr="00B875D0">
                  <w:t>neighbourhood</w:t>
                </w:r>
                <w:r w:rsidR="00760A74" w:rsidRPr="00B875D0">
                  <w:t xml:space="preserve"> of Brownsville, Brooklyn. He graduated from Columbia University with a Ph</w:t>
                </w:r>
                <w:r w:rsidR="00760A74">
                  <w:t>.</w:t>
                </w:r>
                <w:r w:rsidR="00760A74" w:rsidRPr="00B875D0">
                  <w:t>D</w:t>
                </w:r>
                <w:r w:rsidR="00760A74">
                  <w:t>.</w:t>
                </w:r>
                <w:r w:rsidR="00760A74" w:rsidRPr="00B875D0">
                  <w:t xml:space="preserve"> in fine arts and </w:t>
                </w:r>
                <w:r w:rsidRPr="00B875D0">
                  <w:t>archaeology</w:t>
                </w:r>
                <w:r w:rsidR="00760A74">
                  <w:t xml:space="preserve"> in 1935 (having completed his dissertation in 1929)</w:t>
                </w:r>
                <w:r w:rsidR="00760A74" w:rsidRPr="00B875D0">
                  <w:t xml:space="preserve">. He spent his career at Columbia, though he also taught regularly at the New School for Social Research from 1936 until 1952. </w:t>
                </w:r>
                <w:r>
                  <w:t>While</w:t>
                </w:r>
                <w:r w:rsidR="00760A74" w:rsidRPr="00562497">
                  <w:t xml:space="preserve"> trained as a medievalist, Schapiro was an early proponent of modern art, a</w:t>
                </w:r>
                <w:r>
                  <w:t>nd over the course of his career</w:t>
                </w:r>
                <w:r w:rsidR="00760A74" w:rsidRPr="00562497">
                  <w:t xml:space="preserve"> he taught courses, lectured, and published on both</w:t>
                </w:r>
                <w:r>
                  <w:t xml:space="preserve"> fields</w:t>
                </w:r>
                <w:r w:rsidR="00760A74" w:rsidRPr="00562497">
                  <w:t xml:space="preserve">. Through his lectures and publications, </w:t>
                </w:r>
                <w:r>
                  <w:t>Schapiro’s</w:t>
                </w:r>
                <w:r w:rsidR="00760A74" w:rsidRPr="00562497">
                  <w:t xml:space="preserve"> ideas shaped several generations of artists and art historians. Though he published several books including those on post-Impressionist artists Paul Cézanne (1950) and Vincent van Gogh (1952), his most respected ideas on both medieval and modern topics</w:t>
                </w:r>
                <w:r>
                  <w:t xml:space="preserve"> were published</w:t>
                </w:r>
                <w:r w:rsidR="00760A74" w:rsidRPr="00562497">
                  <w:t xml:space="preserve"> in articles. Schapiro is known for his innovative and interdisciplinary approaches to art history; he explored new art historical methodologies through the use of Marxism, psychoanalysis, and semiotics. He is also known for his essay ‘Style’ (1953), a systematic consideration of past and current theories of style.</w:t>
                </w:r>
              </w:p>
              <w:p w14:paraId="080FFC14" w14:textId="77777777" w:rsidR="00760A74" w:rsidRPr="00B875D0" w:rsidRDefault="00760A74" w:rsidP="00562497">
                <w:pPr>
                  <w:rPr>
                    <w:rStyle w:val="st"/>
                    <w:rFonts w:ascii="Times New Roman" w:hAnsi="Times New Roman" w:cs="Times New Roman"/>
                  </w:rPr>
                </w:pPr>
              </w:p>
              <w:p w14:paraId="684645EF" w14:textId="18275434" w:rsidR="00760A74" w:rsidRDefault="00760A74" w:rsidP="00562497">
                <w:pPr>
                  <w:rPr>
                    <w:rStyle w:val="st"/>
                    <w:rFonts w:ascii="Times New Roman" w:hAnsi="Times New Roman" w:cs="Times New Roman"/>
                  </w:rPr>
                </w:pPr>
                <w:r w:rsidRPr="00562497">
                  <w:t>Schapiro consistently sought to understand art through the relationship between its formal characteristics and its historical meaning without resorting to racial or national characterisations of style, as his German-speaking predecessors had. Schapiro’s influences shifted over the decades. His career began in the 1930s when his essays and reviews appeared in leftist journals including The Marxist Quarterly, New Masses</w:t>
                </w:r>
                <w:r w:rsidR="00562497">
                  <w:t>,</w:t>
                </w:r>
                <w:r w:rsidRPr="00562497">
                  <w:t xml:space="preserve"> and Partisan Review. In the late 1930s and early 1940s, he had increasing contact with European exiles, including art historian Erwin Panofsky (1892-1968) and surrealist</w:t>
                </w:r>
                <w:r w:rsidRPr="00B875D0">
                  <w:rPr>
                    <w:rStyle w:val="st"/>
                    <w:rFonts w:ascii="Times New Roman" w:hAnsi="Times New Roman" w:cs="Times New Roman"/>
                  </w:rPr>
                  <w:t xml:space="preserve"> </w:t>
                </w:r>
                <w:r w:rsidRPr="00562497">
                  <w:t>André Breton (1896-1966). In the 1950s, Schapiro’s interests extended to the social sciences. In the late 1960s, he played an active role in establishing the field of semiotics in the United States.</w:t>
                </w:r>
                <w:bookmarkStart w:id="0" w:name="_GoBack"/>
                <w:bookmarkEnd w:id="0"/>
              </w:p>
              <w:p w14:paraId="6AF5C447" w14:textId="77777777" w:rsidR="00760A74" w:rsidRDefault="00760A74" w:rsidP="00562497">
                <w:pPr>
                  <w:rPr>
                    <w:rStyle w:val="st"/>
                    <w:rFonts w:ascii="Times New Roman" w:hAnsi="Times New Roman" w:cs="Times New Roman"/>
                  </w:rPr>
                </w:pPr>
              </w:p>
              <w:p w14:paraId="7177CB8E" w14:textId="77777777" w:rsidR="00760A74" w:rsidRDefault="00760A74" w:rsidP="00562497">
                <w:pPr>
                  <w:rPr>
                    <w:rStyle w:val="st"/>
                    <w:rFonts w:ascii="Times New Roman" w:hAnsi="Times New Roman" w:cs="Times New Roman"/>
                  </w:rPr>
                </w:pPr>
                <w:r>
                  <w:rPr>
                    <w:rStyle w:val="st"/>
                    <w:rFonts w:ascii="Times New Roman" w:hAnsi="Times New Roman" w:cs="Times New Roman"/>
                  </w:rPr>
                  <w:t>[File: Meyer.jpg]</w:t>
                </w:r>
              </w:p>
              <w:p w14:paraId="1BC8F8DB" w14:textId="77777777" w:rsidR="00760A74" w:rsidRDefault="00760A74" w:rsidP="00562497">
                <w:pPr>
                  <w:rPr>
                    <w:rStyle w:val="st"/>
                    <w:rFonts w:ascii="Times New Roman" w:hAnsi="Times New Roman" w:cs="Times New Roman"/>
                  </w:rPr>
                </w:pPr>
              </w:p>
              <w:p w14:paraId="07FF9D30" w14:textId="77777777" w:rsidR="00760A74" w:rsidRDefault="00760A74" w:rsidP="00562497">
                <w:r>
                  <w:t xml:space="preserve">1947 Meyer Schapiro, </w:t>
                </w:r>
                <w:r w:rsidRPr="00B875D0">
                  <w:t xml:space="preserve">Oil on </w:t>
                </w:r>
                <w:r>
                  <w:t xml:space="preserve">Canvas, 24 x 20 inches / 61 x 50.8 cm, </w:t>
                </w:r>
                <w:r w:rsidRPr="00B875D0">
                  <w:t>Private Collection</w:t>
                </w:r>
              </w:p>
              <w:p w14:paraId="743DF3AE" w14:textId="77777777" w:rsidR="00760A74" w:rsidRDefault="00760A74" w:rsidP="00562497"/>
              <w:p w14:paraId="07BA51BA" w14:textId="77777777" w:rsidR="00760A74" w:rsidRPr="00B875D0" w:rsidRDefault="00562497" w:rsidP="00562497">
                <w:hyperlink r:id="rId9" w:history="1">
                  <w:r w:rsidR="00760A74" w:rsidRPr="007770DE">
                    <w:rPr>
                      <w:rStyle w:val="Hyperlink"/>
                      <w:rFonts w:ascii="Times New Roman" w:hAnsi="Times New Roman" w:cs="Times New Roman"/>
                    </w:rPr>
                    <w:t>http://www.aliceneel.com/gallery/?mode=display&amp;category=2&amp;painting=27</w:t>
                  </w:r>
                </w:hyperlink>
                <w:r w:rsidR="00760A74">
                  <w:t xml:space="preserve"> </w:t>
                </w:r>
              </w:p>
              <w:p w14:paraId="11DDF542" w14:textId="77777777" w:rsidR="003F0D73" w:rsidRDefault="003F0D73" w:rsidP="00562497"/>
            </w:tc>
          </w:sdtContent>
        </w:sdt>
      </w:tr>
      <w:tr w:rsidR="003235A7" w14:paraId="3F285A84" w14:textId="77777777" w:rsidTr="003235A7">
        <w:tc>
          <w:tcPr>
            <w:tcW w:w="9016" w:type="dxa"/>
          </w:tcPr>
          <w:p w14:paraId="0083E20B" w14:textId="77777777" w:rsidR="003235A7" w:rsidRDefault="003235A7" w:rsidP="008A5B87">
            <w:r w:rsidRPr="0015114C">
              <w:rPr>
                <w:u w:val="single"/>
              </w:rPr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29942B532EC655488D143B40D113C5BA"/>
              </w:placeholder>
            </w:sdtPr>
            <w:sdtEndPr/>
            <w:sdtContent>
              <w:p w14:paraId="2B6CCBA1" w14:textId="0FA4655E" w:rsidR="00760A74" w:rsidRDefault="00562497" w:rsidP="00E06797">
                <w:sdt>
                  <w:sdtPr>
                    <w:id w:val="-211500029"/>
                    <w:citation/>
                  </w:sdtPr>
                  <w:sdtEndPr/>
                  <w:sdtContent>
                    <w:r w:rsidR="00E06797">
                      <w:fldChar w:fldCharType="begin"/>
                    </w:r>
                    <w:r w:rsidR="00E06797">
                      <w:rPr>
                        <w:rStyle w:val="st"/>
                        <w:rFonts w:ascii="Times New Roman" w:hAnsi="Times New Roman" w:cs="Times New Roman"/>
                        <w:lang w:val="en-US"/>
                      </w:rPr>
                      <w:instrText xml:space="preserve"> CITATION Cra94 \l 1033 </w:instrText>
                    </w:r>
                    <w:r w:rsidR="00E06797">
                      <w:fldChar w:fldCharType="separate"/>
                    </w:r>
                    <w:r w:rsidR="00E06797">
                      <w:rPr>
                        <w:rStyle w:val="st"/>
                        <w:rFonts w:ascii="Times New Roman" w:hAnsi="Times New Roman" w:cs="Times New Roman"/>
                        <w:noProof/>
                        <w:lang w:val="en-US"/>
                      </w:rPr>
                      <w:t xml:space="preserve"> </w:t>
                    </w:r>
                    <w:r w:rsidR="00E06797" w:rsidRPr="00E06797">
                      <w:rPr>
                        <w:noProof/>
                        <w:lang w:val="en-US"/>
                      </w:rPr>
                      <w:t>(Meyer Schapiro)</w:t>
                    </w:r>
                    <w:r w:rsidR="00E06797">
                      <w:fldChar w:fldCharType="end"/>
                    </w:r>
                  </w:sdtContent>
                </w:sdt>
              </w:p>
              <w:p w14:paraId="1AA2084C" w14:textId="55054CA1" w:rsidR="00E06797" w:rsidRDefault="00562497" w:rsidP="00E06797">
                <w:pPr>
                  <w:rPr>
                    <w:rStyle w:val="st"/>
                    <w:rFonts w:ascii="Times New Roman" w:hAnsi="Times New Roman" w:cs="Times New Roman"/>
                  </w:rPr>
                </w:pPr>
                <w:sdt>
                  <w:sdtPr>
                    <w:rPr>
                      <w:rStyle w:val="st"/>
                      <w:rFonts w:ascii="Times New Roman" w:hAnsi="Times New Roman" w:cs="Times New Roman"/>
                    </w:rPr>
                    <w:id w:val="2071542482"/>
                    <w:citation/>
                  </w:sdtPr>
                  <w:sdtEndPr>
                    <w:rPr>
                      <w:rStyle w:val="st"/>
                    </w:rPr>
                  </w:sdtEndPr>
                  <w:sdtContent>
                    <w:r w:rsidR="00E06797">
                      <w:rPr>
                        <w:rStyle w:val="st"/>
                        <w:rFonts w:ascii="Times New Roman" w:hAnsi="Times New Roman" w:cs="Times New Roman"/>
                      </w:rPr>
                      <w:fldChar w:fldCharType="begin"/>
                    </w:r>
                    <w:r w:rsidR="00E06797">
                      <w:rPr>
                        <w:lang w:val="en-US"/>
                      </w:rPr>
                      <w:instrText xml:space="preserve"> CITATION Per10 \l 1033 </w:instrText>
                    </w:r>
                    <w:r w:rsidR="00E06797">
                      <w:rPr>
                        <w:rStyle w:val="st"/>
                        <w:rFonts w:ascii="Times New Roman" w:hAnsi="Times New Roman" w:cs="Times New Roman"/>
                      </w:rPr>
                      <w:fldChar w:fldCharType="separate"/>
                    </w:r>
                    <w:r w:rsidR="00E06797">
                      <w:rPr>
                        <w:noProof/>
                        <w:lang w:val="en-US"/>
                      </w:rPr>
                      <w:t>(Persinger)</w:t>
                    </w:r>
                    <w:r w:rsidR="00E06797">
                      <w:rPr>
                        <w:rStyle w:val="st"/>
                        <w:rFonts w:ascii="Times New Roman" w:hAnsi="Times New Roman" w:cs="Times New Roman"/>
                      </w:rPr>
                      <w:fldChar w:fldCharType="end"/>
                    </w:r>
                  </w:sdtContent>
                </w:sdt>
              </w:p>
              <w:p w14:paraId="03065C54" w14:textId="515AD1CE" w:rsidR="00E06797" w:rsidRDefault="00562497" w:rsidP="00E06797">
                <w:pPr>
                  <w:rPr>
                    <w:rStyle w:val="st"/>
                    <w:rFonts w:ascii="Times New Roman" w:hAnsi="Times New Roman" w:cs="Times New Roman"/>
                  </w:rPr>
                </w:pPr>
                <w:sdt>
                  <w:sdtPr>
                    <w:rPr>
                      <w:rStyle w:val="st"/>
                      <w:rFonts w:ascii="Times New Roman" w:hAnsi="Times New Roman" w:cs="Times New Roman"/>
                    </w:rPr>
                    <w:id w:val="267507862"/>
                    <w:citation/>
                  </w:sdtPr>
                  <w:sdtEndPr>
                    <w:rPr>
                      <w:rStyle w:val="st"/>
                    </w:rPr>
                  </w:sdtEndPr>
                  <w:sdtContent>
                    <w:r w:rsidR="00E06797">
                      <w:rPr>
                        <w:rStyle w:val="st"/>
                        <w:rFonts w:ascii="Times New Roman" w:hAnsi="Times New Roman" w:cs="Times New Roman"/>
                      </w:rPr>
                      <w:fldChar w:fldCharType="begin"/>
                    </w:r>
                    <w:r w:rsidR="00E06797">
                      <w:rPr>
                        <w:rStyle w:val="st"/>
                        <w:rFonts w:ascii="Times New Roman" w:hAnsi="Times New Roman" w:cs="Times New Roman"/>
                        <w:lang w:val="en-US"/>
                      </w:rPr>
                      <w:instrText xml:space="preserve"> CITATION Sch95 \l 1033 </w:instrText>
                    </w:r>
                    <w:r w:rsidR="00E06797">
                      <w:rPr>
                        <w:rStyle w:val="st"/>
                        <w:rFonts w:ascii="Times New Roman" w:hAnsi="Times New Roman" w:cs="Times New Roman"/>
                      </w:rPr>
                      <w:fldChar w:fldCharType="separate"/>
                    </w:r>
                    <w:r w:rsidR="00E06797" w:rsidRPr="00E06797">
                      <w:rPr>
                        <w:noProof/>
                        <w:lang w:val="en-US"/>
                      </w:rPr>
                      <w:t>(L. M. Schapiro)</w:t>
                    </w:r>
                    <w:r w:rsidR="00E06797">
                      <w:rPr>
                        <w:rStyle w:val="st"/>
                        <w:rFonts w:ascii="Times New Roman" w:hAnsi="Times New Roman" w:cs="Times New Roman"/>
                      </w:rPr>
                      <w:fldChar w:fldCharType="end"/>
                    </w:r>
                  </w:sdtContent>
                </w:sdt>
              </w:p>
              <w:p w14:paraId="7EEA7EBA" w14:textId="54FD920A" w:rsidR="00E06797" w:rsidRDefault="00562497" w:rsidP="00E06797">
                <w:pPr>
                  <w:rPr>
                    <w:rStyle w:val="st"/>
                    <w:rFonts w:ascii="Times New Roman" w:hAnsi="Times New Roman" w:cs="Times New Roman"/>
                  </w:rPr>
                </w:pPr>
                <w:sdt>
                  <w:sdtPr>
                    <w:rPr>
                      <w:rStyle w:val="st"/>
                      <w:rFonts w:ascii="Times New Roman" w:hAnsi="Times New Roman" w:cs="Times New Roman"/>
                    </w:rPr>
                    <w:id w:val="-1636864436"/>
                    <w:citation/>
                  </w:sdtPr>
                  <w:sdtEndPr>
                    <w:rPr>
                      <w:rStyle w:val="st"/>
                    </w:rPr>
                  </w:sdtEndPr>
                  <w:sdtContent>
                    <w:r w:rsidR="00E06797">
                      <w:rPr>
                        <w:rStyle w:val="st"/>
                        <w:rFonts w:ascii="Times New Roman" w:hAnsi="Times New Roman" w:cs="Times New Roman"/>
                      </w:rPr>
                      <w:fldChar w:fldCharType="begin"/>
                    </w:r>
                    <w:r w:rsidR="00E06797">
                      <w:rPr>
                        <w:rStyle w:val="st"/>
                        <w:rFonts w:ascii="Times New Roman" w:hAnsi="Times New Roman" w:cs="Times New Roman"/>
                        <w:lang w:val="en-US"/>
                      </w:rPr>
                      <w:instrText xml:space="preserve"> CITATION Sch79 \l 1033 </w:instrText>
                    </w:r>
                    <w:r w:rsidR="00E06797">
                      <w:rPr>
                        <w:rStyle w:val="st"/>
                        <w:rFonts w:ascii="Times New Roman" w:hAnsi="Times New Roman" w:cs="Times New Roman"/>
                      </w:rPr>
                      <w:fldChar w:fldCharType="separate"/>
                    </w:r>
                    <w:r w:rsidR="00E06797" w:rsidRPr="00E06797">
                      <w:rPr>
                        <w:noProof/>
                        <w:lang w:val="en-US"/>
                      </w:rPr>
                      <w:t>(M. Schapiro, Late Antique, Early Christian and Mediaeval Art)</w:t>
                    </w:r>
                    <w:r w:rsidR="00E06797">
                      <w:rPr>
                        <w:rStyle w:val="st"/>
                        <w:rFonts w:ascii="Times New Roman" w:hAnsi="Times New Roman" w:cs="Times New Roman"/>
                      </w:rPr>
                      <w:fldChar w:fldCharType="end"/>
                    </w:r>
                  </w:sdtContent>
                </w:sdt>
              </w:p>
              <w:p w14:paraId="128CBAB2" w14:textId="0D2F277F" w:rsidR="00E06797" w:rsidRDefault="00562497" w:rsidP="00E06797">
                <w:pPr>
                  <w:rPr>
                    <w:rStyle w:val="st"/>
                    <w:rFonts w:ascii="Times New Roman" w:hAnsi="Times New Roman" w:cs="Times New Roman"/>
                  </w:rPr>
                </w:pPr>
                <w:sdt>
                  <w:sdtPr>
                    <w:rPr>
                      <w:rStyle w:val="st"/>
                      <w:rFonts w:ascii="Times New Roman" w:hAnsi="Times New Roman" w:cs="Times New Roman"/>
                    </w:rPr>
                    <w:id w:val="-314268539"/>
                    <w:citation/>
                  </w:sdtPr>
                  <w:sdtEndPr>
                    <w:rPr>
                      <w:rStyle w:val="st"/>
                    </w:rPr>
                  </w:sdtEndPr>
                  <w:sdtContent>
                    <w:r w:rsidR="00E06797">
                      <w:rPr>
                        <w:rStyle w:val="st"/>
                        <w:rFonts w:ascii="Times New Roman" w:hAnsi="Times New Roman" w:cs="Times New Roman"/>
                      </w:rPr>
                      <w:fldChar w:fldCharType="begin"/>
                    </w:r>
                    <w:r w:rsidR="00E06797">
                      <w:rPr>
                        <w:rStyle w:val="st"/>
                        <w:rFonts w:ascii="Times New Roman" w:hAnsi="Times New Roman" w:cs="Times New Roman"/>
                        <w:lang w:val="en-US"/>
                      </w:rPr>
                      <w:instrText xml:space="preserve"> CITATION Sch78 \l 1033 </w:instrText>
                    </w:r>
                    <w:r w:rsidR="00E06797">
                      <w:rPr>
                        <w:rStyle w:val="st"/>
                        <w:rFonts w:ascii="Times New Roman" w:hAnsi="Times New Roman" w:cs="Times New Roman"/>
                      </w:rPr>
                      <w:fldChar w:fldCharType="separate"/>
                    </w:r>
                    <w:r w:rsidR="00E06797" w:rsidRPr="00E06797">
                      <w:rPr>
                        <w:noProof/>
                        <w:lang w:val="en-US"/>
                      </w:rPr>
                      <w:t>(M. Schapiro, Modern Art, 19th &amp; 20th Centuries)</w:t>
                    </w:r>
                    <w:r w:rsidR="00E06797">
                      <w:rPr>
                        <w:rStyle w:val="st"/>
                        <w:rFonts w:ascii="Times New Roman" w:hAnsi="Times New Roman" w:cs="Times New Roman"/>
                      </w:rPr>
                      <w:fldChar w:fldCharType="end"/>
                    </w:r>
                  </w:sdtContent>
                </w:sdt>
              </w:p>
              <w:p w14:paraId="06A50BC0" w14:textId="72574288" w:rsidR="00E06797" w:rsidRDefault="00562497" w:rsidP="00E06797">
                <w:pPr>
                  <w:rPr>
                    <w:rStyle w:val="st"/>
                    <w:rFonts w:ascii="Times New Roman" w:hAnsi="Times New Roman" w:cs="Times New Roman"/>
                  </w:rPr>
                </w:pPr>
                <w:sdt>
                  <w:sdtPr>
                    <w:rPr>
                      <w:rStyle w:val="st"/>
                      <w:rFonts w:ascii="Times New Roman" w:hAnsi="Times New Roman" w:cs="Times New Roman"/>
                    </w:rPr>
                    <w:id w:val="774522288"/>
                    <w:citation/>
                  </w:sdtPr>
                  <w:sdtEndPr>
                    <w:rPr>
                      <w:rStyle w:val="st"/>
                    </w:rPr>
                  </w:sdtEndPr>
                  <w:sdtContent>
                    <w:r w:rsidR="00E06797">
                      <w:rPr>
                        <w:rStyle w:val="st"/>
                        <w:rFonts w:ascii="Times New Roman" w:hAnsi="Times New Roman" w:cs="Times New Roman"/>
                      </w:rPr>
                      <w:fldChar w:fldCharType="begin"/>
                    </w:r>
                    <w:r w:rsidR="00E06797">
                      <w:rPr>
                        <w:rStyle w:val="st"/>
                        <w:rFonts w:ascii="Times New Roman" w:hAnsi="Times New Roman" w:cs="Times New Roman"/>
                        <w:lang w:val="en-US"/>
                      </w:rPr>
                      <w:instrText xml:space="preserve"> CITATION Sch88 \l 1033 </w:instrText>
                    </w:r>
                    <w:r w:rsidR="00E06797">
                      <w:rPr>
                        <w:rStyle w:val="st"/>
                        <w:rFonts w:ascii="Times New Roman" w:hAnsi="Times New Roman" w:cs="Times New Roman"/>
                      </w:rPr>
                      <w:fldChar w:fldCharType="separate"/>
                    </w:r>
                    <w:r w:rsidR="00E06797" w:rsidRPr="00E06797">
                      <w:rPr>
                        <w:noProof/>
                        <w:lang w:val="en-US"/>
                      </w:rPr>
                      <w:t>(M. Schapiro, Paul Cézanne)</w:t>
                    </w:r>
                    <w:r w:rsidR="00E06797">
                      <w:rPr>
                        <w:rStyle w:val="st"/>
                        <w:rFonts w:ascii="Times New Roman" w:hAnsi="Times New Roman" w:cs="Times New Roman"/>
                      </w:rPr>
                      <w:fldChar w:fldCharType="end"/>
                    </w:r>
                  </w:sdtContent>
                </w:sdt>
              </w:p>
              <w:p w14:paraId="4FCBAD23" w14:textId="0D79CEAC" w:rsidR="00E06797" w:rsidRDefault="00562497" w:rsidP="00E06797">
                <w:pPr>
                  <w:rPr>
                    <w:rStyle w:val="st"/>
                    <w:rFonts w:ascii="Times New Roman" w:hAnsi="Times New Roman" w:cs="Times New Roman"/>
                  </w:rPr>
                </w:pPr>
                <w:sdt>
                  <w:sdtPr>
                    <w:rPr>
                      <w:rStyle w:val="st"/>
                      <w:rFonts w:ascii="Times New Roman" w:hAnsi="Times New Roman" w:cs="Times New Roman"/>
                    </w:rPr>
                    <w:id w:val="-1793892617"/>
                    <w:citation/>
                  </w:sdtPr>
                  <w:sdtEndPr>
                    <w:rPr>
                      <w:rStyle w:val="st"/>
                    </w:rPr>
                  </w:sdtEndPr>
                  <w:sdtContent>
                    <w:r w:rsidR="00E06797">
                      <w:rPr>
                        <w:rStyle w:val="st"/>
                        <w:rFonts w:ascii="Times New Roman" w:hAnsi="Times New Roman" w:cs="Times New Roman"/>
                      </w:rPr>
                      <w:fldChar w:fldCharType="begin"/>
                    </w:r>
                    <w:r w:rsidR="00E06797">
                      <w:rPr>
                        <w:rStyle w:val="st"/>
                        <w:rFonts w:ascii="Times New Roman" w:hAnsi="Times New Roman" w:cs="Times New Roman"/>
                        <w:lang w:val="en-US"/>
                      </w:rPr>
                      <w:instrText xml:space="preserve"> CITATION Sch77 \l 1033 </w:instrText>
                    </w:r>
                    <w:r w:rsidR="00E06797">
                      <w:rPr>
                        <w:rStyle w:val="st"/>
                        <w:rFonts w:ascii="Times New Roman" w:hAnsi="Times New Roman" w:cs="Times New Roman"/>
                      </w:rPr>
                      <w:fldChar w:fldCharType="separate"/>
                    </w:r>
                    <w:r w:rsidR="00E06797" w:rsidRPr="00E06797">
                      <w:rPr>
                        <w:noProof/>
                        <w:lang w:val="en-US"/>
                      </w:rPr>
                      <w:t>(M. Schapiro, Romanesque Art)</w:t>
                    </w:r>
                    <w:r w:rsidR="00E06797">
                      <w:rPr>
                        <w:rStyle w:val="st"/>
                        <w:rFonts w:ascii="Times New Roman" w:hAnsi="Times New Roman" w:cs="Times New Roman"/>
                      </w:rPr>
                      <w:fldChar w:fldCharType="end"/>
                    </w:r>
                  </w:sdtContent>
                </w:sdt>
              </w:p>
              <w:p w14:paraId="6239A2AC" w14:textId="1525B300" w:rsidR="00E06797" w:rsidRDefault="00562497" w:rsidP="00E06797">
                <w:pPr>
                  <w:rPr>
                    <w:rStyle w:val="st"/>
                    <w:rFonts w:ascii="Times New Roman" w:hAnsi="Times New Roman" w:cs="Times New Roman"/>
                  </w:rPr>
                </w:pPr>
                <w:sdt>
                  <w:sdtPr>
                    <w:rPr>
                      <w:rStyle w:val="st"/>
                      <w:rFonts w:ascii="Times New Roman" w:hAnsi="Times New Roman" w:cs="Times New Roman"/>
                    </w:rPr>
                    <w:id w:val="-1148435758"/>
                    <w:citation/>
                  </w:sdtPr>
                  <w:sdtEndPr>
                    <w:rPr>
                      <w:rStyle w:val="st"/>
                    </w:rPr>
                  </w:sdtEndPr>
                  <w:sdtContent>
                    <w:r w:rsidR="00E06797">
                      <w:rPr>
                        <w:rStyle w:val="st"/>
                        <w:rFonts w:ascii="Times New Roman" w:hAnsi="Times New Roman" w:cs="Times New Roman"/>
                      </w:rPr>
                      <w:fldChar w:fldCharType="begin"/>
                    </w:r>
                    <w:r w:rsidR="00E06797">
                      <w:rPr>
                        <w:rStyle w:val="st"/>
                        <w:rFonts w:ascii="Times New Roman" w:hAnsi="Times New Roman" w:cs="Times New Roman"/>
                        <w:lang w:val="en-US"/>
                      </w:rPr>
                      <w:instrText xml:space="preserve"> CITATION Sch57 \l 1033 </w:instrText>
                    </w:r>
                    <w:r w:rsidR="00E06797">
                      <w:rPr>
                        <w:rStyle w:val="st"/>
                        <w:rFonts w:ascii="Times New Roman" w:hAnsi="Times New Roman" w:cs="Times New Roman"/>
                      </w:rPr>
                      <w:fldChar w:fldCharType="separate"/>
                    </w:r>
                    <w:r w:rsidR="00E06797" w:rsidRPr="00E06797">
                      <w:rPr>
                        <w:noProof/>
                        <w:lang w:val="en-US"/>
                      </w:rPr>
                      <w:t>(M. Schapiro, Style)</w:t>
                    </w:r>
                    <w:r w:rsidR="00E06797">
                      <w:rPr>
                        <w:rStyle w:val="st"/>
                        <w:rFonts w:ascii="Times New Roman" w:hAnsi="Times New Roman" w:cs="Times New Roman"/>
                      </w:rPr>
                      <w:fldChar w:fldCharType="end"/>
                    </w:r>
                  </w:sdtContent>
                </w:sdt>
              </w:p>
              <w:p w14:paraId="54CB8E6F" w14:textId="45D7CD2F" w:rsidR="00E06797" w:rsidRDefault="00562497" w:rsidP="00E06797">
                <w:pPr>
                  <w:rPr>
                    <w:rStyle w:val="st"/>
                    <w:rFonts w:ascii="Times New Roman" w:hAnsi="Times New Roman" w:cs="Times New Roman"/>
                  </w:rPr>
                </w:pPr>
                <w:sdt>
                  <w:sdtPr>
                    <w:rPr>
                      <w:rStyle w:val="st"/>
                      <w:rFonts w:ascii="Times New Roman" w:hAnsi="Times New Roman" w:cs="Times New Roman"/>
                    </w:rPr>
                    <w:id w:val="-179126275"/>
                    <w:citation/>
                  </w:sdtPr>
                  <w:sdtEndPr>
                    <w:rPr>
                      <w:rStyle w:val="st"/>
                    </w:rPr>
                  </w:sdtEndPr>
                  <w:sdtContent>
                    <w:r w:rsidR="00E06797">
                      <w:rPr>
                        <w:rStyle w:val="st"/>
                        <w:rFonts w:ascii="Times New Roman" w:hAnsi="Times New Roman" w:cs="Times New Roman"/>
                      </w:rPr>
                      <w:fldChar w:fldCharType="begin"/>
                    </w:r>
                    <w:r w:rsidR="00E06797">
                      <w:rPr>
                        <w:rStyle w:val="st"/>
                        <w:rFonts w:ascii="Times New Roman" w:hAnsi="Times New Roman" w:cs="Times New Roman"/>
                        <w:lang w:val="en-US"/>
                      </w:rPr>
                      <w:instrText xml:space="preserve"> CITATION Sch94 \l 1033 </w:instrText>
                    </w:r>
                    <w:r w:rsidR="00E06797">
                      <w:rPr>
                        <w:rStyle w:val="st"/>
                        <w:rFonts w:ascii="Times New Roman" w:hAnsi="Times New Roman" w:cs="Times New Roman"/>
                      </w:rPr>
                      <w:fldChar w:fldCharType="separate"/>
                    </w:r>
                    <w:r w:rsidR="00E06797" w:rsidRPr="00E06797">
                      <w:rPr>
                        <w:noProof/>
                        <w:lang w:val="en-US"/>
                      </w:rPr>
                      <w:t>(M. Schapiro, Theory and Philosopher of Art: Style, Artist, and Society)</w:t>
                    </w:r>
                    <w:r w:rsidR="00E06797">
                      <w:rPr>
                        <w:rStyle w:val="st"/>
                        <w:rFonts w:ascii="Times New Roman" w:hAnsi="Times New Roman" w:cs="Times New Roman"/>
                      </w:rPr>
                      <w:fldChar w:fldCharType="end"/>
                    </w:r>
                  </w:sdtContent>
                </w:sdt>
              </w:p>
              <w:p w14:paraId="3D909243" w14:textId="39337FE1" w:rsidR="00760A74" w:rsidRDefault="00562497" w:rsidP="00E06797">
                <w:pPr>
                  <w:rPr>
                    <w:rStyle w:val="st"/>
                    <w:rFonts w:ascii="Times New Roman" w:hAnsi="Times New Roman" w:cs="Times New Roman"/>
                  </w:rPr>
                </w:pPr>
                <w:sdt>
                  <w:sdtPr>
                    <w:rPr>
                      <w:rStyle w:val="st"/>
                      <w:rFonts w:ascii="Times New Roman" w:hAnsi="Times New Roman" w:cs="Times New Roman"/>
                    </w:rPr>
                    <w:id w:val="-90857941"/>
                    <w:citation/>
                  </w:sdtPr>
                  <w:sdtEndPr>
                    <w:rPr>
                      <w:rStyle w:val="st"/>
                    </w:rPr>
                  </w:sdtEndPr>
                  <w:sdtContent>
                    <w:r w:rsidR="00E06797">
                      <w:rPr>
                        <w:rStyle w:val="st"/>
                        <w:rFonts w:ascii="Times New Roman" w:hAnsi="Times New Roman" w:cs="Times New Roman"/>
                      </w:rPr>
                      <w:fldChar w:fldCharType="begin"/>
                    </w:r>
                    <w:r w:rsidR="00E06797">
                      <w:rPr>
                        <w:rStyle w:val="st"/>
                        <w:rFonts w:ascii="Times New Roman" w:hAnsi="Times New Roman" w:cs="Times New Roman"/>
                        <w:lang w:val="en-US"/>
                      </w:rPr>
                      <w:instrText xml:space="preserve"> CITATION Sch50 \l 1033 </w:instrText>
                    </w:r>
                    <w:r w:rsidR="00E06797">
                      <w:rPr>
                        <w:rStyle w:val="st"/>
                        <w:rFonts w:ascii="Times New Roman" w:hAnsi="Times New Roman" w:cs="Times New Roman"/>
                      </w:rPr>
                      <w:fldChar w:fldCharType="separate"/>
                    </w:r>
                    <w:r w:rsidR="00E06797" w:rsidRPr="00E06797">
                      <w:rPr>
                        <w:noProof/>
                        <w:lang w:val="en-US"/>
                      </w:rPr>
                      <w:t>(M. Schapiro, Vincent van Gogh)</w:t>
                    </w:r>
                    <w:r w:rsidR="00E06797">
                      <w:rPr>
                        <w:rStyle w:val="st"/>
                        <w:rFonts w:ascii="Times New Roman" w:hAnsi="Times New Roman" w:cs="Times New Roman"/>
                      </w:rPr>
                      <w:fldChar w:fldCharType="end"/>
                    </w:r>
                  </w:sdtContent>
                </w:sdt>
              </w:p>
              <w:p w14:paraId="0D70E5B0" w14:textId="1925166B" w:rsidR="003235A7" w:rsidRDefault="00562497" w:rsidP="00FB11DE"/>
            </w:sdtContent>
          </w:sdt>
        </w:tc>
      </w:tr>
    </w:tbl>
    <w:p w14:paraId="0A256208" w14:textId="77777777" w:rsidR="00C27FAB" w:rsidRPr="00F36937" w:rsidRDefault="00C27FAB" w:rsidP="00B33145"/>
    <w:sectPr w:rsidR="00C27FAB" w:rsidRPr="00F36937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6534429" w14:textId="77777777" w:rsidR="005C395E" w:rsidRDefault="005C395E" w:rsidP="007A0D55">
      <w:pPr>
        <w:spacing w:after="0" w:line="240" w:lineRule="auto"/>
      </w:pPr>
      <w:r>
        <w:separator/>
      </w:r>
    </w:p>
  </w:endnote>
  <w:endnote w:type="continuationSeparator" w:id="0">
    <w:p w14:paraId="51FE0972" w14:textId="77777777" w:rsidR="005C395E" w:rsidRDefault="005C395E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72E8BD8" w14:textId="77777777" w:rsidR="005C395E" w:rsidRDefault="005C395E" w:rsidP="007A0D55">
      <w:pPr>
        <w:spacing w:after="0" w:line="240" w:lineRule="auto"/>
      </w:pPr>
      <w:r>
        <w:separator/>
      </w:r>
    </w:p>
  </w:footnote>
  <w:footnote w:type="continuationSeparator" w:id="0">
    <w:p w14:paraId="3952FD17" w14:textId="77777777" w:rsidR="005C395E" w:rsidRDefault="005C395E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E338921" w14:textId="77777777" w:rsidR="005C395E" w:rsidRDefault="005C395E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6A206943" w14:textId="77777777" w:rsidR="005C395E" w:rsidRDefault="005C395E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8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0A74"/>
    <w:rsid w:val="00032559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2B88"/>
    <w:rsid w:val="003235A7"/>
    <w:rsid w:val="003677B6"/>
    <w:rsid w:val="003C5108"/>
    <w:rsid w:val="003D3579"/>
    <w:rsid w:val="003E2795"/>
    <w:rsid w:val="003F0D73"/>
    <w:rsid w:val="00434394"/>
    <w:rsid w:val="00462DBE"/>
    <w:rsid w:val="00464699"/>
    <w:rsid w:val="00483379"/>
    <w:rsid w:val="00487BC5"/>
    <w:rsid w:val="00496888"/>
    <w:rsid w:val="004A7476"/>
    <w:rsid w:val="004E5896"/>
    <w:rsid w:val="004F5146"/>
    <w:rsid w:val="00513EE6"/>
    <w:rsid w:val="00534F8F"/>
    <w:rsid w:val="00562497"/>
    <w:rsid w:val="00590035"/>
    <w:rsid w:val="005B177E"/>
    <w:rsid w:val="005B3921"/>
    <w:rsid w:val="005C395E"/>
    <w:rsid w:val="005F26D7"/>
    <w:rsid w:val="005F5450"/>
    <w:rsid w:val="006D0412"/>
    <w:rsid w:val="007411B9"/>
    <w:rsid w:val="00760A74"/>
    <w:rsid w:val="00771F40"/>
    <w:rsid w:val="00780D95"/>
    <w:rsid w:val="00780DC7"/>
    <w:rsid w:val="007971F4"/>
    <w:rsid w:val="007A0D55"/>
    <w:rsid w:val="007A7952"/>
    <w:rsid w:val="007B3377"/>
    <w:rsid w:val="007E5F44"/>
    <w:rsid w:val="007F7C94"/>
    <w:rsid w:val="00821DE3"/>
    <w:rsid w:val="00846CE1"/>
    <w:rsid w:val="008A5B87"/>
    <w:rsid w:val="00922950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656DA"/>
    <w:rsid w:val="00D83300"/>
    <w:rsid w:val="00DC6B48"/>
    <w:rsid w:val="00DF01B0"/>
    <w:rsid w:val="00E06797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7F684E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760A74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0A74"/>
    <w:rPr>
      <w:rFonts w:ascii="Lucida Grande" w:hAnsi="Lucida Grande" w:cs="Lucida Grande"/>
      <w:sz w:val="18"/>
      <w:szCs w:val="18"/>
    </w:rPr>
  </w:style>
  <w:style w:type="character" w:customStyle="1" w:styleId="st">
    <w:name w:val="st"/>
    <w:basedOn w:val="DefaultParagraphFont"/>
    <w:rsid w:val="00760A74"/>
  </w:style>
  <w:style w:type="character" w:styleId="Hyperlink">
    <w:name w:val="Hyperlink"/>
    <w:basedOn w:val="DefaultParagraphFont"/>
    <w:uiPriority w:val="99"/>
    <w:rsid w:val="00760A74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760A74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0A74"/>
    <w:rPr>
      <w:rFonts w:ascii="Lucida Grande" w:hAnsi="Lucida Grande" w:cs="Lucida Grande"/>
      <w:sz w:val="18"/>
      <w:szCs w:val="18"/>
    </w:rPr>
  </w:style>
  <w:style w:type="character" w:customStyle="1" w:styleId="st">
    <w:name w:val="st"/>
    <w:basedOn w:val="DefaultParagraphFont"/>
    <w:rsid w:val="00760A74"/>
  </w:style>
  <w:style w:type="character" w:styleId="Hyperlink">
    <w:name w:val="Hyperlink"/>
    <w:basedOn w:val="DefaultParagraphFont"/>
    <w:uiPriority w:val="99"/>
    <w:rsid w:val="00760A7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glossaryDocument" Target="glossary/document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://www.aliceneel.com/gallery/?mode=display&amp;category=2&amp;painting=27" TargetMode="External"/><Relationship Id="rId10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jasmines:Desktop:REM:++Templated%20Entries:++JNie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BBD65CF27AE6CA46B862FF40663B81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BADF4E-E8EF-6048-B43E-860997155972}"/>
      </w:docPartPr>
      <w:docPartBody>
        <w:p w:rsidR="00DC54CD" w:rsidRDefault="00DC54CD">
          <w:pPr>
            <w:pStyle w:val="BBD65CF27AE6CA46B862FF40663B8113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A71CAFED81C58547B3B91CBBD56C8C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98576-D68B-A043-974B-690D681A9066}"/>
      </w:docPartPr>
      <w:docPartBody>
        <w:p w:rsidR="00DC54CD" w:rsidRDefault="00DC54CD">
          <w:pPr>
            <w:pStyle w:val="A71CAFED81C58547B3B91CBBD56C8C12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AD89F903301C7F4B9CD7C631E3C8C9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73B5E-99AF-6143-A652-9CE7DC4C7520}"/>
      </w:docPartPr>
      <w:docPartBody>
        <w:p w:rsidR="00DC54CD" w:rsidRDefault="00DC54CD">
          <w:pPr>
            <w:pStyle w:val="AD89F903301C7F4B9CD7C631E3C8C911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7C17923E68A7CE40B4EDD9616D7348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812F2E-E3EB-3D4D-BD4E-A9FEA667BD09}"/>
      </w:docPartPr>
      <w:docPartBody>
        <w:p w:rsidR="00DC54CD" w:rsidRDefault="00DC54CD">
          <w:pPr>
            <w:pStyle w:val="7C17923E68A7CE40B4EDD9616D73481C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74F04D59ECFA6F4DAB1DA7A835194F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3CEF15-81AD-CB49-8ED5-E91029896221}"/>
      </w:docPartPr>
      <w:docPartBody>
        <w:p w:rsidR="00DC54CD" w:rsidRDefault="00DC54CD">
          <w:pPr>
            <w:pStyle w:val="74F04D59ECFA6F4DAB1DA7A835194FDA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F9341A20F1B1F543AB5C809446F3F8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6E81BA-0137-204C-8AE4-888A174C96D1}"/>
      </w:docPartPr>
      <w:docPartBody>
        <w:p w:rsidR="00DC54CD" w:rsidRDefault="00DC54CD">
          <w:pPr>
            <w:pStyle w:val="F9341A20F1B1F543AB5C809446F3F8A9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60E46AC9F6D5CA419501FA55CFCB18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F823B4-A426-CF46-A116-A49AEDEC5B86}"/>
      </w:docPartPr>
      <w:docPartBody>
        <w:p w:rsidR="00DC54CD" w:rsidRDefault="00DC54CD">
          <w:pPr>
            <w:pStyle w:val="60E46AC9F6D5CA419501FA55CFCB189F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36BD9A8789D78E48BAB906F616FD91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DD1CAF-EE2B-364D-A5A7-C35F2D2E926A}"/>
      </w:docPartPr>
      <w:docPartBody>
        <w:p w:rsidR="00DC54CD" w:rsidRDefault="00DC54CD">
          <w:pPr>
            <w:pStyle w:val="36BD9A8789D78E48BAB906F616FD910E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8975C80B0AE5B04783C5C3220E1A1E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D77D0F-A768-7044-B7A7-C5AC966E312C}"/>
      </w:docPartPr>
      <w:docPartBody>
        <w:p w:rsidR="00DC54CD" w:rsidRDefault="00DC54CD">
          <w:pPr>
            <w:pStyle w:val="8975C80B0AE5B04783C5C3220E1A1EED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4A38F4FBD09D5B4CA4F58DAAF9D216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1D7B86-E133-BF4B-9F4C-1AB699A3EC27}"/>
      </w:docPartPr>
      <w:docPartBody>
        <w:p w:rsidR="00DC54CD" w:rsidRDefault="00DC54CD">
          <w:pPr>
            <w:pStyle w:val="4A38F4FBD09D5B4CA4F58DAAF9D2168C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29942B532EC655488D143B40D113C5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72CAB2-7B50-D144-A8AA-B1F9D415A369}"/>
      </w:docPartPr>
      <w:docPartBody>
        <w:p w:rsidR="00DC54CD" w:rsidRDefault="00DC54CD">
          <w:pPr>
            <w:pStyle w:val="29942B532EC655488D143B40D113C5BA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54CD"/>
    <w:rsid w:val="00DC5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BBD65CF27AE6CA46B862FF40663B8113">
    <w:name w:val="BBD65CF27AE6CA46B862FF40663B8113"/>
  </w:style>
  <w:style w:type="paragraph" w:customStyle="1" w:styleId="A71CAFED81C58547B3B91CBBD56C8C12">
    <w:name w:val="A71CAFED81C58547B3B91CBBD56C8C12"/>
  </w:style>
  <w:style w:type="paragraph" w:customStyle="1" w:styleId="AD89F903301C7F4B9CD7C631E3C8C911">
    <w:name w:val="AD89F903301C7F4B9CD7C631E3C8C911"/>
  </w:style>
  <w:style w:type="paragraph" w:customStyle="1" w:styleId="7C17923E68A7CE40B4EDD9616D73481C">
    <w:name w:val="7C17923E68A7CE40B4EDD9616D73481C"/>
  </w:style>
  <w:style w:type="paragraph" w:customStyle="1" w:styleId="74F04D59ECFA6F4DAB1DA7A835194FDA">
    <w:name w:val="74F04D59ECFA6F4DAB1DA7A835194FDA"/>
  </w:style>
  <w:style w:type="paragraph" w:customStyle="1" w:styleId="F9341A20F1B1F543AB5C809446F3F8A9">
    <w:name w:val="F9341A20F1B1F543AB5C809446F3F8A9"/>
  </w:style>
  <w:style w:type="paragraph" w:customStyle="1" w:styleId="60E46AC9F6D5CA419501FA55CFCB189F">
    <w:name w:val="60E46AC9F6D5CA419501FA55CFCB189F"/>
  </w:style>
  <w:style w:type="paragraph" w:customStyle="1" w:styleId="36BD9A8789D78E48BAB906F616FD910E">
    <w:name w:val="36BD9A8789D78E48BAB906F616FD910E"/>
  </w:style>
  <w:style w:type="paragraph" w:customStyle="1" w:styleId="8975C80B0AE5B04783C5C3220E1A1EED">
    <w:name w:val="8975C80B0AE5B04783C5C3220E1A1EED"/>
  </w:style>
  <w:style w:type="paragraph" w:customStyle="1" w:styleId="4A38F4FBD09D5B4CA4F58DAAF9D2168C">
    <w:name w:val="4A38F4FBD09D5B4CA4F58DAAF9D2168C"/>
  </w:style>
  <w:style w:type="paragraph" w:customStyle="1" w:styleId="29942B532EC655488D143B40D113C5BA">
    <w:name w:val="29942B532EC655488D143B40D113C5BA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BBD65CF27AE6CA46B862FF40663B8113">
    <w:name w:val="BBD65CF27AE6CA46B862FF40663B8113"/>
  </w:style>
  <w:style w:type="paragraph" w:customStyle="1" w:styleId="A71CAFED81C58547B3B91CBBD56C8C12">
    <w:name w:val="A71CAFED81C58547B3B91CBBD56C8C12"/>
  </w:style>
  <w:style w:type="paragraph" w:customStyle="1" w:styleId="AD89F903301C7F4B9CD7C631E3C8C911">
    <w:name w:val="AD89F903301C7F4B9CD7C631E3C8C911"/>
  </w:style>
  <w:style w:type="paragraph" w:customStyle="1" w:styleId="7C17923E68A7CE40B4EDD9616D73481C">
    <w:name w:val="7C17923E68A7CE40B4EDD9616D73481C"/>
  </w:style>
  <w:style w:type="paragraph" w:customStyle="1" w:styleId="74F04D59ECFA6F4DAB1DA7A835194FDA">
    <w:name w:val="74F04D59ECFA6F4DAB1DA7A835194FDA"/>
  </w:style>
  <w:style w:type="paragraph" w:customStyle="1" w:styleId="F9341A20F1B1F543AB5C809446F3F8A9">
    <w:name w:val="F9341A20F1B1F543AB5C809446F3F8A9"/>
  </w:style>
  <w:style w:type="paragraph" w:customStyle="1" w:styleId="60E46AC9F6D5CA419501FA55CFCB189F">
    <w:name w:val="60E46AC9F6D5CA419501FA55CFCB189F"/>
  </w:style>
  <w:style w:type="paragraph" w:customStyle="1" w:styleId="36BD9A8789D78E48BAB906F616FD910E">
    <w:name w:val="36BD9A8789D78E48BAB906F616FD910E"/>
  </w:style>
  <w:style w:type="paragraph" w:customStyle="1" w:styleId="8975C80B0AE5B04783C5C3220E1A1EED">
    <w:name w:val="8975C80B0AE5B04783C5C3220E1A1EED"/>
  </w:style>
  <w:style w:type="paragraph" w:customStyle="1" w:styleId="4A38F4FBD09D5B4CA4F58DAAF9D2168C">
    <w:name w:val="4A38F4FBD09D5B4CA4F58DAAF9D2168C"/>
  </w:style>
  <w:style w:type="paragraph" w:customStyle="1" w:styleId="29942B532EC655488D143B40D113C5BA">
    <w:name w:val="29942B532EC655488D143B40D113C5B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Cra94</b:Tag>
    <b:SourceType>JournalArticle</b:SourceType>
    <b:Guid>{08B1A264-3F42-D64F-BFFE-F2273D88BCB9}</b:Guid>
    <b:Year>1994</b:Year>
    <b:Volume>17</b:Volume>
    <b:Author>
      <b:Editor>
        <b:NameList>
          <b:Person>
            <b:Last>Craven</b:Last>
            <b:First>David</b:First>
          </b:Person>
        </b:NameList>
      </b:Editor>
    </b:Author>
    <b:JournalName>Oxford Art Journal</b:JournalName>
    <b:Issue>1</b:Issue>
    <b:Title>Meyer Schapiro</b:Title>
    <b:Comments>Special Issue Dedicated to Schapiro</b:Comments>
    <b:RefOrder>1</b:RefOrder>
  </b:Source>
  <b:Source>
    <b:Tag>Per10</b:Tag>
    <b:SourceType>JournalArticle</b:SourceType>
    <b:Guid>{9A19CDB7-2051-4342-A4D0-143E80AE442C}</b:Guid>
    <b:Title>Reconsidering Meyer Schapiro and the New Vienna School</b:Title>
    <b:JournalName>Journal of Art Historiography</b:JournalName>
    <b:Year>2010</b:Year>
    <b:Volume>3</b:Volume>
    <b:Comments>http://arthistoriography.wordpress.com/number-3-december-2010/</b:Comments>
    <b:Author>
      <b:Author>
        <b:NameList>
          <b:Person>
            <b:Last>Persinger</b:Last>
            <b:First>Cindy</b:First>
          </b:Person>
        </b:NameList>
      </b:Author>
    </b:Author>
    <b:RefOrder>2</b:RefOrder>
  </b:Source>
  <b:Source>
    <b:Tag>Sch88</b:Tag>
    <b:SourceType>Book</b:SourceType>
    <b:Guid>{1364D53D-6AAD-F743-A20E-80B698BFC064}</b:Guid>
    <b:Title>Paul Cézanne</b:Title>
    <b:Publisher>Harry N. Abrams</b:Publisher>
    <b:City>New York</b:City>
    <b:Year>1988</b:Year>
    <b:Author>
      <b:Author>
        <b:NameList>
          <b:Person>
            <b:Last>Schapiro</b:Last>
            <b:First>Meyer</b:First>
          </b:Person>
        </b:NameList>
      </b:Author>
    </b:Author>
    <b:RefOrder>6</b:RefOrder>
  </b:Source>
  <b:Source>
    <b:Tag>Sch50</b:Tag>
    <b:SourceType>Book</b:SourceType>
    <b:Guid>{F7F8D0FA-F206-E546-955A-6DF5CA7FD923}</b:Guid>
    <b:Title>Vincent van Gogh</b:Title>
    <b:City>New York</b:City>
    <b:Publisher>Harry N. Abrams</b:Publisher>
    <b:Year>1950</b:Year>
    <b:Author>
      <b:Author>
        <b:NameList>
          <b:Person>
            <b:Last>Schapiro</b:Last>
            <b:First>Meyer</b:First>
          </b:Person>
        </b:NameList>
      </b:Author>
    </b:Author>
    <b:RefOrder>10</b:RefOrder>
  </b:Source>
  <b:Source xmlns:b="http://schemas.openxmlformats.org/officeDocument/2006/bibliography">
    <b:Tag>Sch57</b:Tag>
    <b:SourceType>BookSection</b:SourceType>
    <b:Guid>{3D101AE2-0319-A14F-94ED-FD4F217D8BC7}</b:Guid>
    <b:Title>Style</b:Title>
    <b:City>Chicago</b:City>
    <b:Publisher>Chicago UP</b:Publisher>
    <b:Year>1957</b:Year>
    <b:BookTitle>Anthropology Today: An Encyclopedic Inventory</b:BookTitle>
    <b:Author>
      <b:Author>
        <b:NameList>
          <b:Person>
            <b:Last>Schapiro</b:Last>
            <b:First>Meyer</b:First>
          </b:Person>
        </b:NameList>
      </b:Author>
      <b:Editor>
        <b:NameList>
          <b:Person>
            <b:Last>Kroeber</b:Last>
            <b:Middle>L.</b:Middle>
            <b:First>Alfred</b:First>
          </b:Person>
        </b:NameList>
      </b:Editor>
    </b:Author>
    <b:RefOrder>8</b:RefOrder>
  </b:Source>
  <b:Source>
    <b:Tag>Sch95</b:Tag>
    <b:SourceType>Book</b:SourceType>
    <b:Guid>{6274A5B5-6E0C-3A40-A41D-B6E880F35755}</b:Guid>
    <b:Title>Meyer Schapiro: The Bibliography</b:Title>
    <b:City>New York</b:City>
    <b:Publisher>G. Braziller</b:Publisher>
    <b:Year>1995</b:Year>
    <b:Author>
      <b:Author>
        <b:NameList>
          <b:Person>
            <b:Last>Schapiro</b:Last>
            <b:Middle>Milgram</b:Middle>
            <b:First>Lillian</b:First>
          </b:Person>
        </b:NameList>
      </b:Author>
    </b:Author>
    <b:RefOrder>3</b:RefOrder>
  </b:Source>
  <b:Source>
    <b:Tag>Sch77</b:Tag>
    <b:SourceType>Book</b:SourceType>
    <b:Guid>{54C54981-DE6E-4347-84D2-2BFCD7F0A2EE}</b:Guid>
    <b:Title>Romanesque Art</b:Title>
    <b:City>New York</b:City>
    <b:Publisher>G. Braziller</b:Publisher>
    <b:Year>1977</b:Year>
    <b:Author>
      <b:Author>
        <b:NameList>
          <b:Person>
            <b:Last>Schapiro</b:Last>
            <b:First>Meyer</b:First>
          </b:Person>
        </b:NameList>
      </b:Author>
    </b:Author>
    <b:RefOrder>7</b:RefOrder>
  </b:Source>
  <b:Source>
    <b:Tag>Sch78</b:Tag>
    <b:SourceType>Book</b:SourceType>
    <b:Guid>{B581512B-FC14-D748-82A5-1775F6FDED31}</b:Guid>
    <b:Title>Modern Art, 19th &amp; 20th Centuries</b:Title>
    <b:City>New York</b:City>
    <b:Publisher>G. Braziller</b:Publisher>
    <b:Year>1978</b:Year>
    <b:Author>
      <b:Author>
        <b:NameList>
          <b:Person>
            <b:Last>Schapiro</b:Last>
            <b:First>Meyer</b:First>
          </b:Person>
        </b:NameList>
      </b:Author>
    </b:Author>
    <b:RefOrder>5</b:RefOrder>
  </b:Source>
  <b:Source>
    <b:Tag>Sch79</b:Tag>
    <b:SourceType>Book</b:SourceType>
    <b:Guid>{C60F654B-F242-5544-BA22-1B02F0CB2C62}</b:Guid>
    <b:Title>Late Antique, Early Christian and Mediaeval Art</b:Title>
    <b:City>New York</b:City>
    <b:Publisher>G Braziller</b:Publisher>
    <b:Year>1979</b:Year>
    <b:Author>
      <b:Author>
        <b:NameList>
          <b:Person>
            <b:Last>Schapiro</b:Last>
            <b:First>Meyer</b:First>
          </b:Person>
        </b:NameList>
      </b:Author>
    </b:Author>
    <b:RefOrder>4</b:RefOrder>
  </b:Source>
  <b:Source>
    <b:Tag>Sch94</b:Tag>
    <b:SourceType>Book</b:SourceType>
    <b:Guid>{CB3D9125-F957-F947-8635-C9573FADCBB7}</b:Guid>
    <b:Title>Theory and Philosopher of Art: Style, Artist, and Society</b:Title>
    <b:City>New York</b:City>
    <b:Publisher>George Braziller</b:Publisher>
    <b:Year>1994</b:Year>
    <b:Author>
      <b:Author>
        <b:NameList>
          <b:Person>
            <b:Last>Schapiro</b:Last>
            <b:First>Meyer</b:First>
          </b:Person>
        </b:NameList>
      </b:Author>
    </b:Author>
    <b:RefOrder>9</b:RefOrder>
  </b:Source>
</b:Sources>
</file>

<file path=customXml/itemProps1.xml><?xml version="1.0" encoding="utf-8"?>
<ds:datastoreItem xmlns:ds="http://schemas.openxmlformats.org/officeDocument/2006/customXml" ds:itemID="{D50247AB-8B75-6549-A270-815CD4B9BA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1</TotalTime>
  <Pages>2</Pages>
  <Words>498</Words>
  <Characters>2843</Characters>
  <Application>Microsoft Macintosh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Jasmine Nielsen</dc:creator>
  <cp:keywords/>
  <dc:description/>
  <cp:lastModifiedBy>Jasmine Nielsen</cp:lastModifiedBy>
  <cp:revision>2</cp:revision>
  <dcterms:created xsi:type="dcterms:W3CDTF">2015-02-18T00:31:00Z</dcterms:created>
  <dcterms:modified xsi:type="dcterms:W3CDTF">2015-02-18T00:31:00Z</dcterms:modified>
</cp:coreProperties>
</file>