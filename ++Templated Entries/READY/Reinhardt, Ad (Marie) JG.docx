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BE7EC0A16F4A8C86868916EA485FC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4283A4C0584CF282EC8C8B31897BDE"/>
            </w:placeholder>
            <w:text/>
          </w:sdtPr>
          <w:sdtEndPr/>
          <w:sdtContent>
            <w:tc>
              <w:tcPr>
                <w:tcW w:w="2073" w:type="dxa"/>
              </w:tcPr>
              <w:p w:rsidR="00B574C9" w:rsidRDefault="002A26A3" w:rsidP="002A26A3">
                <w:r>
                  <w:t>Annika</w:t>
                </w:r>
              </w:p>
            </w:tc>
          </w:sdtContent>
        </w:sdt>
        <w:sdt>
          <w:sdtPr>
            <w:alias w:val="Middle name"/>
            <w:tag w:val="authorMiddleName"/>
            <w:id w:val="-2076034781"/>
            <w:placeholder>
              <w:docPart w:val="1E3EBA98DB7D435381081C9C30C3827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FF49F14783E4C49A56B98300D2F58C9"/>
            </w:placeholder>
            <w:text/>
          </w:sdtPr>
          <w:sdtEndPr/>
          <w:sdtContent>
            <w:tc>
              <w:tcPr>
                <w:tcW w:w="2642" w:type="dxa"/>
              </w:tcPr>
              <w:p w:rsidR="00B574C9" w:rsidRDefault="002A26A3" w:rsidP="002A26A3">
                <w:r>
                  <w:t>Marie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2013509C146417A8E4586D16EA313E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A4210000A2541F09BE59AB7DED5B7D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1B51FFECEE9477AAE6A633DDC851D22"/>
            </w:placeholder>
            <w:text/>
          </w:sdtPr>
          <w:sdtContent>
            <w:tc>
              <w:tcPr>
                <w:tcW w:w="9016" w:type="dxa"/>
                <w:tcMar>
                  <w:top w:w="113" w:type="dxa"/>
                  <w:bottom w:w="113" w:type="dxa"/>
                </w:tcMar>
              </w:tcPr>
              <w:p w:rsidR="003F0D73" w:rsidRPr="00FB589A" w:rsidRDefault="002A26A3" w:rsidP="002A26A3">
                <w:r w:rsidRPr="00AD192A">
                  <w:t xml:space="preserve">Reinhardt, Ad </w:t>
                </w:r>
                <w:r w:rsidRPr="00AD192A">
                  <w:t>(1913-1967)</w:t>
                </w:r>
              </w:p>
            </w:tc>
          </w:sdtContent>
        </w:sdt>
      </w:tr>
      <w:tr w:rsidR="00464699" w:rsidTr="007821B0">
        <w:sdt>
          <w:sdtPr>
            <w:alias w:val="Variant headwords"/>
            <w:tag w:val="variantHeadwords"/>
            <w:id w:val="173464402"/>
            <w:placeholder>
              <w:docPart w:val="224C37EDF4D14814B261DF44B95D6095"/>
            </w:placeholder>
          </w:sdtPr>
          <w:sdtEndPr/>
          <w:sdtContent>
            <w:tc>
              <w:tcPr>
                <w:tcW w:w="9016" w:type="dxa"/>
                <w:tcMar>
                  <w:top w:w="113" w:type="dxa"/>
                  <w:bottom w:w="113" w:type="dxa"/>
                </w:tcMar>
              </w:tcPr>
              <w:p w:rsidR="00464699" w:rsidRPr="002A26A3" w:rsidRDefault="002A26A3" w:rsidP="002A26A3">
                <w:r w:rsidRPr="00685ED9">
                  <w:t>Adolph Frederick Reinhardt</w:t>
                </w:r>
              </w:p>
            </w:tc>
          </w:sdtContent>
        </w:sdt>
      </w:tr>
      <w:tr w:rsidR="00E85A05" w:rsidTr="003F0D73">
        <w:sdt>
          <w:sdtPr>
            <w:alias w:val="Abstract"/>
            <w:tag w:val="abstract"/>
            <w:id w:val="-635871867"/>
            <w:placeholder>
              <w:docPart w:val="892C55B7B5F949818DF2A9E08B86CD31"/>
            </w:placeholder>
          </w:sdtPr>
          <w:sdtEndPr/>
          <w:sdtContent>
            <w:tc>
              <w:tcPr>
                <w:tcW w:w="9016" w:type="dxa"/>
                <w:tcMar>
                  <w:top w:w="113" w:type="dxa"/>
                  <w:bottom w:w="113" w:type="dxa"/>
                </w:tcMar>
              </w:tcPr>
              <w:p w:rsidR="00E85A05" w:rsidRDefault="002A26A3" w:rsidP="002A26A3">
                <w:r>
                  <w:t xml:space="preserve">Ad Reinhardt, the American painter and illustrator-cartoonist, was born in 1913 and raised in New York City. Reinhardt attended Columbia College, pursued graduate studies in Asian art at New York University, and taught art and art history for twenty years at Brooklyn College. As a painter, Reinhardt was committed to pure abstract painting – what he termed </w:t>
                </w:r>
                <w:proofErr w:type="spellStart"/>
                <w:r>
                  <w:t>‘art</w:t>
                </w:r>
                <w:proofErr w:type="spellEnd"/>
                <w:r>
                  <w:t xml:space="preserve">-as-art’. His pursuit of abstraction brought him into contact with the American Abstract Artists in the 1930s, with the Abstract Expressionists in the 1940s, and with </w:t>
                </w:r>
                <w:proofErr w:type="spellStart"/>
                <w:r>
                  <w:t>Color</w:t>
                </w:r>
                <w:proofErr w:type="spellEnd"/>
                <w:r>
                  <w:t xml:space="preserve">-field painting and Minimalism in the 1960s. The black square paintings, begun in 1960, are exemplary of his </w:t>
                </w:r>
                <w:r w:rsidRPr="00ED0926">
                  <w:t>extreme</w:t>
                </w:r>
                <w:r>
                  <w:t xml:space="preserve"> formal reduction. Uniformly five-by-five feet</w:t>
                </w:r>
                <w:bookmarkStart w:id="0" w:name="_GoBack"/>
                <w:bookmarkEnd w:id="0"/>
                <w:r>
                  <w:t xml:space="preserve"> and matte black, Reinhardt made these monochromatic paintings for the last six years of his life. Reinhardt was also a prolific illustrator and cartoonist. His work appeared in leftist publications such as the </w:t>
                </w:r>
                <w:r w:rsidRPr="005F5267">
                  <w:rPr>
                    <w:i/>
                  </w:rPr>
                  <w:t>New Masses</w:t>
                </w:r>
                <w:r>
                  <w:t xml:space="preserve"> and </w:t>
                </w:r>
                <w:r w:rsidRPr="005F5267">
                  <w:rPr>
                    <w:i/>
                  </w:rPr>
                  <w:t>P.M.</w:t>
                </w:r>
                <w:r>
                  <w:t xml:space="preserve"> and was used in support of political organisations such as the Artists’ Union and the American Artists’ Congress. His later cartoons were often directed at </w:t>
                </w:r>
                <w:r>
                  <w:t>art-</w:t>
                </w:r>
                <w:r>
                  <w:t>world corruption.</w:t>
                </w:r>
              </w:p>
            </w:tc>
          </w:sdtContent>
        </w:sdt>
      </w:tr>
      <w:tr w:rsidR="003F0D73" w:rsidTr="003F0D73">
        <w:sdt>
          <w:sdtPr>
            <w:alias w:val="Article text"/>
            <w:tag w:val="articleText"/>
            <w:id w:val="634067588"/>
            <w:placeholder>
              <w:docPart w:val="B2CF7C6892B7488BB3D6B3CD33184404"/>
            </w:placeholder>
          </w:sdtPr>
          <w:sdtEndPr/>
          <w:sdtContent>
            <w:tc>
              <w:tcPr>
                <w:tcW w:w="9016" w:type="dxa"/>
                <w:tcMar>
                  <w:top w:w="113" w:type="dxa"/>
                  <w:bottom w:w="113" w:type="dxa"/>
                </w:tcMar>
              </w:tcPr>
              <w:p w:rsidR="003F0D73" w:rsidRDefault="002A26A3" w:rsidP="002A26A3">
                <w:r>
                  <w:t xml:space="preserve">Ad Reinhardt, the American painter and illustrator-cartoonist, was born in 1913 and raised in New York City. Reinhardt attended Columbia College, pursued graduate studies in Asian art at New York University, and taught art and art history for twenty years at Brooklyn College. As a painter, Reinhardt was committed to pure abstract painting – what he termed </w:t>
                </w:r>
                <w:proofErr w:type="spellStart"/>
                <w:r>
                  <w:t>‘art</w:t>
                </w:r>
                <w:proofErr w:type="spellEnd"/>
                <w:r>
                  <w:t xml:space="preserve">-as-art’. His pursuit of abstraction brought him into contact with the American Abstract Artists in the 1930s, with the Abstract Expressionists in the 1940s, and with </w:t>
                </w:r>
                <w:proofErr w:type="spellStart"/>
                <w:r>
                  <w:t>Color</w:t>
                </w:r>
                <w:proofErr w:type="spellEnd"/>
                <w:r>
                  <w:t xml:space="preserve">-field painting and Minimalism in the 1960s. The black square paintings, begun in 1960, are exemplary of his </w:t>
                </w:r>
                <w:r w:rsidRPr="00ED0926">
                  <w:t>extreme</w:t>
                </w:r>
                <w:r>
                  <w:t xml:space="preserve"> formal reduction. Uniformly five-by-five feet and matte black, Reinhardt made these monochromatic paintings for the last six years of his life. Reinhardt was also a prolific illustrator and cartoonist. His work appeared in leftist publications such as the </w:t>
                </w:r>
                <w:r w:rsidRPr="005F5267">
                  <w:rPr>
                    <w:i/>
                  </w:rPr>
                  <w:t>New Masses</w:t>
                </w:r>
                <w:r>
                  <w:t xml:space="preserve"> and </w:t>
                </w:r>
                <w:r w:rsidRPr="005F5267">
                  <w:rPr>
                    <w:i/>
                  </w:rPr>
                  <w:t>P.M.</w:t>
                </w:r>
                <w:r>
                  <w:t xml:space="preserve"> and was used in support of political organisations such as the Artists’ Union and the American Artists’ Congress. His later cartoons were often directed at </w:t>
                </w:r>
                <w:r>
                  <w:t>art-</w:t>
                </w:r>
                <w:r>
                  <w:t>world corruption.</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01B8426BB4943958767F55CFABE0D22"/>
              </w:placeholder>
            </w:sdtPr>
            <w:sdtEndPr/>
            <w:sdtContent>
              <w:p w:rsidR="00CF1F67" w:rsidRDefault="00CF1F67" w:rsidP="00CF1F67"/>
              <w:p w:rsidR="00CF1F67" w:rsidRDefault="00CF1F67" w:rsidP="00CF1F67">
                <w:sdt>
                  <w:sdtPr>
                    <w:id w:val="839043195"/>
                    <w:citation/>
                  </w:sdtPr>
                  <w:sdtContent>
                    <w:r>
                      <w:fldChar w:fldCharType="begin"/>
                    </w:r>
                    <w:r>
                      <w:rPr>
                        <w:lang w:val="en-US"/>
                      </w:rPr>
                      <w:instrText xml:space="preserve"> CITATION Cor08 \l 1033 </w:instrText>
                    </w:r>
                    <w:r>
                      <w:fldChar w:fldCharType="separate"/>
                    </w:r>
                    <w:r>
                      <w:rPr>
                        <w:noProof/>
                        <w:lang w:val="en-US"/>
                      </w:rPr>
                      <w:t>(Corris)</w:t>
                    </w:r>
                    <w:r>
                      <w:fldChar w:fldCharType="end"/>
                    </w:r>
                  </w:sdtContent>
                </w:sdt>
              </w:p>
              <w:p w:rsidR="00CF1F67" w:rsidRDefault="00CF1F67" w:rsidP="00CF1F67"/>
              <w:p w:rsidR="00CF1F67" w:rsidRDefault="00CF1F67" w:rsidP="00CF1F67">
                <w:sdt>
                  <w:sdtPr>
                    <w:id w:val="2098676460"/>
                    <w:citation/>
                  </w:sdtPr>
                  <w:sdtContent>
                    <w:r>
                      <w:fldChar w:fldCharType="begin"/>
                    </w:r>
                    <w:r>
                      <w:rPr>
                        <w:lang w:val="en-US"/>
                      </w:rPr>
                      <w:instrText xml:space="preserve"> CITATION Lip81 \l 1033 </w:instrText>
                    </w:r>
                    <w:r>
                      <w:fldChar w:fldCharType="separate"/>
                    </w:r>
                    <w:r>
                      <w:rPr>
                        <w:noProof/>
                        <w:lang w:val="en-US"/>
                      </w:rPr>
                      <w:t>(Lippard)</w:t>
                    </w:r>
                    <w:r>
                      <w:fldChar w:fldCharType="end"/>
                    </w:r>
                  </w:sdtContent>
                </w:sdt>
              </w:p>
              <w:p w:rsidR="003235A7" w:rsidRDefault="008E1ABE" w:rsidP="00CF1F6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ABE" w:rsidRDefault="008E1ABE" w:rsidP="007A0D55">
      <w:pPr>
        <w:spacing w:after="0" w:line="240" w:lineRule="auto"/>
      </w:pPr>
      <w:r>
        <w:separator/>
      </w:r>
    </w:p>
  </w:endnote>
  <w:endnote w:type="continuationSeparator" w:id="0">
    <w:p w:rsidR="008E1ABE" w:rsidRDefault="008E1A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ABE" w:rsidRDefault="008E1ABE" w:rsidP="007A0D55">
      <w:pPr>
        <w:spacing w:after="0" w:line="240" w:lineRule="auto"/>
      </w:pPr>
      <w:r>
        <w:separator/>
      </w:r>
    </w:p>
  </w:footnote>
  <w:footnote w:type="continuationSeparator" w:id="0">
    <w:p w:rsidR="008E1ABE" w:rsidRDefault="008E1AB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6A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6A3"/>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1AB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1F67"/>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BE7EC0A16F4A8C86868916EA485FCC"/>
        <w:category>
          <w:name w:val="General"/>
          <w:gallery w:val="placeholder"/>
        </w:category>
        <w:types>
          <w:type w:val="bbPlcHdr"/>
        </w:types>
        <w:behaviors>
          <w:behavior w:val="content"/>
        </w:behaviors>
        <w:guid w:val="{1D893415-0CEF-481E-A1F0-7A0652F3E204}"/>
      </w:docPartPr>
      <w:docPartBody>
        <w:p w:rsidR="00000000" w:rsidRDefault="00E072B8">
          <w:pPr>
            <w:pStyle w:val="E8BE7EC0A16F4A8C86868916EA485FCC"/>
          </w:pPr>
          <w:r w:rsidRPr="00CC586D">
            <w:rPr>
              <w:rStyle w:val="PlaceholderText"/>
              <w:b/>
              <w:color w:val="FFFFFF" w:themeColor="background1"/>
            </w:rPr>
            <w:t>[Salutation]</w:t>
          </w:r>
        </w:p>
      </w:docPartBody>
    </w:docPart>
    <w:docPart>
      <w:docPartPr>
        <w:name w:val="344283A4C0584CF282EC8C8B31897BDE"/>
        <w:category>
          <w:name w:val="General"/>
          <w:gallery w:val="placeholder"/>
        </w:category>
        <w:types>
          <w:type w:val="bbPlcHdr"/>
        </w:types>
        <w:behaviors>
          <w:behavior w:val="content"/>
        </w:behaviors>
        <w:guid w:val="{56E67C7F-70BB-4032-9044-612B04677FB5}"/>
      </w:docPartPr>
      <w:docPartBody>
        <w:p w:rsidR="00000000" w:rsidRDefault="00E072B8">
          <w:pPr>
            <w:pStyle w:val="344283A4C0584CF282EC8C8B31897BDE"/>
          </w:pPr>
          <w:r>
            <w:rPr>
              <w:rStyle w:val="PlaceholderText"/>
            </w:rPr>
            <w:t>[First name]</w:t>
          </w:r>
        </w:p>
      </w:docPartBody>
    </w:docPart>
    <w:docPart>
      <w:docPartPr>
        <w:name w:val="1E3EBA98DB7D435381081C9C30C3827E"/>
        <w:category>
          <w:name w:val="General"/>
          <w:gallery w:val="placeholder"/>
        </w:category>
        <w:types>
          <w:type w:val="bbPlcHdr"/>
        </w:types>
        <w:behaviors>
          <w:behavior w:val="content"/>
        </w:behaviors>
        <w:guid w:val="{ADD95796-833E-452C-BB1D-BFE63C9DDF2F}"/>
      </w:docPartPr>
      <w:docPartBody>
        <w:p w:rsidR="00000000" w:rsidRDefault="00E072B8">
          <w:pPr>
            <w:pStyle w:val="1E3EBA98DB7D435381081C9C30C3827E"/>
          </w:pPr>
          <w:r>
            <w:rPr>
              <w:rStyle w:val="PlaceholderText"/>
            </w:rPr>
            <w:t>[Middle name]</w:t>
          </w:r>
        </w:p>
      </w:docPartBody>
    </w:docPart>
    <w:docPart>
      <w:docPartPr>
        <w:name w:val="FFF49F14783E4C49A56B98300D2F58C9"/>
        <w:category>
          <w:name w:val="General"/>
          <w:gallery w:val="placeholder"/>
        </w:category>
        <w:types>
          <w:type w:val="bbPlcHdr"/>
        </w:types>
        <w:behaviors>
          <w:behavior w:val="content"/>
        </w:behaviors>
        <w:guid w:val="{499D8D1A-05FD-465E-891C-62DBB0B75901}"/>
      </w:docPartPr>
      <w:docPartBody>
        <w:p w:rsidR="00000000" w:rsidRDefault="00E072B8">
          <w:pPr>
            <w:pStyle w:val="FFF49F14783E4C49A56B98300D2F58C9"/>
          </w:pPr>
          <w:r>
            <w:rPr>
              <w:rStyle w:val="PlaceholderText"/>
            </w:rPr>
            <w:t>[Last</w:t>
          </w:r>
          <w:r>
            <w:rPr>
              <w:rStyle w:val="PlaceholderText"/>
            </w:rPr>
            <w:t xml:space="preserve"> name]</w:t>
          </w:r>
        </w:p>
      </w:docPartBody>
    </w:docPart>
    <w:docPart>
      <w:docPartPr>
        <w:name w:val="02013509C146417A8E4586D16EA313E5"/>
        <w:category>
          <w:name w:val="General"/>
          <w:gallery w:val="placeholder"/>
        </w:category>
        <w:types>
          <w:type w:val="bbPlcHdr"/>
        </w:types>
        <w:behaviors>
          <w:behavior w:val="content"/>
        </w:behaviors>
        <w:guid w:val="{E1FDD08C-5A8E-4A61-9600-90C7DD4091C2}"/>
      </w:docPartPr>
      <w:docPartBody>
        <w:p w:rsidR="00000000" w:rsidRDefault="00E072B8">
          <w:pPr>
            <w:pStyle w:val="02013509C146417A8E4586D16EA313E5"/>
          </w:pPr>
          <w:r>
            <w:rPr>
              <w:rStyle w:val="PlaceholderText"/>
            </w:rPr>
            <w:t>[Enter your biography]</w:t>
          </w:r>
        </w:p>
      </w:docPartBody>
    </w:docPart>
    <w:docPart>
      <w:docPartPr>
        <w:name w:val="9A4210000A2541F09BE59AB7DED5B7D4"/>
        <w:category>
          <w:name w:val="General"/>
          <w:gallery w:val="placeholder"/>
        </w:category>
        <w:types>
          <w:type w:val="bbPlcHdr"/>
        </w:types>
        <w:behaviors>
          <w:behavior w:val="content"/>
        </w:behaviors>
        <w:guid w:val="{96C870C0-AACE-430D-9CE2-56DC5A3049AC}"/>
      </w:docPartPr>
      <w:docPartBody>
        <w:p w:rsidR="00000000" w:rsidRDefault="00E072B8">
          <w:pPr>
            <w:pStyle w:val="9A4210000A2541F09BE59AB7DED5B7D4"/>
          </w:pPr>
          <w:r>
            <w:rPr>
              <w:rStyle w:val="PlaceholderText"/>
            </w:rPr>
            <w:t>[Enter the institution with which you are affiliated]</w:t>
          </w:r>
        </w:p>
      </w:docPartBody>
    </w:docPart>
    <w:docPart>
      <w:docPartPr>
        <w:name w:val="51B51FFECEE9477AAE6A633DDC851D22"/>
        <w:category>
          <w:name w:val="General"/>
          <w:gallery w:val="placeholder"/>
        </w:category>
        <w:types>
          <w:type w:val="bbPlcHdr"/>
        </w:types>
        <w:behaviors>
          <w:behavior w:val="content"/>
        </w:behaviors>
        <w:guid w:val="{316F1A4A-6FFC-4176-896F-A7C2E9E1E2EE}"/>
      </w:docPartPr>
      <w:docPartBody>
        <w:p w:rsidR="00000000" w:rsidRDefault="00E072B8">
          <w:pPr>
            <w:pStyle w:val="51B51FFECEE9477AAE6A633DDC851D22"/>
          </w:pPr>
          <w:r w:rsidRPr="00EF74F7">
            <w:rPr>
              <w:b/>
              <w:color w:val="808080" w:themeColor="background1" w:themeShade="80"/>
            </w:rPr>
            <w:t>[Enter the headword for your article]</w:t>
          </w:r>
        </w:p>
      </w:docPartBody>
    </w:docPart>
    <w:docPart>
      <w:docPartPr>
        <w:name w:val="224C37EDF4D14814B261DF44B95D6095"/>
        <w:category>
          <w:name w:val="General"/>
          <w:gallery w:val="placeholder"/>
        </w:category>
        <w:types>
          <w:type w:val="bbPlcHdr"/>
        </w:types>
        <w:behaviors>
          <w:behavior w:val="content"/>
        </w:behaviors>
        <w:guid w:val="{45AF8489-A2EE-4F2A-A0D6-A2DC5C7F2318}"/>
      </w:docPartPr>
      <w:docPartBody>
        <w:p w:rsidR="00000000" w:rsidRDefault="00E072B8">
          <w:pPr>
            <w:pStyle w:val="224C37EDF4D14814B261DF44B95D60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2C55B7B5F949818DF2A9E08B86CD31"/>
        <w:category>
          <w:name w:val="General"/>
          <w:gallery w:val="placeholder"/>
        </w:category>
        <w:types>
          <w:type w:val="bbPlcHdr"/>
        </w:types>
        <w:behaviors>
          <w:behavior w:val="content"/>
        </w:behaviors>
        <w:guid w:val="{5F225DE6-4333-4CB3-BF08-404D305425F9}"/>
      </w:docPartPr>
      <w:docPartBody>
        <w:p w:rsidR="00000000" w:rsidRDefault="00E072B8">
          <w:pPr>
            <w:pStyle w:val="892C55B7B5F949818DF2A9E08B86CD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CF7C6892B7488BB3D6B3CD33184404"/>
        <w:category>
          <w:name w:val="General"/>
          <w:gallery w:val="placeholder"/>
        </w:category>
        <w:types>
          <w:type w:val="bbPlcHdr"/>
        </w:types>
        <w:behaviors>
          <w:behavior w:val="content"/>
        </w:behaviors>
        <w:guid w:val="{3195645D-5B13-4ECB-8B33-625D722E042E}"/>
      </w:docPartPr>
      <w:docPartBody>
        <w:p w:rsidR="00000000" w:rsidRDefault="00E072B8">
          <w:pPr>
            <w:pStyle w:val="B2CF7C6892B7488BB3D6B3CD331844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1B8426BB4943958767F55CFABE0D22"/>
        <w:category>
          <w:name w:val="General"/>
          <w:gallery w:val="placeholder"/>
        </w:category>
        <w:types>
          <w:type w:val="bbPlcHdr"/>
        </w:types>
        <w:behaviors>
          <w:behavior w:val="content"/>
        </w:behaviors>
        <w:guid w:val="{92B41990-3FBA-403D-88CE-E0E5B13B06DA}"/>
      </w:docPartPr>
      <w:docPartBody>
        <w:p w:rsidR="00000000" w:rsidRDefault="00E072B8">
          <w:pPr>
            <w:pStyle w:val="101B8426BB4943958767F55CFABE0D2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B8"/>
    <w:rsid w:val="00E07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E7EC0A16F4A8C86868916EA485FCC">
    <w:name w:val="E8BE7EC0A16F4A8C86868916EA485FCC"/>
  </w:style>
  <w:style w:type="paragraph" w:customStyle="1" w:styleId="344283A4C0584CF282EC8C8B31897BDE">
    <w:name w:val="344283A4C0584CF282EC8C8B31897BDE"/>
  </w:style>
  <w:style w:type="paragraph" w:customStyle="1" w:styleId="1E3EBA98DB7D435381081C9C30C3827E">
    <w:name w:val="1E3EBA98DB7D435381081C9C30C3827E"/>
  </w:style>
  <w:style w:type="paragraph" w:customStyle="1" w:styleId="FFF49F14783E4C49A56B98300D2F58C9">
    <w:name w:val="FFF49F14783E4C49A56B98300D2F58C9"/>
  </w:style>
  <w:style w:type="paragraph" w:customStyle="1" w:styleId="02013509C146417A8E4586D16EA313E5">
    <w:name w:val="02013509C146417A8E4586D16EA313E5"/>
  </w:style>
  <w:style w:type="paragraph" w:customStyle="1" w:styleId="9A4210000A2541F09BE59AB7DED5B7D4">
    <w:name w:val="9A4210000A2541F09BE59AB7DED5B7D4"/>
  </w:style>
  <w:style w:type="paragraph" w:customStyle="1" w:styleId="51B51FFECEE9477AAE6A633DDC851D22">
    <w:name w:val="51B51FFECEE9477AAE6A633DDC851D22"/>
  </w:style>
  <w:style w:type="paragraph" w:customStyle="1" w:styleId="224C37EDF4D14814B261DF44B95D6095">
    <w:name w:val="224C37EDF4D14814B261DF44B95D6095"/>
  </w:style>
  <w:style w:type="paragraph" w:customStyle="1" w:styleId="892C55B7B5F949818DF2A9E08B86CD31">
    <w:name w:val="892C55B7B5F949818DF2A9E08B86CD31"/>
  </w:style>
  <w:style w:type="paragraph" w:customStyle="1" w:styleId="B2CF7C6892B7488BB3D6B3CD33184404">
    <w:name w:val="B2CF7C6892B7488BB3D6B3CD33184404"/>
  </w:style>
  <w:style w:type="paragraph" w:customStyle="1" w:styleId="101B8426BB4943958767F55CFABE0D22">
    <w:name w:val="101B8426BB4943958767F55CFABE0D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E7EC0A16F4A8C86868916EA485FCC">
    <w:name w:val="E8BE7EC0A16F4A8C86868916EA485FCC"/>
  </w:style>
  <w:style w:type="paragraph" w:customStyle="1" w:styleId="344283A4C0584CF282EC8C8B31897BDE">
    <w:name w:val="344283A4C0584CF282EC8C8B31897BDE"/>
  </w:style>
  <w:style w:type="paragraph" w:customStyle="1" w:styleId="1E3EBA98DB7D435381081C9C30C3827E">
    <w:name w:val="1E3EBA98DB7D435381081C9C30C3827E"/>
  </w:style>
  <w:style w:type="paragraph" w:customStyle="1" w:styleId="FFF49F14783E4C49A56B98300D2F58C9">
    <w:name w:val="FFF49F14783E4C49A56B98300D2F58C9"/>
  </w:style>
  <w:style w:type="paragraph" w:customStyle="1" w:styleId="02013509C146417A8E4586D16EA313E5">
    <w:name w:val="02013509C146417A8E4586D16EA313E5"/>
  </w:style>
  <w:style w:type="paragraph" w:customStyle="1" w:styleId="9A4210000A2541F09BE59AB7DED5B7D4">
    <w:name w:val="9A4210000A2541F09BE59AB7DED5B7D4"/>
  </w:style>
  <w:style w:type="paragraph" w:customStyle="1" w:styleId="51B51FFECEE9477AAE6A633DDC851D22">
    <w:name w:val="51B51FFECEE9477AAE6A633DDC851D22"/>
  </w:style>
  <w:style w:type="paragraph" w:customStyle="1" w:styleId="224C37EDF4D14814B261DF44B95D6095">
    <w:name w:val="224C37EDF4D14814B261DF44B95D6095"/>
  </w:style>
  <w:style w:type="paragraph" w:customStyle="1" w:styleId="892C55B7B5F949818DF2A9E08B86CD31">
    <w:name w:val="892C55B7B5F949818DF2A9E08B86CD31"/>
  </w:style>
  <w:style w:type="paragraph" w:customStyle="1" w:styleId="B2CF7C6892B7488BB3D6B3CD33184404">
    <w:name w:val="B2CF7C6892B7488BB3D6B3CD33184404"/>
  </w:style>
  <w:style w:type="paragraph" w:customStyle="1" w:styleId="101B8426BB4943958767F55CFABE0D22">
    <w:name w:val="101B8426BB4943958767F55CFABE0D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Cor08</b:Tag>
    <b:SourceType>Book</b:SourceType>
    <b:Guid>{B714C808-B77F-4440-BC47-C6425EC89EB0}</b:Guid>
    <b:Author>
      <b:Author>
        <b:NameList>
          <b:Person>
            <b:Last>Corris</b:Last>
            <b:First>Michael</b:First>
          </b:Person>
        </b:NameList>
      </b:Author>
    </b:Author>
    <b:Title>Ad Reinhardt</b:Title>
    <b:Year>2008</b:Year>
    <b:City>London</b:City>
    <b:Publisher>Reaktion Books</b:Publisher>
    <b:RefOrder>1</b:RefOrder>
  </b:Source>
  <b:Source>
    <b:Tag>Lip81</b:Tag>
    <b:SourceType>Book</b:SourceType>
    <b:Guid>{F7D181AE-0586-49D7-BC68-7F47E93B51FE}</b:Guid>
    <b:Author>
      <b:Author>
        <b:NameList>
          <b:Person>
            <b:Last>Lippard</b:Last>
            <b:First>Lucy</b:First>
            <b:Middle>R.</b:Middle>
          </b:Person>
        </b:NameList>
      </b:Author>
    </b:Author>
    <b:Title>Ad Reinhardt</b:Title>
    <b:Year>1981</b:Year>
    <b:City>New York</b:City>
    <b:Publisher>Abrams</b:Publisher>
    <b:RefOrder>2</b:RefOrder>
  </b:Source>
</b:Sources>
</file>

<file path=customXml/itemProps1.xml><?xml version="1.0" encoding="utf-8"?>
<ds:datastoreItem xmlns:ds="http://schemas.openxmlformats.org/officeDocument/2006/customXml" ds:itemID="{3D3FCA47-DD68-4A01-AEA0-11CB7F52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2014-09-10T05:58:00Z</dcterms:created>
  <dcterms:modified xsi:type="dcterms:W3CDTF">2014-09-10T06:05:00Z</dcterms:modified>
</cp:coreProperties>
</file>