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D757934" w14:textId="77777777" w:rsidTr="00922950">
        <w:tc>
          <w:tcPr>
            <w:tcW w:w="491" w:type="dxa"/>
            <w:vMerge w:val="restart"/>
            <w:shd w:val="clear" w:color="auto" w:fill="A6A6A6" w:themeFill="background1" w:themeFillShade="A6"/>
            <w:textDirection w:val="btLr"/>
          </w:tcPr>
          <w:p w14:paraId="17DABF26" w14:textId="77777777" w:rsidR="00B574C9" w:rsidRPr="00CC586D" w:rsidRDefault="00B574C9" w:rsidP="00024CB3">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0A31DF3304B41D69AF9455B7AFE37CE"/>
            </w:placeholder>
            <w:showingPlcHdr/>
            <w:dropDownList>
              <w:listItem w:displayText="Dr." w:value="Dr."/>
              <w:listItem w:displayText="Prof." w:value="Prof."/>
            </w:dropDownList>
          </w:sdtPr>
          <w:sdtContent>
            <w:tc>
              <w:tcPr>
                <w:tcW w:w="1259" w:type="dxa"/>
              </w:tcPr>
              <w:p w14:paraId="3DE3DB50" w14:textId="77777777" w:rsidR="00B574C9" w:rsidRPr="00CC586D" w:rsidRDefault="00B574C9" w:rsidP="00024CB3">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C816C4BBE2D48618187C1285E58F9ED"/>
            </w:placeholder>
            <w:text/>
          </w:sdtPr>
          <w:sdtContent>
            <w:tc>
              <w:tcPr>
                <w:tcW w:w="2073" w:type="dxa"/>
              </w:tcPr>
              <w:p w14:paraId="696162FA" w14:textId="77777777" w:rsidR="00B574C9" w:rsidRDefault="00024CB3" w:rsidP="00024CB3">
                <w:r>
                  <w:t>Gabriel</w:t>
                </w:r>
              </w:p>
            </w:tc>
          </w:sdtContent>
        </w:sdt>
        <w:sdt>
          <w:sdtPr>
            <w:alias w:val="Middle name"/>
            <w:tag w:val="authorMiddleName"/>
            <w:id w:val="-2076034781"/>
            <w:placeholder>
              <w:docPart w:val="6D058E60272C4DEEB88F67764375B0E9"/>
            </w:placeholder>
            <w:showingPlcHdr/>
            <w:text/>
          </w:sdtPr>
          <w:sdtContent>
            <w:tc>
              <w:tcPr>
                <w:tcW w:w="2551" w:type="dxa"/>
              </w:tcPr>
              <w:p w14:paraId="581F05A2" w14:textId="77777777" w:rsidR="00B574C9" w:rsidRDefault="00B574C9" w:rsidP="00024CB3">
                <w:r>
                  <w:rPr>
                    <w:rStyle w:val="PlaceholderText"/>
                  </w:rPr>
                  <w:t>[Middle name]</w:t>
                </w:r>
              </w:p>
            </w:tc>
          </w:sdtContent>
        </w:sdt>
        <w:sdt>
          <w:sdtPr>
            <w:alias w:val="Last name"/>
            <w:tag w:val="authorLastName"/>
            <w:id w:val="-1088529830"/>
            <w:placeholder>
              <w:docPart w:val="23C43D27408B4F109F31EBD8684C99FF"/>
            </w:placeholder>
            <w:text/>
          </w:sdtPr>
          <w:sdtContent>
            <w:tc>
              <w:tcPr>
                <w:tcW w:w="2642" w:type="dxa"/>
              </w:tcPr>
              <w:p w14:paraId="3927F883" w14:textId="77777777" w:rsidR="00B574C9" w:rsidRDefault="00024CB3" w:rsidP="00024CB3">
                <w:r>
                  <w:t>Hankins</w:t>
                </w:r>
              </w:p>
            </w:tc>
          </w:sdtContent>
        </w:sdt>
      </w:tr>
      <w:tr w:rsidR="00B574C9" w14:paraId="5DFB65C7" w14:textId="77777777" w:rsidTr="001A6A06">
        <w:trPr>
          <w:trHeight w:val="986"/>
        </w:trPr>
        <w:tc>
          <w:tcPr>
            <w:tcW w:w="491" w:type="dxa"/>
            <w:vMerge/>
            <w:shd w:val="clear" w:color="auto" w:fill="A6A6A6" w:themeFill="background1" w:themeFillShade="A6"/>
          </w:tcPr>
          <w:p w14:paraId="2EB7A1E6" w14:textId="77777777" w:rsidR="00B574C9" w:rsidRPr="001A6A06" w:rsidRDefault="00B574C9" w:rsidP="00024CB3">
            <w:pPr>
              <w:jc w:val="center"/>
              <w:rPr>
                <w:b/>
                <w:color w:val="FFFFFF" w:themeColor="background1"/>
              </w:rPr>
            </w:pPr>
          </w:p>
        </w:tc>
        <w:sdt>
          <w:sdtPr>
            <w:alias w:val="Biography"/>
            <w:tag w:val="authorBiography"/>
            <w:id w:val="938807824"/>
            <w:placeholder>
              <w:docPart w:val="6715A8F9D5BE4301B306EA6A1DFF98FC"/>
            </w:placeholder>
            <w:showingPlcHdr/>
          </w:sdtPr>
          <w:sdtContent>
            <w:tc>
              <w:tcPr>
                <w:tcW w:w="8525" w:type="dxa"/>
                <w:gridSpan w:val="4"/>
              </w:tcPr>
              <w:p w14:paraId="55CABE82" w14:textId="77777777" w:rsidR="00B574C9" w:rsidRDefault="00B574C9" w:rsidP="00024CB3">
                <w:r>
                  <w:rPr>
                    <w:rStyle w:val="PlaceholderText"/>
                  </w:rPr>
                  <w:t>[Enter your biography]</w:t>
                </w:r>
              </w:p>
            </w:tc>
          </w:sdtContent>
        </w:sdt>
      </w:tr>
      <w:tr w:rsidR="00B574C9" w14:paraId="3DDF17EE" w14:textId="77777777" w:rsidTr="001A6A06">
        <w:trPr>
          <w:trHeight w:val="986"/>
        </w:trPr>
        <w:tc>
          <w:tcPr>
            <w:tcW w:w="491" w:type="dxa"/>
            <w:vMerge/>
            <w:shd w:val="clear" w:color="auto" w:fill="A6A6A6" w:themeFill="background1" w:themeFillShade="A6"/>
          </w:tcPr>
          <w:p w14:paraId="107C7A5B" w14:textId="77777777" w:rsidR="00B574C9" w:rsidRPr="001A6A06" w:rsidRDefault="00B574C9" w:rsidP="00024CB3">
            <w:pPr>
              <w:jc w:val="center"/>
              <w:rPr>
                <w:b/>
                <w:color w:val="FFFFFF" w:themeColor="background1"/>
              </w:rPr>
            </w:pPr>
          </w:p>
        </w:tc>
        <w:sdt>
          <w:sdtPr>
            <w:alias w:val="Affiliation"/>
            <w:tag w:val="affiliation"/>
            <w:id w:val="2012937915"/>
            <w:placeholder>
              <w:docPart w:val="31CCA0471A6A41149C1DC2FE0E018139"/>
            </w:placeholder>
            <w:showingPlcHdr/>
            <w:text/>
          </w:sdtPr>
          <w:sdtContent>
            <w:tc>
              <w:tcPr>
                <w:tcW w:w="8525" w:type="dxa"/>
                <w:gridSpan w:val="4"/>
              </w:tcPr>
              <w:p w14:paraId="126EC097" w14:textId="77777777" w:rsidR="00B574C9" w:rsidRDefault="00B574C9" w:rsidP="00024CB3">
                <w:r>
                  <w:rPr>
                    <w:rStyle w:val="PlaceholderText"/>
                  </w:rPr>
                  <w:t>[Enter the institution with which you are affiliated]</w:t>
                </w:r>
              </w:p>
            </w:tc>
          </w:sdtContent>
        </w:sdt>
      </w:tr>
    </w:tbl>
    <w:p w14:paraId="32A5CC58" w14:textId="77777777" w:rsidR="003D3579" w:rsidRDefault="003D3579" w:rsidP="00024CB3">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2FC912FF" w14:textId="77777777" w:rsidTr="00244BB0">
        <w:tc>
          <w:tcPr>
            <w:tcW w:w="9016" w:type="dxa"/>
            <w:shd w:val="clear" w:color="auto" w:fill="A6A6A6" w:themeFill="background1" w:themeFillShade="A6"/>
            <w:tcMar>
              <w:top w:w="113" w:type="dxa"/>
              <w:bottom w:w="113" w:type="dxa"/>
            </w:tcMar>
          </w:tcPr>
          <w:p w14:paraId="1D9D1F5E" w14:textId="77777777" w:rsidR="00244BB0" w:rsidRPr="00244BB0" w:rsidRDefault="00244BB0" w:rsidP="00024CB3">
            <w:pPr>
              <w:jc w:val="center"/>
              <w:rPr>
                <w:b/>
                <w:color w:val="FFFFFF" w:themeColor="background1"/>
              </w:rPr>
            </w:pPr>
            <w:r>
              <w:rPr>
                <w:b/>
                <w:color w:val="FFFFFF" w:themeColor="background1"/>
              </w:rPr>
              <w:t>Your article</w:t>
            </w:r>
          </w:p>
        </w:tc>
      </w:tr>
      <w:tr w:rsidR="003F0D73" w14:paraId="71C2BF34" w14:textId="77777777" w:rsidTr="003F0D73">
        <w:sdt>
          <w:sdtPr>
            <w:rPr>
              <w:b/>
            </w:rPr>
            <w:alias w:val="Article headword"/>
            <w:tag w:val="articleHeadword"/>
            <w:id w:val="-361440020"/>
            <w:placeholder>
              <w:docPart w:val="E3424ADCCEAD4FA78FB92534DFFFCA75"/>
            </w:placeholder>
            <w:text/>
          </w:sdtPr>
          <w:sdtContent>
            <w:tc>
              <w:tcPr>
                <w:tcW w:w="9016" w:type="dxa"/>
                <w:tcMar>
                  <w:top w:w="113" w:type="dxa"/>
                  <w:bottom w:w="113" w:type="dxa"/>
                </w:tcMar>
              </w:tcPr>
              <w:p w14:paraId="4FEA7CCE" w14:textId="77777777" w:rsidR="003F0D73" w:rsidRPr="00FB589A" w:rsidRDefault="00EB150F" w:rsidP="00024CB3">
                <w:pPr>
                  <w:rPr>
                    <w:b/>
                  </w:rPr>
                </w:pPr>
                <w:r>
                  <w:rPr>
                    <w:b/>
                  </w:rPr>
                  <w:t>Hogarth Press</w:t>
                </w:r>
              </w:p>
            </w:tc>
          </w:sdtContent>
        </w:sdt>
      </w:tr>
      <w:tr w:rsidR="00464699" w14:paraId="1EF37FC4" w14:textId="77777777" w:rsidTr="00F60CA0">
        <w:sdt>
          <w:sdtPr>
            <w:alias w:val="Variant headwords"/>
            <w:tag w:val="variantHeadwords"/>
            <w:id w:val="173464402"/>
            <w:placeholder>
              <w:docPart w:val="3FF4DD72259946B48ED1AB58CDAD677B"/>
            </w:placeholder>
            <w:showingPlcHdr/>
          </w:sdtPr>
          <w:sdtContent>
            <w:tc>
              <w:tcPr>
                <w:tcW w:w="9016" w:type="dxa"/>
                <w:tcMar>
                  <w:top w:w="113" w:type="dxa"/>
                  <w:bottom w:w="113" w:type="dxa"/>
                </w:tcMar>
              </w:tcPr>
              <w:p w14:paraId="572E1BF6" w14:textId="77777777" w:rsidR="00464699" w:rsidRDefault="00464699" w:rsidP="00024CB3">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C017AE5" w14:textId="77777777" w:rsidTr="003F0D73">
        <w:sdt>
          <w:sdtPr>
            <w:alias w:val="Abstract"/>
            <w:tag w:val="abstract"/>
            <w:id w:val="-635871867"/>
            <w:placeholder>
              <w:docPart w:val="B3709BCF4F674DEDBE0595BA3D0DFB8A"/>
            </w:placeholder>
          </w:sdtPr>
          <w:sdtContent>
            <w:tc>
              <w:tcPr>
                <w:tcW w:w="9016" w:type="dxa"/>
                <w:tcMar>
                  <w:top w:w="113" w:type="dxa"/>
                  <w:bottom w:w="113" w:type="dxa"/>
                </w:tcMar>
              </w:tcPr>
              <w:p w14:paraId="7E793C0B" w14:textId="77777777" w:rsidR="00E85A05" w:rsidRPr="00EB150F" w:rsidRDefault="00EB150F" w:rsidP="00024CB3">
                <w:r>
                  <w:t>The Hogarth Press was a</w:t>
                </w:r>
                <w:r w:rsidRPr="00891755">
                  <w:t xml:space="preserve"> publishing company run by Leonard and Virginia Woolf. A small independent publisher, the Press produced works by modernist thinkers and writers including Sigmund Freud, T. S. Eliot, E. M. Forster, Roger Fry, Katherine Mansfield, and Virginia Woolf herself.  The Press originated in the </w:t>
                </w:r>
                <w:proofErr w:type="spellStart"/>
                <w:r w:rsidRPr="00891755">
                  <w:t>Woolfs</w:t>
                </w:r>
                <w:proofErr w:type="spellEnd"/>
                <w:r w:rsidRPr="00891755">
                  <w:t>’ drawing room at Hogarth House in Richmond, London. In 1922, the Press moved to the Bloomsbury area of London, a geographical hub for modernist publishing and the home of the</w:t>
                </w:r>
                <w:r>
                  <w:t>ir social and intellectual circle, the</w:t>
                </w:r>
                <w:r w:rsidRPr="00891755">
                  <w:t xml:space="preserve"> Bloomsbury Group. Despite its domestic origins, the Hogar</w:t>
                </w:r>
                <w:r>
                  <w:t xml:space="preserve">th Press quickly became a fully </w:t>
                </w:r>
                <w:r w:rsidRPr="00891755">
                  <w:t>functioning publisher and an influential force in the early twentieth-century literary world. The Press published over five hundre</w:t>
                </w:r>
                <w:r>
                  <w:t xml:space="preserve">d titles between 1917 and 1946, </w:t>
                </w:r>
                <w:r w:rsidRPr="00891755">
                  <w:t>when the f</w:t>
                </w:r>
                <w:r>
                  <w:t>irm was s</w:t>
                </w:r>
                <w:bookmarkStart w:id="0" w:name="_GoBack"/>
                <w:bookmarkEnd w:id="0"/>
                <w:r>
                  <w:t xml:space="preserve">old to </w:t>
                </w:r>
                <w:proofErr w:type="spellStart"/>
                <w:r>
                  <w:t>Chatto</w:t>
                </w:r>
                <w:proofErr w:type="spellEnd"/>
                <w:r>
                  <w:t xml:space="preserve"> &amp; </w:t>
                </w:r>
                <w:proofErr w:type="spellStart"/>
                <w:r>
                  <w:t>Windus</w:t>
                </w:r>
                <w:proofErr w:type="spellEnd"/>
                <w:r w:rsidRPr="00891755">
                  <w:t xml:space="preserve">. These books and pamphlets ranged across a wide variety of topics and approaches: everything from best-sellers to privately printed personal memorial books for family and friends came under the publisher’s imprint, with its widely recognizable </w:t>
                </w:r>
                <w:r w:rsidR="00024CB3">
                  <w:t>‘</w:t>
                </w:r>
                <w:r w:rsidRPr="00891755">
                  <w:t>Woolf’s head</w:t>
                </w:r>
                <w:r w:rsidR="00024CB3">
                  <w:t>’</w:t>
                </w:r>
                <w:r w:rsidRPr="00891755">
                  <w:t xml:space="preserve"> logo</w:t>
                </w:r>
                <w:r>
                  <w:t>.</w:t>
                </w:r>
              </w:p>
            </w:tc>
          </w:sdtContent>
        </w:sdt>
      </w:tr>
      <w:tr w:rsidR="003F0D73" w14:paraId="1B9D23F9" w14:textId="77777777" w:rsidTr="003F0D73">
        <w:sdt>
          <w:sdtPr>
            <w:alias w:val="Article text"/>
            <w:tag w:val="articleText"/>
            <w:id w:val="634067588"/>
            <w:placeholder>
              <w:docPart w:val="EA3FE8FB128842C6895D54195590C581"/>
            </w:placeholder>
          </w:sdtPr>
          <w:sdtContent>
            <w:tc>
              <w:tcPr>
                <w:tcW w:w="9016" w:type="dxa"/>
                <w:tcMar>
                  <w:top w:w="113" w:type="dxa"/>
                  <w:bottom w:w="113" w:type="dxa"/>
                </w:tcMar>
              </w:tcPr>
              <w:sdt>
                <w:sdtPr>
                  <w:alias w:val="Further reading"/>
                  <w:tag w:val="furtherReading"/>
                  <w:id w:val="-1516217107"/>
                  <w:placeholder>
                    <w:docPart w:val="A59298EAD54A496288D4ED658448AB74"/>
                  </w:placeholder>
                </w:sdtPr>
                <w:sdtContent>
                  <w:p w14:paraId="2FD45146" w14:textId="77777777" w:rsidR="004D0108" w:rsidRDefault="004D0108" w:rsidP="00024CB3">
                    <w:r>
                      <w:t>The Hogarth Press was a</w:t>
                    </w:r>
                    <w:r w:rsidRPr="00891755">
                      <w:t xml:space="preserve"> publishing company run by Leonard and Virginia Woolf. A small independent publisher, the Press produced works by modernist thinkers and writers including Sigmund Freud, T. S. Eliot, E. M. Forster, Roger Fry, Katherine Mansfield, and Virginia Woolf herself.  The Press originated in the </w:t>
                    </w:r>
                    <w:proofErr w:type="spellStart"/>
                    <w:r w:rsidRPr="00891755">
                      <w:t>Woolfs</w:t>
                    </w:r>
                    <w:proofErr w:type="spellEnd"/>
                    <w:r w:rsidRPr="00891755">
                      <w:t>’ drawing room at Hogarth House in Richmond, London. In 1922, the Press moved to the Bloomsbury area of London, a geographical hub for modernist publishing and the home of the</w:t>
                    </w:r>
                    <w:r>
                      <w:t>ir social and intellectual circle, the</w:t>
                    </w:r>
                    <w:r w:rsidRPr="00891755">
                      <w:t xml:space="preserve"> Bloomsbury Group. Despite its domestic origins, the Hogar</w:t>
                    </w:r>
                    <w:r>
                      <w:t xml:space="preserve">th Press quickly became a fully </w:t>
                    </w:r>
                    <w:r w:rsidRPr="00891755">
                      <w:t>functioning publisher and an influential force in the early twentieth-century literary world. The Press published over five hundre</w:t>
                    </w:r>
                    <w:r>
                      <w:t xml:space="preserve">d titles between 1917 and 1946, </w:t>
                    </w:r>
                    <w:r w:rsidRPr="00891755">
                      <w:t>when the f</w:t>
                    </w:r>
                    <w:r>
                      <w:t xml:space="preserve">irm was sold to </w:t>
                    </w:r>
                    <w:proofErr w:type="spellStart"/>
                    <w:r>
                      <w:t>Chatto</w:t>
                    </w:r>
                    <w:proofErr w:type="spellEnd"/>
                    <w:r>
                      <w:t xml:space="preserve"> &amp; </w:t>
                    </w:r>
                    <w:proofErr w:type="spellStart"/>
                    <w:r>
                      <w:t>Windus</w:t>
                    </w:r>
                    <w:proofErr w:type="spellEnd"/>
                    <w:r w:rsidRPr="00891755">
                      <w:t xml:space="preserve">. These books and pamphlets ranged across a wide variety of topics and approaches: everything from best-sellers to privately printed personal memorial books for family and friends came under the publisher’s imprint, with its widely recognizable </w:t>
                    </w:r>
                    <w:r w:rsidR="00024CB3">
                      <w:t>‘</w:t>
                    </w:r>
                    <w:r w:rsidRPr="00891755">
                      <w:t>Woolf’s head</w:t>
                    </w:r>
                    <w:r w:rsidR="00024CB3">
                      <w:t>’</w:t>
                    </w:r>
                    <w:r w:rsidRPr="00891755">
                      <w:t xml:space="preserve"> logo</w:t>
                    </w:r>
                    <w:r>
                      <w:t>.</w:t>
                    </w:r>
                  </w:p>
                  <w:p w14:paraId="7F3EB91A" w14:textId="77777777" w:rsidR="004D0108" w:rsidRDefault="004D0108" w:rsidP="00024CB3"/>
                  <w:p w14:paraId="24501003" w14:textId="77777777" w:rsidR="004D0108" w:rsidRDefault="004D0108" w:rsidP="00024CB3">
                    <w:pPr>
                      <w:keepNext/>
                    </w:pPr>
                    <w:r>
                      <w:t>File: hogarthpress1.jpg</w:t>
                    </w:r>
                    <w:r>
                      <w:rPr>
                        <w:rStyle w:val="FootnoteReference"/>
                        <w:rFonts w:ascii="Times New Roman" w:hAnsi="Times New Roman" w:cs="Times New Roman"/>
                      </w:rPr>
                      <w:footnoteReference w:id="1"/>
                    </w:r>
                    <w:r w:rsidRPr="00891755">
                      <w:t xml:space="preserve"> </w:t>
                    </w:r>
                  </w:p>
                  <w:p w14:paraId="2E82F66B" w14:textId="77777777" w:rsidR="004D0108" w:rsidRPr="00B61C09" w:rsidRDefault="004D0108" w:rsidP="00024CB3">
                    <w:pPr>
                      <w:pStyle w:val="Authornote"/>
                    </w:pPr>
                    <w:r w:rsidRPr="00B61C09">
                      <w:t>Entry Name: The Hogarth Press</w:t>
                    </w:r>
                  </w:p>
                  <w:p w14:paraId="71342A9B" w14:textId="77777777" w:rsidR="004D0108" w:rsidRPr="00B61C09" w:rsidRDefault="004D0108" w:rsidP="00024CB3">
                    <w:pPr>
                      <w:pStyle w:val="Authornote"/>
                    </w:pPr>
                    <w:r w:rsidRPr="00B61C09">
                      <w:t>Material: Hogarth Press Logo</w:t>
                    </w:r>
                  </w:p>
                  <w:p w14:paraId="79535DF0" w14:textId="77777777" w:rsidR="004D0108" w:rsidRPr="00B61C09" w:rsidRDefault="004D0108" w:rsidP="00024CB3">
                    <w:pPr>
                      <w:pStyle w:val="Authornote"/>
                    </w:pPr>
                    <w:r w:rsidRPr="00B61C09">
                      <w:t>Purpose of Inclusion: Example</w:t>
                    </w:r>
                  </w:p>
                  <w:p w14:paraId="0E47B41B" w14:textId="77777777" w:rsidR="004D0108" w:rsidRPr="00B61C09" w:rsidRDefault="004D0108" w:rsidP="00024CB3">
                    <w:pPr>
                      <w:pStyle w:val="Authornote"/>
                    </w:pPr>
                    <w:r w:rsidRPr="00B61C09">
                      <w:t xml:space="preserve">Link to Material: </w:t>
                    </w:r>
                    <w:r w:rsidRPr="002210E2">
                      <w:rPr>
                        <w:rFonts w:ascii="Times New Roman" w:hAnsi="Times New Roman" w:cs="Times New Roman"/>
                      </w:rPr>
                      <w:t>https://www.st-andrews.ac.uk/~woolfed/HPWolfshead%5B1%5D.JPG</w:t>
                    </w:r>
                  </w:p>
                  <w:p w14:paraId="6FD52348" w14:textId="77777777" w:rsidR="004D0108" w:rsidRPr="00B61C09" w:rsidRDefault="004D0108" w:rsidP="00024CB3">
                    <w:pPr>
                      <w:pStyle w:val="Authornote"/>
                    </w:pPr>
                    <w:r w:rsidRPr="00B61C09">
                      <w:t xml:space="preserve">Copyright Holder: possibly Random House? Not sure if it's in copyright, though. </w:t>
                    </w:r>
                  </w:p>
                  <w:p w14:paraId="5EB77931" w14:textId="77777777" w:rsidR="004D0108" w:rsidRPr="00891755" w:rsidRDefault="004D0108" w:rsidP="00024CB3">
                    <w:pPr>
                      <w:pStyle w:val="Caption"/>
                      <w:spacing w:after="0"/>
                    </w:pPr>
                  </w:p>
                  <w:p w14:paraId="3FB12657" w14:textId="77777777" w:rsidR="004D0108" w:rsidRPr="00024CB3" w:rsidRDefault="004D0108" w:rsidP="00024CB3">
                    <w:pPr>
                      <w:pStyle w:val="Heading1"/>
                      <w:spacing w:after="0"/>
                      <w:outlineLvl w:val="0"/>
                      <w:rPr>
                        <w:rFonts w:asciiTheme="minorHAnsi" w:hAnsiTheme="minorHAnsi"/>
                        <w:color w:val="auto"/>
                      </w:rPr>
                    </w:pPr>
                    <w:r w:rsidRPr="00024CB3">
                      <w:rPr>
                        <w:rFonts w:asciiTheme="minorHAnsi" w:hAnsiTheme="minorHAnsi"/>
                        <w:color w:val="auto"/>
                      </w:rPr>
                      <w:t>Book Design and Printing</w:t>
                    </w:r>
                  </w:p>
                  <w:p w14:paraId="0A18B3C5" w14:textId="77777777" w:rsidR="004D0108" w:rsidRDefault="004D0108" w:rsidP="00024CB3">
                    <w:r w:rsidRPr="00891755">
                      <w:lastRenderedPageBreak/>
                      <w:t>The first books that the Press produced were handmade</w:t>
                    </w:r>
                    <w:r>
                      <w:t xml:space="preserve"> by Leonard and Virginia Woolf. The books</w:t>
                    </w:r>
                    <w:r w:rsidRPr="00891755">
                      <w:t xml:space="preserve"> were typeset, printed, bound,</w:t>
                    </w:r>
                    <w:r>
                      <w:t xml:space="preserve"> and packaged for sale in small</w:t>
                    </w:r>
                    <w:r w:rsidRPr="00891755">
                      <w:t xml:space="preserve"> limited editions. T. S. Eliot’s </w:t>
                    </w:r>
                    <w:r w:rsidRPr="00891755">
                      <w:rPr>
                        <w:i/>
                      </w:rPr>
                      <w:t>The Waste Land</w:t>
                    </w:r>
                    <w:r>
                      <w:rPr>
                        <w:i/>
                      </w:rPr>
                      <w:t xml:space="preserve"> </w:t>
                    </w:r>
                    <w:r>
                      <w:t>(1923)</w:t>
                    </w:r>
                    <w:r w:rsidRPr="00891755">
                      <w:rPr>
                        <w:i/>
                      </w:rPr>
                      <w:t xml:space="preserve"> </w:t>
                    </w:r>
                    <w:r w:rsidRPr="00891755">
                      <w:t>is an example</w:t>
                    </w:r>
                    <w:r>
                      <w:t xml:space="preserve"> of an early Hogarth Press book; </w:t>
                    </w:r>
                    <w:r w:rsidRPr="00891755">
                      <w:t>Virginia Woolf set the type herself and tied the simple knot in the single piece of waxed thread that binds the small book together</w:t>
                    </w:r>
                    <w:r>
                      <w:t>.</w:t>
                    </w:r>
                  </w:p>
                  <w:p w14:paraId="70B55013" w14:textId="77777777" w:rsidR="004D0108" w:rsidRDefault="004D0108" w:rsidP="00024CB3">
                    <w:pPr>
                      <w:rPr>
                        <w:rFonts w:ascii="Times New Roman" w:hAnsi="Times New Roman" w:cs="Times New Roman"/>
                      </w:rPr>
                    </w:pPr>
                  </w:p>
                  <w:p w14:paraId="76CDDBFD" w14:textId="77777777" w:rsidR="004D0108" w:rsidRDefault="004D0108" w:rsidP="00024CB3">
                    <w:r>
                      <w:t>File: hogarthpress2.jpg</w:t>
                    </w:r>
                  </w:p>
                  <w:p w14:paraId="527D791D" w14:textId="77777777" w:rsidR="004D0108" w:rsidRPr="00B61C09" w:rsidRDefault="004D0108" w:rsidP="00024CB3">
                    <w:pPr>
                      <w:pStyle w:val="Authornote"/>
                    </w:pPr>
                    <w:r w:rsidRPr="00B61C09">
                      <w:t>Entry Name: The Hogarth Press</w:t>
                    </w:r>
                  </w:p>
                  <w:p w14:paraId="329C1F48" w14:textId="77777777" w:rsidR="004D0108" w:rsidRPr="00B61C09" w:rsidRDefault="004D0108" w:rsidP="00024CB3">
                    <w:pPr>
                      <w:pStyle w:val="Authornote"/>
                    </w:pPr>
                    <w:r w:rsidRPr="00B61C09">
                      <w:t>Material: Dust Jacket Image for The Waste Land</w:t>
                    </w:r>
                  </w:p>
                  <w:p w14:paraId="2A68ED84" w14:textId="77777777" w:rsidR="004D0108" w:rsidRPr="00B61C09" w:rsidRDefault="004D0108" w:rsidP="00024CB3">
                    <w:pPr>
                      <w:pStyle w:val="Authornote"/>
                    </w:pPr>
                    <w:r w:rsidRPr="00B61C09">
                      <w:t>Purpose of inclusion: Example of hand-printed book</w:t>
                    </w:r>
                  </w:p>
                  <w:p w14:paraId="166CAB0F" w14:textId="77777777" w:rsidR="004D0108" w:rsidRPr="00B61C09" w:rsidRDefault="004D0108" w:rsidP="00024CB3">
                    <w:pPr>
                      <w:pStyle w:val="Authornote"/>
                    </w:pPr>
                    <w:r w:rsidRPr="00B61C09">
                      <w:t xml:space="preserve">Link to Material: </w:t>
                    </w:r>
                    <w:r w:rsidRPr="002210E2">
                      <w:rPr>
                        <w:rFonts w:ascii="Times New Roman" w:hAnsi="Times New Roman" w:cs="Times New Roman"/>
                      </w:rPr>
                      <w:t>http://zsr.wfu.edu/special/blog/the-waste-land-by-ts-eliot-published-at-the-hogarth-press/</w:t>
                    </w:r>
                  </w:p>
                  <w:p w14:paraId="61EB2A93" w14:textId="77777777" w:rsidR="004D0108" w:rsidRPr="002210E2" w:rsidRDefault="004D0108" w:rsidP="00024CB3">
                    <w:pPr>
                      <w:pStyle w:val="Authornote"/>
                    </w:pPr>
                    <w:r w:rsidRPr="00B61C09">
                      <w:t xml:space="preserve">Copyright holder: Not sure if it's the library (Wake Forest) or the publisher (now Random House), or if it's out of copyright because it's earlier than 1922? </w:t>
                    </w:r>
                  </w:p>
                  <w:p w14:paraId="15CD3839" w14:textId="77777777" w:rsidR="004D0108" w:rsidRDefault="004D0108" w:rsidP="00024CB3">
                    <w:pPr>
                      <w:rPr>
                        <w:rFonts w:ascii="Times New Roman" w:hAnsi="Times New Roman" w:cs="Times New Roman"/>
                      </w:rPr>
                    </w:pPr>
                  </w:p>
                  <w:p w14:paraId="7CF2AEFB" w14:textId="77777777" w:rsidR="004D0108" w:rsidRDefault="004D0108" w:rsidP="00024CB3">
                    <w:r w:rsidRPr="00891755">
                      <w:t xml:space="preserve">Although the earlier </w:t>
                    </w:r>
                    <w:r>
                      <w:t>publications were short</w:t>
                    </w:r>
                    <w:r w:rsidRPr="00891755">
                      <w:t xml:space="preserve"> pieces of fiction, biography, and poetry sent to subscribers, </w:t>
                    </w:r>
                    <w:r>
                      <w:t xml:space="preserve">as early as the 1920s </w:t>
                    </w:r>
                    <w:r w:rsidRPr="00891755">
                      <w:t xml:space="preserve">the </w:t>
                    </w:r>
                    <w:proofErr w:type="spellStart"/>
                    <w:r w:rsidRPr="00891755">
                      <w:t>Woolfs</w:t>
                    </w:r>
                    <w:proofErr w:type="spellEnd"/>
                    <w:r>
                      <w:t xml:space="preserve"> began</w:t>
                    </w:r>
                    <w:r w:rsidRPr="00891755">
                      <w:t xml:space="preserve"> to accept novels and works of non-fictio</w:t>
                    </w:r>
                    <w:r>
                      <w:t xml:space="preserve">n that were </w:t>
                    </w:r>
                    <w:r w:rsidRPr="00891755">
                      <w:t xml:space="preserve">too lengthy to be reasonably printed by hand. Beginning with Maxim Gorky’s </w:t>
                    </w:r>
                    <w:r w:rsidRPr="00891755">
                      <w:rPr>
                        <w:i/>
                      </w:rPr>
                      <w:t xml:space="preserve">Reminiscences of Leo </w:t>
                    </w:r>
                    <w:proofErr w:type="spellStart"/>
                    <w:r w:rsidRPr="00891755">
                      <w:rPr>
                        <w:i/>
                      </w:rPr>
                      <w:t>Nicolayevitch</w:t>
                    </w:r>
                    <w:proofErr w:type="spellEnd"/>
                    <w:r w:rsidRPr="00891755">
                      <w:rPr>
                        <w:i/>
                      </w:rPr>
                      <w:t xml:space="preserve"> </w:t>
                    </w:r>
                    <w:proofErr w:type="spellStart"/>
                    <w:r w:rsidRPr="00891755">
                      <w:rPr>
                        <w:i/>
                      </w:rPr>
                      <w:t>Tolstoi</w:t>
                    </w:r>
                    <w:proofErr w:type="spellEnd"/>
                    <w:r w:rsidRPr="00891755">
                      <w:rPr>
                        <w:i/>
                      </w:rPr>
                      <w:t xml:space="preserve"> </w:t>
                    </w:r>
                    <w:r w:rsidRPr="00891755">
                      <w:t>(1920) they sent works out to commercial printers throughout the UK, though they continued to produce special limited editions, particularl</w:t>
                    </w:r>
                    <w:r>
                      <w:t>y of poetry, through the 1930s.</w:t>
                    </w:r>
                  </w:p>
                  <w:p w14:paraId="052FCFF1" w14:textId="77777777" w:rsidR="004D0108" w:rsidRDefault="004D0108" w:rsidP="00024CB3">
                    <w:pPr>
                      <w:rPr>
                        <w:rFonts w:ascii="Times New Roman" w:hAnsi="Times New Roman" w:cs="Times New Roman"/>
                      </w:rPr>
                    </w:pPr>
                  </w:p>
                  <w:p w14:paraId="164914AA" w14:textId="77777777" w:rsidR="004D0108" w:rsidRDefault="004D0108" w:rsidP="00024CB3">
                    <w:r w:rsidRPr="00891755">
                      <w:t>An important part of the Press’s appeal</w:t>
                    </w:r>
                    <w:r>
                      <w:t xml:space="preserve"> in both its hand-printed and commercially produced books</w:t>
                    </w:r>
                    <w:r w:rsidRPr="00891755">
                      <w:t xml:space="preserve"> was its distinctive visual</w:t>
                    </w:r>
                    <w:r>
                      <w:t xml:space="preserve"> aesthetic, which</w:t>
                    </w:r>
                    <w:r w:rsidRPr="00891755">
                      <w:t xml:space="preserve"> could</w:t>
                    </w:r>
                    <w:r>
                      <w:t xml:space="preserve"> </w:t>
                    </w:r>
                    <w:r w:rsidRPr="00891755">
                      <w:t>be recognized across a bookshop by the early 1920s for its Post-Impressionist qualities</w:t>
                    </w:r>
                    <w:r>
                      <w:t>.</w:t>
                    </w:r>
                  </w:p>
                  <w:p w14:paraId="0CAA7582" w14:textId="77777777" w:rsidR="004D0108" w:rsidRDefault="004D0108" w:rsidP="00024CB3">
                    <w:pPr>
                      <w:rPr>
                        <w:rFonts w:ascii="Times New Roman" w:hAnsi="Times New Roman" w:cs="Times New Roman"/>
                      </w:rPr>
                    </w:pPr>
                  </w:p>
                  <w:p w14:paraId="026AB51A" w14:textId="77777777" w:rsidR="004D0108" w:rsidRDefault="004D0108" w:rsidP="00024CB3">
                    <w:r>
                      <w:t>File: hogarthpress3.jpg</w:t>
                    </w:r>
                  </w:p>
                  <w:p w14:paraId="52B254C0" w14:textId="77777777" w:rsidR="004D0108" w:rsidRPr="00B61C09" w:rsidRDefault="004D0108" w:rsidP="00024CB3">
                    <w:pPr>
                      <w:pStyle w:val="Authornote"/>
                    </w:pPr>
                    <w:r w:rsidRPr="00B61C09">
                      <w:t>Entry Name: The Hogarth Press</w:t>
                    </w:r>
                  </w:p>
                  <w:p w14:paraId="1E6A2D56" w14:textId="77777777" w:rsidR="004D0108" w:rsidRPr="00B61C09" w:rsidRDefault="004D0108" w:rsidP="00024CB3">
                    <w:pPr>
                      <w:pStyle w:val="Authornote"/>
                    </w:pPr>
                    <w:r w:rsidRPr="00B61C09">
                      <w:t>Material: Dust jacket for Monday or Tuesday</w:t>
                    </w:r>
                  </w:p>
                  <w:p w14:paraId="6A59EFB7" w14:textId="77777777" w:rsidR="004D0108" w:rsidRPr="00B61C09" w:rsidRDefault="004D0108" w:rsidP="00024CB3">
                    <w:pPr>
                      <w:pStyle w:val="Authornote"/>
                    </w:pPr>
                    <w:r w:rsidRPr="00B61C09">
                      <w:t>Purpose of inclusion: To show Post-Impressionist aesthetic</w:t>
                    </w:r>
                  </w:p>
                  <w:p w14:paraId="174E3785" w14:textId="77777777" w:rsidR="004D0108" w:rsidRPr="00B61C09" w:rsidRDefault="004D0108" w:rsidP="00024CB3">
                    <w:pPr>
                      <w:pStyle w:val="Authornote"/>
                    </w:pPr>
                    <w:r w:rsidRPr="00B61C09">
                      <w:t xml:space="preserve">Link: </w:t>
                    </w:r>
                    <w:r w:rsidRPr="002210E2">
                      <w:rPr>
                        <w:rFonts w:ascii="Times New Roman" w:hAnsi="Times New Roman" w:cs="Times New Roman"/>
                      </w:rPr>
                      <w:t>http://www.lib.udel.edu/ud/spec/images/hogarth/monday.jpg</w:t>
                    </w:r>
                  </w:p>
                  <w:p w14:paraId="2EB49C58" w14:textId="77777777" w:rsidR="004D0108" w:rsidRPr="002210E2" w:rsidRDefault="004D0108" w:rsidP="00024CB3">
                    <w:pPr>
                      <w:pStyle w:val="Authornote"/>
                    </w:pPr>
                    <w:r w:rsidRPr="00B61C09">
                      <w:t xml:space="preserve">Copyright Holder: U of Delaware Library? </w:t>
                    </w:r>
                  </w:p>
                  <w:p w14:paraId="61DEAA31" w14:textId="77777777" w:rsidR="004D0108" w:rsidRDefault="004D0108" w:rsidP="00024CB3">
                    <w:pPr>
                      <w:rPr>
                        <w:rFonts w:ascii="Times New Roman" w:hAnsi="Times New Roman" w:cs="Times New Roman"/>
                      </w:rPr>
                    </w:pPr>
                  </w:p>
                  <w:p w14:paraId="36340BEB" w14:textId="77777777" w:rsidR="004D0108" w:rsidRDefault="004D0108" w:rsidP="00024CB3">
                    <w:r w:rsidRPr="00891755">
                      <w:t xml:space="preserve">The most famous artist-writer partnership at the Press was between Virginia Woolf and </w:t>
                    </w:r>
                    <w:r>
                      <w:t xml:space="preserve">her sister, </w:t>
                    </w:r>
                    <w:r w:rsidRPr="00891755">
                      <w:t xml:space="preserve">Vanessa Bell, but there were also mother-daughter pairs of artists and writers, designs by E. McKnight </w:t>
                    </w:r>
                    <w:proofErr w:type="spellStart"/>
                    <w:r w:rsidRPr="00891755">
                      <w:t>Kauffer</w:t>
                    </w:r>
                    <w:proofErr w:type="spellEnd"/>
                    <w:r w:rsidRPr="00891755">
                      <w:t xml:space="preserve"> of London Underground fame</w:t>
                    </w:r>
                    <w:r w:rsidRPr="00024CB3">
                      <w:t>,</w:t>
                    </w:r>
                    <w:r w:rsidRPr="00024CB3">
                      <w:rPr>
                        <w:rStyle w:val="FootnoteReference"/>
                        <w:rFonts w:cs="Times New Roman"/>
                      </w:rPr>
                      <w:footnoteReference w:id="2"/>
                    </w:r>
                    <w:r w:rsidRPr="00024CB3">
                      <w:t xml:space="preserve"> a</w:t>
                    </w:r>
                    <w:r w:rsidRPr="00891755">
                      <w:t xml:space="preserve">nd woodcuts and hand-painted papers from the Omega workshops. </w:t>
                    </w:r>
                  </w:p>
                  <w:p w14:paraId="05BA025A" w14:textId="77777777" w:rsidR="004D0108" w:rsidRDefault="004D0108" w:rsidP="00024CB3">
                    <w:pPr>
                      <w:rPr>
                        <w:rFonts w:ascii="Times New Roman" w:hAnsi="Times New Roman" w:cs="Times New Roman"/>
                      </w:rPr>
                    </w:pPr>
                  </w:p>
                  <w:p w14:paraId="4BF8F137" w14:textId="77777777" w:rsidR="004D0108" w:rsidRPr="00024CB3" w:rsidRDefault="004D0108" w:rsidP="00024CB3">
                    <w:pPr>
                      <w:pStyle w:val="Heading1"/>
                      <w:spacing w:after="0"/>
                      <w:outlineLvl w:val="0"/>
                      <w:rPr>
                        <w:rFonts w:asciiTheme="minorHAnsi" w:hAnsiTheme="minorHAnsi"/>
                        <w:color w:val="auto"/>
                      </w:rPr>
                    </w:pPr>
                    <w:r w:rsidRPr="00024CB3">
                      <w:rPr>
                        <w:rFonts w:asciiTheme="minorHAnsi" w:hAnsiTheme="minorHAnsi"/>
                        <w:color w:val="auto"/>
                      </w:rPr>
                      <w:t>Bloomsbury and Beyond</w:t>
                    </w:r>
                  </w:p>
                  <w:p w14:paraId="284A9F80" w14:textId="77777777" w:rsidR="004D0108" w:rsidRDefault="004D0108" w:rsidP="00024CB3">
                    <w:r w:rsidRPr="00891755">
                      <w:t xml:space="preserve">Over the years, nearly all of the now-famous figures of Bloomsbury and early twentieth-century literary London came through the offices of the Hogarth Press. The Press’s early lists of subscribers contain a who’s who of English arts and letters in the late 1910s: Lytton Strachey, E. M. Forster, Duncan Grant, Roger Fry, T. S. Eliot, and </w:t>
                    </w:r>
                    <w:proofErr w:type="spellStart"/>
                    <w:r w:rsidRPr="00891755">
                      <w:t>Ottoline</w:t>
                    </w:r>
                    <w:proofErr w:type="spellEnd"/>
                    <w:r w:rsidRPr="00891755">
                      <w:t xml:space="preserve"> Morrell were just some of the initial supporters of the</w:t>
                    </w:r>
                    <w:r>
                      <w:t xml:space="preserve"> venture</w:t>
                    </w:r>
                    <w:r w:rsidRPr="00891755">
                      <w:t>. Although the Press was a separate entity from the Bloomsbury Group, ideas about Bloomsbury</w:t>
                    </w:r>
                    <w:r>
                      <w:t>’s exclusivity</w:t>
                    </w:r>
                    <w:r w:rsidRPr="00891755">
                      <w:t xml:space="preserve"> often extended to characterizations of the Hogarth Press as a private operation </w:t>
                    </w:r>
                    <w:r>
                      <w:t>publishing</w:t>
                    </w:r>
                    <w:r w:rsidRPr="00891755">
                      <w:t xml:space="preserve"> </w:t>
                    </w:r>
                    <w:r>
                      <w:t>experimental work with</w:t>
                    </w:r>
                    <w:r w:rsidRPr="00891755">
                      <w:t xml:space="preserve"> little to offer to the </w:t>
                    </w:r>
                    <w:r w:rsidR="00024CB3">
                      <w:t>‘</w:t>
                    </w:r>
                    <w:r w:rsidRPr="00891755">
                      <w:t xml:space="preserve">common </w:t>
                    </w:r>
                    <w:r>
                      <w:t>reader.</w:t>
                    </w:r>
                    <w:r w:rsidR="00024CB3">
                      <w:t>’</w:t>
                    </w:r>
                    <w:r>
                      <w:t xml:space="preserve"> However,</w:t>
                    </w:r>
                    <w:r w:rsidRPr="00891755">
                      <w:t xml:space="preserve"> within three years of its inception, the Press had already begun to publish a wide range of works by writers </w:t>
                    </w:r>
                    <w:r w:rsidRPr="00891755">
                      <w:lastRenderedPageBreak/>
                      <w:t xml:space="preserve">outside of the </w:t>
                    </w:r>
                    <w:proofErr w:type="spellStart"/>
                    <w:r w:rsidRPr="00891755">
                      <w:t>Woolfs</w:t>
                    </w:r>
                    <w:proofErr w:type="spellEnd"/>
                    <w:r w:rsidRPr="00891755">
                      <w:t xml:space="preserve">’ immediate social circle. These included, among many others, South African novelist William </w:t>
                    </w:r>
                    <w:proofErr w:type="spellStart"/>
                    <w:r w:rsidRPr="00891755">
                      <w:t>Plomer</w:t>
                    </w:r>
                    <w:proofErr w:type="spellEnd"/>
                    <w:r w:rsidRPr="00891755">
                      <w:t xml:space="preserve">; Birmingham writer John </w:t>
                    </w:r>
                    <w:r w:rsidRPr="00024CB3">
                      <w:t>Hampson;</w:t>
                    </w:r>
                    <w:r w:rsidRPr="00024CB3">
                      <w:rPr>
                        <w:rStyle w:val="FootnoteReference"/>
                        <w:rFonts w:cs="Times New Roman"/>
                      </w:rPr>
                      <w:footnoteReference w:id="3"/>
                    </w:r>
                    <w:r w:rsidRPr="00024CB3">
                      <w:t xml:space="preserve"> teenage poet Joan </w:t>
                    </w:r>
                    <w:proofErr w:type="spellStart"/>
                    <w:r w:rsidRPr="00024CB3">
                      <w:t>Adeney</w:t>
                    </w:r>
                    <w:proofErr w:type="spellEnd"/>
                    <w:r w:rsidRPr="00024CB3">
                      <w:t xml:space="preserve"> </w:t>
                    </w:r>
                    <w:proofErr w:type="spellStart"/>
                    <w:r w:rsidRPr="00024CB3">
                      <w:t>Easdale</w:t>
                    </w:r>
                    <w:proofErr w:type="spellEnd"/>
                    <w:r w:rsidRPr="00024CB3">
                      <w:t>;</w:t>
                    </w:r>
                    <w:r w:rsidRPr="00024CB3">
                      <w:rPr>
                        <w:rStyle w:val="FootnoteReference"/>
                        <w:rFonts w:cs="Times New Roman"/>
                      </w:rPr>
                      <w:footnoteReference w:id="4"/>
                    </w:r>
                    <w:r w:rsidRPr="00024CB3">
                      <w:t xml:space="preserve"> and Trinidadian essayist C. L. R. James. While it is true</w:t>
                    </w:r>
                    <w:r w:rsidRPr="00891755">
                      <w:t xml:space="preserve"> that the Press, like its founders, </w:t>
                    </w:r>
                    <w:r>
                      <w:t>produced its share of difficult modernist</w:t>
                    </w:r>
                    <w:r w:rsidRPr="00891755">
                      <w:t xml:space="preserve"> works, its full list contains a much wider social and international engagement than the common perception of Bloomsbury as an isolated literary </w:t>
                    </w:r>
                    <w:r>
                      <w:t>clique might imply.</w:t>
                    </w:r>
                  </w:p>
                  <w:p w14:paraId="51D5C724" w14:textId="77777777" w:rsidR="004D0108" w:rsidRPr="00891755" w:rsidRDefault="004D0108" w:rsidP="00024CB3">
                    <w:pPr>
                      <w:rPr>
                        <w:rFonts w:ascii="Times New Roman" w:hAnsi="Times New Roman" w:cs="Times New Roman"/>
                      </w:rPr>
                    </w:pPr>
                  </w:p>
                  <w:p w14:paraId="1145A186" w14:textId="77777777" w:rsidR="004D0108" w:rsidRDefault="004D0108" w:rsidP="00024CB3">
                    <w:r w:rsidRPr="00891755">
                      <w:t xml:space="preserve">The book designers, artists, printers, and Press staff who worked daily with the writers </w:t>
                    </w:r>
                    <w:r>
                      <w:t xml:space="preserve">also </w:t>
                    </w:r>
                    <w:r w:rsidRPr="00891755">
                      <w:t>contributed to the production of Hogarth Press books in a variety of ways. Book clu</w:t>
                    </w:r>
                    <w:r>
                      <w:t>bs bought and distributed works. O</w:t>
                    </w:r>
                    <w:r w:rsidRPr="00891755">
                      <w:t>rdinary readers wrote back to the Press, expressing their views on the emerging litera</w:t>
                    </w:r>
                    <w:r>
                      <w:t>ry trends and asking questions. T</w:t>
                    </w:r>
                    <w:r w:rsidRPr="00891755">
                      <w:t>he records of these correspondences can now be found in the Hogarth Press Business Archives, house</w:t>
                    </w:r>
                    <w:r>
                      <w:t xml:space="preserve">d at the University of </w:t>
                    </w:r>
                    <w:r w:rsidRPr="00024CB3">
                      <w:t>Reading.</w:t>
                    </w:r>
                    <w:r w:rsidRPr="00024CB3">
                      <w:rPr>
                        <w:rStyle w:val="FootnoteReference"/>
                        <w:rFonts w:cs="Times New Roman"/>
                      </w:rPr>
                      <w:footnoteReference w:id="5"/>
                    </w:r>
                    <w:r w:rsidRPr="00024CB3">
                      <w:t xml:space="preserve"> Vita Sackville</w:t>
                    </w:r>
                    <w:r w:rsidRPr="00891755">
                      <w:t xml:space="preserve">-West, now associated with Virginia Woolf because of their romantic attachment, also published her best-selling novels at the Press, </w:t>
                    </w:r>
                    <w:r>
                      <w:t>including the extremely popular</w:t>
                    </w:r>
                    <w:r w:rsidRPr="00891755">
                      <w:t xml:space="preserve"> </w:t>
                    </w:r>
                    <w:r w:rsidRPr="00891755">
                      <w:rPr>
                        <w:i/>
                      </w:rPr>
                      <w:t>The Edwardians</w:t>
                    </w:r>
                    <w:r>
                      <w:t xml:space="preserve"> (1930),</w:t>
                    </w:r>
                    <w:r w:rsidRPr="00891755">
                      <w:t xml:space="preserve"> which sold over 30,000 copies in its first six months. In the 1930s, the poet John Lehmann became a partner in the firm, buying out Virginia</w:t>
                    </w:r>
                    <w:r>
                      <w:t xml:space="preserve"> Woolf</w:t>
                    </w:r>
                    <w:r w:rsidRPr="00891755">
                      <w:t xml:space="preserve">’s shares, and brought </w:t>
                    </w:r>
                    <w:r>
                      <w:t xml:space="preserve">in </w:t>
                    </w:r>
                    <w:r w:rsidRPr="00891755">
                      <w:t xml:space="preserve">the next generation of modernist writers including Stephen Spender, Christopher Isherwood, W. H. Auden, and Henry Green, as well as the </w:t>
                    </w:r>
                    <w:r w:rsidRPr="00891755">
                      <w:rPr>
                        <w:i/>
                      </w:rPr>
                      <w:t xml:space="preserve">New Writing </w:t>
                    </w:r>
                    <w:r>
                      <w:t>series.</w:t>
                    </w:r>
                  </w:p>
                  <w:p w14:paraId="3752454E" w14:textId="77777777" w:rsidR="004D0108" w:rsidRPr="00024CB3" w:rsidRDefault="004D0108" w:rsidP="00024CB3">
                    <w:pPr>
                      <w:rPr>
                        <w:rFonts w:cs="Times New Roman"/>
                      </w:rPr>
                    </w:pPr>
                  </w:p>
                  <w:p w14:paraId="6A39A0F1" w14:textId="77777777" w:rsidR="004D0108" w:rsidRPr="00024CB3" w:rsidRDefault="004D0108" w:rsidP="00024CB3">
                    <w:pPr>
                      <w:pStyle w:val="Heading1"/>
                      <w:spacing w:after="0"/>
                      <w:outlineLvl w:val="0"/>
                      <w:rPr>
                        <w:rFonts w:asciiTheme="minorHAnsi" w:hAnsiTheme="minorHAnsi"/>
                        <w:color w:val="auto"/>
                      </w:rPr>
                    </w:pPr>
                    <w:r w:rsidRPr="00024CB3">
                      <w:rPr>
                        <w:rFonts w:asciiTheme="minorHAnsi" w:hAnsiTheme="minorHAnsi"/>
                        <w:color w:val="auto"/>
                      </w:rPr>
                      <w:t>Virginia Woolf and the Press</w:t>
                    </w:r>
                  </w:p>
                  <w:p w14:paraId="3FE03510" w14:textId="77777777" w:rsidR="004D0108" w:rsidRPr="00024CB3" w:rsidRDefault="004D0108" w:rsidP="00024CB3">
                    <w:r w:rsidRPr="00891755">
                      <w:t xml:space="preserve">An important part of Virginia Woolf’s own life story, the Press afforded her, as she wrote in her diary, the chance to be </w:t>
                    </w:r>
                    <w:r w:rsidR="00024CB3">
                      <w:t>‘</w:t>
                    </w:r>
                    <w:r w:rsidRPr="00891755">
                      <w:t>the only woman in En</w:t>
                    </w:r>
                    <w:r>
                      <w:t>gland free to write what I like</w:t>
                    </w:r>
                    <w:r w:rsidR="00024CB3">
                      <w:t>’</w:t>
                    </w:r>
                    <w:r w:rsidRPr="00891755">
                      <w:t xml:space="preserve"> (</w:t>
                    </w:r>
                    <w:r w:rsidRPr="00891755">
                      <w:rPr>
                        <w:i/>
                      </w:rPr>
                      <w:t>D</w:t>
                    </w:r>
                    <w:r w:rsidRPr="00891755">
                      <w:t xml:space="preserve"> 3: 43). As Hermione Lee notes, Virginia Woolf began sett</w:t>
                    </w:r>
                    <w:r>
                      <w:t xml:space="preserve">ing type as a kind of therapy — </w:t>
                    </w:r>
                    <w:r w:rsidRPr="00891755">
                      <w:t xml:space="preserve">a mindless activity to help her relax. And yet, while there is some truth to this aspect of the Press’s origins, </w:t>
                    </w:r>
                    <w:r>
                      <w:t xml:space="preserve">Woolf’s </w:t>
                    </w:r>
                    <w:r w:rsidRPr="00891755">
                      <w:t>interest in the book arts and in publishing went well beyond the therapeutic. Woolf had been practicing</w:t>
                    </w:r>
                    <w:r>
                      <w:t xml:space="preserve"> bookmaking techniques </w:t>
                    </w:r>
                    <w:r w:rsidRPr="00891755">
                      <w:t>by re-binding books in her father’s library since she was a teenager</w:t>
                    </w:r>
                    <w:r>
                      <w:t xml:space="preserve">. </w:t>
                    </w:r>
                    <w:r w:rsidRPr="00891755">
                      <w:t xml:space="preserve">The Press’s role in Woolf’s life was not only as a distraction or a hobby but as an aspect of her feminism, as Alice </w:t>
                    </w:r>
                    <w:proofErr w:type="spellStart"/>
                    <w:r w:rsidRPr="00891755">
                      <w:t>Staveley</w:t>
                    </w:r>
                    <w:proofErr w:type="spellEnd"/>
                    <w:r w:rsidRPr="00891755">
                      <w:t xml:space="preserve"> has pointed out: a way of producing work that avoided mediation by the male-dominated world of editors and publishers</w:t>
                    </w:r>
                    <w:r w:rsidRPr="00024CB3">
                      <w:t>.</w:t>
                    </w:r>
                    <w:r w:rsidRPr="00024CB3">
                      <w:rPr>
                        <w:rStyle w:val="FootnoteReference"/>
                        <w:rFonts w:cs="Times New Roman"/>
                      </w:rPr>
                      <w:footnoteReference w:id="6"/>
                    </w:r>
                    <w:r w:rsidRPr="00024CB3">
                      <w:t xml:space="preserve"> As significant</w:t>
                    </w:r>
                    <w:r w:rsidRPr="00891755">
                      <w:t xml:space="preserve"> as the Hogarth Press was for Woolf’s own creative independence, it also afforded several other women and men the chance to </w:t>
                    </w:r>
                    <w:r w:rsidR="00024CB3">
                      <w:t>‘</w:t>
                    </w:r>
                    <w:r w:rsidRPr="00891755">
                      <w:t>write what they liked,</w:t>
                    </w:r>
                    <w:r w:rsidR="00024CB3">
                      <w:t>’</w:t>
                    </w:r>
                    <w:r w:rsidRPr="00891755">
                      <w:t xml:space="preserve"> thinking chiefly of artistic merit over and above sales and popular success</w:t>
                    </w:r>
                    <w:r>
                      <w:t>, though the latter</w:t>
                    </w:r>
                    <w:r w:rsidRPr="00891755">
                      <w:t xml:space="preserve"> were not unfamiliar to the Press. One of the most remarkable features of the Hogarth Press is that despite its stated interest in literary merit and in unusual forms, it was profitable from the beginning and remained so throughout its time as an independent venture. Without it, Virginia Woolf could not have written and published the works for which she is now known, but even more significant is the fact that both Leonard and Virginia also gave that chance to other writers, and therefore contributed to the making of literary modernism and to the diversity of the literary l</w:t>
                    </w:r>
                    <w:r>
                      <w:t>andscape; s</w:t>
                    </w:r>
                    <w:r w:rsidRPr="00891755">
                      <w:t xml:space="preserve">lowly, and on a small scale at first, setting letter by letter by hand, and then more </w:t>
                    </w:r>
                    <w:r w:rsidRPr="00024CB3">
                      <w:t>rapidly, using commercial printers and building wide networks.</w:t>
                    </w:r>
                  </w:p>
                  <w:p w14:paraId="176075CA" w14:textId="77777777" w:rsidR="004D0108" w:rsidRPr="00024CB3" w:rsidRDefault="004D0108" w:rsidP="00024CB3">
                    <w:pPr>
                      <w:rPr>
                        <w:rFonts w:cs="Times New Roman"/>
                      </w:rPr>
                    </w:pPr>
                  </w:p>
                  <w:p w14:paraId="6A938B17" w14:textId="77777777" w:rsidR="004D0108" w:rsidRPr="00024CB3" w:rsidRDefault="004D0108" w:rsidP="00024CB3">
                    <w:pPr>
                      <w:pStyle w:val="Heading1"/>
                      <w:spacing w:after="0"/>
                      <w:outlineLvl w:val="0"/>
                      <w:rPr>
                        <w:rFonts w:asciiTheme="minorHAnsi" w:hAnsiTheme="minorHAnsi"/>
                        <w:color w:val="auto"/>
                      </w:rPr>
                    </w:pPr>
                    <w:r w:rsidRPr="00024CB3">
                      <w:rPr>
                        <w:rFonts w:asciiTheme="minorHAnsi" w:hAnsiTheme="minorHAnsi"/>
                        <w:color w:val="auto"/>
                      </w:rPr>
                      <w:t>Publishing Modernism</w:t>
                    </w:r>
                  </w:p>
                  <w:p w14:paraId="394BE0D9" w14:textId="77777777" w:rsidR="004D0108" w:rsidRDefault="004D0108" w:rsidP="00024CB3">
                    <w:r w:rsidRPr="00891755">
                      <w:t xml:space="preserve">Given the Press’s associations with Virginia Woolf and the highbrow bohemianism of Bloomsbury, it might come as a surprise to find among its publications a children’s book about youths who metamorphose into wild beasts, an early film studies publication on the construction of paper silhouette puppets, and a peculiar autobiographical account of a journey to a monastery, </w:t>
                    </w:r>
                    <w:r w:rsidRPr="00891755">
                      <w:rPr>
                        <w:i/>
                      </w:rPr>
                      <w:t>The 6,000 Beards of Athos</w:t>
                    </w:r>
                    <w:r w:rsidRPr="00891755">
                      <w:t xml:space="preserve">. Among over five hundred publications that the </w:t>
                    </w:r>
                    <w:proofErr w:type="spellStart"/>
                    <w:r w:rsidRPr="00891755">
                      <w:t>Woolfs</w:t>
                    </w:r>
                    <w:proofErr w:type="spellEnd"/>
                    <w:r w:rsidRPr="00891755">
                      <w:t xml:space="preserve"> produced between 1917 and 1946 are books of all shapes, sizes and kinds, and looking at the whole group of publications together offers a view of early twentieth-century literary culture, politics, art history, music, and essay-writing that is far more diverse than might </w:t>
                    </w:r>
                    <w:r w:rsidRPr="00B25619">
                      <w:t>be expected.</w:t>
                    </w:r>
                    <w:r w:rsidRPr="00B25619">
                      <w:rPr>
                        <w:rStyle w:val="FootnoteReference"/>
                        <w:rFonts w:cs="Times New Roman"/>
                      </w:rPr>
                      <w:footnoteReference w:id="7"/>
                    </w:r>
                    <w:r w:rsidRPr="00B25619">
                      <w:t xml:space="preserve"> The</w:t>
                    </w:r>
                    <w:r w:rsidRPr="00891755">
                      <w:t xml:space="preserve"> </w:t>
                    </w:r>
                    <w:proofErr w:type="spellStart"/>
                    <w:r w:rsidRPr="00891755">
                      <w:t>Woolfs</w:t>
                    </w:r>
                    <w:proofErr w:type="spellEnd"/>
                    <w:r w:rsidRPr="00891755">
                      <w:t xml:space="preserve"> actively encouraged debate and dissent, frequently soliciting the most wildly contradictory works they could find to sit alongside one another </w:t>
                    </w:r>
                    <w:r>
                      <w:t>on their list.</w:t>
                    </w:r>
                  </w:p>
                  <w:p w14:paraId="2EFDC976" w14:textId="77777777" w:rsidR="004D0108" w:rsidRPr="00891755" w:rsidRDefault="004D0108" w:rsidP="00024CB3">
                    <w:pPr>
                      <w:rPr>
                        <w:rFonts w:ascii="Times New Roman" w:hAnsi="Times New Roman" w:cs="Times New Roman"/>
                      </w:rPr>
                    </w:pPr>
                  </w:p>
                  <w:p w14:paraId="59268B88" w14:textId="77777777" w:rsidR="004D0108" w:rsidRDefault="004D0108" w:rsidP="00024CB3">
                    <w:r w:rsidRPr="00891755">
                      <w:t>Leonard Woolf had a great love for pamphlets</w:t>
                    </w:r>
                    <w:r>
                      <w:t>,</w:t>
                    </w:r>
                    <w:r w:rsidRPr="00891755">
                      <w:t xml:space="preserve"> which, with all their seeming ephemerality and slightness, contain a powerful reminder of the everyday: of what it must have felt like to begin to see the effects of the motor car and of the League of Nations, the </w:t>
                    </w:r>
                    <w:r>
                      <w:t>trembling</w:t>
                    </w:r>
                    <w:r w:rsidRPr="00891755">
                      <w:t xml:space="preserve"> in the stability of political structures as Mussolini came to power, or the surge of panic in the war years of young men writing autobiographies before the age of forty for fear that they would not live to see their stories in print. The pamphlet series </w:t>
                    </w:r>
                    <w:r w:rsidRPr="00891755">
                      <w:rPr>
                        <w:i/>
                      </w:rPr>
                      <w:t>The Hogarth Essays</w:t>
                    </w:r>
                    <w:r w:rsidRPr="00891755">
                      <w:t xml:space="preserve">, </w:t>
                    </w:r>
                    <w:r w:rsidRPr="00891755">
                      <w:rPr>
                        <w:i/>
                      </w:rPr>
                      <w:t>The Hogarth Letters</w:t>
                    </w:r>
                    <w:r w:rsidRPr="00891755">
                      <w:t xml:space="preserve">, and </w:t>
                    </w:r>
                    <w:r w:rsidRPr="00891755">
                      <w:rPr>
                        <w:i/>
                      </w:rPr>
                      <w:t>The Hogarth Lectures on Literature</w:t>
                    </w:r>
                    <w:r>
                      <w:t xml:space="preserve"> each took the</w:t>
                    </w:r>
                    <w:r w:rsidRPr="00891755">
                      <w:t xml:space="preserve"> form and offered writers the chance to reflect on subjects of their choosing in whatever style they liked</w:t>
                    </w:r>
                    <w:r>
                      <w:t>.</w:t>
                    </w:r>
                  </w:p>
                  <w:p w14:paraId="36C3CE2D" w14:textId="77777777" w:rsidR="004D0108" w:rsidRDefault="004D0108" w:rsidP="00024CB3">
                    <w:pPr>
                      <w:rPr>
                        <w:rFonts w:ascii="Times New Roman" w:hAnsi="Times New Roman" w:cs="Times New Roman"/>
                      </w:rPr>
                    </w:pPr>
                  </w:p>
                  <w:p w14:paraId="10C97229" w14:textId="77777777" w:rsidR="004D0108" w:rsidRDefault="004D0108" w:rsidP="00024CB3">
                    <w:r>
                      <w:t>File: hogarthpress4.jpg</w:t>
                    </w:r>
                  </w:p>
                  <w:p w14:paraId="1B2D5242" w14:textId="77777777" w:rsidR="004D0108" w:rsidRPr="00B61C09" w:rsidRDefault="004D0108" w:rsidP="00024CB3">
                    <w:pPr>
                      <w:pStyle w:val="Authornote"/>
                    </w:pPr>
                    <w:r w:rsidRPr="00B61C09">
                      <w:t>Entry Name: The Hogarth Press</w:t>
                    </w:r>
                  </w:p>
                  <w:p w14:paraId="34B96CC4" w14:textId="77777777" w:rsidR="004D0108" w:rsidRPr="00B61C09" w:rsidRDefault="004D0108" w:rsidP="00024CB3">
                    <w:pPr>
                      <w:pStyle w:val="Authornote"/>
                    </w:pPr>
                    <w:r w:rsidRPr="00B61C09">
                      <w:t>Material: Dust Jacket Images for Pamphlet Series</w:t>
                    </w:r>
                  </w:p>
                  <w:p w14:paraId="488E7D49" w14:textId="77777777" w:rsidR="004D0108" w:rsidRPr="00B61C09" w:rsidRDefault="004D0108" w:rsidP="00024CB3">
                    <w:pPr>
                      <w:pStyle w:val="Authornote"/>
                    </w:pPr>
                    <w:r w:rsidRPr="00B61C09">
                      <w:t>Purpose of inclusion: Example of pamphlets</w:t>
                    </w:r>
                  </w:p>
                  <w:p w14:paraId="1D692A72" w14:textId="77777777" w:rsidR="004D0108" w:rsidRPr="00B61C09" w:rsidRDefault="004D0108" w:rsidP="00024CB3">
                    <w:pPr>
                      <w:pStyle w:val="Authornote"/>
                    </w:pPr>
                    <w:r w:rsidRPr="00B61C09">
                      <w:t xml:space="preserve">Link to Material: </w:t>
                    </w:r>
                    <w:r w:rsidRPr="002210E2">
                      <w:rPr>
                        <w:rFonts w:ascii="Times New Roman" w:hAnsi="Times New Roman" w:cs="Times New Roman"/>
                      </w:rPr>
                      <w:t>http://www.smith.edu/libraries/libs/rarebook/exhibitions/images/penandpress/large/13a_hogarth_letter.jpg</w:t>
                    </w:r>
                  </w:p>
                  <w:p w14:paraId="668E117B" w14:textId="77777777" w:rsidR="004D0108" w:rsidRPr="00B61C09" w:rsidRDefault="004D0108" w:rsidP="00024CB3">
                    <w:pPr>
                      <w:pStyle w:val="Authornote"/>
                    </w:pPr>
                    <w:r w:rsidRPr="00B61C09">
                      <w:t xml:space="preserve">Copyright holder: Smith? </w:t>
                    </w:r>
                  </w:p>
                  <w:p w14:paraId="7341931E" w14:textId="77777777" w:rsidR="004D0108" w:rsidRDefault="004D0108" w:rsidP="00024CB3"/>
                  <w:p w14:paraId="35B5D445" w14:textId="77777777" w:rsidR="003F0D73" w:rsidRDefault="004D0108" w:rsidP="00024CB3">
                    <w:r w:rsidRPr="00891755">
                      <w:t xml:space="preserve">Since the Hogarth Press was not only literary in its focus, the view of the early-twentieth-century world offered by its list of publications places the novelist’s imagination alongside the journalist’s musings about real life. Whatever was modern was of interest to the </w:t>
                    </w:r>
                    <w:proofErr w:type="spellStart"/>
                    <w:r w:rsidRPr="00891755">
                      <w:t>Woolfs</w:t>
                    </w:r>
                    <w:proofErr w:type="spellEnd"/>
                    <w:r w:rsidRPr="00891755">
                      <w:t>, and the publisher’s list emphasized the blending and clashing of a variety of new voices.</w:t>
                    </w:r>
                  </w:p>
                </w:sdtContent>
              </w:sdt>
            </w:tc>
          </w:sdtContent>
        </w:sdt>
      </w:tr>
      <w:tr w:rsidR="003235A7" w14:paraId="2B27FA68" w14:textId="77777777" w:rsidTr="003235A7">
        <w:tc>
          <w:tcPr>
            <w:tcW w:w="9016" w:type="dxa"/>
          </w:tcPr>
          <w:p w14:paraId="7679D72E" w14:textId="77777777" w:rsidR="003235A7" w:rsidRDefault="003235A7" w:rsidP="00024CB3">
            <w:r w:rsidRPr="0015114C">
              <w:lastRenderedPageBreak/>
              <w:t>Further reading</w:t>
            </w:r>
            <w:r>
              <w:t>:</w:t>
            </w:r>
          </w:p>
          <w:p w14:paraId="436DB662" w14:textId="77777777" w:rsidR="004D0108" w:rsidRDefault="00F60CA0" w:rsidP="00024CB3">
            <w:sdt>
              <w:sdtPr>
                <w:id w:val="223962072"/>
                <w:citation/>
              </w:sdtPr>
              <w:sdtContent>
                <w:r w:rsidR="004D0108">
                  <w:fldChar w:fldCharType="begin"/>
                </w:r>
                <w:r w:rsidR="004D0108">
                  <w:rPr>
                    <w:lang w:val="en-US"/>
                  </w:rPr>
                  <w:instrText xml:space="preserve"> CITATION Ken72 \l 1033 </w:instrText>
                </w:r>
                <w:r w:rsidR="004D0108">
                  <w:fldChar w:fldCharType="separate"/>
                </w:r>
                <w:r w:rsidR="004D0108">
                  <w:rPr>
                    <w:noProof/>
                    <w:lang w:val="en-US"/>
                  </w:rPr>
                  <w:t>(Kennedy)</w:t>
                </w:r>
                <w:r w:rsidR="004D0108">
                  <w:fldChar w:fldCharType="end"/>
                </w:r>
              </w:sdtContent>
            </w:sdt>
          </w:p>
          <w:p w14:paraId="62FA9694" w14:textId="77777777" w:rsidR="004D0108" w:rsidRDefault="004D0108" w:rsidP="00024CB3"/>
          <w:p w14:paraId="426FA8D2" w14:textId="77777777" w:rsidR="004D0108" w:rsidRDefault="00F60CA0" w:rsidP="00024CB3">
            <w:sdt>
              <w:sdtPr>
                <w:id w:val="1107076711"/>
                <w:citation/>
              </w:sdtPr>
              <w:sdtContent>
                <w:r w:rsidR="004D0108">
                  <w:fldChar w:fldCharType="begin"/>
                </w:r>
                <w:r w:rsidR="004D0108">
                  <w:rPr>
                    <w:lang w:val="en-US"/>
                  </w:rPr>
                  <w:instrText xml:space="preserve"> CITATION Sou10 \l 1033 </w:instrText>
                </w:r>
                <w:r w:rsidR="004D0108">
                  <w:fldChar w:fldCharType="separate"/>
                </w:r>
                <w:r w:rsidR="004D0108">
                  <w:rPr>
                    <w:noProof/>
                    <w:lang w:val="en-US"/>
                  </w:rPr>
                  <w:t>(Southworth)</w:t>
                </w:r>
                <w:r w:rsidR="004D0108">
                  <w:fldChar w:fldCharType="end"/>
                </w:r>
              </w:sdtContent>
            </w:sdt>
          </w:p>
          <w:p w14:paraId="50AC6032" w14:textId="77777777" w:rsidR="004D0108" w:rsidRDefault="004D0108" w:rsidP="00024CB3"/>
          <w:p w14:paraId="7FF34B2E" w14:textId="77777777" w:rsidR="004D0108" w:rsidRDefault="00F60CA0" w:rsidP="00024CB3">
            <w:sdt>
              <w:sdtPr>
                <w:id w:val="-358122542"/>
                <w:citation/>
              </w:sdtPr>
              <w:sdtContent>
                <w:r w:rsidR="004D0108">
                  <w:fldChar w:fldCharType="begin"/>
                </w:r>
                <w:r w:rsidR="004D0108">
                  <w:rPr>
                    <w:lang w:val="en-US"/>
                  </w:rPr>
                  <w:instrText xml:space="preserve"> CITATION Sve \l 1033 </w:instrText>
                </w:r>
                <w:r w:rsidR="004D0108">
                  <w:fldChar w:fldCharType="separate"/>
                </w:r>
                <w:r w:rsidR="004D0108">
                  <w:rPr>
                    <w:noProof/>
                    <w:lang w:val="en-US"/>
                  </w:rPr>
                  <w:t>(Svendsen)</w:t>
                </w:r>
                <w:r w:rsidR="004D0108">
                  <w:fldChar w:fldCharType="end"/>
                </w:r>
              </w:sdtContent>
            </w:sdt>
          </w:p>
          <w:p w14:paraId="33982EEE" w14:textId="77777777" w:rsidR="004D0108" w:rsidRDefault="004D0108" w:rsidP="00024CB3"/>
          <w:p w14:paraId="704D26D1" w14:textId="77777777" w:rsidR="004D0108" w:rsidRDefault="00F60CA0" w:rsidP="00024CB3">
            <w:sdt>
              <w:sdtPr>
                <w:id w:val="-1674718184"/>
                <w:citation/>
              </w:sdtPr>
              <w:sdtContent>
                <w:r w:rsidR="004D0108">
                  <w:fldChar w:fldCharType="begin"/>
                </w:r>
                <w:r w:rsidR="004D0108">
                  <w:rPr>
                    <w:lang w:val="en-US"/>
                  </w:rPr>
                  <w:instrText xml:space="preserve"> CITATION Wil92 \l 1033 </w:instrText>
                </w:r>
                <w:r w:rsidR="004D0108">
                  <w:fldChar w:fldCharType="separate"/>
                </w:r>
                <w:r w:rsidR="004D0108">
                  <w:rPr>
                    <w:noProof/>
                    <w:lang w:val="en-US"/>
                  </w:rPr>
                  <w:t>(Willis)</w:t>
                </w:r>
                <w:r w:rsidR="004D0108">
                  <w:fldChar w:fldCharType="end"/>
                </w:r>
              </w:sdtContent>
            </w:sdt>
          </w:p>
          <w:p w14:paraId="5AD70F45" w14:textId="77777777" w:rsidR="004D0108" w:rsidRDefault="004D0108" w:rsidP="00024CB3"/>
          <w:p w14:paraId="2D36D221" w14:textId="793C0312" w:rsidR="003235A7" w:rsidRDefault="00F60CA0" w:rsidP="00024CB3">
            <w:sdt>
              <w:sdtPr>
                <w:id w:val="184179232"/>
                <w:citation/>
              </w:sdtPr>
              <w:sdtContent>
                <w:r w:rsidR="004D0108">
                  <w:fldChar w:fldCharType="begin"/>
                </w:r>
                <w:r w:rsidR="004D0108">
                  <w:rPr>
                    <w:lang w:val="en-US"/>
                  </w:rPr>
                  <w:instrText xml:space="preserve"> CITATION Woo86 \l 1033 </w:instrText>
                </w:r>
                <w:r w:rsidR="004D0108">
                  <w:fldChar w:fldCharType="separate"/>
                </w:r>
                <w:r w:rsidR="004D0108">
                  <w:rPr>
                    <w:noProof/>
                    <w:lang w:val="en-US"/>
                  </w:rPr>
                  <w:t>(Woolmer)</w:t>
                </w:r>
                <w:r w:rsidR="004D0108">
                  <w:fldChar w:fldCharType="end"/>
                </w:r>
              </w:sdtContent>
            </w:sdt>
          </w:p>
        </w:tc>
      </w:tr>
    </w:tbl>
    <w:p w14:paraId="37BE2706" w14:textId="77777777" w:rsidR="00C27FAB" w:rsidRPr="00F36937" w:rsidRDefault="00C27FAB" w:rsidP="00024CB3">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F2B16B" w14:textId="77777777" w:rsidR="00F60CA0" w:rsidRDefault="00F60CA0" w:rsidP="007A0D55">
      <w:pPr>
        <w:spacing w:after="0" w:line="240" w:lineRule="auto"/>
      </w:pPr>
      <w:r>
        <w:separator/>
      </w:r>
    </w:p>
  </w:endnote>
  <w:endnote w:type="continuationSeparator" w:id="0">
    <w:p w14:paraId="528ED4BF" w14:textId="77777777" w:rsidR="00F60CA0" w:rsidRDefault="00F60CA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EBD059" w14:textId="77777777" w:rsidR="00F60CA0" w:rsidRDefault="00F60CA0" w:rsidP="007A0D55">
      <w:pPr>
        <w:spacing w:after="0" w:line="240" w:lineRule="auto"/>
      </w:pPr>
      <w:r>
        <w:separator/>
      </w:r>
    </w:p>
  </w:footnote>
  <w:footnote w:type="continuationSeparator" w:id="0">
    <w:p w14:paraId="076283BA" w14:textId="77777777" w:rsidR="00F60CA0" w:rsidRDefault="00F60CA0" w:rsidP="007A0D55">
      <w:pPr>
        <w:spacing w:after="0" w:line="240" w:lineRule="auto"/>
      </w:pPr>
      <w:r>
        <w:continuationSeparator/>
      </w:r>
    </w:p>
  </w:footnote>
  <w:footnote w:id="1">
    <w:p w14:paraId="74873E41" w14:textId="77777777" w:rsidR="00F60CA0" w:rsidRPr="00024CB3" w:rsidRDefault="00F60CA0" w:rsidP="004D0108">
      <w:pPr>
        <w:pStyle w:val="FootnoteText"/>
        <w:rPr>
          <w:rFonts w:cs="Times New Roman"/>
          <w:sz w:val="22"/>
          <w:szCs w:val="22"/>
        </w:rPr>
      </w:pPr>
      <w:r w:rsidRPr="00024CB3">
        <w:rPr>
          <w:rStyle w:val="FootnoteReference"/>
          <w:rFonts w:cs="Times New Roman"/>
          <w:sz w:val="22"/>
          <w:szCs w:val="22"/>
        </w:rPr>
        <w:footnoteRef/>
      </w:r>
      <w:r w:rsidRPr="00024CB3">
        <w:rPr>
          <w:rFonts w:cs="Times New Roman"/>
          <w:sz w:val="22"/>
          <w:szCs w:val="22"/>
        </w:rPr>
        <w:t xml:space="preserve"> See Elizabeth Gordon </w:t>
      </w:r>
      <w:r w:rsidRPr="00024CB3">
        <w:rPr>
          <w:rFonts w:cs="Times New Roman"/>
          <w:noProof/>
          <w:sz w:val="22"/>
          <w:szCs w:val="22"/>
        </w:rPr>
        <w:t>‘Under the Imprint of the Hogarth Press: Material Texts and Virginia Woolf's Corporate Identity.’ Thesis (PhD). University of Alberta, 2007.</w:t>
      </w:r>
    </w:p>
  </w:footnote>
  <w:footnote w:id="2">
    <w:p w14:paraId="036C3775" w14:textId="77777777" w:rsidR="00F60CA0" w:rsidRPr="00024CB3" w:rsidRDefault="00F60CA0" w:rsidP="004D0108">
      <w:pPr>
        <w:pStyle w:val="FootnoteText"/>
        <w:rPr>
          <w:rFonts w:cs="Times New Roman"/>
          <w:sz w:val="22"/>
          <w:szCs w:val="22"/>
        </w:rPr>
      </w:pPr>
      <w:r w:rsidRPr="00024CB3">
        <w:rPr>
          <w:rStyle w:val="FootnoteReference"/>
          <w:rFonts w:cs="Times New Roman"/>
          <w:sz w:val="22"/>
          <w:szCs w:val="22"/>
        </w:rPr>
        <w:footnoteRef/>
      </w:r>
      <w:r w:rsidRPr="00024CB3">
        <w:rPr>
          <w:rFonts w:cs="Times New Roman"/>
          <w:sz w:val="22"/>
          <w:szCs w:val="22"/>
        </w:rPr>
        <w:t xml:space="preserve"> See Elizabeth </w:t>
      </w:r>
      <w:proofErr w:type="spellStart"/>
      <w:r w:rsidRPr="00024CB3">
        <w:rPr>
          <w:rFonts w:cs="Times New Roman"/>
          <w:sz w:val="22"/>
          <w:szCs w:val="22"/>
        </w:rPr>
        <w:t>Willson</w:t>
      </w:r>
      <w:proofErr w:type="spellEnd"/>
      <w:r w:rsidRPr="00024CB3">
        <w:rPr>
          <w:rFonts w:cs="Times New Roman"/>
          <w:sz w:val="22"/>
          <w:szCs w:val="22"/>
        </w:rPr>
        <w:t xml:space="preserve"> Gordon </w:t>
      </w:r>
      <w:r w:rsidRPr="00024CB3">
        <w:rPr>
          <w:rFonts w:eastAsia="Times New Roman" w:cs="Times New Roman"/>
          <w:sz w:val="22"/>
          <w:szCs w:val="22"/>
        </w:rPr>
        <w:t xml:space="preserve">‘On or About December 1928 the Hogarth Press Changed: E. McKnight </w:t>
      </w:r>
      <w:proofErr w:type="spellStart"/>
      <w:r w:rsidRPr="00024CB3">
        <w:rPr>
          <w:rFonts w:eastAsia="Times New Roman" w:cs="Times New Roman"/>
          <w:sz w:val="22"/>
          <w:szCs w:val="22"/>
        </w:rPr>
        <w:t>Kauffer</w:t>
      </w:r>
      <w:proofErr w:type="spellEnd"/>
      <w:r w:rsidRPr="00024CB3">
        <w:rPr>
          <w:rFonts w:eastAsia="Times New Roman" w:cs="Times New Roman"/>
          <w:sz w:val="22"/>
          <w:szCs w:val="22"/>
        </w:rPr>
        <w:t xml:space="preserve">, Art, Markets and the Hogarth Press 1928-1939.’ </w:t>
      </w:r>
      <w:r w:rsidRPr="00024CB3">
        <w:rPr>
          <w:rStyle w:val="Emphasis"/>
          <w:rFonts w:eastAsia="Times New Roman" w:cs="Times New Roman"/>
          <w:sz w:val="22"/>
          <w:szCs w:val="22"/>
        </w:rPr>
        <w:t>Leonard and Virginia Woolf: The Hogarth Press, and the Networks of Modernism</w:t>
      </w:r>
      <w:r w:rsidRPr="00024CB3">
        <w:rPr>
          <w:rFonts w:eastAsia="Times New Roman" w:cs="Times New Roman"/>
          <w:sz w:val="22"/>
          <w:szCs w:val="22"/>
        </w:rPr>
        <w:t xml:space="preserve">. Ed. Helen </w:t>
      </w:r>
      <w:proofErr w:type="spellStart"/>
      <w:r w:rsidRPr="00024CB3">
        <w:rPr>
          <w:rFonts w:eastAsia="Times New Roman" w:cs="Times New Roman"/>
          <w:sz w:val="22"/>
          <w:szCs w:val="22"/>
        </w:rPr>
        <w:t>Southworth</w:t>
      </w:r>
      <w:proofErr w:type="spellEnd"/>
      <w:r w:rsidRPr="00024CB3">
        <w:rPr>
          <w:rFonts w:eastAsia="Times New Roman" w:cs="Times New Roman"/>
          <w:sz w:val="22"/>
          <w:szCs w:val="22"/>
        </w:rPr>
        <w:t xml:space="preserve">. </w:t>
      </w:r>
      <w:proofErr w:type="gramStart"/>
      <w:r w:rsidRPr="00024CB3">
        <w:rPr>
          <w:rFonts w:eastAsia="Times New Roman" w:cs="Times New Roman"/>
          <w:sz w:val="22"/>
          <w:szCs w:val="22"/>
        </w:rPr>
        <w:t>Edinburgh UP, 2010.</w:t>
      </w:r>
      <w:proofErr w:type="gramEnd"/>
    </w:p>
  </w:footnote>
  <w:footnote w:id="3">
    <w:p w14:paraId="69983016" w14:textId="77777777" w:rsidR="00F60CA0" w:rsidRPr="00024CB3" w:rsidRDefault="00F60CA0" w:rsidP="00F60CA0">
      <w:pPr>
        <w:pStyle w:val="FootnoteText"/>
        <w:rPr>
          <w:rFonts w:cs="Times New Roman"/>
          <w:sz w:val="22"/>
          <w:szCs w:val="22"/>
        </w:rPr>
      </w:pPr>
      <w:r w:rsidRPr="00024CB3">
        <w:rPr>
          <w:rStyle w:val="FootnoteReference"/>
          <w:rFonts w:cs="Times New Roman"/>
          <w:sz w:val="22"/>
          <w:szCs w:val="22"/>
        </w:rPr>
        <w:footnoteRef/>
      </w:r>
      <w:r w:rsidRPr="00024CB3">
        <w:rPr>
          <w:rFonts w:cs="Times New Roman"/>
          <w:sz w:val="22"/>
          <w:szCs w:val="22"/>
        </w:rPr>
        <w:t xml:space="preserve"> See </w:t>
      </w:r>
      <w:r w:rsidRPr="00024CB3">
        <w:rPr>
          <w:rFonts w:eastAsia="Times New Roman" w:cs="Times New Roman"/>
          <w:sz w:val="22"/>
          <w:szCs w:val="22"/>
        </w:rPr>
        <w:t xml:space="preserve">Helen </w:t>
      </w:r>
      <w:proofErr w:type="spellStart"/>
      <w:r w:rsidRPr="00024CB3">
        <w:rPr>
          <w:rFonts w:eastAsia="Times New Roman" w:cs="Times New Roman"/>
          <w:sz w:val="22"/>
          <w:szCs w:val="22"/>
        </w:rPr>
        <w:t>Southworth</w:t>
      </w:r>
      <w:proofErr w:type="spellEnd"/>
      <w:r w:rsidRPr="00024CB3">
        <w:rPr>
          <w:rFonts w:eastAsia="Times New Roman" w:cs="Times New Roman"/>
          <w:sz w:val="22"/>
          <w:szCs w:val="22"/>
        </w:rPr>
        <w:t xml:space="preserve"> ‘‘Outside the magical (and tyrannical) triangle of London-Oxford-Cambridge’: John Hampson, the </w:t>
      </w:r>
      <w:proofErr w:type="spellStart"/>
      <w:r w:rsidRPr="00024CB3">
        <w:rPr>
          <w:rFonts w:eastAsia="Times New Roman" w:cs="Times New Roman"/>
          <w:sz w:val="22"/>
          <w:szCs w:val="22"/>
        </w:rPr>
        <w:t>Woolfs</w:t>
      </w:r>
      <w:proofErr w:type="spellEnd"/>
      <w:r w:rsidRPr="00024CB3">
        <w:rPr>
          <w:rFonts w:eastAsia="Times New Roman" w:cs="Times New Roman"/>
          <w:sz w:val="22"/>
          <w:szCs w:val="22"/>
        </w:rPr>
        <w:t xml:space="preserve"> and the Hogarth Press.’ </w:t>
      </w:r>
      <w:proofErr w:type="spellStart"/>
      <w:proofErr w:type="gramStart"/>
      <w:r w:rsidRPr="00024CB3">
        <w:rPr>
          <w:rStyle w:val="Emphasis"/>
          <w:rFonts w:eastAsia="Times New Roman" w:cs="Times New Roman"/>
          <w:sz w:val="22"/>
          <w:szCs w:val="22"/>
        </w:rPr>
        <w:t>Woolfian</w:t>
      </w:r>
      <w:proofErr w:type="spellEnd"/>
      <w:r w:rsidRPr="00024CB3">
        <w:rPr>
          <w:rStyle w:val="Emphasis"/>
          <w:rFonts w:eastAsia="Times New Roman" w:cs="Times New Roman"/>
          <w:sz w:val="22"/>
          <w:szCs w:val="22"/>
        </w:rPr>
        <w:t xml:space="preserve"> </w:t>
      </w:r>
      <w:r w:rsidRPr="00024CB3">
        <w:rPr>
          <w:rFonts w:eastAsia="Times New Roman" w:cs="Times New Roman"/>
          <w:sz w:val="22"/>
          <w:szCs w:val="22"/>
        </w:rPr>
        <w:t> </w:t>
      </w:r>
      <w:r w:rsidRPr="00024CB3">
        <w:rPr>
          <w:rStyle w:val="Emphasis"/>
          <w:rFonts w:eastAsia="Times New Roman" w:cs="Times New Roman"/>
          <w:sz w:val="22"/>
          <w:szCs w:val="22"/>
        </w:rPr>
        <w:t>Boundaries</w:t>
      </w:r>
      <w:proofErr w:type="gramEnd"/>
      <w:r w:rsidRPr="00024CB3">
        <w:rPr>
          <w:rStyle w:val="Emphasis"/>
          <w:rFonts w:eastAsia="Times New Roman" w:cs="Times New Roman"/>
          <w:sz w:val="22"/>
          <w:szCs w:val="22"/>
        </w:rPr>
        <w:t>: Selected Papers from the Sixteenth Annual Woolf Conference.</w:t>
      </w:r>
      <w:r w:rsidRPr="00024CB3">
        <w:rPr>
          <w:rFonts w:eastAsia="Times New Roman" w:cs="Times New Roman"/>
          <w:sz w:val="22"/>
          <w:szCs w:val="22"/>
        </w:rPr>
        <w:t xml:space="preserve"> Ed. Anna </w:t>
      </w:r>
      <w:proofErr w:type="spellStart"/>
      <w:r w:rsidRPr="00024CB3">
        <w:rPr>
          <w:rFonts w:eastAsia="Times New Roman" w:cs="Times New Roman"/>
          <w:sz w:val="22"/>
          <w:szCs w:val="22"/>
        </w:rPr>
        <w:t>Burrells</w:t>
      </w:r>
      <w:proofErr w:type="spellEnd"/>
      <w:r w:rsidRPr="00024CB3">
        <w:rPr>
          <w:rFonts w:eastAsia="Times New Roman" w:cs="Times New Roman"/>
          <w:sz w:val="22"/>
          <w:szCs w:val="22"/>
        </w:rPr>
        <w:t xml:space="preserve"> et al. Clemson: Clemson UP: 2007. </w:t>
      </w:r>
    </w:p>
  </w:footnote>
  <w:footnote w:id="4">
    <w:p w14:paraId="0E7998C2" w14:textId="77777777" w:rsidR="00F60CA0" w:rsidRPr="00024CB3" w:rsidRDefault="00F60CA0" w:rsidP="00F60CA0">
      <w:pPr>
        <w:pStyle w:val="Heading1"/>
        <w:spacing w:after="0" w:line="240" w:lineRule="auto"/>
        <w:rPr>
          <w:rFonts w:asciiTheme="minorHAnsi" w:eastAsia="Times New Roman" w:hAnsiTheme="minorHAnsi" w:cs="Times New Roman"/>
          <w:b w:val="0"/>
          <w:color w:val="auto"/>
          <w:szCs w:val="22"/>
        </w:rPr>
      </w:pPr>
      <w:r w:rsidRPr="00024CB3">
        <w:rPr>
          <w:rStyle w:val="FootnoteReference"/>
          <w:rFonts w:asciiTheme="minorHAnsi" w:hAnsiTheme="minorHAnsi" w:cs="Times New Roman"/>
          <w:b w:val="0"/>
          <w:color w:val="auto"/>
          <w:szCs w:val="22"/>
        </w:rPr>
        <w:footnoteRef/>
      </w:r>
      <w:r w:rsidRPr="00024CB3">
        <w:rPr>
          <w:rFonts w:asciiTheme="minorHAnsi" w:hAnsiTheme="minorHAnsi" w:cs="Times New Roman"/>
          <w:b w:val="0"/>
          <w:color w:val="auto"/>
          <w:szCs w:val="22"/>
        </w:rPr>
        <w:t xml:space="preserve"> See Mark Hussey </w:t>
      </w:r>
      <w:r w:rsidRPr="00024CB3">
        <w:rPr>
          <w:rFonts w:asciiTheme="minorHAnsi" w:eastAsia="Times New Roman" w:hAnsiTheme="minorHAnsi" w:cs="Times New Roman"/>
          <w:b w:val="0"/>
          <w:color w:val="auto"/>
          <w:szCs w:val="22"/>
        </w:rPr>
        <w:t xml:space="preserve">‘W. H. Day Spender’ Had a Sister: Joan </w:t>
      </w:r>
      <w:proofErr w:type="spellStart"/>
      <w:r w:rsidRPr="00024CB3">
        <w:rPr>
          <w:rFonts w:asciiTheme="minorHAnsi" w:eastAsia="Times New Roman" w:hAnsiTheme="minorHAnsi" w:cs="Times New Roman"/>
          <w:b w:val="0"/>
          <w:color w:val="auto"/>
          <w:szCs w:val="22"/>
        </w:rPr>
        <w:t>Adeney</w:t>
      </w:r>
      <w:proofErr w:type="spellEnd"/>
      <w:r w:rsidRPr="00024CB3">
        <w:rPr>
          <w:rFonts w:asciiTheme="minorHAnsi" w:eastAsia="Times New Roman" w:hAnsiTheme="minorHAnsi" w:cs="Times New Roman"/>
          <w:b w:val="0"/>
          <w:color w:val="auto"/>
          <w:szCs w:val="22"/>
        </w:rPr>
        <w:t xml:space="preserve"> </w:t>
      </w:r>
      <w:proofErr w:type="spellStart"/>
      <w:r w:rsidRPr="00024CB3">
        <w:rPr>
          <w:rFonts w:asciiTheme="minorHAnsi" w:eastAsia="Times New Roman" w:hAnsiTheme="minorHAnsi" w:cs="Times New Roman"/>
          <w:b w:val="0"/>
          <w:color w:val="auto"/>
          <w:szCs w:val="22"/>
        </w:rPr>
        <w:t>Easdale</w:t>
      </w:r>
      <w:proofErr w:type="spellEnd"/>
      <w:r w:rsidRPr="00024CB3">
        <w:rPr>
          <w:rFonts w:asciiTheme="minorHAnsi" w:eastAsia="Times New Roman" w:hAnsiTheme="minorHAnsi" w:cs="Times New Roman"/>
          <w:b w:val="0"/>
          <w:color w:val="auto"/>
          <w:szCs w:val="22"/>
        </w:rPr>
        <w:t xml:space="preserve">’ </w:t>
      </w:r>
      <w:r w:rsidRPr="00024CB3">
        <w:rPr>
          <w:rStyle w:val="Emphasis"/>
          <w:rFonts w:asciiTheme="minorHAnsi" w:eastAsia="Times New Roman" w:hAnsiTheme="minorHAnsi" w:cs="Times New Roman"/>
          <w:b w:val="0"/>
          <w:color w:val="auto"/>
          <w:szCs w:val="22"/>
        </w:rPr>
        <w:t>Leonard and Virginia Woolf: The Hogarth Press, and the Networks of Modernism</w:t>
      </w:r>
      <w:r w:rsidRPr="00024CB3">
        <w:rPr>
          <w:rFonts w:asciiTheme="minorHAnsi" w:eastAsia="Times New Roman" w:hAnsiTheme="minorHAnsi" w:cs="Times New Roman"/>
          <w:b w:val="0"/>
          <w:color w:val="auto"/>
          <w:szCs w:val="22"/>
        </w:rPr>
        <w:t xml:space="preserve">. Ed. Helen </w:t>
      </w:r>
      <w:proofErr w:type="spellStart"/>
      <w:r w:rsidRPr="00024CB3">
        <w:rPr>
          <w:rFonts w:asciiTheme="minorHAnsi" w:eastAsia="Times New Roman" w:hAnsiTheme="minorHAnsi" w:cs="Times New Roman"/>
          <w:b w:val="0"/>
          <w:color w:val="auto"/>
          <w:szCs w:val="22"/>
        </w:rPr>
        <w:t>Southworth</w:t>
      </w:r>
      <w:proofErr w:type="spellEnd"/>
      <w:r w:rsidRPr="00024CB3">
        <w:rPr>
          <w:rFonts w:asciiTheme="minorHAnsi" w:eastAsia="Times New Roman" w:hAnsiTheme="minorHAnsi" w:cs="Times New Roman"/>
          <w:b w:val="0"/>
          <w:color w:val="auto"/>
          <w:szCs w:val="22"/>
        </w:rPr>
        <w:t xml:space="preserve">. </w:t>
      </w:r>
      <w:proofErr w:type="gramStart"/>
      <w:r w:rsidRPr="00024CB3">
        <w:rPr>
          <w:rFonts w:asciiTheme="minorHAnsi" w:eastAsia="Times New Roman" w:hAnsiTheme="minorHAnsi" w:cs="Times New Roman"/>
          <w:b w:val="0"/>
          <w:color w:val="auto"/>
          <w:szCs w:val="22"/>
        </w:rPr>
        <w:t>Edinburgh UP, 2010.</w:t>
      </w:r>
      <w:proofErr w:type="gramEnd"/>
    </w:p>
  </w:footnote>
  <w:footnote w:id="5">
    <w:p w14:paraId="69E5F901" w14:textId="77777777" w:rsidR="00F60CA0" w:rsidRPr="00024CB3" w:rsidRDefault="00F60CA0" w:rsidP="00F60CA0">
      <w:pPr>
        <w:spacing w:after="0" w:line="240" w:lineRule="auto"/>
        <w:rPr>
          <w:rFonts w:cs="Times New Roman"/>
          <w:noProof/>
        </w:rPr>
      </w:pPr>
      <w:r w:rsidRPr="00024CB3">
        <w:rPr>
          <w:rStyle w:val="FootnoteReference"/>
          <w:rFonts w:cs="Times New Roman"/>
        </w:rPr>
        <w:footnoteRef/>
      </w:r>
      <w:r w:rsidRPr="00024CB3">
        <w:rPr>
          <w:rFonts w:cs="Times New Roman"/>
        </w:rPr>
        <w:t xml:space="preserve"> See </w:t>
      </w:r>
      <w:r w:rsidRPr="00024CB3">
        <w:rPr>
          <w:rFonts w:cs="Times New Roman"/>
          <w:noProof/>
        </w:rPr>
        <w:t xml:space="preserve">Nicola Wilson ‘Virginia Woolf, Hugh Walpole, the Hogarth Press, and the Book Society.’ </w:t>
      </w:r>
      <w:r w:rsidRPr="00024CB3">
        <w:rPr>
          <w:rFonts w:cs="Times New Roman"/>
          <w:i/>
          <w:noProof/>
        </w:rPr>
        <w:t>ELH</w:t>
      </w:r>
      <w:r>
        <w:rPr>
          <w:rFonts w:cs="Times New Roman"/>
          <w:noProof/>
        </w:rPr>
        <w:t xml:space="preserve"> </w:t>
      </w:r>
      <w:r w:rsidRPr="00024CB3">
        <w:rPr>
          <w:rFonts w:cs="Times New Roman"/>
          <w:noProof/>
        </w:rPr>
        <w:t>79.1 (2012): 237-60.</w:t>
      </w:r>
    </w:p>
  </w:footnote>
  <w:footnote w:id="6">
    <w:p w14:paraId="368E93D9" w14:textId="77777777" w:rsidR="00F60CA0" w:rsidRPr="00024CB3" w:rsidRDefault="00F60CA0" w:rsidP="00F60CA0">
      <w:pPr>
        <w:spacing w:after="0" w:line="240" w:lineRule="auto"/>
        <w:rPr>
          <w:rFonts w:cs="Times New Roman"/>
          <w:noProof/>
        </w:rPr>
      </w:pPr>
      <w:r w:rsidRPr="00024CB3">
        <w:rPr>
          <w:rStyle w:val="FootnoteReference"/>
          <w:rFonts w:cs="Times New Roman"/>
        </w:rPr>
        <w:footnoteRef/>
      </w:r>
      <w:r w:rsidRPr="00024CB3">
        <w:rPr>
          <w:rFonts w:cs="Times New Roman"/>
        </w:rPr>
        <w:t xml:space="preserve"> </w:t>
      </w:r>
      <w:bookmarkStart w:id="1" w:name="_ENREF_261"/>
      <w:r w:rsidRPr="00024CB3">
        <w:rPr>
          <w:rFonts w:cs="Times New Roman"/>
          <w:noProof/>
        </w:rPr>
        <w:t xml:space="preserve">Staveley, Alice. ‘Marketing Virginia Woolf: Women, War, and Public Relations in Three Guineas.’ </w:t>
      </w:r>
      <w:r w:rsidRPr="00024CB3">
        <w:rPr>
          <w:rFonts w:cs="Times New Roman"/>
          <w:i/>
          <w:noProof/>
        </w:rPr>
        <w:t xml:space="preserve">Book History </w:t>
      </w:r>
      <w:r w:rsidRPr="00024CB3">
        <w:rPr>
          <w:rFonts w:cs="Times New Roman"/>
          <w:noProof/>
        </w:rPr>
        <w:t>12 (2009). Print.</w:t>
      </w:r>
      <w:bookmarkEnd w:id="1"/>
    </w:p>
    <w:p w14:paraId="16CAC8AC" w14:textId="77777777" w:rsidR="00F60CA0" w:rsidRPr="00024CB3" w:rsidRDefault="00F60CA0" w:rsidP="004D0108">
      <w:pPr>
        <w:pStyle w:val="FootnoteText"/>
        <w:rPr>
          <w:rFonts w:cs="Times New Roman"/>
          <w:sz w:val="22"/>
          <w:szCs w:val="22"/>
        </w:rPr>
      </w:pPr>
    </w:p>
  </w:footnote>
  <w:footnote w:id="7">
    <w:p w14:paraId="7C8123FB" w14:textId="77777777" w:rsidR="00F60CA0" w:rsidRPr="00024CB3" w:rsidRDefault="00F60CA0" w:rsidP="004D0108">
      <w:pPr>
        <w:rPr>
          <w:rFonts w:eastAsia="Times New Roman" w:cs="Times New Roman"/>
        </w:rPr>
      </w:pPr>
      <w:r w:rsidRPr="00024CB3">
        <w:rPr>
          <w:rStyle w:val="FootnoteReference"/>
          <w:rFonts w:cs="Times New Roman"/>
        </w:rPr>
        <w:footnoteRef/>
      </w:r>
      <w:r w:rsidRPr="00024CB3">
        <w:rPr>
          <w:rFonts w:cs="Times New Roman"/>
        </w:rPr>
        <w:t xml:space="preserve"> See Diane F. Gillespie ‘</w:t>
      </w:r>
      <w:r w:rsidRPr="00024CB3">
        <w:rPr>
          <w:rFonts w:eastAsia="Times New Roman" w:cs="Times New Roman"/>
        </w:rPr>
        <w:t xml:space="preserve">Wedding Rituals: Julia Strachey, Virginia Woolf, and Viola Tree’ </w:t>
      </w:r>
      <w:r w:rsidRPr="00024CB3">
        <w:rPr>
          <w:rFonts w:eastAsia="Times New Roman" w:cs="Times New Roman"/>
          <w:i/>
        </w:rPr>
        <w:t xml:space="preserve">Woolf Studies Annual </w:t>
      </w:r>
      <w:r w:rsidRPr="00024CB3">
        <w:rPr>
          <w:rFonts w:eastAsia="Times New Roman" w:cs="Times New Roman"/>
        </w:rPr>
        <w:t xml:space="preserve">19 (2013): 171-195. </w:t>
      </w:r>
    </w:p>
    <w:p w14:paraId="014E488D" w14:textId="77777777" w:rsidR="00F60CA0" w:rsidRPr="00024CB3" w:rsidRDefault="00F60CA0" w:rsidP="004D0108">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33A8B" w14:textId="77777777" w:rsidR="00F60CA0" w:rsidRDefault="00F60CA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529B4E0" w14:textId="77777777" w:rsidR="00F60CA0" w:rsidRDefault="00F60CA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50F"/>
    <w:rsid w:val="00024CB3"/>
    <w:rsid w:val="00032559"/>
    <w:rsid w:val="00052040"/>
    <w:rsid w:val="000B25AE"/>
    <w:rsid w:val="000B55AB"/>
    <w:rsid w:val="000D24DC"/>
    <w:rsid w:val="00101B2E"/>
    <w:rsid w:val="00116FA0"/>
    <w:rsid w:val="0015114C"/>
    <w:rsid w:val="001A21F3"/>
    <w:rsid w:val="001A2537"/>
    <w:rsid w:val="001A6A06"/>
    <w:rsid w:val="00210C03"/>
    <w:rsid w:val="002162E2"/>
    <w:rsid w:val="002210E2"/>
    <w:rsid w:val="00225C5A"/>
    <w:rsid w:val="00230B10"/>
    <w:rsid w:val="00234353"/>
    <w:rsid w:val="00244BB0"/>
    <w:rsid w:val="002A0A0D"/>
    <w:rsid w:val="002B0B37"/>
    <w:rsid w:val="0030662D"/>
    <w:rsid w:val="003235A7"/>
    <w:rsid w:val="003677B6"/>
    <w:rsid w:val="003825B0"/>
    <w:rsid w:val="003D3579"/>
    <w:rsid w:val="003E2795"/>
    <w:rsid w:val="003F0D73"/>
    <w:rsid w:val="00462DBE"/>
    <w:rsid w:val="00464699"/>
    <w:rsid w:val="00472189"/>
    <w:rsid w:val="00483379"/>
    <w:rsid w:val="00487BC5"/>
    <w:rsid w:val="00496888"/>
    <w:rsid w:val="004A7476"/>
    <w:rsid w:val="004D0108"/>
    <w:rsid w:val="004E5896"/>
    <w:rsid w:val="00513EE6"/>
    <w:rsid w:val="00515ACE"/>
    <w:rsid w:val="00534F8F"/>
    <w:rsid w:val="0057177C"/>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25619"/>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DF7A8B"/>
    <w:rsid w:val="00E85A05"/>
    <w:rsid w:val="00E95829"/>
    <w:rsid w:val="00EA606C"/>
    <w:rsid w:val="00EB0C8C"/>
    <w:rsid w:val="00EB150F"/>
    <w:rsid w:val="00EB51FD"/>
    <w:rsid w:val="00EB77DB"/>
    <w:rsid w:val="00ED139F"/>
    <w:rsid w:val="00EF74F7"/>
    <w:rsid w:val="00F36937"/>
    <w:rsid w:val="00F60CA0"/>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68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B1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50F"/>
    <w:rPr>
      <w:rFonts w:ascii="Tahoma" w:hAnsi="Tahoma" w:cs="Tahoma"/>
      <w:sz w:val="16"/>
      <w:szCs w:val="16"/>
    </w:rPr>
  </w:style>
  <w:style w:type="paragraph" w:styleId="FootnoteText">
    <w:name w:val="footnote text"/>
    <w:basedOn w:val="Normal"/>
    <w:link w:val="FootnoteTextChar"/>
    <w:uiPriority w:val="99"/>
    <w:unhideWhenUsed/>
    <w:rsid w:val="00EB150F"/>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EB150F"/>
    <w:rPr>
      <w:rFonts w:eastAsiaTheme="minorEastAsia"/>
      <w:sz w:val="24"/>
      <w:szCs w:val="24"/>
      <w:lang w:val="en-US"/>
    </w:rPr>
  </w:style>
  <w:style w:type="character" w:styleId="FootnoteReference">
    <w:name w:val="footnote reference"/>
    <w:basedOn w:val="DefaultParagraphFont"/>
    <w:uiPriority w:val="99"/>
    <w:unhideWhenUsed/>
    <w:rsid w:val="00EB150F"/>
    <w:rPr>
      <w:vertAlign w:val="superscript"/>
    </w:rPr>
  </w:style>
  <w:style w:type="character" w:styleId="Emphasis">
    <w:name w:val="Emphasis"/>
    <w:basedOn w:val="DefaultParagraphFont"/>
    <w:uiPriority w:val="20"/>
    <w:qFormat/>
    <w:rsid w:val="00EB150F"/>
    <w:rPr>
      <w:i/>
      <w:iCs/>
    </w:rPr>
  </w:style>
  <w:style w:type="paragraph" w:styleId="Caption">
    <w:name w:val="caption"/>
    <w:basedOn w:val="Normal"/>
    <w:next w:val="Normal"/>
    <w:uiPriority w:val="35"/>
    <w:semiHidden/>
    <w:qFormat/>
    <w:rsid w:val="002210E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2210E2"/>
    <w:rPr>
      <w:color w:val="0000FF"/>
      <w:u w:val="single"/>
    </w:rPr>
  </w:style>
  <w:style w:type="character" w:styleId="FollowedHyperlink">
    <w:name w:val="FollowedHyperlink"/>
    <w:basedOn w:val="DefaultParagraphFont"/>
    <w:uiPriority w:val="99"/>
    <w:semiHidden/>
    <w:rsid w:val="002210E2"/>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B1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50F"/>
    <w:rPr>
      <w:rFonts w:ascii="Tahoma" w:hAnsi="Tahoma" w:cs="Tahoma"/>
      <w:sz w:val="16"/>
      <w:szCs w:val="16"/>
    </w:rPr>
  </w:style>
  <w:style w:type="paragraph" w:styleId="FootnoteText">
    <w:name w:val="footnote text"/>
    <w:basedOn w:val="Normal"/>
    <w:link w:val="FootnoteTextChar"/>
    <w:uiPriority w:val="99"/>
    <w:unhideWhenUsed/>
    <w:rsid w:val="00EB150F"/>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EB150F"/>
    <w:rPr>
      <w:rFonts w:eastAsiaTheme="minorEastAsia"/>
      <w:sz w:val="24"/>
      <w:szCs w:val="24"/>
      <w:lang w:val="en-US"/>
    </w:rPr>
  </w:style>
  <w:style w:type="character" w:styleId="FootnoteReference">
    <w:name w:val="footnote reference"/>
    <w:basedOn w:val="DefaultParagraphFont"/>
    <w:uiPriority w:val="99"/>
    <w:unhideWhenUsed/>
    <w:rsid w:val="00EB150F"/>
    <w:rPr>
      <w:vertAlign w:val="superscript"/>
    </w:rPr>
  </w:style>
  <w:style w:type="character" w:styleId="Emphasis">
    <w:name w:val="Emphasis"/>
    <w:basedOn w:val="DefaultParagraphFont"/>
    <w:uiPriority w:val="20"/>
    <w:qFormat/>
    <w:rsid w:val="00EB150F"/>
    <w:rPr>
      <w:i/>
      <w:iCs/>
    </w:rPr>
  </w:style>
  <w:style w:type="paragraph" w:styleId="Caption">
    <w:name w:val="caption"/>
    <w:basedOn w:val="Normal"/>
    <w:next w:val="Normal"/>
    <w:uiPriority w:val="35"/>
    <w:semiHidden/>
    <w:qFormat/>
    <w:rsid w:val="002210E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2210E2"/>
    <w:rPr>
      <w:color w:val="0000FF"/>
      <w:u w:val="single"/>
    </w:rPr>
  </w:style>
  <w:style w:type="character" w:styleId="FollowedHyperlink">
    <w:name w:val="FollowedHyperlink"/>
    <w:basedOn w:val="DefaultParagraphFont"/>
    <w:uiPriority w:val="99"/>
    <w:semiHidden/>
    <w:rsid w:val="002210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A31DF3304B41D69AF9455B7AFE37CE"/>
        <w:category>
          <w:name w:val="General"/>
          <w:gallery w:val="placeholder"/>
        </w:category>
        <w:types>
          <w:type w:val="bbPlcHdr"/>
        </w:types>
        <w:behaviors>
          <w:behavior w:val="content"/>
        </w:behaviors>
        <w:guid w:val="{6BB6DC53-FFB7-4F31-9F83-9B9B2801F6B1}"/>
      </w:docPartPr>
      <w:docPartBody>
        <w:p w:rsidR="00B03D59" w:rsidRDefault="003927FD">
          <w:pPr>
            <w:pStyle w:val="20A31DF3304B41D69AF9455B7AFE37CE"/>
          </w:pPr>
          <w:r w:rsidRPr="00CC586D">
            <w:rPr>
              <w:rStyle w:val="PlaceholderText"/>
              <w:b/>
              <w:color w:val="FFFFFF" w:themeColor="background1"/>
            </w:rPr>
            <w:t>[Salutation]</w:t>
          </w:r>
        </w:p>
      </w:docPartBody>
    </w:docPart>
    <w:docPart>
      <w:docPartPr>
        <w:name w:val="CC816C4BBE2D48618187C1285E58F9ED"/>
        <w:category>
          <w:name w:val="General"/>
          <w:gallery w:val="placeholder"/>
        </w:category>
        <w:types>
          <w:type w:val="bbPlcHdr"/>
        </w:types>
        <w:behaviors>
          <w:behavior w:val="content"/>
        </w:behaviors>
        <w:guid w:val="{A7BDBC4F-C095-4FB7-B328-BB9EC84EE0AC}"/>
      </w:docPartPr>
      <w:docPartBody>
        <w:p w:rsidR="00B03D59" w:rsidRDefault="003927FD">
          <w:pPr>
            <w:pStyle w:val="CC816C4BBE2D48618187C1285E58F9ED"/>
          </w:pPr>
          <w:r>
            <w:rPr>
              <w:rStyle w:val="PlaceholderText"/>
            </w:rPr>
            <w:t>[First name]</w:t>
          </w:r>
        </w:p>
      </w:docPartBody>
    </w:docPart>
    <w:docPart>
      <w:docPartPr>
        <w:name w:val="6D058E60272C4DEEB88F67764375B0E9"/>
        <w:category>
          <w:name w:val="General"/>
          <w:gallery w:val="placeholder"/>
        </w:category>
        <w:types>
          <w:type w:val="bbPlcHdr"/>
        </w:types>
        <w:behaviors>
          <w:behavior w:val="content"/>
        </w:behaviors>
        <w:guid w:val="{133BDFE9-F000-4837-9A72-86942EA1D7F5}"/>
      </w:docPartPr>
      <w:docPartBody>
        <w:p w:rsidR="00B03D59" w:rsidRDefault="003927FD">
          <w:pPr>
            <w:pStyle w:val="6D058E60272C4DEEB88F67764375B0E9"/>
          </w:pPr>
          <w:r>
            <w:rPr>
              <w:rStyle w:val="PlaceholderText"/>
            </w:rPr>
            <w:t>[Middle name]</w:t>
          </w:r>
        </w:p>
      </w:docPartBody>
    </w:docPart>
    <w:docPart>
      <w:docPartPr>
        <w:name w:val="23C43D27408B4F109F31EBD8684C99FF"/>
        <w:category>
          <w:name w:val="General"/>
          <w:gallery w:val="placeholder"/>
        </w:category>
        <w:types>
          <w:type w:val="bbPlcHdr"/>
        </w:types>
        <w:behaviors>
          <w:behavior w:val="content"/>
        </w:behaviors>
        <w:guid w:val="{B90C6BA4-D26A-48E5-8C4F-5E2032C9FE8B}"/>
      </w:docPartPr>
      <w:docPartBody>
        <w:p w:rsidR="00B03D59" w:rsidRDefault="003927FD">
          <w:pPr>
            <w:pStyle w:val="23C43D27408B4F109F31EBD8684C99FF"/>
          </w:pPr>
          <w:r>
            <w:rPr>
              <w:rStyle w:val="PlaceholderText"/>
            </w:rPr>
            <w:t>[Last name]</w:t>
          </w:r>
        </w:p>
      </w:docPartBody>
    </w:docPart>
    <w:docPart>
      <w:docPartPr>
        <w:name w:val="6715A8F9D5BE4301B306EA6A1DFF98FC"/>
        <w:category>
          <w:name w:val="General"/>
          <w:gallery w:val="placeholder"/>
        </w:category>
        <w:types>
          <w:type w:val="bbPlcHdr"/>
        </w:types>
        <w:behaviors>
          <w:behavior w:val="content"/>
        </w:behaviors>
        <w:guid w:val="{44F90D8C-D4D2-4F75-8187-8023B002F995}"/>
      </w:docPartPr>
      <w:docPartBody>
        <w:p w:rsidR="00B03D59" w:rsidRDefault="003927FD">
          <w:pPr>
            <w:pStyle w:val="6715A8F9D5BE4301B306EA6A1DFF98FC"/>
          </w:pPr>
          <w:r>
            <w:rPr>
              <w:rStyle w:val="PlaceholderText"/>
            </w:rPr>
            <w:t>[Enter your biography]</w:t>
          </w:r>
        </w:p>
      </w:docPartBody>
    </w:docPart>
    <w:docPart>
      <w:docPartPr>
        <w:name w:val="31CCA0471A6A41149C1DC2FE0E018139"/>
        <w:category>
          <w:name w:val="General"/>
          <w:gallery w:val="placeholder"/>
        </w:category>
        <w:types>
          <w:type w:val="bbPlcHdr"/>
        </w:types>
        <w:behaviors>
          <w:behavior w:val="content"/>
        </w:behaviors>
        <w:guid w:val="{46B6C489-DB07-404F-ABB5-4A6EE4486BF0}"/>
      </w:docPartPr>
      <w:docPartBody>
        <w:p w:rsidR="00B03D59" w:rsidRDefault="003927FD">
          <w:pPr>
            <w:pStyle w:val="31CCA0471A6A41149C1DC2FE0E018139"/>
          </w:pPr>
          <w:r>
            <w:rPr>
              <w:rStyle w:val="PlaceholderText"/>
            </w:rPr>
            <w:t>[Enter the institution with which you are affiliated]</w:t>
          </w:r>
        </w:p>
      </w:docPartBody>
    </w:docPart>
    <w:docPart>
      <w:docPartPr>
        <w:name w:val="E3424ADCCEAD4FA78FB92534DFFFCA75"/>
        <w:category>
          <w:name w:val="General"/>
          <w:gallery w:val="placeholder"/>
        </w:category>
        <w:types>
          <w:type w:val="bbPlcHdr"/>
        </w:types>
        <w:behaviors>
          <w:behavior w:val="content"/>
        </w:behaviors>
        <w:guid w:val="{FFE189A1-0D06-4FC3-9248-CD0708DB5990}"/>
      </w:docPartPr>
      <w:docPartBody>
        <w:p w:rsidR="00B03D59" w:rsidRDefault="003927FD">
          <w:pPr>
            <w:pStyle w:val="E3424ADCCEAD4FA78FB92534DFFFCA75"/>
          </w:pPr>
          <w:r w:rsidRPr="00EF74F7">
            <w:rPr>
              <w:b/>
              <w:color w:val="808080" w:themeColor="background1" w:themeShade="80"/>
            </w:rPr>
            <w:t>[Enter the headword for your article]</w:t>
          </w:r>
        </w:p>
      </w:docPartBody>
    </w:docPart>
    <w:docPart>
      <w:docPartPr>
        <w:name w:val="3FF4DD72259946B48ED1AB58CDAD677B"/>
        <w:category>
          <w:name w:val="General"/>
          <w:gallery w:val="placeholder"/>
        </w:category>
        <w:types>
          <w:type w:val="bbPlcHdr"/>
        </w:types>
        <w:behaviors>
          <w:behavior w:val="content"/>
        </w:behaviors>
        <w:guid w:val="{66674C5B-2C18-4344-8920-9C946F5F15A2}"/>
      </w:docPartPr>
      <w:docPartBody>
        <w:p w:rsidR="00B03D59" w:rsidRDefault="003927FD">
          <w:pPr>
            <w:pStyle w:val="3FF4DD72259946B48ED1AB58CDAD677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3709BCF4F674DEDBE0595BA3D0DFB8A"/>
        <w:category>
          <w:name w:val="General"/>
          <w:gallery w:val="placeholder"/>
        </w:category>
        <w:types>
          <w:type w:val="bbPlcHdr"/>
        </w:types>
        <w:behaviors>
          <w:behavior w:val="content"/>
        </w:behaviors>
        <w:guid w:val="{5ACB4E20-BFE7-47E5-970B-5EEFC394ED1F}"/>
      </w:docPartPr>
      <w:docPartBody>
        <w:p w:rsidR="00B03D59" w:rsidRDefault="003927FD">
          <w:pPr>
            <w:pStyle w:val="B3709BCF4F674DEDBE0595BA3D0DFB8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A3FE8FB128842C6895D54195590C581"/>
        <w:category>
          <w:name w:val="General"/>
          <w:gallery w:val="placeholder"/>
        </w:category>
        <w:types>
          <w:type w:val="bbPlcHdr"/>
        </w:types>
        <w:behaviors>
          <w:behavior w:val="content"/>
        </w:behaviors>
        <w:guid w:val="{84514582-5731-4BC0-B528-050C608AA70D}"/>
      </w:docPartPr>
      <w:docPartBody>
        <w:p w:rsidR="00B03D59" w:rsidRDefault="003927FD">
          <w:pPr>
            <w:pStyle w:val="EA3FE8FB128842C6895D54195590C58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59298EAD54A496288D4ED658448AB74"/>
        <w:category>
          <w:name w:val="General"/>
          <w:gallery w:val="placeholder"/>
        </w:category>
        <w:types>
          <w:type w:val="bbPlcHdr"/>
        </w:types>
        <w:behaviors>
          <w:behavior w:val="content"/>
        </w:behaviors>
        <w:guid w:val="{7834E3F6-CEEB-4A9A-8CF3-58220399AEC7}"/>
      </w:docPartPr>
      <w:docPartBody>
        <w:p w:rsidR="00B03D59" w:rsidRDefault="0020382C" w:rsidP="0020382C">
          <w:pPr>
            <w:pStyle w:val="A59298EAD54A496288D4ED658448AB7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2C"/>
    <w:rsid w:val="0020382C"/>
    <w:rsid w:val="003927FD"/>
    <w:rsid w:val="00B03D5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382C"/>
    <w:rPr>
      <w:color w:val="808080"/>
    </w:rPr>
  </w:style>
  <w:style w:type="paragraph" w:customStyle="1" w:styleId="20A31DF3304B41D69AF9455B7AFE37CE">
    <w:name w:val="20A31DF3304B41D69AF9455B7AFE37CE"/>
  </w:style>
  <w:style w:type="paragraph" w:customStyle="1" w:styleId="CC816C4BBE2D48618187C1285E58F9ED">
    <w:name w:val="CC816C4BBE2D48618187C1285E58F9ED"/>
  </w:style>
  <w:style w:type="paragraph" w:customStyle="1" w:styleId="6D058E60272C4DEEB88F67764375B0E9">
    <w:name w:val="6D058E60272C4DEEB88F67764375B0E9"/>
  </w:style>
  <w:style w:type="paragraph" w:customStyle="1" w:styleId="23C43D27408B4F109F31EBD8684C99FF">
    <w:name w:val="23C43D27408B4F109F31EBD8684C99FF"/>
  </w:style>
  <w:style w:type="paragraph" w:customStyle="1" w:styleId="6715A8F9D5BE4301B306EA6A1DFF98FC">
    <w:name w:val="6715A8F9D5BE4301B306EA6A1DFF98FC"/>
  </w:style>
  <w:style w:type="paragraph" w:customStyle="1" w:styleId="31CCA0471A6A41149C1DC2FE0E018139">
    <w:name w:val="31CCA0471A6A41149C1DC2FE0E018139"/>
  </w:style>
  <w:style w:type="paragraph" w:customStyle="1" w:styleId="E3424ADCCEAD4FA78FB92534DFFFCA75">
    <w:name w:val="E3424ADCCEAD4FA78FB92534DFFFCA75"/>
  </w:style>
  <w:style w:type="paragraph" w:customStyle="1" w:styleId="3FF4DD72259946B48ED1AB58CDAD677B">
    <w:name w:val="3FF4DD72259946B48ED1AB58CDAD677B"/>
  </w:style>
  <w:style w:type="paragraph" w:customStyle="1" w:styleId="B3709BCF4F674DEDBE0595BA3D0DFB8A">
    <w:name w:val="B3709BCF4F674DEDBE0595BA3D0DFB8A"/>
  </w:style>
  <w:style w:type="paragraph" w:customStyle="1" w:styleId="EA3FE8FB128842C6895D54195590C581">
    <w:name w:val="EA3FE8FB128842C6895D54195590C581"/>
  </w:style>
  <w:style w:type="paragraph" w:customStyle="1" w:styleId="4D42DC9BCCF6495B9F72B2DA337601E9">
    <w:name w:val="4D42DC9BCCF6495B9F72B2DA337601E9"/>
  </w:style>
  <w:style w:type="paragraph" w:customStyle="1" w:styleId="A59298EAD54A496288D4ED658448AB74">
    <w:name w:val="A59298EAD54A496288D4ED658448AB74"/>
    <w:rsid w:val="0020382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382C"/>
    <w:rPr>
      <w:color w:val="808080"/>
    </w:rPr>
  </w:style>
  <w:style w:type="paragraph" w:customStyle="1" w:styleId="20A31DF3304B41D69AF9455B7AFE37CE">
    <w:name w:val="20A31DF3304B41D69AF9455B7AFE37CE"/>
  </w:style>
  <w:style w:type="paragraph" w:customStyle="1" w:styleId="CC816C4BBE2D48618187C1285E58F9ED">
    <w:name w:val="CC816C4BBE2D48618187C1285E58F9ED"/>
  </w:style>
  <w:style w:type="paragraph" w:customStyle="1" w:styleId="6D058E60272C4DEEB88F67764375B0E9">
    <w:name w:val="6D058E60272C4DEEB88F67764375B0E9"/>
  </w:style>
  <w:style w:type="paragraph" w:customStyle="1" w:styleId="23C43D27408B4F109F31EBD8684C99FF">
    <w:name w:val="23C43D27408B4F109F31EBD8684C99FF"/>
  </w:style>
  <w:style w:type="paragraph" w:customStyle="1" w:styleId="6715A8F9D5BE4301B306EA6A1DFF98FC">
    <w:name w:val="6715A8F9D5BE4301B306EA6A1DFF98FC"/>
  </w:style>
  <w:style w:type="paragraph" w:customStyle="1" w:styleId="31CCA0471A6A41149C1DC2FE0E018139">
    <w:name w:val="31CCA0471A6A41149C1DC2FE0E018139"/>
  </w:style>
  <w:style w:type="paragraph" w:customStyle="1" w:styleId="E3424ADCCEAD4FA78FB92534DFFFCA75">
    <w:name w:val="E3424ADCCEAD4FA78FB92534DFFFCA75"/>
  </w:style>
  <w:style w:type="paragraph" w:customStyle="1" w:styleId="3FF4DD72259946B48ED1AB58CDAD677B">
    <w:name w:val="3FF4DD72259946B48ED1AB58CDAD677B"/>
  </w:style>
  <w:style w:type="paragraph" w:customStyle="1" w:styleId="B3709BCF4F674DEDBE0595BA3D0DFB8A">
    <w:name w:val="B3709BCF4F674DEDBE0595BA3D0DFB8A"/>
  </w:style>
  <w:style w:type="paragraph" w:customStyle="1" w:styleId="EA3FE8FB128842C6895D54195590C581">
    <w:name w:val="EA3FE8FB128842C6895D54195590C581"/>
  </w:style>
  <w:style w:type="paragraph" w:customStyle="1" w:styleId="4D42DC9BCCF6495B9F72B2DA337601E9">
    <w:name w:val="4D42DC9BCCF6495B9F72B2DA337601E9"/>
  </w:style>
  <w:style w:type="paragraph" w:customStyle="1" w:styleId="A59298EAD54A496288D4ED658448AB74">
    <w:name w:val="A59298EAD54A496288D4ED658448AB74"/>
    <w:rsid w:val="002038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Ken72</b:Tag>
    <b:SourceType>Book</b:SourceType>
    <b:Guid>{7C1CDC08-0910-42BE-BDD8-2A1437AF7248}</b:Guid>
    <b:Author>
      <b:Author>
        <b:NameList>
          <b:Person>
            <b:Last>Kennedy</b:Last>
            <b:First>Richard</b:First>
          </b:Person>
        </b:NameList>
      </b:Author>
    </b:Author>
    <b:Title>A Boy at the Hogarth Press</b:Title>
    <b:Year>1972</b:Year>
    <b:City>London</b:City>
    <b:Publisher>The Whittington Press</b:Publisher>
    <b:RefOrder>1</b:RefOrder>
  </b:Source>
  <b:Source>
    <b:Tag>Sou10</b:Tag>
    <b:SourceType>Book</b:SourceType>
    <b:Guid>{21D51DB7-FBFA-4121-AA77-6C11544CEE1B}</b:Guid>
    <b:Author>
      <b:Author>
        <b:NameList>
          <b:Person>
            <b:Last>Southworth</b:Last>
            <b:First>Helen</b:First>
          </b:Person>
        </b:NameList>
      </b:Author>
    </b:Author>
    <b:Title>Leonard and Virginia Woolf, The Hogarth Press and the Networks of Modernism</b:Title>
    <b:Year>2010</b:Year>
    <b:City>Edinburgh</b:City>
    <b:Publisher>Edinburgh UP</b:Publisher>
    <b:RefOrder>2</b:RefOrder>
  </b:Source>
  <b:Source>
    <b:Tag>Sve</b:Tag>
    <b:SourceType>InternetSite</b:SourceType>
    <b:Guid>{9895105F-68DF-4B84-A68C-7773FA16E72F}</b:Guid>
    <b:Author>
      <b:Author>
        <b:NameList>
          <b:Person>
            <b:Last>Svendsen</b:Last>
            <b:First>Jessica</b:First>
          </b:Person>
        </b:NameList>
      </b:Author>
    </b:Author>
    <b:Title>The Hogarth Press</b:Title>
    <b:Publisher>Modernism Lab</b:Publisher>
    <b:InternetSiteTitle>Modernism Lab</b:InternetSiteTitle>
    <b:URL>http://modernism.research.yale.edu/wiki/index.php/Hogarth_Press </b:URL>
    <b:RefOrder>3</b:RefOrder>
  </b:Source>
  <b:Source>
    <b:Tag>Wil92</b:Tag>
    <b:SourceType>Book</b:SourceType>
    <b:Guid>{67E72F9F-4E22-43E1-A807-D25CED62CE99}</b:Guid>
    <b:Title>Leonard and Virginia Woolf as Publishers: The Hogarth Press, 1917-41 </b:Title>
    <b:Year>1992</b:Year>
    <b:Month>Willis, John H., Leonard and Virginia Woolf as Publishers: The Hogarth Press, 1917-41 </b:Month>
    <b:Author>
      <b:Author>
        <b:NameList>
          <b:Person>
            <b:Last>Willis</b:Last>
            <b:First>John</b:First>
            <b:Middle>H.</b:Middle>
          </b:Person>
        </b:NameList>
      </b:Author>
    </b:Author>
    <b:City>Charlottesville and London</b:City>
    <b:Publisher>UP of Virginia</b:Publisher>
    <b:RefOrder>4</b:RefOrder>
  </b:Source>
  <b:Source>
    <b:Tag>Woo86</b:Tag>
    <b:SourceType>Book</b:SourceType>
    <b:Guid>{C999DE7F-E4F5-45A5-9900-AD66A3AA40EE}</b:Guid>
    <b:Author>
      <b:Author>
        <b:NameList>
          <b:Person>
            <b:Last>Woolmer</b:Last>
            <b:First>James</b:First>
            <b:Middle>Howard</b:Middle>
          </b:Person>
        </b:NameList>
      </b:Author>
    </b:Author>
    <b:Title>A Checklist of the Hogarth Press, 1917-1946</b:Title>
    <b:Year>1986</b:Year>
    <b:City>Winchester</b:City>
    <b:Publisher>St Paul's Bibliographies</b:Publisher>
    <b:RefOrder>5</b:RefOrder>
  </b:Source>
</b:Sources>
</file>

<file path=customXml/itemProps1.xml><?xml version="1.0" encoding="utf-8"?>
<ds:datastoreItem xmlns:ds="http://schemas.openxmlformats.org/officeDocument/2006/customXml" ds:itemID="{6204D6EF-9FA0-2147-9C73-7BA65651B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51</TotalTime>
  <Pages>4</Pages>
  <Words>1718</Words>
  <Characters>9795</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2014-07-06T02:21:00Z</dcterms:created>
  <dcterms:modified xsi:type="dcterms:W3CDTF">2014-08-02T14:05:00Z</dcterms:modified>
</cp:coreProperties>
</file>