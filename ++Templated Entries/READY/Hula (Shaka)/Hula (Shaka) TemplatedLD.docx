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4E1E5C3" w14:textId="77777777" w:rsidTr="00922950">
        <w:tc>
          <w:tcPr>
            <w:tcW w:w="491" w:type="dxa"/>
            <w:vMerge w:val="restart"/>
            <w:shd w:val="clear" w:color="auto" w:fill="A6A6A6" w:themeFill="background1" w:themeFillShade="A6"/>
            <w:textDirection w:val="btLr"/>
          </w:tcPr>
          <w:p w14:paraId="1468E2B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6407B5520B3DB4D8EAC9FC1DEAC177D"/>
            </w:placeholder>
            <w:showingPlcHdr/>
            <w:dropDownList>
              <w:listItem w:displayText="Dr." w:value="Dr."/>
              <w:listItem w:displayText="Prof." w:value="Prof."/>
            </w:dropDownList>
          </w:sdtPr>
          <w:sdtContent>
            <w:tc>
              <w:tcPr>
                <w:tcW w:w="1259" w:type="dxa"/>
              </w:tcPr>
              <w:p w14:paraId="16CDE9C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C9922C02D140D4B9F88798C4CECB9A9"/>
            </w:placeholder>
            <w:text/>
          </w:sdtPr>
          <w:sdtContent>
            <w:tc>
              <w:tcPr>
                <w:tcW w:w="2073" w:type="dxa"/>
              </w:tcPr>
              <w:p w14:paraId="748E880D" w14:textId="77777777" w:rsidR="00B574C9" w:rsidRDefault="007626F9" w:rsidP="007626F9">
                <w:r>
                  <w:t>Angeline</w:t>
                </w:r>
              </w:p>
            </w:tc>
          </w:sdtContent>
        </w:sdt>
        <w:sdt>
          <w:sdtPr>
            <w:alias w:val="Middle name"/>
            <w:tag w:val="authorMiddleName"/>
            <w:id w:val="-2076034781"/>
            <w:placeholder>
              <w:docPart w:val="F77CCD2699393947A782C2A1D8109B76"/>
            </w:placeholder>
            <w:showingPlcHdr/>
            <w:text/>
          </w:sdtPr>
          <w:sdtContent>
            <w:tc>
              <w:tcPr>
                <w:tcW w:w="2551" w:type="dxa"/>
              </w:tcPr>
              <w:p w14:paraId="1B06583B" w14:textId="77777777" w:rsidR="00B574C9" w:rsidRDefault="00B574C9" w:rsidP="00922950">
                <w:r>
                  <w:rPr>
                    <w:rStyle w:val="PlaceholderText"/>
                  </w:rPr>
                  <w:t>[Middle name]</w:t>
                </w:r>
              </w:p>
            </w:tc>
          </w:sdtContent>
        </w:sdt>
        <w:sdt>
          <w:sdtPr>
            <w:alias w:val="Last name"/>
            <w:tag w:val="authorLastName"/>
            <w:id w:val="-1088529830"/>
            <w:placeholder>
              <w:docPart w:val="7A7435E0C0138B49925EED57D7868E1E"/>
            </w:placeholder>
            <w:text/>
          </w:sdtPr>
          <w:sdtContent>
            <w:tc>
              <w:tcPr>
                <w:tcW w:w="2642" w:type="dxa"/>
              </w:tcPr>
              <w:p w14:paraId="5D738C80" w14:textId="77777777" w:rsidR="00B574C9" w:rsidRDefault="007626F9" w:rsidP="007626F9">
                <w:r>
                  <w:t>Shaka</w:t>
                </w:r>
              </w:p>
            </w:tc>
          </w:sdtContent>
        </w:sdt>
      </w:tr>
      <w:tr w:rsidR="00B574C9" w14:paraId="5F599D26" w14:textId="77777777" w:rsidTr="001A6A06">
        <w:trPr>
          <w:trHeight w:val="986"/>
        </w:trPr>
        <w:tc>
          <w:tcPr>
            <w:tcW w:w="491" w:type="dxa"/>
            <w:vMerge/>
            <w:shd w:val="clear" w:color="auto" w:fill="A6A6A6" w:themeFill="background1" w:themeFillShade="A6"/>
          </w:tcPr>
          <w:p w14:paraId="59384CD2" w14:textId="77777777" w:rsidR="00B574C9" w:rsidRPr="001A6A06" w:rsidRDefault="00B574C9" w:rsidP="00CF1542">
            <w:pPr>
              <w:jc w:val="center"/>
              <w:rPr>
                <w:b/>
                <w:color w:val="FFFFFF" w:themeColor="background1"/>
              </w:rPr>
            </w:pPr>
          </w:p>
        </w:tc>
        <w:sdt>
          <w:sdtPr>
            <w:alias w:val="Biography"/>
            <w:tag w:val="authorBiography"/>
            <w:id w:val="938807824"/>
            <w:placeholder>
              <w:docPart w:val="019CA8D4CADD09438BE90008276FF5E8"/>
            </w:placeholder>
            <w:showingPlcHdr/>
          </w:sdtPr>
          <w:sdtContent>
            <w:tc>
              <w:tcPr>
                <w:tcW w:w="8525" w:type="dxa"/>
                <w:gridSpan w:val="4"/>
              </w:tcPr>
              <w:p w14:paraId="5FE7EC1A" w14:textId="77777777" w:rsidR="00B574C9" w:rsidRDefault="00B574C9" w:rsidP="00922950">
                <w:r>
                  <w:rPr>
                    <w:rStyle w:val="PlaceholderText"/>
                  </w:rPr>
                  <w:t>[Enter your biography]</w:t>
                </w:r>
              </w:p>
            </w:tc>
          </w:sdtContent>
        </w:sdt>
      </w:tr>
      <w:tr w:rsidR="00B574C9" w14:paraId="772647AC" w14:textId="77777777" w:rsidTr="001A6A06">
        <w:trPr>
          <w:trHeight w:val="986"/>
        </w:trPr>
        <w:tc>
          <w:tcPr>
            <w:tcW w:w="491" w:type="dxa"/>
            <w:vMerge/>
            <w:shd w:val="clear" w:color="auto" w:fill="A6A6A6" w:themeFill="background1" w:themeFillShade="A6"/>
          </w:tcPr>
          <w:p w14:paraId="0BEEB6BD" w14:textId="77777777" w:rsidR="00B574C9" w:rsidRPr="001A6A06" w:rsidRDefault="00B574C9" w:rsidP="00CF1542">
            <w:pPr>
              <w:jc w:val="center"/>
              <w:rPr>
                <w:b/>
                <w:color w:val="FFFFFF" w:themeColor="background1"/>
              </w:rPr>
            </w:pPr>
          </w:p>
        </w:tc>
        <w:sdt>
          <w:sdtPr>
            <w:alias w:val="Affiliation"/>
            <w:tag w:val="affiliation"/>
            <w:id w:val="2012937915"/>
            <w:placeholder>
              <w:docPart w:val="A5BA4B7154130448B636F64C135A4CDB"/>
            </w:placeholder>
            <w:text/>
          </w:sdtPr>
          <w:sdtContent>
            <w:tc>
              <w:tcPr>
                <w:tcW w:w="8525" w:type="dxa"/>
                <w:gridSpan w:val="4"/>
              </w:tcPr>
              <w:p w14:paraId="5FE534C5" w14:textId="144F3409" w:rsidR="00B574C9" w:rsidRDefault="00C76D46" w:rsidP="00C447D8">
                <w:r>
                  <w:t>University of North Carolina at</w:t>
                </w:r>
                <w:r w:rsidR="00C447D8">
                  <w:t xml:space="preserve"> Chapel Hill</w:t>
                </w:r>
              </w:p>
            </w:tc>
          </w:sdtContent>
        </w:sdt>
      </w:tr>
    </w:tbl>
    <w:p w14:paraId="1298971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94E880F" w14:textId="77777777" w:rsidTr="00244BB0">
        <w:tc>
          <w:tcPr>
            <w:tcW w:w="9016" w:type="dxa"/>
            <w:shd w:val="clear" w:color="auto" w:fill="A6A6A6" w:themeFill="background1" w:themeFillShade="A6"/>
            <w:tcMar>
              <w:top w:w="113" w:type="dxa"/>
              <w:bottom w:w="113" w:type="dxa"/>
            </w:tcMar>
          </w:tcPr>
          <w:p w14:paraId="02E8D56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00A0929" w14:textId="77777777" w:rsidTr="003F0D73">
        <w:sdt>
          <w:sdtPr>
            <w:alias w:val="Article headword"/>
            <w:tag w:val="articleHeadword"/>
            <w:id w:val="-361440020"/>
            <w:placeholder>
              <w:docPart w:val="838917F5B1D64A409717BC1ADD4D386D"/>
            </w:placeholder>
            <w:text/>
          </w:sdtPr>
          <w:sdtContent>
            <w:tc>
              <w:tcPr>
                <w:tcW w:w="9016" w:type="dxa"/>
                <w:tcMar>
                  <w:top w:w="113" w:type="dxa"/>
                  <w:bottom w:w="113" w:type="dxa"/>
                </w:tcMar>
              </w:tcPr>
              <w:p w14:paraId="14C68C88" w14:textId="77777777" w:rsidR="003F0D73" w:rsidRPr="00FB589A" w:rsidRDefault="007626F9" w:rsidP="007626F9">
                <w:pPr>
                  <w:rPr>
                    <w:b/>
                  </w:rPr>
                </w:pPr>
                <w:r w:rsidRPr="007626F9">
                  <w:t>Hula</w:t>
                </w:r>
              </w:p>
            </w:tc>
          </w:sdtContent>
        </w:sdt>
      </w:tr>
      <w:tr w:rsidR="00464699" w14:paraId="08358CE6" w14:textId="77777777" w:rsidTr="00C76D46">
        <w:sdt>
          <w:sdtPr>
            <w:alias w:val="Variant headwords"/>
            <w:tag w:val="variantHeadwords"/>
            <w:id w:val="173464402"/>
            <w:placeholder>
              <w:docPart w:val="3401D0C257C123409BC2B6741FA9278D"/>
            </w:placeholder>
            <w:showingPlcHdr/>
          </w:sdtPr>
          <w:sdtContent>
            <w:tc>
              <w:tcPr>
                <w:tcW w:w="9016" w:type="dxa"/>
                <w:tcMar>
                  <w:top w:w="113" w:type="dxa"/>
                  <w:bottom w:w="113" w:type="dxa"/>
                </w:tcMar>
              </w:tcPr>
              <w:p w14:paraId="3C0E35D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92D78C2" w14:textId="77777777" w:rsidTr="003F0D73">
        <w:sdt>
          <w:sdtPr>
            <w:alias w:val="Abstract"/>
            <w:tag w:val="abstract"/>
            <w:id w:val="-635871867"/>
            <w:placeholder>
              <w:docPart w:val="5A17B50634401042A30550B41B9E4AF2"/>
            </w:placeholder>
          </w:sdtPr>
          <w:sdtContent>
            <w:tc>
              <w:tcPr>
                <w:tcW w:w="9016" w:type="dxa"/>
                <w:tcMar>
                  <w:top w:w="113" w:type="dxa"/>
                  <w:bottom w:w="113" w:type="dxa"/>
                </w:tcMar>
              </w:tcPr>
              <w:p w14:paraId="096B01B7" w14:textId="77777777" w:rsidR="00E85A05" w:rsidRPr="007626F9" w:rsidRDefault="007626F9" w:rsidP="00E85A05">
                <w:pPr>
                  <w:rPr>
                    <w:rFonts w:ascii="Calibri" w:hAnsi="Calibri" w:cs="Times New Roman"/>
                  </w:rPr>
                </w:pPr>
                <w:r w:rsidRPr="007626F9">
                  <w:rPr>
                    <w:rFonts w:ascii="Calibri" w:hAnsi="Calibri" w:cs="Times New Roman"/>
                  </w:rPr>
                  <w:t>Hula, as Native Hawaiian scholar Mary Kawena Pukui notes, is a general name for Hawaiʻi’s folk dances. While it is impossible to point to one origin story for hula, multiple origin stories for the dances are included in various Hawaiian myths. In addition to hula’s beginnings, these myths also explain the creation of the island chain and its indigenous inhabitants, revealing an interconnected relationship between hula, the land, and its people. With the establishment of the tourist industry in Hawaiʻi at the turn of the tw</w:t>
                </w:r>
                <w:bookmarkStart w:id="0" w:name="_GoBack"/>
                <w:bookmarkEnd w:id="0"/>
                <w:r w:rsidRPr="007626F9">
                  <w:rPr>
                    <w:rFonts w:ascii="Calibri" w:hAnsi="Calibri" w:cs="Times New Roman"/>
                  </w:rPr>
                  <w:t xml:space="preserve">entieth century, hula became commodified and gendered as female for vacationing tourists. New performance contexts established in the late twentieth century, however, challenged this commodification of hula, as Native Hawaiian practitioners sought to reclaim the ancient hula traditions that seemed to be erased through the ‘hula girl’s’ acculturated dance. Hula competitions and concert hula productions set alternative parameters for defining and performing traditional hula styles. Both draw on hula’s established history of incorporating hybrid musical, compositional, bodily, choreographic, and narrative influences into its traditional performance. Such hybridization encapsulates hula’s various encounters with modernity and its influences, becoming a flash point for producing cosmopolitan Native identities and for capitalizing on tradition.  </w:t>
                </w:r>
              </w:p>
            </w:tc>
          </w:sdtContent>
        </w:sdt>
      </w:tr>
      <w:tr w:rsidR="003F0D73" w:rsidRPr="007626F9" w14:paraId="60A7E4E4" w14:textId="77777777" w:rsidTr="003F0D73">
        <w:sdt>
          <w:sdtPr>
            <w:rPr>
              <w:rFonts w:ascii="Calibri" w:hAnsi="Calibri"/>
            </w:rPr>
            <w:alias w:val="Article text"/>
            <w:tag w:val="articleText"/>
            <w:id w:val="634067588"/>
            <w:placeholder>
              <w:docPart w:val="9A4C2759495C4B4E9CF775CD9D4C8050"/>
            </w:placeholder>
          </w:sdtPr>
          <w:sdtContent>
            <w:tc>
              <w:tcPr>
                <w:tcW w:w="9016" w:type="dxa"/>
                <w:tcMar>
                  <w:top w:w="113" w:type="dxa"/>
                  <w:bottom w:w="113" w:type="dxa"/>
                </w:tcMar>
              </w:tcPr>
              <w:p w14:paraId="107E9BEC" w14:textId="77777777" w:rsidR="007626F9" w:rsidRPr="007626F9" w:rsidRDefault="007626F9" w:rsidP="007626F9">
                <w:pPr>
                  <w:spacing w:after="220"/>
                  <w:rPr>
                    <w:rStyle w:val="Heading1Char"/>
                  </w:rPr>
                </w:pPr>
                <w:r w:rsidRPr="007626F9">
                  <w:rPr>
                    <w:rStyle w:val="Heading1Char"/>
                  </w:rPr>
                  <w:t>Summary</w:t>
                </w:r>
              </w:p>
              <w:p w14:paraId="6430605C" w14:textId="77777777" w:rsidR="007626F9" w:rsidRPr="007626F9" w:rsidRDefault="007626F9" w:rsidP="007626F9">
                <w:pPr>
                  <w:rPr>
                    <w:rFonts w:ascii="Calibri" w:hAnsi="Calibri" w:cs="Times New Roman"/>
                  </w:rPr>
                </w:pPr>
                <w:r w:rsidRPr="007626F9">
                  <w:rPr>
                    <w:rFonts w:ascii="Calibri" w:hAnsi="Calibri" w:cs="Times New Roman"/>
                  </w:rPr>
                  <w:t xml:space="preserve">Hula, as Native Hawaiian scholar Mary Kawena Pukui notes, is a general name for Hawaiʻi’s folk dances. While it is impossible to point to one origin story for hula, multiple origin stories for the dances are included in various Hawaiian myths. In addition to hula’s beginnings, these myths also explain the creation of the island chain and its indigenous inhabitants, revealing an interconnected relationship between hula, the land, and its people. With the establishment of the tourist industry in Hawaiʻi at the turn of the twentieth century, hula became commodified and gendered as female for vacationing tourists. New performance contexts established in the late twentieth century, however, challenged this commodification of hula, as Native Hawaiian practitioners sought to reclaim the ancient hula traditions that seemed to be erased through the ‘hula girl’s’ acculturated dance. Hula competitions and concert hula productions set alternative parameters for defining and performing traditional hula styles. Both draw on hula’s established history of incorporating hybrid musical, compositional, bodily, choreographic, and narrative influences into its traditional performance. Such hybridization encapsulates hula’s various encounters with modernity and its influences, becoming a flash point for producing cosmopolitan Native identities and for capitalizing on tradition.  </w:t>
                </w:r>
              </w:p>
              <w:p w14:paraId="2EED8908" w14:textId="77777777" w:rsidR="007626F9" w:rsidRPr="007626F9" w:rsidRDefault="007626F9" w:rsidP="007626F9">
                <w:pPr>
                  <w:rPr>
                    <w:rFonts w:ascii="Calibri" w:hAnsi="Calibri" w:cs="Times New Roman"/>
                  </w:rPr>
                </w:pPr>
              </w:p>
              <w:p w14:paraId="69AEC90D" w14:textId="77777777" w:rsidR="007626F9" w:rsidRPr="007626F9" w:rsidRDefault="007626F9" w:rsidP="007626F9">
                <w:pPr>
                  <w:pStyle w:val="Heading1"/>
                  <w:outlineLvl w:val="0"/>
                </w:pPr>
                <w:r w:rsidRPr="007626F9">
                  <w:lastRenderedPageBreak/>
                  <w:t>Importance to Modernism and Modernization</w:t>
                </w:r>
              </w:p>
              <w:p w14:paraId="7163ED0F" w14:textId="77777777" w:rsidR="007626F9" w:rsidRPr="007626F9" w:rsidRDefault="007626F9" w:rsidP="007626F9">
                <w:pPr>
                  <w:rPr>
                    <w:rFonts w:ascii="Calibri" w:hAnsi="Calibri" w:cs="Times New Roman"/>
                  </w:rPr>
                </w:pPr>
                <w:r w:rsidRPr="007626F9">
                  <w:rPr>
                    <w:rFonts w:ascii="Calibri" w:hAnsi="Calibri" w:cs="Times New Roman"/>
                  </w:rPr>
                  <w:t>Hula is defined in part through its combination of poetic lyrics and movement. In the best-known origin myth of hula, the goddess Hi</w:t>
                </w:r>
                <w:r w:rsidRPr="007626F9">
                  <w:rPr>
                    <w:rFonts w:ascii="Calibri" w:hAnsi="Calibri" w:cs="Times New Roman"/>
                    <w:lang w:val="haw-US"/>
                  </w:rPr>
                  <w:t>ʻiaka dances at her sister, the volcano goddess Pele</w:t>
                </w:r>
                <w:r w:rsidRPr="007626F9">
                  <w:rPr>
                    <w:rFonts w:ascii="Calibri" w:hAnsi="Calibri" w:cs="Times New Roman"/>
                  </w:rPr>
                  <w:t xml:space="preserve">’s request, before embarking on a journey that will take her across the entire island chain. First published in Hawaiian newspapers in the nineteenth century, the story, which has been considered to be sacred to </w:t>
                </w:r>
                <w:r w:rsidRPr="007626F9">
                  <w:rPr>
                    <w:rFonts w:ascii="Calibri" w:hAnsi="Calibri" w:cs="Times New Roman"/>
                    <w:i/>
                  </w:rPr>
                  <w:t>hula po</w:t>
                </w:r>
                <w:r w:rsidRPr="007626F9">
                  <w:rPr>
                    <w:rFonts w:ascii="Calibri" w:hAnsi="Calibri" w:cs="Times New Roman"/>
                    <w:i/>
                    <w:lang w:val="haw-US"/>
                  </w:rPr>
                  <w:t xml:space="preserve">ʻe </w:t>
                </w:r>
                <w:r w:rsidRPr="007626F9">
                  <w:rPr>
                    <w:rFonts w:ascii="Calibri" w:hAnsi="Calibri" w:cs="Times New Roman"/>
                  </w:rPr>
                  <w:t>(hula people), arguably dates to the twelfth or thirteenth century.</w:t>
                </w:r>
                <w:r w:rsidRPr="007626F9">
                  <w:rPr>
                    <w:rStyle w:val="FootnoteReference"/>
                    <w:rFonts w:ascii="Calibri" w:hAnsi="Calibri" w:cs="Times New Roman"/>
                  </w:rPr>
                  <w:footnoteReference w:id="1"/>
                </w:r>
                <w:r w:rsidRPr="007626F9">
                  <w:rPr>
                    <w:rFonts w:ascii="Calibri" w:hAnsi="Calibri" w:cs="Times New Roman"/>
                  </w:rPr>
                  <w:t xml:space="preserve"> Philosopher and hula dancer Sharon Rowe evocatively defines hula in the following manner: ‘[</w:t>
                </w:r>
                <w:proofErr w:type="gramStart"/>
                <w:r w:rsidRPr="007626F9">
                  <w:rPr>
                    <w:rFonts w:ascii="Calibri" w:hAnsi="Calibri" w:cs="Times New Roman"/>
                  </w:rPr>
                  <w:t>h]ula</w:t>
                </w:r>
                <w:proofErr w:type="gramEnd"/>
                <w:r w:rsidRPr="007626F9">
                  <w:rPr>
                    <w:rFonts w:ascii="Calibri" w:hAnsi="Calibri" w:cs="Times New Roman"/>
                  </w:rPr>
                  <w:t xml:space="preserve"> is a moving encyclopedia inscribed into the sinews and postures of dancers’ bodies. It carries forward the social and natural history, the religious beliefs, the philosophy, the literature, and the scientific knowledge of the Hawaiian people’.</w:t>
                </w:r>
                <w:r w:rsidRPr="007626F9">
                  <w:rPr>
                    <w:rStyle w:val="FootnoteReference"/>
                    <w:rFonts w:ascii="Calibri" w:hAnsi="Calibri" w:cs="Times New Roman"/>
                  </w:rPr>
                  <w:footnoteReference w:id="2"/>
                </w:r>
                <w:r w:rsidRPr="007626F9">
                  <w:rPr>
                    <w:rFonts w:ascii="Calibri" w:hAnsi="Calibri" w:cs="Times New Roman"/>
                  </w:rPr>
                  <w:t xml:space="preserve"> Rowe’s definition also highlights the importance of hula for keeping Native Hawaiian cultural knowledge.</w:t>
                </w:r>
              </w:p>
              <w:p w14:paraId="218A4386" w14:textId="77777777" w:rsidR="007626F9" w:rsidRPr="007626F9" w:rsidRDefault="007626F9" w:rsidP="007626F9">
                <w:pPr>
                  <w:rPr>
                    <w:rFonts w:ascii="Calibri" w:hAnsi="Calibri" w:cs="Times New Roman"/>
                  </w:rPr>
                </w:pPr>
              </w:p>
              <w:p w14:paraId="504D34E2" w14:textId="77777777" w:rsidR="007626F9" w:rsidRPr="007626F9" w:rsidRDefault="007626F9" w:rsidP="007626F9">
                <w:pPr>
                  <w:rPr>
                    <w:rFonts w:ascii="Calibri" w:hAnsi="Calibri" w:cs="Times New Roman"/>
                  </w:rPr>
                </w:pPr>
                <w:r w:rsidRPr="007626F9">
                  <w:rPr>
                    <w:rFonts w:ascii="Calibri" w:hAnsi="Calibri" w:cs="Times New Roman"/>
                  </w:rPr>
                  <w:t>It is the ‘hula girl’ image and her touristic performance, however, which has defined hula for much of the world since the mid-twentieth century. Part of Native Hawaiians’ cultural heritage, in pre-colonial Hawaiian society hula effectively functioned as a religious and political praxis.</w:t>
                </w:r>
                <w:r w:rsidRPr="007626F9">
                  <w:rPr>
                    <w:rStyle w:val="FootnoteReference"/>
                    <w:rFonts w:ascii="Calibri" w:hAnsi="Calibri" w:cs="Times New Roman"/>
                  </w:rPr>
                  <w:footnoteReference w:id="3"/>
                </w:r>
                <w:r w:rsidRPr="007626F9">
                  <w:rPr>
                    <w:rFonts w:ascii="Calibri" w:hAnsi="Calibri" w:cs="Times New Roman"/>
                  </w:rPr>
                  <w:t xml:space="preserve"> Hula’s repertoire of chants and </w:t>
                </w:r>
                <w:r w:rsidRPr="007626F9">
                  <w:rPr>
                    <w:rFonts w:ascii="Calibri" w:hAnsi="Calibri" w:cs="Times New Roman"/>
                    <w:i/>
                  </w:rPr>
                  <w:t>mele</w:t>
                </w:r>
                <w:r w:rsidRPr="007626F9">
                  <w:rPr>
                    <w:rFonts w:ascii="Calibri" w:hAnsi="Calibri" w:cs="Times New Roman"/>
                  </w:rPr>
                  <w:t xml:space="preserve"> (songs) draws upon an extensive body of Native historiography, cosmogony, and genealogies, which have been guarded across the generations by </w:t>
                </w:r>
                <w:r w:rsidRPr="007626F9">
                  <w:rPr>
                    <w:rFonts w:ascii="Calibri" w:hAnsi="Calibri" w:cs="Times New Roman"/>
                    <w:i/>
                  </w:rPr>
                  <w:t>hula po’e</w:t>
                </w:r>
                <w:r w:rsidRPr="007626F9">
                  <w:rPr>
                    <w:rFonts w:ascii="Calibri" w:hAnsi="Calibri" w:cs="Times New Roman"/>
                  </w:rPr>
                  <w:t xml:space="preserve"> (hula people). These </w:t>
                </w:r>
                <w:r w:rsidRPr="007626F9">
                  <w:rPr>
                    <w:rFonts w:ascii="Calibri" w:hAnsi="Calibri" w:cs="Times New Roman"/>
                    <w:i/>
                  </w:rPr>
                  <w:t xml:space="preserve">hula ʻōlapa </w:t>
                </w:r>
                <w:r w:rsidRPr="007626F9">
                  <w:rPr>
                    <w:rFonts w:ascii="Calibri" w:hAnsi="Calibri" w:cs="Times New Roman"/>
                  </w:rPr>
                  <w:t xml:space="preserve">(hula dancers), </w:t>
                </w:r>
                <w:r w:rsidRPr="007626F9">
                  <w:rPr>
                    <w:rFonts w:ascii="Calibri" w:hAnsi="Calibri" w:cs="Times New Roman"/>
                    <w:i/>
                  </w:rPr>
                  <w:t xml:space="preserve">hoʻopaʻa </w:t>
                </w:r>
                <w:r w:rsidRPr="007626F9">
                  <w:rPr>
                    <w:rFonts w:ascii="Calibri" w:hAnsi="Calibri" w:cs="Times New Roman"/>
                  </w:rPr>
                  <w:t xml:space="preserve">(chanters), and </w:t>
                </w:r>
                <w:r w:rsidRPr="007626F9">
                  <w:rPr>
                    <w:rFonts w:ascii="Calibri" w:hAnsi="Calibri" w:cs="Times New Roman"/>
                    <w:i/>
                  </w:rPr>
                  <w:t xml:space="preserve">kumu hula </w:t>
                </w:r>
                <w:r w:rsidRPr="007626F9">
                  <w:rPr>
                    <w:rFonts w:ascii="Calibri" w:hAnsi="Calibri" w:cs="Times New Roman"/>
                  </w:rPr>
                  <w:t xml:space="preserve">(master teachers) attained their venerated status by undergoing extensive ritual training performed under the auspices of </w:t>
                </w:r>
                <w:r w:rsidRPr="007626F9">
                  <w:rPr>
                    <w:rFonts w:ascii="Calibri" w:hAnsi="Calibri" w:cs="Times New Roman"/>
                    <w:i/>
                  </w:rPr>
                  <w:t>Laka</w:t>
                </w:r>
                <w:r w:rsidRPr="007626F9">
                  <w:rPr>
                    <w:rFonts w:ascii="Calibri" w:hAnsi="Calibri" w:cs="Times New Roman"/>
                  </w:rPr>
                  <w:t>, the god/goddess of hula.</w:t>
                </w:r>
                <w:r w:rsidRPr="007626F9">
                  <w:rPr>
                    <w:rStyle w:val="FootnoteReference"/>
                    <w:rFonts w:ascii="Calibri" w:hAnsi="Calibri" w:cs="Times New Roman"/>
                  </w:rPr>
                  <w:footnoteReference w:id="4"/>
                </w:r>
                <w:r w:rsidRPr="007626F9">
                  <w:rPr>
                    <w:rFonts w:ascii="Calibri" w:hAnsi="Calibri" w:cs="Times New Roman"/>
                  </w:rPr>
                  <w:t xml:space="preserve"> Traditionally, recognized </w:t>
                </w:r>
                <w:r w:rsidRPr="007626F9">
                  <w:rPr>
                    <w:rFonts w:ascii="Calibri" w:hAnsi="Calibri" w:cs="Times New Roman"/>
                    <w:i/>
                  </w:rPr>
                  <w:t>hula poʻe</w:t>
                </w:r>
                <w:r w:rsidRPr="007626F9">
                  <w:rPr>
                    <w:rFonts w:ascii="Calibri" w:hAnsi="Calibri" w:cs="Times New Roman"/>
                  </w:rPr>
                  <w:t xml:space="preserve"> were responsible for protecting and transmitting hula’s sacred knowledge for high-ranking chiefs.</w:t>
                </w:r>
                <w:r w:rsidRPr="007626F9">
                  <w:rPr>
                    <w:rStyle w:val="FootnoteReference"/>
                    <w:rFonts w:ascii="Calibri" w:hAnsi="Calibri" w:cs="Times New Roman"/>
                  </w:rPr>
                  <w:footnoteReference w:id="5"/>
                </w:r>
                <w:r w:rsidRPr="007626F9">
                  <w:rPr>
                    <w:rFonts w:ascii="Calibri" w:hAnsi="Calibri" w:cs="Times New Roman"/>
                  </w:rPr>
                  <w:t xml:space="preserve"> They accomplished this by using hula’s meaningful and sacred imagery, movement motifs, and choreographic sequences to connect Hawaiian chiefs with the sacred world. In Hawaiʻi’s highly stratified society such knowledge united the divine, human, and natural realms together, while emphasizing chiefly </w:t>
                </w:r>
                <w:r w:rsidRPr="007626F9">
                  <w:rPr>
                    <w:rFonts w:ascii="Calibri" w:hAnsi="Calibri" w:cs="Times New Roman"/>
                    <w:i/>
                  </w:rPr>
                  <w:t>mana</w:t>
                </w:r>
                <w:r w:rsidRPr="007626F9">
                  <w:rPr>
                    <w:rFonts w:ascii="Calibri" w:hAnsi="Calibri" w:cs="Times New Roman"/>
                  </w:rPr>
                  <w:t xml:space="preserve"> (spiritual power) as the right to rule. </w:t>
                </w:r>
              </w:p>
              <w:p w14:paraId="3CF2ADB3" w14:textId="77777777" w:rsidR="007626F9" w:rsidRPr="007626F9" w:rsidRDefault="007626F9" w:rsidP="007626F9">
                <w:pPr>
                  <w:rPr>
                    <w:rFonts w:ascii="Calibri" w:hAnsi="Calibri" w:cs="Times New Roman"/>
                  </w:rPr>
                </w:pPr>
              </w:p>
              <w:p w14:paraId="44FE7F93" w14:textId="77777777" w:rsidR="007626F9" w:rsidRPr="007626F9" w:rsidRDefault="007626F9" w:rsidP="007626F9">
                <w:pPr>
                  <w:rPr>
                    <w:rFonts w:ascii="Calibri" w:hAnsi="Calibri" w:cs="Times New Roman"/>
                  </w:rPr>
                </w:pPr>
                <w:r w:rsidRPr="007626F9">
                  <w:rPr>
                    <w:rFonts w:ascii="Calibri" w:hAnsi="Calibri" w:cs="Times New Roman"/>
                  </w:rPr>
                  <w:t>The 1820 arrival of American Christian missionaries in Hawaiʻi began a process of colonization with hula as the effective focal point for colonial control. Reacting to the systematic erosion of Native rights and monarchical power, Hawaiʻi’s penultimate monarch, King David Kalakaua (r.1874-1891), also known as the ‘Merrie Monarch’, famously reinstated hula’s public performance in his court, thereby realigning hula once again with the cultivation of chiefly power.</w:t>
                </w:r>
                <w:r w:rsidRPr="007626F9">
                  <w:rPr>
                    <w:rStyle w:val="FootnoteReference"/>
                    <w:rFonts w:ascii="Calibri" w:hAnsi="Calibri" w:cs="Times New Roman"/>
                  </w:rPr>
                  <w:footnoteReference w:id="6"/>
                </w:r>
                <w:r w:rsidRPr="007626F9">
                  <w:rPr>
                    <w:rFonts w:ascii="Calibri" w:hAnsi="Calibri" w:cs="Times New Roman"/>
                  </w:rPr>
                  <w:t xml:space="preserve"> Kalakaua’s action signalled to his beleaguered subjects that hula, ‘the language of the heart, and therefore the heartbeat of the Hawaiian people’, continued to provide necessary links to Hawaiians’ gods, nobility, land, and sacred stories.</w:t>
                </w:r>
                <w:r w:rsidRPr="007626F9">
                  <w:rPr>
                    <w:rStyle w:val="FootnoteReference"/>
                    <w:rFonts w:ascii="Calibri" w:hAnsi="Calibri" w:cs="Times New Roman"/>
                  </w:rPr>
                  <w:footnoteReference w:id="7"/>
                </w:r>
                <w:r w:rsidRPr="007626F9">
                  <w:rPr>
                    <w:rFonts w:ascii="Calibri" w:hAnsi="Calibri" w:cs="Times New Roman"/>
                  </w:rPr>
                  <w:t xml:space="preserve"> Hula’s practitioners have often repeated Kalakaua’s famous words after finding themselves and their art form under attack, throughout the nineteenth and early twentieth centuries, for being indecent and an affront to Christianity. During the mid-twentieth century, however, practitioners invoked Kalakaua’s words as a means of responding to the imperialist commodification of their bodies and performance practices. Rather than having to defend their art from accusations of immorality, in the 1930s hula dancers found themselves cast as Hawaiian ‘ambassadors’, producing </w:t>
                </w:r>
                <w:r w:rsidRPr="007626F9">
                  <w:rPr>
                    <w:rFonts w:ascii="Calibri" w:hAnsi="Calibri" w:cs="Times New Roman"/>
                    <w:i/>
                  </w:rPr>
                  <w:t>aloha</w:t>
                </w:r>
                <w:r w:rsidRPr="007626F9">
                  <w:rPr>
                    <w:rFonts w:ascii="Calibri" w:hAnsi="Calibri" w:cs="Times New Roman"/>
                  </w:rPr>
                  <w:t xml:space="preserve"> (Hawai</w:t>
                </w:r>
                <w:r w:rsidRPr="007626F9">
                  <w:rPr>
                    <w:rFonts w:ascii="Calibri" w:hAnsi="Calibri" w:cs="Times New Roman"/>
                    <w:lang w:val="haw-US"/>
                  </w:rPr>
                  <w:t>ʻi</w:t>
                </w:r>
                <w:r w:rsidRPr="007626F9">
                  <w:rPr>
                    <w:rFonts w:ascii="Calibri" w:hAnsi="Calibri" w:cs="Times New Roman"/>
                  </w:rPr>
                  <w:t xml:space="preserve">’s welcoming hospitality) in </w:t>
                </w:r>
                <w:r w:rsidRPr="007626F9">
                  <w:rPr>
                    <w:rFonts w:ascii="Calibri" w:hAnsi="Calibri" w:cs="Times New Roman"/>
                  </w:rPr>
                  <w:lastRenderedPageBreak/>
                  <w:t>commercial performances and advertisements on the continental U.S. As ambassadors, they were instrumental in brokering the process of national integration</w:t>
                </w:r>
                <w:proofErr w:type="gramStart"/>
                <w:r w:rsidRPr="007626F9">
                  <w:rPr>
                    <w:rFonts w:ascii="Calibri" w:hAnsi="Calibri" w:cs="Times New Roman"/>
                  </w:rPr>
                  <w:t>,which</w:t>
                </w:r>
                <w:proofErr w:type="gramEnd"/>
                <w:r w:rsidRPr="007626F9">
                  <w:rPr>
                    <w:rFonts w:ascii="Calibri" w:hAnsi="Calibri" w:cs="Times New Roman"/>
                  </w:rPr>
                  <w:t xml:space="preserve"> successfully culminated with Hawaiʻi’s U.S. statehood in 1959. Their mainland performances exposed Americans to Hawai</w:t>
                </w:r>
                <w:r w:rsidRPr="007626F9">
                  <w:rPr>
                    <w:rFonts w:ascii="Calibri" w:hAnsi="Calibri" w:cs="Times New Roman"/>
                    <w:lang w:val="haw-US"/>
                  </w:rPr>
                  <w:t>ʻ</w:t>
                </w:r>
                <w:r w:rsidRPr="007626F9">
                  <w:rPr>
                    <w:rFonts w:ascii="Calibri" w:hAnsi="Calibri" w:cs="Times New Roman"/>
                  </w:rPr>
                  <w:t>i before jet planes made travel easier and more affordable, and seemingly established an ‘imagined intimacy’, or ‘fantasy of reciprocal attachment’ between the U.S. and Hawaiʻi that was pivotal in making Hawaiian statehood desirable.</w:t>
                </w:r>
                <w:r w:rsidRPr="007626F9">
                  <w:rPr>
                    <w:rStyle w:val="FootnoteReference"/>
                    <w:rFonts w:ascii="Calibri" w:hAnsi="Calibri" w:cs="Times New Roman"/>
                  </w:rPr>
                  <w:footnoteReference w:id="8"/>
                </w:r>
              </w:p>
              <w:p w14:paraId="7270F22E" w14:textId="77777777" w:rsidR="007626F9" w:rsidRPr="007626F9" w:rsidRDefault="007626F9" w:rsidP="007626F9">
                <w:pPr>
                  <w:rPr>
                    <w:rFonts w:ascii="Calibri" w:hAnsi="Calibri" w:cs="Times New Roman"/>
                  </w:rPr>
                </w:pPr>
              </w:p>
              <w:p w14:paraId="7207CF5C" w14:textId="77777777" w:rsidR="007626F9" w:rsidRPr="007626F9" w:rsidRDefault="007626F9" w:rsidP="007626F9">
                <w:pPr>
                  <w:rPr>
                    <w:rFonts w:ascii="Calibri" w:hAnsi="Calibri" w:cs="Times New Roman"/>
                  </w:rPr>
                </w:pPr>
                <w:r w:rsidRPr="007626F9">
                  <w:rPr>
                    <w:rFonts w:ascii="Calibri" w:hAnsi="Calibri" w:cs="Times New Roman"/>
                  </w:rPr>
                  <w:t xml:space="preserve">Hula was modernized in Kalakaua’s court with the popularization of </w:t>
                </w:r>
                <w:r w:rsidRPr="007626F9">
                  <w:rPr>
                    <w:rFonts w:ascii="Calibri" w:hAnsi="Calibri" w:cs="Times New Roman"/>
                    <w:i/>
                  </w:rPr>
                  <w:t xml:space="preserve">hula ku’i, </w:t>
                </w:r>
                <w:r w:rsidRPr="007626F9">
                  <w:rPr>
                    <w:rFonts w:ascii="Calibri" w:hAnsi="Calibri" w:cs="Times New Roman"/>
                  </w:rPr>
                  <w:t xml:space="preserve">hula performed to Western musical compositions in Hawaiian language. Many consider Kalakaua’s fiercely opposed, late nineteenth-century revitalization of hula the first Hawaiian cultural renaissance. His efforts to return hula to the court asserted a modern Native subject in response to colonial discourses that consistently configured the native as ahistorical and incapable of entering modernity. In the late 1960s, Native activists reactivated Kalakaua’s renaissance by shifting focus away from the modern toward a return to tradition as a means of challenging the deleterious conditions enabled through modernizing processes. </w:t>
                </w:r>
              </w:p>
              <w:p w14:paraId="30AAF7FB" w14:textId="77777777" w:rsidR="007626F9" w:rsidRPr="007626F9" w:rsidRDefault="007626F9" w:rsidP="007626F9">
                <w:pPr>
                  <w:rPr>
                    <w:rFonts w:ascii="Calibri" w:hAnsi="Calibri" w:cs="Times New Roman"/>
                  </w:rPr>
                </w:pPr>
              </w:p>
              <w:p w14:paraId="29F81FE4" w14:textId="77777777" w:rsidR="007626F9" w:rsidRPr="007626F9" w:rsidRDefault="007626F9" w:rsidP="007626F9">
                <w:pPr>
                  <w:rPr>
                    <w:rFonts w:ascii="Calibri" w:hAnsi="Calibri"/>
                  </w:rPr>
                </w:pPr>
                <w:r w:rsidRPr="007626F9">
                  <w:rPr>
                    <w:rFonts w:ascii="Calibri" w:hAnsi="Calibri" w:cs="Times New Roman"/>
                  </w:rPr>
                  <w:t xml:space="preserve">One result of this late twentieth-century return to tradition was the advent of the Merrie Monarch Hula Festival and Competition. </w:t>
                </w:r>
                <w:r w:rsidRPr="007626F9">
                  <w:rPr>
                    <w:rFonts w:ascii="Calibri" w:hAnsi="Calibri"/>
                  </w:rPr>
                  <w:t xml:space="preserve">The festival is affectionately referred to as the ‘Olympics of hula’. Each spring the small bay town of Hilo on Hawaiʻi Island is transformed as invited </w:t>
                </w:r>
                <w:r w:rsidRPr="007626F9">
                  <w:rPr>
                    <w:rFonts w:ascii="Calibri" w:hAnsi="Calibri"/>
                    <w:i/>
                  </w:rPr>
                  <w:t>hālau</w:t>
                </w:r>
                <w:r w:rsidRPr="007626F9">
                  <w:rPr>
                    <w:rFonts w:ascii="Calibri" w:hAnsi="Calibri"/>
                  </w:rPr>
                  <w:t xml:space="preserve"> (hula schools) converge to prove themselves on the hula stage, accumulating cultural capital by placing first, second, third, or overall in front of audiences of Indigenous and settler residents, in addition to tourists. Merrie Monarch contestants emphasise traditional hula and chant—hula performed with Native instrumentation that is also associated with pre-contact dance styles and subsequently glossed as </w:t>
                </w:r>
                <w:r w:rsidRPr="007626F9">
                  <w:rPr>
                    <w:rFonts w:ascii="Calibri" w:hAnsi="Calibri"/>
                    <w:i/>
                  </w:rPr>
                  <w:t>kahiko</w:t>
                </w:r>
                <w:r w:rsidRPr="007626F9">
                  <w:rPr>
                    <w:rFonts w:ascii="Calibri" w:hAnsi="Calibri"/>
                  </w:rPr>
                  <w:t xml:space="preserve"> (ancient) hula—or the Kalakaua era’s </w:t>
                </w:r>
                <w:r w:rsidRPr="007626F9">
                  <w:rPr>
                    <w:rFonts w:ascii="Calibri" w:hAnsi="Calibri"/>
                    <w:i/>
                  </w:rPr>
                  <w:t>hula kuʻi</w:t>
                </w:r>
                <w:r w:rsidRPr="007626F9">
                  <w:rPr>
                    <w:rFonts w:ascii="Calibri" w:hAnsi="Calibri"/>
                  </w:rPr>
                  <w:t xml:space="preserve"> styles commonly understood as </w:t>
                </w:r>
                <w:r w:rsidRPr="007626F9">
                  <w:rPr>
                    <w:rFonts w:ascii="Calibri" w:hAnsi="Calibri"/>
                    <w:i/>
                  </w:rPr>
                  <w:t>‘auana</w:t>
                </w:r>
                <w:r w:rsidRPr="007626F9">
                  <w:rPr>
                    <w:rFonts w:ascii="Calibri" w:hAnsi="Calibri"/>
                  </w:rPr>
                  <w:t xml:space="preserve"> (i.e. modern) hula.</w:t>
                </w:r>
              </w:p>
              <w:p w14:paraId="2EEC4126" w14:textId="77777777" w:rsidR="007626F9" w:rsidRPr="007626F9" w:rsidRDefault="007626F9" w:rsidP="007626F9">
                <w:pPr>
                  <w:rPr>
                    <w:rFonts w:ascii="Calibri" w:hAnsi="Calibri"/>
                  </w:rPr>
                </w:pPr>
              </w:p>
              <w:p w14:paraId="388C280C" w14:textId="77777777" w:rsidR="007626F9" w:rsidRPr="007626F9" w:rsidRDefault="007626F9" w:rsidP="007626F9">
                <w:pPr>
                  <w:rPr>
                    <w:rFonts w:ascii="Calibri" w:hAnsi="Calibri" w:cs="Times New Roman"/>
                  </w:rPr>
                </w:pPr>
                <w:r w:rsidRPr="007626F9">
                  <w:rPr>
                    <w:rFonts w:ascii="Calibri" w:hAnsi="Calibri" w:cs="Times New Roman"/>
                  </w:rPr>
                  <w:t xml:space="preserve">A </w:t>
                </w:r>
                <w:proofErr w:type="gramStart"/>
                <w:r w:rsidRPr="007626F9">
                  <w:rPr>
                    <w:rFonts w:ascii="Calibri" w:hAnsi="Calibri" w:cs="Times New Roman"/>
                  </w:rPr>
                  <w:t>week-long</w:t>
                </w:r>
                <w:proofErr w:type="gramEnd"/>
                <w:r w:rsidRPr="007626F9">
                  <w:rPr>
                    <w:rFonts w:ascii="Calibri" w:hAnsi="Calibri" w:cs="Times New Roman"/>
                  </w:rPr>
                  <w:t xml:space="preserve"> cultural festival culminating in a rigorous hula and chant competition, the festival has become the accepted site for competitively reproducing and transmitting hula’s essential relationship between Native Hawaiians, their gods, chiefs, and their land—and for challenging the hula girls’ touristic hula dance. In these hula performances, female </w:t>
                </w:r>
                <w:r w:rsidRPr="007626F9">
                  <w:rPr>
                    <w:rFonts w:ascii="Calibri" w:hAnsi="Calibri" w:cs="Times New Roman"/>
                    <w:i/>
                  </w:rPr>
                  <w:t xml:space="preserve">and </w:t>
                </w:r>
                <w:r w:rsidRPr="007626F9">
                  <w:rPr>
                    <w:rFonts w:ascii="Calibri" w:hAnsi="Calibri" w:cs="Times New Roman"/>
                  </w:rPr>
                  <w:t>male dancers disrupt notions of a stable ‘hula girl’ imaginary through their engagements with pre-contact and Kalakaua era hula traditions.</w:t>
                </w:r>
              </w:p>
              <w:p w14:paraId="73E914A5" w14:textId="77777777" w:rsidR="007626F9" w:rsidRPr="007626F9" w:rsidRDefault="007626F9" w:rsidP="007626F9">
                <w:pPr>
                  <w:rPr>
                    <w:rFonts w:ascii="Calibri" w:hAnsi="Calibri" w:cs="Times New Roman"/>
                  </w:rPr>
                </w:pPr>
              </w:p>
              <w:p w14:paraId="4FC9F84C" w14:textId="77777777" w:rsidR="007626F9" w:rsidRPr="007626F9" w:rsidRDefault="007626F9" w:rsidP="007626F9">
                <w:pPr>
                  <w:rPr>
                    <w:rFonts w:ascii="Calibri" w:hAnsi="Calibri" w:cs="Times New Roman"/>
                  </w:rPr>
                </w:pPr>
                <w:r w:rsidRPr="007626F9">
                  <w:rPr>
                    <w:rFonts w:ascii="Calibri" w:hAnsi="Calibri" w:cs="Times New Roman"/>
                  </w:rPr>
                  <w:t>In the beginning of the twenty-first century another performance venue has emerged for hula as well. Concert stage hula productions present tradition and innovation in spectacular fashion. These spectacles, which are choreographed by kumu hula in Hawai</w:t>
                </w:r>
                <w:r w:rsidRPr="007626F9">
                  <w:rPr>
                    <w:rFonts w:ascii="Calibri" w:hAnsi="Calibri" w:cs="Times New Roman"/>
                    <w:lang w:val="haw-US"/>
                  </w:rPr>
                  <w:t>ʻ</w:t>
                </w:r>
                <w:r w:rsidRPr="007626F9">
                  <w:rPr>
                    <w:rFonts w:ascii="Calibri" w:hAnsi="Calibri" w:cs="Times New Roman"/>
                  </w:rPr>
                  <w:t>i and the mainland diaspora for proscenium stages, translate hula’s sacred traditions in a non-touristic context while embracing theatricality and individual creativity. Concert stage hulas make use of the Western theatrical apparatus, asserting a variety of modern and indigenous subjectivities while refuting colonial stereotypes of hula’s unruliness and touristic exoticization. In addition to continuing to showcase male hula dancing (as initiated in Merrie Monarch Festival), these productions portray the modern Native Hawaiian subject according to a range of gendered, national, religious, and historical possibilities.</w:t>
                </w:r>
              </w:p>
              <w:p w14:paraId="12476D47" w14:textId="77777777" w:rsidR="007626F9" w:rsidRPr="007626F9" w:rsidRDefault="007626F9" w:rsidP="007626F9">
                <w:pPr>
                  <w:rPr>
                    <w:rFonts w:ascii="Calibri" w:hAnsi="Calibri" w:cs="Times New Roman"/>
                  </w:rPr>
                </w:pPr>
              </w:p>
              <w:p w14:paraId="59380553" w14:textId="77777777" w:rsidR="007626F9" w:rsidRDefault="007626F9" w:rsidP="007626F9">
                <w:pPr>
                  <w:rPr>
                    <w:rFonts w:ascii="Calibri" w:hAnsi="Calibri" w:cs="Times New Roman"/>
                  </w:rPr>
                </w:pPr>
                <w:r w:rsidRPr="007626F9">
                  <w:rPr>
                    <w:rFonts w:ascii="Calibri" w:hAnsi="Calibri" w:cs="Times New Roman"/>
                  </w:rPr>
                  <w:t xml:space="preserve">A constant negotiation between tradition and innovation characterize twenty-first century hula projects. Indeed, negotiation has always characterized hula’s relationship with colonization. Practitioners have consistently used hula to produce an embodied connection to their past. And as modern performers and audiences become further geographically and temporally removed from pre-contact hula, these tensions between tradition, innovation, and hybridization promise to </w:t>
                </w:r>
                <w:r w:rsidRPr="007626F9">
                  <w:rPr>
                    <w:rFonts w:ascii="Calibri" w:hAnsi="Calibri" w:cs="Times New Roman"/>
                  </w:rPr>
                  <w:lastRenderedPageBreak/>
                  <w:t>remain relevant in defining hula practices.</w:t>
                </w:r>
              </w:p>
              <w:p w14:paraId="55311466" w14:textId="77777777" w:rsidR="00C447D8" w:rsidRDefault="00C447D8" w:rsidP="007626F9">
                <w:pPr>
                  <w:rPr>
                    <w:rFonts w:ascii="Calibri" w:hAnsi="Calibri" w:cs="Times New Roman"/>
                  </w:rPr>
                </w:pPr>
              </w:p>
              <w:p w14:paraId="56E85F53" w14:textId="77777777" w:rsidR="00C447D8" w:rsidRDefault="00C447D8" w:rsidP="00C447D8">
                <w:pPr>
                  <w:keepNext/>
                </w:pPr>
                <w:r>
                  <w:rPr>
                    <w:rFonts w:ascii="Calibri" w:hAnsi="Calibri" w:cs="Times New Roman"/>
                  </w:rPr>
                  <w:t>Files: Daughters.jpg</w:t>
                </w:r>
              </w:p>
              <w:p w14:paraId="2B9DDDED" w14:textId="77777777" w:rsidR="00C447D8" w:rsidRDefault="00C447D8" w:rsidP="00C447D8">
                <w:pPr>
                  <w:pStyle w:val="Caption"/>
                </w:pPr>
                <w:r>
                  <w:t xml:space="preserve">Figure </w:t>
                </w:r>
                <w:fldSimple w:instr=" SEQ Figure \* ARABIC ">
                  <w:r>
                    <w:rPr>
                      <w:noProof/>
                    </w:rPr>
                    <w:t>1</w:t>
                  </w:r>
                </w:fldSimple>
                <w:r>
                  <w:t xml:space="preserve"> </w:t>
                </w:r>
                <w:r>
                  <w:rPr>
                    <w:i/>
                  </w:rPr>
                  <w:t>Daughters of Haumea</w:t>
                </w:r>
              </w:p>
              <w:p w14:paraId="6257A0B7" w14:textId="77777777" w:rsidR="00C447D8" w:rsidRDefault="00C447D8" w:rsidP="00C447D8">
                <w:pPr>
                  <w:pStyle w:val="CommentText"/>
                </w:pPr>
                <w:r>
                  <w:t xml:space="preserve">Source: Photo courtesy of Patrick Makuakane. </w:t>
                </w:r>
              </w:p>
              <w:p w14:paraId="56BD8198" w14:textId="77777777" w:rsidR="00C447D8" w:rsidRPr="00C447D8" w:rsidRDefault="00C447D8" w:rsidP="00C447D8">
                <w:pPr>
                  <w:pStyle w:val="CommentText"/>
                  <w:rPr>
                    <w:rFonts w:ascii="Calibri" w:hAnsi="Calibri" w:cs="Times New Roman"/>
                  </w:rPr>
                </w:pPr>
                <w:r w:rsidRPr="00C447D8">
                  <w:rPr>
                    <w:rFonts w:ascii="Calibri" w:hAnsi="Calibri" w:cs="Times New Roman"/>
                  </w:rPr>
                  <w:t>Patrick Makuakane</w:t>
                </w:r>
              </w:p>
              <w:p w14:paraId="3F217A63" w14:textId="77777777" w:rsidR="00C447D8" w:rsidRPr="00C447D8" w:rsidRDefault="00C447D8" w:rsidP="00C447D8">
                <w:pPr>
                  <w:pStyle w:val="CommentText"/>
                  <w:rPr>
                    <w:rFonts w:ascii="Calibri" w:hAnsi="Calibri" w:cs="Times New Roman"/>
                  </w:rPr>
                </w:pPr>
                <w:r w:rsidRPr="00C447D8">
                  <w:rPr>
                    <w:rFonts w:ascii="Calibri" w:hAnsi="Calibri" w:cs="Times New Roman"/>
                  </w:rPr>
                  <w:t>Director, Na Lei Hulu I Ka Wekiu</w:t>
                </w:r>
              </w:p>
              <w:p w14:paraId="0260FD76" w14:textId="77777777" w:rsidR="00C447D8" w:rsidRPr="00C447D8" w:rsidRDefault="00C447D8" w:rsidP="00C447D8">
                <w:pPr>
                  <w:rPr>
                    <w:rFonts w:ascii="Calibri" w:eastAsia="Times New Roman" w:hAnsi="Calibri" w:cs="Times New Roman"/>
                  </w:rPr>
                </w:pPr>
                <w:r w:rsidRPr="00C447D8">
                  <w:rPr>
                    <w:rFonts w:ascii="Calibri" w:eastAsia="Times New Roman" w:hAnsi="Calibri" w:cs="Times New Roman"/>
                  </w:rPr>
                  <w:t>153 Bradford Street</w:t>
                </w:r>
                <w:r w:rsidRPr="00C447D8">
                  <w:rPr>
                    <w:rFonts w:ascii="Calibri" w:eastAsia="Times New Roman" w:hAnsi="Calibri" w:cs="Times New Roman"/>
                  </w:rPr>
                  <w:br/>
                  <w:t>San Francisco, CA 94110-5703</w:t>
                </w:r>
              </w:p>
              <w:p w14:paraId="5DE85502" w14:textId="77777777" w:rsidR="00C447D8" w:rsidRPr="00C447D8" w:rsidRDefault="00C447D8" w:rsidP="00C447D8">
                <w:pPr>
                  <w:pStyle w:val="CommentText"/>
                  <w:rPr>
                    <w:rFonts w:ascii="Calibri" w:hAnsi="Calibri" w:cs="Times New Roman"/>
                  </w:rPr>
                </w:pPr>
                <w:hyperlink r:id="rId9" w:history="1">
                  <w:r w:rsidRPr="00C447D8">
                    <w:rPr>
                      <w:rStyle w:val="Hyperlink"/>
                      <w:rFonts w:ascii="Calibri" w:hAnsi="Calibri" w:cs="Times New Roman"/>
                    </w:rPr>
                    <w:t>pmakuakane@earthlink.net</w:t>
                  </w:r>
                </w:hyperlink>
              </w:p>
              <w:p w14:paraId="35120FF6" w14:textId="77777777" w:rsidR="00C447D8" w:rsidRPr="00C447D8" w:rsidRDefault="00C447D8" w:rsidP="00C447D8"/>
              <w:p w14:paraId="10FB1FDF" w14:textId="77777777" w:rsidR="00C447D8" w:rsidRDefault="00C447D8" w:rsidP="00C447D8">
                <w:pPr>
                  <w:keepNext/>
                </w:pPr>
                <w:r>
                  <w:rPr>
                    <w:rFonts w:ascii="Calibri" w:hAnsi="Calibri" w:cs="Times New Roman"/>
                  </w:rPr>
                  <w:t>File: Restless.jpg</w:t>
                </w:r>
              </w:p>
              <w:p w14:paraId="0D0256C7" w14:textId="77777777" w:rsidR="00C447D8" w:rsidRDefault="00C447D8" w:rsidP="00C447D8">
                <w:pPr>
                  <w:pStyle w:val="Caption"/>
                  <w:rPr>
                    <w:i/>
                  </w:rPr>
                </w:pPr>
                <w:r>
                  <w:t xml:space="preserve">Figure </w:t>
                </w:r>
                <w:fldSimple w:instr=" SEQ Figure \* ARABIC ">
                  <w:r>
                    <w:rPr>
                      <w:noProof/>
                    </w:rPr>
                    <w:t>2</w:t>
                  </w:r>
                </w:fldSimple>
                <w:r>
                  <w:t xml:space="preserve"> </w:t>
                </w:r>
                <w:r w:rsidRPr="00D51073">
                  <w:rPr>
                    <w:i/>
                  </w:rPr>
                  <w:t>The Natives are Restless</w:t>
                </w:r>
              </w:p>
              <w:p w14:paraId="2DC7BC94" w14:textId="77777777" w:rsidR="00C447D8" w:rsidRDefault="00C447D8" w:rsidP="00C447D8">
                <w:pPr>
                  <w:pStyle w:val="CommentText"/>
                </w:pPr>
                <w:r>
                  <w:t xml:space="preserve">Source: Photo courtesy of Patrick Makuakane. </w:t>
                </w:r>
              </w:p>
              <w:p w14:paraId="629A3AA7" w14:textId="77777777" w:rsidR="00C447D8" w:rsidRPr="00C447D8" w:rsidRDefault="00C447D8" w:rsidP="00C447D8">
                <w:pPr>
                  <w:pStyle w:val="CommentText"/>
                  <w:rPr>
                    <w:rFonts w:ascii="Calibri" w:hAnsi="Calibri" w:cs="Times New Roman"/>
                  </w:rPr>
                </w:pPr>
                <w:r w:rsidRPr="00C447D8">
                  <w:rPr>
                    <w:rFonts w:ascii="Calibri" w:hAnsi="Calibri" w:cs="Times New Roman"/>
                  </w:rPr>
                  <w:t>Patrick Makuakane</w:t>
                </w:r>
              </w:p>
              <w:p w14:paraId="51C8FE0C" w14:textId="77777777" w:rsidR="00C447D8" w:rsidRPr="00C447D8" w:rsidRDefault="00C447D8" w:rsidP="00C447D8">
                <w:pPr>
                  <w:pStyle w:val="CommentText"/>
                  <w:rPr>
                    <w:rFonts w:ascii="Calibri" w:hAnsi="Calibri" w:cs="Times New Roman"/>
                  </w:rPr>
                </w:pPr>
                <w:r w:rsidRPr="00C447D8">
                  <w:rPr>
                    <w:rFonts w:ascii="Calibri" w:hAnsi="Calibri" w:cs="Times New Roman"/>
                  </w:rPr>
                  <w:t>Director, Na Lei Hulu I Ka Wekiu</w:t>
                </w:r>
              </w:p>
              <w:p w14:paraId="26C6E2FC" w14:textId="77777777" w:rsidR="00C447D8" w:rsidRPr="00C447D8" w:rsidRDefault="00C447D8" w:rsidP="00C447D8">
                <w:pPr>
                  <w:rPr>
                    <w:rFonts w:ascii="Calibri" w:eastAsia="Times New Roman" w:hAnsi="Calibri" w:cs="Times New Roman"/>
                  </w:rPr>
                </w:pPr>
                <w:r w:rsidRPr="00C447D8">
                  <w:rPr>
                    <w:rFonts w:ascii="Calibri" w:eastAsia="Times New Roman" w:hAnsi="Calibri" w:cs="Times New Roman"/>
                  </w:rPr>
                  <w:t>153 Bradford Street</w:t>
                </w:r>
                <w:r w:rsidRPr="00C447D8">
                  <w:rPr>
                    <w:rFonts w:ascii="Calibri" w:eastAsia="Times New Roman" w:hAnsi="Calibri" w:cs="Times New Roman"/>
                  </w:rPr>
                  <w:br/>
                  <w:t>San Francisco, CA 94110-5703</w:t>
                </w:r>
              </w:p>
              <w:p w14:paraId="36FEA21B" w14:textId="77777777" w:rsidR="00C447D8" w:rsidRPr="00C447D8" w:rsidRDefault="00C447D8" w:rsidP="00C447D8">
                <w:pPr>
                  <w:pStyle w:val="CommentText"/>
                  <w:rPr>
                    <w:rFonts w:ascii="Calibri" w:hAnsi="Calibri" w:cs="Times New Roman"/>
                  </w:rPr>
                </w:pPr>
                <w:hyperlink r:id="rId10" w:history="1">
                  <w:r w:rsidRPr="00C447D8">
                    <w:rPr>
                      <w:rStyle w:val="Hyperlink"/>
                      <w:rFonts w:ascii="Calibri" w:hAnsi="Calibri" w:cs="Times New Roman"/>
                    </w:rPr>
                    <w:t>pmakuakane@earthlink.net</w:t>
                  </w:r>
                </w:hyperlink>
              </w:p>
              <w:p w14:paraId="619DC75D" w14:textId="77777777" w:rsidR="007626F9" w:rsidRPr="007626F9" w:rsidRDefault="007626F9" w:rsidP="007626F9">
                <w:pPr>
                  <w:rPr>
                    <w:rFonts w:ascii="Calibri" w:hAnsi="Calibri" w:cs="Times New Roman"/>
                  </w:rPr>
                </w:pPr>
              </w:p>
              <w:p w14:paraId="7CF627A7" w14:textId="77777777" w:rsidR="007626F9" w:rsidRPr="007626F9" w:rsidRDefault="007626F9" w:rsidP="007626F9">
                <w:pPr>
                  <w:pStyle w:val="Heading1"/>
                  <w:outlineLvl w:val="0"/>
                  <w:rPr>
                    <w:szCs w:val="22"/>
                  </w:rPr>
                </w:pPr>
                <w:r>
                  <w:t xml:space="preserve">Selected List of </w:t>
                </w:r>
                <w:r w:rsidRPr="007626F9">
                  <w:rPr>
                    <w:szCs w:val="22"/>
                  </w:rPr>
                  <w:t>Works:</w:t>
                </w:r>
              </w:p>
              <w:p w14:paraId="0A5C2EF4" w14:textId="77777777" w:rsidR="007626F9" w:rsidRPr="007626F9" w:rsidRDefault="007626F9" w:rsidP="007626F9">
                <w:pPr>
                  <w:pStyle w:val="Authornote"/>
                </w:pPr>
                <w:r w:rsidRPr="007626F9">
                  <w:t>The following is a list of recent concert hula productions in chronological order:</w:t>
                </w:r>
              </w:p>
              <w:p w14:paraId="0D81EEBB" w14:textId="77777777" w:rsidR="007626F9" w:rsidRPr="007626F9" w:rsidRDefault="007626F9" w:rsidP="007626F9">
                <w:pPr>
                  <w:rPr>
                    <w:rFonts w:ascii="Calibri" w:hAnsi="Calibri" w:cs="Times New Roman"/>
                  </w:rPr>
                </w:pPr>
              </w:p>
              <w:p w14:paraId="4CB0363A" w14:textId="77777777" w:rsidR="007626F9" w:rsidRPr="007626F9" w:rsidRDefault="007626F9" w:rsidP="007626F9">
                <w:pPr>
                  <w:rPr>
                    <w:rFonts w:ascii="Calibri" w:hAnsi="Calibri" w:cs="Times New Roman"/>
                  </w:rPr>
                </w:pPr>
                <w:r w:rsidRPr="007626F9">
                  <w:rPr>
                    <w:rFonts w:ascii="Calibri" w:hAnsi="Calibri" w:cs="Times New Roman"/>
                    <w:i/>
                  </w:rPr>
                  <w:t>Holo Mai Pele: An Epic Hula Myth</w:t>
                </w:r>
                <w:r w:rsidRPr="007626F9">
                  <w:rPr>
                    <w:rFonts w:ascii="Calibri" w:hAnsi="Calibri" w:cs="Times New Roman"/>
                  </w:rPr>
                  <w:t>. (1995) Pualani Kanaka</w:t>
                </w:r>
                <w:r w:rsidRPr="007626F9">
                  <w:rPr>
                    <w:rFonts w:ascii="Calibri" w:hAnsi="Calibri" w:cs="Times New Roman"/>
                    <w:lang w:val="haw-US"/>
                  </w:rPr>
                  <w:t xml:space="preserve">ʻole Kanahele and Nālani Kanakaʻole, </w:t>
                </w:r>
                <w:r w:rsidRPr="007626F9">
                  <w:rPr>
                    <w:rFonts w:ascii="Calibri" w:hAnsi="Calibri" w:cs="Times New Roman"/>
                  </w:rPr>
                  <w:t>Hālau O Kekuhi, Hilo, HI.</w:t>
                </w:r>
              </w:p>
              <w:p w14:paraId="1F1D350D" w14:textId="77777777" w:rsidR="007626F9" w:rsidRPr="007626F9" w:rsidRDefault="007626F9" w:rsidP="007626F9">
                <w:pPr>
                  <w:rPr>
                    <w:rFonts w:ascii="Calibri" w:hAnsi="Calibri" w:cs="Times New Roman"/>
                  </w:rPr>
                </w:pPr>
                <w:r w:rsidRPr="007626F9">
                  <w:rPr>
                    <w:rFonts w:ascii="Calibri" w:hAnsi="Calibri" w:cs="Times New Roman"/>
                  </w:rPr>
                  <w:t xml:space="preserve">         </w:t>
                </w:r>
              </w:p>
              <w:p w14:paraId="3E88EF5E" w14:textId="77777777" w:rsidR="007626F9" w:rsidRPr="007626F9" w:rsidRDefault="007626F9" w:rsidP="007626F9">
                <w:pPr>
                  <w:rPr>
                    <w:rFonts w:ascii="Calibri" w:hAnsi="Calibri" w:cs="Times New Roman"/>
                  </w:rPr>
                </w:pPr>
                <w:r w:rsidRPr="007626F9">
                  <w:rPr>
                    <w:rFonts w:ascii="Calibri" w:hAnsi="Calibri" w:cs="Times New Roman"/>
                    <w:i/>
                  </w:rPr>
                  <w:t>The Natives Are Restless: Ke Akua</w:t>
                </w:r>
                <w:r w:rsidRPr="007626F9">
                  <w:rPr>
                    <w:rFonts w:ascii="Calibri" w:hAnsi="Calibri" w:cs="Times New Roman"/>
                  </w:rPr>
                  <w:t>.</w:t>
                </w:r>
                <w:r w:rsidRPr="007626F9">
                  <w:rPr>
                    <w:rFonts w:ascii="Calibri" w:hAnsi="Calibri" w:cs="Times New Roman"/>
                    <w:i/>
                  </w:rPr>
                  <w:t xml:space="preserve"> </w:t>
                </w:r>
                <w:r w:rsidRPr="007626F9">
                  <w:rPr>
                    <w:rFonts w:ascii="Calibri" w:hAnsi="Calibri" w:cs="Times New Roman"/>
                  </w:rPr>
                  <w:t>(1998) Patrick Makuakāne, Nā Lei Hulu I Ka Wēkiu, San Francisco, CA.</w:t>
                </w:r>
              </w:p>
              <w:p w14:paraId="2653B31B" w14:textId="77777777" w:rsidR="007626F9" w:rsidRPr="007626F9" w:rsidRDefault="007626F9" w:rsidP="007626F9">
                <w:pPr>
                  <w:rPr>
                    <w:rFonts w:ascii="Calibri" w:hAnsi="Calibri" w:cs="Times New Roman"/>
                  </w:rPr>
                </w:pPr>
              </w:p>
              <w:p w14:paraId="740AD0FF" w14:textId="77777777" w:rsidR="007626F9" w:rsidRPr="007626F9" w:rsidRDefault="007626F9" w:rsidP="007626F9">
                <w:pPr>
                  <w:rPr>
                    <w:rFonts w:ascii="Calibri" w:hAnsi="Calibri" w:cs="Times New Roman"/>
                  </w:rPr>
                </w:pPr>
                <w:r w:rsidRPr="007626F9">
                  <w:rPr>
                    <w:rFonts w:ascii="Calibri" w:hAnsi="Calibri" w:cs="Times New Roman"/>
                    <w:i/>
                  </w:rPr>
                  <w:t>Daughters of Haumea: Nā Kaikamāhine O Haumea</w:t>
                </w:r>
                <w:r w:rsidRPr="007626F9">
                  <w:rPr>
                    <w:rFonts w:ascii="Calibri" w:hAnsi="Calibri" w:cs="Times New Roman"/>
                  </w:rPr>
                  <w:t>.</w:t>
                </w:r>
                <w:r w:rsidRPr="007626F9">
                  <w:rPr>
                    <w:rFonts w:ascii="Calibri" w:hAnsi="Calibri" w:cs="Times New Roman"/>
                    <w:i/>
                  </w:rPr>
                  <w:t xml:space="preserve"> </w:t>
                </w:r>
                <w:r w:rsidRPr="007626F9">
                  <w:rPr>
                    <w:rFonts w:ascii="Calibri" w:hAnsi="Calibri" w:cs="Times New Roman"/>
                  </w:rPr>
                  <w:t>(2006) Patrick Makuakāne, Nā Lei Hulu I Ka Wēkiu, San Francisco, CA.</w:t>
                </w:r>
              </w:p>
              <w:p w14:paraId="5E00BDB2" w14:textId="77777777" w:rsidR="007626F9" w:rsidRPr="007626F9" w:rsidRDefault="007626F9" w:rsidP="007626F9">
                <w:pPr>
                  <w:rPr>
                    <w:rFonts w:ascii="Calibri" w:hAnsi="Calibri" w:cs="Times New Roman"/>
                  </w:rPr>
                </w:pPr>
              </w:p>
              <w:p w14:paraId="5D7A47A1" w14:textId="77777777" w:rsidR="007626F9" w:rsidRPr="007626F9" w:rsidRDefault="007626F9" w:rsidP="007626F9">
                <w:pPr>
                  <w:rPr>
                    <w:rFonts w:ascii="Calibri" w:hAnsi="Calibri" w:cs="Times New Roman"/>
                  </w:rPr>
                </w:pPr>
                <w:r w:rsidRPr="007626F9">
                  <w:rPr>
                    <w:rFonts w:ascii="Calibri" w:hAnsi="Calibri" w:cs="Times New Roman"/>
                    <w:i/>
                  </w:rPr>
                  <w:t>Kahekili: A Hula Drama of Māui’s Paramount Chief</w:t>
                </w:r>
                <w:r w:rsidRPr="007626F9">
                  <w:rPr>
                    <w:rFonts w:ascii="Calibri" w:hAnsi="Calibri" w:cs="Times New Roman"/>
                  </w:rPr>
                  <w:t>. (2008) Hōkūlani Holt, Hālau Paʻu O Hiʻiaka, Maui, HI.</w:t>
                </w:r>
              </w:p>
              <w:p w14:paraId="371ACFE5" w14:textId="77777777" w:rsidR="007626F9" w:rsidRPr="007626F9" w:rsidRDefault="007626F9" w:rsidP="007626F9">
                <w:pPr>
                  <w:rPr>
                    <w:rFonts w:ascii="Calibri" w:hAnsi="Calibri" w:cs="Times New Roman"/>
                    <w:i/>
                  </w:rPr>
                </w:pPr>
              </w:p>
              <w:p w14:paraId="1AA646F5" w14:textId="77777777" w:rsidR="007626F9" w:rsidRPr="007626F9" w:rsidRDefault="007626F9" w:rsidP="007626F9">
                <w:pPr>
                  <w:rPr>
                    <w:rFonts w:ascii="Calibri" w:hAnsi="Calibri" w:cs="Times New Roman"/>
                  </w:rPr>
                </w:pPr>
                <w:r w:rsidRPr="007626F9">
                  <w:rPr>
                    <w:rFonts w:ascii="Calibri" w:hAnsi="Calibri" w:cs="Times New Roman"/>
                    <w:i/>
                  </w:rPr>
                  <w:t>Waikiki: The Enchantment.</w:t>
                </w:r>
                <w:r w:rsidRPr="007626F9">
                  <w:rPr>
                    <w:rFonts w:ascii="Calibri" w:hAnsi="Calibri" w:cs="Times New Roman"/>
                  </w:rPr>
                  <w:t xml:space="preserve"> (2008) Mark Kealiʻi Hoʻomalu, Academy of Hawaiian Arts, Oakland, CA.</w:t>
                </w:r>
              </w:p>
              <w:p w14:paraId="77FCD268" w14:textId="77777777" w:rsidR="007626F9" w:rsidRPr="007626F9" w:rsidRDefault="007626F9" w:rsidP="007626F9">
                <w:pPr>
                  <w:rPr>
                    <w:rFonts w:ascii="Calibri" w:hAnsi="Calibri" w:cs="Times New Roman"/>
                  </w:rPr>
                </w:pPr>
              </w:p>
              <w:p w14:paraId="3920E2D5" w14:textId="77777777" w:rsidR="007626F9" w:rsidRPr="007626F9" w:rsidRDefault="007626F9" w:rsidP="007626F9">
                <w:pPr>
                  <w:rPr>
                    <w:rFonts w:ascii="Calibri" w:hAnsi="Calibri" w:cs="Times New Roman"/>
                  </w:rPr>
                </w:pPr>
                <w:r w:rsidRPr="007626F9">
                  <w:rPr>
                    <w:rFonts w:ascii="Calibri" w:hAnsi="Calibri" w:cs="Times New Roman"/>
                    <w:i/>
                  </w:rPr>
                  <w:t>Kingdom Denied: Between the Lines</w:t>
                </w:r>
                <w:r w:rsidRPr="007626F9">
                  <w:rPr>
                    <w:rFonts w:ascii="Calibri" w:hAnsi="Calibri" w:cs="Times New Roman"/>
                  </w:rPr>
                  <w:t>. (2012) Mark Kealiʻi Hoʻomalu, Academy of Hawaiian Arts, Oakland, CA.</w:t>
                </w:r>
              </w:p>
              <w:p w14:paraId="3DAAD361" w14:textId="77777777" w:rsidR="007626F9" w:rsidRPr="007626F9" w:rsidRDefault="007626F9" w:rsidP="007626F9">
                <w:pPr>
                  <w:rPr>
                    <w:rFonts w:ascii="Calibri" w:hAnsi="Calibri" w:cs="Times New Roman"/>
                    <w:u w:val="single"/>
                  </w:rPr>
                </w:pPr>
              </w:p>
              <w:p w14:paraId="5D7C0D73" w14:textId="77777777" w:rsidR="007626F9" w:rsidRPr="007626F9" w:rsidRDefault="007626F9" w:rsidP="007626F9">
                <w:pPr>
                  <w:pStyle w:val="Heading1"/>
                  <w:outlineLvl w:val="0"/>
                </w:pPr>
                <w:r w:rsidRPr="007626F9">
                  <w:t>Moving Image Material:</w:t>
                </w:r>
              </w:p>
              <w:p w14:paraId="7B1CCD1D" w14:textId="77777777" w:rsidR="007626F9" w:rsidRPr="007626F9" w:rsidRDefault="007626F9" w:rsidP="007626F9">
                <w:pPr>
                  <w:rPr>
                    <w:rFonts w:ascii="Calibri" w:hAnsi="Calibri" w:cs="Times New Roman"/>
                  </w:rPr>
                </w:pPr>
                <w:r w:rsidRPr="007626F9">
                  <w:rPr>
                    <w:rFonts w:ascii="Calibri" w:hAnsi="Calibri" w:cs="Times New Roman"/>
                    <w:i/>
                  </w:rPr>
                  <w:t>American Aloha: Hula Beyond Hawaii</w:t>
                </w:r>
                <w:r w:rsidRPr="007626F9">
                  <w:rPr>
                    <w:rFonts w:ascii="Calibri" w:hAnsi="Calibri" w:cs="Times New Roman"/>
                  </w:rPr>
                  <w:t>. (2003). Directed and Produced by Lisette Marie Flanary and Evann Siebens. Bluestocking Films. DVD.</w:t>
                </w:r>
              </w:p>
              <w:p w14:paraId="1AF5D7A9" w14:textId="77777777" w:rsidR="007626F9" w:rsidRPr="007626F9" w:rsidRDefault="007626F9" w:rsidP="007626F9">
                <w:pPr>
                  <w:rPr>
                    <w:rFonts w:ascii="Calibri" w:hAnsi="Calibri" w:cs="Times New Roman"/>
                  </w:rPr>
                </w:pPr>
              </w:p>
              <w:p w14:paraId="645F2743" w14:textId="77777777" w:rsidR="007626F9" w:rsidRPr="007626F9" w:rsidRDefault="007626F9" w:rsidP="007626F9">
                <w:pPr>
                  <w:pStyle w:val="Bibliography"/>
                  <w:rPr>
                    <w:rFonts w:ascii="Calibri" w:hAnsi="Calibri" w:cs="Times New Roman"/>
                  </w:rPr>
                </w:pPr>
                <w:r w:rsidRPr="007626F9">
                  <w:rPr>
                    <w:rFonts w:ascii="Calibri" w:hAnsi="Calibri" w:cs="Times New Roman"/>
                  </w:rPr>
                  <w:fldChar w:fldCharType="begin"/>
                </w:r>
                <w:r w:rsidRPr="007626F9">
                  <w:rPr>
                    <w:rFonts w:ascii="Calibri" w:hAnsi="Calibri" w:cs="Times New Roman"/>
                  </w:rPr>
                  <w:instrText xml:space="preserve"> ADDIN ZOTERO_BIBL {"custom":[]} </w:instrText>
                </w:r>
                <w:r w:rsidRPr="007626F9">
                  <w:rPr>
                    <w:rFonts w:ascii="Calibri" w:hAnsi="Calibri" w:cs="Times New Roman"/>
                  </w:rPr>
                  <w:fldChar w:fldCharType="separate"/>
                </w:r>
                <w:r w:rsidRPr="007626F9">
                  <w:rPr>
                    <w:rFonts w:ascii="Calibri" w:hAnsi="Calibri" w:cs="Times New Roman"/>
                    <w:i/>
                    <w:iCs/>
                  </w:rPr>
                  <w:t>Holo Mai Pele: The Epic Hula Myth</w:t>
                </w:r>
                <w:r w:rsidRPr="007626F9">
                  <w:rPr>
                    <w:rFonts w:ascii="Calibri" w:hAnsi="Calibri" w:cs="Times New Roman"/>
                  </w:rPr>
                  <w:t>. (2004). Directed by Catherine Tatge. Honolulu, HI: Pacific Islanders in Communication. DVD.</w:t>
                </w:r>
              </w:p>
              <w:p w14:paraId="31723060" w14:textId="77777777" w:rsidR="007626F9" w:rsidRPr="007626F9" w:rsidRDefault="007626F9" w:rsidP="007626F9">
                <w:pPr>
                  <w:rPr>
                    <w:rFonts w:ascii="Calibri" w:hAnsi="Calibri" w:cs="Times New Roman"/>
                  </w:rPr>
                </w:pPr>
                <w:r w:rsidRPr="007626F9">
                  <w:rPr>
                    <w:rFonts w:ascii="Calibri" w:hAnsi="Calibri" w:cs="Times New Roman"/>
                  </w:rPr>
                  <w:fldChar w:fldCharType="end"/>
                </w:r>
              </w:p>
              <w:p w14:paraId="04B69018" w14:textId="77777777" w:rsidR="007626F9" w:rsidRPr="007626F9" w:rsidRDefault="007626F9" w:rsidP="007626F9">
                <w:pPr>
                  <w:rPr>
                    <w:rFonts w:ascii="Calibri" w:hAnsi="Calibri" w:cs="Times New Roman"/>
                  </w:rPr>
                </w:pPr>
                <w:r w:rsidRPr="007626F9">
                  <w:rPr>
                    <w:rFonts w:ascii="Calibri" w:hAnsi="Calibri" w:cs="Times New Roman"/>
                    <w:i/>
                  </w:rPr>
                  <w:lastRenderedPageBreak/>
                  <w:t xml:space="preserve">Kumu Hula: Keepers of a Culture. </w:t>
                </w:r>
                <w:r w:rsidRPr="007626F9">
                  <w:rPr>
                    <w:rFonts w:ascii="Calibri" w:hAnsi="Calibri" w:cs="Times New Roman"/>
                  </w:rPr>
                  <w:t xml:space="preserve">(1999). Directed by Robert Mugge. Honolulu, HI: </w:t>
                </w:r>
                <w:proofErr w:type="gramStart"/>
                <w:r w:rsidRPr="007626F9">
                  <w:rPr>
                    <w:rFonts w:ascii="Calibri" w:hAnsi="Calibri" w:cs="Times New Roman"/>
                  </w:rPr>
                  <w:t>Mug-Shot</w:t>
                </w:r>
                <w:proofErr w:type="gramEnd"/>
                <w:r w:rsidRPr="007626F9">
                  <w:rPr>
                    <w:rFonts w:ascii="Calibri" w:hAnsi="Calibri" w:cs="Times New Roman"/>
                  </w:rPr>
                  <w:t xml:space="preserve"> Productions. DVD.</w:t>
                </w:r>
              </w:p>
              <w:p w14:paraId="6AC2AB8D" w14:textId="77777777" w:rsidR="007626F9" w:rsidRPr="007626F9" w:rsidRDefault="007626F9" w:rsidP="007626F9">
                <w:pPr>
                  <w:rPr>
                    <w:rFonts w:ascii="Calibri" w:hAnsi="Calibri" w:cs="Times New Roman"/>
                  </w:rPr>
                </w:pPr>
              </w:p>
              <w:p w14:paraId="493C4153" w14:textId="77777777" w:rsidR="007626F9" w:rsidRPr="007626F9" w:rsidRDefault="007626F9" w:rsidP="007626F9">
                <w:pPr>
                  <w:rPr>
                    <w:rFonts w:ascii="Calibri" w:hAnsi="Calibri" w:cs="Times New Roman"/>
                  </w:rPr>
                </w:pPr>
                <w:r w:rsidRPr="007626F9">
                  <w:rPr>
                    <w:rFonts w:ascii="Calibri" w:hAnsi="Calibri" w:cs="Times New Roman"/>
                    <w:i/>
                  </w:rPr>
                  <w:t>Nā Kamalei The Men of Hula.</w:t>
                </w:r>
                <w:r w:rsidRPr="007626F9">
                  <w:rPr>
                    <w:rFonts w:ascii="Calibri" w:hAnsi="Calibri" w:cs="Times New Roman"/>
                  </w:rPr>
                  <w:t xml:space="preserve"> (2007). Directed and Produced by Lisette Marie Flanary. New York, NY :Independent Lens &amp; Lehua Films. DVD. </w:t>
                </w:r>
              </w:p>
              <w:p w14:paraId="27A2E5B8" w14:textId="77777777" w:rsidR="007626F9" w:rsidRPr="007626F9" w:rsidRDefault="007626F9" w:rsidP="007626F9">
                <w:pPr>
                  <w:rPr>
                    <w:rFonts w:ascii="Calibri" w:hAnsi="Calibri" w:cs="Times New Roman"/>
                    <w:u w:val="single"/>
                  </w:rPr>
                </w:pPr>
              </w:p>
              <w:p w14:paraId="2F539225" w14:textId="77777777" w:rsidR="007626F9" w:rsidRPr="007626F9" w:rsidRDefault="007626F9" w:rsidP="007626F9">
                <w:pPr>
                  <w:rPr>
                    <w:rFonts w:ascii="Calibri" w:hAnsi="Calibri" w:cs="Times New Roman"/>
                  </w:rPr>
                </w:pPr>
                <w:r w:rsidRPr="007626F9">
                  <w:rPr>
                    <w:rFonts w:ascii="Calibri" w:hAnsi="Calibri" w:cs="Times New Roman"/>
                  </w:rPr>
                  <w:t>The copyright holder for the attached images is as follows:</w:t>
                </w:r>
              </w:p>
              <w:p w14:paraId="341A682A" w14:textId="77777777" w:rsidR="007626F9" w:rsidRPr="007626F9" w:rsidRDefault="007626F9" w:rsidP="007626F9">
                <w:pPr>
                  <w:pStyle w:val="CommentText"/>
                  <w:rPr>
                    <w:rFonts w:ascii="Calibri" w:hAnsi="Calibri" w:cs="Times New Roman"/>
                    <w:sz w:val="22"/>
                    <w:szCs w:val="22"/>
                  </w:rPr>
                </w:pPr>
                <w:r w:rsidRPr="007626F9">
                  <w:rPr>
                    <w:rFonts w:ascii="Calibri" w:hAnsi="Calibri" w:cs="Times New Roman"/>
                    <w:sz w:val="22"/>
                    <w:szCs w:val="22"/>
                  </w:rPr>
                  <w:t>Patrick Makuakane</w:t>
                </w:r>
              </w:p>
              <w:p w14:paraId="741ADB1C" w14:textId="77777777" w:rsidR="007626F9" w:rsidRPr="007626F9" w:rsidRDefault="007626F9" w:rsidP="007626F9">
                <w:pPr>
                  <w:pStyle w:val="CommentText"/>
                  <w:rPr>
                    <w:rFonts w:ascii="Calibri" w:hAnsi="Calibri" w:cs="Times New Roman"/>
                    <w:sz w:val="22"/>
                    <w:szCs w:val="22"/>
                  </w:rPr>
                </w:pPr>
                <w:r w:rsidRPr="007626F9">
                  <w:rPr>
                    <w:rFonts w:ascii="Calibri" w:hAnsi="Calibri" w:cs="Times New Roman"/>
                    <w:sz w:val="22"/>
                    <w:szCs w:val="22"/>
                  </w:rPr>
                  <w:t>Director, Na Lei Hulu I Ka Wekiu</w:t>
                </w:r>
              </w:p>
              <w:p w14:paraId="4554C8CB" w14:textId="77777777" w:rsidR="003F0D73" w:rsidRPr="00C447D8" w:rsidRDefault="007626F9" w:rsidP="00C27FAB">
                <w:pPr>
                  <w:rPr>
                    <w:rFonts w:ascii="Calibri" w:eastAsia="Times New Roman" w:hAnsi="Calibri" w:cs="Times New Roman"/>
                  </w:rPr>
                </w:pPr>
                <w:r w:rsidRPr="007626F9">
                  <w:rPr>
                    <w:rFonts w:ascii="Calibri" w:eastAsia="Times New Roman" w:hAnsi="Calibri" w:cs="Times New Roman"/>
                  </w:rPr>
                  <w:t>153 Bradford Street</w:t>
                </w:r>
                <w:r w:rsidRPr="007626F9">
                  <w:rPr>
                    <w:rFonts w:ascii="Calibri" w:eastAsia="Times New Roman" w:hAnsi="Calibri" w:cs="Times New Roman"/>
                  </w:rPr>
                  <w:br/>
                  <w:t>San Francisco, CA 94110-5703</w:t>
                </w:r>
              </w:p>
            </w:tc>
          </w:sdtContent>
        </w:sdt>
      </w:tr>
      <w:tr w:rsidR="003235A7" w:rsidRPr="007626F9" w14:paraId="580FEA98" w14:textId="77777777" w:rsidTr="003235A7">
        <w:tc>
          <w:tcPr>
            <w:tcW w:w="9016" w:type="dxa"/>
          </w:tcPr>
          <w:p w14:paraId="2404F42B" w14:textId="77777777" w:rsidR="003235A7" w:rsidRPr="007626F9" w:rsidRDefault="003235A7" w:rsidP="008A5B87">
            <w:pPr>
              <w:rPr>
                <w:rFonts w:ascii="Calibri" w:hAnsi="Calibri"/>
              </w:rPr>
            </w:pPr>
            <w:r w:rsidRPr="007626F9">
              <w:rPr>
                <w:rFonts w:ascii="Calibri" w:hAnsi="Calibri"/>
                <w:u w:val="single"/>
              </w:rPr>
              <w:lastRenderedPageBreak/>
              <w:t>Further reading</w:t>
            </w:r>
            <w:r w:rsidRPr="007626F9">
              <w:rPr>
                <w:rFonts w:ascii="Calibri" w:hAnsi="Calibri"/>
              </w:rPr>
              <w:t>:</w:t>
            </w:r>
          </w:p>
          <w:sdt>
            <w:sdtPr>
              <w:rPr>
                <w:rFonts w:ascii="Calibri" w:hAnsi="Calibri"/>
              </w:rPr>
              <w:alias w:val="Further reading"/>
              <w:tag w:val="furtherReading"/>
              <w:id w:val="-1516217107"/>
              <w:placeholder>
                <w:docPart w:val="9451C830B4A1C248BE7278E425BB05B4"/>
              </w:placeholder>
            </w:sdtPr>
            <w:sdtContent>
              <w:p w14:paraId="6D17DA54" w14:textId="77777777" w:rsidR="007626F9" w:rsidRDefault="007626F9" w:rsidP="007626F9">
                <w:pPr>
                  <w:rPr>
                    <w:rFonts w:ascii="Calibri" w:hAnsi="Calibri"/>
                  </w:rPr>
                </w:pPr>
                <w:sdt>
                  <w:sdtPr>
                    <w:rPr>
                      <w:rFonts w:ascii="Calibri" w:hAnsi="Calibri"/>
                    </w:rPr>
                    <w:id w:val="-295063793"/>
                    <w:citation/>
                  </w:sdtPr>
                  <w:sdtContent>
                    <w:r>
                      <w:rPr>
                        <w:rFonts w:ascii="Calibri" w:hAnsi="Calibri"/>
                      </w:rPr>
                      <w:fldChar w:fldCharType="begin"/>
                    </w:r>
                    <w:r>
                      <w:rPr>
                        <w:rFonts w:ascii="Calibri" w:hAnsi="Calibri" w:cs="Times New Roman"/>
                        <w:lang w:val="en-US"/>
                      </w:rPr>
                      <w:instrText xml:space="preserve"> CITATION Bar80 \l 1033 </w:instrText>
                    </w:r>
                    <w:r>
                      <w:rPr>
                        <w:rFonts w:ascii="Calibri" w:hAnsi="Calibri"/>
                      </w:rPr>
                      <w:fldChar w:fldCharType="separate"/>
                    </w:r>
                    <w:r>
                      <w:rPr>
                        <w:rFonts w:ascii="Calibri" w:hAnsi="Calibri" w:cs="Times New Roman"/>
                        <w:noProof/>
                        <w:lang w:val="en-US"/>
                      </w:rPr>
                      <w:t xml:space="preserve"> </w:t>
                    </w:r>
                    <w:r w:rsidRPr="007626F9">
                      <w:rPr>
                        <w:rFonts w:ascii="Calibri" w:hAnsi="Calibri" w:cs="Times New Roman"/>
                        <w:noProof/>
                        <w:lang w:val="en-US"/>
                      </w:rPr>
                      <w:t>(Barrère, Kawena Pukui and Kelly)</w:t>
                    </w:r>
                    <w:r>
                      <w:rPr>
                        <w:rFonts w:ascii="Calibri" w:hAnsi="Calibri"/>
                      </w:rPr>
                      <w:fldChar w:fldCharType="end"/>
                    </w:r>
                  </w:sdtContent>
                </w:sdt>
              </w:p>
              <w:p w14:paraId="471FB802" w14:textId="77777777" w:rsidR="007626F9" w:rsidRPr="007626F9" w:rsidRDefault="007626F9" w:rsidP="007626F9">
                <w:pPr>
                  <w:rPr>
                    <w:rFonts w:ascii="Calibri" w:hAnsi="Calibri" w:cs="Times New Roman"/>
                  </w:rPr>
                </w:pPr>
              </w:p>
              <w:p w14:paraId="26E3095B" w14:textId="77777777" w:rsidR="007626F9" w:rsidRDefault="007626F9" w:rsidP="007626F9">
                <w:pPr>
                  <w:rPr>
                    <w:rFonts w:ascii="Calibri" w:hAnsi="Calibri" w:cs="Times New Roman"/>
                  </w:rPr>
                </w:pPr>
                <w:sdt>
                  <w:sdtPr>
                    <w:rPr>
                      <w:rFonts w:ascii="Calibri" w:hAnsi="Calibri" w:cs="Times New Roman"/>
                    </w:rPr>
                    <w:id w:val="-2060615949"/>
                    <w:citation/>
                  </w:sdtPr>
                  <w:sdtContent>
                    <w:r>
                      <w:rPr>
                        <w:rFonts w:ascii="Calibri" w:hAnsi="Calibri" w:cs="Times New Roman"/>
                      </w:rPr>
                      <w:fldChar w:fldCharType="begin"/>
                    </w:r>
                    <w:r>
                      <w:rPr>
                        <w:rFonts w:ascii="Calibri" w:hAnsi="Calibri" w:cs="Times New Roman"/>
                        <w:lang w:val="en-US"/>
                      </w:rPr>
                      <w:instrText xml:space="preserve"> CITATION Des99 \l 1033 </w:instrText>
                    </w:r>
                    <w:r>
                      <w:rPr>
                        <w:rFonts w:ascii="Calibri" w:hAnsi="Calibri" w:cs="Times New Roman"/>
                      </w:rPr>
                      <w:fldChar w:fldCharType="separate"/>
                    </w:r>
                    <w:r w:rsidRPr="007626F9">
                      <w:rPr>
                        <w:rFonts w:ascii="Calibri" w:hAnsi="Calibri" w:cs="Times New Roman"/>
                        <w:noProof/>
                        <w:lang w:val="en-US"/>
                      </w:rPr>
                      <w:t>(Desmond)</w:t>
                    </w:r>
                    <w:r>
                      <w:rPr>
                        <w:rFonts w:ascii="Calibri" w:hAnsi="Calibri" w:cs="Times New Roman"/>
                      </w:rPr>
                      <w:fldChar w:fldCharType="end"/>
                    </w:r>
                  </w:sdtContent>
                </w:sdt>
              </w:p>
              <w:p w14:paraId="6EEABFB9" w14:textId="77777777" w:rsidR="007626F9" w:rsidRPr="007626F9" w:rsidRDefault="007626F9" w:rsidP="007626F9">
                <w:pPr>
                  <w:rPr>
                    <w:rFonts w:ascii="Calibri" w:hAnsi="Calibri" w:cs="Times New Roman"/>
                  </w:rPr>
                </w:pPr>
              </w:p>
              <w:p w14:paraId="3ECA09FA" w14:textId="77777777" w:rsidR="007626F9" w:rsidRDefault="007626F9" w:rsidP="007626F9">
                <w:pPr>
                  <w:rPr>
                    <w:rFonts w:ascii="Calibri" w:hAnsi="Calibri" w:cs="Times New Roman"/>
                  </w:rPr>
                </w:pPr>
                <w:sdt>
                  <w:sdtPr>
                    <w:rPr>
                      <w:rFonts w:ascii="Calibri" w:hAnsi="Calibri" w:cs="Times New Roman"/>
                    </w:rPr>
                    <w:id w:val="-220981641"/>
                    <w:citation/>
                  </w:sdtPr>
                  <w:sdtContent>
                    <w:r>
                      <w:rPr>
                        <w:rFonts w:ascii="Calibri" w:hAnsi="Calibri" w:cs="Times New Roman"/>
                      </w:rPr>
                      <w:fldChar w:fldCharType="begin"/>
                    </w:r>
                    <w:r>
                      <w:rPr>
                        <w:rFonts w:ascii="Calibri" w:hAnsi="Calibri" w:cs="Times New Roman"/>
                        <w:lang w:val="en-US"/>
                      </w:rPr>
                      <w:instrText xml:space="preserve"> CITATION Ima12 \l 1033 </w:instrText>
                    </w:r>
                    <w:r>
                      <w:rPr>
                        <w:rFonts w:ascii="Calibri" w:hAnsi="Calibri" w:cs="Times New Roman"/>
                      </w:rPr>
                      <w:fldChar w:fldCharType="separate"/>
                    </w:r>
                    <w:r w:rsidRPr="007626F9">
                      <w:rPr>
                        <w:rFonts w:ascii="Calibri" w:hAnsi="Calibri" w:cs="Times New Roman"/>
                        <w:noProof/>
                        <w:lang w:val="en-US"/>
                      </w:rPr>
                      <w:t>(Imada)</w:t>
                    </w:r>
                    <w:r>
                      <w:rPr>
                        <w:rFonts w:ascii="Calibri" w:hAnsi="Calibri" w:cs="Times New Roman"/>
                      </w:rPr>
                      <w:fldChar w:fldCharType="end"/>
                    </w:r>
                  </w:sdtContent>
                </w:sdt>
              </w:p>
              <w:p w14:paraId="67ED99B4" w14:textId="77777777" w:rsidR="007626F9" w:rsidRPr="007626F9" w:rsidRDefault="007626F9" w:rsidP="007626F9">
                <w:pPr>
                  <w:rPr>
                    <w:rFonts w:ascii="Calibri" w:hAnsi="Calibri" w:cs="Times New Roman"/>
                  </w:rPr>
                </w:pPr>
              </w:p>
              <w:p w14:paraId="212E7F16" w14:textId="77777777" w:rsidR="007626F9" w:rsidRDefault="007626F9" w:rsidP="007626F9">
                <w:pPr>
                  <w:rPr>
                    <w:rFonts w:ascii="Calibri" w:hAnsi="Calibri" w:cs="Times New Roman"/>
                  </w:rPr>
                </w:pPr>
                <w:sdt>
                  <w:sdtPr>
                    <w:rPr>
                      <w:rFonts w:ascii="Calibri" w:hAnsi="Calibri" w:cs="Times New Roman"/>
                    </w:rPr>
                    <w:id w:val="2121637440"/>
                    <w:citation/>
                  </w:sdtPr>
                  <w:sdtContent>
                    <w:r>
                      <w:rPr>
                        <w:rFonts w:ascii="Calibri" w:hAnsi="Calibri" w:cs="Times New Roman"/>
                      </w:rPr>
                      <w:fldChar w:fldCharType="begin"/>
                    </w:r>
                    <w:r>
                      <w:rPr>
                        <w:rFonts w:ascii="Calibri" w:hAnsi="Calibri" w:cs="Times New Roman"/>
                        <w:lang w:val="en-US"/>
                      </w:rPr>
                      <w:instrText xml:space="preserve"> CITATION Kae93 \l 1033 </w:instrText>
                    </w:r>
                    <w:r>
                      <w:rPr>
                        <w:rFonts w:ascii="Calibri" w:hAnsi="Calibri" w:cs="Times New Roman"/>
                      </w:rPr>
                      <w:fldChar w:fldCharType="separate"/>
                    </w:r>
                    <w:r w:rsidRPr="007626F9">
                      <w:rPr>
                        <w:rFonts w:ascii="Calibri" w:hAnsi="Calibri" w:cs="Times New Roman"/>
                        <w:noProof/>
                        <w:lang w:val="en-US"/>
                      </w:rPr>
                      <w:t>(Kaeppler)</w:t>
                    </w:r>
                    <w:r>
                      <w:rPr>
                        <w:rFonts w:ascii="Calibri" w:hAnsi="Calibri" w:cs="Times New Roman"/>
                      </w:rPr>
                      <w:fldChar w:fldCharType="end"/>
                    </w:r>
                  </w:sdtContent>
                </w:sdt>
              </w:p>
              <w:p w14:paraId="0FCE29AA" w14:textId="77777777" w:rsidR="007626F9" w:rsidRPr="007626F9" w:rsidRDefault="007626F9" w:rsidP="007626F9">
                <w:pPr>
                  <w:rPr>
                    <w:rFonts w:ascii="Calibri" w:hAnsi="Calibri" w:cs="Times New Roman"/>
                  </w:rPr>
                </w:pPr>
              </w:p>
              <w:p w14:paraId="73211AD9" w14:textId="77777777" w:rsidR="003235A7" w:rsidRPr="007626F9" w:rsidRDefault="007626F9" w:rsidP="00FB11DE">
                <w:pPr>
                  <w:rPr>
                    <w:rFonts w:ascii="Calibri" w:hAnsi="Calibri"/>
                  </w:rPr>
                </w:pPr>
                <w:sdt>
                  <w:sdtPr>
                    <w:rPr>
                      <w:rFonts w:ascii="Calibri" w:hAnsi="Calibri"/>
                    </w:rPr>
                    <w:id w:val="1584416207"/>
                    <w:citation/>
                  </w:sdtPr>
                  <w:sdtContent>
                    <w:r>
                      <w:rPr>
                        <w:rFonts w:ascii="Calibri" w:hAnsi="Calibri"/>
                      </w:rPr>
                      <w:fldChar w:fldCharType="begin"/>
                    </w:r>
                    <w:r>
                      <w:rPr>
                        <w:rFonts w:ascii="Calibri" w:hAnsi="Calibri" w:cs="Times New Roman"/>
                        <w:lang w:val="en-US"/>
                      </w:rPr>
                      <w:instrText xml:space="preserve"> CITATION Sil04 \l 1033 </w:instrText>
                    </w:r>
                    <w:r>
                      <w:rPr>
                        <w:rFonts w:ascii="Calibri" w:hAnsi="Calibri"/>
                      </w:rPr>
                      <w:fldChar w:fldCharType="separate"/>
                    </w:r>
                    <w:r w:rsidRPr="007626F9">
                      <w:rPr>
                        <w:rFonts w:ascii="Calibri" w:hAnsi="Calibri" w:cs="Times New Roman"/>
                        <w:noProof/>
                        <w:lang w:val="en-US"/>
                      </w:rPr>
                      <w:t>(Silva)</w:t>
                    </w:r>
                    <w:r>
                      <w:rPr>
                        <w:rFonts w:ascii="Calibri" w:hAnsi="Calibri"/>
                      </w:rPr>
                      <w:fldChar w:fldCharType="end"/>
                    </w:r>
                  </w:sdtContent>
                </w:sdt>
              </w:p>
            </w:sdtContent>
          </w:sdt>
        </w:tc>
      </w:tr>
    </w:tbl>
    <w:p w14:paraId="75A7BB7B" w14:textId="77777777" w:rsidR="00C27FAB" w:rsidRPr="007626F9" w:rsidRDefault="00C27FAB" w:rsidP="00B33145">
      <w:pPr>
        <w:rPr>
          <w:rFonts w:ascii="Calibri" w:hAnsi="Calibri"/>
        </w:rPr>
      </w:pPr>
    </w:p>
    <w:sectPr w:rsidR="00C27FAB" w:rsidRPr="007626F9">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B82164" w14:textId="77777777" w:rsidR="00C76D46" w:rsidRDefault="00C76D46" w:rsidP="007A0D55">
      <w:pPr>
        <w:spacing w:after="0" w:line="240" w:lineRule="auto"/>
      </w:pPr>
      <w:r>
        <w:separator/>
      </w:r>
    </w:p>
  </w:endnote>
  <w:endnote w:type="continuationSeparator" w:id="0">
    <w:p w14:paraId="40786391" w14:textId="77777777" w:rsidR="00C76D46" w:rsidRDefault="00C76D4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D05DF6" w14:textId="77777777" w:rsidR="00C76D46" w:rsidRDefault="00C76D46" w:rsidP="007A0D55">
      <w:pPr>
        <w:spacing w:after="0" w:line="240" w:lineRule="auto"/>
      </w:pPr>
      <w:r>
        <w:separator/>
      </w:r>
    </w:p>
  </w:footnote>
  <w:footnote w:type="continuationSeparator" w:id="0">
    <w:p w14:paraId="666244FE" w14:textId="77777777" w:rsidR="00C76D46" w:rsidRDefault="00C76D46" w:rsidP="007A0D55">
      <w:pPr>
        <w:spacing w:after="0" w:line="240" w:lineRule="auto"/>
      </w:pPr>
      <w:r>
        <w:continuationSeparator/>
      </w:r>
    </w:p>
  </w:footnote>
  <w:footnote w:id="1">
    <w:p w14:paraId="12EA4ED4" w14:textId="77777777" w:rsidR="00C76D46" w:rsidRPr="007626F9" w:rsidRDefault="00C76D46" w:rsidP="007626F9">
      <w:pPr>
        <w:pStyle w:val="FootnoteText"/>
        <w:rPr>
          <w:rFonts w:ascii="Calibri" w:hAnsi="Calibri" w:cs="Times New Roman"/>
          <w:sz w:val="20"/>
          <w:szCs w:val="20"/>
        </w:rPr>
      </w:pPr>
      <w:r w:rsidRPr="007626F9">
        <w:rPr>
          <w:rStyle w:val="FootnoteReference"/>
          <w:rFonts w:ascii="Calibri" w:hAnsi="Calibri" w:cs="Times New Roman"/>
          <w:sz w:val="20"/>
          <w:szCs w:val="20"/>
        </w:rPr>
        <w:footnoteRef/>
      </w:r>
      <w:r w:rsidRPr="007626F9">
        <w:rPr>
          <w:rFonts w:ascii="Calibri" w:hAnsi="Calibri" w:cs="Times New Roman"/>
          <w:sz w:val="20"/>
          <w:szCs w:val="20"/>
        </w:rPr>
        <w:t xml:space="preserve"> Dorothy Barr</w:t>
      </w:r>
      <w:r w:rsidRPr="007626F9">
        <w:rPr>
          <w:rFonts w:ascii="Calibri" w:hAnsi="Calibri" w:cs="Times New Roman"/>
          <w:color w:val="000000"/>
          <w:sz w:val="20"/>
          <w:szCs w:val="20"/>
        </w:rPr>
        <w:t>ère (1980) traces hula’s origins through Hawaiian legends, including the Pele and Hi</w:t>
      </w:r>
      <w:r w:rsidRPr="007626F9">
        <w:rPr>
          <w:rFonts w:ascii="Calibri" w:hAnsi="Calibri" w:cs="Times New Roman"/>
          <w:color w:val="000000"/>
          <w:sz w:val="20"/>
          <w:szCs w:val="20"/>
          <w:lang w:val="haw-US"/>
        </w:rPr>
        <w:t>ʻiaka myth cycle and several others as well. She credits folklorist Abraham Fornander with dating Pele and Hiʻiaka</w:t>
      </w:r>
      <w:r w:rsidRPr="007626F9">
        <w:rPr>
          <w:rFonts w:ascii="Calibri" w:hAnsi="Calibri" w:cs="Times New Roman"/>
          <w:color w:val="000000"/>
          <w:sz w:val="20"/>
          <w:szCs w:val="20"/>
        </w:rPr>
        <w:t xml:space="preserve"> to the twelfth or thirteenth century.</w:t>
      </w:r>
    </w:p>
  </w:footnote>
  <w:footnote w:id="2">
    <w:p w14:paraId="41DED828" w14:textId="77777777" w:rsidR="00C76D46" w:rsidRPr="007626F9" w:rsidRDefault="00C76D46" w:rsidP="007626F9">
      <w:pPr>
        <w:pStyle w:val="FootnoteText"/>
        <w:rPr>
          <w:rFonts w:ascii="Calibri" w:hAnsi="Calibri" w:cs="Times New Roman"/>
          <w:sz w:val="20"/>
          <w:szCs w:val="20"/>
        </w:rPr>
      </w:pPr>
      <w:r w:rsidRPr="007626F9">
        <w:rPr>
          <w:rStyle w:val="FootnoteReference"/>
          <w:rFonts w:ascii="Calibri" w:hAnsi="Calibri" w:cs="Times New Roman"/>
          <w:sz w:val="20"/>
          <w:szCs w:val="20"/>
        </w:rPr>
        <w:footnoteRef/>
      </w:r>
      <w:r w:rsidRPr="007626F9">
        <w:rPr>
          <w:rFonts w:ascii="Calibri" w:hAnsi="Calibri" w:cs="Times New Roman"/>
          <w:sz w:val="20"/>
          <w:szCs w:val="20"/>
        </w:rPr>
        <w:t xml:space="preserve"> Sharon M</w:t>
      </w:r>
      <w:r w:rsidRPr="007626F9">
        <w:rPr>
          <w:rFonts w:ascii="Calibri" w:hAnsi="Calibri" w:cs="Times New Roman"/>
          <w:sz w:val="20"/>
          <w:szCs w:val="20"/>
          <w:lang w:val="haw-US"/>
        </w:rPr>
        <w:t xml:space="preserve">āhealani </w:t>
      </w:r>
      <w:r w:rsidRPr="007626F9">
        <w:rPr>
          <w:rFonts w:ascii="Calibri" w:hAnsi="Calibri" w:cs="Times New Roman"/>
          <w:sz w:val="20"/>
          <w:szCs w:val="20"/>
        </w:rPr>
        <w:t xml:space="preserve">Rowe, ‘We Dance For Knowledge’, </w:t>
      </w:r>
      <w:r w:rsidRPr="007626F9">
        <w:rPr>
          <w:rFonts w:ascii="Calibri" w:hAnsi="Calibri" w:cs="Times New Roman"/>
          <w:i/>
          <w:sz w:val="20"/>
          <w:szCs w:val="20"/>
        </w:rPr>
        <w:t>Dance Research Journal</w:t>
      </w:r>
      <w:r w:rsidRPr="007626F9">
        <w:rPr>
          <w:rFonts w:ascii="Calibri" w:hAnsi="Calibri" w:cs="Times New Roman"/>
          <w:sz w:val="20"/>
          <w:szCs w:val="20"/>
        </w:rPr>
        <w:t xml:space="preserve">, 40(1) Summer (2008): 31-44. </w:t>
      </w:r>
    </w:p>
  </w:footnote>
  <w:footnote w:id="3">
    <w:p w14:paraId="1D1758C4" w14:textId="77777777" w:rsidR="00C76D46" w:rsidRPr="007626F9" w:rsidRDefault="00C76D46" w:rsidP="007626F9">
      <w:pPr>
        <w:pStyle w:val="FootnoteText"/>
        <w:rPr>
          <w:rFonts w:ascii="Calibri" w:hAnsi="Calibri"/>
          <w:sz w:val="20"/>
        </w:rPr>
      </w:pPr>
      <w:r w:rsidRPr="007626F9">
        <w:rPr>
          <w:rStyle w:val="FootnoteReference"/>
          <w:rFonts w:ascii="Calibri" w:hAnsi="Calibri"/>
          <w:sz w:val="20"/>
        </w:rPr>
        <w:footnoteRef/>
      </w:r>
      <w:r w:rsidRPr="007626F9">
        <w:rPr>
          <w:rFonts w:ascii="Calibri" w:hAnsi="Calibri"/>
          <w:sz w:val="20"/>
        </w:rPr>
        <w:t xml:space="preserve"> Adria Imada, 11.</w:t>
      </w:r>
    </w:p>
  </w:footnote>
  <w:footnote w:id="4">
    <w:p w14:paraId="23B50FB3" w14:textId="77777777" w:rsidR="00C76D46" w:rsidRPr="007626F9" w:rsidRDefault="00C76D46" w:rsidP="007626F9">
      <w:pPr>
        <w:pStyle w:val="FootnoteText"/>
        <w:rPr>
          <w:rFonts w:ascii="Calibri" w:hAnsi="Calibri"/>
          <w:sz w:val="20"/>
        </w:rPr>
      </w:pPr>
      <w:r w:rsidRPr="007626F9">
        <w:rPr>
          <w:rStyle w:val="FootnoteReference"/>
          <w:rFonts w:ascii="Calibri" w:hAnsi="Calibri"/>
          <w:sz w:val="20"/>
        </w:rPr>
        <w:footnoteRef/>
      </w:r>
      <w:r w:rsidRPr="007626F9">
        <w:rPr>
          <w:rFonts w:ascii="Calibri" w:hAnsi="Calibri"/>
          <w:sz w:val="20"/>
        </w:rPr>
        <w:t xml:space="preserve"> Ibid.</w:t>
      </w:r>
    </w:p>
  </w:footnote>
  <w:footnote w:id="5">
    <w:p w14:paraId="74281E37" w14:textId="77777777" w:rsidR="00C76D46" w:rsidRPr="007626F9" w:rsidRDefault="00C76D46" w:rsidP="007626F9">
      <w:pPr>
        <w:pStyle w:val="FootnoteText"/>
        <w:rPr>
          <w:rFonts w:ascii="Calibri" w:hAnsi="Calibri"/>
          <w:sz w:val="20"/>
        </w:rPr>
      </w:pPr>
      <w:r w:rsidRPr="007626F9">
        <w:rPr>
          <w:rStyle w:val="FootnoteReference"/>
          <w:rFonts w:ascii="Calibri" w:hAnsi="Calibri"/>
          <w:sz w:val="20"/>
        </w:rPr>
        <w:footnoteRef/>
      </w:r>
      <w:r w:rsidRPr="007626F9">
        <w:rPr>
          <w:rFonts w:ascii="Calibri" w:hAnsi="Calibri"/>
          <w:sz w:val="20"/>
        </w:rPr>
        <w:t xml:space="preserve"> Adrienne Kaeppler, 5. Also, Adria Imada, 11.</w:t>
      </w:r>
    </w:p>
  </w:footnote>
  <w:footnote w:id="6">
    <w:p w14:paraId="421C1C2A" w14:textId="77777777" w:rsidR="00C76D46" w:rsidRPr="007626F9" w:rsidRDefault="00C76D46" w:rsidP="007626F9">
      <w:pPr>
        <w:pStyle w:val="FootnoteText"/>
        <w:rPr>
          <w:rFonts w:ascii="Calibri" w:hAnsi="Calibri"/>
          <w:sz w:val="20"/>
        </w:rPr>
      </w:pPr>
      <w:r w:rsidRPr="007626F9">
        <w:rPr>
          <w:rStyle w:val="FootnoteReference"/>
          <w:rFonts w:ascii="Calibri" w:hAnsi="Calibri"/>
          <w:sz w:val="20"/>
        </w:rPr>
        <w:footnoteRef/>
      </w:r>
      <w:r w:rsidRPr="007626F9">
        <w:rPr>
          <w:rFonts w:ascii="Calibri" w:hAnsi="Calibri"/>
          <w:sz w:val="20"/>
        </w:rPr>
        <w:t xml:space="preserve"> A prime example of the erosion of monarchical power is the ‘Bayonet Constitution’ (1887), which effectively stripped Kalakaua of his executive powers. It gave unprecedented power to the legislature constituted largely by American-sympathetic businessmen. </w:t>
      </w:r>
    </w:p>
  </w:footnote>
  <w:footnote w:id="7">
    <w:p w14:paraId="4B715E95" w14:textId="77777777" w:rsidR="00C76D46" w:rsidRPr="007626F9" w:rsidRDefault="00C76D46" w:rsidP="007626F9">
      <w:pPr>
        <w:pStyle w:val="FootnoteText"/>
        <w:rPr>
          <w:rFonts w:ascii="Calibri" w:hAnsi="Calibri"/>
          <w:sz w:val="20"/>
        </w:rPr>
      </w:pPr>
      <w:r w:rsidRPr="007626F9">
        <w:rPr>
          <w:rStyle w:val="FootnoteReference"/>
          <w:rFonts w:ascii="Calibri" w:hAnsi="Calibri"/>
          <w:sz w:val="20"/>
        </w:rPr>
        <w:footnoteRef/>
      </w:r>
      <w:r w:rsidRPr="007626F9">
        <w:rPr>
          <w:rFonts w:ascii="Calibri" w:hAnsi="Calibri"/>
          <w:sz w:val="20"/>
        </w:rPr>
        <w:t xml:space="preserve"> Kalakaua earned the nickname the ‘Merry Monarch’ in part because of this actions reinstating public hula performance. See Noenoe Silva, 121. </w:t>
      </w:r>
    </w:p>
  </w:footnote>
  <w:footnote w:id="8">
    <w:p w14:paraId="57466679" w14:textId="77777777" w:rsidR="00C76D46" w:rsidRPr="007626F9" w:rsidRDefault="00C76D46" w:rsidP="007626F9">
      <w:pPr>
        <w:pStyle w:val="FootnoteText"/>
        <w:rPr>
          <w:rFonts w:ascii="Calibri" w:hAnsi="Calibri"/>
          <w:sz w:val="20"/>
        </w:rPr>
      </w:pPr>
      <w:r w:rsidRPr="007626F9">
        <w:rPr>
          <w:rStyle w:val="FootnoteReference"/>
          <w:rFonts w:ascii="Calibri" w:hAnsi="Calibri"/>
          <w:sz w:val="20"/>
        </w:rPr>
        <w:footnoteRef/>
      </w:r>
      <w:r w:rsidRPr="007626F9">
        <w:rPr>
          <w:rFonts w:ascii="Calibri" w:hAnsi="Calibri"/>
          <w:sz w:val="20"/>
        </w:rPr>
        <w:t xml:space="preserve"> See especially Adria Imada, ‘“Hula Queens” and “Cinderellas”: Imagined Intimacy in the Empire’, 153-212.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953DFB" w14:textId="77777777" w:rsidR="00C76D46" w:rsidRDefault="00C76D46">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377C0FE" w14:textId="77777777" w:rsidR="00C76D46" w:rsidRDefault="00C76D4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6F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626F9"/>
    <w:rsid w:val="00780D95"/>
    <w:rsid w:val="00780DC7"/>
    <w:rsid w:val="007A0D55"/>
    <w:rsid w:val="007B3377"/>
    <w:rsid w:val="007E5F44"/>
    <w:rsid w:val="00821DE3"/>
    <w:rsid w:val="00846CE1"/>
    <w:rsid w:val="008A5B87"/>
    <w:rsid w:val="008B3FD5"/>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447D8"/>
    <w:rsid w:val="00C6296B"/>
    <w:rsid w:val="00C76D46"/>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300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626F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26F9"/>
    <w:rPr>
      <w:rFonts w:ascii="Lucida Grande" w:hAnsi="Lucida Grande" w:cs="Lucida Grande"/>
      <w:sz w:val="18"/>
      <w:szCs w:val="18"/>
    </w:rPr>
  </w:style>
  <w:style w:type="paragraph" w:styleId="FootnoteText">
    <w:name w:val="footnote text"/>
    <w:basedOn w:val="Normal"/>
    <w:link w:val="FootnoteTextChar"/>
    <w:uiPriority w:val="99"/>
    <w:unhideWhenUsed/>
    <w:rsid w:val="007626F9"/>
    <w:pPr>
      <w:spacing w:after="0" w:line="240" w:lineRule="auto"/>
    </w:pPr>
    <w:rPr>
      <w:rFonts w:eastAsiaTheme="minorEastAsia"/>
      <w:sz w:val="24"/>
      <w:szCs w:val="24"/>
      <w:lang w:val="en-US" w:eastAsia="ja-JP"/>
    </w:rPr>
  </w:style>
  <w:style w:type="character" w:customStyle="1" w:styleId="FootnoteTextChar">
    <w:name w:val="Footnote Text Char"/>
    <w:basedOn w:val="DefaultParagraphFont"/>
    <w:link w:val="FootnoteText"/>
    <w:uiPriority w:val="99"/>
    <w:rsid w:val="007626F9"/>
    <w:rPr>
      <w:rFonts w:eastAsiaTheme="minorEastAsia"/>
      <w:sz w:val="24"/>
      <w:szCs w:val="24"/>
      <w:lang w:val="en-US" w:eastAsia="ja-JP"/>
    </w:rPr>
  </w:style>
  <w:style w:type="character" w:styleId="FootnoteReference">
    <w:name w:val="footnote reference"/>
    <w:basedOn w:val="DefaultParagraphFont"/>
    <w:uiPriority w:val="99"/>
    <w:unhideWhenUsed/>
    <w:rsid w:val="007626F9"/>
    <w:rPr>
      <w:vertAlign w:val="superscript"/>
    </w:rPr>
  </w:style>
  <w:style w:type="paragraph" w:styleId="Bibliography">
    <w:name w:val="Bibliography"/>
    <w:basedOn w:val="Normal"/>
    <w:next w:val="Normal"/>
    <w:uiPriority w:val="37"/>
    <w:semiHidden/>
    <w:unhideWhenUsed/>
    <w:rsid w:val="007626F9"/>
  </w:style>
  <w:style w:type="paragraph" w:styleId="CommentText">
    <w:name w:val="annotation text"/>
    <w:basedOn w:val="Normal"/>
    <w:link w:val="CommentTextChar"/>
    <w:uiPriority w:val="99"/>
    <w:unhideWhenUsed/>
    <w:rsid w:val="007626F9"/>
    <w:pPr>
      <w:spacing w:after="0" w:line="240" w:lineRule="auto"/>
    </w:pPr>
    <w:rPr>
      <w:rFonts w:eastAsiaTheme="minorEastAsia"/>
      <w:sz w:val="24"/>
      <w:szCs w:val="24"/>
      <w:lang w:val="en-US" w:eastAsia="ja-JP"/>
    </w:rPr>
  </w:style>
  <w:style w:type="character" w:customStyle="1" w:styleId="CommentTextChar">
    <w:name w:val="Comment Text Char"/>
    <w:basedOn w:val="DefaultParagraphFont"/>
    <w:link w:val="CommentText"/>
    <w:uiPriority w:val="99"/>
    <w:rsid w:val="007626F9"/>
    <w:rPr>
      <w:rFonts w:eastAsiaTheme="minorEastAsia"/>
      <w:sz w:val="24"/>
      <w:szCs w:val="24"/>
      <w:lang w:val="en-US" w:eastAsia="ja-JP"/>
    </w:rPr>
  </w:style>
  <w:style w:type="paragraph" w:styleId="Caption">
    <w:name w:val="caption"/>
    <w:basedOn w:val="Normal"/>
    <w:next w:val="Normal"/>
    <w:uiPriority w:val="35"/>
    <w:semiHidden/>
    <w:qFormat/>
    <w:rsid w:val="00C447D8"/>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C447D8"/>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626F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26F9"/>
    <w:rPr>
      <w:rFonts w:ascii="Lucida Grande" w:hAnsi="Lucida Grande" w:cs="Lucida Grande"/>
      <w:sz w:val="18"/>
      <w:szCs w:val="18"/>
    </w:rPr>
  </w:style>
  <w:style w:type="paragraph" w:styleId="FootnoteText">
    <w:name w:val="footnote text"/>
    <w:basedOn w:val="Normal"/>
    <w:link w:val="FootnoteTextChar"/>
    <w:uiPriority w:val="99"/>
    <w:unhideWhenUsed/>
    <w:rsid w:val="007626F9"/>
    <w:pPr>
      <w:spacing w:after="0" w:line="240" w:lineRule="auto"/>
    </w:pPr>
    <w:rPr>
      <w:rFonts w:eastAsiaTheme="minorEastAsia"/>
      <w:sz w:val="24"/>
      <w:szCs w:val="24"/>
      <w:lang w:val="en-US" w:eastAsia="ja-JP"/>
    </w:rPr>
  </w:style>
  <w:style w:type="character" w:customStyle="1" w:styleId="FootnoteTextChar">
    <w:name w:val="Footnote Text Char"/>
    <w:basedOn w:val="DefaultParagraphFont"/>
    <w:link w:val="FootnoteText"/>
    <w:uiPriority w:val="99"/>
    <w:rsid w:val="007626F9"/>
    <w:rPr>
      <w:rFonts w:eastAsiaTheme="minorEastAsia"/>
      <w:sz w:val="24"/>
      <w:szCs w:val="24"/>
      <w:lang w:val="en-US" w:eastAsia="ja-JP"/>
    </w:rPr>
  </w:style>
  <w:style w:type="character" w:styleId="FootnoteReference">
    <w:name w:val="footnote reference"/>
    <w:basedOn w:val="DefaultParagraphFont"/>
    <w:uiPriority w:val="99"/>
    <w:unhideWhenUsed/>
    <w:rsid w:val="007626F9"/>
    <w:rPr>
      <w:vertAlign w:val="superscript"/>
    </w:rPr>
  </w:style>
  <w:style w:type="paragraph" w:styleId="Bibliography">
    <w:name w:val="Bibliography"/>
    <w:basedOn w:val="Normal"/>
    <w:next w:val="Normal"/>
    <w:uiPriority w:val="37"/>
    <w:semiHidden/>
    <w:unhideWhenUsed/>
    <w:rsid w:val="007626F9"/>
  </w:style>
  <w:style w:type="paragraph" w:styleId="CommentText">
    <w:name w:val="annotation text"/>
    <w:basedOn w:val="Normal"/>
    <w:link w:val="CommentTextChar"/>
    <w:uiPriority w:val="99"/>
    <w:unhideWhenUsed/>
    <w:rsid w:val="007626F9"/>
    <w:pPr>
      <w:spacing w:after="0" w:line="240" w:lineRule="auto"/>
    </w:pPr>
    <w:rPr>
      <w:rFonts w:eastAsiaTheme="minorEastAsia"/>
      <w:sz w:val="24"/>
      <w:szCs w:val="24"/>
      <w:lang w:val="en-US" w:eastAsia="ja-JP"/>
    </w:rPr>
  </w:style>
  <w:style w:type="character" w:customStyle="1" w:styleId="CommentTextChar">
    <w:name w:val="Comment Text Char"/>
    <w:basedOn w:val="DefaultParagraphFont"/>
    <w:link w:val="CommentText"/>
    <w:uiPriority w:val="99"/>
    <w:rsid w:val="007626F9"/>
    <w:rPr>
      <w:rFonts w:eastAsiaTheme="minorEastAsia"/>
      <w:sz w:val="24"/>
      <w:szCs w:val="24"/>
      <w:lang w:val="en-US" w:eastAsia="ja-JP"/>
    </w:rPr>
  </w:style>
  <w:style w:type="paragraph" w:styleId="Caption">
    <w:name w:val="caption"/>
    <w:basedOn w:val="Normal"/>
    <w:next w:val="Normal"/>
    <w:uiPriority w:val="35"/>
    <w:semiHidden/>
    <w:qFormat/>
    <w:rsid w:val="00C447D8"/>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C447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pmakuakane@earthlink.net" TargetMode="External"/><Relationship Id="rId10" Type="http://schemas.openxmlformats.org/officeDocument/2006/relationships/hyperlink" Target="mailto:pmakuakane@earthlink.ne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6407B5520B3DB4D8EAC9FC1DEAC177D"/>
        <w:category>
          <w:name w:val="General"/>
          <w:gallery w:val="placeholder"/>
        </w:category>
        <w:types>
          <w:type w:val="bbPlcHdr"/>
        </w:types>
        <w:behaviors>
          <w:behavior w:val="content"/>
        </w:behaviors>
        <w:guid w:val="{BCA00805-0E13-BC4B-A5C5-1D777A1093DC}"/>
      </w:docPartPr>
      <w:docPartBody>
        <w:p w:rsidR="00000000" w:rsidRDefault="004E117A">
          <w:pPr>
            <w:pStyle w:val="76407B5520B3DB4D8EAC9FC1DEAC177D"/>
          </w:pPr>
          <w:r w:rsidRPr="00CC586D">
            <w:rPr>
              <w:rStyle w:val="PlaceholderText"/>
              <w:b/>
              <w:color w:val="FFFFFF" w:themeColor="background1"/>
            </w:rPr>
            <w:t>[Salutation]</w:t>
          </w:r>
        </w:p>
      </w:docPartBody>
    </w:docPart>
    <w:docPart>
      <w:docPartPr>
        <w:name w:val="2C9922C02D140D4B9F88798C4CECB9A9"/>
        <w:category>
          <w:name w:val="General"/>
          <w:gallery w:val="placeholder"/>
        </w:category>
        <w:types>
          <w:type w:val="bbPlcHdr"/>
        </w:types>
        <w:behaviors>
          <w:behavior w:val="content"/>
        </w:behaviors>
        <w:guid w:val="{5C6B8300-59A6-434C-9B52-4FDF6BD5C138}"/>
      </w:docPartPr>
      <w:docPartBody>
        <w:p w:rsidR="00000000" w:rsidRDefault="004E117A">
          <w:pPr>
            <w:pStyle w:val="2C9922C02D140D4B9F88798C4CECB9A9"/>
          </w:pPr>
          <w:r>
            <w:rPr>
              <w:rStyle w:val="PlaceholderText"/>
            </w:rPr>
            <w:t>[First name]</w:t>
          </w:r>
        </w:p>
      </w:docPartBody>
    </w:docPart>
    <w:docPart>
      <w:docPartPr>
        <w:name w:val="F77CCD2699393947A782C2A1D8109B76"/>
        <w:category>
          <w:name w:val="General"/>
          <w:gallery w:val="placeholder"/>
        </w:category>
        <w:types>
          <w:type w:val="bbPlcHdr"/>
        </w:types>
        <w:behaviors>
          <w:behavior w:val="content"/>
        </w:behaviors>
        <w:guid w:val="{84F0155A-8DF5-CE44-A3FF-17D49C1B4E11}"/>
      </w:docPartPr>
      <w:docPartBody>
        <w:p w:rsidR="00000000" w:rsidRDefault="004E117A">
          <w:pPr>
            <w:pStyle w:val="F77CCD2699393947A782C2A1D8109B76"/>
          </w:pPr>
          <w:r>
            <w:rPr>
              <w:rStyle w:val="PlaceholderText"/>
            </w:rPr>
            <w:t>[Middle name]</w:t>
          </w:r>
        </w:p>
      </w:docPartBody>
    </w:docPart>
    <w:docPart>
      <w:docPartPr>
        <w:name w:val="7A7435E0C0138B49925EED57D7868E1E"/>
        <w:category>
          <w:name w:val="General"/>
          <w:gallery w:val="placeholder"/>
        </w:category>
        <w:types>
          <w:type w:val="bbPlcHdr"/>
        </w:types>
        <w:behaviors>
          <w:behavior w:val="content"/>
        </w:behaviors>
        <w:guid w:val="{48A7CFE8-9D40-C64D-A9C8-8C5DB14E37BB}"/>
      </w:docPartPr>
      <w:docPartBody>
        <w:p w:rsidR="00000000" w:rsidRDefault="004E117A">
          <w:pPr>
            <w:pStyle w:val="7A7435E0C0138B49925EED57D7868E1E"/>
          </w:pPr>
          <w:r>
            <w:rPr>
              <w:rStyle w:val="PlaceholderText"/>
            </w:rPr>
            <w:t>[Last name]</w:t>
          </w:r>
        </w:p>
      </w:docPartBody>
    </w:docPart>
    <w:docPart>
      <w:docPartPr>
        <w:name w:val="019CA8D4CADD09438BE90008276FF5E8"/>
        <w:category>
          <w:name w:val="General"/>
          <w:gallery w:val="placeholder"/>
        </w:category>
        <w:types>
          <w:type w:val="bbPlcHdr"/>
        </w:types>
        <w:behaviors>
          <w:behavior w:val="content"/>
        </w:behaviors>
        <w:guid w:val="{AA85E6C8-A737-AB42-9EB0-98DA9319E535}"/>
      </w:docPartPr>
      <w:docPartBody>
        <w:p w:rsidR="00000000" w:rsidRDefault="004E117A">
          <w:pPr>
            <w:pStyle w:val="019CA8D4CADD09438BE90008276FF5E8"/>
          </w:pPr>
          <w:r>
            <w:rPr>
              <w:rStyle w:val="PlaceholderText"/>
            </w:rPr>
            <w:t>[Enter your biography]</w:t>
          </w:r>
        </w:p>
      </w:docPartBody>
    </w:docPart>
    <w:docPart>
      <w:docPartPr>
        <w:name w:val="A5BA4B7154130448B636F64C135A4CDB"/>
        <w:category>
          <w:name w:val="General"/>
          <w:gallery w:val="placeholder"/>
        </w:category>
        <w:types>
          <w:type w:val="bbPlcHdr"/>
        </w:types>
        <w:behaviors>
          <w:behavior w:val="content"/>
        </w:behaviors>
        <w:guid w:val="{29D7BF39-9DFD-5546-90A7-FE87EEC318BA}"/>
      </w:docPartPr>
      <w:docPartBody>
        <w:p w:rsidR="00000000" w:rsidRDefault="004E117A">
          <w:pPr>
            <w:pStyle w:val="A5BA4B7154130448B636F64C135A4CDB"/>
          </w:pPr>
          <w:r>
            <w:rPr>
              <w:rStyle w:val="PlaceholderText"/>
            </w:rPr>
            <w:t>[Enter the institution with which you are affiliated]</w:t>
          </w:r>
        </w:p>
      </w:docPartBody>
    </w:docPart>
    <w:docPart>
      <w:docPartPr>
        <w:name w:val="838917F5B1D64A409717BC1ADD4D386D"/>
        <w:category>
          <w:name w:val="General"/>
          <w:gallery w:val="placeholder"/>
        </w:category>
        <w:types>
          <w:type w:val="bbPlcHdr"/>
        </w:types>
        <w:behaviors>
          <w:behavior w:val="content"/>
        </w:behaviors>
        <w:guid w:val="{CD2E8776-D7C7-7F41-80B4-6674A781B5D6}"/>
      </w:docPartPr>
      <w:docPartBody>
        <w:p w:rsidR="00000000" w:rsidRDefault="004E117A">
          <w:pPr>
            <w:pStyle w:val="838917F5B1D64A409717BC1ADD4D386D"/>
          </w:pPr>
          <w:r w:rsidRPr="00EF74F7">
            <w:rPr>
              <w:b/>
              <w:color w:val="808080" w:themeColor="background1" w:themeShade="80"/>
            </w:rPr>
            <w:t>[Enter the headword for your article]</w:t>
          </w:r>
        </w:p>
      </w:docPartBody>
    </w:docPart>
    <w:docPart>
      <w:docPartPr>
        <w:name w:val="3401D0C257C123409BC2B6741FA9278D"/>
        <w:category>
          <w:name w:val="General"/>
          <w:gallery w:val="placeholder"/>
        </w:category>
        <w:types>
          <w:type w:val="bbPlcHdr"/>
        </w:types>
        <w:behaviors>
          <w:behavior w:val="content"/>
        </w:behaviors>
        <w:guid w:val="{B2A01C12-B335-DE45-A450-D01009BAF1BC}"/>
      </w:docPartPr>
      <w:docPartBody>
        <w:p w:rsidR="00000000" w:rsidRDefault="004E117A">
          <w:pPr>
            <w:pStyle w:val="3401D0C257C123409BC2B6741FA9278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A17B50634401042A30550B41B9E4AF2"/>
        <w:category>
          <w:name w:val="General"/>
          <w:gallery w:val="placeholder"/>
        </w:category>
        <w:types>
          <w:type w:val="bbPlcHdr"/>
        </w:types>
        <w:behaviors>
          <w:behavior w:val="content"/>
        </w:behaviors>
        <w:guid w:val="{5A9DBEC4-A98E-7F43-94B6-784876F2AFE3}"/>
      </w:docPartPr>
      <w:docPartBody>
        <w:p w:rsidR="00000000" w:rsidRDefault="004E117A">
          <w:pPr>
            <w:pStyle w:val="5A17B50634401042A30550B41B9E4AF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A4C2759495C4B4E9CF775CD9D4C8050"/>
        <w:category>
          <w:name w:val="General"/>
          <w:gallery w:val="placeholder"/>
        </w:category>
        <w:types>
          <w:type w:val="bbPlcHdr"/>
        </w:types>
        <w:behaviors>
          <w:behavior w:val="content"/>
        </w:behaviors>
        <w:guid w:val="{2B7624B2-2808-464C-8E73-B0F78EAB98F5}"/>
      </w:docPartPr>
      <w:docPartBody>
        <w:p w:rsidR="00000000" w:rsidRDefault="004E117A">
          <w:pPr>
            <w:pStyle w:val="9A4C2759495C4B4E9CF775CD9D4C805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451C830B4A1C248BE7278E425BB05B4"/>
        <w:category>
          <w:name w:val="General"/>
          <w:gallery w:val="placeholder"/>
        </w:category>
        <w:types>
          <w:type w:val="bbPlcHdr"/>
        </w:types>
        <w:behaviors>
          <w:behavior w:val="content"/>
        </w:behaviors>
        <w:guid w:val="{EAF87AC5-A3C8-0E4F-8C5A-0ABF39D012D1}"/>
      </w:docPartPr>
      <w:docPartBody>
        <w:p w:rsidR="00000000" w:rsidRDefault="004E117A">
          <w:pPr>
            <w:pStyle w:val="9451C830B4A1C248BE7278E425BB05B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6407B5520B3DB4D8EAC9FC1DEAC177D">
    <w:name w:val="76407B5520B3DB4D8EAC9FC1DEAC177D"/>
  </w:style>
  <w:style w:type="paragraph" w:customStyle="1" w:styleId="2C9922C02D140D4B9F88798C4CECB9A9">
    <w:name w:val="2C9922C02D140D4B9F88798C4CECB9A9"/>
  </w:style>
  <w:style w:type="paragraph" w:customStyle="1" w:styleId="F77CCD2699393947A782C2A1D8109B76">
    <w:name w:val="F77CCD2699393947A782C2A1D8109B76"/>
  </w:style>
  <w:style w:type="paragraph" w:customStyle="1" w:styleId="7A7435E0C0138B49925EED57D7868E1E">
    <w:name w:val="7A7435E0C0138B49925EED57D7868E1E"/>
  </w:style>
  <w:style w:type="paragraph" w:customStyle="1" w:styleId="019CA8D4CADD09438BE90008276FF5E8">
    <w:name w:val="019CA8D4CADD09438BE90008276FF5E8"/>
  </w:style>
  <w:style w:type="paragraph" w:customStyle="1" w:styleId="A5BA4B7154130448B636F64C135A4CDB">
    <w:name w:val="A5BA4B7154130448B636F64C135A4CDB"/>
  </w:style>
  <w:style w:type="paragraph" w:customStyle="1" w:styleId="838917F5B1D64A409717BC1ADD4D386D">
    <w:name w:val="838917F5B1D64A409717BC1ADD4D386D"/>
  </w:style>
  <w:style w:type="paragraph" w:customStyle="1" w:styleId="3401D0C257C123409BC2B6741FA9278D">
    <w:name w:val="3401D0C257C123409BC2B6741FA9278D"/>
  </w:style>
  <w:style w:type="paragraph" w:customStyle="1" w:styleId="5A17B50634401042A30550B41B9E4AF2">
    <w:name w:val="5A17B50634401042A30550B41B9E4AF2"/>
  </w:style>
  <w:style w:type="paragraph" w:customStyle="1" w:styleId="9A4C2759495C4B4E9CF775CD9D4C8050">
    <w:name w:val="9A4C2759495C4B4E9CF775CD9D4C8050"/>
  </w:style>
  <w:style w:type="paragraph" w:customStyle="1" w:styleId="9451C830B4A1C248BE7278E425BB05B4">
    <w:name w:val="9451C830B4A1C248BE7278E425BB05B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6407B5520B3DB4D8EAC9FC1DEAC177D">
    <w:name w:val="76407B5520B3DB4D8EAC9FC1DEAC177D"/>
  </w:style>
  <w:style w:type="paragraph" w:customStyle="1" w:styleId="2C9922C02D140D4B9F88798C4CECB9A9">
    <w:name w:val="2C9922C02D140D4B9F88798C4CECB9A9"/>
  </w:style>
  <w:style w:type="paragraph" w:customStyle="1" w:styleId="F77CCD2699393947A782C2A1D8109B76">
    <w:name w:val="F77CCD2699393947A782C2A1D8109B76"/>
  </w:style>
  <w:style w:type="paragraph" w:customStyle="1" w:styleId="7A7435E0C0138B49925EED57D7868E1E">
    <w:name w:val="7A7435E0C0138B49925EED57D7868E1E"/>
  </w:style>
  <w:style w:type="paragraph" w:customStyle="1" w:styleId="019CA8D4CADD09438BE90008276FF5E8">
    <w:name w:val="019CA8D4CADD09438BE90008276FF5E8"/>
  </w:style>
  <w:style w:type="paragraph" w:customStyle="1" w:styleId="A5BA4B7154130448B636F64C135A4CDB">
    <w:name w:val="A5BA4B7154130448B636F64C135A4CDB"/>
  </w:style>
  <w:style w:type="paragraph" w:customStyle="1" w:styleId="838917F5B1D64A409717BC1ADD4D386D">
    <w:name w:val="838917F5B1D64A409717BC1ADD4D386D"/>
  </w:style>
  <w:style w:type="paragraph" w:customStyle="1" w:styleId="3401D0C257C123409BC2B6741FA9278D">
    <w:name w:val="3401D0C257C123409BC2B6741FA9278D"/>
  </w:style>
  <w:style w:type="paragraph" w:customStyle="1" w:styleId="5A17B50634401042A30550B41B9E4AF2">
    <w:name w:val="5A17B50634401042A30550B41B9E4AF2"/>
  </w:style>
  <w:style w:type="paragraph" w:customStyle="1" w:styleId="9A4C2759495C4B4E9CF775CD9D4C8050">
    <w:name w:val="9A4C2759495C4B4E9CF775CD9D4C8050"/>
  </w:style>
  <w:style w:type="paragraph" w:customStyle="1" w:styleId="9451C830B4A1C248BE7278E425BB05B4">
    <w:name w:val="9451C830B4A1C248BE7278E425BB05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Bar80</b:Tag>
    <b:SourceType>Book</b:SourceType>
    <b:Guid>{A0A1FEC4-CAC3-CE40-A77B-461A001AD111}</b:Guid>
    <b:Author>
      <b:Author>
        <b:NameList>
          <b:Person>
            <b:Last>Barrère</b:Last>
            <b:First>Dorothy</b:First>
          </b:Person>
          <b:Person>
            <b:Last>Kawena Pukui</b:Last>
            <b:First>Mary</b:First>
          </b:Person>
          <b:Person>
            <b:Last>Kelly</b:Last>
            <b:First>Marion</b:First>
          </b:Person>
        </b:NameList>
      </b:Author>
    </b:Author>
    <b:Title>Hula: Historical Perspectives</b:Title>
    <b:City>Honolulu</b:City>
    <b:Publisher>Bishop Museum Press</b:Publisher>
    <b:Year>1980</b:Year>
    <b:RefOrder>1</b:RefOrder>
  </b:Source>
  <b:Source>
    <b:Tag>Des99</b:Tag>
    <b:SourceType>Book</b:SourceType>
    <b:Guid>{DB1FC958-1736-EC4D-BADA-B25B5006EEB3}</b:Guid>
    <b:Author>
      <b:Author>
        <b:NameList>
          <b:Person>
            <b:Last>Desmond</b:Last>
            <b:First>Jane</b:First>
          </b:Person>
        </b:NameList>
      </b:Author>
    </b:Author>
    <b:Title>Staging Tourism: Bodies on Display from Waikiki to Sea World</b:Title>
    <b:City>Chicago</b:City>
    <b:Publisher>University of Chicago Press</b:Publisher>
    <b:Year>1999</b:Year>
    <b:RefOrder>2</b:RefOrder>
  </b:Source>
  <b:Source>
    <b:Tag>Ima12</b:Tag>
    <b:SourceType>Book</b:SourceType>
    <b:Guid>{EDD48EA1-8EA3-C442-AEFD-6CCF8F1198D7}</b:Guid>
    <b:Author>
      <b:Author>
        <b:NameList>
          <b:Person>
            <b:Last>Imada</b:Last>
            <b:First>Adria</b:First>
          </b:Person>
        </b:NameList>
      </b:Author>
    </b:Author>
    <b:Title>Aloha America: Hula Circuits Through the U.S. Empire</b:Title>
    <b:City>Durham</b:City>
    <b:Publisher>Duke University Press</b:Publisher>
    <b:Year>2012</b:Year>
    <b:RefOrder>3</b:RefOrder>
  </b:Source>
  <b:Source>
    <b:Tag>Kae93</b:Tag>
    <b:SourceType>Book</b:SourceType>
    <b:Guid>{689344BD-FAA7-F44B-8B03-B18DC0178D19}</b:Guid>
    <b:Author>
      <b:Author>
        <b:NameList>
          <b:Person>
            <b:Last>Kaeppler</b:Last>
            <b:First>Adrienne</b:First>
          </b:Person>
        </b:NameList>
      </b:Author>
    </b:Author>
    <b:Title>Hula Pahu: Hawaiian Drum Dances Vol. 1 Ha’a and Hula Pahu: Sacred Movements</b:Title>
    <b:City>Honolulu</b:City>
    <b:Publisher>Bishop Museum Press</b:Publisher>
    <b:Year>1993</b:Year>
    <b:RefOrder>4</b:RefOrder>
  </b:Source>
  <b:Source>
    <b:Tag>Sil04</b:Tag>
    <b:SourceType>Book</b:SourceType>
    <b:Guid>{8DC5DEFE-5ED9-8F49-AF9E-84F594DD24A9}</b:Guid>
    <b:Author>
      <b:Author>
        <b:NameList>
          <b:Person>
            <b:Last>Silva</b:Last>
            <b:First>Noenoe</b:First>
            <b:Middle>K.</b:Middle>
          </b:Person>
        </b:NameList>
      </b:Author>
    </b:Author>
    <b:Title>Aloha Betrayed: Native Hawaiian Resistance to American Colonialism</b:Title>
    <b:City>Durham &amp; London</b:City>
    <b:Publisher>Duke University Press</b:Publisher>
    <b:Year>2004</b:Year>
    <b:RefOrder>5</b:RefOrder>
  </b:Source>
</b:Sources>
</file>

<file path=customXml/itemProps1.xml><?xml version="1.0" encoding="utf-8"?>
<ds:datastoreItem xmlns:ds="http://schemas.openxmlformats.org/officeDocument/2006/customXml" ds:itemID="{B5BF9E30-8AC0-3446-A515-9751470A8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12</TotalTime>
  <Pages>5</Pages>
  <Words>1902</Words>
  <Characters>10844</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3</cp:revision>
  <dcterms:created xsi:type="dcterms:W3CDTF">2015-06-13T20:47:00Z</dcterms:created>
  <dcterms:modified xsi:type="dcterms:W3CDTF">2015-06-13T21:15:00Z</dcterms:modified>
</cp:coreProperties>
</file>