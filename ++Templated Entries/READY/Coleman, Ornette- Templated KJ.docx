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840BFC" w14:textId="77777777" w:rsidTr="00922950">
        <w:tc>
          <w:tcPr>
            <w:tcW w:w="491" w:type="dxa"/>
            <w:vMerge w:val="restart"/>
            <w:shd w:val="clear" w:color="auto" w:fill="A6A6A6" w:themeFill="background1" w:themeFillShade="A6"/>
            <w:textDirection w:val="btLr"/>
          </w:tcPr>
          <w:p w14:paraId="20E577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7B4ACA2FB47B4CA8061AFF013F0D89"/>
            </w:placeholder>
            <w:showingPlcHdr/>
            <w:dropDownList>
              <w:listItem w:displayText="Dr." w:value="Dr."/>
              <w:listItem w:displayText="Prof." w:value="Prof."/>
            </w:dropDownList>
          </w:sdtPr>
          <w:sdtEndPr/>
          <w:sdtContent>
            <w:tc>
              <w:tcPr>
                <w:tcW w:w="1259" w:type="dxa"/>
              </w:tcPr>
              <w:p w14:paraId="1E325A0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6D317A8B43DA4D94E7A6CF3CC1A941"/>
            </w:placeholder>
            <w:text/>
          </w:sdtPr>
          <w:sdtEndPr/>
          <w:sdtContent>
            <w:tc>
              <w:tcPr>
                <w:tcW w:w="2073" w:type="dxa"/>
              </w:tcPr>
              <w:p w14:paraId="0CB494DD" w14:textId="77777777" w:rsidR="00B574C9" w:rsidRDefault="00636537" w:rsidP="00636537">
                <w:r>
                  <w:t>Dustin</w:t>
                </w:r>
              </w:p>
            </w:tc>
          </w:sdtContent>
        </w:sdt>
        <w:sdt>
          <w:sdtPr>
            <w:alias w:val="Middle name"/>
            <w:tag w:val="authorMiddleName"/>
            <w:id w:val="-2076034781"/>
            <w:placeholder>
              <w:docPart w:val="DAFC71FF6F7E9342B1E89EB37D528511"/>
            </w:placeholder>
            <w:showingPlcHdr/>
            <w:text/>
          </w:sdtPr>
          <w:sdtEndPr/>
          <w:sdtContent>
            <w:tc>
              <w:tcPr>
                <w:tcW w:w="2551" w:type="dxa"/>
              </w:tcPr>
              <w:p w14:paraId="06BF9F5B" w14:textId="77777777" w:rsidR="00B574C9" w:rsidRDefault="00B574C9" w:rsidP="00922950">
                <w:r>
                  <w:rPr>
                    <w:rStyle w:val="PlaceholderText"/>
                  </w:rPr>
                  <w:t>[Middle name]</w:t>
                </w:r>
              </w:p>
            </w:tc>
          </w:sdtContent>
        </w:sdt>
        <w:sdt>
          <w:sdtPr>
            <w:alias w:val="Last name"/>
            <w:tag w:val="authorLastName"/>
            <w:id w:val="-1088529830"/>
            <w:placeholder>
              <w:docPart w:val="264BBAA2A43DEE46983A2E2D3919370F"/>
            </w:placeholder>
            <w:text/>
          </w:sdtPr>
          <w:sdtContent>
            <w:tc>
              <w:tcPr>
                <w:tcW w:w="2642" w:type="dxa"/>
              </w:tcPr>
              <w:p w14:paraId="00511AF6" w14:textId="77777777" w:rsidR="00B574C9" w:rsidRDefault="00636537" w:rsidP="00636537">
                <w:proofErr w:type="spellStart"/>
                <w:r w:rsidRPr="009B7D74">
                  <w:rPr>
                    <w:lang w:eastAsia="ja-JP"/>
                  </w:rPr>
                  <w:t>Garlitz</w:t>
                </w:r>
                <w:proofErr w:type="spellEnd"/>
              </w:p>
            </w:tc>
          </w:sdtContent>
        </w:sdt>
      </w:tr>
      <w:tr w:rsidR="00B574C9" w14:paraId="518829BA" w14:textId="77777777" w:rsidTr="001A6A06">
        <w:trPr>
          <w:trHeight w:val="986"/>
        </w:trPr>
        <w:tc>
          <w:tcPr>
            <w:tcW w:w="491" w:type="dxa"/>
            <w:vMerge/>
            <w:shd w:val="clear" w:color="auto" w:fill="A6A6A6" w:themeFill="background1" w:themeFillShade="A6"/>
          </w:tcPr>
          <w:p w14:paraId="5ECC9A5D" w14:textId="77777777" w:rsidR="00B574C9" w:rsidRPr="001A6A06" w:rsidRDefault="00B574C9" w:rsidP="00CF1542">
            <w:pPr>
              <w:jc w:val="center"/>
              <w:rPr>
                <w:b/>
                <w:color w:val="FFFFFF" w:themeColor="background1"/>
              </w:rPr>
            </w:pPr>
          </w:p>
        </w:tc>
        <w:sdt>
          <w:sdtPr>
            <w:alias w:val="Biography"/>
            <w:tag w:val="authorBiography"/>
            <w:id w:val="938807824"/>
            <w:placeholder>
              <w:docPart w:val="B382AC10B624AE4895CF5544AB5EBB89"/>
            </w:placeholder>
            <w:showingPlcHdr/>
          </w:sdtPr>
          <w:sdtEndPr/>
          <w:sdtContent>
            <w:tc>
              <w:tcPr>
                <w:tcW w:w="8525" w:type="dxa"/>
                <w:gridSpan w:val="4"/>
              </w:tcPr>
              <w:p w14:paraId="6A4AC583" w14:textId="77777777" w:rsidR="00B574C9" w:rsidRDefault="00B574C9" w:rsidP="00922950">
                <w:r>
                  <w:rPr>
                    <w:rStyle w:val="PlaceholderText"/>
                  </w:rPr>
                  <w:t>[Enter your biography]</w:t>
                </w:r>
              </w:p>
            </w:tc>
          </w:sdtContent>
        </w:sdt>
      </w:tr>
      <w:tr w:rsidR="00B574C9" w14:paraId="27C3E908" w14:textId="77777777" w:rsidTr="001A6A06">
        <w:trPr>
          <w:trHeight w:val="986"/>
        </w:trPr>
        <w:tc>
          <w:tcPr>
            <w:tcW w:w="491" w:type="dxa"/>
            <w:vMerge/>
            <w:shd w:val="clear" w:color="auto" w:fill="A6A6A6" w:themeFill="background1" w:themeFillShade="A6"/>
          </w:tcPr>
          <w:p w14:paraId="6FB59710" w14:textId="77777777" w:rsidR="00B574C9" w:rsidRPr="001A6A06" w:rsidRDefault="00B574C9" w:rsidP="00CF1542">
            <w:pPr>
              <w:jc w:val="center"/>
              <w:rPr>
                <w:b/>
                <w:color w:val="FFFFFF" w:themeColor="background1"/>
              </w:rPr>
            </w:pPr>
          </w:p>
        </w:tc>
        <w:sdt>
          <w:sdtPr>
            <w:alias w:val="Affiliation"/>
            <w:tag w:val="affiliation"/>
            <w:id w:val="2012937915"/>
            <w:placeholder>
              <w:docPart w:val="D75DC9816C1BE54FB9479BAF5C39CBB9"/>
            </w:placeholder>
            <w:text/>
          </w:sdtPr>
          <w:sdtContent>
            <w:tc>
              <w:tcPr>
                <w:tcW w:w="8525" w:type="dxa"/>
                <w:gridSpan w:val="4"/>
              </w:tcPr>
              <w:p w14:paraId="2471407E" w14:textId="77777777" w:rsidR="00B574C9" w:rsidRDefault="00636537" w:rsidP="00636537">
                <w:r w:rsidRPr="00F37ADB">
                  <w:rPr>
                    <w:lang w:val="en-US"/>
                  </w:rPr>
                  <w:t>University of South Florida</w:t>
                </w:r>
              </w:p>
            </w:tc>
          </w:sdtContent>
        </w:sdt>
      </w:tr>
    </w:tbl>
    <w:p w14:paraId="21CFA7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0D1B61" w14:textId="77777777" w:rsidTr="00244BB0">
        <w:tc>
          <w:tcPr>
            <w:tcW w:w="9016" w:type="dxa"/>
            <w:shd w:val="clear" w:color="auto" w:fill="A6A6A6" w:themeFill="background1" w:themeFillShade="A6"/>
            <w:tcMar>
              <w:top w:w="113" w:type="dxa"/>
              <w:bottom w:w="113" w:type="dxa"/>
            </w:tcMar>
          </w:tcPr>
          <w:p w14:paraId="36646F4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38608E" w14:textId="77777777" w:rsidTr="003F0D73">
        <w:sdt>
          <w:sdtPr>
            <w:rPr>
              <w:b/>
            </w:rPr>
            <w:alias w:val="Article headword"/>
            <w:tag w:val="articleHeadword"/>
            <w:id w:val="-361440020"/>
            <w:placeholder>
              <w:docPart w:val="F6F4827B108EE4489ED218008173068E"/>
            </w:placeholder>
            <w:text/>
          </w:sdtPr>
          <w:sdtContent>
            <w:tc>
              <w:tcPr>
                <w:tcW w:w="9016" w:type="dxa"/>
                <w:tcMar>
                  <w:top w:w="113" w:type="dxa"/>
                  <w:bottom w:w="113" w:type="dxa"/>
                </w:tcMar>
              </w:tcPr>
              <w:p w14:paraId="7FE0415C" w14:textId="77777777" w:rsidR="003F0D73" w:rsidRPr="00FB589A" w:rsidRDefault="00636537" w:rsidP="00636537">
                <w:r w:rsidRPr="00636537">
                  <w:rPr>
                    <w:b/>
                    <w:lang w:val="en-US"/>
                  </w:rPr>
                  <w:t xml:space="preserve">Coleman, </w:t>
                </w:r>
                <w:proofErr w:type="spellStart"/>
                <w:r w:rsidRPr="00636537">
                  <w:rPr>
                    <w:b/>
                    <w:lang w:val="en-US"/>
                  </w:rPr>
                  <w:t>Ornette</w:t>
                </w:r>
                <w:proofErr w:type="spellEnd"/>
                <w:r w:rsidRPr="00636537">
                  <w:rPr>
                    <w:b/>
                    <w:lang w:val="en-US"/>
                  </w:rPr>
                  <w:t xml:space="preserve"> (1930-)</w:t>
                </w:r>
              </w:p>
            </w:tc>
          </w:sdtContent>
        </w:sdt>
      </w:tr>
      <w:tr w:rsidR="00464699" w14:paraId="53FF7F18" w14:textId="77777777" w:rsidTr="007821B0">
        <w:sdt>
          <w:sdtPr>
            <w:alias w:val="Variant headwords"/>
            <w:tag w:val="variantHeadwords"/>
            <w:id w:val="173464402"/>
            <w:placeholder>
              <w:docPart w:val="741FB192D7FE634DA86E3B51920246A8"/>
            </w:placeholder>
            <w:showingPlcHdr/>
          </w:sdtPr>
          <w:sdtEndPr/>
          <w:sdtContent>
            <w:tc>
              <w:tcPr>
                <w:tcW w:w="9016" w:type="dxa"/>
                <w:tcMar>
                  <w:top w:w="113" w:type="dxa"/>
                  <w:bottom w:w="113" w:type="dxa"/>
                </w:tcMar>
              </w:tcPr>
              <w:p w14:paraId="62DD04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A5EF2D7" w14:textId="77777777" w:rsidTr="003F0D73">
        <w:sdt>
          <w:sdtPr>
            <w:alias w:val="Abstract"/>
            <w:tag w:val="abstract"/>
            <w:id w:val="-635871867"/>
            <w:placeholder>
              <w:docPart w:val="59BEE7300A26E84D85CF91BC9313F04D"/>
            </w:placeholder>
          </w:sdtPr>
          <w:sdtEndPr/>
          <w:sdtContent>
            <w:tc>
              <w:tcPr>
                <w:tcW w:w="9016" w:type="dxa"/>
                <w:tcMar>
                  <w:top w:w="113" w:type="dxa"/>
                  <w:bottom w:w="113" w:type="dxa"/>
                </w:tcMar>
              </w:tcPr>
              <w:p w14:paraId="0BBBB016" w14:textId="77777777" w:rsidR="00E85A05" w:rsidRDefault="00636537" w:rsidP="00E85A05">
                <w:proofErr w:type="spellStart"/>
                <w:r>
                  <w:t>Ornette</w:t>
                </w:r>
                <w:proofErr w:type="spellEnd"/>
                <w:r>
                  <w:t xml:space="preserve"> Coleman is an American jazz alto saxophonist and composer. Coleman is considered one of the founders of the avant-garde movement in jazz, which he began performing and recording in the late 1950s. The saxophonist won the Pulitzer Prize for Music in 2007, awarded on the basis of his album </w:t>
                </w:r>
                <w:r w:rsidRPr="00220662">
                  <w:rPr>
                    <w:i/>
                  </w:rPr>
                  <w:t>Sound Grammar</w:t>
                </w:r>
                <w:r>
                  <w:t xml:space="preserve">. Coleman became known in avant-garde jazz for leading a piano-less quartet of musicians on alto saxophone, as first documented on his 1959 album </w:t>
                </w:r>
                <w:r w:rsidRPr="00866523">
                  <w:rPr>
                    <w:i/>
                  </w:rPr>
                  <w:t>Tomorrow Is The Question</w:t>
                </w:r>
                <w:proofErr w:type="gramStart"/>
                <w:r w:rsidRPr="00866523">
                  <w:rPr>
                    <w:i/>
                  </w:rPr>
                  <w:t>!</w:t>
                </w:r>
                <w:r>
                  <w:rPr>
                    <w:i/>
                  </w:rPr>
                  <w:t>:</w:t>
                </w:r>
                <w:proofErr w:type="gramEnd"/>
                <w:r>
                  <w:rPr>
                    <w:i/>
                  </w:rPr>
                  <w:t xml:space="preserve"> The New Music of </w:t>
                </w:r>
                <w:proofErr w:type="spellStart"/>
                <w:r>
                  <w:rPr>
                    <w:i/>
                  </w:rPr>
                  <w:t>Ornette</w:t>
                </w:r>
                <w:proofErr w:type="spellEnd"/>
                <w:r>
                  <w:rPr>
                    <w:i/>
                  </w:rPr>
                  <w:t xml:space="preserve"> Coleman.</w:t>
                </w:r>
                <w:r>
                  <w:t xml:space="preserve"> Later that year, he signed a contract with Atlantic Records, who first released his new jazz album </w:t>
                </w:r>
                <w:r w:rsidRPr="00866523">
                  <w:rPr>
                    <w:i/>
                  </w:rPr>
                  <w:t>The Shape of Jazz to Come</w:t>
                </w:r>
                <w:r>
                  <w:t xml:space="preserve">. Coleman pioneered a style of avant-garde music known as Free Jazz, or music that rested completely on free improvisation in collective settings distinct to modern jazz ensemble instrumentation. This was first documented in full on the self-titled release </w:t>
                </w:r>
                <w:r w:rsidRPr="00C3405B">
                  <w:rPr>
                    <w:i/>
                  </w:rPr>
                  <w:t>Free Jazz</w:t>
                </w:r>
                <w:r>
                  <w:rPr>
                    <w:i/>
                  </w:rPr>
                  <w:t xml:space="preserve">: A Collective Improvisation by the </w:t>
                </w:r>
                <w:proofErr w:type="spellStart"/>
                <w:r>
                  <w:rPr>
                    <w:i/>
                  </w:rPr>
                  <w:t>Ornette</w:t>
                </w:r>
                <w:proofErr w:type="spellEnd"/>
                <w:r>
                  <w:rPr>
                    <w:i/>
                  </w:rPr>
                  <w:t xml:space="preserve"> Coleman Double Quartet</w:t>
                </w:r>
                <w:r>
                  <w:t xml:space="preserve"> (1961), one that featured a print of a painting by Jackson Pollock as album art. Coleman has received high praise from major musicians, musical thinkers and figures outside of the jazz tradition, most notably Leonard Bernstein and Virgil Thomson.  </w:t>
                </w:r>
              </w:p>
            </w:tc>
          </w:sdtContent>
        </w:sdt>
      </w:tr>
      <w:tr w:rsidR="003F0D73" w14:paraId="4ED903CB" w14:textId="77777777" w:rsidTr="003F0D73">
        <w:sdt>
          <w:sdtPr>
            <w:alias w:val="Article text"/>
            <w:tag w:val="articleText"/>
            <w:id w:val="634067588"/>
            <w:placeholder>
              <w:docPart w:val="9B918471F0622E428C47170AFC674C17"/>
            </w:placeholder>
          </w:sdtPr>
          <w:sdtEndPr/>
          <w:sdtContent>
            <w:tc>
              <w:tcPr>
                <w:tcW w:w="9016" w:type="dxa"/>
                <w:tcMar>
                  <w:top w:w="113" w:type="dxa"/>
                  <w:bottom w:w="113" w:type="dxa"/>
                </w:tcMar>
              </w:tcPr>
              <w:p w14:paraId="6796FA72" w14:textId="77777777" w:rsidR="00636537" w:rsidRDefault="00636537" w:rsidP="00636537">
                <w:proofErr w:type="spellStart"/>
                <w:r>
                  <w:t>Ornette</w:t>
                </w:r>
                <w:proofErr w:type="spellEnd"/>
                <w:r>
                  <w:t xml:space="preserve"> Coleman is an American jazz alto saxophonist and composer. Coleman is considered one of the founders of the </w:t>
                </w:r>
                <w:r>
                  <w:t>avant-garde</w:t>
                </w:r>
                <w:r>
                  <w:t xml:space="preserve"> movement in jazz, which he began performing and recording in the late 1950s. The saxophonist won the Pulitzer Prize for Music in 2007, awarded on the basis of his album </w:t>
                </w:r>
                <w:r w:rsidRPr="00220662">
                  <w:rPr>
                    <w:i/>
                  </w:rPr>
                  <w:t>Sound Grammar</w:t>
                </w:r>
                <w:r>
                  <w:t xml:space="preserve">. </w:t>
                </w:r>
                <w:r>
                  <w:t xml:space="preserve">Coleman became known in avant-garde jazz for leading a piano-less quartet of musicians on alto saxophone, as first documented on his 1959 album </w:t>
                </w:r>
                <w:r w:rsidRPr="00866523">
                  <w:rPr>
                    <w:i/>
                  </w:rPr>
                  <w:t>Tomorrow Is The Question</w:t>
                </w:r>
                <w:proofErr w:type="gramStart"/>
                <w:r w:rsidRPr="00866523">
                  <w:rPr>
                    <w:i/>
                  </w:rPr>
                  <w:t>!</w:t>
                </w:r>
                <w:r>
                  <w:rPr>
                    <w:i/>
                  </w:rPr>
                  <w:t>:</w:t>
                </w:r>
                <w:proofErr w:type="gramEnd"/>
                <w:r>
                  <w:rPr>
                    <w:i/>
                  </w:rPr>
                  <w:t xml:space="preserve"> The New Music of </w:t>
                </w:r>
                <w:proofErr w:type="spellStart"/>
                <w:r>
                  <w:rPr>
                    <w:i/>
                  </w:rPr>
                  <w:t>Ornette</w:t>
                </w:r>
                <w:proofErr w:type="spellEnd"/>
                <w:r>
                  <w:rPr>
                    <w:i/>
                  </w:rPr>
                  <w:t xml:space="preserve"> Coleman.</w:t>
                </w:r>
                <w:r>
                  <w:t xml:space="preserve"> </w:t>
                </w:r>
                <w:r>
                  <w:t xml:space="preserve">Later that year, he signed a contract with Atlantic Records, who first released his new jazz album </w:t>
                </w:r>
                <w:r w:rsidRPr="00866523">
                  <w:rPr>
                    <w:i/>
                  </w:rPr>
                  <w:t>The Shape of Jazz to Come</w:t>
                </w:r>
                <w:r>
                  <w:t xml:space="preserve">. </w:t>
                </w:r>
                <w:r>
                  <w:t>Coleman pioneered a style of avant-garde music known as Free Jazz, or music that rested completely on free improvisation in collective settings distinct to modern jazz ensemble instrumentation.</w:t>
                </w:r>
                <w:r>
                  <w:t xml:space="preserve"> </w:t>
                </w:r>
                <w:r>
                  <w:t xml:space="preserve">This was first documented in full on the self-titled release </w:t>
                </w:r>
                <w:r w:rsidRPr="00C3405B">
                  <w:rPr>
                    <w:i/>
                  </w:rPr>
                  <w:t>Free Jazz</w:t>
                </w:r>
                <w:r>
                  <w:rPr>
                    <w:i/>
                  </w:rPr>
                  <w:t xml:space="preserve">: A Collective Improvisation by the </w:t>
                </w:r>
                <w:proofErr w:type="spellStart"/>
                <w:r>
                  <w:rPr>
                    <w:i/>
                  </w:rPr>
                  <w:t>Ornette</w:t>
                </w:r>
                <w:proofErr w:type="spellEnd"/>
                <w:r>
                  <w:rPr>
                    <w:i/>
                  </w:rPr>
                  <w:t xml:space="preserve"> Coleman Double Quartet</w:t>
                </w:r>
                <w:r>
                  <w:t xml:space="preserve"> (1961), one that featured a print of a painting by </w:t>
                </w:r>
                <w:r>
                  <w:t>Jackson</w:t>
                </w:r>
                <w:r>
                  <w:t xml:space="preserve"> </w:t>
                </w:r>
                <w:r>
                  <w:t xml:space="preserve">Pollock as album art. </w:t>
                </w:r>
                <w:r>
                  <w:t xml:space="preserve">Coleman has received high praise from major musicians, musical thinkers and figures outside of the jazz tradition, most notably Leonard Bernstein and Virgil Thomson.  </w:t>
                </w:r>
              </w:p>
              <w:p w14:paraId="2612C72D" w14:textId="77777777" w:rsidR="00636537" w:rsidRDefault="00636537" w:rsidP="00636537"/>
              <w:p w14:paraId="396FC212" w14:textId="77777777" w:rsidR="00636537" w:rsidRDefault="00636537" w:rsidP="00636537">
                <w:proofErr w:type="spellStart"/>
                <w:r>
                  <w:t>Ornette</w:t>
                </w:r>
                <w:proofErr w:type="spellEnd"/>
                <w:r>
                  <w:t xml:space="preserve"> Coleman was born Randolph </w:t>
                </w:r>
                <w:proofErr w:type="spellStart"/>
                <w:r>
                  <w:t>Denard</w:t>
                </w:r>
                <w:proofErr w:type="spellEnd"/>
                <w:r>
                  <w:t xml:space="preserve"> </w:t>
                </w:r>
                <w:proofErr w:type="spellStart"/>
                <w:r>
                  <w:t>Ornette</w:t>
                </w:r>
                <w:proofErr w:type="spellEnd"/>
                <w:r>
                  <w:t xml:space="preserve"> Coleman on March 9, 1930 in Fort Worth, Texas</w:t>
                </w:r>
                <w:r>
                  <w:t xml:space="preserve">. </w:t>
                </w:r>
                <w:r>
                  <w:t>Coleman first received wide attention among notable and respected musicians in jazz in New York City with his extended engagement at the Five Spot Café in Greenwich Village in November 1959.</w:t>
                </w:r>
                <w:r>
                  <w:t xml:space="preserve"> </w:t>
                </w:r>
                <w:r>
                  <w:t xml:space="preserve">The Five Spot Café was a venue that had previously given extended engagements to leading modernists in jazz such as pianist </w:t>
                </w:r>
                <w:proofErr w:type="spellStart"/>
                <w:r>
                  <w:t>Thelonius</w:t>
                </w:r>
                <w:proofErr w:type="spellEnd"/>
                <w:r>
                  <w:t xml:space="preserve"> </w:t>
                </w:r>
                <w:r>
                  <w:t>Monk</w:t>
                </w:r>
                <w:r>
                  <w:t xml:space="preserve"> and his Quartet</w:t>
                </w:r>
                <w:r>
                  <w:t>,</w:t>
                </w:r>
                <w:r>
                  <w:t xml:space="preserve"> featuring the tenor saxophonist </w:t>
                </w:r>
                <w:r>
                  <w:t>John</w:t>
                </w:r>
                <w:r>
                  <w:t xml:space="preserve"> </w:t>
                </w:r>
                <w:r>
                  <w:t>Coltrane</w:t>
                </w:r>
                <w:r>
                  <w:t xml:space="preserve"> in 1957.</w:t>
                </w:r>
                <w:r>
                  <w:t xml:space="preserve"> </w:t>
                </w:r>
                <w:r>
                  <w:t xml:space="preserve">Like Monk and Coltrane, the music Coleman and his band premiered at the noted Greenwich Village establishment </w:t>
                </w:r>
                <w:r>
                  <w:t>h</w:t>
                </w:r>
                <w:r>
                  <w:t xml:space="preserve">as also been considered ahead of its </w:t>
                </w:r>
                <w:r>
                  <w:lastRenderedPageBreak/>
                  <w:t>time by lead critics, music historians, listeners and musicians alike</w:t>
                </w:r>
                <w:r>
                  <w:t xml:space="preserve">. </w:t>
                </w:r>
                <w:r>
                  <w:t>In the 1960s, as the avant-garde</w:t>
                </w:r>
                <w:r>
                  <w:t xml:space="preserve"> </w:t>
                </w:r>
                <w:r>
                  <w:t xml:space="preserve">movement in </w:t>
                </w:r>
                <w:r>
                  <w:t>jazz</w:t>
                </w:r>
                <w:r>
                  <w:t xml:space="preserve"> had emerged in full, Coleman became one of the movement’s icons in the US and internationally. Coleman and his band began touring overseas to regions of Europe that had been very receptive to avant-garde</w:t>
                </w:r>
                <w:r>
                  <w:t xml:space="preserve"> </w:t>
                </w:r>
                <w:r>
                  <w:t>and Free Jazz from its inception in the US, including Scandinavia</w:t>
                </w:r>
                <w:r>
                  <w:t>.</w:t>
                </w:r>
                <w:r>
                  <w:t xml:space="preserve"> In Stockholm, Coleman’s performances were released as live albums by the American-based modern jazz label Blue Note records, namely the Two Volumes of </w:t>
                </w:r>
                <w:r w:rsidRPr="008926E8">
                  <w:rPr>
                    <w:i/>
                  </w:rPr>
                  <w:t>At the Golden Circle</w:t>
                </w:r>
                <w:r>
                  <w:t xml:space="preserve"> (1965).  </w:t>
                </w:r>
              </w:p>
              <w:p w14:paraId="0F74F346" w14:textId="77777777" w:rsidR="00636537" w:rsidRDefault="00636537" w:rsidP="00636537"/>
              <w:p w14:paraId="14A589E4" w14:textId="77777777" w:rsidR="00636537" w:rsidRDefault="00636537" w:rsidP="00636537">
                <w:r>
                  <w:t xml:space="preserve">Coleman incorporated strings in his compositions for live performance in the 1960s and 1970s, as documented in his album-length composition </w:t>
                </w:r>
                <w:r w:rsidRPr="006828C6">
                  <w:rPr>
                    <w:i/>
                  </w:rPr>
                  <w:t>Skies of America</w:t>
                </w:r>
                <w:r>
                  <w:t xml:space="preserve"> (1972), performed by the London Symphony Orchestra.</w:t>
                </w:r>
                <w:r>
                  <w:t xml:space="preserve"> </w:t>
                </w:r>
                <w:r>
                  <w:t>His compositions have been adapted for performance and recording by younger generations of leaders in avant-garde</w:t>
                </w:r>
                <w:r>
                  <w:t xml:space="preserve"> </w:t>
                </w:r>
                <w:r>
                  <w:t>music, most notably in other musical contexts</w:t>
                </w:r>
                <w:r>
                  <w:t xml:space="preserve"> and instrumentation. </w:t>
                </w:r>
                <w:r>
                  <w:t xml:space="preserve">Such is the case of alto saxophonist </w:t>
                </w:r>
                <w:r>
                  <w:t>John Zorn’s</w:t>
                </w:r>
                <w:r>
                  <w:t xml:space="preserve"> performance of Coleman’s compositions on the album </w:t>
                </w:r>
                <w:r w:rsidRPr="006828C6">
                  <w:rPr>
                    <w:i/>
                  </w:rPr>
                  <w:t xml:space="preserve">Spy </w:t>
                </w:r>
                <w:proofErr w:type="spellStart"/>
                <w:r w:rsidRPr="006828C6">
                  <w:rPr>
                    <w:i/>
                  </w:rPr>
                  <w:t>vs</w:t>
                </w:r>
                <w:proofErr w:type="spellEnd"/>
                <w:r w:rsidRPr="006828C6">
                  <w:rPr>
                    <w:i/>
                  </w:rPr>
                  <w:t xml:space="preserve"> Spy</w:t>
                </w:r>
                <w:r>
                  <w:t xml:space="preserve"> (1989)</w:t>
                </w:r>
                <w:r>
                  <w:t>, which he</w:t>
                </w:r>
                <w:r>
                  <w:t xml:space="preserve"> recorded in a punk rock setting.</w:t>
                </w:r>
                <w:r>
                  <w:t xml:space="preserve"> </w:t>
                </w:r>
                <w:r>
                  <w:t>Although he prefers to perform and record as a bandleader, Coleman has worked with recording artists from other genres, such as Lou Reed and Yoko Ono, on musical projects that have been</w:t>
                </w:r>
                <w:r>
                  <w:t xml:space="preserve"> released as their own. </w:t>
                </w:r>
                <w:r>
                  <w:t xml:space="preserve">He </w:t>
                </w:r>
                <w:r>
                  <w:t xml:space="preserve">has </w:t>
                </w:r>
                <w:r>
                  <w:t xml:space="preserve">also performed with Jerry Garcia and Gunther </w:t>
                </w:r>
                <w:proofErr w:type="spellStart"/>
                <w:r>
                  <w:t>Schuller</w:t>
                </w:r>
                <w:proofErr w:type="spellEnd"/>
                <w:r>
                  <w:t>.</w:t>
                </w:r>
              </w:p>
              <w:p w14:paraId="2DA7B1EB" w14:textId="77777777" w:rsidR="00636537" w:rsidRDefault="00636537" w:rsidP="00636537"/>
              <w:p w14:paraId="15613FCB" w14:textId="77777777" w:rsidR="003F0D73" w:rsidRDefault="00636537" w:rsidP="00C27FAB">
                <w:r>
                  <w:t>Along with winning the Pulitzer Prize for Music in 2007, he was awarded a Grammy Lifetime Achievement Award that year.</w:t>
                </w:r>
                <w:r>
                  <w:t xml:space="preserve"> </w:t>
                </w:r>
                <w:r>
                  <w:t>The University of Michigan awarded Coleman an honorary doctorate in 2010 for his career contributions to modern music. His early career compositions such as “Lonely Woman,” “Peace,” and “Turnaround,” all first recorded by him in 1959, have since become standards</w:t>
                </w:r>
                <w:r>
                  <w:t>,</w:t>
                </w:r>
                <w:r>
                  <w:t xml:space="preserve"> performed and recorded by avant-garde</w:t>
                </w:r>
                <w:r>
                  <w:t xml:space="preserve"> </w:t>
                </w:r>
                <w:r>
                  <w:t xml:space="preserve">and mainstream </w:t>
                </w:r>
                <w:r>
                  <w:t>jazz</w:t>
                </w:r>
                <w:r>
                  <w:t xml:space="preserve"> artists alike. He recorded an album entirely of tenor saxophone playing, </w:t>
                </w:r>
                <w:proofErr w:type="spellStart"/>
                <w:r w:rsidRPr="004143AF">
                  <w:rPr>
                    <w:i/>
                  </w:rPr>
                  <w:t>Ornette</w:t>
                </w:r>
                <w:proofErr w:type="spellEnd"/>
                <w:r w:rsidRPr="004143AF">
                  <w:rPr>
                    <w:i/>
                  </w:rPr>
                  <w:t xml:space="preserve"> on Tenor</w:t>
                </w:r>
                <w:r>
                  <w:t xml:space="preserve"> (1962), whi</w:t>
                </w:r>
                <w:r>
                  <w:t xml:space="preserve">le signed to Atlantic Records. </w:t>
                </w:r>
                <w:r>
                  <w:t>However, rather than relying on tenor saxophone, Coleman more commonly preferred to perform on violin and trumpet when not playing alto saxophone in his avant-garde</w:t>
                </w:r>
                <w:r>
                  <w:t xml:space="preserve"> </w:t>
                </w:r>
                <w:r>
                  <w:t xml:space="preserve">jazz dating from the 1960s. He composed music for the 1991 film adaptation of William S. </w:t>
                </w:r>
                <w:proofErr w:type="spellStart"/>
                <w:r>
                  <w:t>Borroughs’s</w:t>
                </w:r>
                <w:proofErr w:type="spellEnd"/>
                <w:r>
                  <w:t xml:space="preserve"> novel </w:t>
                </w:r>
                <w:r w:rsidRPr="005E2FB3">
                  <w:rPr>
                    <w:i/>
                  </w:rPr>
                  <w:t>Naked Lunch</w:t>
                </w:r>
                <w:r>
                  <w:t xml:space="preserve">. Coleman was awarded a MacArthur Fellowship in 1994.  </w:t>
                </w:r>
              </w:p>
            </w:tc>
          </w:sdtContent>
        </w:sdt>
      </w:tr>
      <w:tr w:rsidR="003235A7" w14:paraId="61592133" w14:textId="77777777" w:rsidTr="003235A7">
        <w:tc>
          <w:tcPr>
            <w:tcW w:w="9016" w:type="dxa"/>
          </w:tcPr>
          <w:p w14:paraId="767373A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534C168F8CE97408446D3C3C9FBF0A5"/>
              </w:placeholder>
            </w:sdtPr>
            <w:sdtEndPr/>
            <w:sdtContent>
              <w:p w14:paraId="46291055" w14:textId="77777777" w:rsidR="00B90827" w:rsidRDefault="00B90827" w:rsidP="00B90827"/>
              <w:p w14:paraId="3064631F" w14:textId="77777777" w:rsidR="00B90827" w:rsidRDefault="00B90827" w:rsidP="00B90827">
                <w:sdt>
                  <w:sdtPr>
                    <w:id w:val="-392043663"/>
                    <w:citation/>
                  </w:sdtPr>
                  <w:sdtContent>
                    <w:r>
                      <w:fldChar w:fldCharType="begin"/>
                    </w:r>
                    <w:r>
                      <w:rPr>
                        <w:lang w:val="en-US"/>
                      </w:rPr>
                      <w:instrText xml:space="preserve"> CITATION Gid091 \l 1033 </w:instrText>
                    </w:r>
                    <w:r>
                      <w:fldChar w:fldCharType="separate"/>
                    </w:r>
                    <w:r>
                      <w:rPr>
                        <w:noProof/>
                        <w:lang w:val="en-US"/>
                      </w:rPr>
                      <w:t>(Giddins and DeVeaux)</w:t>
                    </w:r>
                    <w:r>
                      <w:fldChar w:fldCharType="end"/>
                    </w:r>
                  </w:sdtContent>
                </w:sdt>
              </w:p>
              <w:p w14:paraId="163B78BA" w14:textId="77777777" w:rsidR="00B90827" w:rsidRDefault="00B90827" w:rsidP="00B90827"/>
              <w:p w14:paraId="02933098" w14:textId="77777777" w:rsidR="00B90827" w:rsidRDefault="00B90827" w:rsidP="00B90827">
                <w:sdt>
                  <w:sdtPr>
                    <w:id w:val="-2097319131"/>
                    <w:citation/>
                  </w:sdtPr>
                  <w:sdtContent>
                    <w:r>
                      <w:fldChar w:fldCharType="begin"/>
                    </w:r>
                    <w:r>
                      <w:rPr>
                        <w:lang w:val="en-US"/>
                      </w:rPr>
                      <w:instrText xml:space="preserve"> CITATION Gio97 \l 1033 </w:instrText>
                    </w:r>
                    <w:r>
                      <w:fldChar w:fldCharType="separate"/>
                    </w:r>
                    <w:r>
                      <w:rPr>
                        <w:noProof/>
                        <w:lang w:val="en-US"/>
                      </w:rPr>
                      <w:t>(Gioia)</w:t>
                    </w:r>
                    <w:r>
                      <w:fldChar w:fldCharType="end"/>
                    </w:r>
                  </w:sdtContent>
                </w:sdt>
              </w:p>
              <w:p w14:paraId="63BBF376" w14:textId="77777777" w:rsidR="00B90827" w:rsidRDefault="00B90827" w:rsidP="00B90827"/>
              <w:p w14:paraId="3C77D135" w14:textId="77777777" w:rsidR="00B90827" w:rsidRDefault="00B90827" w:rsidP="00B90827">
                <w:sdt>
                  <w:sdtPr>
                    <w:id w:val="-1520242758"/>
                    <w:citation/>
                  </w:sdtPr>
                  <w:sdtContent>
                    <w:r>
                      <w:fldChar w:fldCharType="begin"/>
                    </w:r>
                    <w:r>
                      <w:rPr>
                        <w:lang w:val="en-US"/>
                      </w:rPr>
                      <w:instrText xml:space="preserve"> CITATION Jos94 \l 1033 </w:instrText>
                    </w:r>
                    <w:r>
                      <w:fldChar w:fldCharType="separate"/>
                    </w:r>
                    <w:r>
                      <w:rPr>
                        <w:noProof/>
                        <w:lang w:val="en-US"/>
                      </w:rPr>
                      <w:t>(Jost)</w:t>
                    </w:r>
                    <w:r>
                      <w:fldChar w:fldCharType="end"/>
                    </w:r>
                  </w:sdtContent>
                </w:sdt>
              </w:p>
              <w:p w14:paraId="5BA1B8D7" w14:textId="77777777" w:rsidR="00B90827" w:rsidRDefault="00B90827" w:rsidP="00B90827"/>
              <w:p w14:paraId="663D0118" w14:textId="77777777" w:rsidR="00B90827" w:rsidRDefault="00B90827" w:rsidP="00B90827">
                <w:sdt>
                  <w:sdtPr>
                    <w:id w:val="32936414"/>
                    <w:citation/>
                  </w:sdtPr>
                  <w:sdtContent>
                    <w:r>
                      <w:fldChar w:fldCharType="begin"/>
                    </w:r>
                    <w:r>
                      <w:rPr>
                        <w:lang w:val="en-US"/>
                      </w:rPr>
                      <w:instrText xml:space="preserve"> CITATION Lee06 \l 1033 </w:instrText>
                    </w:r>
                    <w:r>
                      <w:fldChar w:fldCharType="separate"/>
                    </w:r>
                    <w:r>
                      <w:rPr>
                        <w:noProof/>
                        <w:lang w:val="en-US"/>
                      </w:rPr>
                      <w:t>(Lee)</w:t>
                    </w:r>
                    <w:r>
                      <w:fldChar w:fldCharType="end"/>
                    </w:r>
                  </w:sdtContent>
                </w:sdt>
              </w:p>
              <w:p w14:paraId="4D5FF2A0" w14:textId="77777777" w:rsidR="00B90827" w:rsidRDefault="00B90827" w:rsidP="00B90827"/>
              <w:p w14:paraId="74EBB618" w14:textId="77777777" w:rsidR="00B90827" w:rsidRDefault="00B90827" w:rsidP="00B90827">
                <w:sdt>
                  <w:sdtPr>
                    <w:id w:val="-2026083749"/>
                    <w:citation/>
                  </w:sdtPr>
                  <w:sdtContent>
                    <w:r>
                      <w:fldChar w:fldCharType="begin"/>
                    </w:r>
                    <w:r>
                      <w:rPr>
                        <w:lang w:val="en-US"/>
                      </w:rPr>
                      <w:instrText xml:space="preserve"> CITATION Lit92 \l 1033 </w:instrText>
                    </w:r>
                    <w:r>
                      <w:fldChar w:fldCharType="separate"/>
                    </w:r>
                    <w:r>
                      <w:rPr>
                        <w:noProof/>
                        <w:lang w:val="en-US"/>
                      </w:rPr>
                      <w:t>(Litweiler)</w:t>
                    </w:r>
                    <w:r>
                      <w:fldChar w:fldCharType="end"/>
                    </w:r>
                  </w:sdtContent>
                </w:sdt>
              </w:p>
              <w:p w14:paraId="11B5ABFC" w14:textId="77777777" w:rsidR="00B90827" w:rsidRDefault="00B90827" w:rsidP="00B90827"/>
              <w:p w14:paraId="0193A05E" w14:textId="77777777" w:rsidR="00B90827" w:rsidRDefault="00B90827" w:rsidP="00B90827">
                <w:sdt>
                  <w:sdtPr>
                    <w:id w:val="1302811955"/>
                    <w:citation/>
                  </w:sdtPr>
                  <w:sdtContent>
                    <w:r>
                      <w:fldChar w:fldCharType="begin"/>
                    </w:r>
                    <w:r>
                      <w:rPr>
                        <w:lang w:val="en-US"/>
                      </w:rPr>
                      <w:instrText xml:space="preserve"> CITATION Man072 \l 1033 </w:instrText>
                    </w:r>
                    <w:r>
                      <w:fldChar w:fldCharType="separate"/>
                    </w:r>
                    <w:r>
                      <w:rPr>
                        <w:noProof/>
                        <w:lang w:val="en-US"/>
                      </w:rPr>
                      <w:t>(Mandel)</w:t>
                    </w:r>
                    <w:r>
                      <w:fldChar w:fldCharType="end"/>
                    </w:r>
                  </w:sdtContent>
                </w:sdt>
              </w:p>
              <w:p w14:paraId="177BE402" w14:textId="77777777" w:rsidR="00B90827" w:rsidRDefault="00B90827" w:rsidP="00B90827"/>
              <w:p w14:paraId="06E6DA80" w14:textId="77777777" w:rsidR="003235A7" w:rsidRDefault="00B90827" w:rsidP="00B90827">
                <w:sdt>
                  <w:sdtPr>
                    <w:id w:val="609787090"/>
                    <w:citation/>
                  </w:sdtPr>
                  <w:sdtContent>
                    <w:r>
                      <w:fldChar w:fldCharType="begin"/>
                    </w:r>
                    <w:r>
                      <w:rPr>
                        <w:lang w:val="en-US"/>
                      </w:rPr>
                      <w:instrText xml:space="preserve"> CITATION Whi11 \l 1033 </w:instrText>
                    </w:r>
                    <w:r>
                      <w:fldChar w:fldCharType="separate"/>
                    </w:r>
                    <w:r>
                      <w:rPr>
                        <w:noProof/>
                        <w:lang w:val="en-US"/>
                      </w:rPr>
                      <w:t>(Whitehead)</w:t>
                    </w:r>
                    <w:r>
                      <w:fldChar w:fldCharType="end"/>
                    </w:r>
                  </w:sdtContent>
                </w:sdt>
              </w:p>
              <w:bookmarkStart w:id="0" w:name="_GoBack" w:displacedByCustomXml="next"/>
              <w:bookmarkEnd w:id="0" w:displacedByCustomXml="next"/>
            </w:sdtContent>
          </w:sdt>
        </w:tc>
      </w:tr>
    </w:tbl>
    <w:p w14:paraId="335B88A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2029C" w14:textId="77777777" w:rsidR="00636537" w:rsidRDefault="00636537" w:rsidP="007A0D55">
      <w:pPr>
        <w:spacing w:after="0" w:line="240" w:lineRule="auto"/>
      </w:pPr>
      <w:r>
        <w:separator/>
      </w:r>
    </w:p>
  </w:endnote>
  <w:endnote w:type="continuationSeparator" w:id="0">
    <w:p w14:paraId="116C140C" w14:textId="77777777" w:rsidR="00636537" w:rsidRDefault="006365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6CFE7" w14:textId="77777777" w:rsidR="00636537" w:rsidRDefault="00636537" w:rsidP="007A0D55">
      <w:pPr>
        <w:spacing w:after="0" w:line="240" w:lineRule="auto"/>
      </w:pPr>
      <w:r>
        <w:separator/>
      </w:r>
    </w:p>
  </w:footnote>
  <w:footnote w:type="continuationSeparator" w:id="0">
    <w:p w14:paraId="265EE560" w14:textId="77777777" w:rsidR="00636537" w:rsidRDefault="006365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81AD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1B3B5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53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653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082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D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65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65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65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65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7B4ACA2FB47B4CA8061AFF013F0D89"/>
        <w:category>
          <w:name w:val="General"/>
          <w:gallery w:val="placeholder"/>
        </w:category>
        <w:types>
          <w:type w:val="bbPlcHdr"/>
        </w:types>
        <w:behaviors>
          <w:behavior w:val="content"/>
        </w:behaviors>
        <w:guid w:val="{0F3D064D-5BA5-D04E-858B-8BA8FB7DC35B}"/>
      </w:docPartPr>
      <w:docPartBody>
        <w:p w:rsidR="00000000" w:rsidRDefault="004E117A">
          <w:pPr>
            <w:pStyle w:val="6A7B4ACA2FB47B4CA8061AFF013F0D89"/>
          </w:pPr>
          <w:r w:rsidRPr="00CC586D">
            <w:rPr>
              <w:rStyle w:val="PlaceholderText"/>
              <w:b/>
              <w:color w:val="FFFFFF" w:themeColor="background1"/>
            </w:rPr>
            <w:t>[Salutation]</w:t>
          </w:r>
        </w:p>
      </w:docPartBody>
    </w:docPart>
    <w:docPart>
      <w:docPartPr>
        <w:name w:val="EB6D317A8B43DA4D94E7A6CF3CC1A941"/>
        <w:category>
          <w:name w:val="General"/>
          <w:gallery w:val="placeholder"/>
        </w:category>
        <w:types>
          <w:type w:val="bbPlcHdr"/>
        </w:types>
        <w:behaviors>
          <w:behavior w:val="content"/>
        </w:behaviors>
        <w:guid w:val="{14F022C2-8A81-C047-9BF6-45EDD793646B}"/>
      </w:docPartPr>
      <w:docPartBody>
        <w:p w:rsidR="00000000" w:rsidRDefault="004E117A">
          <w:pPr>
            <w:pStyle w:val="EB6D317A8B43DA4D94E7A6CF3CC1A941"/>
          </w:pPr>
          <w:r>
            <w:rPr>
              <w:rStyle w:val="PlaceholderText"/>
            </w:rPr>
            <w:t>[First name]</w:t>
          </w:r>
        </w:p>
      </w:docPartBody>
    </w:docPart>
    <w:docPart>
      <w:docPartPr>
        <w:name w:val="DAFC71FF6F7E9342B1E89EB37D528511"/>
        <w:category>
          <w:name w:val="General"/>
          <w:gallery w:val="placeholder"/>
        </w:category>
        <w:types>
          <w:type w:val="bbPlcHdr"/>
        </w:types>
        <w:behaviors>
          <w:behavior w:val="content"/>
        </w:behaviors>
        <w:guid w:val="{E2DADF8B-90EC-F24E-872F-1EC2A5D4CCC0}"/>
      </w:docPartPr>
      <w:docPartBody>
        <w:p w:rsidR="00000000" w:rsidRDefault="004E117A">
          <w:pPr>
            <w:pStyle w:val="DAFC71FF6F7E9342B1E89EB37D528511"/>
          </w:pPr>
          <w:r>
            <w:rPr>
              <w:rStyle w:val="PlaceholderText"/>
            </w:rPr>
            <w:t>[Middle name]</w:t>
          </w:r>
        </w:p>
      </w:docPartBody>
    </w:docPart>
    <w:docPart>
      <w:docPartPr>
        <w:name w:val="264BBAA2A43DEE46983A2E2D3919370F"/>
        <w:category>
          <w:name w:val="General"/>
          <w:gallery w:val="placeholder"/>
        </w:category>
        <w:types>
          <w:type w:val="bbPlcHdr"/>
        </w:types>
        <w:behaviors>
          <w:behavior w:val="content"/>
        </w:behaviors>
        <w:guid w:val="{E58091AA-98D8-B34D-8AB1-CF95A99D7809}"/>
      </w:docPartPr>
      <w:docPartBody>
        <w:p w:rsidR="00000000" w:rsidRDefault="004E117A">
          <w:pPr>
            <w:pStyle w:val="264BBAA2A43DEE46983A2E2D3919370F"/>
          </w:pPr>
          <w:r>
            <w:rPr>
              <w:rStyle w:val="PlaceholderText"/>
            </w:rPr>
            <w:t>[Last name]</w:t>
          </w:r>
        </w:p>
      </w:docPartBody>
    </w:docPart>
    <w:docPart>
      <w:docPartPr>
        <w:name w:val="B382AC10B624AE4895CF5544AB5EBB89"/>
        <w:category>
          <w:name w:val="General"/>
          <w:gallery w:val="placeholder"/>
        </w:category>
        <w:types>
          <w:type w:val="bbPlcHdr"/>
        </w:types>
        <w:behaviors>
          <w:behavior w:val="content"/>
        </w:behaviors>
        <w:guid w:val="{1C40ADD7-4C5C-E34D-944F-EDAA9FE47E8E}"/>
      </w:docPartPr>
      <w:docPartBody>
        <w:p w:rsidR="00000000" w:rsidRDefault="004E117A">
          <w:pPr>
            <w:pStyle w:val="B382AC10B624AE4895CF5544AB5EBB89"/>
          </w:pPr>
          <w:r>
            <w:rPr>
              <w:rStyle w:val="PlaceholderText"/>
            </w:rPr>
            <w:t>[Enter your biography]</w:t>
          </w:r>
        </w:p>
      </w:docPartBody>
    </w:docPart>
    <w:docPart>
      <w:docPartPr>
        <w:name w:val="D75DC9816C1BE54FB9479BAF5C39CBB9"/>
        <w:category>
          <w:name w:val="General"/>
          <w:gallery w:val="placeholder"/>
        </w:category>
        <w:types>
          <w:type w:val="bbPlcHdr"/>
        </w:types>
        <w:behaviors>
          <w:behavior w:val="content"/>
        </w:behaviors>
        <w:guid w:val="{B7EC5518-808E-E34D-88BD-B390E58A669F}"/>
      </w:docPartPr>
      <w:docPartBody>
        <w:p w:rsidR="00000000" w:rsidRDefault="004E117A">
          <w:pPr>
            <w:pStyle w:val="D75DC9816C1BE54FB9479BAF5C39CBB9"/>
          </w:pPr>
          <w:r>
            <w:rPr>
              <w:rStyle w:val="PlaceholderText"/>
            </w:rPr>
            <w:t>[Enter the institution with which you are affiliated]</w:t>
          </w:r>
        </w:p>
      </w:docPartBody>
    </w:docPart>
    <w:docPart>
      <w:docPartPr>
        <w:name w:val="F6F4827B108EE4489ED218008173068E"/>
        <w:category>
          <w:name w:val="General"/>
          <w:gallery w:val="placeholder"/>
        </w:category>
        <w:types>
          <w:type w:val="bbPlcHdr"/>
        </w:types>
        <w:behaviors>
          <w:behavior w:val="content"/>
        </w:behaviors>
        <w:guid w:val="{90D5ED95-6DDC-534F-BBD1-9C73712C1F6D}"/>
      </w:docPartPr>
      <w:docPartBody>
        <w:p w:rsidR="00000000" w:rsidRDefault="004E117A">
          <w:pPr>
            <w:pStyle w:val="F6F4827B108EE4489ED218008173068E"/>
          </w:pPr>
          <w:r w:rsidRPr="00EF74F7">
            <w:rPr>
              <w:b/>
              <w:color w:val="808080" w:themeColor="background1" w:themeShade="80"/>
            </w:rPr>
            <w:t>[Enter the headword for your article]</w:t>
          </w:r>
        </w:p>
      </w:docPartBody>
    </w:docPart>
    <w:docPart>
      <w:docPartPr>
        <w:name w:val="741FB192D7FE634DA86E3B51920246A8"/>
        <w:category>
          <w:name w:val="General"/>
          <w:gallery w:val="placeholder"/>
        </w:category>
        <w:types>
          <w:type w:val="bbPlcHdr"/>
        </w:types>
        <w:behaviors>
          <w:behavior w:val="content"/>
        </w:behaviors>
        <w:guid w:val="{1B23BCD1-21CC-F04E-A57F-47B49801805F}"/>
      </w:docPartPr>
      <w:docPartBody>
        <w:p w:rsidR="00000000" w:rsidRDefault="004E117A">
          <w:pPr>
            <w:pStyle w:val="741FB192D7FE634DA86E3B51920246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BEE7300A26E84D85CF91BC9313F04D"/>
        <w:category>
          <w:name w:val="General"/>
          <w:gallery w:val="placeholder"/>
        </w:category>
        <w:types>
          <w:type w:val="bbPlcHdr"/>
        </w:types>
        <w:behaviors>
          <w:behavior w:val="content"/>
        </w:behaviors>
        <w:guid w:val="{D45A936F-61FD-1840-B61E-00DD5333330A}"/>
      </w:docPartPr>
      <w:docPartBody>
        <w:p w:rsidR="00000000" w:rsidRDefault="004E117A">
          <w:pPr>
            <w:pStyle w:val="59BEE7300A26E84D85CF91BC9313F04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918471F0622E428C47170AFC674C17"/>
        <w:category>
          <w:name w:val="General"/>
          <w:gallery w:val="placeholder"/>
        </w:category>
        <w:types>
          <w:type w:val="bbPlcHdr"/>
        </w:types>
        <w:behaviors>
          <w:behavior w:val="content"/>
        </w:behaviors>
        <w:guid w:val="{8A4ECA9B-94AC-1B42-9A59-44AB778CA3AE}"/>
      </w:docPartPr>
      <w:docPartBody>
        <w:p w:rsidR="00000000" w:rsidRDefault="004E117A">
          <w:pPr>
            <w:pStyle w:val="9B918471F0622E428C47170AFC674C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34C168F8CE97408446D3C3C9FBF0A5"/>
        <w:category>
          <w:name w:val="General"/>
          <w:gallery w:val="placeholder"/>
        </w:category>
        <w:types>
          <w:type w:val="bbPlcHdr"/>
        </w:types>
        <w:behaviors>
          <w:behavior w:val="content"/>
        </w:behaviors>
        <w:guid w:val="{AD9606B2-64D3-A54C-BC11-1C8D983A5D10}"/>
      </w:docPartPr>
      <w:docPartBody>
        <w:p w:rsidR="00000000" w:rsidRDefault="004E117A">
          <w:pPr>
            <w:pStyle w:val="9534C168F8CE97408446D3C3C9FBF0A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7B4ACA2FB47B4CA8061AFF013F0D89">
    <w:name w:val="6A7B4ACA2FB47B4CA8061AFF013F0D89"/>
  </w:style>
  <w:style w:type="paragraph" w:customStyle="1" w:styleId="EB6D317A8B43DA4D94E7A6CF3CC1A941">
    <w:name w:val="EB6D317A8B43DA4D94E7A6CF3CC1A941"/>
  </w:style>
  <w:style w:type="paragraph" w:customStyle="1" w:styleId="DAFC71FF6F7E9342B1E89EB37D528511">
    <w:name w:val="DAFC71FF6F7E9342B1E89EB37D528511"/>
  </w:style>
  <w:style w:type="paragraph" w:customStyle="1" w:styleId="264BBAA2A43DEE46983A2E2D3919370F">
    <w:name w:val="264BBAA2A43DEE46983A2E2D3919370F"/>
  </w:style>
  <w:style w:type="paragraph" w:customStyle="1" w:styleId="B382AC10B624AE4895CF5544AB5EBB89">
    <w:name w:val="B382AC10B624AE4895CF5544AB5EBB89"/>
  </w:style>
  <w:style w:type="paragraph" w:customStyle="1" w:styleId="D75DC9816C1BE54FB9479BAF5C39CBB9">
    <w:name w:val="D75DC9816C1BE54FB9479BAF5C39CBB9"/>
  </w:style>
  <w:style w:type="paragraph" w:customStyle="1" w:styleId="F6F4827B108EE4489ED218008173068E">
    <w:name w:val="F6F4827B108EE4489ED218008173068E"/>
  </w:style>
  <w:style w:type="paragraph" w:customStyle="1" w:styleId="741FB192D7FE634DA86E3B51920246A8">
    <w:name w:val="741FB192D7FE634DA86E3B51920246A8"/>
  </w:style>
  <w:style w:type="paragraph" w:customStyle="1" w:styleId="59BEE7300A26E84D85CF91BC9313F04D">
    <w:name w:val="59BEE7300A26E84D85CF91BC9313F04D"/>
  </w:style>
  <w:style w:type="paragraph" w:customStyle="1" w:styleId="9B918471F0622E428C47170AFC674C17">
    <w:name w:val="9B918471F0622E428C47170AFC674C17"/>
  </w:style>
  <w:style w:type="paragraph" w:customStyle="1" w:styleId="9534C168F8CE97408446D3C3C9FBF0A5">
    <w:name w:val="9534C168F8CE97408446D3C3C9FBF0A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7B4ACA2FB47B4CA8061AFF013F0D89">
    <w:name w:val="6A7B4ACA2FB47B4CA8061AFF013F0D89"/>
  </w:style>
  <w:style w:type="paragraph" w:customStyle="1" w:styleId="EB6D317A8B43DA4D94E7A6CF3CC1A941">
    <w:name w:val="EB6D317A8B43DA4D94E7A6CF3CC1A941"/>
  </w:style>
  <w:style w:type="paragraph" w:customStyle="1" w:styleId="DAFC71FF6F7E9342B1E89EB37D528511">
    <w:name w:val="DAFC71FF6F7E9342B1E89EB37D528511"/>
  </w:style>
  <w:style w:type="paragraph" w:customStyle="1" w:styleId="264BBAA2A43DEE46983A2E2D3919370F">
    <w:name w:val="264BBAA2A43DEE46983A2E2D3919370F"/>
  </w:style>
  <w:style w:type="paragraph" w:customStyle="1" w:styleId="B382AC10B624AE4895CF5544AB5EBB89">
    <w:name w:val="B382AC10B624AE4895CF5544AB5EBB89"/>
  </w:style>
  <w:style w:type="paragraph" w:customStyle="1" w:styleId="D75DC9816C1BE54FB9479BAF5C39CBB9">
    <w:name w:val="D75DC9816C1BE54FB9479BAF5C39CBB9"/>
  </w:style>
  <w:style w:type="paragraph" w:customStyle="1" w:styleId="F6F4827B108EE4489ED218008173068E">
    <w:name w:val="F6F4827B108EE4489ED218008173068E"/>
  </w:style>
  <w:style w:type="paragraph" w:customStyle="1" w:styleId="741FB192D7FE634DA86E3B51920246A8">
    <w:name w:val="741FB192D7FE634DA86E3B51920246A8"/>
  </w:style>
  <w:style w:type="paragraph" w:customStyle="1" w:styleId="59BEE7300A26E84D85CF91BC9313F04D">
    <w:name w:val="59BEE7300A26E84D85CF91BC9313F04D"/>
  </w:style>
  <w:style w:type="paragraph" w:customStyle="1" w:styleId="9B918471F0622E428C47170AFC674C17">
    <w:name w:val="9B918471F0622E428C47170AFC674C17"/>
  </w:style>
  <w:style w:type="paragraph" w:customStyle="1" w:styleId="9534C168F8CE97408446D3C3C9FBF0A5">
    <w:name w:val="9534C168F8CE97408446D3C3C9FBF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Gid091</b:Tag>
    <b:SourceType>Book</b:SourceType>
    <b:Guid>{86474CB7-A788-7740-B108-DFB59F10A6DD}</b:Guid>
    <b:Title>Jazz</b:Title>
    <b:Publisher>W.W. Norton</b:Publisher>
    <b:City>New York; London</b:City>
    <b:Year>2009</b:Year>
    <b:Author>
      <b:Author>
        <b:NameList>
          <b:Person>
            <b:Last>Giddins</b:Last>
            <b:First>G.</b:First>
          </b:Person>
          <b:Person>
            <b:Last>DeVeaux</b:Last>
            <b:First>S.</b:First>
          </b:Person>
        </b:NameList>
      </b:Author>
    </b:Author>
    <b:RefOrder>1</b:RefOrder>
  </b:Source>
  <b:Source>
    <b:Tag>Gio97</b:Tag>
    <b:SourceType>Book</b:SourceType>
    <b:Guid>{F8DA77E6-2953-944B-B1EA-B5DD66808154}</b:Guid>
    <b:Author>
      <b:Author>
        <b:NameList>
          <b:Person>
            <b:Last>Gioia</b:Last>
            <b:First>T.</b:First>
          </b:Person>
        </b:NameList>
      </b:Author>
    </b:Author>
    <b:Title>The History of Jazz</b:Title>
    <b:City>New York; Oxford</b:City>
    <b:Publisher>Oxford University Press</b:Publisher>
    <b:Year>1997</b:Year>
    <b:RefOrder>2</b:RefOrder>
  </b:Source>
  <b:Source>
    <b:Tag>Jos94</b:Tag>
    <b:SourceType>Book</b:SourceType>
    <b:Guid>{E633D223-1242-414C-A00E-D8A46AFC9B00}</b:Guid>
    <b:Author>
      <b:Author>
        <b:NameList>
          <b:Person>
            <b:Last>Jost</b:Last>
            <b:First>E.</b:First>
          </b:Person>
        </b:NameList>
      </b:Author>
    </b:Author>
    <b:Title>Free Jazz</b:Title>
    <b:City>New York</b:City>
    <b:StateProvince>New York</b:StateProvince>
    <b:CountryRegion>USA</b:CountryRegion>
    <b:Publisher>Da Capo Press</b:Publisher>
    <b:Year>1994</b:Year>
    <b:RefOrder>3</b:RefOrder>
  </b:Source>
  <b:Source>
    <b:Tag>Lee06</b:Tag>
    <b:SourceType>Book</b:SourceType>
    <b:Guid>{40F4764B-D5BC-8A4C-BDF3-6E2503CFAAFB}</b:Guid>
    <b:Author>
      <b:Author>
        <b:NameList>
          <b:Person>
            <b:Last>Lee</b:Last>
            <b:First>D.</b:First>
          </b:Person>
        </b:NameList>
      </b:Author>
    </b:Author>
    <b:Title>The Battle of the Five Spot: Ornette Coleman and the New York Jazz Field</b:Title>
    <b:City>Toronto</b:City>
    <b:StateProvince>Ontario</b:StateProvince>
    <b:CountryRegion>Canada</b:CountryRegion>
    <b:Publisher>Mercury Press</b:Publisher>
    <b:Year>2006</b:Year>
    <b:RefOrder>4</b:RefOrder>
  </b:Source>
  <b:Source>
    <b:Tag>Lit92</b:Tag>
    <b:SourceType>Book</b:SourceType>
    <b:Guid>{94DAABAA-0DA3-A441-9FCF-408DB42B5CF9}</b:Guid>
    <b:Author>
      <b:Author>
        <b:NameList>
          <b:Person>
            <b:Last>Litweiler</b:Last>
            <b:First>J.</b:First>
          </b:Person>
        </b:NameList>
      </b:Author>
    </b:Author>
    <b:Title>Ornette Coleman: A Harmolodic Life</b:Title>
    <b:City>London</b:City>
    <b:CountryRegion>UK</b:CountryRegion>
    <b:Publisher>Quartet Books</b:Publisher>
    <b:Year>1992</b:Year>
    <b:RefOrder>5</b:RefOrder>
  </b:Source>
  <b:Source>
    <b:Tag>Man072</b:Tag>
    <b:SourceType>Book</b:SourceType>
    <b:Guid>{EFAD1EFE-4C34-5B49-BBD6-47B17FA69F45}</b:Guid>
    <b:Author>
      <b:Author>
        <b:NameList>
          <b:Person>
            <b:Last>Mandel</b:Last>
            <b:First>H.</b:First>
          </b:Person>
        </b:NameList>
      </b:Author>
    </b:Author>
    <b:Title>Miles, Ornette, Cecil: Jazz Beyond Jazz</b:Title>
    <b:City>New York; London</b:City>
    <b:Publisher>Routledge</b:Publisher>
    <b:Year>2007</b:Year>
    <b:RefOrder>6</b:RefOrder>
  </b:Source>
  <b:Source>
    <b:Tag>Whi11</b:Tag>
    <b:SourceType>Book</b:SourceType>
    <b:Guid>{FEEEF930-7966-844E-9BD4-26E60161A268}</b:Guid>
    <b:Author>
      <b:Author>
        <b:NameList>
          <b:Person>
            <b:Last>Whitehead</b:Last>
            <b:First>K.</b:First>
          </b:Person>
        </b:NameList>
      </b:Author>
    </b:Author>
    <b:Title>Why Jazz?: A Concise Guide</b:Title>
    <b:City>New York</b:City>
    <b:Publisher>Oxford University Press</b:Publisher>
    <b:Year>2011</b:Year>
    <b:RefOrder>7</b:RefOrder>
  </b:Source>
</b:Sources>
</file>

<file path=customXml/itemProps1.xml><?xml version="1.0" encoding="utf-8"?>
<ds:datastoreItem xmlns:ds="http://schemas.openxmlformats.org/officeDocument/2006/customXml" ds:itemID="{B7FA2592-5C5B-AC48-BF52-5788FE3E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4</TotalTime>
  <Pages>2</Pages>
  <Words>886</Words>
  <Characters>5052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2015-02-10T21:03:00Z</dcterms:created>
  <dcterms:modified xsi:type="dcterms:W3CDTF">2015-02-10T21:14:00Z</dcterms:modified>
</cp:coreProperties>
</file>