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683089C53AE648923DC02541B7F155"/>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50A38DDA60A54468C6E71CBBC6AD6C4"/>
            </w:placeholder>
            <w:text/>
          </w:sdtPr>
          <w:sdtContent>
            <w:tc>
              <w:tcPr>
                <w:tcW w:w="2073" w:type="dxa"/>
              </w:tcPr>
              <w:p w:rsidR="00B574C9" w:rsidRDefault="0094635D" w:rsidP="0094635D">
                <w:r>
                  <w:t>James</w:t>
                </w:r>
              </w:p>
            </w:tc>
          </w:sdtContent>
        </w:sdt>
        <w:sdt>
          <w:sdtPr>
            <w:alias w:val="Middle name"/>
            <w:tag w:val="authorMiddleName"/>
            <w:id w:val="-2076034781"/>
            <w:placeholder>
              <w:docPart w:val="27BA094648120444A55C1CB8B2BBE2D7"/>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A6B51B8BFE26C459589C49689493A09"/>
            </w:placeholder>
            <w:text/>
          </w:sdtPr>
          <w:sdtContent>
            <w:tc>
              <w:tcPr>
                <w:tcW w:w="2642" w:type="dxa"/>
              </w:tcPr>
              <w:p w:rsidR="00B574C9" w:rsidRDefault="0094635D" w:rsidP="0094635D">
                <w:r>
                  <w:t>Steichen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A1DC78E2A2DBD4B981CE502A0E095F1"/>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16713889B969249B38782A77EC35F40"/>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4BAA06F7858DB448A5DDFF7D7BE4775"/>
            </w:placeholder>
            <w:text/>
          </w:sdtPr>
          <w:sdtContent>
            <w:tc>
              <w:tcPr>
                <w:tcW w:w="9016" w:type="dxa"/>
                <w:tcMar>
                  <w:top w:w="113" w:type="dxa"/>
                  <w:bottom w:w="113" w:type="dxa"/>
                </w:tcMar>
              </w:tcPr>
              <w:p w:rsidR="003F0D73" w:rsidRPr="00FB589A" w:rsidRDefault="0094635D" w:rsidP="00EE2AA5">
                <w:pPr>
                  <w:rPr>
                    <w:b/>
                  </w:rPr>
                </w:pPr>
                <w:r w:rsidRPr="00EE2AA5">
                  <w:t>De Maré, Rolf (1888</w:t>
                </w:r>
                <w:r w:rsidR="00EE2AA5" w:rsidRPr="00EE2AA5">
                  <w:t>-</w:t>
                </w:r>
                <w:r w:rsidRPr="00EE2AA5">
                  <w:t xml:space="preserve"> 1964)</w:t>
                </w:r>
              </w:p>
            </w:tc>
          </w:sdtContent>
        </w:sdt>
      </w:tr>
      <w:tr w:rsidR="00464699" w:rsidTr="002D66C5">
        <w:sdt>
          <w:sdtPr>
            <w:alias w:val="Variant headwords"/>
            <w:tag w:val="variantHeadwords"/>
            <w:id w:val="173464402"/>
            <w:placeholder>
              <w:docPart w:val="A3126DF5D2CE0B4C988C09DD8C108B2C"/>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E9EACDD7EA4004EAA726D2367BC5560"/>
            </w:placeholder>
          </w:sdtPr>
          <w:sdtContent>
            <w:tc>
              <w:tcPr>
                <w:tcW w:w="9016" w:type="dxa"/>
                <w:tcMar>
                  <w:top w:w="113" w:type="dxa"/>
                  <w:bottom w:w="113" w:type="dxa"/>
                </w:tcMar>
              </w:tcPr>
              <w:p w:rsidR="00E85A05" w:rsidRDefault="002D66C5" w:rsidP="00E85A05">
                <w:r w:rsidRPr="00962883">
                  <w:t>Rolf de Maré was a Swedish-born impresario, art collector</w:t>
                </w:r>
                <w:r>
                  <w:t>,</w:t>
                </w:r>
                <w:r w:rsidRPr="00962883">
                  <w:t xml:space="preserve"> and philanthropist. Born into one of Sweden’s wealthiest families, he began collecting modern art at an early age, gaining entrée to the leading artists of the day through his relationship with the painter Nils Dardel. De Maré was the founder and sole patron of the </w:t>
                </w:r>
                <w:r w:rsidRPr="00EE2AA5">
                  <w:rPr>
                    <w:i/>
                  </w:rPr>
                  <w:t>Ballets Suédois</w:t>
                </w:r>
                <w:r w:rsidRPr="00962883">
                  <w:t xml:space="preserve"> or Swedish Ballet, created as a vehicle for the dancer and choreographer Jean Börlin. Although the company was in existence for only five years, it proved to be the most notable rival to Diaghilev’s </w:t>
                </w:r>
                <w:r w:rsidRPr="00EE2AA5">
                  <w:rPr>
                    <w:i/>
                  </w:rPr>
                  <w:t>Ballets Russes</w:t>
                </w:r>
                <w:r w:rsidRPr="00962883">
                  <w:t xml:space="preserve">, on which it was self-consciously modelled and which it </w:t>
                </w:r>
                <w:r>
                  <w:t>would</w:t>
                </w:r>
                <w:r w:rsidRPr="00962883">
                  <w:t xml:space="preserve"> </w:t>
                </w:r>
                <w:r>
                  <w:t xml:space="preserve">in turn </w:t>
                </w:r>
                <w:r w:rsidRPr="00962883">
                  <w:t>influence. In addition to modern art and ballet, de Maré had a strong</w:t>
                </w:r>
                <w:r>
                  <w:t xml:space="preserve"> interest in</w:t>
                </w:r>
                <w:r w:rsidRPr="00962883">
                  <w:t xml:space="preserve"> Asian and African folk art and artefacts, amassing significant collections in these areas </w:t>
                </w:r>
                <w:r>
                  <w:t>over</w:t>
                </w:r>
                <w:r w:rsidRPr="00962883">
                  <w:t xml:space="preserve"> the course of his many travels. De Maré’s collections constitute the core holdings of two major dance research centres, for which he provided institutional leadership and financial support: the </w:t>
                </w:r>
                <w:r w:rsidRPr="00EE2AA5">
                  <w:rPr>
                    <w:i/>
                  </w:rPr>
                  <w:t xml:space="preserve">Archives Internationales de la Danse </w:t>
                </w:r>
                <w:r w:rsidRPr="00EE2AA5">
                  <w:t>(AID</w:t>
                </w:r>
                <w:r w:rsidRPr="00962883">
                  <w:t xml:space="preserve">) in Paris and the </w:t>
                </w:r>
                <w:r w:rsidRPr="00EE2AA5">
                  <w:rPr>
                    <w:i/>
                  </w:rPr>
                  <w:t>Dansmuseet</w:t>
                </w:r>
                <w:r w:rsidRPr="00962883">
                  <w:t xml:space="preserve"> (Dance Museum) in Stockholm.</w:t>
                </w:r>
              </w:p>
            </w:tc>
          </w:sdtContent>
        </w:sdt>
      </w:tr>
      <w:tr w:rsidR="003F0D73" w:rsidTr="003F0D73">
        <w:sdt>
          <w:sdtPr>
            <w:alias w:val="Article text"/>
            <w:tag w:val="articleText"/>
            <w:id w:val="634067588"/>
            <w:placeholder>
              <w:docPart w:val="BA0C03EC85CFF04B93713AD6509ABED3"/>
            </w:placeholder>
          </w:sdtPr>
          <w:sdtContent>
            <w:tc>
              <w:tcPr>
                <w:tcW w:w="9016" w:type="dxa"/>
                <w:tcMar>
                  <w:top w:w="113" w:type="dxa"/>
                  <w:bottom w:w="113" w:type="dxa"/>
                </w:tcMar>
              </w:tcPr>
              <w:p w:rsidR="0094635D" w:rsidRDefault="0094635D" w:rsidP="0094635D">
                <w:pPr>
                  <w:rPr>
                    <w:rStyle w:val="Heading1Char"/>
                  </w:rPr>
                </w:pPr>
                <w:r w:rsidRPr="00EE2AA5">
                  <w:rPr>
                    <w:rStyle w:val="Heading1Char"/>
                  </w:rPr>
                  <w:t>Summary</w:t>
                </w:r>
              </w:p>
              <w:p w:rsidR="00EE2AA5" w:rsidRPr="00EE2AA5" w:rsidRDefault="00EE2AA5" w:rsidP="0094635D">
                <w:pPr>
                  <w:rPr>
                    <w:rStyle w:val="Heading1Char"/>
                  </w:rPr>
                </w:pPr>
              </w:p>
              <w:p w:rsidR="0094635D" w:rsidRDefault="0094635D" w:rsidP="0094635D">
                <w:r w:rsidRPr="00962883">
                  <w:t>Rolf de Maré was a Swedish-born impresario, art collector</w:t>
                </w:r>
                <w:r w:rsidR="00EE2AA5">
                  <w:t>,</w:t>
                </w:r>
                <w:r w:rsidRPr="00962883">
                  <w:t xml:space="preserve"> and philanthropist. Born into one of Sweden’s wealthiest families, he began collecting modern art at an early age, gaining entrée to the leading artists of the day through his relationship with the painter Nils Dardel. De Maré was the founder and sole patron of the </w:t>
                </w:r>
                <w:r w:rsidRPr="00EE2AA5">
                  <w:rPr>
                    <w:i/>
                  </w:rPr>
                  <w:t>Ballets Suédois</w:t>
                </w:r>
                <w:r w:rsidRPr="00962883">
                  <w:t xml:space="preserve"> or Swedish Ballet, created as a vehicle for the dancer and choreographer Jean Börlin. Although the company was in existence for only five years, it proved to be the most notable rival to Diaghilev’s </w:t>
                </w:r>
                <w:r w:rsidRPr="00EE2AA5">
                  <w:rPr>
                    <w:i/>
                  </w:rPr>
                  <w:t>Ballets Russes</w:t>
                </w:r>
                <w:r w:rsidRPr="00962883">
                  <w:t xml:space="preserve">, on which it was self-consciously modelled and which it </w:t>
                </w:r>
                <w:r w:rsidR="00EE2AA5">
                  <w:t>would</w:t>
                </w:r>
                <w:r w:rsidRPr="00962883">
                  <w:t xml:space="preserve"> </w:t>
                </w:r>
                <w:r w:rsidR="00EE2AA5">
                  <w:t xml:space="preserve">in turn </w:t>
                </w:r>
                <w:r w:rsidRPr="00962883">
                  <w:t>influence. In addition to modern art and ballet, de Maré had a strong</w:t>
                </w:r>
                <w:r>
                  <w:t xml:space="preserve"> interest in</w:t>
                </w:r>
                <w:r w:rsidRPr="00962883">
                  <w:t xml:space="preserve"> Asian and African folk art and artefacts, amassing significant collections in these areas </w:t>
                </w:r>
                <w:r w:rsidR="00EE2AA5">
                  <w:t>over</w:t>
                </w:r>
                <w:r w:rsidRPr="00962883">
                  <w:t xml:space="preserve"> the course of his many travels. De Maré’s collections constitute the core holdings of two major dance research centres, for which he provided institutional leadership and financial support: the </w:t>
                </w:r>
                <w:r w:rsidRPr="00EE2AA5">
                  <w:rPr>
                    <w:i/>
                  </w:rPr>
                  <w:t xml:space="preserve">Archives Internationales de la Danse </w:t>
                </w:r>
                <w:r w:rsidRPr="00EE2AA5">
                  <w:t>(AID</w:t>
                </w:r>
                <w:r w:rsidRPr="00962883">
                  <w:t xml:space="preserve">) in Paris and the </w:t>
                </w:r>
                <w:r w:rsidRPr="00EE2AA5">
                  <w:rPr>
                    <w:i/>
                  </w:rPr>
                  <w:t>Dansmuseet</w:t>
                </w:r>
                <w:r w:rsidRPr="00962883">
                  <w:t xml:space="preserve"> (Dance Museum) in Stockholm.</w:t>
                </w:r>
                <w:r w:rsidR="008A1FA9">
                  <w:t xml:space="preserve"> </w:t>
                </w:r>
              </w:p>
              <w:p w:rsidR="008A1FA9" w:rsidRDefault="008A1FA9" w:rsidP="0094635D"/>
              <w:p w:rsidR="008A1FA9" w:rsidRDefault="008A1FA9" w:rsidP="0094635D">
                <w:r>
                  <w:t>[File: RdMportrait.jpg]</w:t>
                </w:r>
              </w:p>
              <w:p w:rsidR="008A1FA9" w:rsidRDefault="008A1FA9" w:rsidP="0094635D"/>
              <w:p w:rsidR="008A1FA9" w:rsidRDefault="008A1FA9" w:rsidP="008A1FA9">
                <w:pPr>
                  <w:pStyle w:val="Caption"/>
                  <w:keepNext/>
                </w:pPr>
                <w:r>
                  <w:t xml:space="preserve">Figure </w:t>
                </w:r>
                <w:fldSimple w:instr=" SEQ Figure \* ARABIC ">
                  <w:r>
                    <w:rPr>
                      <w:noProof/>
                    </w:rPr>
                    <w:t>1</w:t>
                  </w:r>
                </w:fldSimple>
                <w:r>
                  <w:t xml:space="preserve"> Portrait of Rolf de Maré (1930)</w:t>
                </w:r>
              </w:p>
              <w:p w:rsidR="0094635D" w:rsidRDefault="008A1FA9" w:rsidP="0094635D">
                <w:hyperlink r:id="rId9" w:history="1">
                  <w:r w:rsidRPr="00093CC5">
                    <w:rPr>
                      <w:rStyle w:val="Hyperlink"/>
                      <w:rFonts w:cstheme="minorBidi"/>
                    </w:rPr>
                    <w:t>http://www.dansmuseet.se/wp-content/gallery/dansmuseet/rolf-de-mare.jpg</w:t>
                  </w:r>
                </w:hyperlink>
              </w:p>
              <w:p w:rsidR="008A1FA9" w:rsidRPr="00962883" w:rsidRDefault="008A1FA9" w:rsidP="0094635D"/>
              <w:p w:rsidR="0094635D" w:rsidRPr="00B620AE" w:rsidRDefault="00EE2AA5" w:rsidP="00EE2AA5">
                <w:pPr>
                  <w:pStyle w:val="Heading1"/>
                  <w:outlineLvl w:val="0"/>
                </w:pPr>
                <w:commentRangeStart w:id="0"/>
                <w:r>
                  <w:lastRenderedPageBreak/>
                  <w:t>Timeline of Life and Career</w:t>
                </w:r>
              </w:p>
              <w:p w:rsidR="0094635D" w:rsidRPr="00962883" w:rsidRDefault="0094635D" w:rsidP="0094635D">
                <w:r w:rsidRPr="00962883">
                  <w:t>1888, born in Stockholm</w:t>
                </w:r>
              </w:p>
              <w:p w:rsidR="0094635D" w:rsidRPr="00962883" w:rsidRDefault="0094635D" w:rsidP="0094635D">
                <w:r w:rsidRPr="00962883">
                  <w:t>1910, travels to India and Ceylon with his father</w:t>
                </w:r>
              </w:p>
              <w:p w:rsidR="0094635D" w:rsidRPr="00962883" w:rsidRDefault="0094635D" w:rsidP="0094635D">
                <w:r w:rsidRPr="00962883">
                  <w:t>1912, meets painter Nils Dardel</w:t>
                </w:r>
              </w:p>
              <w:p w:rsidR="0094635D" w:rsidRPr="00962883" w:rsidRDefault="0094635D" w:rsidP="0094635D">
                <w:r w:rsidRPr="00962883">
                  <w:t>1914, begins collecting modern art; travels to North Africa with Dardel</w:t>
                </w:r>
              </w:p>
              <w:p w:rsidR="0094635D" w:rsidRPr="00962883" w:rsidRDefault="0094635D" w:rsidP="0094635D">
                <w:r w:rsidRPr="00962883">
                  <w:t>1918, meets the dancer Jean Börlin</w:t>
                </w:r>
              </w:p>
              <w:p w:rsidR="0094635D" w:rsidRPr="00962883" w:rsidRDefault="0094635D" w:rsidP="0094635D">
                <w:r w:rsidRPr="00962883">
                  <w:t xml:space="preserve">1920, travels to Spain and North Africa with </w:t>
                </w:r>
                <w:r w:rsidRPr="00F00625">
                  <w:t>Börlin; founds</w:t>
                </w:r>
                <w:r w:rsidRPr="00962883">
                  <w:t xml:space="preserve"> the Ballets Suédois</w:t>
                </w:r>
              </w:p>
              <w:p w:rsidR="0094635D" w:rsidRPr="00962883" w:rsidRDefault="0094635D" w:rsidP="0094635D">
                <w:r w:rsidRPr="00962883">
                  <w:t xml:space="preserve">1923, </w:t>
                </w:r>
                <w:r w:rsidRPr="00962883">
                  <w:rPr>
                    <w:i/>
                  </w:rPr>
                  <w:t>La Création du Monde</w:t>
                </w:r>
                <w:r w:rsidRPr="00962883">
                  <w:t xml:space="preserve"> presented by Ballets Suédois</w:t>
                </w:r>
              </w:p>
              <w:p w:rsidR="0094635D" w:rsidRPr="00962883" w:rsidRDefault="0094635D" w:rsidP="0094635D">
                <w:r w:rsidRPr="00962883">
                  <w:t>1925, disbands Ballets Suédois</w:t>
                </w:r>
              </w:p>
              <w:p w:rsidR="0094635D" w:rsidRPr="00962883" w:rsidRDefault="0094635D" w:rsidP="0094635D">
                <w:r w:rsidRPr="00962883">
                  <w:t>1931, founds Archives Internationales de la Danse (AID) in Paris</w:t>
                </w:r>
              </w:p>
              <w:p w:rsidR="0094635D" w:rsidRPr="00962883" w:rsidRDefault="0094635D" w:rsidP="0094635D">
                <w:r w:rsidRPr="00962883">
                  <w:t>1938, undertakes a six-month trip to East Asia</w:t>
                </w:r>
              </w:p>
              <w:p w:rsidR="0094635D" w:rsidRPr="00962883" w:rsidRDefault="0094635D" w:rsidP="0094635D">
                <w:r w:rsidRPr="00962883">
                  <w:t>1953, founds Dansmuseet (Dance Museum)</w:t>
                </w:r>
                <w:r w:rsidRPr="00962883">
                  <w:softHyphen/>
                  <w:t xml:space="preserve"> in Stockholm</w:t>
                </w:r>
              </w:p>
              <w:p w:rsidR="0094635D" w:rsidRPr="00962883" w:rsidRDefault="0094635D" w:rsidP="0094635D">
                <w:r w:rsidRPr="00962883">
                  <w:t>1964, dies in Barcelona</w:t>
                </w:r>
              </w:p>
              <w:commentRangeEnd w:id="0"/>
              <w:p w:rsidR="0094635D" w:rsidRPr="00962883" w:rsidRDefault="0077324E" w:rsidP="0094635D">
                <w:r>
                  <w:rPr>
                    <w:rStyle w:val="CommentReference"/>
                  </w:rPr>
                  <w:commentReference w:id="0"/>
                </w:r>
              </w:p>
              <w:p w:rsidR="0094635D" w:rsidRPr="00B620AE" w:rsidRDefault="0094635D" w:rsidP="00EE2AA5">
                <w:pPr>
                  <w:pStyle w:val="Heading1"/>
                  <w:outlineLvl w:val="0"/>
                </w:pPr>
                <w:r w:rsidRPr="004175F7">
                  <w:t>Background</w:t>
                </w:r>
              </w:p>
              <w:p w:rsidR="0094635D" w:rsidRPr="00962883" w:rsidRDefault="0094635D" w:rsidP="0094635D">
                <w:r w:rsidRPr="00962883">
                  <w:t>Rolf de Maré was the grandson of the Countess Wilhelmina von Hallwyl, an heir to one of Sweden’s larg</w:t>
                </w:r>
                <w:r w:rsidR="00EE2AA5">
                  <w:t>est fortunes and the wife of</w:t>
                </w:r>
                <w:r w:rsidRPr="00962883">
                  <w:t xml:space="preserve"> S</w:t>
                </w:r>
                <w:r w:rsidR="00EE2AA5">
                  <w:t xml:space="preserve">wiss Count Walter von Hallwyl. </w:t>
                </w:r>
                <w:r w:rsidRPr="00962883">
                  <w:t>His mother, Ellen, married Henrik de Maré, a prominent official at the royal court</w:t>
                </w:r>
                <w:r w:rsidR="0077324E">
                  <w:t>, however, the</w:t>
                </w:r>
                <w:r w:rsidRPr="00962883">
                  <w:t xml:space="preserve"> couple later separated and divorced amid great scandal when Ellen fell in love with her son’s privat</w:t>
                </w:r>
                <w:r w:rsidR="00EE2AA5">
                  <w:t xml:space="preserve">e tutor. </w:t>
                </w:r>
                <w:r w:rsidRPr="00962883">
                  <w:t>As a result, Ellen de Maré’s family severed all ties with her, and young Rolf was sent to live with his widowed grandmother in the family’s museum-like mansion in downtown Stockholm. Although the Countess allowed de Maré to take an active role in her extensive and ambitious art collecting</w:t>
                </w:r>
                <w:r w:rsidR="00EE2AA5">
                  <w:t xml:space="preserve"> — </w:t>
                </w:r>
                <w:r w:rsidRPr="00962883">
                  <w:t>and would provide him with virtually unlimited funds for his own endeavours</w:t>
                </w:r>
                <w:r w:rsidR="00EE2AA5">
                  <w:t xml:space="preserve"> </w:t>
                </w:r>
                <w:r w:rsidRPr="00962883">
                  <w:t>—</w:t>
                </w:r>
                <w:r w:rsidR="00EE2AA5">
                  <w:t xml:space="preserve"> </w:t>
                </w:r>
                <w:r w:rsidRPr="00962883">
                  <w:t xml:space="preserve">he led an isolated and lonely existence, his activities further restricted by tuberculosis and asthma. </w:t>
                </w:r>
              </w:p>
              <w:p w:rsidR="0094635D" w:rsidRPr="00962883" w:rsidRDefault="0094635D" w:rsidP="0094635D"/>
              <w:p w:rsidR="0094635D" w:rsidRPr="00B620AE" w:rsidRDefault="0094635D" w:rsidP="00EE2AA5">
                <w:pPr>
                  <w:pStyle w:val="Heading1"/>
                  <w:outlineLvl w:val="0"/>
                </w:pPr>
                <w:r w:rsidRPr="004175F7">
                  <w:t>Life and Work</w:t>
                </w:r>
              </w:p>
              <w:p w:rsidR="0094635D" w:rsidRPr="00962883" w:rsidRDefault="0094635D" w:rsidP="0094635D">
                <w:r w:rsidRPr="00962883">
                  <w:t xml:space="preserve">De Maré’s first independent forays into art collecting </w:t>
                </w:r>
                <w:r w:rsidR="0077324E">
                  <w:t xml:space="preserve">resulted </w:t>
                </w:r>
                <w:r w:rsidRPr="00962883">
                  <w:t>from his friendship with the painter Nils Dardel, who became his lover, artistic advisor,</w:t>
                </w:r>
                <w:r w:rsidR="002D66C5">
                  <w:t xml:space="preserve"> and lifelong friend. Dardel,</w:t>
                </w:r>
                <w:r w:rsidRPr="00962883">
                  <w:t xml:space="preserve"> a promising pai</w:t>
                </w:r>
                <w:r w:rsidR="002D66C5">
                  <w:t>nter and student of Matisse,</w:t>
                </w:r>
                <w:r w:rsidRPr="00962883">
                  <w:t xml:space="preserve"> had made Paris his home since 1910. The two met in Stockholm in 1912 and formed a close friendship </w:t>
                </w:r>
                <w:r w:rsidR="002D66C5">
                  <w:t>that proved mutually beneficial;</w:t>
                </w:r>
                <w:r w:rsidRPr="00962883">
                  <w:t xml:space="preserve"> de Maré became Dardel’s most significant patron, and Dardel introduced de Maré to his extensive contacts among the artists and collectors of Paris. While still in his late twenties, de Maré had acquired an already noteworthy collection of modern paintings, by Georges Braque, Paul Gauguin, Odilon Redon,</w:t>
                </w:r>
                <w:r w:rsidR="002D66C5">
                  <w:t xml:space="preserve"> Georges Seurat, Pierre Bonnard, </w:t>
                </w:r>
                <w:r w:rsidRPr="00962883">
                  <w:t>and Juan Gris</w:t>
                </w:r>
                <w:r w:rsidR="002D66C5">
                  <w:t>, among others</w:t>
                </w:r>
                <w:r w:rsidRPr="00962883">
                  <w:t>.</w:t>
                </w:r>
              </w:p>
              <w:p w:rsidR="0094635D" w:rsidRPr="00962883" w:rsidRDefault="0094635D" w:rsidP="0094635D"/>
              <w:p w:rsidR="0094635D" w:rsidRPr="00962883" w:rsidRDefault="0094635D" w:rsidP="0094635D">
                <w:r w:rsidRPr="00962883">
                  <w:t>Dardel’s most notable find, however, was not a painter, but the dancer Jean Börlin, whom he introduced to de Maré in 1918. Five years younger than de Maré and from much humbler beginnings, Börlin was born on the coast of northern Sweden and adopted by his uncle in Stockholm when his parents separated. Börlin’s uncle supported his artisti</w:t>
                </w:r>
                <w:r>
                  <w:t>c inclinations and enrolled him</w:t>
                </w:r>
                <w:r w:rsidRPr="00962883">
                  <w:t xml:space="preserve"> in the school affiliated with the Royal Swedish Ballet, </w:t>
                </w:r>
                <w:r>
                  <w:t xml:space="preserve">which he joined as a teenager. </w:t>
                </w:r>
                <w:r w:rsidRPr="00962883">
                  <w:t xml:space="preserve">Börlin had achieved only demi-soloist status, when in 1913 the Russian choreographer Michel Fokine arrived to stage works such as </w:t>
                </w:r>
                <w:r w:rsidRPr="00962883">
                  <w:rPr>
                    <w:i/>
                  </w:rPr>
                  <w:t>Les Sylphides</w:t>
                </w:r>
                <w:r w:rsidRPr="00962883">
                  <w:t xml:space="preserve"> and </w:t>
                </w:r>
                <w:r w:rsidRPr="00962883">
                  <w:rPr>
                    <w:i/>
                  </w:rPr>
                  <w:t>Schéhérazade</w:t>
                </w:r>
                <w:r>
                  <w:t>,</w:t>
                </w:r>
                <w:r w:rsidR="002D66C5">
                  <w:t xml:space="preserve"> exemplifying his ‘New Ballet</w:t>
                </w:r>
                <w:r w:rsidRPr="00962883">
                  <w:t>.</w:t>
                </w:r>
                <w:r w:rsidR="002D66C5">
                  <w:t>’</w:t>
                </w:r>
                <w:r w:rsidRPr="00962883">
                  <w:t xml:space="preserve"> Fokine’s philosophy of casting was not based on nineteenth-century ballet</w:t>
                </w:r>
                <w:r w:rsidR="002D66C5">
                  <w:t xml:space="preserve"> hierarchies, but focused</w:t>
                </w:r>
                <w:r w:rsidRPr="00962883">
                  <w:t xml:space="preserve"> on choosing the bes</w:t>
                </w:r>
                <w:r w:rsidR="002D66C5">
                  <w:t xml:space="preserve">t dancers for particular roles. </w:t>
                </w:r>
                <w:r w:rsidRPr="00962883">
                  <w:t>Börlin’s career flourished as a result, and Fokine became his teacher and primary artistic influence. In 1918</w:t>
                </w:r>
                <w:r>
                  <w:t>,</w:t>
                </w:r>
                <w:r w:rsidRPr="00962883">
                  <w:t xml:space="preserve"> Börlin left the Royal Swedish </w:t>
                </w:r>
                <w:r w:rsidR="002D66C5">
                  <w:t>Ballet to pursue full-time studies</w:t>
                </w:r>
                <w:r w:rsidRPr="00962883">
                  <w:t xml:space="preserve"> with Fokine and his own artistic ventures, made possible by de Maré’s generous patronage.</w:t>
                </w:r>
              </w:p>
              <w:p w:rsidR="0094635D" w:rsidRPr="00962883" w:rsidRDefault="0094635D" w:rsidP="0094635D"/>
              <w:p w:rsidR="0094635D" w:rsidRPr="00962883" w:rsidRDefault="0094635D" w:rsidP="0094635D">
                <w:r w:rsidRPr="00962883">
                  <w:lastRenderedPageBreak/>
                  <w:t>In 1919</w:t>
                </w:r>
                <w:r>
                  <w:t>,</w:t>
                </w:r>
                <w:r w:rsidRPr="00962883">
                  <w:t xml:space="preserve"> de Maré and Börlin, in consultation with Dardel and the French director Jacques Hébertot, began to organize a new ballet company of Swedish dancers based in Paris, eventually named the </w:t>
                </w:r>
                <w:r w:rsidRPr="007304B9">
                  <w:rPr>
                    <w:i/>
                  </w:rPr>
                  <w:t>Ballets Suédois</w:t>
                </w:r>
                <w:r w:rsidRPr="00962883">
                  <w:t xml:space="preserve">. De Maré signed a lease on the </w:t>
                </w:r>
                <w:r w:rsidRPr="007304B9">
                  <w:rPr>
                    <w:i/>
                  </w:rPr>
                  <w:t>Théâtre des Champs-Élysées</w:t>
                </w:r>
                <w:r w:rsidRPr="00962883">
                  <w:t>, securing a well-known venue associated with modernism (</w:t>
                </w:r>
                <w:r w:rsidRPr="00962883">
                  <w:rPr>
                    <w:i/>
                  </w:rPr>
                  <w:t>The Rite of Spring</w:t>
                </w:r>
                <w:r w:rsidR="00ED08FF">
                  <w:t xml:space="preserve"> had premiered there in 1913). H</w:t>
                </w:r>
                <w:r w:rsidRPr="00962883">
                  <w:t xml:space="preserve">e also purchased a number of magazines—including </w:t>
                </w:r>
                <w:r w:rsidRPr="00962883">
                  <w:rPr>
                    <w:i/>
                  </w:rPr>
                  <w:t>Paris-Journal</w:t>
                </w:r>
                <w:r w:rsidRPr="00962883">
                  <w:t xml:space="preserve"> and </w:t>
                </w:r>
                <w:r w:rsidRPr="00962883">
                  <w:rPr>
                    <w:i/>
                  </w:rPr>
                  <w:t>Le Théâtre</w:t>
                </w:r>
                <w:r w:rsidRPr="00962883">
                  <w:t xml:space="preserve">—and founded </w:t>
                </w:r>
                <w:r w:rsidRPr="00962883">
                  <w:rPr>
                    <w:i/>
                  </w:rPr>
                  <w:t>La Danse</w:t>
                </w:r>
                <w:r w:rsidRPr="00962883">
                  <w:t>, the only Parisian journal of the period devoted to dance, ensuring that the troupe would receive generous and flattering coverage in the press. From its inception through its five years of existence, the company was centred almost exclusively on Börlin, the company’s star and sole choreographer, with de Maré as the impresario providing guidance and funding for the artistic, musical</w:t>
                </w:r>
                <w:r w:rsidR="007304B9">
                  <w:t>,</w:t>
                </w:r>
                <w:r w:rsidRPr="00962883">
                  <w:t xml:space="preserve"> and literary commissions that defined the company’s approach to modernism.</w:t>
                </w:r>
              </w:p>
              <w:p w:rsidR="0094635D" w:rsidRPr="00962883" w:rsidRDefault="0094635D" w:rsidP="0094635D"/>
              <w:p w:rsidR="0094635D" w:rsidRDefault="0094635D" w:rsidP="0094635D">
                <w:r w:rsidRPr="00962883">
                  <w:t xml:space="preserve">The </w:t>
                </w:r>
                <w:r w:rsidR="008B71EA" w:rsidRPr="008B71EA">
                  <w:rPr>
                    <w:i/>
                  </w:rPr>
                  <w:t>Ballets Suédois</w:t>
                </w:r>
                <w:r w:rsidR="008B71EA" w:rsidRPr="00962883">
                  <w:t xml:space="preserve"> </w:t>
                </w:r>
                <w:r w:rsidRPr="00962883">
                  <w:t xml:space="preserve">was modelled upon Diaghilev’s </w:t>
                </w:r>
                <w:r w:rsidRPr="008B71EA">
                  <w:rPr>
                    <w:i/>
                  </w:rPr>
                  <w:t>Ballets Russes</w:t>
                </w:r>
                <w:r w:rsidRPr="00962883">
                  <w:t xml:space="preserve"> in numerous ways, beginning with its nam</w:t>
                </w:r>
                <w:r w:rsidR="008B71EA">
                  <w:t>e. Like its Russian counterpart</w:t>
                </w:r>
                <w:r w:rsidRPr="00962883">
                  <w:t>, the company was committed to a totalizing approach to modernist performance</w:t>
                </w:r>
                <w:r>
                  <w:t>,</w:t>
                </w:r>
                <w:r w:rsidRPr="00962883">
                  <w:t xml:space="preserve"> which</w:t>
                </w:r>
                <w:r w:rsidR="008B71EA">
                  <w:t xml:space="preserve"> combined dance, music, fashion, </w:t>
                </w:r>
                <w:r w:rsidRPr="00962883">
                  <w:t>and visual spectacle. De Maré’s connections as a collector allowed the company to commission prominent artists, including Pierre Bonnard, Fernand Léger</w:t>
                </w:r>
                <w:r w:rsidR="008B71EA">
                  <w:t>,</w:t>
                </w:r>
                <w:r w:rsidRPr="00962883">
                  <w:t xml:space="preserve"> and Franci</w:t>
                </w:r>
                <w:r>
                  <w:t>s Picabia. S</w:t>
                </w:r>
                <w:r w:rsidRPr="00962883">
                  <w:t xml:space="preserve">everal critics have posited that the company was at its core an effort by de Maré to give life to his art collection, that the performances were in effect </w:t>
                </w:r>
                <w:r w:rsidRPr="00962883">
                  <w:rPr>
                    <w:i/>
                  </w:rPr>
                  <w:t>tableaux vivants</w:t>
                </w:r>
                <w:r w:rsidRPr="00962883">
                  <w:t xml:space="preserve"> inspired by the paintings, with Börlin at the centre. The </w:t>
                </w:r>
                <w:r w:rsidRPr="008B71EA">
                  <w:rPr>
                    <w:i/>
                  </w:rPr>
                  <w:t>Suédois</w:t>
                </w:r>
                <w:r w:rsidRPr="00962883">
                  <w:t xml:space="preserve"> also benefited </w:t>
                </w:r>
                <w:r w:rsidR="008B71EA">
                  <w:t xml:space="preserve">from, </w:t>
                </w:r>
                <w:r w:rsidRPr="00962883">
                  <w:t>and were influenced by de Maré’s interest in non-Western art and artefacts, which he collected during his extensive travels, on several occasions a</w:t>
                </w:r>
                <w:r>
                  <w:t>ccompanied by Dardel or</w:t>
                </w:r>
                <w:r w:rsidRPr="00962883">
                  <w:t xml:space="preserve"> Börlin. However one articulates its goal, the </w:t>
                </w:r>
                <w:r w:rsidRPr="008B71EA">
                  <w:rPr>
                    <w:i/>
                  </w:rPr>
                  <w:t>Suédois</w:t>
                </w:r>
                <w:r w:rsidRPr="00962883">
                  <w:t xml:space="preserve"> </w:t>
                </w:r>
                <w:r>
                  <w:t xml:space="preserve">arguably </w:t>
                </w:r>
                <w:r w:rsidRPr="00962883">
                  <w:t>managed to outshine Diaghilev’s company in pursuit of the experimental and avant-garde</w:t>
                </w:r>
                <w:r w:rsidR="008B71EA" w:rsidRPr="00962883">
                  <w:t xml:space="preserve"> during its five years of activity</w:t>
                </w:r>
                <w:r w:rsidRPr="00962883">
                  <w:t xml:space="preserve">. </w:t>
                </w:r>
              </w:p>
              <w:p w:rsidR="0094635D" w:rsidRPr="00962883" w:rsidRDefault="0094635D" w:rsidP="0094635D"/>
              <w:p w:rsidR="0094635D" w:rsidRPr="00962883" w:rsidRDefault="0094635D" w:rsidP="0094635D">
                <w:r>
                  <w:t>T</w:t>
                </w:r>
                <w:r w:rsidRPr="00962883">
                  <w:t xml:space="preserve">he </w:t>
                </w:r>
                <w:r w:rsidRPr="008B71EA">
                  <w:rPr>
                    <w:i/>
                  </w:rPr>
                  <w:t>Suédois</w:t>
                </w:r>
                <w:r w:rsidRPr="00962883">
                  <w:t xml:space="preserve"> </w:t>
                </w:r>
                <w:r>
                  <w:t xml:space="preserve">enjoyed </w:t>
                </w:r>
                <w:r w:rsidRPr="00962883">
                  <w:t xml:space="preserve">many successes </w:t>
                </w:r>
                <w:r>
                  <w:t>during</w:t>
                </w:r>
                <w:r w:rsidRPr="00962883">
                  <w:t xml:space="preserve"> its five-year run. The company’s 1921 season included </w:t>
                </w:r>
                <w:r w:rsidR="00ED08FF">
                  <w:rPr>
                    <w:i/>
                  </w:rPr>
                  <w:t>L’Homme et son d</w:t>
                </w:r>
                <w:r w:rsidRPr="00962883">
                  <w:rPr>
                    <w:i/>
                  </w:rPr>
                  <w:t>ésir</w:t>
                </w:r>
                <w:r>
                  <w:t xml:space="preserve"> (</w:t>
                </w:r>
                <w:r w:rsidRPr="004E0167">
                  <w:rPr>
                    <w:i/>
                  </w:rPr>
                  <w:t>Man and his Desire</w:t>
                </w:r>
                <w:r>
                  <w:t>)</w:t>
                </w:r>
                <w:r w:rsidRPr="00962883">
                  <w:t xml:space="preserve">, a mystical exploration of man’s primitive desires, conceived by the poet Paul Claudel and the composer Darius Milhaud. That year also witnessed the production of </w:t>
                </w:r>
                <w:r w:rsidRPr="00962883">
                  <w:rPr>
                    <w:i/>
                  </w:rPr>
                  <w:t>Les Mariés de la Tour Eiffel</w:t>
                </w:r>
                <w:r>
                  <w:rPr>
                    <w:i/>
                  </w:rPr>
                  <w:t xml:space="preserve"> </w:t>
                </w:r>
                <w:r>
                  <w:t>(</w:t>
                </w:r>
                <w:r w:rsidRPr="004E0167">
                  <w:rPr>
                    <w:i/>
                  </w:rPr>
                  <w:t xml:space="preserve">The </w:t>
                </w:r>
                <w:r>
                  <w:rPr>
                    <w:i/>
                  </w:rPr>
                  <w:t xml:space="preserve">Newlyweds of </w:t>
                </w:r>
                <w:r w:rsidRPr="004E0167">
                  <w:rPr>
                    <w:i/>
                  </w:rPr>
                  <w:t>the Eiffel Tower</w:t>
                </w:r>
                <w:r>
                  <w:t>)</w:t>
                </w:r>
                <w:r w:rsidRPr="00962883">
                  <w:t xml:space="preserve">, a comic farce about a </w:t>
                </w:r>
                <w:r>
                  <w:t>wedding party</w:t>
                </w:r>
                <w:r w:rsidRPr="00962883">
                  <w:t xml:space="preserve"> with Paris’s most famous landmark as its backdrop, created by Jean Cocteau and his circle</w:t>
                </w:r>
                <w:r w:rsidR="008B71EA">
                  <w:t xml:space="preserve"> </w:t>
                </w:r>
                <w:r w:rsidRPr="00962883">
                  <w:t>—</w:t>
                </w:r>
                <w:r w:rsidR="008B71EA">
                  <w:t xml:space="preserve"> </w:t>
                </w:r>
                <w:r w:rsidRPr="00962883">
                  <w:t xml:space="preserve">including the cadre of composers known as </w:t>
                </w:r>
                <w:r>
                  <w:t>‘</w:t>
                </w:r>
                <w:r w:rsidRPr="00962883">
                  <w:t>Les Six</w:t>
                </w:r>
                <w:r>
                  <w:t>’</w:t>
                </w:r>
                <w:r w:rsidRPr="00962883">
                  <w:t xml:space="preserve">. The 1922 production of </w:t>
                </w:r>
                <w:r w:rsidRPr="00962883">
                  <w:rPr>
                    <w:i/>
                  </w:rPr>
                  <w:t>Skating Rink</w:t>
                </w:r>
                <w:r w:rsidRPr="00962883">
                  <w:t xml:space="preserve"> featured a score by Arthur Honegger and stage and costume designs by Léger; based on a prose poem by Riciotto Canudo, the work took the incessant circling of the rink as a metaphor for the way modern life both subsumes and brings to the surface people’s passions and frustrations. Léger and Milhaud would collaborate in 1923 on </w:t>
                </w:r>
                <w:r w:rsidRPr="00962883">
                  <w:rPr>
                    <w:i/>
                  </w:rPr>
                  <w:t>La Création du Monde</w:t>
                </w:r>
                <w:r>
                  <w:t xml:space="preserve"> (</w:t>
                </w:r>
                <w:r w:rsidRPr="004175F7">
                  <w:rPr>
                    <w:i/>
                  </w:rPr>
                  <w:t>The Creation of the World</w:t>
                </w:r>
                <w:r>
                  <w:t>)</w:t>
                </w:r>
                <w:r w:rsidRPr="00962883">
                  <w:t xml:space="preserve">, perhaps the most notable production mounted by the company. The ballet told the story of the creation of the world using African folk idioms, tapping into the modernist fascination with </w:t>
                </w:r>
                <w:r>
                  <w:t>‘</w:t>
                </w:r>
                <w:r w:rsidRPr="00962883">
                  <w:t>primitive</w:t>
                </w:r>
                <w:r>
                  <w:t>’</w:t>
                </w:r>
                <w:r w:rsidRPr="00962883">
                  <w:t xml:space="preserve"> art, and drawing on de Maré’s own </w:t>
                </w:r>
                <w:r>
                  <w:t>non-Western expertise and collections</w:t>
                </w:r>
                <w:r w:rsidRPr="00962883">
                  <w:t xml:space="preserve">. Milhaud’s score incorporated African-American jazz, and Léger’s striking designs featured large-scale deities and dancers costumed as animals. The </w:t>
                </w:r>
                <w:r w:rsidRPr="009B60AB">
                  <w:rPr>
                    <w:i/>
                  </w:rPr>
                  <w:t>Suédois</w:t>
                </w:r>
                <w:r w:rsidRPr="00962883">
                  <w:t xml:space="preserve"> ended </w:t>
                </w:r>
                <w:r>
                  <w:t>i</w:t>
                </w:r>
                <w:r w:rsidRPr="00962883">
                  <w:t xml:space="preserve">ts run as a company with </w:t>
                </w:r>
                <w:r w:rsidRPr="00962883">
                  <w:rPr>
                    <w:i/>
                  </w:rPr>
                  <w:t>Relâche</w:t>
                </w:r>
                <w:r w:rsidRPr="00962883">
                  <w:t>—</w:t>
                </w:r>
                <w:r w:rsidR="009B60AB">
                  <w:t>or</w:t>
                </w:r>
                <w:r w:rsidRPr="00962883">
                  <w:t xml:space="preserve">, </w:t>
                </w:r>
                <w:r w:rsidR="009B60AB" w:rsidRPr="009B60AB">
                  <w:rPr>
                    <w:i/>
                  </w:rPr>
                  <w:t>C</w:t>
                </w:r>
                <w:r w:rsidRPr="009B60AB">
                  <w:rPr>
                    <w:i/>
                  </w:rPr>
                  <w:t>ancelled</w:t>
                </w:r>
                <w:r w:rsidRPr="00962883">
                  <w:t>—a surrealist romp conceived by Francis Picabia. The two-act ballet featured music by Erik Satie and a filmed cinematographic entr’acte directed by René Clair with cameos by Man Ray, Marcel Duchamp</w:t>
                </w:r>
                <w:r w:rsidR="009B60AB">
                  <w:t>,</w:t>
                </w:r>
                <w:r w:rsidRPr="00962883">
                  <w:t xml:space="preserve"> and de Maré himself.</w:t>
                </w:r>
              </w:p>
              <w:p w:rsidR="0094635D" w:rsidRPr="00962883" w:rsidRDefault="0094635D" w:rsidP="0094635D"/>
              <w:p w:rsidR="0094635D" w:rsidRPr="00962883" w:rsidRDefault="0094635D" w:rsidP="0094635D">
                <w:r w:rsidRPr="00962883">
                  <w:t xml:space="preserve">In 1931 de Maré founded the </w:t>
                </w:r>
                <w:r w:rsidRPr="009B60AB">
                  <w:rPr>
                    <w:i/>
                  </w:rPr>
                  <w:t>Archives Internationales de la Danse</w:t>
                </w:r>
                <w:r w:rsidRPr="00962883">
                  <w:t xml:space="preserve"> (AID) in Paris in memory of the </w:t>
                </w:r>
                <w:r w:rsidRPr="008B71EA">
                  <w:rPr>
                    <w:i/>
                  </w:rPr>
                  <w:t>Ballets Suédois</w:t>
                </w:r>
                <w:r>
                  <w:t xml:space="preserve"> and Jean Börlin.</w:t>
                </w:r>
                <w:r w:rsidRPr="00962883">
                  <w:t xml:space="preserve"> AID housed de Maré’s personal collection of over 6,000 books, pictures</w:t>
                </w:r>
                <w:r w:rsidR="009B60AB">
                  <w:t>,</w:t>
                </w:r>
                <w:r w:rsidRPr="00962883">
                  <w:t xml:space="preserve"> and other items relating to dance, including all material related to the </w:t>
                </w:r>
                <w:r w:rsidRPr="009B60AB">
                  <w:rPr>
                    <w:i/>
                  </w:rPr>
                  <w:t>Suédois</w:t>
                </w:r>
                <w:r w:rsidRPr="00962883">
                  <w:t>. It was the world’s first major research centre and museum for dan</w:t>
                </w:r>
                <w:r>
                  <w:t>c</w:t>
                </w:r>
                <w:r w:rsidRPr="00962883">
                  <w:t>e, and had the goal of serving as a repository for all aspects of dance, from periodicals and photographs, to costumes and films. Under the directorship of Pierre Tugal, AID would pursue an ambitious agenda, mounting exhibitions, presenting performances and lectures</w:t>
                </w:r>
                <w:r w:rsidR="009B60AB">
                  <w:t>,</w:t>
                </w:r>
                <w:r w:rsidRPr="00962883">
                  <w:t xml:space="preserve"> and convening symposia for choreographers and dance instructors, all generously underwritten by de Maré. AID also sponsored occasional </w:t>
                </w:r>
                <w:r w:rsidRPr="00962883">
                  <w:lastRenderedPageBreak/>
                  <w:t xml:space="preserve">choreography competitions, the first of which was won by Kurt Jooss for his seminal work </w:t>
                </w:r>
                <w:r w:rsidRPr="00962883">
                  <w:rPr>
                    <w:i/>
                  </w:rPr>
                  <w:t>The Green Table</w:t>
                </w:r>
                <w:r w:rsidRPr="00962883">
                  <w:t xml:space="preserve"> in 1932.</w:t>
                </w:r>
              </w:p>
              <w:p w:rsidR="0094635D" w:rsidRPr="00B620AE" w:rsidRDefault="0094635D" w:rsidP="0094635D">
                <w:pPr>
                  <w:rPr>
                    <w:b/>
                  </w:rPr>
                </w:pPr>
              </w:p>
              <w:p w:rsidR="0094635D" w:rsidRPr="00962883" w:rsidRDefault="00ED08FF" w:rsidP="0094635D">
                <w:r>
                  <w:t>By 1950</w:t>
                </w:r>
                <w:r w:rsidR="0094635D" w:rsidRPr="00962883">
                  <w:t xml:space="preserve"> de Maré </w:t>
                </w:r>
                <w:r w:rsidR="0094635D">
                  <w:t>found</w:t>
                </w:r>
                <w:r w:rsidR="0094635D" w:rsidRPr="00962883">
                  <w:t xml:space="preserve"> that AID was too big for him to support and manage of his own accord, and he </w:t>
                </w:r>
                <w:r w:rsidR="0094635D">
                  <w:t>decided</w:t>
                </w:r>
                <w:r w:rsidR="0094635D" w:rsidRPr="00962883">
                  <w:t xml:space="preserve"> to relocate the collection to Stock</w:t>
                </w:r>
                <w:r w:rsidR="009B60AB">
                  <w:t>holm, with the assistance of</w:t>
                </w:r>
                <w:r w:rsidR="0094635D" w:rsidRPr="00962883">
                  <w:t xml:space="preserve"> fellow Swede and AID director Bengt Häger. The French government objected that the collections were the property of the state, and in an effort to avoid a lengthy legal </w:t>
                </w:r>
                <w:proofErr w:type="gramStart"/>
                <w:r w:rsidR="0094635D" w:rsidRPr="00962883">
                  <w:t>dispute,</w:t>
                </w:r>
                <w:proofErr w:type="gramEnd"/>
                <w:r w:rsidR="0094635D" w:rsidRPr="00962883">
                  <w:t xml:space="preserve"> de Maré allowed the library and European collections to remain in Paris, where they became part of the library-museum of the </w:t>
                </w:r>
                <w:r w:rsidR="0094635D" w:rsidRPr="009B60AB">
                  <w:rPr>
                    <w:i/>
                  </w:rPr>
                  <w:t>Paris Opéra</w:t>
                </w:r>
                <w:r w:rsidR="0094635D" w:rsidRPr="009B60AB">
                  <w:t>.</w:t>
                </w:r>
                <w:r w:rsidR="0094635D" w:rsidRPr="00962883">
                  <w:t xml:space="preserve"> The </w:t>
                </w:r>
                <w:r w:rsidR="0094635D" w:rsidRPr="008B71EA">
                  <w:rPr>
                    <w:i/>
                  </w:rPr>
                  <w:t>Ballets Suédois</w:t>
                </w:r>
                <w:r w:rsidR="0094635D" w:rsidRPr="00962883">
                  <w:t xml:space="preserve"> materials and collections of Asian and African folk art and artefacts assembled by de Maré during his travels</w:t>
                </w:r>
                <w:r w:rsidR="009B60AB">
                  <w:t xml:space="preserve"> </w:t>
                </w:r>
                <w:r w:rsidR="0094635D" w:rsidRPr="00962883">
                  <w:t>—</w:t>
                </w:r>
                <w:r w:rsidR="009B60AB">
                  <w:t xml:space="preserve"> </w:t>
                </w:r>
                <w:r w:rsidR="0094635D" w:rsidRPr="00962883">
                  <w:t>most notably materials from Indonesia</w:t>
                </w:r>
                <w:r w:rsidR="009B60AB">
                  <w:t xml:space="preserve"> </w:t>
                </w:r>
                <w:r w:rsidR="0094635D" w:rsidRPr="00962883">
                  <w:t>—</w:t>
                </w:r>
                <w:r w:rsidR="009B60AB">
                  <w:t xml:space="preserve"> </w:t>
                </w:r>
                <w:r w:rsidR="0094635D" w:rsidRPr="00962883">
                  <w:t xml:space="preserve">were transferred to Stockholm, where they became the core collection of the </w:t>
                </w:r>
                <w:r w:rsidR="0094635D" w:rsidRPr="009B60AB">
                  <w:rPr>
                    <w:i/>
                  </w:rPr>
                  <w:t>Dansmuseet</w:t>
                </w:r>
                <w:r w:rsidR="0094635D" w:rsidRPr="00962883">
                  <w:t xml:space="preserve"> (Dance Museum), which opened in 1953. </w:t>
                </w:r>
              </w:p>
              <w:p w:rsidR="0094635D" w:rsidRPr="00962883" w:rsidRDefault="0094635D" w:rsidP="0094635D"/>
              <w:p w:rsidR="0094635D" w:rsidRPr="00962883" w:rsidRDefault="0094635D" w:rsidP="0094635D">
                <w:r w:rsidRPr="00962883">
                  <w:t xml:space="preserve">De Maré died unexpectedly during a trip to Spain in 1964. He had earlier expressed his desire to be buried next to Jean Börlin in the Père Lachaise cemetery in Paris, but was ultimately buried in Stockholm. Upon his death, de Maré’s collection of modern art was donated to the Modern Art Museum in Stockholm. The </w:t>
                </w:r>
                <w:r w:rsidRPr="009B60AB">
                  <w:rPr>
                    <w:i/>
                  </w:rPr>
                  <w:t>Dansmuseet</w:t>
                </w:r>
                <w:r w:rsidRPr="00962883">
                  <w:t xml:space="preserve"> was made the sole beneficiary of the remainder of his estate, affording the institution resources to continue to build on its collections.</w:t>
                </w:r>
              </w:p>
              <w:p w:rsidR="0094635D" w:rsidRDefault="0094635D" w:rsidP="0094635D"/>
              <w:p w:rsidR="0094635D" w:rsidRPr="00822A71" w:rsidRDefault="0094635D" w:rsidP="00EE2AA5">
                <w:pPr>
                  <w:pStyle w:val="Heading1"/>
                  <w:outlineLvl w:val="0"/>
                </w:pPr>
                <w:r>
                  <w:t>Legacy</w:t>
                </w:r>
              </w:p>
              <w:p w:rsidR="003F0D73" w:rsidRDefault="0094635D" w:rsidP="00C27FAB">
                <w:r w:rsidRPr="00962883">
                  <w:t xml:space="preserve">The </w:t>
                </w:r>
                <w:r w:rsidRPr="008B71EA">
                  <w:rPr>
                    <w:i/>
                  </w:rPr>
                  <w:t>Ballets Suédois</w:t>
                </w:r>
                <w:r w:rsidRPr="00962883">
                  <w:t xml:space="preserve"> had only a modest impact on ballet and dance in the decades that followed its demise. Little effort was made to keep the company’s works in repertoire, with any attempts at preservation forestalled by </w:t>
                </w:r>
                <w:r>
                  <w:t xml:space="preserve">Jean Börlin’s untimely death in </w:t>
                </w:r>
                <w:r w:rsidR="00ED08FF">
                  <w:t>1930. However, t</w:t>
                </w:r>
                <w:r w:rsidRPr="00962883">
                  <w:t xml:space="preserve">he </w:t>
                </w:r>
                <w:r w:rsidRPr="009B60AB">
                  <w:rPr>
                    <w:i/>
                  </w:rPr>
                  <w:t>Suédois</w:t>
                </w:r>
                <w:r w:rsidRPr="00962883">
                  <w:t xml:space="preserve"> did leave behind a significant artistic and visual legacy, and if the company did not achieve the international renown of the </w:t>
                </w:r>
                <w:r w:rsidRPr="009B60AB">
                  <w:rPr>
                    <w:i/>
                  </w:rPr>
                  <w:t>Ballets Russes</w:t>
                </w:r>
                <w:r w:rsidRPr="00962883">
                  <w:t>, it did significantly influence the character of Diaghilev’s later undertakings. Many composers commissioned by de Maré</w:t>
                </w:r>
                <w:r w:rsidR="009B60AB">
                  <w:t xml:space="preserve"> </w:t>
                </w:r>
                <w:r w:rsidRPr="00962883">
                  <w:t>—</w:t>
                </w:r>
                <w:r w:rsidR="009B60AB">
                  <w:t xml:space="preserve"> </w:t>
                </w:r>
                <w:r w:rsidRPr="00962883">
                  <w:t>including Milhaud, George Auric, and Francis Poulenc</w:t>
                </w:r>
                <w:r w:rsidR="009B60AB">
                  <w:t xml:space="preserve"> </w:t>
                </w:r>
                <w:r w:rsidRPr="00962883">
                  <w:t>—</w:t>
                </w:r>
                <w:r w:rsidR="009B60AB">
                  <w:t xml:space="preserve"> </w:t>
                </w:r>
                <w:r w:rsidRPr="00962883">
                  <w:t xml:space="preserve">were subsequently recruited for </w:t>
                </w:r>
                <w:r w:rsidRPr="0065750B">
                  <w:rPr>
                    <w:i/>
                  </w:rPr>
                  <w:t>Ballets Russes</w:t>
                </w:r>
                <w:r w:rsidRPr="00962883">
                  <w:t xml:space="preserve"> productions; and de Maré</w:t>
                </w:r>
                <w:r w:rsidR="009B60AB">
                  <w:t>’s interest in surrealists and D</w:t>
                </w:r>
                <w:r w:rsidR="009B60AB" w:rsidRPr="00962883">
                  <w:t>adaists</w:t>
                </w:r>
                <w:r w:rsidRPr="00962883">
                  <w:t xml:space="preserve"> such as Man Ray, Joan Miró, and Max Ernst also helped give these artists entrée to Diaghilev, who had previously regarded their work with scepticism. On a more general level, several scores commissioned by the </w:t>
                </w:r>
                <w:r w:rsidRPr="009B60AB">
                  <w:rPr>
                    <w:i/>
                  </w:rPr>
                  <w:t>Suédois</w:t>
                </w:r>
                <w:r w:rsidRPr="00962883">
                  <w:t xml:space="preserve"> </w:t>
                </w:r>
                <w:r>
                  <w:t>were subsequently</w:t>
                </w:r>
                <w:r w:rsidRPr="00962883">
                  <w:t xml:space="preserve"> utili</w:t>
                </w:r>
                <w:r>
                  <w:t>s</w:t>
                </w:r>
                <w:r w:rsidRPr="00962883">
                  <w:t xml:space="preserve">ed </w:t>
                </w:r>
                <w:r>
                  <w:t>by choreographers</w:t>
                </w:r>
                <w:r w:rsidRPr="00962883">
                  <w:t xml:space="preserve">, perhaps most notably </w:t>
                </w:r>
                <w:r w:rsidRPr="00962883">
                  <w:rPr>
                    <w:i/>
                  </w:rPr>
                  <w:t>La Création du Monde</w:t>
                </w:r>
                <w:r w:rsidRPr="00962883">
                  <w:t>.</w:t>
                </w:r>
              </w:p>
            </w:tc>
            <w:bookmarkStart w:id="1" w:name="_GoBack" w:displacedByCustomXml="next"/>
            <w:bookmarkEnd w:id="1"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88B6703256CCD49891FE2E3C4E5656C"/>
              </w:placeholder>
            </w:sdtPr>
            <w:sdtContent>
              <w:p w:rsidR="0094635D" w:rsidRPr="00B620AE" w:rsidRDefault="0094635D" w:rsidP="0094635D">
                <w:pPr>
                  <w:rPr>
                    <w:b/>
                  </w:rPr>
                </w:pPr>
              </w:p>
              <w:p w:rsidR="0094635D" w:rsidRDefault="00A675A8" w:rsidP="0094635D">
                <w:sdt>
                  <w:sdtPr>
                    <w:id w:val="-915393146"/>
                    <w:citation/>
                  </w:sdtPr>
                  <w:sdtContent>
                    <w:r>
                      <w:fldChar w:fldCharType="begin"/>
                    </w:r>
                    <w:r>
                      <w:rPr>
                        <w:lang w:val="en-US"/>
                      </w:rPr>
                      <w:instrText xml:space="preserve"> CITATION Bae95 \l 1033 </w:instrText>
                    </w:r>
                    <w:r>
                      <w:fldChar w:fldCharType="separate"/>
                    </w:r>
                    <w:r w:rsidRPr="00A675A8">
                      <w:rPr>
                        <w:noProof/>
                        <w:lang w:val="en-US"/>
                      </w:rPr>
                      <w:t>(Baer and Ahlstrand)</w:t>
                    </w:r>
                    <w:r>
                      <w:fldChar w:fldCharType="end"/>
                    </w:r>
                  </w:sdtContent>
                </w:sdt>
              </w:p>
              <w:p w:rsidR="00A675A8" w:rsidRPr="00125B12" w:rsidRDefault="00A675A8" w:rsidP="0094635D">
                <w:sdt>
                  <w:sdtPr>
                    <w:id w:val="-1521926976"/>
                    <w:citation/>
                  </w:sdtPr>
                  <w:sdtContent>
                    <w:r>
                      <w:fldChar w:fldCharType="begin"/>
                    </w:r>
                    <w:r>
                      <w:rPr>
                        <w:lang w:val="en-US"/>
                      </w:rPr>
                      <w:instrText xml:space="preserve"> CITATION Ban94 \l 1033 </w:instrText>
                    </w:r>
                    <w:r>
                      <w:fldChar w:fldCharType="separate"/>
                    </w:r>
                    <w:r w:rsidRPr="00A675A8">
                      <w:rPr>
                        <w:noProof/>
                        <w:lang w:val="en-US"/>
                      </w:rPr>
                      <w:t>(Banes)</w:t>
                    </w:r>
                    <w:r>
                      <w:fldChar w:fldCharType="end"/>
                    </w:r>
                  </w:sdtContent>
                </w:sdt>
              </w:p>
              <w:p w:rsidR="0094635D" w:rsidRPr="00125B12" w:rsidRDefault="00C340DB" w:rsidP="0094635D">
                <w:sdt>
                  <w:sdtPr>
                    <w:id w:val="264202451"/>
                    <w:citation/>
                  </w:sdtPr>
                  <w:sdtContent>
                    <w:r>
                      <w:fldChar w:fldCharType="begin"/>
                    </w:r>
                    <w:r>
                      <w:rPr>
                        <w:lang w:val="en-US"/>
                      </w:rPr>
                      <w:instrText xml:space="preserve"> CITATION Fok31 \l 1033 </w:instrText>
                    </w:r>
                    <w:r>
                      <w:fldChar w:fldCharType="separate"/>
                    </w:r>
                    <w:r w:rsidRPr="00C340DB">
                      <w:rPr>
                        <w:noProof/>
                        <w:lang w:val="en-US"/>
                      </w:rPr>
                      <w:t>(Fokine, Haquinius and De Maré)</w:t>
                    </w:r>
                    <w:r>
                      <w:fldChar w:fldCharType="end"/>
                    </w:r>
                  </w:sdtContent>
                </w:sdt>
              </w:p>
              <w:p w:rsidR="0094635D" w:rsidRPr="00962883" w:rsidRDefault="00C340DB" w:rsidP="0094635D">
                <w:sdt>
                  <w:sdtPr>
                    <w:id w:val="-1183125051"/>
                    <w:citation/>
                  </w:sdtPr>
                  <w:sdtContent>
                    <w:r>
                      <w:fldChar w:fldCharType="begin"/>
                    </w:r>
                    <w:r>
                      <w:rPr>
                        <w:lang w:val="en-US"/>
                      </w:rPr>
                      <w:instrText xml:space="preserve"> CITATION Dor991 \l 1033 </w:instrText>
                    </w:r>
                    <w:r>
                      <w:fldChar w:fldCharType="separate"/>
                    </w:r>
                    <w:r w:rsidRPr="00C340DB">
                      <w:rPr>
                        <w:noProof/>
                        <w:lang w:val="en-US"/>
                      </w:rPr>
                      <w:t>(Dorris)</w:t>
                    </w:r>
                    <w:r>
                      <w:fldChar w:fldCharType="end"/>
                    </w:r>
                  </w:sdtContent>
                </w:sdt>
              </w:p>
              <w:p w:rsidR="0094635D" w:rsidRPr="00962883" w:rsidRDefault="00C340DB" w:rsidP="0094635D">
                <w:sdt>
                  <w:sdtPr>
                    <w:id w:val="-1371224478"/>
                    <w:citation/>
                  </w:sdtPr>
                  <w:sdtContent>
                    <w:r>
                      <w:fldChar w:fldCharType="begin"/>
                    </w:r>
                    <w:r>
                      <w:rPr>
                        <w:lang w:val="en-US"/>
                      </w:rPr>
                      <w:instrText xml:space="preserve"> CITATION Gar05 \l 1033 </w:instrText>
                    </w:r>
                    <w:r>
                      <w:fldChar w:fldCharType="separate"/>
                    </w:r>
                    <w:r w:rsidRPr="00C340DB">
                      <w:rPr>
                        <w:noProof/>
                        <w:lang w:val="en-US"/>
                      </w:rPr>
                      <w:t>(Garafola)</w:t>
                    </w:r>
                    <w:r>
                      <w:fldChar w:fldCharType="end"/>
                    </w:r>
                  </w:sdtContent>
                </w:sdt>
              </w:p>
              <w:p w:rsidR="0094635D" w:rsidRPr="00962883" w:rsidRDefault="00C340DB" w:rsidP="0094635D">
                <w:sdt>
                  <w:sdtPr>
                    <w:id w:val="-1691371535"/>
                    <w:citation/>
                  </w:sdtPr>
                  <w:sdtContent>
                    <w:r>
                      <w:fldChar w:fldCharType="begin"/>
                    </w:r>
                    <w:r>
                      <w:rPr>
                        <w:lang w:val="en-US"/>
                      </w:rPr>
                      <w:instrText xml:space="preserve"> CITATION Häg90 \l 1033 </w:instrText>
                    </w:r>
                    <w:r>
                      <w:fldChar w:fldCharType="separate"/>
                    </w:r>
                    <w:r w:rsidRPr="00C340DB">
                      <w:rPr>
                        <w:noProof/>
                        <w:lang w:val="en-US"/>
                      </w:rPr>
                      <w:t>(Häger, Albéniz and Alexeieff)</w:t>
                    </w:r>
                    <w:r>
                      <w:fldChar w:fldCharType="end"/>
                    </w:r>
                  </w:sdtContent>
                </w:sdt>
              </w:p>
              <w:p w:rsidR="0094635D" w:rsidRPr="00962883" w:rsidRDefault="00F13629" w:rsidP="0094635D">
                <w:sdt>
                  <w:sdtPr>
                    <w:id w:val="1345284454"/>
                    <w:citation/>
                  </w:sdtPr>
                  <w:sdtContent>
                    <w:r>
                      <w:fldChar w:fldCharType="begin"/>
                    </w:r>
                    <w:r>
                      <w:rPr>
                        <w:lang w:val="en-US"/>
                      </w:rPr>
                      <w:instrText xml:space="preserve"> CITATION Näs091 \l 1033 </w:instrText>
                    </w:r>
                    <w:r>
                      <w:fldChar w:fldCharType="separate"/>
                    </w:r>
                    <w:r w:rsidRPr="00F13629">
                      <w:rPr>
                        <w:noProof/>
                        <w:lang w:val="en-US"/>
                      </w:rPr>
                      <w:t>(Näslund)</w:t>
                    </w:r>
                    <w:r>
                      <w:fldChar w:fldCharType="end"/>
                    </w:r>
                  </w:sdtContent>
                </w:sdt>
              </w:p>
              <w:p w:rsidR="0094635D" w:rsidRPr="00962883" w:rsidRDefault="00A362C6" w:rsidP="0094635D">
                <w:sdt>
                  <w:sdtPr>
                    <w:id w:val="-2114202531"/>
                    <w:citation/>
                  </w:sdtPr>
                  <w:sdtContent>
                    <w:r>
                      <w:fldChar w:fldCharType="begin"/>
                    </w:r>
                    <w:r>
                      <w:rPr>
                        <w:lang w:val="en-US"/>
                      </w:rPr>
                      <w:instrText xml:space="preserve">CITATION Rob971 \l 1033 </w:instrText>
                    </w:r>
                    <w:r>
                      <w:fldChar w:fldCharType="separate"/>
                    </w:r>
                    <w:r w:rsidRPr="00A362C6">
                      <w:rPr>
                        <w:noProof/>
                        <w:lang w:val="en-US"/>
                      </w:rPr>
                      <w:t>(Robinson)</w:t>
                    </w:r>
                    <w:r>
                      <w:fldChar w:fldCharType="end"/>
                    </w:r>
                  </w:sdtContent>
                </w:sdt>
              </w:p>
              <w:p w:rsidR="003235A7" w:rsidRDefault="00A362C6" w:rsidP="00FB11DE">
                <w:sdt>
                  <w:sdtPr>
                    <w:id w:val="1424682226"/>
                    <w:citation/>
                  </w:sdtPr>
                  <w:sdtContent>
                    <w:r>
                      <w:fldChar w:fldCharType="begin"/>
                    </w:r>
                    <w:r>
                      <w:rPr>
                        <w:lang w:val="en-US"/>
                      </w:rPr>
                      <w:instrText xml:space="preserve"> CITATION Dan \l 1033 </w:instrText>
                    </w:r>
                    <w:r>
                      <w:fldChar w:fldCharType="separate"/>
                    </w:r>
                    <w:r w:rsidRPr="00A362C6">
                      <w:rPr>
                        <w:noProof/>
                        <w:lang w:val="en-US"/>
                      </w:rPr>
                      <w:t>(Dansmusset)</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n Johnson" w:date="2014-12-15T12:39:00Z" w:initials="JJ">
    <w:p w:rsidR="00ED08FF" w:rsidRDefault="00ED08FF">
      <w:pPr>
        <w:pStyle w:val="CommentText"/>
      </w:pPr>
      <w:r>
        <w:rPr>
          <w:rStyle w:val="CommentReference"/>
        </w:rPr>
        <w:annotationRef/>
      </w:r>
      <w:r>
        <w:t>Should we cut this list?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8FF" w:rsidRDefault="00ED08FF" w:rsidP="007A0D55">
      <w:pPr>
        <w:spacing w:after="0" w:line="240" w:lineRule="auto"/>
      </w:pPr>
      <w:r>
        <w:separator/>
      </w:r>
    </w:p>
  </w:endnote>
  <w:endnote w:type="continuationSeparator" w:id="0">
    <w:p w:rsidR="00ED08FF" w:rsidRDefault="00ED08F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8FF" w:rsidRDefault="00ED08FF" w:rsidP="007A0D55">
      <w:pPr>
        <w:spacing w:after="0" w:line="240" w:lineRule="auto"/>
      </w:pPr>
      <w:r>
        <w:separator/>
      </w:r>
    </w:p>
  </w:footnote>
  <w:footnote w:type="continuationSeparator" w:id="0">
    <w:p w:rsidR="00ED08FF" w:rsidRDefault="00ED08F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8FF" w:rsidRDefault="00ED08F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ED08FF" w:rsidRDefault="00ED08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35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66C5"/>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750B"/>
    <w:rsid w:val="006D0412"/>
    <w:rsid w:val="007304B9"/>
    <w:rsid w:val="007411B9"/>
    <w:rsid w:val="0077324E"/>
    <w:rsid w:val="00780D95"/>
    <w:rsid w:val="00780DC7"/>
    <w:rsid w:val="007A0D55"/>
    <w:rsid w:val="007B3377"/>
    <w:rsid w:val="007E5F44"/>
    <w:rsid w:val="00821DE3"/>
    <w:rsid w:val="00846CE1"/>
    <w:rsid w:val="008A1FA9"/>
    <w:rsid w:val="008A5B87"/>
    <w:rsid w:val="008B71EA"/>
    <w:rsid w:val="00922950"/>
    <w:rsid w:val="0094635D"/>
    <w:rsid w:val="009A7264"/>
    <w:rsid w:val="009B60AB"/>
    <w:rsid w:val="009D1606"/>
    <w:rsid w:val="009E18A1"/>
    <w:rsid w:val="009E73D7"/>
    <w:rsid w:val="00A27D2C"/>
    <w:rsid w:val="00A362C6"/>
    <w:rsid w:val="00A55595"/>
    <w:rsid w:val="00A675A8"/>
    <w:rsid w:val="00A76FD9"/>
    <w:rsid w:val="00AB436D"/>
    <w:rsid w:val="00AD2F24"/>
    <w:rsid w:val="00AD4844"/>
    <w:rsid w:val="00B219AE"/>
    <w:rsid w:val="00B33145"/>
    <w:rsid w:val="00B574C9"/>
    <w:rsid w:val="00BC39C9"/>
    <w:rsid w:val="00BE5BF7"/>
    <w:rsid w:val="00BF40E1"/>
    <w:rsid w:val="00C27FAB"/>
    <w:rsid w:val="00C340D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08FF"/>
    <w:rsid w:val="00ED139F"/>
    <w:rsid w:val="00EE2AA5"/>
    <w:rsid w:val="00EF74F7"/>
    <w:rsid w:val="00F1362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63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635D"/>
    <w:rPr>
      <w:rFonts w:ascii="Lucida Grande" w:hAnsi="Lucida Grande" w:cs="Lucida Grande"/>
      <w:sz w:val="18"/>
      <w:szCs w:val="18"/>
    </w:rPr>
  </w:style>
  <w:style w:type="character" w:styleId="Hyperlink">
    <w:name w:val="Hyperlink"/>
    <w:basedOn w:val="DefaultParagraphFont"/>
    <w:uiPriority w:val="99"/>
    <w:semiHidden/>
    <w:rsid w:val="0094635D"/>
    <w:rPr>
      <w:rFonts w:cs="Times New Roman"/>
      <w:color w:val="0000FF"/>
      <w:u w:val="single"/>
    </w:rPr>
  </w:style>
  <w:style w:type="paragraph" w:styleId="NormalWeb">
    <w:name w:val="Normal (Web)"/>
    <w:basedOn w:val="Normal"/>
    <w:uiPriority w:val="99"/>
    <w:unhideWhenUsed/>
    <w:rsid w:val="0094635D"/>
    <w:pPr>
      <w:spacing w:after="0"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8A1FA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77324E"/>
    <w:rPr>
      <w:sz w:val="18"/>
      <w:szCs w:val="18"/>
    </w:rPr>
  </w:style>
  <w:style w:type="paragraph" w:styleId="CommentText">
    <w:name w:val="annotation text"/>
    <w:basedOn w:val="Normal"/>
    <w:link w:val="CommentTextChar"/>
    <w:uiPriority w:val="99"/>
    <w:semiHidden/>
    <w:rsid w:val="0077324E"/>
    <w:pPr>
      <w:spacing w:line="240" w:lineRule="auto"/>
    </w:pPr>
    <w:rPr>
      <w:sz w:val="24"/>
      <w:szCs w:val="24"/>
    </w:rPr>
  </w:style>
  <w:style w:type="character" w:customStyle="1" w:styleId="CommentTextChar">
    <w:name w:val="Comment Text Char"/>
    <w:basedOn w:val="DefaultParagraphFont"/>
    <w:link w:val="CommentText"/>
    <w:uiPriority w:val="99"/>
    <w:semiHidden/>
    <w:rsid w:val="0077324E"/>
    <w:rPr>
      <w:sz w:val="24"/>
      <w:szCs w:val="24"/>
    </w:rPr>
  </w:style>
  <w:style w:type="paragraph" w:styleId="CommentSubject">
    <w:name w:val="annotation subject"/>
    <w:basedOn w:val="CommentText"/>
    <w:next w:val="CommentText"/>
    <w:link w:val="CommentSubjectChar"/>
    <w:uiPriority w:val="99"/>
    <w:semiHidden/>
    <w:rsid w:val="0077324E"/>
    <w:rPr>
      <w:b/>
      <w:bCs/>
      <w:sz w:val="20"/>
      <w:szCs w:val="20"/>
    </w:rPr>
  </w:style>
  <w:style w:type="character" w:customStyle="1" w:styleId="CommentSubjectChar">
    <w:name w:val="Comment Subject Char"/>
    <w:basedOn w:val="CommentTextChar"/>
    <w:link w:val="CommentSubject"/>
    <w:uiPriority w:val="99"/>
    <w:semiHidden/>
    <w:rsid w:val="0077324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63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635D"/>
    <w:rPr>
      <w:rFonts w:ascii="Lucida Grande" w:hAnsi="Lucida Grande" w:cs="Lucida Grande"/>
      <w:sz w:val="18"/>
      <w:szCs w:val="18"/>
    </w:rPr>
  </w:style>
  <w:style w:type="character" w:styleId="Hyperlink">
    <w:name w:val="Hyperlink"/>
    <w:basedOn w:val="DefaultParagraphFont"/>
    <w:uiPriority w:val="99"/>
    <w:semiHidden/>
    <w:rsid w:val="0094635D"/>
    <w:rPr>
      <w:rFonts w:cs="Times New Roman"/>
      <w:color w:val="0000FF"/>
      <w:u w:val="single"/>
    </w:rPr>
  </w:style>
  <w:style w:type="paragraph" w:styleId="NormalWeb">
    <w:name w:val="Normal (Web)"/>
    <w:basedOn w:val="Normal"/>
    <w:uiPriority w:val="99"/>
    <w:unhideWhenUsed/>
    <w:rsid w:val="0094635D"/>
    <w:pPr>
      <w:spacing w:after="0"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8A1FA9"/>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77324E"/>
    <w:rPr>
      <w:sz w:val="18"/>
      <w:szCs w:val="18"/>
    </w:rPr>
  </w:style>
  <w:style w:type="paragraph" w:styleId="CommentText">
    <w:name w:val="annotation text"/>
    <w:basedOn w:val="Normal"/>
    <w:link w:val="CommentTextChar"/>
    <w:uiPriority w:val="99"/>
    <w:semiHidden/>
    <w:rsid w:val="0077324E"/>
    <w:pPr>
      <w:spacing w:line="240" w:lineRule="auto"/>
    </w:pPr>
    <w:rPr>
      <w:sz w:val="24"/>
      <w:szCs w:val="24"/>
    </w:rPr>
  </w:style>
  <w:style w:type="character" w:customStyle="1" w:styleId="CommentTextChar">
    <w:name w:val="Comment Text Char"/>
    <w:basedOn w:val="DefaultParagraphFont"/>
    <w:link w:val="CommentText"/>
    <w:uiPriority w:val="99"/>
    <w:semiHidden/>
    <w:rsid w:val="0077324E"/>
    <w:rPr>
      <w:sz w:val="24"/>
      <w:szCs w:val="24"/>
    </w:rPr>
  </w:style>
  <w:style w:type="paragraph" w:styleId="CommentSubject">
    <w:name w:val="annotation subject"/>
    <w:basedOn w:val="CommentText"/>
    <w:next w:val="CommentText"/>
    <w:link w:val="CommentSubjectChar"/>
    <w:uiPriority w:val="99"/>
    <w:semiHidden/>
    <w:rsid w:val="0077324E"/>
    <w:rPr>
      <w:b/>
      <w:bCs/>
      <w:sz w:val="20"/>
      <w:szCs w:val="20"/>
    </w:rPr>
  </w:style>
  <w:style w:type="character" w:customStyle="1" w:styleId="CommentSubjectChar">
    <w:name w:val="Comment Subject Char"/>
    <w:basedOn w:val="CommentTextChar"/>
    <w:link w:val="CommentSubject"/>
    <w:uiPriority w:val="99"/>
    <w:semiHidden/>
    <w:rsid w:val="007732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ansmuseet.se/wp-content/gallery/dansmuseet/rolf-de-mare.jpg"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683089C53AE648923DC02541B7F155"/>
        <w:category>
          <w:name w:val="General"/>
          <w:gallery w:val="placeholder"/>
        </w:category>
        <w:types>
          <w:type w:val="bbPlcHdr"/>
        </w:types>
        <w:behaviors>
          <w:behavior w:val="content"/>
        </w:behaviors>
        <w:guid w:val="{4D9E0EDE-6FA1-8949-A356-C14A5AEA72A5}"/>
      </w:docPartPr>
      <w:docPartBody>
        <w:p w:rsidR="00CA0627" w:rsidRDefault="00CA0627">
          <w:pPr>
            <w:pStyle w:val="CF683089C53AE648923DC02541B7F155"/>
          </w:pPr>
          <w:r w:rsidRPr="00CC586D">
            <w:rPr>
              <w:rStyle w:val="PlaceholderText"/>
              <w:b/>
              <w:color w:val="FFFFFF" w:themeColor="background1"/>
            </w:rPr>
            <w:t>[Salutation]</w:t>
          </w:r>
        </w:p>
      </w:docPartBody>
    </w:docPart>
    <w:docPart>
      <w:docPartPr>
        <w:name w:val="D50A38DDA60A54468C6E71CBBC6AD6C4"/>
        <w:category>
          <w:name w:val="General"/>
          <w:gallery w:val="placeholder"/>
        </w:category>
        <w:types>
          <w:type w:val="bbPlcHdr"/>
        </w:types>
        <w:behaviors>
          <w:behavior w:val="content"/>
        </w:behaviors>
        <w:guid w:val="{2F8E235C-2CE7-2442-B90C-7CB44643C521}"/>
      </w:docPartPr>
      <w:docPartBody>
        <w:p w:rsidR="00CA0627" w:rsidRDefault="00CA0627">
          <w:pPr>
            <w:pStyle w:val="D50A38DDA60A54468C6E71CBBC6AD6C4"/>
          </w:pPr>
          <w:r>
            <w:rPr>
              <w:rStyle w:val="PlaceholderText"/>
            </w:rPr>
            <w:t>[First name]</w:t>
          </w:r>
        </w:p>
      </w:docPartBody>
    </w:docPart>
    <w:docPart>
      <w:docPartPr>
        <w:name w:val="27BA094648120444A55C1CB8B2BBE2D7"/>
        <w:category>
          <w:name w:val="General"/>
          <w:gallery w:val="placeholder"/>
        </w:category>
        <w:types>
          <w:type w:val="bbPlcHdr"/>
        </w:types>
        <w:behaviors>
          <w:behavior w:val="content"/>
        </w:behaviors>
        <w:guid w:val="{A5B09C9C-2CA3-A34C-8BAB-5C8AC27890FC}"/>
      </w:docPartPr>
      <w:docPartBody>
        <w:p w:rsidR="00CA0627" w:rsidRDefault="00CA0627">
          <w:pPr>
            <w:pStyle w:val="27BA094648120444A55C1CB8B2BBE2D7"/>
          </w:pPr>
          <w:r>
            <w:rPr>
              <w:rStyle w:val="PlaceholderText"/>
            </w:rPr>
            <w:t>[Middle name]</w:t>
          </w:r>
        </w:p>
      </w:docPartBody>
    </w:docPart>
    <w:docPart>
      <w:docPartPr>
        <w:name w:val="9A6B51B8BFE26C459589C49689493A09"/>
        <w:category>
          <w:name w:val="General"/>
          <w:gallery w:val="placeholder"/>
        </w:category>
        <w:types>
          <w:type w:val="bbPlcHdr"/>
        </w:types>
        <w:behaviors>
          <w:behavior w:val="content"/>
        </w:behaviors>
        <w:guid w:val="{69ECCCA5-969B-434E-9F52-71BF0F5D03FB}"/>
      </w:docPartPr>
      <w:docPartBody>
        <w:p w:rsidR="00CA0627" w:rsidRDefault="00CA0627">
          <w:pPr>
            <w:pStyle w:val="9A6B51B8BFE26C459589C49689493A09"/>
          </w:pPr>
          <w:r>
            <w:rPr>
              <w:rStyle w:val="PlaceholderText"/>
            </w:rPr>
            <w:t>[Last name]</w:t>
          </w:r>
        </w:p>
      </w:docPartBody>
    </w:docPart>
    <w:docPart>
      <w:docPartPr>
        <w:name w:val="DA1DC78E2A2DBD4B981CE502A0E095F1"/>
        <w:category>
          <w:name w:val="General"/>
          <w:gallery w:val="placeholder"/>
        </w:category>
        <w:types>
          <w:type w:val="bbPlcHdr"/>
        </w:types>
        <w:behaviors>
          <w:behavior w:val="content"/>
        </w:behaviors>
        <w:guid w:val="{D5FBE0B1-5FD1-B440-8F58-014243C3FB57}"/>
      </w:docPartPr>
      <w:docPartBody>
        <w:p w:rsidR="00CA0627" w:rsidRDefault="00CA0627">
          <w:pPr>
            <w:pStyle w:val="DA1DC78E2A2DBD4B981CE502A0E095F1"/>
          </w:pPr>
          <w:r>
            <w:rPr>
              <w:rStyle w:val="PlaceholderText"/>
            </w:rPr>
            <w:t>[Enter your biography]</w:t>
          </w:r>
        </w:p>
      </w:docPartBody>
    </w:docPart>
    <w:docPart>
      <w:docPartPr>
        <w:name w:val="D16713889B969249B38782A77EC35F40"/>
        <w:category>
          <w:name w:val="General"/>
          <w:gallery w:val="placeholder"/>
        </w:category>
        <w:types>
          <w:type w:val="bbPlcHdr"/>
        </w:types>
        <w:behaviors>
          <w:behavior w:val="content"/>
        </w:behaviors>
        <w:guid w:val="{78CFD5FB-4BC8-BA42-9BA5-CB55818BA5A0}"/>
      </w:docPartPr>
      <w:docPartBody>
        <w:p w:rsidR="00CA0627" w:rsidRDefault="00CA0627">
          <w:pPr>
            <w:pStyle w:val="D16713889B969249B38782A77EC35F40"/>
          </w:pPr>
          <w:r>
            <w:rPr>
              <w:rStyle w:val="PlaceholderText"/>
            </w:rPr>
            <w:t>[Enter the institution with which you are affiliated]</w:t>
          </w:r>
        </w:p>
      </w:docPartBody>
    </w:docPart>
    <w:docPart>
      <w:docPartPr>
        <w:name w:val="F4BAA06F7858DB448A5DDFF7D7BE4775"/>
        <w:category>
          <w:name w:val="General"/>
          <w:gallery w:val="placeholder"/>
        </w:category>
        <w:types>
          <w:type w:val="bbPlcHdr"/>
        </w:types>
        <w:behaviors>
          <w:behavior w:val="content"/>
        </w:behaviors>
        <w:guid w:val="{D2262114-1026-4445-934B-70CB068232F5}"/>
      </w:docPartPr>
      <w:docPartBody>
        <w:p w:rsidR="00CA0627" w:rsidRDefault="00CA0627">
          <w:pPr>
            <w:pStyle w:val="F4BAA06F7858DB448A5DDFF7D7BE4775"/>
          </w:pPr>
          <w:r w:rsidRPr="00EF74F7">
            <w:rPr>
              <w:b/>
              <w:color w:val="808080" w:themeColor="background1" w:themeShade="80"/>
            </w:rPr>
            <w:t>[Enter the headword for your article]</w:t>
          </w:r>
        </w:p>
      </w:docPartBody>
    </w:docPart>
    <w:docPart>
      <w:docPartPr>
        <w:name w:val="A3126DF5D2CE0B4C988C09DD8C108B2C"/>
        <w:category>
          <w:name w:val="General"/>
          <w:gallery w:val="placeholder"/>
        </w:category>
        <w:types>
          <w:type w:val="bbPlcHdr"/>
        </w:types>
        <w:behaviors>
          <w:behavior w:val="content"/>
        </w:behaviors>
        <w:guid w:val="{60B91181-2D42-AB4F-8015-FD143664C3D4}"/>
      </w:docPartPr>
      <w:docPartBody>
        <w:p w:rsidR="00CA0627" w:rsidRDefault="00CA0627">
          <w:pPr>
            <w:pStyle w:val="A3126DF5D2CE0B4C988C09DD8C108B2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E9EACDD7EA4004EAA726D2367BC5560"/>
        <w:category>
          <w:name w:val="General"/>
          <w:gallery w:val="placeholder"/>
        </w:category>
        <w:types>
          <w:type w:val="bbPlcHdr"/>
        </w:types>
        <w:behaviors>
          <w:behavior w:val="content"/>
        </w:behaviors>
        <w:guid w:val="{0D2A4F46-355D-9A43-B11D-2230780E4663}"/>
      </w:docPartPr>
      <w:docPartBody>
        <w:p w:rsidR="00CA0627" w:rsidRDefault="00CA0627">
          <w:pPr>
            <w:pStyle w:val="6E9EACDD7EA4004EAA726D2367BC55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0C03EC85CFF04B93713AD6509ABED3"/>
        <w:category>
          <w:name w:val="General"/>
          <w:gallery w:val="placeholder"/>
        </w:category>
        <w:types>
          <w:type w:val="bbPlcHdr"/>
        </w:types>
        <w:behaviors>
          <w:behavior w:val="content"/>
        </w:behaviors>
        <w:guid w:val="{DBFBBCAF-016B-7949-9986-C062280B4709}"/>
      </w:docPartPr>
      <w:docPartBody>
        <w:p w:rsidR="00CA0627" w:rsidRDefault="00CA0627">
          <w:pPr>
            <w:pStyle w:val="BA0C03EC85CFF04B93713AD6509ABED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88B6703256CCD49891FE2E3C4E5656C"/>
        <w:category>
          <w:name w:val="General"/>
          <w:gallery w:val="placeholder"/>
        </w:category>
        <w:types>
          <w:type w:val="bbPlcHdr"/>
        </w:types>
        <w:behaviors>
          <w:behavior w:val="content"/>
        </w:behaviors>
        <w:guid w:val="{19B26576-0D8B-6344-8748-007A9B1A6537}"/>
      </w:docPartPr>
      <w:docPartBody>
        <w:p w:rsidR="00CA0627" w:rsidRDefault="00CA0627">
          <w:pPr>
            <w:pStyle w:val="388B6703256CCD49891FE2E3C4E5656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627"/>
    <w:rsid w:val="00CA06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683089C53AE648923DC02541B7F155">
    <w:name w:val="CF683089C53AE648923DC02541B7F155"/>
  </w:style>
  <w:style w:type="paragraph" w:customStyle="1" w:styleId="D50A38DDA60A54468C6E71CBBC6AD6C4">
    <w:name w:val="D50A38DDA60A54468C6E71CBBC6AD6C4"/>
  </w:style>
  <w:style w:type="paragraph" w:customStyle="1" w:styleId="27BA094648120444A55C1CB8B2BBE2D7">
    <w:name w:val="27BA094648120444A55C1CB8B2BBE2D7"/>
  </w:style>
  <w:style w:type="paragraph" w:customStyle="1" w:styleId="9A6B51B8BFE26C459589C49689493A09">
    <w:name w:val="9A6B51B8BFE26C459589C49689493A09"/>
  </w:style>
  <w:style w:type="paragraph" w:customStyle="1" w:styleId="DA1DC78E2A2DBD4B981CE502A0E095F1">
    <w:name w:val="DA1DC78E2A2DBD4B981CE502A0E095F1"/>
  </w:style>
  <w:style w:type="paragraph" w:customStyle="1" w:styleId="D16713889B969249B38782A77EC35F40">
    <w:name w:val="D16713889B969249B38782A77EC35F40"/>
  </w:style>
  <w:style w:type="paragraph" w:customStyle="1" w:styleId="F4BAA06F7858DB448A5DDFF7D7BE4775">
    <w:name w:val="F4BAA06F7858DB448A5DDFF7D7BE4775"/>
  </w:style>
  <w:style w:type="paragraph" w:customStyle="1" w:styleId="A3126DF5D2CE0B4C988C09DD8C108B2C">
    <w:name w:val="A3126DF5D2CE0B4C988C09DD8C108B2C"/>
  </w:style>
  <w:style w:type="paragraph" w:customStyle="1" w:styleId="6E9EACDD7EA4004EAA726D2367BC5560">
    <w:name w:val="6E9EACDD7EA4004EAA726D2367BC5560"/>
  </w:style>
  <w:style w:type="paragraph" w:customStyle="1" w:styleId="BA0C03EC85CFF04B93713AD6509ABED3">
    <w:name w:val="BA0C03EC85CFF04B93713AD6509ABED3"/>
  </w:style>
  <w:style w:type="paragraph" w:customStyle="1" w:styleId="388B6703256CCD49891FE2E3C4E5656C">
    <w:name w:val="388B6703256CCD49891FE2E3C4E5656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683089C53AE648923DC02541B7F155">
    <w:name w:val="CF683089C53AE648923DC02541B7F155"/>
  </w:style>
  <w:style w:type="paragraph" w:customStyle="1" w:styleId="D50A38DDA60A54468C6E71CBBC6AD6C4">
    <w:name w:val="D50A38DDA60A54468C6E71CBBC6AD6C4"/>
  </w:style>
  <w:style w:type="paragraph" w:customStyle="1" w:styleId="27BA094648120444A55C1CB8B2BBE2D7">
    <w:name w:val="27BA094648120444A55C1CB8B2BBE2D7"/>
  </w:style>
  <w:style w:type="paragraph" w:customStyle="1" w:styleId="9A6B51B8BFE26C459589C49689493A09">
    <w:name w:val="9A6B51B8BFE26C459589C49689493A09"/>
  </w:style>
  <w:style w:type="paragraph" w:customStyle="1" w:styleId="DA1DC78E2A2DBD4B981CE502A0E095F1">
    <w:name w:val="DA1DC78E2A2DBD4B981CE502A0E095F1"/>
  </w:style>
  <w:style w:type="paragraph" w:customStyle="1" w:styleId="D16713889B969249B38782A77EC35F40">
    <w:name w:val="D16713889B969249B38782A77EC35F40"/>
  </w:style>
  <w:style w:type="paragraph" w:customStyle="1" w:styleId="F4BAA06F7858DB448A5DDFF7D7BE4775">
    <w:name w:val="F4BAA06F7858DB448A5DDFF7D7BE4775"/>
  </w:style>
  <w:style w:type="paragraph" w:customStyle="1" w:styleId="A3126DF5D2CE0B4C988C09DD8C108B2C">
    <w:name w:val="A3126DF5D2CE0B4C988C09DD8C108B2C"/>
  </w:style>
  <w:style w:type="paragraph" w:customStyle="1" w:styleId="6E9EACDD7EA4004EAA726D2367BC5560">
    <w:name w:val="6E9EACDD7EA4004EAA726D2367BC5560"/>
  </w:style>
  <w:style w:type="paragraph" w:customStyle="1" w:styleId="BA0C03EC85CFF04B93713AD6509ABED3">
    <w:name w:val="BA0C03EC85CFF04B93713AD6509ABED3"/>
  </w:style>
  <w:style w:type="paragraph" w:customStyle="1" w:styleId="388B6703256CCD49891FE2E3C4E5656C">
    <w:name w:val="388B6703256CCD49891FE2E3C4E565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Bae95</b:Tag>
    <b:SourceType>Book</b:SourceType>
    <b:Guid>{5E887D8D-4271-064E-8E2D-F3249CC9F902}</b:Guid>
    <b:Title>Paris Modern: The Swedish Ballet, 1920-1925</b:Title>
    <b:City>San Francisco</b:City>
    <b:Publisher>Fine Arts Museums of San Francisco</b:Publisher>
    <b:Year>1995</b:Year>
    <b:Author>
      <b:Author>
        <b:NameList>
          <b:Person>
            <b:Last>Baer</b:Last>
            <b:Middle>V. N.</b:Middle>
            <b:First>Nancy</b:First>
          </b:Person>
          <b:Person>
            <b:Last>Ahlstrand</b:Last>
            <b:Middle>T.</b:Middle>
            <b:First>Jan</b:First>
          </b:Person>
        </b:NameList>
      </b:Author>
    </b:Author>
    <b:RefOrder>1</b:RefOrder>
  </b:Source>
  <b:Source>
    <b:Tag>Ban94</b:Tag>
    <b:SourceType>BookSection</b:SourceType>
    <b:Guid>{D93D180B-F8BD-124D-9050-D9C2AD4BA11A}</b:Guid>
    <b:Title>An Introduction to the Ballets Suédios</b:Title>
    <b:City>Hanover</b:City>
    <b:Publisher>New England UP</b:Publisher>
    <b:Year>1994</b:Year>
    <b:Author>
      <b:Author>
        <b:NameList>
          <b:Person>
            <b:Last>Banes</b:Last>
            <b:First>Sally</b:First>
          </b:Person>
        </b:NameList>
      </b:Author>
      <b:BookAuthor>
        <b:NameList>
          <b:Person>
            <b:Last>Banes</b:Last>
            <b:First>Sally</b:First>
          </b:Person>
        </b:NameList>
      </b:BookAuthor>
    </b:Author>
    <b:BookTitle>Writing Dancing in the Age of Postmodernism</b:BookTitle>
    <b:RefOrder>2</b:RefOrder>
  </b:Source>
  <b:Source>
    <b:Tag>Fok31</b:Tag>
    <b:SourceType>Book</b:SourceType>
    <b:Guid>{7D3D9D6A-E246-9741-B4BF-3E0CC096CF10}</b:Guid>
    <b:Title>Les Ballets Suédois Dans L'art Contemporain</b:Title>
    <b:City>Paris</b:City>
    <b:Publisher>Editions du Trainon</b:Publisher>
    <b:Year>1931</b:Year>
    <b:Author>
      <b:Author>
        <b:NameList>
          <b:Person>
            <b:Last>Fokine</b:Last>
            <b:First>Michel</b:First>
          </b:Person>
          <b:Person>
            <b:Last>Haquinius</b:Last>
            <b:Middle>N</b:Middle>
            <b:First>Hedvig</b:First>
          </b:Person>
          <b:Person>
            <b:Last>De Maré</b:Last>
            <b:First>Rolf</b:First>
          </b:Person>
          <b:Person>
            <b:Last>Rémon</b:Last>
            <b:First>Georges</b:First>
          </b:Person>
          <b:Person>
            <b:Last>Tansman</b:Last>
            <b:First>Alexandre</b:First>
          </b:Person>
          <b:Person>
            <b:Last>Tugal</b:Last>
            <b:First>Pierre</b:First>
          </b:Person>
        </b:NameList>
      </b:Author>
    </b:Author>
    <b:RefOrder>3</b:RefOrder>
  </b:Source>
  <b:Source>
    <b:Tag>Dor991</b:Tag>
    <b:SourceType>Book</b:SourceType>
    <b:Guid>{4178ABBC-0928-5B49-96C9-30C7188FC428}</b:Guid>
    <b:Title>The RoyalSwedish Ballet, 1773-1998</b:Title>
    <b:City>London</b:City>
    <b:Publisher>Dance Books</b:Publisher>
    <b:Year>1999</b:Year>
    <b:Author>
      <b:Author>
        <b:NameList>
          <b:Person>
            <b:Last>Dorris</b:Last>
            <b:Middle>E</b:Middle>
            <b:First>George</b:First>
          </b:Person>
        </b:NameList>
      </b:Author>
    </b:Author>
    <b:RefOrder>4</b:RefOrder>
  </b:Source>
  <b:Source>
    <b:Tag>Gar05</b:Tag>
    <b:SourceType>BookSection</b:SourceType>
    <b:Guid>{2AA7A05E-62FE-EA47-9292-EB14FDAA7E90}</b:Guid>
    <b:Title>Rivals for theNew: the Ballets Suédois and the Ballets Russes</b:Title>
    <b:City>Middletwon</b:City>
    <b:Publisher>Wesleyan UP</b:Publisher>
    <b:Year>2005</b:Year>
    <b:BookTitle>Legacies of Twentieth-Century Dance</b:BookTitle>
    <b:Author>
      <b:Author>
        <b:NameList>
          <b:Person>
            <b:Last>Garafola</b:Last>
            <b:First>Lynn</b:First>
          </b:Person>
        </b:NameList>
      </b:Author>
      <b:BookAuthor>
        <b:NameList>
          <b:Person>
            <b:Last>Garafola</b:Last>
            <b:First>Lynn</b:First>
          </b:Person>
        </b:NameList>
      </b:BookAuthor>
    </b:Author>
    <b:RefOrder>5</b:RefOrder>
  </b:Source>
  <b:Source>
    <b:Tag>Häg90</b:Tag>
    <b:SourceType>Book</b:SourceType>
    <b:Guid>{6ED2CF22-FA0F-DB4B-8D67-74AE87CD9BB5}</b:Guid>
    <b:Title>Ballets Suédois</b:Title>
    <b:City>New York</b:City>
    <b:Publisher>Harry N. Abrams</b:Publisher>
    <b:Year>1990</b:Year>
    <b:Author>
      <b:Author>
        <b:NameList>
          <b:Person>
            <b:Last>Häger</b:Last>
            <b:First>Bengt</b:First>
          </b:Person>
          <b:Person>
            <b:Last>Albéniz</b:Last>
            <b:First>Isaac</b:First>
          </b:Person>
          <b:Person>
            <b:Last>Alexeieff</b:Last>
            <b:First>Alexandre</b:First>
          </b:Person>
        </b:NameList>
      </b:Author>
    </b:Author>
    <b:RefOrder>6</b:RefOrder>
  </b:Source>
  <b:Source>
    <b:Tag>Näs091</b:Tag>
    <b:SourceType>Book</b:SourceType>
    <b:Guid>{AA022AD5-5A02-2C48-93E2-14B84C8454C1}</b:Guid>
    <b:Title>Rolf de Maré: Art Collector, Ballet Director, Museum Creator</b:Title>
    <b:City>Alton</b:City>
    <b:Publisher>Dance Books</b:Publisher>
    <b:Year>2009</b:Year>
    <b:Author>
      <b:Author>
        <b:NameList>
          <b:Person>
            <b:Last>Näslund</b:Last>
            <b:First>Erik</b:First>
          </b:Person>
        </b:NameList>
      </b:Author>
    </b:Author>
    <b:RefOrder>7</b:RefOrder>
  </b:Source>
  <b:Source>
    <b:Tag>Rob971</b:Tag>
    <b:SourceType>Book</b:SourceType>
    <b:Guid>{7F83396C-0804-864D-90F0-467A8458A0A1}</b:Guid>
    <b:Title>Modern Dance in France: An Adventure, 1920-1970</b:Title>
    <b:City>Amsterdam</b:City>
    <b:Publisher>Harwood Academic Publishers</b:Publisher>
    <b:Year>1997</b:Year>
    <b:Author>
      <b:Author>
        <b:NameList>
          <b:Person>
            <b:Last>Robinson</b:Last>
            <b:First>Jacqueline</b:First>
          </b:Person>
        </b:NameList>
      </b:Author>
      <b:Translator>
        <b:NameList>
          <b:Person>
            <b:Last>Dale</b:Last>
            <b:First>Catherine</b:First>
          </b:Person>
        </b:NameList>
      </b:Translator>
    </b:Author>
    <b:RefOrder>8</b:RefOrder>
  </b:Source>
  <b:Source>
    <b:Tag>Dan</b:Tag>
    <b:SourceType>InternetSite</b:SourceType>
    <b:Guid>{4EDED325-BE21-DD4B-8D17-C17502772569}</b:Guid>
    <b:Title>Dancemusset</b:Title>
    <b:Author>
      <b:Author>
        <b:Corporate>Dansmusset</b:Corporate>
      </b:Author>
    </b:Author>
    <b:URL>http://www.dansmuseet.se/</b:URL>
    <b:RefOrder>9</b:RefOrder>
  </b:Source>
</b:Sources>
</file>

<file path=customXml/itemProps1.xml><?xml version="1.0" encoding="utf-8"?>
<ds:datastoreItem xmlns:ds="http://schemas.openxmlformats.org/officeDocument/2006/customXml" ds:itemID="{12DE32E1-8FDF-E248-8C1D-DF48EDB0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4</Pages>
  <Words>1967</Words>
  <Characters>11215</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2014-12-15T21:02:00Z</dcterms:created>
  <dcterms:modified xsi:type="dcterms:W3CDTF">2014-12-15T21:02:00Z</dcterms:modified>
</cp:coreProperties>
</file>