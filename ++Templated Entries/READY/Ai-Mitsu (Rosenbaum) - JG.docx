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08C957B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E01A712" w14:textId="77777777" w:rsidR="00B574C9" w:rsidRPr="00CC586D" w:rsidRDefault="00B574C9" w:rsidP="005E4585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40726F95BDC48F7AF5085D061818DEC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20735833" w14:textId="77777777" w:rsidR="00B574C9" w:rsidRPr="00CC586D" w:rsidRDefault="00B574C9" w:rsidP="005E4585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CDAF04B64044114A9CA55D0F1A7CA0E"/>
            </w:placeholder>
            <w:text/>
          </w:sdtPr>
          <w:sdtEndPr/>
          <w:sdtContent>
            <w:tc>
              <w:tcPr>
                <w:tcW w:w="2073" w:type="dxa"/>
              </w:tcPr>
              <w:p w14:paraId="040B5D58" w14:textId="77777777" w:rsidR="00B574C9" w:rsidRDefault="002B6BA7" w:rsidP="005E4585">
                <w:r>
                  <w:t>Roman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94DC5FCC69746189EBE97F70975C1C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308B104" w14:textId="77777777" w:rsidR="00B574C9" w:rsidRDefault="00B574C9" w:rsidP="005E4585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A0EACCCF66AA48EA96323A332890D8DB"/>
            </w:placeholder>
            <w:text/>
          </w:sdtPr>
          <w:sdtEndPr/>
          <w:sdtContent>
            <w:tc>
              <w:tcPr>
                <w:tcW w:w="2642" w:type="dxa"/>
              </w:tcPr>
              <w:p w14:paraId="3F7BBB33" w14:textId="77777777" w:rsidR="00B574C9" w:rsidRDefault="002B6BA7" w:rsidP="005E4585">
                <w:r>
                  <w:t>Rosenbaum</w:t>
                </w:r>
              </w:p>
            </w:tc>
          </w:sdtContent>
        </w:sdt>
      </w:tr>
      <w:tr w:rsidR="00B574C9" w14:paraId="32E143D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36C632" w14:textId="77777777" w:rsidR="00B574C9" w:rsidRPr="001A6A06" w:rsidRDefault="00B574C9" w:rsidP="005E4585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B3E7C10DF26454485CF354E9C02CD5E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35E4746" w14:textId="77777777" w:rsidR="00B574C9" w:rsidRDefault="00B574C9" w:rsidP="005E4585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7C429C9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6F448CE" w14:textId="77777777" w:rsidR="00B574C9" w:rsidRPr="001A6A06" w:rsidRDefault="00B574C9" w:rsidP="005E4585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DBA9959C40BA4891B3DD5D73AC0D9EA2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499B511" w14:textId="77777777" w:rsidR="00B574C9" w:rsidRDefault="005E4585" w:rsidP="005E4585">
                <w:r>
                  <w:t>The University of Sydney</w:t>
                </w:r>
              </w:p>
            </w:tc>
          </w:sdtContent>
        </w:sdt>
      </w:tr>
    </w:tbl>
    <w:p w14:paraId="3B83F157" w14:textId="77777777" w:rsidR="003D3579" w:rsidRDefault="003D3579" w:rsidP="005E4585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DD3960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FCE710B" w14:textId="77777777" w:rsidR="00244BB0" w:rsidRPr="00244BB0" w:rsidRDefault="00244BB0" w:rsidP="005E4585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4D66FF7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0255D84390D5442FAF105ECE83DD4FA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304F81" w14:textId="77777777" w:rsidR="003F0D73" w:rsidRPr="00FB589A" w:rsidRDefault="002B6BA7" w:rsidP="005E4585">
                <w:pPr>
                  <w:rPr>
                    <w:b/>
                  </w:rPr>
                </w:pPr>
                <w:r w:rsidRPr="005E4585">
                  <w:rPr>
                    <w:b/>
                  </w:rPr>
                  <w:t>Ai-Mitsu (</w:t>
                </w:r>
                <w:r w:rsidRPr="005E4585">
                  <w:rPr>
                    <w:rFonts w:ascii="MS Gothic" w:eastAsia="MS Gothic" w:hAnsi="MS Gothic" w:cs="MS Gothic" w:hint="eastAsia"/>
                    <w:b/>
                  </w:rPr>
                  <w:t>靉光</w:t>
                </w:r>
                <w:r w:rsidRPr="005E4585">
                  <w:rPr>
                    <w:b/>
                  </w:rPr>
                  <w:t>, 1907-1946)</w:t>
                </w:r>
              </w:p>
            </w:tc>
          </w:sdtContent>
        </w:sdt>
      </w:tr>
      <w:tr w:rsidR="00464699" w14:paraId="7CBBDDCB" w14:textId="77777777" w:rsidTr="007821B0">
        <w:sdt>
          <w:sdtPr>
            <w:alias w:val="Variant headwords"/>
            <w:tag w:val="variantHeadwords"/>
            <w:id w:val="173464402"/>
            <w:placeholder>
              <w:docPart w:val="2FF0E664A8A84099BA19B184B19A5DA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362B4B9" w14:textId="77777777" w:rsidR="00464699" w:rsidRDefault="00464699" w:rsidP="005E4585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6E0FFC37" w14:textId="77777777" w:rsidTr="003F0D73">
        <w:sdt>
          <w:sdtPr>
            <w:alias w:val="Abstract"/>
            <w:tag w:val="abstract"/>
            <w:id w:val="-635871867"/>
            <w:placeholder>
              <w:docPart w:val="2C0073BC1B684E748D3F56F13DB0EE1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E38A49D" w14:textId="407CC6DE" w:rsidR="00E85A05" w:rsidRPr="002B6BA7" w:rsidRDefault="002B6BA7" w:rsidP="0068632E">
                <w:r>
                  <w:t>Ai-</w:t>
                </w:r>
                <w:r w:rsidRPr="000137E8">
                  <w:t>Mitsu</w:t>
                </w:r>
                <w:r>
                  <w:t>,</w:t>
                </w:r>
                <w:r w:rsidRPr="000137E8">
                  <w:t xml:space="preserve"> born Nichiro Ishimura, </w:t>
                </w:r>
                <w:r>
                  <w:t xml:space="preserve">was </w:t>
                </w:r>
                <w:r w:rsidRPr="000137E8">
                  <w:t xml:space="preserve">the second son </w:t>
                </w:r>
                <w:r>
                  <w:t>of</w:t>
                </w:r>
                <w:r w:rsidRPr="000137E8">
                  <w:t xml:space="preserve"> a landowning family in Hiroshima. </w:t>
                </w:r>
                <w:r>
                  <w:t>As an artist he was known for his</w:t>
                </w:r>
                <w:r w:rsidRPr="000137E8">
                  <w:t xml:space="preserve"> Western-style paintings, </w:t>
                </w:r>
                <w:r>
                  <w:t>his</w:t>
                </w:r>
                <w:r w:rsidRPr="000137E8">
                  <w:t xml:space="preserve"> eschew</w:t>
                </w:r>
                <w:r>
                  <w:t>ing of</w:t>
                </w:r>
                <w:r w:rsidRPr="000137E8">
                  <w:t xml:space="preserve"> the hieratic of </w:t>
                </w:r>
                <w:r w:rsidRPr="000137E8">
                  <w:rPr>
                    <w:i/>
                  </w:rPr>
                  <w:t>sensō-ga</w:t>
                </w:r>
                <w:r w:rsidRPr="000137E8">
                  <w:t xml:space="preserve"> (painting, </w:t>
                </w:r>
                <w:r w:rsidRPr="00A172C7">
                  <w:rPr>
                    <w:rFonts w:ascii="MS Mincho" w:eastAsia="MS Mincho" w:hAnsi="MS Mincho" w:hint="eastAsia"/>
                  </w:rPr>
                  <w:t>戦争画</w:t>
                </w:r>
                <w:r w:rsidRPr="000137E8">
                  <w:t xml:space="preserve">), and </w:t>
                </w:r>
                <w:r>
                  <w:t>his</w:t>
                </w:r>
                <w:r w:rsidRPr="000137E8">
                  <w:t xml:space="preserve"> pursu</w:t>
                </w:r>
                <w:r>
                  <w:t>it of</w:t>
                </w:r>
                <w:r w:rsidRPr="000137E8">
                  <w:t xml:space="preserve"> a variety of styles ranging from </w:t>
                </w:r>
                <w:r w:rsidRPr="000137E8">
                  <w:rPr>
                    <w:i/>
                  </w:rPr>
                  <w:t>sōgen-ga</w:t>
                </w:r>
                <w:r w:rsidRPr="000137E8">
                  <w:t xml:space="preserve"> (Chinese-style painting, </w:t>
                </w:r>
                <w:r w:rsidRPr="00A172C7">
                  <w:rPr>
                    <w:rFonts w:ascii="MS Mincho" w:eastAsia="MS Mincho" w:hAnsi="MS Mincho" w:hint="eastAsia"/>
                  </w:rPr>
                  <w:t>宋元画</w:t>
                </w:r>
                <w:r w:rsidRPr="000137E8">
                  <w:t>)</w:t>
                </w:r>
                <w:r>
                  <w:t>,</w:t>
                </w:r>
                <w:r w:rsidRPr="000137E8">
                  <w:t xml:space="preserve"> to self-portraits and </w:t>
                </w:r>
                <w:r>
                  <w:t>S</w:t>
                </w:r>
                <w:r w:rsidRPr="000137E8">
                  <w:t>urrealism</w:t>
                </w:r>
                <w:r w:rsidR="0068632E">
                  <w:t>.</w:t>
                </w:r>
              </w:p>
            </w:tc>
            <w:bookmarkStart w:id="0" w:name="_GoBack" w:displacedByCustomXml="next"/>
            <w:bookmarkEnd w:id="0" w:displacedByCustomXml="next"/>
          </w:sdtContent>
        </w:sdt>
      </w:tr>
      <w:tr w:rsidR="003F0D73" w14:paraId="5239BA08" w14:textId="77777777" w:rsidTr="003F0D73">
        <w:sdt>
          <w:sdtPr>
            <w:alias w:val="Article text"/>
            <w:tag w:val="articleText"/>
            <w:id w:val="634067588"/>
            <w:placeholder>
              <w:docPart w:val="ADAFF4CBB3D84FF5985C1598F1A7BD70"/>
            </w:placeholder>
          </w:sdtPr>
          <w:sdtEndPr/>
          <w:sdtContent>
            <w:sdt>
              <w:sdtPr>
                <w:alias w:val="Abstract"/>
                <w:tag w:val="abstract"/>
                <w:id w:val="-1468282230"/>
                <w:placeholder>
                  <w:docPart w:val="0B4F38756E654CB490780496592747AC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764BBA5F" w14:textId="77777777" w:rsidR="003F0D73" w:rsidRDefault="00722694" w:rsidP="005E4585">
                    <w:r>
                      <w:t>Ai-</w:t>
                    </w:r>
                    <w:r w:rsidRPr="000137E8">
                      <w:t>Mitsu</w:t>
                    </w:r>
                    <w:r>
                      <w:t>,</w:t>
                    </w:r>
                    <w:r w:rsidRPr="000137E8">
                      <w:t xml:space="preserve"> born Nichiro Ishimura, </w:t>
                    </w:r>
                    <w:r>
                      <w:t xml:space="preserve">was </w:t>
                    </w:r>
                    <w:r w:rsidRPr="000137E8">
                      <w:t xml:space="preserve">the second son </w:t>
                    </w:r>
                    <w:r>
                      <w:t>of</w:t>
                    </w:r>
                    <w:r w:rsidRPr="000137E8">
                      <w:t xml:space="preserve"> a landowning family in Hiroshima. </w:t>
                    </w:r>
                    <w:r>
                      <w:t>As an artist he was known for his</w:t>
                    </w:r>
                    <w:r w:rsidRPr="000137E8">
                      <w:t xml:space="preserve"> Western-style paintings, </w:t>
                    </w:r>
                    <w:r>
                      <w:t>his</w:t>
                    </w:r>
                    <w:r w:rsidRPr="000137E8">
                      <w:t xml:space="preserve"> eschew</w:t>
                    </w:r>
                    <w:r>
                      <w:t>ing of</w:t>
                    </w:r>
                    <w:r w:rsidRPr="000137E8">
                      <w:t xml:space="preserve"> the hieratic of </w:t>
                    </w:r>
                    <w:r w:rsidRPr="000137E8">
                      <w:rPr>
                        <w:i/>
                      </w:rPr>
                      <w:t>sensō-ga</w:t>
                    </w:r>
                    <w:r w:rsidRPr="000137E8">
                      <w:t xml:space="preserve"> (painting, 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戦争画</w:t>
                    </w:r>
                    <w:r w:rsidRPr="000137E8">
                      <w:t xml:space="preserve">), and </w:t>
                    </w:r>
                    <w:r>
                      <w:t>his</w:t>
                    </w:r>
                    <w:r w:rsidRPr="000137E8">
                      <w:t xml:space="preserve"> pursu</w:t>
                    </w:r>
                    <w:r>
                      <w:t>it of</w:t>
                    </w:r>
                    <w:r w:rsidRPr="000137E8">
                      <w:t xml:space="preserve"> a variety of styles ranging from </w:t>
                    </w:r>
                    <w:r w:rsidRPr="000137E8">
                      <w:rPr>
                        <w:i/>
                      </w:rPr>
                      <w:t>sōgen-ga</w:t>
                    </w:r>
                    <w:r w:rsidRPr="000137E8">
                      <w:t xml:space="preserve"> (Chinese-style painting, 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宋元画</w:t>
                    </w:r>
                    <w:r w:rsidRPr="000137E8">
                      <w:t>)</w:t>
                    </w:r>
                    <w:r>
                      <w:t>,</w:t>
                    </w:r>
                    <w:r w:rsidRPr="000137E8">
                      <w:t xml:space="preserve"> to self-portraits and </w:t>
                    </w:r>
                    <w:r>
                      <w:t>S</w:t>
                    </w:r>
                    <w:r w:rsidRPr="000137E8">
                      <w:t xml:space="preserve">urrealism. During the war he joined a group of self-portrait painters called the </w:t>
                    </w:r>
                    <w:r w:rsidRPr="000137E8">
                      <w:rPr>
                        <w:i/>
                      </w:rPr>
                      <w:t>Shinjin Gakai</w:t>
                    </w:r>
                    <w:r w:rsidRPr="000137E8">
                      <w:t xml:space="preserve">  (Association of New Painters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 xml:space="preserve"> 新人画会</w:t>
                    </w:r>
                    <w:r w:rsidRPr="000137E8">
                      <w:t xml:space="preserve">), </w:t>
                    </w:r>
                    <w:r>
                      <w:t xml:space="preserve">which was </w:t>
                    </w:r>
                    <w:r w:rsidRPr="000137E8">
                      <w:t>established in 1943. He was conscript</w:t>
                    </w:r>
                    <w:r>
                      <w:t>ed</w:t>
                    </w:r>
                    <w:r w:rsidRPr="000137E8">
                      <w:t xml:space="preserve"> in 1944 and </w:t>
                    </w:r>
                    <w:r>
                      <w:t>sent to the front in Manchuria. H</w:t>
                    </w:r>
                    <w:r w:rsidRPr="000137E8">
                      <w:t>e died in 1946 in a hospital in Shanghai</w:t>
                    </w:r>
                    <w:r>
                      <w:t>,</w:t>
                    </w:r>
                    <w:r w:rsidRPr="000137E8">
                      <w:t xml:space="preserve"> following the surrender of Japan. While many of his works were destroyed in the atomic bomb explosion </w:t>
                    </w:r>
                    <w:r>
                      <w:t>in</w:t>
                    </w:r>
                    <w:r w:rsidRPr="000137E8">
                      <w:t xml:space="preserve"> Hiroshima, his most famous work</w:t>
                    </w:r>
                    <w:r>
                      <w:t xml:space="preserve">, </w:t>
                    </w:r>
                    <w:r w:rsidRPr="000137E8">
                      <w:rPr>
                        <w:i/>
                      </w:rPr>
                      <w:t xml:space="preserve">Me no aru fūkei </w:t>
                    </w:r>
                    <w:r w:rsidRPr="000137E8">
                      <w:t>(</w:t>
                    </w:r>
                    <w:r w:rsidRPr="00A172C7">
                      <w:rPr>
                        <w:rFonts w:ascii="MS Mincho" w:eastAsia="MS Mincho" w:hAnsi="MS Mincho" w:hint="eastAsia"/>
                      </w:rPr>
                      <w:t>目のある風景</w:t>
                    </w:r>
                    <w:r w:rsidRPr="000137E8">
                      <w:t xml:space="preserve">, Landscape with an Eye, 1938), is currently held in the collection of the National Museum of Modern Art, Tokyo. In this painting of a shapeless landscape with an </w:t>
                    </w:r>
                    <w:r>
                      <w:t xml:space="preserve">embedded </w:t>
                    </w:r>
                    <w:r w:rsidRPr="000137E8">
                      <w:t>eye</w:t>
                    </w:r>
                    <w:r>
                      <w:t>,</w:t>
                    </w:r>
                    <w:r w:rsidRPr="000137E8">
                      <w:t xml:space="preserve"> he succeeded in giving form to</w:t>
                    </w:r>
                    <w:r>
                      <w:t xml:space="preserve"> the</w:t>
                    </w:r>
                    <w:r w:rsidRPr="000137E8">
                      <w:t xml:space="preserve"> thoughts and feelings that were generally suppressed durin</w:t>
                    </w:r>
                    <w:r>
                      <w:t>g the Japan’s Asia-Pacific war.</w:t>
                    </w:r>
                  </w:p>
                </w:tc>
              </w:sdtContent>
            </w:sdt>
          </w:sdtContent>
        </w:sdt>
      </w:tr>
      <w:tr w:rsidR="003235A7" w14:paraId="19B9A6E4" w14:textId="77777777" w:rsidTr="003235A7">
        <w:tc>
          <w:tcPr>
            <w:tcW w:w="9016" w:type="dxa"/>
          </w:tcPr>
          <w:p w14:paraId="0BA2B7ED" w14:textId="77777777" w:rsidR="003235A7" w:rsidRDefault="003235A7" w:rsidP="005E4585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415EE386DDA4CC18B8772C190E88019"/>
              </w:placeholder>
            </w:sdtPr>
            <w:sdtEndPr/>
            <w:sdtContent>
              <w:p w14:paraId="7C76AB9A" w14:textId="77777777" w:rsidR="00815CC7" w:rsidRDefault="0068632E" w:rsidP="005E4585">
                <w:sdt>
                  <w:sdtPr>
                    <w:id w:val="-964652738"/>
                    <w:citation/>
                  </w:sdtPr>
                  <w:sdtEndPr/>
                  <w:sdtContent>
                    <w:r w:rsidR="002F040F">
                      <w:fldChar w:fldCharType="begin"/>
                    </w:r>
                    <w:r w:rsidR="002F040F">
                      <w:rPr>
                        <w:lang w:val="en-US"/>
                      </w:rPr>
                      <w:instrText xml:space="preserve"> CITATION Cul13 \l 1033 </w:instrText>
                    </w:r>
                    <w:r w:rsidR="002F040F">
                      <w:fldChar w:fldCharType="separate"/>
                    </w:r>
                    <w:r w:rsidR="002F040F">
                      <w:rPr>
                        <w:noProof/>
                        <w:lang w:val="en-US"/>
                      </w:rPr>
                      <w:t>(Culver)</w:t>
                    </w:r>
                    <w:r w:rsidR="002F040F">
                      <w:fldChar w:fldCharType="end"/>
                    </w:r>
                  </w:sdtContent>
                </w:sdt>
              </w:p>
              <w:p w14:paraId="6FA22F19" w14:textId="77777777" w:rsidR="002F040F" w:rsidRDefault="002F040F" w:rsidP="005E4585"/>
              <w:p w14:paraId="3BF5D189" w14:textId="77777777" w:rsidR="002F040F" w:rsidRDefault="0068632E" w:rsidP="005E4585">
                <w:sdt>
                  <w:sdtPr>
                    <w:id w:val="-1148971946"/>
                    <w:citation/>
                  </w:sdtPr>
                  <w:sdtEndPr/>
                  <w:sdtContent>
                    <w:r w:rsidR="002F040F">
                      <w:fldChar w:fldCharType="begin"/>
                    </w:r>
                    <w:r w:rsidR="002F040F">
                      <w:rPr>
                        <w:lang w:val="en-US"/>
                      </w:rPr>
                      <w:instrText xml:space="preserve"> CITATION Ric10 \l 1033 </w:instrText>
                    </w:r>
                    <w:r w:rsidR="002F040F">
                      <w:fldChar w:fldCharType="separate"/>
                    </w:r>
                    <w:r w:rsidR="002F040F">
                      <w:rPr>
                        <w:noProof/>
                        <w:lang w:val="en-US"/>
                      </w:rPr>
                      <w:t>(Richardson)</w:t>
                    </w:r>
                    <w:r w:rsidR="002F040F">
                      <w:fldChar w:fldCharType="end"/>
                    </w:r>
                  </w:sdtContent>
                </w:sdt>
              </w:p>
              <w:p w14:paraId="60744D8F" w14:textId="77777777" w:rsidR="002F040F" w:rsidRDefault="002F040F" w:rsidP="005E4585"/>
              <w:p w14:paraId="68D04A27" w14:textId="77777777" w:rsidR="003235A7" w:rsidRDefault="0068632E" w:rsidP="005E4585">
                <w:sdt>
                  <w:sdtPr>
                    <w:id w:val="-1589610945"/>
                    <w:citation/>
                  </w:sdtPr>
                  <w:sdtEndPr/>
                  <w:sdtContent>
                    <w:r w:rsidR="002F040F">
                      <w:fldChar w:fldCharType="begin"/>
                    </w:r>
                    <w:r w:rsidR="002F040F">
                      <w:rPr>
                        <w:lang w:val="en-US"/>
                      </w:rPr>
                      <w:instrText xml:space="preserve"> CITATION Win97 \l 1033 </w:instrText>
                    </w:r>
                    <w:r w:rsidR="002F040F">
                      <w:fldChar w:fldCharType="separate"/>
                    </w:r>
                    <w:r w:rsidR="002F040F">
                      <w:rPr>
                        <w:noProof/>
                        <w:lang w:val="en-US"/>
                      </w:rPr>
                      <w:t>(Winther-Tamaki)</w:t>
                    </w:r>
                    <w:r w:rsidR="002F040F">
                      <w:fldChar w:fldCharType="end"/>
                    </w:r>
                  </w:sdtContent>
                </w:sdt>
              </w:p>
            </w:sdtContent>
          </w:sdt>
        </w:tc>
      </w:tr>
    </w:tbl>
    <w:p w14:paraId="024441D0" w14:textId="77777777" w:rsidR="00C27FAB" w:rsidRPr="00F36937" w:rsidRDefault="00C27FAB" w:rsidP="005E4585">
      <w:pPr>
        <w:spacing w:after="0" w:line="240" w:lineRule="auto"/>
      </w:pPr>
    </w:p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1C3FCC" w14:textId="77777777" w:rsidR="0047511D" w:rsidRDefault="0047511D" w:rsidP="007A0D55">
      <w:pPr>
        <w:spacing w:after="0" w:line="240" w:lineRule="auto"/>
      </w:pPr>
      <w:r>
        <w:separator/>
      </w:r>
    </w:p>
  </w:endnote>
  <w:endnote w:type="continuationSeparator" w:id="0">
    <w:p w14:paraId="551B7D50" w14:textId="77777777" w:rsidR="0047511D" w:rsidRDefault="0047511D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9D78E5" w14:textId="77777777" w:rsidR="0047511D" w:rsidRDefault="0047511D" w:rsidP="007A0D55">
      <w:pPr>
        <w:spacing w:after="0" w:line="240" w:lineRule="auto"/>
      </w:pPr>
      <w:r>
        <w:separator/>
      </w:r>
    </w:p>
  </w:footnote>
  <w:footnote w:type="continuationSeparator" w:id="0">
    <w:p w14:paraId="02F70A53" w14:textId="77777777" w:rsidR="0047511D" w:rsidRDefault="0047511D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6120E0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7A36EF43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BA7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2B6BA7"/>
    <w:rsid w:val="002F040F"/>
    <w:rsid w:val="0030662D"/>
    <w:rsid w:val="003235A7"/>
    <w:rsid w:val="003677B6"/>
    <w:rsid w:val="003D3579"/>
    <w:rsid w:val="003E2795"/>
    <w:rsid w:val="003F0D73"/>
    <w:rsid w:val="00462DBE"/>
    <w:rsid w:val="00464699"/>
    <w:rsid w:val="0047511D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E4585"/>
    <w:rsid w:val="005F26D7"/>
    <w:rsid w:val="005F5450"/>
    <w:rsid w:val="0068632E"/>
    <w:rsid w:val="006D0412"/>
    <w:rsid w:val="00722694"/>
    <w:rsid w:val="007411B9"/>
    <w:rsid w:val="00780D95"/>
    <w:rsid w:val="00780DC7"/>
    <w:rsid w:val="007A0D55"/>
    <w:rsid w:val="007B3377"/>
    <w:rsid w:val="007E5F44"/>
    <w:rsid w:val="00815CC7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1434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ja-JP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B6B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BA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B6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0726F95BDC48F7AF5085D061818D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7EE245-8F96-4F0C-92FA-CA29765AE1CE}"/>
      </w:docPartPr>
      <w:docPartBody>
        <w:p w:rsidR="00892FF0" w:rsidRDefault="00854B7F">
          <w:pPr>
            <w:pStyle w:val="B40726F95BDC48F7AF5085D061818DEC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CDAF04B64044114A9CA55D0F1A7C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DD9B7B-3B3D-429A-B961-FDECB77747A7}"/>
      </w:docPartPr>
      <w:docPartBody>
        <w:p w:rsidR="00892FF0" w:rsidRDefault="00854B7F">
          <w:pPr>
            <w:pStyle w:val="7CDAF04B64044114A9CA55D0F1A7CA0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94DC5FCC69746189EBE97F70975C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BA35F-5567-4F2C-B204-0133ABECE119}"/>
      </w:docPartPr>
      <w:docPartBody>
        <w:p w:rsidR="00892FF0" w:rsidRDefault="00854B7F">
          <w:pPr>
            <w:pStyle w:val="994DC5FCC69746189EBE97F70975C1C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A0EACCCF66AA48EA96323A332890D8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DEFED-8D4E-4CE5-89DA-411B7951E9DC}"/>
      </w:docPartPr>
      <w:docPartBody>
        <w:p w:rsidR="00892FF0" w:rsidRDefault="00854B7F">
          <w:pPr>
            <w:pStyle w:val="A0EACCCF66AA48EA96323A332890D8DB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B3E7C10DF26454485CF354E9C02C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4E2C0-0C0A-4454-9333-7344383CC0C2}"/>
      </w:docPartPr>
      <w:docPartBody>
        <w:p w:rsidR="00892FF0" w:rsidRDefault="00854B7F">
          <w:pPr>
            <w:pStyle w:val="7B3E7C10DF26454485CF354E9C02CD5E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DBA9959C40BA4891B3DD5D73AC0D9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FB2C2C-5DA3-4988-BED6-D082FC920E9D}"/>
      </w:docPartPr>
      <w:docPartBody>
        <w:p w:rsidR="00892FF0" w:rsidRDefault="00854B7F">
          <w:pPr>
            <w:pStyle w:val="DBA9959C40BA4891B3DD5D73AC0D9EA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0255D84390D5442FAF105ECE83DD4F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8D97B8-359C-4260-9F59-D44D420EE4B5}"/>
      </w:docPartPr>
      <w:docPartBody>
        <w:p w:rsidR="00892FF0" w:rsidRDefault="00854B7F">
          <w:pPr>
            <w:pStyle w:val="0255D84390D5442FAF105ECE83DD4FA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2FF0E664A8A84099BA19B184B19A5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29983-8A73-4676-B738-80E5445AA288}"/>
      </w:docPartPr>
      <w:docPartBody>
        <w:p w:rsidR="00892FF0" w:rsidRDefault="00854B7F">
          <w:pPr>
            <w:pStyle w:val="2FF0E664A8A84099BA19B184B19A5DAA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C0073BC1B684E748D3F56F13DB0EE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72009-703A-470C-A4FB-E0F4CBDF7F00}"/>
      </w:docPartPr>
      <w:docPartBody>
        <w:p w:rsidR="00892FF0" w:rsidRDefault="00854B7F">
          <w:pPr>
            <w:pStyle w:val="2C0073BC1B684E748D3F56F13DB0EE1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DAFF4CBB3D84FF5985C1598F1A7BD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722B7-59DD-4291-94B8-4809E2986B53}"/>
      </w:docPartPr>
      <w:docPartBody>
        <w:p w:rsidR="00892FF0" w:rsidRDefault="00854B7F">
          <w:pPr>
            <w:pStyle w:val="ADAFF4CBB3D84FF5985C1598F1A7BD70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415EE386DDA4CC18B8772C190E880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D2C99-4033-451F-A52F-74B698B55D26}"/>
      </w:docPartPr>
      <w:docPartBody>
        <w:p w:rsidR="00892FF0" w:rsidRDefault="00854B7F">
          <w:pPr>
            <w:pStyle w:val="8415EE386DDA4CC18B8772C190E88019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0B4F38756E654CB490780496592747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98F36-C218-4642-83DA-4758CC314983}"/>
      </w:docPartPr>
      <w:docPartBody>
        <w:p w:rsidR="00892FF0" w:rsidRDefault="00106506" w:rsidP="00106506">
          <w:pPr>
            <w:pStyle w:val="0B4F38756E654CB490780496592747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506"/>
    <w:rsid w:val="00106506"/>
    <w:rsid w:val="00854B7F"/>
    <w:rsid w:val="00892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506"/>
    <w:rPr>
      <w:color w:val="808080"/>
    </w:rPr>
  </w:style>
  <w:style w:type="paragraph" w:customStyle="1" w:styleId="B40726F95BDC48F7AF5085D061818DEC">
    <w:name w:val="B40726F95BDC48F7AF5085D061818DEC"/>
  </w:style>
  <w:style w:type="paragraph" w:customStyle="1" w:styleId="7CDAF04B64044114A9CA55D0F1A7CA0E">
    <w:name w:val="7CDAF04B64044114A9CA55D0F1A7CA0E"/>
  </w:style>
  <w:style w:type="paragraph" w:customStyle="1" w:styleId="994DC5FCC69746189EBE97F70975C1C5">
    <w:name w:val="994DC5FCC69746189EBE97F70975C1C5"/>
  </w:style>
  <w:style w:type="paragraph" w:customStyle="1" w:styleId="A0EACCCF66AA48EA96323A332890D8DB">
    <w:name w:val="A0EACCCF66AA48EA96323A332890D8DB"/>
  </w:style>
  <w:style w:type="paragraph" w:customStyle="1" w:styleId="7B3E7C10DF26454485CF354E9C02CD5E">
    <w:name w:val="7B3E7C10DF26454485CF354E9C02CD5E"/>
  </w:style>
  <w:style w:type="paragraph" w:customStyle="1" w:styleId="DBA9959C40BA4891B3DD5D73AC0D9EA2">
    <w:name w:val="DBA9959C40BA4891B3DD5D73AC0D9EA2"/>
  </w:style>
  <w:style w:type="paragraph" w:customStyle="1" w:styleId="0255D84390D5442FAF105ECE83DD4FA5">
    <w:name w:val="0255D84390D5442FAF105ECE83DD4FA5"/>
  </w:style>
  <w:style w:type="paragraph" w:customStyle="1" w:styleId="2FF0E664A8A84099BA19B184B19A5DAA">
    <w:name w:val="2FF0E664A8A84099BA19B184B19A5DAA"/>
  </w:style>
  <w:style w:type="paragraph" w:customStyle="1" w:styleId="2C0073BC1B684E748D3F56F13DB0EE16">
    <w:name w:val="2C0073BC1B684E748D3F56F13DB0EE16"/>
  </w:style>
  <w:style w:type="paragraph" w:customStyle="1" w:styleId="ADAFF4CBB3D84FF5985C1598F1A7BD70">
    <w:name w:val="ADAFF4CBB3D84FF5985C1598F1A7BD70"/>
  </w:style>
  <w:style w:type="paragraph" w:customStyle="1" w:styleId="8415EE386DDA4CC18B8772C190E88019">
    <w:name w:val="8415EE386DDA4CC18B8772C190E88019"/>
  </w:style>
  <w:style w:type="paragraph" w:customStyle="1" w:styleId="0B4F38756E654CB490780496592747AC">
    <w:name w:val="0B4F38756E654CB490780496592747AC"/>
    <w:rsid w:val="00106506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506"/>
    <w:rPr>
      <w:color w:val="808080"/>
    </w:rPr>
  </w:style>
  <w:style w:type="paragraph" w:customStyle="1" w:styleId="B40726F95BDC48F7AF5085D061818DEC">
    <w:name w:val="B40726F95BDC48F7AF5085D061818DEC"/>
  </w:style>
  <w:style w:type="paragraph" w:customStyle="1" w:styleId="7CDAF04B64044114A9CA55D0F1A7CA0E">
    <w:name w:val="7CDAF04B64044114A9CA55D0F1A7CA0E"/>
  </w:style>
  <w:style w:type="paragraph" w:customStyle="1" w:styleId="994DC5FCC69746189EBE97F70975C1C5">
    <w:name w:val="994DC5FCC69746189EBE97F70975C1C5"/>
  </w:style>
  <w:style w:type="paragraph" w:customStyle="1" w:styleId="A0EACCCF66AA48EA96323A332890D8DB">
    <w:name w:val="A0EACCCF66AA48EA96323A332890D8DB"/>
  </w:style>
  <w:style w:type="paragraph" w:customStyle="1" w:styleId="7B3E7C10DF26454485CF354E9C02CD5E">
    <w:name w:val="7B3E7C10DF26454485CF354E9C02CD5E"/>
  </w:style>
  <w:style w:type="paragraph" w:customStyle="1" w:styleId="DBA9959C40BA4891B3DD5D73AC0D9EA2">
    <w:name w:val="DBA9959C40BA4891B3DD5D73AC0D9EA2"/>
  </w:style>
  <w:style w:type="paragraph" w:customStyle="1" w:styleId="0255D84390D5442FAF105ECE83DD4FA5">
    <w:name w:val="0255D84390D5442FAF105ECE83DD4FA5"/>
  </w:style>
  <w:style w:type="paragraph" w:customStyle="1" w:styleId="2FF0E664A8A84099BA19B184B19A5DAA">
    <w:name w:val="2FF0E664A8A84099BA19B184B19A5DAA"/>
  </w:style>
  <w:style w:type="paragraph" w:customStyle="1" w:styleId="2C0073BC1B684E748D3F56F13DB0EE16">
    <w:name w:val="2C0073BC1B684E748D3F56F13DB0EE16"/>
  </w:style>
  <w:style w:type="paragraph" w:customStyle="1" w:styleId="ADAFF4CBB3D84FF5985C1598F1A7BD70">
    <w:name w:val="ADAFF4CBB3D84FF5985C1598F1A7BD70"/>
  </w:style>
  <w:style w:type="paragraph" w:customStyle="1" w:styleId="8415EE386DDA4CC18B8772C190E88019">
    <w:name w:val="8415EE386DDA4CC18B8772C190E88019"/>
  </w:style>
  <w:style w:type="paragraph" w:customStyle="1" w:styleId="0B4F38756E654CB490780496592747AC">
    <w:name w:val="0B4F38756E654CB490780496592747AC"/>
    <w:rsid w:val="001065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Cul13</b:Tag>
    <b:SourceType>Book</b:SourceType>
    <b:Guid>{3A132F64-95EC-4136-B273-3710ABAE6CE4}</b:Guid>
    <b:Author>
      <b:Author>
        <b:NameList>
          <b:Person>
            <b:Last>Culver</b:Last>
            <b:First>Annika</b:First>
            <b:Middle>A.</b:Middle>
          </b:Person>
        </b:NameList>
      </b:Author>
    </b:Author>
    <b:Title>Glorify the Empire: Japanese avant-garde propaganda in Manchukuo</b:Title>
    <b:Year>2013</b:Year>
    <b:Publisher>UBC Press</b:Publisher>
    <b:RefOrder>1</b:RefOrder>
  </b:Source>
  <b:Source>
    <b:Tag>Ric10</b:Tag>
    <b:SourceType>JournalArticle</b:SourceType>
    <b:Guid>{B1B1FA28-3AA5-4178-AC9B-15871FBEAACE}</b:Guid>
    <b:Author>
      <b:Author>
        <b:NameList>
          <b:Person>
            <b:Last>Richardson</b:Last>
            <b:First>Michael</b:First>
          </b:Person>
        </b:NameList>
      </b:Author>
    </b:Author>
    <b:Title>Ai-Mitsu</b:Title>
    <b:Year>2010</b:Year>
    <b:JournalName>Papers of Surrealism</b:JournalName>
    <b:Issue>8</b:Issue>
    <b:YearAccessed>2013</b:YearAccessed>
    <b:MonthAccessed>August</b:MonthAccessed>
    <b:DayAccessed>20</b:DayAccessed>
    <b:URL>http://www.surrealismcentre.ac.uk/papersofsurrealism/journal8/index.htm</b:URL>
    <b:RefOrder>2</b:RefOrder>
  </b:Source>
  <b:Source>
    <b:Tag>Win97</b:Tag>
    <b:SourceType>JournalArticle</b:SourceType>
    <b:Guid>{DF0EA391-33AA-4B98-A881-D4F0F14282B9}</b:Guid>
    <b:Author>
      <b:Author>
        <b:NameList>
          <b:Person>
            <b:Last>Winther-Tamaki</b:Last>
            <b:First>Bert</b:First>
          </b:Person>
        </b:NameList>
      </b:Author>
    </b:Author>
    <b:Title>Embodiment/Disembodiment: Japanese Painting During the Fifteen-Year War</b:Title>
    <b:JournalName>Monumenta Nipponica</b:JournalName>
    <b:Year>1997</b:Year>
    <b:Pages>145-180</b:Pages>
    <b:Month>Summer</b:Month>
    <b:Volume>52</b:Volume>
    <b:Issue>2</b:Issue>
    <b:RefOrder>3</b:RefOrder>
  </b:Source>
</b:Sources>
</file>

<file path=customXml/itemProps1.xml><?xml version="1.0" encoding="utf-8"?>
<ds:datastoreItem xmlns:ds="http://schemas.openxmlformats.org/officeDocument/2006/customXml" ds:itemID="{5D130300-CF8A-4742-88FA-CE20A9C0C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20</TotalTime>
  <Pages>1</Pages>
  <Words>268</Words>
  <Characters>1494</Characters>
  <Application>Microsoft Macintosh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2014-07-21T01:06:00Z</dcterms:created>
  <dcterms:modified xsi:type="dcterms:W3CDTF">2014-07-30T13:39:00Z</dcterms:modified>
</cp:coreProperties>
</file>