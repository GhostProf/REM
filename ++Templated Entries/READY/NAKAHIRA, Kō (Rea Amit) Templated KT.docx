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7CF148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F5ADA9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DB721E96A5FD94F969AF3743B17FAB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B7FE6D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4BEBB41B316FE41A8B5ED9526C71A2E"/>
            </w:placeholder>
            <w:text/>
          </w:sdtPr>
          <w:sdtEndPr/>
          <w:sdtContent>
            <w:tc>
              <w:tcPr>
                <w:tcW w:w="2073" w:type="dxa"/>
              </w:tcPr>
              <w:p w14:paraId="14C66FE3" w14:textId="77777777" w:rsidR="00B574C9" w:rsidRDefault="0087051F" w:rsidP="0087051F">
                <w:r>
                  <w:t>Rea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99310B6A05DCC4EBAAD0CD51F89756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BBF256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555161CE87615498B21ECD8B942C4DD"/>
            </w:placeholder>
            <w:text/>
          </w:sdtPr>
          <w:sdtEndPr/>
          <w:sdtContent>
            <w:tc>
              <w:tcPr>
                <w:tcW w:w="2642" w:type="dxa"/>
              </w:tcPr>
              <w:p w14:paraId="0F0A4393" w14:textId="77777777" w:rsidR="00B574C9" w:rsidRDefault="0087051F" w:rsidP="0087051F">
                <w:proofErr w:type="spellStart"/>
                <w:r>
                  <w:t>Amit</w:t>
                </w:r>
                <w:proofErr w:type="spellEnd"/>
              </w:p>
            </w:tc>
          </w:sdtContent>
        </w:sdt>
      </w:tr>
      <w:tr w:rsidR="00B574C9" w14:paraId="4F12541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E5251E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E8B3EF5ED04D348B533DD4ACD5C54D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71C2DB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74DDCA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D30E04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6A607C3D98159498F3C61724135739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719E408" w14:textId="77777777" w:rsidR="00B574C9" w:rsidRDefault="0087051F" w:rsidP="0087051F">
                <w:r>
                  <w:t>Yale University</w:t>
                </w:r>
              </w:p>
            </w:tc>
          </w:sdtContent>
        </w:sdt>
      </w:tr>
    </w:tbl>
    <w:p w14:paraId="7115B82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E4F9C5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94745D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0E7BDE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454E532FF038A43B56D79948136733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2D1E13" w14:textId="77777777" w:rsidR="003F0D73" w:rsidRPr="00FB589A" w:rsidRDefault="0087051F" w:rsidP="003F0D73">
                <w:pPr>
                  <w:rPr>
                    <w:b/>
                  </w:rPr>
                </w:pPr>
                <w:r w:rsidRPr="00F45B66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CA" w:eastAsia="ja-JP"/>
                  </w:rPr>
                  <w:t xml:space="preserve">NAKAHIRA, </w:t>
                </w:r>
                <w:proofErr w:type="spellStart"/>
                <w:r w:rsidRPr="00F45B66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CA" w:eastAsia="ja-JP"/>
                  </w:rPr>
                  <w:t>Kō</w:t>
                </w:r>
                <w:proofErr w:type="spellEnd"/>
                <w:r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CA" w:eastAsia="ja-JP"/>
                  </w:rPr>
                  <w:t xml:space="preserve"> </w:t>
                </w:r>
                <w:r w:rsidRPr="001462C9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CA" w:eastAsia="ja-JP"/>
                  </w:rPr>
                  <w:t>(January 3, 1926-September 11, 1978)</w:t>
                </w:r>
              </w:p>
            </w:tc>
          </w:sdtContent>
        </w:sdt>
      </w:tr>
      <w:tr w:rsidR="00464699" w14:paraId="5BA1C9B1" w14:textId="77777777" w:rsidTr="007821B0">
        <w:sdt>
          <w:sdtPr>
            <w:alias w:val="Variant headwords"/>
            <w:tag w:val="variantHeadwords"/>
            <w:id w:val="173464402"/>
            <w:placeholder>
              <w:docPart w:val="71D87DE60724F24B8C62356870EF601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56D42A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F41D741" w14:textId="77777777" w:rsidTr="003F0D73">
        <w:sdt>
          <w:sdtPr>
            <w:alias w:val="Abstract"/>
            <w:tag w:val="abstract"/>
            <w:id w:val="-635871867"/>
            <w:placeholder>
              <w:docPart w:val="F31512556EBA7246B5829BEED84CCC2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8C3813C" w14:textId="77777777" w:rsidR="00E85A05" w:rsidRDefault="0087051F" w:rsidP="00E85A05">
                <w:proofErr w:type="spellStart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>Nakahira</w:t>
                </w:r>
                <w:proofErr w:type="spellEnd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>Kō</w:t>
                </w:r>
                <w:proofErr w:type="spellEnd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was a prolific and wide-ranging Japanese film director who, in his relatively short career, directed more than 40 feature length films. He began his career as an apprentice at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the </w:t>
                </w:r>
                <w:proofErr w:type="spellStart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>Shōchiku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Studio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>, working as an assistant to such prominent directors as Kurosawa</w:t>
                </w:r>
                <w:r w:rsidRPr="00B00311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>Akira and Kawashima</w:t>
                </w:r>
                <w:r w:rsidRPr="00B00311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>Yūzō</w:t>
                </w:r>
                <w:proofErr w:type="spellEnd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He moved to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Nikkatsu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and h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is directorial debut, </w:t>
                </w:r>
                <w:proofErr w:type="spellStart"/>
                <w:r w:rsidRPr="00D84725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>Kurutta</w:t>
                </w:r>
                <w:proofErr w:type="spellEnd"/>
                <w:r w:rsidRPr="00D84725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 xml:space="preserve"> </w:t>
                </w:r>
                <w:proofErr w:type="spellStart"/>
                <w:r w:rsidRPr="00D84725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>kajitsu</w:t>
                </w:r>
                <w:proofErr w:type="spellEnd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</w:t>
                </w:r>
                <w:r w:rsidRPr="00D226ED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Crazed Fruit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1956), was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one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of the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works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known as </w:t>
                </w:r>
                <w:proofErr w:type="spellStart"/>
                <w:r w:rsidRPr="00D84725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>Taiyōzoku</w:t>
                </w:r>
                <w:proofErr w:type="spellEnd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(“Sun Tribe”) films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, that were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adaptations of novels written by </w:t>
                </w:r>
                <w:proofErr w:type="spellStart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>Shintarō</w:t>
                </w:r>
                <w:proofErr w:type="spellEnd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Ishihara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, and showcased rebellious youth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This 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>film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and others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led critic and filmmaker, </w:t>
                </w:r>
                <w:proofErr w:type="spellStart"/>
                <w:r w:rsidRPr="00DE550C">
                  <w:rPr>
                    <w:rFonts w:ascii="Times New Roman" w:hAnsi="Times New Roman" w:cs="Times New Roman"/>
                    <w:sz w:val="24"/>
                    <w:szCs w:val="24"/>
                  </w:rPr>
                  <w:t>Ōshima</w:t>
                </w:r>
                <w:proofErr w:type="spellEnd"/>
                <w:r w:rsidRPr="00B350A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DE550C">
                  <w:rPr>
                    <w:rFonts w:ascii="Times New Roman" w:hAnsi="Times New Roman" w:cs="Times New Roman"/>
                    <w:sz w:val="24"/>
                    <w:szCs w:val="24"/>
                  </w:rPr>
                  <w:t>Nagisa</w:t>
                </w:r>
                <w:proofErr w:type="spellEnd"/>
                <w:r w:rsidRPr="00DE550C">
                  <w:rPr>
                    <w:rFonts w:ascii="Times New Roman" w:hAnsi="Times New Roman" w:cs="Times New Roman"/>
                    <w:sz w:val="24"/>
                    <w:szCs w:val="24"/>
                  </w:rPr>
                  <w:t>,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to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place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>Nakahira</w:t>
                </w:r>
                <w:proofErr w:type="spellEnd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among the New Modernists of Japanese cinema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, spotlighting in particular his experiments with narrative and cinematic form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</w:t>
                </w:r>
                <w:proofErr w:type="spellStart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>Nakahira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, however,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was not always as radical in his filmmaking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as the 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directors who would later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form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the “New Wave.”  He was also involved in mainstream cinema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, writing and directing, f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or example, </w:t>
                </w:r>
                <w:proofErr w:type="spellStart"/>
                <w:r w:rsidRPr="00D84725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>Kurenai</w:t>
                </w:r>
                <w:proofErr w:type="spellEnd"/>
                <w:r w:rsidRPr="00D84725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 xml:space="preserve"> no </w:t>
                </w:r>
                <w:proofErr w:type="spellStart"/>
                <w:r w:rsidRPr="00D84725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>tsubasa</w:t>
                </w:r>
                <w:proofErr w:type="spellEnd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</w:t>
                </w:r>
                <w:r w:rsidRPr="006B7D67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Crimson Wings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>)</w:t>
                </w:r>
                <w:r w:rsidRPr="005727E9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in 1958, a sensational blockbuster that became one of the decade’s biggest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box-office 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successes. In the latter half of the 1960s, </w:t>
                </w:r>
                <w:proofErr w:type="spellStart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>Nakahira</w:t>
                </w:r>
                <w:proofErr w:type="spellEnd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became one of the early transnational directors of the </w:t>
                </w:r>
                <w:proofErr w:type="spellStart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>postwar</w:t>
                </w:r>
                <w:proofErr w:type="spellEnd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era, working in Hong Kong where he directed films for the Shaw Brothers Studio.</w:t>
                </w:r>
              </w:p>
            </w:tc>
          </w:sdtContent>
        </w:sdt>
      </w:tr>
      <w:tr w:rsidR="003F0D73" w14:paraId="217FBB88" w14:textId="77777777" w:rsidTr="003F0D73">
        <w:sdt>
          <w:sdtPr>
            <w:alias w:val="Article text"/>
            <w:tag w:val="articleText"/>
            <w:id w:val="634067588"/>
            <w:placeholder>
              <w:docPart w:val="B02B24AAA34C004BBF3BCF9DB1C63097"/>
            </w:placeholder>
          </w:sdtPr>
          <w:sdtEndPr>
            <w:rPr>
              <w:b/>
              <w:color w:val="385623" w:themeColor="accent6" w:themeShade="80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EBA724" w14:textId="77777777" w:rsidR="0087051F" w:rsidRDefault="0087051F" w:rsidP="00C27FAB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>Nakahira</w:t>
                </w:r>
                <w:proofErr w:type="spellEnd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>Kō</w:t>
                </w:r>
                <w:proofErr w:type="spellEnd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was a prolific and wide-ranging Japanese film director who, in his relatively short career, directed more than 40 feature length films. He began his career as an apprentice at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the </w:t>
                </w:r>
                <w:proofErr w:type="spellStart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>Shōchiku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Studio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>, working as an assistant to such prominent directors as Kurosawa</w:t>
                </w:r>
                <w:r w:rsidRPr="00B00311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>Akira and Kawashima</w:t>
                </w:r>
                <w:r w:rsidRPr="00B00311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>Yūzō</w:t>
                </w:r>
                <w:proofErr w:type="spellEnd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He moved to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Nikkatsu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and h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is directorial debut, </w:t>
                </w:r>
                <w:proofErr w:type="spellStart"/>
                <w:r w:rsidRPr="00D84725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>Kurutta</w:t>
                </w:r>
                <w:proofErr w:type="spellEnd"/>
                <w:r w:rsidRPr="00D84725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 xml:space="preserve"> </w:t>
                </w:r>
                <w:proofErr w:type="spellStart"/>
                <w:r w:rsidRPr="00D84725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>kajitsu</w:t>
                </w:r>
                <w:proofErr w:type="spellEnd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</w:t>
                </w:r>
                <w:r w:rsidRPr="00D226ED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Crazed Fruit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1956), was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one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of the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works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known as </w:t>
                </w:r>
                <w:proofErr w:type="spellStart"/>
                <w:r w:rsidRPr="00D84725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>Taiyōzoku</w:t>
                </w:r>
                <w:proofErr w:type="spellEnd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(“Sun Tribe”) films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, that were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adaptations of novels written by </w:t>
                </w:r>
                <w:proofErr w:type="spellStart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>Shintarō</w:t>
                </w:r>
                <w:proofErr w:type="spellEnd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Ishihara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, and showcased rebellious youth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This 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>film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and others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led critic and filmmaker, </w:t>
                </w:r>
                <w:proofErr w:type="spellStart"/>
                <w:r w:rsidRPr="00DE550C">
                  <w:rPr>
                    <w:rFonts w:ascii="Times New Roman" w:hAnsi="Times New Roman" w:cs="Times New Roman"/>
                    <w:sz w:val="24"/>
                    <w:szCs w:val="24"/>
                  </w:rPr>
                  <w:t>Ōshima</w:t>
                </w:r>
                <w:proofErr w:type="spellEnd"/>
                <w:r w:rsidRPr="00B350A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DE550C">
                  <w:rPr>
                    <w:rFonts w:ascii="Times New Roman" w:hAnsi="Times New Roman" w:cs="Times New Roman"/>
                    <w:sz w:val="24"/>
                    <w:szCs w:val="24"/>
                  </w:rPr>
                  <w:t>Nagisa</w:t>
                </w:r>
                <w:proofErr w:type="spellEnd"/>
                <w:r w:rsidRPr="00DE550C">
                  <w:rPr>
                    <w:rFonts w:ascii="Times New Roman" w:hAnsi="Times New Roman" w:cs="Times New Roman"/>
                    <w:sz w:val="24"/>
                    <w:szCs w:val="24"/>
                  </w:rPr>
                  <w:t>,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to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place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>Nakahira</w:t>
                </w:r>
                <w:proofErr w:type="spellEnd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among the New Modernists of Japanese cinema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, spotlighting in particular his experiments with narrative and cinematic form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</w:t>
                </w:r>
                <w:proofErr w:type="spellStart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>Nakahira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, however,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was not always as radical in his filmmaking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as the 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directors who would later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form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the “New Wave.”  He was also involved in mainstream cinema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, writing and directing, f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or example, </w:t>
                </w:r>
                <w:proofErr w:type="spellStart"/>
                <w:r w:rsidRPr="00D84725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>Kurenai</w:t>
                </w:r>
                <w:proofErr w:type="spellEnd"/>
                <w:r w:rsidRPr="00D84725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 xml:space="preserve"> no </w:t>
                </w:r>
                <w:proofErr w:type="spellStart"/>
                <w:r w:rsidRPr="00D84725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t>tsubasa</w:t>
                </w:r>
                <w:proofErr w:type="spellEnd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</w:t>
                </w:r>
                <w:r w:rsidRPr="006B7D67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Crimson Wings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>)</w:t>
                </w:r>
                <w:r w:rsidRPr="005727E9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in 1958, a sensational blockbuster that became one of the decade’s biggest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box-office </w:t>
                </w:r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successes. In the latter half of the 1960s, </w:t>
                </w:r>
                <w:proofErr w:type="spellStart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>Nakahira</w:t>
                </w:r>
                <w:proofErr w:type="spellEnd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became one of the early transnational directors of the </w:t>
                </w:r>
                <w:proofErr w:type="spellStart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>postwar</w:t>
                </w:r>
                <w:proofErr w:type="spellEnd"/>
                <w:r w:rsidRPr="00D8472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era, working in Hong Kong where he directed films for the Shaw Brothers Studio.</w:t>
                </w:r>
              </w:p>
              <w:p w14:paraId="6A77D157" w14:textId="77777777" w:rsidR="0087051F" w:rsidRDefault="0087051F" w:rsidP="00C27FAB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11A6D877" w14:textId="77777777" w:rsidR="0087051F" w:rsidRDefault="0087051F" w:rsidP="0087051F">
                <w:pPr>
                  <w:pStyle w:val="Authornote"/>
                </w:pPr>
                <w:r>
                  <w:t>Partial Filmography:</w:t>
                </w:r>
              </w:p>
              <w:p w14:paraId="48CB093F" w14:textId="77777777" w:rsidR="0087051F" w:rsidRPr="000E49BB" w:rsidRDefault="0087051F" w:rsidP="0087051F">
                <w:pPr>
                  <w:pStyle w:val="Authornote"/>
                  <w:rPr>
                    <w:rFonts w:eastAsia="Times New Roman"/>
                  </w:rPr>
                </w:pPr>
                <w:hyperlink r:id="rId9" w:tooltip="Kurutta kajitsu" w:history="1">
                  <w:proofErr w:type="spellStart"/>
                  <w:r w:rsidRPr="000E49BB">
                    <w:rPr>
                      <w:rFonts w:eastAsia="Times New Roman"/>
                      <w:i/>
                      <w:iCs/>
                    </w:rPr>
                    <w:t>Kurutta</w:t>
                  </w:r>
                  <w:proofErr w:type="spellEnd"/>
                  <w:r w:rsidRPr="000E49BB">
                    <w:rPr>
                      <w:rFonts w:eastAsia="Times New Roman"/>
                      <w:i/>
                      <w:iCs/>
                    </w:rPr>
                    <w:t xml:space="preserve"> </w:t>
                  </w:r>
                  <w:proofErr w:type="spellStart"/>
                  <w:r w:rsidRPr="000E49BB">
                    <w:rPr>
                      <w:rFonts w:eastAsia="Times New Roman"/>
                      <w:i/>
                      <w:iCs/>
                    </w:rPr>
                    <w:t>kajitsu</w:t>
                  </w:r>
                  <w:proofErr w:type="spellEnd"/>
                </w:hyperlink>
                <w:r w:rsidRPr="000E49BB">
                  <w:rPr>
                    <w:rFonts w:eastAsia="Times New Roman"/>
                  </w:rPr>
                  <w:t xml:space="preserve"> (</w:t>
                </w:r>
                <w:r w:rsidRPr="00206BE4">
                  <w:rPr>
                    <w:rFonts w:eastAsia="Times New Roman"/>
                    <w:i/>
                  </w:rPr>
                  <w:t>Crazed Fruit</w:t>
                </w:r>
                <w:r>
                  <w:rPr>
                    <w:rFonts w:eastAsia="Times New Roman"/>
                  </w:rPr>
                  <w:t xml:space="preserve">, </w:t>
                </w:r>
                <w:r w:rsidRPr="000E49BB">
                  <w:rPr>
                    <w:rFonts w:eastAsia="Times New Roman"/>
                  </w:rPr>
                  <w:t>1956)</w:t>
                </w:r>
              </w:p>
              <w:p w14:paraId="302EA2AF" w14:textId="77777777" w:rsidR="0087051F" w:rsidRPr="000E49BB" w:rsidRDefault="0087051F" w:rsidP="0087051F">
                <w:pPr>
                  <w:pStyle w:val="Authornote"/>
                  <w:rPr>
                    <w:rFonts w:eastAsia="Times New Roman"/>
                  </w:rPr>
                </w:pPr>
                <w:hyperlink r:id="rId10" w:tooltip="Kurenai no tsubasa" w:history="1">
                  <w:proofErr w:type="spellStart"/>
                  <w:r w:rsidRPr="000E49BB">
                    <w:rPr>
                      <w:rFonts w:eastAsia="Times New Roman"/>
                      <w:i/>
                      <w:iCs/>
                    </w:rPr>
                    <w:t>Kurenai</w:t>
                  </w:r>
                  <w:proofErr w:type="spellEnd"/>
                  <w:r w:rsidRPr="000E49BB">
                    <w:rPr>
                      <w:rFonts w:eastAsia="Times New Roman"/>
                      <w:i/>
                      <w:iCs/>
                    </w:rPr>
                    <w:t xml:space="preserve"> no </w:t>
                  </w:r>
                  <w:proofErr w:type="spellStart"/>
                  <w:r w:rsidRPr="000E49BB">
                    <w:rPr>
                      <w:rFonts w:eastAsia="Times New Roman"/>
                      <w:i/>
                      <w:iCs/>
                    </w:rPr>
                    <w:t>tsubasa</w:t>
                  </w:r>
                  <w:proofErr w:type="spellEnd"/>
                </w:hyperlink>
                <w:r w:rsidRPr="000E49BB">
                  <w:rPr>
                    <w:rFonts w:eastAsia="Times New Roman"/>
                  </w:rPr>
                  <w:t xml:space="preserve"> (</w:t>
                </w:r>
                <w:r w:rsidRPr="00206BE4">
                  <w:rPr>
                    <w:rFonts w:eastAsia="Times New Roman"/>
                    <w:i/>
                  </w:rPr>
                  <w:t>Crimson Wings</w:t>
                </w:r>
                <w:r>
                  <w:rPr>
                    <w:rFonts w:eastAsia="Times New Roman"/>
                  </w:rPr>
                  <w:t xml:space="preserve">, </w:t>
                </w:r>
                <w:r w:rsidRPr="000E49BB">
                  <w:rPr>
                    <w:rFonts w:eastAsia="Times New Roman"/>
                  </w:rPr>
                  <w:t>1958)</w:t>
                </w:r>
              </w:p>
              <w:p w14:paraId="0823E387" w14:textId="77777777" w:rsidR="0087051F" w:rsidRPr="000E49BB" w:rsidRDefault="0087051F" w:rsidP="0087051F">
                <w:pPr>
                  <w:pStyle w:val="Authornote"/>
                  <w:rPr>
                    <w:rFonts w:eastAsia="Times New Roman"/>
                  </w:rPr>
                </w:pPr>
                <w:hyperlink r:id="rId11" w:tooltip="Onna no uzu to fuchi to nagare (page does not exist)" w:history="1">
                  <w:proofErr w:type="spellStart"/>
                  <w:r w:rsidRPr="000E49BB">
                    <w:rPr>
                      <w:rFonts w:eastAsia="Times New Roman"/>
                      <w:i/>
                      <w:iCs/>
                    </w:rPr>
                    <w:t>Onna</w:t>
                  </w:r>
                  <w:proofErr w:type="spellEnd"/>
                  <w:r w:rsidRPr="000E49BB">
                    <w:rPr>
                      <w:rFonts w:eastAsia="Times New Roman"/>
                      <w:i/>
                      <w:iCs/>
                    </w:rPr>
                    <w:t xml:space="preserve"> no </w:t>
                  </w:r>
                  <w:proofErr w:type="spellStart"/>
                  <w:r w:rsidRPr="000E49BB">
                    <w:rPr>
                      <w:rFonts w:eastAsia="Times New Roman"/>
                      <w:i/>
                      <w:iCs/>
                    </w:rPr>
                    <w:t>uzu</w:t>
                  </w:r>
                  <w:proofErr w:type="spellEnd"/>
                  <w:r w:rsidRPr="000E49BB">
                    <w:rPr>
                      <w:rFonts w:eastAsia="Times New Roman"/>
                      <w:i/>
                      <w:iCs/>
                    </w:rPr>
                    <w:t xml:space="preserve"> to </w:t>
                  </w:r>
                  <w:proofErr w:type="spellStart"/>
                  <w:r w:rsidRPr="000E49BB">
                    <w:rPr>
                      <w:rFonts w:eastAsia="Times New Roman"/>
                      <w:i/>
                      <w:iCs/>
                    </w:rPr>
                    <w:t>fuchi</w:t>
                  </w:r>
                  <w:proofErr w:type="spellEnd"/>
                  <w:r w:rsidRPr="000E49BB">
                    <w:rPr>
                      <w:rFonts w:eastAsia="Times New Roman"/>
                      <w:i/>
                      <w:iCs/>
                    </w:rPr>
                    <w:t xml:space="preserve"> to </w:t>
                  </w:r>
                  <w:proofErr w:type="spellStart"/>
                  <w:r w:rsidRPr="000E49BB">
                    <w:rPr>
                      <w:rFonts w:eastAsia="Times New Roman"/>
                      <w:i/>
                      <w:iCs/>
                    </w:rPr>
                    <w:t>nagare</w:t>
                  </w:r>
                  <w:proofErr w:type="spellEnd"/>
                </w:hyperlink>
                <w:r w:rsidRPr="000E49BB">
                  <w:rPr>
                    <w:rFonts w:eastAsia="Times New Roman"/>
                  </w:rPr>
                  <w:t xml:space="preserve"> (</w:t>
                </w:r>
                <w:r w:rsidRPr="00206BE4">
                  <w:rPr>
                    <w:rFonts w:eastAsia="Times New Roman"/>
                    <w:i/>
                  </w:rPr>
                  <w:t>Whirlpool of Women</w:t>
                </w:r>
                <w:r>
                  <w:rPr>
                    <w:rFonts w:eastAsia="Times New Roman"/>
                  </w:rPr>
                  <w:t xml:space="preserve">, </w:t>
                </w:r>
                <w:r w:rsidRPr="000E49BB">
                  <w:rPr>
                    <w:rFonts w:eastAsia="Times New Roman"/>
                  </w:rPr>
                  <w:t>1964)</w:t>
                </w:r>
              </w:p>
              <w:p w14:paraId="63DC5E40" w14:textId="77777777" w:rsidR="0087051F" w:rsidRPr="000E49BB" w:rsidRDefault="0087051F" w:rsidP="0087051F">
                <w:pPr>
                  <w:pStyle w:val="Authornote"/>
                  <w:rPr>
                    <w:rFonts w:eastAsia="Times New Roman"/>
                  </w:rPr>
                </w:pPr>
                <w:hyperlink r:id="rId12" w:tooltip="Getsuyōbi no Yuka (page does not exist)" w:history="1">
                  <w:proofErr w:type="spellStart"/>
                  <w:r w:rsidRPr="000E49BB">
                    <w:rPr>
                      <w:rFonts w:eastAsia="Times New Roman"/>
                      <w:i/>
                      <w:iCs/>
                    </w:rPr>
                    <w:t>Getsuyōbi</w:t>
                  </w:r>
                  <w:proofErr w:type="spellEnd"/>
                  <w:r w:rsidRPr="000E49BB">
                    <w:rPr>
                      <w:rFonts w:eastAsia="Times New Roman"/>
                      <w:i/>
                      <w:iCs/>
                    </w:rPr>
                    <w:t xml:space="preserve"> no Yuka</w:t>
                  </w:r>
                </w:hyperlink>
                <w:r w:rsidRPr="000E49BB">
                  <w:rPr>
                    <w:rFonts w:eastAsia="Times New Roman"/>
                  </w:rPr>
                  <w:t xml:space="preserve"> (</w:t>
                </w:r>
                <w:r w:rsidRPr="00206BE4">
                  <w:rPr>
                    <w:rFonts w:eastAsia="Times New Roman"/>
                    <w:i/>
                  </w:rPr>
                  <w:t>Only on Mondays</w:t>
                </w:r>
                <w:r>
                  <w:rPr>
                    <w:rFonts w:eastAsia="Times New Roman"/>
                  </w:rPr>
                  <w:t xml:space="preserve">, </w:t>
                </w:r>
                <w:r w:rsidRPr="000E49BB">
                  <w:rPr>
                    <w:rFonts w:eastAsia="Times New Roman"/>
                  </w:rPr>
                  <w:t>1964)</w:t>
                </w:r>
              </w:p>
              <w:p w14:paraId="18189D89" w14:textId="77777777" w:rsidR="0087051F" w:rsidRPr="000E49BB" w:rsidRDefault="0087051F" w:rsidP="0087051F">
                <w:pPr>
                  <w:pStyle w:val="Authornote"/>
                  <w:rPr>
                    <w:rFonts w:eastAsia="Times New Roman"/>
                  </w:rPr>
                </w:pPr>
                <w:hyperlink r:id="rId13" w:tooltip="Kuang lian shi (page does not exist)" w:history="1">
                  <w:proofErr w:type="spellStart"/>
                  <w:r w:rsidRPr="000E49BB">
                    <w:rPr>
                      <w:rFonts w:eastAsia="Times New Roman"/>
                      <w:i/>
                      <w:iCs/>
                    </w:rPr>
                    <w:t>Kuang</w:t>
                  </w:r>
                  <w:proofErr w:type="spellEnd"/>
                  <w:r w:rsidRPr="000E49BB">
                    <w:rPr>
                      <w:rFonts w:eastAsia="Times New Roman"/>
                      <w:i/>
                      <w:iCs/>
                    </w:rPr>
                    <w:t xml:space="preserve"> </w:t>
                  </w:r>
                  <w:proofErr w:type="spellStart"/>
                  <w:r w:rsidRPr="000E49BB">
                    <w:rPr>
                      <w:rFonts w:eastAsia="Times New Roman"/>
                      <w:i/>
                      <w:iCs/>
                    </w:rPr>
                    <w:t>lian</w:t>
                  </w:r>
                  <w:proofErr w:type="spellEnd"/>
                  <w:r w:rsidRPr="000E49BB">
                    <w:rPr>
                      <w:rFonts w:eastAsia="Times New Roman"/>
                      <w:i/>
                      <w:iCs/>
                    </w:rPr>
                    <w:t xml:space="preserve"> </w:t>
                  </w:r>
                  <w:proofErr w:type="spellStart"/>
                  <w:r w:rsidRPr="000E49BB">
                    <w:rPr>
                      <w:rFonts w:eastAsia="Times New Roman"/>
                      <w:i/>
                      <w:iCs/>
                    </w:rPr>
                    <w:t>shi</w:t>
                  </w:r>
                  <w:proofErr w:type="spellEnd"/>
                </w:hyperlink>
                <w:r w:rsidRPr="000E49BB">
                  <w:rPr>
                    <w:rFonts w:eastAsia="Times New Roman"/>
                  </w:rPr>
                  <w:t xml:space="preserve"> (</w:t>
                </w:r>
                <w:r w:rsidRPr="00206BE4">
                  <w:rPr>
                    <w:rFonts w:eastAsia="Times New Roman"/>
                    <w:i/>
                  </w:rPr>
                  <w:t>Summer Heat</w:t>
                </w:r>
                <w:r>
                  <w:rPr>
                    <w:rFonts w:eastAsia="Times New Roman"/>
                  </w:rPr>
                  <w:t xml:space="preserve">, </w:t>
                </w:r>
                <w:r w:rsidRPr="000E49BB">
                  <w:rPr>
                    <w:rFonts w:eastAsia="Times New Roman"/>
                  </w:rPr>
                  <w:t>1968)</w:t>
                </w:r>
              </w:p>
              <w:p w14:paraId="036053E9" w14:textId="77777777" w:rsidR="003F0D73" w:rsidRDefault="0087051F" w:rsidP="0087051F">
                <w:pPr>
                  <w:pStyle w:val="Authornote"/>
                </w:pPr>
                <w:hyperlink r:id="rId14" w:tooltip="Yami no naka no chimimoryo" w:history="1">
                  <w:proofErr w:type="spellStart"/>
                  <w:r>
                    <w:rPr>
                      <w:rFonts w:eastAsia="Times New Roman"/>
                      <w:i/>
                      <w:iCs/>
                    </w:rPr>
                    <w:t>Yami</w:t>
                  </w:r>
                  <w:proofErr w:type="spellEnd"/>
                  <w:r>
                    <w:rPr>
                      <w:rFonts w:eastAsia="Times New Roman"/>
                      <w:i/>
                      <w:iCs/>
                    </w:rPr>
                    <w:t xml:space="preserve"> no </w:t>
                  </w:r>
                  <w:proofErr w:type="spellStart"/>
                  <w:r>
                    <w:rPr>
                      <w:rFonts w:eastAsia="Times New Roman"/>
                      <w:i/>
                      <w:iCs/>
                    </w:rPr>
                    <w:t>naka</w:t>
                  </w:r>
                  <w:proofErr w:type="spellEnd"/>
                  <w:r>
                    <w:rPr>
                      <w:rFonts w:eastAsia="Times New Roman"/>
                      <w:i/>
                      <w:iCs/>
                    </w:rPr>
                    <w:t xml:space="preserve"> no </w:t>
                  </w:r>
                  <w:proofErr w:type="spellStart"/>
                  <w:r>
                    <w:rPr>
                      <w:rFonts w:eastAsia="Times New Roman"/>
                      <w:i/>
                      <w:iCs/>
                    </w:rPr>
                    <w:t>chimim</w:t>
                  </w:r>
                  <w:r w:rsidRPr="00D644EB">
                    <w:rPr>
                      <w:rFonts w:eastAsia="Times New Roman"/>
                      <w:i/>
                      <w:iCs/>
                    </w:rPr>
                    <w:t>ō</w:t>
                  </w:r>
                  <w:r w:rsidRPr="000E49BB">
                    <w:rPr>
                      <w:rFonts w:eastAsia="Times New Roman"/>
                      <w:i/>
                      <w:iCs/>
                    </w:rPr>
                    <w:t>ry</w:t>
                  </w:r>
                  <w:r w:rsidRPr="00D644EB">
                    <w:rPr>
                      <w:rFonts w:eastAsia="Times New Roman"/>
                      <w:i/>
                      <w:iCs/>
                    </w:rPr>
                    <w:t>ō</w:t>
                  </w:r>
                  <w:proofErr w:type="spellEnd"/>
                </w:hyperlink>
                <w:r w:rsidRPr="000E49BB">
                  <w:rPr>
                    <w:rFonts w:eastAsia="Times New Roman"/>
                  </w:rPr>
                  <w:t xml:space="preserve"> (</w:t>
                </w:r>
                <w:r w:rsidRPr="00206BE4">
                  <w:rPr>
                    <w:rFonts w:eastAsia="Times New Roman"/>
                    <w:i/>
                  </w:rPr>
                  <w:t>A Soul to Devils</w:t>
                </w:r>
                <w:r>
                  <w:rPr>
                    <w:rFonts w:eastAsia="Times New Roman"/>
                  </w:rPr>
                  <w:t xml:space="preserve">, </w:t>
                </w:r>
                <w:r w:rsidRPr="000E49BB">
                  <w:rPr>
                    <w:rFonts w:eastAsia="Times New Roman"/>
                  </w:rPr>
                  <w:t>1971)</w:t>
                </w:r>
              </w:p>
            </w:tc>
          </w:sdtContent>
        </w:sdt>
      </w:tr>
      <w:tr w:rsidR="003235A7" w14:paraId="2CE806C7" w14:textId="77777777" w:rsidTr="003235A7">
        <w:tc>
          <w:tcPr>
            <w:tcW w:w="9016" w:type="dxa"/>
          </w:tcPr>
          <w:p w14:paraId="3C4A187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74FD0F729FC114E9E3FEDD839A3B2E1"/>
              </w:placeholder>
            </w:sdtPr>
            <w:sdtEndPr/>
            <w:sdtContent>
              <w:p w14:paraId="019A4337" w14:textId="77777777" w:rsidR="0087051F" w:rsidRDefault="0087051F" w:rsidP="0087051F"/>
              <w:p w14:paraId="16113341" w14:textId="77777777" w:rsidR="003235A7" w:rsidRDefault="0087051F" w:rsidP="0087051F">
                <w:sdt>
                  <w:sdtPr>
                    <w:id w:val="-33006861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Rai02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(Raine)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5C58CE2E" w14:textId="77777777" w:rsidR="00C27FAB" w:rsidRPr="00F36937" w:rsidRDefault="00C27FAB" w:rsidP="00B33145"/>
    <w:sectPr w:rsidR="00C27FAB" w:rsidRPr="00F36937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DA5702" w14:textId="77777777" w:rsidR="00AE223E" w:rsidRDefault="00AE223E" w:rsidP="007A0D55">
      <w:pPr>
        <w:spacing w:after="0" w:line="240" w:lineRule="auto"/>
      </w:pPr>
      <w:r>
        <w:separator/>
      </w:r>
    </w:p>
  </w:endnote>
  <w:endnote w:type="continuationSeparator" w:id="0">
    <w:p w14:paraId="7B797469" w14:textId="77777777" w:rsidR="00AE223E" w:rsidRDefault="00AE223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EAA0A6" w14:textId="77777777" w:rsidR="00AE223E" w:rsidRDefault="00AE223E" w:rsidP="007A0D55">
      <w:pPr>
        <w:spacing w:after="0" w:line="240" w:lineRule="auto"/>
      </w:pPr>
      <w:r>
        <w:separator/>
      </w:r>
    </w:p>
  </w:footnote>
  <w:footnote w:type="continuationSeparator" w:id="0">
    <w:p w14:paraId="224F85DC" w14:textId="77777777" w:rsidR="00AE223E" w:rsidRDefault="00AE223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10F7E9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6038748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23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7051F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223E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51C5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223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23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223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23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/index.php?title=Onna_no_uzu_to_fuchi_to_nagare&amp;action=edit&amp;redlink=1" TargetMode="External"/><Relationship Id="rId12" Type="http://schemas.openxmlformats.org/officeDocument/2006/relationships/hyperlink" Target="http://en.wikipedia.org/w/index.php?title=Getsuy%C5%8Dbi_no_Yuka&amp;action=edit&amp;redlink=1" TargetMode="External"/><Relationship Id="rId13" Type="http://schemas.openxmlformats.org/officeDocument/2006/relationships/hyperlink" Target="http://en.wikipedia.org/w/index.php?title=Kuang_lian_shi&amp;action=edit&amp;redlink=1" TargetMode="External"/><Relationship Id="rId14" Type="http://schemas.openxmlformats.org/officeDocument/2006/relationships/hyperlink" Target="http://en.wikipedia.org/wiki/Yami_no_naka_no_chimimoryo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n.wikipedia.org/wiki/Kurutta_kajitsu" TargetMode="External"/><Relationship Id="rId10" Type="http://schemas.openxmlformats.org/officeDocument/2006/relationships/hyperlink" Target="http://en.wikipedia.org/wiki/Kurenai_no_tsubas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DB721E96A5FD94F969AF3743B17F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F266-7CF0-674C-9791-EBAEF665B679}"/>
      </w:docPartPr>
      <w:docPartBody>
        <w:p w:rsidR="00000000" w:rsidRDefault="004E117A">
          <w:pPr>
            <w:pStyle w:val="9DB721E96A5FD94F969AF3743B17FAB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4BEBB41B316FE41A8B5ED9526C71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6879A-12A0-9648-B1BB-5A1DD968ECA7}"/>
      </w:docPartPr>
      <w:docPartBody>
        <w:p w:rsidR="00000000" w:rsidRDefault="004E117A">
          <w:pPr>
            <w:pStyle w:val="B4BEBB41B316FE41A8B5ED9526C71A2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99310B6A05DCC4EBAAD0CD51F897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AA133-1F81-124E-A41A-443B7FDB1890}"/>
      </w:docPartPr>
      <w:docPartBody>
        <w:p w:rsidR="00000000" w:rsidRDefault="004E117A">
          <w:pPr>
            <w:pStyle w:val="A99310B6A05DCC4EBAAD0CD51F89756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555161CE87615498B21ECD8B942C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6BC7F-EE12-3A4D-966B-EB0627C88C43}"/>
      </w:docPartPr>
      <w:docPartBody>
        <w:p w:rsidR="00000000" w:rsidRDefault="004E117A">
          <w:pPr>
            <w:pStyle w:val="E555161CE87615498B21ECD8B942C4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E8B3EF5ED04D348B533DD4ACD5C5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5318A-910E-5F45-A3AC-5B44AE06EB80}"/>
      </w:docPartPr>
      <w:docPartBody>
        <w:p w:rsidR="00000000" w:rsidRDefault="004E117A">
          <w:pPr>
            <w:pStyle w:val="FE8B3EF5ED04D348B533DD4ACD5C54D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6A607C3D98159498F3C617241357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65980-F740-1F47-9A31-4B8C72EEEDC3}"/>
      </w:docPartPr>
      <w:docPartBody>
        <w:p w:rsidR="00000000" w:rsidRDefault="004E117A">
          <w:pPr>
            <w:pStyle w:val="C6A607C3D98159498F3C61724135739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454E532FF038A43B56D799481367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828F0-2687-2E40-8037-601C4D606405}"/>
      </w:docPartPr>
      <w:docPartBody>
        <w:p w:rsidR="00000000" w:rsidRDefault="004E117A">
          <w:pPr>
            <w:pStyle w:val="8454E532FF038A43B56D79948136733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1D87DE60724F24B8C62356870EF6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6FB28-3A39-E34C-96BE-125469BADA91}"/>
      </w:docPartPr>
      <w:docPartBody>
        <w:p w:rsidR="00000000" w:rsidRDefault="004E117A">
          <w:pPr>
            <w:pStyle w:val="71D87DE60724F24B8C62356870EF601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31512556EBA7246B5829BEED84CC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271E1-8203-E444-AD21-B5DE1276E535}"/>
      </w:docPartPr>
      <w:docPartBody>
        <w:p w:rsidR="00000000" w:rsidRDefault="004E117A">
          <w:pPr>
            <w:pStyle w:val="F31512556EBA7246B5829BEED84CCC2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02B24AAA34C004BBF3BCF9DB1C63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540D8-82F3-1148-9D53-30F70F76542E}"/>
      </w:docPartPr>
      <w:docPartBody>
        <w:p w:rsidR="00000000" w:rsidRDefault="004E117A">
          <w:pPr>
            <w:pStyle w:val="B02B24AAA34C004BBF3BCF9DB1C6309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74FD0F729FC114E9E3FEDD839A3B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3AC50-ABFA-B24E-8811-C8041102BC64}"/>
      </w:docPartPr>
      <w:docPartBody>
        <w:p w:rsidR="00000000" w:rsidRDefault="004E117A">
          <w:pPr>
            <w:pStyle w:val="874FD0F729FC114E9E3FEDD839A3B2E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DB721E96A5FD94F969AF3743B17FABA">
    <w:name w:val="9DB721E96A5FD94F969AF3743B17FABA"/>
  </w:style>
  <w:style w:type="paragraph" w:customStyle="1" w:styleId="B4BEBB41B316FE41A8B5ED9526C71A2E">
    <w:name w:val="B4BEBB41B316FE41A8B5ED9526C71A2E"/>
  </w:style>
  <w:style w:type="paragraph" w:customStyle="1" w:styleId="A99310B6A05DCC4EBAAD0CD51F89756E">
    <w:name w:val="A99310B6A05DCC4EBAAD0CD51F89756E"/>
  </w:style>
  <w:style w:type="paragraph" w:customStyle="1" w:styleId="E555161CE87615498B21ECD8B942C4DD">
    <w:name w:val="E555161CE87615498B21ECD8B942C4DD"/>
  </w:style>
  <w:style w:type="paragraph" w:customStyle="1" w:styleId="FE8B3EF5ED04D348B533DD4ACD5C54DA">
    <w:name w:val="FE8B3EF5ED04D348B533DD4ACD5C54DA"/>
  </w:style>
  <w:style w:type="paragraph" w:customStyle="1" w:styleId="C6A607C3D98159498F3C617241357394">
    <w:name w:val="C6A607C3D98159498F3C617241357394"/>
  </w:style>
  <w:style w:type="paragraph" w:customStyle="1" w:styleId="8454E532FF038A43B56D799481367335">
    <w:name w:val="8454E532FF038A43B56D799481367335"/>
  </w:style>
  <w:style w:type="paragraph" w:customStyle="1" w:styleId="71D87DE60724F24B8C62356870EF6017">
    <w:name w:val="71D87DE60724F24B8C62356870EF6017"/>
  </w:style>
  <w:style w:type="paragraph" w:customStyle="1" w:styleId="F31512556EBA7246B5829BEED84CCC26">
    <w:name w:val="F31512556EBA7246B5829BEED84CCC26"/>
  </w:style>
  <w:style w:type="paragraph" w:customStyle="1" w:styleId="B02B24AAA34C004BBF3BCF9DB1C63097">
    <w:name w:val="B02B24AAA34C004BBF3BCF9DB1C63097"/>
  </w:style>
  <w:style w:type="paragraph" w:customStyle="1" w:styleId="874FD0F729FC114E9E3FEDD839A3B2E1">
    <w:name w:val="874FD0F729FC114E9E3FEDD839A3B2E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DB721E96A5FD94F969AF3743B17FABA">
    <w:name w:val="9DB721E96A5FD94F969AF3743B17FABA"/>
  </w:style>
  <w:style w:type="paragraph" w:customStyle="1" w:styleId="B4BEBB41B316FE41A8B5ED9526C71A2E">
    <w:name w:val="B4BEBB41B316FE41A8B5ED9526C71A2E"/>
  </w:style>
  <w:style w:type="paragraph" w:customStyle="1" w:styleId="A99310B6A05DCC4EBAAD0CD51F89756E">
    <w:name w:val="A99310B6A05DCC4EBAAD0CD51F89756E"/>
  </w:style>
  <w:style w:type="paragraph" w:customStyle="1" w:styleId="E555161CE87615498B21ECD8B942C4DD">
    <w:name w:val="E555161CE87615498B21ECD8B942C4DD"/>
  </w:style>
  <w:style w:type="paragraph" w:customStyle="1" w:styleId="FE8B3EF5ED04D348B533DD4ACD5C54DA">
    <w:name w:val="FE8B3EF5ED04D348B533DD4ACD5C54DA"/>
  </w:style>
  <w:style w:type="paragraph" w:customStyle="1" w:styleId="C6A607C3D98159498F3C617241357394">
    <w:name w:val="C6A607C3D98159498F3C617241357394"/>
  </w:style>
  <w:style w:type="paragraph" w:customStyle="1" w:styleId="8454E532FF038A43B56D799481367335">
    <w:name w:val="8454E532FF038A43B56D799481367335"/>
  </w:style>
  <w:style w:type="paragraph" w:customStyle="1" w:styleId="71D87DE60724F24B8C62356870EF6017">
    <w:name w:val="71D87DE60724F24B8C62356870EF6017"/>
  </w:style>
  <w:style w:type="paragraph" w:customStyle="1" w:styleId="F31512556EBA7246B5829BEED84CCC26">
    <w:name w:val="F31512556EBA7246B5829BEED84CCC26"/>
  </w:style>
  <w:style w:type="paragraph" w:customStyle="1" w:styleId="B02B24AAA34C004BBF3BCF9DB1C63097">
    <w:name w:val="B02B24AAA34C004BBF3BCF9DB1C63097"/>
  </w:style>
  <w:style w:type="paragraph" w:customStyle="1" w:styleId="874FD0F729FC114E9E3FEDD839A3B2E1">
    <w:name w:val="874FD0F729FC114E9E3FEDD839A3B2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Rai02</b:Tag>
    <b:SourceType>Book</b:SourceType>
    <b:Guid>{6C797585-B8DA-6244-8145-000A8EC482AA}</b:Guid>
    <b:Author>
      <b:Author>
        <b:NameList>
          <b:Person>
            <b:Last>Raine</b:Last>
            <b:First>M.</b:First>
          </b:Person>
        </b:NameList>
      </b:Author>
    </b:Author>
    <b:Title>Youth, Body, and Subjectivity in Japanese Cinema, 1955-60 (Diss.)</b:Title>
    <b:City>Iowa City</b:City>
    <b:Publisher>University of Iowa</b:Publisher>
    <b:Year>2002</b:Year>
    <b:RefOrder>1</b:RefOrder>
  </b:Source>
</b:Sources>
</file>

<file path=customXml/itemProps1.xml><?xml version="1.0" encoding="utf-8"?>
<ds:datastoreItem xmlns:ds="http://schemas.openxmlformats.org/officeDocument/2006/customXml" ds:itemID="{239433C5-8206-FA49-9AF7-15086DB70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2</Pages>
  <Words>571</Words>
  <Characters>3256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2</cp:revision>
  <dcterms:created xsi:type="dcterms:W3CDTF">2015-06-25T01:51:00Z</dcterms:created>
  <dcterms:modified xsi:type="dcterms:W3CDTF">2015-06-25T01:57:00Z</dcterms:modified>
</cp:coreProperties>
</file>