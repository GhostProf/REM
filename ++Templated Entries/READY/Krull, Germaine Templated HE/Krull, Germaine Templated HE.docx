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D2F116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EC69F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85827EA73CF9D498000877F9BF313B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6AA4D3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285A348EEF4BC4583C62712D386DC33"/>
            </w:placeholder>
            <w:text/>
          </w:sdtPr>
          <w:sdtEndPr/>
          <w:sdtContent>
            <w:tc>
              <w:tcPr>
                <w:tcW w:w="2073" w:type="dxa"/>
              </w:tcPr>
              <w:p w14:paraId="5E606BE7" w14:textId="77777777" w:rsidR="00B574C9" w:rsidRDefault="00E1788D" w:rsidP="00E1788D">
                <w:r>
                  <w:t>Jonathan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1358AF435231342907AECAB3FAA1F7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418569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43FC44B9FA86C45947CC028C1C08E80"/>
            </w:placeholder>
            <w:text/>
          </w:sdtPr>
          <w:sdtEndPr/>
          <w:sdtContent>
            <w:tc>
              <w:tcPr>
                <w:tcW w:w="2642" w:type="dxa"/>
              </w:tcPr>
              <w:p w14:paraId="24BF6269" w14:textId="77777777" w:rsidR="00B574C9" w:rsidRDefault="00E1788D" w:rsidP="00E1788D">
                <w:r>
                  <w:t>Long</w:t>
                </w:r>
              </w:p>
            </w:tc>
          </w:sdtContent>
        </w:sdt>
      </w:tr>
      <w:tr w:rsidR="00B574C9" w14:paraId="20AA38D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1BBDCF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4547FF92B0B2140AB118B4584F2895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F19825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491890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5480C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C9C40C461906144A8B8ACFF733D75B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DDC395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E431FF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CCE14B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02E570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E93C03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EA6F09C3D5D6847BA70DCB942DDFD5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FCA005" w14:textId="77777777" w:rsidR="003F0D73" w:rsidRPr="00FB589A" w:rsidRDefault="00E1788D" w:rsidP="003F0D73">
                <w:pPr>
                  <w:rPr>
                    <w:b/>
                  </w:rPr>
                </w:pPr>
                <w:proofErr w:type="spellStart"/>
                <w:r w:rsidRPr="00E1788D">
                  <w:rPr>
                    <w:b/>
                  </w:rPr>
                  <w:t>Krull</w:t>
                </w:r>
                <w:proofErr w:type="spellEnd"/>
                <w:r w:rsidRPr="00E1788D">
                  <w:rPr>
                    <w:b/>
                  </w:rPr>
                  <w:t>, Germaine (1897</w:t>
                </w:r>
                <w:r w:rsidRPr="00E1788D">
                  <w:rPr>
                    <w:rFonts w:eastAsiaTheme="minorEastAsia"/>
                    <w:b/>
                    <w:lang w:val="en-US" w:eastAsia="ja-JP"/>
                  </w:rPr>
                  <w:t>–</w:t>
                </w:r>
                <w:r w:rsidRPr="00E1788D">
                  <w:rPr>
                    <w:b/>
                  </w:rPr>
                  <w:t>1985)</w:t>
                </w:r>
              </w:p>
            </w:tc>
          </w:sdtContent>
        </w:sdt>
      </w:tr>
      <w:tr w:rsidR="00464699" w14:paraId="5EA4DF1E" w14:textId="77777777" w:rsidTr="00460CB1">
        <w:sdt>
          <w:sdtPr>
            <w:alias w:val="Variant headwords"/>
            <w:tag w:val="variantHeadwords"/>
            <w:id w:val="173464402"/>
            <w:placeholder>
              <w:docPart w:val="C423F355A34F8C4DA5010463DEEE09E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42CC5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1679C1B" w14:textId="77777777" w:rsidTr="003F0D73">
        <w:sdt>
          <w:sdtPr>
            <w:alias w:val="Abstract"/>
            <w:tag w:val="abstract"/>
            <w:id w:val="-635871867"/>
            <w:placeholder>
              <w:docPart w:val="A93093EAA60A294DAB7584609712F8A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107BBB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8B0373B" w14:textId="77777777" w:rsidTr="003F0D73">
        <w:sdt>
          <w:sdtPr>
            <w:alias w:val="Article text"/>
            <w:tag w:val="articleText"/>
            <w:id w:val="634067588"/>
            <w:placeholder>
              <w:docPart w:val="CA429A393AA70B41BCEB0BC639CABAB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DCBCA8" w14:textId="24E7E620" w:rsidR="00824F3D" w:rsidRDefault="00460CB1" w:rsidP="00E1788D">
                <w:r>
                  <w:t xml:space="preserve">Germaine </w:t>
                </w:r>
                <w:proofErr w:type="spellStart"/>
                <w:r>
                  <w:t>Krull</w:t>
                </w:r>
                <w:proofErr w:type="spellEnd"/>
                <w:r>
                  <w:t xml:space="preserve"> was o</w:t>
                </w:r>
                <w:r w:rsidR="00E1788D">
                  <w:t xml:space="preserve">ne of the major photographers of the interwar European avant-garde, </w:t>
                </w:r>
                <w:r>
                  <w:t>producing</w:t>
                </w:r>
                <w:r w:rsidR="00E1788D">
                  <w:t xml:space="preserve"> work that was highly diverse in both </w:t>
                </w:r>
                <w:proofErr w:type="gramStart"/>
                <w:r>
                  <w:t>subject-matter</w:t>
                </w:r>
                <w:proofErr w:type="gramEnd"/>
                <w:r w:rsidR="00E1788D">
                  <w:t xml:space="preserve"> and technique. Her most characteristic early images </w:t>
                </w:r>
                <w:r>
                  <w:t>include</w:t>
                </w:r>
                <w:r w:rsidR="00E1788D">
                  <w:t xml:space="preserve"> nu</w:t>
                </w:r>
                <w:r>
                  <w:t>des exploring lesbian sexuality</w:t>
                </w:r>
                <w:r w:rsidR="00E1788D">
                  <w:t xml:space="preserve"> and street scene</w:t>
                </w:r>
                <w:r>
                  <w:t xml:space="preserve">s of Berlin. She is best known </w:t>
                </w:r>
                <w:r w:rsidR="00E1788D">
                  <w:t xml:space="preserve">for </w:t>
                </w:r>
                <w:proofErr w:type="spellStart"/>
                <w:r w:rsidR="00E1788D" w:rsidRPr="00243881">
                  <w:rPr>
                    <w:i/>
                  </w:rPr>
                  <w:t>Métal</w:t>
                </w:r>
                <w:proofErr w:type="spellEnd"/>
                <w:r w:rsidR="00E1788D">
                  <w:t xml:space="preserve"> (1928), a portfolio </w:t>
                </w:r>
                <w:r>
                  <w:t>that gathers</w:t>
                </w:r>
                <w:r w:rsidR="00E1788D">
                  <w:t xml:space="preserve"> together </w:t>
                </w:r>
                <w:r>
                  <w:t xml:space="preserve">sixty-four </w:t>
                </w:r>
                <w:r w:rsidR="00E1788D">
                  <w:t>industrial photographs taken in Holland, France</w:t>
                </w:r>
                <w:r w:rsidR="0050364F">
                  <w:t>,</w:t>
                </w:r>
                <w:bookmarkStart w:id="0" w:name="_GoBack"/>
                <w:bookmarkEnd w:id="0"/>
                <w:r w:rsidR="00E1788D">
                  <w:t xml:space="preserve"> and Germany. </w:t>
                </w:r>
                <w:proofErr w:type="spellStart"/>
                <w:r w:rsidR="00E1788D" w:rsidRPr="00243881">
                  <w:rPr>
                    <w:i/>
                  </w:rPr>
                  <w:t>Métal</w:t>
                </w:r>
                <w:proofErr w:type="spellEnd"/>
                <w:r w:rsidR="00E1788D">
                  <w:t xml:space="preserve"> embodies a new kind of industrial aesthetic, in which</w:t>
                </w:r>
                <w:r>
                  <w:t xml:space="preserve"> concentration on decontextualiz</w:t>
                </w:r>
                <w:r w:rsidR="00E1788D">
                  <w:t xml:space="preserve">ed details and fragments rather than the entirety of machines and buildings seeks to highlight the beauty of modern industrial forms. </w:t>
                </w:r>
              </w:p>
              <w:p w14:paraId="653E54D1" w14:textId="77777777" w:rsidR="00824F3D" w:rsidRDefault="00824F3D" w:rsidP="00E1788D"/>
              <w:p w14:paraId="2348C353" w14:textId="4471F5F2" w:rsidR="00E1788D" w:rsidRDefault="00E1788D" w:rsidP="00E1788D">
                <w:proofErr w:type="spellStart"/>
                <w:r>
                  <w:t>Krull</w:t>
                </w:r>
                <w:proofErr w:type="spellEnd"/>
                <w:r>
                  <w:t xml:space="preserve"> lived in Paris from 1926 to 1935, and played a major role in importing the avant-garde photographic techniq</w:t>
                </w:r>
                <w:r w:rsidR="00824F3D">
                  <w:t xml:space="preserve">ues of </w:t>
                </w:r>
                <w:proofErr w:type="spellStart"/>
                <w:r w:rsidR="00824F3D">
                  <w:t>Neues</w:t>
                </w:r>
                <w:proofErr w:type="spellEnd"/>
                <w:r w:rsidR="00824F3D">
                  <w:t xml:space="preserve"> </w:t>
                </w:r>
                <w:proofErr w:type="spellStart"/>
                <w:r w:rsidR="00824F3D">
                  <w:t>Sehen</w:t>
                </w:r>
                <w:proofErr w:type="spellEnd"/>
                <w:r w:rsidR="00824F3D">
                  <w:t xml:space="preserve"> (New Vision) into France</w:t>
                </w:r>
                <w:r>
                  <w:t xml:space="preserve"> </w:t>
                </w:r>
                <w:r w:rsidR="00824F3D">
                  <w:t>from</w:t>
                </w:r>
                <w:r>
                  <w:t xml:space="preserve"> Central Europe</w:t>
                </w:r>
                <w:r w:rsidR="00824F3D">
                  <w:t xml:space="preserve">. </w:t>
                </w:r>
                <w:r>
                  <w:t>Her French period is marked by studio work, pioneering</w:t>
                </w:r>
                <w:r w:rsidR="009E5C1B">
                  <w:t xml:space="preserve"> </w:t>
                </w:r>
                <w:r>
                  <w:t>photo</w:t>
                </w:r>
                <w:r w:rsidR="00824F3D">
                  <w:t>-reportage,</w:t>
                </w:r>
                <w:r>
                  <w:t xml:space="preserve"> and street photography, </w:t>
                </w:r>
                <w:r w:rsidR="00824F3D">
                  <w:t>the</w:t>
                </w:r>
                <w:r>
                  <w:t xml:space="preserve"> latter</w:t>
                </w:r>
                <w:r w:rsidR="00824F3D">
                  <w:t xml:space="preserve"> of which is partially</w:t>
                </w:r>
                <w:r>
                  <w:t xml:space="preserve"> collected in the book </w:t>
                </w:r>
                <w:r w:rsidRPr="00243881">
                  <w:rPr>
                    <w:i/>
                  </w:rPr>
                  <w:t>100 x Paris</w:t>
                </w:r>
                <w:r>
                  <w:t xml:space="preserve"> (1929), in which conventional images of the metropolis are interspersed with street scenes employing avant-garde techniques. During </w:t>
                </w:r>
                <w:r w:rsidR="00EA552C">
                  <w:t>World War II</w:t>
                </w:r>
                <w:r>
                  <w:t xml:space="preserve">, </w:t>
                </w:r>
                <w:proofErr w:type="spellStart"/>
                <w:r>
                  <w:t>Krull</w:t>
                </w:r>
                <w:proofErr w:type="spellEnd"/>
                <w:r>
                  <w:t xml:space="preserve"> worked as co-ordinator of the Free French photographic service in Africa. After 1945, she lived largely in Thailand and India,</w:t>
                </w:r>
                <w:r w:rsidR="00EA552C">
                  <w:t xml:space="preserve"> and</w:t>
                </w:r>
                <w:r>
                  <w:t xml:space="preserve"> h</w:t>
                </w:r>
                <w:r w:rsidR="00EA552C">
                  <w:t>er later photographs document</w:t>
                </w:r>
                <w:r>
                  <w:t xml:space="preserve"> the lives of Tibetans in India.</w:t>
                </w:r>
              </w:p>
              <w:p w14:paraId="397A021F" w14:textId="77777777" w:rsidR="003F0D73" w:rsidRDefault="003F0D73" w:rsidP="00C27FAB"/>
            </w:tc>
          </w:sdtContent>
        </w:sdt>
      </w:tr>
      <w:tr w:rsidR="003235A7" w14:paraId="7434D409" w14:textId="77777777" w:rsidTr="003235A7">
        <w:tc>
          <w:tcPr>
            <w:tcW w:w="9016" w:type="dxa"/>
          </w:tcPr>
          <w:p w14:paraId="3B438F5A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6E8F7839DE6544E8A83D1A322E4AAC0"/>
              </w:placeholder>
            </w:sdtPr>
            <w:sdtEndPr/>
            <w:sdtContent>
              <w:p w14:paraId="29DF3D06" w14:textId="43FAC905" w:rsidR="003235A7" w:rsidRDefault="0050364F" w:rsidP="00E30536">
                <w:sdt>
                  <w:sdtPr>
                    <w:id w:val="1473332615"/>
                    <w:citation/>
                  </w:sdtPr>
                  <w:sdtEndPr/>
                  <w:sdtContent>
                    <w:r w:rsidR="00E30536">
                      <w:fldChar w:fldCharType="begin"/>
                    </w:r>
                    <w:r w:rsidR="00E30536">
                      <w:rPr>
                        <w:lang w:val="en-US"/>
                      </w:rPr>
                      <w:instrText xml:space="preserve"> CITATION Sic99 \l 1033 </w:instrText>
                    </w:r>
                    <w:r w:rsidR="00E30536">
                      <w:fldChar w:fldCharType="separate"/>
                    </w:r>
                    <w:r w:rsidR="00E30536">
                      <w:rPr>
                        <w:noProof/>
                        <w:lang w:val="en-US"/>
                      </w:rPr>
                      <w:t xml:space="preserve"> </w:t>
                    </w:r>
                    <w:r w:rsidR="00E30536" w:rsidRPr="00E30536">
                      <w:rPr>
                        <w:noProof/>
                        <w:lang w:val="en-US"/>
                      </w:rPr>
                      <w:t>(Sichel)</w:t>
                    </w:r>
                    <w:r w:rsidR="00E30536">
                      <w:fldChar w:fldCharType="end"/>
                    </w:r>
                  </w:sdtContent>
                </w:sdt>
                <w:r w:rsidR="00E30536">
                  <w:br/>
                </w:r>
                <w:r w:rsidR="00E30536">
                  <w:br/>
                </w:r>
                <w:sdt>
                  <w:sdtPr>
                    <w:id w:val="1145551741"/>
                    <w:citation/>
                  </w:sdtPr>
                  <w:sdtEndPr/>
                  <w:sdtContent>
                    <w:r w:rsidR="00E30536">
                      <w:fldChar w:fldCharType="begin"/>
                    </w:r>
                    <w:r w:rsidR="00C304D1">
                      <w:rPr>
                        <w:lang w:val="en-US"/>
                      </w:rPr>
                      <w:instrText xml:space="preserve">CITATION Esk \l 1033 </w:instrText>
                    </w:r>
                    <w:r w:rsidR="00E30536">
                      <w:fldChar w:fldCharType="separate"/>
                    </w:r>
                    <w:r w:rsidR="00C304D1" w:rsidRPr="00C304D1">
                      <w:rPr>
                        <w:noProof/>
                        <w:lang w:val="en-US"/>
                      </w:rPr>
                      <w:t>(Eskildsen)</w:t>
                    </w:r>
                    <w:r w:rsidR="00E30536">
                      <w:fldChar w:fldCharType="end"/>
                    </w:r>
                  </w:sdtContent>
                </w:sdt>
                <w:r w:rsidR="00C304D1">
                  <w:br/>
                </w:r>
                <w:r w:rsidR="00C304D1">
                  <w:br/>
                </w:r>
                <w:sdt>
                  <w:sdtPr>
                    <w:id w:val="431863224"/>
                    <w:citation/>
                  </w:sdtPr>
                  <w:sdtEndPr/>
                  <w:sdtContent>
                    <w:r w:rsidR="00C304D1">
                      <w:fldChar w:fldCharType="begin"/>
                    </w:r>
                    <w:r w:rsidR="00C304D1">
                      <w:rPr>
                        <w:lang w:val="en-US"/>
                      </w:rPr>
                      <w:instrText xml:space="preserve">CITATION Mol08 \l 1033 </w:instrText>
                    </w:r>
                    <w:r w:rsidR="00C304D1">
                      <w:fldChar w:fldCharType="separate"/>
                    </w:r>
                    <w:r w:rsidR="00C304D1" w:rsidRPr="00C304D1">
                      <w:rPr>
                        <w:noProof/>
                        <w:lang w:val="en-US"/>
                      </w:rPr>
                      <w:t>(Molderings)</w:t>
                    </w:r>
                    <w:r w:rsidR="00C304D1">
                      <w:fldChar w:fldCharType="end"/>
                    </w:r>
                  </w:sdtContent>
                </w:sdt>
              </w:p>
            </w:sdtContent>
          </w:sdt>
        </w:tc>
      </w:tr>
    </w:tbl>
    <w:p w14:paraId="29B75AB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73101" w14:textId="77777777" w:rsidR="00E30536" w:rsidRDefault="00E30536" w:rsidP="007A0D55">
      <w:pPr>
        <w:spacing w:after="0" w:line="240" w:lineRule="auto"/>
      </w:pPr>
      <w:r>
        <w:separator/>
      </w:r>
    </w:p>
  </w:endnote>
  <w:endnote w:type="continuationSeparator" w:id="0">
    <w:p w14:paraId="25322C70" w14:textId="77777777" w:rsidR="00E30536" w:rsidRDefault="00E3053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F6190" w14:textId="77777777" w:rsidR="00E30536" w:rsidRDefault="00E30536" w:rsidP="007A0D55">
      <w:pPr>
        <w:spacing w:after="0" w:line="240" w:lineRule="auto"/>
      </w:pPr>
      <w:r>
        <w:separator/>
      </w:r>
    </w:p>
  </w:footnote>
  <w:footnote w:type="continuationSeparator" w:id="0">
    <w:p w14:paraId="0108D365" w14:textId="77777777" w:rsidR="00E30536" w:rsidRDefault="00E3053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47E18" w14:textId="77777777" w:rsidR="00E30536" w:rsidRDefault="00E3053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F6497E" w14:textId="77777777" w:rsidR="00E30536" w:rsidRDefault="00E305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8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0CB1"/>
    <w:rsid w:val="00462DBE"/>
    <w:rsid w:val="00464699"/>
    <w:rsid w:val="00483379"/>
    <w:rsid w:val="00487BC5"/>
    <w:rsid w:val="00496888"/>
    <w:rsid w:val="004A7476"/>
    <w:rsid w:val="004E5896"/>
    <w:rsid w:val="0050364F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24F3D"/>
    <w:rsid w:val="00846CE1"/>
    <w:rsid w:val="008A5B87"/>
    <w:rsid w:val="00922950"/>
    <w:rsid w:val="009A7264"/>
    <w:rsid w:val="009D1606"/>
    <w:rsid w:val="009E18A1"/>
    <w:rsid w:val="009E5C1B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04D1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788D"/>
    <w:rsid w:val="00E30536"/>
    <w:rsid w:val="00E85A05"/>
    <w:rsid w:val="00E95829"/>
    <w:rsid w:val="00EA552C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C476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178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178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5827EA73CF9D498000877F9BF31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13712-FD34-0544-8782-0F2134144C1A}"/>
      </w:docPartPr>
      <w:docPartBody>
        <w:p w:rsidR="00A2716A" w:rsidRDefault="00A2716A">
          <w:pPr>
            <w:pStyle w:val="C85827EA73CF9D498000877F9BF313B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285A348EEF4BC4583C62712D386D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DA999-76F4-C245-B0F9-CDCA3711DB79}"/>
      </w:docPartPr>
      <w:docPartBody>
        <w:p w:rsidR="00A2716A" w:rsidRDefault="00A2716A">
          <w:pPr>
            <w:pStyle w:val="3285A348EEF4BC4583C62712D386DC3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1358AF435231342907AECAB3FAA1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AC70D-51D1-304B-ACCC-F8ACF68FBCD6}"/>
      </w:docPartPr>
      <w:docPartBody>
        <w:p w:rsidR="00A2716A" w:rsidRDefault="00A2716A">
          <w:pPr>
            <w:pStyle w:val="71358AF435231342907AECAB3FAA1F7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43FC44B9FA86C45947CC028C1C08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A5791-FA08-4C4F-BA6B-E97C531B992E}"/>
      </w:docPartPr>
      <w:docPartBody>
        <w:p w:rsidR="00A2716A" w:rsidRDefault="00A2716A">
          <w:pPr>
            <w:pStyle w:val="043FC44B9FA86C45947CC028C1C08E8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4547FF92B0B2140AB118B4584F28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AD9ED-79A5-5F46-9A96-DE830273F40F}"/>
      </w:docPartPr>
      <w:docPartBody>
        <w:p w:rsidR="00A2716A" w:rsidRDefault="00A2716A">
          <w:pPr>
            <w:pStyle w:val="34547FF92B0B2140AB118B4584F2895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C9C40C461906144A8B8ACFF733D7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4A288-8FF6-B040-9069-382279CF4D0E}"/>
      </w:docPartPr>
      <w:docPartBody>
        <w:p w:rsidR="00A2716A" w:rsidRDefault="00A2716A">
          <w:pPr>
            <w:pStyle w:val="BC9C40C461906144A8B8ACFF733D75B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EA6F09C3D5D6847BA70DCB942DDF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D6ACE-C805-BA4D-B01E-83B13C0FEEB3}"/>
      </w:docPartPr>
      <w:docPartBody>
        <w:p w:rsidR="00A2716A" w:rsidRDefault="00A2716A">
          <w:pPr>
            <w:pStyle w:val="AEA6F09C3D5D6847BA70DCB942DDFD5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423F355A34F8C4DA5010463DEEE0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30899-E4D6-134C-855D-7F7FE0B8A90F}"/>
      </w:docPartPr>
      <w:docPartBody>
        <w:p w:rsidR="00A2716A" w:rsidRDefault="00A2716A">
          <w:pPr>
            <w:pStyle w:val="C423F355A34F8C4DA5010463DEEE09E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93093EAA60A294DAB7584609712F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C50D9-2AF5-1541-9FEF-27E507E72217}"/>
      </w:docPartPr>
      <w:docPartBody>
        <w:p w:rsidR="00A2716A" w:rsidRDefault="00A2716A">
          <w:pPr>
            <w:pStyle w:val="A93093EAA60A294DAB7584609712F8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A429A393AA70B41BCEB0BC639CAB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66DAD-D6B6-3741-B8CE-CA2B90931993}"/>
      </w:docPartPr>
      <w:docPartBody>
        <w:p w:rsidR="00A2716A" w:rsidRDefault="00A2716A">
          <w:pPr>
            <w:pStyle w:val="CA429A393AA70B41BCEB0BC639CABAB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6E8F7839DE6544E8A83D1A322E4A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7BD6E-2B70-154B-A08D-818E89E3E2F7}"/>
      </w:docPartPr>
      <w:docPartBody>
        <w:p w:rsidR="00A2716A" w:rsidRDefault="00A2716A">
          <w:pPr>
            <w:pStyle w:val="36E8F7839DE6544E8A83D1A322E4AAC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6A"/>
    <w:rsid w:val="00A2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5827EA73CF9D498000877F9BF313B3">
    <w:name w:val="C85827EA73CF9D498000877F9BF313B3"/>
  </w:style>
  <w:style w:type="paragraph" w:customStyle="1" w:styleId="3285A348EEF4BC4583C62712D386DC33">
    <w:name w:val="3285A348EEF4BC4583C62712D386DC33"/>
  </w:style>
  <w:style w:type="paragraph" w:customStyle="1" w:styleId="71358AF435231342907AECAB3FAA1F7D">
    <w:name w:val="71358AF435231342907AECAB3FAA1F7D"/>
  </w:style>
  <w:style w:type="paragraph" w:customStyle="1" w:styleId="043FC44B9FA86C45947CC028C1C08E80">
    <w:name w:val="043FC44B9FA86C45947CC028C1C08E80"/>
  </w:style>
  <w:style w:type="paragraph" w:customStyle="1" w:styleId="34547FF92B0B2140AB118B4584F2895D">
    <w:name w:val="34547FF92B0B2140AB118B4584F2895D"/>
  </w:style>
  <w:style w:type="paragraph" w:customStyle="1" w:styleId="BC9C40C461906144A8B8ACFF733D75BC">
    <w:name w:val="BC9C40C461906144A8B8ACFF733D75BC"/>
  </w:style>
  <w:style w:type="paragraph" w:customStyle="1" w:styleId="AEA6F09C3D5D6847BA70DCB942DDFD57">
    <w:name w:val="AEA6F09C3D5D6847BA70DCB942DDFD57"/>
  </w:style>
  <w:style w:type="paragraph" w:customStyle="1" w:styleId="C423F355A34F8C4DA5010463DEEE09E5">
    <w:name w:val="C423F355A34F8C4DA5010463DEEE09E5"/>
  </w:style>
  <w:style w:type="paragraph" w:customStyle="1" w:styleId="A93093EAA60A294DAB7584609712F8A3">
    <w:name w:val="A93093EAA60A294DAB7584609712F8A3"/>
  </w:style>
  <w:style w:type="paragraph" w:customStyle="1" w:styleId="CA429A393AA70B41BCEB0BC639CABAB4">
    <w:name w:val="CA429A393AA70B41BCEB0BC639CABAB4"/>
  </w:style>
  <w:style w:type="paragraph" w:customStyle="1" w:styleId="36E8F7839DE6544E8A83D1A322E4AAC0">
    <w:name w:val="36E8F7839DE6544E8A83D1A322E4AAC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5827EA73CF9D498000877F9BF313B3">
    <w:name w:val="C85827EA73CF9D498000877F9BF313B3"/>
  </w:style>
  <w:style w:type="paragraph" w:customStyle="1" w:styleId="3285A348EEF4BC4583C62712D386DC33">
    <w:name w:val="3285A348EEF4BC4583C62712D386DC33"/>
  </w:style>
  <w:style w:type="paragraph" w:customStyle="1" w:styleId="71358AF435231342907AECAB3FAA1F7D">
    <w:name w:val="71358AF435231342907AECAB3FAA1F7D"/>
  </w:style>
  <w:style w:type="paragraph" w:customStyle="1" w:styleId="043FC44B9FA86C45947CC028C1C08E80">
    <w:name w:val="043FC44B9FA86C45947CC028C1C08E80"/>
  </w:style>
  <w:style w:type="paragraph" w:customStyle="1" w:styleId="34547FF92B0B2140AB118B4584F2895D">
    <w:name w:val="34547FF92B0B2140AB118B4584F2895D"/>
  </w:style>
  <w:style w:type="paragraph" w:customStyle="1" w:styleId="BC9C40C461906144A8B8ACFF733D75BC">
    <w:name w:val="BC9C40C461906144A8B8ACFF733D75BC"/>
  </w:style>
  <w:style w:type="paragraph" w:customStyle="1" w:styleId="AEA6F09C3D5D6847BA70DCB942DDFD57">
    <w:name w:val="AEA6F09C3D5D6847BA70DCB942DDFD57"/>
  </w:style>
  <w:style w:type="paragraph" w:customStyle="1" w:styleId="C423F355A34F8C4DA5010463DEEE09E5">
    <w:name w:val="C423F355A34F8C4DA5010463DEEE09E5"/>
  </w:style>
  <w:style w:type="paragraph" w:customStyle="1" w:styleId="A93093EAA60A294DAB7584609712F8A3">
    <w:name w:val="A93093EAA60A294DAB7584609712F8A3"/>
  </w:style>
  <w:style w:type="paragraph" w:customStyle="1" w:styleId="CA429A393AA70B41BCEB0BC639CABAB4">
    <w:name w:val="CA429A393AA70B41BCEB0BC639CABAB4"/>
  </w:style>
  <w:style w:type="paragraph" w:customStyle="1" w:styleId="36E8F7839DE6544E8A83D1A322E4AAC0">
    <w:name w:val="36E8F7839DE6544E8A83D1A322E4AA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Sic99</b:Tag>
    <b:SourceType>Book</b:SourceType>
    <b:Guid>{0FF01539-B4CA-9843-9016-60E3E9B1F4AC}</b:Guid>
    <b:Author>
      <b:Author>
        <b:NameList>
          <b:Person>
            <b:Last>Sichel</b:Last>
            <b:First>Kim</b:First>
          </b:Person>
        </b:NameList>
      </b:Author>
    </b:Author>
    <b:Title>Germaine Krull: Photographer of Modernity</b:Title>
    <b:City>Cambridge</b:City>
    <b:StateProvince>MA</b:StateProvince>
    <b:Publisher>MIT Press</b:Publisher>
    <b:Year>1999</b:Year>
    <b:RefOrder>1</b:RefOrder>
  </b:Source>
  <b:Source>
    <b:Tag>Esk</b:Tag>
    <b:SourceType>Book</b:SourceType>
    <b:Guid>{4697DE67-6F46-904D-B879-B6678CF7BC6B}</b:Guid>
    <b:Author>
      <b:Author>
        <b:NameList>
          <b:Person>
            <b:Last>Eskildsen</b:Last>
            <b:First>Ute</b:First>
          </b:Person>
        </b:NameList>
      </b:Author>
    </b:Author>
    <b:Title>Fotografieren hieß teilnehmen: Fotografinnen der Weimarer Republik</b:Title>
    <b:City>Essen</b:City>
    <b:Publisher>Museum Folkwang</b:Publisher>
    <b:Year>1994</b:Year>
    <b:RefOrder>2</b:RefOrder>
  </b:Source>
  <b:Source>
    <b:Tag>Mol08</b:Tag>
    <b:SourceType>Book</b:SourceType>
    <b:Guid>{C1E2BF20-DB2D-4C41-9E72-6CBCB38BDB6E}</b:Guid>
    <b:Author>
      <b:Author>
        <b:NameList>
          <b:Person>
            <b:Last>Molderings</b:Last>
            <b:First>Herbert</b:First>
          </b:Person>
        </b:NameList>
      </b:Author>
    </b:Author>
    <b:Year>2008</b:Year>
    <b:Title>Die Moderne der Fotografie</b:Title>
    <b:City>Hamburg</b:City>
    <b:Publisher>Philo Fine Arts</b:Publisher>
    <b:RefOrder>3</b:RefOrder>
  </b:Source>
</b:Sources>
</file>

<file path=customXml/itemProps1.xml><?xml version="1.0" encoding="utf-8"?>
<ds:datastoreItem xmlns:ds="http://schemas.openxmlformats.org/officeDocument/2006/customXml" ds:itemID="{771CA604-C0DC-0742-9325-EEC103DCB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1</Pages>
  <Words>263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6</cp:revision>
  <dcterms:created xsi:type="dcterms:W3CDTF">2014-07-18T04:36:00Z</dcterms:created>
  <dcterms:modified xsi:type="dcterms:W3CDTF">2014-07-18T17:54:00Z</dcterms:modified>
</cp:coreProperties>
</file>