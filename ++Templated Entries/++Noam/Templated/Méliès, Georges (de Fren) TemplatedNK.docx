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18076EAE4AE414AAE26582E26AD4664"/>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BFF9C52C60D9B4A94D416A3CD87FDA2"/>
            </w:placeholder>
            <w:text/>
          </w:sdtPr>
          <w:sdtContent>
            <w:tc>
              <w:tcPr>
                <w:tcW w:w="2073" w:type="dxa"/>
              </w:tcPr>
              <w:p w:rsidR="00B574C9" w:rsidRDefault="00517AA5" w:rsidP="00517AA5">
                <w:r>
                  <w:t xml:space="preserve">Allison </w:t>
                </w:r>
              </w:p>
            </w:tc>
          </w:sdtContent>
        </w:sdt>
        <w:sdt>
          <w:sdtPr>
            <w:alias w:val="Middle name"/>
            <w:tag w:val="authorMiddleName"/>
            <w:id w:val="-2076034781"/>
            <w:placeholder>
              <w:docPart w:val="DF34DF575EDE21438A38D3457380CA2B"/>
            </w:placeholder>
            <w:showingPlcHdr/>
            <w:text/>
          </w:sdtPr>
          <w:sdtContent>
            <w:tc>
              <w:tcPr>
                <w:tcW w:w="2551" w:type="dxa"/>
              </w:tcPr>
              <w:p w:rsidR="00B574C9" w:rsidRDefault="00517AA5" w:rsidP="00517AA5">
                <w:r>
                  <w:rPr>
                    <w:rStyle w:val="PlaceholderText"/>
                  </w:rPr>
                  <w:t>[Middle name]</w:t>
                </w:r>
              </w:p>
            </w:tc>
          </w:sdtContent>
        </w:sdt>
        <w:sdt>
          <w:sdtPr>
            <w:alias w:val="Last name"/>
            <w:tag w:val="authorLastName"/>
            <w:id w:val="-1088529830"/>
            <w:placeholder>
              <w:docPart w:val="88CE95202A966D42821F69F25E746269"/>
            </w:placeholder>
            <w:text/>
          </w:sdtPr>
          <w:sdtContent>
            <w:tc>
              <w:tcPr>
                <w:tcW w:w="2642" w:type="dxa"/>
              </w:tcPr>
              <w:p w:rsidR="00B574C9" w:rsidRDefault="00517AA5" w:rsidP="00517AA5">
                <w:proofErr w:type="gramStart"/>
                <w:r>
                  <w:t>de</w:t>
                </w:r>
                <w:proofErr w:type="gramEnd"/>
                <w:r>
                  <w:t xml:space="preserve"> </w:t>
                </w:r>
                <w:proofErr w:type="spellStart"/>
                <w:r>
                  <w:t>Fren</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D26196583B26D747A4D8FA1C1023E0D7"/>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AF0FD57BCC506D4AB2D4781AF69513F3"/>
            </w:placeholder>
            <w:text/>
          </w:sdtPr>
          <w:sdtContent>
            <w:tc>
              <w:tcPr>
                <w:tcW w:w="8525" w:type="dxa"/>
                <w:gridSpan w:val="4"/>
              </w:tcPr>
              <w:p w:rsidR="00B574C9" w:rsidRDefault="00517AA5" w:rsidP="00517AA5">
                <w:r>
                  <w:t>Occidental College</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CBF0D38874135E428B971EEABBE23D62"/>
            </w:placeholder>
            <w:text/>
          </w:sdtPr>
          <w:sdtContent>
            <w:tc>
              <w:tcPr>
                <w:tcW w:w="9016" w:type="dxa"/>
                <w:tcMar>
                  <w:top w:w="113" w:type="dxa"/>
                  <w:bottom w:w="113" w:type="dxa"/>
                </w:tcMar>
              </w:tcPr>
              <w:p w:rsidR="003F0D73" w:rsidRPr="00FB589A" w:rsidRDefault="00517AA5" w:rsidP="00517AA5">
                <w:pPr>
                  <w:rPr>
                    <w:b/>
                  </w:rPr>
                </w:pPr>
                <w:proofErr w:type="spellStart"/>
                <w:r w:rsidRPr="00517AA5">
                  <w:t>Méliè</w:t>
                </w:r>
                <w:r>
                  <w:t>s</w:t>
                </w:r>
                <w:proofErr w:type="spellEnd"/>
                <w:r>
                  <w:t>, Georges (1861-1938</w:t>
                </w:r>
                <w:r w:rsidRPr="00517AA5">
                  <w:t>)</w:t>
                </w:r>
              </w:p>
            </w:tc>
          </w:sdtContent>
        </w:sdt>
      </w:tr>
      <w:tr w:rsidR="00464699" w:rsidTr="00517AA5">
        <w:sdt>
          <w:sdtPr>
            <w:alias w:val="Variant headwords"/>
            <w:tag w:val="variantHeadwords"/>
            <w:id w:val="173464402"/>
            <w:placeholder>
              <w:docPart w:val="10E30CA43B46BB4C80A12CE338A70693"/>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1BA2459CEAD3A140BBB129CEDF4315C3"/>
            </w:placeholder>
          </w:sdtPr>
          <w:sdtContent>
            <w:tc>
              <w:tcPr>
                <w:tcW w:w="9016" w:type="dxa"/>
                <w:tcMar>
                  <w:top w:w="113" w:type="dxa"/>
                  <w:bottom w:w="113" w:type="dxa"/>
                </w:tcMar>
              </w:tcPr>
              <w:p w:rsidR="00517AA5" w:rsidRPr="00E37071" w:rsidRDefault="00517AA5" w:rsidP="00517AA5">
                <w:r w:rsidRPr="00E37071">
                  <w:t xml:space="preserve">Georges </w:t>
                </w:r>
                <w:proofErr w:type="spellStart"/>
                <w:r w:rsidRPr="00E37071">
                  <w:t>Méliès</w:t>
                </w:r>
                <w:proofErr w:type="spellEnd"/>
                <w:r w:rsidRPr="00E37071">
                  <w:t xml:space="preserve"> (born Marie-Georges-Jean </w:t>
                </w:r>
                <w:proofErr w:type="spellStart"/>
                <w:r w:rsidRPr="00E37071">
                  <w:t>Méliès</w:t>
                </w:r>
                <w:proofErr w:type="spellEnd"/>
                <w:r w:rsidRPr="00E37071">
                  <w:rPr>
                    <w:b/>
                  </w:rPr>
                  <w:t>)</w:t>
                </w:r>
                <w:r w:rsidRPr="00E37071">
                  <w:t xml:space="preserve"> was a French showman, illusionist, and filmmaker best known for his early silent fantasy and science fiction films, such as </w:t>
                </w:r>
                <w:r w:rsidRPr="00E37071">
                  <w:rPr>
                    <w:i/>
                  </w:rPr>
                  <w:t>Trip to the Moon</w:t>
                </w:r>
                <w:r w:rsidRPr="00E37071">
                  <w:t xml:space="preserve"> (1902) and </w:t>
                </w:r>
                <w:r w:rsidRPr="00E37071">
                  <w:rPr>
                    <w:i/>
                  </w:rPr>
                  <w:t>Impossible Voyage</w:t>
                </w:r>
                <w:r w:rsidRPr="00E37071">
                  <w:t xml:space="preserve"> (1904).</w:t>
                </w:r>
                <w:r>
                  <w:t xml:space="preserve"> While most early films were actualities, he took an innovative, non-realist approach to the medium, employing its unique capacities for altering space and time to produce allegorical and dream imagery. </w:t>
                </w:r>
                <w:r w:rsidRPr="00E37071">
                  <w:t xml:space="preserve">He is sometimes called the first </w:t>
                </w:r>
                <w:proofErr w:type="spellStart"/>
                <w:r w:rsidRPr="00E37071">
                  <w:t>cinemagician</w:t>
                </w:r>
                <w:proofErr w:type="spellEnd"/>
                <w:r w:rsidRPr="00E37071">
                  <w:t xml:space="preserve"> due to his pioneering work in special effects, including the </w:t>
                </w:r>
                <w:r>
                  <w:t xml:space="preserve">stop-trick film, </w:t>
                </w:r>
                <w:r w:rsidRPr="00E37071">
                  <w:t xml:space="preserve">double exposure, split screen, dissolve, and superimposition. </w:t>
                </w:r>
              </w:p>
              <w:p w:rsidR="00517AA5" w:rsidRPr="00E37071" w:rsidRDefault="00517AA5" w:rsidP="00517AA5"/>
              <w:p w:rsidR="00E85A05" w:rsidRDefault="00517AA5" w:rsidP="00517AA5">
                <w:proofErr w:type="spellStart"/>
                <w:r w:rsidRPr="00E37071">
                  <w:t>Méliès</w:t>
                </w:r>
                <w:proofErr w:type="spellEnd"/>
                <w:r w:rsidRPr="00E37071">
                  <w:t xml:space="preserve"> launched his entertainment career as a magician in the arcades of late nineteenth century Paris. In 1888, he purchased the </w:t>
                </w:r>
                <w:proofErr w:type="spellStart"/>
                <w:r w:rsidRPr="00E37071">
                  <w:t>Théâtre</w:t>
                </w:r>
                <w:proofErr w:type="spellEnd"/>
                <w:r w:rsidRPr="00E37071">
                  <w:t xml:space="preserve"> Robert-</w:t>
                </w:r>
                <w:proofErr w:type="spellStart"/>
                <w:r w:rsidRPr="00E37071">
                  <w:t>Houdin</w:t>
                </w:r>
                <w:proofErr w:type="spellEnd"/>
                <w:r w:rsidRPr="00E37071">
                  <w:t xml:space="preserve">, the most famous magic </w:t>
                </w:r>
                <w:proofErr w:type="spellStart"/>
                <w:r w:rsidRPr="00E37071">
                  <w:t>theater</w:t>
                </w:r>
                <w:proofErr w:type="spellEnd"/>
                <w:r w:rsidRPr="00E37071">
                  <w:t xml:space="preserve"> at the time</w:t>
                </w:r>
                <w:r>
                  <w:t>, which came complete with</w:t>
                </w:r>
                <w:r w:rsidRPr="00E37071">
                  <w:t xml:space="preserve"> stage props, illusions, automata (whose parts he used to build his first fil</w:t>
                </w:r>
                <w:bookmarkStart w:id="0" w:name="_GoBack"/>
                <w:bookmarkEnd w:id="0"/>
                <w:r w:rsidRPr="00E37071">
                  <w:t xml:space="preserve">m camera), and performers, including Jeanne </w:t>
                </w:r>
                <w:proofErr w:type="spellStart"/>
                <w:r w:rsidRPr="00E37071">
                  <w:t>d’Alcy</w:t>
                </w:r>
                <w:proofErr w:type="spellEnd"/>
                <w:r w:rsidRPr="00E37071">
                  <w:t xml:space="preserve">, who became his muse, long-time mistress, and second wife. </w:t>
                </w:r>
                <w:r>
                  <w:t>The performance skills</w:t>
                </w:r>
                <w:r w:rsidRPr="00E37071">
                  <w:t xml:space="preserve"> that he developed at the theatre </w:t>
                </w:r>
                <w:r>
                  <w:t>were later</w:t>
                </w:r>
                <w:r w:rsidRPr="00E37071">
                  <w:t xml:space="preserve"> incorporated </w:t>
                </w:r>
                <w:r>
                  <w:t>into filmmaking</w:t>
                </w:r>
                <w:r w:rsidRPr="00E37071">
                  <w:t xml:space="preserve">, </w:t>
                </w:r>
                <w:r>
                  <w:t xml:space="preserve">an occupation </w:t>
                </w:r>
                <w:r w:rsidRPr="00E37071">
                  <w:t xml:space="preserve">he began pursuing passionately after attending the premiere screening of the Lumière brothers’ </w:t>
                </w:r>
                <w:proofErr w:type="spellStart"/>
                <w:r w:rsidRPr="00E37071">
                  <w:t>Cinématographe</w:t>
                </w:r>
                <w:proofErr w:type="spellEnd"/>
                <w:r w:rsidRPr="00E37071">
                  <w:t xml:space="preserve"> at the Grand Café in 1895. A year later</w:t>
                </w:r>
                <w:r>
                  <w:t>,</w:t>
                </w:r>
                <w:r w:rsidRPr="00E37071">
                  <w:t xml:space="preserve"> he helped found the Star-Film Company and built what is considered the first film studio of the silent period, whose main stage area featured </w:t>
                </w:r>
                <w:r>
                  <w:t xml:space="preserve">a steel frame surrounded by </w:t>
                </w:r>
                <w:r w:rsidRPr="00E37071">
                  <w:t>glass walls to capture the sunlight</w:t>
                </w:r>
                <w:r>
                  <w:t>.</w:t>
                </w:r>
              </w:p>
            </w:tc>
          </w:sdtContent>
        </w:sdt>
      </w:tr>
      <w:tr w:rsidR="003F0D73" w:rsidTr="003F0D73">
        <w:sdt>
          <w:sdtPr>
            <w:alias w:val="Article text"/>
            <w:tag w:val="articleText"/>
            <w:id w:val="634067588"/>
            <w:placeholder>
              <w:docPart w:val="889F3CDF6F304140B0873B4ABA1B15E6"/>
            </w:placeholder>
          </w:sdtPr>
          <w:sdtContent>
            <w:tc>
              <w:tcPr>
                <w:tcW w:w="9016" w:type="dxa"/>
                <w:tcMar>
                  <w:top w:w="113" w:type="dxa"/>
                  <w:bottom w:w="113" w:type="dxa"/>
                </w:tcMar>
              </w:tcPr>
              <w:p w:rsidR="008E3012" w:rsidRDefault="00536224" w:rsidP="008E3012">
                <w:pPr>
                  <w:keepNext/>
                </w:pPr>
                <w:r>
                  <w:t>File: Melies_Portrait.jpg</w:t>
                </w:r>
              </w:p>
              <w:p w:rsidR="008E3012" w:rsidRDefault="008E3012" w:rsidP="008E3012">
                <w:pPr>
                  <w:pStyle w:val="Caption"/>
                </w:pPr>
                <w:r>
                  <w:t xml:space="preserve">Figure </w:t>
                </w:r>
                <w:fldSimple w:instr=" SEQ Figure \* ARABIC ">
                  <w:r>
                    <w:rPr>
                      <w:noProof/>
                    </w:rPr>
                    <w:t>1</w:t>
                  </w:r>
                </w:fldSimple>
                <w:r>
                  <w:t xml:space="preserve"> Portrait of Georges </w:t>
                </w:r>
                <w:proofErr w:type="spellStart"/>
                <w:r>
                  <w:t>Méliès</w:t>
                </w:r>
                <w:proofErr w:type="spellEnd"/>
              </w:p>
              <w:p w:rsidR="00536224" w:rsidRDefault="008E3012" w:rsidP="00517AA5">
                <w:r>
                  <w:t xml:space="preserve">Source: </w:t>
                </w:r>
                <w:r w:rsidRPr="008E3012">
                  <w:t>http://en.wikipedia.org/wiki/Georges_M%C3%A9li%C3%A8s#/media/File</w:t>
                </w:r>
                <w:proofErr w:type="gramStart"/>
                <w:r w:rsidRPr="008E3012">
                  <w:t>:George</w:t>
                </w:r>
                <w:proofErr w:type="gramEnd"/>
                <w:r w:rsidRPr="008E3012">
                  <w:t>_Melies.jpg</w:t>
                </w:r>
              </w:p>
              <w:p w:rsidR="00536224" w:rsidRDefault="00536224" w:rsidP="00517AA5"/>
              <w:p w:rsidR="00517AA5" w:rsidRPr="00E37071" w:rsidRDefault="00517AA5" w:rsidP="00517AA5">
                <w:r w:rsidRPr="00E37071">
                  <w:t xml:space="preserve">Georges </w:t>
                </w:r>
                <w:proofErr w:type="spellStart"/>
                <w:r w:rsidRPr="00E37071">
                  <w:t>Méliès</w:t>
                </w:r>
                <w:proofErr w:type="spellEnd"/>
                <w:r w:rsidRPr="00E37071">
                  <w:t xml:space="preserve"> (born Marie-Georges-Jean </w:t>
                </w:r>
                <w:proofErr w:type="spellStart"/>
                <w:r w:rsidRPr="00E37071">
                  <w:t>Méliès</w:t>
                </w:r>
                <w:proofErr w:type="spellEnd"/>
                <w:r w:rsidRPr="00E37071">
                  <w:rPr>
                    <w:b/>
                  </w:rPr>
                  <w:t>)</w:t>
                </w:r>
                <w:r w:rsidRPr="00E37071">
                  <w:t xml:space="preserve"> was a French showman, illusionist, and filmmaker best known for his early silent fantasy and science fiction films, such as </w:t>
                </w:r>
                <w:r w:rsidRPr="00E37071">
                  <w:rPr>
                    <w:i/>
                  </w:rPr>
                  <w:t>Trip to the Moon</w:t>
                </w:r>
                <w:r w:rsidRPr="00E37071">
                  <w:t xml:space="preserve"> (1902) and </w:t>
                </w:r>
                <w:r w:rsidRPr="00E37071">
                  <w:rPr>
                    <w:i/>
                  </w:rPr>
                  <w:t>Impossible Voyage</w:t>
                </w:r>
                <w:r w:rsidRPr="00E37071">
                  <w:t xml:space="preserve"> (1904).</w:t>
                </w:r>
                <w:r>
                  <w:t xml:space="preserve"> While most early films were actualities, he took an innovative, non-realist approach to the medium, employing its unique capacities for altering space and time to produce allegorical and dream imagery. </w:t>
                </w:r>
                <w:r w:rsidRPr="00E37071">
                  <w:t xml:space="preserve">He is sometimes called the first </w:t>
                </w:r>
                <w:proofErr w:type="spellStart"/>
                <w:r w:rsidRPr="00E37071">
                  <w:t>cinemagician</w:t>
                </w:r>
                <w:proofErr w:type="spellEnd"/>
                <w:r w:rsidRPr="00E37071">
                  <w:t xml:space="preserve"> due to his pioneering work in special effects, including the </w:t>
                </w:r>
                <w:r>
                  <w:t xml:space="preserve">stop-trick film, </w:t>
                </w:r>
                <w:r w:rsidRPr="00E37071">
                  <w:t xml:space="preserve">double exposure, split screen, dissolve, and superimposition. </w:t>
                </w:r>
              </w:p>
              <w:p w:rsidR="00517AA5" w:rsidRPr="00E37071" w:rsidRDefault="00517AA5" w:rsidP="00517AA5"/>
              <w:p w:rsidR="00517AA5" w:rsidRPr="00E37071" w:rsidRDefault="00517AA5" w:rsidP="00517AA5">
                <w:proofErr w:type="spellStart"/>
                <w:r w:rsidRPr="00E37071">
                  <w:t>Méliès</w:t>
                </w:r>
                <w:proofErr w:type="spellEnd"/>
                <w:r w:rsidRPr="00E37071">
                  <w:t xml:space="preserve"> launched his entertainment career as a magician in the arcades of late nineteenth century Paris. In 1888, he purchased the </w:t>
                </w:r>
                <w:proofErr w:type="spellStart"/>
                <w:r w:rsidRPr="00E37071">
                  <w:t>Théâtre</w:t>
                </w:r>
                <w:proofErr w:type="spellEnd"/>
                <w:r w:rsidRPr="00E37071">
                  <w:t xml:space="preserve"> Robert-</w:t>
                </w:r>
                <w:proofErr w:type="spellStart"/>
                <w:r w:rsidRPr="00E37071">
                  <w:t>Houdin</w:t>
                </w:r>
                <w:proofErr w:type="spellEnd"/>
                <w:r w:rsidRPr="00E37071">
                  <w:t xml:space="preserve">, the most famous magic </w:t>
                </w:r>
                <w:proofErr w:type="spellStart"/>
                <w:r w:rsidRPr="00E37071">
                  <w:t>theater</w:t>
                </w:r>
                <w:proofErr w:type="spellEnd"/>
                <w:r w:rsidRPr="00E37071">
                  <w:t xml:space="preserve"> at the time</w:t>
                </w:r>
                <w:r>
                  <w:t>, which came complete with</w:t>
                </w:r>
                <w:r w:rsidRPr="00E37071">
                  <w:t xml:space="preserve"> stage props, illusions, automata (whose parts he used to build his first film camera), and performers, including Jeanne </w:t>
                </w:r>
                <w:proofErr w:type="spellStart"/>
                <w:r w:rsidRPr="00E37071">
                  <w:t>d’Alcy</w:t>
                </w:r>
                <w:proofErr w:type="spellEnd"/>
                <w:r w:rsidRPr="00E37071">
                  <w:t xml:space="preserve">, who became his muse, long-time mistress, and second wife. </w:t>
                </w:r>
                <w:r>
                  <w:t>The performance skills</w:t>
                </w:r>
                <w:r w:rsidRPr="00E37071">
                  <w:t xml:space="preserve"> that he developed at the theatre </w:t>
                </w:r>
                <w:r>
                  <w:t>were later</w:t>
                </w:r>
                <w:r w:rsidRPr="00E37071">
                  <w:t xml:space="preserve"> incorporated </w:t>
                </w:r>
                <w:r>
                  <w:t>into filmmaking</w:t>
                </w:r>
                <w:r w:rsidRPr="00E37071">
                  <w:t xml:space="preserve">, </w:t>
                </w:r>
                <w:r>
                  <w:t xml:space="preserve">an occupation </w:t>
                </w:r>
                <w:r w:rsidRPr="00E37071">
                  <w:t xml:space="preserve">he began pursuing passionately after attending the premiere screening of the Lumière brothers’ </w:t>
                </w:r>
                <w:proofErr w:type="spellStart"/>
                <w:r w:rsidRPr="00E37071">
                  <w:t>Cinématographe</w:t>
                </w:r>
                <w:proofErr w:type="spellEnd"/>
                <w:r w:rsidRPr="00E37071">
                  <w:t xml:space="preserve"> at the Grand Café in 1895. A year later</w:t>
                </w:r>
                <w:r>
                  <w:t>,</w:t>
                </w:r>
                <w:r w:rsidRPr="00E37071">
                  <w:t xml:space="preserve"> he helped found the Star-Film Company and built what is considered the first film studio of the silent period, whose main stage area featured </w:t>
                </w:r>
                <w:r>
                  <w:t xml:space="preserve">a steel frame surrounded by </w:t>
                </w:r>
                <w:r w:rsidRPr="00E37071">
                  <w:t>glass walls to capture the sunlight</w:t>
                </w:r>
                <w:r>
                  <w:t xml:space="preserve">. From 1896-1912 he produced over </w:t>
                </w:r>
                <w:r w:rsidRPr="00E37071">
                  <w:t xml:space="preserve">five hundred films </w:t>
                </w:r>
                <w:r>
                  <w:t>of which only about one hundred seventy are still extant</w:t>
                </w:r>
                <w:r w:rsidRPr="00E37071">
                  <w:t>. Although he dabbled in many genres,</w:t>
                </w:r>
                <w:r>
                  <w:t xml:space="preserve"> including dramas, comedies, and documentaries, he specialized in fantasy and science fiction films focusing on imaginary</w:t>
                </w:r>
                <w:r w:rsidRPr="00E37071">
                  <w:t xml:space="preserve"> scenes, impossible voyages, and magical transformations, particularly of the human body, which he changed in size, moved through space, decapitated, dismembered, and duplicated. While some have found his manipulation of the female body in particular as </w:t>
                </w:r>
                <w:r>
                  <w:t>objectifying</w:t>
                </w:r>
                <w:r w:rsidRPr="00E37071">
                  <w:t xml:space="preserve">, others have noted the extent to which his techniques and motifs </w:t>
                </w:r>
                <w:r>
                  <w:t>drew</w:t>
                </w:r>
                <w:r w:rsidRPr="00E37071">
                  <w:t xml:space="preserve"> from the spectacle shows of his day, including the circus, vaudeville, and the </w:t>
                </w:r>
                <w:proofErr w:type="spellStart"/>
                <w:r w:rsidRPr="00E37071">
                  <w:t>féerie</w:t>
                </w:r>
                <w:proofErr w:type="spellEnd"/>
                <w:r w:rsidRPr="00E37071">
                  <w:t>, as well as their destabilizing effects</w:t>
                </w:r>
                <w:r>
                  <w:t>, which often</w:t>
                </w:r>
                <w:r w:rsidRPr="00E37071">
                  <w:t xml:space="preserve"> serve</w:t>
                </w:r>
                <w:r>
                  <w:t>d</w:t>
                </w:r>
                <w:r w:rsidRPr="00E37071">
                  <w:t xml:space="preserve"> as a form of social and political satire. </w:t>
                </w:r>
              </w:p>
              <w:p w:rsidR="00517AA5" w:rsidRPr="00E37071" w:rsidRDefault="00517AA5" w:rsidP="00517AA5"/>
              <w:p w:rsidR="00536224" w:rsidRDefault="00517AA5" w:rsidP="00C27FAB">
                <w:proofErr w:type="spellStart"/>
                <w:r w:rsidRPr="00E37071">
                  <w:t>Méliès</w:t>
                </w:r>
                <w:proofErr w:type="spellEnd"/>
                <w:r w:rsidRPr="00E37071">
                  <w:t xml:space="preserve"> controlled </w:t>
                </w:r>
                <w:r>
                  <w:t>almost every</w:t>
                </w:r>
                <w:r w:rsidRPr="00E37071">
                  <w:t xml:space="preserve"> aspect of film production, as well as performing in many of his films as a magician, mad scientist, or demon. While this handcrafted approach was immensely popular at the turn of the century, it became less viable as film production and distribution were systematized. </w:t>
                </w:r>
                <w:proofErr w:type="spellStart"/>
                <w:r w:rsidRPr="00E37071">
                  <w:t>Méliès</w:t>
                </w:r>
                <w:proofErr w:type="spellEnd"/>
                <w:r w:rsidRPr="00E37071">
                  <w:t xml:space="preserve"> went bankrupt in 1910, abandoned filmmaking shortly thereafter, and slipped into obscurity following W</w:t>
                </w:r>
                <w:r>
                  <w:t xml:space="preserve">orld War </w:t>
                </w:r>
                <w:r w:rsidRPr="00E37071">
                  <w:t xml:space="preserve">I. He was, however, rediscovered by young </w:t>
                </w:r>
                <w:proofErr w:type="spellStart"/>
                <w:r w:rsidRPr="00E37071">
                  <w:t>cinephiles</w:t>
                </w:r>
                <w:proofErr w:type="spellEnd"/>
                <w:r w:rsidRPr="00E37071">
                  <w:t xml:space="preserve"> in the 1920s while working at a toy and candy kiosk in the Montparnasse train station in Paris. His work began to receive renewed interest, retrospectives, and in 1931, he was awarded the Legion of </w:t>
                </w:r>
                <w:proofErr w:type="spellStart"/>
                <w:r w:rsidRPr="00E37071">
                  <w:t>Honor</w:t>
                </w:r>
                <w:proofErr w:type="spellEnd"/>
                <w:r w:rsidRPr="00E37071">
                  <w:t xml:space="preserve">. Aspects of </w:t>
                </w:r>
                <w:proofErr w:type="spellStart"/>
                <w:r w:rsidRPr="00E37071">
                  <w:t>Méliès’s</w:t>
                </w:r>
                <w:proofErr w:type="spellEnd"/>
                <w:r w:rsidRPr="00E37071">
                  <w:t xml:space="preserve"> life, work, and rediscovery were featured in the book </w:t>
                </w:r>
                <w:r w:rsidRPr="00E37071">
                  <w:rPr>
                    <w:i/>
                  </w:rPr>
                  <w:t xml:space="preserve">The Invention of Hugo </w:t>
                </w:r>
                <w:proofErr w:type="spellStart"/>
                <w:r w:rsidRPr="00E37071">
                  <w:rPr>
                    <w:i/>
                  </w:rPr>
                  <w:t>Cabret</w:t>
                </w:r>
                <w:proofErr w:type="spellEnd"/>
                <w:r w:rsidRPr="00E37071">
                  <w:t xml:space="preserve"> (2007) and its filmic adaptation </w:t>
                </w:r>
                <w:r w:rsidRPr="00E37071">
                  <w:rPr>
                    <w:i/>
                  </w:rPr>
                  <w:t>Hugo</w:t>
                </w:r>
                <w:r w:rsidRPr="00E37071">
                  <w:t xml:space="preserve"> (2011</w:t>
                </w:r>
                <w:r>
                  <w:t xml:space="preserve">), directed by Martin </w:t>
                </w:r>
                <w:proofErr w:type="spellStart"/>
                <w:r>
                  <w:t>Scorcese</w:t>
                </w:r>
                <w:proofErr w:type="spellEnd"/>
                <w:r w:rsidRPr="00E37071">
                  <w:t xml:space="preserve">. </w:t>
                </w:r>
              </w:p>
              <w:p w:rsidR="00536224" w:rsidRDefault="00536224" w:rsidP="00C27FAB"/>
              <w:p w:rsidR="00536224" w:rsidRPr="00536224" w:rsidRDefault="00536224" w:rsidP="00536224">
                <w:pPr>
                  <w:pStyle w:val="Heading1"/>
                  <w:outlineLvl w:val="0"/>
                </w:pPr>
                <w:r w:rsidRPr="0034239C">
                  <w:t>Selected Filmography</w:t>
                </w:r>
                <w:r>
                  <w:t>:</w:t>
                </w:r>
              </w:p>
              <w:p w:rsidR="00536224" w:rsidRDefault="00536224" w:rsidP="00536224">
                <w:pPr>
                  <w:rPr>
                    <w:shd w:val="clear" w:color="auto" w:fill="FFFFFF"/>
                  </w:rPr>
                </w:pPr>
                <w:r w:rsidRPr="00536224">
                  <w:rPr>
                    <w:i/>
                    <w:shd w:val="clear" w:color="auto" w:fill="FFFFFF"/>
                  </w:rPr>
                  <w:t>The Vanishing of a Woman at Robert-</w:t>
                </w:r>
                <w:proofErr w:type="spellStart"/>
                <w:r w:rsidRPr="00536224">
                  <w:rPr>
                    <w:i/>
                    <w:shd w:val="clear" w:color="auto" w:fill="FFFFFF"/>
                  </w:rPr>
                  <w:t>Houdin's</w:t>
                </w:r>
                <w:proofErr w:type="spellEnd"/>
                <w:r w:rsidRPr="00536224">
                  <w:rPr>
                    <w:i/>
                    <w:shd w:val="clear" w:color="auto" w:fill="FFFFFF"/>
                  </w:rPr>
                  <w:t> </w:t>
                </w:r>
                <w:r w:rsidRPr="005E48D4">
                  <w:rPr>
                    <w:shd w:val="clear" w:color="auto" w:fill="FFFFFF"/>
                  </w:rPr>
                  <w:t>(1896)</w:t>
                </w:r>
              </w:p>
              <w:p w:rsidR="00536224" w:rsidRPr="00536224" w:rsidRDefault="00536224" w:rsidP="00536224">
                <w:r w:rsidRPr="00536224">
                  <w:rPr>
                    <w:i/>
                    <w:shd w:val="clear" w:color="auto" w:fill="FFFFFF"/>
                  </w:rPr>
                  <w:t>Nightmare</w:t>
                </w:r>
                <w:r w:rsidRPr="005E48D4">
                  <w:rPr>
                    <w:shd w:val="clear" w:color="auto" w:fill="FFFFFF"/>
                  </w:rPr>
                  <w:t xml:space="preserve"> (1896)</w:t>
                </w:r>
              </w:p>
              <w:p w:rsidR="00536224" w:rsidRPr="005E48D4" w:rsidRDefault="00536224" w:rsidP="00536224">
                <w:pPr>
                  <w:rPr>
                    <w:shd w:val="clear" w:color="auto" w:fill="FFFFFF"/>
                  </w:rPr>
                </w:pPr>
                <w:r w:rsidRPr="00536224">
                  <w:rPr>
                    <w:i/>
                    <w:shd w:val="clear" w:color="auto" w:fill="FFFFFF"/>
                  </w:rPr>
                  <w:t>Panorama from the Top of a Train </w:t>
                </w:r>
                <w:r w:rsidRPr="005E48D4">
                  <w:rPr>
                    <w:shd w:val="clear" w:color="auto" w:fill="FFFFFF"/>
                  </w:rPr>
                  <w:t>(</w:t>
                </w:r>
                <w:r w:rsidRPr="00BB1331">
                  <w:rPr>
                    <w:shd w:val="clear" w:color="auto" w:fill="FFFFFF"/>
                  </w:rPr>
                  <w:t>1897</w:t>
                </w:r>
                <w:r w:rsidRPr="005E48D4">
                  <w:rPr>
                    <w:shd w:val="clear" w:color="auto" w:fill="FFFFFF"/>
                  </w:rPr>
                  <w:t>)</w:t>
                </w:r>
              </w:p>
              <w:p w:rsidR="00536224" w:rsidRPr="00536224" w:rsidRDefault="00536224" w:rsidP="00536224">
                <w:pPr>
                  <w:rPr>
                    <w:shd w:val="clear" w:color="auto" w:fill="FFFFFF"/>
                  </w:rPr>
                </w:pPr>
                <w:r w:rsidRPr="00536224">
                  <w:rPr>
                    <w:i/>
                    <w:shd w:val="clear" w:color="auto" w:fill="FFFFFF"/>
                  </w:rPr>
                  <w:t>A Trip to the Moon </w:t>
                </w:r>
                <w:r w:rsidRPr="005E48D4">
                  <w:rPr>
                    <w:shd w:val="clear" w:color="auto" w:fill="FFFFFF"/>
                  </w:rPr>
                  <w:t>(1898)</w:t>
                </w:r>
              </w:p>
              <w:p w:rsidR="00536224" w:rsidRDefault="00536224" w:rsidP="00536224">
                <w:pPr>
                  <w:rPr>
                    <w:shd w:val="clear" w:color="auto" w:fill="FFFFFF"/>
                  </w:rPr>
                </w:pPr>
                <w:r w:rsidRPr="00536224">
                  <w:rPr>
                    <w:i/>
                    <w:shd w:val="clear" w:color="auto" w:fill="FFFFFF"/>
                  </w:rPr>
                  <w:t>The Kingdom of Fairies</w:t>
                </w:r>
                <w:r w:rsidRPr="005E48D4">
                  <w:rPr>
                    <w:shd w:val="clear" w:color="auto" w:fill="FFFFFF"/>
                  </w:rPr>
                  <w:t xml:space="preserve"> (1903)</w:t>
                </w:r>
              </w:p>
              <w:p w:rsidR="00A1676C" w:rsidRDefault="00536224" w:rsidP="00536224">
                <w:pPr>
                  <w:rPr>
                    <w:rFonts w:ascii="Calibri" w:hAnsi="Calibri"/>
                  </w:rPr>
                </w:pPr>
                <w:r w:rsidRPr="00536224">
                  <w:rPr>
                    <w:rFonts w:ascii="Calibri" w:hAnsi="Calibri"/>
                    <w:i/>
                  </w:rPr>
                  <w:t>The Impossible Voyage</w:t>
                </w:r>
                <w:r w:rsidRPr="00536224">
                  <w:rPr>
                    <w:rFonts w:ascii="Calibri" w:hAnsi="Calibri"/>
                  </w:rPr>
                  <w:t xml:space="preserve"> (1904)</w:t>
                </w:r>
              </w:p>
              <w:p w:rsidR="00A1676C" w:rsidRPr="00A1676C" w:rsidRDefault="00A1676C" w:rsidP="00A1676C">
                <w:pPr>
                  <w:pStyle w:val="Heading1"/>
                  <w:outlineLvl w:val="0"/>
                </w:pPr>
                <w:proofErr w:type="spellStart"/>
                <w:r w:rsidRPr="00A1676C">
                  <w:lastRenderedPageBreak/>
                  <w:t>Paratextual</w:t>
                </w:r>
                <w:proofErr w:type="spellEnd"/>
                <w:r>
                  <w:t xml:space="preserve"> Materials</w:t>
                </w:r>
                <w:r w:rsidRPr="00A1676C">
                  <w:t xml:space="preserve">: </w:t>
                </w:r>
              </w:p>
              <w:p w:rsidR="00A1676C" w:rsidRPr="00A1676C" w:rsidRDefault="00A1676C" w:rsidP="00A1676C">
                <w:pPr>
                  <w:rPr>
                    <w:rFonts w:ascii="Calibri" w:hAnsi="Calibri"/>
                    <w:color w:val="000000"/>
                  </w:rPr>
                </w:pPr>
                <w:r w:rsidRPr="00A1676C">
                  <w:rPr>
                    <w:rFonts w:ascii="Calibri" w:hAnsi="Calibri"/>
                    <w:i/>
                    <w:color w:val="000000"/>
                  </w:rPr>
                  <w:t>Trip to the Moon</w:t>
                </w:r>
                <w:r w:rsidRPr="00A1676C">
                  <w:rPr>
                    <w:rFonts w:ascii="Calibri" w:hAnsi="Calibri"/>
                    <w:color w:val="000000"/>
                  </w:rPr>
                  <w:t xml:space="preserve"> (1902)</w:t>
                </w:r>
              </w:p>
              <w:p w:rsidR="00A1676C" w:rsidRPr="00A1676C" w:rsidRDefault="00A1676C" w:rsidP="00A1676C">
                <w:pPr>
                  <w:rPr>
                    <w:rFonts w:ascii="Calibri" w:hAnsi="Calibri"/>
                  </w:rPr>
                </w:pPr>
                <w:r w:rsidRPr="00A1676C">
                  <w:rPr>
                    <w:rFonts w:ascii="Calibri" w:hAnsi="Calibri"/>
                    <w:color w:val="000000"/>
                  </w:rPr>
                  <w:t>http://archive.org/details/TripToTheMoon</w:t>
                </w:r>
              </w:p>
              <w:p w:rsidR="00A1676C" w:rsidRPr="00A1676C" w:rsidRDefault="00A1676C" w:rsidP="00A1676C">
                <w:pPr>
                  <w:rPr>
                    <w:rFonts w:ascii="Calibri" w:hAnsi="Calibri"/>
                  </w:rPr>
                </w:pPr>
              </w:p>
              <w:p w:rsidR="00A1676C" w:rsidRPr="00A1676C" w:rsidRDefault="00A1676C" w:rsidP="00A1676C">
                <w:pPr>
                  <w:rPr>
                    <w:rFonts w:ascii="Calibri" w:hAnsi="Calibri"/>
                    <w:color w:val="000000"/>
                  </w:rPr>
                </w:pPr>
                <w:r w:rsidRPr="00A1676C">
                  <w:rPr>
                    <w:rFonts w:ascii="Calibri" w:hAnsi="Calibri"/>
                    <w:i/>
                    <w:color w:val="000000"/>
                  </w:rPr>
                  <w:t>The Impossible Voyage</w:t>
                </w:r>
                <w:r w:rsidRPr="00A1676C">
                  <w:rPr>
                    <w:rFonts w:ascii="Calibri" w:hAnsi="Calibri"/>
                    <w:color w:val="000000"/>
                  </w:rPr>
                  <w:t xml:space="preserve"> (1904)</w:t>
                </w:r>
              </w:p>
              <w:p w:rsidR="003F0D73" w:rsidRPr="00A1676C" w:rsidRDefault="00A1676C" w:rsidP="00536224">
                <w:pPr>
                  <w:rPr>
                    <w:rFonts w:ascii="Times" w:hAnsi="Times"/>
                    <w:color w:val="000000"/>
                  </w:rPr>
                </w:pPr>
                <w:hyperlink r:id="rId9" w:history="1">
                  <w:r w:rsidRPr="00A1676C">
                    <w:rPr>
                      <w:rStyle w:val="Hyperlink"/>
                      <w:rFonts w:ascii="Calibri" w:hAnsi="Calibri"/>
                    </w:rPr>
                    <w:t>http://archive.org/details/The_Impossible_Voyage</w:t>
                  </w:r>
                </w:hyperlink>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6A808E6F790ADB4FB8BADF06CDDEC04E"/>
              </w:placeholder>
            </w:sdtPr>
            <w:sdtContent>
              <w:p w:rsidR="00517AA5" w:rsidRDefault="00517AA5" w:rsidP="00517AA5">
                <w:sdt>
                  <w:sdtPr>
                    <w:id w:val="-1471127121"/>
                    <w:citation/>
                  </w:sdtPr>
                  <w:sdtContent>
                    <w:r>
                      <w:fldChar w:fldCharType="begin"/>
                    </w:r>
                    <w:r>
                      <w:rPr>
                        <w:lang w:val="en-US"/>
                      </w:rPr>
                      <w:instrText xml:space="preserve"> CITATION Ezr00 \l 1033 </w:instrText>
                    </w:r>
                    <w:r>
                      <w:fldChar w:fldCharType="separate"/>
                    </w:r>
                    <w:r>
                      <w:rPr>
                        <w:noProof/>
                        <w:lang w:val="en-US"/>
                      </w:rPr>
                      <w:t xml:space="preserve"> (Ezra)</w:t>
                    </w:r>
                    <w:r>
                      <w:fldChar w:fldCharType="end"/>
                    </w:r>
                  </w:sdtContent>
                </w:sdt>
              </w:p>
              <w:p w:rsidR="00517AA5" w:rsidRPr="00E37071" w:rsidRDefault="00517AA5" w:rsidP="00517AA5"/>
              <w:p w:rsidR="00517AA5" w:rsidRPr="00E37071" w:rsidRDefault="00517AA5" w:rsidP="00517AA5">
                <w:pPr>
                  <w:rPr>
                    <w:b/>
                  </w:rPr>
                </w:pPr>
                <w:r w:rsidRPr="00E37071">
                  <w:t xml:space="preserve">Frazer, John. </w:t>
                </w:r>
                <w:r w:rsidRPr="00E37071">
                  <w:rPr>
                    <w:i/>
                  </w:rPr>
                  <w:t>Artificially Arranged Scenes: The Films of</w:t>
                </w:r>
                <w:r w:rsidRPr="00E37071">
                  <w:rPr>
                    <w:b/>
                    <w:i/>
                  </w:rPr>
                  <w:t xml:space="preserve"> </w:t>
                </w:r>
                <w:r w:rsidRPr="00E37071">
                  <w:rPr>
                    <w:i/>
                  </w:rPr>
                  <w:t xml:space="preserve">Georges </w:t>
                </w:r>
                <w:proofErr w:type="spellStart"/>
                <w:r w:rsidRPr="00E37071">
                  <w:rPr>
                    <w:i/>
                  </w:rPr>
                  <w:t>Méliès</w:t>
                </w:r>
                <w:proofErr w:type="spellEnd"/>
                <w:r w:rsidRPr="00E37071">
                  <w:t>. Boston: G.K. Hall &amp; Company, 1979.</w:t>
                </w:r>
              </w:p>
              <w:p w:rsidR="00517AA5" w:rsidRPr="00E37071" w:rsidRDefault="00517AA5" w:rsidP="00517AA5">
                <w:pPr>
                  <w:rPr>
                    <w:b/>
                  </w:rPr>
                </w:pPr>
              </w:p>
              <w:p w:rsidR="00517AA5" w:rsidRPr="00E37071" w:rsidRDefault="00517AA5" w:rsidP="00517AA5">
                <w:r w:rsidRPr="00E37071">
                  <w:t xml:space="preserve">Gunning, Tom. “‘Primitive’ Cinema—A Frame-up? </w:t>
                </w:r>
                <w:proofErr w:type="gramStart"/>
                <w:r w:rsidRPr="00E37071">
                  <w:t>or</w:t>
                </w:r>
                <w:proofErr w:type="gramEnd"/>
                <w:r w:rsidRPr="00E37071">
                  <w:t xml:space="preserve"> The Trick’s on Us,” </w:t>
                </w:r>
                <w:r w:rsidRPr="00E37071">
                  <w:rPr>
                    <w:i/>
                  </w:rPr>
                  <w:t>Cinema Journal</w:t>
                </w:r>
                <w:r w:rsidRPr="00E37071">
                  <w:t xml:space="preserve"> 28.2 (Winter 1989): 3-12.</w:t>
                </w:r>
              </w:p>
              <w:p w:rsidR="00517AA5" w:rsidRPr="00E37071" w:rsidRDefault="00517AA5" w:rsidP="00517AA5"/>
              <w:p w:rsidR="00517AA5" w:rsidRPr="00E37071" w:rsidRDefault="00517AA5" w:rsidP="00517AA5">
                <w:r w:rsidRPr="00E37071">
                  <w:t xml:space="preserve">Hammond, Paul. </w:t>
                </w:r>
                <w:r w:rsidRPr="00E37071">
                  <w:rPr>
                    <w:rStyle w:val="Emphasis"/>
                    <w:rFonts w:ascii="Times" w:hAnsi="Times"/>
                  </w:rPr>
                  <w:t xml:space="preserve">Marvellous </w:t>
                </w:r>
                <w:proofErr w:type="spellStart"/>
                <w:r w:rsidRPr="00E37071">
                  <w:rPr>
                    <w:rStyle w:val="Emphasis"/>
                    <w:rFonts w:ascii="Times" w:hAnsi="Times"/>
                  </w:rPr>
                  <w:t>Méliès</w:t>
                </w:r>
                <w:proofErr w:type="spellEnd"/>
                <w:r w:rsidRPr="00E37071">
                  <w:t>. New York: St. Martin's Press, 1974.</w:t>
                </w:r>
              </w:p>
              <w:p w:rsidR="00517AA5" w:rsidRPr="00E37071" w:rsidRDefault="00517AA5" w:rsidP="00517AA5"/>
              <w:p w:rsidR="00517AA5" w:rsidRPr="00E37071" w:rsidRDefault="00517AA5" w:rsidP="00517AA5">
                <w:r w:rsidRPr="00E37071">
                  <w:t xml:space="preserve">Jacobson, Brian R. (May 2010) “The ‘imponderable fluidity' of modernity: Georges </w:t>
                </w:r>
                <w:proofErr w:type="spellStart"/>
                <w:r w:rsidRPr="00E37071">
                  <w:t>Méliès</w:t>
                </w:r>
                <w:proofErr w:type="spellEnd"/>
                <w:r w:rsidRPr="00E37071">
                  <w:t xml:space="preserve"> and the architectural origins of cinema,” </w:t>
                </w:r>
                <w:r w:rsidRPr="00E37071">
                  <w:rPr>
                    <w:rStyle w:val="Emphasis"/>
                    <w:rFonts w:ascii="Times" w:hAnsi="Times"/>
                  </w:rPr>
                  <w:t>Early Popular Visual Culture</w:t>
                </w:r>
                <w:r w:rsidRPr="00E37071">
                  <w:t xml:space="preserve"> 8, no. 2, 189-207.</w:t>
                </w:r>
              </w:p>
              <w:p w:rsidR="00517AA5" w:rsidRPr="00E37071" w:rsidRDefault="00517AA5" w:rsidP="00517AA5"/>
              <w:p w:rsidR="00517AA5" w:rsidRPr="00E37071" w:rsidRDefault="00517AA5" w:rsidP="00517AA5">
                <w:proofErr w:type="spellStart"/>
                <w:r w:rsidRPr="00E37071">
                  <w:t>Kovács</w:t>
                </w:r>
                <w:proofErr w:type="spellEnd"/>
                <w:r w:rsidRPr="00E37071">
                  <w:t xml:space="preserve">, Katherine Singer  “Georges </w:t>
                </w:r>
                <w:proofErr w:type="spellStart"/>
                <w:r w:rsidRPr="00E37071">
                  <w:t>Méliès</w:t>
                </w:r>
                <w:proofErr w:type="spellEnd"/>
                <w:r w:rsidRPr="00E37071">
                  <w:t xml:space="preserve"> and the ‘</w:t>
                </w:r>
                <w:proofErr w:type="spellStart"/>
                <w:r w:rsidRPr="00E37071">
                  <w:t>Féerie</w:t>
                </w:r>
                <w:proofErr w:type="spellEnd"/>
                <w:r w:rsidRPr="00E37071">
                  <w:t xml:space="preserve">,’” </w:t>
                </w:r>
                <w:r w:rsidRPr="00E37071">
                  <w:rPr>
                    <w:i/>
                  </w:rPr>
                  <w:t>Cinema Journal</w:t>
                </w:r>
                <w:r w:rsidRPr="00E37071">
                  <w:t xml:space="preserve"> 16.1</w:t>
                </w:r>
              </w:p>
              <w:p w:rsidR="00517AA5" w:rsidRPr="00E37071" w:rsidRDefault="00517AA5" w:rsidP="00517AA5">
                <w:r w:rsidRPr="00E37071">
                  <w:t>(Autumn 1976), 1-13.</w:t>
                </w:r>
              </w:p>
              <w:p w:rsidR="00517AA5" w:rsidRPr="00E37071" w:rsidRDefault="00517AA5" w:rsidP="00517AA5"/>
              <w:p w:rsidR="00517AA5" w:rsidRPr="00E37071" w:rsidRDefault="00517AA5" w:rsidP="00517AA5">
                <w:proofErr w:type="spellStart"/>
                <w:r w:rsidRPr="00E37071">
                  <w:t>O’Donogue</w:t>
                </w:r>
                <w:proofErr w:type="spellEnd"/>
                <w:r w:rsidRPr="00E37071">
                  <w:t xml:space="preserve">, </w:t>
                </w:r>
                <w:proofErr w:type="spellStart"/>
                <w:r w:rsidRPr="00E37071">
                  <w:t>Darragh</w:t>
                </w:r>
                <w:proofErr w:type="spellEnd"/>
                <w:r w:rsidRPr="00E37071">
                  <w:t xml:space="preserve">. “Georges </w:t>
                </w:r>
                <w:proofErr w:type="spellStart"/>
                <w:r w:rsidRPr="00E37071">
                  <w:t>Méliès</w:t>
                </w:r>
                <w:proofErr w:type="spellEnd"/>
                <w:r w:rsidRPr="00E37071">
                  <w:t xml:space="preserve">,” </w:t>
                </w:r>
                <w:r w:rsidRPr="00E37071">
                  <w:rPr>
                    <w:i/>
                  </w:rPr>
                  <w:t>Senses of Cinema</w:t>
                </w:r>
                <w:r w:rsidRPr="00E37071">
                  <w:t>, Great Directors, Issue 32, July 2004.</w:t>
                </w:r>
              </w:p>
              <w:p w:rsidR="00517AA5" w:rsidRPr="00E37071" w:rsidRDefault="00517AA5" w:rsidP="00517AA5"/>
              <w:p w:rsidR="00517AA5" w:rsidRPr="00E37071" w:rsidRDefault="00517AA5" w:rsidP="00517AA5">
                <w:r w:rsidRPr="00E37071">
                  <w:t xml:space="preserve">Robinson, David. </w:t>
                </w:r>
                <w:r w:rsidRPr="00E37071">
                  <w:rPr>
                    <w:rStyle w:val="Emphasis"/>
                    <w:rFonts w:ascii="Times" w:hAnsi="Times"/>
                  </w:rPr>
                  <w:t xml:space="preserve">Georges </w:t>
                </w:r>
                <w:proofErr w:type="spellStart"/>
                <w:r w:rsidRPr="00E37071">
                  <w:rPr>
                    <w:rStyle w:val="Emphasis"/>
                    <w:rFonts w:ascii="Times" w:hAnsi="Times"/>
                  </w:rPr>
                  <w:t>Méliès</w:t>
                </w:r>
                <w:proofErr w:type="spellEnd"/>
                <w:r w:rsidRPr="00E37071">
                  <w:rPr>
                    <w:rStyle w:val="Emphasis"/>
                    <w:rFonts w:ascii="Times" w:hAnsi="Times"/>
                  </w:rPr>
                  <w:t>: Father of Film Fantasy</w:t>
                </w:r>
                <w:r w:rsidRPr="00E37071">
                  <w:t>. London: Museum of the Moving Image, 1992.</w:t>
                </w:r>
              </w:p>
              <w:p w:rsidR="00517AA5" w:rsidRPr="00E37071" w:rsidRDefault="00517AA5" w:rsidP="00517AA5"/>
              <w:p w:rsidR="00517AA5" w:rsidRPr="00E37071" w:rsidRDefault="00517AA5" w:rsidP="00517AA5">
                <w:r w:rsidRPr="00E37071">
                  <w:t xml:space="preserve">Selznick, Brian. </w:t>
                </w:r>
                <w:r w:rsidRPr="00E37071">
                  <w:rPr>
                    <w:i/>
                  </w:rPr>
                  <w:t xml:space="preserve">The Invention of Hugo </w:t>
                </w:r>
                <w:proofErr w:type="spellStart"/>
                <w:r w:rsidRPr="00E37071">
                  <w:rPr>
                    <w:i/>
                  </w:rPr>
                  <w:t>Cabret</w:t>
                </w:r>
                <w:proofErr w:type="spellEnd"/>
                <w:r w:rsidRPr="00E37071">
                  <w:rPr>
                    <w:i/>
                  </w:rPr>
                  <w:t xml:space="preserve">. </w:t>
                </w:r>
                <w:r w:rsidRPr="00E37071">
                  <w:t>New York: Scholastic Press, 2007.</w:t>
                </w:r>
              </w:p>
              <w:p w:rsidR="00517AA5" w:rsidRPr="00E37071" w:rsidRDefault="00517AA5" w:rsidP="00517AA5"/>
              <w:p w:rsidR="003235A7" w:rsidRPr="00517AA5" w:rsidRDefault="00517AA5" w:rsidP="00517AA5">
                <w:r w:rsidRPr="00E37071">
                  <w:t xml:space="preserve">Solomon, Mathew, </w:t>
                </w:r>
                <w:proofErr w:type="gramStart"/>
                <w:r w:rsidRPr="00E37071">
                  <w:t>Ed</w:t>
                </w:r>
                <w:proofErr w:type="gramEnd"/>
                <w:r w:rsidRPr="00E37071">
                  <w:t xml:space="preserve">. </w:t>
                </w:r>
                <w:r w:rsidRPr="00E37071">
                  <w:rPr>
                    <w:i/>
                  </w:rPr>
                  <w:t xml:space="preserve">Fantastic Voyages of the Cinematic Imagination: Georges </w:t>
                </w:r>
                <w:proofErr w:type="spellStart"/>
                <w:r w:rsidRPr="00E37071">
                  <w:rPr>
                    <w:i/>
                  </w:rPr>
                  <w:t>Méliès’s</w:t>
                </w:r>
                <w:proofErr w:type="spellEnd"/>
                <w:r w:rsidRPr="00E37071">
                  <w:rPr>
                    <w:i/>
                  </w:rPr>
                  <w:t xml:space="preserve"> Trip to the Moon. </w:t>
                </w:r>
                <w:r w:rsidRPr="00E37071">
                  <w:t>Albany: State University of New York Press, 2011.</w:t>
                </w:r>
              </w:p>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676C" w:rsidRDefault="00A1676C" w:rsidP="007A0D55">
      <w:pPr>
        <w:spacing w:after="0" w:line="240" w:lineRule="auto"/>
      </w:pPr>
      <w:r>
        <w:separator/>
      </w:r>
    </w:p>
  </w:endnote>
  <w:endnote w:type="continuationSeparator" w:id="0">
    <w:p w:rsidR="00A1676C" w:rsidRDefault="00A1676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676C" w:rsidRDefault="00A1676C" w:rsidP="007A0D55">
      <w:pPr>
        <w:spacing w:after="0" w:line="240" w:lineRule="auto"/>
      </w:pPr>
      <w:r>
        <w:separator/>
      </w:r>
    </w:p>
  </w:footnote>
  <w:footnote w:type="continuationSeparator" w:id="0">
    <w:p w:rsidR="00A1676C" w:rsidRDefault="00A1676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76C" w:rsidRDefault="00A1676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A1676C" w:rsidRDefault="00A1676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AA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17AA5"/>
    <w:rsid w:val="00534F8F"/>
    <w:rsid w:val="00536224"/>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E3012"/>
    <w:rsid w:val="00922950"/>
    <w:rsid w:val="009A7264"/>
    <w:rsid w:val="009D1606"/>
    <w:rsid w:val="009E18A1"/>
    <w:rsid w:val="009E73D7"/>
    <w:rsid w:val="00A1676C"/>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027B3"/>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character" w:styleId="Emphasis">
    <w:name w:val="Emphasis"/>
    <w:uiPriority w:val="20"/>
    <w:qFormat/>
    <w:rsid w:val="00517AA5"/>
    <w:rPr>
      <w:i/>
    </w:rPr>
  </w:style>
  <w:style w:type="paragraph" w:styleId="Caption">
    <w:name w:val="caption"/>
    <w:basedOn w:val="Normal"/>
    <w:next w:val="Normal"/>
    <w:uiPriority w:val="35"/>
    <w:semiHidden/>
    <w:qFormat/>
    <w:rsid w:val="008E3012"/>
    <w:pPr>
      <w:spacing w:after="200" w:line="240" w:lineRule="auto"/>
    </w:pPr>
    <w:rPr>
      <w:b/>
      <w:bCs/>
      <w:color w:val="5B9BD5" w:themeColor="accent1"/>
      <w:sz w:val="18"/>
      <w:szCs w:val="18"/>
    </w:rPr>
  </w:style>
  <w:style w:type="character" w:styleId="Hyperlink">
    <w:name w:val="Hyperlink"/>
    <w:rsid w:val="00A1676C"/>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character" w:styleId="Emphasis">
    <w:name w:val="Emphasis"/>
    <w:uiPriority w:val="20"/>
    <w:qFormat/>
    <w:rsid w:val="00517AA5"/>
    <w:rPr>
      <w:i/>
    </w:rPr>
  </w:style>
  <w:style w:type="paragraph" w:styleId="Caption">
    <w:name w:val="caption"/>
    <w:basedOn w:val="Normal"/>
    <w:next w:val="Normal"/>
    <w:uiPriority w:val="35"/>
    <w:semiHidden/>
    <w:qFormat/>
    <w:rsid w:val="008E3012"/>
    <w:pPr>
      <w:spacing w:after="200" w:line="240" w:lineRule="auto"/>
    </w:pPr>
    <w:rPr>
      <w:b/>
      <w:bCs/>
      <w:color w:val="5B9BD5" w:themeColor="accent1"/>
      <w:sz w:val="18"/>
      <w:szCs w:val="18"/>
    </w:rPr>
  </w:style>
  <w:style w:type="character" w:styleId="Hyperlink">
    <w:name w:val="Hyperlink"/>
    <w:rsid w:val="00A167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archive.org/details/The_Impossible_Voyage"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18076EAE4AE414AAE26582E26AD4664"/>
        <w:category>
          <w:name w:val="General"/>
          <w:gallery w:val="placeholder"/>
        </w:category>
        <w:types>
          <w:type w:val="bbPlcHdr"/>
        </w:types>
        <w:behaviors>
          <w:behavior w:val="content"/>
        </w:behaviors>
        <w:guid w:val="{71A54AE8-5560-E24B-B7A1-FF417666BD54}"/>
      </w:docPartPr>
      <w:docPartBody>
        <w:p w:rsidR="00000000" w:rsidRDefault="004E117A">
          <w:pPr>
            <w:pStyle w:val="F18076EAE4AE414AAE26582E26AD4664"/>
          </w:pPr>
          <w:r w:rsidRPr="00CC586D">
            <w:rPr>
              <w:rStyle w:val="PlaceholderText"/>
              <w:b/>
              <w:color w:val="FFFFFF" w:themeColor="background1"/>
            </w:rPr>
            <w:t>[Salutation]</w:t>
          </w:r>
        </w:p>
      </w:docPartBody>
    </w:docPart>
    <w:docPart>
      <w:docPartPr>
        <w:name w:val="EBFF9C52C60D9B4A94D416A3CD87FDA2"/>
        <w:category>
          <w:name w:val="General"/>
          <w:gallery w:val="placeholder"/>
        </w:category>
        <w:types>
          <w:type w:val="bbPlcHdr"/>
        </w:types>
        <w:behaviors>
          <w:behavior w:val="content"/>
        </w:behaviors>
        <w:guid w:val="{5BB685F4-858E-F442-89C5-4C4C18FFAEE4}"/>
      </w:docPartPr>
      <w:docPartBody>
        <w:p w:rsidR="00000000" w:rsidRDefault="004E117A">
          <w:pPr>
            <w:pStyle w:val="EBFF9C52C60D9B4A94D416A3CD87FDA2"/>
          </w:pPr>
          <w:r>
            <w:rPr>
              <w:rStyle w:val="PlaceholderText"/>
            </w:rPr>
            <w:t>[First name]</w:t>
          </w:r>
        </w:p>
      </w:docPartBody>
    </w:docPart>
    <w:docPart>
      <w:docPartPr>
        <w:name w:val="DF34DF575EDE21438A38D3457380CA2B"/>
        <w:category>
          <w:name w:val="General"/>
          <w:gallery w:val="placeholder"/>
        </w:category>
        <w:types>
          <w:type w:val="bbPlcHdr"/>
        </w:types>
        <w:behaviors>
          <w:behavior w:val="content"/>
        </w:behaviors>
        <w:guid w:val="{B9B4EA5A-32FE-BE45-B3AC-61ECD10815B3}"/>
      </w:docPartPr>
      <w:docPartBody>
        <w:p w:rsidR="00000000" w:rsidRDefault="004E117A">
          <w:pPr>
            <w:pStyle w:val="DF34DF575EDE21438A38D3457380CA2B"/>
          </w:pPr>
          <w:r>
            <w:rPr>
              <w:rStyle w:val="PlaceholderText"/>
            </w:rPr>
            <w:t>[Middle name]</w:t>
          </w:r>
        </w:p>
      </w:docPartBody>
    </w:docPart>
    <w:docPart>
      <w:docPartPr>
        <w:name w:val="88CE95202A966D42821F69F25E746269"/>
        <w:category>
          <w:name w:val="General"/>
          <w:gallery w:val="placeholder"/>
        </w:category>
        <w:types>
          <w:type w:val="bbPlcHdr"/>
        </w:types>
        <w:behaviors>
          <w:behavior w:val="content"/>
        </w:behaviors>
        <w:guid w:val="{5263F7EE-36C7-EA4E-A548-06BCCCE639CC}"/>
      </w:docPartPr>
      <w:docPartBody>
        <w:p w:rsidR="00000000" w:rsidRDefault="004E117A">
          <w:pPr>
            <w:pStyle w:val="88CE95202A966D42821F69F25E746269"/>
          </w:pPr>
          <w:r>
            <w:rPr>
              <w:rStyle w:val="PlaceholderText"/>
            </w:rPr>
            <w:t>[Last name]</w:t>
          </w:r>
        </w:p>
      </w:docPartBody>
    </w:docPart>
    <w:docPart>
      <w:docPartPr>
        <w:name w:val="D26196583B26D747A4D8FA1C1023E0D7"/>
        <w:category>
          <w:name w:val="General"/>
          <w:gallery w:val="placeholder"/>
        </w:category>
        <w:types>
          <w:type w:val="bbPlcHdr"/>
        </w:types>
        <w:behaviors>
          <w:behavior w:val="content"/>
        </w:behaviors>
        <w:guid w:val="{00D14ED8-3C81-DC40-95AC-FF112F84ABA5}"/>
      </w:docPartPr>
      <w:docPartBody>
        <w:p w:rsidR="00000000" w:rsidRDefault="004E117A">
          <w:pPr>
            <w:pStyle w:val="D26196583B26D747A4D8FA1C1023E0D7"/>
          </w:pPr>
          <w:r>
            <w:rPr>
              <w:rStyle w:val="PlaceholderText"/>
            </w:rPr>
            <w:t>[Enter your biography]</w:t>
          </w:r>
        </w:p>
      </w:docPartBody>
    </w:docPart>
    <w:docPart>
      <w:docPartPr>
        <w:name w:val="AF0FD57BCC506D4AB2D4781AF69513F3"/>
        <w:category>
          <w:name w:val="General"/>
          <w:gallery w:val="placeholder"/>
        </w:category>
        <w:types>
          <w:type w:val="bbPlcHdr"/>
        </w:types>
        <w:behaviors>
          <w:behavior w:val="content"/>
        </w:behaviors>
        <w:guid w:val="{9D53F299-17CC-D243-80D0-7F05B4295B52}"/>
      </w:docPartPr>
      <w:docPartBody>
        <w:p w:rsidR="00000000" w:rsidRDefault="004E117A">
          <w:pPr>
            <w:pStyle w:val="AF0FD57BCC506D4AB2D4781AF69513F3"/>
          </w:pPr>
          <w:r>
            <w:rPr>
              <w:rStyle w:val="PlaceholderText"/>
            </w:rPr>
            <w:t>[Enter the institution with which you are affiliated]</w:t>
          </w:r>
        </w:p>
      </w:docPartBody>
    </w:docPart>
    <w:docPart>
      <w:docPartPr>
        <w:name w:val="CBF0D38874135E428B971EEABBE23D62"/>
        <w:category>
          <w:name w:val="General"/>
          <w:gallery w:val="placeholder"/>
        </w:category>
        <w:types>
          <w:type w:val="bbPlcHdr"/>
        </w:types>
        <w:behaviors>
          <w:behavior w:val="content"/>
        </w:behaviors>
        <w:guid w:val="{79D98C1D-3AFD-314B-88A7-23E80F5271A3}"/>
      </w:docPartPr>
      <w:docPartBody>
        <w:p w:rsidR="00000000" w:rsidRDefault="004E117A">
          <w:pPr>
            <w:pStyle w:val="CBF0D38874135E428B971EEABBE23D62"/>
          </w:pPr>
          <w:r w:rsidRPr="00EF74F7">
            <w:rPr>
              <w:b/>
              <w:color w:val="808080" w:themeColor="background1" w:themeShade="80"/>
            </w:rPr>
            <w:t>[Enter the headword for your article]</w:t>
          </w:r>
        </w:p>
      </w:docPartBody>
    </w:docPart>
    <w:docPart>
      <w:docPartPr>
        <w:name w:val="10E30CA43B46BB4C80A12CE338A70693"/>
        <w:category>
          <w:name w:val="General"/>
          <w:gallery w:val="placeholder"/>
        </w:category>
        <w:types>
          <w:type w:val="bbPlcHdr"/>
        </w:types>
        <w:behaviors>
          <w:behavior w:val="content"/>
        </w:behaviors>
        <w:guid w:val="{21DC98E6-F791-C646-9736-F7725494F2E8}"/>
      </w:docPartPr>
      <w:docPartBody>
        <w:p w:rsidR="00000000" w:rsidRDefault="004E117A">
          <w:pPr>
            <w:pStyle w:val="10E30CA43B46BB4C80A12CE338A7069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BA2459CEAD3A140BBB129CEDF4315C3"/>
        <w:category>
          <w:name w:val="General"/>
          <w:gallery w:val="placeholder"/>
        </w:category>
        <w:types>
          <w:type w:val="bbPlcHdr"/>
        </w:types>
        <w:behaviors>
          <w:behavior w:val="content"/>
        </w:behaviors>
        <w:guid w:val="{B5164F49-E8E3-724F-8E29-873D8BC4C577}"/>
      </w:docPartPr>
      <w:docPartBody>
        <w:p w:rsidR="00000000" w:rsidRDefault="004E117A">
          <w:pPr>
            <w:pStyle w:val="1BA2459CEAD3A140BBB129CEDF4315C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89F3CDF6F304140B0873B4ABA1B15E6"/>
        <w:category>
          <w:name w:val="General"/>
          <w:gallery w:val="placeholder"/>
        </w:category>
        <w:types>
          <w:type w:val="bbPlcHdr"/>
        </w:types>
        <w:behaviors>
          <w:behavior w:val="content"/>
        </w:behaviors>
        <w:guid w:val="{01DDF746-D034-844D-A27C-278EE11A07C6}"/>
      </w:docPartPr>
      <w:docPartBody>
        <w:p w:rsidR="00000000" w:rsidRDefault="004E117A">
          <w:pPr>
            <w:pStyle w:val="889F3CDF6F304140B0873B4ABA1B15E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A808E6F790ADB4FB8BADF06CDDEC04E"/>
        <w:category>
          <w:name w:val="General"/>
          <w:gallery w:val="placeholder"/>
        </w:category>
        <w:types>
          <w:type w:val="bbPlcHdr"/>
        </w:types>
        <w:behaviors>
          <w:behavior w:val="content"/>
        </w:behaviors>
        <w:guid w:val="{339E9FF8-8590-9C4C-912F-F37032FF2EE3}"/>
      </w:docPartPr>
      <w:docPartBody>
        <w:p w:rsidR="00000000" w:rsidRDefault="004E117A">
          <w:pPr>
            <w:pStyle w:val="6A808E6F790ADB4FB8BADF06CDDEC04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18076EAE4AE414AAE26582E26AD4664">
    <w:name w:val="F18076EAE4AE414AAE26582E26AD4664"/>
  </w:style>
  <w:style w:type="paragraph" w:customStyle="1" w:styleId="EBFF9C52C60D9B4A94D416A3CD87FDA2">
    <w:name w:val="EBFF9C52C60D9B4A94D416A3CD87FDA2"/>
  </w:style>
  <w:style w:type="paragraph" w:customStyle="1" w:styleId="DF34DF575EDE21438A38D3457380CA2B">
    <w:name w:val="DF34DF575EDE21438A38D3457380CA2B"/>
  </w:style>
  <w:style w:type="paragraph" w:customStyle="1" w:styleId="88CE95202A966D42821F69F25E746269">
    <w:name w:val="88CE95202A966D42821F69F25E746269"/>
  </w:style>
  <w:style w:type="paragraph" w:customStyle="1" w:styleId="D26196583B26D747A4D8FA1C1023E0D7">
    <w:name w:val="D26196583B26D747A4D8FA1C1023E0D7"/>
  </w:style>
  <w:style w:type="paragraph" w:customStyle="1" w:styleId="AF0FD57BCC506D4AB2D4781AF69513F3">
    <w:name w:val="AF0FD57BCC506D4AB2D4781AF69513F3"/>
  </w:style>
  <w:style w:type="paragraph" w:customStyle="1" w:styleId="CBF0D38874135E428B971EEABBE23D62">
    <w:name w:val="CBF0D38874135E428B971EEABBE23D62"/>
  </w:style>
  <w:style w:type="paragraph" w:customStyle="1" w:styleId="10E30CA43B46BB4C80A12CE338A70693">
    <w:name w:val="10E30CA43B46BB4C80A12CE338A70693"/>
  </w:style>
  <w:style w:type="paragraph" w:customStyle="1" w:styleId="1BA2459CEAD3A140BBB129CEDF4315C3">
    <w:name w:val="1BA2459CEAD3A140BBB129CEDF4315C3"/>
  </w:style>
  <w:style w:type="paragraph" w:customStyle="1" w:styleId="889F3CDF6F304140B0873B4ABA1B15E6">
    <w:name w:val="889F3CDF6F304140B0873B4ABA1B15E6"/>
  </w:style>
  <w:style w:type="paragraph" w:customStyle="1" w:styleId="6A808E6F790ADB4FB8BADF06CDDEC04E">
    <w:name w:val="6A808E6F790ADB4FB8BADF06CDDEC04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18076EAE4AE414AAE26582E26AD4664">
    <w:name w:val="F18076EAE4AE414AAE26582E26AD4664"/>
  </w:style>
  <w:style w:type="paragraph" w:customStyle="1" w:styleId="EBFF9C52C60D9B4A94D416A3CD87FDA2">
    <w:name w:val="EBFF9C52C60D9B4A94D416A3CD87FDA2"/>
  </w:style>
  <w:style w:type="paragraph" w:customStyle="1" w:styleId="DF34DF575EDE21438A38D3457380CA2B">
    <w:name w:val="DF34DF575EDE21438A38D3457380CA2B"/>
  </w:style>
  <w:style w:type="paragraph" w:customStyle="1" w:styleId="88CE95202A966D42821F69F25E746269">
    <w:name w:val="88CE95202A966D42821F69F25E746269"/>
  </w:style>
  <w:style w:type="paragraph" w:customStyle="1" w:styleId="D26196583B26D747A4D8FA1C1023E0D7">
    <w:name w:val="D26196583B26D747A4D8FA1C1023E0D7"/>
  </w:style>
  <w:style w:type="paragraph" w:customStyle="1" w:styleId="AF0FD57BCC506D4AB2D4781AF69513F3">
    <w:name w:val="AF0FD57BCC506D4AB2D4781AF69513F3"/>
  </w:style>
  <w:style w:type="paragraph" w:customStyle="1" w:styleId="CBF0D38874135E428B971EEABBE23D62">
    <w:name w:val="CBF0D38874135E428B971EEABBE23D62"/>
  </w:style>
  <w:style w:type="paragraph" w:customStyle="1" w:styleId="10E30CA43B46BB4C80A12CE338A70693">
    <w:name w:val="10E30CA43B46BB4C80A12CE338A70693"/>
  </w:style>
  <w:style w:type="paragraph" w:customStyle="1" w:styleId="1BA2459CEAD3A140BBB129CEDF4315C3">
    <w:name w:val="1BA2459CEAD3A140BBB129CEDF4315C3"/>
  </w:style>
  <w:style w:type="paragraph" w:customStyle="1" w:styleId="889F3CDF6F304140B0873B4ABA1B15E6">
    <w:name w:val="889F3CDF6F304140B0873B4ABA1B15E6"/>
  </w:style>
  <w:style w:type="paragraph" w:customStyle="1" w:styleId="6A808E6F790ADB4FB8BADF06CDDEC04E">
    <w:name w:val="6A808E6F790ADB4FB8BADF06CDDEC0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Ezr00</b:Tag>
    <b:SourceType>Book</b:SourceType>
    <b:Guid>{CA7E1976-29FF-EA4A-AF29-C76C78D8C39E}</b:Guid>
    <b:Author>
      <b:Author>
        <b:NameList>
          <b:Person>
            <b:Last>Ezra</b:Last>
            <b:First>Elizabeth</b:First>
          </b:Person>
        </b:NameList>
      </b:Author>
    </b:Author>
    <b:Title>Georges Méliès: The Birth of the Auteur</b:Title>
    <b:City>Manchester</b:City>
    <b:Publisher>Manchester University Press</b:Publisher>
    <b:Year>2000</b:Year>
    <b:RefOrder>1</b:RefOrder>
  </b:Source>
</b:Sources>
</file>

<file path=customXml/itemProps1.xml><?xml version="1.0" encoding="utf-8"?>
<ds:datastoreItem xmlns:ds="http://schemas.openxmlformats.org/officeDocument/2006/customXml" ds:itemID="{DB3A681A-4612-C640-B7ED-CBC6B97B9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20</TotalTime>
  <Pages>3</Pages>
  <Words>977</Words>
  <Characters>5569</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1</cp:revision>
  <dcterms:created xsi:type="dcterms:W3CDTF">2015-05-31T17:27:00Z</dcterms:created>
  <dcterms:modified xsi:type="dcterms:W3CDTF">2015-05-31T19:09:00Z</dcterms:modified>
</cp:coreProperties>
</file>