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B17FA9E12D48F1AE9C0A8CDC4BD7E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AB87A322024437AC85E0C0F7AC7465"/>
            </w:placeholder>
            <w15:appearance w15:val="hidden"/>
            <w:text/>
          </w:sdtPr>
          <w:sdtEndPr/>
          <w:sdtContent>
            <w:tc>
              <w:tcPr>
                <w:tcW w:w="2073" w:type="dxa"/>
              </w:tcPr>
              <w:p w:rsidR="00B574C9" w:rsidRDefault="003E7165" w:rsidP="003E7165">
                <w:r>
                  <w:t>Claire</w:t>
                </w:r>
              </w:p>
            </w:tc>
          </w:sdtContent>
        </w:sdt>
        <w:sdt>
          <w:sdtPr>
            <w:alias w:val="Middle name"/>
            <w:tag w:val="authorMiddleName"/>
            <w:id w:val="-2076034781"/>
            <w:placeholder>
              <w:docPart w:val="73644DED14444525A2059A4F007E3855"/>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35CAD9B0BAD40FCBA3BE9772A370A24"/>
            </w:placeholder>
            <w15:appearance w15:val="hidden"/>
            <w:text/>
          </w:sdtPr>
          <w:sdtEndPr/>
          <w:sdtContent>
            <w:tc>
              <w:tcPr>
                <w:tcW w:w="2642" w:type="dxa"/>
              </w:tcPr>
              <w:p w:rsidR="00B574C9" w:rsidRDefault="003E7165" w:rsidP="003E7165">
                <w:proofErr w:type="spellStart"/>
                <w:r>
                  <w:t>Nally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7B98B14D5884A14A167D81D9DAC11BC"/>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293FC31DA7E4C1C85A468D5B540F8C3"/>
            </w:placeholder>
            <w:text/>
          </w:sdtPr>
          <w:sdtEndPr/>
          <w:sdtContent>
            <w:tc>
              <w:tcPr>
                <w:tcW w:w="8525" w:type="dxa"/>
                <w:gridSpan w:val="4"/>
              </w:tcPr>
              <w:p w:rsidR="00B574C9" w:rsidRDefault="003E7165" w:rsidP="003E7165">
                <w:r>
                  <w:t>University of Northumbria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F47D6B0DCDE47B19961A07212F7D08F"/>
            </w:placeholder>
            <w15:appearance w15:val="hidden"/>
            <w:text/>
          </w:sdtPr>
          <w:sdtEndPr/>
          <w:sdtContent>
            <w:tc>
              <w:tcPr>
                <w:tcW w:w="9016" w:type="dxa"/>
                <w:tcMar>
                  <w:top w:w="113" w:type="dxa"/>
                  <w:bottom w:w="113" w:type="dxa"/>
                </w:tcMar>
              </w:tcPr>
              <w:p w:rsidR="003F0D73" w:rsidRPr="00FB589A" w:rsidRDefault="003E7165" w:rsidP="003E7165">
                <w:pPr>
                  <w:rPr>
                    <w:b/>
                  </w:rPr>
                </w:pPr>
                <w:r>
                  <w:rPr>
                    <w:b/>
                  </w:rPr>
                  <w:t>D.H. Lawrence (1885—1930)</w:t>
                </w:r>
              </w:p>
            </w:tc>
          </w:sdtContent>
        </w:sdt>
      </w:tr>
      <w:tr w:rsidR="00464699" w:rsidTr="007821B0">
        <w:sdt>
          <w:sdtPr>
            <w:alias w:val="Variant headwords"/>
            <w:tag w:val="variantHeadwords"/>
            <w:id w:val="173464402"/>
            <w:placeholder>
              <w:docPart w:val="3CABF564CBF24A31BE24E03EFFCE6350"/>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43083F6D3E444B1AF2A557304D67D22"/>
            </w:placeholder>
            <w15:appearance w15:val="hidden"/>
          </w:sdtPr>
          <w:sdtEndPr/>
          <w:sdtContent>
            <w:tc>
              <w:tcPr>
                <w:tcW w:w="9016" w:type="dxa"/>
                <w:tcMar>
                  <w:top w:w="113" w:type="dxa"/>
                  <w:bottom w:w="113" w:type="dxa"/>
                </w:tcMar>
              </w:tcPr>
              <w:p w:rsidR="00552C2F" w:rsidRPr="00552C2F" w:rsidRDefault="00552C2F" w:rsidP="00552C2F">
                <w:pPr>
                  <w:spacing w:line="480" w:lineRule="auto"/>
                </w:pPr>
                <w:r w:rsidRPr="00552C2F">
                  <w:t>Da</w:t>
                </w:r>
                <w:r w:rsidR="003E7165">
                  <w:t>vid Herbert Lawrence</w:t>
                </w:r>
                <w:r w:rsidRPr="00552C2F">
                  <w:t xml:space="preserve"> was born in Eastwood, near Nottingham, England. While best known for his novels, he also composed poetry, paintings, short stories, literary criticism and plays, and several travel books. His most acclaimed works are the novels Sons and Lovers (1913) The Rainbow (1915), Women in Love (1920) and Lady Chatterley’s Lover (1928). His writing focuses on social class, the tensions between the rural and the industrialised landscape, issues of Englishness and nationhood, and gender and sexuality. The representations of sexuality in his works caused him to endure censorship and prohibition throughout his career. Unlike other writers, such as Woolf or Joyce, Lawrence is often portrayed as being on the periphery of literary modernism. However, his marginalised social position and relationship with other writers of the time also makes him central to Modernist criticism. </w:t>
                </w:r>
              </w:p>
              <w:p w:rsidR="00E85A05" w:rsidRDefault="00E85A05" w:rsidP="00E85A05"/>
            </w:tc>
          </w:sdtContent>
        </w:sdt>
      </w:tr>
      <w:tr w:rsidR="003F0D73" w:rsidTr="003F0D73">
        <w:sdt>
          <w:sdtPr>
            <w:alias w:val="Article text"/>
            <w:tag w:val="articleText"/>
            <w:id w:val="634067588"/>
            <w:placeholder>
              <w:docPart w:val="71FD74038ACE40D1A6D228663D7494C4"/>
            </w:placeholder>
            <w15:appearance w15:val="hidden"/>
          </w:sdtPr>
          <w:sdtEndPr/>
          <w:sdtContent>
            <w:tc>
              <w:tcPr>
                <w:tcW w:w="9016" w:type="dxa"/>
                <w:tcMar>
                  <w:top w:w="113" w:type="dxa"/>
                  <w:bottom w:w="113" w:type="dxa"/>
                </w:tcMar>
              </w:tcPr>
              <w:p w:rsidR="00552C2F" w:rsidRDefault="00552C2F" w:rsidP="00552C2F">
                <w:r>
                  <w:t xml:space="preserve">D. H. Lawrence was the fourth of the five children of Arthur John Lawrence and his wife Lydia. Lawrence’s father was a coal miner, and this greatly influenced the interrogation of social hierarchies featured throughout his son’s work. Lawrence initially pursued a career as a teacher, but in 1909 published his first poems with Ford </w:t>
                </w:r>
                <w:proofErr w:type="spellStart"/>
                <w:r>
                  <w:t>Madox</w:t>
                </w:r>
                <w:proofErr w:type="spellEnd"/>
                <w:r>
                  <w:t xml:space="preserve"> </w:t>
                </w:r>
                <w:proofErr w:type="spellStart"/>
                <w:r>
                  <w:t>Hueffer’s</w:t>
                </w:r>
                <w:proofErr w:type="spellEnd"/>
                <w:r>
                  <w:t xml:space="preserve"> </w:t>
                </w:r>
                <w:r>
                  <w:rPr>
                    <w:i/>
                  </w:rPr>
                  <w:t xml:space="preserve">English Review. </w:t>
                </w:r>
                <w:r>
                  <w:t xml:space="preserve">In 1911, </w:t>
                </w:r>
                <w:r>
                  <w:rPr>
                    <w:i/>
                  </w:rPr>
                  <w:t xml:space="preserve">The White Peacock </w:t>
                </w:r>
                <w:r>
                  <w:t xml:space="preserve">was published. During March 1912, he met Frieda von </w:t>
                </w:r>
                <w:proofErr w:type="spellStart"/>
                <w:r>
                  <w:t>Richthofen</w:t>
                </w:r>
                <w:proofErr w:type="spellEnd"/>
                <w:r>
                  <w:t>, who was to become his wife on 13 July 1914.</w:t>
                </w:r>
              </w:p>
              <w:p w:rsidR="00552C2F" w:rsidRDefault="00552C2F" w:rsidP="00552C2F">
                <w:r>
                  <w:t xml:space="preserve">Lawrence published his </w:t>
                </w:r>
                <w:r>
                  <w:rPr>
                    <w:i/>
                  </w:rPr>
                  <w:t xml:space="preserve">Love Poems and Others </w:t>
                </w:r>
                <w:r>
                  <w:t>in 1913,</w:t>
                </w:r>
                <w:r>
                  <w:rPr>
                    <w:i/>
                  </w:rPr>
                  <w:t xml:space="preserve"> </w:t>
                </w:r>
                <w:r>
                  <w:t xml:space="preserve">and in 1915 he finished </w:t>
                </w:r>
                <w:r>
                  <w:rPr>
                    <w:i/>
                  </w:rPr>
                  <w:t>The Rainbow</w:t>
                </w:r>
                <w:r>
                  <w:t xml:space="preserve">, receiving unfavourable reviews. The book was withdrawn from sale, and banned for obscenity on 13 November 1915, leaving Lawrence with a profound sense of </w:t>
                </w:r>
                <w:r w:rsidRPr="00205B70">
                  <w:t>disenchantment</w:t>
                </w:r>
                <w:r>
                  <w:t xml:space="preserve"> with England. In 1916 he finished the first version of </w:t>
                </w:r>
                <w:r>
                  <w:rPr>
                    <w:i/>
                  </w:rPr>
                  <w:t>Women in Love.</w:t>
                </w:r>
                <w:r>
                  <w:t xml:space="preserve"> This novel was consistently rejected by publishers, and he rewrote the text in 1917. </w:t>
                </w:r>
              </w:p>
              <w:p w:rsidR="00552C2F" w:rsidRDefault="00552C2F" w:rsidP="00552C2F">
                <w:r>
                  <w:t xml:space="preserve">Lawrence’s health was often precarious, and in 1919 he was perilously ill with influenza. That year he left England for Italy, as he felt his home country could offer him nothing artistically. He began </w:t>
                </w:r>
                <w:r>
                  <w:lastRenderedPageBreak/>
                  <w:t xml:space="preserve">to write travel books, including </w:t>
                </w:r>
                <w:r>
                  <w:rPr>
                    <w:i/>
                  </w:rPr>
                  <w:t>Sea and Sardinia</w:t>
                </w:r>
                <w:r>
                  <w:t xml:space="preserve"> in 1921, whilst also working on several short novels. In February 1922, Lawrence and Frieda went to Ceylon, then toured Australia and America, which was to influence the landscape in his work at that time. Lawrence suffered another episode of ill health while in Mexico in 1924, suffering from a bronchial haemorrhage in august, and eventually being diagnosed with tuberculosis. </w:t>
                </w:r>
              </w:p>
              <w:p w:rsidR="00552C2F" w:rsidRPr="0069451B" w:rsidRDefault="00552C2F" w:rsidP="00552C2F">
                <w:r>
                  <w:t xml:space="preserve">Despite his illness, he revisited England during a coal strike in 1926, which provoked the first draft of what would become </w:t>
                </w:r>
                <w:r>
                  <w:rPr>
                    <w:i/>
                  </w:rPr>
                  <w:t xml:space="preserve">Lady Chatterley’s Lover. </w:t>
                </w:r>
                <w:r>
                  <w:t xml:space="preserve">The novel was privately published in 1928 in Florence, but it was also pirated in the States and Europe, which prompted Lawrence to pursue the publication of a cheap edition in Paris. At this time, the typescript of </w:t>
                </w:r>
                <w:r>
                  <w:rPr>
                    <w:i/>
                  </w:rPr>
                  <w:t>Pansies</w:t>
                </w:r>
                <w:r>
                  <w:t xml:space="preserve"> was seized by police, along with paintings from his art exhibition in London. He also finished </w:t>
                </w:r>
                <w:r>
                  <w:rPr>
                    <w:i/>
                  </w:rPr>
                  <w:t xml:space="preserve">Apocalypse </w:t>
                </w:r>
                <w:r>
                  <w:t xml:space="preserve">and </w:t>
                </w:r>
                <w:r>
                  <w:rPr>
                    <w:i/>
                  </w:rPr>
                  <w:t xml:space="preserve">Last Poems </w:t>
                </w:r>
                <w:r>
                  <w:t xml:space="preserve">(published posthumously by Frieda in 1932). Suffering from ill health, he attended the Ad Astra sanatorium in </w:t>
                </w:r>
                <w:proofErr w:type="spellStart"/>
                <w:r>
                  <w:t>Vence</w:t>
                </w:r>
                <w:proofErr w:type="spellEnd"/>
                <w:r>
                  <w:t>, France, but discharged himself on 1 March 1930. He died the following day, and was buried in the local cemetery 4 March 1930.</w:t>
                </w:r>
              </w:p>
              <w:p w:rsidR="00552C2F" w:rsidRDefault="00552C2F" w:rsidP="00552C2F">
                <w:r>
                  <w:t xml:space="preserve">Lawrence’s posthumous status is frequently linked with the problems of obscenity in relation to the literary representation of sexuality. In the essay ‘Pornography and Literature’ (1929), Lawrence offered a critique of the hypocrisies of twentieth-century censorship. </w:t>
                </w:r>
                <w:r>
                  <w:rPr>
                    <w:i/>
                  </w:rPr>
                  <w:t>The Rainbow</w:t>
                </w:r>
                <w:r>
                  <w:t xml:space="preserve"> was not the only novel by Lawrence which faced the accusation of obscenity. In 1960, Penguin Books printed </w:t>
                </w:r>
                <w:r>
                  <w:rPr>
                    <w:i/>
                  </w:rPr>
                  <w:t>Lady Chatterley’s Lover</w:t>
                </w:r>
                <w:r>
                  <w:t xml:space="preserve"> in accessible paperback form, resulting in the publisher facing criminal charges brought under The Obscene Publications Act (1959). C. H. </w:t>
                </w:r>
                <w:proofErr w:type="spellStart"/>
                <w:r>
                  <w:t>Rolph’s</w:t>
                </w:r>
                <w:proofErr w:type="spellEnd"/>
                <w:r>
                  <w:t xml:space="preserve"> </w:t>
                </w:r>
                <w:r>
                  <w:rPr>
                    <w:i/>
                    <w:iCs/>
                  </w:rPr>
                  <w:t>The Trial of Lady Chatterley: Regina v Penguin Books Ltd</w:t>
                </w:r>
                <w:r>
                  <w:t xml:space="preserve"> (1961) is a valuable account of the court proceedings, including transcriptions from figures like Raymond Williams, Helen Gardner, E.M. Forster, </w:t>
                </w:r>
                <w:proofErr w:type="gramStart"/>
                <w:r>
                  <w:t>Rebecca</w:t>
                </w:r>
                <w:proofErr w:type="gramEnd"/>
                <w:r>
                  <w:t xml:space="preserve"> West. Kenneth Muir, and C. Day Lewis. </w:t>
                </w:r>
              </w:p>
              <w:p w:rsidR="00552C2F" w:rsidRDefault="00552C2F" w:rsidP="00552C2F">
                <w:r>
                  <w:t xml:space="preserve">The trial itself highlighted the sort of class prejudices which Lawrence treated throughout his work: the Chief Prosecutor, </w:t>
                </w:r>
                <w:proofErr w:type="spellStart"/>
                <w:r>
                  <w:t>Mervyn</w:t>
                </w:r>
                <w:proofErr w:type="spellEnd"/>
                <w:r>
                  <w:t xml:space="preserve"> Griffith-Jones, maintained that this was not the sort of book ‘</w:t>
                </w:r>
                <w:r w:rsidRPr="00F64374">
                  <w:t>you would wish your wife or servants to read</w:t>
                </w:r>
                <w:r>
                  <w:t xml:space="preserve">’ due to the use of four-letter words and explicit sex scenes. The prosecution were unsuccessful, which allowed Lawrence’s reputation to flourish. Various feminist critics, including Kate Millett in her critical work </w:t>
                </w:r>
                <w:r w:rsidRPr="003465F6">
                  <w:rPr>
                    <w:i/>
                  </w:rPr>
                  <w:t>Sexual Politics</w:t>
                </w:r>
                <w:r>
                  <w:t xml:space="preserve"> (1970), have taken issue with Lawrence’s characterisation of women, whilst the publication of </w:t>
                </w:r>
                <w:r>
                  <w:rPr>
                    <w:i/>
                  </w:rPr>
                  <w:t>The</w:t>
                </w:r>
                <w:r>
                  <w:t xml:space="preserve"> </w:t>
                </w:r>
                <w:r>
                  <w:rPr>
                    <w:i/>
                  </w:rPr>
                  <w:t>Cambridge Edition of the Works of D. H. Lawrence</w:t>
                </w:r>
                <w:r>
                  <w:t xml:space="preserve"> (1979—) has revealed the extensive revisions which Lawrence conducted in relation to his work.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27959750A504BA38F4FB9D7CA09C34E"/>
              </w:placeholder>
            </w:sdtPr>
            <w:sdtEndPr/>
            <w:sdtContent>
              <w:p w:rsidR="003E7165" w:rsidRDefault="00C67E79" w:rsidP="003E7165">
                <w:r>
                  <w:t xml:space="preserve"> </w:t>
                </w:r>
                <w:bookmarkStart w:id="0" w:name="_GoBack"/>
                <w:bookmarkEnd w:id="0"/>
                <w:sdt>
                  <w:sdtPr>
                    <w:id w:val="-427881049"/>
                    <w:citation/>
                  </w:sdtPr>
                  <w:sdtContent>
                    <w:r w:rsidR="003E7165">
                      <w:fldChar w:fldCharType="begin"/>
                    </w:r>
                    <w:r w:rsidR="003E7165">
                      <w:rPr>
                        <w:lang w:val="en-CA"/>
                      </w:rPr>
                      <w:instrText xml:space="preserve"> CITATION Cli99 \l 4105 </w:instrText>
                    </w:r>
                    <w:r w:rsidR="003E7165">
                      <w:fldChar w:fldCharType="separate"/>
                    </w:r>
                    <w:r w:rsidR="003E7165" w:rsidRPr="003E7165">
                      <w:rPr>
                        <w:noProof/>
                        <w:lang w:val="en-CA"/>
                      </w:rPr>
                      <w:t>(Clifford)</w:t>
                    </w:r>
                    <w:r w:rsidR="003E7165">
                      <w:fldChar w:fldCharType="end"/>
                    </w:r>
                  </w:sdtContent>
                </w:sdt>
              </w:p>
              <w:p w:rsidR="003E7165" w:rsidRDefault="003E7165" w:rsidP="003E7165"/>
              <w:p w:rsidR="00C67E79" w:rsidRDefault="00C67E79" w:rsidP="003E7165">
                <w:sdt>
                  <w:sdtPr>
                    <w:id w:val="1619180518"/>
                    <w:citation/>
                  </w:sdtPr>
                  <w:sdtContent>
                    <w:r>
                      <w:fldChar w:fldCharType="begin"/>
                    </w:r>
                    <w:r>
                      <w:rPr>
                        <w:lang w:val="en-CA"/>
                      </w:rPr>
                      <w:instrText xml:space="preserve"> CITATION Fer01 \l 4105 </w:instrText>
                    </w:r>
                    <w:r>
                      <w:fldChar w:fldCharType="separate"/>
                    </w:r>
                    <w:r w:rsidRPr="00C67E79">
                      <w:rPr>
                        <w:noProof/>
                        <w:lang w:val="en-CA"/>
                      </w:rPr>
                      <w:t>(Fernihough)</w:t>
                    </w:r>
                    <w:r>
                      <w:fldChar w:fldCharType="end"/>
                    </w:r>
                  </w:sdtContent>
                </w:sdt>
              </w:p>
              <w:p w:rsidR="00C67E79" w:rsidRDefault="00C67E79" w:rsidP="003E7165"/>
              <w:p w:rsidR="00C67E79" w:rsidRDefault="00C67E79" w:rsidP="003E7165">
                <w:sdt>
                  <w:sdtPr>
                    <w:id w:val="-2108183122"/>
                    <w:citation/>
                  </w:sdtPr>
                  <w:sdtContent>
                    <w:r>
                      <w:fldChar w:fldCharType="begin"/>
                    </w:r>
                    <w:r>
                      <w:rPr>
                        <w:lang w:val="en-CA"/>
                      </w:rPr>
                      <w:instrText xml:space="preserve"> CITATION Fer93 \l 4105 </w:instrText>
                    </w:r>
                    <w:r>
                      <w:fldChar w:fldCharType="separate"/>
                    </w:r>
                    <w:r w:rsidRPr="00C67E79">
                      <w:rPr>
                        <w:noProof/>
                        <w:lang w:val="en-CA"/>
                      </w:rPr>
                      <w:t>(Fernihough, D.H. Lawrence: Aesthetics and Ideology)</w:t>
                    </w:r>
                    <w:r>
                      <w:fldChar w:fldCharType="end"/>
                    </w:r>
                  </w:sdtContent>
                </w:sdt>
              </w:p>
              <w:p w:rsidR="00C67E79" w:rsidRDefault="00C67E79" w:rsidP="003E7165"/>
              <w:p w:rsidR="00C67E79" w:rsidRDefault="00C67E79" w:rsidP="003E7165">
                <w:sdt>
                  <w:sdtPr>
                    <w:id w:val="-1258814780"/>
                    <w:citation/>
                  </w:sdtPr>
                  <w:sdtContent>
                    <w:r>
                      <w:fldChar w:fldCharType="begin"/>
                    </w:r>
                    <w:r>
                      <w:rPr>
                        <w:lang w:val="en-CA"/>
                      </w:rPr>
                      <w:instrText xml:space="preserve"> CITATION Rob01 \l 4105 </w:instrText>
                    </w:r>
                    <w:r>
                      <w:fldChar w:fldCharType="separate"/>
                    </w:r>
                    <w:r w:rsidRPr="00C67E79">
                      <w:rPr>
                        <w:noProof/>
                        <w:lang w:val="en-CA"/>
                      </w:rPr>
                      <w:t>(Roberts)</w:t>
                    </w:r>
                    <w:r>
                      <w:fldChar w:fldCharType="end"/>
                    </w:r>
                  </w:sdtContent>
                </w:sdt>
              </w:p>
              <w:p w:rsidR="00C67E79" w:rsidRDefault="00C67E79" w:rsidP="003E7165"/>
              <w:p w:rsidR="00C67E79" w:rsidRDefault="00C67E79" w:rsidP="003E7165">
                <w:sdt>
                  <w:sdtPr>
                    <w:id w:val="-1687738213"/>
                    <w:citation/>
                  </w:sdtPr>
                  <w:sdtContent>
                    <w:r>
                      <w:fldChar w:fldCharType="begin"/>
                    </w:r>
                    <w:r>
                      <w:rPr>
                        <w:lang w:val="en-CA"/>
                      </w:rPr>
                      <w:instrText xml:space="preserve"> CITATION Rol61 \l 4105 </w:instrText>
                    </w:r>
                    <w:r>
                      <w:fldChar w:fldCharType="separate"/>
                    </w:r>
                    <w:r w:rsidRPr="00C67E79">
                      <w:rPr>
                        <w:noProof/>
                        <w:lang w:val="en-CA"/>
                      </w:rPr>
                      <w:t>(Rolph)</w:t>
                    </w:r>
                    <w:r>
                      <w:fldChar w:fldCharType="end"/>
                    </w:r>
                  </w:sdtContent>
                </w:sdt>
              </w:p>
              <w:p w:rsidR="00C67E79" w:rsidRDefault="00C67E79" w:rsidP="003E7165"/>
              <w:p w:rsidR="00C67E79" w:rsidRDefault="00C67E79" w:rsidP="003E7165">
                <w:sdt>
                  <w:sdtPr>
                    <w:id w:val="1623425802"/>
                    <w:citation/>
                  </w:sdtPr>
                  <w:sdtContent>
                    <w:r>
                      <w:fldChar w:fldCharType="begin"/>
                    </w:r>
                    <w:r>
                      <w:rPr>
                        <w:lang w:val="en-CA"/>
                      </w:rPr>
                      <w:instrText xml:space="preserve"> CITATION Ros95 \l 4105 </w:instrText>
                    </w:r>
                    <w:r>
                      <w:fldChar w:fldCharType="separate"/>
                    </w:r>
                    <w:r w:rsidRPr="00C67E79">
                      <w:rPr>
                        <w:noProof/>
                        <w:lang w:val="en-CA"/>
                      </w:rPr>
                      <w:t>(Ross)</w:t>
                    </w:r>
                    <w:r>
                      <w:fldChar w:fldCharType="end"/>
                    </w:r>
                  </w:sdtContent>
                </w:sdt>
              </w:p>
              <w:p w:rsidR="00C67E79" w:rsidRDefault="00C67E79" w:rsidP="003E7165"/>
              <w:p w:rsidR="00C67E79" w:rsidRDefault="00C67E79" w:rsidP="003E7165">
                <w:sdt>
                  <w:sdtPr>
                    <w:id w:val="-1393028395"/>
                    <w:citation/>
                  </w:sdtPr>
                  <w:sdtContent>
                    <w:r>
                      <w:fldChar w:fldCharType="begin"/>
                    </w:r>
                    <w:r>
                      <w:rPr>
                        <w:lang w:val="en-CA"/>
                      </w:rPr>
                      <w:instrText xml:space="preserve"> CITATION Sag03 \l 4105 </w:instrText>
                    </w:r>
                    <w:r>
                      <w:fldChar w:fldCharType="separate"/>
                    </w:r>
                    <w:r w:rsidRPr="00C67E79">
                      <w:rPr>
                        <w:noProof/>
                        <w:lang w:val="en-CA"/>
                      </w:rPr>
                      <w:t>(Sagar)</w:t>
                    </w:r>
                    <w:r>
                      <w:fldChar w:fldCharType="end"/>
                    </w:r>
                  </w:sdtContent>
                </w:sdt>
              </w:p>
              <w:p w:rsidR="00C67E79" w:rsidRDefault="00C67E79" w:rsidP="003E7165"/>
              <w:p w:rsidR="00C67E79" w:rsidRDefault="00C67E79" w:rsidP="003E7165">
                <w:sdt>
                  <w:sdtPr>
                    <w:id w:val="-1698224240"/>
                    <w:citation/>
                  </w:sdtPr>
                  <w:sdtContent>
                    <w:r>
                      <w:fldChar w:fldCharType="begin"/>
                    </w:r>
                    <w:r>
                      <w:rPr>
                        <w:lang w:val="en-CA"/>
                      </w:rPr>
                      <w:instrText xml:space="preserve"> CITATION Smi78 \l 4105 </w:instrText>
                    </w:r>
                    <w:r>
                      <w:fldChar w:fldCharType="separate"/>
                    </w:r>
                    <w:r w:rsidRPr="00C67E79">
                      <w:rPr>
                        <w:noProof/>
                        <w:lang w:val="en-CA"/>
                      </w:rPr>
                      <w:t>(Smith)</w:t>
                    </w:r>
                    <w:r>
                      <w:fldChar w:fldCharType="end"/>
                    </w:r>
                  </w:sdtContent>
                </w:sdt>
              </w:p>
              <w:p w:rsidR="00C67E79" w:rsidRDefault="00C67E79" w:rsidP="003E7165"/>
              <w:p w:rsidR="00C67E79" w:rsidRDefault="00C67E79" w:rsidP="003E7165">
                <w:sdt>
                  <w:sdtPr>
                    <w:id w:val="-1633011627"/>
                    <w:citation/>
                  </w:sdtPr>
                  <w:sdtContent>
                    <w:r>
                      <w:fldChar w:fldCharType="begin"/>
                    </w:r>
                    <w:r>
                      <w:rPr>
                        <w:lang w:val="en-CA"/>
                      </w:rPr>
                      <w:instrText xml:space="preserve"> CITATION Squ91 \l 4105 </w:instrText>
                    </w:r>
                    <w:r>
                      <w:fldChar w:fldCharType="separate"/>
                    </w:r>
                    <w:r w:rsidRPr="00C67E79">
                      <w:rPr>
                        <w:noProof/>
                        <w:lang w:val="en-CA"/>
                      </w:rPr>
                      <w:t>(Squires)</w:t>
                    </w:r>
                    <w:r>
                      <w:fldChar w:fldCharType="end"/>
                    </w:r>
                  </w:sdtContent>
                </w:sdt>
              </w:p>
              <w:p w:rsidR="00C67E79" w:rsidRDefault="00C67E79" w:rsidP="003E7165"/>
              <w:p w:rsidR="003235A7" w:rsidRDefault="00C67E79" w:rsidP="003E7165">
                <w:sdt>
                  <w:sdtPr>
                    <w:id w:val="-306861827"/>
                    <w:citation/>
                  </w:sdtPr>
                  <w:sdtContent>
                    <w:r>
                      <w:fldChar w:fldCharType="begin"/>
                    </w:r>
                    <w:r>
                      <w:rPr>
                        <w:lang w:val="en-CA"/>
                      </w:rPr>
                      <w:instrText xml:space="preserve"> CITATION Wor98 \l 4105 </w:instrText>
                    </w:r>
                    <w:r>
                      <w:fldChar w:fldCharType="separate"/>
                    </w:r>
                    <w:r w:rsidRPr="00C67E79">
                      <w:rPr>
                        <w:noProof/>
                        <w:lang w:val="en-CA"/>
                      </w:rPr>
                      <w:t>(Worthen)</w:t>
                    </w:r>
                    <w: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AD2" w:rsidRDefault="00965AD2" w:rsidP="007A0D55">
      <w:pPr>
        <w:spacing w:after="0" w:line="240" w:lineRule="auto"/>
      </w:pPr>
      <w:r>
        <w:separator/>
      </w:r>
    </w:p>
  </w:endnote>
  <w:endnote w:type="continuationSeparator" w:id="0">
    <w:p w:rsidR="00965AD2" w:rsidRDefault="00965A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AD2" w:rsidRDefault="00965AD2" w:rsidP="007A0D55">
      <w:pPr>
        <w:spacing w:after="0" w:line="240" w:lineRule="auto"/>
      </w:pPr>
      <w:r>
        <w:separator/>
      </w:r>
    </w:p>
  </w:footnote>
  <w:footnote w:type="continuationSeparator" w:id="0">
    <w:p w:rsidR="00965AD2" w:rsidRDefault="00965AD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2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165"/>
    <w:rsid w:val="003F0D73"/>
    <w:rsid w:val="00462DBE"/>
    <w:rsid w:val="00464699"/>
    <w:rsid w:val="00480B3F"/>
    <w:rsid w:val="00483379"/>
    <w:rsid w:val="00487BC5"/>
    <w:rsid w:val="0049338A"/>
    <w:rsid w:val="00496888"/>
    <w:rsid w:val="004A7476"/>
    <w:rsid w:val="004E5896"/>
    <w:rsid w:val="00513EE6"/>
    <w:rsid w:val="00534F8F"/>
    <w:rsid w:val="00552C2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5AD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E79"/>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9C736-CF3B-48F4-9B3E-7071E89F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417">
      <w:bodyDiv w:val="1"/>
      <w:marLeft w:val="0"/>
      <w:marRight w:val="0"/>
      <w:marTop w:val="0"/>
      <w:marBottom w:val="0"/>
      <w:divBdr>
        <w:top w:val="none" w:sz="0" w:space="0" w:color="auto"/>
        <w:left w:val="none" w:sz="0" w:space="0" w:color="auto"/>
        <w:bottom w:val="none" w:sz="0" w:space="0" w:color="auto"/>
        <w:right w:val="none" w:sz="0" w:space="0" w:color="auto"/>
      </w:divBdr>
    </w:div>
    <w:div w:id="93131277">
      <w:bodyDiv w:val="1"/>
      <w:marLeft w:val="0"/>
      <w:marRight w:val="0"/>
      <w:marTop w:val="0"/>
      <w:marBottom w:val="0"/>
      <w:divBdr>
        <w:top w:val="none" w:sz="0" w:space="0" w:color="auto"/>
        <w:left w:val="none" w:sz="0" w:space="0" w:color="auto"/>
        <w:bottom w:val="none" w:sz="0" w:space="0" w:color="auto"/>
        <w:right w:val="none" w:sz="0" w:space="0" w:color="auto"/>
      </w:divBdr>
    </w:div>
    <w:div w:id="670790313">
      <w:bodyDiv w:val="1"/>
      <w:marLeft w:val="0"/>
      <w:marRight w:val="0"/>
      <w:marTop w:val="0"/>
      <w:marBottom w:val="0"/>
      <w:divBdr>
        <w:top w:val="none" w:sz="0" w:space="0" w:color="auto"/>
        <w:left w:val="none" w:sz="0" w:space="0" w:color="auto"/>
        <w:bottom w:val="none" w:sz="0" w:space="0" w:color="auto"/>
        <w:right w:val="none" w:sz="0" w:space="0" w:color="auto"/>
      </w:divBdr>
    </w:div>
    <w:div w:id="690449554">
      <w:bodyDiv w:val="1"/>
      <w:marLeft w:val="0"/>
      <w:marRight w:val="0"/>
      <w:marTop w:val="0"/>
      <w:marBottom w:val="0"/>
      <w:divBdr>
        <w:top w:val="none" w:sz="0" w:space="0" w:color="auto"/>
        <w:left w:val="none" w:sz="0" w:space="0" w:color="auto"/>
        <w:bottom w:val="none" w:sz="0" w:space="0" w:color="auto"/>
        <w:right w:val="none" w:sz="0" w:space="0" w:color="auto"/>
      </w:divBdr>
    </w:div>
    <w:div w:id="736515353">
      <w:bodyDiv w:val="1"/>
      <w:marLeft w:val="0"/>
      <w:marRight w:val="0"/>
      <w:marTop w:val="0"/>
      <w:marBottom w:val="0"/>
      <w:divBdr>
        <w:top w:val="none" w:sz="0" w:space="0" w:color="auto"/>
        <w:left w:val="none" w:sz="0" w:space="0" w:color="auto"/>
        <w:bottom w:val="none" w:sz="0" w:space="0" w:color="auto"/>
        <w:right w:val="none" w:sz="0" w:space="0" w:color="auto"/>
      </w:divBdr>
    </w:div>
    <w:div w:id="761075166">
      <w:bodyDiv w:val="1"/>
      <w:marLeft w:val="0"/>
      <w:marRight w:val="0"/>
      <w:marTop w:val="0"/>
      <w:marBottom w:val="0"/>
      <w:divBdr>
        <w:top w:val="none" w:sz="0" w:space="0" w:color="auto"/>
        <w:left w:val="none" w:sz="0" w:space="0" w:color="auto"/>
        <w:bottom w:val="none" w:sz="0" w:space="0" w:color="auto"/>
        <w:right w:val="none" w:sz="0" w:space="0" w:color="auto"/>
      </w:divBdr>
    </w:div>
    <w:div w:id="908879291">
      <w:bodyDiv w:val="1"/>
      <w:marLeft w:val="0"/>
      <w:marRight w:val="0"/>
      <w:marTop w:val="0"/>
      <w:marBottom w:val="0"/>
      <w:divBdr>
        <w:top w:val="none" w:sz="0" w:space="0" w:color="auto"/>
        <w:left w:val="none" w:sz="0" w:space="0" w:color="auto"/>
        <w:bottom w:val="none" w:sz="0" w:space="0" w:color="auto"/>
        <w:right w:val="none" w:sz="0" w:space="0" w:color="auto"/>
      </w:divBdr>
    </w:div>
    <w:div w:id="1623196597">
      <w:bodyDiv w:val="1"/>
      <w:marLeft w:val="0"/>
      <w:marRight w:val="0"/>
      <w:marTop w:val="0"/>
      <w:marBottom w:val="0"/>
      <w:divBdr>
        <w:top w:val="none" w:sz="0" w:space="0" w:color="auto"/>
        <w:left w:val="none" w:sz="0" w:space="0" w:color="auto"/>
        <w:bottom w:val="none" w:sz="0" w:space="0" w:color="auto"/>
        <w:right w:val="none" w:sz="0" w:space="0" w:color="auto"/>
      </w:divBdr>
    </w:div>
    <w:div w:id="1685403537">
      <w:bodyDiv w:val="1"/>
      <w:marLeft w:val="0"/>
      <w:marRight w:val="0"/>
      <w:marTop w:val="0"/>
      <w:marBottom w:val="0"/>
      <w:divBdr>
        <w:top w:val="none" w:sz="0" w:space="0" w:color="auto"/>
        <w:left w:val="none" w:sz="0" w:space="0" w:color="auto"/>
        <w:bottom w:val="none" w:sz="0" w:space="0" w:color="auto"/>
        <w:right w:val="none" w:sz="0" w:space="0" w:color="auto"/>
      </w:divBdr>
    </w:div>
    <w:div w:id="1902472426">
      <w:bodyDiv w:val="1"/>
      <w:marLeft w:val="0"/>
      <w:marRight w:val="0"/>
      <w:marTop w:val="0"/>
      <w:marBottom w:val="0"/>
      <w:divBdr>
        <w:top w:val="none" w:sz="0" w:space="0" w:color="auto"/>
        <w:left w:val="none" w:sz="0" w:space="0" w:color="auto"/>
        <w:bottom w:val="none" w:sz="0" w:space="0" w:color="auto"/>
        <w:right w:val="none" w:sz="0" w:space="0" w:color="auto"/>
      </w:divBdr>
    </w:div>
    <w:div w:id="211303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B17FA9E12D48F1AE9C0A8CDC4BD7E3"/>
        <w:category>
          <w:name w:val="General"/>
          <w:gallery w:val="placeholder"/>
        </w:category>
        <w:types>
          <w:type w:val="bbPlcHdr"/>
        </w:types>
        <w:behaviors>
          <w:behavior w:val="content"/>
        </w:behaviors>
        <w:guid w:val="{01A27B33-BF01-438A-AFB5-59A0EEC067AC}"/>
      </w:docPartPr>
      <w:docPartBody>
        <w:p w:rsidR="006F04E3" w:rsidRDefault="006A78E3">
          <w:pPr>
            <w:pStyle w:val="ACB17FA9E12D48F1AE9C0A8CDC4BD7E3"/>
          </w:pPr>
          <w:r w:rsidRPr="00CC586D">
            <w:rPr>
              <w:rStyle w:val="PlaceholderText"/>
              <w:b/>
              <w:color w:val="FFFFFF" w:themeColor="background1"/>
            </w:rPr>
            <w:t>[Salutation]</w:t>
          </w:r>
        </w:p>
      </w:docPartBody>
    </w:docPart>
    <w:docPart>
      <w:docPartPr>
        <w:name w:val="7EAB87A322024437AC85E0C0F7AC7465"/>
        <w:category>
          <w:name w:val="General"/>
          <w:gallery w:val="placeholder"/>
        </w:category>
        <w:types>
          <w:type w:val="bbPlcHdr"/>
        </w:types>
        <w:behaviors>
          <w:behavior w:val="content"/>
        </w:behaviors>
        <w:guid w:val="{8783E64A-95FD-4A5C-9BA2-C5B012197D99}"/>
      </w:docPartPr>
      <w:docPartBody>
        <w:p w:rsidR="006F04E3" w:rsidRDefault="006A78E3">
          <w:pPr>
            <w:pStyle w:val="7EAB87A322024437AC85E0C0F7AC7465"/>
          </w:pPr>
          <w:r>
            <w:rPr>
              <w:rStyle w:val="PlaceholderText"/>
            </w:rPr>
            <w:t>[First name]</w:t>
          </w:r>
        </w:p>
      </w:docPartBody>
    </w:docPart>
    <w:docPart>
      <w:docPartPr>
        <w:name w:val="73644DED14444525A2059A4F007E3855"/>
        <w:category>
          <w:name w:val="General"/>
          <w:gallery w:val="placeholder"/>
        </w:category>
        <w:types>
          <w:type w:val="bbPlcHdr"/>
        </w:types>
        <w:behaviors>
          <w:behavior w:val="content"/>
        </w:behaviors>
        <w:guid w:val="{A863DDD2-9915-4867-940A-34AC461C34EA}"/>
      </w:docPartPr>
      <w:docPartBody>
        <w:p w:rsidR="006F04E3" w:rsidRDefault="006A78E3">
          <w:pPr>
            <w:pStyle w:val="73644DED14444525A2059A4F007E3855"/>
          </w:pPr>
          <w:r>
            <w:rPr>
              <w:rStyle w:val="PlaceholderText"/>
            </w:rPr>
            <w:t>[Middle name]</w:t>
          </w:r>
        </w:p>
      </w:docPartBody>
    </w:docPart>
    <w:docPart>
      <w:docPartPr>
        <w:name w:val="235CAD9B0BAD40FCBA3BE9772A370A24"/>
        <w:category>
          <w:name w:val="General"/>
          <w:gallery w:val="placeholder"/>
        </w:category>
        <w:types>
          <w:type w:val="bbPlcHdr"/>
        </w:types>
        <w:behaviors>
          <w:behavior w:val="content"/>
        </w:behaviors>
        <w:guid w:val="{811A65C2-A728-4264-8EF6-7D1EE3C54683}"/>
      </w:docPartPr>
      <w:docPartBody>
        <w:p w:rsidR="006F04E3" w:rsidRDefault="006A78E3">
          <w:pPr>
            <w:pStyle w:val="235CAD9B0BAD40FCBA3BE9772A370A24"/>
          </w:pPr>
          <w:r>
            <w:rPr>
              <w:rStyle w:val="PlaceholderText"/>
            </w:rPr>
            <w:t>[Last name]</w:t>
          </w:r>
        </w:p>
      </w:docPartBody>
    </w:docPart>
    <w:docPart>
      <w:docPartPr>
        <w:name w:val="B7B98B14D5884A14A167D81D9DAC11BC"/>
        <w:category>
          <w:name w:val="General"/>
          <w:gallery w:val="placeholder"/>
        </w:category>
        <w:types>
          <w:type w:val="bbPlcHdr"/>
        </w:types>
        <w:behaviors>
          <w:behavior w:val="content"/>
        </w:behaviors>
        <w:guid w:val="{ED5CC077-5A4A-4969-84C9-9C9A6B589D72}"/>
      </w:docPartPr>
      <w:docPartBody>
        <w:p w:rsidR="006F04E3" w:rsidRDefault="006A78E3">
          <w:pPr>
            <w:pStyle w:val="B7B98B14D5884A14A167D81D9DAC11BC"/>
          </w:pPr>
          <w:r>
            <w:rPr>
              <w:rStyle w:val="PlaceholderText"/>
            </w:rPr>
            <w:t>[Enter your biography]</w:t>
          </w:r>
        </w:p>
      </w:docPartBody>
    </w:docPart>
    <w:docPart>
      <w:docPartPr>
        <w:name w:val="F293FC31DA7E4C1C85A468D5B540F8C3"/>
        <w:category>
          <w:name w:val="General"/>
          <w:gallery w:val="placeholder"/>
        </w:category>
        <w:types>
          <w:type w:val="bbPlcHdr"/>
        </w:types>
        <w:behaviors>
          <w:behavior w:val="content"/>
        </w:behaviors>
        <w:guid w:val="{EF7E5246-E0CD-4410-8302-FEC2C2253CDE}"/>
      </w:docPartPr>
      <w:docPartBody>
        <w:p w:rsidR="006F04E3" w:rsidRDefault="006A78E3">
          <w:pPr>
            <w:pStyle w:val="F293FC31DA7E4C1C85A468D5B540F8C3"/>
          </w:pPr>
          <w:r>
            <w:rPr>
              <w:rStyle w:val="PlaceholderText"/>
            </w:rPr>
            <w:t>[Enter the institution with which you are affiliated]</w:t>
          </w:r>
        </w:p>
      </w:docPartBody>
    </w:docPart>
    <w:docPart>
      <w:docPartPr>
        <w:name w:val="4F47D6B0DCDE47B19961A07212F7D08F"/>
        <w:category>
          <w:name w:val="General"/>
          <w:gallery w:val="placeholder"/>
        </w:category>
        <w:types>
          <w:type w:val="bbPlcHdr"/>
        </w:types>
        <w:behaviors>
          <w:behavior w:val="content"/>
        </w:behaviors>
        <w:guid w:val="{0DBB210C-35F2-4DCF-AF45-C857F11B5C1D}"/>
      </w:docPartPr>
      <w:docPartBody>
        <w:p w:rsidR="006F04E3" w:rsidRDefault="006A78E3">
          <w:pPr>
            <w:pStyle w:val="4F47D6B0DCDE47B19961A07212F7D08F"/>
          </w:pPr>
          <w:r w:rsidRPr="00EF74F7">
            <w:rPr>
              <w:b/>
              <w:color w:val="808080" w:themeColor="background1" w:themeShade="80"/>
            </w:rPr>
            <w:t>[Enter the headword for your article]</w:t>
          </w:r>
        </w:p>
      </w:docPartBody>
    </w:docPart>
    <w:docPart>
      <w:docPartPr>
        <w:name w:val="3CABF564CBF24A31BE24E03EFFCE6350"/>
        <w:category>
          <w:name w:val="General"/>
          <w:gallery w:val="placeholder"/>
        </w:category>
        <w:types>
          <w:type w:val="bbPlcHdr"/>
        </w:types>
        <w:behaviors>
          <w:behavior w:val="content"/>
        </w:behaviors>
        <w:guid w:val="{75EAC6B4-47CA-4FB9-A0E0-C54FEC00E1EF}"/>
      </w:docPartPr>
      <w:docPartBody>
        <w:p w:rsidR="006F04E3" w:rsidRDefault="006A78E3">
          <w:pPr>
            <w:pStyle w:val="3CABF564CBF24A31BE24E03EFFCE63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43083F6D3E444B1AF2A557304D67D22"/>
        <w:category>
          <w:name w:val="General"/>
          <w:gallery w:val="placeholder"/>
        </w:category>
        <w:types>
          <w:type w:val="bbPlcHdr"/>
        </w:types>
        <w:behaviors>
          <w:behavior w:val="content"/>
        </w:behaviors>
        <w:guid w:val="{DDCD1547-15E0-424C-87E9-435C794AEA9C}"/>
      </w:docPartPr>
      <w:docPartBody>
        <w:p w:rsidR="006F04E3" w:rsidRDefault="006A78E3">
          <w:pPr>
            <w:pStyle w:val="343083F6D3E444B1AF2A557304D67D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FD74038ACE40D1A6D228663D7494C4"/>
        <w:category>
          <w:name w:val="General"/>
          <w:gallery w:val="placeholder"/>
        </w:category>
        <w:types>
          <w:type w:val="bbPlcHdr"/>
        </w:types>
        <w:behaviors>
          <w:behavior w:val="content"/>
        </w:behaviors>
        <w:guid w:val="{FFE4523E-4400-445D-8863-AEFCA423F697}"/>
      </w:docPartPr>
      <w:docPartBody>
        <w:p w:rsidR="006F04E3" w:rsidRDefault="006A78E3">
          <w:pPr>
            <w:pStyle w:val="71FD74038ACE40D1A6D228663D7494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7959750A504BA38F4FB9D7CA09C34E"/>
        <w:category>
          <w:name w:val="General"/>
          <w:gallery w:val="placeholder"/>
        </w:category>
        <w:types>
          <w:type w:val="bbPlcHdr"/>
        </w:types>
        <w:behaviors>
          <w:behavior w:val="content"/>
        </w:behaviors>
        <w:guid w:val="{07E4E935-EBA2-4374-A7BE-A8CC760AB5BB}"/>
      </w:docPartPr>
      <w:docPartBody>
        <w:p w:rsidR="006F04E3" w:rsidRDefault="006A78E3">
          <w:pPr>
            <w:pStyle w:val="C27959750A504BA38F4FB9D7CA09C3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8E3"/>
    <w:rsid w:val="00295A6E"/>
    <w:rsid w:val="006A78E3"/>
    <w:rsid w:val="006F04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B17FA9E12D48F1AE9C0A8CDC4BD7E3">
    <w:name w:val="ACB17FA9E12D48F1AE9C0A8CDC4BD7E3"/>
  </w:style>
  <w:style w:type="paragraph" w:customStyle="1" w:styleId="7EAB87A322024437AC85E0C0F7AC7465">
    <w:name w:val="7EAB87A322024437AC85E0C0F7AC7465"/>
  </w:style>
  <w:style w:type="paragraph" w:customStyle="1" w:styleId="73644DED14444525A2059A4F007E3855">
    <w:name w:val="73644DED14444525A2059A4F007E3855"/>
  </w:style>
  <w:style w:type="paragraph" w:customStyle="1" w:styleId="235CAD9B0BAD40FCBA3BE9772A370A24">
    <w:name w:val="235CAD9B0BAD40FCBA3BE9772A370A24"/>
  </w:style>
  <w:style w:type="paragraph" w:customStyle="1" w:styleId="B7B98B14D5884A14A167D81D9DAC11BC">
    <w:name w:val="B7B98B14D5884A14A167D81D9DAC11BC"/>
  </w:style>
  <w:style w:type="paragraph" w:customStyle="1" w:styleId="F293FC31DA7E4C1C85A468D5B540F8C3">
    <w:name w:val="F293FC31DA7E4C1C85A468D5B540F8C3"/>
  </w:style>
  <w:style w:type="paragraph" w:customStyle="1" w:styleId="4F47D6B0DCDE47B19961A07212F7D08F">
    <w:name w:val="4F47D6B0DCDE47B19961A07212F7D08F"/>
  </w:style>
  <w:style w:type="paragraph" w:customStyle="1" w:styleId="3CABF564CBF24A31BE24E03EFFCE6350">
    <w:name w:val="3CABF564CBF24A31BE24E03EFFCE6350"/>
  </w:style>
  <w:style w:type="paragraph" w:customStyle="1" w:styleId="343083F6D3E444B1AF2A557304D67D22">
    <w:name w:val="343083F6D3E444B1AF2A557304D67D22"/>
  </w:style>
  <w:style w:type="paragraph" w:customStyle="1" w:styleId="71FD74038ACE40D1A6D228663D7494C4">
    <w:name w:val="71FD74038ACE40D1A6D228663D7494C4"/>
  </w:style>
  <w:style w:type="paragraph" w:customStyle="1" w:styleId="C27959750A504BA38F4FB9D7CA09C34E">
    <w:name w:val="C27959750A504BA38F4FB9D7CA09C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Law79</b:Tag>
    <b:SourceType>Book</b:SourceType>
    <b:Guid>{55D592FF-83A7-45E1-9763-0DB977AE9E6A}</b:Guid>
    <b:Author>
      <b:Author>
        <b:NameList>
          <b:Person>
            <b:Last>Lawrence</b:Last>
            <b:First>D.H.</b:First>
          </b:Person>
        </b:NameList>
      </b:Author>
      <b:Editor>
        <b:NameList>
          <b:Person>
            <b:Last>Black</b:Last>
            <b:First>M.H.,</b:First>
            <b:Middle>James T. Boulton, Paul Poplawski, and John Worthen</b:Middle>
          </b:Person>
        </b:NameList>
      </b:Editor>
    </b:Author>
    <b:Title>The Cambridge Edition of the Works of D.H. Lawrence</b:Title>
    <b:Year>1979</b:Year>
    <b:City>Cambridge</b:City>
    <b:Publisher>Cambridge UP</b:Publisher>
    <b:Medium>Print</b:Medium>
    <b:RefOrder>1</b:RefOrder>
  </b:Source>
  <b:Source>
    <b:Tag>Cli99</b:Tag>
    <b:SourceType>Book</b:SourceType>
    <b:Guid>{6FE99869-ED4F-418D-B8B8-D051EE166443}</b:Guid>
    <b:Author>
      <b:Author>
        <b:NameList>
          <b:Person>
            <b:Last>Clifford</b:Last>
            <b:First>Stephen,</b:First>
            <b:Middle>P.</b:Middle>
          </b:Person>
        </b:NameList>
      </b:Author>
    </b:Author>
    <b:Title>Beyond the Heroid "I": Reading Lawrence, Hemingway, and Masculinity</b:Title>
    <b:Year>1999</b:Year>
    <b:City>Lewisburg, PA</b:City>
    <b:Publisher>Bucknell UP</b:Publisher>
    <b:Medium>Print</b:Medium>
    <b:RefOrder>2</b:RefOrder>
  </b:Source>
  <b:Source>
    <b:Tag>Fer01</b:Tag>
    <b:SourceType>Book</b:SourceType>
    <b:Guid>{A459DC7B-4D4A-4D17-8378-03BAEAC6FD08}</b:Guid>
    <b:Author>
      <b:Author>
        <b:NameList>
          <b:Person>
            <b:Last>Fernihough</b:Last>
            <b:First>Anne</b:First>
          </b:Person>
        </b:NameList>
      </b:Author>
    </b:Author>
    <b:Title>The Cambridge Companion to D.H. Lawrence</b:Title>
    <b:Year>2001</b:Year>
    <b:City>Cambridge</b:City>
    <b:Publisher>Cambridge UP</b:Publisher>
    <b:Medium>Print</b:Medium>
    <b:RefOrder>3</b:RefOrder>
  </b:Source>
  <b:Source>
    <b:Tag>Fer93</b:Tag>
    <b:SourceType>Book</b:SourceType>
    <b:Guid>{E53D5525-0A1B-42D5-986E-374D3258BA79}</b:Guid>
    <b:Author>
      <b:Author>
        <b:NameList>
          <b:Person>
            <b:Last>Fernihough</b:Last>
            <b:First>Anne</b:First>
          </b:Person>
        </b:NameList>
      </b:Author>
    </b:Author>
    <b:Title>D.H. Lawrence: Aesthetics and Ideology</b:Title>
    <b:Year>1993</b:Year>
    <b:City>Oxford</b:City>
    <b:Publisher>Clarendon Press</b:Publisher>
    <b:Medium>Print</b:Medium>
    <b:RefOrder>4</b:RefOrder>
  </b:Source>
  <b:Source>
    <b:Tag>Rob01</b:Tag>
    <b:SourceType>Book</b:SourceType>
    <b:Guid>{C3393C05-B402-4F51-94B9-432316BDDAEE}</b:Guid>
    <b:Author>
      <b:Author>
        <b:NameList>
          <b:Person>
            <b:Last>Roberts</b:Last>
            <b:First>Warren,</b:First>
            <b:Middle>and Paul Poplawski</b:Middle>
          </b:Person>
        </b:NameList>
      </b:Author>
    </b:Author>
    <b:Title>A Bibliography of D.H. Lawrence</b:Title>
    <b:Year>2001</b:Year>
    <b:City>Cambridge</b:City>
    <b:Publisher>Cambridge UP</b:Publisher>
    <b:Medium>Print</b:Medium>
    <b:Edition>3rd ed.</b:Edition>
    <b:RefOrder>5</b:RefOrder>
  </b:Source>
  <b:Source>
    <b:Tag>Rol61</b:Tag>
    <b:SourceType>Book</b:SourceType>
    <b:Guid>{094AD6C9-4E02-4109-9FD8-90F9523716B2}</b:Guid>
    <b:Title>The Trial of Lady Chatterley: Regina v. Penguin Books Limited</b:Title>
    <b:Year>1961</b:Year>
    <b:City>Harmondsworth</b:City>
    <b:Publisher>Penguin</b:Publisher>
    <b:Medium>Print</b:Medium>
    <b:Author>
      <b:Author>
        <b:NameList>
          <b:Person>
            <b:Last>Rolph</b:Last>
            <b:First>C.H.</b:First>
          </b:Person>
        </b:NameList>
      </b:Author>
    </b:Author>
    <b:RefOrder>6</b:RefOrder>
  </b:Source>
  <b:Source>
    <b:Tag>Ros95</b:Tag>
    <b:SourceType>Book</b:SourceType>
    <b:Guid>{02AA7598-9C2E-404C-83B0-CC202B1A10C0}</b:Guid>
    <b:Author>
      <b:Author>
        <b:NameList>
          <b:Person>
            <b:Last>Ross</b:Last>
            <b:First>Charles</b:First>
            <b:Middle>L., and Jackson, Dennis</b:Middle>
          </b:Person>
        </b:NameList>
      </b:Author>
    </b:Author>
    <b:Title>Editing D.H. Lawrence: New Versions of a Modern Author</b:Title>
    <b:Year>1995</b:Year>
    <b:City>Michigan</b:City>
    <b:Publisher>University of Michigan Press</b:Publisher>
    <b:Medium>Print</b:Medium>
    <b:RefOrder>7</b:RefOrder>
  </b:Source>
  <b:Source>
    <b:Tag>Sag03</b:Tag>
    <b:SourceType>Book</b:SourceType>
    <b:Guid>{173CF90F-BEEA-4AF4-BB19-78326A694DFA}</b:Guid>
    <b:Author>
      <b:Author>
        <b:NameList>
          <b:Person>
            <b:Last>Sagar</b:Last>
            <b:First>Keith</b:First>
          </b:Person>
        </b:NameList>
      </b:Author>
    </b:Author>
    <b:Title>D.H. Lawrence's Paintings</b:Title>
    <b:Year>2003</b:Year>
    <b:City>London</b:City>
    <b:Publisher>Chaucer Press</b:Publisher>
    <b:Medium>Print</b:Medium>
    <b:RefOrder>8</b:RefOrder>
  </b:Source>
  <b:Source>
    <b:Tag>Smi78</b:Tag>
    <b:SourceType>Book</b:SourceType>
    <b:Guid>{B2D014E8-C1A5-4F47-8AFD-899FD7057557}</b:Guid>
    <b:Author>
      <b:Author>
        <b:NameList>
          <b:Person>
            <b:Last>Smith</b:Last>
            <b:First>Anne</b:First>
          </b:Person>
        </b:NameList>
      </b:Author>
    </b:Author>
    <b:Title>Lawrence and Women</b:Title>
    <b:Year>1978</b:Year>
    <b:City>London</b:City>
    <b:Publisher>Vision Press</b:Publisher>
    <b:Medium>Print</b:Medium>
    <b:RefOrder>9</b:RefOrder>
  </b:Source>
  <b:Source>
    <b:Tag>Squ91</b:Tag>
    <b:SourceType>Book</b:SourceType>
    <b:Guid>{8DB198C4-1596-4EAB-BFEF-955DB83C45E0}</b:Guid>
    <b:Author>
      <b:Author>
        <b:NameList>
          <b:Person>
            <b:Last>Squires</b:Last>
            <b:First>Michael,</b:First>
            <b:Middle>and Keith Cushman</b:Middle>
          </b:Person>
        </b:NameList>
      </b:Author>
    </b:Author>
    <b:Title>The Challenge of D.H. Lawrence</b:Title>
    <b:Year>1991</b:Year>
    <b:City>Madison</b:City>
    <b:Publisher>University of Wisconsin</b:Publisher>
    <b:Medium>Print</b:Medium>
    <b:RefOrder>10</b:RefOrder>
  </b:Source>
  <b:Source>
    <b:Tag>Wor98</b:Tag>
    <b:SourceType>Book</b:SourceType>
    <b:Guid>{AB196A32-DDF3-4131-8FE2-7D7672611E08}</b:Guid>
    <b:Author>
      <b:Author>
        <b:NameList>
          <b:Person>
            <b:Last>Worthen</b:Last>
            <b:First>John,</b:First>
            <b:Middle>Mark Kinkaid-Weekes, and David Ellis</b:Middle>
          </b:Person>
        </b:NameList>
      </b:Author>
    </b:Author>
    <b:Title>The Cambridge Biography of D.H. Lawrence</b:Title>
    <b:Year>1998</b:Year>
    <b:City>Cambridge</b:City>
    <b:Publisher>Cambridge UP</b:Publisher>
    <b:Medium>Print</b:Medium>
    <b:RefOrder>11</b:RefOrder>
  </b:Source>
</b:Sources>
</file>

<file path=customXml/itemProps1.xml><?xml version="1.0" encoding="utf-8"?>
<ds:datastoreItem xmlns:ds="http://schemas.openxmlformats.org/officeDocument/2006/customXml" ds:itemID="{16494C8B-BE29-4542-B1A9-A2D2CA18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Zaqir</cp:lastModifiedBy>
  <cp:revision>2</cp:revision>
  <dcterms:created xsi:type="dcterms:W3CDTF">2014-08-26T05:53:00Z</dcterms:created>
  <dcterms:modified xsi:type="dcterms:W3CDTF">2014-08-26T05:53:00Z</dcterms:modified>
</cp:coreProperties>
</file>