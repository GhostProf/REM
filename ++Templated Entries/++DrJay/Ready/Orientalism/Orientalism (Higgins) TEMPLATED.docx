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63520E8" w14:textId="77777777" w:rsidTr="00922950">
        <w:tc>
          <w:tcPr>
            <w:tcW w:w="491" w:type="dxa"/>
            <w:vMerge w:val="restart"/>
            <w:shd w:val="clear" w:color="auto" w:fill="A6A6A6" w:themeFill="background1" w:themeFillShade="A6"/>
            <w:textDirection w:val="btLr"/>
          </w:tcPr>
          <w:p w14:paraId="6913EBAF" w14:textId="77777777" w:rsidR="00B574C9" w:rsidRPr="00CC586D" w:rsidRDefault="00B574C9" w:rsidP="00B85628">
            <w:r w:rsidRPr="00CC586D">
              <w:t>About you</w:t>
            </w:r>
          </w:p>
        </w:tc>
        <w:sdt>
          <w:sdtPr>
            <w:alias w:val="Salutation"/>
            <w:tag w:val="salutation"/>
            <w:id w:val="-1659997262"/>
            <w:placeholder>
              <w:docPart w:val="0534D57FEB4423478B659AAEE3E10B92"/>
            </w:placeholder>
            <w:showingPlcHdr/>
            <w:dropDownList>
              <w:listItem w:displayText="Dr." w:value="Dr."/>
              <w:listItem w:displayText="Prof." w:value="Prof."/>
            </w:dropDownList>
          </w:sdtPr>
          <w:sdtContent>
            <w:tc>
              <w:tcPr>
                <w:tcW w:w="1259" w:type="dxa"/>
              </w:tcPr>
              <w:p w14:paraId="3C457E54" w14:textId="77777777" w:rsidR="00B574C9" w:rsidRPr="00CC586D" w:rsidRDefault="00B574C9" w:rsidP="00B85628">
                <w:r w:rsidRPr="00CC586D">
                  <w:rPr>
                    <w:rStyle w:val="PlaceholderText"/>
                    <w:b/>
                    <w:color w:val="FFFFFF" w:themeColor="background1"/>
                  </w:rPr>
                  <w:t>[Salutation]</w:t>
                </w:r>
              </w:p>
            </w:tc>
          </w:sdtContent>
        </w:sdt>
        <w:sdt>
          <w:sdtPr>
            <w:alias w:val="First name"/>
            <w:tag w:val="authorFirstName"/>
            <w:id w:val="581645879"/>
            <w:placeholder>
              <w:docPart w:val="39BBB7A16D085F479E51C4CB23EC82BA"/>
            </w:placeholder>
            <w:text/>
          </w:sdtPr>
          <w:sdtContent>
            <w:tc>
              <w:tcPr>
                <w:tcW w:w="2073" w:type="dxa"/>
              </w:tcPr>
              <w:p w14:paraId="510C299E" w14:textId="77777777" w:rsidR="00B574C9" w:rsidRDefault="004037E5" w:rsidP="00B85628">
                <w:r>
                  <w:t xml:space="preserve">Katherine </w:t>
                </w:r>
              </w:p>
            </w:tc>
          </w:sdtContent>
        </w:sdt>
        <w:sdt>
          <w:sdtPr>
            <w:alias w:val="Middle name"/>
            <w:tag w:val="authorMiddleName"/>
            <w:id w:val="-2076034781"/>
            <w:placeholder>
              <w:docPart w:val="F5FDEF6251566947B316983476A22E7F"/>
            </w:placeholder>
            <w:showingPlcHdr/>
            <w:text/>
          </w:sdtPr>
          <w:sdtContent>
            <w:tc>
              <w:tcPr>
                <w:tcW w:w="2551" w:type="dxa"/>
              </w:tcPr>
              <w:p w14:paraId="5AA568B7" w14:textId="77777777" w:rsidR="00B574C9" w:rsidRDefault="00B574C9" w:rsidP="00B85628">
                <w:r>
                  <w:rPr>
                    <w:rStyle w:val="PlaceholderText"/>
                  </w:rPr>
                  <w:t>[Middle name]</w:t>
                </w:r>
              </w:p>
            </w:tc>
          </w:sdtContent>
        </w:sdt>
        <w:tc>
          <w:tcPr>
            <w:tcW w:w="2642" w:type="dxa"/>
          </w:tcPr>
          <w:p w14:paraId="16AF17EA" w14:textId="77777777" w:rsidR="00B574C9" w:rsidRDefault="004037E5" w:rsidP="00B85628">
            <w:r>
              <w:t xml:space="preserve">Higgins </w:t>
            </w:r>
          </w:p>
        </w:tc>
      </w:tr>
      <w:tr w:rsidR="00B574C9" w14:paraId="07ADACE1" w14:textId="77777777" w:rsidTr="001A6A06">
        <w:trPr>
          <w:trHeight w:val="986"/>
        </w:trPr>
        <w:tc>
          <w:tcPr>
            <w:tcW w:w="491" w:type="dxa"/>
            <w:vMerge/>
            <w:shd w:val="clear" w:color="auto" w:fill="A6A6A6" w:themeFill="background1" w:themeFillShade="A6"/>
          </w:tcPr>
          <w:p w14:paraId="4F3C4743" w14:textId="77777777" w:rsidR="00B574C9" w:rsidRPr="001A6A06" w:rsidRDefault="00B574C9" w:rsidP="00B85628"/>
        </w:tc>
        <w:sdt>
          <w:sdtPr>
            <w:alias w:val="Biography"/>
            <w:tag w:val="authorBiography"/>
            <w:id w:val="938807824"/>
            <w:placeholder>
              <w:docPart w:val="BF5C9FD7A56E704C8DC5D1385F863D0A"/>
            </w:placeholder>
            <w:showingPlcHdr/>
          </w:sdtPr>
          <w:sdtContent>
            <w:tc>
              <w:tcPr>
                <w:tcW w:w="8525" w:type="dxa"/>
                <w:gridSpan w:val="4"/>
              </w:tcPr>
              <w:p w14:paraId="5686AD28" w14:textId="77777777" w:rsidR="00B574C9" w:rsidRDefault="00B574C9" w:rsidP="00B85628">
                <w:r>
                  <w:rPr>
                    <w:rStyle w:val="PlaceholderText"/>
                  </w:rPr>
                  <w:t>[Enter your biography]</w:t>
                </w:r>
              </w:p>
            </w:tc>
          </w:sdtContent>
        </w:sdt>
      </w:tr>
      <w:tr w:rsidR="00B574C9" w14:paraId="0E8E1E4B" w14:textId="77777777" w:rsidTr="001A6A06">
        <w:trPr>
          <w:trHeight w:val="986"/>
        </w:trPr>
        <w:tc>
          <w:tcPr>
            <w:tcW w:w="491" w:type="dxa"/>
            <w:vMerge/>
            <w:shd w:val="clear" w:color="auto" w:fill="A6A6A6" w:themeFill="background1" w:themeFillShade="A6"/>
          </w:tcPr>
          <w:p w14:paraId="2CCDE2F2" w14:textId="77777777" w:rsidR="00B574C9" w:rsidRPr="001A6A06" w:rsidRDefault="00B574C9" w:rsidP="00B85628"/>
        </w:tc>
        <w:sdt>
          <w:sdtPr>
            <w:alias w:val="Affiliation"/>
            <w:tag w:val="affiliation"/>
            <w:id w:val="2012937915"/>
            <w:placeholder>
              <w:docPart w:val="D9AFAA1A47C2884199BE436F37D7E7D7"/>
            </w:placeholder>
            <w:showingPlcHdr/>
            <w:text/>
          </w:sdtPr>
          <w:sdtContent>
            <w:tc>
              <w:tcPr>
                <w:tcW w:w="8525" w:type="dxa"/>
                <w:gridSpan w:val="4"/>
              </w:tcPr>
              <w:p w14:paraId="71882205" w14:textId="77777777" w:rsidR="00B574C9" w:rsidRDefault="00B574C9" w:rsidP="00B85628">
                <w:r>
                  <w:rPr>
                    <w:rStyle w:val="PlaceholderText"/>
                  </w:rPr>
                  <w:t>[Enter the institution with which you are affiliated]</w:t>
                </w:r>
              </w:p>
            </w:tc>
          </w:sdtContent>
        </w:sdt>
      </w:tr>
    </w:tbl>
    <w:p w14:paraId="7D2CDC1D" w14:textId="77777777" w:rsidR="003D3579" w:rsidRDefault="003D3579" w:rsidP="00B85628"/>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D648169" w14:textId="77777777" w:rsidTr="00244BB0">
        <w:tc>
          <w:tcPr>
            <w:tcW w:w="9016" w:type="dxa"/>
            <w:shd w:val="clear" w:color="auto" w:fill="A6A6A6" w:themeFill="background1" w:themeFillShade="A6"/>
            <w:tcMar>
              <w:top w:w="113" w:type="dxa"/>
              <w:bottom w:w="113" w:type="dxa"/>
            </w:tcMar>
          </w:tcPr>
          <w:p w14:paraId="3D053F91" w14:textId="77777777" w:rsidR="00244BB0" w:rsidRPr="00244BB0" w:rsidRDefault="00244BB0" w:rsidP="00B85628">
            <w:r>
              <w:t>Your article</w:t>
            </w:r>
          </w:p>
        </w:tc>
      </w:tr>
      <w:tr w:rsidR="003F0D73" w14:paraId="21BD7116" w14:textId="77777777" w:rsidTr="003F0D73">
        <w:sdt>
          <w:sdtPr>
            <w:alias w:val="Article headword"/>
            <w:tag w:val="articleHeadword"/>
            <w:id w:val="-361440020"/>
            <w:placeholder>
              <w:docPart w:val="1D09B7C9B2DD1642A36C40D9E886927F"/>
            </w:placeholder>
            <w:text/>
          </w:sdtPr>
          <w:sdtContent>
            <w:tc>
              <w:tcPr>
                <w:tcW w:w="9016" w:type="dxa"/>
                <w:tcMar>
                  <w:top w:w="113" w:type="dxa"/>
                  <w:bottom w:w="113" w:type="dxa"/>
                </w:tcMar>
              </w:tcPr>
              <w:p w14:paraId="63C5438D" w14:textId="03C54FA5" w:rsidR="003F0D73" w:rsidRPr="00FB589A" w:rsidRDefault="004037E5" w:rsidP="00B85628">
                <w:pPr>
                  <w:tabs>
                    <w:tab w:val="left" w:pos="2460"/>
                  </w:tabs>
                </w:pPr>
                <w:r>
                  <w:t xml:space="preserve">Orientalism </w:t>
                </w:r>
                <w:r w:rsidR="00B85628">
                  <w:tab/>
                </w:r>
              </w:p>
            </w:tc>
          </w:sdtContent>
        </w:sdt>
      </w:tr>
      <w:tr w:rsidR="00464699" w14:paraId="78DF0A2B" w14:textId="77777777" w:rsidTr="00F429A3">
        <w:sdt>
          <w:sdtPr>
            <w:alias w:val="Variant headwords"/>
            <w:tag w:val="variantHeadwords"/>
            <w:id w:val="173464402"/>
            <w:placeholder>
              <w:docPart w:val="2241B0D55A78094084D86BBC747CB4EF"/>
            </w:placeholder>
            <w:showingPlcHdr/>
          </w:sdtPr>
          <w:sdtContent>
            <w:tc>
              <w:tcPr>
                <w:tcW w:w="9016" w:type="dxa"/>
                <w:tcMar>
                  <w:top w:w="113" w:type="dxa"/>
                  <w:bottom w:w="113" w:type="dxa"/>
                </w:tcMar>
              </w:tcPr>
              <w:p w14:paraId="7BA80BF1" w14:textId="77777777" w:rsidR="00464699" w:rsidRDefault="00464699" w:rsidP="00B85628">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A07E878" w14:textId="77777777" w:rsidTr="003F0D73">
        <w:sdt>
          <w:sdtPr>
            <w:alias w:val="Abstract"/>
            <w:tag w:val="abstract"/>
            <w:id w:val="-635871867"/>
            <w:placeholder>
              <w:docPart w:val="E1CC66E63768074686F461E7C10FC3A2"/>
            </w:placeholder>
          </w:sdtPr>
          <w:sdtContent>
            <w:tc>
              <w:tcPr>
                <w:tcW w:w="9016" w:type="dxa"/>
                <w:tcMar>
                  <w:top w:w="113" w:type="dxa"/>
                  <w:bottom w:w="113" w:type="dxa"/>
                </w:tcMar>
              </w:tcPr>
              <w:sdt>
                <w:sdtPr>
                  <w:alias w:val="Abstract"/>
                  <w:tag w:val="abstract"/>
                  <w:id w:val="-1221676050"/>
                  <w:placeholder>
                    <w:docPart w:val="084517203FD05349B161C5B72B18F6A0"/>
                  </w:placeholder>
                </w:sdtPr>
                <w:sdtContent>
                  <w:p w14:paraId="1F9609EF" w14:textId="3803668B" w:rsidR="00E85A05" w:rsidRPr="000C55DE" w:rsidRDefault="00D0423C" w:rsidP="00CF42ED">
                    <w:r w:rsidRPr="00576C76">
                      <w:t xml:space="preserve">Orientalism </w:t>
                    </w:r>
                    <w:r>
                      <w:t>is</w:t>
                    </w:r>
                    <w:r w:rsidRPr="00576C76">
                      <w:t xml:space="preserve"> the sociological, historical, cultural, and anth</w:t>
                    </w:r>
                    <w:r>
                      <w:t>ropological study of the Orient, with ‘the Orient’ constituting countries</w:t>
                    </w:r>
                    <w:r w:rsidRPr="00576C76">
                      <w:t xml:space="preserve"> East of ‘the Occident’</w:t>
                    </w:r>
                    <w:r>
                      <w:t xml:space="preserve"> (Western Europe),</w:t>
                    </w:r>
                    <w:r w:rsidRPr="00576C76">
                      <w:t xml:space="preserve"> and includes lands spanning from Morocco to Japan. The term Orientalism, however, is primarily used to describe the incorporation of </w:t>
                    </w:r>
                    <w:r>
                      <w:t>Eastern culture</w:t>
                    </w:r>
                    <w:r w:rsidRPr="00576C76">
                      <w:t xml:space="preserve"> in Western art, literature, and design</w:t>
                    </w:r>
                    <w:r>
                      <w:t xml:space="preserve"> </w:t>
                    </w:r>
                    <w:r w:rsidRPr="00576C76">
                      <w:t>during the late nineteenth to early twentieth centuries. Artists whose work largely focused on Oriental subjects are often referred to as the Orientalists</w:t>
                    </w:r>
                    <w:r>
                      <w:t>,</w:t>
                    </w:r>
                    <w:r w:rsidRPr="00576C76">
                      <w:t xml:space="preserve"> and include </w:t>
                    </w:r>
                    <w:proofErr w:type="spellStart"/>
                    <w:r w:rsidRPr="00576C76">
                      <w:t>Eugène</w:t>
                    </w:r>
                    <w:proofErr w:type="spellEnd"/>
                    <w:r w:rsidRPr="00576C76">
                      <w:t xml:space="preserve"> Delacroix, Alphonse Etienne </w:t>
                    </w:r>
                    <w:proofErr w:type="spellStart"/>
                    <w:r w:rsidRPr="00576C76">
                      <w:t>Dinet</w:t>
                    </w:r>
                    <w:proofErr w:type="spellEnd"/>
                    <w:r w:rsidRPr="00576C76">
                      <w:t xml:space="preserve">, Jean-Léon </w:t>
                    </w:r>
                    <w:proofErr w:type="spellStart"/>
                    <w:r w:rsidRPr="00576C76">
                      <w:t>Gérôme</w:t>
                    </w:r>
                    <w:proofErr w:type="spellEnd"/>
                    <w:r w:rsidRPr="00576C76">
                      <w:t xml:space="preserve">, William Holman-Hunt, John Frederick Lewis, and the photographers </w:t>
                    </w:r>
                    <w:proofErr w:type="spellStart"/>
                    <w:r w:rsidRPr="00576C76">
                      <w:t>Lehnert</w:t>
                    </w:r>
                    <w:proofErr w:type="spellEnd"/>
                    <w:r w:rsidRPr="00576C76">
                      <w:t xml:space="preserve"> and </w:t>
                    </w:r>
                    <w:proofErr w:type="spellStart"/>
                    <w:r w:rsidRPr="00576C76">
                      <w:t>Landrock</w:t>
                    </w:r>
                    <w:proofErr w:type="spellEnd"/>
                    <w:r w:rsidRPr="00576C76">
                      <w:t>. Traces of Oriental themes can also be found in the work of t</w:t>
                    </w:r>
                    <w:r>
                      <w:t>wentieth century artists including</w:t>
                    </w:r>
                    <w:r w:rsidRPr="00576C76">
                      <w:t xml:space="preserve"> Henri Matisse, Pierre-</w:t>
                    </w:r>
                    <w:proofErr w:type="spellStart"/>
                    <w:r w:rsidRPr="00576C76">
                      <w:t>Auguste</w:t>
                    </w:r>
                    <w:proofErr w:type="spellEnd"/>
                    <w:r w:rsidRPr="00576C76">
                      <w:t xml:space="preserve"> Renoir, and </w:t>
                    </w:r>
                    <w:proofErr w:type="spellStart"/>
                    <w:r w:rsidRPr="00576C76">
                      <w:t>Wassily</w:t>
                    </w:r>
                    <w:proofErr w:type="spellEnd"/>
                    <w:r w:rsidRPr="00576C76">
                      <w:t xml:space="preserve"> Kandinsky. Orientalist artists predominantly depicted scenes of the Arabian Desert, portraits of natives with Oriental artefacts and clothing, the harem, odalisques, and Oriental architecture. Broadly speaking, the Orientalists represented the Orient as primitive yet opulent</w:t>
                    </w:r>
                    <w:r>
                      <w:t>,</w:t>
                    </w:r>
                    <w:r w:rsidRPr="00576C76">
                      <w:t xml:space="preserve"> and in </w:t>
                    </w:r>
                    <w:r w:rsidR="000C55DE">
                      <w:t xml:space="preserve">stark </w:t>
                    </w:r>
                    <w:r w:rsidRPr="00576C76">
                      <w:t xml:space="preserve">contrast to the ‘rational’ and enlightened West. </w:t>
                    </w:r>
                    <w:r>
                      <w:t>Much of the scholarship around (and the very definition) of Orientalism</w:t>
                    </w:r>
                    <w:r w:rsidRPr="00576C76">
                      <w:t xml:space="preserve"> in the twentieth century is indebted to Said’s </w:t>
                    </w:r>
                    <w:r w:rsidRPr="00145142">
                      <w:rPr>
                        <w:i/>
                      </w:rPr>
                      <w:t>Orientalism</w:t>
                    </w:r>
                    <w:r w:rsidRPr="00576C76">
                      <w:t xml:space="preserve"> (1977), which discusses why the West has preconceived notions of the Orient (and primarily the peoples of the Middle East).</w:t>
                    </w:r>
                  </w:p>
                </w:sdtContent>
              </w:sdt>
            </w:tc>
          </w:sdtContent>
        </w:sdt>
      </w:tr>
      <w:tr w:rsidR="003F0D73" w14:paraId="3D2141E6" w14:textId="77777777" w:rsidTr="003F0D73">
        <w:sdt>
          <w:sdtPr>
            <w:alias w:val="Article text"/>
            <w:tag w:val="articleText"/>
            <w:id w:val="634067588"/>
            <w:placeholder>
              <w:docPart w:val="DA91FA26E5DA584FB6D666057EE1A384"/>
            </w:placeholder>
          </w:sdtPr>
          <w:sdtContent>
            <w:tc>
              <w:tcPr>
                <w:tcW w:w="9016" w:type="dxa"/>
                <w:tcMar>
                  <w:top w:w="113" w:type="dxa"/>
                  <w:bottom w:w="113" w:type="dxa"/>
                </w:tcMar>
              </w:tcPr>
              <w:sdt>
                <w:sdtPr>
                  <w:alias w:val="Abstract"/>
                  <w:tag w:val="abstract"/>
                  <w:id w:val="1378809514"/>
                  <w:placeholder>
                    <w:docPart w:val="A857A85281971E4EA1D683869659F589"/>
                  </w:placeholder>
                </w:sdtPr>
                <w:sdtContent>
                  <w:p w14:paraId="296E85D9" w14:textId="7581B4FD" w:rsidR="004037E5" w:rsidRDefault="005C4898" w:rsidP="00576C76">
                    <w:r w:rsidRPr="00576C76">
                      <w:t xml:space="preserve">Orientalism </w:t>
                    </w:r>
                    <w:r>
                      <w:t>is</w:t>
                    </w:r>
                    <w:r w:rsidRPr="00576C76">
                      <w:t xml:space="preserve"> the sociological, historical, cultural, and anth</w:t>
                    </w:r>
                    <w:r>
                      <w:t>ropological</w:t>
                    </w:r>
                    <w:r w:rsidR="00193F82">
                      <w:t xml:space="preserve"> study of the Orient, with ‘the </w:t>
                    </w:r>
                    <w:r>
                      <w:t>Orient’ constituting countries</w:t>
                    </w:r>
                    <w:r w:rsidRPr="00576C76">
                      <w:t xml:space="preserve"> East of ‘the Occident’</w:t>
                    </w:r>
                    <w:r>
                      <w:t xml:space="preserve"> (Western Europe),</w:t>
                    </w:r>
                    <w:r w:rsidRPr="00576C76">
                      <w:t xml:space="preserve"> and includes lands spanning from Morocco to Japan. The term Orientalism, however, is primarily used to describe the incorporation of </w:t>
                    </w:r>
                    <w:r w:rsidR="00D0423C">
                      <w:t>Eastern culture</w:t>
                    </w:r>
                    <w:r w:rsidRPr="00576C76">
                      <w:t xml:space="preserve"> in Western art, literature, and design</w:t>
                    </w:r>
                    <w:r>
                      <w:t xml:space="preserve"> </w:t>
                    </w:r>
                    <w:r w:rsidRPr="00576C76">
                      <w:t>during the late nineteenth to early twentieth centuries. Artists whose work largely focused on Oriental subjects are often referred to as the Orientalists</w:t>
                    </w:r>
                    <w:r w:rsidR="00193F82">
                      <w:t>,</w:t>
                    </w:r>
                    <w:r w:rsidRPr="00576C76">
                      <w:t xml:space="preserve"> and include </w:t>
                    </w:r>
                    <w:proofErr w:type="spellStart"/>
                    <w:r w:rsidRPr="00576C76">
                      <w:t>Eugène</w:t>
                    </w:r>
                    <w:proofErr w:type="spellEnd"/>
                    <w:r w:rsidRPr="00576C76">
                      <w:t xml:space="preserve"> Delacroix, Alphonse Etienne </w:t>
                    </w:r>
                    <w:proofErr w:type="spellStart"/>
                    <w:r w:rsidRPr="00576C76">
                      <w:t>Dinet</w:t>
                    </w:r>
                    <w:proofErr w:type="spellEnd"/>
                    <w:r w:rsidRPr="00576C76">
                      <w:t xml:space="preserve">, Jean-Léon </w:t>
                    </w:r>
                    <w:proofErr w:type="spellStart"/>
                    <w:r w:rsidRPr="00576C76">
                      <w:t>Gérôme</w:t>
                    </w:r>
                    <w:proofErr w:type="spellEnd"/>
                    <w:r w:rsidRPr="00576C76">
                      <w:t xml:space="preserve">, William Holman-Hunt, John Frederick Lewis, and the photographers </w:t>
                    </w:r>
                    <w:proofErr w:type="spellStart"/>
                    <w:r w:rsidRPr="00576C76">
                      <w:t>Lehnert</w:t>
                    </w:r>
                    <w:proofErr w:type="spellEnd"/>
                    <w:r w:rsidRPr="00576C76">
                      <w:t xml:space="preserve"> and </w:t>
                    </w:r>
                    <w:proofErr w:type="spellStart"/>
                    <w:r w:rsidRPr="00576C76">
                      <w:t>Landrock</w:t>
                    </w:r>
                    <w:proofErr w:type="spellEnd"/>
                    <w:r w:rsidRPr="00576C76">
                      <w:t>. Traces of Oriental themes can also be found in the work of t</w:t>
                    </w:r>
                    <w:r w:rsidR="00D724F5">
                      <w:t>wentieth century artists including</w:t>
                    </w:r>
                    <w:r w:rsidRPr="00576C76">
                      <w:t xml:space="preserve"> Henri Matisse, Pierre-</w:t>
                    </w:r>
                    <w:proofErr w:type="spellStart"/>
                    <w:r w:rsidRPr="00576C76">
                      <w:t>Auguste</w:t>
                    </w:r>
                    <w:proofErr w:type="spellEnd"/>
                    <w:r w:rsidRPr="00576C76">
                      <w:t xml:space="preserve"> Renoir, and </w:t>
                    </w:r>
                    <w:proofErr w:type="spellStart"/>
                    <w:r w:rsidRPr="00576C76">
                      <w:t>Wassily</w:t>
                    </w:r>
                    <w:proofErr w:type="spellEnd"/>
                    <w:r w:rsidRPr="00576C76">
                      <w:t xml:space="preserve"> Kandinsky. Orientalist artists predominantly depicted scenes of the Arabian Desert, portraits of natives with Oriental artefacts and clothing, the harem, odalisques, and Oriental architecture. Broadly speaking, the Orientalists represented the Orient as primitive yet opulent</w:t>
                    </w:r>
                    <w:r>
                      <w:t>,</w:t>
                    </w:r>
                    <w:r w:rsidRPr="00576C76">
                      <w:t xml:space="preserve"> and in </w:t>
                    </w:r>
                    <w:r w:rsidR="000C55DE">
                      <w:t xml:space="preserve">stark </w:t>
                    </w:r>
                    <w:r w:rsidRPr="00576C76">
                      <w:t xml:space="preserve">contrast to the ‘rational’ and enlightened West. </w:t>
                    </w:r>
                    <w:r>
                      <w:t>Much of the scholarship around (and the very definition) of Orientalism</w:t>
                    </w:r>
                    <w:r w:rsidRPr="00576C76">
                      <w:t xml:space="preserve"> in the twentieth century is indebted to Said’s </w:t>
                    </w:r>
                    <w:r w:rsidRPr="00145142">
                      <w:rPr>
                        <w:i/>
                      </w:rPr>
                      <w:t>Orientalism</w:t>
                    </w:r>
                    <w:r w:rsidRPr="00576C76">
                      <w:t xml:space="preserve"> (1977), which discusses why the West has preconceived notions of the Orient (and primarily the peoples of the Middle East).</w:t>
                    </w:r>
                  </w:p>
                </w:sdtContent>
              </w:sdt>
              <w:p w14:paraId="0EA30169" w14:textId="77777777" w:rsidR="00374DA8" w:rsidRDefault="00374DA8" w:rsidP="00576C76"/>
              <w:p w14:paraId="1011A688" w14:textId="5281F48A" w:rsidR="004037E5" w:rsidRDefault="007941F8" w:rsidP="00576C76">
                <w:r>
                  <w:t>Western interest in the</w:t>
                </w:r>
                <w:r w:rsidR="004037E5">
                  <w:t xml:space="preserve"> Orient began as the French and British colonial empires </w:t>
                </w:r>
                <w:r w:rsidR="00890375">
                  <w:t>made contact with Eastern countries</w:t>
                </w:r>
                <w:r w:rsidR="004037E5">
                  <w:t xml:space="preserve">. Rumours of the ‘Other’ flooded the West and, as Victor Hugo stated in the preface to </w:t>
                </w:r>
                <w:r w:rsidR="004037E5">
                  <w:rPr>
                    <w:rFonts w:ascii="Georgia Italic" w:hAnsi="Georgia Italic"/>
                  </w:rPr>
                  <w:t xml:space="preserve">Les </w:t>
                </w:r>
                <w:proofErr w:type="spellStart"/>
                <w:r w:rsidR="004037E5">
                  <w:rPr>
                    <w:rFonts w:ascii="Georgia Italic" w:hAnsi="Georgia Italic"/>
                  </w:rPr>
                  <w:t>Orientales</w:t>
                </w:r>
                <w:proofErr w:type="spellEnd"/>
                <w:r w:rsidR="004037E5">
                  <w:rPr>
                    <w:rFonts w:ascii="Georgia Italic" w:hAnsi="Georgia Italic"/>
                  </w:rPr>
                  <w:t xml:space="preserve"> </w:t>
                </w:r>
                <w:r w:rsidR="004037E5">
                  <w:t xml:space="preserve">(1818), </w:t>
                </w:r>
                <w:r w:rsidR="00DB109E">
                  <w:rPr>
                    <w:rFonts w:ascii="Georgia Italic" w:hAnsi="Georgia Italic"/>
                  </w:rPr>
                  <w:t>‘</w:t>
                </w:r>
                <w:r w:rsidR="004037E5" w:rsidRPr="00DB109E">
                  <w:t xml:space="preserve">tout le continent </w:t>
                </w:r>
                <w:proofErr w:type="spellStart"/>
                <w:r w:rsidR="004037E5" w:rsidRPr="00DB109E">
                  <w:t>penche</w:t>
                </w:r>
                <w:proofErr w:type="spellEnd"/>
                <w:r w:rsidR="004037E5" w:rsidRPr="00DB109E">
                  <w:t xml:space="preserve"> à </w:t>
                </w:r>
                <w:proofErr w:type="spellStart"/>
                <w:r w:rsidR="004037E5" w:rsidRPr="00DB109E">
                  <w:t>l’Orient</w:t>
                </w:r>
                <w:proofErr w:type="spellEnd"/>
                <w:r w:rsidR="00DB109E" w:rsidRPr="00DB109E">
                  <w:t>’</w:t>
                </w:r>
                <w:r w:rsidR="004037E5">
                  <w:t xml:space="preserve">  </w:t>
                </w:r>
                <w:r w:rsidR="00DB109E">
                  <w:t>(trans: ‘</w:t>
                </w:r>
                <w:r w:rsidR="004037E5">
                  <w:t xml:space="preserve">the whole </w:t>
                </w:r>
                <w:r w:rsidR="004037E5">
                  <w:lastRenderedPageBreak/>
                  <w:t>continent is</w:t>
                </w:r>
                <w:r w:rsidR="00DB109E">
                  <w:t xml:space="preserve"> gravitating towards the Orient’</w:t>
                </w:r>
                <w:r w:rsidR="004037E5">
                  <w:t xml:space="preserve">). A </w:t>
                </w:r>
                <w:r w:rsidR="0060040C">
                  <w:t>spectrum</w:t>
                </w:r>
                <w:r w:rsidR="004037E5">
                  <w:t xml:space="preserve"> of ideas</w:t>
                </w:r>
                <w:r w:rsidR="001D3DD2">
                  <w:t xml:space="preserve"> about these ‘Other’</w:t>
                </w:r>
                <w:r w:rsidR="004037E5">
                  <w:t xml:space="preserve"> cultures began to form, </w:t>
                </w:r>
                <w:r w:rsidR="004C1C62">
                  <w:t>which</w:t>
                </w:r>
                <w:r w:rsidR="004037E5">
                  <w:t xml:space="preserve"> </w:t>
                </w:r>
                <w:r w:rsidR="004C1C62">
                  <w:t>soon began to characterise</w:t>
                </w:r>
                <w:r w:rsidR="00303761">
                  <w:t xml:space="preserve"> and stand-in for</w:t>
                </w:r>
                <w:r w:rsidR="004C1C62">
                  <w:t xml:space="preserve"> these countries and the </w:t>
                </w:r>
                <w:r w:rsidR="004037E5">
                  <w:t>Orient</w:t>
                </w:r>
                <w:r w:rsidR="004C1C62">
                  <w:t xml:space="preserve"> itself.</w:t>
                </w:r>
                <w:r w:rsidR="004037E5">
                  <w:t xml:space="preserve"> Napoleon Bonaparte’s documentation of the Orient in 1809-1822 set an assumed ex</w:t>
                </w:r>
                <w:r w:rsidR="006A52B2">
                  <w:t xml:space="preserve">ample for travellers to follow, and was considered an accurate account of his experiences there. </w:t>
                </w:r>
                <w:r w:rsidR="0031185D">
                  <w:t>However, Said argues that ‘at most, the ‘real’</w:t>
                </w:r>
                <w:r w:rsidR="004037E5">
                  <w:t xml:space="preserve"> Orient provoked a writer to his vision; it very rarely guided it.’ Fantast</w:t>
                </w:r>
                <w:r w:rsidR="002C2E0B">
                  <w:t>ical ideas of the Oriental Other</w:t>
                </w:r>
                <w:r w:rsidR="004037E5">
                  <w:t xml:space="preserve"> quickly weaved into Europe</w:t>
                </w:r>
                <w:r w:rsidR="002C2E0B">
                  <w:t>,</w:t>
                </w:r>
                <w:r w:rsidR="004037E5">
                  <w:t xml:space="preserve"> and </w:t>
                </w:r>
                <w:r w:rsidR="00636638">
                  <w:t>developed into</w:t>
                </w:r>
                <w:r w:rsidR="004037E5">
                  <w:t xml:space="preserve"> stereotypes </w:t>
                </w:r>
                <w:r w:rsidR="00585E8F">
                  <w:t>that became deeply ingrained in Western thought (</w:t>
                </w:r>
                <w:r w:rsidR="0031185D">
                  <w:t>many of which</w:t>
                </w:r>
                <w:r w:rsidR="00585E8F">
                  <w:t>, it should be noted,</w:t>
                </w:r>
                <w:r w:rsidR="0031185D">
                  <w:t xml:space="preserve"> r</w:t>
                </w:r>
                <w:r w:rsidR="00585E8F">
                  <w:t>em</w:t>
                </w:r>
                <w:r w:rsidR="0031185D">
                  <w:t>ain in the present</w:t>
                </w:r>
                <w:r w:rsidR="00585E8F">
                  <w:t>)</w:t>
                </w:r>
                <w:r w:rsidR="004037E5">
                  <w:t>. Said maintains that celebrated writers of the nineteenth century, such as Hugo, ‘restructured the Orient by their art and made its colours, lights, people visible through their images, rhythms, and motifs.’</w:t>
                </w:r>
              </w:p>
              <w:p w14:paraId="102E7AF0" w14:textId="77777777" w:rsidR="004037E5" w:rsidRDefault="004037E5" w:rsidP="00576C76"/>
              <w:p w14:paraId="622F0042" w14:textId="76B2D53C" w:rsidR="004037E5" w:rsidRDefault="004037E5" w:rsidP="00576C76">
                <w:r>
                  <w:t>Said sees Orientalism as the style of thought polar</w:t>
                </w:r>
                <w:r w:rsidR="00BA332A">
                  <w:t xml:space="preserve">izing ‘The East’ from ‘The West,’ and </w:t>
                </w:r>
                <w:r>
                  <w:t xml:space="preserve">asserts that these places are </w:t>
                </w:r>
                <w:r w:rsidR="005717B6">
                  <w:t>not an inert fact of nature. R</w:t>
                </w:r>
                <w:r>
                  <w:t>ather</w:t>
                </w:r>
                <w:r w:rsidR="005717B6">
                  <w:t>, he suggests,</w:t>
                </w:r>
                <w:r>
                  <w:t xml:space="preserve"> they are mere constructs both from and </w:t>
                </w:r>
                <w:r w:rsidR="001E6413">
                  <w:t>for the West. The construct of the Orient</w:t>
                </w:r>
                <w:r>
                  <w:t xml:space="preserve"> in the nineteenth century, however, stimulated many theories, works of literature, art, and music commenting on the social and cultural observations between these distinct binary opposites. Said further defines Orientalism as ‘a way of coming to terms with the Orient that is based on the Orient’s special place in European Western experience.’</w:t>
                </w:r>
                <w:bookmarkStart w:id="0" w:name="_GoBack"/>
                <w:bookmarkEnd w:id="0"/>
              </w:p>
              <w:p w14:paraId="4029D139" w14:textId="77777777" w:rsidR="004037E5" w:rsidRDefault="004037E5" w:rsidP="00B85628"/>
              <w:p w14:paraId="1F4C4B1B" w14:textId="77777777" w:rsidR="004037E5" w:rsidRDefault="004037E5" w:rsidP="00B85628">
                <w:r>
                  <w:t>[Image: TheSnakeChamer.jpg]</w:t>
                </w:r>
              </w:p>
              <w:p w14:paraId="4CEA04A7" w14:textId="0C0B998E" w:rsidR="004037E5" w:rsidRPr="00576C76" w:rsidRDefault="00576C76" w:rsidP="00576C76">
                <w:pPr>
                  <w:pStyle w:val="Caption"/>
                  <w:rPr>
                    <w:rFonts w:ascii="Georgia Bold" w:hAnsi="Georgia Bold"/>
                  </w:rPr>
                </w:pPr>
                <w:r>
                  <w:t xml:space="preserve">Figure </w:t>
                </w:r>
                <w:fldSimple w:instr=" SEQ Figure \* ARABIC ">
                  <w:r>
                    <w:rPr>
                      <w:noProof/>
                    </w:rPr>
                    <w:t>1</w:t>
                  </w:r>
                </w:fldSimple>
                <w:r w:rsidRPr="00576C76">
                  <w:t xml:space="preserve"> Jean-Léon </w:t>
                </w:r>
                <w:proofErr w:type="spellStart"/>
                <w:r w:rsidRPr="00576C76">
                  <w:t>Gérôme’s</w:t>
                </w:r>
                <w:proofErr w:type="spellEnd"/>
                <w:r w:rsidRPr="00576C76">
                  <w:t xml:space="preserve"> </w:t>
                </w:r>
                <w:r w:rsidRPr="00576C76">
                  <w:rPr>
                    <w:i/>
                  </w:rPr>
                  <w:t>The Snake Charmer</w:t>
                </w:r>
                <w:r w:rsidRPr="00576C76">
                  <w:t xml:space="preserve"> (1870)</w:t>
                </w:r>
              </w:p>
              <w:p w14:paraId="28798B2C" w14:textId="726FCAAC" w:rsidR="00B85628" w:rsidRPr="00B85628" w:rsidRDefault="00B85628" w:rsidP="00576C76">
                <w:r>
                  <w:t>http://www.wikipaintings.org/en/jean-leon-gerome/the-snake-charmer</w:t>
                </w:r>
              </w:p>
              <w:p w14:paraId="48C15D33" w14:textId="77777777" w:rsidR="003F0D73" w:rsidRDefault="003F0D73" w:rsidP="00B85628"/>
            </w:tc>
          </w:sdtContent>
        </w:sdt>
      </w:tr>
      <w:tr w:rsidR="003235A7" w14:paraId="7A719FEA" w14:textId="77777777" w:rsidTr="003235A7">
        <w:tc>
          <w:tcPr>
            <w:tcW w:w="9016" w:type="dxa"/>
          </w:tcPr>
          <w:p w14:paraId="3FE9DC43" w14:textId="77777777" w:rsidR="003235A7" w:rsidRDefault="003235A7" w:rsidP="00B85628">
            <w:r w:rsidRPr="0015114C">
              <w:rPr>
                <w:u w:val="single"/>
              </w:rPr>
              <w:lastRenderedPageBreak/>
              <w:t>Further reading</w:t>
            </w:r>
            <w:r>
              <w:t>:</w:t>
            </w:r>
          </w:p>
          <w:p w14:paraId="1F633999" w14:textId="2D176E70" w:rsidR="00F429A3" w:rsidRDefault="00374DA8" w:rsidP="00B85628">
            <w:sdt>
              <w:sdtPr>
                <w:id w:val="1579782012"/>
                <w:citation/>
              </w:sdtPr>
              <w:sdtContent>
                <w:r w:rsidR="00F429A3">
                  <w:fldChar w:fldCharType="begin"/>
                </w:r>
                <w:r w:rsidR="00F429A3">
                  <w:rPr>
                    <w:lang w:val="en-US"/>
                  </w:rPr>
                  <w:instrText xml:space="preserve"> CITATION Rei04 \l 1033 </w:instrText>
                </w:r>
                <w:r w:rsidR="00F429A3">
                  <w:fldChar w:fldCharType="separate"/>
                </w:r>
                <w:r w:rsidR="00F429A3" w:rsidRPr="00F429A3">
                  <w:rPr>
                    <w:noProof/>
                    <w:lang w:val="en-US"/>
                  </w:rPr>
                  <w:t>(Lewis)</w:t>
                </w:r>
                <w:r w:rsidR="00F429A3">
                  <w:fldChar w:fldCharType="end"/>
                </w:r>
              </w:sdtContent>
            </w:sdt>
          </w:p>
          <w:p w14:paraId="3CA55A8E" w14:textId="77777777" w:rsidR="00F429A3" w:rsidRDefault="00F429A3" w:rsidP="00B85628"/>
          <w:sdt>
            <w:sdtPr>
              <w:alias w:val="Further reading"/>
              <w:tag w:val="furtherReading"/>
              <w:id w:val="-1516217107"/>
            </w:sdtPr>
            <w:sdtContent>
              <w:p w14:paraId="09B3C9AA" w14:textId="3A5E9EFC" w:rsidR="004037E5" w:rsidRDefault="00B85628" w:rsidP="00B85628">
                <w:pPr>
                  <w:rPr>
                    <w:rFonts w:ascii="Georgia" w:hAnsi="Georgia"/>
                  </w:rPr>
                </w:pPr>
                <w:sdt>
                  <w:sdtPr>
                    <w:rPr>
                      <w:rFonts w:ascii="Georgia" w:hAnsi="Georgia"/>
                    </w:rPr>
                    <w:id w:val="1627202233"/>
                    <w:citation/>
                  </w:sdtPr>
                  <w:sdtContent>
                    <w:r>
                      <w:rPr>
                        <w:rFonts w:ascii="Georgia" w:hAnsi="Georgia"/>
                      </w:rPr>
                      <w:fldChar w:fldCharType="begin"/>
                    </w:r>
                    <w:r>
                      <w:rPr>
                        <w:rFonts w:ascii="Georgia" w:hAnsi="Georgia"/>
                      </w:rPr>
                      <w:instrText xml:space="preserve"> CITATION Jil02 \l 1033 </w:instrText>
                    </w:r>
                    <w:r>
                      <w:rPr>
                        <w:rFonts w:ascii="Georgia" w:hAnsi="Georgia"/>
                      </w:rPr>
                      <w:fldChar w:fldCharType="separate"/>
                    </w:r>
                    <w:r>
                      <w:rPr>
                        <w:rFonts w:ascii="Georgia" w:hAnsi="Georgia"/>
                        <w:noProof/>
                      </w:rPr>
                      <w:t xml:space="preserve"> </w:t>
                    </w:r>
                    <w:r w:rsidRPr="00B85628">
                      <w:rPr>
                        <w:rFonts w:ascii="Georgia" w:hAnsi="Georgia"/>
                        <w:noProof/>
                        <w:lang w:val="en-US"/>
                      </w:rPr>
                      <w:t>(Beaulieu and Roberts)</w:t>
                    </w:r>
                    <w:r>
                      <w:rPr>
                        <w:rFonts w:ascii="Georgia" w:hAnsi="Georgia"/>
                      </w:rPr>
                      <w:fldChar w:fldCharType="end"/>
                    </w:r>
                  </w:sdtContent>
                </w:sdt>
                <w:r w:rsidR="004037E5">
                  <w:rPr>
                    <w:rFonts w:ascii="Georgia" w:hAnsi="Georgia"/>
                  </w:rPr>
                  <w:t xml:space="preserve"> </w:t>
                </w:r>
              </w:p>
              <w:p w14:paraId="44CB5A16" w14:textId="77777777" w:rsidR="00F429A3" w:rsidRDefault="00F429A3" w:rsidP="00B85628">
                <w:pPr>
                  <w:rPr>
                    <w:rFonts w:ascii="Georgia" w:hAnsi="Georgia"/>
                  </w:rPr>
                </w:pPr>
              </w:p>
              <w:p w14:paraId="1162C444" w14:textId="39D679E7" w:rsidR="00F429A3" w:rsidRDefault="00374DA8" w:rsidP="00B85628">
                <w:pPr>
                  <w:rPr>
                    <w:rFonts w:ascii="Georgia" w:hAnsi="Georgia"/>
                  </w:rPr>
                </w:pPr>
                <w:sdt>
                  <w:sdtPr>
                    <w:rPr>
                      <w:rFonts w:ascii="Georgia" w:hAnsi="Georgia"/>
                    </w:rPr>
                    <w:id w:val="-482165921"/>
                    <w:citation/>
                  </w:sdtPr>
                  <w:sdtContent>
                    <w:r w:rsidR="00F429A3">
                      <w:rPr>
                        <w:rFonts w:ascii="Georgia" w:hAnsi="Georgia"/>
                      </w:rPr>
                      <w:fldChar w:fldCharType="begin"/>
                    </w:r>
                    <w:r w:rsidR="00F429A3">
                      <w:rPr>
                        <w:rFonts w:ascii="Georgia" w:hAnsi="Georgia"/>
                      </w:rPr>
                      <w:instrText xml:space="preserve"> CITATION Edw031 \l 1033 </w:instrText>
                    </w:r>
                    <w:r w:rsidR="00F429A3">
                      <w:rPr>
                        <w:rFonts w:ascii="Georgia" w:hAnsi="Georgia"/>
                      </w:rPr>
                      <w:fldChar w:fldCharType="separate"/>
                    </w:r>
                    <w:r w:rsidR="00F429A3" w:rsidRPr="00F429A3">
                      <w:rPr>
                        <w:rFonts w:ascii="Georgia" w:hAnsi="Georgia"/>
                        <w:noProof/>
                      </w:rPr>
                      <w:t>(Said)</w:t>
                    </w:r>
                    <w:r w:rsidR="00F429A3">
                      <w:rPr>
                        <w:rFonts w:ascii="Georgia" w:hAnsi="Georgia"/>
                      </w:rPr>
                      <w:fldChar w:fldCharType="end"/>
                    </w:r>
                  </w:sdtContent>
                </w:sdt>
              </w:p>
              <w:p w14:paraId="514C31A2" w14:textId="77777777" w:rsidR="004037E5" w:rsidRDefault="004037E5" w:rsidP="00B85628">
                <w:pPr>
                  <w:rPr>
                    <w:rFonts w:ascii="Georgia" w:hAnsi="Georgia"/>
                  </w:rPr>
                </w:pPr>
              </w:p>
              <w:p w14:paraId="204EFADC" w14:textId="2F819E66" w:rsidR="004037E5" w:rsidRDefault="00374DA8" w:rsidP="00B85628">
                <w:pPr>
                  <w:rPr>
                    <w:rFonts w:ascii="Georgia" w:hAnsi="Georgia"/>
                  </w:rPr>
                </w:pPr>
                <w:sdt>
                  <w:sdtPr>
                    <w:rPr>
                      <w:rFonts w:ascii="Georgia" w:hAnsi="Georgia"/>
                    </w:rPr>
                    <w:id w:val="696579222"/>
                    <w:citation/>
                  </w:sdtPr>
                  <w:sdtContent>
                    <w:r w:rsidR="00F429A3">
                      <w:rPr>
                        <w:rFonts w:ascii="Georgia" w:hAnsi="Georgia"/>
                      </w:rPr>
                      <w:fldChar w:fldCharType="begin"/>
                    </w:r>
                    <w:r w:rsidR="00F429A3">
                      <w:rPr>
                        <w:rFonts w:ascii="Georgia" w:hAnsi="Georgia"/>
                      </w:rPr>
                      <w:instrText xml:space="preserve"> CITATION Lin91 \l 1033 </w:instrText>
                    </w:r>
                    <w:r w:rsidR="00F429A3">
                      <w:rPr>
                        <w:rFonts w:ascii="Georgia" w:hAnsi="Georgia"/>
                      </w:rPr>
                      <w:fldChar w:fldCharType="separate"/>
                    </w:r>
                    <w:r w:rsidR="00F429A3" w:rsidRPr="00F429A3">
                      <w:rPr>
                        <w:rFonts w:ascii="Georgia" w:hAnsi="Georgia"/>
                        <w:noProof/>
                      </w:rPr>
                      <w:t>(Nochlin)</w:t>
                    </w:r>
                    <w:r w:rsidR="00F429A3">
                      <w:rPr>
                        <w:rFonts w:ascii="Georgia" w:hAnsi="Georgia"/>
                      </w:rPr>
                      <w:fldChar w:fldCharType="end"/>
                    </w:r>
                  </w:sdtContent>
                </w:sdt>
              </w:p>
              <w:p w14:paraId="783B9A99" w14:textId="77777777" w:rsidR="004037E5" w:rsidRDefault="004037E5" w:rsidP="00B85628">
                <w:pPr>
                  <w:rPr>
                    <w:rFonts w:ascii="Georgia" w:hAnsi="Georgia"/>
                  </w:rPr>
                </w:pPr>
              </w:p>
              <w:p w14:paraId="18E6FF26" w14:textId="1040E509" w:rsidR="004037E5" w:rsidRDefault="00374DA8" w:rsidP="00B85628">
                <w:pPr>
                  <w:rPr>
                    <w:rFonts w:ascii="Georgia" w:hAnsi="Georgia"/>
                  </w:rPr>
                </w:pPr>
                <w:sdt>
                  <w:sdtPr>
                    <w:rPr>
                      <w:rFonts w:ascii="Georgia" w:hAnsi="Georgia"/>
                    </w:rPr>
                    <w:id w:val="639468639"/>
                    <w:citation/>
                  </w:sdtPr>
                  <w:sdtContent>
                    <w:r w:rsidR="00F429A3">
                      <w:rPr>
                        <w:rFonts w:ascii="Georgia" w:hAnsi="Georgia"/>
                      </w:rPr>
                      <w:fldChar w:fldCharType="begin"/>
                    </w:r>
                    <w:r w:rsidR="00F429A3">
                      <w:rPr>
                        <w:rFonts w:ascii="Georgia" w:hAnsi="Georgia"/>
                      </w:rPr>
                      <w:instrText xml:space="preserve">CITATION Ori28 \l 1033 </w:instrText>
                    </w:r>
                    <w:r w:rsidR="00F429A3">
                      <w:rPr>
                        <w:rFonts w:ascii="Georgia" w:hAnsi="Georgia"/>
                      </w:rPr>
                      <w:fldChar w:fldCharType="separate"/>
                    </w:r>
                    <w:r w:rsidR="00F429A3" w:rsidRPr="00F429A3">
                      <w:rPr>
                        <w:rFonts w:ascii="Georgia" w:hAnsi="Georgia"/>
                        <w:noProof/>
                      </w:rPr>
                      <w:t>(Orientales)</w:t>
                    </w:r>
                    <w:r w:rsidR="00F429A3">
                      <w:rPr>
                        <w:rFonts w:ascii="Georgia" w:hAnsi="Georgia"/>
                      </w:rPr>
                      <w:fldChar w:fldCharType="end"/>
                    </w:r>
                  </w:sdtContent>
                </w:sdt>
              </w:p>
              <w:p w14:paraId="4FC3ABE5" w14:textId="77777777" w:rsidR="00F429A3" w:rsidRDefault="00F429A3" w:rsidP="00B85628">
                <w:pPr>
                  <w:rPr>
                    <w:rFonts w:ascii="Georgia" w:hAnsi="Georgia"/>
                  </w:rPr>
                </w:pPr>
              </w:p>
              <w:p w14:paraId="07FA7A94" w14:textId="3772AC80" w:rsidR="004037E5" w:rsidRDefault="00374DA8" w:rsidP="00B85628">
                <w:pPr>
                  <w:rPr>
                    <w:rFonts w:ascii="Georgia" w:hAnsi="Georgia"/>
                  </w:rPr>
                </w:pPr>
                <w:sdt>
                  <w:sdtPr>
                    <w:rPr>
                      <w:rFonts w:ascii="Georgia" w:hAnsi="Georgia"/>
                    </w:rPr>
                    <w:id w:val="-2000648578"/>
                    <w:citation/>
                  </w:sdtPr>
                  <w:sdtContent>
                    <w:r w:rsidR="00F429A3">
                      <w:rPr>
                        <w:rFonts w:ascii="Georgia" w:hAnsi="Georgia"/>
                      </w:rPr>
                      <w:fldChar w:fldCharType="begin"/>
                    </w:r>
                    <w:r w:rsidR="00F429A3">
                      <w:rPr>
                        <w:rFonts w:ascii="Georgia" w:hAnsi="Georgia"/>
                      </w:rPr>
                      <w:instrText xml:space="preserve"> CITATION Lyn94 \l 1033 </w:instrText>
                    </w:r>
                    <w:r w:rsidR="00F429A3">
                      <w:rPr>
                        <w:rFonts w:ascii="Georgia" w:hAnsi="Georgia"/>
                      </w:rPr>
                      <w:fldChar w:fldCharType="separate"/>
                    </w:r>
                    <w:r w:rsidR="00F429A3" w:rsidRPr="00F429A3">
                      <w:rPr>
                        <w:rFonts w:ascii="Georgia" w:hAnsi="Georgia"/>
                        <w:noProof/>
                      </w:rPr>
                      <w:t>(Thornton)</w:t>
                    </w:r>
                    <w:r w:rsidR="00F429A3">
                      <w:rPr>
                        <w:rFonts w:ascii="Georgia" w:hAnsi="Georgia"/>
                      </w:rPr>
                      <w:fldChar w:fldCharType="end"/>
                    </w:r>
                  </w:sdtContent>
                </w:sdt>
              </w:p>
              <w:p w14:paraId="74CA90C3" w14:textId="77777777" w:rsidR="00F429A3" w:rsidRPr="004037E5" w:rsidRDefault="00F429A3" w:rsidP="00B85628">
                <w:pPr>
                  <w:rPr>
                    <w:rFonts w:ascii="Georgia" w:hAnsi="Georgia"/>
                    <w:position w:val="-2"/>
                  </w:rPr>
                </w:pPr>
              </w:p>
              <w:p w14:paraId="622D2F04" w14:textId="12A90A07" w:rsidR="003235A7" w:rsidRPr="00C34B2B" w:rsidRDefault="00374DA8" w:rsidP="00B85628">
                <w:pPr>
                  <w:rPr>
                    <w:rFonts w:ascii="Georgia" w:hAnsi="Georgia"/>
                  </w:rPr>
                </w:pPr>
                <w:sdt>
                  <w:sdtPr>
                    <w:rPr>
                      <w:rFonts w:ascii="Georgia" w:hAnsi="Georgia"/>
                    </w:rPr>
                    <w:id w:val="-1823337391"/>
                    <w:citation/>
                  </w:sdtPr>
                  <w:sdtContent>
                    <w:r w:rsidR="00C34B2B">
                      <w:rPr>
                        <w:rFonts w:ascii="Georgia" w:hAnsi="Georgia"/>
                      </w:rPr>
                      <w:fldChar w:fldCharType="begin"/>
                    </w:r>
                    <w:r w:rsidR="00C34B2B">
                      <w:rPr>
                        <w:rFonts w:ascii="Georgia" w:hAnsi="Georgia"/>
                      </w:rPr>
                      <w:instrText xml:space="preserve"> CITATION Ori \l 1033 </w:instrText>
                    </w:r>
                    <w:r w:rsidR="00C34B2B">
                      <w:rPr>
                        <w:rFonts w:ascii="Georgia" w:hAnsi="Georgia"/>
                      </w:rPr>
                      <w:fldChar w:fldCharType="separate"/>
                    </w:r>
                    <w:r w:rsidR="00C34B2B" w:rsidRPr="00C34B2B">
                      <w:rPr>
                        <w:rFonts w:ascii="Georgia" w:hAnsi="Georgia"/>
                        <w:noProof/>
                      </w:rPr>
                      <w:t>(Orientalism in Nineteenth-Century Art)</w:t>
                    </w:r>
                    <w:r w:rsidR="00C34B2B">
                      <w:rPr>
                        <w:rFonts w:ascii="Georgia" w:hAnsi="Georgia"/>
                      </w:rPr>
                      <w:fldChar w:fldCharType="end"/>
                    </w:r>
                  </w:sdtContent>
                </w:sdt>
              </w:p>
            </w:sdtContent>
          </w:sdt>
        </w:tc>
      </w:tr>
    </w:tbl>
    <w:p w14:paraId="7410D0B0" w14:textId="77777777" w:rsidR="00C27FAB" w:rsidRPr="00F36937" w:rsidRDefault="00C27FAB" w:rsidP="00B85628"/>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021A99" w14:textId="77777777" w:rsidR="006A2D80" w:rsidRDefault="006A2D80" w:rsidP="007A0D55">
      <w:pPr>
        <w:spacing w:after="0" w:line="240" w:lineRule="auto"/>
      </w:pPr>
      <w:r>
        <w:separator/>
      </w:r>
    </w:p>
  </w:endnote>
  <w:endnote w:type="continuationSeparator" w:id="0">
    <w:p w14:paraId="5253C35B" w14:textId="77777777" w:rsidR="006A2D80" w:rsidRDefault="006A2D8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Georgia Italic">
    <w:panose1 w:val="02040502050405090303"/>
    <w:charset w:val="00"/>
    <w:family w:val="auto"/>
    <w:pitch w:val="variable"/>
    <w:sig w:usb0="00000287" w:usb1="00000000" w:usb2="00000000" w:usb3="00000000" w:csb0="0000009F" w:csb1="00000000"/>
  </w:font>
  <w:font w:name="Georgia Bold">
    <w:panose1 w:val="02040802050405020203"/>
    <w:charset w:val="00"/>
    <w:family w:val="auto"/>
    <w:pitch w:val="variable"/>
    <w:sig w:usb0="00000287" w:usb1="00000000" w:usb2="00000000" w:usb3="00000000" w:csb0="000000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22D35E" w14:textId="77777777" w:rsidR="006A2D80" w:rsidRDefault="006A2D80" w:rsidP="007A0D55">
      <w:pPr>
        <w:spacing w:after="0" w:line="240" w:lineRule="auto"/>
      </w:pPr>
      <w:r>
        <w:separator/>
      </w:r>
    </w:p>
  </w:footnote>
  <w:footnote w:type="continuationSeparator" w:id="0">
    <w:p w14:paraId="15CDB700" w14:textId="77777777" w:rsidR="006A2D80" w:rsidRDefault="006A2D8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D259F" w14:textId="77777777" w:rsidR="006A2D80" w:rsidRDefault="006A2D8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0F9257E" w14:textId="77777777" w:rsidR="006A2D80" w:rsidRDefault="006A2D8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894EE873"/>
    <w:lvl w:ilvl="0">
      <w:start w:val="1"/>
      <w:numFmt w:val="bullet"/>
      <w:lvlText w:val="•"/>
      <w:lvlJc w:val="left"/>
      <w:pPr>
        <w:tabs>
          <w:tab w:val="num" w:pos="160"/>
        </w:tabs>
        <w:ind w:left="160" w:firstLine="0"/>
      </w:pPr>
      <w:rPr>
        <w:rFonts w:hint="default"/>
        <w:color w:val="000000"/>
        <w:position w:val="0"/>
        <w:sz w:val="24"/>
      </w:rPr>
    </w:lvl>
    <w:lvl w:ilvl="1">
      <w:start w:val="1"/>
      <w:numFmt w:val="bullet"/>
      <w:suff w:val="nothing"/>
      <w:lvlText w:val="•"/>
      <w:lvlJc w:val="left"/>
      <w:pPr>
        <w:ind w:left="0" w:firstLine="520"/>
      </w:pPr>
      <w:rPr>
        <w:rFonts w:hint="default"/>
        <w:color w:val="000000"/>
        <w:position w:val="0"/>
        <w:sz w:val="24"/>
      </w:rPr>
    </w:lvl>
    <w:lvl w:ilvl="2">
      <w:start w:val="1"/>
      <w:numFmt w:val="bullet"/>
      <w:suff w:val="nothing"/>
      <w:lvlText w:val="•"/>
      <w:lvlJc w:val="left"/>
      <w:pPr>
        <w:ind w:left="0" w:firstLine="880"/>
      </w:pPr>
      <w:rPr>
        <w:rFonts w:hint="default"/>
        <w:color w:val="000000"/>
        <w:position w:val="0"/>
        <w:sz w:val="24"/>
      </w:rPr>
    </w:lvl>
    <w:lvl w:ilvl="3">
      <w:start w:val="1"/>
      <w:numFmt w:val="bullet"/>
      <w:suff w:val="nothing"/>
      <w:lvlText w:val="•"/>
      <w:lvlJc w:val="left"/>
      <w:pPr>
        <w:ind w:left="0" w:firstLine="1240"/>
      </w:pPr>
      <w:rPr>
        <w:rFonts w:hint="default"/>
        <w:color w:val="000000"/>
        <w:position w:val="0"/>
        <w:sz w:val="24"/>
      </w:rPr>
    </w:lvl>
    <w:lvl w:ilvl="4">
      <w:start w:val="1"/>
      <w:numFmt w:val="bullet"/>
      <w:suff w:val="nothing"/>
      <w:lvlText w:val="•"/>
      <w:lvlJc w:val="left"/>
      <w:pPr>
        <w:ind w:left="0" w:firstLine="1600"/>
      </w:pPr>
      <w:rPr>
        <w:rFonts w:hint="default"/>
        <w:color w:val="000000"/>
        <w:position w:val="0"/>
        <w:sz w:val="24"/>
      </w:rPr>
    </w:lvl>
    <w:lvl w:ilvl="5">
      <w:start w:val="1"/>
      <w:numFmt w:val="bullet"/>
      <w:suff w:val="nothing"/>
      <w:lvlText w:val="•"/>
      <w:lvlJc w:val="left"/>
      <w:pPr>
        <w:ind w:left="0" w:firstLine="1960"/>
      </w:pPr>
      <w:rPr>
        <w:rFonts w:hint="default"/>
        <w:color w:val="000000"/>
        <w:position w:val="0"/>
        <w:sz w:val="24"/>
      </w:rPr>
    </w:lvl>
    <w:lvl w:ilvl="6">
      <w:start w:val="1"/>
      <w:numFmt w:val="bullet"/>
      <w:suff w:val="nothing"/>
      <w:lvlText w:val="•"/>
      <w:lvlJc w:val="left"/>
      <w:pPr>
        <w:ind w:left="0" w:firstLine="2320"/>
      </w:pPr>
      <w:rPr>
        <w:rFonts w:hint="default"/>
        <w:color w:val="000000"/>
        <w:position w:val="0"/>
        <w:sz w:val="24"/>
      </w:rPr>
    </w:lvl>
    <w:lvl w:ilvl="7">
      <w:start w:val="1"/>
      <w:numFmt w:val="bullet"/>
      <w:suff w:val="nothing"/>
      <w:lvlText w:val="•"/>
      <w:lvlJc w:val="left"/>
      <w:pPr>
        <w:ind w:left="0" w:firstLine="2680"/>
      </w:pPr>
      <w:rPr>
        <w:rFonts w:hint="default"/>
        <w:color w:val="000000"/>
        <w:position w:val="0"/>
        <w:sz w:val="24"/>
      </w:rPr>
    </w:lvl>
    <w:lvl w:ilvl="8">
      <w:start w:val="1"/>
      <w:numFmt w:val="bullet"/>
      <w:suff w:val="nothing"/>
      <w:lvlText w:val="•"/>
      <w:lvlJc w:val="left"/>
      <w:pPr>
        <w:ind w:left="0" w:firstLine="3040"/>
      </w:pPr>
      <w:rPr>
        <w:rFonts w:hint="default"/>
        <w:color w:val="000000"/>
        <w:position w:val="0"/>
        <w:sz w:val="24"/>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7E5"/>
    <w:rsid w:val="00032559"/>
    <w:rsid w:val="00052040"/>
    <w:rsid w:val="00053344"/>
    <w:rsid w:val="00083CAC"/>
    <w:rsid w:val="000B25AE"/>
    <w:rsid w:val="000B55AB"/>
    <w:rsid w:val="000C55DE"/>
    <w:rsid w:val="000D24DC"/>
    <w:rsid w:val="00101B2E"/>
    <w:rsid w:val="00116FA0"/>
    <w:rsid w:val="00145142"/>
    <w:rsid w:val="001457D9"/>
    <w:rsid w:val="0015114C"/>
    <w:rsid w:val="00193F82"/>
    <w:rsid w:val="001A21F3"/>
    <w:rsid w:val="001A2537"/>
    <w:rsid w:val="001A6A06"/>
    <w:rsid w:val="001D3DD2"/>
    <w:rsid w:val="001E6413"/>
    <w:rsid w:val="00210C03"/>
    <w:rsid w:val="002162E2"/>
    <w:rsid w:val="00225C5A"/>
    <w:rsid w:val="00230B10"/>
    <w:rsid w:val="00234353"/>
    <w:rsid w:val="00244BB0"/>
    <w:rsid w:val="002A0A0D"/>
    <w:rsid w:val="002B0B37"/>
    <w:rsid w:val="002C2E0B"/>
    <w:rsid w:val="00303761"/>
    <w:rsid w:val="0030662D"/>
    <w:rsid w:val="0031185D"/>
    <w:rsid w:val="003235A7"/>
    <w:rsid w:val="003677B6"/>
    <w:rsid w:val="00374DA8"/>
    <w:rsid w:val="003D3579"/>
    <w:rsid w:val="003E2795"/>
    <w:rsid w:val="003F0D73"/>
    <w:rsid w:val="004037E5"/>
    <w:rsid w:val="00445215"/>
    <w:rsid w:val="00462DBE"/>
    <w:rsid w:val="00464699"/>
    <w:rsid w:val="00483379"/>
    <w:rsid w:val="00487BC5"/>
    <w:rsid w:val="00496888"/>
    <w:rsid w:val="004A7476"/>
    <w:rsid w:val="004C1C62"/>
    <w:rsid w:val="004E5896"/>
    <w:rsid w:val="00513EE6"/>
    <w:rsid w:val="0051558C"/>
    <w:rsid w:val="00534F8F"/>
    <w:rsid w:val="005717B6"/>
    <w:rsid w:val="00576C76"/>
    <w:rsid w:val="00585E8F"/>
    <w:rsid w:val="00590035"/>
    <w:rsid w:val="005B177E"/>
    <w:rsid w:val="005B3921"/>
    <w:rsid w:val="005C4898"/>
    <w:rsid w:val="005F26D7"/>
    <w:rsid w:val="005F5450"/>
    <w:rsid w:val="0060040C"/>
    <w:rsid w:val="00636638"/>
    <w:rsid w:val="006A2D80"/>
    <w:rsid w:val="006A52B2"/>
    <w:rsid w:val="006D0412"/>
    <w:rsid w:val="0073572F"/>
    <w:rsid w:val="007411B9"/>
    <w:rsid w:val="00754252"/>
    <w:rsid w:val="00780D95"/>
    <w:rsid w:val="00780DC7"/>
    <w:rsid w:val="007941F8"/>
    <w:rsid w:val="007A0D55"/>
    <w:rsid w:val="007B3377"/>
    <w:rsid w:val="007E5F44"/>
    <w:rsid w:val="00821DE3"/>
    <w:rsid w:val="00846CE1"/>
    <w:rsid w:val="008867F8"/>
    <w:rsid w:val="00890375"/>
    <w:rsid w:val="008A5B87"/>
    <w:rsid w:val="008E341B"/>
    <w:rsid w:val="00922950"/>
    <w:rsid w:val="009A7264"/>
    <w:rsid w:val="009D1606"/>
    <w:rsid w:val="009D4898"/>
    <w:rsid w:val="009E18A1"/>
    <w:rsid w:val="009E73D7"/>
    <w:rsid w:val="00A27D2C"/>
    <w:rsid w:val="00A76FD9"/>
    <w:rsid w:val="00AB436D"/>
    <w:rsid w:val="00AD2F24"/>
    <w:rsid w:val="00AD4844"/>
    <w:rsid w:val="00B219AE"/>
    <w:rsid w:val="00B33145"/>
    <w:rsid w:val="00B574C9"/>
    <w:rsid w:val="00B85628"/>
    <w:rsid w:val="00BA332A"/>
    <w:rsid w:val="00BC39C9"/>
    <w:rsid w:val="00BE32AC"/>
    <w:rsid w:val="00BE5BF7"/>
    <w:rsid w:val="00BF40E1"/>
    <w:rsid w:val="00C27FAB"/>
    <w:rsid w:val="00C34B2B"/>
    <w:rsid w:val="00C358D4"/>
    <w:rsid w:val="00C6296B"/>
    <w:rsid w:val="00CC586D"/>
    <w:rsid w:val="00CD2E01"/>
    <w:rsid w:val="00CF1542"/>
    <w:rsid w:val="00CF3EC5"/>
    <w:rsid w:val="00CF42ED"/>
    <w:rsid w:val="00D0423C"/>
    <w:rsid w:val="00D656DA"/>
    <w:rsid w:val="00D678F3"/>
    <w:rsid w:val="00D724F5"/>
    <w:rsid w:val="00D83300"/>
    <w:rsid w:val="00D909EC"/>
    <w:rsid w:val="00D977CD"/>
    <w:rsid w:val="00DB109E"/>
    <w:rsid w:val="00DC6B48"/>
    <w:rsid w:val="00DF01B0"/>
    <w:rsid w:val="00E85A05"/>
    <w:rsid w:val="00E95829"/>
    <w:rsid w:val="00EA606C"/>
    <w:rsid w:val="00EB0C8C"/>
    <w:rsid w:val="00EB51FD"/>
    <w:rsid w:val="00EB77DB"/>
    <w:rsid w:val="00ED139F"/>
    <w:rsid w:val="00EF74F7"/>
    <w:rsid w:val="00F36937"/>
    <w:rsid w:val="00F429A3"/>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A07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037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37E5"/>
    <w:rPr>
      <w:rFonts w:ascii="Lucida Grande" w:hAnsi="Lucida Grande" w:cs="Lucida Grande"/>
      <w:sz w:val="18"/>
      <w:szCs w:val="18"/>
    </w:rPr>
  </w:style>
  <w:style w:type="paragraph" w:customStyle="1" w:styleId="FreeFormA">
    <w:name w:val="Free Form A"/>
    <w:rsid w:val="004037E5"/>
    <w:pPr>
      <w:spacing w:after="0" w:line="240" w:lineRule="auto"/>
    </w:pPr>
    <w:rPr>
      <w:rFonts w:ascii="Helvetica" w:eastAsia="ヒラギノ角ゴ Pro W3" w:hAnsi="Helvetica" w:cs="Times New Roman"/>
      <w:color w:val="000000"/>
      <w:sz w:val="24"/>
      <w:szCs w:val="20"/>
      <w:lang w:val="en-US"/>
    </w:rPr>
  </w:style>
  <w:style w:type="paragraph" w:styleId="Caption">
    <w:name w:val="caption"/>
    <w:basedOn w:val="Normal"/>
    <w:next w:val="Normal"/>
    <w:uiPriority w:val="35"/>
    <w:semiHidden/>
    <w:qFormat/>
    <w:rsid w:val="0075425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037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37E5"/>
    <w:rPr>
      <w:rFonts w:ascii="Lucida Grande" w:hAnsi="Lucida Grande" w:cs="Lucida Grande"/>
      <w:sz w:val="18"/>
      <w:szCs w:val="18"/>
    </w:rPr>
  </w:style>
  <w:style w:type="paragraph" w:customStyle="1" w:styleId="FreeFormA">
    <w:name w:val="Free Form A"/>
    <w:rsid w:val="004037E5"/>
    <w:pPr>
      <w:spacing w:after="0" w:line="240" w:lineRule="auto"/>
    </w:pPr>
    <w:rPr>
      <w:rFonts w:ascii="Helvetica" w:eastAsia="ヒラギノ角ゴ Pro W3" w:hAnsi="Helvetica" w:cs="Times New Roman"/>
      <w:color w:val="000000"/>
      <w:sz w:val="24"/>
      <w:szCs w:val="20"/>
      <w:lang w:val="en-US"/>
    </w:rPr>
  </w:style>
  <w:style w:type="paragraph" w:styleId="Caption">
    <w:name w:val="caption"/>
    <w:basedOn w:val="Normal"/>
    <w:next w:val="Normal"/>
    <w:uiPriority w:val="35"/>
    <w:semiHidden/>
    <w:qFormat/>
    <w:rsid w:val="0075425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534D57FEB4423478B659AAEE3E10B92"/>
        <w:category>
          <w:name w:val="General"/>
          <w:gallery w:val="placeholder"/>
        </w:category>
        <w:types>
          <w:type w:val="bbPlcHdr"/>
        </w:types>
        <w:behaviors>
          <w:behavior w:val="content"/>
        </w:behaviors>
        <w:guid w:val="{775F5ACE-D6D8-DE44-909D-044EC3C0B323}"/>
      </w:docPartPr>
      <w:docPartBody>
        <w:p w:rsidR="002932BA" w:rsidRDefault="002932BA">
          <w:pPr>
            <w:pStyle w:val="0534D57FEB4423478B659AAEE3E10B92"/>
          </w:pPr>
          <w:r w:rsidRPr="00CC586D">
            <w:rPr>
              <w:rStyle w:val="PlaceholderText"/>
              <w:b/>
              <w:color w:val="FFFFFF" w:themeColor="background1"/>
            </w:rPr>
            <w:t>[Salutation]</w:t>
          </w:r>
        </w:p>
      </w:docPartBody>
    </w:docPart>
    <w:docPart>
      <w:docPartPr>
        <w:name w:val="39BBB7A16D085F479E51C4CB23EC82BA"/>
        <w:category>
          <w:name w:val="General"/>
          <w:gallery w:val="placeholder"/>
        </w:category>
        <w:types>
          <w:type w:val="bbPlcHdr"/>
        </w:types>
        <w:behaviors>
          <w:behavior w:val="content"/>
        </w:behaviors>
        <w:guid w:val="{982F3691-D7BB-7E44-A23E-209110E93435}"/>
      </w:docPartPr>
      <w:docPartBody>
        <w:p w:rsidR="002932BA" w:rsidRDefault="002932BA">
          <w:pPr>
            <w:pStyle w:val="39BBB7A16D085F479E51C4CB23EC82BA"/>
          </w:pPr>
          <w:r>
            <w:rPr>
              <w:rStyle w:val="PlaceholderText"/>
            </w:rPr>
            <w:t>[First name]</w:t>
          </w:r>
        </w:p>
      </w:docPartBody>
    </w:docPart>
    <w:docPart>
      <w:docPartPr>
        <w:name w:val="F5FDEF6251566947B316983476A22E7F"/>
        <w:category>
          <w:name w:val="General"/>
          <w:gallery w:val="placeholder"/>
        </w:category>
        <w:types>
          <w:type w:val="bbPlcHdr"/>
        </w:types>
        <w:behaviors>
          <w:behavior w:val="content"/>
        </w:behaviors>
        <w:guid w:val="{988B27A6-51E8-CC4E-878A-58434700D012}"/>
      </w:docPartPr>
      <w:docPartBody>
        <w:p w:rsidR="002932BA" w:rsidRDefault="002932BA">
          <w:pPr>
            <w:pStyle w:val="F5FDEF6251566947B316983476A22E7F"/>
          </w:pPr>
          <w:r>
            <w:rPr>
              <w:rStyle w:val="PlaceholderText"/>
            </w:rPr>
            <w:t>[Middle name]</w:t>
          </w:r>
        </w:p>
      </w:docPartBody>
    </w:docPart>
    <w:docPart>
      <w:docPartPr>
        <w:name w:val="BF5C9FD7A56E704C8DC5D1385F863D0A"/>
        <w:category>
          <w:name w:val="General"/>
          <w:gallery w:val="placeholder"/>
        </w:category>
        <w:types>
          <w:type w:val="bbPlcHdr"/>
        </w:types>
        <w:behaviors>
          <w:behavior w:val="content"/>
        </w:behaviors>
        <w:guid w:val="{73CF19A1-A26A-3440-9509-E57DE317EF8F}"/>
      </w:docPartPr>
      <w:docPartBody>
        <w:p w:rsidR="002932BA" w:rsidRDefault="002932BA">
          <w:pPr>
            <w:pStyle w:val="BF5C9FD7A56E704C8DC5D1385F863D0A"/>
          </w:pPr>
          <w:r>
            <w:rPr>
              <w:rStyle w:val="PlaceholderText"/>
            </w:rPr>
            <w:t>[Enter your biography]</w:t>
          </w:r>
        </w:p>
      </w:docPartBody>
    </w:docPart>
    <w:docPart>
      <w:docPartPr>
        <w:name w:val="D9AFAA1A47C2884199BE436F37D7E7D7"/>
        <w:category>
          <w:name w:val="General"/>
          <w:gallery w:val="placeholder"/>
        </w:category>
        <w:types>
          <w:type w:val="bbPlcHdr"/>
        </w:types>
        <w:behaviors>
          <w:behavior w:val="content"/>
        </w:behaviors>
        <w:guid w:val="{9D539DD8-A540-B240-A343-481269D42E77}"/>
      </w:docPartPr>
      <w:docPartBody>
        <w:p w:rsidR="002932BA" w:rsidRDefault="002932BA">
          <w:pPr>
            <w:pStyle w:val="D9AFAA1A47C2884199BE436F37D7E7D7"/>
          </w:pPr>
          <w:r>
            <w:rPr>
              <w:rStyle w:val="PlaceholderText"/>
            </w:rPr>
            <w:t>[Enter the institution with which you are affiliated]</w:t>
          </w:r>
        </w:p>
      </w:docPartBody>
    </w:docPart>
    <w:docPart>
      <w:docPartPr>
        <w:name w:val="1D09B7C9B2DD1642A36C40D9E886927F"/>
        <w:category>
          <w:name w:val="General"/>
          <w:gallery w:val="placeholder"/>
        </w:category>
        <w:types>
          <w:type w:val="bbPlcHdr"/>
        </w:types>
        <w:behaviors>
          <w:behavior w:val="content"/>
        </w:behaviors>
        <w:guid w:val="{8A8EB0AA-AFDC-574A-8E7B-91785E9913CA}"/>
      </w:docPartPr>
      <w:docPartBody>
        <w:p w:rsidR="002932BA" w:rsidRDefault="002932BA">
          <w:pPr>
            <w:pStyle w:val="1D09B7C9B2DD1642A36C40D9E886927F"/>
          </w:pPr>
          <w:r w:rsidRPr="00EF74F7">
            <w:rPr>
              <w:b/>
              <w:color w:val="808080" w:themeColor="background1" w:themeShade="80"/>
            </w:rPr>
            <w:t>[Enter the headword for your article]</w:t>
          </w:r>
        </w:p>
      </w:docPartBody>
    </w:docPart>
    <w:docPart>
      <w:docPartPr>
        <w:name w:val="2241B0D55A78094084D86BBC747CB4EF"/>
        <w:category>
          <w:name w:val="General"/>
          <w:gallery w:val="placeholder"/>
        </w:category>
        <w:types>
          <w:type w:val="bbPlcHdr"/>
        </w:types>
        <w:behaviors>
          <w:behavior w:val="content"/>
        </w:behaviors>
        <w:guid w:val="{78214914-1651-AC4A-BBD7-73994777E6F3}"/>
      </w:docPartPr>
      <w:docPartBody>
        <w:p w:rsidR="002932BA" w:rsidRDefault="002932BA">
          <w:pPr>
            <w:pStyle w:val="2241B0D55A78094084D86BBC747CB4E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1CC66E63768074686F461E7C10FC3A2"/>
        <w:category>
          <w:name w:val="General"/>
          <w:gallery w:val="placeholder"/>
        </w:category>
        <w:types>
          <w:type w:val="bbPlcHdr"/>
        </w:types>
        <w:behaviors>
          <w:behavior w:val="content"/>
        </w:behaviors>
        <w:guid w:val="{8E8F87F2-749D-AD45-92B1-97567D4A678D}"/>
      </w:docPartPr>
      <w:docPartBody>
        <w:p w:rsidR="002932BA" w:rsidRDefault="002932BA">
          <w:pPr>
            <w:pStyle w:val="E1CC66E63768074686F461E7C10FC3A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A91FA26E5DA584FB6D666057EE1A384"/>
        <w:category>
          <w:name w:val="General"/>
          <w:gallery w:val="placeholder"/>
        </w:category>
        <w:types>
          <w:type w:val="bbPlcHdr"/>
        </w:types>
        <w:behaviors>
          <w:behavior w:val="content"/>
        </w:behaviors>
        <w:guid w:val="{B54A31B7-EED1-8045-ACC9-28884DFCBAE3}"/>
      </w:docPartPr>
      <w:docPartBody>
        <w:p w:rsidR="002932BA" w:rsidRDefault="002932BA">
          <w:pPr>
            <w:pStyle w:val="DA91FA26E5DA584FB6D666057EE1A38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857A85281971E4EA1D683869659F589"/>
        <w:category>
          <w:name w:val="General"/>
          <w:gallery w:val="placeholder"/>
        </w:category>
        <w:types>
          <w:type w:val="bbPlcHdr"/>
        </w:types>
        <w:behaviors>
          <w:behavior w:val="content"/>
        </w:behaviors>
        <w:guid w:val="{A2E4262E-3D0E-E546-8F93-30076DC3454B}"/>
      </w:docPartPr>
      <w:docPartBody>
        <w:p w:rsidR="00C76221" w:rsidRDefault="00C76221" w:rsidP="00C76221">
          <w:pPr>
            <w:pStyle w:val="A857A85281971E4EA1D683869659F58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84517203FD05349B161C5B72B18F6A0"/>
        <w:category>
          <w:name w:val="General"/>
          <w:gallery w:val="placeholder"/>
        </w:category>
        <w:types>
          <w:type w:val="bbPlcHdr"/>
        </w:types>
        <w:behaviors>
          <w:behavior w:val="content"/>
        </w:behaviors>
        <w:guid w:val="{D4B275DB-D416-A544-9B66-21CFA7560127}"/>
      </w:docPartPr>
      <w:docPartBody>
        <w:p w:rsidR="00C76221" w:rsidRDefault="00C76221" w:rsidP="00C76221">
          <w:pPr>
            <w:pStyle w:val="084517203FD05349B161C5B72B18F6A0"/>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Georgia Italic">
    <w:panose1 w:val="02040502050405090303"/>
    <w:charset w:val="00"/>
    <w:family w:val="auto"/>
    <w:pitch w:val="variable"/>
    <w:sig w:usb0="00000287" w:usb1="00000000" w:usb2="00000000" w:usb3="00000000" w:csb0="0000009F" w:csb1="00000000"/>
  </w:font>
  <w:font w:name="Georgia Bold">
    <w:panose1 w:val="02040802050405020203"/>
    <w:charset w:val="00"/>
    <w:family w:val="auto"/>
    <w:pitch w:val="variable"/>
    <w:sig w:usb0="00000287" w:usb1="00000000" w:usb2="00000000" w:usb3="00000000" w:csb0="000000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2BA"/>
    <w:rsid w:val="002932BA"/>
    <w:rsid w:val="00C762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6221"/>
    <w:rPr>
      <w:color w:val="808080"/>
    </w:rPr>
  </w:style>
  <w:style w:type="paragraph" w:customStyle="1" w:styleId="0534D57FEB4423478B659AAEE3E10B92">
    <w:name w:val="0534D57FEB4423478B659AAEE3E10B92"/>
  </w:style>
  <w:style w:type="paragraph" w:customStyle="1" w:styleId="39BBB7A16D085F479E51C4CB23EC82BA">
    <w:name w:val="39BBB7A16D085F479E51C4CB23EC82BA"/>
  </w:style>
  <w:style w:type="paragraph" w:customStyle="1" w:styleId="F5FDEF6251566947B316983476A22E7F">
    <w:name w:val="F5FDEF6251566947B316983476A22E7F"/>
  </w:style>
  <w:style w:type="paragraph" w:customStyle="1" w:styleId="819AFFD80D5D4142A6BF7CEEAFC916C8">
    <w:name w:val="819AFFD80D5D4142A6BF7CEEAFC916C8"/>
  </w:style>
  <w:style w:type="paragraph" w:customStyle="1" w:styleId="BF5C9FD7A56E704C8DC5D1385F863D0A">
    <w:name w:val="BF5C9FD7A56E704C8DC5D1385F863D0A"/>
  </w:style>
  <w:style w:type="paragraph" w:customStyle="1" w:styleId="D9AFAA1A47C2884199BE436F37D7E7D7">
    <w:name w:val="D9AFAA1A47C2884199BE436F37D7E7D7"/>
  </w:style>
  <w:style w:type="paragraph" w:customStyle="1" w:styleId="1D09B7C9B2DD1642A36C40D9E886927F">
    <w:name w:val="1D09B7C9B2DD1642A36C40D9E886927F"/>
  </w:style>
  <w:style w:type="paragraph" w:customStyle="1" w:styleId="2241B0D55A78094084D86BBC747CB4EF">
    <w:name w:val="2241B0D55A78094084D86BBC747CB4EF"/>
  </w:style>
  <w:style w:type="paragraph" w:customStyle="1" w:styleId="E1CC66E63768074686F461E7C10FC3A2">
    <w:name w:val="E1CC66E63768074686F461E7C10FC3A2"/>
  </w:style>
  <w:style w:type="paragraph" w:customStyle="1" w:styleId="DA91FA26E5DA584FB6D666057EE1A384">
    <w:name w:val="DA91FA26E5DA584FB6D666057EE1A384"/>
  </w:style>
  <w:style w:type="paragraph" w:customStyle="1" w:styleId="964BA4F955F975469A4A4FA19CB94456">
    <w:name w:val="964BA4F955F975469A4A4FA19CB94456"/>
  </w:style>
  <w:style w:type="paragraph" w:customStyle="1" w:styleId="A857A85281971E4EA1D683869659F589">
    <w:name w:val="A857A85281971E4EA1D683869659F589"/>
    <w:rsid w:val="00C76221"/>
    <w:rPr>
      <w:lang w:val="en-CA"/>
    </w:rPr>
  </w:style>
  <w:style w:type="paragraph" w:customStyle="1" w:styleId="084517203FD05349B161C5B72B18F6A0">
    <w:name w:val="084517203FD05349B161C5B72B18F6A0"/>
    <w:rsid w:val="00C76221"/>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6221"/>
    <w:rPr>
      <w:color w:val="808080"/>
    </w:rPr>
  </w:style>
  <w:style w:type="paragraph" w:customStyle="1" w:styleId="0534D57FEB4423478B659AAEE3E10B92">
    <w:name w:val="0534D57FEB4423478B659AAEE3E10B92"/>
  </w:style>
  <w:style w:type="paragraph" w:customStyle="1" w:styleId="39BBB7A16D085F479E51C4CB23EC82BA">
    <w:name w:val="39BBB7A16D085F479E51C4CB23EC82BA"/>
  </w:style>
  <w:style w:type="paragraph" w:customStyle="1" w:styleId="F5FDEF6251566947B316983476A22E7F">
    <w:name w:val="F5FDEF6251566947B316983476A22E7F"/>
  </w:style>
  <w:style w:type="paragraph" w:customStyle="1" w:styleId="819AFFD80D5D4142A6BF7CEEAFC916C8">
    <w:name w:val="819AFFD80D5D4142A6BF7CEEAFC916C8"/>
  </w:style>
  <w:style w:type="paragraph" w:customStyle="1" w:styleId="BF5C9FD7A56E704C8DC5D1385F863D0A">
    <w:name w:val="BF5C9FD7A56E704C8DC5D1385F863D0A"/>
  </w:style>
  <w:style w:type="paragraph" w:customStyle="1" w:styleId="D9AFAA1A47C2884199BE436F37D7E7D7">
    <w:name w:val="D9AFAA1A47C2884199BE436F37D7E7D7"/>
  </w:style>
  <w:style w:type="paragraph" w:customStyle="1" w:styleId="1D09B7C9B2DD1642A36C40D9E886927F">
    <w:name w:val="1D09B7C9B2DD1642A36C40D9E886927F"/>
  </w:style>
  <w:style w:type="paragraph" w:customStyle="1" w:styleId="2241B0D55A78094084D86BBC747CB4EF">
    <w:name w:val="2241B0D55A78094084D86BBC747CB4EF"/>
  </w:style>
  <w:style w:type="paragraph" w:customStyle="1" w:styleId="E1CC66E63768074686F461E7C10FC3A2">
    <w:name w:val="E1CC66E63768074686F461E7C10FC3A2"/>
  </w:style>
  <w:style w:type="paragraph" w:customStyle="1" w:styleId="DA91FA26E5DA584FB6D666057EE1A384">
    <w:name w:val="DA91FA26E5DA584FB6D666057EE1A384"/>
  </w:style>
  <w:style w:type="paragraph" w:customStyle="1" w:styleId="964BA4F955F975469A4A4FA19CB94456">
    <w:name w:val="964BA4F955F975469A4A4FA19CB94456"/>
  </w:style>
  <w:style w:type="paragraph" w:customStyle="1" w:styleId="A857A85281971E4EA1D683869659F589">
    <w:name w:val="A857A85281971E4EA1D683869659F589"/>
    <w:rsid w:val="00C76221"/>
    <w:rPr>
      <w:lang w:val="en-CA"/>
    </w:rPr>
  </w:style>
  <w:style w:type="paragraph" w:customStyle="1" w:styleId="084517203FD05349B161C5B72B18F6A0">
    <w:name w:val="084517203FD05349B161C5B72B18F6A0"/>
    <w:rsid w:val="00C76221"/>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Rei04</b:Tag>
    <b:SourceType>Book</b:SourceType>
    <b:Guid>{BA980AC4-D0AB-8143-AC42-1269FE6693BD}</b:Guid>
    <b:Author>
      <b:Author>
        <b:NameList>
          <b:Person>
            <b:Last>Lewis</b:Last>
            <b:First>Reina</b:First>
          </b:Person>
        </b:NameList>
      </b:Author>
    </b:Author>
    <b:Title>Rethinking Orientalism: Women, Travel and the Ottoman Harem</b:Title>
    <b:Year>2004</b:Year>
    <b:City>London</b:City>
    <b:Publisher>I.B. Tauris &amp; Co Ltd</b:Publisher>
    <b:RefOrder>1</b:RefOrder>
  </b:Source>
  <b:Source>
    <b:Tag>Jil02</b:Tag>
    <b:SourceType>Book</b:SourceType>
    <b:Guid>{2A6C51B1-ADF9-A640-ADBB-08F02001E992}</b:Guid>
    <b:Title>Orientalism’s Interlocutors: Painting, Architecture, Photography</b:Title>
    <b:City>Durham and London</b:City>
    <b:Publisher>Duke UP</b:Publisher>
    <b:Year>2002</b:Year>
    <b:Author>
      <b:Editor>
        <b:NameList>
          <b:Person>
            <b:Last>Beaulieu</b:Last>
            <b:First>Jill</b:First>
          </b:Person>
          <b:Person>
            <b:Last>Roberts</b:Last>
            <b:First>Mary</b:First>
          </b:Person>
        </b:NameList>
      </b:Editor>
    </b:Author>
    <b:RefOrder>2</b:RefOrder>
  </b:Source>
  <b:Source>
    <b:Tag>Edw031</b:Tag>
    <b:SourceType>Book</b:SourceType>
    <b:Guid>{DCDA0CA6-10E0-EB4E-A021-785CD4073C7B}</b:Guid>
    <b:Author>
      <b:Author>
        <b:NameList>
          <b:Person>
            <b:Last>Said</b:Last>
            <b:First>Edward</b:First>
            <b:Middle>W</b:Middle>
          </b:Person>
        </b:NameList>
      </b:Author>
    </b:Author>
    <b:Title>Orientalism </b:Title>
    <b:City>London</b:City>
    <b:Publisher>Penguin</b:Publisher>
    <b:Year>2003</b:Year>
    <b:RefOrder>3</b:RefOrder>
  </b:Source>
  <b:Source>
    <b:Tag>Lin91</b:Tag>
    <b:SourceType>Book</b:SourceType>
    <b:Guid>{B895A8CD-96D7-2842-A034-E856B2F85B09}</b:Guid>
    <b:Author>
      <b:Author>
        <b:NameList>
          <b:Person>
            <b:Last>Nochlin</b:Last>
            <b:First>Linda</b:First>
          </b:Person>
        </b:NameList>
      </b:Author>
    </b:Author>
    <b:Title>The Politics of Vision</b:Title>
    <b:City>London</b:City>
    <b:Publisher>Thames and Hudson Ltd</b:Publisher>
    <b:Year>1991</b:Year>
    <b:RefOrder>4</b:RefOrder>
  </b:Source>
  <b:Source>
    <b:Tag>Ori28</b:Tag>
    <b:SourceType>Misc</b:SourceType>
    <b:Guid>{F343B23C-1663-F343-8B75-C33024EA5932}</b:Guid>
    <b:Author>
      <b:Author>
        <b:NameList>
          <b:Person>
            <b:Last>Orientales</b:Last>
            <b:First>Les</b:First>
          </b:Person>
        </b:NameList>
      </b:Author>
    </b:Author>
    <b:Title>Les Orientales</b:Title>
    <b:Year>1828</b:Year>
    <b:Medium>Website (digitized document)</b:Medium>
    <b:Comments>http://www.poetes.com/textes/hugo_or.pdf</b:Comments>
    <b:RefOrder>5</b:RefOrder>
  </b:Source>
  <b:Source>
    <b:Tag>Lyn94</b:Tag>
    <b:SourceType>Book</b:SourceType>
    <b:Guid>{37624BDE-8DCC-E144-BB50-C1A6F2827605}</b:Guid>
    <b:Title>The Orientalists: Painter-Travellers</b:Title>
    <b:Year>1994</b:Year>
    <b:City>Paris</b:City>
    <b:Publisher>ACR PocheCouleur</b:Publisher>
    <b:Author>
      <b:Author>
        <b:NameList>
          <b:Person>
            <b:Last>Thornton</b:Last>
            <b:First>Lynne</b:First>
          </b:Person>
        </b:NameList>
      </b:Author>
    </b:Author>
    <b:RefOrder>6</b:RefOrder>
  </b:Source>
  <b:Source>
    <b:Tag>Ori</b:Tag>
    <b:SourceType>InternetSite</b:SourceType>
    <b:Guid>{58821FC4-2093-5F4A-A85C-4C63EC15F70D}</b:Guid>
    <b:Title>Orientalism in Nineteenth-Century Art</b:Title>
    <b:InternetSiteTitle>The Metropolitan Museum of Art</b:InternetSiteTitle>
    <b:URL>http://www.metmuseum.org/toah/hd/euor/hd_euor.htm</b:URL>
    <b:RefOrder>7</b:RefOrder>
  </b:Source>
</b:Sources>
</file>

<file path=customXml/itemProps1.xml><?xml version="1.0" encoding="utf-8"?>
<ds:datastoreItem xmlns:ds="http://schemas.openxmlformats.org/officeDocument/2006/customXml" ds:itemID="{E4579E2E-A173-6B4D-8F09-71A53D163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46</TotalTime>
  <Pages>2</Pages>
  <Words>804</Words>
  <Characters>4585</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62</cp:revision>
  <dcterms:created xsi:type="dcterms:W3CDTF">2014-07-29T03:36:00Z</dcterms:created>
  <dcterms:modified xsi:type="dcterms:W3CDTF">2014-10-12T17:36:00Z</dcterms:modified>
</cp:coreProperties>
</file>