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46058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1947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9C7F8B24A4E54DAEDFF10779D0FA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DB7C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9E09180D5B284D9594C43417B5381B"/>
            </w:placeholder>
            <w:text/>
          </w:sdtPr>
          <w:sdtEndPr/>
          <w:sdtContent>
            <w:tc>
              <w:tcPr>
                <w:tcW w:w="2073" w:type="dxa"/>
              </w:tcPr>
              <w:p w14:paraId="3755C9CD" w14:textId="77777777" w:rsidR="00B574C9" w:rsidRDefault="00B13986" w:rsidP="00B13986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BF78011902CF41BAC6FCEE4242ABC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12B8E8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0EF283B6040C4C939DBF881DB9F7EB"/>
            </w:placeholder>
            <w:text/>
          </w:sdtPr>
          <w:sdtEndPr/>
          <w:sdtContent>
            <w:tc>
              <w:tcPr>
                <w:tcW w:w="2642" w:type="dxa"/>
              </w:tcPr>
              <w:p w14:paraId="2F0858DE" w14:textId="77777777" w:rsidR="00B574C9" w:rsidRDefault="00B13986" w:rsidP="00B13986">
                <w:r>
                  <w:t>Railing</w:t>
                </w:r>
              </w:p>
            </w:tc>
          </w:sdtContent>
        </w:sdt>
      </w:tr>
      <w:tr w:rsidR="00B574C9" w14:paraId="3AC586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4FE85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D9EA3FB286684EBA4F3CD13AA01BA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9002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9027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BAD4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01A20E44C342D43B8C01D349AEC6E1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7181E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649F00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25C604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8A82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2F40B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B6B72BD7A85234FBCDB3AD04CA4F0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9E97B8" w14:textId="77777777" w:rsidR="003F0D73" w:rsidRPr="00FB589A" w:rsidRDefault="00B13986" w:rsidP="00B13986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Suprematism</w:t>
                </w:r>
                <w:proofErr w:type="spellEnd"/>
                <w:r>
                  <w:rPr>
                    <w:b/>
                  </w:rPr>
                  <w:t xml:space="preserve"> 1915-1920s </w:t>
                </w:r>
              </w:p>
            </w:tc>
          </w:sdtContent>
        </w:sdt>
      </w:tr>
      <w:tr w:rsidR="00464699" w14:paraId="68DC9071" w14:textId="77777777" w:rsidTr="00B13986">
        <w:sdt>
          <w:sdtPr>
            <w:alias w:val="Variant headwords"/>
            <w:tag w:val="variantHeadwords"/>
            <w:id w:val="173464402"/>
            <w:placeholder>
              <w:docPart w:val="28FEEE0C1050874181D38AA753ED673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D2824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B70042" w14:textId="77777777" w:rsidTr="003F0D73">
        <w:sdt>
          <w:sdtPr>
            <w:alias w:val="Abstract"/>
            <w:tag w:val="abstract"/>
            <w:id w:val="-635871867"/>
            <w:placeholder>
              <w:docPart w:val="42B1388FB456E24FBC296409EF81669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E3728" w14:textId="2622A415" w:rsidR="00E85A05" w:rsidRDefault="00456716" w:rsidP="00DB6A3E">
                <w:proofErr w:type="spellStart"/>
                <w:r w:rsidRPr="006725DA">
                  <w:t>Suprem</w:t>
                </w:r>
                <w:r>
                  <w:t>atism</w:t>
                </w:r>
                <w:proofErr w:type="spellEnd"/>
                <w:r>
                  <w:t xml:space="preserve"> is the artistic practice of painting light </w:t>
                </w:r>
                <w:r w:rsidRPr="006725DA">
                  <w:t>from co</w:t>
                </w:r>
                <w:r>
                  <w:t>lour to light itself. Originally developed</w:t>
                </w:r>
                <w:r w:rsidRPr="006725DA">
                  <w:t xml:space="preserve"> </w:t>
                </w:r>
                <w:r>
                  <w:t xml:space="preserve">and exhibited by </w:t>
                </w:r>
                <w:proofErr w:type="spellStart"/>
                <w:r>
                  <w:t>Kazimir</w:t>
                </w:r>
                <w:proofErr w:type="spellEnd"/>
                <w:r>
                  <w:t xml:space="preserve"> Malevich in December 1915 at the </w:t>
                </w:r>
                <w:r w:rsidRPr="006725DA">
                  <w:t>Last Futuris</w:t>
                </w:r>
                <w:r>
                  <w:t xml:space="preserve">t Exhibition of Paintings 0.10 in </w:t>
                </w:r>
                <w:r w:rsidRPr="006725DA">
                  <w:t xml:space="preserve">Petrograd, </w:t>
                </w:r>
                <w:r>
                  <w:t xml:space="preserve">the term </w:t>
                </w:r>
                <w:proofErr w:type="spellStart"/>
                <w:r>
                  <w:t>S</w:t>
                </w:r>
                <w:r w:rsidRPr="006725DA">
                  <w:t>upremati</w:t>
                </w:r>
                <w:r>
                  <w:t>sm</w:t>
                </w:r>
                <w:proofErr w:type="spellEnd"/>
                <w:r>
                  <w:t xml:space="preserve"> </w:t>
                </w:r>
                <w:r w:rsidR="00E53F5A">
                  <w:t>meant dominant</w:t>
                </w:r>
                <w:r>
                  <w:t xml:space="preserve"> —</w:t>
                </w:r>
                <w:r w:rsidRPr="006725DA">
                  <w:t xml:space="preserve"> a </w:t>
                </w:r>
                <w:r>
                  <w:t xml:space="preserve">term commonly used in the art world that, in the case of </w:t>
                </w:r>
                <w:proofErr w:type="spellStart"/>
                <w:r>
                  <w:t>Suprematism</w:t>
                </w:r>
                <w:proofErr w:type="spellEnd"/>
                <w:r>
                  <w:t xml:space="preserve">, </w:t>
                </w:r>
                <w:r w:rsidRPr="006725DA">
                  <w:t xml:space="preserve">referred to colour </w:t>
                </w:r>
                <w:r>
                  <w:t>as it appears to</w:t>
                </w:r>
                <w:r w:rsidRPr="006725DA">
                  <w:t xml:space="preserve"> the painter’s eye and</w:t>
                </w:r>
                <w:r>
                  <w:t xml:space="preserve">, accordingly, on the canvas. </w:t>
                </w:r>
                <w:proofErr w:type="spellStart"/>
                <w:r>
                  <w:t>Suprematism</w:t>
                </w:r>
                <w:proofErr w:type="spellEnd"/>
                <w:r>
                  <w:t xml:space="preserve"> has been considered the</w:t>
                </w:r>
                <w:r w:rsidRPr="006725DA">
                  <w:t xml:space="preserve"> logical development of </w:t>
                </w:r>
                <w:r>
                  <w:t xml:space="preserve">Claude Monet’s explorations of colour in light developed during the Parisian Impressionism movement. </w:t>
                </w:r>
                <w:r w:rsidRPr="006725DA">
                  <w:t xml:space="preserve">Malevich </w:t>
                </w:r>
                <w:r>
                  <w:t xml:space="preserve">later used </w:t>
                </w:r>
                <w:r w:rsidRPr="006725DA">
                  <w:t>spinn</w:t>
                </w:r>
                <w:r>
                  <w:t xml:space="preserve">ing discs and light projectors between 1916 and 1919 in order to </w:t>
                </w:r>
                <w:r w:rsidRPr="006725DA">
                  <w:t xml:space="preserve">capture light itself. Artists in Malevich’s milieu such as Ivan </w:t>
                </w:r>
                <w:proofErr w:type="spellStart"/>
                <w:r w:rsidRPr="006725DA">
                  <w:t>Kliun</w:t>
                </w:r>
                <w:proofErr w:type="spellEnd"/>
                <w:r w:rsidRPr="006725DA">
                  <w:t xml:space="preserve"> began to investigate </w:t>
                </w:r>
                <w:proofErr w:type="gramStart"/>
                <w:r w:rsidRPr="006725DA">
                  <w:t>colour using</w:t>
                </w:r>
                <w:proofErr w:type="gramEnd"/>
                <w:r w:rsidRPr="006725DA">
                  <w:t xml:space="preserve"> discs in 1914, </w:t>
                </w:r>
                <w:r w:rsidR="00303C81">
                  <w:t>and</w:t>
                </w:r>
                <w:r w:rsidR="00DB6A3E">
                  <w:t xml:space="preserve"> there was a surge in further exploration with discs and projectors between 1916 and 1919. </w:t>
                </w:r>
                <w:proofErr w:type="spellStart"/>
                <w:r>
                  <w:t>Kliun</w:t>
                </w:r>
                <w:proofErr w:type="spellEnd"/>
                <w:r>
                  <w:t xml:space="preserve">, </w:t>
                </w:r>
                <w:r w:rsidRPr="006725DA">
                  <w:t xml:space="preserve">Alexandra </w:t>
                </w:r>
                <w:proofErr w:type="spellStart"/>
                <w:r w:rsidRPr="006725DA">
                  <w:t>Exter</w:t>
                </w:r>
                <w:proofErr w:type="spellEnd"/>
                <w:r w:rsidRPr="006725DA">
                  <w:t xml:space="preserve">, </w:t>
                </w:r>
                <w:proofErr w:type="spellStart"/>
                <w:r w:rsidRPr="006725DA">
                  <w:t>Liubov</w:t>
                </w:r>
                <w:proofErr w:type="spellEnd"/>
                <w:r w:rsidRPr="006725DA">
                  <w:t xml:space="preserve"> </w:t>
                </w:r>
                <w:proofErr w:type="spellStart"/>
                <w:r w:rsidRPr="006725DA">
                  <w:t>Popova</w:t>
                </w:r>
                <w:proofErr w:type="spellEnd"/>
                <w:r w:rsidRPr="006725DA">
                  <w:t xml:space="preserve">, </w:t>
                </w:r>
                <w:proofErr w:type="spellStart"/>
                <w:r w:rsidRPr="006725DA">
                  <w:t>Aleksandr</w:t>
                </w:r>
                <w:proofErr w:type="spellEnd"/>
                <w:r w:rsidRPr="006725DA">
                  <w:t xml:space="preserve"> </w:t>
                </w:r>
                <w:proofErr w:type="spellStart"/>
                <w:r w:rsidRPr="006725DA">
                  <w:t>Rodchenko</w:t>
                </w:r>
                <w:proofErr w:type="spellEnd"/>
                <w:r>
                  <w:t xml:space="preserve">, and Olga </w:t>
                </w:r>
                <w:proofErr w:type="spellStart"/>
                <w:r>
                  <w:t>Rozanova</w:t>
                </w:r>
                <w:proofErr w:type="spellEnd"/>
                <w:r w:rsidRPr="006725DA">
                  <w:t xml:space="preserve"> produced a great variety of paintings of colour and light and, apart from </w:t>
                </w:r>
                <w:proofErr w:type="spellStart"/>
                <w:r w:rsidRPr="006725DA">
                  <w:t>Exter</w:t>
                </w:r>
                <w:proofErr w:type="spellEnd"/>
                <w:r w:rsidRPr="006725DA">
                  <w:t>, they showed together at the</w:t>
                </w:r>
                <w:r>
                  <w:t>ir</w:t>
                </w:r>
                <w:r w:rsidRPr="006725DA">
                  <w:t xml:space="preserve"> first major group exhibition, Non-Objective Creation and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(Moscow</w:t>
                </w:r>
                <w:r>
                  <w:t>, 1919</w:t>
                </w:r>
                <w:r w:rsidRPr="006725DA">
                  <w:t xml:space="preserve">). In 1920 Malevich </w:t>
                </w:r>
                <w:r>
                  <w:t>taught</w:t>
                </w:r>
                <w:r w:rsidRPr="006725DA">
                  <w:t xml:space="preserve"> at the Practical Art Institute in Vitebsk where El </w:t>
                </w:r>
                <w:proofErr w:type="spellStart"/>
                <w:r w:rsidRPr="006725DA">
                  <w:t>Lissitzky</w:t>
                </w:r>
                <w:proofErr w:type="spellEnd"/>
                <w:r w:rsidRPr="006725DA">
                  <w:t xml:space="preserve"> adapted architectural geometrical systems to a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of t</w:t>
                </w:r>
                <w:r>
                  <w:t xml:space="preserve">he cosmos. </w:t>
                </w:r>
                <w:r w:rsidRPr="006725DA">
                  <w:t xml:space="preserve">Malevich’s students </w:t>
                </w:r>
                <w:r>
                  <w:t>including</w:t>
                </w:r>
                <w:r w:rsidRPr="006725DA">
                  <w:t xml:space="preserve"> Ilia </w:t>
                </w:r>
                <w:proofErr w:type="spellStart"/>
                <w:r w:rsidRPr="006725DA">
                  <w:t>Chashnik</w:t>
                </w:r>
                <w:proofErr w:type="spellEnd"/>
                <w:r>
                  <w:t xml:space="preserve"> </w:t>
                </w:r>
                <w:r w:rsidRPr="006725DA">
                  <w:t xml:space="preserve">and Nikolai </w:t>
                </w:r>
                <w:proofErr w:type="spellStart"/>
                <w:r w:rsidRPr="006725DA">
                  <w:t>Suetin</w:t>
                </w:r>
                <w:proofErr w:type="spellEnd"/>
                <w:r w:rsidRPr="006725DA">
                  <w:t xml:space="preserve"> also </w:t>
                </w:r>
                <w:r>
                  <w:t>explored the</w:t>
                </w:r>
                <w:r w:rsidRPr="006725DA">
                  <w:t xml:space="preserve"> </w:t>
                </w:r>
                <w:proofErr w:type="spellStart"/>
                <w:r w:rsidRPr="006725DA">
                  <w:t>Supremat</w:t>
                </w:r>
                <w:r>
                  <w:t>ism</w:t>
                </w:r>
                <w:proofErr w:type="spellEnd"/>
                <w:r>
                  <w:t xml:space="preserve"> of cosmic space and infinity as demonstrated</w:t>
                </w:r>
                <w:r w:rsidRPr="006725DA">
                  <w:t xml:space="preserve"> at the 1923 Petrograd Exhibition of All Trends, the final manifestation of </w:t>
                </w:r>
                <w:proofErr w:type="spellStart"/>
                <w:r w:rsidRPr="006725DA">
                  <w:t>Suprematist</w:t>
                </w:r>
                <w:proofErr w:type="spellEnd"/>
                <w:r w:rsidRPr="006725DA">
                  <w:t xml:space="preserve"> painting. These artists </w:t>
                </w:r>
                <w:r>
                  <w:t xml:space="preserve">later </w:t>
                </w:r>
                <w:r w:rsidRPr="006725DA">
                  <w:t xml:space="preserve">adapted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to the design of porcelain and graphics in the 1920s. </w:t>
                </w:r>
              </w:p>
            </w:tc>
          </w:sdtContent>
        </w:sdt>
      </w:tr>
      <w:tr w:rsidR="003F0D73" w14:paraId="2E709750" w14:textId="77777777" w:rsidTr="003F0D73">
        <w:sdt>
          <w:sdtPr>
            <w:alias w:val="Article text"/>
            <w:tag w:val="articleText"/>
            <w:id w:val="634067588"/>
            <w:placeholder>
              <w:docPart w:val="99B08CC167E627408E4B61C0A2AF8D9A"/>
            </w:placeholder>
          </w:sdtPr>
          <w:sdtEndPr/>
          <w:sdtContent>
            <w:sdt>
              <w:sdtPr>
                <w:alias w:val="Abstract"/>
                <w:tag w:val="abstract"/>
                <w:id w:val="967243119"/>
                <w:placeholder>
                  <w:docPart w:val="B5E95C831D250543810E3C04BA4D4433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681F663" w14:textId="4A1E8993" w:rsidR="00691DCC" w:rsidRDefault="002F6B6F" w:rsidP="00C27FAB">
                    <w:proofErr w:type="spellStart"/>
                    <w:r w:rsidRPr="006725DA">
                      <w:t>Suprem</w:t>
                    </w:r>
                    <w:r>
                      <w:t>atism</w:t>
                    </w:r>
                    <w:proofErr w:type="spellEnd"/>
                    <w:r>
                      <w:t xml:space="preserve"> is the artistic practice of painting light </w:t>
                    </w:r>
                    <w:r w:rsidRPr="006725DA">
                      <w:t>from co</w:t>
                    </w:r>
                    <w:r>
                      <w:t>lour to light itself. Originally developed</w:t>
                    </w:r>
                    <w:r w:rsidRPr="006725DA">
                      <w:t xml:space="preserve"> </w:t>
                    </w:r>
                    <w:r>
                      <w:t xml:space="preserve">and exhibited by </w:t>
                    </w:r>
                    <w:proofErr w:type="spellStart"/>
                    <w:r>
                      <w:t>Kazimir</w:t>
                    </w:r>
                    <w:proofErr w:type="spellEnd"/>
                    <w:r>
                      <w:t xml:space="preserve"> Malevich in December 1915 at the </w:t>
                    </w:r>
                    <w:r w:rsidRPr="006725DA">
                      <w:t>Last Futuris</w:t>
                    </w:r>
                    <w:r>
                      <w:t xml:space="preserve">t Exhibition of Paintings 0.10 in </w:t>
                    </w:r>
                    <w:r w:rsidRPr="006725DA">
                      <w:t xml:space="preserve">Petrograd, </w:t>
                    </w:r>
                    <w:r>
                      <w:t xml:space="preserve">the term </w:t>
                    </w:r>
                    <w:proofErr w:type="spellStart"/>
                    <w:r>
                      <w:t>S</w:t>
                    </w:r>
                    <w:r w:rsidRPr="006725DA">
                      <w:t>upremati</w:t>
                    </w:r>
                    <w:r>
                      <w:t>sm</w:t>
                    </w:r>
                    <w:proofErr w:type="spellEnd"/>
                    <w:r>
                      <w:t xml:space="preserve"> meant dominant —</w:t>
                    </w:r>
                    <w:r w:rsidRPr="006725DA">
                      <w:t xml:space="preserve"> a </w:t>
                    </w:r>
                    <w:r>
                      <w:t xml:space="preserve">term commonly used in the art world that, in the case of </w:t>
                    </w:r>
                    <w:proofErr w:type="spellStart"/>
                    <w:r>
                      <w:t>Suprematism</w:t>
                    </w:r>
                    <w:proofErr w:type="spellEnd"/>
                    <w:r>
                      <w:t xml:space="preserve">, </w:t>
                    </w:r>
                    <w:r w:rsidRPr="006725DA">
                      <w:t xml:space="preserve">referred to colour </w:t>
                    </w:r>
                    <w:r>
                      <w:t>as it appears to</w:t>
                    </w:r>
                    <w:r w:rsidRPr="006725DA">
                      <w:t xml:space="preserve"> the painter’s eye and</w:t>
                    </w:r>
                    <w:r>
                      <w:t xml:space="preserve">, accordingly, on the canvas. </w:t>
                    </w:r>
                    <w:proofErr w:type="spellStart"/>
                    <w:r>
                      <w:t>Suprematism</w:t>
                    </w:r>
                    <w:proofErr w:type="spellEnd"/>
                    <w:r>
                      <w:t xml:space="preserve"> has been considered the</w:t>
                    </w:r>
                    <w:r w:rsidRPr="006725DA">
                      <w:t xml:space="preserve"> logical development of </w:t>
                    </w:r>
                    <w:r>
                      <w:t xml:space="preserve">Claude Monet’s explorations of colour in light developed during the Parisian Impressionism movement. </w:t>
                    </w:r>
                    <w:r w:rsidRPr="006725DA">
                      <w:t xml:space="preserve">Malevich </w:t>
                    </w:r>
                    <w:r>
                      <w:t xml:space="preserve">later used </w:t>
                    </w:r>
                    <w:r w:rsidRPr="006725DA">
                      <w:t>spinn</w:t>
                    </w:r>
                    <w:r>
                      <w:t xml:space="preserve">ing discs and light projectors between 1916 and 1919 in order to </w:t>
                    </w:r>
                    <w:r w:rsidRPr="006725DA">
                      <w:t xml:space="preserve">capture light itself. Artists in Malevich’s milieu such as Ivan </w:t>
                    </w:r>
                    <w:proofErr w:type="spellStart"/>
                    <w:r w:rsidRPr="006725DA">
                      <w:t>Kliun</w:t>
                    </w:r>
                    <w:proofErr w:type="spellEnd"/>
                    <w:r w:rsidRPr="006725DA">
                      <w:t xml:space="preserve"> began to investigate </w:t>
                    </w:r>
                    <w:proofErr w:type="gramStart"/>
                    <w:r w:rsidRPr="006725DA">
                      <w:t>colour using</w:t>
                    </w:r>
                    <w:proofErr w:type="gramEnd"/>
                    <w:r w:rsidRPr="006725DA">
                      <w:t xml:space="preserve"> discs in 1914, </w:t>
                    </w:r>
                    <w:r>
                      <w:t xml:space="preserve">and there was a surge in further exploration with discs and projectors between 1916 and 1919. </w:t>
                    </w:r>
                    <w:proofErr w:type="spellStart"/>
                    <w:r>
                      <w:t>Kliun</w:t>
                    </w:r>
                    <w:proofErr w:type="spellEnd"/>
                    <w:r>
                      <w:t xml:space="preserve">, </w:t>
                    </w:r>
                    <w:r w:rsidRPr="006725DA">
                      <w:t xml:space="preserve">Alexandra </w:t>
                    </w:r>
                    <w:proofErr w:type="spellStart"/>
                    <w:r w:rsidRPr="006725DA">
                      <w:t>Exter</w:t>
                    </w:r>
                    <w:proofErr w:type="spellEnd"/>
                    <w:r w:rsidRPr="006725DA">
                      <w:t xml:space="preserve">, </w:t>
                    </w:r>
                    <w:proofErr w:type="spellStart"/>
                    <w:r w:rsidRPr="006725DA">
                      <w:t>Liubov</w:t>
                    </w:r>
                    <w:proofErr w:type="spellEnd"/>
                    <w:r w:rsidRPr="006725DA">
                      <w:t xml:space="preserve"> </w:t>
                    </w:r>
                    <w:proofErr w:type="spellStart"/>
                    <w:r w:rsidRPr="006725DA">
                      <w:t>Popova</w:t>
                    </w:r>
                    <w:proofErr w:type="spellEnd"/>
                    <w:r w:rsidRPr="006725DA">
                      <w:t xml:space="preserve">, </w:t>
                    </w:r>
                    <w:proofErr w:type="spellStart"/>
                    <w:r w:rsidRPr="006725DA">
                      <w:t>Aleksandr</w:t>
                    </w:r>
                    <w:proofErr w:type="spellEnd"/>
                    <w:r w:rsidRPr="006725DA">
                      <w:t xml:space="preserve"> </w:t>
                    </w:r>
                    <w:proofErr w:type="spellStart"/>
                    <w:r w:rsidRPr="006725DA">
                      <w:t>Rodchenko</w:t>
                    </w:r>
                    <w:proofErr w:type="spellEnd"/>
                    <w:r>
                      <w:t xml:space="preserve">, and Olga </w:t>
                    </w:r>
                    <w:proofErr w:type="spellStart"/>
                    <w:r>
                      <w:t>Rozanova</w:t>
                    </w:r>
                    <w:proofErr w:type="spellEnd"/>
                    <w:r w:rsidRPr="006725DA">
                      <w:t xml:space="preserve"> produced a great variety of paintings of colour and light and, apart from </w:t>
                    </w:r>
                    <w:proofErr w:type="spellStart"/>
                    <w:r w:rsidRPr="006725DA">
                      <w:t>Exter</w:t>
                    </w:r>
                    <w:proofErr w:type="spellEnd"/>
                    <w:r w:rsidRPr="006725DA">
                      <w:t>, they showed together at the</w:t>
                    </w:r>
                    <w:r>
                      <w:t>ir</w:t>
                    </w:r>
                    <w:r w:rsidRPr="006725DA">
                      <w:t xml:space="preserve"> first major group exhibition, Non-Objective Creation and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(Moscow</w:t>
                    </w:r>
                    <w:r>
                      <w:t>, 1919</w:t>
                    </w:r>
                    <w:r w:rsidRPr="006725DA">
                      <w:t xml:space="preserve">). In 1920 Malevich </w:t>
                    </w:r>
                    <w:r>
                      <w:t>taught</w:t>
                    </w:r>
                    <w:r w:rsidRPr="006725DA">
                      <w:t xml:space="preserve"> at the Practical Art Institute in Vitebsk where El </w:t>
                    </w:r>
                    <w:proofErr w:type="spellStart"/>
                    <w:r w:rsidRPr="006725DA">
                      <w:t>Lissitzky</w:t>
                    </w:r>
                    <w:proofErr w:type="spellEnd"/>
                    <w:r w:rsidRPr="006725DA">
                      <w:t xml:space="preserve"> adapted architectural geometrical systems to a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of t</w:t>
                    </w:r>
                    <w:r>
                      <w:t xml:space="preserve">he cosmos. </w:t>
                    </w:r>
                    <w:r w:rsidRPr="006725DA">
                      <w:t xml:space="preserve">Malevich’s students </w:t>
                    </w:r>
                    <w:r>
                      <w:t>including</w:t>
                    </w:r>
                    <w:r w:rsidRPr="006725DA">
                      <w:t xml:space="preserve"> Ilia </w:t>
                    </w:r>
                    <w:proofErr w:type="spellStart"/>
                    <w:r w:rsidRPr="006725DA">
                      <w:t>Chashnik</w:t>
                    </w:r>
                    <w:proofErr w:type="spellEnd"/>
                    <w:r>
                      <w:t xml:space="preserve"> </w:t>
                    </w:r>
                    <w:r w:rsidRPr="006725DA">
                      <w:t xml:space="preserve">and Nikolai </w:t>
                    </w:r>
                    <w:proofErr w:type="spellStart"/>
                    <w:r w:rsidRPr="006725DA">
                      <w:t>Suetin</w:t>
                    </w:r>
                    <w:proofErr w:type="spellEnd"/>
                    <w:r w:rsidRPr="006725DA">
                      <w:t xml:space="preserve"> also </w:t>
                    </w:r>
                    <w:r>
                      <w:t>explored the</w:t>
                    </w:r>
                    <w:r w:rsidRPr="006725DA">
                      <w:t xml:space="preserve"> </w:t>
                    </w:r>
                    <w:proofErr w:type="spellStart"/>
                    <w:r w:rsidRPr="006725DA">
                      <w:t>Supremat</w:t>
                    </w:r>
                    <w:r>
                      <w:t>ism</w:t>
                    </w:r>
                    <w:proofErr w:type="spellEnd"/>
                    <w:r>
                      <w:t xml:space="preserve"> of cosmic space and infinity as demonstrated</w:t>
                    </w:r>
                    <w:r w:rsidRPr="006725DA">
                      <w:t xml:space="preserve"> at the 1923 Petrograd Exhibition of All Trends, the final manifestation of </w:t>
                    </w:r>
                    <w:proofErr w:type="spellStart"/>
                    <w:r w:rsidRPr="006725DA">
                      <w:t>Suprematist</w:t>
                    </w:r>
                    <w:proofErr w:type="spellEnd"/>
                    <w:r w:rsidRPr="006725DA">
                      <w:t xml:space="preserve"> painting. These artists </w:t>
                    </w:r>
                    <w:r>
                      <w:t xml:space="preserve">later </w:t>
                    </w:r>
                    <w:r w:rsidRPr="006725DA">
                      <w:t xml:space="preserve">adapted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to the design of porcelain and graphics in the 1920s. </w:t>
                    </w:r>
                  </w:p>
                  <w:p w14:paraId="47163DF1" w14:textId="77777777" w:rsidR="00691DCC" w:rsidRDefault="00691DCC" w:rsidP="00C27FAB"/>
                  <w:p w14:paraId="7ED4F095" w14:textId="77777777" w:rsidR="00691DCC" w:rsidRDefault="00691DCC" w:rsidP="00C27FAB">
                    <w:r>
                      <w:t>[File: LastFuturists.jpg]</w:t>
                    </w:r>
                  </w:p>
                  <w:p w14:paraId="5FE6C2BC" w14:textId="188ADB3F" w:rsidR="00691DCC" w:rsidRPr="006725DA" w:rsidRDefault="00691DCC" w:rsidP="00691DCC">
                    <w:pPr>
                      <w:pStyle w:val="Caption"/>
                    </w:pPr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6725DA">
                      <w:t>Last Futurist Exhibition of Paintings 0.10, Petrograd, D</w:t>
                    </w:r>
                    <w:r>
                      <w:t>ecember 1915-January 1916</w:t>
                    </w:r>
                  </w:p>
                  <w:p w14:paraId="7F2AF7C7" w14:textId="3DC3D877" w:rsidR="003F0D73" w:rsidRDefault="00691DCC" w:rsidP="00C27FAB">
                    <w:r w:rsidRPr="00691DCC">
                      <w:t>http://arttattler.com/Images/Europe/Netherlands/Amsterdam/Hermitage/Matisse%20to%20Malevich/31-The-Last-Futurist-Exhibition.jpg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235A7" w14:paraId="50C96F92" w14:textId="77777777" w:rsidTr="003235A7">
        <w:tc>
          <w:tcPr>
            <w:tcW w:w="9016" w:type="dxa"/>
          </w:tcPr>
          <w:p w14:paraId="3069A20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F60A3B1" w14:textId="23462963" w:rsidR="00D00FAC" w:rsidRDefault="00691DCC" w:rsidP="008A5B87">
            <w:sdt>
              <w:sdtPr>
                <w:id w:val="611636841"/>
                <w:citation/>
              </w:sdtPr>
              <w:sdtEndPr/>
              <w:sdtContent>
                <w:r w:rsidR="00D00FAC">
                  <w:fldChar w:fldCharType="begin"/>
                </w:r>
                <w:r w:rsidR="00D00FAC">
                  <w:rPr>
                    <w:lang w:val="en-US"/>
                  </w:rPr>
                  <w:instrText xml:space="preserve"> CITATION Pat13 \l 1033 </w:instrText>
                </w:r>
                <w:r w:rsidR="00D00FAC">
                  <w:fldChar w:fldCharType="separate"/>
                </w:r>
                <w:r w:rsidR="00D00FAC" w:rsidRPr="00D00FAC">
                  <w:rPr>
                    <w:noProof/>
                    <w:lang w:val="en-US"/>
                  </w:rPr>
                  <w:t>(Patricia, 2013)</w:t>
                </w:r>
                <w:r w:rsidR="00D00FAC">
                  <w:fldChar w:fldCharType="end"/>
                </w:r>
              </w:sdtContent>
            </w:sdt>
          </w:p>
          <w:p w14:paraId="097466E4" w14:textId="77777777" w:rsidR="00D00FAC" w:rsidRDefault="00D00FAC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F795801" w14:textId="1F77DFD1" w:rsidR="00B13986" w:rsidRDefault="00691DCC" w:rsidP="00B13986">
                <w:sdt>
                  <w:sdtPr>
                    <w:id w:val="726731596"/>
                    <w:citation/>
                  </w:sdtPr>
                  <w:sdtEndPr/>
                  <w:sdtContent>
                    <w:r w:rsidR="00D00FAC">
                      <w:fldChar w:fldCharType="begin"/>
                    </w:r>
                    <w:r w:rsidR="00D00FAC">
                      <w:rPr>
                        <w:lang w:val="en-US"/>
                      </w:rPr>
                      <w:instrText xml:space="preserve"> CITATION Sta78 \l 1033 </w:instrText>
                    </w:r>
                    <w:r w:rsidR="00D00FAC">
                      <w:fldChar w:fldCharType="separate"/>
                    </w:r>
                    <w:r w:rsidR="00D00FAC">
                      <w:rPr>
                        <w:noProof/>
                        <w:lang w:val="en-US"/>
                      </w:rPr>
                      <w:t xml:space="preserve"> </w:t>
                    </w:r>
                    <w:r w:rsidR="00D00FAC" w:rsidRPr="00D00FAC">
                      <w:rPr>
                        <w:noProof/>
                        <w:lang w:val="en-US"/>
                      </w:rPr>
                      <w:t>(State Russian Museum , 1978)</w:t>
                    </w:r>
                    <w:r w:rsidR="00D00FAC">
                      <w:fldChar w:fldCharType="end"/>
                    </w:r>
                  </w:sdtContent>
                </w:sdt>
              </w:p>
              <w:p w14:paraId="4D32156D" w14:textId="77777777" w:rsidR="00B13986" w:rsidRDefault="00B13986" w:rsidP="00B13986"/>
              <w:p w14:paraId="3402216F" w14:textId="5DEA4F26" w:rsidR="003235A7" w:rsidRDefault="00691DCC" w:rsidP="00691DCC">
                <w:pPr>
                  <w:keepNext/>
                </w:pPr>
                <w:sdt>
                  <w:sdtPr>
                    <w:id w:val="-961810409"/>
                    <w:citation/>
                  </w:sdtPr>
                  <w:sdtEndPr/>
                  <w:sdtContent>
                    <w:r w:rsidR="00D00FAC">
                      <w:fldChar w:fldCharType="begin"/>
                    </w:r>
                    <w:r w:rsidR="00D00FAC">
                      <w:rPr>
                        <w:lang w:val="en-US"/>
                      </w:rPr>
                      <w:instrText xml:space="preserve"> CITATION Lar78 \l 1033 </w:instrText>
                    </w:r>
                    <w:r w:rsidR="00D00FAC">
                      <w:fldChar w:fldCharType="separate"/>
                    </w:r>
                    <w:r w:rsidR="00D00FAC" w:rsidRPr="00D00FAC">
                      <w:rPr>
                        <w:noProof/>
                        <w:lang w:val="en-US"/>
                      </w:rPr>
                      <w:t>(Zhadova, 1978)</w:t>
                    </w:r>
                    <w:r w:rsidR="00D00FAC">
                      <w:fldChar w:fldCharType="end"/>
                    </w:r>
                  </w:sdtContent>
                </w:sdt>
              </w:p>
            </w:sdtContent>
          </w:sdt>
        </w:tc>
      </w:tr>
    </w:tbl>
    <w:p w14:paraId="5ACA227B" w14:textId="2BAAD2E8" w:rsidR="00C27FAB" w:rsidRPr="00F36937" w:rsidRDefault="00C27FAB" w:rsidP="00691DCC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3F7F7" w14:textId="77777777" w:rsidR="0099515E" w:rsidRDefault="0099515E" w:rsidP="007A0D55">
      <w:pPr>
        <w:spacing w:after="0" w:line="240" w:lineRule="auto"/>
      </w:pPr>
      <w:r>
        <w:separator/>
      </w:r>
    </w:p>
  </w:endnote>
  <w:endnote w:type="continuationSeparator" w:id="0">
    <w:p w14:paraId="76F4CC97" w14:textId="77777777" w:rsidR="0099515E" w:rsidRDefault="00995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9BED9" w14:textId="77777777" w:rsidR="0099515E" w:rsidRDefault="0099515E" w:rsidP="007A0D55">
      <w:pPr>
        <w:spacing w:after="0" w:line="240" w:lineRule="auto"/>
      </w:pPr>
      <w:r>
        <w:separator/>
      </w:r>
    </w:p>
  </w:footnote>
  <w:footnote w:type="continuationSeparator" w:id="0">
    <w:p w14:paraId="7E6470C0" w14:textId="77777777" w:rsidR="0099515E" w:rsidRDefault="00995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A3168" w14:textId="77777777" w:rsidR="0099515E" w:rsidRDefault="009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C61116" w14:textId="77777777" w:rsidR="0099515E" w:rsidRDefault="009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86"/>
    <w:rsid w:val="00032559"/>
    <w:rsid w:val="00052040"/>
    <w:rsid w:val="0006748C"/>
    <w:rsid w:val="000B25AE"/>
    <w:rsid w:val="000B55AB"/>
    <w:rsid w:val="000D24DC"/>
    <w:rsid w:val="00101B2E"/>
    <w:rsid w:val="0011015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EF1"/>
    <w:rsid w:val="0026315B"/>
    <w:rsid w:val="002A0A0D"/>
    <w:rsid w:val="002B0B37"/>
    <w:rsid w:val="002F4294"/>
    <w:rsid w:val="002F6B6F"/>
    <w:rsid w:val="00303C81"/>
    <w:rsid w:val="0030662D"/>
    <w:rsid w:val="003235A7"/>
    <w:rsid w:val="003677B6"/>
    <w:rsid w:val="003C2C9A"/>
    <w:rsid w:val="003D3579"/>
    <w:rsid w:val="003E2795"/>
    <w:rsid w:val="003F0D73"/>
    <w:rsid w:val="0045671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2E15"/>
    <w:rsid w:val="005B177E"/>
    <w:rsid w:val="005B3921"/>
    <w:rsid w:val="005F26D7"/>
    <w:rsid w:val="005F5450"/>
    <w:rsid w:val="00625C94"/>
    <w:rsid w:val="0064793E"/>
    <w:rsid w:val="00691DCC"/>
    <w:rsid w:val="006D0412"/>
    <w:rsid w:val="00730F91"/>
    <w:rsid w:val="007411B9"/>
    <w:rsid w:val="00780D95"/>
    <w:rsid w:val="00780DC7"/>
    <w:rsid w:val="007A0D55"/>
    <w:rsid w:val="007B3377"/>
    <w:rsid w:val="007E5F44"/>
    <w:rsid w:val="007F6C14"/>
    <w:rsid w:val="00821DE3"/>
    <w:rsid w:val="00846CE1"/>
    <w:rsid w:val="008A5B87"/>
    <w:rsid w:val="00922950"/>
    <w:rsid w:val="00952237"/>
    <w:rsid w:val="009816F9"/>
    <w:rsid w:val="0099515E"/>
    <w:rsid w:val="0099681B"/>
    <w:rsid w:val="009A7264"/>
    <w:rsid w:val="009C0A9E"/>
    <w:rsid w:val="009D1606"/>
    <w:rsid w:val="009E18A1"/>
    <w:rsid w:val="009E73D7"/>
    <w:rsid w:val="00A27D2C"/>
    <w:rsid w:val="00A54422"/>
    <w:rsid w:val="00A76FD9"/>
    <w:rsid w:val="00AB436D"/>
    <w:rsid w:val="00AD2F24"/>
    <w:rsid w:val="00AD4844"/>
    <w:rsid w:val="00AF25C3"/>
    <w:rsid w:val="00B13986"/>
    <w:rsid w:val="00B219AE"/>
    <w:rsid w:val="00B27EBD"/>
    <w:rsid w:val="00B31189"/>
    <w:rsid w:val="00B33145"/>
    <w:rsid w:val="00B574C9"/>
    <w:rsid w:val="00BA3B5A"/>
    <w:rsid w:val="00BB1F9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FAC"/>
    <w:rsid w:val="00D31D17"/>
    <w:rsid w:val="00D656DA"/>
    <w:rsid w:val="00D83300"/>
    <w:rsid w:val="00DB6A3E"/>
    <w:rsid w:val="00DB6C80"/>
    <w:rsid w:val="00DC6B48"/>
    <w:rsid w:val="00DF01B0"/>
    <w:rsid w:val="00E53F5A"/>
    <w:rsid w:val="00E85A05"/>
    <w:rsid w:val="00E9194B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A12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E6F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3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25C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3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25C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njohns:Desktop: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9C7F8B24A4E54DAEDFF10779D0F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FC9E-E09F-F64D-ADCF-F0182CAF6CE5}"/>
      </w:docPartPr>
      <w:docPartBody>
        <w:p w:rsidR="00A26DF0" w:rsidRDefault="00A26DF0">
          <w:pPr>
            <w:pStyle w:val="259C7F8B24A4E54DAEDFF10779D0FA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9E09180D5B284D9594C43417B53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7B4F6-947D-5043-82D6-BCEEFF5D991C}"/>
      </w:docPartPr>
      <w:docPartBody>
        <w:p w:rsidR="00A26DF0" w:rsidRDefault="00A26DF0">
          <w:pPr>
            <w:pStyle w:val="1C9E09180D5B284D9594C43417B538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BF78011902CF41BAC6FCEE4242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A54A4-96B9-B941-8D8B-6B7093ED4106}"/>
      </w:docPartPr>
      <w:docPartBody>
        <w:p w:rsidR="00A26DF0" w:rsidRDefault="00A26DF0">
          <w:pPr>
            <w:pStyle w:val="42BF78011902CF41BAC6FCEE4242AB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0EF283B6040C4C939DBF881DB9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46AC-8514-BE45-B5FF-DA70556BCC29}"/>
      </w:docPartPr>
      <w:docPartBody>
        <w:p w:rsidR="00A26DF0" w:rsidRDefault="00A26DF0">
          <w:pPr>
            <w:pStyle w:val="140EF283B6040C4C939DBF881DB9F7E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D9EA3FB286684EBA4F3CD13AA0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056D-0034-194E-AF43-FDF27D2464E1}"/>
      </w:docPartPr>
      <w:docPartBody>
        <w:p w:rsidR="00A26DF0" w:rsidRDefault="00A26DF0">
          <w:pPr>
            <w:pStyle w:val="20D9EA3FB286684EBA4F3CD13AA01BA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01A20E44C342D43B8C01D349AEC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B8E8-1B18-4747-89F6-0858059D980F}"/>
      </w:docPartPr>
      <w:docPartBody>
        <w:p w:rsidR="00A26DF0" w:rsidRDefault="00A26DF0">
          <w:pPr>
            <w:pStyle w:val="E01A20E44C342D43B8C01D349AEC6E1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6B72BD7A85234FBCDB3AD04CA4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9707-570D-8846-A9FD-6F467E9F52E8}"/>
      </w:docPartPr>
      <w:docPartBody>
        <w:p w:rsidR="00A26DF0" w:rsidRDefault="00A26DF0">
          <w:pPr>
            <w:pStyle w:val="9B6B72BD7A85234FBCDB3AD04CA4F0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FEEE0C1050874181D38AA753ED6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85B86-B6A7-CD4E-88D0-698F238F7930}"/>
      </w:docPartPr>
      <w:docPartBody>
        <w:p w:rsidR="00A26DF0" w:rsidRDefault="00A26DF0">
          <w:pPr>
            <w:pStyle w:val="28FEEE0C1050874181D38AA753ED673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B1388FB456E24FBC296409EF81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974DC-D4F0-D148-8B40-F753E8FB6065}"/>
      </w:docPartPr>
      <w:docPartBody>
        <w:p w:rsidR="00A26DF0" w:rsidRDefault="00A26DF0">
          <w:pPr>
            <w:pStyle w:val="42B1388FB456E24FBC296409EF8166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9B08CC167E627408E4B61C0A2AF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26DF-115D-E64D-B968-1CB3447D7860}"/>
      </w:docPartPr>
      <w:docPartBody>
        <w:p w:rsidR="00A26DF0" w:rsidRDefault="00A26DF0">
          <w:pPr>
            <w:pStyle w:val="99B08CC167E627408E4B61C0A2AF8D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5E95C831D250543810E3C04BA4D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B1D15-35B5-B143-AAAB-4CC084AF6F88}"/>
      </w:docPartPr>
      <w:docPartBody>
        <w:p w:rsidR="00DA6486" w:rsidRDefault="007F7BB5" w:rsidP="007F7BB5">
          <w:pPr>
            <w:pStyle w:val="B5E95C831D250543810E3C04BA4D443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0"/>
    <w:rsid w:val="007F7BB5"/>
    <w:rsid w:val="00A26DF0"/>
    <w:rsid w:val="00D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BB5"/>
    <w:rPr>
      <w:color w:val="808080"/>
    </w:rPr>
  </w:style>
  <w:style w:type="paragraph" w:customStyle="1" w:styleId="259C7F8B24A4E54DAEDFF10779D0FAEE">
    <w:name w:val="259C7F8B24A4E54DAEDFF10779D0FAEE"/>
  </w:style>
  <w:style w:type="paragraph" w:customStyle="1" w:styleId="1C9E09180D5B284D9594C43417B5381B">
    <w:name w:val="1C9E09180D5B284D9594C43417B5381B"/>
  </w:style>
  <w:style w:type="paragraph" w:customStyle="1" w:styleId="42BF78011902CF41BAC6FCEE4242ABC0">
    <w:name w:val="42BF78011902CF41BAC6FCEE4242ABC0"/>
  </w:style>
  <w:style w:type="paragraph" w:customStyle="1" w:styleId="140EF283B6040C4C939DBF881DB9F7EB">
    <w:name w:val="140EF283B6040C4C939DBF881DB9F7EB"/>
  </w:style>
  <w:style w:type="paragraph" w:customStyle="1" w:styleId="20D9EA3FB286684EBA4F3CD13AA01BAB">
    <w:name w:val="20D9EA3FB286684EBA4F3CD13AA01BAB"/>
  </w:style>
  <w:style w:type="paragraph" w:customStyle="1" w:styleId="E01A20E44C342D43B8C01D349AEC6E16">
    <w:name w:val="E01A20E44C342D43B8C01D349AEC6E16"/>
  </w:style>
  <w:style w:type="paragraph" w:customStyle="1" w:styleId="9B6B72BD7A85234FBCDB3AD04CA4F07E">
    <w:name w:val="9B6B72BD7A85234FBCDB3AD04CA4F07E"/>
  </w:style>
  <w:style w:type="paragraph" w:customStyle="1" w:styleId="28FEEE0C1050874181D38AA753ED6733">
    <w:name w:val="28FEEE0C1050874181D38AA753ED6733"/>
  </w:style>
  <w:style w:type="paragraph" w:customStyle="1" w:styleId="42B1388FB456E24FBC296409EF816696">
    <w:name w:val="42B1388FB456E24FBC296409EF816696"/>
  </w:style>
  <w:style w:type="paragraph" w:customStyle="1" w:styleId="99B08CC167E627408E4B61C0A2AF8D9A">
    <w:name w:val="99B08CC167E627408E4B61C0A2AF8D9A"/>
  </w:style>
  <w:style w:type="paragraph" w:customStyle="1" w:styleId="0386E20BB4236B4CAA8B3671F1562135">
    <w:name w:val="0386E20BB4236B4CAA8B3671F1562135"/>
  </w:style>
  <w:style w:type="paragraph" w:customStyle="1" w:styleId="B5E95C831D250543810E3C04BA4D4433">
    <w:name w:val="B5E95C831D250543810E3C04BA4D4433"/>
    <w:rsid w:val="007F7BB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BB5"/>
    <w:rPr>
      <w:color w:val="808080"/>
    </w:rPr>
  </w:style>
  <w:style w:type="paragraph" w:customStyle="1" w:styleId="259C7F8B24A4E54DAEDFF10779D0FAEE">
    <w:name w:val="259C7F8B24A4E54DAEDFF10779D0FAEE"/>
  </w:style>
  <w:style w:type="paragraph" w:customStyle="1" w:styleId="1C9E09180D5B284D9594C43417B5381B">
    <w:name w:val="1C9E09180D5B284D9594C43417B5381B"/>
  </w:style>
  <w:style w:type="paragraph" w:customStyle="1" w:styleId="42BF78011902CF41BAC6FCEE4242ABC0">
    <w:name w:val="42BF78011902CF41BAC6FCEE4242ABC0"/>
  </w:style>
  <w:style w:type="paragraph" w:customStyle="1" w:styleId="140EF283B6040C4C939DBF881DB9F7EB">
    <w:name w:val="140EF283B6040C4C939DBF881DB9F7EB"/>
  </w:style>
  <w:style w:type="paragraph" w:customStyle="1" w:styleId="20D9EA3FB286684EBA4F3CD13AA01BAB">
    <w:name w:val="20D9EA3FB286684EBA4F3CD13AA01BAB"/>
  </w:style>
  <w:style w:type="paragraph" w:customStyle="1" w:styleId="E01A20E44C342D43B8C01D349AEC6E16">
    <w:name w:val="E01A20E44C342D43B8C01D349AEC6E16"/>
  </w:style>
  <w:style w:type="paragraph" w:customStyle="1" w:styleId="9B6B72BD7A85234FBCDB3AD04CA4F07E">
    <w:name w:val="9B6B72BD7A85234FBCDB3AD04CA4F07E"/>
  </w:style>
  <w:style w:type="paragraph" w:customStyle="1" w:styleId="28FEEE0C1050874181D38AA753ED6733">
    <w:name w:val="28FEEE0C1050874181D38AA753ED6733"/>
  </w:style>
  <w:style w:type="paragraph" w:customStyle="1" w:styleId="42B1388FB456E24FBC296409EF816696">
    <w:name w:val="42B1388FB456E24FBC296409EF816696"/>
  </w:style>
  <w:style w:type="paragraph" w:customStyle="1" w:styleId="99B08CC167E627408E4B61C0A2AF8D9A">
    <w:name w:val="99B08CC167E627408E4B61C0A2AF8D9A"/>
  </w:style>
  <w:style w:type="paragraph" w:customStyle="1" w:styleId="0386E20BB4236B4CAA8B3671F1562135">
    <w:name w:val="0386E20BB4236B4CAA8B3671F1562135"/>
  </w:style>
  <w:style w:type="paragraph" w:customStyle="1" w:styleId="B5E95C831D250543810E3C04BA4D4433">
    <w:name w:val="B5E95C831D250543810E3C04BA4D4433"/>
    <w:rsid w:val="007F7BB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Pat13</b:Tag>
    <b:SourceType>Book</b:SourceType>
    <b:Guid>{6B79703F-FC1E-434B-B5AD-AAD80DDD1D36}</b:Guid>
    <b:Author>
      <b:Author>
        <b:NameList>
          <b:Person>
            <b:Last>Patricia</b:Last>
            <b:First>Railing</b:First>
          </b:Person>
        </b:NameList>
      </b:Author>
    </b:Author>
    <b:Title>Malevich Paints — The Seeing Eye</b:Title>
    <b:City>Forest Row </b:City>
    <b:Publisher>Artists Bookworks</b:Publisher>
    <b:Year>2013</b:Year>
    <b:RefOrder>1</b:RefOrder>
  </b:Source>
  <b:Source>
    <b:Tag>Sta78</b:Tag>
    <b:SourceType>Book</b:SourceType>
    <b:Guid>{07720BD7-AAD3-9141-B057-A0A1A2AF5E65}</b:Guid>
    <b:Author>
      <b:Author>
        <b:Corporate>State Russian Museum </b:Corporate>
      </b:Author>
    </b:Author>
    <b:Title>Malevich's Circle — Confederate Students, Followers in Russia 1920s-1950s</b:Title>
    <b:City>St. Petersburg</b:City>
    <b:Publisher>Palace Editions</b:Publisher>
    <b:Year>1978</b:Year>
    <b:RefOrder>2</b:RefOrder>
  </b:Source>
  <b:Source>
    <b:Tag>Lar78</b:Tag>
    <b:SourceType>Book</b:SourceType>
    <b:Guid>{A871D4CC-ADB6-B84D-BDBD-B935BE06BE13}</b:Guid>
    <b:Author>
      <b:Author>
        <b:NameList>
          <b:Person>
            <b:Last>Zhadova</b:Last>
            <b:First>Larissa</b:First>
            <b:Middle>A.</b:Middle>
          </b:Person>
        </b:NameList>
      </b:Author>
    </b:Author>
    <b:Title>Malevich — Suprematism and Revolution in Russian Art 1910-1930</b:Title>
    <b:City>London</b:City>
    <b:Publisher>Thames and Hudson</b:Publisher>
    <b:Year>1978</b:Year>
    <b:RefOrder>3</b:RefOrder>
  </b:Source>
</b:Sources>
</file>

<file path=customXml/itemProps1.xml><?xml version="1.0" encoding="utf-8"?>
<ds:datastoreItem xmlns:ds="http://schemas.openxmlformats.org/officeDocument/2006/customXml" ds:itemID="{4967EEB1-6F9B-4442-80D4-1888D5A6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58</TotalTime>
  <Pages>2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McPherson Library</dc:creator>
  <cp:keywords/>
  <dc:description/>
  <cp:lastModifiedBy>Jasmine Nielsen</cp:lastModifiedBy>
  <cp:revision>38</cp:revision>
  <dcterms:created xsi:type="dcterms:W3CDTF">2014-09-11T20:19:00Z</dcterms:created>
  <dcterms:modified xsi:type="dcterms:W3CDTF">2014-10-13T22:02:00Z</dcterms:modified>
</cp:coreProperties>
</file>