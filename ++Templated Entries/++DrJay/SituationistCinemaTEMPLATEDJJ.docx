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2E166B" w14:textId="77777777" w:rsidTr="00922950">
        <w:tc>
          <w:tcPr>
            <w:tcW w:w="491" w:type="dxa"/>
            <w:vMerge w:val="restart"/>
            <w:shd w:val="clear" w:color="auto" w:fill="A6A6A6" w:themeFill="background1" w:themeFillShade="A6"/>
            <w:textDirection w:val="btLr"/>
          </w:tcPr>
          <w:p w14:paraId="175464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6D7D67C14FB54B9722AD819B44DEC2"/>
            </w:placeholder>
            <w:showingPlcHdr/>
            <w:dropDownList>
              <w:listItem w:displayText="Dr." w:value="Dr."/>
              <w:listItem w:displayText="Prof." w:value="Prof."/>
            </w:dropDownList>
          </w:sdtPr>
          <w:sdtContent>
            <w:tc>
              <w:tcPr>
                <w:tcW w:w="1259" w:type="dxa"/>
              </w:tcPr>
              <w:p w14:paraId="1B9769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D938F078C60547AC3623BCC07072B6"/>
            </w:placeholder>
            <w:text/>
          </w:sdtPr>
          <w:sdtContent>
            <w:tc>
              <w:tcPr>
                <w:tcW w:w="2073" w:type="dxa"/>
              </w:tcPr>
              <w:p w14:paraId="1AB95929" w14:textId="77777777" w:rsidR="00B574C9" w:rsidRDefault="005603CB" w:rsidP="005603CB">
                <w:r>
                  <w:t>Tara</w:t>
                </w:r>
              </w:p>
            </w:tc>
          </w:sdtContent>
        </w:sdt>
        <w:sdt>
          <w:sdtPr>
            <w:alias w:val="Middle name"/>
            <w:tag w:val="authorMiddleName"/>
            <w:id w:val="-2076034781"/>
            <w:placeholder>
              <w:docPart w:val="B147C73EFFBBF246A6F4DF7B95C23E8D"/>
            </w:placeholder>
            <w:showingPlcHdr/>
            <w:text/>
          </w:sdtPr>
          <w:sdtContent>
            <w:tc>
              <w:tcPr>
                <w:tcW w:w="2551" w:type="dxa"/>
              </w:tcPr>
              <w:p w14:paraId="539E34F0" w14:textId="77777777" w:rsidR="00B574C9" w:rsidRDefault="00B574C9" w:rsidP="00922950">
                <w:r>
                  <w:rPr>
                    <w:rStyle w:val="PlaceholderText"/>
                  </w:rPr>
                  <w:t>[Middle name]</w:t>
                </w:r>
              </w:p>
            </w:tc>
          </w:sdtContent>
        </w:sdt>
        <w:sdt>
          <w:sdtPr>
            <w:alias w:val="Last name"/>
            <w:tag w:val="authorLastName"/>
            <w:id w:val="-1088529830"/>
            <w:placeholder>
              <w:docPart w:val="5702766533753249895D37BB37FB5193"/>
            </w:placeholder>
            <w:text/>
          </w:sdtPr>
          <w:sdtContent>
            <w:tc>
              <w:tcPr>
                <w:tcW w:w="2642" w:type="dxa"/>
              </w:tcPr>
              <w:p w14:paraId="7761BA1E" w14:textId="77777777" w:rsidR="00B574C9" w:rsidRDefault="005603CB" w:rsidP="005603CB">
                <w:r>
                  <w:t>Thompson</w:t>
                </w:r>
              </w:p>
            </w:tc>
          </w:sdtContent>
        </w:sdt>
      </w:tr>
      <w:tr w:rsidR="00B574C9" w14:paraId="5297D328" w14:textId="77777777" w:rsidTr="001A6A06">
        <w:trPr>
          <w:trHeight w:val="986"/>
        </w:trPr>
        <w:tc>
          <w:tcPr>
            <w:tcW w:w="491" w:type="dxa"/>
            <w:vMerge/>
            <w:shd w:val="clear" w:color="auto" w:fill="A6A6A6" w:themeFill="background1" w:themeFillShade="A6"/>
          </w:tcPr>
          <w:p w14:paraId="321EFB16" w14:textId="77777777" w:rsidR="00B574C9" w:rsidRPr="001A6A06" w:rsidRDefault="00B574C9" w:rsidP="00CF1542">
            <w:pPr>
              <w:jc w:val="center"/>
              <w:rPr>
                <w:b/>
                <w:color w:val="FFFFFF" w:themeColor="background1"/>
              </w:rPr>
            </w:pPr>
          </w:p>
        </w:tc>
        <w:sdt>
          <w:sdtPr>
            <w:alias w:val="Biography"/>
            <w:tag w:val="authorBiography"/>
            <w:id w:val="938807824"/>
            <w:placeholder>
              <w:docPart w:val="9BB0EA6A62094B4FA2FD35DDA4BC921C"/>
            </w:placeholder>
            <w:showingPlcHdr/>
          </w:sdtPr>
          <w:sdtContent>
            <w:tc>
              <w:tcPr>
                <w:tcW w:w="8525" w:type="dxa"/>
                <w:gridSpan w:val="4"/>
              </w:tcPr>
              <w:p w14:paraId="69934A57" w14:textId="77777777" w:rsidR="00B574C9" w:rsidRDefault="00B574C9" w:rsidP="00922950">
                <w:r>
                  <w:rPr>
                    <w:rStyle w:val="PlaceholderText"/>
                  </w:rPr>
                  <w:t>[Enter your biography]</w:t>
                </w:r>
              </w:p>
            </w:tc>
          </w:sdtContent>
        </w:sdt>
      </w:tr>
      <w:tr w:rsidR="00B574C9" w14:paraId="75E87BEE" w14:textId="77777777" w:rsidTr="001A6A06">
        <w:trPr>
          <w:trHeight w:val="986"/>
        </w:trPr>
        <w:tc>
          <w:tcPr>
            <w:tcW w:w="491" w:type="dxa"/>
            <w:vMerge/>
            <w:shd w:val="clear" w:color="auto" w:fill="A6A6A6" w:themeFill="background1" w:themeFillShade="A6"/>
          </w:tcPr>
          <w:p w14:paraId="258C806C" w14:textId="77777777" w:rsidR="00B574C9" w:rsidRPr="001A6A06" w:rsidRDefault="00B574C9" w:rsidP="00CF1542">
            <w:pPr>
              <w:jc w:val="center"/>
              <w:rPr>
                <w:b/>
                <w:color w:val="FFFFFF" w:themeColor="background1"/>
              </w:rPr>
            </w:pPr>
          </w:p>
        </w:tc>
        <w:sdt>
          <w:sdtPr>
            <w:alias w:val="Affiliation"/>
            <w:tag w:val="affiliation"/>
            <w:id w:val="2012937915"/>
            <w:placeholder>
              <w:docPart w:val="D49010BABBC349488832EA93D712541B"/>
            </w:placeholder>
            <w:text/>
          </w:sdtPr>
          <w:sdtContent>
            <w:tc>
              <w:tcPr>
                <w:tcW w:w="8525" w:type="dxa"/>
                <w:gridSpan w:val="4"/>
              </w:tcPr>
              <w:p w14:paraId="1A276F60" w14:textId="77777777" w:rsidR="00B574C9" w:rsidRDefault="005603CB" w:rsidP="005603CB">
                <w:r>
                  <w:t>University of Victoria</w:t>
                </w:r>
              </w:p>
            </w:tc>
          </w:sdtContent>
        </w:sdt>
      </w:tr>
    </w:tbl>
    <w:p w14:paraId="72E753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270C75" w14:textId="77777777" w:rsidTr="00244BB0">
        <w:tc>
          <w:tcPr>
            <w:tcW w:w="9016" w:type="dxa"/>
            <w:shd w:val="clear" w:color="auto" w:fill="A6A6A6" w:themeFill="background1" w:themeFillShade="A6"/>
            <w:tcMar>
              <w:top w:w="113" w:type="dxa"/>
              <w:bottom w:w="113" w:type="dxa"/>
            </w:tcMar>
          </w:tcPr>
          <w:p w14:paraId="2F734B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FF7092" w14:textId="77777777" w:rsidTr="003F0D73">
        <w:sdt>
          <w:sdtPr>
            <w:rPr>
              <w:b/>
            </w:rPr>
            <w:alias w:val="Article headword"/>
            <w:tag w:val="articleHeadword"/>
            <w:id w:val="-361440020"/>
            <w:placeholder>
              <w:docPart w:val="BCA459E16AFC4D4881496865E19335EF"/>
            </w:placeholder>
            <w:text/>
          </w:sdtPr>
          <w:sdtContent>
            <w:tc>
              <w:tcPr>
                <w:tcW w:w="9016" w:type="dxa"/>
                <w:tcMar>
                  <w:top w:w="113" w:type="dxa"/>
                  <w:bottom w:w="113" w:type="dxa"/>
                </w:tcMar>
              </w:tcPr>
              <w:p w14:paraId="7615DE56" w14:textId="77777777" w:rsidR="003F0D73" w:rsidRPr="00FB589A" w:rsidRDefault="005603CB" w:rsidP="005603CB">
                <w:pPr>
                  <w:rPr>
                    <w:b/>
                  </w:rPr>
                </w:pPr>
                <w:r>
                  <w:rPr>
                    <w:b/>
                  </w:rPr>
                  <w:t xml:space="preserve">Situationist Cinema </w:t>
                </w:r>
              </w:p>
            </w:tc>
          </w:sdtContent>
        </w:sdt>
      </w:tr>
      <w:tr w:rsidR="00464699" w14:paraId="00B02D8E" w14:textId="77777777" w:rsidTr="005603CB">
        <w:sdt>
          <w:sdtPr>
            <w:alias w:val="Variant headwords"/>
            <w:tag w:val="variantHeadwords"/>
            <w:id w:val="173464402"/>
            <w:placeholder>
              <w:docPart w:val="A4380BC53770524C925EC337FE520465"/>
            </w:placeholder>
            <w:showingPlcHdr/>
          </w:sdtPr>
          <w:sdtContent>
            <w:tc>
              <w:tcPr>
                <w:tcW w:w="9016" w:type="dxa"/>
                <w:tcMar>
                  <w:top w:w="113" w:type="dxa"/>
                  <w:bottom w:w="113" w:type="dxa"/>
                </w:tcMar>
              </w:tcPr>
              <w:p w14:paraId="458E571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356477" w14:textId="77777777" w:rsidTr="003F0D73">
        <w:sdt>
          <w:sdtPr>
            <w:alias w:val="Abstract"/>
            <w:tag w:val="abstract"/>
            <w:id w:val="-635871867"/>
            <w:placeholder>
              <w:docPart w:val="FE5C78253DD09F4BA9ABF0F84F93A1E8"/>
            </w:placeholder>
          </w:sdtPr>
          <w:sdtContent>
            <w:tc>
              <w:tcPr>
                <w:tcW w:w="9016" w:type="dxa"/>
                <w:tcMar>
                  <w:top w:w="113" w:type="dxa"/>
                  <w:bottom w:w="113" w:type="dxa"/>
                </w:tcMar>
              </w:tcPr>
              <w:p w14:paraId="01D06167" w14:textId="79AB8590" w:rsidR="00E85A05" w:rsidRDefault="00076906" w:rsidP="00E85A05">
                <w:r>
                  <w:t xml:space="preserve">Situationist Cinema refers to the films made and the cinematic techniques developed by the left-wing radical group The </w:t>
                </w:r>
                <w:r w:rsidRPr="00310F9A">
                  <w:t>Situationist International</w:t>
                </w:r>
                <w:r>
                  <w:t xml:space="preserve">. </w:t>
                </w:r>
                <w:r w:rsidRPr="00310F9A">
                  <w:t xml:space="preserve">While primarily </w:t>
                </w:r>
                <w:r>
                  <w:t>a political organisation, the Situationists’ early writings</w:t>
                </w:r>
                <w:r w:rsidRPr="00310F9A">
                  <w:t xml:space="preserve"> </w:t>
                </w:r>
                <w:r>
                  <w:t>established them</w:t>
                </w:r>
                <w:r w:rsidRPr="00310F9A">
                  <w:t xml:space="preserve"> as an avant-garde</w:t>
                </w:r>
                <w:r>
                  <w:t xml:space="preserve"> art movement, and many Situationists were filmmakers, painters, sculptors, architects, writers, activists, and political philosophers. Guy Debord and René Viénet were the only two filmmakers foundational to the organisation. Debord regarded film as ‘the central art of our society’ (</w:t>
                </w:r>
                <w:r w:rsidRPr="00710F47">
                  <w:t>‘With and Against Cinema’ 19</w:t>
                </w:r>
                <w:r>
                  <w:rPr>
                    <w:rFonts w:ascii="Times New Roman" w:hAnsi="Times New Roman"/>
                    <w:sz w:val="24"/>
                  </w:rPr>
                  <w:t>)</w:t>
                </w:r>
                <w:r>
                  <w:t xml:space="preserve">, and in his book </w:t>
                </w:r>
                <w:r>
                  <w:rPr>
                    <w:i/>
                  </w:rPr>
                  <w:t>The Society of the Spectacle</w:t>
                </w:r>
                <w:r>
                  <w:t xml:space="preserve"> (a central work of Situationist theory) he argued that modern society had become so saturated by advertising, entertainment, and visual culture that ‘all that was once directly lived has become mere representation’ </w:t>
                </w:r>
                <w:r w:rsidRPr="005916F7">
                  <w:t>(</w:t>
                </w:r>
                <w:r w:rsidRPr="005916F7">
                  <w:rPr>
                    <w:i/>
                  </w:rPr>
                  <w:t>Society of the Spectacle</w:t>
                </w:r>
                <w:r w:rsidRPr="005916F7">
                  <w:t xml:space="preserve"> 12).</w:t>
                </w:r>
                <w:r>
                  <w:t xml:space="preserve"> While he felt that film was one of the most powerful tools of capitalist propaganda, he also believed its power could be recovered for revolu</w:t>
                </w:r>
                <w:r w:rsidRPr="004E7EC8">
                  <w:t xml:space="preserve">tionary purposes. Viénet </w:t>
                </w:r>
                <w:r>
                  <w:t>echoed</w:t>
                </w:r>
                <w:r w:rsidRPr="004E7EC8">
                  <w:t xml:space="preserve"> these sentiments, </w:t>
                </w:r>
                <w:r>
                  <w:t xml:space="preserve">stating that cinema was ‘undoubtedly [the] most utilizable means of expression of our time’ </w:t>
                </w:r>
                <w:r w:rsidRPr="005916F7">
                  <w:t>(‘The Situationists and the New Forms of Action Against Art and Politics’ 275).</w:t>
                </w:r>
                <w:r>
                  <w:t xml:space="preserve"> Situationist filmmakers thus tried to recover film from commodity culture and disrupt viewers’ expectations by using cinematic techniques considered anti-art.</w:t>
                </w:r>
              </w:p>
            </w:tc>
          </w:sdtContent>
        </w:sdt>
      </w:tr>
      <w:tr w:rsidR="003F0D73" w14:paraId="5A460323" w14:textId="77777777" w:rsidTr="003F0D73">
        <w:sdt>
          <w:sdtPr>
            <w:alias w:val="Article text"/>
            <w:tag w:val="articleText"/>
            <w:id w:val="634067588"/>
            <w:placeholder>
              <w:docPart w:val="A92E1B89AB94A1468DC6487EC0755558"/>
            </w:placeholder>
          </w:sdtPr>
          <w:sdtContent>
            <w:tc>
              <w:tcPr>
                <w:tcW w:w="9016" w:type="dxa"/>
                <w:tcMar>
                  <w:top w:w="113" w:type="dxa"/>
                  <w:bottom w:w="113" w:type="dxa"/>
                </w:tcMar>
              </w:tcPr>
              <w:p w14:paraId="455C0979" w14:textId="5280DA63" w:rsidR="005603CB" w:rsidRDefault="005603CB" w:rsidP="005603CB">
                <w:r>
                  <w:t xml:space="preserve">Situationist Cinema refers to the films made </w:t>
                </w:r>
                <w:r w:rsidR="003E345F">
                  <w:t>and the cinematic techniques</w:t>
                </w:r>
                <w:r w:rsidR="00E52A4C">
                  <w:t xml:space="preserve"> developed by</w:t>
                </w:r>
                <w:r w:rsidR="003E345F">
                  <w:t xml:space="preserve"> </w:t>
                </w:r>
                <w:r w:rsidR="00E52A4C">
                  <w:t xml:space="preserve">the </w:t>
                </w:r>
                <w:r>
                  <w:t xml:space="preserve">left-wing radical group The </w:t>
                </w:r>
                <w:r w:rsidRPr="00310F9A">
                  <w:t>Situationist International</w:t>
                </w:r>
                <w:r w:rsidR="005B6813">
                  <w:t>.</w:t>
                </w:r>
                <w:r>
                  <w:t xml:space="preserve"> </w:t>
                </w:r>
                <w:r w:rsidRPr="00310F9A">
                  <w:t xml:space="preserve">While primarily </w:t>
                </w:r>
                <w:r w:rsidR="005B6813">
                  <w:t>a political organis</w:t>
                </w:r>
                <w:r>
                  <w:t>ation, the Situationists’ early writings</w:t>
                </w:r>
                <w:r w:rsidRPr="00310F9A">
                  <w:t xml:space="preserve"> </w:t>
                </w:r>
                <w:r>
                  <w:t>established them</w:t>
                </w:r>
                <w:r w:rsidRPr="00310F9A">
                  <w:t xml:space="preserve"> as an avant-garde</w:t>
                </w:r>
                <w:r>
                  <w:t xml:space="preserve"> art movement, and many Situationists were filmmakers, paint</w:t>
                </w:r>
                <w:r w:rsidR="005643B9">
                  <w:t xml:space="preserve">ers, sculptors, architects, writers, </w:t>
                </w:r>
                <w:r>
                  <w:t>activists</w:t>
                </w:r>
                <w:r w:rsidR="005643B9">
                  <w:t>,</w:t>
                </w:r>
                <w:r>
                  <w:t xml:space="preserve"> and political philosophers. Guy Debord and René Viénet were the only two filmmake</w:t>
                </w:r>
                <w:r w:rsidR="00B71141">
                  <w:t>rs foundational to the organis</w:t>
                </w:r>
                <w:r w:rsidR="00965E7C">
                  <w:t>ation. Debord regarded film as ‘the central art of our society’ (</w:t>
                </w:r>
                <w:r w:rsidR="00965E7C" w:rsidRPr="00710F47">
                  <w:t>‘</w:t>
                </w:r>
                <w:r w:rsidR="00965E7C" w:rsidRPr="00710F47">
                  <w:t>With and Against Cinema’</w:t>
                </w:r>
                <w:r w:rsidRPr="00710F47">
                  <w:t xml:space="preserve"> </w:t>
                </w:r>
                <w:r w:rsidRPr="00710F47">
                  <w:t>1</w:t>
                </w:r>
                <w:r w:rsidR="00965E7C" w:rsidRPr="00710F47">
                  <w:t>9</w:t>
                </w:r>
                <w:r w:rsidR="00965E7C">
                  <w:rPr>
                    <w:rFonts w:ascii="Times New Roman" w:hAnsi="Times New Roman"/>
                    <w:sz w:val="24"/>
                  </w:rPr>
                  <w:t>)</w:t>
                </w:r>
                <w:r w:rsidR="005916F7">
                  <w:t>, and in h</w:t>
                </w:r>
                <w:r>
                  <w:t xml:space="preserve">is book </w:t>
                </w:r>
                <w:r>
                  <w:rPr>
                    <w:i/>
                  </w:rPr>
                  <w:t>The Society of the Spectacle</w:t>
                </w:r>
                <w:r w:rsidR="005916F7">
                  <w:t xml:space="preserve"> (</w:t>
                </w:r>
                <w:r>
                  <w:t>a cent</w:t>
                </w:r>
                <w:r w:rsidR="005916F7">
                  <w:t>ral work of Situationist theory)</w:t>
                </w:r>
                <w:r>
                  <w:t xml:space="preserve"> </w:t>
                </w:r>
                <w:r w:rsidR="005916F7">
                  <w:t xml:space="preserve">he </w:t>
                </w:r>
                <w:r>
                  <w:t>argued that modern society had become so saturated by advertising, entertai</w:t>
                </w:r>
                <w:r w:rsidR="00B90A3E">
                  <w:t>nment, and visual culture that ‘</w:t>
                </w:r>
                <w:r>
                  <w:t>all that was once directly lived</w:t>
                </w:r>
                <w:r w:rsidR="005916F7">
                  <w:t xml:space="preserve"> has become mere representation’</w:t>
                </w:r>
                <w:r>
                  <w:t xml:space="preserve"> </w:t>
                </w:r>
                <w:r w:rsidRPr="005916F7">
                  <w:t>(</w:t>
                </w:r>
                <w:r w:rsidRPr="005916F7">
                  <w:rPr>
                    <w:i/>
                  </w:rPr>
                  <w:t>Society of the Spectacle</w:t>
                </w:r>
                <w:r w:rsidRPr="005916F7">
                  <w:t xml:space="preserve"> 12).</w:t>
                </w:r>
                <w:r>
                  <w:t xml:space="preserve"> While he felt that film was one of the most powerful tools of capitalist propaganda, he also believed its power could be recovered for revolu</w:t>
                </w:r>
                <w:r w:rsidRPr="004E7EC8">
                  <w:t xml:space="preserve">tionary purposes. Viénet </w:t>
                </w:r>
                <w:r>
                  <w:t>echoed</w:t>
                </w:r>
                <w:r w:rsidRPr="004E7EC8">
                  <w:t xml:space="preserve"> these sentiments, </w:t>
                </w:r>
                <w:r w:rsidR="005916F7">
                  <w:t>stating that cinema was ‘</w:t>
                </w:r>
                <w:r>
                  <w:t xml:space="preserve">undoubtedly [the] most utilizable </w:t>
                </w:r>
                <w:r w:rsidR="005916F7">
                  <w:t>means of expression of our time’</w:t>
                </w:r>
                <w:r>
                  <w:t xml:space="preserve"> </w:t>
                </w:r>
                <w:r w:rsidR="005916F7" w:rsidRPr="005916F7">
                  <w:t>(‘</w:t>
                </w:r>
                <w:r w:rsidRPr="005916F7">
                  <w:t xml:space="preserve">The Situationists and the New Forms of </w:t>
                </w:r>
                <w:r w:rsidR="005916F7" w:rsidRPr="005916F7">
                  <w:t>Action Against Art and Politics’</w:t>
                </w:r>
                <w:r w:rsidRPr="005916F7">
                  <w:t xml:space="preserve"> 275).</w:t>
                </w:r>
                <w:r>
                  <w:t xml:space="preserve"> Situationist filmmakers</w:t>
                </w:r>
                <w:r w:rsidR="005916F7">
                  <w:t xml:space="preserve"> thus</w:t>
                </w:r>
                <w:r>
                  <w:t xml:space="preserve"> tried to recover film from commodity culture and disrupt viewers’ expectations by usin</w:t>
                </w:r>
                <w:r w:rsidR="00076906">
                  <w:t>g cinematic techniques</w:t>
                </w:r>
                <w:r>
                  <w:t xml:space="preserve"> considered anti-art.</w:t>
                </w:r>
              </w:p>
              <w:p w14:paraId="68F4CF23" w14:textId="77777777" w:rsidR="00076906" w:rsidRDefault="00076906" w:rsidP="005603CB"/>
              <w:p w14:paraId="76E44926" w14:textId="416304DA" w:rsidR="005603CB" w:rsidRDefault="00076906" w:rsidP="005603CB">
                <w:r>
                  <w:t xml:space="preserve">Perhaps the most salient feature of Situationist cinema, audio tracks within the films do not match the visual tracks in a conventional manner. </w:t>
                </w:r>
                <w:r w:rsidR="005603CB">
                  <w:t xml:space="preserve">The soundtracks typically consist of a patchwork of unconnected phrases, including excerpts from Marxist writings, popular fiction and literary works, </w:t>
                </w:r>
                <w:r w:rsidR="005603CB">
                  <w:lastRenderedPageBreak/>
                  <w:t xml:space="preserve">scientific and sociological works, quotations from other films, news headlines, advertising copy, revolutionary rhetoric, and mundane conversation </w:t>
                </w:r>
                <w:r w:rsidR="005603CB" w:rsidRPr="00A751F6">
                  <w:t xml:space="preserve">(see the film transcripts in </w:t>
                </w:r>
                <w:r w:rsidR="005603CB" w:rsidRPr="00A751F6">
                  <w:rPr>
                    <w:i/>
                  </w:rPr>
                  <w:t>Complete Cinematic Works</w:t>
                </w:r>
                <w:r w:rsidR="005603CB" w:rsidRPr="00A751F6">
                  <w:t>).</w:t>
                </w:r>
                <w:r w:rsidR="005603CB">
                  <w:t xml:space="preserve"> In a </w:t>
                </w:r>
                <w:r w:rsidR="00E32C2D">
                  <w:t>similar</w:t>
                </w:r>
                <w:r w:rsidR="005603CB">
                  <w:t xml:space="preserve"> montage-based style, the visual tracks of mos</w:t>
                </w:r>
                <w:r w:rsidR="008C3958">
                  <w:t>t of Debord’s films (</w:t>
                </w:r>
                <w:r w:rsidR="005603CB">
                  <w:t xml:space="preserve">including </w:t>
                </w:r>
                <w:r w:rsidR="005603CB">
                  <w:rPr>
                    <w:i/>
                  </w:rPr>
                  <w:t xml:space="preserve">Critique of Separation </w:t>
                </w:r>
                <w:r w:rsidR="008C3958">
                  <w:t>[1961]</w:t>
                </w:r>
                <w:r w:rsidR="005603CB">
                  <w:t xml:space="preserve"> and </w:t>
                </w:r>
                <w:r w:rsidR="005603CB">
                  <w:rPr>
                    <w:i/>
                  </w:rPr>
                  <w:t>The Society of the Spectacle</w:t>
                </w:r>
                <w:r w:rsidR="008C3958">
                  <w:t xml:space="preserve"> [</w:t>
                </w:r>
                <w:r w:rsidR="005603CB" w:rsidRPr="00F26FDB">
                  <w:t>1973</w:t>
                </w:r>
                <w:r w:rsidR="005603CB">
                  <w:t xml:space="preserve">, </w:t>
                </w:r>
                <w:r w:rsidR="008C3958">
                  <w:t>the film adaptation of the book])</w:t>
                </w:r>
                <w:bookmarkStart w:id="0" w:name="_GoBack"/>
                <w:bookmarkEnd w:id="0"/>
                <w:r w:rsidR="005603CB">
                  <w:t xml:space="preserve"> are composed of images collected from magazines, popular films, advertisements, and </w:t>
                </w:r>
                <w:r w:rsidR="00B449CA">
                  <w:t>television. In Debord’s words, ‘</w:t>
                </w:r>
                <w:r w:rsidR="005603CB">
                  <w:t>the f</w:t>
                </w:r>
                <w:r w:rsidR="00B449CA">
                  <w:t>orm corresponds to the content,’</w:t>
                </w:r>
                <w:r w:rsidR="005603CB">
                  <w:t xml:space="preserve"> meaning the contrast b</w:t>
                </w:r>
                <w:r w:rsidR="00B449CA">
                  <w:t>etween the images and the audio</w:t>
                </w:r>
                <w:r w:rsidR="005603CB">
                  <w:t xml:space="preserve"> </w:t>
                </w:r>
                <w:r w:rsidR="005603CB" w:rsidRPr="007E15FE">
                  <w:t>and the seemingly random association of</w:t>
                </w:r>
                <w:r w:rsidR="005603CB">
                  <w:t xml:space="preserve"> excerpts o</w:t>
                </w:r>
                <w:r w:rsidR="005603CB" w:rsidRPr="007E15FE">
                  <w:t>n each track</w:t>
                </w:r>
                <w:r w:rsidR="00B449CA">
                  <w:t>, are ‘</w:t>
                </w:r>
                <w:r w:rsidR="005603CB">
                  <w:t>an ultimately realistic description of a way of life deprive</w:t>
                </w:r>
                <w:r w:rsidR="00B449CA">
                  <w:t>d of coherence and significance’</w:t>
                </w:r>
                <w:r w:rsidR="005603CB">
                  <w:t xml:space="preserve"> (</w:t>
                </w:r>
                <w:r w:rsidR="005603CB" w:rsidRPr="00B449CA">
                  <w:rPr>
                    <w:i/>
                  </w:rPr>
                  <w:t>Complete Cinematic Works</w:t>
                </w:r>
                <w:r w:rsidR="005603CB">
                  <w:t xml:space="preserve">). This method is the cinematic version of a practice the Situationists called </w:t>
                </w:r>
                <w:r w:rsidR="005603CB">
                  <w:rPr>
                    <w:i/>
                  </w:rPr>
                  <w:t>détournement</w:t>
                </w:r>
                <w:r w:rsidR="005603CB">
                  <w:t>.</w:t>
                </w:r>
                <w:r w:rsidR="005603CB">
                  <w:rPr>
                    <w:i/>
                  </w:rPr>
                  <w:t xml:space="preserve"> Détournement</w:t>
                </w:r>
                <w:r w:rsidR="005603CB">
                  <w:t xml:space="preserve"> takes an image or an everyday object and changes </w:t>
                </w:r>
                <w:proofErr w:type="gramStart"/>
                <w:r w:rsidR="005603CB">
                  <w:t>its</w:t>
                </w:r>
                <w:proofErr w:type="gramEnd"/>
                <w:r w:rsidR="005603CB">
                  <w:t xml:space="preserve"> meaning by placing it in an unintended context, such as changing the speech bubbles in an existing comic strip (see </w:t>
                </w:r>
                <w:hyperlink w:anchor="anthology" w:history="1">
                  <w:r w:rsidR="005603CB" w:rsidRPr="00D27103">
                    <w:rPr>
                      <w:rStyle w:val="Hyperlink"/>
                    </w:rPr>
                    <w:t>“A User’s Guide to Détournement”</w:t>
                  </w:r>
                </w:hyperlink>
                <w:r w:rsidR="005603CB" w:rsidRPr="00965135">
                  <w:t>)</w:t>
                </w:r>
                <w:r w:rsidR="005603CB">
                  <w:t>.</w:t>
                </w:r>
              </w:p>
              <w:p w14:paraId="2ED72566" w14:textId="77777777" w:rsidR="005603CB" w:rsidRPr="000578D5" w:rsidRDefault="005603CB" w:rsidP="005603CB">
                <w:r w:rsidRPr="00225C4B">
                  <w:t>Vién</w:t>
                </w:r>
                <w:r>
                  <w:t xml:space="preserve">et’s films used montage less extensively than Debord’s, but his </w:t>
                </w:r>
                <w:r>
                  <w:rPr>
                    <w:i/>
                  </w:rPr>
                  <w:t>La Dialectique Peut-Elle Casser Les Briques?</w:t>
                </w:r>
                <w:r>
                  <w:t xml:space="preserve"> (</w:t>
                </w:r>
                <w:r w:rsidRPr="00310E1C">
                  <w:rPr>
                    <w:i/>
                  </w:rPr>
                  <w:t>Can Dialectics Break Bricks?</w:t>
                </w:r>
                <w:r>
                  <w:t xml:space="preserve"> 1973) is nonetheless a definitive example of film as </w:t>
                </w:r>
                <w:proofErr w:type="gramStart"/>
                <w:r>
                  <w:rPr>
                    <w:i/>
                  </w:rPr>
                  <w:t>détournement</w:t>
                </w:r>
                <w:r>
                  <w:t>.</w:t>
                </w:r>
                <w:proofErr w:type="gramEnd"/>
                <w:r>
                  <w:t xml:space="preserve"> The visual track follows the entirety of the existing Kung Fu film </w:t>
                </w:r>
                <w:r>
                  <w:rPr>
                    <w:i/>
                  </w:rPr>
                  <w:t>Crush</w:t>
                </w:r>
                <w:r>
                  <w:t>, directed by Tu Guangqi, and replaces only the audio track, primarily with recitations from Marxist and anarchist publications. The contrast between the images and the script was intended to show viewers how conventional cinema sheltered them from the realities of their lives by placating them with non-critical entertainment. Vi</w:t>
                </w:r>
                <w:r w:rsidRPr="00225C4B">
                  <w:t>én</w:t>
                </w:r>
                <w:r>
                  <w:t xml:space="preserve">et’s next film, </w:t>
                </w:r>
                <w:r>
                  <w:rPr>
                    <w:i/>
                  </w:rPr>
                  <w:t>Les Filles de Kamare</w:t>
                </w:r>
                <w:r>
                  <w:t xml:space="preserve"> (</w:t>
                </w:r>
                <w:r>
                  <w:rPr>
                    <w:i/>
                  </w:rPr>
                  <w:t>The Girls of Kamare</w:t>
                </w:r>
                <w:r>
                  <w:t>, 1974) similarly set an existing film to a new soundtrack, but also inserted additional images from popular sources. Vi</w:t>
                </w:r>
                <w:r w:rsidRPr="00225C4B">
                  <w:t>én</w:t>
                </w:r>
                <w:r>
                  <w:t xml:space="preserve">et’s last film does not </w:t>
                </w:r>
                <w:r>
                  <w:rPr>
                    <w:i/>
                  </w:rPr>
                  <w:t>détourne</w:t>
                </w:r>
                <w:r>
                  <w:t xml:space="preserve"> an existing film, but is a political documentary about Maoism composed from several existing visual sources.</w:t>
                </w:r>
              </w:p>
              <w:p w14:paraId="0EC297CB" w14:textId="77777777" w:rsidR="003F0D73" w:rsidRDefault="003F0D73" w:rsidP="00C27FAB"/>
            </w:tc>
          </w:sdtContent>
        </w:sdt>
      </w:tr>
      <w:tr w:rsidR="003235A7" w14:paraId="0CFB4836" w14:textId="77777777" w:rsidTr="003235A7">
        <w:tc>
          <w:tcPr>
            <w:tcW w:w="9016" w:type="dxa"/>
          </w:tcPr>
          <w:p w14:paraId="4AF33EF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B7F9FD801E4447A97771336575FE28"/>
              </w:placeholder>
            </w:sdtPr>
            <w:sdtContent>
              <w:p w14:paraId="70C4519D" w14:textId="77777777" w:rsidR="005603CB" w:rsidRDefault="005603CB" w:rsidP="005603CB">
                <w:r>
                  <w:t xml:space="preserve">Debord, Guy. </w:t>
                </w:r>
                <w:r>
                  <w:rPr>
                    <w:i/>
                  </w:rPr>
                  <w:t xml:space="preserve">Complete Cinematic Works: Scripts, Stills, </w:t>
                </w:r>
                <w:proofErr w:type="gramStart"/>
                <w:r>
                  <w:rPr>
                    <w:i/>
                  </w:rPr>
                  <w:t>Documents</w:t>
                </w:r>
                <w:proofErr w:type="gramEnd"/>
                <w:r>
                  <w:t xml:space="preserve">. Ed. and trans. by Ken Knabb. Oakland: AK Press, 2003. Digital version of most of the book’s contents available at: </w:t>
                </w:r>
                <w:hyperlink r:id="rId8" w:history="1">
                  <w:r w:rsidRPr="000317AF">
                    <w:rPr>
                      <w:rStyle w:val="Hyperlink"/>
                    </w:rPr>
                    <w:t>http://www.bopsecrets.org/SI/debord.films/index.htm</w:t>
                  </w:r>
                </w:hyperlink>
                <w:r>
                  <w:t xml:space="preserve"> [A comprehensive resource on Debord’s films, this book includes transcripts of all of his film scripts, translated into English, and detailed descriptions of the images used in each film.]</w:t>
                </w:r>
              </w:p>
              <w:p w14:paraId="367BEED8" w14:textId="77777777" w:rsidR="005603CB" w:rsidRDefault="005603CB" w:rsidP="005603CB"/>
              <w:p w14:paraId="4B86A338" w14:textId="77777777" w:rsidR="005603CB" w:rsidRDefault="005603CB" w:rsidP="005603CB">
                <w:bookmarkStart w:id="1" w:name="spectacle"/>
                <w:bookmarkEnd w:id="1"/>
                <w:r>
                  <w:t xml:space="preserve">Debord, Guy. </w:t>
                </w:r>
                <w:r w:rsidRPr="007D5F95">
                  <w:rPr>
                    <w:i/>
                  </w:rPr>
                  <w:t>The Society of the Spectacle</w:t>
                </w:r>
                <w:r>
                  <w:t xml:space="preserve"> (1967). Trans. Donald Nicholson-Smith. New York: Zone Books, 1995. [Often considered a Situationist manifesto, this is Debord’s most influential book, in which he argues that modern society has become merely spectacle and advocates for </w:t>
                </w:r>
                <w:r>
                  <w:rPr>
                    <w:i/>
                  </w:rPr>
                  <w:t>d</w:t>
                </w:r>
                <w:r>
                  <w:t>é</w:t>
                </w:r>
                <w:r>
                  <w:rPr>
                    <w:i/>
                  </w:rPr>
                  <w:t>tournement</w:t>
                </w:r>
                <w:r>
                  <w:t xml:space="preserve"> as revolutionary practice.]</w:t>
                </w:r>
              </w:p>
              <w:p w14:paraId="07307184" w14:textId="77777777" w:rsidR="005603CB" w:rsidRDefault="005603CB" w:rsidP="005603CB"/>
              <w:p w14:paraId="687F8415" w14:textId="77777777" w:rsidR="005603CB" w:rsidRPr="00C00256" w:rsidRDefault="005603CB" w:rsidP="005603CB">
                <w:r>
                  <w:rPr>
                    <w:i/>
                  </w:rPr>
                  <w:t>Grey Room</w:t>
                </w:r>
                <w:r>
                  <w:t xml:space="preserve"> 52 (Summer 2013). [A special journal i</w:t>
                </w:r>
                <w:r w:rsidRPr="000907E0">
                  <w:t>ssue on Guy Debord’s Cinema</w:t>
                </w:r>
                <w:r>
                  <w:t>.]</w:t>
                </w:r>
              </w:p>
              <w:p w14:paraId="7EFAFD21" w14:textId="77777777" w:rsidR="005603CB" w:rsidRDefault="005603CB" w:rsidP="005603CB"/>
              <w:p w14:paraId="7DCDE394" w14:textId="77777777" w:rsidR="005603CB" w:rsidRDefault="005603CB" w:rsidP="005603CB">
                <w:r>
                  <w:t xml:space="preserve">“Guy Debord.” UbuWeb Film. </w:t>
                </w:r>
                <w:hyperlink r:id="rId9" w:history="1">
                  <w:r w:rsidRPr="00AB6A6A">
                    <w:rPr>
                      <w:rStyle w:val="Hyperlink"/>
                    </w:rPr>
                    <w:t>http://www.ubu.com/film/debord.html</w:t>
                  </w:r>
                </w:hyperlink>
                <w:r>
                  <w:t xml:space="preserve"> [Most of Debord’s films are available for viewing here.]</w:t>
                </w:r>
              </w:p>
              <w:p w14:paraId="5EA0AA10" w14:textId="77777777" w:rsidR="005603CB" w:rsidRDefault="005603CB" w:rsidP="005603CB"/>
              <w:p w14:paraId="54A9070C" w14:textId="77777777" w:rsidR="005603CB" w:rsidRDefault="005603CB" w:rsidP="005603CB">
                <w:bookmarkStart w:id="2" w:name="anthology"/>
                <w:bookmarkEnd w:id="2"/>
                <w:r>
                  <w:t xml:space="preserve">Knabb, Ken, ed. and trans. </w:t>
                </w:r>
                <w:r w:rsidRPr="007D5F95">
                  <w:rPr>
                    <w:i/>
                  </w:rPr>
                  <w:t>Situationist International Anthology</w:t>
                </w:r>
                <w:r>
                  <w:t xml:space="preserve">. Oakland: AK Press, 2006. [A collection of translated Situationist writings, this is an essential resource for anyone interested in Situationist ideas and activities. It includes several important pieces on film from the </w:t>
                </w:r>
                <w:r>
                  <w:rPr>
                    <w:i/>
                  </w:rPr>
                  <w:t>Internationale Situationniste</w:t>
                </w:r>
                <w:r>
                  <w:t xml:space="preserve"> journal, including “A User’s Guide to Détournement” (14-21), “Cinema and Revolution” (378-79), Viénet’s “The Situationists and the New Forms of Action Against Art and Politics” (273-76), and “The Role of Godard” (228-29), in which the editors of </w:t>
                </w:r>
                <w:r>
                  <w:rPr>
                    <w:i/>
                  </w:rPr>
                  <w:t>IS</w:t>
                </w:r>
                <w:r>
                  <w:t xml:space="preserve"> express considerable disdain for Jean-Luc Godard and his work.]</w:t>
                </w:r>
              </w:p>
              <w:p w14:paraId="73802C07" w14:textId="77777777" w:rsidR="005603CB" w:rsidRDefault="005603CB" w:rsidP="005603CB"/>
              <w:p w14:paraId="1725EC20" w14:textId="77777777" w:rsidR="005603CB" w:rsidRDefault="005603CB" w:rsidP="005603CB">
                <w:bookmarkStart w:id="3" w:name="mcdonough"/>
                <w:bookmarkEnd w:id="3"/>
                <w:r>
                  <w:t xml:space="preserve">McDonough, Tom ed. </w:t>
                </w:r>
                <w:r w:rsidRPr="007D5F95">
                  <w:rPr>
                    <w:i/>
                  </w:rPr>
                  <w:t>Guy Debord and the Situationist International</w:t>
                </w:r>
                <w:r>
                  <w:rPr>
                    <w:i/>
                  </w:rPr>
                  <w:t>: Texts and Documents</w:t>
                </w:r>
                <w:r>
                  <w:t xml:space="preserve">. MIT Press, 2004. [A selection of translated Situationist writings, as well as critical essays on the </w:t>
                </w:r>
                <w:r>
                  <w:lastRenderedPageBreak/>
                  <w:t>Situationists. Of particular interest is a reprint of one of the most comprehensive essays on Debord’s films, “Dismantling the Spectacle: The Films of Guy Debord,” by Thomas Levin (321-454).]</w:t>
                </w:r>
              </w:p>
              <w:p w14:paraId="24E04A8A" w14:textId="77777777" w:rsidR="005603CB" w:rsidRDefault="005603CB" w:rsidP="005603CB"/>
              <w:p w14:paraId="4B984B7A" w14:textId="77777777" w:rsidR="005603CB" w:rsidRPr="00AF4EB3" w:rsidRDefault="005603CB" w:rsidP="005603CB">
                <w:r>
                  <w:t xml:space="preserve">“Rene Viénet.” UbuWeb Film. </w:t>
                </w:r>
                <w:hyperlink r:id="rId10" w:history="1">
                  <w:r w:rsidRPr="000317AF">
                    <w:rPr>
                      <w:rStyle w:val="Hyperlink"/>
                    </w:rPr>
                    <w:t>http://ubu.com/film/vienet.html</w:t>
                  </w:r>
                </w:hyperlink>
                <w:r>
                  <w:t xml:space="preserve"> [All of Viénet’s films are available for viewing here.]</w:t>
                </w:r>
              </w:p>
              <w:p w14:paraId="2C945BC4" w14:textId="77777777" w:rsidR="005603CB" w:rsidRDefault="005603CB" w:rsidP="005603CB"/>
              <w:p w14:paraId="52913CE1" w14:textId="77777777" w:rsidR="005603CB" w:rsidRDefault="005603CB" w:rsidP="005603CB">
                <w:r>
                  <w:t xml:space="preserve">Wark, McKenzie. </w:t>
                </w:r>
                <w:r>
                  <w:rPr>
                    <w:i/>
                  </w:rPr>
                  <w:t>The Spectacle of Disintegration: Situationist Passages out of the Twentieth Century</w:t>
                </w:r>
                <w:r>
                  <w:t>. London: Verso, 2013. [Contains several chapters on Situationist filmmaking, including a detailed discussion of Debord’s filmmaking process and the integral role of his editor and the producer Gérard Lebovici, who funded his last three films.]</w:t>
                </w:r>
              </w:p>
              <w:p w14:paraId="28D952F0" w14:textId="77777777" w:rsidR="005603CB" w:rsidRPr="003D4D8D" w:rsidRDefault="005603CB" w:rsidP="005603CB"/>
              <w:p w14:paraId="344F9ACE" w14:textId="77777777" w:rsidR="005603CB" w:rsidRDefault="005603CB" w:rsidP="005603CB">
                <w:bookmarkStart w:id="4" w:name="with"/>
                <w:bookmarkEnd w:id="4"/>
                <w:r>
                  <w:t xml:space="preserve">“With and Against Cinema.” Trans. Jason E. Smith. </w:t>
                </w:r>
                <w:r>
                  <w:rPr>
                    <w:i/>
                  </w:rPr>
                  <w:t>Grey Room</w:t>
                </w:r>
                <w:r>
                  <w:t xml:space="preserve"> 52 (Summer 2013), 19-21. [An English translation of “Avec et Contre le Cinema,” un unattributed editorial note from the first issue of the journal </w:t>
                </w:r>
                <w:r>
                  <w:rPr>
                    <w:i/>
                  </w:rPr>
                  <w:t>Internationale Situationniste</w:t>
                </w:r>
                <w:r>
                  <w:t>, June 1958.]</w:t>
                </w:r>
              </w:p>
              <w:p w14:paraId="6CF28D9A" w14:textId="77777777" w:rsidR="005603CB" w:rsidRDefault="005603CB" w:rsidP="005603CB"/>
              <w:p w14:paraId="302F32B3" w14:textId="77777777" w:rsidR="005603CB" w:rsidRDefault="005603CB" w:rsidP="005603CB">
                <w:r>
                  <w:t xml:space="preserve">Debord, Guy dir. </w:t>
                </w:r>
                <w:r>
                  <w:rPr>
                    <w:i/>
                  </w:rPr>
                  <w:t>Hurlements pour Sade</w:t>
                </w:r>
                <w:r>
                  <w:t xml:space="preserve"> (</w:t>
                </w:r>
                <w:r>
                  <w:rPr>
                    <w:i/>
                  </w:rPr>
                  <w:t>Howls for Sade</w:t>
                </w:r>
                <w:r>
                  <w:t>). France,</w:t>
                </w:r>
                <w:r>
                  <w:rPr>
                    <w:i/>
                  </w:rPr>
                  <w:t xml:space="preserve"> </w:t>
                </w:r>
                <w:r>
                  <w:t xml:space="preserve">1952. </w:t>
                </w:r>
                <w:r>
                  <w:rPr>
                    <w:shd w:val="clear" w:color="auto" w:fill="FFFFFF"/>
                    <w:lang w:val="en-US"/>
                  </w:rPr>
                  <w:t>35 mm, B&amp;W, 75 min.</w:t>
                </w:r>
              </w:p>
              <w:p w14:paraId="1DB8CA48" w14:textId="77777777" w:rsidR="005603CB" w:rsidRDefault="005603CB" w:rsidP="005603CB">
                <w:r>
                  <w:t xml:space="preserve">Complete film available to view here: </w:t>
                </w:r>
                <w:hyperlink r:id="rId11" w:history="1">
                  <w:r w:rsidRPr="00627741">
                    <w:rPr>
                      <w:rStyle w:val="Hyperlink"/>
                    </w:rPr>
                    <w:t>http://www.ubu.com/film/debord_hurlements.html</w:t>
                  </w:r>
                </w:hyperlink>
              </w:p>
              <w:p w14:paraId="5534EA0C" w14:textId="77777777" w:rsidR="005603CB" w:rsidRDefault="005603CB" w:rsidP="005603CB"/>
              <w:p w14:paraId="6A03A98B" w14:textId="77777777" w:rsidR="005603CB" w:rsidRDefault="005603CB" w:rsidP="005603CB">
                <w:pPr>
                  <w:rPr>
                    <w:shd w:val="clear" w:color="auto" w:fill="FFFFFF"/>
                    <w:lang w:val="en-US"/>
                  </w:rPr>
                </w:pPr>
                <w:r>
                  <w:t xml:space="preserve">--. </w:t>
                </w:r>
                <w:r>
                  <w:rPr>
                    <w:i/>
                  </w:rPr>
                  <w:t xml:space="preserve">Sur le passage de quelques personnes à travers une assez courte unité de temps </w:t>
                </w:r>
                <w:r>
                  <w:t>(</w:t>
                </w:r>
                <w:r w:rsidRPr="009E3B26">
                  <w:rPr>
                    <w:i/>
                    <w:shd w:val="clear" w:color="auto" w:fill="FFFFFF"/>
                    <w:lang w:val="en-US"/>
                  </w:rPr>
                  <w:t>On the Passage of a Few Persons Through a Rather Brief Unity of Time</w:t>
                </w:r>
                <w:r>
                  <w:rPr>
                    <w:shd w:val="clear" w:color="auto" w:fill="FFFFFF"/>
                    <w:lang w:val="en-US"/>
                  </w:rPr>
                  <w:t>). France: Dansk-Frank Experimental-Filmskompagni, 1959.  35 mm, B&amp;W, 18 min.</w:t>
                </w:r>
              </w:p>
              <w:p w14:paraId="298C3BDF" w14:textId="77777777" w:rsidR="005603CB" w:rsidRDefault="005603CB" w:rsidP="005603CB">
                <w:pPr>
                  <w:rPr>
                    <w:shd w:val="clear" w:color="auto" w:fill="FFFFFF"/>
                    <w:lang w:val="en-US"/>
                  </w:rPr>
                </w:pPr>
                <w:r>
                  <w:t xml:space="preserve">Complete film available to view here: </w:t>
                </w:r>
                <w:hyperlink r:id="rId12" w:history="1">
                  <w:r w:rsidRPr="00627741">
                    <w:rPr>
                      <w:rStyle w:val="Hyperlink"/>
                      <w:shd w:val="clear" w:color="auto" w:fill="FFFFFF"/>
                      <w:lang w:val="en-US"/>
                    </w:rPr>
                    <w:t>http://vimeo.com/58909937</w:t>
                  </w:r>
                </w:hyperlink>
              </w:p>
              <w:p w14:paraId="03E1B5F4" w14:textId="77777777" w:rsidR="005603CB" w:rsidRPr="000A4CAE" w:rsidRDefault="005603CB" w:rsidP="005603CB">
                <w:pPr>
                  <w:rPr>
                    <w:rFonts w:ascii="Times" w:hAnsi="Times"/>
                    <w:b/>
                    <w:lang w:val="en-US"/>
                  </w:rPr>
                </w:pPr>
              </w:p>
              <w:p w14:paraId="050E0040" w14:textId="77777777" w:rsidR="005603CB" w:rsidRDefault="005603CB" w:rsidP="005603CB">
                <w:r>
                  <w:t xml:space="preserve">--. </w:t>
                </w:r>
                <w:r>
                  <w:rPr>
                    <w:i/>
                  </w:rPr>
                  <w:t>Critique de la séparation</w:t>
                </w:r>
                <w:r>
                  <w:t xml:space="preserve"> (</w:t>
                </w:r>
                <w:r>
                  <w:rPr>
                    <w:i/>
                  </w:rPr>
                  <w:t>Critique of</w:t>
                </w:r>
                <w:r w:rsidRPr="00952739">
                  <w:rPr>
                    <w:i/>
                  </w:rPr>
                  <w:t xml:space="preserve"> Separation</w:t>
                </w:r>
                <w:r>
                  <w:t xml:space="preserve">). France: </w:t>
                </w:r>
                <w:r>
                  <w:rPr>
                    <w:shd w:val="clear" w:color="auto" w:fill="FFFFFF"/>
                    <w:lang w:val="en-US"/>
                  </w:rPr>
                  <w:t>Dansk-Frank Experimental-Filmskompagni</w:t>
                </w:r>
                <w:r>
                  <w:t xml:space="preserve">, </w:t>
                </w:r>
                <w:r w:rsidRPr="00952739">
                  <w:t>1961</w:t>
                </w:r>
                <w:r>
                  <w:t xml:space="preserve">. </w:t>
                </w:r>
                <w:r>
                  <w:rPr>
                    <w:shd w:val="clear" w:color="auto" w:fill="FFFFFF"/>
                    <w:lang w:val="en-US"/>
                  </w:rPr>
                  <w:t>35 mm, B&amp;W, 19 min.</w:t>
                </w:r>
              </w:p>
              <w:p w14:paraId="052C49FB" w14:textId="77777777" w:rsidR="005603CB" w:rsidRDefault="005603CB" w:rsidP="005603CB">
                <w:r>
                  <w:t xml:space="preserve">Complete film available to view here: </w:t>
                </w:r>
                <w:hyperlink r:id="rId13" w:history="1">
                  <w:r w:rsidRPr="00627741">
                    <w:rPr>
                      <w:rStyle w:val="Hyperlink"/>
                    </w:rPr>
                    <w:t>http://www.ubu.com/film/debord_critique.html</w:t>
                  </w:r>
                </w:hyperlink>
              </w:p>
              <w:p w14:paraId="0F1ED48A" w14:textId="77777777" w:rsidR="005603CB" w:rsidRPr="0046402A" w:rsidRDefault="005603CB" w:rsidP="005603CB"/>
              <w:p w14:paraId="2CCC6802" w14:textId="77777777" w:rsidR="005603CB" w:rsidRDefault="005603CB" w:rsidP="005603CB">
                <w:r>
                  <w:t xml:space="preserve">--. </w:t>
                </w:r>
                <w:r>
                  <w:rPr>
                    <w:i/>
                  </w:rPr>
                  <w:t>La Société du Spectacle</w:t>
                </w:r>
                <w:r>
                  <w:t xml:space="preserve"> (</w:t>
                </w:r>
                <w:r>
                  <w:rPr>
                    <w:i/>
                  </w:rPr>
                  <w:t>Society of the Spectacle</w:t>
                </w:r>
                <w:r>
                  <w:t>).</w:t>
                </w:r>
                <w:r>
                  <w:rPr>
                    <w:i/>
                  </w:rPr>
                  <w:t xml:space="preserve"> </w:t>
                </w:r>
                <w:r>
                  <w:t xml:space="preserve">France: Simar Films, 1973. </w:t>
                </w:r>
                <w:r>
                  <w:rPr>
                    <w:shd w:val="clear" w:color="auto" w:fill="FFFFFF"/>
                    <w:lang w:val="en-US"/>
                  </w:rPr>
                  <w:t>35 mm, B&amp;W, 90 min.</w:t>
                </w:r>
              </w:p>
              <w:p w14:paraId="38BEDF35" w14:textId="77777777" w:rsidR="005603CB" w:rsidRDefault="005603CB" w:rsidP="005603CB">
                <w:r>
                  <w:t xml:space="preserve">Complete film available to view here: </w:t>
                </w:r>
                <w:hyperlink r:id="rId14" w:history="1">
                  <w:r w:rsidRPr="00627741">
                    <w:rPr>
                      <w:rStyle w:val="Hyperlink"/>
                    </w:rPr>
                    <w:t>http://www.ubu.com/film/debord_spectacle.html</w:t>
                  </w:r>
                </w:hyperlink>
              </w:p>
              <w:p w14:paraId="0D85BCDD" w14:textId="77777777" w:rsidR="005603CB" w:rsidRDefault="005603CB" w:rsidP="005603CB"/>
              <w:p w14:paraId="5EAB1E22" w14:textId="77777777" w:rsidR="005603CB" w:rsidRDefault="005603CB" w:rsidP="005603CB">
                <w:r>
                  <w:t xml:space="preserve">--. </w:t>
                </w:r>
                <w:r>
                  <w:rPr>
                    <w:i/>
                  </w:rPr>
                  <w:t xml:space="preserve">Réfutation de tous les jugements, tant élogieux qu’hostiles, qui ont été jusqu’ici portés sur le filme “La Société du Spectacle </w:t>
                </w:r>
                <w:r>
                  <w:t>(</w:t>
                </w:r>
                <w:r w:rsidRPr="00CA3D47">
                  <w:rPr>
                    <w:i/>
                  </w:rPr>
                  <w:t xml:space="preserve">Refutation of All </w:t>
                </w:r>
                <w:r>
                  <w:rPr>
                    <w:i/>
                  </w:rPr>
                  <w:t xml:space="preserve">the </w:t>
                </w:r>
                <w:r w:rsidRPr="00CA3D47">
                  <w:rPr>
                    <w:i/>
                  </w:rPr>
                  <w:t>Judgements</w:t>
                </w:r>
                <w:r>
                  <w:rPr>
                    <w:i/>
                  </w:rPr>
                  <w:t>, Pro or Con, Thus Far Rendered on the Film “The Society of the Spectacle”</w:t>
                </w:r>
                <w:r>
                  <w:t xml:space="preserve">). France: Simar Films, 1975. </w:t>
                </w:r>
                <w:r>
                  <w:rPr>
                    <w:shd w:val="clear" w:color="auto" w:fill="FFFFFF"/>
                    <w:lang w:val="en-US"/>
                  </w:rPr>
                  <w:t>35 mm, B&amp;W, 20 min.</w:t>
                </w:r>
              </w:p>
              <w:p w14:paraId="65AFF2DD" w14:textId="77777777" w:rsidR="005603CB" w:rsidRDefault="005603CB" w:rsidP="005603CB">
                <w:r>
                  <w:t xml:space="preserve">Complete film available to view here: </w:t>
                </w:r>
                <w:hyperlink r:id="rId15" w:history="1">
                  <w:r w:rsidRPr="00627741">
                    <w:rPr>
                      <w:rStyle w:val="Hyperlink"/>
                    </w:rPr>
                    <w:t>http://www.ubu.com/film/debord_refutation.html</w:t>
                  </w:r>
                </w:hyperlink>
              </w:p>
              <w:p w14:paraId="2A04F36F" w14:textId="77777777" w:rsidR="005603CB" w:rsidRPr="00C6209F" w:rsidRDefault="005603CB" w:rsidP="005603CB"/>
              <w:p w14:paraId="1AFBB96D" w14:textId="77777777" w:rsidR="005603CB" w:rsidRDefault="005603CB" w:rsidP="005603CB">
                <w:r>
                  <w:t xml:space="preserve">--. </w:t>
                </w:r>
                <w:r>
                  <w:rPr>
                    <w:i/>
                  </w:rPr>
                  <w:t>In g</w:t>
                </w:r>
                <w:r w:rsidRPr="001C46A3">
                  <w:rPr>
                    <w:i/>
                  </w:rPr>
                  <w:t>iru</w:t>
                </w:r>
                <w:r>
                  <w:rPr>
                    <w:i/>
                  </w:rPr>
                  <w:t>m imus nocte et consumimur i</w:t>
                </w:r>
                <w:r w:rsidRPr="001C46A3">
                  <w:rPr>
                    <w:i/>
                  </w:rPr>
                  <w:t>gni</w:t>
                </w:r>
                <w:r w:rsidRPr="00C6209F">
                  <w:t xml:space="preserve"> (</w:t>
                </w:r>
                <w:r>
                  <w:rPr>
                    <w:i/>
                  </w:rPr>
                  <w:t>We Turn in the Night, Consumed by Fire</w:t>
                </w:r>
                <w:r>
                  <w:t>). France,</w:t>
                </w:r>
                <w:r>
                  <w:rPr>
                    <w:i/>
                  </w:rPr>
                  <w:t xml:space="preserve"> </w:t>
                </w:r>
                <w:r>
                  <w:t xml:space="preserve">1978. </w:t>
                </w:r>
                <w:r>
                  <w:rPr>
                    <w:shd w:val="clear" w:color="auto" w:fill="FFFFFF"/>
                    <w:lang w:val="en-US"/>
                  </w:rPr>
                  <w:t>35 mm, B&amp;W, 105 min.</w:t>
                </w:r>
              </w:p>
              <w:p w14:paraId="460544BE" w14:textId="77777777" w:rsidR="005603CB" w:rsidRDefault="005603CB" w:rsidP="005603CB">
                <w:r>
                  <w:t xml:space="preserve">Complete film available to view here: </w:t>
                </w:r>
                <w:hyperlink r:id="rId16" w:history="1">
                  <w:r w:rsidRPr="00AB6A6A">
                    <w:rPr>
                      <w:rStyle w:val="Hyperlink"/>
                    </w:rPr>
                    <w:t>http://www.ubu.com/film/debord_ingirum.html</w:t>
                  </w:r>
                </w:hyperlink>
              </w:p>
              <w:p w14:paraId="532B0510" w14:textId="77777777" w:rsidR="005603CB" w:rsidRDefault="005603CB" w:rsidP="005603CB"/>
              <w:p w14:paraId="346E2110" w14:textId="77777777" w:rsidR="005603CB" w:rsidRPr="00A45EB8" w:rsidRDefault="005603CB" w:rsidP="005603CB">
                <w:r>
                  <w:t xml:space="preserve">Debord, Guy and Cornand, Brigitte, dir. </w:t>
                </w:r>
                <w:r>
                  <w:rPr>
                    <w:i/>
                  </w:rPr>
                  <w:t>Guy Debord, son art et son temps</w:t>
                </w:r>
                <w:r>
                  <w:t xml:space="preserve"> (</w:t>
                </w:r>
                <w:r>
                  <w:rPr>
                    <w:i/>
                  </w:rPr>
                  <w:t>Guy Debord: His Art and His Time</w:t>
                </w:r>
                <w:r>
                  <w:t>).</w:t>
                </w:r>
                <w:r>
                  <w:rPr>
                    <w:i/>
                  </w:rPr>
                  <w:t xml:space="preserve"> </w:t>
                </w:r>
                <w:r>
                  <w:t xml:space="preserve">France: Canal Plus, 1994. </w:t>
                </w:r>
                <w:r>
                  <w:rPr>
                    <w:shd w:val="clear" w:color="auto" w:fill="FFFFFF"/>
                    <w:lang w:val="en-US"/>
                  </w:rPr>
                  <w:t>Video, B&amp;W, 60 min.</w:t>
                </w:r>
              </w:p>
              <w:p w14:paraId="7FF72C04" w14:textId="77777777" w:rsidR="005603CB" w:rsidRPr="00672A8C" w:rsidRDefault="005603CB" w:rsidP="005603CB"/>
              <w:p w14:paraId="4860810D" w14:textId="77777777" w:rsidR="005603CB" w:rsidRDefault="005603CB" w:rsidP="005603CB">
                <w:r w:rsidRPr="00225C4B">
                  <w:t>Vién</w:t>
                </w:r>
                <w:r>
                  <w:t>et, Re</w:t>
                </w:r>
                <w:r w:rsidRPr="00225C4B">
                  <w:t>n</w:t>
                </w:r>
                <w:r>
                  <w:t xml:space="preserve">é dir. </w:t>
                </w:r>
                <w:r>
                  <w:rPr>
                    <w:i/>
                  </w:rPr>
                  <w:t>La Dialectique Peut-Elle Casser Les Briques?</w:t>
                </w:r>
                <w:r>
                  <w:t xml:space="preserve"> (Can Dialectics Break Bricks?). France, 1973. 35 mm, Colour, 90 min.</w:t>
                </w:r>
              </w:p>
              <w:p w14:paraId="3943A345" w14:textId="77777777" w:rsidR="005603CB" w:rsidRDefault="005603CB" w:rsidP="005603CB">
                <w:r>
                  <w:t xml:space="preserve">Complete film available to view here: </w:t>
                </w:r>
                <w:hyperlink r:id="rId17" w:history="1">
                  <w:r w:rsidRPr="00627741">
                    <w:rPr>
                      <w:rStyle w:val="Hyperlink"/>
                    </w:rPr>
                    <w:t>http://ubu.com/film/vienet_dialectics.html</w:t>
                  </w:r>
                </w:hyperlink>
              </w:p>
              <w:p w14:paraId="72DB55D8" w14:textId="77777777" w:rsidR="005603CB" w:rsidRPr="007B732B" w:rsidRDefault="005603CB" w:rsidP="005603CB"/>
              <w:p w14:paraId="6379401E" w14:textId="77777777" w:rsidR="005603CB" w:rsidRDefault="005603CB" w:rsidP="005603CB">
                <w:r>
                  <w:t xml:space="preserve">--. </w:t>
                </w:r>
                <w:r>
                  <w:rPr>
                    <w:i/>
                  </w:rPr>
                  <w:t xml:space="preserve">Les Filles de Kamare </w:t>
                </w:r>
                <w:r>
                  <w:t>(</w:t>
                </w:r>
                <w:r>
                  <w:rPr>
                    <w:i/>
                  </w:rPr>
                  <w:t>The Girls of Kamare</w:t>
                </w:r>
                <w:r>
                  <w:t>). France, 1974. 16 mm, Colour, 80 min.</w:t>
                </w:r>
              </w:p>
              <w:p w14:paraId="3D9DBA75" w14:textId="77777777" w:rsidR="005603CB" w:rsidRDefault="005603CB" w:rsidP="005603CB">
                <w:r>
                  <w:t xml:space="preserve">Complete film available to view here: </w:t>
                </w:r>
                <w:hyperlink r:id="rId18" w:history="1">
                  <w:r w:rsidRPr="00627741">
                    <w:rPr>
                      <w:rStyle w:val="Hyperlink"/>
                    </w:rPr>
                    <w:t>http://ubu.com/film/vienet_kamare.html</w:t>
                  </w:r>
                </w:hyperlink>
              </w:p>
              <w:p w14:paraId="6706E222" w14:textId="77777777" w:rsidR="005603CB" w:rsidRDefault="005603CB" w:rsidP="005603CB"/>
              <w:p w14:paraId="0E1E2512" w14:textId="77777777" w:rsidR="005603CB" w:rsidRDefault="005603CB" w:rsidP="005603CB">
                <w:r>
                  <w:lastRenderedPageBreak/>
                  <w:t xml:space="preserve">--. </w:t>
                </w:r>
                <w:r>
                  <w:rPr>
                    <w:i/>
                  </w:rPr>
                  <w:t>Chinois, encore un effort pour êtres r</w:t>
                </w:r>
                <w:r>
                  <w:t>é</w:t>
                </w:r>
                <w:r>
                  <w:rPr>
                    <w:i/>
                  </w:rPr>
                  <w:t>volutionnaires!</w:t>
                </w:r>
                <w:r>
                  <w:t xml:space="preserve"> (</w:t>
                </w:r>
                <w:r>
                  <w:rPr>
                    <w:i/>
                  </w:rPr>
                  <w:t>Peking Duck Soup</w:t>
                </w:r>
                <w:r>
                  <w:t>). France, 1977. 35 mm, Colour.</w:t>
                </w:r>
              </w:p>
              <w:p w14:paraId="3580DA8A" w14:textId="77777777" w:rsidR="005603CB" w:rsidRDefault="005603CB" w:rsidP="005603CB">
                <w:r>
                  <w:t xml:space="preserve">Complete film available to view here: </w:t>
                </w:r>
                <w:hyperlink r:id="rId19" w:history="1">
                  <w:r w:rsidRPr="00627741">
                    <w:rPr>
                      <w:rStyle w:val="Hyperlink"/>
                    </w:rPr>
                    <w:t>http://ubu.com/film/vienet_chinois.html</w:t>
                  </w:r>
                </w:hyperlink>
              </w:p>
              <w:p w14:paraId="2B4CA00C" w14:textId="77777777" w:rsidR="005603CB" w:rsidRDefault="005603CB" w:rsidP="005603CB"/>
              <w:p w14:paraId="35A4C3E0" w14:textId="77777777" w:rsidR="003235A7" w:rsidRDefault="005603CB" w:rsidP="00FB11DE"/>
            </w:sdtContent>
          </w:sdt>
        </w:tc>
      </w:tr>
    </w:tbl>
    <w:p w14:paraId="1F0DFF4F"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83C1F" w14:textId="77777777" w:rsidR="00031CE0" w:rsidRDefault="00031CE0" w:rsidP="007A0D55">
      <w:pPr>
        <w:spacing w:after="0" w:line="240" w:lineRule="auto"/>
      </w:pPr>
      <w:r>
        <w:separator/>
      </w:r>
    </w:p>
  </w:endnote>
  <w:endnote w:type="continuationSeparator" w:id="0">
    <w:p w14:paraId="3FA4547E" w14:textId="77777777" w:rsidR="00031CE0" w:rsidRDefault="00031C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83C4F" w14:textId="77777777" w:rsidR="00031CE0" w:rsidRDefault="00031CE0" w:rsidP="007A0D55">
      <w:pPr>
        <w:spacing w:after="0" w:line="240" w:lineRule="auto"/>
      </w:pPr>
      <w:r>
        <w:separator/>
      </w:r>
    </w:p>
  </w:footnote>
  <w:footnote w:type="continuationSeparator" w:id="0">
    <w:p w14:paraId="6DBCCC1E" w14:textId="77777777" w:rsidR="00031CE0" w:rsidRDefault="00031C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D77D4" w14:textId="77777777" w:rsidR="00031CE0" w:rsidRDefault="00031CE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27AD0DD" w14:textId="77777777" w:rsidR="00031CE0" w:rsidRDefault="00031C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CB"/>
    <w:rsid w:val="00031CE0"/>
    <w:rsid w:val="00032559"/>
    <w:rsid w:val="00052040"/>
    <w:rsid w:val="0007690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345F"/>
    <w:rsid w:val="003F0D73"/>
    <w:rsid w:val="00462DBE"/>
    <w:rsid w:val="00464699"/>
    <w:rsid w:val="00483379"/>
    <w:rsid w:val="00487BC5"/>
    <w:rsid w:val="00496888"/>
    <w:rsid w:val="004A7476"/>
    <w:rsid w:val="004E5896"/>
    <w:rsid w:val="00513EE6"/>
    <w:rsid w:val="00534F8F"/>
    <w:rsid w:val="005603CB"/>
    <w:rsid w:val="005643B9"/>
    <w:rsid w:val="00583D7B"/>
    <w:rsid w:val="00590035"/>
    <w:rsid w:val="005916F7"/>
    <w:rsid w:val="005B177E"/>
    <w:rsid w:val="005B3921"/>
    <w:rsid w:val="005B6813"/>
    <w:rsid w:val="005F26D7"/>
    <w:rsid w:val="005F5450"/>
    <w:rsid w:val="006D0412"/>
    <w:rsid w:val="00710F47"/>
    <w:rsid w:val="007411B9"/>
    <w:rsid w:val="00780D95"/>
    <w:rsid w:val="00780DC7"/>
    <w:rsid w:val="007A0D55"/>
    <w:rsid w:val="007B3377"/>
    <w:rsid w:val="007E5F44"/>
    <w:rsid w:val="00821DE3"/>
    <w:rsid w:val="00846CE1"/>
    <w:rsid w:val="008A5B87"/>
    <w:rsid w:val="008C3958"/>
    <w:rsid w:val="00922950"/>
    <w:rsid w:val="00965E7C"/>
    <w:rsid w:val="009A7264"/>
    <w:rsid w:val="009D1606"/>
    <w:rsid w:val="009E18A1"/>
    <w:rsid w:val="009E73D7"/>
    <w:rsid w:val="00A27D2C"/>
    <w:rsid w:val="00A751F6"/>
    <w:rsid w:val="00A76FD9"/>
    <w:rsid w:val="00AB436D"/>
    <w:rsid w:val="00AD2F24"/>
    <w:rsid w:val="00AD4844"/>
    <w:rsid w:val="00B219AE"/>
    <w:rsid w:val="00B33145"/>
    <w:rsid w:val="00B449CA"/>
    <w:rsid w:val="00B574C9"/>
    <w:rsid w:val="00B71141"/>
    <w:rsid w:val="00B90A3E"/>
    <w:rsid w:val="00BC39C9"/>
    <w:rsid w:val="00BE5BF7"/>
    <w:rsid w:val="00BF40E1"/>
    <w:rsid w:val="00C27FAB"/>
    <w:rsid w:val="00C358D4"/>
    <w:rsid w:val="00C6296B"/>
    <w:rsid w:val="00CC586D"/>
    <w:rsid w:val="00CF1542"/>
    <w:rsid w:val="00CF3EC5"/>
    <w:rsid w:val="00D656DA"/>
    <w:rsid w:val="00D83300"/>
    <w:rsid w:val="00DC6B48"/>
    <w:rsid w:val="00DF01B0"/>
    <w:rsid w:val="00E32C2D"/>
    <w:rsid w:val="00E52A4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2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03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03CB"/>
    <w:rPr>
      <w:rFonts w:ascii="Lucida Grande" w:hAnsi="Lucida Grande" w:cs="Lucida Grande"/>
      <w:sz w:val="18"/>
      <w:szCs w:val="18"/>
    </w:rPr>
  </w:style>
  <w:style w:type="character" w:styleId="Hyperlink">
    <w:name w:val="Hyperlink"/>
    <w:basedOn w:val="DefaultParagraphFont"/>
    <w:uiPriority w:val="99"/>
    <w:unhideWhenUsed/>
    <w:rsid w:val="005603CB"/>
    <w:rPr>
      <w:rFonts w:ascii="Times New Roman" w:hAnsi="Times New Roman"/>
      <w:color w:val="0563C1"/>
      <w:sz w:val="24"/>
      <w:u w:val="single"/>
    </w:rPr>
  </w:style>
  <w:style w:type="character" w:styleId="FollowedHyperlink">
    <w:name w:val="FollowedHyperlink"/>
    <w:basedOn w:val="DefaultParagraphFont"/>
    <w:uiPriority w:val="99"/>
    <w:semiHidden/>
    <w:rsid w:val="00965E7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03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03CB"/>
    <w:rPr>
      <w:rFonts w:ascii="Lucida Grande" w:hAnsi="Lucida Grande" w:cs="Lucida Grande"/>
      <w:sz w:val="18"/>
      <w:szCs w:val="18"/>
    </w:rPr>
  </w:style>
  <w:style w:type="character" w:styleId="Hyperlink">
    <w:name w:val="Hyperlink"/>
    <w:basedOn w:val="DefaultParagraphFont"/>
    <w:uiPriority w:val="99"/>
    <w:unhideWhenUsed/>
    <w:rsid w:val="005603CB"/>
    <w:rPr>
      <w:rFonts w:ascii="Times New Roman" w:hAnsi="Times New Roman"/>
      <w:color w:val="0563C1"/>
      <w:sz w:val="24"/>
      <w:u w:val="single"/>
    </w:rPr>
  </w:style>
  <w:style w:type="character" w:styleId="FollowedHyperlink">
    <w:name w:val="FollowedHyperlink"/>
    <w:basedOn w:val="DefaultParagraphFont"/>
    <w:uiPriority w:val="99"/>
    <w:semiHidden/>
    <w:rsid w:val="00965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bu.com/film/debord.html"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ubu.com/film/vienet.html" TargetMode="External"/><Relationship Id="rId11" Type="http://schemas.openxmlformats.org/officeDocument/2006/relationships/hyperlink" Target="http://www.ubu.com/film/debord_hurlements.html" TargetMode="External"/><Relationship Id="rId12" Type="http://schemas.openxmlformats.org/officeDocument/2006/relationships/hyperlink" Target="http://vimeo.com/58909937" TargetMode="External"/><Relationship Id="rId13" Type="http://schemas.openxmlformats.org/officeDocument/2006/relationships/hyperlink" Target="http://www.ubu.com/film/debord_critique.html" TargetMode="External"/><Relationship Id="rId14" Type="http://schemas.openxmlformats.org/officeDocument/2006/relationships/hyperlink" Target="http://www.ubu.com/film/debord_spectacle.html" TargetMode="External"/><Relationship Id="rId15" Type="http://schemas.openxmlformats.org/officeDocument/2006/relationships/hyperlink" Target="http://www.ubu.com/film/debord_refutation.html" TargetMode="External"/><Relationship Id="rId16" Type="http://schemas.openxmlformats.org/officeDocument/2006/relationships/hyperlink" Target="http://www.ubu.com/film/debord_ingirum.html" TargetMode="External"/><Relationship Id="rId17" Type="http://schemas.openxmlformats.org/officeDocument/2006/relationships/hyperlink" Target="http://ubu.com/film/vienet_dialectics.html" TargetMode="External"/><Relationship Id="rId18" Type="http://schemas.openxmlformats.org/officeDocument/2006/relationships/hyperlink" Target="http://ubu.com/film/vienet_kamare.html" TargetMode="External"/><Relationship Id="rId19" Type="http://schemas.openxmlformats.org/officeDocument/2006/relationships/hyperlink" Target="http://ubu.com/film/vienet_chinoi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opsecrets.org/SI/debord.films/inde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6D7D67C14FB54B9722AD819B44DEC2"/>
        <w:category>
          <w:name w:val="General"/>
          <w:gallery w:val="placeholder"/>
        </w:category>
        <w:types>
          <w:type w:val="bbPlcHdr"/>
        </w:types>
        <w:behaviors>
          <w:behavior w:val="content"/>
        </w:behaviors>
        <w:guid w:val="{FF922316-26C4-F345-888C-3975200984FF}"/>
      </w:docPartPr>
      <w:docPartBody>
        <w:p w:rsidR="00000000" w:rsidRDefault="004E117A">
          <w:pPr>
            <w:pStyle w:val="4A6D7D67C14FB54B9722AD819B44DEC2"/>
          </w:pPr>
          <w:r w:rsidRPr="00CC586D">
            <w:rPr>
              <w:rStyle w:val="PlaceholderText"/>
              <w:b/>
              <w:color w:val="FFFFFF" w:themeColor="background1"/>
            </w:rPr>
            <w:t>[Salutation]</w:t>
          </w:r>
        </w:p>
      </w:docPartBody>
    </w:docPart>
    <w:docPart>
      <w:docPartPr>
        <w:name w:val="FFD938F078C60547AC3623BCC07072B6"/>
        <w:category>
          <w:name w:val="General"/>
          <w:gallery w:val="placeholder"/>
        </w:category>
        <w:types>
          <w:type w:val="bbPlcHdr"/>
        </w:types>
        <w:behaviors>
          <w:behavior w:val="content"/>
        </w:behaviors>
        <w:guid w:val="{BA7B2CE2-F3DC-9944-84E2-DC7AF5A654A6}"/>
      </w:docPartPr>
      <w:docPartBody>
        <w:p w:rsidR="00000000" w:rsidRDefault="004E117A">
          <w:pPr>
            <w:pStyle w:val="FFD938F078C60547AC3623BCC07072B6"/>
          </w:pPr>
          <w:r>
            <w:rPr>
              <w:rStyle w:val="PlaceholderText"/>
            </w:rPr>
            <w:t>[First name]</w:t>
          </w:r>
        </w:p>
      </w:docPartBody>
    </w:docPart>
    <w:docPart>
      <w:docPartPr>
        <w:name w:val="B147C73EFFBBF246A6F4DF7B95C23E8D"/>
        <w:category>
          <w:name w:val="General"/>
          <w:gallery w:val="placeholder"/>
        </w:category>
        <w:types>
          <w:type w:val="bbPlcHdr"/>
        </w:types>
        <w:behaviors>
          <w:behavior w:val="content"/>
        </w:behaviors>
        <w:guid w:val="{A4B21398-0A7A-1A4E-A83A-D5FF030B0525}"/>
      </w:docPartPr>
      <w:docPartBody>
        <w:p w:rsidR="00000000" w:rsidRDefault="004E117A">
          <w:pPr>
            <w:pStyle w:val="B147C73EFFBBF246A6F4DF7B95C23E8D"/>
          </w:pPr>
          <w:r>
            <w:rPr>
              <w:rStyle w:val="PlaceholderText"/>
            </w:rPr>
            <w:t>[Middle name]</w:t>
          </w:r>
        </w:p>
      </w:docPartBody>
    </w:docPart>
    <w:docPart>
      <w:docPartPr>
        <w:name w:val="5702766533753249895D37BB37FB5193"/>
        <w:category>
          <w:name w:val="General"/>
          <w:gallery w:val="placeholder"/>
        </w:category>
        <w:types>
          <w:type w:val="bbPlcHdr"/>
        </w:types>
        <w:behaviors>
          <w:behavior w:val="content"/>
        </w:behaviors>
        <w:guid w:val="{0C63CCB0-7D04-DF49-A79A-29C95E08E15A}"/>
      </w:docPartPr>
      <w:docPartBody>
        <w:p w:rsidR="00000000" w:rsidRDefault="004E117A">
          <w:pPr>
            <w:pStyle w:val="5702766533753249895D37BB37FB5193"/>
          </w:pPr>
          <w:r>
            <w:rPr>
              <w:rStyle w:val="PlaceholderText"/>
            </w:rPr>
            <w:t>[Last name]</w:t>
          </w:r>
        </w:p>
      </w:docPartBody>
    </w:docPart>
    <w:docPart>
      <w:docPartPr>
        <w:name w:val="9BB0EA6A62094B4FA2FD35DDA4BC921C"/>
        <w:category>
          <w:name w:val="General"/>
          <w:gallery w:val="placeholder"/>
        </w:category>
        <w:types>
          <w:type w:val="bbPlcHdr"/>
        </w:types>
        <w:behaviors>
          <w:behavior w:val="content"/>
        </w:behaviors>
        <w:guid w:val="{D1E15405-3E56-5B45-9C58-79C16FA1B85E}"/>
      </w:docPartPr>
      <w:docPartBody>
        <w:p w:rsidR="00000000" w:rsidRDefault="004E117A">
          <w:pPr>
            <w:pStyle w:val="9BB0EA6A62094B4FA2FD35DDA4BC921C"/>
          </w:pPr>
          <w:r>
            <w:rPr>
              <w:rStyle w:val="PlaceholderText"/>
            </w:rPr>
            <w:t>[Enter your biography]</w:t>
          </w:r>
        </w:p>
      </w:docPartBody>
    </w:docPart>
    <w:docPart>
      <w:docPartPr>
        <w:name w:val="D49010BABBC349488832EA93D712541B"/>
        <w:category>
          <w:name w:val="General"/>
          <w:gallery w:val="placeholder"/>
        </w:category>
        <w:types>
          <w:type w:val="bbPlcHdr"/>
        </w:types>
        <w:behaviors>
          <w:behavior w:val="content"/>
        </w:behaviors>
        <w:guid w:val="{D380D1BB-87A3-894C-93E3-AED033034FEB}"/>
      </w:docPartPr>
      <w:docPartBody>
        <w:p w:rsidR="00000000" w:rsidRDefault="004E117A">
          <w:pPr>
            <w:pStyle w:val="D49010BABBC349488832EA93D712541B"/>
          </w:pPr>
          <w:r>
            <w:rPr>
              <w:rStyle w:val="PlaceholderText"/>
            </w:rPr>
            <w:t>[Enter the institution with which you are affiliated]</w:t>
          </w:r>
        </w:p>
      </w:docPartBody>
    </w:docPart>
    <w:docPart>
      <w:docPartPr>
        <w:name w:val="BCA459E16AFC4D4881496865E19335EF"/>
        <w:category>
          <w:name w:val="General"/>
          <w:gallery w:val="placeholder"/>
        </w:category>
        <w:types>
          <w:type w:val="bbPlcHdr"/>
        </w:types>
        <w:behaviors>
          <w:behavior w:val="content"/>
        </w:behaviors>
        <w:guid w:val="{A3E6BA9C-395F-DA40-B666-DB8E8228E032}"/>
      </w:docPartPr>
      <w:docPartBody>
        <w:p w:rsidR="00000000" w:rsidRDefault="004E117A">
          <w:pPr>
            <w:pStyle w:val="BCA459E16AFC4D4881496865E19335EF"/>
          </w:pPr>
          <w:r w:rsidRPr="00EF74F7">
            <w:rPr>
              <w:b/>
              <w:color w:val="808080" w:themeColor="background1" w:themeShade="80"/>
            </w:rPr>
            <w:t>[Enter the headword for your article]</w:t>
          </w:r>
        </w:p>
      </w:docPartBody>
    </w:docPart>
    <w:docPart>
      <w:docPartPr>
        <w:name w:val="A4380BC53770524C925EC337FE520465"/>
        <w:category>
          <w:name w:val="General"/>
          <w:gallery w:val="placeholder"/>
        </w:category>
        <w:types>
          <w:type w:val="bbPlcHdr"/>
        </w:types>
        <w:behaviors>
          <w:behavior w:val="content"/>
        </w:behaviors>
        <w:guid w:val="{C5167D05-8C7E-0943-955A-17F2F43644B2}"/>
      </w:docPartPr>
      <w:docPartBody>
        <w:p w:rsidR="00000000" w:rsidRDefault="004E117A">
          <w:pPr>
            <w:pStyle w:val="A4380BC53770524C925EC337FE5204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E5C78253DD09F4BA9ABF0F84F93A1E8"/>
        <w:category>
          <w:name w:val="General"/>
          <w:gallery w:val="placeholder"/>
        </w:category>
        <w:types>
          <w:type w:val="bbPlcHdr"/>
        </w:types>
        <w:behaviors>
          <w:behavior w:val="content"/>
        </w:behaviors>
        <w:guid w:val="{6023173E-8B4B-6D4B-A833-9014E055AD24}"/>
      </w:docPartPr>
      <w:docPartBody>
        <w:p w:rsidR="00000000" w:rsidRDefault="004E117A">
          <w:pPr>
            <w:pStyle w:val="FE5C78253DD09F4BA9ABF0F84F93A1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2E1B89AB94A1468DC6487EC0755558"/>
        <w:category>
          <w:name w:val="General"/>
          <w:gallery w:val="placeholder"/>
        </w:category>
        <w:types>
          <w:type w:val="bbPlcHdr"/>
        </w:types>
        <w:behaviors>
          <w:behavior w:val="content"/>
        </w:behaviors>
        <w:guid w:val="{A74AD0F0-3B64-AB4D-9FA5-A79BF90D3459}"/>
      </w:docPartPr>
      <w:docPartBody>
        <w:p w:rsidR="00000000" w:rsidRDefault="004E117A">
          <w:pPr>
            <w:pStyle w:val="A92E1B89AB94A1468DC6487EC07555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B7F9FD801E4447A97771336575FE28"/>
        <w:category>
          <w:name w:val="General"/>
          <w:gallery w:val="placeholder"/>
        </w:category>
        <w:types>
          <w:type w:val="bbPlcHdr"/>
        </w:types>
        <w:behaviors>
          <w:behavior w:val="content"/>
        </w:behaviors>
        <w:guid w:val="{274ACECF-FBF1-A44F-AF25-BA7FB95375E3}"/>
      </w:docPartPr>
      <w:docPartBody>
        <w:p w:rsidR="00000000" w:rsidRDefault="004E117A">
          <w:pPr>
            <w:pStyle w:val="76B7F9FD801E4447A97771336575FE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6D7D67C14FB54B9722AD819B44DEC2">
    <w:name w:val="4A6D7D67C14FB54B9722AD819B44DEC2"/>
  </w:style>
  <w:style w:type="paragraph" w:customStyle="1" w:styleId="FFD938F078C60547AC3623BCC07072B6">
    <w:name w:val="FFD938F078C60547AC3623BCC07072B6"/>
  </w:style>
  <w:style w:type="paragraph" w:customStyle="1" w:styleId="B147C73EFFBBF246A6F4DF7B95C23E8D">
    <w:name w:val="B147C73EFFBBF246A6F4DF7B95C23E8D"/>
  </w:style>
  <w:style w:type="paragraph" w:customStyle="1" w:styleId="5702766533753249895D37BB37FB5193">
    <w:name w:val="5702766533753249895D37BB37FB5193"/>
  </w:style>
  <w:style w:type="paragraph" w:customStyle="1" w:styleId="9BB0EA6A62094B4FA2FD35DDA4BC921C">
    <w:name w:val="9BB0EA6A62094B4FA2FD35DDA4BC921C"/>
  </w:style>
  <w:style w:type="paragraph" w:customStyle="1" w:styleId="D49010BABBC349488832EA93D712541B">
    <w:name w:val="D49010BABBC349488832EA93D712541B"/>
  </w:style>
  <w:style w:type="paragraph" w:customStyle="1" w:styleId="BCA459E16AFC4D4881496865E19335EF">
    <w:name w:val="BCA459E16AFC4D4881496865E19335EF"/>
  </w:style>
  <w:style w:type="paragraph" w:customStyle="1" w:styleId="A4380BC53770524C925EC337FE520465">
    <w:name w:val="A4380BC53770524C925EC337FE520465"/>
  </w:style>
  <w:style w:type="paragraph" w:customStyle="1" w:styleId="FE5C78253DD09F4BA9ABF0F84F93A1E8">
    <w:name w:val="FE5C78253DD09F4BA9ABF0F84F93A1E8"/>
  </w:style>
  <w:style w:type="paragraph" w:customStyle="1" w:styleId="A92E1B89AB94A1468DC6487EC0755558">
    <w:name w:val="A92E1B89AB94A1468DC6487EC0755558"/>
  </w:style>
  <w:style w:type="paragraph" w:customStyle="1" w:styleId="76B7F9FD801E4447A97771336575FE28">
    <w:name w:val="76B7F9FD801E4447A97771336575FE2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6D7D67C14FB54B9722AD819B44DEC2">
    <w:name w:val="4A6D7D67C14FB54B9722AD819B44DEC2"/>
  </w:style>
  <w:style w:type="paragraph" w:customStyle="1" w:styleId="FFD938F078C60547AC3623BCC07072B6">
    <w:name w:val="FFD938F078C60547AC3623BCC07072B6"/>
  </w:style>
  <w:style w:type="paragraph" w:customStyle="1" w:styleId="B147C73EFFBBF246A6F4DF7B95C23E8D">
    <w:name w:val="B147C73EFFBBF246A6F4DF7B95C23E8D"/>
  </w:style>
  <w:style w:type="paragraph" w:customStyle="1" w:styleId="5702766533753249895D37BB37FB5193">
    <w:name w:val="5702766533753249895D37BB37FB5193"/>
  </w:style>
  <w:style w:type="paragraph" w:customStyle="1" w:styleId="9BB0EA6A62094B4FA2FD35DDA4BC921C">
    <w:name w:val="9BB0EA6A62094B4FA2FD35DDA4BC921C"/>
  </w:style>
  <w:style w:type="paragraph" w:customStyle="1" w:styleId="D49010BABBC349488832EA93D712541B">
    <w:name w:val="D49010BABBC349488832EA93D712541B"/>
  </w:style>
  <w:style w:type="paragraph" w:customStyle="1" w:styleId="BCA459E16AFC4D4881496865E19335EF">
    <w:name w:val="BCA459E16AFC4D4881496865E19335EF"/>
  </w:style>
  <w:style w:type="paragraph" w:customStyle="1" w:styleId="A4380BC53770524C925EC337FE520465">
    <w:name w:val="A4380BC53770524C925EC337FE520465"/>
  </w:style>
  <w:style w:type="paragraph" w:customStyle="1" w:styleId="FE5C78253DD09F4BA9ABF0F84F93A1E8">
    <w:name w:val="FE5C78253DD09F4BA9ABF0F84F93A1E8"/>
  </w:style>
  <w:style w:type="paragraph" w:customStyle="1" w:styleId="A92E1B89AB94A1468DC6487EC0755558">
    <w:name w:val="A92E1B89AB94A1468DC6487EC0755558"/>
  </w:style>
  <w:style w:type="paragraph" w:customStyle="1" w:styleId="76B7F9FD801E4447A97771336575FE28">
    <w:name w:val="76B7F9FD801E4447A97771336575FE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4</Pages>
  <Words>1624</Words>
  <Characters>9261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12</cp:revision>
  <dcterms:created xsi:type="dcterms:W3CDTF">2014-12-22T19:31:00Z</dcterms:created>
  <dcterms:modified xsi:type="dcterms:W3CDTF">2014-12-22T20:37:00Z</dcterms:modified>
</cp:coreProperties>
</file>