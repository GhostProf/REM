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7B11CA" w14:textId="77777777" w:rsidTr="00922950">
        <w:tc>
          <w:tcPr>
            <w:tcW w:w="491" w:type="dxa"/>
            <w:vMerge w:val="restart"/>
            <w:shd w:val="clear" w:color="auto" w:fill="A6A6A6" w:themeFill="background1" w:themeFillShade="A6"/>
            <w:textDirection w:val="btLr"/>
          </w:tcPr>
          <w:p w14:paraId="57C8BFD9" w14:textId="77777777" w:rsidR="00B574C9" w:rsidRPr="00CC586D" w:rsidRDefault="00B574C9" w:rsidP="00B061C4">
            <w:r w:rsidRPr="00CC586D">
              <w:t>About you</w:t>
            </w:r>
          </w:p>
        </w:tc>
        <w:sdt>
          <w:sdtPr>
            <w:alias w:val="Salutation"/>
            <w:tag w:val="salutation"/>
            <w:id w:val="-1659997262"/>
            <w:placeholder>
              <w:docPart w:val="E7BCF53A7CFDF94FBBF96253695DAA04"/>
            </w:placeholder>
            <w:showingPlcHdr/>
            <w:dropDownList>
              <w:listItem w:displayText="Dr." w:value="Dr."/>
              <w:listItem w:displayText="Prof." w:value="Prof."/>
            </w:dropDownList>
          </w:sdtPr>
          <w:sdtContent>
            <w:tc>
              <w:tcPr>
                <w:tcW w:w="1259" w:type="dxa"/>
              </w:tcPr>
              <w:p w14:paraId="4B74BF93" w14:textId="77777777" w:rsidR="00B574C9" w:rsidRPr="00CC586D" w:rsidRDefault="00B574C9" w:rsidP="00B061C4">
                <w:r w:rsidRPr="00CC586D">
                  <w:rPr>
                    <w:rStyle w:val="PlaceholderText"/>
                    <w:b/>
                    <w:color w:val="FFFFFF" w:themeColor="background1"/>
                  </w:rPr>
                  <w:t>[Salutation]</w:t>
                </w:r>
              </w:p>
            </w:tc>
          </w:sdtContent>
        </w:sdt>
        <w:sdt>
          <w:sdtPr>
            <w:alias w:val="First name"/>
            <w:tag w:val="authorFirstName"/>
            <w:id w:val="581645879"/>
            <w:placeholder>
              <w:docPart w:val="570D60BE57F6E04BB1D54FE8B8C9C968"/>
            </w:placeholder>
            <w:text/>
          </w:sdtPr>
          <w:sdtContent>
            <w:tc>
              <w:tcPr>
                <w:tcW w:w="2073" w:type="dxa"/>
              </w:tcPr>
              <w:p w14:paraId="58E638C7" w14:textId="77777777" w:rsidR="00B574C9" w:rsidRDefault="00B061C4" w:rsidP="00B061C4">
                <w:r>
                  <w:t>Matt</w:t>
                </w:r>
              </w:p>
            </w:tc>
          </w:sdtContent>
        </w:sdt>
        <w:sdt>
          <w:sdtPr>
            <w:alias w:val="Middle name"/>
            <w:tag w:val="authorMiddleName"/>
            <w:id w:val="-2076034781"/>
            <w:placeholder>
              <w:docPart w:val="C41A93E738E3BD4F8997DCF3D17D344C"/>
            </w:placeholder>
            <w:showingPlcHdr/>
            <w:text/>
          </w:sdtPr>
          <w:sdtContent>
            <w:tc>
              <w:tcPr>
                <w:tcW w:w="2551" w:type="dxa"/>
              </w:tcPr>
              <w:p w14:paraId="131D03FC" w14:textId="77777777" w:rsidR="00B574C9" w:rsidRDefault="00B574C9" w:rsidP="00B061C4">
                <w:r>
                  <w:rPr>
                    <w:rStyle w:val="PlaceholderText"/>
                  </w:rPr>
                  <w:t>[Middle name]</w:t>
                </w:r>
              </w:p>
            </w:tc>
          </w:sdtContent>
        </w:sdt>
        <w:sdt>
          <w:sdtPr>
            <w:alias w:val="Last name"/>
            <w:tag w:val="authorLastName"/>
            <w:id w:val="-1088529830"/>
            <w:placeholder>
              <w:docPart w:val="3AE777C41D4A2F45A37D12C7F5FF4963"/>
            </w:placeholder>
            <w:text/>
          </w:sdtPr>
          <w:sdtContent>
            <w:tc>
              <w:tcPr>
                <w:tcW w:w="2642" w:type="dxa"/>
              </w:tcPr>
              <w:p w14:paraId="5B2E9E48" w14:textId="77777777" w:rsidR="00B574C9" w:rsidRDefault="00B061C4" w:rsidP="00B061C4">
                <w:r>
                  <w:t>Cox</w:t>
                </w:r>
              </w:p>
            </w:tc>
          </w:sdtContent>
        </w:sdt>
      </w:tr>
      <w:tr w:rsidR="00B574C9" w14:paraId="3E913AAB" w14:textId="77777777" w:rsidTr="001A6A06">
        <w:trPr>
          <w:trHeight w:val="986"/>
        </w:trPr>
        <w:tc>
          <w:tcPr>
            <w:tcW w:w="491" w:type="dxa"/>
            <w:vMerge/>
            <w:shd w:val="clear" w:color="auto" w:fill="A6A6A6" w:themeFill="background1" w:themeFillShade="A6"/>
          </w:tcPr>
          <w:p w14:paraId="5A663FDB" w14:textId="77777777" w:rsidR="00B574C9" w:rsidRPr="001A6A06" w:rsidRDefault="00B574C9" w:rsidP="00B061C4"/>
        </w:tc>
        <w:sdt>
          <w:sdtPr>
            <w:alias w:val="Biography"/>
            <w:tag w:val="authorBiography"/>
            <w:id w:val="938807824"/>
            <w:placeholder>
              <w:docPart w:val="0FF3C996EBA1DF42A547CC83992EB8E9"/>
            </w:placeholder>
            <w:showingPlcHdr/>
          </w:sdtPr>
          <w:sdtContent>
            <w:tc>
              <w:tcPr>
                <w:tcW w:w="8525" w:type="dxa"/>
                <w:gridSpan w:val="4"/>
              </w:tcPr>
              <w:p w14:paraId="1FACADB8" w14:textId="77777777" w:rsidR="00B574C9" w:rsidRDefault="00B574C9" w:rsidP="00B061C4">
                <w:r>
                  <w:rPr>
                    <w:rStyle w:val="PlaceholderText"/>
                  </w:rPr>
                  <w:t>[Enter your biography]</w:t>
                </w:r>
              </w:p>
            </w:tc>
          </w:sdtContent>
        </w:sdt>
      </w:tr>
      <w:tr w:rsidR="00B574C9" w14:paraId="4BDF4236" w14:textId="77777777" w:rsidTr="001A6A06">
        <w:trPr>
          <w:trHeight w:val="986"/>
        </w:trPr>
        <w:tc>
          <w:tcPr>
            <w:tcW w:w="491" w:type="dxa"/>
            <w:vMerge/>
            <w:shd w:val="clear" w:color="auto" w:fill="A6A6A6" w:themeFill="background1" w:themeFillShade="A6"/>
          </w:tcPr>
          <w:p w14:paraId="64848F41" w14:textId="77777777" w:rsidR="00B574C9" w:rsidRPr="001A6A06" w:rsidRDefault="00B574C9" w:rsidP="00B061C4"/>
        </w:tc>
        <w:sdt>
          <w:sdtPr>
            <w:alias w:val="Affiliation"/>
            <w:tag w:val="affiliation"/>
            <w:id w:val="2012937915"/>
            <w:placeholder>
              <w:docPart w:val="90E5758B75190142B4A16310A11165DD"/>
            </w:placeholder>
            <w:showingPlcHdr/>
            <w:text/>
          </w:sdtPr>
          <w:sdtContent>
            <w:tc>
              <w:tcPr>
                <w:tcW w:w="8525" w:type="dxa"/>
                <w:gridSpan w:val="4"/>
              </w:tcPr>
              <w:p w14:paraId="4C78A859" w14:textId="77777777" w:rsidR="00B574C9" w:rsidRDefault="00B574C9" w:rsidP="00B061C4">
                <w:r>
                  <w:rPr>
                    <w:rStyle w:val="PlaceholderText"/>
                  </w:rPr>
                  <w:t>[Enter the institution with which you are affiliated]</w:t>
                </w:r>
              </w:p>
            </w:tc>
          </w:sdtContent>
        </w:sdt>
      </w:tr>
    </w:tbl>
    <w:p w14:paraId="4EFBF053" w14:textId="77777777" w:rsidR="003D3579" w:rsidRDefault="003D3579" w:rsidP="00B061C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A1AFA1" w14:textId="77777777" w:rsidTr="00244BB0">
        <w:tc>
          <w:tcPr>
            <w:tcW w:w="9016" w:type="dxa"/>
            <w:shd w:val="clear" w:color="auto" w:fill="A6A6A6" w:themeFill="background1" w:themeFillShade="A6"/>
            <w:tcMar>
              <w:top w:w="113" w:type="dxa"/>
              <w:bottom w:w="113" w:type="dxa"/>
            </w:tcMar>
          </w:tcPr>
          <w:p w14:paraId="323F90C5" w14:textId="77777777" w:rsidR="00244BB0" w:rsidRPr="00244BB0" w:rsidRDefault="00244BB0" w:rsidP="00B061C4">
            <w:r>
              <w:t>Your article</w:t>
            </w:r>
          </w:p>
        </w:tc>
      </w:tr>
      <w:tr w:rsidR="003F0D73" w14:paraId="47B24B34" w14:textId="77777777" w:rsidTr="003F0D73">
        <w:sdt>
          <w:sdtPr>
            <w:alias w:val="Article headword"/>
            <w:tag w:val="articleHeadword"/>
            <w:id w:val="-361440020"/>
            <w:placeholder>
              <w:docPart w:val="911D2BE93B781341AC16DE6AD83410AF"/>
            </w:placeholder>
            <w:text/>
          </w:sdtPr>
          <w:sdtContent>
            <w:tc>
              <w:tcPr>
                <w:tcW w:w="9016" w:type="dxa"/>
                <w:tcMar>
                  <w:top w:w="113" w:type="dxa"/>
                  <w:bottom w:w="113" w:type="dxa"/>
                </w:tcMar>
              </w:tcPr>
              <w:p w14:paraId="14DB9A11" w14:textId="77777777" w:rsidR="003F0D73" w:rsidRPr="00FB589A" w:rsidRDefault="00B061C4" w:rsidP="00B061C4">
                <w:r w:rsidRPr="00954E2B">
                  <w:rPr>
                    <w:rFonts w:ascii="Calibri" w:hAnsi="Calibri"/>
                    <w:sz w:val="24"/>
                    <w:szCs w:val="24"/>
                    <w:lang w:val="en-US"/>
                  </w:rPr>
                  <w:t>Abdullah, Basuki (1915-1993)</w:t>
                </w:r>
              </w:p>
            </w:tc>
          </w:sdtContent>
        </w:sdt>
      </w:tr>
      <w:tr w:rsidR="00464699" w14:paraId="61C9E0B6" w14:textId="77777777" w:rsidTr="00B061C4">
        <w:sdt>
          <w:sdtPr>
            <w:alias w:val="Variant headwords"/>
            <w:tag w:val="variantHeadwords"/>
            <w:id w:val="173464402"/>
            <w:placeholder>
              <w:docPart w:val="8BF545C185B7B54D9BDFBD22DBD72985"/>
            </w:placeholder>
            <w:showingPlcHdr/>
          </w:sdtPr>
          <w:sdtContent>
            <w:tc>
              <w:tcPr>
                <w:tcW w:w="9016" w:type="dxa"/>
                <w:tcMar>
                  <w:top w:w="113" w:type="dxa"/>
                  <w:bottom w:w="113" w:type="dxa"/>
                </w:tcMar>
              </w:tcPr>
              <w:p w14:paraId="1DFBD93E" w14:textId="77777777" w:rsidR="00464699" w:rsidRDefault="00464699" w:rsidP="00B061C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83AFB5" w14:textId="77777777" w:rsidTr="003F0D73">
        <w:sdt>
          <w:sdtPr>
            <w:alias w:val="Abstract"/>
            <w:tag w:val="abstract"/>
            <w:id w:val="-635871867"/>
            <w:placeholder>
              <w:docPart w:val="8D6A9BE773826E46A7DEA68E21545236"/>
            </w:placeholder>
          </w:sdtPr>
          <w:sdtEndPr>
            <w:rPr>
              <w:vanish/>
              <w:highlight w:val="yellow"/>
            </w:rPr>
          </w:sdtEndPr>
          <w:sdtContent>
            <w:sdt>
              <w:sdtPr>
                <w:alias w:val="Article text"/>
                <w:tag w:val="articleText"/>
                <w:id w:val="-1160928519"/>
                <w:placeholder>
                  <w:docPart w:val="78B3B295A2F4BF469848D98FC609CC6B"/>
                </w:placeholder>
              </w:sdtPr>
              <w:sdtContent>
                <w:tc>
                  <w:tcPr>
                    <w:tcW w:w="9016" w:type="dxa"/>
                    <w:tcMar>
                      <w:top w:w="113" w:type="dxa"/>
                      <w:bottom w:w="113" w:type="dxa"/>
                    </w:tcMar>
                  </w:tcPr>
                  <w:p w14:paraId="18BE8102" w14:textId="628E2FDF" w:rsidR="00B061C4" w:rsidRDefault="00B061C4" w:rsidP="00B061C4">
                    <w:pPr>
                      <w:rPr>
                        <w:rFonts w:ascii="Calibri" w:hAnsi="Calibri"/>
                      </w:rPr>
                    </w:pPr>
                    <w:r w:rsidRPr="00F06DB0">
                      <w:rPr>
                        <w:rFonts w:ascii="Calibri" w:hAnsi="Calibri"/>
                      </w:rPr>
                      <w:t>Basuki Abullah was the son of the painter and illu</w:t>
                    </w:r>
                    <w:r>
                      <w:rPr>
                        <w:rFonts w:ascii="Calibri" w:hAnsi="Calibri"/>
                      </w:rPr>
                      <w:t>strator Abdullah Suriosubroto</w:t>
                    </w:r>
                    <w:r w:rsidRPr="00F06DB0">
                      <w:rPr>
                        <w:rFonts w:ascii="Calibri" w:hAnsi="Calibri"/>
                      </w:rPr>
                      <w:t xml:space="preserve"> </w:t>
                    </w:r>
                    <w:r>
                      <w:rPr>
                        <w:rFonts w:ascii="Calibri" w:hAnsi="Calibri"/>
                      </w:rPr>
                      <w:t>(</w:t>
                    </w:r>
                    <w:r w:rsidRPr="00F06DB0">
                      <w:rPr>
                        <w:rFonts w:ascii="Calibri" w:hAnsi="Calibri"/>
                      </w:rPr>
                      <w:t>Mas Abdullah</w:t>
                    </w:r>
                    <w:r>
                      <w:rPr>
                        <w:rFonts w:ascii="Calibri" w:hAnsi="Calibri"/>
                      </w:rPr>
                      <w:t>),</w:t>
                    </w:r>
                    <w:r w:rsidRPr="00F06DB0">
                      <w:rPr>
                        <w:rFonts w:ascii="Calibri" w:hAnsi="Calibri"/>
                      </w:rPr>
                      <w:t xml:space="preserve"> who taught him and a number of other artists their basic </w:t>
                    </w:r>
                    <w:r>
                      <w:rPr>
                        <w:rFonts w:ascii="Calibri" w:hAnsi="Calibri"/>
                      </w:rPr>
                      <w:t xml:space="preserve">artistic </w:t>
                    </w:r>
                    <w:r w:rsidRPr="00F06DB0">
                      <w:rPr>
                        <w:rFonts w:ascii="Calibri" w:hAnsi="Calibri"/>
                      </w:rPr>
                      <w:t>skills. From 1933- 1936</w:t>
                    </w:r>
                    <w:r w:rsidR="00D45E48">
                      <w:rPr>
                        <w:rFonts w:ascii="Calibri" w:hAnsi="Calibri"/>
                      </w:rPr>
                      <w:t>,</w:t>
                    </w:r>
                    <w:r w:rsidRPr="00F06DB0">
                      <w:rPr>
                        <w:rFonts w:ascii="Calibri" w:hAnsi="Calibri"/>
                      </w:rPr>
                      <w:t xml:space="preserve"> Basuki studied at the </w:t>
                    </w:r>
                    <w:r w:rsidRPr="00F06DB0">
                      <w:rPr>
                        <w:rFonts w:ascii="Calibri" w:hAnsi="Calibri" w:cs="Helvetica"/>
                        <w:i/>
                      </w:rPr>
                      <w:t>Academie voor Beeldende Kunsten</w:t>
                    </w:r>
                    <w:r w:rsidRPr="00F06DB0">
                      <w:rPr>
                        <w:rFonts w:ascii="Calibri" w:hAnsi="Calibri" w:cs="Helvetica"/>
                      </w:rPr>
                      <w:t xml:space="preserve"> </w:t>
                    </w:r>
                    <w:r w:rsidRPr="00F06DB0">
                      <w:rPr>
                        <w:rFonts w:ascii="Calibri" w:hAnsi="Calibri"/>
                      </w:rPr>
                      <w:t>in The Hague</w:t>
                    </w:r>
                    <w:r w:rsidR="00D45E48">
                      <w:rPr>
                        <w:rFonts w:ascii="Calibri" w:hAnsi="Calibri"/>
                      </w:rPr>
                      <w:t>. Following this,</w:t>
                    </w:r>
                    <w:r w:rsidRPr="00F06DB0">
                      <w:rPr>
                        <w:rFonts w:ascii="Calibri" w:hAnsi="Calibri"/>
                      </w:rPr>
                      <w:t xml:space="preserve"> </w:t>
                    </w:r>
                    <w:r w:rsidR="00D45E48">
                      <w:rPr>
                        <w:rFonts w:ascii="Calibri" w:hAnsi="Calibri"/>
                      </w:rPr>
                      <w:t>he then</w:t>
                    </w:r>
                    <w:r w:rsidRPr="00F06DB0">
                      <w:rPr>
                        <w:rFonts w:ascii="Calibri" w:hAnsi="Calibri"/>
                      </w:rPr>
                      <w:t xml:space="preserve"> travelled </w:t>
                    </w:r>
                    <w:r w:rsidR="00D45E48">
                      <w:rPr>
                        <w:rFonts w:ascii="Calibri" w:hAnsi="Calibri"/>
                      </w:rPr>
                      <w:t>to</w:t>
                    </w:r>
                    <w:r w:rsidRPr="00F06DB0">
                      <w:rPr>
                        <w:rFonts w:ascii="Calibri" w:hAnsi="Calibri"/>
                      </w:rPr>
                      <w:t xml:space="preserve"> Paris before returning to Java. </w:t>
                    </w:r>
                    <w:r w:rsidR="00D45E48">
                      <w:rPr>
                        <w:rFonts w:ascii="Calibri" w:hAnsi="Calibri" w:cs="Helvetica"/>
                      </w:rPr>
                      <w:t>While</w:t>
                    </w:r>
                    <w:r w:rsidRPr="00F06DB0">
                      <w:rPr>
                        <w:rFonts w:ascii="Calibri" w:hAnsi="Calibri" w:cs="Helvetica"/>
                      </w:rPr>
                      <w:t xml:space="preserve"> he only completed three years </w:t>
                    </w:r>
                    <w:r>
                      <w:rPr>
                        <w:rFonts w:ascii="Calibri" w:hAnsi="Calibri" w:cs="Helvetica"/>
                      </w:rPr>
                      <w:t>of the five-year course</w:t>
                    </w:r>
                    <w:r w:rsidR="000F7FB6">
                      <w:rPr>
                        <w:rFonts w:ascii="Calibri" w:hAnsi="Calibri" w:cs="Helvetica"/>
                      </w:rPr>
                      <w:t xml:space="preserve">, his enrolment </w:t>
                    </w:r>
                    <w:r w:rsidRPr="00F06DB0">
                      <w:rPr>
                        <w:rFonts w:ascii="Calibri" w:hAnsi="Calibri" w:cs="Helvetica"/>
                      </w:rPr>
                      <w:t>led to a port</w:t>
                    </w:r>
                    <w:r w:rsidR="000F7FB6">
                      <w:rPr>
                        <w:rFonts w:ascii="Calibri" w:hAnsi="Calibri" w:cs="Helvetica"/>
                      </w:rPr>
                      <w:t xml:space="preserve">rait commission by Dr. Plesman — </w:t>
                    </w:r>
                    <w:r w:rsidRPr="00F06DB0">
                      <w:rPr>
                        <w:rFonts w:ascii="Calibri" w:hAnsi="Calibri" w:cs="Helvetica"/>
                      </w:rPr>
                      <w:t>the director of K.L.M</w:t>
                    </w:r>
                    <w:r w:rsidR="000F7FB6">
                      <w:rPr>
                        <w:rFonts w:ascii="Calibri" w:hAnsi="Calibri" w:cs="Helvetica"/>
                      </w:rPr>
                      <w:t xml:space="preserve"> — </w:t>
                    </w:r>
                    <w:r>
                      <w:rPr>
                        <w:rFonts w:ascii="Calibri" w:hAnsi="Calibri" w:cs="Helvetica"/>
                      </w:rPr>
                      <w:t>and launched his career as a portrait painter.</w:t>
                    </w:r>
                    <w:r w:rsidRPr="00F06DB0">
                      <w:rPr>
                        <w:rFonts w:ascii="Calibri" w:hAnsi="Calibri" w:cs="Helvetica"/>
                      </w:rPr>
                      <w:t xml:space="preserve"> </w:t>
                    </w:r>
                    <w:r w:rsidRPr="00F06DB0">
                      <w:rPr>
                        <w:rFonts w:ascii="Calibri" w:hAnsi="Calibri"/>
                      </w:rPr>
                      <w:t>Having painted</w:t>
                    </w:r>
                    <w:r>
                      <w:rPr>
                        <w:rFonts w:ascii="Calibri" w:hAnsi="Calibri"/>
                      </w:rPr>
                      <w:t xml:space="preserve"> the portraits of Imelda Marcos, President Sukarno and</w:t>
                    </w:r>
                    <w:r w:rsidRPr="00F06DB0">
                      <w:rPr>
                        <w:rFonts w:ascii="Calibri" w:hAnsi="Calibri"/>
                      </w:rPr>
                      <w:t xml:space="preserve"> a </w:t>
                    </w:r>
                    <w:r>
                      <w:rPr>
                        <w:rFonts w:ascii="Calibri" w:hAnsi="Calibri"/>
                      </w:rPr>
                      <w:t xml:space="preserve">large </w:t>
                    </w:r>
                    <w:r w:rsidRPr="00F06DB0">
                      <w:rPr>
                        <w:rFonts w:ascii="Calibri" w:hAnsi="Calibri"/>
                      </w:rPr>
                      <w:t>nu</w:t>
                    </w:r>
                    <w:r>
                      <w:rPr>
                        <w:rFonts w:ascii="Calibri" w:hAnsi="Calibri"/>
                      </w:rPr>
                      <w:t xml:space="preserve">mber of other </w:t>
                    </w:r>
                    <w:r w:rsidRPr="00F06DB0">
                      <w:rPr>
                        <w:rFonts w:ascii="Calibri" w:hAnsi="Calibri"/>
                      </w:rPr>
                      <w:t>royal and political persons</w:t>
                    </w:r>
                    <w:r w:rsidR="000F7FB6">
                      <w:rPr>
                        <w:rFonts w:ascii="Calibri" w:hAnsi="Calibri"/>
                      </w:rPr>
                      <w:t>,</w:t>
                    </w:r>
                    <w:r w:rsidRPr="00F06DB0">
                      <w:rPr>
                        <w:rFonts w:ascii="Calibri" w:hAnsi="Calibri"/>
                      </w:rPr>
                      <w:t xml:space="preserve"> Basuki Abdul</w:t>
                    </w:r>
                    <w:r>
                      <w:rPr>
                        <w:rFonts w:ascii="Calibri" w:hAnsi="Calibri"/>
                      </w:rPr>
                      <w:t xml:space="preserve">la </w:t>
                    </w:r>
                    <w:r w:rsidR="000F7FB6">
                      <w:rPr>
                        <w:rFonts w:ascii="Calibri" w:hAnsi="Calibri"/>
                      </w:rPr>
                      <w:t>is often</w:t>
                    </w:r>
                    <w:r>
                      <w:rPr>
                        <w:rFonts w:ascii="Calibri" w:hAnsi="Calibri"/>
                      </w:rPr>
                      <w:t xml:space="preserve"> regarded as </w:t>
                    </w:r>
                    <w:r w:rsidRPr="00F06DB0">
                      <w:rPr>
                        <w:rFonts w:ascii="Calibri" w:hAnsi="Calibri"/>
                      </w:rPr>
                      <w:t>Indonesia’s most successful</w:t>
                    </w:r>
                    <w:r>
                      <w:rPr>
                        <w:rFonts w:ascii="Calibri" w:hAnsi="Calibri"/>
                      </w:rPr>
                      <w:t xml:space="preserve"> portrait painter</w:t>
                    </w:r>
                    <w:r w:rsidRPr="00F06DB0">
                      <w:rPr>
                        <w:rFonts w:ascii="Calibri" w:hAnsi="Calibri"/>
                      </w:rPr>
                      <w:t>.</w:t>
                    </w:r>
                    <w:r>
                      <w:rPr>
                        <w:rFonts w:ascii="Calibri" w:hAnsi="Calibri"/>
                      </w:rPr>
                      <w:t xml:space="preserve"> </w:t>
                    </w:r>
                    <w:r w:rsidRPr="00F06DB0">
                      <w:rPr>
                        <w:rFonts w:ascii="Calibri" w:hAnsi="Calibri"/>
                      </w:rPr>
                      <w:t>His portraits</w:t>
                    </w:r>
                    <w:r w:rsidR="00706DBA">
                      <w:rPr>
                        <w:rFonts w:ascii="Calibri" w:hAnsi="Calibri"/>
                      </w:rPr>
                      <w:t>,</w:t>
                    </w:r>
                    <w:r w:rsidRPr="00F06DB0">
                      <w:rPr>
                        <w:rFonts w:ascii="Calibri" w:hAnsi="Calibri"/>
                      </w:rPr>
                      <w:t xml:space="preserve"> however</w:t>
                    </w:r>
                    <w:r w:rsidR="00706DBA">
                      <w:rPr>
                        <w:rFonts w:ascii="Calibri" w:hAnsi="Calibri"/>
                      </w:rPr>
                      <w:t>,</w:t>
                    </w:r>
                    <w:r w:rsidRPr="00F06DB0">
                      <w:rPr>
                        <w:rFonts w:ascii="Calibri" w:hAnsi="Calibri"/>
                      </w:rPr>
                      <w:t xml:space="preserve"> are often overshadowed </w:t>
                    </w:r>
                    <w:r>
                      <w:rPr>
                        <w:rFonts w:ascii="Calibri" w:hAnsi="Calibri"/>
                      </w:rPr>
                      <w:t xml:space="preserve">by his landscape paintings which, in conforming </w:t>
                    </w:r>
                    <w:r w:rsidRPr="00F06DB0">
                      <w:rPr>
                        <w:rFonts w:ascii="Calibri" w:hAnsi="Calibri"/>
                      </w:rPr>
                      <w:t xml:space="preserve">to the formulaic composition of the </w:t>
                    </w:r>
                    <w:r w:rsidRPr="00887C61">
                      <w:rPr>
                        <w:rFonts w:ascii="Calibri" w:hAnsi="Calibri"/>
                        <w:i/>
                      </w:rPr>
                      <w:t>Mooi Indies</w:t>
                    </w:r>
                    <w:r w:rsidRPr="00F06DB0">
                      <w:rPr>
                        <w:rFonts w:ascii="Calibri" w:hAnsi="Calibri"/>
                      </w:rPr>
                      <w:t xml:space="preserve"> (Beautiful Indies) landscapes popular among colonial p</w:t>
                    </w:r>
                    <w:r w:rsidR="00706DBA">
                      <w:rPr>
                        <w:rFonts w:ascii="Calibri" w:hAnsi="Calibri"/>
                      </w:rPr>
                      <w:t>ainters, have</w:t>
                    </w:r>
                    <w:r w:rsidRPr="00F06DB0">
                      <w:rPr>
                        <w:rFonts w:ascii="Calibri" w:hAnsi="Calibri"/>
                      </w:rPr>
                      <w:t xml:space="preserve"> earned him a reputation as a conservative painter and colonial </w:t>
                    </w:r>
                    <w:r w:rsidR="00706DBA">
                      <w:rPr>
                        <w:rFonts w:ascii="Calibri" w:hAnsi="Calibri"/>
                      </w:rPr>
                      <w:t xml:space="preserve">sympathizer. Such landscapes — </w:t>
                    </w:r>
                    <w:r>
                      <w:rPr>
                        <w:rFonts w:ascii="Calibri" w:hAnsi="Calibri"/>
                      </w:rPr>
                      <w:t xml:space="preserve">readily identified by their depiction of rice fields, coconut palms, blue skies and the inclusion of volcanic mountains </w:t>
                    </w:r>
                    <w:r w:rsidR="00706DBA">
                      <w:rPr>
                        <w:rFonts w:ascii="Calibri" w:hAnsi="Calibri"/>
                      </w:rPr>
                      <w:t xml:space="preserve"> — </w:t>
                    </w:r>
                    <w:r>
                      <w:rPr>
                        <w:rFonts w:ascii="Calibri" w:hAnsi="Calibri"/>
                      </w:rPr>
                      <w:t>have suffered terribly from their association with colonialism</w:t>
                    </w:r>
                    <w:r w:rsidR="00706DBA">
                      <w:rPr>
                        <w:rFonts w:ascii="Calibri" w:hAnsi="Calibri"/>
                      </w:rPr>
                      <w:t>,</w:t>
                    </w:r>
                    <w:r>
                      <w:rPr>
                        <w:rFonts w:ascii="Calibri" w:hAnsi="Calibri"/>
                      </w:rPr>
                      <w:t xml:space="preserve"> but have recently increased in popularity among Indonesian collectors. This renewed interest stems from the understanding that Basuki’s career, whilst inconsistent with the adversarial posturing of Europe’s avant-garde, embodied a form of modernism reflecting the tension between class and national concerns in a period of dramatic political unrest.</w:t>
                    </w:r>
                  </w:p>
                  <w:p w14:paraId="5F67E9DD" w14:textId="77777777" w:rsidR="00E85A05" w:rsidRDefault="00E85A05" w:rsidP="00B061C4"/>
                </w:tc>
              </w:sdtContent>
            </w:sdt>
          </w:sdtContent>
        </w:sdt>
      </w:tr>
      <w:tr w:rsidR="003F0D73" w14:paraId="4ECDFF83" w14:textId="77777777" w:rsidTr="003F0D73">
        <w:sdt>
          <w:sdtPr>
            <w:alias w:val="Article text"/>
            <w:tag w:val="articleText"/>
            <w:id w:val="634067588"/>
            <w:placeholder>
              <w:docPart w:val="8A6F19689A5E98498F50387E3218F434"/>
            </w:placeholder>
          </w:sdtPr>
          <w:sdtContent>
            <w:sdt>
              <w:sdtPr>
                <w:alias w:val="Abstract"/>
                <w:tag w:val="abstract"/>
                <w:id w:val="1071933912"/>
                <w:placeholder>
                  <w:docPart w:val="71A32140D61CA942BCD93FF805119E08"/>
                </w:placeholder>
              </w:sdtPr>
              <w:sdtEndPr>
                <w:rPr>
                  <w:vanish/>
                  <w:highlight w:val="yellow"/>
                </w:rPr>
              </w:sdtEndPr>
              <w:sdtContent>
                <w:sdt>
                  <w:sdtPr>
                    <w:alias w:val="Article text"/>
                    <w:tag w:val="articleText"/>
                    <w:id w:val="-834223012"/>
                    <w:placeholder>
                      <w:docPart w:val="B20CCA6EB5AD0A43BC750031B6AEA85A"/>
                    </w:placeholder>
                  </w:sdtPr>
                  <w:sdtEndPr/>
                  <w:sdtContent>
                    <w:tc>
                      <w:tcPr>
                        <w:tcW w:w="9016" w:type="dxa"/>
                        <w:tcMar>
                          <w:top w:w="113" w:type="dxa"/>
                          <w:bottom w:w="113" w:type="dxa"/>
                        </w:tcMar>
                      </w:tcPr>
                      <w:p w14:paraId="292DCCB0" w14:textId="77777777" w:rsidR="00706DBA" w:rsidRDefault="00706DBA" w:rsidP="00706DBA">
                        <w:pPr>
                          <w:rPr>
                            <w:rFonts w:ascii="Calibri" w:hAnsi="Calibri"/>
                          </w:rPr>
                        </w:pPr>
                        <w:r w:rsidRPr="00F06DB0">
                          <w:rPr>
                            <w:rFonts w:ascii="Calibri" w:hAnsi="Calibri"/>
                          </w:rPr>
                          <w:t>Basuki Abullah was the son of the painter and illu</w:t>
                        </w:r>
                        <w:r>
                          <w:rPr>
                            <w:rFonts w:ascii="Calibri" w:hAnsi="Calibri"/>
                          </w:rPr>
                          <w:t>strator Abdullah Suriosubroto</w:t>
                        </w:r>
                        <w:r w:rsidRPr="00F06DB0">
                          <w:rPr>
                            <w:rFonts w:ascii="Calibri" w:hAnsi="Calibri"/>
                          </w:rPr>
                          <w:t xml:space="preserve"> </w:t>
                        </w:r>
                        <w:r>
                          <w:rPr>
                            <w:rFonts w:ascii="Calibri" w:hAnsi="Calibri"/>
                          </w:rPr>
                          <w:t>(</w:t>
                        </w:r>
                        <w:r w:rsidRPr="00F06DB0">
                          <w:rPr>
                            <w:rFonts w:ascii="Calibri" w:hAnsi="Calibri"/>
                          </w:rPr>
                          <w:t>Mas Abdullah</w:t>
                        </w:r>
                        <w:r>
                          <w:rPr>
                            <w:rFonts w:ascii="Calibri" w:hAnsi="Calibri"/>
                          </w:rPr>
                          <w:t>),</w:t>
                        </w:r>
                        <w:r w:rsidRPr="00F06DB0">
                          <w:rPr>
                            <w:rFonts w:ascii="Calibri" w:hAnsi="Calibri"/>
                          </w:rPr>
                          <w:t xml:space="preserve"> who taught him and a number of other artists their basic </w:t>
                        </w:r>
                        <w:r>
                          <w:rPr>
                            <w:rFonts w:ascii="Calibri" w:hAnsi="Calibri"/>
                          </w:rPr>
                          <w:t xml:space="preserve">artistic </w:t>
                        </w:r>
                        <w:r w:rsidRPr="00F06DB0">
                          <w:rPr>
                            <w:rFonts w:ascii="Calibri" w:hAnsi="Calibri"/>
                          </w:rPr>
                          <w:t>skills. From 1933- 1936</w:t>
                        </w:r>
                        <w:r>
                          <w:rPr>
                            <w:rFonts w:ascii="Calibri" w:hAnsi="Calibri"/>
                          </w:rPr>
                          <w:t>,</w:t>
                        </w:r>
                        <w:r w:rsidRPr="00F06DB0">
                          <w:rPr>
                            <w:rFonts w:ascii="Calibri" w:hAnsi="Calibri"/>
                          </w:rPr>
                          <w:t xml:space="preserve"> Basuki studied at the </w:t>
                        </w:r>
                        <w:r w:rsidRPr="00F06DB0">
                          <w:rPr>
                            <w:rFonts w:ascii="Calibri" w:hAnsi="Calibri" w:cs="Helvetica"/>
                            <w:i/>
                          </w:rPr>
                          <w:t>Academie voor Beeldende Kunsten</w:t>
                        </w:r>
                        <w:r w:rsidRPr="00F06DB0">
                          <w:rPr>
                            <w:rFonts w:ascii="Calibri" w:hAnsi="Calibri" w:cs="Helvetica"/>
                          </w:rPr>
                          <w:t xml:space="preserve"> </w:t>
                        </w:r>
                        <w:r w:rsidRPr="00F06DB0">
                          <w:rPr>
                            <w:rFonts w:ascii="Calibri" w:hAnsi="Calibri"/>
                          </w:rPr>
                          <w:t>in The Hague</w:t>
                        </w:r>
                        <w:r>
                          <w:rPr>
                            <w:rFonts w:ascii="Calibri" w:hAnsi="Calibri"/>
                          </w:rPr>
                          <w:t>. Following this,</w:t>
                        </w:r>
                        <w:r w:rsidRPr="00F06DB0">
                          <w:rPr>
                            <w:rFonts w:ascii="Calibri" w:hAnsi="Calibri"/>
                          </w:rPr>
                          <w:t xml:space="preserve"> </w:t>
                        </w:r>
                        <w:r>
                          <w:rPr>
                            <w:rFonts w:ascii="Calibri" w:hAnsi="Calibri"/>
                          </w:rPr>
                          <w:t>he then</w:t>
                        </w:r>
                        <w:r w:rsidRPr="00F06DB0">
                          <w:rPr>
                            <w:rFonts w:ascii="Calibri" w:hAnsi="Calibri"/>
                          </w:rPr>
                          <w:t xml:space="preserve"> travelled </w:t>
                        </w:r>
                        <w:r>
                          <w:rPr>
                            <w:rFonts w:ascii="Calibri" w:hAnsi="Calibri"/>
                          </w:rPr>
                          <w:t>to</w:t>
                        </w:r>
                        <w:r w:rsidRPr="00F06DB0">
                          <w:rPr>
                            <w:rFonts w:ascii="Calibri" w:hAnsi="Calibri"/>
                          </w:rPr>
                          <w:t xml:space="preserve"> Paris before returning to Java. </w:t>
                        </w:r>
                        <w:r>
                          <w:rPr>
                            <w:rFonts w:ascii="Calibri" w:hAnsi="Calibri" w:cs="Helvetica"/>
                          </w:rPr>
                          <w:t>While</w:t>
                        </w:r>
                        <w:r w:rsidRPr="00F06DB0">
                          <w:rPr>
                            <w:rFonts w:ascii="Calibri" w:hAnsi="Calibri" w:cs="Helvetica"/>
                          </w:rPr>
                          <w:t xml:space="preserve"> he only completed three years </w:t>
                        </w:r>
                        <w:r>
                          <w:rPr>
                            <w:rFonts w:ascii="Calibri" w:hAnsi="Calibri" w:cs="Helvetica"/>
                          </w:rPr>
                          <w:t xml:space="preserve">of the five-year course, his enrolment </w:t>
                        </w:r>
                        <w:r w:rsidRPr="00F06DB0">
                          <w:rPr>
                            <w:rFonts w:ascii="Calibri" w:hAnsi="Calibri" w:cs="Helvetica"/>
                          </w:rPr>
                          <w:t>led to a port</w:t>
                        </w:r>
                        <w:r>
                          <w:rPr>
                            <w:rFonts w:ascii="Calibri" w:hAnsi="Calibri" w:cs="Helvetica"/>
                          </w:rPr>
                          <w:t xml:space="preserve">rait commission by Dr. Plesman — </w:t>
                        </w:r>
                        <w:r w:rsidRPr="00F06DB0">
                          <w:rPr>
                            <w:rFonts w:ascii="Calibri" w:hAnsi="Calibri" w:cs="Helvetica"/>
                          </w:rPr>
                          <w:t>the director of K.L.M</w:t>
                        </w:r>
                        <w:r>
                          <w:rPr>
                            <w:rFonts w:ascii="Calibri" w:hAnsi="Calibri" w:cs="Helvetica"/>
                          </w:rPr>
                          <w:t xml:space="preserve"> — and launched his career as a portrait painter.</w:t>
                        </w:r>
                        <w:r w:rsidRPr="00F06DB0">
                          <w:rPr>
                            <w:rFonts w:ascii="Calibri" w:hAnsi="Calibri" w:cs="Helvetica"/>
                          </w:rPr>
                          <w:t xml:space="preserve"> </w:t>
                        </w:r>
                        <w:r w:rsidRPr="00F06DB0">
                          <w:rPr>
                            <w:rFonts w:ascii="Calibri" w:hAnsi="Calibri"/>
                          </w:rPr>
                          <w:t>Having painted</w:t>
                        </w:r>
                        <w:r>
                          <w:rPr>
                            <w:rFonts w:ascii="Calibri" w:hAnsi="Calibri"/>
                          </w:rPr>
                          <w:t xml:space="preserve"> the portraits of Imelda Marcos, President Sukarno and</w:t>
                        </w:r>
                        <w:r w:rsidRPr="00F06DB0">
                          <w:rPr>
                            <w:rFonts w:ascii="Calibri" w:hAnsi="Calibri"/>
                          </w:rPr>
                          <w:t xml:space="preserve"> a </w:t>
                        </w:r>
                        <w:r>
                          <w:rPr>
                            <w:rFonts w:ascii="Calibri" w:hAnsi="Calibri"/>
                          </w:rPr>
                          <w:t xml:space="preserve">large </w:t>
                        </w:r>
                        <w:r w:rsidRPr="00F06DB0">
                          <w:rPr>
                            <w:rFonts w:ascii="Calibri" w:hAnsi="Calibri"/>
                          </w:rPr>
                          <w:t>nu</w:t>
                        </w:r>
                        <w:r>
                          <w:rPr>
                            <w:rFonts w:ascii="Calibri" w:hAnsi="Calibri"/>
                          </w:rPr>
                          <w:t xml:space="preserve">mber of other </w:t>
                        </w:r>
                        <w:r w:rsidRPr="00F06DB0">
                          <w:rPr>
                            <w:rFonts w:ascii="Calibri" w:hAnsi="Calibri"/>
                          </w:rPr>
                          <w:t>royal and political persons</w:t>
                        </w:r>
                        <w:r>
                          <w:rPr>
                            <w:rFonts w:ascii="Calibri" w:hAnsi="Calibri"/>
                          </w:rPr>
                          <w:t>,</w:t>
                        </w:r>
                        <w:r w:rsidRPr="00F06DB0">
                          <w:rPr>
                            <w:rFonts w:ascii="Calibri" w:hAnsi="Calibri"/>
                          </w:rPr>
                          <w:t xml:space="preserve"> Basuki Abdul</w:t>
                        </w:r>
                        <w:r>
                          <w:rPr>
                            <w:rFonts w:ascii="Calibri" w:hAnsi="Calibri"/>
                          </w:rPr>
                          <w:t xml:space="preserve">la is often regarded as </w:t>
                        </w:r>
                        <w:r w:rsidRPr="00F06DB0">
                          <w:rPr>
                            <w:rFonts w:ascii="Calibri" w:hAnsi="Calibri"/>
                          </w:rPr>
                          <w:t>Indonesia’s most successful</w:t>
                        </w:r>
                        <w:r>
                          <w:rPr>
                            <w:rFonts w:ascii="Calibri" w:hAnsi="Calibri"/>
                          </w:rPr>
                          <w:t xml:space="preserve"> portrait painter</w:t>
                        </w:r>
                        <w:r w:rsidRPr="00F06DB0">
                          <w:rPr>
                            <w:rFonts w:ascii="Calibri" w:hAnsi="Calibri"/>
                          </w:rPr>
                          <w:t>.</w:t>
                        </w:r>
                        <w:r>
                          <w:rPr>
                            <w:rFonts w:ascii="Calibri" w:hAnsi="Calibri"/>
                          </w:rPr>
                          <w:t xml:space="preserve"> </w:t>
                        </w:r>
                        <w:r w:rsidRPr="00F06DB0">
                          <w:rPr>
                            <w:rFonts w:ascii="Calibri" w:hAnsi="Calibri"/>
                          </w:rPr>
                          <w:t>His portraits</w:t>
                        </w:r>
                        <w:r>
                          <w:rPr>
                            <w:rFonts w:ascii="Calibri" w:hAnsi="Calibri"/>
                          </w:rPr>
                          <w:t>,</w:t>
                        </w:r>
                        <w:r w:rsidRPr="00F06DB0">
                          <w:rPr>
                            <w:rFonts w:ascii="Calibri" w:hAnsi="Calibri"/>
                          </w:rPr>
                          <w:t xml:space="preserve"> however</w:t>
                        </w:r>
                        <w:r>
                          <w:rPr>
                            <w:rFonts w:ascii="Calibri" w:hAnsi="Calibri"/>
                          </w:rPr>
                          <w:t>,</w:t>
                        </w:r>
                        <w:r w:rsidRPr="00F06DB0">
                          <w:rPr>
                            <w:rFonts w:ascii="Calibri" w:hAnsi="Calibri"/>
                          </w:rPr>
                          <w:t xml:space="preserve"> are often overshadowed </w:t>
                        </w:r>
                        <w:r>
                          <w:rPr>
                            <w:rFonts w:ascii="Calibri" w:hAnsi="Calibri"/>
                          </w:rPr>
                          <w:t xml:space="preserve">by his landscape paintings which, in conforming </w:t>
                        </w:r>
                        <w:r w:rsidRPr="00F06DB0">
                          <w:rPr>
                            <w:rFonts w:ascii="Calibri" w:hAnsi="Calibri"/>
                          </w:rPr>
                          <w:t xml:space="preserve">to the formulaic composition of the </w:t>
                        </w:r>
                        <w:r w:rsidRPr="00887C61">
                          <w:rPr>
                            <w:rFonts w:ascii="Calibri" w:hAnsi="Calibri"/>
                            <w:i/>
                          </w:rPr>
                          <w:t>Mooi Indies</w:t>
                        </w:r>
                        <w:r w:rsidRPr="00F06DB0">
                          <w:rPr>
                            <w:rFonts w:ascii="Calibri" w:hAnsi="Calibri"/>
                          </w:rPr>
                          <w:t xml:space="preserve"> (Beautiful Indies) landscapes popular among colonial p</w:t>
                        </w:r>
                        <w:r>
                          <w:rPr>
                            <w:rFonts w:ascii="Calibri" w:hAnsi="Calibri"/>
                          </w:rPr>
                          <w:t>ainters, have</w:t>
                        </w:r>
                        <w:r w:rsidRPr="00F06DB0">
                          <w:rPr>
                            <w:rFonts w:ascii="Calibri" w:hAnsi="Calibri"/>
                          </w:rPr>
                          <w:t xml:space="preserve"> earned him a reputation as a conservative painter and colonial </w:t>
                        </w:r>
                        <w:r>
                          <w:rPr>
                            <w:rFonts w:ascii="Calibri" w:hAnsi="Calibri"/>
                          </w:rPr>
                          <w:t xml:space="preserve">sympathizer. Such landscapes — readily identified by their depiction of rice fields, coconut palms, blue skies and the inclusion of volcanic mountains  — have suffered terribly from their association with colonialism, but have recently increased in popularity among Indonesian collectors. This renewed interest stems from the understanding that Basuki’s career, whilst inconsistent with the adversarial posturing of Europe’s avant-garde, embodied a form of modernism reflecting the tension between class and national concerns in a period of </w:t>
                        </w:r>
                        <w:r>
                          <w:rPr>
                            <w:rFonts w:ascii="Calibri" w:hAnsi="Calibri"/>
                          </w:rPr>
                          <w:lastRenderedPageBreak/>
                          <w:t>dramatic political unrest.</w:t>
                        </w:r>
                      </w:p>
                      <w:p w14:paraId="46F88639" w14:textId="5D123495" w:rsidR="00B061C4" w:rsidRDefault="00B061C4" w:rsidP="00706DBA">
                        <w:pPr>
                          <w:rPr>
                            <w:rFonts w:ascii="Calibri" w:hAnsi="Calibri"/>
                          </w:rPr>
                        </w:pPr>
                      </w:p>
                      <w:p w14:paraId="47421FE2" w14:textId="77777777" w:rsidR="003F0D73" w:rsidRDefault="003F0D73" w:rsidP="00B061C4"/>
                    </w:tc>
                  </w:sdtContent>
                </w:sdt>
              </w:sdtContent>
            </w:sdt>
          </w:sdtContent>
        </w:sdt>
      </w:tr>
      <w:tr w:rsidR="003235A7" w14:paraId="4CBAF036" w14:textId="77777777" w:rsidTr="003235A7">
        <w:tc>
          <w:tcPr>
            <w:tcW w:w="9016" w:type="dxa"/>
          </w:tcPr>
          <w:p w14:paraId="4FD01955" w14:textId="77777777" w:rsidR="00B061C4" w:rsidRDefault="003235A7" w:rsidP="00B061C4">
            <w:r w:rsidRPr="0015114C">
              <w:rPr>
                <w:u w:val="single"/>
              </w:rPr>
              <w:lastRenderedPageBreak/>
              <w:t>Further reading</w:t>
            </w:r>
            <w:r>
              <w:t>:</w:t>
            </w:r>
          </w:p>
          <w:p w14:paraId="62C35815" w14:textId="7E09F29A" w:rsidR="00706DBA" w:rsidRDefault="00706DBA" w:rsidP="00B061C4">
            <w:sdt>
              <w:sdtPr>
                <w:id w:val="1212001893"/>
                <w:citation/>
              </w:sdtPr>
              <w:sdtContent>
                <w:r>
                  <w:fldChar w:fldCharType="begin"/>
                </w:r>
                <w:r>
                  <w:rPr>
                    <w:lang w:val="en-US"/>
                  </w:rPr>
                  <w:instrText xml:space="preserve"> CITATION Der85 \l 1033 </w:instrText>
                </w:r>
                <w:r>
                  <w:fldChar w:fldCharType="separate"/>
                </w:r>
                <w:r w:rsidRPr="00706DBA">
                  <w:rPr>
                    <w:noProof/>
                    <w:lang w:val="en-US"/>
                  </w:rPr>
                  <w:t>(Agus)</w:t>
                </w:r>
                <w:r>
                  <w:fldChar w:fldCharType="end"/>
                </w:r>
              </w:sdtContent>
            </w:sdt>
          </w:p>
          <w:p w14:paraId="7B1715A9" w14:textId="77777777" w:rsidR="00706DBA" w:rsidRDefault="00706DBA" w:rsidP="00B061C4"/>
          <w:p w14:paraId="7C33EC72" w14:textId="30B9E82F" w:rsidR="00706DBA" w:rsidRDefault="00706DBA" w:rsidP="00B061C4">
            <w:sdt>
              <w:sdtPr>
                <w:id w:val="-1997329034"/>
                <w:citation/>
              </w:sdtPr>
              <w:sdtContent>
                <w:r>
                  <w:fldChar w:fldCharType="begin"/>
                </w:r>
                <w:r>
                  <w:rPr>
                    <w:lang w:val="en-US"/>
                  </w:rPr>
                  <w:instrText xml:space="preserve"> CITATION Sud74 \l 1033 </w:instrText>
                </w:r>
                <w:r>
                  <w:fldChar w:fldCharType="separate"/>
                </w:r>
                <w:r w:rsidRPr="00706DBA">
                  <w:rPr>
                    <w:noProof/>
                    <w:lang w:val="en-US"/>
                  </w:rPr>
                  <w:t>(Sudarmaji)</w:t>
                </w:r>
                <w:r>
                  <w:fldChar w:fldCharType="end"/>
                </w:r>
              </w:sdtContent>
            </w:sdt>
          </w:p>
          <w:sdt>
            <w:sdtPr>
              <w:alias w:val="Further reading"/>
              <w:tag w:val="furtherReading"/>
              <w:id w:val="-1516217107"/>
              <w:placeholder>
                <w:docPart w:val="71115D4DB3977641A9F78B574A5AF551"/>
              </w:placeholder>
            </w:sdtPr>
            <w:sdtContent>
              <w:p w14:paraId="4AE7ED84" w14:textId="77777777" w:rsidR="00706DBA" w:rsidRDefault="00706DBA" w:rsidP="00706DBA">
                <w:pPr>
                  <w:rPr>
                    <w:rFonts w:asciiTheme="majorHAnsi" w:hAnsiTheme="majorHAnsi" w:cs="Helvetica"/>
                  </w:rPr>
                </w:pPr>
              </w:p>
              <w:p w14:paraId="6F91F041" w14:textId="2AA91B7C" w:rsidR="003235A7" w:rsidRPr="00174684" w:rsidRDefault="00B061C4" w:rsidP="00B061C4">
                <w:pPr>
                  <w:rPr>
                    <w:rFonts w:asciiTheme="majorHAnsi" w:hAnsiTheme="majorHAnsi" w:cs="Helvetica"/>
                  </w:rPr>
                </w:pPr>
                <w:r>
                  <w:rPr>
                    <w:rFonts w:asciiTheme="majorHAnsi" w:hAnsiTheme="majorHAnsi" w:cs="Helvetica"/>
                  </w:rPr>
                  <w:t xml:space="preserve"> </w:t>
                </w:r>
                <w:sdt>
                  <w:sdtPr>
                    <w:rPr>
                      <w:rFonts w:asciiTheme="majorHAnsi" w:hAnsiTheme="majorHAnsi" w:cs="Helvetica"/>
                    </w:rPr>
                    <w:id w:val="-302009843"/>
                    <w:citation/>
                  </w:sdtPr>
                  <w:sdtContent>
                    <w:r w:rsidR="00174684">
                      <w:rPr>
                        <w:rFonts w:asciiTheme="majorHAnsi" w:hAnsiTheme="majorHAnsi" w:cs="Helvetica"/>
                      </w:rPr>
                      <w:fldChar w:fldCharType="begin"/>
                    </w:r>
                    <w:r w:rsidR="00174684">
                      <w:rPr>
                        <w:rFonts w:ascii="Times New Roman" w:hAnsi="Times New Roman" w:cs="Helvetica"/>
                        <w:lang w:val="en-US"/>
                      </w:rPr>
                      <w:instrText xml:space="preserve"> CITATION Ast94 \l 1033 </w:instrText>
                    </w:r>
                    <w:r w:rsidR="00174684">
                      <w:rPr>
                        <w:rFonts w:asciiTheme="majorHAnsi" w:hAnsiTheme="majorHAnsi" w:cs="Helvetica"/>
                      </w:rPr>
                      <w:fldChar w:fldCharType="separate"/>
                    </w:r>
                    <w:r w:rsidR="00174684" w:rsidRPr="00174684">
                      <w:rPr>
                        <w:rFonts w:ascii="Times New Roman" w:hAnsi="Times New Roman" w:cs="Helvetica"/>
                        <w:noProof/>
                        <w:lang w:val="en-US"/>
                      </w:rPr>
                      <w:t>(Wright)</w:t>
                    </w:r>
                    <w:r w:rsidR="00174684">
                      <w:rPr>
                        <w:rFonts w:asciiTheme="majorHAnsi" w:hAnsiTheme="majorHAnsi" w:cs="Helvetica"/>
                      </w:rPr>
                      <w:fldChar w:fldCharType="end"/>
                    </w:r>
                  </w:sdtContent>
                </w:sdt>
              </w:p>
              <w:bookmarkStart w:id="0" w:name="_GoBack" w:displacedByCustomXml="next"/>
              <w:bookmarkEnd w:id="0" w:displacedByCustomXml="next"/>
            </w:sdtContent>
          </w:sdt>
        </w:tc>
      </w:tr>
    </w:tbl>
    <w:p w14:paraId="3A9E3889" w14:textId="77777777" w:rsidR="00C27FAB" w:rsidRPr="00F36937" w:rsidRDefault="00C27FAB" w:rsidP="00B061C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15981" w14:textId="77777777" w:rsidR="00706DBA" w:rsidRDefault="00706DBA" w:rsidP="007A0D55">
      <w:pPr>
        <w:spacing w:after="0" w:line="240" w:lineRule="auto"/>
      </w:pPr>
      <w:r>
        <w:separator/>
      </w:r>
    </w:p>
  </w:endnote>
  <w:endnote w:type="continuationSeparator" w:id="0">
    <w:p w14:paraId="3B9DD310" w14:textId="77777777" w:rsidR="00706DBA" w:rsidRDefault="00706D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BAF57" w14:textId="77777777" w:rsidR="00706DBA" w:rsidRDefault="00706DBA" w:rsidP="007A0D55">
      <w:pPr>
        <w:spacing w:after="0" w:line="240" w:lineRule="auto"/>
      </w:pPr>
      <w:r>
        <w:separator/>
      </w:r>
    </w:p>
  </w:footnote>
  <w:footnote w:type="continuationSeparator" w:id="0">
    <w:p w14:paraId="0CA6C957" w14:textId="77777777" w:rsidR="00706DBA" w:rsidRDefault="00706D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3C5A2" w14:textId="77777777" w:rsidR="00706DBA" w:rsidRDefault="00706DB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C1D775" w14:textId="77777777" w:rsidR="00706DBA" w:rsidRDefault="00706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1C4"/>
    <w:rsid w:val="00032559"/>
    <w:rsid w:val="00052040"/>
    <w:rsid w:val="000B25AE"/>
    <w:rsid w:val="000B55AB"/>
    <w:rsid w:val="000D24DC"/>
    <w:rsid w:val="000F7FB6"/>
    <w:rsid w:val="00101B2E"/>
    <w:rsid w:val="00116FA0"/>
    <w:rsid w:val="0015114C"/>
    <w:rsid w:val="0017468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6DB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61C4"/>
    <w:rsid w:val="00B219AE"/>
    <w:rsid w:val="00B33145"/>
    <w:rsid w:val="00B574C9"/>
    <w:rsid w:val="00BC39C9"/>
    <w:rsid w:val="00BE5BF7"/>
    <w:rsid w:val="00BF40E1"/>
    <w:rsid w:val="00C27FAB"/>
    <w:rsid w:val="00C358D4"/>
    <w:rsid w:val="00C6296B"/>
    <w:rsid w:val="00CC586D"/>
    <w:rsid w:val="00CF1542"/>
    <w:rsid w:val="00CF3EC5"/>
    <w:rsid w:val="00D45E4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E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61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1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61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1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BCF53A7CFDF94FBBF96253695DAA04"/>
        <w:category>
          <w:name w:val="General"/>
          <w:gallery w:val="placeholder"/>
        </w:category>
        <w:types>
          <w:type w:val="bbPlcHdr"/>
        </w:types>
        <w:behaviors>
          <w:behavior w:val="content"/>
        </w:behaviors>
        <w:guid w:val="{FBAAD92E-8367-6B4C-BD72-939C9138F00D}"/>
      </w:docPartPr>
      <w:docPartBody>
        <w:p w:rsidR="00B20D19" w:rsidRDefault="00B20D19">
          <w:pPr>
            <w:pStyle w:val="E7BCF53A7CFDF94FBBF96253695DAA04"/>
          </w:pPr>
          <w:r w:rsidRPr="00CC586D">
            <w:rPr>
              <w:rStyle w:val="PlaceholderText"/>
              <w:b/>
              <w:color w:val="FFFFFF" w:themeColor="background1"/>
            </w:rPr>
            <w:t>[Salutation]</w:t>
          </w:r>
        </w:p>
      </w:docPartBody>
    </w:docPart>
    <w:docPart>
      <w:docPartPr>
        <w:name w:val="570D60BE57F6E04BB1D54FE8B8C9C968"/>
        <w:category>
          <w:name w:val="General"/>
          <w:gallery w:val="placeholder"/>
        </w:category>
        <w:types>
          <w:type w:val="bbPlcHdr"/>
        </w:types>
        <w:behaviors>
          <w:behavior w:val="content"/>
        </w:behaviors>
        <w:guid w:val="{A3B082E5-6868-B444-B5F4-014B559ACD56}"/>
      </w:docPartPr>
      <w:docPartBody>
        <w:p w:rsidR="00B20D19" w:rsidRDefault="00B20D19">
          <w:pPr>
            <w:pStyle w:val="570D60BE57F6E04BB1D54FE8B8C9C968"/>
          </w:pPr>
          <w:r>
            <w:rPr>
              <w:rStyle w:val="PlaceholderText"/>
            </w:rPr>
            <w:t>[First name]</w:t>
          </w:r>
        </w:p>
      </w:docPartBody>
    </w:docPart>
    <w:docPart>
      <w:docPartPr>
        <w:name w:val="C41A93E738E3BD4F8997DCF3D17D344C"/>
        <w:category>
          <w:name w:val="General"/>
          <w:gallery w:val="placeholder"/>
        </w:category>
        <w:types>
          <w:type w:val="bbPlcHdr"/>
        </w:types>
        <w:behaviors>
          <w:behavior w:val="content"/>
        </w:behaviors>
        <w:guid w:val="{D32F7B0F-F2BB-D44E-A487-7E9B38D9920A}"/>
      </w:docPartPr>
      <w:docPartBody>
        <w:p w:rsidR="00B20D19" w:rsidRDefault="00B20D19">
          <w:pPr>
            <w:pStyle w:val="C41A93E738E3BD4F8997DCF3D17D344C"/>
          </w:pPr>
          <w:r>
            <w:rPr>
              <w:rStyle w:val="PlaceholderText"/>
            </w:rPr>
            <w:t>[Middle name]</w:t>
          </w:r>
        </w:p>
      </w:docPartBody>
    </w:docPart>
    <w:docPart>
      <w:docPartPr>
        <w:name w:val="3AE777C41D4A2F45A37D12C7F5FF4963"/>
        <w:category>
          <w:name w:val="General"/>
          <w:gallery w:val="placeholder"/>
        </w:category>
        <w:types>
          <w:type w:val="bbPlcHdr"/>
        </w:types>
        <w:behaviors>
          <w:behavior w:val="content"/>
        </w:behaviors>
        <w:guid w:val="{F0712B22-566B-5B44-B102-B3A59F39656F}"/>
      </w:docPartPr>
      <w:docPartBody>
        <w:p w:rsidR="00B20D19" w:rsidRDefault="00B20D19">
          <w:pPr>
            <w:pStyle w:val="3AE777C41D4A2F45A37D12C7F5FF4963"/>
          </w:pPr>
          <w:r>
            <w:rPr>
              <w:rStyle w:val="PlaceholderText"/>
            </w:rPr>
            <w:t>[Last name]</w:t>
          </w:r>
        </w:p>
      </w:docPartBody>
    </w:docPart>
    <w:docPart>
      <w:docPartPr>
        <w:name w:val="0FF3C996EBA1DF42A547CC83992EB8E9"/>
        <w:category>
          <w:name w:val="General"/>
          <w:gallery w:val="placeholder"/>
        </w:category>
        <w:types>
          <w:type w:val="bbPlcHdr"/>
        </w:types>
        <w:behaviors>
          <w:behavior w:val="content"/>
        </w:behaviors>
        <w:guid w:val="{BC9E1722-6BC4-5D44-8E80-71086F1FF4BC}"/>
      </w:docPartPr>
      <w:docPartBody>
        <w:p w:rsidR="00B20D19" w:rsidRDefault="00B20D19">
          <w:pPr>
            <w:pStyle w:val="0FF3C996EBA1DF42A547CC83992EB8E9"/>
          </w:pPr>
          <w:r>
            <w:rPr>
              <w:rStyle w:val="PlaceholderText"/>
            </w:rPr>
            <w:t>[Enter your biography]</w:t>
          </w:r>
        </w:p>
      </w:docPartBody>
    </w:docPart>
    <w:docPart>
      <w:docPartPr>
        <w:name w:val="90E5758B75190142B4A16310A11165DD"/>
        <w:category>
          <w:name w:val="General"/>
          <w:gallery w:val="placeholder"/>
        </w:category>
        <w:types>
          <w:type w:val="bbPlcHdr"/>
        </w:types>
        <w:behaviors>
          <w:behavior w:val="content"/>
        </w:behaviors>
        <w:guid w:val="{7D3A8F9C-4995-2248-B678-0EC1746AC8CC}"/>
      </w:docPartPr>
      <w:docPartBody>
        <w:p w:rsidR="00B20D19" w:rsidRDefault="00B20D19">
          <w:pPr>
            <w:pStyle w:val="90E5758B75190142B4A16310A11165DD"/>
          </w:pPr>
          <w:r>
            <w:rPr>
              <w:rStyle w:val="PlaceholderText"/>
            </w:rPr>
            <w:t>[Enter the institution with which you are affiliated]</w:t>
          </w:r>
        </w:p>
      </w:docPartBody>
    </w:docPart>
    <w:docPart>
      <w:docPartPr>
        <w:name w:val="911D2BE93B781341AC16DE6AD83410AF"/>
        <w:category>
          <w:name w:val="General"/>
          <w:gallery w:val="placeholder"/>
        </w:category>
        <w:types>
          <w:type w:val="bbPlcHdr"/>
        </w:types>
        <w:behaviors>
          <w:behavior w:val="content"/>
        </w:behaviors>
        <w:guid w:val="{391F0678-D426-3C49-9972-F4EAACEB5719}"/>
      </w:docPartPr>
      <w:docPartBody>
        <w:p w:rsidR="00B20D19" w:rsidRDefault="00B20D19">
          <w:pPr>
            <w:pStyle w:val="911D2BE93B781341AC16DE6AD83410AF"/>
          </w:pPr>
          <w:r w:rsidRPr="00EF74F7">
            <w:rPr>
              <w:b/>
              <w:color w:val="808080" w:themeColor="background1" w:themeShade="80"/>
            </w:rPr>
            <w:t>[Enter the headword for your article]</w:t>
          </w:r>
        </w:p>
      </w:docPartBody>
    </w:docPart>
    <w:docPart>
      <w:docPartPr>
        <w:name w:val="8BF545C185B7B54D9BDFBD22DBD72985"/>
        <w:category>
          <w:name w:val="General"/>
          <w:gallery w:val="placeholder"/>
        </w:category>
        <w:types>
          <w:type w:val="bbPlcHdr"/>
        </w:types>
        <w:behaviors>
          <w:behavior w:val="content"/>
        </w:behaviors>
        <w:guid w:val="{989CA204-54D8-C944-97A9-90E3570C8725}"/>
      </w:docPartPr>
      <w:docPartBody>
        <w:p w:rsidR="00B20D19" w:rsidRDefault="00B20D19">
          <w:pPr>
            <w:pStyle w:val="8BF545C185B7B54D9BDFBD22DBD729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6A9BE773826E46A7DEA68E21545236"/>
        <w:category>
          <w:name w:val="General"/>
          <w:gallery w:val="placeholder"/>
        </w:category>
        <w:types>
          <w:type w:val="bbPlcHdr"/>
        </w:types>
        <w:behaviors>
          <w:behavior w:val="content"/>
        </w:behaviors>
        <w:guid w:val="{86403D0B-00A6-5843-B36F-7EF3CF9A2A74}"/>
      </w:docPartPr>
      <w:docPartBody>
        <w:p w:rsidR="00B20D19" w:rsidRDefault="00B20D19">
          <w:pPr>
            <w:pStyle w:val="8D6A9BE773826E46A7DEA68E215452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6F19689A5E98498F50387E3218F434"/>
        <w:category>
          <w:name w:val="General"/>
          <w:gallery w:val="placeholder"/>
        </w:category>
        <w:types>
          <w:type w:val="bbPlcHdr"/>
        </w:types>
        <w:behaviors>
          <w:behavior w:val="content"/>
        </w:behaviors>
        <w:guid w:val="{2099E4FF-1D7F-5247-860F-55829A7FB14F}"/>
      </w:docPartPr>
      <w:docPartBody>
        <w:p w:rsidR="00B20D19" w:rsidRDefault="00B20D19">
          <w:pPr>
            <w:pStyle w:val="8A6F19689A5E98498F50387E3218F4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B3B295A2F4BF469848D98FC609CC6B"/>
        <w:category>
          <w:name w:val="General"/>
          <w:gallery w:val="placeholder"/>
        </w:category>
        <w:types>
          <w:type w:val="bbPlcHdr"/>
        </w:types>
        <w:behaviors>
          <w:behavior w:val="content"/>
        </w:behaviors>
        <w:guid w:val="{32E02C78-8E2B-3D46-9019-2BC8E3801E5F}"/>
      </w:docPartPr>
      <w:docPartBody>
        <w:p w:rsidR="00B20D19" w:rsidRDefault="00B20D19" w:rsidP="00B20D19">
          <w:pPr>
            <w:pStyle w:val="78B3B295A2F4BF469848D98FC609CC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A32140D61CA942BCD93FF805119E08"/>
        <w:category>
          <w:name w:val="General"/>
          <w:gallery w:val="placeholder"/>
        </w:category>
        <w:types>
          <w:type w:val="bbPlcHdr"/>
        </w:types>
        <w:behaviors>
          <w:behavior w:val="content"/>
        </w:behaviors>
        <w:guid w:val="{0B877B85-DB88-E64E-82EB-6FD5B1E0F407}"/>
      </w:docPartPr>
      <w:docPartBody>
        <w:p w:rsidR="00B20D19" w:rsidRDefault="00B20D19" w:rsidP="00B20D19">
          <w:pPr>
            <w:pStyle w:val="71A32140D61CA942BCD93FF805119E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0CCA6EB5AD0A43BC750031B6AEA85A"/>
        <w:category>
          <w:name w:val="General"/>
          <w:gallery w:val="placeholder"/>
        </w:category>
        <w:types>
          <w:type w:val="bbPlcHdr"/>
        </w:types>
        <w:behaviors>
          <w:behavior w:val="content"/>
        </w:behaviors>
        <w:guid w:val="{13125779-3235-1E41-B7A8-CB1E71315436}"/>
      </w:docPartPr>
      <w:docPartBody>
        <w:p w:rsidR="00B20D19" w:rsidRDefault="00B20D19" w:rsidP="00B20D19">
          <w:pPr>
            <w:pStyle w:val="B20CCA6EB5AD0A43BC750031B6AEA85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D19"/>
    <w:rsid w:val="00B20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D19"/>
    <w:rPr>
      <w:color w:val="808080"/>
    </w:rPr>
  </w:style>
  <w:style w:type="paragraph" w:customStyle="1" w:styleId="E7BCF53A7CFDF94FBBF96253695DAA04">
    <w:name w:val="E7BCF53A7CFDF94FBBF96253695DAA04"/>
  </w:style>
  <w:style w:type="paragraph" w:customStyle="1" w:styleId="570D60BE57F6E04BB1D54FE8B8C9C968">
    <w:name w:val="570D60BE57F6E04BB1D54FE8B8C9C968"/>
  </w:style>
  <w:style w:type="paragraph" w:customStyle="1" w:styleId="C41A93E738E3BD4F8997DCF3D17D344C">
    <w:name w:val="C41A93E738E3BD4F8997DCF3D17D344C"/>
  </w:style>
  <w:style w:type="paragraph" w:customStyle="1" w:styleId="3AE777C41D4A2F45A37D12C7F5FF4963">
    <w:name w:val="3AE777C41D4A2F45A37D12C7F5FF4963"/>
  </w:style>
  <w:style w:type="paragraph" w:customStyle="1" w:styleId="0FF3C996EBA1DF42A547CC83992EB8E9">
    <w:name w:val="0FF3C996EBA1DF42A547CC83992EB8E9"/>
  </w:style>
  <w:style w:type="paragraph" w:customStyle="1" w:styleId="90E5758B75190142B4A16310A11165DD">
    <w:name w:val="90E5758B75190142B4A16310A11165DD"/>
  </w:style>
  <w:style w:type="paragraph" w:customStyle="1" w:styleId="911D2BE93B781341AC16DE6AD83410AF">
    <w:name w:val="911D2BE93B781341AC16DE6AD83410AF"/>
  </w:style>
  <w:style w:type="paragraph" w:customStyle="1" w:styleId="8BF545C185B7B54D9BDFBD22DBD72985">
    <w:name w:val="8BF545C185B7B54D9BDFBD22DBD72985"/>
  </w:style>
  <w:style w:type="paragraph" w:customStyle="1" w:styleId="8D6A9BE773826E46A7DEA68E21545236">
    <w:name w:val="8D6A9BE773826E46A7DEA68E21545236"/>
  </w:style>
  <w:style w:type="paragraph" w:customStyle="1" w:styleId="8A6F19689A5E98498F50387E3218F434">
    <w:name w:val="8A6F19689A5E98498F50387E3218F434"/>
  </w:style>
  <w:style w:type="paragraph" w:customStyle="1" w:styleId="71115D4DB3977641A9F78B574A5AF551">
    <w:name w:val="71115D4DB3977641A9F78B574A5AF551"/>
  </w:style>
  <w:style w:type="paragraph" w:customStyle="1" w:styleId="78B3B295A2F4BF469848D98FC609CC6B">
    <w:name w:val="78B3B295A2F4BF469848D98FC609CC6B"/>
    <w:rsid w:val="00B20D19"/>
  </w:style>
  <w:style w:type="paragraph" w:customStyle="1" w:styleId="71A32140D61CA942BCD93FF805119E08">
    <w:name w:val="71A32140D61CA942BCD93FF805119E08"/>
    <w:rsid w:val="00B20D19"/>
  </w:style>
  <w:style w:type="paragraph" w:customStyle="1" w:styleId="B20CCA6EB5AD0A43BC750031B6AEA85A">
    <w:name w:val="B20CCA6EB5AD0A43BC750031B6AEA85A"/>
    <w:rsid w:val="00B20D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D19"/>
    <w:rPr>
      <w:color w:val="808080"/>
    </w:rPr>
  </w:style>
  <w:style w:type="paragraph" w:customStyle="1" w:styleId="E7BCF53A7CFDF94FBBF96253695DAA04">
    <w:name w:val="E7BCF53A7CFDF94FBBF96253695DAA04"/>
  </w:style>
  <w:style w:type="paragraph" w:customStyle="1" w:styleId="570D60BE57F6E04BB1D54FE8B8C9C968">
    <w:name w:val="570D60BE57F6E04BB1D54FE8B8C9C968"/>
  </w:style>
  <w:style w:type="paragraph" w:customStyle="1" w:styleId="C41A93E738E3BD4F8997DCF3D17D344C">
    <w:name w:val="C41A93E738E3BD4F8997DCF3D17D344C"/>
  </w:style>
  <w:style w:type="paragraph" w:customStyle="1" w:styleId="3AE777C41D4A2F45A37D12C7F5FF4963">
    <w:name w:val="3AE777C41D4A2F45A37D12C7F5FF4963"/>
  </w:style>
  <w:style w:type="paragraph" w:customStyle="1" w:styleId="0FF3C996EBA1DF42A547CC83992EB8E9">
    <w:name w:val="0FF3C996EBA1DF42A547CC83992EB8E9"/>
  </w:style>
  <w:style w:type="paragraph" w:customStyle="1" w:styleId="90E5758B75190142B4A16310A11165DD">
    <w:name w:val="90E5758B75190142B4A16310A11165DD"/>
  </w:style>
  <w:style w:type="paragraph" w:customStyle="1" w:styleId="911D2BE93B781341AC16DE6AD83410AF">
    <w:name w:val="911D2BE93B781341AC16DE6AD83410AF"/>
  </w:style>
  <w:style w:type="paragraph" w:customStyle="1" w:styleId="8BF545C185B7B54D9BDFBD22DBD72985">
    <w:name w:val="8BF545C185B7B54D9BDFBD22DBD72985"/>
  </w:style>
  <w:style w:type="paragraph" w:customStyle="1" w:styleId="8D6A9BE773826E46A7DEA68E21545236">
    <w:name w:val="8D6A9BE773826E46A7DEA68E21545236"/>
  </w:style>
  <w:style w:type="paragraph" w:customStyle="1" w:styleId="8A6F19689A5E98498F50387E3218F434">
    <w:name w:val="8A6F19689A5E98498F50387E3218F434"/>
  </w:style>
  <w:style w:type="paragraph" w:customStyle="1" w:styleId="71115D4DB3977641A9F78B574A5AF551">
    <w:name w:val="71115D4DB3977641A9F78B574A5AF551"/>
  </w:style>
  <w:style w:type="paragraph" w:customStyle="1" w:styleId="78B3B295A2F4BF469848D98FC609CC6B">
    <w:name w:val="78B3B295A2F4BF469848D98FC609CC6B"/>
    <w:rsid w:val="00B20D19"/>
  </w:style>
  <w:style w:type="paragraph" w:customStyle="1" w:styleId="71A32140D61CA942BCD93FF805119E08">
    <w:name w:val="71A32140D61CA942BCD93FF805119E08"/>
    <w:rsid w:val="00B20D19"/>
  </w:style>
  <w:style w:type="paragraph" w:customStyle="1" w:styleId="B20CCA6EB5AD0A43BC750031B6AEA85A">
    <w:name w:val="B20CCA6EB5AD0A43BC750031B6AEA85A"/>
    <w:rsid w:val="00B20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Der85</b:Tag>
    <b:SourceType>Book</b:SourceType>
    <b:Guid>{7EE9DDD8-2A35-D24E-875A-8B90F7A2712A}</b:Guid>
    <b:Title> R. Basoeki Abdullah R.A., duta seni lukis Indonesia</b:Title>
    <b:Publisher>Gramedia</b:Publisher>
    <b:City>Jakarta</b:City>
    <b:Year>1985</b:Year>
    <b:Author>
      <b:Author>
        <b:NameList>
          <b:Person>
            <b:Last>Agus</b:Last>
            <b:First>Dermawan</b:First>
            <b:Middle>T</b:Middle>
          </b:Person>
        </b:NameList>
      </b:Author>
    </b:Author>
    <b:RefOrder>1</b:RefOrder>
  </b:Source>
  <b:Source>
    <b:Tag>Sud74</b:Tag>
    <b:SourceType>Book</b:SourceType>
    <b:Guid>{0BB49501-4482-5748-B43C-051EF6580666}</b:Guid>
    <b:Author>
      <b:Author>
        <b:NameList>
          <b:Person>
            <b:Last>Sudarmaji</b:Last>
          </b:Person>
        </b:NameList>
      </b:Author>
    </b:Author>
    <b:Title>Dari Saleh Sampai Aming. Seni Lukis Indonesia Baru dalam Sejarah dan Apresiasi</b:Title>
    <b:City>Yogyakarta</b:City>
    <b:Publisher>Sekola Tinggi Seni Rupa Indonesia ASRI Yogyakarta</b:Publisher>
    <b:Year>1974</b:Year>
    <b:RefOrder>2</b:RefOrder>
  </b:Source>
  <b:Source>
    <b:Tag>Ast94</b:Tag>
    <b:SourceType>Book</b:SourceType>
    <b:Guid>{52E31463-107C-1C46-84BE-111B5D4958D5}</b:Guid>
    <b:Author>
      <b:Author>
        <b:NameList>
          <b:Person>
            <b:Last>Wright</b:Last>
            <b:First>Astri</b:First>
          </b:Person>
        </b:NameList>
      </b:Author>
    </b:Author>
    <b:Title>Soul, Spirit and Mountain: Preoccupations of Contemporary Indonesian Painters</b:Title>
    <b:City>Kuala Lumpur; New York</b:City>
    <b:Publisher>Oxford UP</b:Publisher>
    <b:Year>1994</b:Year>
    <b:RefOrder>3</b:RefOrder>
  </b:Source>
</b:Sources>
</file>

<file path=customXml/itemProps1.xml><?xml version="1.0" encoding="utf-8"?>
<ds:datastoreItem xmlns:ds="http://schemas.openxmlformats.org/officeDocument/2006/customXml" ds:itemID="{CA78744B-9EE6-454B-9B31-25B15556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525</Words>
  <Characters>2997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2014-10-03T05:03:00Z</dcterms:created>
  <dcterms:modified xsi:type="dcterms:W3CDTF">2014-10-03T05:24:00Z</dcterms:modified>
</cp:coreProperties>
</file>