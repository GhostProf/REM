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19F6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8DAA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B849E953BCE44C83582F982D55DC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C168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96AE9997C58B48B1782FC468D62972"/>
            </w:placeholder>
            <w:text/>
          </w:sdtPr>
          <w:sdtEndPr/>
          <w:sdtContent>
            <w:tc>
              <w:tcPr>
                <w:tcW w:w="2073" w:type="dxa"/>
              </w:tcPr>
              <w:p w14:paraId="7FD2BDAE" w14:textId="77777777" w:rsidR="00B574C9" w:rsidRDefault="003B549D" w:rsidP="00922950">
                <w:r w:rsidRPr="00A13EDB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1B15796D2B3B4CABDB0404D571E6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C3A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0DE5DB2A0BC24AB3155805E19C8491"/>
            </w:placeholder>
            <w:text/>
          </w:sdtPr>
          <w:sdtEndPr/>
          <w:sdtContent>
            <w:tc>
              <w:tcPr>
                <w:tcW w:w="2642" w:type="dxa"/>
              </w:tcPr>
              <w:p w14:paraId="379C1D39" w14:textId="77777777" w:rsidR="00B574C9" w:rsidRDefault="003B549D" w:rsidP="00922950">
                <w:r w:rsidRPr="0000519A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Heitzman</w:t>
                </w:r>
              </w:p>
            </w:tc>
          </w:sdtContent>
        </w:sdt>
      </w:tr>
      <w:tr w:rsidR="00B574C9" w14:paraId="622467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10F6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9A30F78E870841B6327F52C1AE61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BFA4D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5F24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D18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3D742E959B57A46A0653661B76FAEA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CD19B0" w14:textId="77777777" w:rsidR="00B574C9" w:rsidRDefault="003B549D" w:rsidP="00B574C9">
                <w:r w:rsidRPr="00EA3EC8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University of Iowa</w:t>
                </w:r>
              </w:p>
            </w:tc>
          </w:sdtContent>
        </w:sdt>
      </w:tr>
    </w:tbl>
    <w:p w14:paraId="520E82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122B8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B6DB9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3525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0CC1B285BE3A4FBCDF691314C93F8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CE2C9" w14:textId="77777777" w:rsidR="003F0D73" w:rsidRPr="00FB589A" w:rsidRDefault="003B549D" w:rsidP="003B549D">
                <w:pPr>
                  <w:rPr>
                    <w:b/>
                  </w:rPr>
                </w:pPr>
                <w:r>
                  <w:rPr>
                    <w:b/>
                  </w:rPr>
                  <w:t xml:space="preserve">Science Fiction Film, Japan </w:t>
                </w:r>
              </w:p>
            </w:tc>
          </w:sdtContent>
        </w:sdt>
      </w:tr>
      <w:tr w:rsidR="00464699" w14:paraId="32276DF2" w14:textId="77777777" w:rsidTr="007821B0">
        <w:sdt>
          <w:sdtPr>
            <w:alias w:val="Variant headwords"/>
            <w:tag w:val="variantHeadwords"/>
            <w:id w:val="173464402"/>
            <w:placeholder>
              <w:docPart w:val="F66443A20E564944AA91B49B1B7AB0F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F892E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B410AA" w14:textId="77777777" w:rsidTr="003F0D73">
        <w:sdt>
          <w:sdtPr>
            <w:alias w:val="Abstract"/>
            <w:tag w:val="abstract"/>
            <w:id w:val="-635871867"/>
            <w:placeholder>
              <w:docPart w:val="E9ED5253F5C6AB479143A99B87579B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B1BD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9A82FF" w14:textId="77777777" w:rsidTr="003E0E28">
        <w:trPr>
          <w:trHeight w:val="7301"/>
        </w:trPr>
        <w:sdt>
          <w:sdtPr>
            <w:alias w:val="Article text"/>
            <w:tag w:val="articleText"/>
            <w:id w:val="634067588"/>
            <w:placeholder>
              <w:docPart w:val="DB920AB0725A1F49B749305D37F5CA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F01A02" w14:textId="66BF2010" w:rsidR="003B549D" w:rsidRPr="00AD7CCA" w:rsidRDefault="003B549D" w:rsidP="003B549D">
                <w:pPr>
                  <w:rPr>
                    <w:rFonts w:ascii="Times" w:hAnsi="Times"/>
                  </w:rPr>
                </w:pPr>
                <w:r w:rsidRPr="00AD7CCA">
                  <w:rPr>
                    <w:rFonts w:ascii="Times" w:hAnsi="Times"/>
                  </w:rPr>
                  <w:t>The science-fiction film</w:t>
                </w:r>
                <w:r>
                  <w:rPr>
                    <w:rFonts w:ascii="Times" w:hAnsi="Times"/>
                  </w:rPr>
                  <w:t>s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of postwar</w:t>
                </w:r>
                <w:r w:rsidRPr="00AD7CCA">
                  <w:rPr>
                    <w:rFonts w:ascii="Times" w:hAnsi="Times"/>
                  </w:rPr>
                  <w:t xml:space="preserve"> Japan </w:t>
                </w:r>
                <w:r>
                  <w:rPr>
                    <w:rFonts w:ascii="Times" w:hAnsi="Times"/>
                  </w:rPr>
                  <w:t xml:space="preserve">have served as both an innocuous escape from reality and a commentary on the concerns of contemporary Japanese society: the threat of nuclear annihilation, environmental degradation, and Japan’s place in the world. The post-war rise of Science Fiction in Japan </w:t>
                </w:r>
                <w:r w:rsidRPr="00AD7CCA">
                  <w:rPr>
                    <w:rFonts w:ascii="Times" w:hAnsi="Times"/>
                  </w:rPr>
                  <w:t>owes a great deal to special-</w:t>
                </w:r>
                <w:r>
                  <w:rPr>
                    <w:rFonts w:ascii="Times" w:hAnsi="Times"/>
                  </w:rPr>
                  <w:t xml:space="preserve">effects master Tsuburaya Eiji. </w:t>
                </w:r>
                <w:r w:rsidRPr="00AD7CCA">
                  <w:rPr>
                    <w:rFonts w:ascii="Times" w:hAnsi="Times"/>
                  </w:rPr>
                  <w:t>Tsuburaya began in the film industry in 1919, and developed a number of techniques in film processing, cinematography, costuming, and scale-models, all of which he used for the 1954 blockbuster from T</w:t>
                </w:r>
                <w:r>
                  <w:rPr>
                    <w:rFonts w:ascii="Times" w:hAnsi="Times"/>
                  </w:rPr>
                  <w:t>oho</w:t>
                </w:r>
                <w:r w:rsidRPr="00AD7CCA">
                  <w:rPr>
                    <w:rFonts w:ascii="Times" w:hAnsi="Times"/>
                  </w:rPr>
                  <w:t xml:space="preserve"> Studios,</w:t>
                </w:r>
                <w:r>
                  <w:rPr>
                    <w:rFonts w:ascii="Times" w:hAnsi="Times"/>
                  </w:rPr>
                  <w:t xml:space="preserve"> </w:t>
                </w:r>
                <w:r w:rsidRPr="008232FC">
                  <w:rPr>
                    <w:rFonts w:ascii="Times" w:hAnsi="Times"/>
                    <w:i/>
                  </w:rPr>
                  <w:t>Gojira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(</w:t>
                </w:r>
                <w:r w:rsidRPr="00AD7CCA">
                  <w:rPr>
                    <w:rFonts w:ascii="Times" w:hAnsi="Times"/>
                    <w:i/>
                  </w:rPr>
                  <w:t>Godzilla</w:t>
                </w:r>
                <w:r>
                  <w:rPr>
                    <w:rFonts w:ascii="Times" w:hAnsi="Times"/>
                    <w:i/>
                  </w:rPr>
                  <w:t xml:space="preserve">, </w:t>
                </w:r>
                <w:r w:rsidRPr="008232FC">
                  <w:rPr>
                    <w:rFonts w:ascii="Times" w:hAnsi="Times"/>
                  </w:rPr>
                  <w:t>1954</w:t>
                </w:r>
                <w:r>
                  <w:rPr>
                    <w:rFonts w:ascii="Times" w:hAnsi="Times"/>
                    <w:i/>
                  </w:rPr>
                  <w:t>)</w:t>
                </w:r>
                <w:r w:rsidRPr="00AD7CCA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Along with a number of Godzilla sequels, Tsuburaya brought to life the stars of many other </w:t>
                </w:r>
                <w:r w:rsidRPr="00AD7CCA">
                  <w:rPr>
                    <w:rFonts w:ascii="Times" w:hAnsi="Times"/>
                    <w:i/>
                  </w:rPr>
                  <w:t>kaijū eiga</w:t>
                </w:r>
                <w:r w:rsidR="00B5478C">
                  <w:rPr>
                    <w:rFonts w:ascii="Times" w:hAnsi="Times"/>
                    <w:i/>
                  </w:rPr>
                  <w:t xml:space="preserve"> (</w:t>
                </w:r>
                <w:r w:rsidRPr="00AD7CCA">
                  <w:rPr>
                    <w:rFonts w:ascii="Times" w:hAnsi="Times"/>
                  </w:rPr>
                  <w:t>or</w:t>
                </w:r>
                <w:r w:rsidR="00B5478C">
                  <w:rPr>
                    <w:rFonts w:ascii="Times" w:hAnsi="Times"/>
                  </w:rPr>
                  <w:t>, monster films)</w:t>
                </w:r>
                <w:r w:rsidRPr="00AD7CCA">
                  <w:rPr>
                    <w:rFonts w:ascii="Times" w:hAnsi="Times"/>
                  </w:rPr>
                  <w:t xml:space="preserve"> including </w:t>
                </w:r>
                <w:r w:rsidRPr="008232FC">
                  <w:rPr>
                    <w:rFonts w:ascii="Times" w:hAnsi="Times"/>
                  </w:rPr>
                  <w:t>Rodan</w:t>
                </w:r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r w:rsidRPr="008232FC">
                  <w:rPr>
                    <w:rFonts w:ascii="Times" w:hAnsi="Times"/>
                    <w:i/>
                  </w:rPr>
                  <w:t>Sora no daikaij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Radon</w:t>
                </w:r>
                <w:r>
                  <w:rPr>
                    <w:rFonts w:ascii="Times" w:hAnsi="Times"/>
                  </w:rPr>
                  <w:t xml:space="preserve"> [</w:t>
                </w:r>
                <w:r w:rsidRPr="008232FC">
                  <w:rPr>
                    <w:rFonts w:ascii="Times" w:hAnsi="Times"/>
                    <w:i/>
                  </w:rPr>
                  <w:t>Rodan! The Flying Monster!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1956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 xml:space="preserve">), </w:t>
                </w:r>
                <w:r w:rsidRPr="008232FC">
                  <w:rPr>
                    <w:rFonts w:ascii="Times" w:hAnsi="Times"/>
                  </w:rPr>
                  <w:t>Mothra</w:t>
                </w:r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r w:rsidRPr="008232FC">
                  <w:rPr>
                    <w:rFonts w:ascii="Times" w:hAnsi="Times"/>
                    <w:i/>
                  </w:rPr>
                  <w:t>Mosura</w:t>
                </w:r>
                <w:r>
                  <w:rPr>
                    <w:rFonts w:ascii="Times" w:hAnsi="Times"/>
                  </w:rPr>
                  <w:t xml:space="preserve"> [</w:t>
                </w:r>
                <w:r w:rsidRPr="008232FC">
                  <w:rPr>
                    <w:rFonts w:ascii="Times" w:hAnsi="Times"/>
                    <w:i/>
                  </w:rPr>
                  <w:t>Mothra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1961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>), and Ghidorah (in</w:t>
                </w:r>
                <w:r>
                  <w:rPr>
                    <w:rFonts w:ascii="Times" w:hAnsi="Times"/>
                  </w:rPr>
                  <w:t xml:space="preserve"> </w:t>
                </w:r>
                <w:r w:rsidRPr="008232FC">
                  <w:rPr>
                    <w:rFonts w:ascii="Times" w:hAnsi="Times"/>
                    <w:i/>
                  </w:rPr>
                  <w:t>Sandaikaij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>: Chiky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saidai no kessen</w:t>
                </w:r>
                <w:r>
                  <w:rPr>
                    <w:rFonts w:ascii="Times" w:hAnsi="Times"/>
                  </w:rPr>
                  <w:t xml:space="preserve"> [</w:t>
                </w:r>
                <w:r w:rsidRPr="00AD7CCA">
                  <w:rPr>
                    <w:rFonts w:ascii="Times" w:hAnsi="Times"/>
                    <w:i/>
                  </w:rPr>
                  <w:t>Three Giant Monsters: The Greatest Battle on Earth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1964]</w:t>
                </w:r>
                <w:r w:rsidR="00B007C9">
                  <w:rPr>
                    <w:rFonts w:ascii="Times" w:hAnsi="Times"/>
                  </w:rPr>
                  <w:t xml:space="preserve">). </w:t>
                </w:r>
                <w:r w:rsidRPr="00AD7CCA">
                  <w:rPr>
                    <w:rFonts w:ascii="Times" w:hAnsi="Times"/>
                  </w:rPr>
                  <w:t>Daiei, Nikkatsu, Sh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chiku, and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ei all produced their own </w:t>
                </w:r>
                <w:r w:rsidRPr="00AD7CCA">
                  <w:rPr>
                    <w:rFonts w:ascii="Times" w:hAnsi="Times"/>
                    <w:i/>
                  </w:rPr>
                  <w:t>kaijū</w:t>
                </w:r>
                <w:r w:rsidRPr="00AD7CCA">
                  <w:rPr>
                    <w:rFonts w:ascii="Times" w:hAnsi="Times"/>
                  </w:rPr>
                  <w:t xml:space="preserve"> films, with Daiei’s Gamera being perh</w:t>
                </w:r>
                <w:r w:rsidR="00B007C9">
                  <w:rPr>
                    <w:rFonts w:ascii="Times" w:hAnsi="Times"/>
                  </w:rPr>
                  <w:t xml:space="preserve">aps the most famous character. </w:t>
                </w:r>
                <w:r w:rsidRPr="00AD7CCA">
                  <w:rPr>
                    <w:rFonts w:ascii="Times" w:hAnsi="Times"/>
                  </w:rPr>
                  <w:t>Many of Tsuburaya’s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monster films were produced with an eye toward release in the American market, as were his sci-fi TV shows </w:t>
                </w:r>
                <w:r w:rsidRPr="008232FC">
                  <w:rPr>
                    <w:rFonts w:ascii="Times" w:hAnsi="Times"/>
                    <w:i/>
                  </w:rPr>
                  <w:t>Urutora Q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Q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1966), </w:t>
                </w:r>
                <w:r w:rsidRPr="008232FC">
                  <w:rPr>
                    <w:rFonts w:ascii="Times" w:hAnsi="Times"/>
                    <w:i/>
                  </w:rPr>
                  <w:t>Urutoraman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Ultraman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1966–67), and </w:t>
                </w:r>
                <w:r w:rsidRPr="008232FC">
                  <w:rPr>
                    <w:rFonts w:ascii="Times" w:hAnsi="Times"/>
                    <w:i/>
                  </w:rPr>
                  <w:t>Urutora sebun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Seven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1967–68).  These influenced subsequent generations of live-action shows, including </w:t>
                </w:r>
                <w:r w:rsidRPr="008232FC">
                  <w:rPr>
                    <w:rFonts w:ascii="Times" w:hAnsi="Times"/>
                    <w:i/>
                  </w:rPr>
                  <w:t>Kamen raidaa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Kamen Rider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1971–73) and the </w:t>
                </w:r>
                <w:r w:rsidRPr="008232FC">
                  <w:rPr>
                    <w:rFonts w:ascii="Times" w:hAnsi="Times"/>
                    <w:i/>
                  </w:rPr>
                  <w:t xml:space="preserve">Suupaa sentai </w:t>
                </w:r>
                <w:r w:rsidRPr="008232FC">
                  <w:rPr>
                    <w:rFonts w:ascii="Times" w:hAnsi="Times"/>
                  </w:rPr>
                  <w:t>series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Power Rangers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B007C9">
                  <w:rPr>
                    <w:rFonts w:ascii="Times" w:hAnsi="Times"/>
                  </w:rPr>
                  <w:t xml:space="preserve"> 1975–present). </w:t>
                </w:r>
                <w:r>
                  <w:rPr>
                    <w:rFonts w:ascii="Times" w:hAnsi="Times"/>
                  </w:rPr>
                  <w:t xml:space="preserve">The destruction of Japan, a traumatic reiteration of the aftermath of World War II, continues to haunt the Japanese science-fiction film; in </w:t>
                </w:r>
                <w:r w:rsidRPr="008232FC">
                  <w:rPr>
                    <w:rFonts w:ascii="Times" w:hAnsi="Times"/>
                    <w:i/>
                  </w:rPr>
                  <w:t>Uchūjin Tokyo ni arawaru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Warning from Space,</w:t>
                </w:r>
                <w:r>
                  <w:rPr>
                    <w:rFonts w:ascii="Times" w:hAnsi="Times"/>
                  </w:rPr>
                  <w:t xml:space="preserve"> 1956), aliens warn of a planet on a collision course with Earth, while in </w:t>
                </w:r>
                <w:r w:rsidRPr="008232FC">
                  <w:rPr>
                    <w:rFonts w:ascii="Times" w:hAnsi="Times"/>
                    <w:i/>
                  </w:rPr>
                  <w:t>Nihon chinbotsu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Japan Sinks,</w:t>
                </w:r>
                <w:r>
                  <w:rPr>
                    <w:rFonts w:ascii="Times" w:hAnsi="Times"/>
                  </w:rPr>
                  <w:t xml:space="preserve"> 1973; remake 2006) Japan finds itself dependent on the rest of the world when the homeland sinks into the </w:t>
                </w:r>
                <w:r w:rsidR="00B5478C">
                  <w:rPr>
                    <w:rFonts w:ascii="Times" w:hAnsi="Times"/>
                  </w:rPr>
                  <w:t>Japan Trench (a</w:t>
                </w:r>
                <w:r>
                  <w:rPr>
                    <w:rFonts w:ascii="Times" w:hAnsi="Times"/>
                  </w:rPr>
                  <w:t xml:space="preserve"> parody, </w:t>
                </w:r>
                <w:r w:rsidRPr="008232FC">
                  <w:rPr>
                    <w:rFonts w:ascii="Times" w:hAnsi="Times"/>
                    <w:i/>
                  </w:rPr>
                  <w:t>Nihon igai zenbu chinbotsu</w:t>
                </w:r>
                <w:r>
                  <w:rPr>
                    <w:rFonts w:ascii="Times" w:hAnsi="Times"/>
                  </w:rPr>
                  <w:t xml:space="preserve"> </w:t>
                </w:r>
                <w:r w:rsidR="00B5478C">
                  <w:rPr>
                    <w:rFonts w:ascii="Times" w:hAnsi="Times"/>
                  </w:rPr>
                  <w:t>[</w:t>
                </w:r>
                <w:r w:rsidRPr="008232FC">
                  <w:rPr>
                    <w:rFonts w:ascii="Times" w:hAnsi="Times"/>
                    <w:i/>
                  </w:rPr>
                  <w:t>Everything Other than Japan Sinks,</w:t>
                </w:r>
                <w:r w:rsidR="00B5478C">
                  <w:rPr>
                    <w:rFonts w:ascii="Times" w:hAnsi="Times"/>
                  </w:rPr>
                  <w:t xml:space="preserve"> 2006]</w:t>
                </w:r>
                <w:r>
                  <w:rPr>
                    <w:rFonts w:ascii="Times" w:hAnsi="Times"/>
                  </w:rPr>
                  <w:t>, p</w:t>
                </w:r>
                <w:r w:rsidR="005564CF">
                  <w:rPr>
                    <w:rFonts w:ascii="Times" w:hAnsi="Times"/>
                  </w:rPr>
                  <w:t>ut Japan in the driver’s seat</w:t>
                </w:r>
                <w:r w:rsidR="00B5478C">
                  <w:rPr>
                    <w:rFonts w:ascii="Times" w:hAnsi="Times"/>
                  </w:rPr>
                  <w:t>)</w:t>
                </w:r>
                <w:r w:rsidR="005564CF">
                  <w:rPr>
                    <w:rFonts w:ascii="Times" w:hAnsi="Times"/>
                  </w:rPr>
                  <w:t xml:space="preserve">. </w:t>
                </w:r>
                <w:r w:rsidRPr="00AD7CCA">
                  <w:rPr>
                    <w:rFonts w:ascii="Times" w:hAnsi="Times"/>
                  </w:rPr>
                  <w:t xml:space="preserve">In recent decades, science-fiction has been a dominant genre in Japanese anime; key works include the TV serials </w:t>
                </w:r>
                <w:r w:rsidRPr="008232FC">
                  <w:rPr>
                    <w:rFonts w:ascii="Times" w:hAnsi="Times"/>
                    <w:i/>
                  </w:rPr>
                  <w:t>Tetsuwan Atomu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Astro Boy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3E3057">
                  <w:rPr>
                    <w:rFonts w:ascii="Times" w:hAnsi="Times"/>
                    <w:i/>
                  </w:rPr>
                  <w:t xml:space="preserve"> Tezuka Osamu</w:t>
                </w:r>
                <w:r w:rsidRPr="00AD7CCA">
                  <w:rPr>
                    <w:rFonts w:ascii="Times" w:hAnsi="Times"/>
                  </w:rPr>
                  <w:t xml:space="preserve"> 1963–66) and </w:t>
                </w:r>
                <w:r w:rsidRPr="008232FC">
                  <w:rPr>
                    <w:rFonts w:ascii="Times" w:hAnsi="Times"/>
                    <w:i/>
                  </w:rPr>
                  <w:t>Mahha GoGoGo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Speed Racer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1967–68), </w:t>
                </w:r>
                <w:r w:rsidRPr="008232FC">
                  <w:rPr>
                    <w:rFonts w:ascii="Times" w:hAnsi="Times"/>
                    <w:i/>
                  </w:rPr>
                  <w:t>Uch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senkan Yamato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Space Battleship Yamato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1974), the </w:t>
                </w:r>
                <w:r w:rsidRPr="008232FC">
                  <w:rPr>
                    <w:rFonts w:ascii="Times" w:hAnsi="Times"/>
                    <w:i/>
                  </w:rPr>
                  <w:t xml:space="preserve">Gandamu </w:t>
                </w:r>
                <w:r w:rsidRPr="008232FC">
                  <w:rPr>
                    <w:rFonts w:ascii="Times" w:hAnsi="Times"/>
                  </w:rPr>
                  <w:t>series</w:t>
                </w:r>
                <w:r w:rsidRPr="00AD7CCA">
                  <w:rPr>
                    <w:rFonts w:ascii="Times" w:hAnsi="Times"/>
                  </w:rPr>
                  <w:t xml:space="preserve"> franchise (</w:t>
                </w:r>
                <w:r w:rsidRPr="008232FC">
                  <w:rPr>
                    <w:rFonts w:ascii="Times" w:hAnsi="Times"/>
                    <w:i/>
                  </w:rPr>
                  <w:t>Gundam,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1979–present), 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tomo Katsuhir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</w:t>
                </w:r>
                <w:r w:rsidRPr="00AD7CCA">
                  <w:rPr>
                    <w:rFonts w:ascii="Times" w:hAnsi="Times"/>
                    <w:i/>
                  </w:rPr>
                  <w:t>Akira</w:t>
                </w:r>
                <w:r w:rsidRPr="00AD7CCA">
                  <w:rPr>
                    <w:rFonts w:ascii="Times" w:hAnsi="Times"/>
                  </w:rPr>
                  <w:t xml:space="preserve"> (1988), Oshii Mamoru’s </w:t>
                </w:r>
                <w:r w:rsidRPr="008232FC">
                  <w:rPr>
                    <w:rFonts w:ascii="Times" w:hAnsi="Times"/>
                    <w:i/>
                  </w:rPr>
                  <w:t>K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kaku kid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tai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Ghost in the Shell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1995), the series </w:t>
                </w:r>
                <w:r w:rsidRPr="008232FC">
                  <w:rPr>
                    <w:rFonts w:ascii="Times" w:hAnsi="Times"/>
                    <w:i/>
                  </w:rPr>
                  <w:t>Shin seiki Evangerion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Neon Genesis Evangelion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1996–97), and 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tomo’s steampunk effort, </w:t>
                </w:r>
                <w:r w:rsidRPr="008232FC">
                  <w:rPr>
                    <w:rFonts w:ascii="Times" w:hAnsi="Times"/>
                    <w:i/>
                  </w:rPr>
                  <w:t>Suchiimubooi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Steamboy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2004).</w:t>
                </w:r>
              </w:p>
              <w:p w14:paraId="5A2286CE" w14:textId="77777777" w:rsidR="003F0D73" w:rsidRDefault="003F0D73" w:rsidP="00C27FAB"/>
            </w:tc>
          </w:sdtContent>
        </w:sdt>
      </w:tr>
      <w:tr w:rsidR="003235A7" w14:paraId="344FBE6B" w14:textId="77777777" w:rsidTr="003235A7">
        <w:tc>
          <w:tcPr>
            <w:tcW w:w="9016" w:type="dxa"/>
          </w:tcPr>
          <w:p w14:paraId="10B1F550" w14:textId="198DFD59" w:rsidR="003E0E28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bookmarkStart w:id="0" w:name="_GoBack"/>
            <w:bookmarkEnd w:id="0"/>
          </w:p>
          <w:p w14:paraId="161CC4DF" w14:textId="1E429948" w:rsidR="003E0E28" w:rsidRDefault="003E0E28" w:rsidP="008A5B87">
            <w:sdt>
              <w:sdtPr>
                <w:id w:val="33141989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Aug07 \l 1033 </w:instrText>
                </w:r>
                <w:r>
                  <w:fldChar w:fldCharType="separate"/>
                </w:r>
                <w:r w:rsidRPr="003E0E28">
                  <w:rPr>
                    <w:noProof/>
                    <w:lang w:val="en-US"/>
                  </w:rPr>
                  <w:t>(Ragone)</w:t>
                </w:r>
                <w:r>
                  <w:fldChar w:fldCharType="end"/>
                </w:r>
              </w:sdtContent>
            </w:sdt>
          </w:p>
          <w:p w14:paraId="71ADD19F" w14:textId="1E32AFC6" w:rsidR="003235A7" w:rsidRPr="003E0E28" w:rsidRDefault="003235A7" w:rsidP="00FB11DE">
            <w:pPr>
              <w:rPr>
                <w:rFonts w:ascii="Times" w:hAnsi="Times"/>
              </w:rPr>
            </w:pPr>
          </w:p>
        </w:tc>
      </w:tr>
    </w:tbl>
    <w:p w14:paraId="7248D9D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B7EB" w14:textId="77777777" w:rsidR="003B549D" w:rsidRDefault="003B549D" w:rsidP="007A0D55">
      <w:pPr>
        <w:spacing w:after="0" w:line="240" w:lineRule="auto"/>
      </w:pPr>
      <w:r>
        <w:separator/>
      </w:r>
    </w:p>
  </w:endnote>
  <w:endnote w:type="continuationSeparator" w:id="0">
    <w:p w14:paraId="333C86EE" w14:textId="77777777" w:rsidR="003B549D" w:rsidRDefault="003B549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3965" w14:textId="77777777" w:rsidR="003B549D" w:rsidRDefault="003B549D" w:rsidP="007A0D55">
      <w:pPr>
        <w:spacing w:after="0" w:line="240" w:lineRule="auto"/>
      </w:pPr>
      <w:r>
        <w:separator/>
      </w:r>
    </w:p>
  </w:footnote>
  <w:footnote w:type="continuationSeparator" w:id="0">
    <w:p w14:paraId="5063EF15" w14:textId="77777777" w:rsidR="003B549D" w:rsidRDefault="003B549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A9F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0D8553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49D"/>
    <w:rsid w:val="003D3579"/>
    <w:rsid w:val="003E0E28"/>
    <w:rsid w:val="003E2795"/>
    <w:rsid w:val="003E3057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64C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07C9"/>
    <w:rsid w:val="00B219AE"/>
    <w:rsid w:val="00B33145"/>
    <w:rsid w:val="00B5478C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58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B849E953BCE44C83582F982D55D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DFBC-DCC7-8544-B8CB-E13445082222}"/>
      </w:docPartPr>
      <w:docPartBody>
        <w:p w:rsidR="00A41923" w:rsidRDefault="00A41923">
          <w:pPr>
            <w:pStyle w:val="11B849E953BCE44C83582F982D55DC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96AE9997C58B48B1782FC468D6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C0F6-ADA8-8944-B427-50387A5161BE}"/>
      </w:docPartPr>
      <w:docPartBody>
        <w:p w:rsidR="00A41923" w:rsidRDefault="00A41923">
          <w:pPr>
            <w:pStyle w:val="9896AE9997C58B48B1782FC468D629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1B15796D2B3B4CABDB0404D571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D25D-1FCF-B848-A9CF-92E4079D8A53}"/>
      </w:docPartPr>
      <w:docPartBody>
        <w:p w:rsidR="00A41923" w:rsidRDefault="00A41923">
          <w:pPr>
            <w:pStyle w:val="351B15796D2B3B4CABDB0404D571E6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0DE5DB2A0BC24AB3155805E19C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0B4B-0B0E-B444-AB44-310C51FB3DCC}"/>
      </w:docPartPr>
      <w:docPartBody>
        <w:p w:rsidR="00A41923" w:rsidRDefault="00A41923">
          <w:pPr>
            <w:pStyle w:val="4A0DE5DB2A0BC24AB3155805E19C84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9A30F78E870841B6327F52C1AE6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D3DA-8315-E34C-8ACB-961BE19A5C53}"/>
      </w:docPartPr>
      <w:docPartBody>
        <w:p w:rsidR="00A41923" w:rsidRDefault="00A41923">
          <w:pPr>
            <w:pStyle w:val="0A9A30F78E870841B6327F52C1AE61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3D742E959B57A46A0653661B76F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79A7F-7EED-2940-B8A7-D516BA32B77D}"/>
      </w:docPartPr>
      <w:docPartBody>
        <w:p w:rsidR="00A41923" w:rsidRDefault="00A41923">
          <w:pPr>
            <w:pStyle w:val="E3D742E959B57A46A0653661B76FAE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0CC1B285BE3A4FBCDF691314C9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0878-F169-8044-8D6E-FA58766753A1}"/>
      </w:docPartPr>
      <w:docPartBody>
        <w:p w:rsidR="00A41923" w:rsidRDefault="00A41923">
          <w:pPr>
            <w:pStyle w:val="D90CC1B285BE3A4FBCDF691314C93F8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6443A20E564944AA91B49B1B7A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3E7E-40FE-A644-B538-5BFB8658D732}"/>
      </w:docPartPr>
      <w:docPartBody>
        <w:p w:rsidR="00A41923" w:rsidRDefault="00A41923">
          <w:pPr>
            <w:pStyle w:val="F66443A20E564944AA91B49B1B7AB0F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ED5253F5C6AB479143A99B87579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23D-5935-F940-881A-AAF6FAC60F69}"/>
      </w:docPartPr>
      <w:docPartBody>
        <w:p w:rsidR="00A41923" w:rsidRDefault="00A41923">
          <w:pPr>
            <w:pStyle w:val="E9ED5253F5C6AB479143A99B87579B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920AB0725A1F49B749305D37F5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6B171-6C05-254A-A435-1C66ABBEFD80}"/>
      </w:docPartPr>
      <w:docPartBody>
        <w:p w:rsidR="00A41923" w:rsidRDefault="00A41923">
          <w:pPr>
            <w:pStyle w:val="DB920AB0725A1F49B749305D37F5CA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23"/>
    <w:rsid w:val="00A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Aug07</b:Tag>
    <b:SourceType>Book</b:SourceType>
    <b:Guid>{F756A30A-4296-0241-A2ED-223C616BFA6A}</b:Guid>
    <b:Author>
      <b:Author>
        <b:NameList>
          <b:Person>
            <b:Last>Ragone</b:Last>
            <b:First>August</b:First>
          </b:Person>
        </b:NameList>
      </b:Author>
    </b:Author>
    <b:Title>Eiji Tsuburaya: Master of Monsters</b:Title>
    <b:City>San Francisco</b:City>
    <b:Publisher>Chronicle Books</b:Publisher>
    <b:Year>2007</b:Year>
    <b:RefOrder>1</b:RefOrder>
  </b:Source>
</b:Sources>
</file>

<file path=customXml/itemProps1.xml><?xml version="1.0" encoding="utf-8"?>
<ds:datastoreItem xmlns:ds="http://schemas.openxmlformats.org/officeDocument/2006/customXml" ds:itemID="{05DF5BB7-9A70-664D-967E-50DC5D17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6</cp:revision>
  <dcterms:created xsi:type="dcterms:W3CDTF">2014-05-20T07:53:00Z</dcterms:created>
  <dcterms:modified xsi:type="dcterms:W3CDTF">2014-09-29T22:25:00Z</dcterms:modified>
</cp:coreProperties>
</file>