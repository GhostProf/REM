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DB27106" w14:textId="77777777" w:rsidTr="00922950">
        <w:tc>
          <w:tcPr>
            <w:tcW w:w="491" w:type="dxa"/>
            <w:vMerge w:val="restart"/>
            <w:shd w:val="clear" w:color="auto" w:fill="A6A6A6" w:themeFill="background1" w:themeFillShade="A6"/>
            <w:textDirection w:val="btLr"/>
          </w:tcPr>
          <w:p w14:paraId="1EFF004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019A02B9A096B42A6B38375D6A24996"/>
            </w:placeholder>
            <w:showingPlcHdr/>
            <w:dropDownList>
              <w:listItem w:displayText="Dr." w:value="Dr."/>
              <w:listItem w:displayText="Prof." w:value="Prof."/>
            </w:dropDownList>
          </w:sdtPr>
          <w:sdtEndPr/>
          <w:sdtContent>
            <w:tc>
              <w:tcPr>
                <w:tcW w:w="1259" w:type="dxa"/>
              </w:tcPr>
              <w:p w14:paraId="37B9B1F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4824D0DE43E83458ADCC96CF0B06DFA"/>
            </w:placeholder>
            <w:text/>
          </w:sdtPr>
          <w:sdtEndPr/>
          <w:sdtContent>
            <w:tc>
              <w:tcPr>
                <w:tcW w:w="2073" w:type="dxa"/>
              </w:tcPr>
              <w:p w14:paraId="69EDA107" w14:textId="77777777" w:rsidR="00B574C9" w:rsidRDefault="000818C1" w:rsidP="000818C1">
                <w:r>
                  <w:t>Michael</w:t>
                </w:r>
              </w:p>
            </w:tc>
          </w:sdtContent>
        </w:sdt>
        <w:sdt>
          <w:sdtPr>
            <w:alias w:val="Middle name"/>
            <w:tag w:val="authorMiddleName"/>
            <w:id w:val="-2076034781"/>
            <w:placeholder>
              <w:docPart w:val="395415314F72BA4EB9A9CB21C3693FE7"/>
            </w:placeholder>
            <w:text/>
          </w:sdtPr>
          <w:sdtEndPr/>
          <w:sdtContent>
            <w:tc>
              <w:tcPr>
                <w:tcW w:w="2551" w:type="dxa"/>
              </w:tcPr>
              <w:p w14:paraId="5C47883F" w14:textId="77777777" w:rsidR="00B574C9" w:rsidRDefault="000818C1" w:rsidP="000818C1">
                <w:r>
                  <w:t>Von</w:t>
                </w:r>
              </w:p>
            </w:tc>
          </w:sdtContent>
        </w:sdt>
        <w:sdt>
          <w:sdtPr>
            <w:alias w:val="Last name"/>
            <w:tag w:val="authorLastName"/>
            <w:id w:val="-1088529830"/>
            <w:placeholder>
              <w:docPart w:val="A82B4E56A897514A8EE2618851233B1E"/>
            </w:placeholder>
            <w:text/>
          </w:sdtPr>
          <w:sdtEndPr/>
          <w:sdtContent>
            <w:tc>
              <w:tcPr>
                <w:tcW w:w="2642" w:type="dxa"/>
              </w:tcPr>
              <w:p w14:paraId="3F42B8A5" w14:textId="77777777" w:rsidR="00B574C9" w:rsidRDefault="000818C1" w:rsidP="000818C1">
                <w:r>
                  <w:t>Cannon</w:t>
                </w:r>
              </w:p>
            </w:tc>
          </w:sdtContent>
        </w:sdt>
      </w:tr>
      <w:tr w:rsidR="00B574C9" w14:paraId="4B9384B3" w14:textId="77777777" w:rsidTr="001A6A06">
        <w:trPr>
          <w:trHeight w:val="986"/>
        </w:trPr>
        <w:tc>
          <w:tcPr>
            <w:tcW w:w="491" w:type="dxa"/>
            <w:vMerge/>
            <w:shd w:val="clear" w:color="auto" w:fill="A6A6A6" w:themeFill="background1" w:themeFillShade="A6"/>
          </w:tcPr>
          <w:p w14:paraId="41A6E047" w14:textId="77777777" w:rsidR="00B574C9" w:rsidRPr="001A6A06" w:rsidRDefault="00B574C9" w:rsidP="00CF1542">
            <w:pPr>
              <w:jc w:val="center"/>
              <w:rPr>
                <w:b/>
                <w:color w:val="FFFFFF" w:themeColor="background1"/>
              </w:rPr>
            </w:pPr>
          </w:p>
        </w:tc>
        <w:sdt>
          <w:sdtPr>
            <w:alias w:val="Biography"/>
            <w:tag w:val="authorBiography"/>
            <w:id w:val="938807824"/>
            <w:placeholder>
              <w:docPart w:val="A78D3BE54D2CEC4EB157C537C6DB6C09"/>
            </w:placeholder>
            <w:showingPlcHdr/>
          </w:sdtPr>
          <w:sdtEndPr/>
          <w:sdtContent>
            <w:tc>
              <w:tcPr>
                <w:tcW w:w="8525" w:type="dxa"/>
                <w:gridSpan w:val="4"/>
              </w:tcPr>
              <w:p w14:paraId="39F6C941" w14:textId="77777777" w:rsidR="00B574C9" w:rsidRDefault="00B574C9" w:rsidP="00922950">
                <w:r>
                  <w:rPr>
                    <w:rStyle w:val="PlaceholderText"/>
                  </w:rPr>
                  <w:t>[Enter your biography]</w:t>
                </w:r>
              </w:p>
            </w:tc>
          </w:sdtContent>
        </w:sdt>
      </w:tr>
      <w:tr w:rsidR="00B574C9" w14:paraId="70669996" w14:textId="77777777" w:rsidTr="001A6A06">
        <w:trPr>
          <w:trHeight w:val="986"/>
        </w:trPr>
        <w:tc>
          <w:tcPr>
            <w:tcW w:w="491" w:type="dxa"/>
            <w:vMerge/>
            <w:shd w:val="clear" w:color="auto" w:fill="A6A6A6" w:themeFill="background1" w:themeFillShade="A6"/>
          </w:tcPr>
          <w:p w14:paraId="7556A8CE" w14:textId="77777777" w:rsidR="00B574C9" w:rsidRPr="001A6A06" w:rsidRDefault="00B574C9" w:rsidP="00CF1542">
            <w:pPr>
              <w:jc w:val="center"/>
              <w:rPr>
                <w:b/>
                <w:color w:val="FFFFFF" w:themeColor="background1"/>
              </w:rPr>
            </w:pPr>
          </w:p>
        </w:tc>
        <w:sdt>
          <w:sdtPr>
            <w:alias w:val="Affiliation"/>
            <w:tag w:val="affiliation"/>
            <w:id w:val="2012937915"/>
            <w:placeholder>
              <w:docPart w:val="F4D28AF3861F0043998BAE04BE495B10"/>
            </w:placeholder>
            <w:showingPlcHdr/>
            <w:text/>
          </w:sdtPr>
          <w:sdtEndPr/>
          <w:sdtContent>
            <w:tc>
              <w:tcPr>
                <w:tcW w:w="8525" w:type="dxa"/>
                <w:gridSpan w:val="4"/>
              </w:tcPr>
              <w:p w14:paraId="1896E89D" w14:textId="77777777" w:rsidR="00B574C9" w:rsidRDefault="00B574C9" w:rsidP="00B574C9">
                <w:r>
                  <w:rPr>
                    <w:rStyle w:val="PlaceholderText"/>
                  </w:rPr>
                  <w:t>[Enter the institution with which you are affiliated]</w:t>
                </w:r>
              </w:p>
            </w:tc>
          </w:sdtContent>
        </w:sdt>
      </w:tr>
    </w:tbl>
    <w:p w14:paraId="2B1F056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BF35E5A" w14:textId="77777777" w:rsidTr="00244BB0">
        <w:tc>
          <w:tcPr>
            <w:tcW w:w="9016" w:type="dxa"/>
            <w:shd w:val="clear" w:color="auto" w:fill="A6A6A6" w:themeFill="background1" w:themeFillShade="A6"/>
            <w:tcMar>
              <w:top w:w="113" w:type="dxa"/>
              <w:bottom w:w="113" w:type="dxa"/>
            </w:tcMar>
          </w:tcPr>
          <w:p w14:paraId="6020233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C61BDF" w14:textId="77777777" w:rsidTr="003F0D73">
        <w:sdt>
          <w:sdtPr>
            <w:rPr>
              <w:b/>
            </w:rPr>
            <w:alias w:val="Article headword"/>
            <w:tag w:val="articleHeadword"/>
            <w:id w:val="-361440020"/>
            <w:placeholder>
              <w:docPart w:val="5AB61CBFF6F4E248AF29FFAA93283BE7"/>
            </w:placeholder>
            <w:text/>
          </w:sdtPr>
          <w:sdtEndPr/>
          <w:sdtContent>
            <w:tc>
              <w:tcPr>
                <w:tcW w:w="9016" w:type="dxa"/>
                <w:tcMar>
                  <w:top w:w="113" w:type="dxa"/>
                  <w:bottom w:w="113" w:type="dxa"/>
                </w:tcMar>
              </w:tcPr>
              <w:p w14:paraId="52778214" w14:textId="77777777" w:rsidR="003F0D73" w:rsidRPr="00FB589A" w:rsidRDefault="000818C1" w:rsidP="000818C1">
                <w:pPr>
                  <w:rPr>
                    <w:b/>
                  </w:rPr>
                </w:pPr>
                <w:r>
                  <w:rPr>
                    <w:b/>
                  </w:rPr>
                  <w:t>Sigfried Sassoon (1886-1967)</w:t>
                </w:r>
              </w:p>
            </w:tc>
          </w:sdtContent>
        </w:sdt>
      </w:tr>
      <w:tr w:rsidR="00464699" w14:paraId="50C7E148" w14:textId="77777777" w:rsidTr="000818C1">
        <w:sdt>
          <w:sdtPr>
            <w:alias w:val="Variant headwords"/>
            <w:tag w:val="variantHeadwords"/>
            <w:id w:val="173464402"/>
            <w:placeholder>
              <w:docPart w:val="08A02C2C5966B9419F398E863DE918C5"/>
            </w:placeholder>
            <w:showingPlcHdr/>
          </w:sdtPr>
          <w:sdtEndPr/>
          <w:sdtContent>
            <w:tc>
              <w:tcPr>
                <w:tcW w:w="9016" w:type="dxa"/>
                <w:tcMar>
                  <w:top w:w="113" w:type="dxa"/>
                  <w:bottom w:w="113" w:type="dxa"/>
                </w:tcMar>
              </w:tcPr>
              <w:p w14:paraId="4428155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1C32EA" w14:textId="77777777" w:rsidTr="003F0D73">
        <w:sdt>
          <w:sdtPr>
            <w:alias w:val="Abstract"/>
            <w:tag w:val="abstract"/>
            <w:id w:val="-635871867"/>
            <w:placeholder>
              <w:docPart w:val="760CE9DA50233B44B2F791D51D34A622"/>
            </w:placeholder>
            <w:showingPlcHdr/>
          </w:sdtPr>
          <w:sdtEndPr/>
          <w:sdtContent>
            <w:tc>
              <w:tcPr>
                <w:tcW w:w="9016" w:type="dxa"/>
                <w:tcMar>
                  <w:top w:w="113" w:type="dxa"/>
                  <w:bottom w:w="113" w:type="dxa"/>
                </w:tcMar>
              </w:tcPr>
              <w:p w14:paraId="1F1A5AD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9C34931" w14:textId="77777777" w:rsidTr="003F0D73">
        <w:sdt>
          <w:sdtPr>
            <w:alias w:val="Article text"/>
            <w:tag w:val="articleText"/>
            <w:id w:val="634067588"/>
            <w:placeholder>
              <w:docPart w:val="2B7C61BD6378FE40A0219579CCB90290"/>
            </w:placeholder>
          </w:sdtPr>
          <w:sdtEndPr/>
          <w:sdtContent>
            <w:tc>
              <w:tcPr>
                <w:tcW w:w="9016" w:type="dxa"/>
                <w:tcMar>
                  <w:top w:w="113" w:type="dxa"/>
                  <w:bottom w:w="113" w:type="dxa"/>
                </w:tcMar>
              </w:tcPr>
              <w:p w14:paraId="41DA0D0E" w14:textId="77777777" w:rsidR="000818C1" w:rsidRDefault="000818C1" w:rsidP="000818C1">
                <w:r>
                  <w:t xml:space="preserve">Born into a wealthy Jewish-Catholic family, Siegfried Loraine Sassoon became a poet, memoirist, novelist, and a soldier during the First World War. His pre-war poetry was heavily influenced by Edward Marsh and the Georgian poets (especially </w:t>
                </w:r>
                <w:r>
                  <w:rPr>
                    <w:i/>
                  </w:rPr>
                  <w:t xml:space="preserve">fin de siècle </w:t>
                </w:r>
                <w:r>
                  <w:t xml:space="preserve">rhetoric, nature imagery, and sport and hunting themes). </w:t>
                </w:r>
                <w:r>
                  <w:rPr>
                    <w:i/>
                  </w:rPr>
                  <w:t xml:space="preserve">The Daffodil Murderer </w:t>
                </w:r>
                <w:r>
                  <w:t xml:space="preserve">(1913), a parody of John Masefield’s </w:t>
                </w:r>
                <w:r>
                  <w:rPr>
                    <w:i/>
                  </w:rPr>
                  <w:t>Everlasting Mercy</w:t>
                </w:r>
                <w:r>
                  <w:t xml:space="preserve">, was Sassoon’s first literary success. Yet, his pre-war poetry was often criticized for derivative thought and emotional ambiguity — an ambiguity explained, in part, by Sassoon’s sexual inexperience and his reticence to make his own homosexuality a subject of his writing (Moeyes 24-6). </w:t>
                </w:r>
              </w:p>
              <w:p w14:paraId="6533A7F4" w14:textId="77777777" w:rsidR="000818C1" w:rsidRDefault="000818C1" w:rsidP="000818C1"/>
              <w:p w14:paraId="09BF1BA1" w14:textId="77777777" w:rsidR="000818C1" w:rsidRDefault="000818C1" w:rsidP="000818C1">
                <w:r>
                  <w:t>In 1914, Sassoon enlisted as a trooper in the Sussex Yeomanry, desiring to be one of the enlisted men rather than assume an officer position. However, less than a year later, he earned his commission as a second lieutenant in the Royal Welch Fusiliers. Before arriving at the Western Front, Sassoon received news that his younger brother Hamo had died at the front in Gallipoli. As an idealistic company commander, Sassoon was awarded the Military Cross in 1916 for ‘conspicuous gallantry during a raid on the enemy trenches.’  He fought in the Battle of the Somme (1916) and was later wounded in the Battle of Arras (1917).  During his convalescence, Sassoon began developing objections to the war.</w:t>
                </w:r>
              </w:p>
              <w:p w14:paraId="039396C1" w14:textId="77777777" w:rsidR="000818C1" w:rsidRDefault="000818C1" w:rsidP="000818C1"/>
              <w:p w14:paraId="500B247B" w14:textId="77777777" w:rsidR="000818C1" w:rsidRDefault="000818C1" w:rsidP="000818C1">
                <w:r>
                  <w:t>Witnessing staff ruthlessness and ineptitude, home front naivety, and the ‘sacrif</w:t>
                </w:r>
                <w:r w:rsidR="00792415">
                  <w:t xml:space="preserve">ice of innocents’ (Egremont xi) — </w:t>
                </w:r>
                <w:r>
                  <w:t>and spurred on by the death of h</w:t>
                </w:r>
                <w:r w:rsidR="00792415">
                  <w:t xml:space="preserve">is friend David Cuthbert Thomas — </w:t>
                </w:r>
                <w:r>
                  <w:t xml:space="preserve">he sent </w:t>
                </w:r>
                <w:r>
                  <w:rPr>
                    <w:i/>
                  </w:rPr>
                  <w:t xml:space="preserve">Finished with the War: A Soldier’s Declaration </w:t>
                </w:r>
                <w:r>
                  <w:t>to his commanding officer; i</w:t>
                </w:r>
                <w:r w:rsidR="00792415">
                  <w:t xml:space="preserve">t was also read in Parliament. </w:t>
                </w:r>
                <w:r>
                  <w:t>His declaration was influenced by the pacifism of Bertrand Rus</w:t>
                </w:r>
                <w:r w:rsidR="00792415">
                  <w:t xml:space="preserve">sell, Lady Morell, and others. </w:t>
                </w:r>
                <w:r>
                  <w:t>Sassoon was transferred to Craiglockhart War Hospital for neurast</w:t>
                </w:r>
                <w:r w:rsidR="00792415">
                  <w:t xml:space="preserve">henia (shell shock) treatment. </w:t>
                </w:r>
                <w:r>
                  <w:t>There, he befriended the soldier-poet Wilfred Owen and the anthropologist and</w:t>
                </w:r>
                <w:r w:rsidR="00792415">
                  <w:t xml:space="preserve"> psychologist W. H. R. Rivers. </w:t>
                </w:r>
                <w:r>
                  <w:t>Hi</w:t>
                </w:r>
                <w:r w:rsidR="00792415">
                  <w:t>s writing at this time (</w:t>
                </w:r>
                <w:r>
                  <w:t>his poem ‘Banishment</w:t>
                </w:r>
                <w:r w:rsidR="00792415">
                  <w:t>,</w:t>
                </w:r>
                <w:r>
                  <w:t>’</w:t>
                </w:r>
                <w:r w:rsidR="00792415">
                  <w:t xml:space="preserve"> for example) reflects a strong opposition to the war </w:t>
                </w:r>
                <w:r>
                  <w:t xml:space="preserve">tempered by the feeling that he has betrayed his fellow soldiers. </w:t>
                </w:r>
              </w:p>
              <w:p w14:paraId="56836FA1" w14:textId="77777777" w:rsidR="000818C1" w:rsidRDefault="000818C1" w:rsidP="000818C1"/>
              <w:p w14:paraId="0B5E5161" w14:textId="77777777" w:rsidR="000818C1" w:rsidRDefault="000818C1" w:rsidP="000818C1">
                <w:r>
                  <w:t>Just as war and protest gave Sassoon’s life meanin</w:t>
                </w:r>
                <w:r w:rsidR="00792415">
                  <w:t>g, they also improved the satirical</w:t>
                </w:r>
                <w:r>
                  <w:t xml:space="preserve"> and emotional unity of his poetry, evident in collections such as </w:t>
                </w:r>
                <w:r>
                  <w:rPr>
                    <w:i/>
                  </w:rPr>
                  <w:t xml:space="preserve">Counter-Attack and Other Poems </w:t>
                </w:r>
                <w:r w:rsidR="00792415">
                  <w:t xml:space="preserve">(1918). </w:t>
                </w:r>
                <w:r>
                  <w:t>He is best known, though, for his fictionalized autobiography of George Sherston (</w:t>
                </w:r>
                <w:r>
                  <w:rPr>
                    <w:i/>
                  </w:rPr>
                  <w:t xml:space="preserve">Memoirs of a Fox-Hunting Man </w:t>
                </w:r>
                <w:r>
                  <w:t xml:space="preserve">[1928], </w:t>
                </w:r>
                <w:r>
                  <w:rPr>
                    <w:i/>
                  </w:rPr>
                  <w:t>Memoirs of an Infantry Officer</w:t>
                </w:r>
                <w:r>
                  <w:t xml:space="preserve"> [1930], and </w:t>
                </w:r>
                <w:r>
                  <w:rPr>
                    <w:i/>
                  </w:rPr>
                  <w:t xml:space="preserve">Sherston’s Progress </w:t>
                </w:r>
                <w:r w:rsidR="00792415">
                  <w:t xml:space="preserve">[1936]). </w:t>
                </w:r>
                <w:r>
                  <w:t xml:space="preserve">Between 1938-46, Sassoon reworked the Sherston narrative into a ‘real’ autobiographical trilogy, which also includes his reflections on WWII, his crumbling marriage to wife Hester, his </w:t>
                </w:r>
                <w:r>
                  <w:lastRenderedPageBreak/>
                  <w:t>literary output and status, a recantation of his war protest (Egremont 523), and his doub</w:t>
                </w:r>
                <w:r w:rsidR="00792415">
                  <w:t xml:space="preserve">t and faith in God. </w:t>
                </w:r>
                <w:r>
                  <w:t>In August 1957, he c</w:t>
                </w:r>
                <w:r w:rsidR="00792415">
                  <w:t xml:space="preserve">onverted to Roman Catholicism. </w:t>
                </w:r>
                <w:r>
                  <w:t xml:space="preserve">He died on September 1st, 1967, of abdominal cancer, and was buried at St. Andrews Church in Mells, England.    </w:t>
                </w:r>
              </w:p>
              <w:p w14:paraId="3C649A34" w14:textId="77777777" w:rsidR="000818C1" w:rsidRDefault="000818C1" w:rsidP="000818C1"/>
              <w:p w14:paraId="7A7C9DEB" w14:textId="77777777" w:rsidR="003F0D73" w:rsidRDefault="003F0D73" w:rsidP="00C27FAB"/>
            </w:tc>
          </w:sdtContent>
        </w:sdt>
      </w:tr>
      <w:tr w:rsidR="003235A7" w14:paraId="62FD4B07" w14:textId="77777777" w:rsidTr="003235A7">
        <w:tc>
          <w:tcPr>
            <w:tcW w:w="9016" w:type="dxa"/>
          </w:tcPr>
          <w:p w14:paraId="73DBAA59" w14:textId="77777777" w:rsidR="003235A7" w:rsidRDefault="003235A7" w:rsidP="008A5B87">
            <w:r w:rsidRPr="0015114C">
              <w:rPr>
                <w:u w:val="single"/>
              </w:rPr>
              <w:lastRenderedPageBreak/>
              <w:t>Further reading</w:t>
            </w:r>
            <w:r>
              <w:t>:</w:t>
            </w:r>
          </w:p>
          <w:p w14:paraId="4D231875" w14:textId="77777777" w:rsidR="009347E1" w:rsidRDefault="009347E1" w:rsidP="008A5B87">
            <w:sdt>
              <w:sdtPr>
                <w:id w:val="-1098330718"/>
                <w:citation/>
              </w:sdtPr>
              <w:sdtContent>
                <w:r>
                  <w:fldChar w:fldCharType="begin"/>
                </w:r>
                <w:r>
                  <w:rPr>
                    <w:lang w:val="en-US"/>
                  </w:rPr>
                  <w:instrText xml:space="preserve"> CITATION Max05 \l 1033 </w:instrText>
                </w:r>
                <w:r>
                  <w:fldChar w:fldCharType="separate"/>
                </w:r>
                <w:r w:rsidRPr="009347E1">
                  <w:rPr>
                    <w:noProof/>
                    <w:lang w:val="en-US"/>
                  </w:rPr>
                  <w:t>(Egremont)</w:t>
                </w:r>
                <w:r>
                  <w:fldChar w:fldCharType="end"/>
                </w:r>
              </w:sdtContent>
            </w:sdt>
          </w:p>
          <w:p w14:paraId="566E31B8" w14:textId="77777777" w:rsidR="009347E1" w:rsidRDefault="009347E1" w:rsidP="008A5B87"/>
          <w:sdt>
            <w:sdtPr>
              <w:alias w:val="Further reading"/>
              <w:tag w:val="furtherReading"/>
              <w:id w:val="-1516217107"/>
              <w:placeholder>
                <w:docPart w:val="E433D66090BD0144974DD695FC594438"/>
              </w:placeholder>
            </w:sdtPr>
            <w:sdtEndPr/>
            <w:sdtContent>
              <w:p w14:paraId="5C764B4A" w14:textId="77777777" w:rsidR="00792415" w:rsidRDefault="009347E1" w:rsidP="00792415">
                <w:sdt>
                  <w:sdtPr>
                    <w:id w:val="-377009695"/>
                    <w:citation/>
                  </w:sdtPr>
                  <w:sdtContent>
                    <w:r>
                      <w:fldChar w:fldCharType="begin"/>
                    </w:r>
                    <w:r>
                      <w:rPr>
                        <w:lang w:val="en-US"/>
                      </w:rPr>
                      <w:instrText xml:space="preserve"> CITATION Pau97 \l 1033 </w:instrText>
                    </w:r>
                    <w:r>
                      <w:fldChar w:fldCharType="separate"/>
                    </w:r>
                    <w:r>
                      <w:rPr>
                        <w:noProof/>
                        <w:lang w:val="en-US"/>
                      </w:rPr>
                      <w:t xml:space="preserve"> </w:t>
                    </w:r>
                    <w:r w:rsidRPr="009347E1">
                      <w:rPr>
                        <w:noProof/>
                        <w:lang w:val="en-US"/>
                      </w:rPr>
                      <w:t>(Moeyes)</w:t>
                    </w:r>
                    <w:r>
                      <w:fldChar w:fldCharType="end"/>
                    </w:r>
                  </w:sdtContent>
                </w:sdt>
              </w:p>
              <w:p w14:paraId="413341DB" w14:textId="77777777" w:rsidR="00792415" w:rsidRDefault="00792415" w:rsidP="00792415"/>
              <w:p w14:paraId="66723E94" w14:textId="77777777" w:rsidR="009347E1" w:rsidRDefault="009347E1" w:rsidP="00792415">
                <w:sdt>
                  <w:sdtPr>
                    <w:id w:val="-668789086"/>
                    <w:citation/>
                  </w:sdtPr>
                  <w:sdtContent>
                    <w:r>
                      <w:fldChar w:fldCharType="begin"/>
                    </w:r>
                    <w:r>
                      <w:rPr>
                        <w:lang w:val="en-US"/>
                      </w:rPr>
                      <w:instrText xml:space="preserve"> CITATION Mic66 \l 1033 </w:instrText>
                    </w:r>
                    <w:r>
                      <w:fldChar w:fldCharType="separate"/>
                    </w:r>
                    <w:r w:rsidRPr="009347E1">
                      <w:rPr>
                        <w:noProof/>
                        <w:lang w:val="en-US"/>
                      </w:rPr>
                      <w:t>(Thorpe)</w:t>
                    </w:r>
                    <w:r>
                      <w:fldChar w:fldCharType="end"/>
                    </w:r>
                  </w:sdtContent>
                </w:sdt>
              </w:p>
              <w:p w14:paraId="47D7B3AB" w14:textId="77777777" w:rsidR="00792415" w:rsidRDefault="00792415" w:rsidP="00792415"/>
              <w:p w14:paraId="39148349" w14:textId="77777777" w:rsidR="003235A7" w:rsidRDefault="009347E1" w:rsidP="00FB11DE">
                <w:sdt>
                  <w:sdtPr>
                    <w:id w:val="-295764176"/>
                    <w:citation/>
                  </w:sdtPr>
                  <w:sdtContent>
                    <w:r>
                      <w:fldChar w:fldCharType="begin"/>
                    </w:r>
                    <w:r>
                      <w:rPr>
                        <w:lang w:val="en-US"/>
                      </w:rPr>
                      <w:instrText xml:space="preserve"> CITATION Jea03 \l 1033 </w:instrText>
                    </w:r>
                    <w:r>
                      <w:fldChar w:fldCharType="separate"/>
                    </w:r>
                    <w:r w:rsidRPr="009347E1">
                      <w:rPr>
                        <w:noProof/>
                        <w:lang w:val="en-US"/>
                      </w:rPr>
                      <w:t>(Wilson)</w:t>
                    </w:r>
                    <w:r>
                      <w:fldChar w:fldCharType="end"/>
                    </w:r>
                  </w:sdtContent>
                </w:sdt>
              </w:p>
              <w:bookmarkStart w:id="0" w:name="_GoBack" w:displacedByCustomXml="next"/>
              <w:bookmarkEnd w:id="0" w:displacedByCustomXml="next"/>
            </w:sdtContent>
          </w:sdt>
        </w:tc>
      </w:tr>
    </w:tbl>
    <w:p w14:paraId="2A343EA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37C12" w14:textId="77777777" w:rsidR="00792415" w:rsidRDefault="00792415" w:rsidP="007A0D55">
      <w:pPr>
        <w:spacing w:after="0" w:line="240" w:lineRule="auto"/>
      </w:pPr>
      <w:r>
        <w:separator/>
      </w:r>
    </w:p>
  </w:endnote>
  <w:endnote w:type="continuationSeparator" w:id="0">
    <w:p w14:paraId="1DAF6FBC" w14:textId="77777777" w:rsidR="00792415" w:rsidRDefault="0079241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53A6B1" w14:textId="77777777" w:rsidR="00792415" w:rsidRDefault="00792415" w:rsidP="007A0D55">
      <w:pPr>
        <w:spacing w:after="0" w:line="240" w:lineRule="auto"/>
      </w:pPr>
      <w:r>
        <w:separator/>
      </w:r>
    </w:p>
  </w:footnote>
  <w:footnote w:type="continuationSeparator" w:id="0">
    <w:p w14:paraId="25A21AD9" w14:textId="77777777" w:rsidR="00792415" w:rsidRDefault="0079241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B34A6" w14:textId="77777777" w:rsidR="00792415" w:rsidRDefault="0079241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15F9143" w14:textId="77777777" w:rsidR="00792415" w:rsidRDefault="007924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8C1"/>
    <w:rsid w:val="00032559"/>
    <w:rsid w:val="00052040"/>
    <w:rsid w:val="000818C1"/>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2415"/>
    <w:rsid w:val="007A0D55"/>
    <w:rsid w:val="007B3377"/>
    <w:rsid w:val="007E5F44"/>
    <w:rsid w:val="00821DE3"/>
    <w:rsid w:val="00846CE1"/>
    <w:rsid w:val="008A5B87"/>
    <w:rsid w:val="00922950"/>
    <w:rsid w:val="009347E1"/>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CC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18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18C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18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18C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19A02B9A096B42A6B38375D6A24996"/>
        <w:category>
          <w:name w:val="General"/>
          <w:gallery w:val="placeholder"/>
        </w:category>
        <w:types>
          <w:type w:val="bbPlcHdr"/>
        </w:types>
        <w:behaviors>
          <w:behavior w:val="content"/>
        </w:behaviors>
        <w:guid w:val="{0CF67B5C-E41D-3946-A123-2274ABE0F310}"/>
      </w:docPartPr>
      <w:docPartBody>
        <w:p w:rsidR="007974D7" w:rsidRDefault="007974D7">
          <w:pPr>
            <w:pStyle w:val="A019A02B9A096B42A6B38375D6A24996"/>
          </w:pPr>
          <w:r w:rsidRPr="00CC586D">
            <w:rPr>
              <w:rStyle w:val="PlaceholderText"/>
              <w:b/>
              <w:color w:val="FFFFFF" w:themeColor="background1"/>
            </w:rPr>
            <w:t>[Salutation]</w:t>
          </w:r>
        </w:p>
      </w:docPartBody>
    </w:docPart>
    <w:docPart>
      <w:docPartPr>
        <w:name w:val="54824D0DE43E83458ADCC96CF0B06DFA"/>
        <w:category>
          <w:name w:val="General"/>
          <w:gallery w:val="placeholder"/>
        </w:category>
        <w:types>
          <w:type w:val="bbPlcHdr"/>
        </w:types>
        <w:behaviors>
          <w:behavior w:val="content"/>
        </w:behaviors>
        <w:guid w:val="{462453E2-08F8-1745-89CC-C39787D0382A}"/>
      </w:docPartPr>
      <w:docPartBody>
        <w:p w:rsidR="007974D7" w:rsidRDefault="007974D7">
          <w:pPr>
            <w:pStyle w:val="54824D0DE43E83458ADCC96CF0B06DFA"/>
          </w:pPr>
          <w:r>
            <w:rPr>
              <w:rStyle w:val="PlaceholderText"/>
            </w:rPr>
            <w:t>[First name]</w:t>
          </w:r>
        </w:p>
      </w:docPartBody>
    </w:docPart>
    <w:docPart>
      <w:docPartPr>
        <w:name w:val="395415314F72BA4EB9A9CB21C3693FE7"/>
        <w:category>
          <w:name w:val="General"/>
          <w:gallery w:val="placeholder"/>
        </w:category>
        <w:types>
          <w:type w:val="bbPlcHdr"/>
        </w:types>
        <w:behaviors>
          <w:behavior w:val="content"/>
        </w:behaviors>
        <w:guid w:val="{89BDF860-662A-D94B-8A79-A25527913AA7}"/>
      </w:docPartPr>
      <w:docPartBody>
        <w:p w:rsidR="007974D7" w:rsidRDefault="007974D7">
          <w:pPr>
            <w:pStyle w:val="395415314F72BA4EB9A9CB21C3693FE7"/>
          </w:pPr>
          <w:r>
            <w:rPr>
              <w:rStyle w:val="PlaceholderText"/>
            </w:rPr>
            <w:t>[Middle name]</w:t>
          </w:r>
        </w:p>
      </w:docPartBody>
    </w:docPart>
    <w:docPart>
      <w:docPartPr>
        <w:name w:val="A82B4E56A897514A8EE2618851233B1E"/>
        <w:category>
          <w:name w:val="General"/>
          <w:gallery w:val="placeholder"/>
        </w:category>
        <w:types>
          <w:type w:val="bbPlcHdr"/>
        </w:types>
        <w:behaviors>
          <w:behavior w:val="content"/>
        </w:behaviors>
        <w:guid w:val="{3F267BBF-F14A-984E-A892-90DCF7B10E14}"/>
      </w:docPartPr>
      <w:docPartBody>
        <w:p w:rsidR="007974D7" w:rsidRDefault="007974D7">
          <w:pPr>
            <w:pStyle w:val="A82B4E56A897514A8EE2618851233B1E"/>
          </w:pPr>
          <w:r>
            <w:rPr>
              <w:rStyle w:val="PlaceholderText"/>
            </w:rPr>
            <w:t>[Last name]</w:t>
          </w:r>
        </w:p>
      </w:docPartBody>
    </w:docPart>
    <w:docPart>
      <w:docPartPr>
        <w:name w:val="A78D3BE54D2CEC4EB157C537C6DB6C09"/>
        <w:category>
          <w:name w:val="General"/>
          <w:gallery w:val="placeholder"/>
        </w:category>
        <w:types>
          <w:type w:val="bbPlcHdr"/>
        </w:types>
        <w:behaviors>
          <w:behavior w:val="content"/>
        </w:behaviors>
        <w:guid w:val="{675E1D7B-6961-654D-BF1E-BA4236D6CCB1}"/>
      </w:docPartPr>
      <w:docPartBody>
        <w:p w:rsidR="007974D7" w:rsidRDefault="007974D7">
          <w:pPr>
            <w:pStyle w:val="A78D3BE54D2CEC4EB157C537C6DB6C09"/>
          </w:pPr>
          <w:r>
            <w:rPr>
              <w:rStyle w:val="PlaceholderText"/>
            </w:rPr>
            <w:t>[Enter your biography]</w:t>
          </w:r>
        </w:p>
      </w:docPartBody>
    </w:docPart>
    <w:docPart>
      <w:docPartPr>
        <w:name w:val="F4D28AF3861F0043998BAE04BE495B10"/>
        <w:category>
          <w:name w:val="General"/>
          <w:gallery w:val="placeholder"/>
        </w:category>
        <w:types>
          <w:type w:val="bbPlcHdr"/>
        </w:types>
        <w:behaviors>
          <w:behavior w:val="content"/>
        </w:behaviors>
        <w:guid w:val="{90ADE002-F8C6-444A-B14F-5A8E8FBCFA92}"/>
      </w:docPartPr>
      <w:docPartBody>
        <w:p w:rsidR="007974D7" w:rsidRDefault="007974D7">
          <w:pPr>
            <w:pStyle w:val="F4D28AF3861F0043998BAE04BE495B10"/>
          </w:pPr>
          <w:r>
            <w:rPr>
              <w:rStyle w:val="PlaceholderText"/>
            </w:rPr>
            <w:t>[Enter the institution with which you are affiliated]</w:t>
          </w:r>
        </w:p>
      </w:docPartBody>
    </w:docPart>
    <w:docPart>
      <w:docPartPr>
        <w:name w:val="5AB61CBFF6F4E248AF29FFAA93283BE7"/>
        <w:category>
          <w:name w:val="General"/>
          <w:gallery w:val="placeholder"/>
        </w:category>
        <w:types>
          <w:type w:val="bbPlcHdr"/>
        </w:types>
        <w:behaviors>
          <w:behavior w:val="content"/>
        </w:behaviors>
        <w:guid w:val="{8122516F-63F9-A64B-897F-09F7D104552C}"/>
      </w:docPartPr>
      <w:docPartBody>
        <w:p w:rsidR="007974D7" w:rsidRDefault="007974D7">
          <w:pPr>
            <w:pStyle w:val="5AB61CBFF6F4E248AF29FFAA93283BE7"/>
          </w:pPr>
          <w:r w:rsidRPr="00EF74F7">
            <w:rPr>
              <w:b/>
              <w:color w:val="808080" w:themeColor="background1" w:themeShade="80"/>
            </w:rPr>
            <w:t>[Enter the headword for your article]</w:t>
          </w:r>
        </w:p>
      </w:docPartBody>
    </w:docPart>
    <w:docPart>
      <w:docPartPr>
        <w:name w:val="08A02C2C5966B9419F398E863DE918C5"/>
        <w:category>
          <w:name w:val="General"/>
          <w:gallery w:val="placeholder"/>
        </w:category>
        <w:types>
          <w:type w:val="bbPlcHdr"/>
        </w:types>
        <w:behaviors>
          <w:behavior w:val="content"/>
        </w:behaviors>
        <w:guid w:val="{512256E0-DA43-1A44-9903-0B3ED1913BFA}"/>
      </w:docPartPr>
      <w:docPartBody>
        <w:p w:rsidR="007974D7" w:rsidRDefault="007974D7">
          <w:pPr>
            <w:pStyle w:val="08A02C2C5966B9419F398E863DE918C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60CE9DA50233B44B2F791D51D34A622"/>
        <w:category>
          <w:name w:val="General"/>
          <w:gallery w:val="placeholder"/>
        </w:category>
        <w:types>
          <w:type w:val="bbPlcHdr"/>
        </w:types>
        <w:behaviors>
          <w:behavior w:val="content"/>
        </w:behaviors>
        <w:guid w:val="{E6A4B996-5E78-DC44-8DD2-7F699BC809DE}"/>
      </w:docPartPr>
      <w:docPartBody>
        <w:p w:rsidR="007974D7" w:rsidRDefault="007974D7">
          <w:pPr>
            <w:pStyle w:val="760CE9DA50233B44B2F791D51D34A62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B7C61BD6378FE40A0219579CCB90290"/>
        <w:category>
          <w:name w:val="General"/>
          <w:gallery w:val="placeholder"/>
        </w:category>
        <w:types>
          <w:type w:val="bbPlcHdr"/>
        </w:types>
        <w:behaviors>
          <w:behavior w:val="content"/>
        </w:behaviors>
        <w:guid w:val="{D61A33C5-5CAF-AB4D-A896-FA8833877E80}"/>
      </w:docPartPr>
      <w:docPartBody>
        <w:p w:rsidR="007974D7" w:rsidRDefault="007974D7">
          <w:pPr>
            <w:pStyle w:val="2B7C61BD6378FE40A0219579CCB9029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4D7"/>
    <w:rsid w:val="00797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019A02B9A096B42A6B38375D6A24996">
    <w:name w:val="A019A02B9A096B42A6B38375D6A24996"/>
  </w:style>
  <w:style w:type="paragraph" w:customStyle="1" w:styleId="54824D0DE43E83458ADCC96CF0B06DFA">
    <w:name w:val="54824D0DE43E83458ADCC96CF0B06DFA"/>
  </w:style>
  <w:style w:type="paragraph" w:customStyle="1" w:styleId="395415314F72BA4EB9A9CB21C3693FE7">
    <w:name w:val="395415314F72BA4EB9A9CB21C3693FE7"/>
  </w:style>
  <w:style w:type="paragraph" w:customStyle="1" w:styleId="A82B4E56A897514A8EE2618851233B1E">
    <w:name w:val="A82B4E56A897514A8EE2618851233B1E"/>
  </w:style>
  <w:style w:type="paragraph" w:customStyle="1" w:styleId="A78D3BE54D2CEC4EB157C537C6DB6C09">
    <w:name w:val="A78D3BE54D2CEC4EB157C537C6DB6C09"/>
  </w:style>
  <w:style w:type="paragraph" w:customStyle="1" w:styleId="F4D28AF3861F0043998BAE04BE495B10">
    <w:name w:val="F4D28AF3861F0043998BAE04BE495B10"/>
  </w:style>
  <w:style w:type="paragraph" w:customStyle="1" w:styleId="5AB61CBFF6F4E248AF29FFAA93283BE7">
    <w:name w:val="5AB61CBFF6F4E248AF29FFAA93283BE7"/>
  </w:style>
  <w:style w:type="paragraph" w:customStyle="1" w:styleId="08A02C2C5966B9419F398E863DE918C5">
    <w:name w:val="08A02C2C5966B9419F398E863DE918C5"/>
  </w:style>
  <w:style w:type="paragraph" w:customStyle="1" w:styleId="760CE9DA50233B44B2F791D51D34A622">
    <w:name w:val="760CE9DA50233B44B2F791D51D34A622"/>
  </w:style>
  <w:style w:type="paragraph" w:customStyle="1" w:styleId="2B7C61BD6378FE40A0219579CCB90290">
    <w:name w:val="2B7C61BD6378FE40A0219579CCB90290"/>
  </w:style>
  <w:style w:type="paragraph" w:customStyle="1" w:styleId="E433D66090BD0144974DD695FC594438">
    <w:name w:val="E433D66090BD0144974DD695FC59443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019A02B9A096B42A6B38375D6A24996">
    <w:name w:val="A019A02B9A096B42A6B38375D6A24996"/>
  </w:style>
  <w:style w:type="paragraph" w:customStyle="1" w:styleId="54824D0DE43E83458ADCC96CF0B06DFA">
    <w:name w:val="54824D0DE43E83458ADCC96CF0B06DFA"/>
  </w:style>
  <w:style w:type="paragraph" w:customStyle="1" w:styleId="395415314F72BA4EB9A9CB21C3693FE7">
    <w:name w:val="395415314F72BA4EB9A9CB21C3693FE7"/>
  </w:style>
  <w:style w:type="paragraph" w:customStyle="1" w:styleId="A82B4E56A897514A8EE2618851233B1E">
    <w:name w:val="A82B4E56A897514A8EE2618851233B1E"/>
  </w:style>
  <w:style w:type="paragraph" w:customStyle="1" w:styleId="A78D3BE54D2CEC4EB157C537C6DB6C09">
    <w:name w:val="A78D3BE54D2CEC4EB157C537C6DB6C09"/>
  </w:style>
  <w:style w:type="paragraph" w:customStyle="1" w:styleId="F4D28AF3861F0043998BAE04BE495B10">
    <w:name w:val="F4D28AF3861F0043998BAE04BE495B10"/>
  </w:style>
  <w:style w:type="paragraph" w:customStyle="1" w:styleId="5AB61CBFF6F4E248AF29FFAA93283BE7">
    <w:name w:val="5AB61CBFF6F4E248AF29FFAA93283BE7"/>
  </w:style>
  <w:style w:type="paragraph" w:customStyle="1" w:styleId="08A02C2C5966B9419F398E863DE918C5">
    <w:name w:val="08A02C2C5966B9419F398E863DE918C5"/>
  </w:style>
  <w:style w:type="paragraph" w:customStyle="1" w:styleId="760CE9DA50233B44B2F791D51D34A622">
    <w:name w:val="760CE9DA50233B44B2F791D51D34A622"/>
  </w:style>
  <w:style w:type="paragraph" w:customStyle="1" w:styleId="2B7C61BD6378FE40A0219579CCB90290">
    <w:name w:val="2B7C61BD6378FE40A0219579CCB90290"/>
  </w:style>
  <w:style w:type="paragraph" w:customStyle="1" w:styleId="E433D66090BD0144974DD695FC594438">
    <w:name w:val="E433D66090BD0144974DD695FC5944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Max05</b:Tag>
    <b:SourceType>Book</b:SourceType>
    <b:Guid>{6617B893-06FA-C544-B9E1-9C5849F8CCFD}</b:Guid>
    <b:Author>
      <b:Author>
        <b:NameList>
          <b:Person>
            <b:Last>Egremont</b:Last>
            <b:First>Max</b:First>
          </b:Person>
        </b:NameList>
      </b:Author>
    </b:Author>
    <b:Title>Siegfried Sassoon: A Life</b:Title>
    <b:City>New York</b:City>
    <b:Publisher>Farrar, Straus, and Giroux</b:Publisher>
    <b:Year>2005</b:Year>
    <b:RefOrder>1</b:RefOrder>
  </b:Source>
  <b:Source>
    <b:Tag>Pau97</b:Tag>
    <b:SourceType>Book</b:SourceType>
    <b:Guid>{04A92A44-388D-684C-B89F-638956E0A7F7}</b:Guid>
    <b:Author>
      <b:Author>
        <b:NameList>
          <b:Person>
            <b:Last>Moeyes</b:Last>
            <b:First>Paul</b:First>
          </b:Person>
        </b:NameList>
      </b:Author>
    </b:Author>
    <b:Title>Siegfriend Sassoon: Scorched Glory </b:Title>
    <b:City>New York</b:City>
    <b:Publisher>St. Martin's Press</b:Publisher>
    <b:Year>1997</b:Year>
    <b:RefOrder>2</b:RefOrder>
  </b:Source>
  <b:Source>
    <b:Tag>Mic66</b:Tag>
    <b:SourceType>Book</b:SourceType>
    <b:Guid>{3DCF0F7B-7BB8-8B4F-8799-3E2C023BD368}</b:Guid>
    <b:Author>
      <b:Author>
        <b:NameList>
          <b:Person>
            <b:Last>Thorpe</b:Last>
            <b:First>Michael</b:First>
          </b:Person>
        </b:NameList>
      </b:Author>
    </b:Author>
    <b:Title>Siegfried Sassoon</b:Title>
    <b:City>London</b:City>
    <b:Publisher>Leiden UP</b:Publisher>
    <b:Year>1966</b:Year>
    <b:RefOrder>3</b:RefOrder>
  </b:Source>
  <b:Source>
    <b:Tag>Jea03</b:Tag>
    <b:SourceType>Book</b:SourceType>
    <b:Guid>{45766B79-EBB3-FE4D-9779-D8FB293DEAA2}</b:Guid>
    <b:Author>
      <b:Author>
        <b:NameList>
          <b:Person>
            <b:Last>Wilson</b:Last>
            <b:First>Jean</b:First>
            <b:Middle>Moorcroft</b:Middle>
          </b:Person>
        </b:NameList>
      </b:Author>
    </b:Author>
    <b:Title>Siegfried Sassoon: The Journey from the Trenches: A Biography, 1918-1967</b:Title>
    <b:City>London</b:City>
    <b:Publisher>Duckworth</b:Publisher>
    <b:Year>2003</b:Year>
    <b:RefOrder>4</b:RefOrder>
  </b:Source>
</b:Sources>
</file>

<file path=customXml/itemProps1.xml><?xml version="1.0" encoding="utf-8"?>
<ds:datastoreItem xmlns:ds="http://schemas.openxmlformats.org/officeDocument/2006/customXml" ds:itemID="{50C15E88-3F49-EA44-96C8-0D5D7B127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514</Words>
  <Characters>2931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2014-07-25T17:21:00Z</dcterms:created>
  <dcterms:modified xsi:type="dcterms:W3CDTF">2014-09-29T22:42:00Z</dcterms:modified>
</cp:coreProperties>
</file>