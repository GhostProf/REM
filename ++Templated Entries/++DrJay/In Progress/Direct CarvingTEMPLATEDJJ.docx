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E708D" w14:textId="77777777" w:rsidTr="00922950">
        <w:tc>
          <w:tcPr>
            <w:tcW w:w="491" w:type="dxa"/>
            <w:vMerge w:val="restart"/>
            <w:shd w:val="clear" w:color="auto" w:fill="A6A6A6" w:themeFill="background1" w:themeFillShade="A6"/>
            <w:textDirection w:val="btLr"/>
          </w:tcPr>
          <w:p w14:paraId="369051E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400A76F5B5A94B9E45B8CA8B1F7D2F"/>
            </w:placeholder>
            <w:showingPlcHdr/>
            <w:dropDownList>
              <w:listItem w:displayText="Dr." w:value="Dr."/>
              <w:listItem w:displayText="Prof." w:value="Prof."/>
            </w:dropDownList>
          </w:sdtPr>
          <w:sdtContent>
            <w:tc>
              <w:tcPr>
                <w:tcW w:w="1259" w:type="dxa"/>
              </w:tcPr>
              <w:p w14:paraId="59A336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B43FB2423A575429FFD70D3F29C5620"/>
            </w:placeholder>
            <w:showingPlcHdr/>
            <w:text/>
          </w:sdtPr>
          <w:sdtContent>
            <w:tc>
              <w:tcPr>
                <w:tcW w:w="2073" w:type="dxa"/>
              </w:tcPr>
              <w:p w14:paraId="65662B71" w14:textId="77777777" w:rsidR="00B574C9" w:rsidRDefault="00B574C9" w:rsidP="00922950">
                <w:r>
                  <w:rPr>
                    <w:rStyle w:val="PlaceholderText"/>
                  </w:rPr>
                  <w:t>[First name]</w:t>
                </w:r>
              </w:p>
            </w:tc>
          </w:sdtContent>
        </w:sdt>
        <w:sdt>
          <w:sdtPr>
            <w:alias w:val="Middle name"/>
            <w:tag w:val="authorMiddleName"/>
            <w:id w:val="-2076034781"/>
            <w:placeholder>
              <w:docPart w:val="369C9F52D4521C449F08B1287B3D2FB7"/>
            </w:placeholder>
            <w:showingPlcHdr/>
            <w:text/>
          </w:sdtPr>
          <w:sdtContent>
            <w:tc>
              <w:tcPr>
                <w:tcW w:w="2551" w:type="dxa"/>
              </w:tcPr>
              <w:p w14:paraId="1B9D6C3D" w14:textId="77777777" w:rsidR="00B574C9" w:rsidRDefault="00B574C9" w:rsidP="00922950">
                <w:r>
                  <w:rPr>
                    <w:rStyle w:val="PlaceholderText"/>
                  </w:rPr>
                  <w:t>[Middle name]</w:t>
                </w:r>
              </w:p>
            </w:tc>
          </w:sdtContent>
        </w:sdt>
        <w:sdt>
          <w:sdtPr>
            <w:alias w:val="Last name"/>
            <w:tag w:val="authorLastName"/>
            <w:id w:val="-1088529830"/>
            <w:placeholder>
              <w:docPart w:val="D0A3E12F7378E043A53DAA00F9694DEB"/>
            </w:placeholder>
            <w:showingPlcHdr/>
            <w:text/>
          </w:sdtPr>
          <w:sdtContent>
            <w:tc>
              <w:tcPr>
                <w:tcW w:w="2642" w:type="dxa"/>
              </w:tcPr>
              <w:p w14:paraId="014E2001" w14:textId="77777777" w:rsidR="00B574C9" w:rsidRDefault="00B574C9" w:rsidP="00922950">
                <w:r>
                  <w:rPr>
                    <w:rStyle w:val="PlaceholderText"/>
                  </w:rPr>
                  <w:t>[Last name]</w:t>
                </w:r>
              </w:p>
            </w:tc>
          </w:sdtContent>
        </w:sdt>
      </w:tr>
      <w:tr w:rsidR="00B574C9" w14:paraId="703CF7D7" w14:textId="77777777" w:rsidTr="001A6A06">
        <w:trPr>
          <w:trHeight w:val="986"/>
        </w:trPr>
        <w:tc>
          <w:tcPr>
            <w:tcW w:w="491" w:type="dxa"/>
            <w:vMerge/>
            <w:shd w:val="clear" w:color="auto" w:fill="A6A6A6" w:themeFill="background1" w:themeFillShade="A6"/>
          </w:tcPr>
          <w:p w14:paraId="69A08ED0" w14:textId="77777777" w:rsidR="00B574C9" w:rsidRPr="001A6A06" w:rsidRDefault="00B574C9" w:rsidP="00CF1542">
            <w:pPr>
              <w:jc w:val="center"/>
              <w:rPr>
                <w:b/>
                <w:color w:val="FFFFFF" w:themeColor="background1"/>
              </w:rPr>
            </w:pPr>
          </w:p>
        </w:tc>
        <w:sdt>
          <w:sdtPr>
            <w:alias w:val="Biography"/>
            <w:tag w:val="authorBiography"/>
            <w:id w:val="938807824"/>
            <w:placeholder>
              <w:docPart w:val="CA4DF768326F0B439C37944C8DE97D38"/>
            </w:placeholder>
            <w:showingPlcHdr/>
          </w:sdtPr>
          <w:sdtContent>
            <w:tc>
              <w:tcPr>
                <w:tcW w:w="8525" w:type="dxa"/>
                <w:gridSpan w:val="4"/>
              </w:tcPr>
              <w:p w14:paraId="4F93B2BE" w14:textId="77777777" w:rsidR="00B574C9" w:rsidRDefault="00B574C9" w:rsidP="00922950">
                <w:r>
                  <w:rPr>
                    <w:rStyle w:val="PlaceholderText"/>
                  </w:rPr>
                  <w:t>[Enter your biography]</w:t>
                </w:r>
              </w:p>
            </w:tc>
          </w:sdtContent>
        </w:sdt>
      </w:tr>
      <w:tr w:rsidR="00B574C9" w14:paraId="161BB648" w14:textId="77777777" w:rsidTr="001A6A06">
        <w:trPr>
          <w:trHeight w:val="986"/>
        </w:trPr>
        <w:tc>
          <w:tcPr>
            <w:tcW w:w="491" w:type="dxa"/>
            <w:vMerge/>
            <w:shd w:val="clear" w:color="auto" w:fill="A6A6A6" w:themeFill="background1" w:themeFillShade="A6"/>
          </w:tcPr>
          <w:p w14:paraId="6DFCE49F" w14:textId="77777777" w:rsidR="00B574C9" w:rsidRPr="001A6A06" w:rsidRDefault="00B574C9" w:rsidP="00CF1542">
            <w:pPr>
              <w:jc w:val="center"/>
              <w:rPr>
                <w:b/>
                <w:color w:val="FFFFFF" w:themeColor="background1"/>
              </w:rPr>
            </w:pPr>
          </w:p>
        </w:tc>
        <w:sdt>
          <w:sdtPr>
            <w:alias w:val="Affiliation"/>
            <w:tag w:val="affiliation"/>
            <w:id w:val="2012937915"/>
            <w:placeholder>
              <w:docPart w:val="40EBBB857DCBE249A763A86206F7E042"/>
            </w:placeholder>
            <w:showingPlcHdr/>
            <w:text/>
          </w:sdtPr>
          <w:sdtContent>
            <w:tc>
              <w:tcPr>
                <w:tcW w:w="8525" w:type="dxa"/>
                <w:gridSpan w:val="4"/>
              </w:tcPr>
              <w:p w14:paraId="19DB88CC" w14:textId="77777777" w:rsidR="00B574C9" w:rsidRDefault="00B574C9" w:rsidP="00B574C9">
                <w:r>
                  <w:rPr>
                    <w:rStyle w:val="PlaceholderText"/>
                  </w:rPr>
                  <w:t>[Enter the institution with which you are affiliated]</w:t>
                </w:r>
              </w:p>
            </w:tc>
          </w:sdtContent>
        </w:sdt>
      </w:tr>
    </w:tbl>
    <w:p w14:paraId="402C96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8B270C" w14:textId="77777777" w:rsidTr="00244BB0">
        <w:tc>
          <w:tcPr>
            <w:tcW w:w="9016" w:type="dxa"/>
            <w:shd w:val="clear" w:color="auto" w:fill="A6A6A6" w:themeFill="background1" w:themeFillShade="A6"/>
            <w:tcMar>
              <w:top w:w="113" w:type="dxa"/>
              <w:bottom w:w="113" w:type="dxa"/>
            </w:tcMar>
          </w:tcPr>
          <w:p w14:paraId="098990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02219" w14:textId="77777777" w:rsidTr="003F0D73">
        <w:sdt>
          <w:sdtPr>
            <w:rPr>
              <w:b/>
            </w:rPr>
            <w:alias w:val="Article headword"/>
            <w:tag w:val="articleHeadword"/>
            <w:id w:val="-361440020"/>
            <w:placeholder>
              <w:docPart w:val="D0777A5512357F43AB30DE62E823AFD3"/>
            </w:placeholder>
            <w:text/>
          </w:sdtPr>
          <w:sdtContent>
            <w:tc>
              <w:tcPr>
                <w:tcW w:w="9016" w:type="dxa"/>
                <w:tcMar>
                  <w:top w:w="113" w:type="dxa"/>
                  <w:bottom w:w="113" w:type="dxa"/>
                </w:tcMar>
              </w:tcPr>
              <w:p w14:paraId="5E65F6F6" w14:textId="77777777" w:rsidR="003F0D73" w:rsidRPr="00FB589A" w:rsidRDefault="0080529E" w:rsidP="0080529E">
                <w:pPr>
                  <w:rPr>
                    <w:b/>
                  </w:rPr>
                </w:pPr>
                <w:r>
                  <w:rPr>
                    <w:b/>
                  </w:rPr>
                  <w:t xml:space="preserve">Direct Carving </w:t>
                </w:r>
              </w:p>
            </w:tc>
          </w:sdtContent>
        </w:sdt>
      </w:tr>
      <w:tr w:rsidR="00464699" w14:paraId="772779AE" w14:textId="77777777" w:rsidTr="0080529E">
        <w:sdt>
          <w:sdtPr>
            <w:alias w:val="Variant headwords"/>
            <w:tag w:val="variantHeadwords"/>
            <w:id w:val="173464402"/>
            <w:placeholder>
              <w:docPart w:val="0140F080998C1A478FB58D7EEE952C9A"/>
            </w:placeholder>
            <w:showingPlcHdr/>
          </w:sdtPr>
          <w:sdtContent>
            <w:tc>
              <w:tcPr>
                <w:tcW w:w="9016" w:type="dxa"/>
                <w:tcMar>
                  <w:top w:w="113" w:type="dxa"/>
                  <w:bottom w:w="113" w:type="dxa"/>
                </w:tcMar>
              </w:tcPr>
              <w:p w14:paraId="4DE8CD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4A44FE" w14:textId="77777777" w:rsidTr="003F0D73">
        <w:sdt>
          <w:sdtPr>
            <w:alias w:val="Abstract"/>
            <w:tag w:val="abstract"/>
            <w:id w:val="-635871867"/>
            <w:placeholder>
              <w:docPart w:val="AC329ECA10D3C54AA35764EFD80357E0"/>
            </w:placeholder>
          </w:sdtPr>
          <w:sdtContent>
            <w:tc>
              <w:tcPr>
                <w:tcW w:w="9016" w:type="dxa"/>
                <w:tcMar>
                  <w:top w:w="113" w:type="dxa"/>
                  <w:bottom w:w="113" w:type="dxa"/>
                </w:tcMar>
              </w:tcPr>
              <w:p w14:paraId="4073F083" w14:textId="3BBF06A4" w:rsidR="0080529E" w:rsidRDefault="0080529E" w:rsidP="0080529E">
                <w:r>
                  <w:t>Direct carving</w:t>
                </w:r>
                <w:r w:rsidR="007D5F77">
                  <w:t xml:space="preserve"> (known as </w:t>
                </w:r>
                <w:r w:rsidR="007D5F77">
                  <w:rPr>
                    <w:i/>
                  </w:rPr>
                  <w:t xml:space="preserve">taille directe </w:t>
                </w:r>
                <w:r w:rsidR="007D5F77">
                  <w:t>in French)</w:t>
                </w:r>
                <w:r>
                  <w:t xml:space="preserve"> is a </w:t>
                </w:r>
                <w:r w:rsidR="0066019B">
                  <w:t xml:space="preserve">carving </w:t>
                </w:r>
                <w:r>
                  <w:t xml:space="preserve">technique developed in the early twentieth century </w:t>
                </w:r>
                <w:r w:rsidR="0066019B">
                  <w:t xml:space="preserve">whereby </w:t>
                </w:r>
                <w:r w:rsidR="00460169">
                  <w:t xml:space="preserve">the </w:t>
                </w:r>
                <w:r w:rsidR="0066019B">
                  <w:t xml:space="preserve">sculptor works with hammer and chisel directly onto a black of stone or wood. </w:t>
                </w:r>
                <w:r>
                  <w:t>Though models were sometimes used, direct carving enabled sculptors to have close and intimate contact with their materials. By using this direct method, sculptors rejected academic traditions where sculptors created clay models</w:t>
                </w:r>
                <w:r w:rsidR="00460169">
                  <w:t xml:space="preserve"> that were</w:t>
                </w:r>
                <w:r>
                  <w:t xml:space="preserve"> </w:t>
                </w:r>
                <w:r w:rsidR="00460169">
                  <w:t>then</w:t>
                </w:r>
                <w:r>
                  <w:t xml:space="preserve"> scaled and transferred to marble by a workshop of technicians. Direct carving became a concept closely aligned with modernism as the twentieth century prog</w:t>
                </w:r>
                <w:r w:rsidR="0066019B">
                  <w:t xml:space="preserve">ressed. </w:t>
                </w:r>
                <w:r w:rsidR="00460169">
                  <w:t xml:space="preserve">In the United Kingdom, in particular, sculptures defined as modern were generally expected to be directly carved.  </w:t>
                </w:r>
                <w:r>
                  <w:t xml:space="preserve"> </w:t>
                </w:r>
              </w:p>
              <w:p w14:paraId="3ADEA56F" w14:textId="77777777" w:rsidR="0080529E" w:rsidRDefault="0080529E" w:rsidP="0080529E"/>
              <w:p w14:paraId="0A7D76FC" w14:textId="081AE285" w:rsidR="00E85A05" w:rsidRDefault="003A6D3B" w:rsidP="00111AA3">
                <w:r>
                  <w:t>O</w:t>
                </w:r>
                <w:r w:rsidR="0080529E">
                  <w:t xml:space="preserve">ne of the earliest pieces </w:t>
                </w:r>
                <w:r>
                  <w:t xml:space="preserve">produced using this </w:t>
                </w:r>
                <w:r w:rsidR="0080529E">
                  <w:t xml:space="preserve">method was Constantin Brancusi’s </w:t>
                </w:r>
                <w:r w:rsidR="0080529E">
                  <w:rPr>
                    <w:i/>
                  </w:rPr>
                  <w:t xml:space="preserve">The Kiss </w:t>
                </w:r>
                <w:r w:rsidR="0080529E">
                  <w:t xml:space="preserve">(1907). </w:t>
                </w:r>
                <w:r w:rsidR="00843B09">
                  <w:t xml:space="preserve">The </w:t>
                </w:r>
                <w:r w:rsidR="0080529E">
                  <w:t>method gained momentum</w:t>
                </w:r>
                <w:r w:rsidR="00843B09">
                  <w:t xml:space="preserve"> in the United Kingdom </w:t>
                </w:r>
                <w:r w:rsidR="0080529E">
                  <w:t>due to the legacy of hand making of the Arts and Crafts movement</w:t>
                </w:r>
                <w:bookmarkStart w:id="0" w:name="_GoBack"/>
                <w:bookmarkEnd w:id="0"/>
                <w:r w:rsidR="0080529E">
                  <w:t xml:space="preserve">. </w:t>
                </w:r>
                <w:r w:rsidR="00111AA3">
                  <w:t>Direct Carving</w:t>
                </w:r>
                <w:r w:rsidR="0080529E">
                  <w:t xml:space="preserve"> allowed sculptors to reject the representation of flesh in stone, instead professing themselves to be representing stone and remaining true to the material. For most of those practicing direct carving, it became a way of knowing the material, usually a local one, and of working with that material to ‘reveal’ the work of art within.</w:t>
                </w:r>
              </w:p>
            </w:tc>
          </w:sdtContent>
        </w:sdt>
      </w:tr>
      <w:tr w:rsidR="003F0D73" w14:paraId="1A34F976" w14:textId="77777777" w:rsidTr="003F0D73">
        <w:sdt>
          <w:sdtPr>
            <w:alias w:val="Article text"/>
            <w:tag w:val="articleText"/>
            <w:id w:val="634067588"/>
            <w:placeholder>
              <w:docPart w:val="D6F2C1889A37924C81B72FC30E69EB19"/>
            </w:placeholder>
          </w:sdtPr>
          <w:sdtEndPr>
            <w:rPr>
              <w:vanish/>
              <w:highlight w:val="yellow"/>
            </w:rPr>
          </w:sdtEndPr>
          <w:sdtContent>
            <w:sdt>
              <w:sdtPr>
                <w:alias w:val="Abstract"/>
                <w:tag w:val="abstract"/>
                <w:id w:val="-936438595"/>
                <w:placeholder>
                  <w:docPart w:val="D41DD98842B53941A21034E3CCDF5A46"/>
                </w:placeholder>
              </w:sdtPr>
              <w:sdtContent>
                <w:tc>
                  <w:tcPr>
                    <w:tcW w:w="9016" w:type="dxa"/>
                    <w:tcMar>
                      <w:top w:w="113" w:type="dxa"/>
                      <w:bottom w:w="113" w:type="dxa"/>
                    </w:tcMar>
                  </w:tcPr>
                  <w:p w14:paraId="5E457487" w14:textId="77777777" w:rsidR="0080529E" w:rsidRDefault="0080529E" w:rsidP="0080529E">
                    <w:r>
                      <w:t>Direct carving was a technique developed in the early twentieth century and described making sculpture that involved the hand of the sculptor working with hammer and chisel directly onto a block of stone or wood. Though models were sometimes used, direct carving was a way of working that enabled sculptors to have close and intimate contact with their materials. By using this direct method, sculptors rejected academic traditions where sculptors created clay models and had them scaled up and transferred to marble by a workshop of technicians. Direct carving became a concept closely aligned with modernism as the twentieth century progressed. Particularly in Britain , for their work to be identified as a modern piece of sculpture, a sculptor was expected to work directly on their material.</w:t>
                    </w:r>
                  </w:p>
                  <w:p w14:paraId="299437FC" w14:textId="77777777" w:rsidR="0080529E" w:rsidRDefault="0080529E" w:rsidP="0080529E"/>
                  <w:p w14:paraId="36348954" w14:textId="77777777" w:rsidR="0080529E" w:rsidRDefault="0080529E" w:rsidP="0080529E">
                    <w:r>
                      <w:t xml:space="preserve">In France it was known as </w:t>
                    </w:r>
                    <w:r w:rsidRPr="00100640">
                      <w:rPr>
                        <w:i/>
                      </w:rPr>
                      <w:t>taille directe</w:t>
                    </w:r>
                    <w:r>
                      <w:t xml:space="preserve">, and one of the earliest pieces recognised as being made using this method was Constantin Brancusi’s </w:t>
                    </w:r>
                    <w:r>
                      <w:rPr>
                        <w:i/>
                      </w:rPr>
                      <w:t xml:space="preserve">The Kiss </w:t>
                    </w:r>
                    <w:r>
                      <w:t>(1907). For sculptors in Britain, the use of the method gained momentum in part due to the legacy of hand making of the Arts and Crafts movement. The method also allowed sculptors to reject the representation of flesh in stone, instead professing themselves to be representing stone and remaining true to the material. For most of those practicing direct carving, it became a way of knowing the material, usually a local one, and of working with that material to ‘reveal’ the work of art within.</w:t>
                    </w:r>
                  </w:p>
                  <w:p w14:paraId="188519A2" w14:textId="77777777" w:rsidR="0080529E" w:rsidRDefault="0080529E" w:rsidP="0080529E"/>
                  <w:p w14:paraId="45352595" w14:textId="77777777" w:rsidR="0080529E" w:rsidRDefault="0080529E" w:rsidP="0080529E">
                    <w:pPr>
                      <w:pStyle w:val="Heading1"/>
                      <w:outlineLvl w:val="0"/>
                    </w:pPr>
                    <w:r>
                      <w:lastRenderedPageBreak/>
                      <w:t>Selected Works</w:t>
                    </w:r>
                  </w:p>
                  <w:p w14:paraId="22EF94C8" w14:textId="77777777" w:rsidR="0080529E" w:rsidRDefault="0080529E" w:rsidP="0080529E"/>
                  <w:p w14:paraId="5C2B735A" w14:textId="77777777" w:rsidR="0080529E" w:rsidRDefault="0080529E" w:rsidP="0080529E">
                    <w:r>
                      <w:t xml:space="preserve">Constantin Brancusi: The Kiss (1907, </w:t>
                    </w:r>
                    <w:r w:rsidRPr="00252E67">
                      <w:t>Muzeul de Arta at Craiova, Rumania</w:t>
                    </w:r>
                    <w:r>
                      <w:t>)</w:t>
                    </w:r>
                  </w:p>
                  <w:p w14:paraId="09F53477" w14:textId="77777777" w:rsidR="0080529E" w:rsidRDefault="0080529E" w:rsidP="0080529E">
                    <w:r>
                      <w:t>Eric Gill: Mother and Child series (1910-11, Tate, Leeds City Art Gallery, National Museum Wales)</w:t>
                    </w:r>
                  </w:p>
                  <w:p w14:paraId="1EEA7ADF" w14:textId="77777777" w:rsidR="0080529E" w:rsidRDefault="0080529E" w:rsidP="0080529E">
                    <w:r>
                      <w:t>Jacob Epstein: Sun God (1910, Tate)</w:t>
                    </w:r>
                  </w:p>
                  <w:p w14:paraId="247874FC" w14:textId="77777777" w:rsidR="0080529E" w:rsidRDefault="0080529E" w:rsidP="0080529E">
                    <w:r>
                      <w:t>Henri Gaudier-Brzeska: Red Stone Dancer (c. 1913, Tate)</w:t>
                    </w:r>
                  </w:p>
                  <w:p w14:paraId="3C2CB553" w14:textId="77777777" w:rsidR="003F0D73" w:rsidRDefault="003F0D73" w:rsidP="0080529E"/>
                </w:tc>
              </w:sdtContent>
            </w:sdt>
          </w:sdtContent>
        </w:sdt>
      </w:tr>
      <w:tr w:rsidR="003235A7" w14:paraId="3D659330" w14:textId="77777777" w:rsidTr="003235A7">
        <w:tc>
          <w:tcPr>
            <w:tcW w:w="9016" w:type="dxa"/>
          </w:tcPr>
          <w:p w14:paraId="7D52E2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2D98C2310053C4AB1F82A83610450FB"/>
              </w:placeholder>
              <w:showingPlcHdr/>
            </w:sdtPr>
            <w:sdtContent>
              <w:p w14:paraId="6FBCE9E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CCC7D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03EFF" w14:textId="77777777" w:rsidR="00843B09" w:rsidRDefault="00843B09" w:rsidP="007A0D55">
      <w:pPr>
        <w:spacing w:after="0" w:line="240" w:lineRule="auto"/>
      </w:pPr>
      <w:r>
        <w:separator/>
      </w:r>
    </w:p>
  </w:endnote>
  <w:endnote w:type="continuationSeparator" w:id="0">
    <w:p w14:paraId="40DB123F" w14:textId="77777777" w:rsidR="00843B09" w:rsidRDefault="00843B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DCBCF" w14:textId="77777777" w:rsidR="00843B09" w:rsidRDefault="00843B09" w:rsidP="007A0D55">
      <w:pPr>
        <w:spacing w:after="0" w:line="240" w:lineRule="auto"/>
      </w:pPr>
      <w:r>
        <w:separator/>
      </w:r>
    </w:p>
  </w:footnote>
  <w:footnote w:type="continuationSeparator" w:id="0">
    <w:p w14:paraId="794D4D8C" w14:textId="77777777" w:rsidR="00843B09" w:rsidRDefault="00843B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AE2D2" w14:textId="77777777" w:rsidR="00843B09" w:rsidRDefault="00843B0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7BC7664" w14:textId="77777777" w:rsidR="00843B09" w:rsidRDefault="00843B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9E"/>
    <w:rsid w:val="00032559"/>
    <w:rsid w:val="00052040"/>
    <w:rsid w:val="000B25AE"/>
    <w:rsid w:val="000B55AB"/>
    <w:rsid w:val="000D24DC"/>
    <w:rsid w:val="00101B2E"/>
    <w:rsid w:val="00111AA3"/>
    <w:rsid w:val="00116FA0"/>
    <w:rsid w:val="0015114C"/>
    <w:rsid w:val="001A21F3"/>
    <w:rsid w:val="001A2537"/>
    <w:rsid w:val="001A6A06"/>
    <w:rsid w:val="00210C03"/>
    <w:rsid w:val="002162E2"/>
    <w:rsid w:val="00225C5A"/>
    <w:rsid w:val="00230B10"/>
    <w:rsid w:val="00234353"/>
    <w:rsid w:val="00244BB0"/>
    <w:rsid w:val="002A0A0D"/>
    <w:rsid w:val="002B0B37"/>
    <w:rsid w:val="002D30FE"/>
    <w:rsid w:val="0030662D"/>
    <w:rsid w:val="003235A7"/>
    <w:rsid w:val="003677B6"/>
    <w:rsid w:val="003A6D3B"/>
    <w:rsid w:val="003D3579"/>
    <w:rsid w:val="003E2795"/>
    <w:rsid w:val="003F0D73"/>
    <w:rsid w:val="0046016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19B"/>
    <w:rsid w:val="006D0412"/>
    <w:rsid w:val="007411B9"/>
    <w:rsid w:val="00780D95"/>
    <w:rsid w:val="00780DC7"/>
    <w:rsid w:val="007A0D55"/>
    <w:rsid w:val="007B3377"/>
    <w:rsid w:val="007D5F77"/>
    <w:rsid w:val="007E5F44"/>
    <w:rsid w:val="0080529E"/>
    <w:rsid w:val="00821DE3"/>
    <w:rsid w:val="00843B0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3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52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2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400A76F5B5A94B9E45B8CA8B1F7D2F"/>
        <w:category>
          <w:name w:val="General"/>
          <w:gallery w:val="placeholder"/>
        </w:category>
        <w:types>
          <w:type w:val="bbPlcHdr"/>
        </w:types>
        <w:behaviors>
          <w:behavior w:val="content"/>
        </w:behaviors>
        <w:guid w:val="{5239ED5C-0216-9641-A33D-C15AD6F00932}"/>
      </w:docPartPr>
      <w:docPartBody>
        <w:p w:rsidR="00340E3B" w:rsidRDefault="00340E3B">
          <w:pPr>
            <w:pStyle w:val="1E400A76F5B5A94B9E45B8CA8B1F7D2F"/>
          </w:pPr>
          <w:r w:rsidRPr="00CC586D">
            <w:rPr>
              <w:rStyle w:val="PlaceholderText"/>
              <w:b/>
              <w:color w:val="FFFFFF" w:themeColor="background1"/>
            </w:rPr>
            <w:t>[Salutation]</w:t>
          </w:r>
        </w:p>
      </w:docPartBody>
    </w:docPart>
    <w:docPart>
      <w:docPartPr>
        <w:name w:val="8B43FB2423A575429FFD70D3F29C5620"/>
        <w:category>
          <w:name w:val="General"/>
          <w:gallery w:val="placeholder"/>
        </w:category>
        <w:types>
          <w:type w:val="bbPlcHdr"/>
        </w:types>
        <w:behaviors>
          <w:behavior w:val="content"/>
        </w:behaviors>
        <w:guid w:val="{5464D612-0A0D-E14C-B296-66786CEB3400}"/>
      </w:docPartPr>
      <w:docPartBody>
        <w:p w:rsidR="00340E3B" w:rsidRDefault="00340E3B">
          <w:pPr>
            <w:pStyle w:val="8B43FB2423A575429FFD70D3F29C5620"/>
          </w:pPr>
          <w:r>
            <w:rPr>
              <w:rStyle w:val="PlaceholderText"/>
            </w:rPr>
            <w:t>[First name]</w:t>
          </w:r>
        </w:p>
      </w:docPartBody>
    </w:docPart>
    <w:docPart>
      <w:docPartPr>
        <w:name w:val="369C9F52D4521C449F08B1287B3D2FB7"/>
        <w:category>
          <w:name w:val="General"/>
          <w:gallery w:val="placeholder"/>
        </w:category>
        <w:types>
          <w:type w:val="bbPlcHdr"/>
        </w:types>
        <w:behaviors>
          <w:behavior w:val="content"/>
        </w:behaviors>
        <w:guid w:val="{2555893A-5CD7-2245-81A2-A3F9C077303B}"/>
      </w:docPartPr>
      <w:docPartBody>
        <w:p w:rsidR="00340E3B" w:rsidRDefault="00340E3B">
          <w:pPr>
            <w:pStyle w:val="369C9F52D4521C449F08B1287B3D2FB7"/>
          </w:pPr>
          <w:r>
            <w:rPr>
              <w:rStyle w:val="PlaceholderText"/>
            </w:rPr>
            <w:t>[Middle name]</w:t>
          </w:r>
        </w:p>
      </w:docPartBody>
    </w:docPart>
    <w:docPart>
      <w:docPartPr>
        <w:name w:val="D0A3E12F7378E043A53DAA00F9694DEB"/>
        <w:category>
          <w:name w:val="General"/>
          <w:gallery w:val="placeholder"/>
        </w:category>
        <w:types>
          <w:type w:val="bbPlcHdr"/>
        </w:types>
        <w:behaviors>
          <w:behavior w:val="content"/>
        </w:behaviors>
        <w:guid w:val="{29FA1F5D-ACFA-9044-9179-418453EA1666}"/>
      </w:docPartPr>
      <w:docPartBody>
        <w:p w:rsidR="00340E3B" w:rsidRDefault="00340E3B">
          <w:pPr>
            <w:pStyle w:val="D0A3E12F7378E043A53DAA00F9694DEB"/>
          </w:pPr>
          <w:r>
            <w:rPr>
              <w:rStyle w:val="PlaceholderText"/>
            </w:rPr>
            <w:t>[Last name]</w:t>
          </w:r>
        </w:p>
      </w:docPartBody>
    </w:docPart>
    <w:docPart>
      <w:docPartPr>
        <w:name w:val="CA4DF768326F0B439C37944C8DE97D38"/>
        <w:category>
          <w:name w:val="General"/>
          <w:gallery w:val="placeholder"/>
        </w:category>
        <w:types>
          <w:type w:val="bbPlcHdr"/>
        </w:types>
        <w:behaviors>
          <w:behavior w:val="content"/>
        </w:behaviors>
        <w:guid w:val="{D81489B8-C214-0E4B-9429-29095EB3F0ED}"/>
      </w:docPartPr>
      <w:docPartBody>
        <w:p w:rsidR="00340E3B" w:rsidRDefault="00340E3B">
          <w:pPr>
            <w:pStyle w:val="CA4DF768326F0B439C37944C8DE97D38"/>
          </w:pPr>
          <w:r>
            <w:rPr>
              <w:rStyle w:val="PlaceholderText"/>
            </w:rPr>
            <w:t>[Enter your biography]</w:t>
          </w:r>
        </w:p>
      </w:docPartBody>
    </w:docPart>
    <w:docPart>
      <w:docPartPr>
        <w:name w:val="40EBBB857DCBE249A763A86206F7E042"/>
        <w:category>
          <w:name w:val="General"/>
          <w:gallery w:val="placeholder"/>
        </w:category>
        <w:types>
          <w:type w:val="bbPlcHdr"/>
        </w:types>
        <w:behaviors>
          <w:behavior w:val="content"/>
        </w:behaviors>
        <w:guid w:val="{383BD3CE-6001-1245-9971-5F7E2F450C04}"/>
      </w:docPartPr>
      <w:docPartBody>
        <w:p w:rsidR="00340E3B" w:rsidRDefault="00340E3B">
          <w:pPr>
            <w:pStyle w:val="40EBBB857DCBE249A763A86206F7E042"/>
          </w:pPr>
          <w:r>
            <w:rPr>
              <w:rStyle w:val="PlaceholderText"/>
            </w:rPr>
            <w:t>[Enter the institution with which you are affiliated]</w:t>
          </w:r>
        </w:p>
      </w:docPartBody>
    </w:docPart>
    <w:docPart>
      <w:docPartPr>
        <w:name w:val="D0777A5512357F43AB30DE62E823AFD3"/>
        <w:category>
          <w:name w:val="General"/>
          <w:gallery w:val="placeholder"/>
        </w:category>
        <w:types>
          <w:type w:val="bbPlcHdr"/>
        </w:types>
        <w:behaviors>
          <w:behavior w:val="content"/>
        </w:behaviors>
        <w:guid w:val="{AF6242C8-0319-2749-BC9B-90F60498D8EC}"/>
      </w:docPartPr>
      <w:docPartBody>
        <w:p w:rsidR="00340E3B" w:rsidRDefault="00340E3B">
          <w:pPr>
            <w:pStyle w:val="D0777A5512357F43AB30DE62E823AFD3"/>
          </w:pPr>
          <w:r w:rsidRPr="00EF74F7">
            <w:rPr>
              <w:b/>
              <w:color w:val="808080" w:themeColor="background1" w:themeShade="80"/>
            </w:rPr>
            <w:t>[Enter the headword for your article]</w:t>
          </w:r>
        </w:p>
      </w:docPartBody>
    </w:docPart>
    <w:docPart>
      <w:docPartPr>
        <w:name w:val="0140F080998C1A478FB58D7EEE952C9A"/>
        <w:category>
          <w:name w:val="General"/>
          <w:gallery w:val="placeholder"/>
        </w:category>
        <w:types>
          <w:type w:val="bbPlcHdr"/>
        </w:types>
        <w:behaviors>
          <w:behavior w:val="content"/>
        </w:behaviors>
        <w:guid w:val="{F4F70342-D98A-F146-AE5E-4AB6021E773E}"/>
      </w:docPartPr>
      <w:docPartBody>
        <w:p w:rsidR="00340E3B" w:rsidRDefault="00340E3B">
          <w:pPr>
            <w:pStyle w:val="0140F080998C1A478FB58D7EEE952C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329ECA10D3C54AA35764EFD80357E0"/>
        <w:category>
          <w:name w:val="General"/>
          <w:gallery w:val="placeholder"/>
        </w:category>
        <w:types>
          <w:type w:val="bbPlcHdr"/>
        </w:types>
        <w:behaviors>
          <w:behavior w:val="content"/>
        </w:behaviors>
        <w:guid w:val="{AF76EDC8-EF95-0248-9A26-1AED05D837FA}"/>
      </w:docPartPr>
      <w:docPartBody>
        <w:p w:rsidR="00340E3B" w:rsidRDefault="00340E3B">
          <w:pPr>
            <w:pStyle w:val="AC329ECA10D3C54AA35764EFD80357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F2C1889A37924C81B72FC30E69EB19"/>
        <w:category>
          <w:name w:val="General"/>
          <w:gallery w:val="placeholder"/>
        </w:category>
        <w:types>
          <w:type w:val="bbPlcHdr"/>
        </w:types>
        <w:behaviors>
          <w:behavior w:val="content"/>
        </w:behaviors>
        <w:guid w:val="{DC4F65B9-EC27-1346-9833-88809A44EC7F}"/>
      </w:docPartPr>
      <w:docPartBody>
        <w:p w:rsidR="00340E3B" w:rsidRDefault="00340E3B">
          <w:pPr>
            <w:pStyle w:val="D6F2C1889A37924C81B72FC30E69EB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D98C2310053C4AB1F82A83610450FB"/>
        <w:category>
          <w:name w:val="General"/>
          <w:gallery w:val="placeholder"/>
        </w:category>
        <w:types>
          <w:type w:val="bbPlcHdr"/>
        </w:types>
        <w:behaviors>
          <w:behavior w:val="content"/>
        </w:behaviors>
        <w:guid w:val="{D04D986C-F55C-6442-A145-E9AEFF000996}"/>
      </w:docPartPr>
      <w:docPartBody>
        <w:p w:rsidR="00340E3B" w:rsidRDefault="00340E3B">
          <w:pPr>
            <w:pStyle w:val="92D98C2310053C4AB1F82A83610450FB"/>
          </w:pPr>
          <w:r>
            <w:rPr>
              <w:rStyle w:val="PlaceholderText"/>
            </w:rPr>
            <w:t>[Enter citations for further reading here]</w:t>
          </w:r>
        </w:p>
      </w:docPartBody>
    </w:docPart>
    <w:docPart>
      <w:docPartPr>
        <w:name w:val="D41DD98842B53941A21034E3CCDF5A46"/>
        <w:category>
          <w:name w:val="General"/>
          <w:gallery w:val="placeholder"/>
        </w:category>
        <w:types>
          <w:type w:val="bbPlcHdr"/>
        </w:types>
        <w:behaviors>
          <w:behavior w:val="content"/>
        </w:behaviors>
        <w:guid w:val="{E9FA715E-5918-2143-9FA4-143DC09E9123}"/>
      </w:docPartPr>
      <w:docPartBody>
        <w:p w:rsidR="00340E3B" w:rsidRDefault="00340E3B" w:rsidP="00340E3B">
          <w:pPr>
            <w:pStyle w:val="D41DD98842B53941A21034E3CCDF5A4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3B"/>
    <w:rsid w:val="00340E3B"/>
    <w:rsid w:val="00C01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E3B"/>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E3B"/>
    <w:rPr>
      <w:color w:val="808080"/>
    </w:rPr>
  </w:style>
  <w:style w:type="paragraph" w:customStyle="1" w:styleId="1E400A76F5B5A94B9E45B8CA8B1F7D2F">
    <w:name w:val="1E400A76F5B5A94B9E45B8CA8B1F7D2F"/>
  </w:style>
  <w:style w:type="paragraph" w:customStyle="1" w:styleId="8B43FB2423A575429FFD70D3F29C5620">
    <w:name w:val="8B43FB2423A575429FFD70D3F29C5620"/>
  </w:style>
  <w:style w:type="paragraph" w:customStyle="1" w:styleId="369C9F52D4521C449F08B1287B3D2FB7">
    <w:name w:val="369C9F52D4521C449F08B1287B3D2FB7"/>
  </w:style>
  <w:style w:type="paragraph" w:customStyle="1" w:styleId="D0A3E12F7378E043A53DAA00F9694DEB">
    <w:name w:val="D0A3E12F7378E043A53DAA00F9694DEB"/>
  </w:style>
  <w:style w:type="paragraph" w:customStyle="1" w:styleId="CA4DF768326F0B439C37944C8DE97D38">
    <w:name w:val="CA4DF768326F0B439C37944C8DE97D38"/>
  </w:style>
  <w:style w:type="paragraph" w:customStyle="1" w:styleId="40EBBB857DCBE249A763A86206F7E042">
    <w:name w:val="40EBBB857DCBE249A763A86206F7E042"/>
  </w:style>
  <w:style w:type="paragraph" w:customStyle="1" w:styleId="D0777A5512357F43AB30DE62E823AFD3">
    <w:name w:val="D0777A5512357F43AB30DE62E823AFD3"/>
  </w:style>
  <w:style w:type="paragraph" w:customStyle="1" w:styleId="0140F080998C1A478FB58D7EEE952C9A">
    <w:name w:val="0140F080998C1A478FB58D7EEE952C9A"/>
  </w:style>
  <w:style w:type="paragraph" w:customStyle="1" w:styleId="AC329ECA10D3C54AA35764EFD80357E0">
    <w:name w:val="AC329ECA10D3C54AA35764EFD80357E0"/>
  </w:style>
  <w:style w:type="paragraph" w:customStyle="1" w:styleId="D6F2C1889A37924C81B72FC30E69EB19">
    <w:name w:val="D6F2C1889A37924C81B72FC30E69EB19"/>
  </w:style>
  <w:style w:type="paragraph" w:customStyle="1" w:styleId="92D98C2310053C4AB1F82A83610450FB">
    <w:name w:val="92D98C2310053C4AB1F82A83610450FB"/>
  </w:style>
  <w:style w:type="paragraph" w:customStyle="1" w:styleId="D41DD98842B53941A21034E3CCDF5A46">
    <w:name w:val="D41DD98842B53941A21034E3CCDF5A46"/>
    <w:rsid w:val="00340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4F918F4-D3FA-C44E-9F12-FC096A610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497</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2014-10-29T18:44:00Z</dcterms:created>
  <dcterms:modified xsi:type="dcterms:W3CDTF">2014-10-30T04:24:00Z</dcterms:modified>
</cp:coreProperties>
</file>