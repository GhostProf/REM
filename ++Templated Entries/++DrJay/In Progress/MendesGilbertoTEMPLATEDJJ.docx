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ADE60D" w14:textId="77777777" w:rsidTr="00922950">
        <w:tc>
          <w:tcPr>
            <w:tcW w:w="491" w:type="dxa"/>
            <w:vMerge w:val="restart"/>
            <w:shd w:val="clear" w:color="auto" w:fill="A6A6A6" w:themeFill="background1" w:themeFillShade="A6"/>
            <w:textDirection w:val="btLr"/>
          </w:tcPr>
          <w:p w14:paraId="2D3F2CF1" w14:textId="77777777" w:rsidR="00B574C9" w:rsidRPr="00CC586D" w:rsidRDefault="00C04808" w:rsidP="00CC586D">
            <w:pPr>
              <w:jc w:val="center"/>
              <w:rPr>
                <w:b/>
                <w:color w:val="FFFFFF" w:themeColor="background1"/>
              </w:rPr>
            </w:pPr>
            <w:r>
              <w:rPr>
                <w:b/>
                <w:color w:val="FFFFFF" w:themeColor="background1"/>
              </w:rPr>
              <w:t>Gilbert</w:t>
            </w:r>
          </w:p>
        </w:tc>
        <w:sdt>
          <w:sdtPr>
            <w:rPr>
              <w:b/>
              <w:color w:val="FFFFFF" w:themeColor="background1"/>
            </w:rPr>
            <w:alias w:val="Salutation"/>
            <w:tag w:val="salutation"/>
            <w:id w:val="-1659997262"/>
            <w:placeholder>
              <w:docPart w:val="303E3AC9FAFB14448DE9612E5BF9A857"/>
            </w:placeholder>
            <w:showingPlcHdr/>
            <w:dropDownList>
              <w:listItem w:displayText="Dr." w:value="Dr."/>
              <w:listItem w:displayText="Prof." w:value="Prof."/>
            </w:dropDownList>
          </w:sdtPr>
          <w:sdtContent>
            <w:tc>
              <w:tcPr>
                <w:tcW w:w="1259" w:type="dxa"/>
              </w:tcPr>
              <w:p w14:paraId="6BABF0E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52D4340F6995249A2F435C3B639951E"/>
            </w:placeholder>
            <w:text/>
          </w:sdtPr>
          <w:sdtContent>
            <w:tc>
              <w:tcPr>
                <w:tcW w:w="2073" w:type="dxa"/>
              </w:tcPr>
              <w:p w14:paraId="3E463945" w14:textId="77777777" w:rsidR="00B574C9" w:rsidRDefault="00C04808" w:rsidP="00922950">
                <w:r w:rsidRPr="003B0A97">
                  <w:rPr>
                    <w:rFonts w:eastAsiaTheme="minorEastAsia"/>
                    <w:sz w:val="24"/>
                    <w:szCs w:val="24"/>
                    <w:lang w:val="es-ES_tradnl" w:eastAsia="ja-JP"/>
                  </w:rPr>
                  <w:t>Márcio</w:t>
                </w:r>
              </w:p>
            </w:tc>
          </w:sdtContent>
        </w:sdt>
        <w:sdt>
          <w:sdtPr>
            <w:alias w:val="Middle name"/>
            <w:tag w:val="authorMiddleName"/>
            <w:id w:val="-2076034781"/>
            <w:placeholder>
              <w:docPart w:val="659C988B1DC6BB4B879FA57569C57FB7"/>
            </w:placeholder>
            <w:showingPlcHdr/>
            <w:text/>
          </w:sdtPr>
          <w:sdtContent>
            <w:tc>
              <w:tcPr>
                <w:tcW w:w="2551" w:type="dxa"/>
              </w:tcPr>
              <w:p w14:paraId="270FD413" w14:textId="77777777" w:rsidR="00B574C9" w:rsidRDefault="00B574C9" w:rsidP="00922950">
                <w:r>
                  <w:rPr>
                    <w:rStyle w:val="PlaceholderText"/>
                  </w:rPr>
                  <w:t>[Middle name]</w:t>
                </w:r>
              </w:p>
            </w:tc>
          </w:sdtContent>
        </w:sdt>
        <w:sdt>
          <w:sdtPr>
            <w:alias w:val="Last name"/>
            <w:tag w:val="authorLastName"/>
            <w:id w:val="-1088529830"/>
            <w:placeholder>
              <w:docPart w:val="FAFAD18C23BE8D46A0914004A9DF7B48"/>
            </w:placeholder>
            <w:text/>
          </w:sdtPr>
          <w:sdtContent>
            <w:tc>
              <w:tcPr>
                <w:tcW w:w="2642" w:type="dxa"/>
              </w:tcPr>
              <w:p w14:paraId="2547A5BC" w14:textId="77777777" w:rsidR="00B574C9" w:rsidRDefault="00C04808" w:rsidP="00C04808">
                <w:r>
                  <w:t>Bezerra</w:t>
                </w:r>
              </w:p>
            </w:tc>
          </w:sdtContent>
        </w:sdt>
      </w:tr>
      <w:tr w:rsidR="00B574C9" w14:paraId="1087F90E" w14:textId="77777777" w:rsidTr="001A6A06">
        <w:trPr>
          <w:trHeight w:val="986"/>
        </w:trPr>
        <w:tc>
          <w:tcPr>
            <w:tcW w:w="491" w:type="dxa"/>
            <w:vMerge/>
            <w:shd w:val="clear" w:color="auto" w:fill="A6A6A6" w:themeFill="background1" w:themeFillShade="A6"/>
          </w:tcPr>
          <w:p w14:paraId="525F68DF" w14:textId="77777777" w:rsidR="00B574C9" w:rsidRPr="001A6A06" w:rsidRDefault="00B574C9" w:rsidP="00CF1542">
            <w:pPr>
              <w:jc w:val="center"/>
              <w:rPr>
                <w:b/>
                <w:color w:val="FFFFFF" w:themeColor="background1"/>
              </w:rPr>
            </w:pPr>
          </w:p>
        </w:tc>
        <w:sdt>
          <w:sdtPr>
            <w:alias w:val="Biography"/>
            <w:tag w:val="authorBiography"/>
            <w:id w:val="938807824"/>
            <w:placeholder>
              <w:docPart w:val="51CB0A42F6E4094F9067FA67BCF6F461"/>
            </w:placeholder>
            <w:showingPlcHdr/>
          </w:sdtPr>
          <w:sdtContent>
            <w:tc>
              <w:tcPr>
                <w:tcW w:w="8525" w:type="dxa"/>
                <w:gridSpan w:val="4"/>
              </w:tcPr>
              <w:p w14:paraId="31471F49" w14:textId="77777777" w:rsidR="00B574C9" w:rsidRDefault="00B574C9" w:rsidP="00922950">
                <w:r>
                  <w:rPr>
                    <w:rStyle w:val="PlaceholderText"/>
                  </w:rPr>
                  <w:t>[Enter your biography]</w:t>
                </w:r>
              </w:p>
            </w:tc>
          </w:sdtContent>
        </w:sdt>
      </w:tr>
      <w:tr w:rsidR="00B574C9" w14:paraId="48507772" w14:textId="77777777" w:rsidTr="001A6A06">
        <w:trPr>
          <w:trHeight w:val="986"/>
        </w:trPr>
        <w:tc>
          <w:tcPr>
            <w:tcW w:w="491" w:type="dxa"/>
            <w:vMerge/>
            <w:shd w:val="clear" w:color="auto" w:fill="A6A6A6" w:themeFill="background1" w:themeFillShade="A6"/>
          </w:tcPr>
          <w:p w14:paraId="4B6A5724" w14:textId="77777777" w:rsidR="00B574C9" w:rsidRPr="001A6A06" w:rsidRDefault="00B574C9" w:rsidP="00CF1542">
            <w:pPr>
              <w:jc w:val="center"/>
              <w:rPr>
                <w:b/>
                <w:color w:val="FFFFFF" w:themeColor="background1"/>
              </w:rPr>
            </w:pPr>
          </w:p>
        </w:tc>
        <w:sdt>
          <w:sdtPr>
            <w:alias w:val="Affiliation"/>
            <w:tag w:val="affiliation"/>
            <w:id w:val="2012937915"/>
            <w:placeholder>
              <w:docPart w:val="F67AABC58B6EFC4DB9DFEBE5C23E3EB3"/>
            </w:placeholder>
            <w:showingPlcHdr/>
            <w:text/>
          </w:sdtPr>
          <w:sdtContent>
            <w:tc>
              <w:tcPr>
                <w:tcW w:w="8525" w:type="dxa"/>
                <w:gridSpan w:val="4"/>
              </w:tcPr>
              <w:p w14:paraId="499DDDBD" w14:textId="77777777" w:rsidR="00B574C9" w:rsidRDefault="00B574C9" w:rsidP="00B574C9">
                <w:r>
                  <w:rPr>
                    <w:rStyle w:val="PlaceholderText"/>
                  </w:rPr>
                  <w:t>[Enter the institution with which you are affiliated]</w:t>
                </w:r>
              </w:p>
            </w:tc>
          </w:sdtContent>
        </w:sdt>
      </w:tr>
    </w:tbl>
    <w:p w14:paraId="52033D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CBAC5F" w14:textId="77777777" w:rsidTr="00244BB0">
        <w:tc>
          <w:tcPr>
            <w:tcW w:w="9016" w:type="dxa"/>
            <w:shd w:val="clear" w:color="auto" w:fill="A6A6A6" w:themeFill="background1" w:themeFillShade="A6"/>
            <w:tcMar>
              <w:top w:w="113" w:type="dxa"/>
              <w:bottom w:w="113" w:type="dxa"/>
            </w:tcMar>
          </w:tcPr>
          <w:p w14:paraId="61670F8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858813" w14:textId="77777777" w:rsidTr="003F0D73">
        <w:sdt>
          <w:sdtPr>
            <w:rPr>
              <w:b/>
            </w:rPr>
            <w:alias w:val="Article headword"/>
            <w:tag w:val="articleHeadword"/>
            <w:id w:val="-361440020"/>
            <w:placeholder>
              <w:docPart w:val="A1B8AE4F9AA9794681DE92BD1B9EBDE2"/>
            </w:placeholder>
            <w:text/>
          </w:sdtPr>
          <w:sdtContent>
            <w:tc>
              <w:tcPr>
                <w:tcW w:w="9016" w:type="dxa"/>
                <w:tcMar>
                  <w:top w:w="113" w:type="dxa"/>
                  <w:bottom w:w="113" w:type="dxa"/>
                </w:tcMar>
              </w:tcPr>
              <w:p w14:paraId="25A09BCB" w14:textId="553D9705" w:rsidR="003F0D73" w:rsidRPr="006237CB" w:rsidRDefault="0012194C" w:rsidP="006237CB">
                <w:pPr>
                  <w:rPr>
                    <w:b/>
                  </w:rPr>
                </w:pPr>
                <w:r w:rsidRPr="006237CB">
                  <w:rPr>
                    <w:b/>
                  </w:rPr>
                  <w:t>Me</w:t>
                </w:r>
                <w:r w:rsidR="00C04808" w:rsidRPr="006237CB">
                  <w:rPr>
                    <w:b/>
                  </w:rPr>
                  <w:t xml:space="preserve">ndes, Gilberto </w:t>
                </w:r>
                <w:r w:rsidR="006237CB" w:rsidRPr="006237CB">
                  <w:rPr>
                    <w:b/>
                  </w:rPr>
                  <w:tab/>
                </w:r>
              </w:p>
            </w:tc>
          </w:sdtContent>
        </w:sdt>
      </w:tr>
      <w:tr w:rsidR="00464699" w14:paraId="7C63E0E7" w14:textId="77777777" w:rsidTr="00C04808">
        <w:sdt>
          <w:sdtPr>
            <w:alias w:val="Variant headwords"/>
            <w:tag w:val="variantHeadwords"/>
            <w:id w:val="173464402"/>
            <w:placeholder>
              <w:docPart w:val="D1AEF01ADD49DC478277B39701318C35"/>
            </w:placeholder>
            <w:showingPlcHdr/>
          </w:sdtPr>
          <w:sdtContent>
            <w:bookmarkStart w:id="0" w:name="_GoBack" w:displacedByCustomXml="prev"/>
            <w:tc>
              <w:tcPr>
                <w:tcW w:w="9016" w:type="dxa"/>
                <w:tcMar>
                  <w:top w:w="113" w:type="dxa"/>
                  <w:bottom w:w="113" w:type="dxa"/>
                </w:tcMar>
              </w:tcPr>
              <w:p w14:paraId="26C205C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bookmarkEnd w:id="0" w:displacedByCustomXml="next"/>
          </w:sdtContent>
        </w:sdt>
      </w:tr>
      <w:tr w:rsidR="00E85A05" w14:paraId="13FE789D" w14:textId="77777777" w:rsidTr="003F0D73">
        <w:sdt>
          <w:sdtPr>
            <w:alias w:val="Abstract"/>
            <w:tag w:val="abstract"/>
            <w:id w:val="-635871867"/>
            <w:placeholder>
              <w:docPart w:val="CB880C27F609B146A78377741E47D683"/>
            </w:placeholder>
          </w:sdtPr>
          <w:sdtContent>
            <w:tc>
              <w:tcPr>
                <w:tcW w:w="9016" w:type="dxa"/>
                <w:tcMar>
                  <w:top w:w="113" w:type="dxa"/>
                  <w:bottom w:w="113" w:type="dxa"/>
                </w:tcMar>
              </w:tcPr>
              <w:p w14:paraId="1EB800AC" w14:textId="205C6E39" w:rsidR="00E85A05" w:rsidRDefault="00ED6AAD" w:rsidP="00925914">
                <w:r>
                  <w:t>Gilberto Ambrósio Garcia Mendes was born in Santos (São Paulo state), on 13 October 1922. Despite his unorthodox musical career — he did not study</w:t>
                </w:r>
                <w:r w:rsidR="00925914">
                  <w:t>ing</w:t>
                </w:r>
                <w:r>
                  <w:t xml:space="preserve"> music until the age of nineteen, and worked in a bank until his retirement in 1975 — has achieved widespread recognition as one of the leading contemporary Brazilian composers. He is a local pioneer in the fields of chance, </w:t>
                </w:r>
                <w:r>
                  <w:rPr>
                    <w:i/>
                  </w:rPr>
                  <w:t>concrète</w:t>
                </w:r>
                <w:r>
                  <w:t>, microtonal music, mixed media, and musical action.</w:t>
                </w:r>
              </w:p>
            </w:tc>
          </w:sdtContent>
        </w:sdt>
      </w:tr>
      <w:tr w:rsidR="003F0D73" w14:paraId="4EB78A19" w14:textId="77777777" w:rsidTr="003F0D73">
        <w:sdt>
          <w:sdtPr>
            <w:alias w:val="Article text"/>
            <w:tag w:val="articleText"/>
            <w:id w:val="634067588"/>
            <w:placeholder>
              <w:docPart w:val="3BA6F9603F689645ABD5E4E29CFF13A9"/>
            </w:placeholder>
          </w:sdtPr>
          <w:sdtEndPr>
            <w:rPr>
              <w:vanish/>
              <w:highlight w:val="yellow"/>
            </w:rPr>
          </w:sdtEndPr>
          <w:sdtContent>
            <w:tc>
              <w:tcPr>
                <w:tcW w:w="9016" w:type="dxa"/>
                <w:tcMar>
                  <w:top w:w="113" w:type="dxa"/>
                  <w:bottom w:w="113" w:type="dxa"/>
                </w:tcMar>
              </w:tcPr>
              <w:sdt>
                <w:sdtPr>
                  <w:alias w:val="Abstract"/>
                  <w:tag w:val="abstract"/>
                  <w:id w:val="378363263"/>
                  <w:placeholder>
                    <w:docPart w:val="8BD8AF8961B6F240870F56443D08BCB6"/>
                  </w:placeholder>
                </w:sdtPr>
                <w:sdtContent>
                  <w:p w14:paraId="31258617" w14:textId="77777777" w:rsidR="00925914" w:rsidRDefault="00925914" w:rsidP="00D8232B">
                    <w:r>
                      <w:t xml:space="preserve">Gilberto Ambrósio Garcia Mendes was born in Santos (São Paulo state), on 13 October 1922. Despite his unorthodox musical career — he did not studying music until the age of nineteen, and worked in a bank until his retirement in 1975 — has achieved widespread recognition as one of the leading contemporary Brazilian composers. He is a local pioneer in the fields of chance, </w:t>
                    </w:r>
                    <w:r>
                      <w:rPr>
                        <w:i/>
                      </w:rPr>
                      <w:t>concrète</w:t>
                    </w:r>
                    <w:r>
                      <w:t>, microtonal music, mixed media, and musical action.</w:t>
                    </w:r>
                  </w:p>
                  <w:p w14:paraId="74437AFD" w14:textId="0795F0D5" w:rsidR="00C04808" w:rsidRDefault="00925914" w:rsidP="00D8232B"/>
                </w:sdtContent>
              </w:sdt>
              <w:p w14:paraId="5BD229C1" w14:textId="388CF7E3" w:rsidR="00C04808" w:rsidRDefault="00C04808" w:rsidP="00D8232B">
                <w:r>
                  <w:t>Professor, lecturer, and contributor to many newspapers and magazines, Mendes is the founder and director of the Festival Música Nova de Santos (</w:t>
                </w:r>
                <w:r w:rsidR="007436FD">
                  <w:t xml:space="preserve">trans: </w:t>
                </w:r>
                <w:r>
                  <w:t>Santos New Music Festival), the oldest concert series of its</w:t>
                </w:r>
                <w:r w:rsidR="0012194C">
                  <w:t xml:space="preserve"> kind in Latin America (1962). </w:t>
                </w:r>
                <w:r>
                  <w:t>As a scholar, he served as Visiting Professor and Universit</w:t>
                </w:r>
                <w:r w:rsidR="0012194C">
                  <w:t>y Artist at</w:t>
                </w:r>
                <w:r>
                  <w:t xml:space="preserve"> the University of Wisconsin at Milwaukee (1978–1979), and as Tinker Visiting Profes</w:t>
                </w:r>
                <w:r w:rsidR="0012194C">
                  <w:t>sor and Composer in Residence at</w:t>
                </w:r>
                <w:r>
                  <w:t xml:space="preserve"> the Univers</w:t>
                </w:r>
                <w:r w:rsidR="0012194C">
                  <w:t xml:space="preserve">ity of Texas at Austin (1983). </w:t>
                </w:r>
                <w:r>
                  <w:t>In 1994, the Universidade de São Paul</w:t>
                </w:r>
                <w:r w:rsidR="0012194C">
                  <w:t>o granted him a Ph.D. in Music. He has since retired, but remains on the</w:t>
                </w:r>
                <w:r>
                  <w:t xml:space="preserve"> faculty as </w:t>
                </w:r>
                <w:r w:rsidR="0012194C">
                  <w:t>Honours</w:t>
                </w:r>
                <w:r>
                  <w:t xml:space="preserve"> Professor for Graduate Studies.</w:t>
                </w:r>
              </w:p>
              <w:p w14:paraId="2898B60B" w14:textId="77777777" w:rsidR="00C04808" w:rsidRDefault="00C04808" w:rsidP="00D8232B"/>
              <w:p w14:paraId="058C912D" w14:textId="77777777" w:rsidR="00C04808" w:rsidRDefault="00C04808" w:rsidP="00D8232B">
                <w:r>
                  <w:t xml:space="preserve">Compositions by Gilberto Mendes have been performed at main musical events in Brazil and abroad, such as the Festival de América y España (Spain), the Autumn of Warsaw (Poland), the Festival International des Musiques Experimentales de Bourges (France), the Darmstadt Festival (Germany), the Nutida Musik (Sweden), the International Festival of Patras (Greece), the Inter-American Music Festival (Washington, D.C.), the New World Festival of Arts (Miami), and the Sonidos de América (Carnegie Hall, New York). </w:t>
                </w:r>
              </w:p>
              <w:p w14:paraId="42C5993E" w14:textId="77777777" w:rsidR="00437953" w:rsidRDefault="00437953" w:rsidP="00D8232B"/>
              <w:p w14:paraId="7CAA2244" w14:textId="019FB637" w:rsidR="00C04808" w:rsidRDefault="00C04808" w:rsidP="00D8232B">
                <w:r>
                  <w:t xml:space="preserve">Mendes first </w:t>
                </w:r>
                <w:r w:rsidR="00437953">
                  <w:t>studies</w:t>
                </w:r>
                <w:r>
                  <w:t xml:space="preserve"> </w:t>
                </w:r>
                <w:r w:rsidR="00437953">
                  <w:t>in music</w:t>
                </w:r>
                <w:r>
                  <w:t xml:space="preserve"> began as a hobby, when he enrolled at the Conservatório Musical de Santos. </w:t>
                </w:r>
                <w:proofErr w:type="gramStart"/>
                <w:r w:rsidR="0012194C">
                  <w:t>T</w:t>
                </w:r>
                <w:r>
                  <w:t xml:space="preserve">he institution was </w:t>
                </w:r>
                <w:r w:rsidR="0012194C">
                  <w:t xml:space="preserve">then </w:t>
                </w:r>
                <w:r>
                  <w:t>owned by the great Brazilian pianist Antonieta Rudge (1885–1974)</w:t>
                </w:r>
                <w:r w:rsidR="00785908">
                  <w:t>, who accepted him as a pupil</w:t>
                </w:r>
                <w:proofErr w:type="gramEnd"/>
                <w:r w:rsidR="00785908">
                  <w:t xml:space="preserve">. </w:t>
                </w:r>
                <w:r w:rsidR="0012194C">
                  <w:t>Mendes was not, however, enthusiastic about his studies</w:t>
                </w:r>
                <w:r>
                  <w:t xml:space="preserve"> until 1944, when he undertook a more profound study of harmony with Savino de Benedicts (1883–1971) — a conservative bu</w:t>
                </w:r>
                <w:r w:rsidR="00A6377A">
                  <w:t xml:space="preserve">t highly competent instructor. </w:t>
                </w:r>
                <w:r w:rsidR="0012194C">
                  <w:t>It was during this time</w:t>
                </w:r>
                <w:r>
                  <w:t xml:space="preserve"> that Mend</w:t>
                </w:r>
                <w:r w:rsidR="0012194C">
                  <w:t xml:space="preserve">es decided to become a composer, and </w:t>
                </w:r>
                <w:r>
                  <w:t xml:space="preserve">his initial efforts to write music </w:t>
                </w:r>
                <w:r w:rsidR="0012194C">
                  <w:t>date back to the</w:t>
                </w:r>
                <w:r>
                  <w:t>se years.</w:t>
                </w:r>
              </w:p>
              <w:p w14:paraId="25F19061" w14:textId="77777777" w:rsidR="00C04808" w:rsidRDefault="00C04808" w:rsidP="00D8232B"/>
              <w:p w14:paraId="3F3C8E83" w14:textId="7F6E713C" w:rsidR="00C04808" w:rsidRDefault="00C04808" w:rsidP="00D8232B">
                <w:r>
                  <w:lastRenderedPageBreak/>
                  <w:t xml:space="preserve">His first works </w:t>
                </w:r>
                <w:r w:rsidR="00CE487A">
                  <w:t>primarily consist of</w:t>
                </w:r>
                <w:r>
                  <w:t xml:space="preserve"> short piano pieces (the earliest surviving production is a </w:t>
                </w:r>
                <w:r>
                  <w:rPr>
                    <w:i/>
                  </w:rPr>
                  <w:t>Prelúdio</w:t>
                </w:r>
                <w:r>
                  <w:t xml:space="preserve"> of 1945) and songs</w:t>
                </w:r>
                <w:r w:rsidR="00131BAA">
                  <w:t xml:space="preserve"> that demonstrate the classical and romantic</w:t>
                </w:r>
                <w:r>
                  <w:t xml:space="preserve"> </w:t>
                </w:r>
                <w:r w:rsidR="00131BAA">
                  <w:t>influences</w:t>
                </w:r>
                <w:r>
                  <w:t xml:space="preserve"> combined, at times, with </w:t>
                </w:r>
                <w:r w:rsidR="00131BAA">
                  <w:t xml:space="preserve">Brazilian folk music elements. </w:t>
                </w:r>
                <w:r>
                  <w:t xml:space="preserve">Although Benedicts tried to give Mendes some orientation on those attempts, </w:t>
                </w:r>
                <w:r w:rsidR="00BE06C6">
                  <w:t xml:space="preserve">he did </w:t>
                </w:r>
                <w:r>
                  <w:t xml:space="preserve">not approve the harmonic liberties taken by </w:t>
                </w:r>
                <w:r w:rsidR="00BE06C6">
                  <w:t>Mendes</w:t>
                </w:r>
                <w:r>
                  <w:t xml:space="preserve"> — especially the flattened chromaticisms </w:t>
                </w:r>
                <w:r w:rsidR="00BE06C6">
                  <w:t>often</w:t>
                </w:r>
                <w:r>
                  <w:t xml:space="preserve"> employed</w:t>
                </w:r>
                <w:r w:rsidR="00BE06C6">
                  <w:t xml:space="preserve"> by his student</w:t>
                </w:r>
                <w:r w:rsidR="001959D9">
                  <w:t xml:space="preserve"> that was</w:t>
                </w:r>
                <w:r w:rsidR="00BE06C6">
                  <w:t xml:space="preserve"> </w:t>
                </w:r>
                <w:r>
                  <w:t>influence</w:t>
                </w:r>
                <w:r w:rsidR="00BE06C6">
                  <w:t>d by</w:t>
                </w:r>
                <w:r>
                  <w:t xml:space="preserve"> American popular </w:t>
                </w:r>
                <w:r w:rsidR="00ED17E2">
                  <w:t xml:space="preserve">radio </w:t>
                </w:r>
                <w:r>
                  <w:t>music (big bands</w:t>
                </w:r>
                <w:r w:rsidR="005713AE">
                  <w:t>, in particular</w:t>
                </w:r>
                <w:r>
                  <w:t>)</w:t>
                </w:r>
                <w:r w:rsidR="00BE06C6">
                  <w:t xml:space="preserve">. </w:t>
                </w:r>
                <w:r>
                  <w:t xml:space="preserve">Because of </w:t>
                </w:r>
                <w:r w:rsidR="00BE06C6">
                  <w:t>this</w:t>
                </w:r>
                <w:r>
                  <w:t xml:space="preserve"> disagreement, Gilberto Mendes opted to become an autodidact; the only </w:t>
                </w:r>
                <w:r w:rsidR="00B67888">
                  <w:t>education</w:t>
                </w:r>
                <w:r>
                  <w:t xml:space="preserve"> acquired </w:t>
                </w:r>
                <w:r w:rsidR="00B67888">
                  <w:t>during</w:t>
                </w:r>
                <w:r>
                  <w:t xml:space="preserve"> those years came from his readings of theoretical books</w:t>
                </w:r>
                <w:r w:rsidR="00B67888">
                  <w:t>,</w:t>
                </w:r>
                <w:r>
                  <w:t xml:space="preserve"> and from a careful study of </w:t>
                </w:r>
                <w:r w:rsidR="00B67888">
                  <w:t>Benedicts</w:t>
                </w:r>
                <w:r w:rsidR="003A32C0">
                  <w:t>’</w:t>
                </w:r>
                <w:r w:rsidR="00B67888">
                  <w:t xml:space="preserve"> scores. </w:t>
                </w:r>
                <w:r>
                  <w:t xml:space="preserve"> </w:t>
                </w:r>
              </w:p>
              <w:p w14:paraId="1134170D" w14:textId="77777777" w:rsidR="00C04808" w:rsidRDefault="00C04808" w:rsidP="00D8232B"/>
              <w:p w14:paraId="166510F0" w14:textId="769756BB" w:rsidR="00C04808" w:rsidRDefault="00ED1F0A" w:rsidP="00D8232B">
                <w:r>
                  <w:t xml:space="preserve">The cinema was another important influence for Mendes, </w:t>
                </w:r>
                <w:r w:rsidR="00C04808">
                  <w:t xml:space="preserve">which not only inspired </w:t>
                </w:r>
                <w:r>
                  <w:t>him</w:t>
                </w:r>
                <w:r w:rsidR="00C04808">
                  <w:t xml:space="preserve"> through its music, but also provided him with a personal mythology that he wou</w:t>
                </w:r>
                <w:r>
                  <w:t xml:space="preserve">ld adopt almost as a religion. </w:t>
                </w:r>
                <w:r w:rsidR="00C04808">
                  <w:t xml:space="preserve">Despite the fact that the composer </w:t>
                </w:r>
                <w:r w:rsidR="009C2BAC">
                  <w:t>lacked direct</w:t>
                </w:r>
                <w:r w:rsidR="00C04808">
                  <w:t xml:space="preserve"> contact with musical folklore during his </w:t>
                </w:r>
                <w:r w:rsidR="009C2BAC">
                  <w:t>upbringing</w:t>
                </w:r>
                <w:r w:rsidR="00C04808">
                  <w:t xml:space="preserve">, nationalism </w:t>
                </w:r>
                <w:r w:rsidR="00637C14">
                  <w:t xml:space="preserve">also inspired his works, </w:t>
                </w:r>
                <w:r w:rsidR="001D5749">
                  <w:t>prompted primarily by</w:t>
                </w:r>
                <w:r w:rsidR="00C04808">
                  <w:t xml:space="preserve"> his involvement with the Communist Party during the 1950s.   </w:t>
                </w:r>
              </w:p>
              <w:p w14:paraId="3E47780B" w14:textId="77777777" w:rsidR="00C04808" w:rsidRDefault="00C04808" w:rsidP="00D8232B"/>
              <w:p w14:paraId="56D501F4" w14:textId="7BD1ADB0" w:rsidR="00C04808" w:rsidRDefault="008260CE" w:rsidP="00D8232B">
                <w:r>
                  <w:t>Around this time, Mendes attempted</w:t>
                </w:r>
                <w:r w:rsidR="00C04808">
                  <w:t xml:space="preserve"> </w:t>
                </w:r>
                <w:r>
                  <w:t>to</w:t>
                </w:r>
                <w:r w:rsidR="00C04808">
                  <w:t xml:space="preserve"> study with </w:t>
                </w:r>
                <w:r>
                  <w:t xml:space="preserve">leading nationalist composer </w:t>
                </w:r>
                <w:r w:rsidR="00C04808">
                  <w:t xml:space="preserve">Mozart </w:t>
                </w:r>
                <w:r w:rsidR="009B4FA5">
                  <w:t xml:space="preserve">Camargo Guarnieri (1907–1993). </w:t>
                </w:r>
                <w:r w:rsidR="00C04808">
                  <w:t>After this unsuccessful attempt, Mendes approached Cláudio Santoro (1919–1989)</w:t>
                </w:r>
                <w:r w:rsidR="002E4D28">
                  <w:t xml:space="preserve">. </w:t>
                </w:r>
                <w:r w:rsidR="00E45774">
                  <w:t>Their contact was brief</w:t>
                </w:r>
                <w:r w:rsidR="00EF60D6">
                  <w:t>,</w:t>
                </w:r>
                <w:r w:rsidR="00E45774">
                  <w:t xml:space="preserve"> and</w:t>
                </w:r>
                <w:r w:rsidR="00C04808">
                  <w:t xml:space="preserve"> </w:t>
                </w:r>
                <w:r w:rsidR="00E45774">
                  <w:t>consisted</w:t>
                </w:r>
                <w:r w:rsidR="00C04808">
                  <w:t xml:space="preserve"> of five lessons in which they discussed ideological aspects of musical aesthetics </w:t>
                </w:r>
                <w:r w:rsidR="0068257E">
                  <w:t xml:space="preserve">rather </w:t>
                </w:r>
                <w:r w:rsidR="00D43506">
                  <w:t xml:space="preserve">than compositional techniques. </w:t>
                </w:r>
                <w:r w:rsidR="00DD794E">
                  <w:t>Despite this,</w:t>
                </w:r>
                <w:r w:rsidR="00C04808">
                  <w:t xml:space="preserve"> most of Mendes pieces from </w:t>
                </w:r>
                <w:r w:rsidR="00DD794E">
                  <w:t>the</w:t>
                </w:r>
                <w:r w:rsidR="00C04808">
                  <w:t xml:space="preserve"> period are characterized by a relaxed approach to nationalism, reflecting the influences of composers such as Heitor Villa-Lobos (1887–1959)</w:t>
                </w:r>
                <w:r w:rsidR="006B5B43">
                  <w:t>,</w:t>
                </w:r>
                <w:r w:rsidR="00C04808">
                  <w:t xml:space="preserve"> and Ernesto Nazareth (1863–1934) </w:t>
                </w:r>
                <w:r w:rsidR="006B5B43">
                  <w:t>opposed to</w:t>
                </w:r>
                <w:r w:rsidR="00C04808">
                  <w:t xml:space="preserve"> the preaching of Camargo Guarnieri and his disciples.  </w:t>
                </w:r>
              </w:p>
              <w:p w14:paraId="44B8E42D" w14:textId="77777777" w:rsidR="00C04808" w:rsidRDefault="00C04808" w:rsidP="00D8232B"/>
              <w:p w14:paraId="041679D4" w14:textId="661A9E44" w:rsidR="00C04808" w:rsidRDefault="00C04808" w:rsidP="00D8232B">
                <w:r>
                  <w:t xml:space="preserve">After Santoro’s departure to Europe, </w:t>
                </w:r>
                <w:r w:rsidR="00DE25DA">
                  <w:t xml:space="preserve">in 1956 </w:t>
                </w:r>
                <w:r>
                  <w:t>Gilberto Mendes became involved</w:t>
                </w:r>
                <w:r w:rsidR="00DE25DA">
                  <w:t xml:space="preserve"> </w:t>
                </w:r>
                <w:r>
                  <w:t xml:space="preserve">with a group of musicians </w:t>
                </w:r>
                <w:r w:rsidR="00DE25DA">
                  <w:t>who</w:t>
                </w:r>
                <w:r>
                  <w:t xml:space="preserve"> gathered around </w:t>
                </w:r>
                <w:r w:rsidR="00170083">
                  <w:t xml:space="preserve">George Olivier Toni (b. 1926). </w:t>
                </w:r>
                <w:r>
                  <w:t>Toni</w:t>
                </w:r>
                <w:r w:rsidR="00B96912">
                  <w:t xml:space="preserve"> (</w:t>
                </w:r>
                <w:r w:rsidR="00170083">
                  <w:t xml:space="preserve">also a communist) </w:t>
                </w:r>
                <w:r>
                  <w:t>freed Mendes from his ideological concerns, and introduced him to avant-garde te</w:t>
                </w:r>
                <w:r w:rsidR="003B7DC8">
                  <w:t xml:space="preserve">chniques. </w:t>
                </w:r>
                <w:r w:rsidR="001000AE">
                  <w:t>Works from this period include</w:t>
                </w:r>
                <w:r>
                  <w:t xml:space="preserve"> </w:t>
                </w:r>
                <w:r w:rsidR="00926C06">
                  <w:t xml:space="preserve">the </w:t>
                </w:r>
                <w:r>
                  <w:rPr>
                    <w:i/>
                  </w:rPr>
                  <w:t>Peças para Piano</w:t>
                </w:r>
                <w:r>
                  <w:t xml:space="preserve"> nos. 14–16 and </w:t>
                </w:r>
                <w:r>
                  <w:rPr>
                    <w:i/>
                  </w:rPr>
                  <w:t>6 Peças para Piano Solo</w:t>
                </w:r>
                <w:r>
                  <w:t xml:space="preserve">, from which no. 5 was Mendes’ first twelve-tone composition.  </w:t>
                </w:r>
              </w:p>
              <w:p w14:paraId="6D4C6792" w14:textId="77777777" w:rsidR="00C04808" w:rsidRDefault="00C04808" w:rsidP="00D8232B"/>
              <w:p w14:paraId="272E36AA" w14:textId="63A59ECA" w:rsidR="00C04808" w:rsidRDefault="00C04808" w:rsidP="00D8232B">
                <w:r>
                  <w:t xml:space="preserve">In 1959, during a trip to Europe, </w:t>
                </w:r>
                <w:r w:rsidR="00596783">
                  <w:t>Mendes</w:t>
                </w:r>
                <w:r>
                  <w:t xml:space="preserve"> became aware of the new trends in composition, discovering the music of Karl</w:t>
                </w:r>
                <w:r w:rsidR="00B81D47">
                  <w:t xml:space="preserve">hienz Stockhausen (1928–2007). </w:t>
                </w:r>
                <w:r>
                  <w:t xml:space="preserve">Upon his return to Brazil, Mendes immersed himself — along with his fellow composers Willy Corrêa de Oliveira (b. 1938) and Rogério Duprat (1932–2006) — in a study of Integral Serialism that would result in the works </w:t>
                </w:r>
                <w:r>
                  <w:rPr>
                    <w:i/>
                  </w:rPr>
                  <w:t>Cantata sobre a Fala Inicial do Romanceiro da Incofidência</w:t>
                </w:r>
                <w:r>
                  <w:t xml:space="preserve"> (now </w:t>
                </w:r>
                <w:r w:rsidRPr="00E76F81">
                  <w:rPr>
                    <w:i/>
                  </w:rPr>
                  <w:t xml:space="preserve">Cavalo </w:t>
                </w:r>
                <w:r>
                  <w:rPr>
                    <w:i/>
                  </w:rPr>
                  <w:t xml:space="preserve">azul, </w:t>
                </w:r>
                <w:r>
                  <w:t xml:space="preserve">1961), </w:t>
                </w:r>
                <w:r>
                  <w:rPr>
                    <w:i/>
                  </w:rPr>
                  <w:t>Música para 12 Instrumentos</w:t>
                </w:r>
                <w:r>
                  <w:t xml:space="preserve"> (1961), and </w:t>
                </w:r>
                <w:r>
                  <w:rPr>
                    <w:i/>
                  </w:rPr>
                  <w:t>Música para Piano nº 1</w:t>
                </w:r>
                <w:r>
                  <w:t xml:space="preserve"> (1962).  </w:t>
                </w:r>
              </w:p>
              <w:p w14:paraId="73B430EC" w14:textId="77777777" w:rsidR="00C5290D" w:rsidRDefault="00C5290D" w:rsidP="00D8232B"/>
              <w:p w14:paraId="5085EEEA" w14:textId="0E6B2A53" w:rsidR="00C04808" w:rsidRDefault="00C04808" w:rsidP="00D8232B">
                <w:r>
                  <w:t xml:space="preserve">In 1962 Mendes and his colleagues went to the Summer Course of Darmstadt, </w:t>
                </w:r>
                <w:r w:rsidR="000A28BD">
                  <w:t>where</w:t>
                </w:r>
                <w:r>
                  <w:t xml:space="preserve"> they expected to receive classes on Integr</w:t>
                </w:r>
                <w:r w:rsidR="003564CB">
                  <w:t xml:space="preserve">al Serialism with Stockhausen. </w:t>
                </w:r>
                <w:r w:rsidR="006F12CF">
                  <w:t>Much to their surprise,</w:t>
                </w:r>
                <w:r>
                  <w:t xml:space="preserve"> they found an environment that had been shaken four years earlier by a series of lectures by John Cage (1912–1992), </w:t>
                </w:r>
                <w:r w:rsidR="00D54256">
                  <w:t>whereupon</w:t>
                </w:r>
                <w:r>
                  <w:t xml:space="preserve"> the American composer defended the use of chance and </w:t>
                </w:r>
                <w:r w:rsidR="00EF662F">
                  <w:t xml:space="preserve">the </w:t>
                </w:r>
                <w:r w:rsidR="000A28BD">
                  <w:t xml:space="preserve">indeterminacy of music making. </w:t>
                </w:r>
                <w:r>
                  <w:t>That shock was a turning point for the Brazilian composers who either abandoned art music altogether (in the cases of Rogério Duprat and Damiano Cozella [b. 1929])</w:t>
                </w:r>
                <w:r w:rsidR="00212192">
                  <w:t>,</w:t>
                </w:r>
                <w:r>
                  <w:t xml:space="preserve"> or opened </w:t>
                </w:r>
                <w:proofErr w:type="gramStart"/>
                <w:r>
                  <w:t>themselves</w:t>
                </w:r>
                <w:proofErr w:type="gramEnd"/>
                <w:r>
                  <w:t xml:space="preserve"> to experimentalism (as happened with Willy Corrêa de Oliveira and Mendes himself).</w:t>
                </w:r>
              </w:p>
              <w:p w14:paraId="3D2B584E" w14:textId="77777777" w:rsidR="00C04808" w:rsidRDefault="00C04808" w:rsidP="00D8232B"/>
              <w:p w14:paraId="42E7853F" w14:textId="20704D8F" w:rsidR="00C04808" w:rsidRDefault="00C04808" w:rsidP="00D8232B">
                <w:r>
                  <w:t xml:space="preserve">Upon their return to Brazil, the composers, then a part of the Grupo Música </w:t>
                </w:r>
                <w:proofErr w:type="gramStart"/>
                <w:r>
                  <w:t>Nova,</w:t>
                </w:r>
                <w:proofErr w:type="gramEnd"/>
                <w:r>
                  <w:t xml:space="preserve"> published a manifesto in the literary magazine </w:t>
                </w:r>
                <w:r>
                  <w:rPr>
                    <w:i/>
                  </w:rPr>
                  <w:t>Invenção</w:t>
                </w:r>
                <w:r w:rsidR="00B221A2">
                  <w:t xml:space="preserve">. </w:t>
                </w:r>
                <w:r>
                  <w:t>The Manifesto Música Nova advocated</w:t>
                </w:r>
                <w:r w:rsidR="0007424A">
                  <w:t xml:space="preserve"> for</w:t>
                </w:r>
                <w:r>
                  <w:t xml:space="preserve"> the artist’s total immersion into the contemporary world, proposing a balance between a formalist approach to music m</w:t>
                </w:r>
                <w:r w:rsidR="007649F6">
                  <w:t xml:space="preserve">aking and political messaging. </w:t>
                </w:r>
                <w:r>
                  <w:t xml:space="preserve">During </w:t>
                </w:r>
                <w:r w:rsidR="00651B5A">
                  <w:t>this</w:t>
                </w:r>
                <w:r>
                  <w:t xml:space="preserve"> period</w:t>
                </w:r>
                <w:r w:rsidR="00651B5A">
                  <w:t>,</w:t>
                </w:r>
                <w:r>
                  <w:t xml:space="preserve"> Mendes collaborated closely with avant-garde poets of Poesia Concreta, a partnership result</w:t>
                </w:r>
                <w:r w:rsidR="001B78C8">
                  <w:t>ing</w:t>
                </w:r>
                <w:r>
                  <w:t xml:space="preserve"> in his most experimental and celebrated c</w:t>
                </w:r>
                <w:r w:rsidR="00651B5A">
                  <w:t xml:space="preserve">ompositions: the choral works. </w:t>
                </w:r>
                <w:r w:rsidR="00522CF2">
                  <w:t>Until then,</w:t>
                </w:r>
                <w:r>
                  <w:t xml:space="preserve"> Mendes’ pieces were </w:t>
                </w:r>
                <w:r>
                  <w:lastRenderedPageBreak/>
                  <w:t xml:space="preserve">virtually unknown to but </w:t>
                </w:r>
                <w:r w:rsidR="007A5F6F">
                  <w:t>select</w:t>
                </w:r>
                <w:r w:rsidR="00D44D37">
                  <w:t xml:space="preserve"> colleagues. H</w:t>
                </w:r>
                <w:r>
                  <w:t xml:space="preserve">is </w:t>
                </w:r>
                <w:r w:rsidR="001C727C">
                  <w:t>presence</w:t>
                </w:r>
                <w:r>
                  <w:t xml:space="preserve"> in Brazilian musical scene during this phase of experimentalism would </w:t>
                </w:r>
                <w:r w:rsidR="00D44D37">
                  <w:t>associate</w:t>
                </w:r>
                <w:r>
                  <w:t xml:space="preserve"> his name, for</w:t>
                </w:r>
                <w:r w:rsidR="001A3A84">
                  <w:t xml:space="preserve"> years to come, with </w:t>
                </w:r>
                <w:r>
                  <w:t xml:space="preserve">scandal and controversy.  </w:t>
                </w:r>
              </w:p>
              <w:p w14:paraId="46EFA4B8" w14:textId="77777777" w:rsidR="00C04808" w:rsidRDefault="00C04808" w:rsidP="00D8232B"/>
              <w:p w14:paraId="728EF0B8" w14:textId="4ED3DB96" w:rsidR="00C04808" w:rsidRDefault="00C04808" w:rsidP="00D8232B">
                <w:r>
                  <w:t xml:space="preserve">An exemplary work from </w:t>
                </w:r>
                <w:r w:rsidR="00B63420">
                  <w:t>this</w:t>
                </w:r>
                <w:r>
                  <w:t xml:space="preserve"> period is </w:t>
                </w:r>
                <w:r>
                  <w:rPr>
                    <w:i/>
                  </w:rPr>
                  <w:t>Motet em Ré Menor</w:t>
                </w:r>
                <w:r>
                  <w:t xml:space="preserve"> (also known as </w:t>
                </w:r>
                <w:r>
                  <w:rPr>
                    <w:i/>
                  </w:rPr>
                  <w:t>Beba Coca-Cola</w:t>
                </w:r>
                <w:r w:rsidR="000452CF">
                  <w:t xml:space="preserve"> [trans: </w:t>
                </w:r>
                <w:r w:rsidR="000452CF" w:rsidRPr="000452CF">
                  <w:rPr>
                    <w:i/>
                  </w:rPr>
                  <w:t>Drink Coca-Cola</w:t>
                </w:r>
                <w:r w:rsidR="000452CF">
                  <w:t>] [</w:t>
                </w:r>
                <w:r w:rsidR="005613F9">
                  <w:t>1966</w:t>
                </w:r>
                <w:r w:rsidR="000452CF">
                  <w:t>]</w:t>
                </w:r>
                <w:r w:rsidR="005613F9">
                  <w:t xml:space="preserve">). </w:t>
                </w:r>
                <w:r>
                  <w:t xml:space="preserve">Based on a poem by Décio Pignatari (b. 1927), the piece’s intrinsic </w:t>
                </w:r>
                <w:r w:rsidR="00AA2FC0">
                  <w:t>humour</w:t>
                </w:r>
                <w:r>
                  <w:t xml:space="preserve"> conceals a sarcastic cri</w:t>
                </w:r>
                <w:r w:rsidR="00AA2FC0">
                  <w:t xml:space="preserve">ticism of American imperialism </w:t>
                </w:r>
                <w:r>
                  <w:t xml:space="preserve">through the </w:t>
                </w:r>
                <w:r w:rsidR="00D4455F">
                  <w:t xml:space="preserve">manipulation of its main icon. </w:t>
                </w:r>
                <w:r>
                  <w:t>In the poem, Pignatari develops the initial advertis</w:t>
                </w:r>
                <w:r w:rsidR="00631DE2">
                  <w:t xml:space="preserve">ement phrase through six lines, and </w:t>
                </w:r>
                <w:r>
                  <w:t xml:space="preserve">in the final </w:t>
                </w:r>
                <w:r w:rsidR="00631DE2">
                  <w:t>iteration of the advertisement</w:t>
                </w:r>
                <w:r>
                  <w:t xml:space="preserve">, the phrase is transformed into the word </w:t>
                </w:r>
                <w:r>
                  <w:rPr>
                    <w:i/>
                  </w:rPr>
                  <w:t>cloaca</w:t>
                </w:r>
                <w:r>
                  <w:t xml:space="preserve"> (which translates both as </w:t>
                </w:r>
                <w:r>
                  <w:rPr>
                    <w:i/>
                  </w:rPr>
                  <w:t xml:space="preserve">sewer </w:t>
                </w:r>
                <w:r>
                  <w:t xml:space="preserve">and </w:t>
                </w:r>
                <w:r>
                  <w:rPr>
                    <w:i/>
                  </w:rPr>
                  <w:t>rectum</w:t>
                </w:r>
                <w:r w:rsidR="001955F0">
                  <w:t>).</w:t>
                </w:r>
                <w:r>
                  <w:t xml:space="preserve"> Mendes’ setting feat</w:t>
                </w:r>
                <w:r w:rsidR="00C90388">
                  <w:t xml:space="preserve">ures a similar approach, and he </w:t>
                </w:r>
                <w:r>
                  <w:t xml:space="preserve">combined </w:t>
                </w:r>
                <w:r w:rsidR="00756B54">
                  <w:t xml:space="preserve">a dense contrapunctual texture </w:t>
                </w:r>
                <w:r>
                  <w:t xml:space="preserve">permeated with microtonal intervals, with moments of a more direct engagement with the public, especially after the intended burp (by as many singers as possible) that punctuates the beginning of the </w:t>
                </w:r>
                <w:r>
                  <w:rPr>
                    <w:i/>
                  </w:rPr>
                  <w:t>coda</w:t>
                </w:r>
                <w:r w:rsidR="00312BE6">
                  <w:t xml:space="preserve">. </w:t>
                </w:r>
                <w:r>
                  <w:t xml:space="preserve">Prior to the last measure, the conductor faces the audience, and when applause starts, the choir bursts into a protest-like declamation of the word </w:t>
                </w:r>
                <w:r>
                  <w:rPr>
                    <w:i/>
                  </w:rPr>
                  <w:t>cloaca</w:t>
                </w:r>
                <w:r>
                  <w:t xml:space="preserve">, which is also seen in posters waved by the singers.  </w:t>
                </w:r>
              </w:p>
              <w:p w14:paraId="70B5C6CA" w14:textId="77777777" w:rsidR="00C04808" w:rsidRDefault="00C04808" w:rsidP="00D8232B"/>
              <w:p w14:paraId="08982EA5" w14:textId="10BBD889" w:rsidR="00C04808" w:rsidRDefault="00C04808" w:rsidP="00D8232B">
                <w:r>
                  <w:t xml:space="preserve">Direct communication with the audience is characteristic of other works from </w:t>
                </w:r>
                <w:r w:rsidR="00277E29">
                  <w:t>the</w:t>
                </w:r>
                <w:r>
                  <w:t xml:space="preserve"> period, such as </w:t>
                </w:r>
                <w:r>
                  <w:rPr>
                    <w:i/>
                  </w:rPr>
                  <w:t>Cidade</w:t>
                </w:r>
                <w:r>
                  <w:t xml:space="preserve"> (1964), </w:t>
                </w:r>
                <w:r>
                  <w:rPr>
                    <w:i/>
                  </w:rPr>
                  <w:t>Vai e Vem</w:t>
                </w:r>
                <w:r>
                  <w:t xml:space="preserve"> (1969), and </w:t>
                </w:r>
                <w:r>
                  <w:rPr>
                    <w:i/>
                  </w:rPr>
                  <w:t>Asthmatour</w:t>
                </w:r>
                <w:r>
                  <w:t xml:space="preserve"> (1971) for choir, and </w:t>
                </w:r>
                <w:r>
                  <w:rPr>
                    <w:i/>
                  </w:rPr>
                  <w:t>Santos Football Music</w:t>
                </w:r>
                <w:r>
                  <w:t xml:space="preserve"> (1969) for orchestra, </w:t>
                </w:r>
                <w:r w:rsidR="00D14703">
                  <w:t xml:space="preserve">which includes </w:t>
                </w:r>
                <w:r>
                  <w:t>tapes of soccer game broadcasts, and audience participation.</w:t>
                </w:r>
              </w:p>
              <w:p w14:paraId="51421BC6" w14:textId="77777777" w:rsidR="00C04808" w:rsidRDefault="00C04808" w:rsidP="00D8232B"/>
              <w:p w14:paraId="70305EBB" w14:textId="2971C9C0" w:rsidR="00C04808" w:rsidRDefault="00C04808" w:rsidP="00D8232B">
                <w:r>
                  <w:t>In 1975</w:t>
                </w:r>
                <w:r w:rsidR="009928D2">
                  <w:t xml:space="preserve">, </w:t>
                </w:r>
                <w:r>
                  <w:t>Mendes</w:t>
                </w:r>
                <w:r w:rsidR="009928D2">
                  <w:t>’ career veered f</w:t>
                </w:r>
                <w:r>
                  <w:t>r</w:t>
                </w:r>
                <w:r w:rsidR="009928D2">
                  <w:t>o</w:t>
                </w:r>
                <w:r>
                  <w:t>m his combat</w:t>
                </w:r>
                <w:r w:rsidR="009928D2">
                  <w:t xml:space="preserve">ive period of experimentalism. </w:t>
                </w:r>
                <w:r>
                  <w:t xml:space="preserve">In that year, he finally retired from his bank job, and a growth in productivity </w:t>
                </w:r>
                <w:r w:rsidR="0066600B">
                  <w:t xml:space="preserve">was immediately apparent. </w:t>
                </w:r>
                <w:r w:rsidR="000310A4">
                  <w:t>P</w:t>
                </w:r>
                <w:r>
                  <w:t xml:space="preserve">ieces from that period — such as </w:t>
                </w:r>
                <w:r>
                  <w:rPr>
                    <w:i/>
                  </w:rPr>
                  <w:t>Motetos à Feição de Lobo de Mesquita</w:t>
                </w:r>
                <w:r>
                  <w:t xml:space="preserve"> (1975) for baritone, oboe, violoncello, and harpsichord — feature an increased </w:t>
                </w:r>
                <w:r w:rsidR="00F318EE">
                  <w:t>emphasis on</w:t>
                </w:r>
                <w:r>
                  <w:t xml:space="preserve"> the instrumental parts, contrasting with the vocal pro</w:t>
                </w:r>
                <w:r w:rsidR="001E4369">
                  <w:t xml:space="preserve">minence of the previous works. </w:t>
                </w:r>
                <w:r>
                  <w:t xml:space="preserve">In 1978, a residency in the United States — where he taught composition for the academic year at the University of Wisconsin at Milwaukee — enhanced Mendes’ interest for instrumental music.  </w:t>
                </w:r>
              </w:p>
              <w:p w14:paraId="54A43E4F" w14:textId="77777777" w:rsidR="003A6E4D" w:rsidRDefault="003A6E4D" w:rsidP="00D8232B"/>
              <w:p w14:paraId="0AAF2A0B" w14:textId="0090D012" w:rsidR="00C04808" w:rsidRDefault="00C04808" w:rsidP="00D8232B">
                <w:r>
                  <w:t xml:space="preserve">In fact, the composer’s immersion into a culture that he had so much admired, through popular music and movies, would have a direct impact in his subsequent works, such as </w:t>
                </w:r>
                <w:r>
                  <w:rPr>
                    <w:i/>
                  </w:rPr>
                  <w:t>Qualquer Música</w:t>
                </w:r>
                <w:r>
                  <w:t xml:space="preserve"> (1980) for chamber ensemble, and </w:t>
                </w:r>
                <w:r>
                  <w:rPr>
                    <w:i/>
                  </w:rPr>
                  <w:t xml:space="preserve">Saudades do Parque Balneário Hotel </w:t>
                </w:r>
                <w:r>
                  <w:t>(1980) for alto saxopho</w:t>
                </w:r>
                <w:r w:rsidR="00840FC8">
                  <w:t xml:space="preserve">ne and piano. </w:t>
                </w:r>
                <w:r>
                  <w:t xml:space="preserve">This latter piece </w:t>
                </w:r>
                <w:r w:rsidR="00DA526D">
                  <w:t>features</w:t>
                </w:r>
                <w:r>
                  <w:t xml:space="preserve"> autobiographical </w:t>
                </w:r>
                <w:proofErr w:type="gramStart"/>
                <w:r w:rsidR="00DA526D">
                  <w:t>elements</w:t>
                </w:r>
                <w:proofErr w:type="gramEnd"/>
                <w:r>
                  <w:t xml:space="preserve"> — the hotel, destroyed to make way for a shopping mall, was one of the places where Mendes heard popular music during the 1940s — that </w:t>
                </w:r>
                <w:r w:rsidR="00E5345C">
                  <w:t>became</w:t>
                </w:r>
                <w:r>
                  <w:t xml:space="preserve"> a specific feature of many of his ma</w:t>
                </w:r>
                <w:r w:rsidR="000F2150">
                  <w:t xml:space="preserve">ture works. </w:t>
                </w:r>
                <w:r>
                  <w:t>In them, he turned to his personal mythology — formed mainly by stars of Hollywood musicals and artists linked with German Expressionism — in search of ins</w:t>
                </w:r>
                <w:r w:rsidR="002B1F2F">
                  <w:t xml:space="preserve">piration and musical material. </w:t>
                </w:r>
                <w:r>
                  <w:t xml:space="preserve">Another typical trend of mature compositions, like </w:t>
                </w:r>
                <w:r>
                  <w:rPr>
                    <w:i/>
                  </w:rPr>
                  <w:t>Saudades do Parque Balneário Hotel</w:t>
                </w:r>
                <w:r>
                  <w:t xml:space="preserve">, is the use of musical quotations.  </w:t>
                </w:r>
              </w:p>
              <w:p w14:paraId="7CEC9014" w14:textId="77777777" w:rsidR="00C04808" w:rsidRDefault="00C04808" w:rsidP="00D8232B"/>
              <w:p w14:paraId="7CDB14A5" w14:textId="1B3EE099" w:rsidR="00C04808" w:rsidRDefault="00C04808" w:rsidP="00D8232B">
                <w:r>
                  <w:t xml:space="preserve">In 1981, after a gap of twenty years, Mendes returned to the piano as a creative medium with </w:t>
                </w:r>
                <w:r w:rsidR="00346E4C">
                  <w:t>his</w:t>
                </w:r>
                <w:r>
                  <w:t xml:space="preserve"> </w:t>
                </w:r>
                <w:r>
                  <w:rPr>
                    <w:i/>
                  </w:rPr>
                  <w:t>Concerto para Piano e Orquestra</w:t>
                </w:r>
                <w:r>
                  <w:t>, the first mature instrumental work to summon the attention of cr</w:t>
                </w:r>
                <w:r w:rsidR="00C90BA9">
                  <w:t>itics to his stylistic shift. T</w:t>
                </w:r>
                <w:r>
                  <w:t>he reactions to the piece varied from cautionary newspaper critiques</w:t>
                </w:r>
                <w:r w:rsidR="00210987">
                  <w:t xml:space="preserve"> to enthusiastic commentaries. </w:t>
                </w:r>
                <w:r>
                  <w:t>In the spring of 1983</w:t>
                </w:r>
                <w:r w:rsidR="00791E32">
                  <w:t>,</w:t>
                </w:r>
                <w:r>
                  <w:t xml:space="preserve"> </w:t>
                </w:r>
                <w:r w:rsidR="00583594">
                  <w:t>Mendes</w:t>
                </w:r>
                <w:r w:rsidR="00B17725">
                  <w:t xml:space="preserve"> returned to the United States </w:t>
                </w:r>
                <w:r>
                  <w:t xml:space="preserve">as Tinker Visiting Professor at the University </w:t>
                </w:r>
                <w:r w:rsidR="00DD0E66">
                  <w:t xml:space="preserve">of Texas at Austin. </w:t>
                </w:r>
                <w:r>
                  <w:t xml:space="preserve">During that period he continued to write pieces influenced by jazz, </w:t>
                </w:r>
                <w:r w:rsidR="00DD0E66">
                  <w:t>while also re-evaluating</w:t>
                </w:r>
                <w:r>
                  <w:t xml:space="preserve"> his early works, especially </w:t>
                </w:r>
                <w:r w:rsidR="003503CA">
                  <w:t xml:space="preserve">his piano pieces. </w:t>
                </w:r>
                <w:r>
                  <w:t xml:space="preserve">An example is </w:t>
                </w:r>
                <w:r>
                  <w:rPr>
                    <w:i/>
                  </w:rPr>
                  <w:t>Recado a Schumann</w:t>
                </w:r>
                <w:r w:rsidR="00A763EE">
                  <w:t xml:space="preserve"> (1983), a work composed while in Austin focussed </w:t>
                </w:r>
                <w:r>
                  <w:t xml:space="preserve">on a theme </w:t>
                </w:r>
                <w:r w:rsidR="00C22F17">
                  <w:t xml:space="preserve">developed </w:t>
                </w:r>
                <w:r>
                  <w:t xml:space="preserve">decades earlier.  </w:t>
                </w:r>
              </w:p>
              <w:p w14:paraId="7BB3EDE2" w14:textId="77777777" w:rsidR="00C04808" w:rsidRDefault="00C04808" w:rsidP="00D8232B"/>
              <w:p w14:paraId="40B9DF54" w14:textId="0C737452" w:rsidR="00C04808" w:rsidRDefault="00C04808" w:rsidP="00D8232B">
                <w:r>
                  <w:t>Upon his return to Brazil, Mendes receive</w:t>
                </w:r>
                <w:r w:rsidR="00DE3A3D">
                  <w:t>d</w:t>
                </w:r>
                <w:r>
                  <w:t xml:space="preserve"> commissions to write choral and instrumental pieces.  The country’s process of redemocratization </w:t>
                </w:r>
                <w:r w:rsidR="00655A7B">
                  <w:t>beginning</w:t>
                </w:r>
                <w:r>
                  <w:t xml:space="preserve"> in 1984 prompted him to write </w:t>
                </w:r>
                <w:r w:rsidR="006C4BBE">
                  <w:t xml:space="preserve">politically </w:t>
                </w:r>
                <w:r>
                  <w:t>charged</w:t>
                </w:r>
                <w:r w:rsidR="006C4BBE">
                  <w:t xml:space="preserve"> works including</w:t>
                </w:r>
                <w:r>
                  <w:t xml:space="preserve"> </w:t>
                </w:r>
                <w:r>
                  <w:rPr>
                    <w:i/>
                  </w:rPr>
                  <w:t>Vila Socó Meu Amor</w:t>
                </w:r>
                <w:r>
                  <w:t xml:space="preserve"> (1984), </w:t>
                </w:r>
                <w:r>
                  <w:rPr>
                    <w:i/>
                  </w:rPr>
                  <w:t>Mamãe Eu Quero Votar</w:t>
                </w:r>
                <w:r>
                  <w:t xml:space="preserve"> (1984), </w:t>
                </w:r>
                <w:r>
                  <w:rPr>
                    <w:i/>
                  </w:rPr>
                  <w:t>Vão Entregar as Estatais</w:t>
                </w:r>
                <w:proofErr w:type="gramStart"/>
                <w:r>
                  <w:rPr>
                    <w:i/>
                  </w:rPr>
                  <w:t>!...</w:t>
                </w:r>
                <w:proofErr w:type="gramEnd"/>
                <w:r>
                  <w:t xml:space="preserve"> (1985), and </w:t>
                </w:r>
                <w:r>
                  <w:rPr>
                    <w:i/>
                  </w:rPr>
                  <w:t>1º de Maio</w:t>
                </w:r>
                <w:r>
                  <w:t xml:space="preserve"> (1986) for choir, and </w:t>
                </w:r>
                <w:r>
                  <w:rPr>
                    <w:i/>
                  </w:rPr>
                  <w:t>O Último Tango em Vila Parisi</w:t>
                </w:r>
                <w:r>
                  <w:t xml:space="preserve"> (1987) </w:t>
                </w:r>
                <w:r w:rsidR="000F57BC">
                  <w:lastRenderedPageBreak/>
                  <w:t xml:space="preserve">for orchestra. The majority of his instrumental pieces, however, </w:t>
                </w:r>
                <w:r>
                  <w:t>continue to reflect his dialogu</w:t>
                </w:r>
                <w:r w:rsidR="000F57BC">
                  <w:t xml:space="preserve">e with his own past, as is the case with </w:t>
                </w:r>
                <w:r>
                  <w:rPr>
                    <w:i/>
                  </w:rPr>
                  <w:t>Ulisses em Copacabana Surfando com James Joyce e Dorothy Lamour</w:t>
                </w:r>
                <w:r>
                  <w:t xml:space="preserve"> (1986)</w:t>
                </w:r>
                <w:r w:rsidR="000F57BC">
                  <w:t>,</w:t>
                </w:r>
                <w:r>
                  <w:t xml:space="preserve"> and </w:t>
                </w:r>
                <w:r>
                  <w:rPr>
                    <w:i/>
                  </w:rPr>
                  <w:t>Um Estudo? Eisler e Webern Caminham nos Mares do Sul...</w:t>
                </w:r>
                <w:r>
                  <w:t xml:space="preserve"> (1989).</w:t>
                </w:r>
              </w:p>
              <w:p w14:paraId="35B96678" w14:textId="77777777" w:rsidR="00C04808" w:rsidRDefault="00C04808" w:rsidP="00D8232B"/>
              <w:p w14:paraId="249CD1FA" w14:textId="5DD08749" w:rsidR="00C04808" w:rsidRDefault="00B945B4" w:rsidP="00D8232B">
                <w:r>
                  <w:t>More recently</w:t>
                </w:r>
                <w:r w:rsidR="00C04808">
                  <w:t xml:space="preserve">, Mendes has enjoyed a </w:t>
                </w:r>
                <w:r w:rsidR="00CE188C">
                  <w:t>renewed sense of appreciation</w:t>
                </w:r>
                <w:r w:rsidR="00C04808">
                  <w:t xml:space="preserve"> by Brazilian critics and musicologists, who now openly regard him as a leading figure among contemporary composers.  As a result of this new status, many of his early works are being revived in concerts and </w:t>
                </w:r>
                <w:r w:rsidR="001C61E9">
                  <w:t xml:space="preserve">in </w:t>
                </w:r>
                <w:r w:rsidR="00C04808">
                  <w:t xml:space="preserve">recordings.  Also, he has been receiving commissions more often and his creative output has experienced a dramatic increase in quantity. </w:t>
                </w:r>
              </w:p>
              <w:p w14:paraId="3F82EADF" w14:textId="77777777" w:rsidR="00E8008D" w:rsidRDefault="00E8008D" w:rsidP="00D8232B"/>
              <w:p w14:paraId="58FF2191" w14:textId="35A50D13" w:rsidR="003F0D73" w:rsidRDefault="00C04808" w:rsidP="00C27FAB">
                <w:r>
                  <w:t>In his present works, Gilberto Mendes has achieved the mastery of many techniques he has been employing since his youth — such as the use of pervasive repetition and musical quotation — combined with an attempt to reconcile the tonal and atonal musical universes, which is responsible for the unique sound of his pieces.</w:t>
                </w:r>
              </w:p>
            </w:tc>
          </w:sdtContent>
        </w:sdt>
      </w:tr>
      <w:tr w:rsidR="003235A7" w14:paraId="22BB2F42" w14:textId="77777777" w:rsidTr="003235A7">
        <w:tc>
          <w:tcPr>
            <w:tcW w:w="9016" w:type="dxa"/>
          </w:tcPr>
          <w:p w14:paraId="7239B36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29A99BAFF4DB14388F34A840C808FDF"/>
              </w:placeholder>
            </w:sdtPr>
            <w:sdtContent>
              <w:p w14:paraId="17A01D59" w14:textId="77777777" w:rsidR="00BB5920" w:rsidRDefault="00BB5920" w:rsidP="00BB5920">
                <w:sdt>
                  <w:sdtPr>
                    <w:id w:val="1770112154"/>
                    <w:citation/>
                  </w:sdtPr>
                  <w:sdtContent>
                    <w:r>
                      <w:fldChar w:fldCharType="begin"/>
                    </w:r>
                    <w:r>
                      <w:rPr>
                        <w:lang w:val="en-US"/>
                      </w:rPr>
                      <w:instrText xml:space="preserve"> CITATION Már00 \l 1033 </w:instrText>
                    </w:r>
                    <w:r>
                      <w:fldChar w:fldCharType="separate"/>
                    </w:r>
                    <w:r>
                      <w:rPr>
                        <w:noProof/>
                        <w:lang w:val="en-US"/>
                      </w:rPr>
                      <w:t xml:space="preserve"> </w:t>
                    </w:r>
                    <w:r w:rsidRPr="00BB5920">
                      <w:rPr>
                        <w:noProof/>
                        <w:lang w:val="en-US"/>
                      </w:rPr>
                      <w:t>(Bezerra)</w:t>
                    </w:r>
                    <w:r>
                      <w:fldChar w:fldCharType="end"/>
                    </w:r>
                  </w:sdtContent>
                </w:sdt>
              </w:p>
              <w:p w14:paraId="373C6635" w14:textId="77777777" w:rsidR="00BB5920" w:rsidRDefault="00BB5920" w:rsidP="00BB5920">
                <w:sdt>
                  <w:sdtPr>
                    <w:id w:val="-1981602613"/>
                    <w:citation/>
                  </w:sdtPr>
                  <w:sdtContent>
                    <w:r>
                      <w:fldChar w:fldCharType="begin"/>
                    </w:r>
                    <w:r>
                      <w:rPr>
                        <w:lang w:val="en-US"/>
                      </w:rPr>
                      <w:instrText xml:space="preserve"> CITATION Joã74 \l 1033 </w:instrText>
                    </w:r>
                    <w:r>
                      <w:fldChar w:fldCharType="separate"/>
                    </w:r>
                    <w:r w:rsidRPr="00BB5920">
                      <w:rPr>
                        <w:noProof/>
                        <w:lang w:val="en-US"/>
                      </w:rPr>
                      <w:t>(Filho)</w:t>
                    </w:r>
                    <w:r>
                      <w:fldChar w:fldCharType="end"/>
                    </w:r>
                  </w:sdtContent>
                </w:sdt>
              </w:p>
              <w:p w14:paraId="60C506AD" w14:textId="77777777" w:rsidR="00BB5920" w:rsidRDefault="00BB5920" w:rsidP="00BB5920">
                <w:sdt>
                  <w:sdtPr>
                    <w:id w:val="-1235243342"/>
                    <w:citation/>
                  </w:sdtPr>
                  <w:sdtContent>
                    <w:r>
                      <w:fldChar w:fldCharType="begin"/>
                    </w:r>
                    <w:r>
                      <w:rPr>
                        <w:lang w:val="en-US"/>
                      </w:rPr>
                      <w:instrText xml:space="preserve"> CITATION Mar73 \l 1033 </w:instrText>
                    </w:r>
                    <w:r>
                      <w:fldChar w:fldCharType="separate"/>
                    </w:r>
                    <w:r w:rsidRPr="00BB5920">
                      <w:rPr>
                        <w:noProof/>
                        <w:lang w:val="en-US"/>
                      </w:rPr>
                      <w:t>(Caravaggi)</w:t>
                    </w:r>
                    <w:r>
                      <w:fldChar w:fldCharType="end"/>
                    </w:r>
                  </w:sdtContent>
                </w:sdt>
              </w:p>
              <w:p w14:paraId="49EFCA08" w14:textId="77777777" w:rsidR="00BB5920" w:rsidRDefault="00BB5920" w:rsidP="00BB5920">
                <w:sdt>
                  <w:sdtPr>
                    <w:id w:val="271749635"/>
                    <w:citation/>
                  </w:sdtPr>
                  <w:sdtContent>
                    <w:r>
                      <w:fldChar w:fldCharType="begin"/>
                    </w:r>
                    <w:r>
                      <w:rPr>
                        <w:lang w:val="en-US"/>
                      </w:rPr>
                      <w:instrText xml:space="preserve"> CITATION Ell65 \l 1033 </w:instrText>
                    </w:r>
                    <w:r>
                      <w:fldChar w:fldCharType="separate"/>
                    </w:r>
                    <w:r w:rsidRPr="00BB5920">
                      <w:rPr>
                        <w:noProof/>
                        <w:lang w:val="en-US"/>
                      </w:rPr>
                      <w:t>(Ellmerich)</w:t>
                    </w:r>
                    <w:r>
                      <w:fldChar w:fldCharType="end"/>
                    </w:r>
                  </w:sdtContent>
                </w:sdt>
              </w:p>
              <w:p w14:paraId="50CB13F8" w14:textId="77777777" w:rsidR="00411078" w:rsidRDefault="00411078" w:rsidP="00BB5920">
                <w:sdt>
                  <w:sdtPr>
                    <w:id w:val="1398173083"/>
                    <w:citation/>
                  </w:sdtPr>
                  <w:sdtContent>
                    <w:r>
                      <w:fldChar w:fldCharType="begin"/>
                    </w:r>
                    <w:r>
                      <w:rPr>
                        <w:lang w:val="en-US"/>
                      </w:rPr>
                      <w:instrText xml:space="preserve"> CITATION Fer701 \l 1033 </w:instrText>
                    </w:r>
                    <w:r>
                      <w:fldChar w:fldCharType="separate"/>
                    </w:r>
                    <w:r w:rsidRPr="00411078">
                      <w:rPr>
                        <w:noProof/>
                        <w:lang w:val="en-US"/>
                      </w:rPr>
                      <w:t>(Fernandez-Cid)</w:t>
                    </w:r>
                    <w:r>
                      <w:fldChar w:fldCharType="end"/>
                    </w:r>
                  </w:sdtContent>
                </w:sdt>
              </w:p>
              <w:p w14:paraId="48B5F6C3" w14:textId="77777777" w:rsidR="00411078" w:rsidRDefault="00411078" w:rsidP="00BB5920">
                <w:sdt>
                  <w:sdtPr>
                    <w:id w:val="207699727"/>
                    <w:citation/>
                  </w:sdtPr>
                  <w:sdtContent>
                    <w:r>
                      <w:fldChar w:fldCharType="begin"/>
                    </w:r>
                    <w:r>
                      <w:rPr>
                        <w:lang w:val="en-US"/>
                      </w:rPr>
                      <w:instrText xml:space="preserve"> CITATION Fon89 \l 1033 </w:instrText>
                    </w:r>
                    <w:r>
                      <w:fldChar w:fldCharType="separate"/>
                    </w:r>
                    <w:r w:rsidRPr="00411078">
                      <w:rPr>
                        <w:noProof/>
                        <w:lang w:val="en-US"/>
                      </w:rPr>
                      <w:t>(Fonseca)</w:t>
                    </w:r>
                    <w:r>
                      <w:fldChar w:fldCharType="end"/>
                    </w:r>
                  </w:sdtContent>
                </w:sdt>
              </w:p>
              <w:p w14:paraId="0948B78C" w14:textId="77777777" w:rsidR="00411078" w:rsidRDefault="00411078" w:rsidP="00BB5920">
                <w:sdt>
                  <w:sdtPr>
                    <w:id w:val="-1181892163"/>
                    <w:citation/>
                  </w:sdtPr>
                  <w:sdtContent>
                    <w:r>
                      <w:fldChar w:fldCharType="begin"/>
                    </w:r>
                    <w:r>
                      <w:rPr>
                        <w:lang w:val="en-US"/>
                      </w:rPr>
                      <w:instrText xml:space="preserve"> CITATION Fra69 \l 1033 </w:instrText>
                    </w:r>
                    <w:r>
                      <w:fldChar w:fldCharType="separate"/>
                    </w:r>
                    <w:r w:rsidRPr="00411078">
                      <w:rPr>
                        <w:noProof/>
                        <w:lang w:val="en-US"/>
                      </w:rPr>
                      <w:t>(França)</w:t>
                    </w:r>
                    <w:r>
                      <w:fldChar w:fldCharType="end"/>
                    </w:r>
                  </w:sdtContent>
                </w:sdt>
              </w:p>
              <w:p w14:paraId="31CAEDBF" w14:textId="77777777" w:rsidR="007F6FD1" w:rsidRDefault="007F6FD1" w:rsidP="00BB5920">
                <w:sdt>
                  <w:sdtPr>
                    <w:id w:val="-2003505247"/>
                    <w:citation/>
                  </w:sdtPr>
                  <w:sdtContent>
                    <w:r>
                      <w:fldChar w:fldCharType="begin"/>
                    </w:r>
                    <w:r>
                      <w:rPr>
                        <w:lang w:val="en-US"/>
                      </w:rPr>
                      <w:instrText xml:space="preserve"> CITATION Fra70 \l 1033 </w:instrText>
                    </w:r>
                    <w:r>
                      <w:fldChar w:fldCharType="separate"/>
                    </w:r>
                    <w:r w:rsidRPr="007F6FD1">
                      <w:rPr>
                        <w:noProof/>
                        <w:lang w:val="en-US"/>
                      </w:rPr>
                      <w:t>(Franco)</w:t>
                    </w:r>
                    <w:r>
                      <w:fldChar w:fldCharType="end"/>
                    </w:r>
                  </w:sdtContent>
                </w:sdt>
              </w:p>
              <w:p w14:paraId="09A7341A" w14:textId="77777777" w:rsidR="007F6FD1" w:rsidRDefault="007F6FD1" w:rsidP="00BB5920">
                <w:sdt>
                  <w:sdtPr>
                    <w:id w:val="-166794902"/>
                    <w:citation/>
                  </w:sdtPr>
                  <w:sdtContent>
                    <w:r>
                      <w:fldChar w:fldCharType="begin"/>
                    </w:r>
                    <w:r>
                      <w:rPr>
                        <w:lang w:val="en-US"/>
                      </w:rPr>
                      <w:instrText xml:space="preserve"> CITATION Kri74 \l 1033 </w:instrText>
                    </w:r>
                    <w:r>
                      <w:fldChar w:fldCharType="separate"/>
                    </w:r>
                    <w:r w:rsidRPr="007F6FD1">
                      <w:rPr>
                        <w:noProof/>
                        <w:lang w:val="en-US"/>
                      </w:rPr>
                      <w:t>(Krieger)</w:t>
                    </w:r>
                    <w:r>
                      <w:fldChar w:fldCharType="end"/>
                    </w:r>
                  </w:sdtContent>
                </w:sdt>
              </w:p>
              <w:p w14:paraId="634AA768" w14:textId="77777777" w:rsidR="007F6FD1" w:rsidRDefault="007F6FD1" w:rsidP="00BB5920">
                <w:sdt>
                  <w:sdtPr>
                    <w:id w:val="1252931881"/>
                    <w:citation/>
                  </w:sdtPr>
                  <w:sdtContent>
                    <w:r>
                      <w:fldChar w:fldCharType="begin"/>
                    </w:r>
                    <w:r>
                      <w:rPr>
                        <w:lang w:val="en-US"/>
                      </w:rPr>
                      <w:instrText xml:space="preserve"> CITATION Mar70 \l 1033 </w:instrText>
                    </w:r>
                    <w:r>
                      <w:fldChar w:fldCharType="separate"/>
                    </w:r>
                    <w:r w:rsidRPr="007F6FD1">
                      <w:rPr>
                        <w:noProof/>
                        <w:lang w:val="en-US"/>
                      </w:rPr>
                      <w:t>(Marco)</w:t>
                    </w:r>
                    <w:r>
                      <w:fldChar w:fldCharType="end"/>
                    </w:r>
                  </w:sdtContent>
                </w:sdt>
              </w:p>
              <w:p w14:paraId="350499DA" w14:textId="77777777" w:rsidR="007F6FD1" w:rsidRDefault="007F6FD1" w:rsidP="00BB5920">
                <w:sdt>
                  <w:sdtPr>
                    <w:id w:val="1392154104"/>
                    <w:citation/>
                  </w:sdtPr>
                  <w:sdtContent>
                    <w:r>
                      <w:fldChar w:fldCharType="begin"/>
                    </w:r>
                    <w:r>
                      <w:rPr>
                        <w:lang w:val="en-US"/>
                      </w:rPr>
                      <w:instrText xml:space="preserve"> CITATION Mar91 \l 1033 </w:instrText>
                    </w:r>
                    <w:r>
                      <w:fldChar w:fldCharType="separate"/>
                    </w:r>
                    <w:r w:rsidRPr="007F6FD1">
                      <w:rPr>
                        <w:noProof/>
                        <w:lang w:val="en-US"/>
                      </w:rPr>
                      <w:t>(Martins)</w:t>
                    </w:r>
                    <w:r>
                      <w:fldChar w:fldCharType="end"/>
                    </w:r>
                  </w:sdtContent>
                </w:sdt>
              </w:p>
              <w:p w14:paraId="1907FBBE" w14:textId="77777777" w:rsidR="007F6FD1" w:rsidRDefault="007F6FD1" w:rsidP="00BB5920">
                <w:sdt>
                  <w:sdtPr>
                    <w:id w:val="-146050251"/>
                    <w:citation/>
                  </w:sdtPr>
                  <w:sdtContent>
                    <w:r>
                      <w:fldChar w:fldCharType="begin"/>
                    </w:r>
                    <w:r>
                      <w:rPr>
                        <w:lang w:val="en-US"/>
                      </w:rPr>
                      <w:instrText xml:space="preserve"> CITATION Men \l 1033 </w:instrText>
                    </w:r>
                    <w:r>
                      <w:fldChar w:fldCharType="separate"/>
                    </w:r>
                    <w:r w:rsidRPr="007F6FD1">
                      <w:rPr>
                        <w:noProof/>
                        <w:lang w:val="en-US"/>
                      </w:rPr>
                      <w:t>(Mendes)</w:t>
                    </w:r>
                    <w:r>
                      <w:fldChar w:fldCharType="end"/>
                    </w:r>
                  </w:sdtContent>
                </w:sdt>
              </w:p>
              <w:p w14:paraId="1DA9BD65" w14:textId="77777777" w:rsidR="00CC2911" w:rsidRDefault="00CC2911" w:rsidP="00BB5920">
                <w:sdt>
                  <w:sdtPr>
                    <w:id w:val="-1986689090"/>
                    <w:citation/>
                  </w:sdtPr>
                  <w:sdtContent>
                    <w:r>
                      <w:fldChar w:fldCharType="begin"/>
                    </w:r>
                    <w:r>
                      <w:rPr>
                        <w:lang w:val="en-US"/>
                      </w:rPr>
                      <w:instrText xml:space="preserve"> CITATION Gil87 \l 1033 </w:instrText>
                    </w:r>
                    <w:r>
                      <w:fldChar w:fldCharType="separate"/>
                    </w:r>
                    <w:r w:rsidRPr="00CC2911">
                      <w:rPr>
                        <w:noProof/>
                        <w:lang w:val="en-US"/>
                      </w:rPr>
                      <w:t>(Mendes, “Eklektizismus oder Postmoderne in der Lateinamerikanischen Musik.”)</w:t>
                    </w:r>
                    <w:r>
                      <w:fldChar w:fldCharType="end"/>
                    </w:r>
                  </w:sdtContent>
                </w:sdt>
              </w:p>
              <w:p w14:paraId="181EA07D" w14:textId="77777777" w:rsidR="00CC2911" w:rsidRDefault="00CC2911" w:rsidP="00BB5920">
                <w:sdt>
                  <w:sdtPr>
                    <w:id w:val="-192069886"/>
                    <w:citation/>
                  </w:sdtPr>
                  <w:sdtContent>
                    <w:r>
                      <w:fldChar w:fldCharType="begin"/>
                    </w:r>
                    <w:r>
                      <w:rPr>
                        <w:lang w:val="en-US"/>
                      </w:rPr>
                      <w:instrText xml:space="preserve"> CITATION Gil90 \l 1033 </w:instrText>
                    </w:r>
                    <w:r>
                      <w:fldChar w:fldCharType="separate"/>
                    </w:r>
                    <w:r w:rsidRPr="00CC2911">
                      <w:rPr>
                        <w:noProof/>
                        <w:lang w:val="en-US"/>
                      </w:rPr>
                      <w:t>(Mendes, Um Estudo? Eisler e Webern Caminham nos Mares do Sul...)</w:t>
                    </w:r>
                    <w:r>
                      <w:fldChar w:fldCharType="end"/>
                    </w:r>
                  </w:sdtContent>
                </w:sdt>
              </w:p>
              <w:p w14:paraId="7914B828" w14:textId="77777777" w:rsidR="00CC2911" w:rsidRDefault="00CC2911" w:rsidP="00BB5920">
                <w:sdt>
                  <w:sdtPr>
                    <w:id w:val="936945834"/>
                    <w:citation/>
                  </w:sdtPr>
                  <w:sdtContent>
                    <w:r>
                      <w:fldChar w:fldCharType="begin"/>
                    </w:r>
                    <w:r>
                      <w:rPr>
                        <w:lang w:val="en-US"/>
                      </w:rPr>
                      <w:instrText xml:space="preserve"> CITATION Men75 \l 1033 </w:instrText>
                    </w:r>
                    <w:r>
                      <w:fldChar w:fldCharType="separate"/>
                    </w:r>
                    <w:r w:rsidRPr="00CC2911">
                      <w:rPr>
                        <w:noProof/>
                        <w:lang w:val="en-US"/>
                      </w:rPr>
                      <w:t>(Mendes, “A Música.”)</w:t>
                    </w:r>
                    <w:r>
                      <w:fldChar w:fldCharType="end"/>
                    </w:r>
                  </w:sdtContent>
                </w:sdt>
              </w:p>
              <w:p w14:paraId="7D7FCC02" w14:textId="77777777" w:rsidR="00CC2911" w:rsidRDefault="00CC2911" w:rsidP="00BB5920">
                <w:sdt>
                  <w:sdtPr>
                    <w:id w:val="366256377"/>
                    <w:citation/>
                  </w:sdtPr>
                  <w:sdtContent>
                    <w:r>
                      <w:fldChar w:fldCharType="begin"/>
                    </w:r>
                    <w:r>
                      <w:rPr>
                        <w:lang w:val="en-US"/>
                      </w:rPr>
                      <w:instrText xml:space="preserve"> CITATION Mús91 \l 1033 </w:instrText>
                    </w:r>
                    <w:r>
                      <w:fldChar w:fldCharType="separate"/>
                    </w:r>
                    <w:r w:rsidRPr="00CC2911">
                      <w:rPr>
                        <w:noProof/>
                        <w:lang w:val="en-US"/>
                      </w:rPr>
                      <w:t>(Música Moderna Brasileira e suas Implicações de Esquerda)</w:t>
                    </w:r>
                    <w:r>
                      <w:fldChar w:fldCharType="end"/>
                    </w:r>
                  </w:sdtContent>
                </w:sdt>
              </w:p>
              <w:p w14:paraId="280051D6" w14:textId="77777777" w:rsidR="00CC2911" w:rsidRDefault="00CC2911" w:rsidP="00BB5920">
                <w:sdt>
                  <w:sdtPr>
                    <w:id w:val="-1714575654"/>
                    <w:citation/>
                  </w:sdtPr>
                  <w:sdtContent>
                    <w:r>
                      <w:fldChar w:fldCharType="begin"/>
                    </w:r>
                    <w:r>
                      <w:rPr>
                        <w:lang w:val="en-US"/>
                      </w:rPr>
                      <w:instrText xml:space="preserve"> CITATION Gil69 \l 1033 </w:instrText>
                    </w:r>
                    <w:r>
                      <w:fldChar w:fldCharType="separate"/>
                    </w:r>
                    <w:r w:rsidRPr="00CC2911">
                      <w:rPr>
                        <w:noProof/>
                        <w:lang w:val="en-US"/>
                      </w:rPr>
                      <w:t>(Mendes, Música Nuova Brasiliana: Dati e Problemi)</w:t>
                    </w:r>
                    <w:r>
                      <w:fldChar w:fldCharType="end"/>
                    </w:r>
                  </w:sdtContent>
                </w:sdt>
              </w:p>
              <w:p w14:paraId="30134458" w14:textId="77777777" w:rsidR="00CC2911" w:rsidRDefault="00CC2911" w:rsidP="00BB5920">
                <w:sdt>
                  <w:sdtPr>
                    <w:id w:val="-2010749415"/>
                    <w:citation/>
                  </w:sdtPr>
                  <w:sdtContent>
                    <w:r>
                      <w:fldChar w:fldCharType="begin"/>
                    </w:r>
                    <w:r>
                      <w:rPr>
                        <w:lang w:val="en-US"/>
                      </w:rPr>
                      <w:instrText xml:space="preserve"> CITATION Men94 \l 1033 </w:instrText>
                    </w:r>
                    <w:r>
                      <w:fldChar w:fldCharType="separate"/>
                    </w:r>
                    <w:r w:rsidRPr="00CC2911">
                      <w:rPr>
                        <w:noProof/>
                        <w:lang w:val="en-US"/>
                      </w:rPr>
                      <w:t>(Mendes, Uma Odisséia Musical: Dos Mares do Sul à Elegância Pop/Art Déco.)</w:t>
                    </w:r>
                    <w:r>
                      <w:fldChar w:fldCharType="end"/>
                    </w:r>
                  </w:sdtContent>
                </w:sdt>
              </w:p>
              <w:p w14:paraId="49A0C005" w14:textId="77777777" w:rsidR="00CC2911" w:rsidRDefault="00CC2911" w:rsidP="00BB5920">
                <w:sdt>
                  <w:sdtPr>
                    <w:id w:val="277300246"/>
                    <w:citation/>
                  </w:sdtPr>
                  <w:sdtContent>
                    <w:r>
                      <w:fldChar w:fldCharType="begin"/>
                    </w:r>
                    <w:r>
                      <w:rPr>
                        <w:lang w:val="en-US"/>
                      </w:rPr>
                      <w:instrText xml:space="preserve"> CITATION Men91 \l 1033 </w:instrText>
                    </w:r>
                    <w:r>
                      <w:fldChar w:fldCharType="separate"/>
                    </w:r>
                    <w:r w:rsidRPr="00CC2911">
                      <w:rPr>
                        <w:noProof/>
                        <w:lang w:val="en-US"/>
                      </w:rPr>
                      <w:t>(Mendes, O Último Tango em Vila Parisi)</w:t>
                    </w:r>
                    <w:r>
                      <w:fldChar w:fldCharType="end"/>
                    </w:r>
                  </w:sdtContent>
                </w:sdt>
              </w:p>
              <w:p w14:paraId="6FDA0EE9" w14:textId="77777777" w:rsidR="00363637" w:rsidRDefault="00363637" w:rsidP="00BB5920">
                <w:sdt>
                  <w:sdtPr>
                    <w:id w:val="2019803819"/>
                    <w:citation/>
                  </w:sdtPr>
                  <w:sdtContent>
                    <w:r>
                      <w:fldChar w:fldCharType="begin"/>
                    </w:r>
                    <w:r>
                      <w:rPr>
                        <w:lang w:val="en-US"/>
                      </w:rPr>
                      <w:instrText xml:space="preserve"> CITATION Gil91 \l 1033 </w:instrText>
                    </w:r>
                    <w:r>
                      <w:fldChar w:fldCharType="separate"/>
                    </w:r>
                    <w:r w:rsidRPr="00363637">
                      <w:rPr>
                        <w:noProof/>
                        <w:lang w:val="en-US"/>
                      </w:rPr>
                      <w:t>(Mendes, Vila Socó Meu Amor)</w:t>
                    </w:r>
                    <w:r>
                      <w:fldChar w:fldCharType="end"/>
                    </w:r>
                  </w:sdtContent>
                </w:sdt>
              </w:p>
              <w:p w14:paraId="0B1662C2" w14:textId="77777777" w:rsidR="00363637" w:rsidRDefault="00363637" w:rsidP="00BB5920">
                <w:sdt>
                  <w:sdtPr>
                    <w:id w:val="-149132529"/>
                    <w:citation/>
                  </w:sdtPr>
                  <w:sdtContent>
                    <w:r>
                      <w:fldChar w:fldCharType="begin"/>
                    </w:r>
                    <w:r>
                      <w:rPr>
                        <w:lang w:val="en-US"/>
                      </w:rPr>
                      <w:instrText xml:space="preserve"> CITATION Mir83 \l 1033 </w:instrText>
                    </w:r>
                    <w:r>
                      <w:fldChar w:fldCharType="separate"/>
                    </w:r>
                    <w:r w:rsidRPr="00363637">
                      <w:rPr>
                        <w:noProof/>
                        <w:lang w:val="en-US"/>
                      </w:rPr>
                      <w:t>(Miranda)</w:t>
                    </w:r>
                    <w:r>
                      <w:fldChar w:fldCharType="end"/>
                    </w:r>
                  </w:sdtContent>
                </w:sdt>
              </w:p>
              <w:p w14:paraId="6A51C794" w14:textId="77777777" w:rsidR="00363637" w:rsidRDefault="00363637" w:rsidP="00BB5920">
                <w:sdt>
                  <w:sdtPr>
                    <w:id w:val="-1217282406"/>
                    <w:citation/>
                  </w:sdtPr>
                  <w:sdtContent>
                    <w:r>
                      <w:fldChar w:fldCharType="begin"/>
                    </w:r>
                    <w:r>
                      <w:rPr>
                        <w:lang w:val="en-US"/>
                      </w:rPr>
                      <w:instrText xml:space="preserve"> CITATION Mou87 \l 1033 </w:instrText>
                    </w:r>
                    <w:r>
                      <w:fldChar w:fldCharType="separate"/>
                    </w:r>
                    <w:r w:rsidRPr="00363637">
                      <w:rPr>
                        <w:noProof/>
                        <w:lang w:val="en-US"/>
                      </w:rPr>
                      <w:t>(Mounsey)</w:t>
                    </w:r>
                    <w:r>
                      <w:fldChar w:fldCharType="end"/>
                    </w:r>
                  </w:sdtContent>
                </w:sdt>
              </w:p>
              <w:p w14:paraId="349B1C09" w14:textId="77777777" w:rsidR="00363637" w:rsidRDefault="00363637" w:rsidP="00BB5920">
                <w:sdt>
                  <w:sdtPr>
                    <w:id w:val="-46137213"/>
                    <w:citation/>
                  </w:sdtPr>
                  <w:sdtContent>
                    <w:r>
                      <w:fldChar w:fldCharType="begin"/>
                    </w:r>
                    <w:r>
                      <w:rPr>
                        <w:lang w:val="en-US"/>
                      </w:rPr>
                      <w:instrText xml:space="preserve"> CITATION Squ74 \l 1033 </w:instrText>
                    </w:r>
                    <w:r>
                      <w:fldChar w:fldCharType="separate"/>
                    </w:r>
                    <w:r w:rsidRPr="00363637">
                      <w:rPr>
                        <w:noProof/>
                        <w:lang w:val="en-US"/>
                      </w:rPr>
                      <w:t>(Squeff)</w:t>
                    </w:r>
                    <w:r>
                      <w:fldChar w:fldCharType="end"/>
                    </w:r>
                  </w:sdtContent>
                </w:sdt>
              </w:p>
              <w:p w14:paraId="6EF6F655" w14:textId="77777777" w:rsidR="00363637" w:rsidRDefault="00363637" w:rsidP="00BB5920">
                <w:sdt>
                  <w:sdtPr>
                    <w:id w:val="-1760977581"/>
                    <w:citation/>
                  </w:sdtPr>
                  <w:sdtContent>
                    <w:r>
                      <w:fldChar w:fldCharType="begin"/>
                    </w:r>
                    <w:r>
                      <w:rPr>
                        <w:lang w:val="en-US"/>
                      </w:rPr>
                      <w:instrText xml:space="preserve"> CITATION Tar92 \l 1033 </w:instrText>
                    </w:r>
                    <w:r>
                      <w:fldChar w:fldCharType="separate"/>
                    </w:r>
                    <w:r w:rsidRPr="00363637">
                      <w:rPr>
                        <w:noProof/>
                        <w:lang w:val="en-US"/>
                      </w:rPr>
                      <w:t>(Tarcha)</w:t>
                    </w:r>
                    <w:r>
                      <w:fldChar w:fldCharType="end"/>
                    </w:r>
                  </w:sdtContent>
                </w:sdt>
              </w:p>
              <w:p w14:paraId="2AA54E57" w14:textId="359F1F66" w:rsidR="003235A7" w:rsidRDefault="00363637" w:rsidP="00BB5920">
                <w:sdt>
                  <w:sdtPr>
                    <w:id w:val="-1212884592"/>
                    <w:citation/>
                  </w:sdtPr>
                  <w:sdtContent>
                    <w:r>
                      <w:fldChar w:fldCharType="begin"/>
                    </w:r>
                    <w:r>
                      <w:rPr>
                        <w:lang w:val="en-US"/>
                      </w:rPr>
                      <w:instrText xml:space="preserve"> CITATION Wis74 \l 1033 </w:instrText>
                    </w:r>
                    <w:r>
                      <w:fldChar w:fldCharType="separate"/>
                    </w:r>
                    <w:r w:rsidRPr="00363637">
                      <w:rPr>
                        <w:noProof/>
                        <w:lang w:val="en-US"/>
                      </w:rPr>
                      <w:t>(Wisnik)</w:t>
                    </w:r>
                    <w:r>
                      <w:fldChar w:fldCharType="end"/>
                    </w:r>
                  </w:sdtContent>
                </w:sdt>
              </w:p>
            </w:sdtContent>
          </w:sdt>
        </w:tc>
      </w:tr>
    </w:tbl>
    <w:p w14:paraId="0210ADA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6D2BCE" w14:textId="77777777" w:rsidR="00CC2911" w:rsidRDefault="00CC2911" w:rsidP="007A0D55">
      <w:pPr>
        <w:spacing w:after="0" w:line="240" w:lineRule="auto"/>
      </w:pPr>
      <w:r>
        <w:separator/>
      </w:r>
    </w:p>
  </w:endnote>
  <w:endnote w:type="continuationSeparator" w:id="0">
    <w:p w14:paraId="066C46E7" w14:textId="77777777" w:rsidR="00CC2911" w:rsidRDefault="00CC29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39040" w14:textId="77777777" w:rsidR="00CC2911" w:rsidRDefault="00CC2911" w:rsidP="007A0D55">
      <w:pPr>
        <w:spacing w:after="0" w:line="240" w:lineRule="auto"/>
      </w:pPr>
      <w:r>
        <w:separator/>
      </w:r>
    </w:p>
  </w:footnote>
  <w:footnote w:type="continuationSeparator" w:id="0">
    <w:p w14:paraId="6118BF96" w14:textId="77777777" w:rsidR="00CC2911" w:rsidRDefault="00CC29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0372E" w14:textId="77777777" w:rsidR="00CC2911" w:rsidRDefault="00CC291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191A313" w14:textId="77777777" w:rsidR="00CC2911" w:rsidRDefault="00CC2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808"/>
    <w:rsid w:val="000310A4"/>
    <w:rsid w:val="00032559"/>
    <w:rsid w:val="000452CF"/>
    <w:rsid w:val="00052040"/>
    <w:rsid w:val="0007424A"/>
    <w:rsid w:val="000A28BD"/>
    <w:rsid w:val="000B25AE"/>
    <w:rsid w:val="000B55AB"/>
    <w:rsid w:val="000D24DC"/>
    <w:rsid w:val="000F2150"/>
    <w:rsid w:val="000F57BC"/>
    <w:rsid w:val="001000AE"/>
    <w:rsid w:val="00101B2E"/>
    <w:rsid w:val="00116FA0"/>
    <w:rsid w:val="0012194C"/>
    <w:rsid w:val="00131BAA"/>
    <w:rsid w:val="0015114C"/>
    <w:rsid w:val="0016404F"/>
    <w:rsid w:val="00170083"/>
    <w:rsid w:val="001809FD"/>
    <w:rsid w:val="001955F0"/>
    <w:rsid w:val="001959D9"/>
    <w:rsid w:val="001A21F3"/>
    <w:rsid w:val="001A2537"/>
    <w:rsid w:val="001A3A84"/>
    <w:rsid w:val="001A6A06"/>
    <w:rsid w:val="001B78C8"/>
    <w:rsid w:val="001C61E9"/>
    <w:rsid w:val="001C727C"/>
    <w:rsid w:val="001D5749"/>
    <w:rsid w:val="001E4369"/>
    <w:rsid w:val="00210987"/>
    <w:rsid w:val="00210C03"/>
    <w:rsid w:val="00212192"/>
    <w:rsid w:val="002162E2"/>
    <w:rsid w:val="00225C5A"/>
    <w:rsid w:val="00230B10"/>
    <w:rsid w:val="00234353"/>
    <w:rsid w:val="00235B3B"/>
    <w:rsid w:val="00244BB0"/>
    <w:rsid w:val="002621D0"/>
    <w:rsid w:val="00277E29"/>
    <w:rsid w:val="002A0A0D"/>
    <w:rsid w:val="002B0B37"/>
    <w:rsid w:val="002B1F2F"/>
    <w:rsid w:val="002E4D28"/>
    <w:rsid w:val="0030662D"/>
    <w:rsid w:val="00312BE6"/>
    <w:rsid w:val="003235A7"/>
    <w:rsid w:val="00346E4C"/>
    <w:rsid w:val="003503CA"/>
    <w:rsid w:val="003564CB"/>
    <w:rsid w:val="00363637"/>
    <w:rsid w:val="003677B6"/>
    <w:rsid w:val="003A32C0"/>
    <w:rsid w:val="003A6E4D"/>
    <w:rsid w:val="003B7DC8"/>
    <w:rsid w:val="003D3579"/>
    <w:rsid w:val="003E2795"/>
    <w:rsid w:val="003F0D73"/>
    <w:rsid w:val="00411078"/>
    <w:rsid w:val="00437953"/>
    <w:rsid w:val="00462DBE"/>
    <w:rsid w:val="00464699"/>
    <w:rsid w:val="00483379"/>
    <w:rsid w:val="00487BC5"/>
    <w:rsid w:val="00496888"/>
    <w:rsid w:val="004A7476"/>
    <w:rsid w:val="004E5896"/>
    <w:rsid w:val="00513EE6"/>
    <w:rsid w:val="00522CF2"/>
    <w:rsid w:val="00534F8F"/>
    <w:rsid w:val="005613F9"/>
    <w:rsid w:val="005713AE"/>
    <w:rsid w:val="00583594"/>
    <w:rsid w:val="00590035"/>
    <w:rsid w:val="00596783"/>
    <w:rsid w:val="005B177E"/>
    <w:rsid w:val="005B3921"/>
    <w:rsid w:val="005D2EC5"/>
    <w:rsid w:val="005F26D7"/>
    <w:rsid w:val="005F5450"/>
    <w:rsid w:val="006237CB"/>
    <w:rsid w:val="00631DE2"/>
    <w:rsid w:val="00637C14"/>
    <w:rsid w:val="00651B5A"/>
    <w:rsid w:val="00655A7B"/>
    <w:rsid w:val="0066600B"/>
    <w:rsid w:val="0068257E"/>
    <w:rsid w:val="006B5B43"/>
    <w:rsid w:val="006C4BBE"/>
    <w:rsid w:val="006D0412"/>
    <w:rsid w:val="006F12CF"/>
    <w:rsid w:val="007411B9"/>
    <w:rsid w:val="007436FD"/>
    <w:rsid w:val="00756B54"/>
    <w:rsid w:val="007642D3"/>
    <w:rsid w:val="007649F6"/>
    <w:rsid w:val="00780D95"/>
    <w:rsid w:val="00780DC7"/>
    <w:rsid w:val="00785908"/>
    <w:rsid w:val="00791E32"/>
    <w:rsid w:val="007A0D55"/>
    <w:rsid w:val="007A5F6F"/>
    <w:rsid w:val="007B3377"/>
    <w:rsid w:val="007E5F44"/>
    <w:rsid w:val="007F6FD1"/>
    <w:rsid w:val="00821DE3"/>
    <w:rsid w:val="008260CE"/>
    <w:rsid w:val="00827CAE"/>
    <w:rsid w:val="00840FC8"/>
    <w:rsid w:val="00846CE1"/>
    <w:rsid w:val="008804D1"/>
    <w:rsid w:val="008A5B87"/>
    <w:rsid w:val="00922950"/>
    <w:rsid w:val="00925914"/>
    <w:rsid w:val="00926C06"/>
    <w:rsid w:val="009928D2"/>
    <w:rsid w:val="009A7264"/>
    <w:rsid w:val="009B4FA5"/>
    <w:rsid w:val="009C2BAC"/>
    <w:rsid w:val="009D1606"/>
    <w:rsid w:val="009E18A1"/>
    <w:rsid w:val="009E73D7"/>
    <w:rsid w:val="00A27D2C"/>
    <w:rsid w:val="00A6377A"/>
    <w:rsid w:val="00A763EE"/>
    <w:rsid w:val="00A76FD9"/>
    <w:rsid w:val="00AA2FC0"/>
    <w:rsid w:val="00AB436D"/>
    <w:rsid w:val="00AD2F24"/>
    <w:rsid w:val="00AD4844"/>
    <w:rsid w:val="00B17725"/>
    <w:rsid w:val="00B219AE"/>
    <w:rsid w:val="00B221A2"/>
    <w:rsid w:val="00B33145"/>
    <w:rsid w:val="00B574C9"/>
    <w:rsid w:val="00B63420"/>
    <w:rsid w:val="00B67888"/>
    <w:rsid w:val="00B81D47"/>
    <w:rsid w:val="00B945B4"/>
    <w:rsid w:val="00B96912"/>
    <w:rsid w:val="00BB5920"/>
    <w:rsid w:val="00BC39C9"/>
    <w:rsid w:val="00BE06C6"/>
    <w:rsid w:val="00BE5BF7"/>
    <w:rsid w:val="00BF40E1"/>
    <w:rsid w:val="00C016F8"/>
    <w:rsid w:val="00C04808"/>
    <w:rsid w:val="00C22F17"/>
    <w:rsid w:val="00C27FAB"/>
    <w:rsid w:val="00C32E3C"/>
    <w:rsid w:val="00C358D4"/>
    <w:rsid w:val="00C5290D"/>
    <w:rsid w:val="00C6296B"/>
    <w:rsid w:val="00C90388"/>
    <w:rsid w:val="00C90BA9"/>
    <w:rsid w:val="00CC2911"/>
    <w:rsid w:val="00CC586D"/>
    <w:rsid w:val="00CE188C"/>
    <w:rsid w:val="00CE233D"/>
    <w:rsid w:val="00CE487A"/>
    <w:rsid w:val="00CF1542"/>
    <w:rsid w:val="00CF3EC5"/>
    <w:rsid w:val="00D14703"/>
    <w:rsid w:val="00D15FAF"/>
    <w:rsid w:val="00D43506"/>
    <w:rsid w:val="00D4455F"/>
    <w:rsid w:val="00D44D37"/>
    <w:rsid w:val="00D54256"/>
    <w:rsid w:val="00D656DA"/>
    <w:rsid w:val="00D8232B"/>
    <w:rsid w:val="00D83300"/>
    <w:rsid w:val="00DA526D"/>
    <w:rsid w:val="00DC6B48"/>
    <w:rsid w:val="00DD0E66"/>
    <w:rsid w:val="00DD794E"/>
    <w:rsid w:val="00DE25DA"/>
    <w:rsid w:val="00DE3A3D"/>
    <w:rsid w:val="00DF01B0"/>
    <w:rsid w:val="00E45774"/>
    <w:rsid w:val="00E5345C"/>
    <w:rsid w:val="00E8008D"/>
    <w:rsid w:val="00E85A05"/>
    <w:rsid w:val="00E95829"/>
    <w:rsid w:val="00EA606C"/>
    <w:rsid w:val="00EB0C8C"/>
    <w:rsid w:val="00EB51FD"/>
    <w:rsid w:val="00EB77DB"/>
    <w:rsid w:val="00ED139F"/>
    <w:rsid w:val="00ED17E2"/>
    <w:rsid w:val="00ED1F0A"/>
    <w:rsid w:val="00ED6AAD"/>
    <w:rsid w:val="00EF60D6"/>
    <w:rsid w:val="00EF662F"/>
    <w:rsid w:val="00EF74F7"/>
    <w:rsid w:val="00F135D4"/>
    <w:rsid w:val="00F318EE"/>
    <w:rsid w:val="00F36937"/>
    <w:rsid w:val="00F60F53"/>
    <w:rsid w:val="00F85CE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1C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48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4808"/>
    <w:rPr>
      <w:rFonts w:ascii="Lucida Grande" w:hAnsi="Lucida Grande" w:cs="Lucida Grande"/>
      <w:sz w:val="18"/>
      <w:szCs w:val="18"/>
    </w:rPr>
  </w:style>
  <w:style w:type="character" w:styleId="CommentReference">
    <w:name w:val="annotation reference"/>
    <w:basedOn w:val="DefaultParagraphFont"/>
    <w:uiPriority w:val="99"/>
    <w:semiHidden/>
    <w:rsid w:val="00F85CEF"/>
    <w:rPr>
      <w:sz w:val="18"/>
      <w:szCs w:val="18"/>
    </w:rPr>
  </w:style>
  <w:style w:type="paragraph" w:styleId="CommentText">
    <w:name w:val="annotation text"/>
    <w:basedOn w:val="Normal"/>
    <w:link w:val="CommentTextChar"/>
    <w:uiPriority w:val="99"/>
    <w:semiHidden/>
    <w:rsid w:val="00F85CEF"/>
    <w:pPr>
      <w:spacing w:line="240" w:lineRule="auto"/>
    </w:pPr>
    <w:rPr>
      <w:sz w:val="24"/>
      <w:szCs w:val="24"/>
    </w:rPr>
  </w:style>
  <w:style w:type="character" w:customStyle="1" w:styleId="CommentTextChar">
    <w:name w:val="Comment Text Char"/>
    <w:basedOn w:val="DefaultParagraphFont"/>
    <w:link w:val="CommentText"/>
    <w:uiPriority w:val="99"/>
    <w:semiHidden/>
    <w:rsid w:val="00F85CEF"/>
    <w:rPr>
      <w:sz w:val="24"/>
      <w:szCs w:val="24"/>
    </w:rPr>
  </w:style>
  <w:style w:type="paragraph" w:styleId="CommentSubject">
    <w:name w:val="annotation subject"/>
    <w:basedOn w:val="CommentText"/>
    <w:next w:val="CommentText"/>
    <w:link w:val="CommentSubjectChar"/>
    <w:uiPriority w:val="99"/>
    <w:semiHidden/>
    <w:rsid w:val="00F85CEF"/>
    <w:rPr>
      <w:b/>
      <w:bCs/>
      <w:sz w:val="20"/>
      <w:szCs w:val="20"/>
    </w:rPr>
  </w:style>
  <w:style w:type="character" w:customStyle="1" w:styleId="CommentSubjectChar">
    <w:name w:val="Comment Subject Char"/>
    <w:basedOn w:val="CommentTextChar"/>
    <w:link w:val="CommentSubject"/>
    <w:uiPriority w:val="99"/>
    <w:semiHidden/>
    <w:rsid w:val="00F85CE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48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4808"/>
    <w:rPr>
      <w:rFonts w:ascii="Lucida Grande" w:hAnsi="Lucida Grande" w:cs="Lucida Grande"/>
      <w:sz w:val="18"/>
      <w:szCs w:val="18"/>
    </w:rPr>
  </w:style>
  <w:style w:type="character" w:styleId="CommentReference">
    <w:name w:val="annotation reference"/>
    <w:basedOn w:val="DefaultParagraphFont"/>
    <w:uiPriority w:val="99"/>
    <w:semiHidden/>
    <w:rsid w:val="00F85CEF"/>
    <w:rPr>
      <w:sz w:val="18"/>
      <w:szCs w:val="18"/>
    </w:rPr>
  </w:style>
  <w:style w:type="paragraph" w:styleId="CommentText">
    <w:name w:val="annotation text"/>
    <w:basedOn w:val="Normal"/>
    <w:link w:val="CommentTextChar"/>
    <w:uiPriority w:val="99"/>
    <w:semiHidden/>
    <w:rsid w:val="00F85CEF"/>
    <w:pPr>
      <w:spacing w:line="240" w:lineRule="auto"/>
    </w:pPr>
    <w:rPr>
      <w:sz w:val="24"/>
      <w:szCs w:val="24"/>
    </w:rPr>
  </w:style>
  <w:style w:type="character" w:customStyle="1" w:styleId="CommentTextChar">
    <w:name w:val="Comment Text Char"/>
    <w:basedOn w:val="DefaultParagraphFont"/>
    <w:link w:val="CommentText"/>
    <w:uiPriority w:val="99"/>
    <w:semiHidden/>
    <w:rsid w:val="00F85CEF"/>
    <w:rPr>
      <w:sz w:val="24"/>
      <w:szCs w:val="24"/>
    </w:rPr>
  </w:style>
  <w:style w:type="paragraph" w:styleId="CommentSubject">
    <w:name w:val="annotation subject"/>
    <w:basedOn w:val="CommentText"/>
    <w:next w:val="CommentText"/>
    <w:link w:val="CommentSubjectChar"/>
    <w:uiPriority w:val="99"/>
    <w:semiHidden/>
    <w:rsid w:val="00F85CEF"/>
    <w:rPr>
      <w:b/>
      <w:bCs/>
      <w:sz w:val="20"/>
      <w:szCs w:val="20"/>
    </w:rPr>
  </w:style>
  <w:style w:type="character" w:customStyle="1" w:styleId="CommentSubjectChar">
    <w:name w:val="Comment Subject Char"/>
    <w:basedOn w:val="CommentTextChar"/>
    <w:link w:val="CommentSubject"/>
    <w:uiPriority w:val="99"/>
    <w:semiHidden/>
    <w:rsid w:val="00F85C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3E3AC9FAFB14448DE9612E5BF9A857"/>
        <w:category>
          <w:name w:val="General"/>
          <w:gallery w:val="placeholder"/>
        </w:category>
        <w:types>
          <w:type w:val="bbPlcHdr"/>
        </w:types>
        <w:behaviors>
          <w:behavior w:val="content"/>
        </w:behaviors>
        <w:guid w:val="{D524DCD5-133C-7D43-8FED-1A9FEFFC2DEF}"/>
      </w:docPartPr>
      <w:docPartBody>
        <w:p w:rsidR="002E21F7" w:rsidRDefault="002E21F7">
          <w:pPr>
            <w:pStyle w:val="303E3AC9FAFB14448DE9612E5BF9A857"/>
          </w:pPr>
          <w:r w:rsidRPr="00CC586D">
            <w:rPr>
              <w:rStyle w:val="PlaceholderText"/>
              <w:b/>
              <w:color w:val="FFFFFF" w:themeColor="background1"/>
            </w:rPr>
            <w:t>[Salutation]</w:t>
          </w:r>
        </w:p>
      </w:docPartBody>
    </w:docPart>
    <w:docPart>
      <w:docPartPr>
        <w:name w:val="C52D4340F6995249A2F435C3B639951E"/>
        <w:category>
          <w:name w:val="General"/>
          <w:gallery w:val="placeholder"/>
        </w:category>
        <w:types>
          <w:type w:val="bbPlcHdr"/>
        </w:types>
        <w:behaviors>
          <w:behavior w:val="content"/>
        </w:behaviors>
        <w:guid w:val="{9CB3A331-2004-924A-BE9D-3DE43ED7DA6D}"/>
      </w:docPartPr>
      <w:docPartBody>
        <w:p w:rsidR="002E21F7" w:rsidRDefault="002E21F7">
          <w:pPr>
            <w:pStyle w:val="C52D4340F6995249A2F435C3B639951E"/>
          </w:pPr>
          <w:r>
            <w:rPr>
              <w:rStyle w:val="PlaceholderText"/>
            </w:rPr>
            <w:t>[First name]</w:t>
          </w:r>
        </w:p>
      </w:docPartBody>
    </w:docPart>
    <w:docPart>
      <w:docPartPr>
        <w:name w:val="659C988B1DC6BB4B879FA57569C57FB7"/>
        <w:category>
          <w:name w:val="General"/>
          <w:gallery w:val="placeholder"/>
        </w:category>
        <w:types>
          <w:type w:val="bbPlcHdr"/>
        </w:types>
        <w:behaviors>
          <w:behavior w:val="content"/>
        </w:behaviors>
        <w:guid w:val="{CB4447B0-DA38-5B41-941D-601428A72909}"/>
      </w:docPartPr>
      <w:docPartBody>
        <w:p w:rsidR="002E21F7" w:rsidRDefault="002E21F7">
          <w:pPr>
            <w:pStyle w:val="659C988B1DC6BB4B879FA57569C57FB7"/>
          </w:pPr>
          <w:r>
            <w:rPr>
              <w:rStyle w:val="PlaceholderText"/>
            </w:rPr>
            <w:t>[Middle name]</w:t>
          </w:r>
        </w:p>
      </w:docPartBody>
    </w:docPart>
    <w:docPart>
      <w:docPartPr>
        <w:name w:val="FAFAD18C23BE8D46A0914004A9DF7B48"/>
        <w:category>
          <w:name w:val="General"/>
          <w:gallery w:val="placeholder"/>
        </w:category>
        <w:types>
          <w:type w:val="bbPlcHdr"/>
        </w:types>
        <w:behaviors>
          <w:behavior w:val="content"/>
        </w:behaviors>
        <w:guid w:val="{4EBFF555-D9FF-9044-B16E-60CD8D046BE6}"/>
      </w:docPartPr>
      <w:docPartBody>
        <w:p w:rsidR="002E21F7" w:rsidRDefault="002E21F7">
          <w:pPr>
            <w:pStyle w:val="FAFAD18C23BE8D46A0914004A9DF7B48"/>
          </w:pPr>
          <w:r>
            <w:rPr>
              <w:rStyle w:val="PlaceholderText"/>
            </w:rPr>
            <w:t>[Last name]</w:t>
          </w:r>
        </w:p>
      </w:docPartBody>
    </w:docPart>
    <w:docPart>
      <w:docPartPr>
        <w:name w:val="51CB0A42F6E4094F9067FA67BCF6F461"/>
        <w:category>
          <w:name w:val="General"/>
          <w:gallery w:val="placeholder"/>
        </w:category>
        <w:types>
          <w:type w:val="bbPlcHdr"/>
        </w:types>
        <w:behaviors>
          <w:behavior w:val="content"/>
        </w:behaviors>
        <w:guid w:val="{6D786AB5-F225-9F4B-8030-18F8FAE4310D}"/>
      </w:docPartPr>
      <w:docPartBody>
        <w:p w:rsidR="002E21F7" w:rsidRDefault="002E21F7">
          <w:pPr>
            <w:pStyle w:val="51CB0A42F6E4094F9067FA67BCF6F461"/>
          </w:pPr>
          <w:r>
            <w:rPr>
              <w:rStyle w:val="PlaceholderText"/>
            </w:rPr>
            <w:t>[Enter your biography]</w:t>
          </w:r>
        </w:p>
      </w:docPartBody>
    </w:docPart>
    <w:docPart>
      <w:docPartPr>
        <w:name w:val="F67AABC58B6EFC4DB9DFEBE5C23E3EB3"/>
        <w:category>
          <w:name w:val="General"/>
          <w:gallery w:val="placeholder"/>
        </w:category>
        <w:types>
          <w:type w:val="bbPlcHdr"/>
        </w:types>
        <w:behaviors>
          <w:behavior w:val="content"/>
        </w:behaviors>
        <w:guid w:val="{49C438EC-915D-CF4E-8C91-6C749F6524A0}"/>
      </w:docPartPr>
      <w:docPartBody>
        <w:p w:rsidR="002E21F7" w:rsidRDefault="002E21F7">
          <w:pPr>
            <w:pStyle w:val="F67AABC58B6EFC4DB9DFEBE5C23E3EB3"/>
          </w:pPr>
          <w:r>
            <w:rPr>
              <w:rStyle w:val="PlaceholderText"/>
            </w:rPr>
            <w:t>[Enter the institution with which you are affiliated]</w:t>
          </w:r>
        </w:p>
      </w:docPartBody>
    </w:docPart>
    <w:docPart>
      <w:docPartPr>
        <w:name w:val="A1B8AE4F9AA9794681DE92BD1B9EBDE2"/>
        <w:category>
          <w:name w:val="General"/>
          <w:gallery w:val="placeholder"/>
        </w:category>
        <w:types>
          <w:type w:val="bbPlcHdr"/>
        </w:types>
        <w:behaviors>
          <w:behavior w:val="content"/>
        </w:behaviors>
        <w:guid w:val="{2A3D1B48-32D5-AB45-9122-AF5F34761913}"/>
      </w:docPartPr>
      <w:docPartBody>
        <w:p w:rsidR="002E21F7" w:rsidRDefault="002E21F7">
          <w:pPr>
            <w:pStyle w:val="A1B8AE4F9AA9794681DE92BD1B9EBDE2"/>
          </w:pPr>
          <w:r w:rsidRPr="00EF74F7">
            <w:rPr>
              <w:b/>
              <w:color w:val="808080" w:themeColor="background1" w:themeShade="80"/>
            </w:rPr>
            <w:t>[Enter the headword for your article]</w:t>
          </w:r>
        </w:p>
      </w:docPartBody>
    </w:docPart>
    <w:docPart>
      <w:docPartPr>
        <w:name w:val="D1AEF01ADD49DC478277B39701318C35"/>
        <w:category>
          <w:name w:val="General"/>
          <w:gallery w:val="placeholder"/>
        </w:category>
        <w:types>
          <w:type w:val="bbPlcHdr"/>
        </w:types>
        <w:behaviors>
          <w:behavior w:val="content"/>
        </w:behaviors>
        <w:guid w:val="{54EB02F5-F83B-9048-9176-7BED1C939C74}"/>
      </w:docPartPr>
      <w:docPartBody>
        <w:p w:rsidR="002E21F7" w:rsidRDefault="002E21F7">
          <w:pPr>
            <w:pStyle w:val="D1AEF01ADD49DC478277B39701318C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B880C27F609B146A78377741E47D683"/>
        <w:category>
          <w:name w:val="General"/>
          <w:gallery w:val="placeholder"/>
        </w:category>
        <w:types>
          <w:type w:val="bbPlcHdr"/>
        </w:types>
        <w:behaviors>
          <w:behavior w:val="content"/>
        </w:behaviors>
        <w:guid w:val="{86BA4AA1-1414-7A4B-AE39-5B413F5B5911}"/>
      </w:docPartPr>
      <w:docPartBody>
        <w:p w:rsidR="002E21F7" w:rsidRDefault="002E21F7">
          <w:pPr>
            <w:pStyle w:val="CB880C27F609B146A78377741E47D6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BA6F9603F689645ABD5E4E29CFF13A9"/>
        <w:category>
          <w:name w:val="General"/>
          <w:gallery w:val="placeholder"/>
        </w:category>
        <w:types>
          <w:type w:val="bbPlcHdr"/>
        </w:types>
        <w:behaviors>
          <w:behavior w:val="content"/>
        </w:behaviors>
        <w:guid w:val="{E0B5C945-009A-4D41-9357-1256AD20A335}"/>
      </w:docPartPr>
      <w:docPartBody>
        <w:p w:rsidR="002E21F7" w:rsidRDefault="002E21F7">
          <w:pPr>
            <w:pStyle w:val="3BA6F9603F689645ABD5E4E29CFF13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9A99BAFF4DB14388F34A840C808FDF"/>
        <w:category>
          <w:name w:val="General"/>
          <w:gallery w:val="placeholder"/>
        </w:category>
        <w:types>
          <w:type w:val="bbPlcHdr"/>
        </w:types>
        <w:behaviors>
          <w:behavior w:val="content"/>
        </w:behaviors>
        <w:guid w:val="{2C73C452-EA22-0847-8905-D9EC11AEEC14}"/>
      </w:docPartPr>
      <w:docPartBody>
        <w:p w:rsidR="002E21F7" w:rsidRDefault="002E21F7">
          <w:pPr>
            <w:pStyle w:val="229A99BAFF4DB14388F34A840C808FDF"/>
          </w:pPr>
          <w:r>
            <w:rPr>
              <w:rStyle w:val="PlaceholderText"/>
            </w:rPr>
            <w:t>[Enter citations for further reading here]</w:t>
          </w:r>
        </w:p>
      </w:docPartBody>
    </w:docPart>
    <w:docPart>
      <w:docPartPr>
        <w:name w:val="8BD8AF8961B6F240870F56443D08BCB6"/>
        <w:category>
          <w:name w:val="General"/>
          <w:gallery w:val="placeholder"/>
        </w:category>
        <w:types>
          <w:type w:val="bbPlcHdr"/>
        </w:types>
        <w:behaviors>
          <w:behavior w:val="content"/>
        </w:behaviors>
        <w:guid w:val="{78E472FC-8308-9542-B0BE-9DDB5197E21A}"/>
      </w:docPartPr>
      <w:docPartBody>
        <w:p w:rsidR="004463F0" w:rsidRDefault="004463F0" w:rsidP="004463F0">
          <w:pPr>
            <w:pStyle w:val="8BD8AF8961B6F240870F56443D08BCB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1F7"/>
    <w:rsid w:val="002E21F7"/>
    <w:rsid w:val="00446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3F0"/>
    <w:rPr>
      <w:color w:val="808080"/>
    </w:rPr>
  </w:style>
  <w:style w:type="paragraph" w:customStyle="1" w:styleId="303E3AC9FAFB14448DE9612E5BF9A857">
    <w:name w:val="303E3AC9FAFB14448DE9612E5BF9A857"/>
  </w:style>
  <w:style w:type="paragraph" w:customStyle="1" w:styleId="C52D4340F6995249A2F435C3B639951E">
    <w:name w:val="C52D4340F6995249A2F435C3B639951E"/>
  </w:style>
  <w:style w:type="paragraph" w:customStyle="1" w:styleId="659C988B1DC6BB4B879FA57569C57FB7">
    <w:name w:val="659C988B1DC6BB4B879FA57569C57FB7"/>
  </w:style>
  <w:style w:type="paragraph" w:customStyle="1" w:styleId="FAFAD18C23BE8D46A0914004A9DF7B48">
    <w:name w:val="FAFAD18C23BE8D46A0914004A9DF7B48"/>
  </w:style>
  <w:style w:type="paragraph" w:customStyle="1" w:styleId="51CB0A42F6E4094F9067FA67BCF6F461">
    <w:name w:val="51CB0A42F6E4094F9067FA67BCF6F461"/>
  </w:style>
  <w:style w:type="paragraph" w:customStyle="1" w:styleId="F67AABC58B6EFC4DB9DFEBE5C23E3EB3">
    <w:name w:val="F67AABC58B6EFC4DB9DFEBE5C23E3EB3"/>
  </w:style>
  <w:style w:type="paragraph" w:customStyle="1" w:styleId="A1B8AE4F9AA9794681DE92BD1B9EBDE2">
    <w:name w:val="A1B8AE4F9AA9794681DE92BD1B9EBDE2"/>
  </w:style>
  <w:style w:type="paragraph" w:customStyle="1" w:styleId="D1AEF01ADD49DC478277B39701318C35">
    <w:name w:val="D1AEF01ADD49DC478277B39701318C35"/>
  </w:style>
  <w:style w:type="paragraph" w:customStyle="1" w:styleId="CB880C27F609B146A78377741E47D683">
    <w:name w:val="CB880C27F609B146A78377741E47D683"/>
  </w:style>
  <w:style w:type="paragraph" w:customStyle="1" w:styleId="3BA6F9603F689645ABD5E4E29CFF13A9">
    <w:name w:val="3BA6F9603F689645ABD5E4E29CFF13A9"/>
  </w:style>
  <w:style w:type="paragraph" w:customStyle="1" w:styleId="229A99BAFF4DB14388F34A840C808FDF">
    <w:name w:val="229A99BAFF4DB14388F34A840C808FDF"/>
  </w:style>
  <w:style w:type="paragraph" w:customStyle="1" w:styleId="8BD8AF8961B6F240870F56443D08BCB6">
    <w:name w:val="8BD8AF8961B6F240870F56443D08BCB6"/>
    <w:rsid w:val="004463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3F0"/>
    <w:rPr>
      <w:color w:val="808080"/>
    </w:rPr>
  </w:style>
  <w:style w:type="paragraph" w:customStyle="1" w:styleId="303E3AC9FAFB14448DE9612E5BF9A857">
    <w:name w:val="303E3AC9FAFB14448DE9612E5BF9A857"/>
  </w:style>
  <w:style w:type="paragraph" w:customStyle="1" w:styleId="C52D4340F6995249A2F435C3B639951E">
    <w:name w:val="C52D4340F6995249A2F435C3B639951E"/>
  </w:style>
  <w:style w:type="paragraph" w:customStyle="1" w:styleId="659C988B1DC6BB4B879FA57569C57FB7">
    <w:name w:val="659C988B1DC6BB4B879FA57569C57FB7"/>
  </w:style>
  <w:style w:type="paragraph" w:customStyle="1" w:styleId="FAFAD18C23BE8D46A0914004A9DF7B48">
    <w:name w:val="FAFAD18C23BE8D46A0914004A9DF7B48"/>
  </w:style>
  <w:style w:type="paragraph" w:customStyle="1" w:styleId="51CB0A42F6E4094F9067FA67BCF6F461">
    <w:name w:val="51CB0A42F6E4094F9067FA67BCF6F461"/>
  </w:style>
  <w:style w:type="paragraph" w:customStyle="1" w:styleId="F67AABC58B6EFC4DB9DFEBE5C23E3EB3">
    <w:name w:val="F67AABC58B6EFC4DB9DFEBE5C23E3EB3"/>
  </w:style>
  <w:style w:type="paragraph" w:customStyle="1" w:styleId="A1B8AE4F9AA9794681DE92BD1B9EBDE2">
    <w:name w:val="A1B8AE4F9AA9794681DE92BD1B9EBDE2"/>
  </w:style>
  <w:style w:type="paragraph" w:customStyle="1" w:styleId="D1AEF01ADD49DC478277B39701318C35">
    <w:name w:val="D1AEF01ADD49DC478277B39701318C35"/>
  </w:style>
  <w:style w:type="paragraph" w:customStyle="1" w:styleId="CB880C27F609B146A78377741E47D683">
    <w:name w:val="CB880C27F609B146A78377741E47D683"/>
  </w:style>
  <w:style w:type="paragraph" w:customStyle="1" w:styleId="3BA6F9603F689645ABD5E4E29CFF13A9">
    <w:name w:val="3BA6F9603F689645ABD5E4E29CFF13A9"/>
  </w:style>
  <w:style w:type="paragraph" w:customStyle="1" w:styleId="229A99BAFF4DB14388F34A840C808FDF">
    <w:name w:val="229A99BAFF4DB14388F34A840C808FDF"/>
  </w:style>
  <w:style w:type="paragraph" w:customStyle="1" w:styleId="8BD8AF8961B6F240870F56443D08BCB6">
    <w:name w:val="8BD8AF8961B6F240870F56443D08BCB6"/>
    <w:rsid w:val="004463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Már00</b:Tag>
    <b:SourceType>Book</b:SourceType>
    <b:Guid>{8FAB5C8E-0037-0846-BDE3-DE854D32F834}</b:Guid>
    <b:Author>
      <b:Author>
        <b:NameList>
          <b:Person>
            <b:Last>Bezerra</b:Last>
            <b:First>Márcio</b:First>
            <b:Middle>Antonio Salvador</b:Middle>
          </b:Person>
        </b:NameList>
      </b:Author>
    </b:Author>
    <b:Title>A Unique Brazilian Composer: A Study of the Music of Gilberto Mendes Through Selected Piano Pieces</b:Title>
    <b:City>Brussels</b:City>
    <b:Publisher>Alain vaan Kerckhoven Editeur</b:Publisher>
    <b:Year>2000</b:Year>
    <b:RefOrder>1</b:RefOrder>
  </b:Source>
  <b:Source>
    <b:Tag>Joã74</b:Tag>
    <b:SourceType>JournalArticle</b:SourceType>
    <b:Guid>{1CA38088-E0C1-A742-865D-A34673C92F35}</b:Guid>
    <b:Author>
      <b:Author>
        <b:NameList>
          <b:Person>
            <b:Last>Filho</b:Last>
            <b:First>João</b:First>
            <b:Middle>Caldeira</b:Middle>
          </b:Person>
        </b:NameList>
      </b:Author>
    </b:Author>
    <b:Title>“Ginastera e Futebol no Teatro Municipal.”</b:Title>
    <b:Year>1974</b:Year>
    <b:Volume>26</b:Volume>
    <b:JournalName>O Estado de São Paulo</b:JournalName>
    <b:Month>July</b:Month>
    <b:RefOrder>2</b:RefOrder>
  </b:Source>
  <b:Source>
    <b:Tag>Mar73</b:Tag>
    <b:SourceType>JournalArticle</b:SourceType>
    <b:Guid>{6E16A978-7EEF-E848-9AC0-520307B96388}</b:Guid>
    <b:Author>
      <b:Author>
        <b:NameList>
          <b:Person>
            <b:Last>Caravaggi</b:Last>
            <b:First>Maria</b:First>
            <b:Middle>Ines</b:Middle>
          </b:Person>
        </b:NameList>
      </b:Author>
    </b:Author>
    <b:Title>Santos Football Music: A Música Experimental em Ritmo de Futebol</b:Title>
    <b:JournalName>Jornal do Brasil</b:JournalName>
    <b:Publisher>Caderno B</b:Publisher>
    <b:Year>1973</b:Year>
    <b:Month>October</b:Month>
    <b:Day>9</b:Day>
    <b:Pages>5</b:Pages>
    <b:RefOrder>3</b:RefOrder>
  </b:Source>
  <b:Source>
    <b:Tag>Ell65</b:Tag>
    <b:SourceType>JournalArticle</b:SourceType>
    <b:Guid>{2020DB2E-1EC9-4145-BA6F-B0FE54C89AF6}</b:Guid>
    <b:Author>
      <b:Author>
        <b:NameList>
          <b:Person>
            <b:Last>Ellmerich</b:Last>
            <b:First>Luis</b:First>
          </b:Person>
        </b:NameList>
      </b:Author>
    </b:Author>
    <b:Title>“‘Vale Tudo’ no Municipal.” </b:Title>
    <b:JournalName>Diário de São Paulo</b:JournalName>
    <b:Year>1965</b:Year>
    <b:Month>November</b:Month>
    <b:Day>18</b:Day>
    <b:RefOrder>4</b:RefOrder>
  </b:Source>
  <b:Source>
    <b:Tag>Fer701</b:Tag>
    <b:SourceType>JournalArticle</b:SourceType>
    <b:Guid>{AE6DBA88-5BE2-0D4C-9C44-71390CCD6C23}</b:Guid>
    <b:Author>
      <b:Author>
        <b:NameList>
          <b:Person>
            <b:Last>Fernandez-Cid</b:Last>
            <b:First>Antonio</b:First>
          </b:Person>
        </b:NameList>
      </b:Author>
    </b:Author>
    <b:Title>"Alcides Lanza y el Grupo Alea, en el Ateneo en Sesion ‘Sui Generis’.”</b:Title>
    <b:JournalName>ABC (Madrid)</b:JournalName>
    <b:Year>1970</b:Year>
    <b:Month>October</b:Month>
    <b:Day>4</b:Day>
    <b:RefOrder>5</b:RefOrder>
  </b:Source>
  <b:Source>
    <b:Tag>Fon89</b:Tag>
    <b:SourceType>JournalArticle</b:SourceType>
    <b:Guid>{A562DBF0-4E03-3347-A296-4D47F32579EF}</b:Guid>
    <b:Author>
      <b:Author>
        <b:NameList>
          <b:Person>
            <b:Last>Fonseca</b:Last>
            <b:First>Vera.</b:First>
          </b:Person>
        </b:NameList>
      </b:Author>
    </b:Author>
    <b:Title>“A Experiência de Gilberto Mendes.” </b:Title>
    <b:JournalName>O Estado de São Paulo</b:JournalName>
    <b:Year>1989</b:Year>
    <b:Month>September</b:Month>
    <b:Day>12</b:Day>
    <b:RefOrder>6</b:RefOrder>
  </b:Source>
  <b:Source>
    <b:Tag>Fra69</b:Tag>
    <b:SourceType>JournalArticle</b:SourceType>
    <b:Guid>{4D0277C4-2EAE-4F45-888F-F57E57FBDC2D}</b:Guid>
    <b:Author>
      <b:Author>
        <b:NameList>
          <b:Person>
            <b:Last>França</b:Last>
            <b:First>Eurico</b:First>
            <b:Middle>Nogueira</b:Middle>
          </b:Person>
        </b:NameList>
      </b:Author>
    </b:Author>
    <b:Title>“Festival encerra com Vanguarda.”</b:Title>
    <b:JournalName>Correio da Manhã </b:JournalName>
    <b:Publisher>Segundo Caderno</b:Publisher>
    <b:City>Rio de Janeiro</b:City>
    <b:Year>1969</b:Year>
    <b:Month>March</b:Month>
    <b:Day>30</b:Day>
    <b:Pages>2</b:Pages>
    <b:RefOrder>7</b:RefOrder>
  </b:Source>
  <b:Source>
    <b:Tag>Fra70</b:Tag>
    <b:SourceType>JournalArticle</b:SourceType>
    <b:Guid>{EF8E2909-2C96-BD41-841B-40827E069A4F}</b:Guid>
    <b:Author>
      <b:Author>
        <b:NameList>
          <b:Person>
            <b:Last>Franco</b:Last>
            <b:First>José</b:First>
            <b:Middle>Maria</b:Middle>
          </b:Person>
        </b:NameList>
      </b:Author>
    </b:Author>
    <b:Title>“El III Festival de Música de América y España.”</b:Title>
    <b:JournalName>Ya</b:JournalName>
    <b:City>Madrid</b:City>
    <b:Year>1970</b:Year>
    <b:Month>October</b:Month>
    <b:Day>4</b:Day>
    <b:RefOrder>8</b:RefOrder>
  </b:Source>
  <b:Source>
    <b:Tag>Kri74</b:Tag>
    <b:SourceType>JournalArticle</b:SourceType>
    <b:Guid>{2BDB0724-42B9-8440-AAFA-ED2273407434}</b:Guid>
    <b:Author>
      <b:Author>
        <b:NameList>
          <b:Person>
            <b:Last>Krieger</b:Last>
            <b:First>Edino</b:First>
          </b:Person>
        </b:NameList>
      </b:Author>
    </b:Author>
    <b:Title>Música Brasileira para UNESCO Ouvir.”</b:Title>
    <b:JournalName>Jornal do Brasil </b:JournalName>
    <b:Publisher>Caderno B</b:Publisher>
    <b:City>Rio de 	Janeiro</b:City>
    <b:Year>1974</b:Year>
    <b:Month>July</b:Month>
    <b:Day>23</b:Day>
    <b:Pages>2</b:Pages>
    <b:RefOrder>9</b:RefOrder>
  </b:Source>
  <b:Source>
    <b:Tag>Mar70</b:Tag>
    <b:SourceType>JournalArticle</b:SourceType>
    <b:Guid>{273290C3-13AE-6C4C-8555-7BC7EFF2D024}</b:Guid>
    <b:Author>
      <b:Author>
        <b:NameList>
          <b:Person>
            <b:Last>Marco</b:Last>
            <b:First>Tomás</b:First>
          </b:Person>
        </b:NameList>
      </b:Author>
    </b:Author>
    <b:Title>“III Festival de Música de América y España: Gran Concierto de Alcides Lanza con el Grupo Alea.” </b:Title>
    <b:JournalName>Arriba</b:JournalName>
    <b:City>Madrid</b:City>
    <b:Year>1970</b:Year>
    <b:Month>October </b:Month>
    <b:Day>4</b:Day>
    <b:RefOrder>10</b:RefOrder>
  </b:Source>
  <b:Source>
    <b:Tag>Mar91</b:Tag>
    <b:SourceType>JournalArticle</b:SourceType>
    <b:Guid>{81E711BF-18D1-C24E-9EFD-C56D942B0317}</b:Guid>
    <b:Author>
      <b:Author>
        <b:NameList>
          <b:Person>
            <b:Last>Martins</b:Last>
            <b:First>José</b:First>
            <b:Middle>Eduardo</b:Middle>
          </b:Person>
        </b:NameList>
      </b:Author>
    </b:Author>
    <b:Title>“Gilberto Mendes.” </b:Title>
    <b:JournalName>Estudos Avançados</b:JournalName>
    <b:Year>1991</b:Year>
    <b:Month>September-December</b:Month>
    <b:Volume>5</b:Volume>
    <b:Issue>13</b:Issue>
    <b:Pages>196-197</b:Pages>
    <b:RefOrder>11</b:RefOrder>
  </b:Source>
  <b:Source>
    <b:Tag>Men</b:Tag>
    <b:SourceType>JournalArticle</b:SourceType>
    <b:Guid>{CBFE969B-0A7B-4447-BA53-FE90C5FE1537}</b:Guid>
    <b:Author>
      <b:Author>
        <b:NameList>
          <b:Person>
            <b:Last>Mendes</b:Last>
            <b:First>Gilberto</b:First>
          </b:Person>
        </b:NameList>
      </b:Author>
      <b:Editor>
        <b:NameList>
          <b:Person>
            <b:Last>Campos</b:Last>
            <b:First>Augusto</b:First>
            <b:Middle>de</b:Middle>
          </b:Person>
        </b:NameList>
      </b:Editor>
    </b:Author>
    <b:Title>“De como a MPB perdeu o balanço e continuou na vanguarda.”</b:Title>
    <b:JournalName>Balanço da Bossa e outras Bossas</b:JournalName>
    <b:Publisher>Editora Perspectiva.</b:Publisher>
    <b:City>São Paulo</b:City>
    <b:Pages>133-140</b:Pages>
    <b:RefOrder>12</b:RefOrder>
  </b:Source>
  <b:Source>
    <b:Tag>Gil87</b:Tag>
    <b:SourceType>JournalArticle</b:SourceType>
    <b:Guid>{E69DEAEA-A30B-A340-8455-714F4A11FAA0}</b:Guid>
    <b:Author>
      <b:Author>
        <b:NameList>
          <b:Person>
            <b:Last>Mendes</b:Last>
            <b:First>Gilberto</b:First>
          </b:Person>
        </b:NameList>
      </b:Author>
    </b:Author>
    <b:Title>“Eklektizismus oder Postmoderne in der Lateinamerikanischen Musik.”</b:Title>
    <b:JournalName>Kompakt</b:JournalName>
    <b:Year>1987</b:Year>
    <b:Month>April</b:Month>
    <b:Volume>23</b:Volume>
    <b:Pages>11-14</b:Pages>
    <b:RefOrder>13</b:RefOrder>
  </b:Source>
  <b:Source>
    <b:Tag>Gil90</b:Tag>
    <b:SourceType>JournalArticle</b:SourceType>
    <b:Guid>{9363A0D1-65CF-6D44-AB74-8AA7B54C0D1C}</b:Guid>
    <b:Author>
      <b:Author>
        <b:NameList>
          <b:Person>
            <b:Last>Mendes</b:Last>
            <b:First>Gilberto</b:First>
          </b:Person>
        </b:NameList>
      </b:Author>
    </b:Author>
    <b:Title>Um Estudo? Eisler e Webern Caminham nos Mares do Sul...</b:Title>
    <b:JournalName>Análise Musical</b:JournalName>
    <b:Year>1990</b:Year>
    <b:Month>October</b:Month>
    <b:Volume>3</b:Volume>
    <b:Pages>113-125</b:Pages>
    <b:RefOrder>14</b:RefOrder>
  </b:Source>
  <b:Source>
    <b:Tag>Men75</b:Tag>
    <b:SourceType>BookSection</b:SourceType>
    <b:Guid>{F3E3B7DF-1FA0-8843-A6F1-F8CB63CDA9E0}</b:Guid>
    <b:Title>“A Música.”</b:Title>
    <b:Publisher>Editora Perspectiva</b:Publisher>
    <b:City>São Paulo</b:City>
    <b:Year>1975</b:Year>
    <b:Pages>127-138</b:Pages>
    <b:Author>
      <b:Author>
        <b:NameList>
          <b:Person>
            <b:Last>Mendes</b:Last>
            <b:First>Gilberto</b:First>
          </b:Person>
        </b:NameList>
      </b:Author>
      <b:Editor>
        <b:NameList>
          <b:Person>
            <b:Last>Ávila</b:Last>
            <b:First>Affonso</b:First>
          </b:Person>
        </b:NameList>
      </b:Editor>
    </b:Author>
    <b:BookTitle>Modernismo</b:BookTitle>
    <b:RefOrder>15</b:RefOrder>
  </b:Source>
  <b:Source>
    <b:Tag>Mús91</b:Tag>
    <b:SourceType>JournalArticle</b:SourceType>
    <b:Guid>{B7735D08-6C77-B44C-9528-D65C71771B88}</b:Guid>
    <b:Title>Música Moderna Brasileira e suas Implicações de Esquerda</b:Title>
    <b:Year>1991</b:Year>
    <b:Volume>2</b:Volume>
    <b:Pages>37-42</b:Pages>
    <b:JournalName>Revista Música</b:JournalName>
    <b:Month>May</b:Month>
    <b:Issue>1</b:Issue>
    <b:RefOrder>16</b:RefOrder>
  </b:Source>
  <b:Source>
    <b:Tag>Gil69</b:Tag>
    <b:SourceType>JournalArticle</b:SourceType>
    <b:Guid>{57EE32DB-7E30-9745-944D-339AD3042A69}</b:Guid>
    <b:Author>
      <b:Author>
        <b:NameList>
          <b:Person>
            <b:Last>Mendes</b:Last>
            <b:First>Gilberto</b:First>
          </b:Person>
        </b:NameList>
      </b:Author>
    </b:Author>
    <b:Title>Música Nuova Brasiliana: Dati e Problemi</b:Title>
    <b:JournalName>Aut Aut </b:JournalName>
    <b:Year>1969</b:Year>
    <b:Month>March</b:Month>
    <b:Volume>109-110</b:Volume>
    <b:Pages>206-212</b:Pages>
    <b:Comments> Aut Aut 109–110 (March 1969): 	206–12. </b:Comments>
    <b:RefOrder>17</b:RefOrder>
  </b:Source>
  <b:Source>
    <b:Tag>Men94</b:Tag>
    <b:SourceType>Book</b:SourceType>
    <b:Guid>{E507DEE9-AADA-4441-B685-11990CA4820C}</b:Guid>
    <b:Author>
      <b:Author>
        <b:NameList>
          <b:Person>
            <b:Last>Mendes</b:Last>
            <b:First>Gilberto</b:First>
          </b:Person>
        </b:NameList>
      </b:Author>
    </b:Author>
    <b:Title>Uma Odisséia Musical: Dos Mares do Sul à Elegância Pop/Art Déco.</b:Title>
    <b:Publisher>Editora da Universidade de São Paulo and Editora Giordano</b:Publisher>
    <b:City>São 	Paulo</b:City>
    <b:Year>1994</b:Year>
    <b:RefOrder>18</b:RefOrder>
  </b:Source>
  <b:Source>
    <b:Tag>Men91</b:Tag>
    <b:SourceType>JournalArticle</b:SourceType>
    <b:Guid>{4B35B137-3A47-1240-82D0-E1DA2DAC941A}</b:Guid>
    <b:Author>
      <b:Author>
        <b:NameList>
          <b:Person>
            <b:Last>Mendes</b:Last>
            <b:First>Gilberto</b:First>
          </b:Person>
        </b:NameList>
      </b:Author>
    </b:Author>
    <b:Title>O Último Tango em Vila Parisi</b:Title>
    <b:Year>1991</b:Year>
    <b:Volume>1</b:Volume>
    <b:Pages>51-61</b:Pages>
    <b:JournalName>Artéria</b:JournalName>
    <b:Month>August</b:Month>
    <b:RefOrder>19</b:RefOrder>
  </b:Source>
  <b:Source>
    <b:Tag>Gil91</b:Tag>
    <b:SourceType>JournalArticle</b:SourceType>
    <b:Guid>{33130D84-DC4F-1441-AD72-8861D8342448}</b:Guid>
    <b:Author>
      <b:Author>
        <b:NameList>
          <b:Person>
            <b:Last>Mendes</b:Last>
            <b:First>Gilberto</b:First>
          </b:Person>
        </b:NameList>
      </b:Author>
    </b:Author>
    <b:Title>Vila Socó Meu Amor</b:Title>
    <b:JournalName>Estudos Avançados</b:JournalName>
    <b:Year>1991</b:Year>
    <b:Month>September-December</b:Month>
    <b:Volume>5</b:Volume>
    <b:Issue>13</b:Issue>
    <b:Pages>193-195</b:Pages>
    <b:RefOrder>20</b:RefOrder>
  </b:Source>
  <b:Source>
    <b:Tag>Mir83</b:Tag>
    <b:SourceType>JournalArticle</b:SourceType>
    <b:Guid>{D0F281D5-5A85-D54E-8B56-13F1F17B96AE}</b:Guid>
    <b:Author>
      <b:Author>
        <b:NameList>
          <b:Person>
            <b:Last>Miranda</b:Last>
            <b:First>Ronaldo</b:First>
          </b:Person>
        </b:NameList>
      </b:Author>
    </b:Author>
    <b:Title>Uma questão de opção de linguagem</b:Title>
    <b:JournalName> Jornal do Brasil</b:JournalName>
    <b:City>Rio de Janeiro</b:City>
    <b:Year>1983</b:Year>
    <b:Month>October</b:Month>
    <b:Day>9</b:Day>
    <b:RefOrder>21</b:RefOrder>
  </b:Source>
  <b:Source>
    <b:Tag>Mou87</b:Tag>
    <b:SourceType>JournalArticle</b:SourceType>
    <b:Guid>{869761CA-5EE6-9C46-893D-60CBA299C10F}</b:Guid>
    <b:Author>
      <b:Author>
        <b:NameList>
          <b:Person>
            <b:Last>Mounsey</b:Last>
            <b:First>Paul</b:First>
          </b:Person>
        </b:NameList>
      </b:Author>
    </b:Author>
    <b:Title>Music in Brazil: Willy Corrêa de Oliveira and Gilberto Mendes</b:Title>
    <b:JournalName>Contact Magazine</b:JournalName>
    <b:Year>1987</b:Year>
    <b:Volume>31</b:Volume>
    <b:Issue>Autumn</b:Issue>
    <b:Pages>21-26</b:Pages>
    <b:RefOrder>22</b:RefOrder>
  </b:Source>
  <b:Source>
    <b:Tag>Squ74</b:Tag>
    <b:SourceType>JournalArticle</b:SourceType>
    <b:Guid>{E39EB96B-6C58-774F-BA9F-15788FC3D728}</b:Guid>
    <b:Author>
      <b:Author>
        <b:NameList>
          <b:Person>
            <b:Last>Squeff</b:Last>
            <b:First>Enio</b:First>
          </b:Person>
        </b:NameList>
      </b:Author>
    </b:Author>
    <b:Title>Peça sinfônica quebra tradição</b:Title>
    <b:JournalName> O Estado de São Paulo</b:JournalName>
    <b:Year>1974</b:Year>
    <b:Month>July</b:Month>
    <b:Day>24</b:Day>
    <b:RefOrder>23</b:RefOrder>
  </b:Source>
  <b:Source>
    <b:Tag>Tar92</b:Tag>
    <b:SourceType>JournalArticle</b:SourceType>
    <b:Guid>{5F09B5E5-548E-A74A-AB9D-B412C100664D}</b:Guid>
    <b:Author>
      <b:Author>
        <b:NameList>
          <b:Person>
            <b:Last>Tarcha</b:Last>
            <b:First>Carlos</b:First>
          </b:Person>
        </b:NameList>
      </b:Author>
    </b:Author>
    <b:Title>A Visão Caleidoscópica de ‘O Pente de Istanbul’.</b:Title>
    <b:JournalName>Revista Música 	</b:JournalName>
    <b:Year>1992</b:Year>
    <b:Month>May</b:Month>
    <b:Volume>3</b:Volume>
    <b:Issue>1</b:Issue>
    <b:Pages>82-102</b:Pages>
    <b:RefOrder>24</b:RefOrder>
  </b:Source>
  <b:Source>
    <b:Tag>Wis74</b:Tag>
    <b:SourceType>JournalArticle</b:SourceType>
    <b:Guid>{7D1C0C0A-9AF5-274B-868C-CABAC06132A8}</b:Guid>
    <b:Author>
      <b:Author>
        <b:NameList>
          <b:Person>
            <b:Last>Wisnik</b:Last>
            <b:First>José</b:First>
            <b:Middle>Miguel</b:Middle>
          </b:Person>
        </b:NameList>
      </b:Author>
    </b:Author>
    <b:Title>Santos Futebol Música</b:Title>
    <b:JournalName>Última Hora</b:JournalName>
    <b:City>São Paulo</b:City>
    <b:Year>1974</b:Year>
    <b:Month>July</b:Month>
    <b:Day>30</b:Day>
    <b:RefOrder>25</b:RefOrder>
  </b:Source>
</b:Sources>
</file>

<file path=customXml/itemProps1.xml><?xml version="1.0" encoding="utf-8"?>
<ds:datastoreItem xmlns:ds="http://schemas.openxmlformats.org/officeDocument/2006/customXml" ds:itemID="{07CD5E9A-E7AE-EC45-BBCF-9B671C42B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136</TotalTime>
  <Pages>4</Pages>
  <Words>1971</Words>
  <Characters>11235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206</cp:revision>
  <dcterms:created xsi:type="dcterms:W3CDTF">2014-09-12T05:16:00Z</dcterms:created>
  <dcterms:modified xsi:type="dcterms:W3CDTF">2014-10-17T03:34:00Z</dcterms:modified>
</cp:coreProperties>
</file>