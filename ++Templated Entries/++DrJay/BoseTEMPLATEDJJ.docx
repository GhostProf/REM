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AF4A4D4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FE2E9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DA486098FFF034F854E4253646AAD1F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E90D7F7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07F09C83B19FF45A0B8C43B4270F131"/>
            </w:placeholder>
            <w:text/>
          </w:sdtPr>
          <w:sdtEndPr/>
          <w:sdtContent>
            <w:tc>
              <w:tcPr>
                <w:tcW w:w="2073" w:type="dxa"/>
              </w:tcPr>
              <w:p w14:paraId="05B9F7F9" w14:textId="77777777" w:rsidR="00B574C9" w:rsidRDefault="00F60B03" w:rsidP="00F60B03">
                <w:proofErr w:type="spellStart"/>
                <w:r>
                  <w:t>Amiya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2480E45187DAE447826FADDB96CFEAA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A6ACBBF" w14:textId="77777777" w:rsidR="00B574C9" w:rsidRDefault="00F60B03" w:rsidP="00F60B0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14CA4BFAC3DFB64795B16D2FEE95DC0D"/>
            </w:placeholder>
            <w:text/>
          </w:sdtPr>
          <w:sdtEndPr/>
          <w:sdtContent>
            <w:tc>
              <w:tcPr>
                <w:tcW w:w="2642" w:type="dxa"/>
              </w:tcPr>
              <w:p w14:paraId="7E173261" w14:textId="77777777" w:rsidR="00B574C9" w:rsidRDefault="00F60B03" w:rsidP="00F60B03">
                <w:proofErr w:type="spellStart"/>
                <w:r>
                  <w:t>Dev</w:t>
                </w:r>
                <w:proofErr w:type="spellEnd"/>
              </w:p>
            </w:tc>
          </w:sdtContent>
        </w:sdt>
      </w:tr>
      <w:tr w:rsidR="00B574C9" w14:paraId="7826ED6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766440F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4807D587E526A4E84A85EB9E6A19CA5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F1C34EA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94CEA5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86EF7D1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123A10466631418E89D074545A16F7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2425CD97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76C6758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A83E4B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696994D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79D9D7E" w14:textId="77777777" w:rsidTr="003F0D73">
        <w:sdt>
          <w:sdtPr>
            <w:alias w:val="Article headword"/>
            <w:tag w:val="articleHeadword"/>
            <w:id w:val="-361440020"/>
            <w:placeholder>
              <w:docPart w:val="49BE7C2CC0545A4B902979764E17F65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EAB7E5" w14:textId="77777777" w:rsidR="003F0D73" w:rsidRPr="00FB589A" w:rsidRDefault="00F60B03" w:rsidP="00825BB9">
                <w:r w:rsidRPr="005227A2">
                  <w:rPr>
                    <w:lang w:val="en-US"/>
                  </w:rPr>
                  <w:t xml:space="preserve">Bose, </w:t>
                </w:r>
                <w:proofErr w:type="spellStart"/>
                <w:r w:rsidRPr="005227A2">
                  <w:rPr>
                    <w:lang w:val="en-US"/>
                  </w:rPr>
                  <w:t>Buddhadeva</w:t>
                </w:r>
                <w:proofErr w:type="spellEnd"/>
                <w:r w:rsidRPr="005227A2">
                  <w:rPr>
                    <w:lang w:val="en-US"/>
                  </w:rPr>
                  <w:t xml:space="preserve">  (1908-1974)</w:t>
                </w:r>
              </w:p>
            </w:tc>
          </w:sdtContent>
        </w:sdt>
      </w:tr>
      <w:tr w:rsidR="00464699" w14:paraId="20CCA99F" w14:textId="77777777" w:rsidTr="001A4A3F">
        <w:sdt>
          <w:sdtPr>
            <w:alias w:val="Variant headwords"/>
            <w:tag w:val="variantHeadwords"/>
            <w:id w:val="173464402"/>
            <w:placeholder>
              <w:docPart w:val="B0B452E49D631E44BE5EBEABA0FBB729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4AFA15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7362B2A" w14:textId="77777777" w:rsidTr="003F0D73">
        <w:sdt>
          <w:sdtPr>
            <w:alias w:val="Abstract"/>
            <w:tag w:val="abstract"/>
            <w:id w:val="-635871867"/>
            <w:placeholder>
              <w:docPart w:val="9C9149B35437984DB60AE13B41FB9C5B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69402A4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7543B919" w14:textId="77777777" w:rsidTr="003F0D73">
        <w:sdt>
          <w:sdtPr>
            <w:alias w:val="Article text"/>
            <w:tag w:val="articleText"/>
            <w:id w:val="634067588"/>
            <w:placeholder>
              <w:docPart w:val="84D62D93792DDE41BEC6D1980AA62687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422BF13" w14:textId="0B32F531" w:rsidR="00F60B03" w:rsidRDefault="00F60B03" w:rsidP="00825BB9">
                <w:proofErr w:type="spellStart"/>
                <w:r w:rsidRPr="001C5E63">
                  <w:t>Buddhadeva</w:t>
                </w:r>
                <w:proofErr w:type="spellEnd"/>
                <w:r w:rsidRPr="001C5E63">
                  <w:t xml:space="preserve"> Bose</w:t>
                </w:r>
                <w:r>
                  <w:t xml:space="preserve"> </w:t>
                </w:r>
                <w:r w:rsidR="00BF08EF">
                  <w:t xml:space="preserve">was a major Bengali poet who was integral in introducing modernity to Bengali poetry. The author of over 150 titles, he </w:t>
                </w:r>
                <w:r w:rsidRPr="001C5E63">
                  <w:t xml:space="preserve">was </w:t>
                </w:r>
                <w:r w:rsidR="00BF08EF">
                  <w:t xml:space="preserve">also </w:t>
                </w:r>
                <w:r w:rsidRPr="001C5E63">
                  <w:t>a novelist, short-story writer, essayist, pl</w:t>
                </w:r>
                <w:r w:rsidR="00BF08EF">
                  <w:t xml:space="preserve">aywright, children’s writer, and translator. </w:t>
                </w:r>
              </w:p>
              <w:p w14:paraId="54092D6B" w14:textId="77777777" w:rsidR="00825BB9" w:rsidRPr="001C5E63" w:rsidRDefault="00825BB9" w:rsidP="00825BB9"/>
              <w:p w14:paraId="7F2042D3" w14:textId="648AB74B" w:rsidR="00F60B03" w:rsidRDefault="00F60B03" w:rsidP="00825BB9">
                <w:r w:rsidRPr="001C5E63">
                  <w:t xml:space="preserve">Born in </w:t>
                </w:r>
                <w:proofErr w:type="spellStart"/>
                <w:r w:rsidRPr="001C5E63">
                  <w:t>Comilla</w:t>
                </w:r>
                <w:proofErr w:type="spellEnd"/>
                <w:r w:rsidRPr="001C5E63">
                  <w:t>, he</w:t>
                </w:r>
                <w:r w:rsidR="00BF08EF">
                  <w:t xml:space="preserve"> grew up in </w:t>
                </w:r>
                <w:proofErr w:type="spellStart"/>
                <w:r w:rsidR="00BF08EF">
                  <w:t>Noakhali</w:t>
                </w:r>
                <w:proofErr w:type="spellEnd"/>
                <w:r w:rsidR="00BF08EF">
                  <w:t xml:space="preserve"> and Dhaka. </w:t>
                </w:r>
                <w:r w:rsidRPr="001C5E63">
                  <w:t xml:space="preserve">While </w:t>
                </w:r>
                <w:r w:rsidR="00BF08EF">
                  <w:t>enrolled in</w:t>
                </w:r>
                <w:r w:rsidRPr="001C5E63">
                  <w:t xml:space="preserve"> college, he </w:t>
                </w:r>
                <w:r w:rsidR="00BF08EF">
                  <w:t>published the journal</w:t>
                </w:r>
                <w:r w:rsidRPr="001C5E63">
                  <w:t xml:space="preserve"> </w:t>
                </w:r>
                <w:proofErr w:type="spellStart"/>
                <w:r w:rsidRPr="001C5E63">
                  <w:rPr>
                    <w:i/>
                  </w:rPr>
                  <w:t>Pragati</w:t>
                </w:r>
                <w:proofErr w:type="spellEnd"/>
                <w:r w:rsidR="007A700F">
                  <w:t xml:space="preserve"> (</w:t>
                </w:r>
                <w:r w:rsidR="007A700F" w:rsidRPr="007A700F">
                  <w:rPr>
                    <w:i/>
                  </w:rPr>
                  <w:t>Progress</w:t>
                </w:r>
                <w:r w:rsidR="007A700F">
                  <w:t xml:space="preserve"> [</w:t>
                </w:r>
                <w:r w:rsidRPr="001C5E63">
                  <w:t>1927-1929</w:t>
                </w:r>
                <w:r w:rsidR="007A700F">
                  <w:t>]</w:t>
                </w:r>
                <w:r w:rsidRPr="001C5E63">
                  <w:t>)</w:t>
                </w:r>
                <w:r w:rsidR="00BF08EF" w:rsidRPr="001C5E63">
                  <w:t xml:space="preserve"> with </w:t>
                </w:r>
                <w:proofErr w:type="spellStart"/>
                <w:r w:rsidR="00BF08EF" w:rsidRPr="001C5E63">
                  <w:t>Ajit</w:t>
                </w:r>
                <w:proofErr w:type="spellEnd"/>
                <w:r w:rsidR="00BF08EF" w:rsidRPr="001C5E63">
                  <w:t xml:space="preserve"> </w:t>
                </w:r>
                <w:proofErr w:type="spellStart"/>
                <w:r w:rsidR="00BF08EF" w:rsidRPr="001C5E63">
                  <w:t>Datta</w:t>
                </w:r>
                <w:proofErr w:type="spellEnd"/>
                <w:r w:rsidR="00947BA3">
                  <w:t xml:space="preserve">. </w:t>
                </w:r>
                <w:r w:rsidR="00E62229">
                  <w:t>Having published a book of poems (</w:t>
                </w:r>
                <w:proofErr w:type="spellStart"/>
                <w:r w:rsidR="00E62229" w:rsidRPr="001C5E63">
                  <w:rPr>
                    <w:i/>
                  </w:rPr>
                  <w:t>Bandīr</w:t>
                </w:r>
                <w:proofErr w:type="spellEnd"/>
                <w:r w:rsidR="00E62229" w:rsidRPr="001C5E63">
                  <w:rPr>
                    <w:i/>
                  </w:rPr>
                  <w:t xml:space="preserve"> </w:t>
                </w:r>
                <w:proofErr w:type="spellStart"/>
                <w:r w:rsidR="00E62229" w:rsidRPr="001C5E63">
                  <w:rPr>
                    <w:i/>
                  </w:rPr>
                  <w:t>Bandanā</w:t>
                </w:r>
                <w:proofErr w:type="spellEnd"/>
                <w:r w:rsidR="00E62229">
                  <w:t xml:space="preserve"> [</w:t>
                </w:r>
                <w:r w:rsidR="00E62229" w:rsidRPr="00E62229">
                  <w:rPr>
                    <w:i/>
                  </w:rPr>
                  <w:t>Prisoner’s Song</w:t>
                </w:r>
                <w:r w:rsidR="00E62229">
                  <w:t>]) and a novel (</w:t>
                </w:r>
                <w:proofErr w:type="spellStart"/>
                <w:r w:rsidR="00E62229" w:rsidRPr="001C5E63">
                  <w:rPr>
                    <w:i/>
                  </w:rPr>
                  <w:t>Sādā</w:t>
                </w:r>
                <w:proofErr w:type="spellEnd"/>
                <w:r w:rsidR="00E62229">
                  <w:rPr>
                    <w:i/>
                  </w:rPr>
                  <w:t xml:space="preserve"> </w:t>
                </w:r>
                <w:r w:rsidR="00E62229">
                  <w:t>[</w:t>
                </w:r>
                <w:r w:rsidR="00E62229">
                  <w:rPr>
                    <w:i/>
                  </w:rPr>
                  <w:t>Response</w:t>
                </w:r>
                <w:r w:rsidR="00E62229">
                  <w:t>])</w:t>
                </w:r>
                <w:r w:rsidR="001A4A3F">
                  <w:t>, he mo</w:t>
                </w:r>
                <w:r w:rsidR="00CF65BF">
                  <w:t xml:space="preserve">ved to Kolkata at the age of 23, where he took up writing as a profession. </w:t>
                </w:r>
                <w:r w:rsidRPr="001C5E63">
                  <w:t xml:space="preserve">At 26 he married </w:t>
                </w:r>
                <w:r w:rsidR="00CF65BF">
                  <w:t xml:space="preserve">the singer </w:t>
                </w:r>
                <w:proofErr w:type="spellStart"/>
                <w:r w:rsidRPr="001C5E63">
                  <w:t>Protiva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Som</w:t>
                </w:r>
                <w:proofErr w:type="spellEnd"/>
                <w:r w:rsidRPr="001C5E63">
                  <w:t xml:space="preserve">, </w:t>
                </w:r>
                <w:r w:rsidR="00CF65BF">
                  <w:t xml:space="preserve">who </w:t>
                </w:r>
                <w:r w:rsidR="006D2E6F">
                  <w:t xml:space="preserve">later </w:t>
                </w:r>
                <w:r w:rsidR="00CF65BF">
                  <w:t>became</w:t>
                </w:r>
                <w:r w:rsidRPr="001C5E63">
                  <w:t xml:space="preserve"> a </w:t>
                </w:r>
                <w:r w:rsidR="006D2E6F">
                  <w:t xml:space="preserve">writer of </w:t>
                </w:r>
                <w:r w:rsidRPr="001C5E63">
                  <w:t>fiction</w:t>
                </w:r>
                <w:r w:rsidR="00C008E5">
                  <w:t>.</w:t>
                </w:r>
                <w:r w:rsidRPr="001C5E63">
                  <w:t xml:space="preserve"> </w:t>
                </w:r>
                <w:r w:rsidR="00C008E5">
                  <w:t xml:space="preserve">By the time he married </w:t>
                </w:r>
                <w:proofErr w:type="spellStart"/>
                <w:r w:rsidR="00C008E5">
                  <w:t>Som</w:t>
                </w:r>
                <w:proofErr w:type="spellEnd"/>
                <w:r w:rsidR="00C008E5">
                  <w:t xml:space="preserve">, Bose </w:t>
                </w:r>
                <w:r w:rsidRPr="001C5E63">
                  <w:t>had begun teaching at Ripon</w:t>
                </w:r>
                <w:r w:rsidR="00C008E5">
                  <w:t xml:space="preserve"> </w:t>
                </w:r>
                <w:r w:rsidR="00C008E5" w:rsidRPr="001C5E63">
                  <w:t>College</w:t>
                </w:r>
                <w:r w:rsidRPr="001C5E63">
                  <w:t xml:space="preserve"> (now </w:t>
                </w:r>
                <w:proofErr w:type="spellStart"/>
                <w:r w:rsidRPr="001C5E63">
                  <w:t>Surendranath</w:t>
                </w:r>
                <w:proofErr w:type="spellEnd"/>
                <w:r w:rsidR="00C008E5">
                  <w:t xml:space="preserve"> College</w:t>
                </w:r>
                <w:r w:rsidR="007A700F">
                  <w:t xml:space="preserve">). </w:t>
                </w:r>
                <w:r w:rsidR="001975DD">
                  <w:t>Within</w:t>
                </w:r>
                <w:r w:rsidRPr="001C5E63">
                  <w:t xml:space="preserve"> a year, </w:t>
                </w:r>
                <w:r w:rsidR="00105E64">
                  <w:t xml:space="preserve">Bose, </w:t>
                </w:r>
                <w:proofErr w:type="spellStart"/>
                <w:r w:rsidR="00105E64">
                  <w:t>Premendra</w:t>
                </w:r>
                <w:proofErr w:type="spellEnd"/>
                <w:r w:rsidR="00105E64">
                  <w:t xml:space="preserve"> </w:t>
                </w:r>
                <w:proofErr w:type="spellStart"/>
                <w:r w:rsidR="00105E64">
                  <w:t>Mitra</w:t>
                </w:r>
                <w:proofErr w:type="spellEnd"/>
                <w:r w:rsidR="00105E64">
                  <w:t xml:space="preserve">, and Samar </w:t>
                </w:r>
                <w:proofErr w:type="spellStart"/>
                <w:r w:rsidR="00105E64">
                  <w:t>Sen</w:t>
                </w:r>
                <w:proofErr w:type="spellEnd"/>
                <w:r w:rsidR="005F1B1C">
                  <w:t xml:space="preserve"> </w:t>
                </w:r>
                <w:r w:rsidR="00105E64">
                  <w:t xml:space="preserve">founded the poetry quarterly </w:t>
                </w:r>
                <w:proofErr w:type="spellStart"/>
                <w:r w:rsidR="00105E64" w:rsidRPr="001C5E63">
                  <w:rPr>
                    <w:i/>
                  </w:rPr>
                  <w:t>Kavitā</w:t>
                </w:r>
                <w:proofErr w:type="spellEnd"/>
                <w:r w:rsidR="00105E64" w:rsidRPr="001C5E63">
                  <w:rPr>
                    <w:i/>
                  </w:rPr>
                  <w:t xml:space="preserve"> </w:t>
                </w:r>
                <w:r w:rsidR="00105E64">
                  <w:t>(</w:t>
                </w:r>
                <w:r w:rsidR="00105E64">
                  <w:rPr>
                    <w:i/>
                  </w:rPr>
                  <w:t>Poetry</w:t>
                </w:r>
                <w:r w:rsidR="00105E64" w:rsidRPr="001C5E63">
                  <w:t xml:space="preserve"> </w:t>
                </w:r>
                <w:r w:rsidR="00105E64">
                  <w:t>[</w:t>
                </w:r>
                <w:r w:rsidR="00105E64" w:rsidRPr="001C5E63">
                  <w:t>1935-1961</w:t>
                </w:r>
                <w:r w:rsidR="00105E64">
                  <w:t>]</w:t>
                </w:r>
                <w:r w:rsidR="00105E64" w:rsidRPr="001C5E63">
                  <w:t>)</w:t>
                </w:r>
                <w:proofErr w:type="gramStart"/>
                <w:r w:rsidR="00C2066A">
                  <w:t>;</w:t>
                </w:r>
                <w:proofErr w:type="gramEnd"/>
                <w:r w:rsidR="00105E64">
                  <w:t xml:space="preserve"> an important journal that proved influential for generations of poets to come. </w:t>
                </w:r>
                <w:r w:rsidR="00DA63C1">
                  <w:t>As an editor and translator, Bose also published and later edited an anthology of Modern Bengali poetry (</w:t>
                </w:r>
                <w:proofErr w:type="spellStart"/>
                <w:r w:rsidR="00DA63C1" w:rsidRPr="001C5E63">
                  <w:rPr>
                    <w:i/>
                  </w:rPr>
                  <w:t>Ādhunik</w:t>
                </w:r>
                <w:proofErr w:type="spellEnd"/>
                <w:r w:rsidR="00DA63C1" w:rsidRPr="001C5E63">
                  <w:rPr>
                    <w:i/>
                  </w:rPr>
                  <w:t xml:space="preserve"> </w:t>
                </w:r>
                <w:proofErr w:type="spellStart"/>
                <w:r w:rsidR="00DA63C1" w:rsidRPr="001C5E63">
                  <w:rPr>
                    <w:i/>
                  </w:rPr>
                  <w:t>Bānglā</w:t>
                </w:r>
                <w:proofErr w:type="spellEnd"/>
                <w:r w:rsidR="00DA63C1" w:rsidRPr="001C5E63">
                  <w:rPr>
                    <w:i/>
                  </w:rPr>
                  <w:t xml:space="preserve"> </w:t>
                </w:r>
                <w:proofErr w:type="spellStart"/>
                <w:r w:rsidR="00DA63C1" w:rsidRPr="001C5E63">
                  <w:rPr>
                    <w:i/>
                  </w:rPr>
                  <w:t>Kavitā</w:t>
                </w:r>
                <w:proofErr w:type="spellEnd"/>
                <w:r w:rsidR="00DA63C1" w:rsidRPr="001C5E63">
                  <w:t xml:space="preserve"> </w:t>
                </w:r>
                <w:r w:rsidR="00DA63C1">
                  <w:t>[</w:t>
                </w:r>
                <w:r w:rsidR="00DA63C1" w:rsidRPr="001C5E63">
                  <w:t>1940</w:t>
                </w:r>
                <w:r w:rsidR="00DA63C1">
                  <w:t xml:space="preserve">]), and a series of sixteen-page poetry </w:t>
                </w:r>
                <w:r w:rsidR="008C3C91">
                  <w:t>publications</w:t>
                </w:r>
                <w:r w:rsidR="00DA63C1">
                  <w:t xml:space="preserve"> (</w:t>
                </w:r>
                <w:proofErr w:type="spellStart"/>
                <w:r w:rsidRPr="001C5E63">
                  <w:rPr>
                    <w:i/>
                  </w:rPr>
                  <w:t>Ek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Paysāy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Ekti</w:t>
                </w:r>
                <w:proofErr w:type="spellEnd"/>
                <w:r w:rsidR="00DA63C1">
                  <w:t xml:space="preserve"> [</w:t>
                </w:r>
                <w:r w:rsidR="00DA63C1" w:rsidRPr="00DA63C1">
                  <w:rPr>
                    <w:i/>
                  </w:rPr>
                  <w:t xml:space="preserve">Poems a </w:t>
                </w:r>
                <w:proofErr w:type="spellStart"/>
                <w:r w:rsidR="00DA63C1" w:rsidRPr="00DA63C1">
                  <w:rPr>
                    <w:i/>
                  </w:rPr>
                  <w:t>Paysa</w:t>
                </w:r>
                <w:proofErr w:type="spellEnd"/>
                <w:r w:rsidR="00DA63C1" w:rsidRPr="00DA63C1">
                  <w:rPr>
                    <w:i/>
                  </w:rPr>
                  <w:t xml:space="preserve"> Each</w:t>
                </w:r>
                <w:r w:rsidR="00DA63C1">
                  <w:t xml:space="preserve">]). </w:t>
                </w:r>
              </w:p>
              <w:p w14:paraId="7465D5D3" w14:textId="77777777" w:rsidR="00105E64" w:rsidRPr="001C5E63" w:rsidRDefault="00105E64" w:rsidP="00825BB9"/>
              <w:p w14:paraId="13B09A82" w14:textId="12C473A7" w:rsidR="00F60B03" w:rsidRDefault="00C2066A" w:rsidP="00825BB9">
                <w:r>
                  <w:t xml:space="preserve">While Bose eventually left his position </w:t>
                </w:r>
                <w:r w:rsidR="00EC5D60">
                  <w:t>Ripon College,</w:t>
                </w:r>
                <w:r w:rsidR="00F60B03" w:rsidRPr="001C5E63">
                  <w:t xml:space="preserve"> </w:t>
                </w:r>
                <w:r w:rsidR="00EC5D60">
                  <w:t xml:space="preserve">he later </w:t>
                </w:r>
                <w:r w:rsidR="00E00E06">
                  <w:t>was a professor at</w:t>
                </w:r>
                <w:r w:rsidR="00EC5D60">
                  <w:t xml:space="preserve"> </w:t>
                </w:r>
                <w:r w:rsidR="00F60B03" w:rsidRPr="001C5E63">
                  <w:t xml:space="preserve">the newly established </w:t>
                </w:r>
                <w:proofErr w:type="spellStart"/>
                <w:r w:rsidR="00F60B03" w:rsidRPr="001C5E63">
                  <w:t>Jadavpur</w:t>
                </w:r>
                <w:proofErr w:type="spellEnd"/>
                <w:r w:rsidR="00F60B03" w:rsidRPr="001C5E63">
                  <w:t xml:space="preserve"> University</w:t>
                </w:r>
                <w:r w:rsidR="00E00E06">
                  <w:t>, where he founded</w:t>
                </w:r>
                <w:r w:rsidR="00EC5D60">
                  <w:t xml:space="preserve"> </w:t>
                </w:r>
                <w:r w:rsidR="00E00E06">
                  <w:t>the</w:t>
                </w:r>
                <w:r w:rsidR="00F60B03" w:rsidRPr="001C5E63">
                  <w:t xml:space="preserve"> Comparative Literature</w:t>
                </w:r>
                <w:r w:rsidR="00E00E06">
                  <w:t xml:space="preserve"> department.</w:t>
                </w:r>
                <w:r w:rsidR="008C3C91">
                  <w:t xml:space="preserve"> In the dec</w:t>
                </w:r>
                <w:r w:rsidR="00051675">
                  <w:t xml:space="preserve">ade between his time at Ripon College and </w:t>
                </w:r>
                <w:proofErr w:type="spellStart"/>
                <w:r w:rsidR="00051675">
                  <w:t>Jadavpur</w:t>
                </w:r>
                <w:proofErr w:type="spellEnd"/>
                <w:r w:rsidR="00051675">
                  <w:t xml:space="preserve"> University, he tried his hand at</w:t>
                </w:r>
                <w:r w:rsidR="00F60B03" w:rsidRPr="001C5E63">
                  <w:t xml:space="preserve"> journalism, had a brief assignment with UNESCO, and </w:t>
                </w:r>
                <w:r w:rsidR="00051675">
                  <w:t>was</w:t>
                </w:r>
                <w:r w:rsidR="00F60B03" w:rsidRPr="001C5E63">
                  <w:t xml:space="preserve"> a Fulbright professor in the United States. </w:t>
                </w:r>
              </w:p>
              <w:p w14:paraId="79241875" w14:textId="77777777" w:rsidR="00825BB9" w:rsidRPr="001C5E63" w:rsidRDefault="00825BB9" w:rsidP="00825BB9">
                <w:bookmarkStart w:id="0" w:name="_GoBack"/>
                <w:bookmarkEnd w:id="0"/>
              </w:p>
              <w:p w14:paraId="78CB3949" w14:textId="02CA5C66" w:rsidR="00F60B03" w:rsidRDefault="00F60B03" w:rsidP="00825BB9">
                <w:r w:rsidRPr="001C5E63">
                  <w:t xml:space="preserve">Bose </w:t>
                </w:r>
                <w:r w:rsidR="00B42C84">
                  <w:t xml:space="preserve">authored </w:t>
                </w:r>
                <w:r w:rsidRPr="001C5E63">
                  <w:t xml:space="preserve">seventeen books of poems and </w:t>
                </w:r>
                <w:r w:rsidR="009949B8">
                  <w:t>one</w:t>
                </w:r>
                <w:r w:rsidRPr="001C5E63">
                  <w:t xml:space="preserve"> book of poems for children. He began flowingly, but without compromising skill (witness </w:t>
                </w:r>
                <w:proofErr w:type="spellStart"/>
                <w:r w:rsidRPr="001C5E63">
                  <w:rPr>
                    <w:i/>
                  </w:rPr>
                  <w:t>Kankābatī</w:t>
                </w:r>
                <w:proofErr w:type="spellEnd"/>
                <w:r w:rsidRPr="001C5E63">
                  <w:t>), grew terse before long (</w:t>
                </w:r>
                <w:r w:rsidRPr="001C5E63">
                  <w:rPr>
                    <w:i/>
                  </w:rPr>
                  <w:t xml:space="preserve">Je </w:t>
                </w:r>
                <w:proofErr w:type="spellStart"/>
                <w:r w:rsidRPr="001C5E63">
                  <w:rPr>
                    <w:i/>
                  </w:rPr>
                  <w:t>Āndhār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Ālor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Adhik</w:t>
                </w:r>
                <w:proofErr w:type="spellEnd"/>
                <w:r w:rsidRPr="001C5E63">
                  <w:t xml:space="preserve">—‘The Darkness that Is More than Light’—showed it most), and closed with terseness and flow combined (as in his last book </w:t>
                </w:r>
                <w:proofErr w:type="spellStart"/>
                <w:r w:rsidRPr="001C5E63">
                  <w:rPr>
                    <w:i/>
                  </w:rPr>
                  <w:t>Svāgatabidāy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Anyānya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Kavitā</w:t>
                </w:r>
                <w:proofErr w:type="spellEnd"/>
                <w:r w:rsidRPr="001C5E63">
                  <w:t xml:space="preserve">—‘Welcome Farewell and Other Poems’).  Part of this output was in prose, he being a champion of the prose poem.  In </w:t>
                </w:r>
                <w:proofErr w:type="gramStart"/>
                <w:r w:rsidRPr="001C5E63">
                  <w:t>novel which</w:t>
                </w:r>
                <w:proofErr w:type="gramEnd"/>
                <w:r w:rsidRPr="001C5E63">
                  <w:t xml:space="preserve"> he wrote in a great number, his prime contribution was the stream of consciousness (his masterpiece </w:t>
                </w:r>
                <w:proofErr w:type="spellStart"/>
                <w:r w:rsidRPr="001C5E63">
                  <w:rPr>
                    <w:i/>
                  </w:rPr>
                  <w:t>Tithidor</w:t>
                </w:r>
                <w:proofErr w:type="spellEnd"/>
                <w:r w:rsidRPr="001C5E63">
                  <w:t xml:space="preserve">—‘Sacred Ties’—was full of it) and a touch of the poetic.  This latter was also true of his later short stories.  His essays were numerous and of various kinds: belles-lettres, travelogues, autobiography and, above all, criticism. He wrote extensively on his great predecessor, Rabindranath Tagore, and also on his contemporaries, especially </w:t>
                </w:r>
                <w:proofErr w:type="spellStart"/>
                <w:r w:rsidRPr="001C5E63">
                  <w:t>Jibanananda</w:t>
                </w:r>
                <w:proofErr w:type="spellEnd"/>
                <w:r w:rsidRPr="001C5E63">
                  <w:t xml:space="preserve"> Das and </w:t>
                </w:r>
                <w:proofErr w:type="spellStart"/>
                <w:r w:rsidRPr="001C5E63">
                  <w:t>Sudhindranath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t>Datta</w:t>
                </w:r>
                <w:proofErr w:type="spellEnd"/>
                <w:r w:rsidRPr="001C5E63">
                  <w:t xml:space="preserve">. His last years were largely spent on a book on the </w:t>
                </w:r>
                <w:proofErr w:type="spellStart"/>
                <w:r w:rsidRPr="001C5E63">
                  <w:rPr>
                    <w:i/>
                  </w:rPr>
                  <w:t>Mahābhārata</w:t>
                </w:r>
                <w:proofErr w:type="spellEnd"/>
                <w:r w:rsidRPr="001C5E63">
                  <w:t xml:space="preserve"> (</w:t>
                </w:r>
                <w:proofErr w:type="spellStart"/>
                <w:r w:rsidRPr="001C5E63">
                  <w:rPr>
                    <w:i/>
                  </w:rPr>
                  <w:t>Mahābhārater</w:t>
                </w:r>
                <w:proofErr w:type="spellEnd"/>
                <w:r w:rsidRPr="001C5E63">
                  <w:rPr>
                    <w:i/>
                  </w:rPr>
                  <w:t xml:space="preserve"> </w:t>
                </w:r>
                <w:proofErr w:type="spellStart"/>
                <w:r w:rsidRPr="001C5E63">
                  <w:rPr>
                    <w:i/>
                  </w:rPr>
                  <w:t>Kathā</w:t>
                </w:r>
                <w:proofErr w:type="spellEnd"/>
                <w:r w:rsidRPr="001C5E63">
                  <w:t xml:space="preserve">) preceding which he wrote four verse-plays on themes taken from it </w:t>
                </w:r>
                <w:r w:rsidRPr="001C5E63">
                  <w:lastRenderedPageBreak/>
                  <w:t>(</w:t>
                </w:r>
                <w:proofErr w:type="spellStart"/>
                <w:r w:rsidRPr="001C5E63">
                  <w:rPr>
                    <w:i/>
                  </w:rPr>
                  <w:t>Kālsandhyā</w:t>
                </w:r>
                <w:proofErr w:type="spellEnd"/>
                <w:r w:rsidRPr="001C5E63">
                  <w:t xml:space="preserve">—‘Darkness at Noon’—being one). He had already written a play on </w:t>
                </w:r>
                <w:proofErr w:type="spellStart"/>
                <w:r w:rsidRPr="001C5E63">
                  <w:t>Rishyasringa</w:t>
                </w:r>
                <w:proofErr w:type="spellEnd"/>
                <w:r w:rsidRPr="001C5E63">
                  <w:t xml:space="preserve">, </w:t>
                </w:r>
                <w:proofErr w:type="spellStart"/>
                <w:r w:rsidRPr="001C5E63">
                  <w:rPr>
                    <w:i/>
                  </w:rPr>
                  <w:t>Tapasvī</w:t>
                </w:r>
                <w:proofErr w:type="spellEnd"/>
                <w:r w:rsidRPr="001C5E63">
                  <w:rPr>
                    <w:i/>
                  </w:rPr>
                  <w:t xml:space="preserve"> o </w:t>
                </w:r>
                <w:proofErr w:type="spellStart"/>
                <w:r w:rsidRPr="001C5E63">
                  <w:rPr>
                    <w:i/>
                  </w:rPr>
                  <w:t>Taranginī</w:t>
                </w:r>
                <w:proofErr w:type="spellEnd"/>
                <w:r w:rsidRPr="001C5E63">
                  <w:t xml:space="preserve"> (‘The Hermit and the Courtesan’), and one on Electra (</w:t>
                </w:r>
                <w:proofErr w:type="spellStart"/>
                <w:r w:rsidRPr="001C5E63">
                  <w:rPr>
                    <w:i/>
                  </w:rPr>
                  <w:t>Kolkātār</w:t>
                </w:r>
                <w:proofErr w:type="spellEnd"/>
                <w:r w:rsidRPr="001C5E63">
                  <w:t xml:space="preserve"> [Kolkata’s] </w:t>
                </w:r>
                <w:r w:rsidRPr="001C5E63">
                  <w:rPr>
                    <w:i/>
                  </w:rPr>
                  <w:t>Electra</w:t>
                </w:r>
                <w:r w:rsidRPr="001C5E63">
                  <w:t xml:space="preserve">). </w:t>
                </w:r>
              </w:p>
              <w:p w14:paraId="27619E3B" w14:textId="77777777" w:rsidR="00825BB9" w:rsidRPr="001C5E63" w:rsidRDefault="00825BB9" w:rsidP="00825BB9"/>
              <w:p w14:paraId="670008E2" w14:textId="77777777" w:rsidR="00F60B03" w:rsidRDefault="00F60B03" w:rsidP="00825BB9">
                <w:r w:rsidRPr="001C5E63">
                  <w:t xml:space="preserve">His main translations were of </w:t>
                </w:r>
                <w:proofErr w:type="spellStart"/>
                <w:r w:rsidRPr="001C5E63">
                  <w:t>Kālidāsa’s</w:t>
                </w:r>
                <w:proofErr w:type="spellEnd"/>
                <w:r w:rsidRPr="001C5E63">
                  <w:t xml:space="preserve"> </w:t>
                </w:r>
                <w:proofErr w:type="spellStart"/>
                <w:r w:rsidRPr="001C5E63">
                  <w:rPr>
                    <w:i/>
                  </w:rPr>
                  <w:t>Meghadūta</w:t>
                </w:r>
                <w:proofErr w:type="spellEnd"/>
                <w:r w:rsidRPr="001C5E63">
                  <w:t xml:space="preserve">, Baudelaire’s </w:t>
                </w:r>
                <w:r w:rsidRPr="001C5E63">
                  <w:rPr>
                    <w:i/>
                  </w:rPr>
                  <w:t xml:space="preserve">Les </w:t>
                </w:r>
                <w:proofErr w:type="spellStart"/>
                <w:r w:rsidRPr="001C5E63">
                  <w:rPr>
                    <w:i/>
                  </w:rPr>
                  <w:t>Fleurs</w:t>
                </w:r>
                <w:proofErr w:type="spellEnd"/>
                <w:r w:rsidRPr="001C5E63">
                  <w:rPr>
                    <w:i/>
                  </w:rPr>
                  <w:t xml:space="preserve"> du Mal</w:t>
                </w:r>
                <w:r w:rsidRPr="001C5E63">
                  <w:t xml:space="preserve">, selections from </w:t>
                </w:r>
                <w:proofErr w:type="spellStart"/>
                <w:r w:rsidRPr="001C5E63">
                  <w:t>Hölderlin</w:t>
                </w:r>
                <w:proofErr w:type="spellEnd"/>
                <w:r w:rsidRPr="001C5E63">
                  <w:t xml:space="preserve"> and Rilke.  A champion of his mother tongue, he wrote English only occasionally, </w:t>
                </w:r>
                <w:r w:rsidRPr="001C5E63">
                  <w:rPr>
                    <w:i/>
                  </w:rPr>
                  <w:t>An Acre of Green Grass</w:t>
                </w:r>
                <w:r w:rsidRPr="001C5E63">
                  <w:t xml:space="preserve"> (on current Bengali writing) and </w:t>
                </w:r>
                <w:r w:rsidRPr="001C5E63">
                  <w:rPr>
                    <w:i/>
                  </w:rPr>
                  <w:t>Tagore: Portrait of a Poet</w:t>
                </w:r>
                <w:r w:rsidRPr="001C5E63">
                  <w:t xml:space="preserve"> being two principal instances.</w:t>
                </w:r>
              </w:p>
              <w:p w14:paraId="0761C2F0" w14:textId="77777777" w:rsidR="00F60B03" w:rsidRDefault="00F60B03" w:rsidP="00F60B03">
                <w:pPr>
                  <w:pStyle w:val="Heading1"/>
                  <w:outlineLvl w:val="0"/>
                </w:pPr>
              </w:p>
              <w:p w14:paraId="4C8015D4" w14:textId="77777777" w:rsidR="00F60B03" w:rsidRPr="00F60B03" w:rsidRDefault="00F60B03" w:rsidP="00F60B03">
                <w:pPr>
                  <w:pStyle w:val="Heading1"/>
                  <w:outlineLvl w:val="0"/>
                </w:pPr>
                <w:r w:rsidRPr="00F60B03">
                  <w:t>Timeline</w:t>
                </w:r>
              </w:p>
              <w:p w14:paraId="68D2390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1927-1929: Monthly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Pragati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devoted to modernism</w:t>
                </w:r>
              </w:p>
              <w:p w14:paraId="63E2F1F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1930: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Bandīr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Bandanā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ABAC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1935-1961: Quarterly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solely devoted to poetry</w:t>
                </w:r>
              </w:p>
              <w:p w14:paraId="5D8C106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1949: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</w:t>
                </w:r>
                <w:proofErr w:type="spellEnd"/>
                <w:r w:rsidRPr="001C5E63">
                  <w:rPr>
                    <w:rFonts w:ascii="Georgia" w:hAnsi="Georgia"/>
                  </w:rPr>
                  <w:t>, novel</w:t>
                </w:r>
              </w:p>
              <w:p w14:paraId="615EFEE9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1958: </w:t>
                </w:r>
                <w:r w:rsidRPr="001C5E63">
                  <w:rPr>
                    <w:rFonts w:ascii="Georgia" w:hAnsi="Georgia"/>
                    <w:i/>
                  </w:rPr>
                  <w:t xml:space="preserve">Je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Āndhār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Ālor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Adhik</w:t>
                </w:r>
                <w:proofErr w:type="spellEnd"/>
                <w:r w:rsidRPr="001C5E63">
                  <w:rPr>
                    <w:rFonts w:ascii="Georgia" w:hAnsi="Georgia"/>
                  </w:rPr>
                  <w:t>, book of poems</w:t>
                </w:r>
              </w:p>
              <w:p w14:paraId="14661E4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1961: </w:t>
                </w:r>
                <w:r w:rsidRPr="001C5E63">
                  <w:rPr>
                    <w:rFonts w:ascii="Georgia" w:hAnsi="Georgia"/>
                    <w:i/>
                  </w:rPr>
                  <w:t xml:space="preserve">Charles Baudelaire: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Tānr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Kavitā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translation of </w:t>
                </w:r>
                <w:r w:rsidRPr="001C5E63">
                  <w:rPr>
                    <w:rFonts w:ascii="Georgia" w:hAnsi="Georgia"/>
                    <w:i/>
                  </w:rPr>
                  <w:t xml:space="preserve">Les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Fleurs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du Mal</w:t>
                </w:r>
              </w:p>
              <w:p w14:paraId="2CA3E694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1966: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Tapasvī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Taranginī</w:t>
                </w:r>
                <w:proofErr w:type="spellEnd"/>
                <w:r w:rsidRPr="001C5E63">
                  <w:rPr>
                    <w:rFonts w:ascii="Georgia" w:hAnsi="Georgia"/>
                  </w:rPr>
                  <w:t>, play</w:t>
                </w:r>
              </w:p>
              <w:p w14:paraId="26D1875F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1974 (posthumous):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Mahābhārater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Kathā</w:t>
                </w:r>
                <w:proofErr w:type="spellEnd"/>
                <w:r w:rsidRPr="001C5E63">
                  <w:rPr>
                    <w:rFonts w:ascii="Georgia" w:hAnsi="Georgia"/>
                  </w:rPr>
                  <w:t>, criticism</w:t>
                </w:r>
              </w:p>
              <w:p w14:paraId="4F43058D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</w:p>
              <w:p w14:paraId="5938DB59" w14:textId="77777777" w:rsidR="003F0D73" w:rsidRDefault="003F0D73" w:rsidP="00C27FAB"/>
            </w:tc>
          </w:sdtContent>
        </w:sdt>
      </w:tr>
      <w:tr w:rsidR="003235A7" w14:paraId="51F3F659" w14:textId="77777777" w:rsidTr="003235A7">
        <w:tc>
          <w:tcPr>
            <w:tcW w:w="9016" w:type="dxa"/>
          </w:tcPr>
          <w:p w14:paraId="4220F722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3072D32C5FF104388107CB8383DE94F"/>
              </w:placeholder>
            </w:sdtPr>
            <w:sdtEndPr/>
            <w:sdtContent>
              <w:p w14:paraId="05B5A15B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Dasgupta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Alokeranjan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, MIL Series (New Delhi: </w:t>
                </w:r>
                <w:proofErr w:type="spellStart"/>
                <w:r w:rsidRPr="001C5E63">
                  <w:rPr>
                    <w:rFonts w:ascii="Georgia" w:hAnsi="Georgia"/>
                  </w:rPr>
                  <w:t>Sahitya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Akademi</w:t>
                </w:r>
                <w:proofErr w:type="spellEnd"/>
                <w:r w:rsidRPr="001C5E63">
                  <w:rPr>
                    <w:rFonts w:ascii="Georgia" w:hAnsi="Georgia"/>
                  </w:rPr>
                  <w:t>,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 xml:space="preserve">1977)    </w:t>
                </w:r>
              </w:p>
              <w:p w14:paraId="23FBD6E8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Sengupta</w:t>
                </w:r>
                <w:proofErr w:type="spellEnd"/>
                <w:r w:rsidRPr="001C5E63">
                  <w:rPr>
                    <w:rFonts w:ascii="Georgia" w:hAnsi="Georgia"/>
                  </w:rPr>
                  <w:t>, Samir</w:t>
                </w:r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Basur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Jīban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Vikalp</w:t>
                </w:r>
                <w:proofErr w:type="spellEnd"/>
                <w:r w:rsidRPr="001C5E63">
                  <w:rPr>
                    <w:rFonts w:ascii="Georgia" w:hAnsi="Georgia"/>
                  </w:rPr>
                  <w:t>, 1998, rev. 2008).</w:t>
                </w:r>
              </w:p>
              <w:p w14:paraId="0F705A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Jyotirmoy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ed.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Kolkātā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Samkhyā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Pratibhas</w:t>
                </w:r>
                <w:proofErr w:type="spellEnd"/>
                <w:r w:rsidRPr="001C5E63">
                  <w:rPr>
                    <w:rFonts w:ascii="Georgia" w:hAnsi="Georgia"/>
                  </w:rPr>
                  <w:t>, 2002).</w:t>
                </w:r>
              </w:p>
              <w:p w14:paraId="64516585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r w:rsidRPr="001C5E63">
                  <w:rPr>
                    <w:rFonts w:ascii="Georgia" w:hAnsi="Georgia"/>
                  </w:rPr>
                  <w:t xml:space="preserve">Dyson, </w:t>
                </w:r>
                <w:proofErr w:type="spellStart"/>
                <w:r w:rsidRPr="001C5E63">
                  <w:rPr>
                    <w:rFonts w:ascii="Georgia" w:hAnsi="Georgia"/>
                  </w:rPr>
                  <w:t>Ketaki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Kushari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 xml:space="preserve">Selected Poems of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Bose</w:t>
                </w:r>
                <w:r w:rsidRPr="001C5E63">
                  <w:rPr>
                    <w:rFonts w:ascii="Georgia" w:hAnsi="Georgia"/>
                  </w:rPr>
                  <w:t xml:space="preserve"> (Oxford University</w:t>
                </w:r>
                <w:r>
                  <w:rPr>
                    <w:rFonts w:ascii="Georgia" w:hAnsi="Georgia"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Press India, 2003).</w:t>
                </w:r>
              </w:p>
              <w:p w14:paraId="21B07E6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(Kolkata: </w:t>
                </w:r>
                <w:proofErr w:type="spellStart"/>
                <w:r w:rsidRPr="001C5E63">
                  <w:rPr>
                    <w:rFonts w:ascii="Georgia" w:hAnsi="Georgia"/>
                  </w:rPr>
                  <w:t>Bangiya-Sahitya-Parishat</w:t>
                </w:r>
                <w:proofErr w:type="spellEnd"/>
                <w:r w:rsidRPr="001C5E63">
                  <w:rPr>
                    <w:rFonts w:ascii="Georgia" w:hAnsi="Georgia"/>
                  </w:rPr>
                  <w:t>, 2006).</w:t>
                </w:r>
              </w:p>
              <w:p w14:paraId="0AEDFC27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  <w:i/>
                  </w:rPr>
                  <w:t>Svāgata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Samlāp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Basuke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Nibedita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ed. under </w:t>
                </w:r>
                <w:proofErr w:type="spellStart"/>
                <w:r w:rsidRPr="001C5E63">
                  <w:rPr>
                    <w:rFonts w:ascii="Georgia" w:hAnsi="Georgia"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Basu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Satabarsha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Samiti’s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supervision (Kolkata: </w:t>
                </w:r>
                <w:proofErr w:type="spellStart"/>
                <w:r w:rsidRPr="001C5E63">
                  <w:rPr>
                    <w:rFonts w:ascii="Georgia" w:hAnsi="Georgia"/>
                  </w:rPr>
                  <w:t>Dey’s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Publishing, 2008).</w:t>
                </w:r>
              </w:p>
              <w:p w14:paraId="66EF29A0" w14:textId="77777777" w:rsidR="00F60B03" w:rsidRPr="001C5E63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Sinha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 w:rsidRPr="001C5E63">
                  <w:rPr>
                    <w:rFonts w:ascii="Georgia" w:hAnsi="Georgia"/>
                  </w:rPr>
                  <w:t>Arunava</w:t>
                </w:r>
                <w:proofErr w:type="spellEnd"/>
                <w:r>
                  <w:rPr>
                    <w:rFonts w:ascii="Georgia" w:hAnsi="Georgia"/>
                  </w:rPr>
                  <w:t>,</w:t>
                </w:r>
                <w:r w:rsidRPr="001C5E63">
                  <w:rPr>
                    <w:rFonts w:ascii="Georgia" w:hAnsi="Georgia"/>
                  </w:rPr>
                  <w:t xml:space="preserve"> trans., </w:t>
                </w:r>
                <w:r w:rsidRPr="001C5E63">
                  <w:rPr>
                    <w:rFonts w:ascii="Georgia" w:hAnsi="Georgia"/>
                    <w:i/>
                  </w:rPr>
                  <w:t>When the Time Is Right</w:t>
                </w:r>
                <w:r w:rsidRPr="001C5E63">
                  <w:rPr>
                    <w:rFonts w:ascii="Georgia" w:hAnsi="Georgia"/>
                  </w:rPr>
                  <w:t xml:space="preserve"> (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Tithidore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t>in English) (Penguin India, 2012).</w:t>
                </w:r>
              </w:p>
              <w:p w14:paraId="001CC794" w14:textId="77777777" w:rsidR="00F60B03" w:rsidRPr="008D1914" w:rsidRDefault="00F60B03" w:rsidP="00F60B03">
                <w:pPr>
                  <w:spacing w:after="120" w:line="360" w:lineRule="auto"/>
                  <w:jc w:val="both"/>
                  <w:rPr>
                    <w:rFonts w:ascii="Georgia" w:hAnsi="Georgia"/>
                    <w:i/>
                  </w:rPr>
                </w:pPr>
                <w:proofErr w:type="spellStart"/>
                <w:r w:rsidRPr="001C5E63">
                  <w:rPr>
                    <w:rFonts w:ascii="Georgia" w:hAnsi="Georgia"/>
                  </w:rPr>
                  <w:t>Dev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, </w:t>
                </w:r>
                <w:proofErr w:type="spellStart"/>
                <w:r>
                  <w:rPr>
                    <w:rFonts w:ascii="Georgia" w:hAnsi="Georgia"/>
                  </w:rPr>
                  <w:t>Amiya</w:t>
                </w:r>
                <w:proofErr w:type="spellEnd"/>
                <w:r>
                  <w:rPr>
                    <w:rFonts w:ascii="Georgia" w:hAnsi="Georgia"/>
                  </w:rPr>
                  <w:t xml:space="preserve">. </w:t>
                </w:r>
                <w:r w:rsidRPr="001C5E63">
                  <w:rPr>
                    <w:rFonts w:ascii="Georgia" w:hAnsi="Georgia"/>
                    <w:i/>
                  </w:rPr>
                  <w:t xml:space="preserve">Dui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Tirise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: October-November/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Sudhīndranāth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Datta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o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Buddhadeva</w:t>
                </w:r>
                <w:proofErr w:type="spellEnd"/>
                <w:r w:rsidRPr="001C5E63">
                  <w:rPr>
                    <w:rFonts w:ascii="Georgia" w:hAnsi="Georgia"/>
                    <w:i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  <w:i/>
                  </w:rPr>
                  <w:t>Basu</w:t>
                </w:r>
                <w:proofErr w:type="spellEnd"/>
                <w:r>
                  <w:rPr>
                    <w:rFonts w:ascii="Georgia" w:hAnsi="Georgia"/>
                    <w:i/>
                  </w:rPr>
                  <w:t xml:space="preserve"> </w:t>
                </w:r>
                <w:r w:rsidRPr="001C5E63">
                  <w:rPr>
                    <w:rFonts w:ascii="Georgia" w:hAnsi="Georgia"/>
                  </w:rPr>
                  <w:lastRenderedPageBreak/>
                  <w:t xml:space="preserve">(Kolkata: </w:t>
                </w:r>
                <w:proofErr w:type="spellStart"/>
                <w:r w:rsidRPr="001C5E63">
                  <w:rPr>
                    <w:rFonts w:ascii="Georgia" w:hAnsi="Georgia"/>
                  </w:rPr>
                  <w:t>Ebang</w:t>
                </w:r>
                <w:proofErr w:type="spellEnd"/>
                <w:r w:rsidRPr="001C5E63">
                  <w:rPr>
                    <w:rFonts w:ascii="Georgia" w:hAnsi="Georgia"/>
                  </w:rPr>
                  <w:t xml:space="preserve"> </w:t>
                </w:r>
                <w:proofErr w:type="spellStart"/>
                <w:r w:rsidRPr="001C5E63">
                  <w:rPr>
                    <w:rFonts w:ascii="Georgia" w:hAnsi="Georgia"/>
                  </w:rPr>
                  <w:t>Mushayera</w:t>
                </w:r>
                <w:proofErr w:type="spellEnd"/>
                <w:r w:rsidRPr="001C5E63">
                  <w:rPr>
                    <w:rFonts w:ascii="Georgia" w:hAnsi="Georgia"/>
                  </w:rPr>
                  <w:t>, 2012), pp. 83f</w:t>
                </w:r>
                <w:r>
                  <w:rPr>
                    <w:rFonts w:ascii="Georgia" w:hAnsi="Georgia"/>
                  </w:rPr>
                  <w:t>f</w:t>
                </w:r>
                <w:r w:rsidRPr="001C5E63">
                  <w:rPr>
                    <w:rFonts w:ascii="Georgia" w:hAnsi="Georgia"/>
                  </w:rPr>
                  <w:t>.</w:t>
                </w:r>
                <w:r w:rsidRPr="001C5E63">
                  <w:rPr>
                    <w:rFonts w:ascii="Georgia" w:hAnsi="Georgia"/>
                    <w:i/>
                  </w:rPr>
                  <w:t xml:space="preserve">    </w:t>
                </w:r>
              </w:p>
              <w:p w14:paraId="6B21342E" w14:textId="77777777" w:rsidR="00F60B03" w:rsidRPr="0007190D" w:rsidRDefault="00F60B03" w:rsidP="00F60B03">
                <w:pPr>
                  <w:rPr>
                    <w:rFonts w:ascii="Times New Roman" w:hAnsi="Times New Roman" w:cs="Times New Roman"/>
                    <w:i/>
                  </w:rPr>
                </w:pPr>
              </w:p>
              <w:p w14:paraId="73DBCA7C" w14:textId="77777777" w:rsidR="003235A7" w:rsidRDefault="002F6146" w:rsidP="00FB11DE"/>
            </w:sdtContent>
          </w:sdt>
        </w:tc>
      </w:tr>
    </w:tbl>
    <w:p w14:paraId="173EA58D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376E9F" w14:textId="77777777" w:rsidR="00C2066A" w:rsidRDefault="00C2066A" w:rsidP="007A0D55">
      <w:pPr>
        <w:spacing w:after="0" w:line="240" w:lineRule="auto"/>
      </w:pPr>
      <w:r>
        <w:separator/>
      </w:r>
    </w:p>
  </w:endnote>
  <w:endnote w:type="continuationSeparator" w:id="0">
    <w:p w14:paraId="1B5294EB" w14:textId="77777777" w:rsidR="00C2066A" w:rsidRDefault="00C2066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1D74E" w14:textId="77777777" w:rsidR="00C2066A" w:rsidRDefault="00C2066A" w:rsidP="007A0D55">
      <w:pPr>
        <w:spacing w:after="0" w:line="240" w:lineRule="auto"/>
      </w:pPr>
      <w:r>
        <w:separator/>
      </w:r>
    </w:p>
  </w:footnote>
  <w:footnote w:type="continuationSeparator" w:id="0">
    <w:p w14:paraId="6CBE21B8" w14:textId="77777777" w:rsidR="00C2066A" w:rsidRDefault="00C2066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9EBDB" w14:textId="77777777" w:rsidR="00C2066A" w:rsidRDefault="00C2066A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35A1BB5" w14:textId="77777777" w:rsidR="00C2066A" w:rsidRDefault="00C2066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03"/>
    <w:rsid w:val="00032559"/>
    <w:rsid w:val="00051675"/>
    <w:rsid w:val="00052040"/>
    <w:rsid w:val="000B25AE"/>
    <w:rsid w:val="000B55AB"/>
    <w:rsid w:val="000D24DC"/>
    <w:rsid w:val="00101B2E"/>
    <w:rsid w:val="00105E64"/>
    <w:rsid w:val="00116FA0"/>
    <w:rsid w:val="0015114C"/>
    <w:rsid w:val="001975DD"/>
    <w:rsid w:val="001A21F3"/>
    <w:rsid w:val="001A2537"/>
    <w:rsid w:val="001A4A3F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F6146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1B1C"/>
    <w:rsid w:val="005F26D7"/>
    <w:rsid w:val="005F5450"/>
    <w:rsid w:val="006D0412"/>
    <w:rsid w:val="006D2E6F"/>
    <w:rsid w:val="007411B9"/>
    <w:rsid w:val="00780D95"/>
    <w:rsid w:val="00780DC7"/>
    <w:rsid w:val="007A0D55"/>
    <w:rsid w:val="007A700F"/>
    <w:rsid w:val="007B3377"/>
    <w:rsid w:val="007E5F44"/>
    <w:rsid w:val="00802ECB"/>
    <w:rsid w:val="00821DE3"/>
    <w:rsid w:val="00825BB9"/>
    <w:rsid w:val="00846CE1"/>
    <w:rsid w:val="008A5B87"/>
    <w:rsid w:val="008C3C91"/>
    <w:rsid w:val="00922950"/>
    <w:rsid w:val="00947BA3"/>
    <w:rsid w:val="009949B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42C84"/>
    <w:rsid w:val="00B574C9"/>
    <w:rsid w:val="00BC39C9"/>
    <w:rsid w:val="00BE5BF7"/>
    <w:rsid w:val="00BF08EF"/>
    <w:rsid w:val="00BF40E1"/>
    <w:rsid w:val="00C008E5"/>
    <w:rsid w:val="00C2066A"/>
    <w:rsid w:val="00C27FAB"/>
    <w:rsid w:val="00C358D4"/>
    <w:rsid w:val="00C6296B"/>
    <w:rsid w:val="00CC586D"/>
    <w:rsid w:val="00CF1542"/>
    <w:rsid w:val="00CF3EC5"/>
    <w:rsid w:val="00CF65BF"/>
    <w:rsid w:val="00D10E4A"/>
    <w:rsid w:val="00D656DA"/>
    <w:rsid w:val="00D83300"/>
    <w:rsid w:val="00DA63C1"/>
    <w:rsid w:val="00DC6B48"/>
    <w:rsid w:val="00DF01B0"/>
    <w:rsid w:val="00E00E06"/>
    <w:rsid w:val="00E62229"/>
    <w:rsid w:val="00E85A05"/>
    <w:rsid w:val="00E95829"/>
    <w:rsid w:val="00EA606C"/>
    <w:rsid w:val="00EB0C8C"/>
    <w:rsid w:val="00EB51FD"/>
    <w:rsid w:val="00EB77DB"/>
    <w:rsid w:val="00EC5D60"/>
    <w:rsid w:val="00ED139F"/>
    <w:rsid w:val="00EF74F7"/>
    <w:rsid w:val="00F36937"/>
    <w:rsid w:val="00F60B03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80CC9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F60B0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B0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DA486098FFF034F854E4253646AA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C50A8-FBF6-D34E-BD85-2BEF1D580B0F}"/>
      </w:docPartPr>
      <w:docPartBody>
        <w:p w:rsidR="00E337D7" w:rsidRDefault="00E337D7">
          <w:pPr>
            <w:pStyle w:val="7DA486098FFF034F854E4253646AAD1F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07F09C83B19FF45A0B8C43B4270F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73C88-9BB7-7541-98A6-A402459C70C4}"/>
      </w:docPartPr>
      <w:docPartBody>
        <w:p w:rsidR="00E337D7" w:rsidRDefault="00E337D7">
          <w:pPr>
            <w:pStyle w:val="D07F09C83B19FF45A0B8C43B4270F131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2480E45187DAE447826FADDB96CFE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5C6F5-A2B4-D64F-9BAE-CE359BB0BFF6}"/>
      </w:docPartPr>
      <w:docPartBody>
        <w:p w:rsidR="00E337D7" w:rsidRDefault="00E337D7">
          <w:pPr>
            <w:pStyle w:val="2480E45187DAE447826FADDB96CFEAA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14CA4BFAC3DFB64795B16D2FEE95DC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665759-4A42-584C-A4A3-2E13535071CB}"/>
      </w:docPartPr>
      <w:docPartBody>
        <w:p w:rsidR="00E337D7" w:rsidRDefault="00E337D7">
          <w:pPr>
            <w:pStyle w:val="14CA4BFAC3DFB64795B16D2FEE95DC0D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4807D587E526A4E84A85EB9E6A19C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DE2AC-EFB6-B84A-A5D6-B33D10897C7C}"/>
      </w:docPartPr>
      <w:docPartBody>
        <w:p w:rsidR="00E337D7" w:rsidRDefault="00E337D7">
          <w:pPr>
            <w:pStyle w:val="24807D587E526A4E84A85EB9E6A19CA5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123A10466631418E89D074545A1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300E2-8F54-5349-B38B-D20C60AAB7A6}"/>
      </w:docPartPr>
      <w:docPartBody>
        <w:p w:rsidR="00E337D7" w:rsidRDefault="00E337D7">
          <w:pPr>
            <w:pStyle w:val="35123A10466631418E89D074545A16F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49BE7C2CC0545A4B902979764E17F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9A7B2-5C76-6D4E-900A-31C99CE7DDDC}"/>
      </w:docPartPr>
      <w:docPartBody>
        <w:p w:rsidR="00E337D7" w:rsidRDefault="00E337D7">
          <w:pPr>
            <w:pStyle w:val="49BE7C2CC0545A4B902979764E17F65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B0B452E49D631E44BE5EBEABA0FBB7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57ADA8-A983-674F-AD15-86001AB96F6F}"/>
      </w:docPartPr>
      <w:docPartBody>
        <w:p w:rsidR="00E337D7" w:rsidRDefault="00E337D7">
          <w:pPr>
            <w:pStyle w:val="B0B452E49D631E44BE5EBEABA0FBB72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C9149B35437984DB60AE13B41FB9C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2A1C9-0E6B-9D40-9E8C-978085147C20}"/>
      </w:docPartPr>
      <w:docPartBody>
        <w:p w:rsidR="00E337D7" w:rsidRDefault="00E337D7">
          <w:pPr>
            <w:pStyle w:val="9C9149B35437984DB60AE13B41FB9C5B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4D62D93792DDE41BEC6D1980AA62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FEC419-E46D-E44C-89C2-4797ED531A06}"/>
      </w:docPartPr>
      <w:docPartBody>
        <w:p w:rsidR="00E337D7" w:rsidRDefault="00E337D7">
          <w:pPr>
            <w:pStyle w:val="84D62D93792DDE41BEC6D1980AA6268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3072D32C5FF104388107CB8383DE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CFEDF8-1241-AC4B-9BE6-5287217045F6}"/>
      </w:docPartPr>
      <w:docPartBody>
        <w:p w:rsidR="00E337D7" w:rsidRDefault="00E337D7">
          <w:pPr>
            <w:pStyle w:val="C3072D32C5FF104388107CB8383DE94F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7D7"/>
    <w:rsid w:val="00E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DA486098FFF034F854E4253646AAD1F">
    <w:name w:val="7DA486098FFF034F854E4253646AAD1F"/>
  </w:style>
  <w:style w:type="paragraph" w:customStyle="1" w:styleId="D07F09C83B19FF45A0B8C43B4270F131">
    <w:name w:val="D07F09C83B19FF45A0B8C43B4270F131"/>
  </w:style>
  <w:style w:type="paragraph" w:customStyle="1" w:styleId="2480E45187DAE447826FADDB96CFEAA7">
    <w:name w:val="2480E45187DAE447826FADDB96CFEAA7"/>
  </w:style>
  <w:style w:type="paragraph" w:customStyle="1" w:styleId="14CA4BFAC3DFB64795B16D2FEE95DC0D">
    <w:name w:val="14CA4BFAC3DFB64795B16D2FEE95DC0D"/>
  </w:style>
  <w:style w:type="paragraph" w:customStyle="1" w:styleId="24807D587E526A4E84A85EB9E6A19CA5">
    <w:name w:val="24807D587E526A4E84A85EB9E6A19CA5"/>
  </w:style>
  <w:style w:type="paragraph" w:customStyle="1" w:styleId="35123A10466631418E89D074545A16F7">
    <w:name w:val="35123A10466631418E89D074545A16F7"/>
  </w:style>
  <w:style w:type="paragraph" w:customStyle="1" w:styleId="49BE7C2CC0545A4B902979764E17F65A">
    <w:name w:val="49BE7C2CC0545A4B902979764E17F65A"/>
  </w:style>
  <w:style w:type="paragraph" w:customStyle="1" w:styleId="B0B452E49D631E44BE5EBEABA0FBB729">
    <w:name w:val="B0B452E49D631E44BE5EBEABA0FBB729"/>
  </w:style>
  <w:style w:type="paragraph" w:customStyle="1" w:styleId="9C9149B35437984DB60AE13B41FB9C5B">
    <w:name w:val="9C9149B35437984DB60AE13B41FB9C5B"/>
  </w:style>
  <w:style w:type="paragraph" w:customStyle="1" w:styleId="84D62D93792DDE41BEC6D1980AA62687">
    <w:name w:val="84D62D93792DDE41BEC6D1980AA62687"/>
  </w:style>
  <w:style w:type="paragraph" w:customStyle="1" w:styleId="C3072D32C5FF104388107CB8383DE94F">
    <w:name w:val="C3072D32C5FF104388107CB8383DE9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23</TotalTime>
  <Pages>3</Pages>
  <Words>687</Words>
  <Characters>3920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Jon Johnson</cp:lastModifiedBy>
  <cp:revision>27</cp:revision>
  <dcterms:created xsi:type="dcterms:W3CDTF">2015-01-22T18:58:00Z</dcterms:created>
  <dcterms:modified xsi:type="dcterms:W3CDTF">2015-01-24T16:54:00Z</dcterms:modified>
</cp:coreProperties>
</file>