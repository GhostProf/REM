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F1F32F" w14:textId="77777777" w:rsidTr="00922950">
        <w:tc>
          <w:tcPr>
            <w:tcW w:w="491" w:type="dxa"/>
            <w:vMerge w:val="restart"/>
            <w:shd w:val="clear" w:color="auto" w:fill="A6A6A6" w:themeFill="background1" w:themeFillShade="A6"/>
            <w:textDirection w:val="btLr"/>
          </w:tcPr>
          <w:p w14:paraId="20A5B25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0B262C9BFA46C40B4ED69E3E1A436B2"/>
            </w:placeholder>
            <w:showingPlcHdr/>
            <w:dropDownList>
              <w:listItem w:displayText="Dr." w:value="Dr."/>
              <w:listItem w:displayText="Prof." w:value="Prof."/>
            </w:dropDownList>
          </w:sdtPr>
          <w:sdtEndPr/>
          <w:sdtContent>
            <w:tc>
              <w:tcPr>
                <w:tcW w:w="1259" w:type="dxa"/>
              </w:tcPr>
              <w:p w14:paraId="0FB694F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EBF255BE574F24D97ADD050D612E63A"/>
            </w:placeholder>
            <w:text/>
          </w:sdtPr>
          <w:sdtEndPr/>
          <w:sdtContent>
            <w:tc>
              <w:tcPr>
                <w:tcW w:w="2073" w:type="dxa"/>
              </w:tcPr>
              <w:p w14:paraId="6A7E4CEE" w14:textId="77777777" w:rsidR="00B574C9" w:rsidRDefault="00D57CA5" w:rsidP="00D57CA5">
                <w:r>
                  <w:t>Thomas</w:t>
                </w:r>
              </w:p>
            </w:tc>
          </w:sdtContent>
        </w:sdt>
        <w:sdt>
          <w:sdtPr>
            <w:alias w:val="Middle name"/>
            <w:tag w:val="authorMiddleName"/>
            <w:id w:val="-2076034781"/>
            <w:placeholder>
              <w:docPart w:val="5F02D9CF5BCB7640B461F16F993470B1"/>
            </w:placeholder>
            <w:text/>
          </w:sdtPr>
          <w:sdtEndPr/>
          <w:sdtContent>
            <w:tc>
              <w:tcPr>
                <w:tcW w:w="2551" w:type="dxa"/>
              </w:tcPr>
              <w:p w14:paraId="0A5A27F2" w14:textId="77777777" w:rsidR="00B574C9" w:rsidRDefault="00D57CA5" w:rsidP="00D57CA5">
                <w:r>
                  <w:t>S.</w:t>
                </w:r>
              </w:p>
            </w:tc>
          </w:sdtContent>
        </w:sdt>
        <w:sdt>
          <w:sdtPr>
            <w:alias w:val="Last name"/>
            <w:tag w:val="authorLastName"/>
            <w:id w:val="-1088529830"/>
            <w:placeholder>
              <w:docPart w:val="B8698068B3CC8F409348C1990116F3A9"/>
            </w:placeholder>
            <w:text/>
          </w:sdtPr>
          <w:sdtEndPr/>
          <w:sdtContent>
            <w:tc>
              <w:tcPr>
                <w:tcW w:w="2642" w:type="dxa"/>
              </w:tcPr>
              <w:p w14:paraId="3FBB2E74" w14:textId="77777777" w:rsidR="00B574C9" w:rsidRDefault="00D57CA5" w:rsidP="00D57CA5">
                <w:r>
                  <w:t>Davis</w:t>
                </w:r>
              </w:p>
            </w:tc>
          </w:sdtContent>
        </w:sdt>
      </w:tr>
      <w:tr w:rsidR="00B574C9" w14:paraId="7C9910D1" w14:textId="77777777" w:rsidTr="001A6A06">
        <w:trPr>
          <w:trHeight w:val="986"/>
        </w:trPr>
        <w:tc>
          <w:tcPr>
            <w:tcW w:w="491" w:type="dxa"/>
            <w:vMerge/>
            <w:shd w:val="clear" w:color="auto" w:fill="A6A6A6" w:themeFill="background1" w:themeFillShade="A6"/>
          </w:tcPr>
          <w:p w14:paraId="7F0AF9C8" w14:textId="77777777" w:rsidR="00B574C9" w:rsidRPr="001A6A06" w:rsidRDefault="00B574C9" w:rsidP="00CF1542">
            <w:pPr>
              <w:jc w:val="center"/>
              <w:rPr>
                <w:b/>
                <w:color w:val="FFFFFF" w:themeColor="background1"/>
              </w:rPr>
            </w:pPr>
          </w:p>
        </w:tc>
        <w:sdt>
          <w:sdtPr>
            <w:alias w:val="Biography"/>
            <w:tag w:val="authorBiography"/>
            <w:id w:val="938807824"/>
            <w:placeholder>
              <w:docPart w:val="71F5B6D0D7F7D0489C16DA88F5166D06"/>
            </w:placeholder>
            <w:showingPlcHdr/>
          </w:sdtPr>
          <w:sdtEndPr/>
          <w:sdtContent>
            <w:tc>
              <w:tcPr>
                <w:tcW w:w="8525" w:type="dxa"/>
                <w:gridSpan w:val="4"/>
              </w:tcPr>
              <w:p w14:paraId="631D7832" w14:textId="77777777" w:rsidR="00B574C9" w:rsidRDefault="00B574C9" w:rsidP="00922950">
                <w:r>
                  <w:rPr>
                    <w:rStyle w:val="PlaceholderText"/>
                  </w:rPr>
                  <w:t>[Enter your biography]</w:t>
                </w:r>
              </w:p>
            </w:tc>
          </w:sdtContent>
        </w:sdt>
      </w:tr>
      <w:tr w:rsidR="00B574C9" w14:paraId="420EEC6E" w14:textId="77777777" w:rsidTr="001A6A06">
        <w:trPr>
          <w:trHeight w:val="986"/>
        </w:trPr>
        <w:tc>
          <w:tcPr>
            <w:tcW w:w="491" w:type="dxa"/>
            <w:vMerge/>
            <w:shd w:val="clear" w:color="auto" w:fill="A6A6A6" w:themeFill="background1" w:themeFillShade="A6"/>
          </w:tcPr>
          <w:p w14:paraId="17272F65" w14:textId="77777777" w:rsidR="00B574C9" w:rsidRPr="001A6A06" w:rsidRDefault="00B574C9" w:rsidP="00CF1542">
            <w:pPr>
              <w:jc w:val="center"/>
              <w:rPr>
                <w:b/>
                <w:color w:val="FFFFFF" w:themeColor="background1"/>
              </w:rPr>
            </w:pPr>
          </w:p>
        </w:tc>
        <w:sdt>
          <w:sdtPr>
            <w:alias w:val="Affiliation"/>
            <w:tag w:val="affiliation"/>
            <w:id w:val="2012937915"/>
            <w:placeholder>
              <w:docPart w:val="2F45405EE953914FBF40F9045696E554"/>
            </w:placeholder>
            <w:showingPlcHdr/>
            <w:text/>
          </w:sdtPr>
          <w:sdtEndPr/>
          <w:sdtContent>
            <w:tc>
              <w:tcPr>
                <w:tcW w:w="8525" w:type="dxa"/>
                <w:gridSpan w:val="4"/>
              </w:tcPr>
              <w:p w14:paraId="5551E6C5" w14:textId="77777777" w:rsidR="00B574C9" w:rsidRDefault="00B574C9" w:rsidP="00B574C9">
                <w:r>
                  <w:rPr>
                    <w:rStyle w:val="PlaceholderText"/>
                  </w:rPr>
                  <w:t>[Enter the institution with which you are affiliated]</w:t>
                </w:r>
              </w:p>
            </w:tc>
          </w:sdtContent>
        </w:sdt>
      </w:tr>
    </w:tbl>
    <w:p w14:paraId="5191222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BC90BFF" w14:textId="77777777" w:rsidTr="00244BB0">
        <w:tc>
          <w:tcPr>
            <w:tcW w:w="9016" w:type="dxa"/>
            <w:shd w:val="clear" w:color="auto" w:fill="A6A6A6" w:themeFill="background1" w:themeFillShade="A6"/>
            <w:tcMar>
              <w:top w:w="113" w:type="dxa"/>
              <w:bottom w:w="113" w:type="dxa"/>
            </w:tcMar>
          </w:tcPr>
          <w:p w14:paraId="47D75AF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04B881" w14:textId="77777777" w:rsidTr="003F0D73">
        <w:sdt>
          <w:sdtPr>
            <w:rPr>
              <w:b/>
            </w:rPr>
            <w:alias w:val="Article headword"/>
            <w:tag w:val="articleHeadword"/>
            <w:id w:val="-361440020"/>
            <w:placeholder>
              <w:docPart w:val="AC9D380D202EB6499A144BCF9B8BA63F"/>
            </w:placeholder>
            <w:text/>
          </w:sdtPr>
          <w:sdtEndPr/>
          <w:sdtContent>
            <w:tc>
              <w:tcPr>
                <w:tcW w:w="9016" w:type="dxa"/>
                <w:tcMar>
                  <w:top w:w="113" w:type="dxa"/>
                  <w:bottom w:w="113" w:type="dxa"/>
                </w:tcMar>
              </w:tcPr>
              <w:p w14:paraId="5ADE08CE" w14:textId="77777777" w:rsidR="003F0D73" w:rsidRPr="00FB589A" w:rsidRDefault="00D57CA5" w:rsidP="00D57CA5">
                <w:pPr>
                  <w:rPr>
                    <w:b/>
                  </w:rPr>
                </w:pPr>
                <w:r>
                  <w:rPr>
                    <w:b/>
                  </w:rPr>
                  <w:t>Charles Madge (1912-1996)</w:t>
                </w:r>
              </w:p>
            </w:tc>
          </w:sdtContent>
        </w:sdt>
      </w:tr>
      <w:tr w:rsidR="00464699" w14:paraId="6CA0F6EF" w14:textId="77777777" w:rsidTr="007821B0">
        <w:sdt>
          <w:sdtPr>
            <w:alias w:val="Variant headwords"/>
            <w:tag w:val="variantHeadwords"/>
            <w:id w:val="173464402"/>
            <w:placeholder>
              <w:docPart w:val="D2743B061FFEA24085FE7F64F6942306"/>
            </w:placeholder>
            <w:showingPlcHdr/>
          </w:sdtPr>
          <w:sdtEndPr/>
          <w:sdtContent>
            <w:tc>
              <w:tcPr>
                <w:tcW w:w="9016" w:type="dxa"/>
                <w:tcMar>
                  <w:top w:w="113" w:type="dxa"/>
                  <w:bottom w:w="113" w:type="dxa"/>
                </w:tcMar>
              </w:tcPr>
              <w:p w14:paraId="3726F56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3AC9E6D" w14:textId="77777777" w:rsidTr="003F0D73">
        <w:sdt>
          <w:sdtPr>
            <w:alias w:val="Abstract"/>
            <w:tag w:val="abstract"/>
            <w:id w:val="-635871867"/>
            <w:placeholder>
              <w:docPart w:val="4AD1589102CE9241A794440FD1174EA3"/>
            </w:placeholder>
            <w:showingPlcHdr/>
          </w:sdtPr>
          <w:sdtEndPr/>
          <w:sdtContent>
            <w:tc>
              <w:tcPr>
                <w:tcW w:w="9016" w:type="dxa"/>
                <w:tcMar>
                  <w:top w:w="113" w:type="dxa"/>
                  <w:bottom w:w="113" w:type="dxa"/>
                </w:tcMar>
              </w:tcPr>
              <w:p w14:paraId="762E277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4BE9698" w14:textId="77777777" w:rsidTr="003F0D73">
        <w:sdt>
          <w:sdtPr>
            <w:alias w:val="Article text"/>
            <w:tag w:val="articleText"/>
            <w:id w:val="634067588"/>
            <w:placeholder>
              <w:docPart w:val="4951AB6832654D4CA2F74B2BA14F0F9F"/>
            </w:placeholder>
          </w:sdtPr>
          <w:sdtEndPr/>
          <w:sdtContent>
            <w:tc>
              <w:tcPr>
                <w:tcW w:w="9016" w:type="dxa"/>
                <w:tcMar>
                  <w:top w:w="113" w:type="dxa"/>
                  <w:bottom w:w="113" w:type="dxa"/>
                </w:tcMar>
              </w:tcPr>
              <w:p w14:paraId="70469D3A" w14:textId="714F0F89" w:rsidR="00D57CA5" w:rsidRDefault="00D57CA5" w:rsidP="00D57CA5">
                <w:r>
                  <w:t>Charles Madge is best known as a founder of Mass Observation, but was also an accomplishe</w:t>
                </w:r>
                <w:r>
                  <w:t>d poet,</w:t>
                </w:r>
                <w:r>
                  <w:t xml:space="preserve"> journalist, and</w:t>
                </w:r>
                <w:r>
                  <w:t xml:space="preserve"> </w:t>
                </w:r>
                <w:r>
                  <w:t>social scientist.</w:t>
                </w:r>
                <w:r>
                  <w:t xml:space="preserve"> </w:t>
                </w:r>
                <w:r>
                  <w:t>Madge was born in Johannesburg and educated at Cambridge (he never completed his degree) where he learned from I.A. Richards and came</w:t>
                </w:r>
                <w:r>
                  <w:t xml:space="preserve"> into contact with surrealism. </w:t>
                </w:r>
                <w:r>
                  <w:t xml:space="preserve">T.S. Eliot championed Madge’s poetry and published </w:t>
                </w:r>
                <w:r>
                  <w:rPr>
                    <w:i/>
                  </w:rPr>
                  <w:t xml:space="preserve">The Disappearing Castle </w:t>
                </w:r>
                <w:r>
                  <w:t xml:space="preserve">(1937) and </w:t>
                </w:r>
                <w:r>
                  <w:rPr>
                    <w:i/>
                  </w:rPr>
                  <w:t xml:space="preserve">The Father Found </w:t>
                </w:r>
                <w:r>
                  <w:t xml:space="preserve">(1941). </w:t>
                </w:r>
                <w:r>
                  <w:t xml:space="preserve">Madge’s verse was deemed exemplary enough of his era to be included in W.B. Yeats’ </w:t>
                </w:r>
                <w:r>
                  <w:rPr>
                    <w:i/>
                  </w:rPr>
                  <w:t xml:space="preserve">Oxford Book of Modern Verse </w:t>
                </w:r>
                <w:r>
                  <w:t xml:space="preserve">(1938). </w:t>
                </w:r>
                <w:r>
                  <w:t xml:space="preserve">With Eliot’s help, Madge secured a job as a reporter for </w:t>
                </w:r>
                <w:r>
                  <w:rPr>
                    <w:i/>
                  </w:rPr>
                  <w:t xml:space="preserve">The Daily Mirror </w:t>
                </w:r>
                <w:r>
                  <w:t>in 1935</w:t>
                </w:r>
                <w:r>
                  <w:t>, and</w:t>
                </w:r>
                <w:r>
                  <w:t xml:space="preserve"> became increasingly aware of a breach between the daily lives of British citizens and the</w:t>
                </w:r>
                <w:r>
                  <w:t xml:space="preserve"> operations of those in power. </w:t>
                </w:r>
                <w:r>
                  <w:t xml:space="preserve">With Humphrey Jennings and Tom </w:t>
                </w:r>
                <w:proofErr w:type="spellStart"/>
                <w:r>
                  <w:t>Harrisson</w:t>
                </w:r>
                <w:proofErr w:type="spellEnd"/>
                <w:r>
                  <w:t>, Madge launched Mass Observation in 1937, hoping to marshal poetry, sociology, and anthropology to reconnect the desires of the population with</w:t>
                </w:r>
                <w:r w:rsidR="00AF09A5">
                  <w:t xml:space="preserve"> the workings of the state. </w:t>
                </w:r>
                <w:r>
                  <w:t xml:space="preserve">Madge and </w:t>
                </w:r>
                <w:proofErr w:type="spellStart"/>
                <w:r>
                  <w:t>Harrisson’s</w:t>
                </w:r>
                <w:proofErr w:type="spellEnd"/>
                <w:r>
                  <w:t xml:space="preserve"> personalities </w:t>
                </w:r>
                <w:r w:rsidR="00AF09A5">
                  <w:t>often conflicted</w:t>
                </w:r>
                <w:r>
                  <w:t xml:space="preserve"> during the ea</w:t>
                </w:r>
                <w:r w:rsidR="00AF09A5">
                  <w:t xml:space="preserve">rly years of Mass Observation. </w:t>
                </w:r>
                <w:r>
                  <w:t xml:space="preserve">Madge left Mass Observation and took up more mainstream research work with J.M. Keynes at the National Institute for Economic and Social Research from 1940 to 1942. Despite his lack of academic training, Madge assumed the first chair in sociology at the University of Birmingham in 1950, a position he held for twenty years.  </w:t>
                </w:r>
              </w:p>
              <w:p w14:paraId="72324D39" w14:textId="77777777" w:rsidR="007E1C90" w:rsidRDefault="007E1C90" w:rsidP="00D57CA5"/>
              <w:p w14:paraId="32646FA7" w14:textId="77777777" w:rsidR="007E1C90" w:rsidRPr="007E1C90" w:rsidRDefault="007E1C90" w:rsidP="007E1C90">
                <w:pPr>
                  <w:rPr>
                    <w:b/>
                  </w:rPr>
                </w:pPr>
                <w:r w:rsidRPr="007E1C90">
                  <w:rPr>
                    <w:b/>
                  </w:rPr>
                  <w:t>Poetry:</w:t>
                </w:r>
              </w:p>
              <w:p w14:paraId="521C3741" w14:textId="77777777" w:rsidR="007E1C90" w:rsidRDefault="007E1C90" w:rsidP="007E1C90">
                <w:pPr>
                  <w:rPr>
                    <w:b/>
                  </w:rPr>
                </w:pPr>
              </w:p>
              <w:p w14:paraId="1F808D6F" w14:textId="77777777" w:rsidR="007E1C90" w:rsidRDefault="007E1C90" w:rsidP="007E1C90">
                <w:r>
                  <w:rPr>
                    <w:i/>
                  </w:rPr>
                  <w:t xml:space="preserve">The Disappearing Castle </w:t>
                </w:r>
                <w:r>
                  <w:t>(1937)</w:t>
                </w:r>
              </w:p>
              <w:p w14:paraId="21BEA67B" w14:textId="77777777" w:rsidR="007E1C90" w:rsidRDefault="007E1C90" w:rsidP="007E1C90"/>
              <w:p w14:paraId="2A057747" w14:textId="77777777" w:rsidR="007E1C90" w:rsidRDefault="007E1C90" w:rsidP="007E1C90">
                <w:r>
                  <w:rPr>
                    <w:i/>
                  </w:rPr>
                  <w:t xml:space="preserve">The Father Found </w:t>
                </w:r>
                <w:r>
                  <w:t>(1941)</w:t>
                </w:r>
              </w:p>
              <w:p w14:paraId="2EBDBA48" w14:textId="77777777" w:rsidR="007E1C90" w:rsidRDefault="007E1C90" w:rsidP="007E1C90"/>
              <w:p w14:paraId="3FA02DAE" w14:textId="77777777" w:rsidR="007E1C90" w:rsidRDefault="007E1C90" w:rsidP="007E1C90">
                <w:r>
                  <w:rPr>
                    <w:i/>
                  </w:rPr>
                  <w:t xml:space="preserve">Of Love, Time, and Places: Selected Poems </w:t>
                </w:r>
                <w:r>
                  <w:t>(1994)</w:t>
                </w:r>
              </w:p>
              <w:p w14:paraId="7F0537A9" w14:textId="77777777" w:rsidR="007E1C90" w:rsidRDefault="007E1C90" w:rsidP="007E1C90"/>
              <w:p w14:paraId="06354B3B" w14:textId="77777777" w:rsidR="007E1C90" w:rsidRPr="007E1C90" w:rsidRDefault="007E1C90" w:rsidP="007E1C90">
                <w:pPr>
                  <w:rPr>
                    <w:b/>
                  </w:rPr>
                </w:pPr>
                <w:r w:rsidRPr="007E1C90">
                  <w:rPr>
                    <w:b/>
                  </w:rPr>
                  <w:t>With Mass Observation:</w:t>
                </w:r>
              </w:p>
              <w:p w14:paraId="4593BB39" w14:textId="77777777" w:rsidR="007E1C90" w:rsidRDefault="007E1C90" w:rsidP="007E1C90">
                <w:pPr>
                  <w:rPr>
                    <w:u w:val="single"/>
                  </w:rPr>
                </w:pPr>
              </w:p>
              <w:p w14:paraId="4F825AAA" w14:textId="77777777" w:rsidR="007E1C90" w:rsidRDefault="007E1C90" w:rsidP="007E1C90">
                <w:r>
                  <w:rPr>
                    <w:i/>
                  </w:rPr>
                  <w:t xml:space="preserve">Mass Observation </w:t>
                </w:r>
                <w:r>
                  <w:t>(1937)</w:t>
                </w:r>
              </w:p>
              <w:p w14:paraId="56DD073F" w14:textId="77777777" w:rsidR="007E1C90" w:rsidRDefault="007E1C90" w:rsidP="007E1C90"/>
              <w:p w14:paraId="786BCD68" w14:textId="77777777" w:rsidR="007E1C90" w:rsidRDefault="007E1C90" w:rsidP="007E1C90">
                <w:r>
                  <w:rPr>
                    <w:i/>
                  </w:rPr>
                  <w:t xml:space="preserve">May the Twelfth </w:t>
                </w:r>
                <w:r>
                  <w:t>(1937)</w:t>
                </w:r>
              </w:p>
              <w:p w14:paraId="5AB40099" w14:textId="77777777" w:rsidR="007E1C90" w:rsidRDefault="007E1C90" w:rsidP="007E1C90"/>
              <w:p w14:paraId="4687C420" w14:textId="77777777" w:rsidR="007E1C90" w:rsidRDefault="007E1C90" w:rsidP="007E1C90">
                <w:r>
                  <w:rPr>
                    <w:i/>
                  </w:rPr>
                  <w:t xml:space="preserve">First Year’s Work </w:t>
                </w:r>
                <w:r>
                  <w:t>(1938)</w:t>
                </w:r>
              </w:p>
              <w:p w14:paraId="617BD198" w14:textId="77777777" w:rsidR="007E1C90" w:rsidRDefault="007E1C90" w:rsidP="007E1C90"/>
              <w:p w14:paraId="6624A97B" w14:textId="77777777" w:rsidR="007E1C90" w:rsidRDefault="007E1C90" w:rsidP="007E1C90">
                <w:r>
                  <w:rPr>
                    <w:i/>
                  </w:rPr>
                  <w:t xml:space="preserve">Britain by Mass Observation </w:t>
                </w:r>
                <w:r>
                  <w:t>(1939)</w:t>
                </w:r>
              </w:p>
              <w:p w14:paraId="2786B7CA" w14:textId="77777777" w:rsidR="007E1C90" w:rsidRDefault="007E1C90" w:rsidP="007E1C90"/>
              <w:p w14:paraId="76458DA2" w14:textId="77777777" w:rsidR="007E1C90" w:rsidRDefault="007E1C90" w:rsidP="007E1C90">
                <w:r>
                  <w:rPr>
                    <w:i/>
                  </w:rPr>
                  <w:t xml:space="preserve">War Begins at Home </w:t>
                </w:r>
                <w:r>
                  <w:t>(1940)</w:t>
                </w:r>
              </w:p>
              <w:p w14:paraId="6F9443F4" w14:textId="77777777" w:rsidR="007E1C90" w:rsidRPr="00611637" w:rsidRDefault="007E1C90" w:rsidP="00D57CA5"/>
              <w:p w14:paraId="600AADE8" w14:textId="77777777" w:rsidR="003F0D73" w:rsidRDefault="003F0D73" w:rsidP="00C27FAB"/>
            </w:tc>
          </w:sdtContent>
        </w:sdt>
      </w:tr>
      <w:tr w:rsidR="003235A7" w14:paraId="16B65C72" w14:textId="77777777" w:rsidTr="003235A7">
        <w:tc>
          <w:tcPr>
            <w:tcW w:w="9016" w:type="dxa"/>
          </w:tcPr>
          <w:p w14:paraId="6EA3FB9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F88AFFCE315084E8DF842209BD9F965"/>
              </w:placeholder>
            </w:sdtPr>
            <w:sdtEndPr/>
            <w:sdtContent>
              <w:p w14:paraId="0F17B306" w14:textId="454A51ED" w:rsidR="007E1C90" w:rsidRDefault="007E1C90" w:rsidP="007E1C90">
                <w:r>
                  <w:t>Charles Madge Archive</w:t>
                </w:r>
                <w:r w:rsidR="001F39F3">
                  <w:t>. SxMs71.</w:t>
                </w:r>
                <w:r>
                  <w:t xml:space="preserve"> </w:t>
                </w:r>
                <w:r w:rsidR="001F39F3">
                  <w:t xml:space="preserve">The Keep, </w:t>
                </w:r>
                <w:r>
                  <w:t xml:space="preserve">University of Sussex Library Special Collections.  </w:t>
                </w:r>
                <w:r w:rsidRPr="00D67A90">
                  <w:t>http://www.sussex.ac.uk/library/specialcollections</w:t>
                </w:r>
              </w:p>
              <w:p w14:paraId="1B3B963E" w14:textId="77777777" w:rsidR="007E1C90" w:rsidRDefault="007E1C90" w:rsidP="007E1C90"/>
              <w:p w14:paraId="57FF90AE" w14:textId="087A35B9" w:rsidR="007E1C90" w:rsidRPr="00FD3AEE" w:rsidRDefault="007E1C90" w:rsidP="007E1C90">
                <w:r>
                  <w:t xml:space="preserve">Connor, Steve.  “’A Door Half Open to Surprise’: Charles Madge’s Imminences.”  </w:t>
                </w:r>
                <w:r>
                  <w:rPr>
                    <w:i/>
                  </w:rPr>
                  <w:t xml:space="preserve">New Formations </w:t>
                </w:r>
                <w:r w:rsidR="009B0626">
                  <w:t>44 (Autumn</w:t>
                </w:r>
                <w:r>
                  <w:t xml:space="preserve"> 2001)</w:t>
                </w:r>
                <w:r>
                  <w:t>:</w:t>
                </w:r>
                <w:r>
                  <w:t xml:space="preserve"> 52-62. </w:t>
                </w:r>
                <w:r>
                  <w:t xml:space="preserve"> </w:t>
                </w:r>
              </w:p>
              <w:p w14:paraId="025E39FB" w14:textId="77777777" w:rsidR="007E1C90" w:rsidRDefault="007E1C90" w:rsidP="007E1C90"/>
              <w:p w14:paraId="73E312B2" w14:textId="62667A1A" w:rsidR="007E1C90" w:rsidRPr="00E7627A" w:rsidRDefault="00161705" w:rsidP="007E1C90">
                <w:r>
                  <w:t xml:space="preserve">Hubble, Nick. </w:t>
                </w:r>
                <w:r w:rsidR="007E1C90">
                  <w:rPr>
                    <w:i/>
                  </w:rPr>
                  <w:t xml:space="preserve">Mass Observation and Everyday </w:t>
                </w:r>
                <w:r>
                  <w:rPr>
                    <w:i/>
                  </w:rPr>
                  <w:t xml:space="preserve">Life: Culture, History, </w:t>
                </w:r>
                <w:proofErr w:type="gramStart"/>
                <w:r>
                  <w:rPr>
                    <w:i/>
                  </w:rPr>
                  <w:t>Theory</w:t>
                </w:r>
                <w:proofErr w:type="gramEnd"/>
                <w:r>
                  <w:rPr>
                    <w:i/>
                  </w:rPr>
                  <w:t xml:space="preserve">. </w:t>
                </w:r>
                <w:r>
                  <w:t xml:space="preserve">NY: Palgrave, 2006. </w:t>
                </w:r>
              </w:p>
              <w:p w14:paraId="69511F90" w14:textId="77777777" w:rsidR="007E1C90" w:rsidRDefault="007E1C90" w:rsidP="007E1C90"/>
              <w:p w14:paraId="6834D39E" w14:textId="7626BF70" w:rsidR="007E1C90" w:rsidRPr="00E7627A" w:rsidRDefault="000E467B" w:rsidP="007E1C90">
                <w:proofErr w:type="spellStart"/>
                <w:r>
                  <w:t>Mengham</w:t>
                </w:r>
                <w:proofErr w:type="spellEnd"/>
                <w:r>
                  <w:t>, Rod. ‘</w:t>
                </w:r>
                <w:bookmarkStart w:id="0" w:name="_GoBack"/>
                <w:bookmarkEnd w:id="0"/>
                <w:r w:rsidR="007E1C90">
                  <w:t>Bourgeois News: Humphrey Jennings and Charles Madge</w:t>
                </w:r>
                <w:r>
                  <w:t>.’</w:t>
                </w:r>
                <w:r w:rsidR="007E1C90">
                  <w:t xml:space="preserve"> </w:t>
                </w:r>
                <w:r w:rsidR="007E1C90">
                  <w:rPr>
                    <w:i/>
                  </w:rPr>
                  <w:t xml:space="preserve">New Formations </w:t>
                </w:r>
                <w:r w:rsidR="007E1C90">
                  <w:t>44 (Autumn</w:t>
                </w:r>
                <w:r w:rsidR="009B0626">
                  <w:t xml:space="preserve"> 2001</w:t>
                </w:r>
                <w:r w:rsidR="007E1C90">
                  <w:t>): 26-33.</w:t>
                </w:r>
              </w:p>
              <w:p w14:paraId="23F8B14B" w14:textId="18625305" w:rsidR="003235A7" w:rsidRDefault="000E467B" w:rsidP="00FB11DE"/>
            </w:sdtContent>
          </w:sdt>
        </w:tc>
      </w:tr>
    </w:tbl>
    <w:p w14:paraId="6D053EDA"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3B89C" w14:textId="77777777" w:rsidR="00D57CA5" w:rsidRDefault="00D57CA5" w:rsidP="007A0D55">
      <w:pPr>
        <w:spacing w:after="0" w:line="240" w:lineRule="auto"/>
      </w:pPr>
      <w:r>
        <w:separator/>
      </w:r>
    </w:p>
  </w:endnote>
  <w:endnote w:type="continuationSeparator" w:id="0">
    <w:p w14:paraId="2E28215C" w14:textId="77777777" w:rsidR="00D57CA5" w:rsidRDefault="00D57C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92F4C" w14:textId="77777777" w:rsidR="00D57CA5" w:rsidRDefault="00D57CA5" w:rsidP="007A0D55">
      <w:pPr>
        <w:spacing w:after="0" w:line="240" w:lineRule="auto"/>
      </w:pPr>
      <w:r>
        <w:separator/>
      </w:r>
    </w:p>
  </w:footnote>
  <w:footnote w:type="continuationSeparator" w:id="0">
    <w:p w14:paraId="072DEEF8" w14:textId="77777777" w:rsidR="00D57CA5" w:rsidRDefault="00D57CA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8733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88F90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CA5"/>
    <w:rsid w:val="00032559"/>
    <w:rsid w:val="00052040"/>
    <w:rsid w:val="000B25AE"/>
    <w:rsid w:val="000B55AB"/>
    <w:rsid w:val="000D24DC"/>
    <w:rsid w:val="000E467B"/>
    <w:rsid w:val="00101B2E"/>
    <w:rsid w:val="00116FA0"/>
    <w:rsid w:val="0015114C"/>
    <w:rsid w:val="00161705"/>
    <w:rsid w:val="001A21F3"/>
    <w:rsid w:val="001A2537"/>
    <w:rsid w:val="001A6A06"/>
    <w:rsid w:val="001F39F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17F9"/>
    <w:rsid w:val="004E5896"/>
    <w:rsid w:val="00513EE6"/>
    <w:rsid w:val="00534F8F"/>
    <w:rsid w:val="00590035"/>
    <w:rsid w:val="005B177E"/>
    <w:rsid w:val="005B3921"/>
    <w:rsid w:val="005F26D7"/>
    <w:rsid w:val="005F5450"/>
    <w:rsid w:val="00685737"/>
    <w:rsid w:val="006D0412"/>
    <w:rsid w:val="007411B9"/>
    <w:rsid w:val="00780D95"/>
    <w:rsid w:val="00780DC7"/>
    <w:rsid w:val="007A0D55"/>
    <w:rsid w:val="007B3377"/>
    <w:rsid w:val="007E1C90"/>
    <w:rsid w:val="007E5F44"/>
    <w:rsid w:val="00821DE3"/>
    <w:rsid w:val="00846CE1"/>
    <w:rsid w:val="008A5B87"/>
    <w:rsid w:val="00922950"/>
    <w:rsid w:val="009A7264"/>
    <w:rsid w:val="009B0626"/>
    <w:rsid w:val="009D1606"/>
    <w:rsid w:val="009E18A1"/>
    <w:rsid w:val="009E73D7"/>
    <w:rsid w:val="00A27D2C"/>
    <w:rsid w:val="00A76FD9"/>
    <w:rsid w:val="00AB436D"/>
    <w:rsid w:val="00AD2F24"/>
    <w:rsid w:val="00AD4844"/>
    <w:rsid w:val="00AF09A5"/>
    <w:rsid w:val="00B219AE"/>
    <w:rsid w:val="00B33145"/>
    <w:rsid w:val="00B574C9"/>
    <w:rsid w:val="00BC39C9"/>
    <w:rsid w:val="00BE5BF7"/>
    <w:rsid w:val="00BF40E1"/>
    <w:rsid w:val="00C27FAB"/>
    <w:rsid w:val="00C358D4"/>
    <w:rsid w:val="00C6296B"/>
    <w:rsid w:val="00CC586D"/>
    <w:rsid w:val="00CF1542"/>
    <w:rsid w:val="00CF3EC5"/>
    <w:rsid w:val="00D57CA5"/>
    <w:rsid w:val="00D656DA"/>
    <w:rsid w:val="00D83300"/>
    <w:rsid w:val="00DC6B48"/>
    <w:rsid w:val="00DF01B0"/>
    <w:rsid w:val="00E70F9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DF2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7C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7CA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7C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7CA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B262C9BFA46C40B4ED69E3E1A436B2"/>
        <w:category>
          <w:name w:val="General"/>
          <w:gallery w:val="placeholder"/>
        </w:category>
        <w:types>
          <w:type w:val="bbPlcHdr"/>
        </w:types>
        <w:behaviors>
          <w:behavior w:val="content"/>
        </w:behaviors>
        <w:guid w:val="{168082A0-3841-A542-931A-C3D9E5B0413A}"/>
      </w:docPartPr>
      <w:docPartBody>
        <w:p w:rsidR="00000000" w:rsidRDefault="004E117A">
          <w:pPr>
            <w:pStyle w:val="30B262C9BFA46C40B4ED69E3E1A436B2"/>
          </w:pPr>
          <w:r w:rsidRPr="00CC586D">
            <w:rPr>
              <w:rStyle w:val="PlaceholderText"/>
              <w:b/>
              <w:color w:val="FFFFFF" w:themeColor="background1"/>
            </w:rPr>
            <w:t>[Salutation]</w:t>
          </w:r>
        </w:p>
      </w:docPartBody>
    </w:docPart>
    <w:docPart>
      <w:docPartPr>
        <w:name w:val="0EBF255BE574F24D97ADD050D612E63A"/>
        <w:category>
          <w:name w:val="General"/>
          <w:gallery w:val="placeholder"/>
        </w:category>
        <w:types>
          <w:type w:val="bbPlcHdr"/>
        </w:types>
        <w:behaviors>
          <w:behavior w:val="content"/>
        </w:behaviors>
        <w:guid w:val="{A7E78154-2BB4-024A-A8B1-08B20F14C71E}"/>
      </w:docPartPr>
      <w:docPartBody>
        <w:p w:rsidR="00000000" w:rsidRDefault="004E117A">
          <w:pPr>
            <w:pStyle w:val="0EBF255BE574F24D97ADD050D612E63A"/>
          </w:pPr>
          <w:r>
            <w:rPr>
              <w:rStyle w:val="PlaceholderText"/>
            </w:rPr>
            <w:t>[First name]</w:t>
          </w:r>
        </w:p>
      </w:docPartBody>
    </w:docPart>
    <w:docPart>
      <w:docPartPr>
        <w:name w:val="5F02D9CF5BCB7640B461F16F993470B1"/>
        <w:category>
          <w:name w:val="General"/>
          <w:gallery w:val="placeholder"/>
        </w:category>
        <w:types>
          <w:type w:val="bbPlcHdr"/>
        </w:types>
        <w:behaviors>
          <w:behavior w:val="content"/>
        </w:behaviors>
        <w:guid w:val="{F34775E6-F81E-1546-93E3-8206B92CD317}"/>
      </w:docPartPr>
      <w:docPartBody>
        <w:p w:rsidR="00000000" w:rsidRDefault="004E117A">
          <w:pPr>
            <w:pStyle w:val="5F02D9CF5BCB7640B461F16F993470B1"/>
          </w:pPr>
          <w:r>
            <w:rPr>
              <w:rStyle w:val="PlaceholderText"/>
            </w:rPr>
            <w:t>[Middle name]</w:t>
          </w:r>
        </w:p>
      </w:docPartBody>
    </w:docPart>
    <w:docPart>
      <w:docPartPr>
        <w:name w:val="B8698068B3CC8F409348C1990116F3A9"/>
        <w:category>
          <w:name w:val="General"/>
          <w:gallery w:val="placeholder"/>
        </w:category>
        <w:types>
          <w:type w:val="bbPlcHdr"/>
        </w:types>
        <w:behaviors>
          <w:behavior w:val="content"/>
        </w:behaviors>
        <w:guid w:val="{681DEE64-D8DF-6B4C-AD06-8B72EA934A1D}"/>
      </w:docPartPr>
      <w:docPartBody>
        <w:p w:rsidR="00000000" w:rsidRDefault="004E117A">
          <w:pPr>
            <w:pStyle w:val="B8698068B3CC8F409348C1990116F3A9"/>
          </w:pPr>
          <w:r>
            <w:rPr>
              <w:rStyle w:val="PlaceholderText"/>
            </w:rPr>
            <w:t>[Last name]</w:t>
          </w:r>
        </w:p>
      </w:docPartBody>
    </w:docPart>
    <w:docPart>
      <w:docPartPr>
        <w:name w:val="71F5B6D0D7F7D0489C16DA88F5166D06"/>
        <w:category>
          <w:name w:val="General"/>
          <w:gallery w:val="placeholder"/>
        </w:category>
        <w:types>
          <w:type w:val="bbPlcHdr"/>
        </w:types>
        <w:behaviors>
          <w:behavior w:val="content"/>
        </w:behaviors>
        <w:guid w:val="{2496AB4E-74B2-DE41-9A0E-F092E131A0A5}"/>
      </w:docPartPr>
      <w:docPartBody>
        <w:p w:rsidR="00000000" w:rsidRDefault="004E117A">
          <w:pPr>
            <w:pStyle w:val="71F5B6D0D7F7D0489C16DA88F5166D06"/>
          </w:pPr>
          <w:r>
            <w:rPr>
              <w:rStyle w:val="PlaceholderText"/>
            </w:rPr>
            <w:t>[Enter your biography]</w:t>
          </w:r>
        </w:p>
      </w:docPartBody>
    </w:docPart>
    <w:docPart>
      <w:docPartPr>
        <w:name w:val="2F45405EE953914FBF40F9045696E554"/>
        <w:category>
          <w:name w:val="General"/>
          <w:gallery w:val="placeholder"/>
        </w:category>
        <w:types>
          <w:type w:val="bbPlcHdr"/>
        </w:types>
        <w:behaviors>
          <w:behavior w:val="content"/>
        </w:behaviors>
        <w:guid w:val="{F41A49E6-C9AA-6744-A322-5C634CA248BB}"/>
      </w:docPartPr>
      <w:docPartBody>
        <w:p w:rsidR="00000000" w:rsidRDefault="004E117A">
          <w:pPr>
            <w:pStyle w:val="2F45405EE953914FBF40F9045696E554"/>
          </w:pPr>
          <w:r>
            <w:rPr>
              <w:rStyle w:val="PlaceholderText"/>
            </w:rPr>
            <w:t>[Enter the institution with which you are affiliated]</w:t>
          </w:r>
        </w:p>
      </w:docPartBody>
    </w:docPart>
    <w:docPart>
      <w:docPartPr>
        <w:name w:val="AC9D380D202EB6499A144BCF9B8BA63F"/>
        <w:category>
          <w:name w:val="General"/>
          <w:gallery w:val="placeholder"/>
        </w:category>
        <w:types>
          <w:type w:val="bbPlcHdr"/>
        </w:types>
        <w:behaviors>
          <w:behavior w:val="content"/>
        </w:behaviors>
        <w:guid w:val="{45F8F97B-4FD9-294E-B026-1E16ED2B6AF4}"/>
      </w:docPartPr>
      <w:docPartBody>
        <w:p w:rsidR="00000000" w:rsidRDefault="004E117A">
          <w:pPr>
            <w:pStyle w:val="AC9D380D202EB6499A144BCF9B8BA63F"/>
          </w:pPr>
          <w:r w:rsidRPr="00EF74F7">
            <w:rPr>
              <w:b/>
              <w:color w:val="808080" w:themeColor="background1" w:themeShade="80"/>
            </w:rPr>
            <w:t>[Enter the headword for your article]</w:t>
          </w:r>
        </w:p>
      </w:docPartBody>
    </w:docPart>
    <w:docPart>
      <w:docPartPr>
        <w:name w:val="D2743B061FFEA24085FE7F64F6942306"/>
        <w:category>
          <w:name w:val="General"/>
          <w:gallery w:val="placeholder"/>
        </w:category>
        <w:types>
          <w:type w:val="bbPlcHdr"/>
        </w:types>
        <w:behaviors>
          <w:behavior w:val="content"/>
        </w:behaviors>
        <w:guid w:val="{BBB9B777-FF48-134B-B0C4-5838C5EDE650}"/>
      </w:docPartPr>
      <w:docPartBody>
        <w:p w:rsidR="00000000" w:rsidRDefault="004E117A">
          <w:pPr>
            <w:pStyle w:val="D2743B061FFEA24085FE7F64F694230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AD1589102CE9241A794440FD1174EA3"/>
        <w:category>
          <w:name w:val="General"/>
          <w:gallery w:val="placeholder"/>
        </w:category>
        <w:types>
          <w:type w:val="bbPlcHdr"/>
        </w:types>
        <w:behaviors>
          <w:behavior w:val="content"/>
        </w:behaviors>
        <w:guid w:val="{D2A97C08-A80D-074E-AF82-C32EE2A68FA5}"/>
      </w:docPartPr>
      <w:docPartBody>
        <w:p w:rsidR="00000000" w:rsidRDefault="004E117A">
          <w:pPr>
            <w:pStyle w:val="4AD1589102CE9241A794440FD1174E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51AB6832654D4CA2F74B2BA14F0F9F"/>
        <w:category>
          <w:name w:val="General"/>
          <w:gallery w:val="placeholder"/>
        </w:category>
        <w:types>
          <w:type w:val="bbPlcHdr"/>
        </w:types>
        <w:behaviors>
          <w:behavior w:val="content"/>
        </w:behaviors>
        <w:guid w:val="{413CDF0D-2F93-5E43-B077-44E058108FF8}"/>
      </w:docPartPr>
      <w:docPartBody>
        <w:p w:rsidR="00000000" w:rsidRDefault="004E117A">
          <w:pPr>
            <w:pStyle w:val="4951AB6832654D4CA2F74B2BA14F0F9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88AFFCE315084E8DF842209BD9F965"/>
        <w:category>
          <w:name w:val="General"/>
          <w:gallery w:val="placeholder"/>
        </w:category>
        <w:types>
          <w:type w:val="bbPlcHdr"/>
        </w:types>
        <w:behaviors>
          <w:behavior w:val="content"/>
        </w:behaviors>
        <w:guid w:val="{9B92E80E-005E-824A-89C4-141D264F1A8D}"/>
      </w:docPartPr>
      <w:docPartBody>
        <w:p w:rsidR="00000000" w:rsidRDefault="004E117A">
          <w:pPr>
            <w:pStyle w:val="DF88AFFCE315084E8DF842209BD9F96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B262C9BFA46C40B4ED69E3E1A436B2">
    <w:name w:val="30B262C9BFA46C40B4ED69E3E1A436B2"/>
  </w:style>
  <w:style w:type="paragraph" w:customStyle="1" w:styleId="0EBF255BE574F24D97ADD050D612E63A">
    <w:name w:val="0EBF255BE574F24D97ADD050D612E63A"/>
  </w:style>
  <w:style w:type="paragraph" w:customStyle="1" w:styleId="5F02D9CF5BCB7640B461F16F993470B1">
    <w:name w:val="5F02D9CF5BCB7640B461F16F993470B1"/>
  </w:style>
  <w:style w:type="paragraph" w:customStyle="1" w:styleId="B8698068B3CC8F409348C1990116F3A9">
    <w:name w:val="B8698068B3CC8F409348C1990116F3A9"/>
  </w:style>
  <w:style w:type="paragraph" w:customStyle="1" w:styleId="71F5B6D0D7F7D0489C16DA88F5166D06">
    <w:name w:val="71F5B6D0D7F7D0489C16DA88F5166D06"/>
  </w:style>
  <w:style w:type="paragraph" w:customStyle="1" w:styleId="2F45405EE953914FBF40F9045696E554">
    <w:name w:val="2F45405EE953914FBF40F9045696E554"/>
  </w:style>
  <w:style w:type="paragraph" w:customStyle="1" w:styleId="AC9D380D202EB6499A144BCF9B8BA63F">
    <w:name w:val="AC9D380D202EB6499A144BCF9B8BA63F"/>
  </w:style>
  <w:style w:type="paragraph" w:customStyle="1" w:styleId="D2743B061FFEA24085FE7F64F6942306">
    <w:name w:val="D2743B061FFEA24085FE7F64F6942306"/>
  </w:style>
  <w:style w:type="paragraph" w:customStyle="1" w:styleId="4AD1589102CE9241A794440FD1174EA3">
    <w:name w:val="4AD1589102CE9241A794440FD1174EA3"/>
  </w:style>
  <w:style w:type="paragraph" w:customStyle="1" w:styleId="4951AB6832654D4CA2F74B2BA14F0F9F">
    <w:name w:val="4951AB6832654D4CA2F74B2BA14F0F9F"/>
  </w:style>
  <w:style w:type="paragraph" w:customStyle="1" w:styleId="DF88AFFCE315084E8DF842209BD9F965">
    <w:name w:val="DF88AFFCE315084E8DF842209BD9F96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B262C9BFA46C40B4ED69E3E1A436B2">
    <w:name w:val="30B262C9BFA46C40B4ED69E3E1A436B2"/>
  </w:style>
  <w:style w:type="paragraph" w:customStyle="1" w:styleId="0EBF255BE574F24D97ADD050D612E63A">
    <w:name w:val="0EBF255BE574F24D97ADD050D612E63A"/>
  </w:style>
  <w:style w:type="paragraph" w:customStyle="1" w:styleId="5F02D9CF5BCB7640B461F16F993470B1">
    <w:name w:val="5F02D9CF5BCB7640B461F16F993470B1"/>
  </w:style>
  <w:style w:type="paragraph" w:customStyle="1" w:styleId="B8698068B3CC8F409348C1990116F3A9">
    <w:name w:val="B8698068B3CC8F409348C1990116F3A9"/>
  </w:style>
  <w:style w:type="paragraph" w:customStyle="1" w:styleId="71F5B6D0D7F7D0489C16DA88F5166D06">
    <w:name w:val="71F5B6D0D7F7D0489C16DA88F5166D06"/>
  </w:style>
  <w:style w:type="paragraph" w:customStyle="1" w:styleId="2F45405EE953914FBF40F9045696E554">
    <w:name w:val="2F45405EE953914FBF40F9045696E554"/>
  </w:style>
  <w:style w:type="paragraph" w:customStyle="1" w:styleId="AC9D380D202EB6499A144BCF9B8BA63F">
    <w:name w:val="AC9D380D202EB6499A144BCF9B8BA63F"/>
  </w:style>
  <w:style w:type="paragraph" w:customStyle="1" w:styleId="D2743B061FFEA24085FE7F64F6942306">
    <w:name w:val="D2743B061FFEA24085FE7F64F6942306"/>
  </w:style>
  <w:style w:type="paragraph" w:customStyle="1" w:styleId="4AD1589102CE9241A794440FD1174EA3">
    <w:name w:val="4AD1589102CE9241A794440FD1174EA3"/>
  </w:style>
  <w:style w:type="paragraph" w:customStyle="1" w:styleId="4951AB6832654D4CA2F74B2BA14F0F9F">
    <w:name w:val="4951AB6832654D4CA2F74B2BA14F0F9F"/>
  </w:style>
  <w:style w:type="paragraph" w:customStyle="1" w:styleId="DF88AFFCE315084E8DF842209BD9F965">
    <w:name w:val="DF88AFFCE315084E8DF842209BD9F9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361</Words>
  <Characters>2059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10</cp:revision>
  <dcterms:created xsi:type="dcterms:W3CDTF">2014-09-17T01:16:00Z</dcterms:created>
  <dcterms:modified xsi:type="dcterms:W3CDTF">2014-09-17T01:41:00Z</dcterms:modified>
</cp:coreProperties>
</file>