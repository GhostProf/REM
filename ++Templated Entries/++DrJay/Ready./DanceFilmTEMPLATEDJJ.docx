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314F34" w14:textId="77777777" w:rsidTr="00922950">
        <w:tc>
          <w:tcPr>
            <w:tcW w:w="491" w:type="dxa"/>
            <w:vMerge w:val="restart"/>
            <w:shd w:val="clear" w:color="auto" w:fill="A6A6A6" w:themeFill="background1" w:themeFillShade="A6"/>
            <w:textDirection w:val="btLr"/>
          </w:tcPr>
          <w:p w14:paraId="47E72C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98083F1A00494E9B918DC911EDFF02"/>
            </w:placeholder>
            <w:showingPlcHdr/>
            <w:dropDownList>
              <w:listItem w:displayText="Dr." w:value="Dr."/>
              <w:listItem w:displayText="Prof." w:value="Prof."/>
            </w:dropDownList>
          </w:sdtPr>
          <w:sdtContent>
            <w:tc>
              <w:tcPr>
                <w:tcW w:w="1259" w:type="dxa"/>
              </w:tcPr>
              <w:p w14:paraId="0A9408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15CB35791DE34DA1140E00F36629D1"/>
            </w:placeholder>
            <w:text/>
          </w:sdtPr>
          <w:sdtContent>
            <w:tc>
              <w:tcPr>
                <w:tcW w:w="2073" w:type="dxa"/>
              </w:tcPr>
              <w:p w14:paraId="6C23CB56" w14:textId="77777777" w:rsidR="00B574C9" w:rsidRDefault="00B6359A" w:rsidP="00B6359A">
                <w:r>
                  <w:t xml:space="preserve">Stefanie </w:t>
                </w:r>
              </w:p>
            </w:tc>
          </w:sdtContent>
        </w:sdt>
        <w:sdt>
          <w:sdtPr>
            <w:alias w:val="Middle name"/>
            <w:tag w:val="authorMiddleName"/>
            <w:id w:val="-2076034781"/>
            <w:placeholder>
              <w:docPart w:val="01D916E5486B3648A0DF5AC11C0A0F01"/>
            </w:placeholder>
            <w:showingPlcHdr/>
            <w:text/>
          </w:sdtPr>
          <w:sdtContent>
            <w:tc>
              <w:tcPr>
                <w:tcW w:w="2551" w:type="dxa"/>
              </w:tcPr>
              <w:p w14:paraId="343C9B07" w14:textId="77777777" w:rsidR="00B574C9" w:rsidRDefault="00B574C9" w:rsidP="00922950">
                <w:r>
                  <w:rPr>
                    <w:rStyle w:val="PlaceholderText"/>
                  </w:rPr>
                  <w:t>[Middle name]</w:t>
                </w:r>
              </w:p>
            </w:tc>
          </w:sdtContent>
        </w:sdt>
        <w:sdt>
          <w:sdtPr>
            <w:alias w:val="Last name"/>
            <w:tag w:val="authorLastName"/>
            <w:id w:val="-1088529830"/>
            <w:placeholder>
              <w:docPart w:val="BE8C55F8752CE94C816B26D2662DBFBF"/>
            </w:placeholder>
            <w:text/>
          </w:sdtPr>
          <w:sdtContent>
            <w:tc>
              <w:tcPr>
                <w:tcW w:w="2642" w:type="dxa"/>
              </w:tcPr>
              <w:p w14:paraId="14142DE4" w14:textId="77777777" w:rsidR="00B574C9" w:rsidRDefault="00B6359A" w:rsidP="00B6359A">
                <w:r>
                  <w:t>Miller</w:t>
                </w:r>
              </w:p>
            </w:tc>
          </w:sdtContent>
        </w:sdt>
      </w:tr>
      <w:tr w:rsidR="00B574C9" w14:paraId="1CBA30CF" w14:textId="77777777" w:rsidTr="001A6A06">
        <w:trPr>
          <w:trHeight w:val="986"/>
        </w:trPr>
        <w:tc>
          <w:tcPr>
            <w:tcW w:w="491" w:type="dxa"/>
            <w:vMerge/>
            <w:shd w:val="clear" w:color="auto" w:fill="A6A6A6" w:themeFill="background1" w:themeFillShade="A6"/>
          </w:tcPr>
          <w:p w14:paraId="2FB873C1" w14:textId="77777777" w:rsidR="00B574C9" w:rsidRPr="001A6A06" w:rsidRDefault="00B574C9" w:rsidP="00CF1542">
            <w:pPr>
              <w:jc w:val="center"/>
              <w:rPr>
                <w:b/>
                <w:color w:val="FFFFFF" w:themeColor="background1"/>
              </w:rPr>
            </w:pPr>
          </w:p>
        </w:tc>
        <w:sdt>
          <w:sdtPr>
            <w:alias w:val="Biography"/>
            <w:tag w:val="authorBiography"/>
            <w:id w:val="938807824"/>
            <w:placeholder>
              <w:docPart w:val="BD095B289A8F704B8787650B1D880557"/>
            </w:placeholder>
            <w:showingPlcHdr/>
          </w:sdtPr>
          <w:sdtContent>
            <w:tc>
              <w:tcPr>
                <w:tcW w:w="8525" w:type="dxa"/>
                <w:gridSpan w:val="4"/>
              </w:tcPr>
              <w:p w14:paraId="523D823D" w14:textId="77777777" w:rsidR="00B574C9" w:rsidRDefault="00B574C9" w:rsidP="00922950">
                <w:r>
                  <w:rPr>
                    <w:rStyle w:val="PlaceholderText"/>
                  </w:rPr>
                  <w:t>[Enter your biography]</w:t>
                </w:r>
              </w:p>
            </w:tc>
          </w:sdtContent>
        </w:sdt>
      </w:tr>
      <w:tr w:rsidR="00B574C9" w14:paraId="4CF24022" w14:textId="77777777" w:rsidTr="001A6A06">
        <w:trPr>
          <w:trHeight w:val="986"/>
        </w:trPr>
        <w:tc>
          <w:tcPr>
            <w:tcW w:w="491" w:type="dxa"/>
            <w:vMerge/>
            <w:shd w:val="clear" w:color="auto" w:fill="A6A6A6" w:themeFill="background1" w:themeFillShade="A6"/>
          </w:tcPr>
          <w:p w14:paraId="2DEF3617" w14:textId="77777777" w:rsidR="00B574C9" w:rsidRPr="001A6A06" w:rsidRDefault="00B574C9" w:rsidP="00CF1542">
            <w:pPr>
              <w:jc w:val="center"/>
              <w:rPr>
                <w:b/>
                <w:color w:val="FFFFFF" w:themeColor="background1"/>
              </w:rPr>
            </w:pPr>
          </w:p>
        </w:tc>
        <w:sdt>
          <w:sdtPr>
            <w:alias w:val="Affiliation"/>
            <w:tag w:val="affiliation"/>
            <w:id w:val="2012937915"/>
            <w:placeholder>
              <w:docPart w:val="7A3596B60173E34FAC7D8292D17E7D71"/>
            </w:placeholder>
            <w:showingPlcHdr/>
            <w:text/>
          </w:sdtPr>
          <w:sdtContent>
            <w:tc>
              <w:tcPr>
                <w:tcW w:w="8525" w:type="dxa"/>
                <w:gridSpan w:val="4"/>
              </w:tcPr>
              <w:p w14:paraId="4CFACF5F" w14:textId="77777777" w:rsidR="00B574C9" w:rsidRDefault="00B574C9" w:rsidP="00B574C9">
                <w:r>
                  <w:rPr>
                    <w:rStyle w:val="PlaceholderText"/>
                  </w:rPr>
                  <w:t>[Enter the institution with which you are affiliated]</w:t>
                </w:r>
              </w:p>
            </w:tc>
          </w:sdtContent>
        </w:sdt>
      </w:tr>
    </w:tbl>
    <w:p w14:paraId="049343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BA716B" w14:textId="77777777" w:rsidTr="00244BB0">
        <w:tc>
          <w:tcPr>
            <w:tcW w:w="9016" w:type="dxa"/>
            <w:shd w:val="clear" w:color="auto" w:fill="A6A6A6" w:themeFill="background1" w:themeFillShade="A6"/>
            <w:tcMar>
              <w:top w:w="113" w:type="dxa"/>
              <w:bottom w:w="113" w:type="dxa"/>
            </w:tcMar>
          </w:tcPr>
          <w:p w14:paraId="2088B5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91CFD4" w14:textId="77777777" w:rsidTr="003F0D73">
        <w:sdt>
          <w:sdtPr>
            <w:rPr>
              <w:b/>
            </w:rPr>
            <w:alias w:val="Article headword"/>
            <w:tag w:val="articleHeadword"/>
            <w:id w:val="-361440020"/>
            <w:placeholder>
              <w:docPart w:val="944AACCF8AFF5F49B426B5E0E6234759"/>
            </w:placeholder>
            <w:text/>
          </w:sdtPr>
          <w:sdtContent>
            <w:tc>
              <w:tcPr>
                <w:tcW w:w="9016" w:type="dxa"/>
                <w:tcMar>
                  <w:top w:w="113" w:type="dxa"/>
                  <w:bottom w:w="113" w:type="dxa"/>
                </w:tcMar>
              </w:tcPr>
              <w:p w14:paraId="069DECCB" w14:textId="77777777" w:rsidR="003F0D73" w:rsidRPr="00FB589A" w:rsidRDefault="00B6359A" w:rsidP="00B6359A">
                <w:pPr>
                  <w:rPr>
                    <w:b/>
                  </w:rPr>
                </w:pPr>
                <w:r>
                  <w:rPr>
                    <w:b/>
                  </w:rPr>
                  <w:t xml:space="preserve">Dance Film </w:t>
                </w:r>
              </w:p>
            </w:tc>
          </w:sdtContent>
        </w:sdt>
      </w:tr>
      <w:tr w:rsidR="00464699" w14:paraId="74EAE265" w14:textId="77777777" w:rsidTr="007F0CA4">
        <w:sdt>
          <w:sdtPr>
            <w:alias w:val="Variant headwords"/>
            <w:tag w:val="variantHeadwords"/>
            <w:id w:val="173464402"/>
            <w:placeholder>
              <w:docPart w:val="22D8B144AB76B348964102909F88F84D"/>
            </w:placeholder>
            <w:showingPlcHdr/>
          </w:sdtPr>
          <w:sdtContent>
            <w:tc>
              <w:tcPr>
                <w:tcW w:w="9016" w:type="dxa"/>
                <w:tcMar>
                  <w:top w:w="113" w:type="dxa"/>
                  <w:bottom w:w="113" w:type="dxa"/>
                </w:tcMar>
              </w:tcPr>
              <w:p w14:paraId="3BDEFF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492B13" w14:textId="77777777" w:rsidTr="003F0D73">
        <w:sdt>
          <w:sdtPr>
            <w:alias w:val="Abstract"/>
            <w:tag w:val="abstract"/>
            <w:id w:val="-635871867"/>
            <w:placeholder>
              <w:docPart w:val="B2BFAD36038A244BAC6CDE6321BE2BAC"/>
            </w:placeholder>
          </w:sdtPr>
          <w:sdtContent>
            <w:tc>
              <w:tcPr>
                <w:tcW w:w="9016" w:type="dxa"/>
                <w:tcMar>
                  <w:top w:w="113" w:type="dxa"/>
                  <w:bottom w:w="113" w:type="dxa"/>
                </w:tcMar>
              </w:tcPr>
              <w:p w14:paraId="71FC2CA2" w14:textId="6F1F9841" w:rsidR="00E85A05" w:rsidRDefault="00B6359A" w:rsidP="00A22DC4">
                <w:r>
                  <w:t>D</w:t>
                </w:r>
                <w:r w:rsidRPr="00034C55">
                  <w:t xml:space="preserve">ance film describes works of film </w:t>
                </w:r>
                <w:r w:rsidR="005C218F">
                  <w:t>combining</w:t>
                </w:r>
                <w:r w:rsidRPr="00034C55">
                  <w:t xml:space="preserve"> choreographic and cinematic practices. Dance film encompasses </w:t>
                </w:r>
                <w:r w:rsidR="00A22DC4">
                  <w:t>a range of genres</w:t>
                </w:r>
                <w:r w:rsidRPr="00034C55">
                  <w:t xml:space="preserve"> from Hollywood musical dance sequences</w:t>
                </w:r>
                <w:r w:rsidR="00A22DC4">
                  <w:t>,</w:t>
                </w:r>
                <w:r w:rsidRPr="00034C55">
                  <w:t xml:space="preserve"> to choreographed fight scenes</w:t>
                </w:r>
                <w:r w:rsidR="00A22DC4">
                  <w:t>,</w:t>
                </w:r>
                <w:r w:rsidRPr="00034C55">
                  <w:t xml:space="preserve"> to montages of mechanical movement in avant-garde film. Typically, the term describes works of choreography </w:t>
                </w:r>
                <w:r w:rsidR="00A22DC4">
                  <w:t xml:space="preserve">produced in conjunction with the camera, resulting in </w:t>
                </w:r>
                <w:r w:rsidRPr="00034C55">
                  <w:t xml:space="preserve">hybrid, cross-disciplinary works that can only exist </w:t>
                </w:r>
                <w:r w:rsidR="00A22DC4">
                  <w:t>in cinema</w:t>
                </w:r>
                <w:r w:rsidRPr="00034C55">
                  <w:t xml:space="preserve">. </w:t>
                </w:r>
                <w:r w:rsidR="00A22DC4">
                  <w:t>Dance Film is also referred to as Dance on Film, or</w:t>
                </w:r>
                <w:r w:rsidRPr="00034C55">
                  <w:t xml:space="preserve"> </w:t>
                </w:r>
                <w:r w:rsidR="00A22DC4">
                  <w:t xml:space="preserve">the more comprehensive term Screendance, </w:t>
                </w:r>
                <w:r w:rsidRPr="00034C55">
                  <w:t xml:space="preserve">which encompasses all screen forms, including video, animation, and digital media. </w:t>
                </w:r>
              </w:p>
            </w:tc>
          </w:sdtContent>
        </w:sdt>
      </w:tr>
      <w:tr w:rsidR="003F0D73" w14:paraId="20BF32D0" w14:textId="77777777" w:rsidTr="003F0D73">
        <w:sdt>
          <w:sdtPr>
            <w:alias w:val="Article text"/>
            <w:tag w:val="articleText"/>
            <w:id w:val="634067588"/>
            <w:placeholder>
              <w:docPart w:val="A06B2E26C707D34D9BEC8AA0F5D8EF7D"/>
            </w:placeholder>
          </w:sdtPr>
          <w:sdtEndPr>
            <w:rPr>
              <w:vanish/>
              <w:highlight w:val="yellow"/>
            </w:rPr>
          </w:sdtEndPr>
          <w:sdtContent>
            <w:tc>
              <w:tcPr>
                <w:tcW w:w="9016" w:type="dxa"/>
                <w:tcMar>
                  <w:top w:w="113" w:type="dxa"/>
                  <w:bottom w:w="113" w:type="dxa"/>
                </w:tcMar>
              </w:tcPr>
              <w:sdt>
                <w:sdtPr>
                  <w:alias w:val="Abstract"/>
                  <w:tag w:val="abstract"/>
                  <w:id w:val="935788419"/>
                  <w:placeholder>
                    <w:docPart w:val="63079954D6585B4B8A89EBBDC91C5969"/>
                  </w:placeholder>
                </w:sdtPr>
                <w:sdtContent>
                  <w:p w14:paraId="0EDC2B39" w14:textId="77777777" w:rsidR="007F0CA4" w:rsidRDefault="007F0CA4" w:rsidP="00B6359A">
                    <w:r>
                      <w:t>D</w:t>
                    </w:r>
                    <w:r w:rsidRPr="00034C55">
                      <w:t xml:space="preserve">ance film describes works of film </w:t>
                    </w:r>
                    <w:r>
                      <w:t>combining</w:t>
                    </w:r>
                    <w:r w:rsidRPr="00034C55">
                      <w:t xml:space="preserve"> choreographic and cinematic practices. Dance film encompasses </w:t>
                    </w:r>
                    <w:r>
                      <w:t>a range of genres</w:t>
                    </w:r>
                    <w:r w:rsidRPr="00034C55">
                      <w:t xml:space="preserve"> from Hollywood musical dance sequences</w:t>
                    </w:r>
                    <w:r>
                      <w:t>,</w:t>
                    </w:r>
                    <w:r w:rsidRPr="00034C55">
                      <w:t xml:space="preserve"> to choreographed fight scenes</w:t>
                    </w:r>
                    <w:r>
                      <w:t>,</w:t>
                    </w:r>
                    <w:r w:rsidRPr="00034C55">
                      <w:t xml:space="preserve"> to montages of mechanical movement in avant-garde film. Typically, the term describes works of choreography </w:t>
                    </w:r>
                    <w:r>
                      <w:t xml:space="preserve">produced in conjunction with the camera, resulting in </w:t>
                    </w:r>
                    <w:r w:rsidRPr="00034C55">
                      <w:t xml:space="preserve">hybrid, cross-disciplinary works that can only exist </w:t>
                    </w:r>
                    <w:r>
                      <w:t>in cinema</w:t>
                    </w:r>
                    <w:r w:rsidRPr="00034C55">
                      <w:t xml:space="preserve">. </w:t>
                    </w:r>
                    <w:r>
                      <w:t>Dance Film is also referred to as Dance on Film, or</w:t>
                    </w:r>
                    <w:r w:rsidRPr="00034C55">
                      <w:t xml:space="preserve"> </w:t>
                    </w:r>
                    <w:r>
                      <w:t xml:space="preserve">the more comprehensive term Screendance, </w:t>
                    </w:r>
                    <w:r w:rsidRPr="00034C55">
                      <w:t xml:space="preserve">which encompasses all screen forms, including video, animation, and digital media. </w:t>
                    </w:r>
                  </w:p>
                  <w:p w14:paraId="1D4C0BCD" w14:textId="2F72EDD1" w:rsidR="00B6359A" w:rsidRPr="00034C55" w:rsidRDefault="007F0CA4" w:rsidP="00B6359A"/>
                </w:sdtContent>
              </w:sdt>
              <w:p w14:paraId="096D83D4" w14:textId="1F222EA1" w:rsidR="00B6359A" w:rsidRPr="00034C55" w:rsidRDefault="00B6359A" w:rsidP="00B6359A">
                <w:r w:rsidRPr="00034C55">
                  <w:t>Early cinema’s fascination with capturing movement on film led to collaborations between fi</w:t>
                </w:r>
                <w:r w:rsidR="009B17CD">
                  <w:t xml:space="preserve">lmmakers and dancers. It is difficult, then, to separate the history of film from modern dance, and the two are often considered inextricably intertwined. </w:t>
                </w:r>
                <w:r w:rsidRPr="00034C55">
                  <w:t xml:space="preserve">Dance on film began in 1894, when Thomas Edison recorded Ruth St. Denis’s outdoor performance of a skirt dance with his Kinetoscope. </w:t>
                </w:r>
                <w:r w:rsidR="00443322">
                  <w:t xml:space="preserve">Developed by American modern dance pioneer Loie Fuller, </w:t>
                </w:r>
                <w:r w:rsidR="001D17E9">
                  <w:t>The Serpentine Dance</w:t>
                </w:r>
                <w:r w:rsidRPr="00034C55">
                  <w:t xml:space="preserve"> became a popular film subject, as it capitalized on the medium’s ability to capture movement and light. Edison filmed Broadway dancer Annabelle Whitford performing the dance in 1894, while the Lumière brothers captured Fuller’s version in 1896. Scenes of dance were also featured in many of early cinema’s most notable films. Georges Méliès utilized twelve corps dancers and a soloist</w:t>
                </w:r>
              </w:p>
              <w:p w14:paraId="49671303" w14:textId="77C2EF67" w:rsidR="00B6359A" w:rsidRPr="00034C55" w:rsidRDefault="00B6359A" w:rsidP="00B6359A">
                <w:pPr>
                  <w:rPr>
                    <w:i/>
                    <w:iCs/>
                  </w:rPr>
                </w:pPr>
                <w:r w:rsidRPr="00034C55">
                  <w:t xml:space="preserve">in </w:t>
                </w:r>
                <w:r w:rsidRPr="00034C55">
                  <w:rPr>
                    <w:i/>
                    <w:iCs/>
                  </w:rPr>
                  <w:t xml:space="preserve">The Magic Lantern </w:t>
                </w:r>
                <w:r w:rsidRPr="00034C55">
                  <w:rPr>
                    <w:iCs/>
                  </w:rPr>
                  <w:t>(1903)</w:t>
                </w:r>
                <w:r w:rsidRPr="00034C55">
                  <w:t>, Edwin Porter’s </w:t>
                </w:r>
                <w:r w:rsidRPr="00034C55">
                  <w:rPr>
                    <w:i/>
                    <w:iCs/>
                  </w:rPr>
                  <w:t xml:space="preserve">The Great Train Robbery </w:t>
                </w:r>
                <w:r w:rsidRPr="00034C55">
                  <w:rPr>
                    <w:iCs/>
                  </w:rPr>
                  <w:t>(1903)</w:t>
                </w:r>
                <w:r w:rsidRPr="00034C55">
                  <w:rPr>
                    <w:i/>
                    <w:iCs/>
                  </w:rPr>
                  <w:t xml:space="preserve"> </w:t>
                </w:r>
                <w:r w:rsidRPr="00034C55">
                  <w:rPr>
                    <w:iCs/>
                  </w:rPr>
                  <w:t>features square dancing and clog dancing, and dancers from Ruth St. Denis and Ted Shawn’s modern dance company, Denishawn, appe</w:t>
                </w:r>
                <w:r w:rsidR="0083371A">
                  <w:rPr>
                    <w:iCs/>
                  </w:rPr>
                  <w:t>ar in D.W. Griffith’s 1916 epic</w:t>
                </w:r>
                <w:bookmarkStart w:id="0" w:name="_GoBack"/>
                <w:bookmarkEnd w:id="0"/>
                <w:r w:rsidRPr="00034C55">
                  <w:rPr>
                    <w:iCs/>
                  </w:rPr>
                  <w:t> </w:t>
                </w:r>
                <w:r w:rsidRPr="00034C55">
                  <w:rPr>
                    <w:i/>
                    <w:iCs/>
                  </w:rPr>
                  <w:t>Intolerance.</w:t>
                </w:r>
              </w:p>
              <w:p w14:paraId="1251405F" w14:textId="77777777" w:rsidR="00B6359A" w:rsidRPr="00034C55" w:rsidRDefault="00B6359A" w:rsidP="00B6359A">
                <w:pPr>
                  <w:rPr>
                    <w:iCs/>
                  </w:rPr>
                </w:pPr>
              </w:p>
              <w:p w14:paraId="521F2DAA" w14:textId="77777777" w:rsidR="00B6359A" w:rsidRPr="00034C55" w:rsidRDefault="00B6359A" w:rsidP="00B6359A">
                <w:pPr>
                  <w:rPr>
                    <w:iCs/>
                  </w:rPr>
                </w:pPr>
                <w:r w:rsidRPr="00034C55">
                  <w:rPr>
                    <w:iCs/>
                  </w:rPr>
                  <w:t>In the first half of the 20</w:t>
                </w:r>
                <w:r w:rsidRPr="00034C55">
                  <w:rPr>
                    <w:iCs/>
                    <w:vertAlign w:val="superscript"/>
                  </w:rPr>
                  <w:t>th</w:t>
                </w:r>
                <w:r w:rsidRPr="00034C55">
                  <w:rPr>
                    <w:iCs/>
                  </w:rPr>
                  <w:t xml:space="preserve"> century, avant-garde filmmakers experimented with techniques that created choreographies through montage. </w:t>
                </w:r>
                <w:r>
                  <w:rPr>
                    <w:iCs/>
                  </w:rPr>
                  <w:t xml:space="preserve">A key example is </w:t>
                </w:r>
                <w:r w:rsidRPr="00034C55">
                  <w:t xml:space="preserve">Fernand Léger’s </w:t>
                </w:r>
                <w:r w:rsidRPr="00034C55">
                  <w:rPr>
                    <w:bCs/>
                    <w:i/>
                    <w:iCs/>
                  </w:rPr>
                  <w:t>Ballet Mécanique</w:t>
                </w:r>
                <w:r w:rsidRPr="00034C55">
                  <w:t> (1924)</w:t>
                </w:r>
                <w:r>
                  <w:t xml:space="preserve">, which </w:t>
                </w:r>
                <w:r w:rsidRPr="00034C55">
                  <w:rPr>
                    <w:iCs/>
                  </w:rPr>
                  <w:t xml:space="preserve">rhythmically juxtaposes images of everyday and mechanical objects, women in motion, and close-ups of lips, teeth, eyes, and faces to compose a choreography comprised of both bodies and </w:t>
                </w:r>
                <w:r>
                  <w:rPr>
                    <w:iCs/>
                  </w:rPr>
                  <w:t>things</w:t>
                </w:r>
                <w:r w:rsidRPr="00034C55">
                  <w:rPr>
                    <w:iCs/>
                  </w:rPr>
                  <w:t xml:space="preserve">. A sequence of the film where a pair of mannequin legs are made to dance through a series of quick jump cuts demonstrates that dance film is not limited to </w:t>
                </w:r>
                <w:r w:rsidRPr="00034C55">
                  <w:rPr>
                    <w:iCs/>
                  </w:rPr>
                  <w:lastRenderedPageBreak/>
                  <w:t xml:space="preserve">the choreography of human bodies. In </w:t>
                </w:r>
                <w:r w:rsidRPr="00034C55">
                  <w:rPr>
                    <w:i/>
                    <w:iCs/>
                  </w:rPr>
                  <w:t xml:space="preserve">A Study in Choreography for Camera </w:t>
                </w:r>
                <w:r w:rsidRPr="00034C55">
                  <w:rPr>
                    <w:iCs/>
                  </w:rPr>
                  <w:t xml:space="preserve">(1945), American experimental filmmaker Maya Deren </w:t>
                </w:r>
                <w:r>
                  <w:rPr>
                    <w:iCs/>
                  </w:rPr>
                  <w:t>used</w:t>
                </w:r>
                <w:r w:rsidRPr="00034C55">
                  <w:rPr>
                    <w:iCs/>
                  </w:rPr>
                  <w:t xml:space="preserve"> montage and her signature technique of cutting on action to expand </w:t>
                </w:r>
                <w:r>
                  <w:rPr>
                    <w:iCs/>
                  </w:rPr>
                  <w:t>the spatial and temporal possibilities of dance. Her technique allowed dancer</w:t>
                </w:r>
                <w:r w:rsidRPr="00034C55">
                  <w:rPr>
                    <w:iCs/>
                  </w:rPr>
                  <w:t xml:space="preserve"> Talley Beatty to perform inhuman feats: leaps that suspend in mid-air, and steps that move</w:t>
                </w:r>
                <w:r>
                  <w:rPr>
                    <w:iCs/>
                  </w:rPr>
                  <w:t xml:space="preserve"> his body from inside a </w:t>
                </w:r>
                <w:r w:rsidRPr="00034C55">
                  <w:rPr>
                    <w:iCs/>
                  </w:rPr>
                  <w:t xml:space="preserve">forest to </w:t>
                </w:r>
                <w:r>
                  <w:rPr>
                    <w:iCs/>
                  </w:rPr>
                  <w:t>inside a room</w:t>
                </w:r>
                <w:r w:rsidRPr="00034C55">
                  <w:rPr>
                    <w:bCs/>
                    <w:iCs/>
                  </w:rPr>
                  <w:t xml:space="preserve">, producing a space and time not possible in live stage performance. </w:t>
                </w:r>
                <w:r>
                  <w:rPr>
                    <w:iCs/>
                  </w:rPr>
                  <w:t>Deren viewed dance film a</w:t>
                </w:r>
                <w:r w:rsidRPr="00034C55">
                  <w:rPr>
                    <w:iCs/>
                  </w:rPr>
                  <w:t>s a collaborat</w:t>
                </w:r>
                <w:r>
                  <w:rPr>
                    <w:iCs/>
                  </w:rPr>
                  <w:t>ive effort understood</w:t>
                </w:r>
                <w:r w:rsidRPr="00034C55">
                  <w:rPr>
                    <w:iCs/>
                  </w:rPr>
                  <w:t xml:space="preserve"> as a duet between the camera and the dancer.</w:t>
                </w:r>
              </w:p>
              <w:p w14:paraId="1127B298" w14:textId="77777777" w:rsidR="00B6359A" w:rsidRPr="00034C55" w:rsidRDefault="00B6359A" w:rsidP="00B6359A">
                <w:pPr>
                  <w:rPr>
                    <w:iCs/>
                  </w:rPr>
                </w:pPr>
              </w:p>
              <w:p w14:paraId="3AFB30E9" w14:textId="77777777" w:rsidR="00B6359A" w:rsidRDefault="00B6359A" w:rsidP="00B6359A">
                <w:r>
                  <w:rPr>
                    <w:iCs/>
                  </w:rPr>
                  <w:t xml:space="preserve">Dance films utilize a variety of cinematic techniques that range from intricate sequences of montage to </w:t>
                </w:r>
                <w:r w:rsidRPr="00034C55">
                  <w:rPr>
                    <w:iCs/>
                  </w:rPr>
                  <w:t xml:space="preserve">a single take in front of a static camera. </w:t>
                </w:r>
                <w:r w:rsidRPr="00034C55">
                  <w:rPr>
                    <w:i/>
                  </w:rPr>
                  <w:t>Hand Movie</w:t>
                </w:r>
                <w:r w:rsidRPr="00034C55">
                  <w:t xml:space="preserve"> (1966)</w:t>
                </w:r>
                <w:r>
                  <w:t xml:space="preserve">, a work by </w:t>
                </w:r>
                <w:r w:rsidRPr="00034C55">
                  <w:rPr>
                    <w:iCs/>
                  </w:rPr>
                  <w:t xml:space="preserve">postmodern choreographer </w:t>
                </w:r>
                <w:r>
                  <w:rPr>
                    <w:iCs/>
                  </w:rPr>
                  <w:t xml:space="preserve">and filmmaker </w:t>
                </w:r>
                <w:r w:rsidRPr="00034C55">
                  <w:t>Yvonne Rainer</w:t>
                </w:r>
                <w:r>
                  <w:t>, utilizes this latter, minimalist technique of performing before a camera. The film features</w:t>
                </w:r>
                <w:r w:rsidRPr="00034C55">
                  <w:t xml:space="preserve"> the isolated, tin</w:t>
                </w:r>
                <w:r>
                  <w:t>y dances of Rainer’s right hand against a plain, static background.</w:t>
                </w:r>
              </w:p>
              <w:p w14:paraId="51901D41" w14:textId="77777777" w:rsidR="003F0D73" w:rsidRDefault="003F0D73" w:rsidP="00C27FAB"/>
            </w:tc>
          </w:sdtContent>
        </w:sdt>
      </w:tr>
      <w:tr w:rsidR="003235A7" w14:paraId="22E83F8C" w14:textId="77777777" w:rsidTr="003235A7">
        <w:tc>
          <w:tcPr>
            <w:tcW w:w="9016" w:type="dxa"/>
          </w:tcPr>
          <w:p w14:paraId="620D142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57AFDA4E8AEB429830D416E11BB423"/>
              </w:placeholder>
              <w:showingPlcHdr/>
            </w:sdtPr>
            <w:sdtContent>
              <w:p w14:paraId="2ACA032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2DA96C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CBDCC" w14:textId="77777777" w:rsidR="009B17CD" w:rsidRDefault="009B17CD" w:rsidP="007A0D55">
      <w:pPr>
        <w:spacing w:after="0" w:line="240" w:lineRule="auto"/>
      </w:pPr>
      <w:r>
        <w:separator/>
      </w:r>
    </w:p>
  </w:endnote>
  <w:endnote w:type="continuationSeparator" w:id="0">
    <w:p w14:paraId="2132D2B8" w14:textId="77777777" w:rsidR="009B17CD" w:rsidRDefault="009B17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83879" w14:textId="77777777" w:rsidR="009B17CD" w:rsidRDefault="009B17CD" w:rsidP="007A0D55">
      <w:pPr>
        <w:spacing w:after="0" w:line="240" w:lineRule="auto"/>
      </w:pPr>
      <w:r>
        <w:separator/>
      </w:r>
    </w:p>
  </w:footnote>
  <w:footnote w:type="continuationSeparator" w:id="0">
    <w:p w14:paraId="28A22115" w14:textId="77777777" w:rsidR="009B17CD" w:rsidRDefault="009B17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3BA51" w14:textId="77777777" w:rsidR="009B17CD" w:rsidRDefault="009B17C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1F95B6" w14:textId="77777777" w:rsidR="009B17CD" w:rsidRDefault="009B17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9A"/>
    <w:rsid w:val="00032559"/>
    <w:rsid w:val="00052040"/>
    <w:rsid w:val="000B25AE"/>
    <w:rsid w:val="000B55AB"/>
    <w:rsid w:val="000D24DC"/>
    <w:rsid w:val="00101B2E"/>
    <w:rsid w:val="00116FA0"/>
    <w:rsid w:val="0015114C"/>
    <w:rsid w:val="001A21F3"/>
    <w:rsid w:val="001A2537"/>
    <w:rsid w:val="001A6A06"/>
    <w:rsid w:val="001D17E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3322"/>
    <w:rsid w:val="00462DBE"/>
    <w:rsid w:val="00464699"/>
    <w:rsid w:val="00483379"/>
    <w:rsid w:val="00487BC5"/>
    <w:rsid w:val="00496888"/>
    <w:rsid w:val="004A7476"/>
    <w:rsid w:val="004E5896"/>
    <w:rsid w:val="00513EE6"/>
    <w:rsid w:val="00534F8F"/>
    <w:rsid w:val="00590035"/>
    <w:rsid w:val="005B177E"/>
    <w:rsid w:val="005B3921"/>
    <w:rsid w:val="005C218F"/>
    <w:rsid w:val="005F26D7"/>
    <w:rsid w:val="005F5450"/>
    <w:rsid w:val="006D0412"/>
    <w:rsid w:val="007411B9"/>
    <w:rsid w:val="00780D95"/>
    <w:rsid w:val="00780DC7"/>
    <w:rsid w:val="007A0D55"/>
    <w:rsid w:val="007B3377"/>
    <w:rsid w:val="007E5F44"/>
    <w:rsid w:val="007F0CA4"/>
    <w:rsid w:val="00821DE3"/>
    <w:rsid w:val="0083371A"/>
    <w:rsid w:val="00846CE1"/>
    <w:rsid w:val="008A5B87"/>
    <w:rsid w:val="00922950"/>
    <w:rsid w:val="009A7264"/>
    <w:rsid w:val="009B17CD"/>
    <w:rsid w:val="009D1606"/>
    <w:rsid w:val="009E18A1"/>
    <w:rsid w:val="009E73D7"/>
    <w:rsid w:val="00A22DC4"/>
    <w:rsid w:val="00A27D2C"/>
    <w:rsid w:val="00A76FD9"/>
    <w:rsid w:val="00AB436D"/>
    <w:rsid w:val="00AD2F24"/>
    <w:rsid w:val="00AD4844"/>
    <w:rsid w:val="00B219AE"/>
    <w:rsid w:val="00B33145"/>
    <w:rsid w:val="00B574C9"/>
    <w:rsid w:val="00B6359A"/>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4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59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59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98083F1A00494E9B918DC911EDFF02"/>
        <w:category>
          <w:name w:val="General"/>
          <w:gallery w:val="placeholder"/>
        </w:category>
        <w:types>
          <w:type w:val="bbPlcHdr"/>
        </w:types>
        <w:behaviors>
          <w:behavior w:val="content"/>
        </w:behaviors>
        <w:guid w:val="{984BF8DD-72E1-1642-9798-E5E84D81CD53}"/>
      </w:docPartPr>
      <w:docPartBody>
        <w:p w:rsidR="008D65DA" w:rsidRDefault="008D65DA">
          <w:pPr>
            <w:pStyle w:val="FE98083F1A00494E9B918DC911EDFF02"/>
          </w:pPr>
          <w:r w:rsidRPr="00CC586D">
            <w:rPr>
              <w:rStyle w:val="PlaceholderText"/>
              <w:b/>
              <w:color w:val="FFFFFF" w:themeColor="background1"/>
            </w:rPr>
            <w:t>[Salutation]</w:t>
          </w:r>
        </w:p>
      </w:docPartBody>
    </w:docPart>
    <w:docPart>
      <w:docPartPr>
        <w:name w:val="0415CB35791DE34DA1140E00F36629D1"/>
        <w:category>
          <w:name w:val="General"/>
          <w:gallery w:val="placeholder"/>
        </w:category>
        <w:types>
          <w:type w:val="bbPlcHdr"/>
        </w:types>
        <w:behaviors>
          <w:behavior w:val="content"/>
        </w:behaviors>
        <w:guid w:val="{F089D02B-8C4B-0E41-92C5-8B90D854152F}"/>
      </w:docPartPr>
      <w:docPartBody>
        <w:p w:rsidR="008D65DA" w:rsidRDefault="008D65DA">
          <w:pPr>
            <w:pStyle w:val="0415CB35791DE34DA1140E00F36629D1"/>
          </w:pPr>
          <w:r>
            <w:rPr>
              <w:rStyle w:val="PlaceholderText"/>
            </w:rPr>
            <w:t>[First name]</w:t>
          </w:r>
        </w:p>
      </w:docPartBody>
    </w:docPart>
    <w:docPart>
      <w:docPartPr>
        <w:name w:val="01D916E5486B3648A0DF5AC11C0A0F01"/>
        <w:category>
          <w:name w:val="General"/>
          <w:gallery w:val="placeholder"/>
        </w:category>
        <w:types>
          <w:type w:val="bbPlcHdr"/>
        </w:types>
        <w:behaviors>
          <w:behavior w:val="content"/>
        </w:behaviors>
        <w:guid w:val="{A8A92065-B043-434E-A115-B9C988C02C04}"/>
      </w:docPartPr>
      <w:docPartBody>
        <w:p w:rsidR="008D65DA" w:rsidRDefault="008D65DA">
          <w:pPr>
            <w:pStyle w:val="01D916E5486B3648A0DF5AC11C0A0F01"/>
          </w:pPr>
          <w:r>
            <w:rPr>
              <w:rStyle w:val="PlaceholderText"/>
            </w:rPr>
            <w:t>[Middle name]</w:t>
          </w:r>
        </w:p>
      </w:docPartBody>
    </w:docPart>
    <w:docPart>
      <w:docPartPr>
        <w:name w:val="BE8C55F8752CE94C816B26D2662DBFBF"/>
        <w:category>
          <w:name w:val="General"/>
          <w:gallery w:val="placeholder"/>
        </w:category>
        <w:types>
          <w:type w:val="bbPlcHdr"/>
        </w:types>
        <w:behaviors>
          <w:behavior w:val="content"/>
        </w:behaviors>
        <w:guid w:val="{88A6C907-B29C-6645-874A-2C4D832C042D}"/>
      </w:docPartPr>
      <w:docPartBody>
        <w:p w:rsidR="008D65DA" w:rsidRDefault="008D65DA">
          <w:pPr>
            <w:pStyle w:val="BE8C55F8752CE94C816B26D2662DBFBF"/>
          </w:pPr>
          <w:r>
            <w:rPr>
              <w:rStyle w:val="PlaceholderText"/>
            </w:rPr>
            <w:t>[Last name]</w:t>
          </w:r>
        </w:p>
      </w:docPartBody>
    </w:docPart>
    <w:docPart>
      <w:docPartPr>
        <w:name w:val="BD095B289A8F704B8787650B1D880557"/>
        <w:category>
          <w:name w:val="General"/>
          <w:gallery w:val="placeholder"/>
        </w:category>
        <w:types>
          <w:type w:val="bbPlcHdr"/>
        </w:types>
        <w:behaviors>
          <w:behavior w:val="content"/>
        </w:behaviors>
        <w:guid w:val="{990A31F2-19A2-4A45-9A24-E7C4F6411560}"/>
      </w:docPartPr>
      <w:docPartBody>
        <w:p w:rsidR="008D65DA" w:rsidRDefault="008D65DA">
          <w:pPr>
            <w:pStyle w:val="BD095B289A8F704B8787650B1D880557"/>
          </w:pPr>
          <w:r>
            <w:rPr>
              <w:rStyle w:val="PlaceholderText"/>
            </w:rPr>
            <w:t>[Enter your biography]</w:t>
          </w:r>
        </w:p>
      </w:docPartBody>
    </w:docPart>
    <w:docPart>
      <w:docPartPr>
        <w:name w:val="7A3596B60173E34FAC7D8292D17E7D71"/>
        <w:category>
          <w:name w:val="General"/>
          <w:gallery w:val="placeholder"/>
        </w:category>
        <w:types>
          <w:type w:val="bbPlcHdr"/>
        </w:types>
        <w:behaviors>
          <w:behavior w:val="content"/>
        </w:behaviors>
        <w:guid w:val="{11704A6C-BD60-264B-ACA5-0ABA7404CAA2}"/>
      </w:docPartPr>
      <w:docPartBody>
        <w:p w:rsidR="008D65DA" w:rsidRDefault="008D65DA">
          <w:pPr>
            <w:pStyle w:val="7A3596B60173E34FAC7D8292D17E7D71"/>
          </w:pPr>
          <w:r>
            <w:rPr>
              <w:rStyle w:val="PlaceholderText"/>
            </w:rPr>
            <w:t>[Enter the institution with which you are affiliated]</w:t>
          </w:r>
        </w:p>
      </w:docPartBody>
    </w:docPart>
    <w:docPart>
      <w:docPartPr>
        <w:name w:val="944AACCF8AFF5F49B426B5E0E6234759"/>
        <w:category>
          <w:name w:val="General"/>
          <w:gallery w:val="placeholder"/>
        </w:category>
        <w:types>
          <w:type w:val="bbPlcHdr"/>
        </w:types>
        <w:behaviors>
          <w:behavior w:val="content"/>
        </w:behaviors>
        <w:guid w:val="{29AEFA92-1323-4F41-97A9-5444F15D2990}"/>
      </w:docPartPr>
      <w:docPartBody>
        <w:p w:rsidR="008D65DA" w:rsidRDefault="008D65DA">
          <w:pPr>
            <w:pStyle w:val="944AACCF8AFF5F49B426B5E0E6234759"/>
          </w:pPr>
          <w:r w:rsidRPr="00EF74F7">
            <w:rPr>
              <w:b/>
              <w:color w:val="808080" w:themeColor="background1" w:themeShade="80"/>
            </w:rPr>
            <w:t>[Enter the headword for your article]</w:t>
          </w:r>
        </w:p>
      </w:docPartBody>
    </w:docPart>
    <w:docPart>
      <w:docPartPr>
        <w:name w:val="22D8B144AB76B348964102909F88F84D"/>
        <w:category>
          <w:name w:val="General"/>
          <w:gallery w:val="placeholder"/>
        </w:category>
        <w:types>
          <w:type w:val="bbPlcHdr"/>
        </w:types>
        <w:behaviors>
          <w:behavior w:val="content"/>
        </w:behaviors>
        <w:guid w:val="{6EEE0380-D48F-2343-879D-5EFF23D049CE}"/>
      </w:docPartPr>
      <w:docPartBody>
        <w:p w:rsidR="008D65DA" w:rsidRDefault="008D65DA">
          <w:pPr>
            <w:pStyle w:val="22D8B144AB76B348964102909F88F8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BFAD36038A244BAC6CDE6321BE2BAC"/>
        <w:category>
          <w:name w:val="General"/>
          <w:gallery w:val="placeholder"/>
        </w:category>
        <w:types>
          <w:type w:val="bbPlcHdr"/>
        </w:types>
        <w:behaviors>
          <w:behavior w:val="content"/>
        </w:behaviors>
        <w:guid w:val="{8335A531-B2A5-F146-9AFC-6A6763E6641B}"/>
      </w:docPartPr>
      <w:docPartBody>
        <w:p w:rsidR="008D65DA" w:rsidRDefault="008D65DA">
          <w:pPr>
            <w:pStyle w:val="B2BFAD36038A244BAC6CDE6321BE2B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6B2E26C707D34D9BEC8AA0F5D8EF7D"/>
        <w:category>
          <w:name w:val="General"/>
          <w:gallery w:val="placeholder"/>
        </w:category>
        <w:types>
          <w:type w:val="bbPlcHdr"/>
        </w:types>
        <w:behaviors>
          <w:behavior w:val="content"/>
        </w:behaviors>
        <w:guid w:val="{870CEAC5-BDC4-4340-A7D8-579700264A0D}"/>
      </w:docPartPr>
      <w:docPartBody>
        <w:p w:rsidR="008D65DA" w:rsidRDefault="008D65DA">
          <w:pPr>
            <w:pStyle w:val="A06B2E26C707D34D9BEC8AA0F5D8EF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57AFDA4E8AEB429830D416E11BB423"/>
        <w:category>
          <w:name w:val="General"/>
          <w:gallery w:val="placeholder"/>
        </w:category>
        <w:types>
          <w:type w:val="bbPlcHdr"/>
        </w:types>
        <w:behaviors>
          <w:behavior w:val="content"/>
        </w:behaviors>
        <w:guid w:val="{22B4C29A-D351-8A40-AF2F-203B72DBCB15}"/>
      </w:docPartPr>
      <w:docPartBody>
        <w:p w:rsidR="008D65DA" w:rsidRDefault="008D65DA">
          <w:pPr>
            <w:pStyle w:val="7E57AFDA4E8AEB429830D416E11BB423"/>
          </w:pPr>
          <w:r>
            <w:rPr>
              <w:rStyle w:val="PlaceholderText"/>
            </w:rPr>
            <w:t>[Enter citations for further reading here]</w:t>
          </w:r>
        </w:p>
      </w:docPartBody>
    </w:docPart>
    <w:docPart>
      <w:docPartPr>
        <w:name w:val="63079954D6585B4B8A89EBBDC91C5969"/>
        <w:category>
          <w:name w:val="General"/>
          <w:gallery w:val="placeholder"/>
        </w:category>
        <w:types>
          <w:type w:val="bbPlcHdr"/>
        </w:types>
        <w:behaviors>
          <w:behavior w:val="content"/>
        </w:behaviors>
        <w:guid w:val="{DC30CE44-7FFF-D243-9990-D05371992FD0}"/>
      </w:docPartPr>
      <w:docPartBody>
        <w:p w:rsidR="008D65DA" w:rsidRDefault="008D65DA" w:rsidP="008D65DA">
          <w:pPr>
            <w:pStyle w:val="63079954D6585B4B8A89EBBDC91C596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DA"/>
    <w:rsid w:val="008D6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5DA"/>
    <w:rPr>
      <w:color w:val="808080"/>
    </w:rPr>
  </w:style>
  <w:style w:type="paragraph" w:customStyle="1" w:styleId="FE98083F1A00494E9B918DC911EDFF02">
    <w:name w:val="FE98083F1A00494E9B918DC911EDFF02"/>
  </w:style>
  <w:style w:type="paragraph" w:customStyle="1" w:styleId="0415CB35791DE34DA1140E00F36629D1">
    <w:name w:val="0415CB35791DE34DA1140E00F36629D1"/>
  </w:style>
  <w:style w:type="paragraph" w:customStyle="1" w:styleId="01D916E5486B3648A0DF5AC11C0A0F01">
    <w:name w:val="01D916E5486B3648A0DF5AC11C0A0F01"/>
  </w:style>
  <w:style w:type="paragraph" w:customStyle="1" w:styleId="BE8C55F8752CE94C816B26D2662DBFBF">
    <w:name w:val="BE8C55F8752CE94C816B26D2662DBFBF"/>
  </w:style>
  <w:style w:type="paragraph" w:customStyle="1" w:styleId="BD095B289A8F704B8787650B1D880557">
    <w:name w:val="BD095B289A8F704B8787650B1D880557"/>
  </w:style>
  <w:style w:type="paragraph" w:customStyle="1" w:styleId="7A3596B60173E34FAC7D8292D17E7D71">
    <w:name w:val="7A3596B60173E34FAC7D8292D17E7D71"/>
  </w:style>
  <w:style w:type="paragraph" w:customStyle="1" w:styleId="944AACCF8AFF5F49B426B5E0E6234759">
    <w:name w:val="944AACCF8AFF5F49B426B5E0E6234759"/>
  </w:style>
  <w:style w:type="paragraph" w:customStyle="1" w:styleId="22D8B144AB76B348964102909F88F84D">
    <w:name w:val="22D8B144AB76B348964102909F88F84D"/>
  </w:style>
  <w:style w:type="paragraph" w:customStyle="1" w:styleId="B2BFAD36038A244BAC6CDE6321BE2BAC">
    <w:name w:val="B2BFAD36038A244BAC6CDE6321BE2BAC"/>
  </w:style>
  <w:style w:type="paragraph" w:customStyle="1" w:styleId="A06B2E26C707D34D9BEC8AA0F5D8EF7D">
    <w:name w:val="A06B2E26C707D34D9BEC8AA0F5D8EF7D"/>
  </w:style>
  <w:style w:type="paragraph" w:customStyle="1" w:styleId="7E57AFDA4E8AEB429830D416E11BB423">
    <w:name w:val="7E57AFDA4E8AEB429830D416E11BB423"/>
  </w:style>
  <w:style w:type="paragraph" w:customStyle="1" w:styleId="F86797AC5E9B8E418418F941484704F2">
    <w:name w:val="F86797AC5E9B8E418418F941484704F2"/>
    <w:rsid w:val="008D65DA"/>
  </w:style>
  <w:style w:type="paragraph" w:customStyle="1" w:styleId="57066F69379CB94185F720B619A2432B">
    <w:name w:val="57066F69379CB94185F720B619A2432B"/>
    <w:rsid w:val="008D65DA"/>
  </w:style>
  <w:style w:type="paragraph" w:customStyle="1" w:styleId="63079954D6585B4B8A89EBBDC91C5969">
    <w:name w:val="63079954D6585B4B8A89EBBDC91C5969"/>
    <w:rsid w:val="008D65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5DA"/>
    <w:rPr>
      <w:color w:val="808080"/>
    </w:rPr>
  </w:style>
  <w:style w:type="paragraph" w:customStyle="1" w:styleId="FE98083F1A00494E9B918DC911EDFF02">
    <w:name w:val="FE98083F1A00494E9B918DC911EDFF02"/>
  </w:style>
  <w:style w:type="paragraph" w:customStyle="1" w:styleId="0415CB35791DE34DA1140E00F36629D1">
    <w:name w:val="0415CB35791DE34DA1140E00F36629D1"/>
  </w:style>
  <w:style w:type="paragraph" w:customStyle="1" w:styleId="01D916E5486B3648A0DF5AC11C0A0F01">
    <w:name w:val="01D916E5486B3648A0DF5AC11C0A0F01"/>
  </w:style>
  <w:style w:type="paragraph" w:customStyle="1" w:styleId="BE8C55F8752CE94C816B26D2662DBFBF">
    <w:name w:val="BE8C55F8752CE94C816B26D2662DBFBF"/>
  </w:style>
  <w:style w:type="paragraph" w:customStyle="1" w:styleId="BD095B289A8F704B8787650B1D880557">
    <w:name w:val="BD095B289A8F704B8787650B1D880557"/>
  </w:style>
  <w:style w:type="paragraph" w:customStyle="1" w:styleId="7A3596B60173E34FAC7D8292D17E7D71">
    <w:name w:val="7A3596B60173E34FAC7D8292D17E7D71"/>
  </w:style>
  <w:style w:type="paragraph" w:customStyle="1" w:styleId="944AACCF8AFF5F49B426B5E0E6234759">
    <w:name w:val="944AACCF8AFF5F49B426B5E0E6234759"/>
  </w:style>
  <w:style w:type="paragraph" w:customStyle="1" w:styleId="22D8B144AB76B348964102909F88F84D">
    <w:name w:val="22D8B144AB76B348964102909F88F84D"/>
  </w:style>
  <w:style w:type="paragraph" w:customStyle="1" w:styleId="B2BFAD36038A244BAC6CDE6321BE2BAC">
    <w:name w:val="B2BFAD36038A244BAC6CDE6321BE2BAC"/>
  </w:style>
  <w:style w:type="paragraph" w:customStyle="1" w:styleId="A06B2E26C707D34D9BEC8AA0F5D8EF7D">
    <w:name w:val="A06B2E26C707D34D9BEC8AA0F5D8EF7D"/>
  </w:style>
  <w:style w:type="paragraph" w:customStyle="1" w:styleId="7E57AFDA4E8AEB429830D416E11BB423">
    <w:name w:val="7E57AFDA4E8AEB429830D416E11BB423"/>
  </w:style>
  <w:style w:type="paragraph" w:customStyle="1" w:styleId="F86797AC5E9B8E418418F941484704F2">
    <w:name w:val="F86797AC5E9B8E418418F941484704F2"/>
    <w:rsid w:val="008D65DA"/>
  </w:style>
  <w:style w:type="paragraph" w:customStyle="1" w:styleId="57066F69379CB94185F720B619A2432B">
    <w:name w:val="57066F69379CB94185F720B619A2432B"/>
    <w:rsid w:val="008D65DA"/>
  </w:style>
  <w:style w:type="paragraph" w:customStyle="1" w:styleId="63079954D6585B4B8A89EBBDC91C5969">
    <w:name w:val="63079954D6585B4B8A89EBBDC91C5969"/>
    <w:rsid w:val="008D6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2</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cp:revision>
  <dcterms:created xsi:type="dcterms:W3CDTF">2014-10-30T04:34:00Z</dcterms:created>
  <dcterms:modified xsi:type="dcterms:W3CDTF">2014-10-30T06:04:00Z</dcterms:modified>
</cp:coreProperties>
</file>