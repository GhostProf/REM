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B423FD" w14:textId="77777777" w:rsidTr="00922950">
        <w:tc>
          <w:tcPr>
            <w:tcW w:w="491" w:type="dxa"/>
            <w:vMerge w:val="restart"/>
            <w:shd w:val="clear" w:color="auto" w:fill="A6A6A6" w:themeFill="background1" w:themeFillShade="A6"/>
            <w:textDirection w:val="btLr"/>
          </w:tcPr>
          <w:p w14:paraId="38006CB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DDABC904CDB154C97CD291365CF5A7E"/>
            </w:placeholder>
            <w:showingPlcHdr/>
            <w:dropDownList>
              <w:listItem w:displayText="Dr." w:value="Dr."/>
              <w:listItem w:displayText="Prof." w:value="Prof."/>
            </w:dropDownList>
          </w:sdtPr>
          <w:sdtEndPr/>
          <w:sdtContent>
            <w:tc>
              <w:tcPr>
                <w:tcW w:w="1259" w:type="dxa"/>
              </w:tcPr>
              <w:p w14:paraId="0358BB8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BC90628D11266469CAE58A2E9D5BAD5"/>
            </w:placeholder>
            <w:text/>
          </w:sdtPr>
          <w:sdtEndPr/>
          <w:sdtContent>
            <w:tc>
              <w:tcPr>
                <w:tcW w:w="2073" w:type="dxa"/>
              </w:tcPr>
              <w:p w14:paraId="7E1EB8E0" w14:textId="77777777" w:rsidR="00B574C9" w:rsidRDefault="000434BF" w:rsidP="000434BF">
                <w:r>
                  <w:t>Eve</w:t>
                </w:r>
              </w:p>
            </w:tc>
          </w:sdtContent>
        </w:sdt>
        <w:sdt>
          <w:sdtPr>
            <w:alias w:val="Middle name"/>
            <w:tag w:val="authorMiddleName"/>
            <w:id w:val="-2076034781"/>
            <w:placeholder>
              <w:docPart w:val="E182D7FA4C1B634FAFFED5AF5A720231"/>
            </w:placeholder>
            <w:showingPlcHdr/>
            <w:text/>
          </w:sdtPr>
          <w:sdtEndPr/>
          <w:sdtContent>
            <w:tc>
              <w:tcPr>
                <w:tcW w:w="2551" w:type="dxa"/>
              </w:tcPr>
              <w:p w14:paraId="7BA7683A" w14:textId="77777777" w:rsidR="00B574C9" w:rsidRDefault="00B574C9" w:rsidP="00922950">
                <w:r>
                  <w:rPr>
                    <w:rStyle w:val="PlaceholderText"/>
                  </w:rPr>
                  <w:t>[Middle name]</w:t>
                </w:r>
              </w:p>
            </w:tc>
          </w:sdtContent>
        </w:sdt>
        <w:sdt>
          <w:sdtPr>
            <w:alias w:val="Last name"/>
            <w:tag w:val="authorLastName"/>
            <w:id w:val="-1088529830"/>
            <w:placeholder>
              <w:docPart w:val="C8BB10C0059BE14FB4BCD633F761A0EA"/>
            </w:placeholder>
            <w:text/>
          </w:sdtPr>
          <w:sdtEndPr/>
          <w:sdtContent>
            <w:tc>
              <w:tcPr>
                <w:tcW w:w="2642" w:type="dxa"/>
              </w:tcPr>
              <w:p w14:paraId="605666D7" w14:textId="77777777" w:rsidR="00B574C9" w:rsidRDefault="000434BF" w:rsidP="000434BF">
                <w:r>
                  <w:t>Loh</w:t>
                </w:r>
              </w:p>
            </w:tc>
          </w:sdtContent>
        </w:sdt>
      </w:tr>
      <w:tr w:rsidR="00B574C9" w14:paraId="1235D647" w14:textId="77777777" w:rsidTr="001A6A06">
        <w:trPr>
          <w:trHeight w:val="986"/>
        </w:trPr>
        <w:tc>
          <w:tcPr>
            <w:tcW w:w="491" w:type="dxa"/>
            <w:vMerge/>
            <w:shd w:val="clear" w:color="auto" w:fill="A6A6A6" w:themeFill="background1" w:themeFillShade="A6"/>
          </w:tcPr>
          <w:p w14:paraId="32D5919A" w14:textId="77777777" w:rsidR="00B574C9" w:rsidRPr="001A6A06" w:rsidRDefault="00B574C9" w:rsidP="00CF1542">
            <w:pPr>
              <w:jc w:val="center"/>
              <w:rPr>
                <w:b/>
                <w:color w:val="FFFFFF" w:themeColor="background1"/>
              </w:rPr>
            </w:pPr>
          </w:p>
        </w:tc>
        <w:sdt>
          <w:sdtPr>
            <w:alias w:val="Biography"/>
            <w:tag w:val="authorBiography"/>
            <w:id w:val="938807824"/>
            <w:placeholder>
              <w:docPart w:val="A8B09BD55AF98C4BB1B4619C105015F8"/>
            </w:placeholder>
            <w:showingPlcHdr/>
          </w:sdtPr>
          <w:sdtEndPr/>
          <w:sdtContent>
            <w:tc>
              <w:tcPr>
                <w:tcW w:w="8525" w:type="dxa"/>
                <w:gridSpan w:val="4"/>
              </w:tcPr>
              <w:p w14:paraId="463FA1FA" w14:textId="77777777" w:rsidR="00B574C9" w:rsidRDefault="00B574C9" w:rsidP="00922950">
                <w:r>
                  <w:rPr>
                    <w:rStyle w:val="PlaceholderText"/>
                  </w:rPr>
                  <w:t>[Enter your biography]</w:t>
                </w:r>
              </w:p>
            </w:tc>
          </w:sdtContent>
        </w:sdt>
      </w:tr>
      <w:tr w:rsidR="00B574C9" w14:paraId="23794F39" w14:textId="77777777" w:rsidTr="001A6A06">
        <w:trPr>
          <w:trHeight w:val="986"/>
        </w:trPr>
        <w:tc>
          <w:tcPr>
            <w:tcW w:w="491" w:type="dxa"/>
            <w:vMerge/>
            <w:shd w:val="clear" w:color="auto" w:fill="A6A6A6" w:themeFill="background1" w:themeFillShade="A6"/>
          </w:tcPr>
          <w:p w14:paraId="366A2F32" w14:textId="77777777" w:rsidR="00B574C9" w:rsidRPr="001A6A06" w:rsidRDefault="00B574C9" w:rsidP="00CF1542">
            <w:pPr>
              <w:jc w:val="center"/>
              <w:rPr>
                <w:b/>
                <w:color w:val="FFFFFF" w:themeColor="background1"/>
              </w:rPr>
            </w:pPr>
          </w:p>
        </w:tc>
        <w:sdt>
          <w:sdtPr>
            <w:alias w:val="Affiliation"/>
            <w:tag w:val="affiliation"/>
            <w:id w:val="2012937915"/>
            <w:placeholder>
              <w:docPart w:val="CB4E323AAF5195488C3EA065A7A214C2"/>
            </w:placeholder>
            <w:showingPlcHdr/>
            <w:text/>
          </w:sdtPr>
          <w:sdtEndPr/>
          <w:sdtContent>
            <w:tc>
              <w:tcPr>
                <w:tcW w:w="8525" w:type="dxa"/>
                <w:gridSpan w:val="4"/>
              </w:tcPr>
              <w:p w14:paraId="22A15CFE" w14:textId="77777777" w:rsidR="00B574C9" w:rsidRDefault="00B574C9" w:rsidP="00B574C9">
                <w:r>
                  <w:rPr>
                    <w:rStyle w:val="PlaceholderText"/>
                  </w:rPr>
                  <w:t>[Enter the institution with which you are affiliated]</w:t>
                </w:r>
              </w:p>
            </w:tc>
          </w:sdtContent>
        </w:sdt>
      </w:tr>
    </w:tbl>
    <w:p w14:paraId="7FE0F41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94CBF95" w14:textId="77777777" w:rsidTr="00244BB0">
        <w:tc>
          <w:tcPr>
            <w:tcW w:w="9016" w:type="dxa"/>
            <w:shd w:val="clear" w:color="auto" w:fill="A6A6A6" w:themeFill="background1" w:themeFillShade="A6"/>
            <w:tcMar>
              <w:top w:w="113" w:type="dxa"/>
              <w:bottom w:w="113" w:type="dxa"/>
            </w:tcMar>
          </w:tcPr>
          <w:p w14:paraId="740184B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E2D384C" w14:textId="77777777" w:rsidTr="003F0D73">
        <w:sdt>
          <w:sdtPr>
            <w:rPr>
              <w:b/>
            </w:rPr>
            <w:alias w:val="Article headword"/>
            <w:tag w:val="articleHeadword"/>
            <w:id w:val="-361440020"/>
            <w:placeholder>
              <w:docPart w:val="23DE6C4815EEBD4380F580B98C699B1F"/>
            </w:placeholder>
            <w:text/>
          </w:sdtPr>
          <w:sdtEndPr/>
          <w:sdtContent>
            <w:tc>
              <w:tcPr>
                <w:tcW w:w="9016" w:type="dxa"/>
                <w:tcMar>
                  <w:top w:w="113" w:type="dxa"/>
                  <w:bottom w:w="113" w:type="dxa"/>
                </w:tcMar>
              </w:tcPr>
              <w:p w14:paraId="105EC160" w14:textId="77777777" w:rsidR="003F0D73" w:rsidRPr="00FB589A" w:rsidRDefault="000434BF" w:rsidP="003F0D73">
                <w:pPr>
                  <w:rPr>
                    <w:b/>
                  </w:rPr>
                </w:pPr>
                <w:r w:rsidRPr="001D02E0">
                  <w:rPr>
                    <w:rFonts w:eastAsia="Times New Roman" w:cs="Arial"/>
                    <w:b/>
                    <w:color w:val="444444"/>
                    <w:lang w:val="en-SG" w:eastAsia="ja-JP"/>
                  </w:rPr>
                  <w:t xml:space="preserve">The Japan Art Institute (Nihon Bijutsuin </w:t>
                </w:r>
                <w:r w:rsidRPr="001D02E0">
                  <w:rPr>
                    <w:rFonts w:ascii="Lantinghei TC Heavy" w:eastAsia="Times New Roman" w:hAnsi="Lantinghei TC Heavy" w:cs="Lantinghei TC Heavy"/>
                    <w:b/>
                    <w:color w:val="444444"/>
                    <w:lang w:val="en-SG" w:eastAsia="ja-JP"/>
                  </w:rPr>
                  <w:t>日本美術院</w:t>
                </w:r>
                <w:r w:rsidRPr="001D02E0">
                  <w:rPr>
                    <w:rFonts w:eastAsia="Times New Roman" w:cs="Arial"/>
                    <w:b/>
                    <w:color w:val="444444"/>
                    <w:lang w:val="en-SG" w:eastAsia="ja-JP"/>
                  </w:rPr>
                  <w:t>)</w:t>
                </w:r>
              </w:p>
            </w:tc>
          </w:sdtContent>
        </w:sdt>
      </w:tr>
      <w:tr w:rsidR="00464699" w14:paraId="66889D52" w14:textId="77777777" w:rsidTr="007821B0">
        <w:sdt>
          <w:sdtPr>
            <w:alias w:val="Variant headwords"/>
            <w:tag w:val="variantHeadwords"/>
            <w:id w:val="173464402"/>
            <w:placeholder>
              <w:docPart w:val="6463C0DEEA053E4F8E80D0CD83ADCAC0"/>
            </w:placeholder>
            <w:showingPlcHdr/>
          </w:sdtPr>
          <w:sdtEndPr/>
          <w:sdtContent>
            <w:tc>
              <w:tcPr>
                <w:tcW w:w="9016" w:type="dxa"/>
                <w:tcMar>
                  <w:top w:w="113" w:type="dxa"/>
                  <w:bottom w:w="113" w:type="dxa"/>
                </w:tcMar>
              </w:tcPr>
              <w:p w14:paraId="47D58CD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9BF788" w14:textId="77777777" w:rsidTr="003F0D73">
        <w:sdt>
          <w:sdtPr>
            <w:alias w:val="Abstract"/>
            <w:tag w:val="abstract"/>
            <w:id w:val="-635871867"/>
            <w:placeholder>
              <w:docPart w:val="07A1C1AF634D4747A1E8D68932DE8B35"/>
            </w:placeholder>
          </w:sdtPr>
          <w:sdtEndPr/>
          <w:sdtContent>
            <w:tc>
              <w:tcPr>
                <w:tcW w:w="9016" w:type="dxa"/>
                <w:tcMar>
                  <w:top w:w="113" w:type="dxa"/>
                  <w:bottom w:w="113" w:type="dxa"/>
                </w:tcMar>
              </w:tcPr>
              <w:p w14:paraId="220839BE" w14:textId="619A1D31" w:rsidR="00E85A05" w:rsidRPr="00F72BC0" w:rsidRDefault="00F72BC0" w:rsidP="009E6AAB">
                <w:pPr>
                  <w:rPr>
                    <w:rFonts w:cs="Times"/>
                    <w:color w:val="141413"/>
                    <w:lang w:val="en-US"/>
                  </w:rPr>
                </w:pPr>
                <w:r>
                  <w:rPr>
                    <w:rFonts w:eastAsia="MS Mincho" w:cs="MS Mincho"/>
                    <w:bCs/>
                    <w:lang w:val="en-US"/>
                  </w:rPr>
                  <w:t xml:space="preserve">The Japan Art Institute was a Japanese art institute focused on the teaching, research, and exhibition of Nihonga-style art, established by Okakura Tenshin in 1898. Tenshin, who left the Tokyo School of Fine Arts the same year, </w:t>
                </w:r>
                <w:r w:rsidRPr="007032C5">
                  <w:rPr>
                    <w:rFonts w:cs="Times"/>
                    <w:color w:val="141413"/>
                    <w:lang w:val="en-US"/>
                  </w:rPr>
                  <w:t xml:space="preserve">brought along </w:t>
                </w:r>
                <w:r w:rsidR="009E6AAB">
                  <w:rPr>
                    <w:rFonts w:cs="Times"/>
                    <w:color w:val="141413"/>
                    <w:lang w:val="en-US"/>
                  </w:rPr>
                  <w:t xml:space="preserve">with him </w:t>
                </w:r>
                <w:r>
                  <w:rPr>
                    <w:rFonts w:cs="Times"/>
                    <w:color w:val="141413"/>
                    <w:lang w:val="en-US"/>
                  </w:rPr>
                  <w:t xml:space="preserve">notable </w:t>
                </w:r>
                <w:r w:rsidRPr="007032C5">
                  <w:rPr>
                    <w:rFonts w:cs="Times"/>
                    <w:color w:val="141413"/>
                    <w:lang w:val="en-US"/>
                  </w:rPr>
                  <w:t>artists like Hashimoto Gahô</w:t>
                </w:r>
                <w:r>
                  <w:rPr>
                    <w:rFonts w:cs="Times"/>
                    <w:color w:val="141413"/>
                    <w:lang w:val="en-US"/>
                  </w:rPr>
                  <w:t xml:space="preserve"> (</w:t>
                </w:r>
                <w:r>
                  <w:rPr>
                    <w:rFonts w:cs="Times" w:hint="eastAsia"/>
                    <w:color w:val="141413"/>
                    <w:lang w:val="en-US"/>
                  </w:rPr>
                  <w:t>橋本雅邦</w:t>
                </w:r>
                <w:r>
                  <w:rPr>
                    <w:rFonts w:cs="Times"/>
                    <w:color w:val="141413"/>
                    <w:lang w:val="en-US"/>
                  </w:rPr>
                  <w:t>)</w:t>
                </w:r>
                <w:r w:rsidRPr="007032C5">
                  <w:rPr>
                    <w:rFonts w:cs="Times"/>
                    <w:color w:val="141413"/>
                    <w:lang w:val="en-US"/>
                  </w:rPr>
                  <w:t>, Yokoyama Taikan</w:t>
                </w:r>
                <w:r>
                  <w:rPr>
                    <w:rFonts w:cs="Times"/>
                    <w:color w:val="141413"/>
                    <w:lang w:val="en-US"/>
                  </w:rPr>
                  <w:t xml:space="preserve"> (</w:t>
                </w:r>
                <w:r>
                  <w:rPr>
                    <w:rFonts w:cs="Times" w:hint="eastAsia"/>
                    <w:color w:val="141413"/>
                    <w:lang w:val="en-US"/>
                  </w:rPr>
                  <w:t>横山大観</w:t>
                </w:r>
                <w:r>
                  <w:rPr>
                    <w:rFonts w:cs="Times"/>
                    <w:color w:val="141413"/>
                    <w:lang w:val="en-US"/>
                  </w:rPr>
                  <w:t>)</w:t>
                </w:r>
                <w:r w:rsidRPr="007032C5">
                  <w:rPr>
                    <w:rFonts w:cs="Times"/>
                    <w:color w:val="141413"/>
                    <w:lang w:val="en-US"/>
                  </w:rPr>
                  <w:t>, Hishida Shunso</w:t>
                </w:r>
                <w:r>
                  <w:rPr>
                    <w:rFonts w:cs="Times"/>
                    <w:color w:val="141413"/>
                    <w:lang w:val="en-US"/>
                  </w:rPr>
                  <w:t>(</w:t>
                </w:r>
                <w:r>
                  <w:rPr>
                    <w:rFonts w:cs="Times" w:hint="eastAsia"/>
                    <w:color w:val="141413"/>
                    <w:lang w:val="en-US"/>
                  </w:rPr>
                  <w:t>菱田春草</w:t>
                </w:r>
                <w:r>
                  <w:rPr>
                    <w:rFonts w:cs="Times"/>
                    <w:color w:val="141413"/>
                    <w:lang w:val="en-US"/>
                  </w:rPr>
                  <w:t>)</w:t>
                </w:r>
                <w:r w:rsidRPr="007032C5">
                  <w:rPr>
                    <w:rFonts w:cs="Times"/>
                    <w:color w:val="141413"/>
                    <w:lang w:val="en-US"/>
                  </w:rPr>
                  <w:t xml:space="preserve">, </w:t>
                </w:r>
                <w:r>
                  <w:rPr>
                    <w:rFonts w:cs="Times"/>
                    <w:color w:val="141413"/>
                    <w:lang w:val="en-US"/>
                  </w:rPr>
                  <w:t>and Shimomura Kanzan(</w:t>
                </w:r>
                <w:r>
                  <w:rPr>
                    <w:rFonts w:cs="Times" w:hint="eastAsia"/>
                    <w:color w:val="141413"/>
                    <w:lang w:val="en-US"/>
                  </w:rPr>
                  <w:t>下村観山</w:t>
                </w:r>
                <w:r>
                  <w:rPr>
                    <w:rFonts w:cs="Times"/>
                    <w:color w:val="141413"/>
                    <w:lang w:val="en-US"/>
                  </w:rPr>
                  <w:t>)</w:t>
                </w:r>
                <w:r w:rsidRPr="007032C5">
                  <w:rPr>
                    <w:rFonts w:cs="Times"/>
                    <w:color w:val="141413"/>
                    <w:lang w:val="en-US"/>
                  </w:rPr>
                  <w:t>.</w:t>
                </w:r>
                <w:r>
                  <w:rPr>
                    <w:rFonts w:cs="Times"/>
                    <w:color w:val="141413"/>
                    <w:lang w:val="en-US"/>
                  </w:rPr>
                  <w:t xml:space="preserve"> In the initial years, the Institute received substantial funding from William S. Bigelow, a wealthy doctor from Boston who was a colleague of Tenshin’s. The Institute set out to focus on research, production</w:t>
                </w:r>
                <w:r w:rsidR="009E6AAB">
                  <w:rPr>
                    <w:rFonts w:cs="Times"/>
                    <w:color w:val="141413"/>
                    <w:lang w:val="en-US"/>
                  </w:rPr>
                  <w:t xml:space="preserve">, </w:t>
                </w:r>
                <w:r>
                  <w:rPr>
                    <w:rFonts w:cs="Times"/>
                    <w:color w:val="141413"/>
                    <w:lang w:val="en-US"/>
                  </w:rPr>
                  <w:t>and exhibition. Two sections were set up in order to achieve this — the first section was in charge of production of painting and crafts, while the second was preoccupied with preservation and con</w:t>
                </w:r>
                <w:r w:rsidR="000D72A6">
                  <w:rPr>
                    <w:rFonts w:cs="Times"/>
                    <w:color w:val="141413"/>
                    <w:lang w:val="en-US"/>
                  </w:rPr>
                  <w:t xml:space="preserve">servation technology. It was </w:t>
                </w:r>
                <w:r>
                  <w:rPr>
                    <w:rFonts w:cs="Times"/>
                    <w:color w:val="141413"/>
                    <w:lang w:val="en-US"/>
                  </w:rPr>
                  <w:t xml:space="preserve">the first section that endeavored to create a new style of Nihonga (Japanese-style painting) in accordance with Tenshin’s ideals. In the years following 1906, the Institute ran into financial difficulties and, with its main members away in foreign countries, it entered a period of hiatus. </w:t>
                </w:r>
              </w:p>
            </w:tc>
          </w:sdtContent>
        </w:sdt>
      </w:tr>
      <w:tr w:rsidR="003F0D73" w14:paraId="6BE964B4" w14:textId="77777777" w:rsidTr="003F0D73">
        <w:sdt>
          <w:sdtPr>
            <w:alias w:val="Article text"/>
            <w:tag w:val="articleText"/>
            <w:id w:val="634067588"/>
            <w:placeholder>
              <w:docPart w:val="2E572376586ED749ACD225A64DD083E8"/>
            </w:placeholder>
          </w:sdtPr>
          <w:sdtEndPr/>
          <w:sdtContent>
            <w:sdt>
              <w:sdtPr>
                <w:alias w:val="Abstract"/>
                <w:tag w:val="abstract"/>
                <w:id w:val="1505786771"/>
                <w:placeholder>
                  <w:docPart w:val="4420ACDD4DFE9C488764107B0B0B1FF9"/>
                </w:placeholder>
              </w:sdtPr>
              <w:sdtEndPr/>
              <w:sdtContent>
                <w:tc>
                  <w:tcPr>
                    <w:tcW w:w="9016" w:type="dxa"/>
                    <w:tcMar>
                      <w:top w:w="113" w:type="dxa"/>
                      <w:bottom w:w="113" w:type="dxa"/>
                    </w:tcMar>
                  </w:tcPr>
                  <w:p w14:paraId="6C8CD9B0" w14:textId="77777777" w:rsidR="006C14CD" w:rsidRDefault="006C14CD" w:rsidP="000434BF">
                    <w:pPr>
                      <w:rPr>
                        <w:rFonts w:cs="Times"/>
                        <w:color w:val="141413"/>
                        <w:lang w:val="en-US"/>
                      </w:rPr>
                    </w:pPr>
                    <w:r>
                      <w:rPr>
                        <w:rFonts w:eastAsia="MS Mincho" w:cs="MS Mincho"/>
                        <w:bCs/>
                        <w:lang w:val="en-US"/>
                      </w:rPr>
                      <w:t xml:space="preserve">The Japan Art Institute was a Japanese art institute focused on the teaching, research, and exhibition of Nihonga-style art, established by Okakura Tenshin in 1898. Tenshin, who left the Tokyo School of Fine Arts the same year, </w:t>
                    </w:r>
                    <w:r w:rsidRPr="007032C5">
                      <w:rPr>
                        <w:rFonts w:cs="Times"/>
                        <w:color w:val="141413"/>
                        <w:lang w:val="en-US"/>
                      </w:rPr>
                      <w:t xml:space="preserve">brought along </w:t>
                    </w:r>
                    <w:r>
                      <w:rPr>
                        <w:rFonts w:cs="Times"/>
                        <w:color w:val="141413"/>
                        <w:lang w:val="en-US"/>
                      </w:rPr>
                      <w:t xml:space="preserve">with him notable </w:t>
                    </w:r>
                    <w:r w:rsidRPr="007032C5">
                      <w:rPr>
                        <w:rFonts w:cs="Times"/>
                        <w:color w:val="141413"/>
                        <w:lang w:val="en-US"/>
                      </w:rPr>
                      <w:t>artists like Hashimoto Gahô</w:t>
                    </w:r>
                    <w:r>
                      <w:rPr>
                        <w:rFonts w:cs="Times"/>
                        <w:color w:val="141413"/>
                        <w:lang w:val="en-US"/>
                      </w:rPr>
                      <w:t xml:space="preserve"> (</w:t>
                    </w:r>
                    <w:r>
                      <w:rPr>
                        <w:rFonts w:cs="Times" w:hint="eastAsia"/>
                        <w:color w:val="141413"/>
                        <w:lang w:val="en-US"/>
                      </w:rPr>
                      <w:t>橋本雅邦</w:t>
                    </w:r>
                    <w:r>
                      <w:rPr>
                        <w:rFonts w:cs="Times"/>
                        <w:color w:val="141413"/>
                        <w:lang w:val="en-US"/>
                      </w:rPr>
                      <w:t>)</w:t>
                    </w:r>
                    <w:r w:rsidRPr="007032C5">
                      <w:rPr>
                        <w:rFonts w:cs="Times"/>
                        <w:color w:val="141413"/>
                        <w:lang w:val="en-US"/>
                      </w:rPr>
                      <w:t>, Yokoyama Taikan</w:t>
                    </w:r>
                    <w:r>
                      <w:rPr>
                        <w:rFonts w:cs="Times"/>
                        <w:color w:val="141413"/>
                        <w:lang w:val="en-US"/>
                      </w:rPr>
                      <w:t xml:space="preserve"> (</w:t>
                    </w:r>
                    <w:r>
                      <w:rPr>
                        <w:rFonts w:cs="Times" w:hint="eastAsia"/>
                        <w:color w:val="141413"/>
                        <w:lang w:val="en-US"/>
                      </w:rPr>
                      <w:t>横山大観</w:t>
                    </w:r>
                    <w:r>
                      <w:rPr>
                        <w:rFonts w:cs="Times"/>
                        <w:color w:val="141413"/>
                        <w:lang w:val="en-US"/>
                      </w:rPr>
                      <w:t>)</w:t>
                    </w:r>
                    <w:r w:rsidRPr="007032C5">
                      <w:rPr>
                        <w:rFonts w:cs="Times"/>
                        <w:color w:val="141413"/>
                        <w:lang w:val="en-US"/>
                      </w:rPr>
                      <w:t>, Hishida Shunso</w:t>
                    </w:r>
                    <w:r>
                      <w:rPr>
                        <w:rFonts w:cs="Times"/>
                        <w:color w:val="141413"/>
                        <w:lang w:val="en-US"/>
                      </w:rPr>
                      <w:t>(</w:t>
                    </w:r>
                    <w:r>
                      <w:rPr>
                        <w:rFonts w:cs="Times" w:hint="eastAsia"/>
                        <w:color w:val="141413"/>
                        <w:lang w:val="en-US"/>
                      </w:rPr>
                      <w:t>菱田春草</w:t>
                    </w:r>
                    <w:r>
                      <w:rPr>
                        <w:rFonts w:cs="Times"/>
                        <w:color w:val="141413"/>
                        <w:lang w:val="en-US"/>
                      </w:rPr>
                      <w:t>)</w:t>
                    </w:r>
                    <w:r w:rsidRPr="007032C5">
                      <w:rPr>
                        <w:rFonts w:cs="Times"/>
                        <w:color w:val="141413"/>
                        <w:lang w:val="en-US"/>
                      </w:rPr>
                      <w:t xml:space="preserve">, </w:t>
                    </w:r>
                    <w:r>
                      <w:rPr>
                        <w:rFonts w:cs="Times"/>
                        <w:color w:val="141413"/>
                        <w:lang w:val="en-US"/>
                      </w:rPr>
                      <w:t>and Shimomura Kanzan(</w:t>
                    </w:r>
                    <w:r>
                      <w:rPr>
                        <w:rFonts w:cs="Times" w:hint="eastAsia"/>
                        <w:color w:val="141413"/>
                        <w:lang w:val="en-US"/>
                      </w:rPr>
                      <w:t>下村観山</w:t>
                    </w:r>
                    <w:r>
                      <w:rPr>
                        <w:rFonts w:cs="Times"/>
                        <w:color w:val="141413"/>
                        <w:lang w:val="en-US"/>
                      </w:rPr>
                      <w:t>)</w:t>
                    </w:r>
                    <w:r w:rsidRPr="007032C5">
                      <w:rPr>
                        <w:rFonts w:cs="Times"/>
                        <w:color w:val="141413"/>
                        <w:lang w:val="en-US"/>
                      </w:rPr>
                      <w:t>.</w:t>
                    </w:r>
                    <w:r>
                      <w:rPr>
                        <w:rFonts w:cs="Times"/>
                        <w:color w:val="141413"/>
                        <w:lang w:val="en-US"/>
                      </w:rPr>
                      <w:t xml:space="preserve"> In the initial years, the Institute received substantial funding from William S. Bigelow, a wealthy doctor from Boston who was a colleague of Tenshin’s. The Institute set out to focus on research, production, and exhibition. Two sections were set up in order to achieve this — the first section was in charge of production of painting and crafts, while the second was preoccupied with preservation and conservation technology. It was the first section that endeavored to create a new style of Nihonga (Japanese-style painting) in accordance with Tenshin’s ideals. In the years following 1906, the Institute ran into financial difficulties and, with its main members away in foreign countries, it entered a period of hiatus. </w:t>
                    </w:r>
                  </w:p>
                  <w:p w14:paraId="7911B63A" w14:textId="72882F98" w:rsidR="000434BF" w:rsidRDefault="000434BF" w:rsidP="000434BF">
                    <w:pPr>
                      <w:rPr>
                        <w:rFonts w:cs="Times"/>
                        <w:color w:val="141413"/>
                        <w:lang w:val="en-US"/>
                      </w:rPr>
                    </w:pPr>
                  </w:p>
                  <w:p w14:paraId="3788BEB7" w14:textId="51FB1BDF" w:rsidR="000434BF" w:rsidRDefault="000434BF" w:rsidP="000434BF">
                    <w:pPr>
                      <w:rPr>
                        <w:rFonts w:cs="Times"/>
                        <w:color w:val="141413"/>
                        <w:lang w:val="en-US"/>
                      </w:rPr>
                    </w:pPr>
                    <w:r>
                      <w:rPr>
                        <w:rFonts w:cs="Times"/>
                        <w:color w:val="141413"/>
                        <w:lang w:val="en-US"/>
                      </w:rPr>
                      <w:t>During the early years, the Institute’s artists Taikan and Shuns</w:t>
                    </w:r>
                    <w:r w:rsidRPr="007032C5">
                      <w:rPr>
                        <w:rFonts w:cs="Times"/>
                        <w:color w:val="141413"/>
                        <w:lang w:val="en-US"/>
                      </w:rPr>
                      <w:t>ô</w:t>
                    </w:r>
                    <w:r>
                      <w:rPr>
                        <w:rFonts w:cs="Times"/>
                        <w:color w:val="141413"/>
                        <w:lang w:val="en-US"/>
                      </w:rPr>
                      <w:t xml:space="preserve"> created a new style known as </w:t>
                    </w:r>
                    <w:r w:rsidRPr="007147D7">
                      <w:rPr>
                        <w:rFonts w:cs="Times"/>
                        <w:i/>
                        <w:color w:val="141413"/>
                        <w:lang w:val="en-US"/>
                      </w:rPr>
                      <w:t>môrô-tai</w:t>
                    </w:r>
                    <w:r w:rsidR="00971055">
                      <w:rPr>
                        <w:rFonts w:cs="Times"/>
                        <w:color w:val="141413"/>
                        <w:lang w:val="en-US"/>
                      </w:rPr>
                      <w:t xml:space="preserve"> </w:t>
                    </w:r>
                    <w:r>
                      <w:rPr>
                        <w:rFonts w:cs="Times"/>
                        <w:color w:val="141413"/>
                        <w:lang w:val="en-US"/>
                      </w:rPr>
                      <w:t xml:space="preserve">or ‘hazy style’ that was meant to depict atmosphere and light in favour of shading over line. </w:t>
                    </w:r>
                    <w:r w:rsidR="00291951">
                      <w:rPr>
                        <w:rFonts w:cs="Times"/>
                        <w:color w:val="141413"/>
                        <w:lang w:val="en-US"/>
                      </w:rPr>
                      <w:t>While</w:t>
                    </w:r>
                    <w:r>
                      <w:rPr>
                        <w:rFonts w:cs="Times"/>
                        <w:color w:val="141413"/>
                        <w:lang w:val="en-US"/>
                      </w:rPr>
                      <w:t xml:space="preserve"> innovative and daring</w:t>
                    </w:r>
                    <w:r w:rsidR="00291951">
                      <w:rPr>
                        <w:rFonts w:cs="Times"/>
                        <w:color w:val="141413"/>
                        <w:lang w:val="en-US"/>
                      </w:rPr>
                      <w:t>,</w:t>
                    </w:r>
                    <w:r>
                      <w:rPr>
                        <w:rFonts w:cs="Times"/>
                        <w:color w:val="141413"/>
                        <w:lang w:val="en-US"/>
                      </w:rPr>
                      <w:t xml:space="preserve"> </w:t>
                    </w:r>
                    <w:r w:rsidR="00291951">
                      <w:rPr>
                        <w:rFonts w:cs="Times"/>
                        <w:color w:val="141413"/>
                        <w:lang w:val="en-US"/>
                      </w:rPr>
                      <w:t>the style</w:t>
                    </w:r>
                    <w:r>
                      <w:rPr>
                        <w:rFonts w:cs="Times"/>
                        <w:color w:val="141413"/>
                        <w:lang w:val="en-US"/>
                      </w:rPr>
                      <w:t xml:space="preserve"> drew much criticism from the painting world</w:t>
                    </w:r>
                    <w:r w:rsidR="00EE5050">
                      <w:rPr>
                        <w:rFonts w:cs="Times"/>
                        <w:color w:val="141413"/>
                        <w:lang w:val="en-US"/>
                      </w:rPr>
                      <w:t xml:space="preserve">, who </w:t>
                    </w:r>
                    <w:r>
                      <w:rPr>
                        <w:rFonts w:cs="Times"/>
                        <w:color w:val="141413"/>
                        <w:lang w:val="en-US"/>
                      </w:rPr>
                      <w:t>viewed it as ‘oil painting with Japanese materials.’  While the stylistic innovation failed to garner much support at home, the Institute found eager patrons in its</w:t>
                    </w:r>
                    <w:r w:rsidR="00107A04">
                      <w:rPr>
                        <w:rFonts w:cs="Times"/>
                        <w:color w:val="141413"/>
                        <w:lang w:val="en-US"/>
                      </w:rPr>
                      <w:t xml:space="preserve"> foreign contacts, particularly </w:t>
                    </w:r>
                    <w:r>
                      <w:rPr>
                        <w:rFonts w:cs="Times"/>
                        <w:color w:val="141413"/>
                        <w:lang w:val="en-US"/>
                      </w:rPr>
                      <w:t>American and We</w:t>
                    </w:r>
                    <w:r w:rsidR="00DE409A">
                      <w:rPr>
                        <w:rFonts w:cs="Times"/>
                        <w:color w:val="141413"/>
                        <w:lang w:val="en-US"/>
                      </w:rPr>
                      <w:t>stern connoisseurs. From 1902-</w:t>
                    </w:r>
                    <w:r>
                      <w:rPr>
                        <w:rFonts w:cs="Times"/>
                        <w:color w:val="141413"/>
                        <w:lang w:val="en-US"/>
                      </w:rPr>
                      <w:t>1905, the Institute went thr</w:t>
                    </w:r>
                    <w:r w:rsidR="009C7E7A">
                      <w:rPr>
                        <w:rFonts w:cs="Times"/>
                        <w:color w:val="141413"/>
                        <w:lang w:val="en-US"/>
                      </w:rPr>
                      <w:t>ough a period of internationalis</w:t>
                    </w:r>
                    <w:r>
                      <w:rPr>
                        <w:rFonts w:cs="Times"/>
                        <w:color w:val="141413"/>
                        <w:lang w:val="en-US"/>
                      </w:rPr>
                      <w:t xml:space="preserve">ation where American contacts visited and members travelled abroad. This period also coincided with Tenshin’s books written in English. The Institute’s international exchanges lent </w:t>
                    </w:r>
                    <w:r>
                      <w:rPr>
                        <w:rFonts w:cs="Times"/>
                        <w:color w:val="141413"/>
                        <w:lang w:val="en-US"/>
                      </w:rPr>
                      <w:lastRenderedPageBreak/>
                      <w:t xml:space="preserve">much support to the cause of revitalizing Japanese art. Today, the Institute focuses </w:t>
                    </w:r>
                    <w:r w:rsidR="00D67B37">
                      <w:rPr>
                        <w:rFonts w:cs="Times"/>
                        <w:color w:val="141413"/>
                        <w:lang w:val="en-US"/>
                      </w:rPr>
                      <w:t>solely</w:t>
                    </w:r>
                    <w:r>
                      <w:rPr>
                        <w:rFonts w:cs="Times"/>
                        <w:color w:val="141413"/>
                        <w:lang w:val="en-US"/>
                      </w:rPr>
                      <w:t xml:space="preserve"> on Nihonga</w:t>
                    </w:r>
                    <w:r w:rsidR="00E24F84">
                      <w:rPr>
                        <w:rFonts w:cs="Times"/>
                        <w:color w:val="141413"/>
                        <w:lang w:val="en-US"/>
                      </w:rPr>
                      <w:t>,</w:t>
                    </w:r>
                    <w:r>
                      <w:rPr>
                        <w:rFonts w:cs="Times"/>
                        <w:color w:val="141413"/>
                        <w:lang w:val="en-US"/>
                      </w:rPr>
                      <w:t xml:space="preserve"> with its activities revolving largely in the domestic market. </w:t>
                    </w:r>
                  </w:p>
                  <w:p w14:paraId="14093ED6" w14:textId="77777777" w:rsidR="000434BF" w:rsidRDefault="000434BF" w:rsidP="000434BF">
                    <w:pPr>
                      <w:rPr>
                        <w:rFonts w:cs="Times"/>
                        <w:color w:val="141413"/>
                        <w:lang w:val="en-US"/>
                      </w:rPr>
                    </w:pPr>
                  </w:p>
                  <w:p w14:paraId="70258EEF" w14:textId="02E592A6" w:rsidR="003F0D73" w:rsidRPr="000E3D88" w:rsidRDefault="000434BF" w:rsidP="006718B1">
                    <w:pPr>
                      <w:rPr>
                        <w:rFonts w:cs="Times"/>
                        <w:color w:val="141413"/>
                        <w:lang w:val="en-US"/>
                      </w:rPr>
                    </w:pPr>
                    <w:r>
                      <w:rPr>
                        <w:rFonts w:cs="Times"/>
                        <w:color w:val="141413"/>
                        <w:lang w:val="en-US"/>
                      </w:rPr>
                      <w:t>In 1914, a year after Tenshin’s passing, Taikan resurrected the Institute and created sections for Nihonga, Y</w:t>
                    </w:r>
                    <w:r w:rsidRPr="007032C5">
                      <w:rPr>
                        <w:rFonts w:cs="Times"/>
                        <w:color w:val="141413"/>
                        <w:lang w:val="en-US"/>
                      </w:rPr>
                      <w:t>ô</w:t>
                    </w:r>
                    <w:r>
                      <w:rPr>
                        <w:rFonts w:cs="Times"/>
                        <w:color w:val="141413"/>
                        <w:lang w:val="en-US"/>
                      </w:rPr>
                      <w:t>ga (Western-style painting)</w:t>
                    </w:r>
                    <w:r w:rsidR="00723FED">
                      <w:rPr>
                        <w:rFonts w:cs="Times"/>
                        <w:color w:val="141413"/>
                        <w:lang w:val="en-US"/>
                      </w:rPr>
                      <w:t>,</w:t>
                    </w:r>
                    <w:r>
                      <w:rPr>
                        <w:rFonts w:cs="Times"/>
                        <w:color w:val="141413"/>
                        <w:lang w:val="en-US"/>
                      </w:rPr>
                      <w:t xml:space="preserve"> and sculpture. Eventually, only </w:t>
                    </w:r>
                    <w:r w:rsidR="00651F6F">
                      <w:rPr>
                        <w:rFonts w:cs="Times"/>
                        <w:color w:val="141413"/>
                        <w:lang w:val="en-US"/>
                      </w:rPr>
                      <w:t xml:space="preserve">the </w:t>
                    </w:r>
                    <w:r w:rsidR="008F21B1">
                      <w:rPr>
                        <w:rFonts w:cs="Times"/>
                        <w:color w:val="141413"/>
                        <w:lang w:val="en-US"/>
                      </w:rPr>
                      <w:t>Nihonga</w:t>
                    </w:r>
                    <w:r w:rsidR="008F21B1">
                      <w:rPr>
                        <w:rFonts w:cs="Times"/>
                        <w:color w:val="141413"/>
                        <w:lang w:val="en-US"/>
                      </w:rPr>
                      <w:t xml:space="preserve"> section </w:t>
                    </w:r>
                    <w:r>
                      <w:rPr>
                        <w:rFonts w:cs="Times"/>
                        <w:color w:val="141413"/>
                        <w:lang w:val="en-US"/>
                      </w:rPr>
                      <w:t xml:space="preserve">remained, and the Institute continues to hold annual exhibitions known as the </w:t>
                    </w:r>
                    <w:r>
                      <w:rPr>
                        <w:rFonts w:cs="Times"/>
                        <w:i/>
                        <w:color w:val="141413"/>
                        <w:lang w:val="en-US"/>
                      </w:rPr>
                      <w:t>Inten</w:t>
                    </w:r>
                    <w:r>
                      <w:rPr>
                        <w:rFonts w:cs="Times"/>
                        <w:color w:val="141413"/>
                        <w:lang w:val="en-US"/>
                      </w:rPr>
                      <w:t xml:space="preserve">. Today, the Japan Art Institute remains one of the largest, non-governmental organizations </w:t>
                    </w:r>
                    <w:r w:rsidR="006718B1">
                      <w:rPr>
                        <w:rFonts w:cs="Times"/>
                        <w:color w:val="141413"/>
                        <w:lang w:val="en-US"/>
                      </w:rPr>
                      <w:t>exerting</w:t>
                    </w:r>
                    <w:bookmarkStart w:id="0" w:name="_GoBack"/>
                    <w:bookmarkEnd w:id="0"/>
                    <w:r>
                      <w:rPr>
                        <w:rFonts w:cs="Times"/>
                        <w:color w:val="141413"/>
                        <w:lang w:val="en-US"/>
                      </w:rPr>
                      <w:t xml:space="preserve"> considerable influence among Nihonga artists and the Nihonga art world.</w:t>
                    </w:r>
                  </w:p>
                </w:tc>
              </w:sdtContent>
            </w:sdt>
          </w:sdtContent>
        </w:sdt>
      </w:tr>
      <w:tr w:rsidR="003235A7" w14:paraId="270C1A7B" w14:textId="77777777" w:rsidTr="003235A7">
        <w:tc>
          <w:tcPr>
            <w:tcW w:w="9016" w:type="dxa"/>
          </w:tcPr>
          <w:p w14:paraId="73C92D39" w14:textId="77777777" w:rsidR="003235A7" w:rsidRDefault="003235A7" w:rsidP="008A5B87">
            <w:r w:rsidRPr="0015114C">
              <w:rPr>
                <w:u w:val="single"/>
              </w:rPr>
              <w:lastRenderedPageBreak/>
              <w:t>Further reading</w:t>
            </w:r>
            <w:r>
              <w:t>:</w:t>
            </w:r>
          </w:p>
          <w:p w14:paraId="07D8C9D7" w14:textId="77777777" w:rsidR="00995F4E" w:rsidRDefault="006718B1" w:rsidP="008A5B87">
            <w:sdt>
              <w:sdtPr>
                <w:id w:val="2095509060"/>
                <w:citation/>
              </w:sdtPr>
              <w:sdtEndPr/>
              <w:sdtContent>
                <w:r w:rsidR="00995F4E">
                  <w:fldChar w:fldCharType="begin"/>
                </w:r>
                <w:r w:rsidR="00995F4E">
                  <w:rPr>
                    <w:lang w:val="en-US"/>
                  </w:rPr>
                  <w:instrText xml:space="preserve"> CITATION Ell95 \l 1033 </w:instrText>
                </w:r>
                <w:r w:rsidR="00995F4E">
                  <w:fldChar w:fldCharType="separate"/>
                </w:r>
                <w:r w:rsidR="00995F4E" w:rsidRPr="00995F4E">
                  <w:rPr>
                    <w:noProof/>
                    <w:lang w:val="en-US"/>
                  </w:rPr>
                  <w:t>(Conant)</w:t>
                </w:r>
                <w:r w:rsidR="00995F4E">
                  <w:fldChar w:fldCharType="end"/>
                </w:r>
              </w:sdtContent>
            </w:sdt>
          </w:p>
          <w:p w14:paraId="22C3E066" w14:textId="77777777" w:rsidR="00995F4E" w:rsidRDefault="00995F4E" w:rsidP="008A5B87"/>
          <w:sdt>
            <w:sdtPr>
              <w:alias w:val="Further reading"/>
              <w:tag w:val="furtherReading"/>
              <w:id w:val="-1516217107"/>
            </w:sdtPr>
            <w:sdtEndPr/>
            <w:sdtContent>
              <w:p w14:paraId="4F8471BC" w14:textId="77777777" w:rsidR="003235A7" w:rsidRPr="00995F4E" w:rsidRDefault="006718B1" w:rsidP="00995F4E">
                <w:pPr>
                  <w:widowControl w:val="0"/>
                  <w:autoSpaceDE w:val="0"/>
                  <w:autoSpaceDN w:val="0"/>
                  <w:adjustRightInd w:val="0"/>
                  <w:rPr>
                    <w:rFonts w:cs="Times"/>
                    <w:lang w:val="en-US"/>
                  </w:rPr>
                </w:pPr>
                <w:sdt>
                  <w:sdtPr>
                    <w:id w:val="2039926854"/>
                    <w:citation/>
                  </w:sdtPr>
                  <w:sdtEndPr/>
                  <w:sdtContent>
                    <w:r w:rsidR="00995F4E">
                      <w:fldChar w:fldCharType="begin"/>
                    </w:r>
                    <w:r w:rsidR="00995F4E">
                      <w:rPr>
                        <w:lang w:val="en-US"/>
                      </w:rPr>
                      <w:instrText xml:space="preserve"> CITATION Vic04 \l 1033 </w:instrText>
                    </w:r>
                    <w:r w:rsidR="00995F4E">
                      <w:fldChar w:fldCharType="separate"/>
                    </w:r>
                    <w:r w:rsidR="00995F4E">
                      <w:rPr>
                        <w:noProof/>
                        <w:lang w:val="en-US"/>
                      </w:rPr>
                      <w:t xml:space="preserve"> </w:t>
                    </w:r>
                    <w:r w:rsidR="00995F4E" w:rsidRPr="00995F4E">
                      <w:rPr>
                        <w:noProof/>
                        <w:lang w:val="en-US"/>
                      </w:rPr>
                      <w:t>(Weston)</w:t>
                    </w:r>
                    <w:r w:rsidR="00995F4E">
                      <w:fldChar w:fldCharType="end"/>
                    </w:r>
                  </w:sdtContent>
                </w:sdt>
              </w:p>
            </w:sdtContent>
          </w:sdt>
        </w:tc>
      </w:tr>
    </w:tbl>
    <w:p w14:paraId="1660AAB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ADE5CD" w14:textId="77777777" w:rsidR="000434BF" w:rsidRDefault="000434BF" w:rsidP="007A0D55">
      <w:pPr>
        <w:spacing w:after="0" w:line="240" w:lineRule="auto"/>
      </w:pPr>
      <w:r>
        <w:separator/>
      </w:r>
    </w:p>
  </w:endnote>
  <w:endnote w:type="continuationSeparator" w:id="0">
    <w:p w14:paraId="64862D7E" w14:textId="77777777" w:rsidR="000434BF" w:rsidRDefault="000434B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antinghei TC Heavy">
    <w:panose1 w:val="03000509000000000000"/>
    <w:charset w:val="00"/>
    <w:family w:val="auto"/>
    <w:pitch w:val="variable"/>
    <w:sig w:usb0="00000003" w:usb1="080E0000" w:usb2="00000000" w:usb3="00000000" w:csb0="0010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1F3A4" w14:textId="77777777" w:rsidR="000434BF" w:rsidRDefault="000434BF" w:rsidP="007A0D55">
      <w:pPr>
        <w:spacing w:after="0" w:line="240" w:lineRule="auto"/>
      </w:pPr>
      <w:r>
        <w:separator/>
      </w:r>
    </w:p>
  </w:footnote>
  <w:footnote w:type="continuationSeparator" w:id="0">
    <w:p w14:paraId="24557570" w14:textId="77777777" w:rsidR="000434BF" w:rsidRDefault="000434B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DBFF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C3B78E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4BF"/>
    <w:rsid w:val="00032559"/>
    <w:rsid w:val="000434BF"/>
    <w:rsid w:val="00052040"/>
    <w:rsid w:val="000B25AE"/>
    <w:rsid w:val="000B55AB"/>
    <w:rsid w:val="000D24DC"/>
    <w:rsid w:val="000D72A6"/>
    <w:rsid w:val="000E3D88"/>
    <w:rsid w:val="00101B2E"/>
    <w:rsid w:val="00107A04"/>
    <w:rsid w:val="00116FA0"/>
    <w:rsid w:val="0015114C"/>
    <w:rsid w:val="001A21F3"/>
    <w:rsid w:val="001A2537"/>
    <w:rsid w:val="001A6A06"/>
    <w:rsid w:val="00210C03"/>
    <w:rsid w:val="002162E2"/>
    <w:rsid w:val="00225C5A"/>
    <w:rsid w:val="00230B10"/>
    <w:rsid w:val="00234353"/>
    <w:rsid w:val="00244BB0"/>
    <w:rsid w:val="00291951"/>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1F6F"/>
    <w:rsid w:val="006718B1"/>
    <w:rsid w:val="006C14CD"/>
    <w:rsid w:val="006D0412"/>
    <w:rsid w:val="00723FED"/>
    <w:rsid w:val="007411B9"/>
    <w:rsid w:val="00780D95"/>
    <w:rsid w:val="00780DC7"/>
    <w:rsid w:val="007A0D55"/>
    <w:rsid w:val="007B3377"/>
    <w:rsid w:val="007E5F44"/>
    <w:rsid w:val="00821DE3"/>
    <w:rsid w:val="00846CE1"/>
    <w:rsid w:val="008A5B87"/>
    <w:rsid w:val="008F21B1"/>
    <w:rsid w:val="00922950"/>
    <w:rsid w:val="00971055"/>
    <w:rsid w:val="00995F4E"/>
    <w:rsid w:val="009A7264"/>
    <w:rsid w:val="009C7E7A"/>
    <w:rsid w:val="009D1606"/>
    <w:rsid w:val="009E18A1"/>
    <w:rsid w:val="009E6AAB"/>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67B37"/>
    <w:rsid w:val="00D83300"/>
    <w:rsid w:val="00DC6B48"/>
    <w:rsid w:val="00DE409A"/>
    <w:rsid w:val="00DE5128"/>
    <w:rsid w:val="00DF01B0"/>
    <w:rsid w:val="00E24F84"/>
    <w:rsid w:val="00E85A05"/>
    <w:rsid w:val="00E95829"/>
    <w:rsid w:val="00EA606C"/>
    <w:rsid w:val="00EB0C8C"/>
    <w:rsid w:val="00EB51FD"/>
    <w:rsid w:val="00EB77DB"/>
    <w:rsid w:val="00ED139F"/>
    <w:rsid w:val="00EE5050"/>
    <w:rsid w:val="00EF74F7"/>
    <w:rsid w:val="00F36937"/>
    <w:rsid w:val="00F60F53"/>
    <w:rsid w:val="00F72BC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D0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34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34B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34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34B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DABC904CDB154C97CD291365CF5A7E"/>
        <w:category>
          <w:name w:val="General"/>
          <w:gallery w:val="placeholder"/>
        </w:category>
        <w:types>
          <w:type w:val="bbPlcHdr"/>
        </w:types>
        <w:behaviors>
          <w:behavior w:val="content"/>
        </w:behaviors>
        <w:guid w:val="{8539AB1D-FB29-7242-AFF4-85AD7E56ED82}"/>
      </w:docPartPr>
      <w:docPartBody>
        <w:p w:rsidR="00D73C4C" w:rsidRDefault="00D73C4C">
          <w:pPr>
            <w:pStyle w:val="8DDABC904CDB154C97CD291365CF5A7E"/>
          </w:pPr>
          <w:r w:rsidRPr="00CC586D">
            <w:rPr>
              <w:rStyle w:val="PlaceholderText"/>
              <w:b/>
              <w:color w:val="FFFFFF" w:themeColor="background1"/>
            </w:rPr>
            <w:t>[Salutation]</w:t>
          </w:r>
        </w:p>
      </w:docPartBody>
    </w:docPart>
    <w:docPart>
      <w:docPartPr>
        <w:name w:val="7BC90628D11266469CAE58A2E9D5BAD5"/>
        <w:category>
          <w:name w:val="General"/>
          <w:gallery w:val="placeholder"/>
        </w:category>
        <w:types>
          <w:type w:val="bbPlcHdr"/>
        </w:types>
        <w:behaviors>
          <w:behavior w:val="content"/>
        </w:behaviors>
        <w:guid w:val="{7EE3AFAA-9120-904F-B2F0-5593F12A6F0F}"/>
      </w:docPartPr>
      <w:docPartBody>
        <w:p w:rsidR="00D73C4C" w:rsidRDefault="00D73C4C">
          <w:pPr>
            <w:pStyle w:val="7BC90628D11266469CAE58A2E9D5BAD5"/>
          </w:pPr>
          <w:r>
            <w:rPr>
              <w:rStyle w:val="PlaceholderText"/>
            </w:rPr>
            <w:t>[First name]</w:t>
          </w:r>
        </w:p>
      </w:docPartBody>
    </w:docPart>
    <w:docPart>
      <w:docPartPr>
        <w:name w:val="E182D7FA4C1B634FAFFED5AF5A720231"/>
        <w:category>
          <w:name w:val="General"/>
          <w:gallery w:val="placeholder"/>
        </w:category>
        <w:types>
          <w:type w:val="bbPlcHdr"/>
        </w:types>
        <w:behaviors>
          <w:behavior w:val="content"/>
        </w:behaviors>
        <w:guid w:val="{48E73DEF-4547-D846-BD66-045E33083E27}"/>
      </w:docPartPr>
      <w:docPartBody>
        <w:p w:rsidR="00D73C4C" w:rsidRDefault="00D73C4C">
          <w:pPr>
            <w:pStyle w:val="E182D7FA4C1B634FAFFED5AF5A720231"/>
          </w:pPr>
          <w:r>
            <w:rPr>
              <w:rStyle w:val="PlaceholderText"/>
            </w:rPr>
            <w:t>[Middle name]</w:t>
          </w:r>
        </w:p>
      </w:docPartBody>
    </w:docPart>
    <w:docPart>
      <w:docPartPr>
        <w:name w:val="C8BB10C0059BE14FB4BCD633F761A0EA"/>
        <w:category>
          <w:name w:val="General"/>
          <w:gallery w:val="placeholder"/>
        </w:category>
        <w:types>
          <w:type w:val="bbPlcHdr"/>
        </w:types>
        <w:behaviors>
          <w:behavior w:val="content"/>
        </w:behaviors>
        <w:guid w:val="{37A388B9-564B-D24F-B68D-48DE4713042D}"/>
      </w:docPartPr>
      <w:docPartBody>
        <w:p w:rsidR="00D73C4C" w:rsidRDefault="00D73C4C">
          <w:pPr>
            <w:pStyle w:val="C8BB10C0059BE14FB4BCD633F761A0EA"/>
          </w:pPr>
          <w:r>
            <w:rPr>
              <w:rStyle w:val="PlaceholderText"/>
            </w:rPr>
            <w:t>[Last name]</w:t>
          </w:r>
        </w:p>
      </w:docPartBody>
    </w:docPart>
    <w:docPart>
      <w:docPartPr>
        <w:name w:val="A8B09BD55AF98C4BB1B4619C105015F8"/>
        <w:category>
          <w:name w:val="General"/>
          <w:gallery w:val="placeholder"/>
        </w:category>
        <w:types>
          <w:type w:val="bbPlcHdr"/>
        </w:types>
        <w:behaviors>
          <w:behavior w:val="content"/>
        </w:behaviors>
        <w:guid w:val="{BEEDF00B-8952-C046-BAA2-9ABEE6581E13}"/>
      </w:docPartPr>
      <w:docPartBody>
        <w:p w:rsidR="00D73C4C" w:rsidRDefault="00D73C4C">
          <w:pPr>
            <w:pStyle w:val="A8B09BD55AF98C4BB1B4619C105015F8"/>
          </w:pPr>
          <w:r>
            <w:rPr>
              <w:rStyle w:val="PlaceholderText"/>
            </w:rPr>
            <w:t>[Enter your biography]</w:t>
          </w:r>
        </w:p>
      </w:docPartBody>
    </w:docPart>
    <w:docPart>
      <w:docPartPr>
        <w:name w:val="CB4E323AAF5195488C3EA065A7A214C2"/>
        <w:category>
          <w:name w:val="General"/>
          <w:gallery w:val="placeholder"/>
        </w:category>
        <w:types>
          <w:type w:val="bbPlcHdr"/>
        </w:types>
        <w:behaviors>
          <w:behavior w:val="content"/>
        </w:behaviors>
        <w:guid w:val="{DA30D1C7-D2F7-0643-A25C-1BE1A13FD5A4}"/>
      </w:docPartPr>
      <w:docPartBody>
        <w:p w:rsidR="00D73C4C" w:rsidRDefault="00D73C4C">
          <w:pPr>
            <w:pStyle w:val="CB4E323AAF5195488C3EA065A7A214C2"/>
          </w:pPr>
          <w:r>
            <w:rPr>
              <w:rStyle w:val="PlaceholderText"/>
            </w:rPr>
            <w:t>[Enter the institution with which you are affiliated]</w:t>
          </w:r>
        </w:p>
      </w:docPartBody>
    </w:docPart>
    <w:docPart>
      <w:docPartPr>
        <w:name w:val="23DE6C4815EEBD4380F580B98C699B1F"/>
        <w:category>
          <w:name w:val="General"/>
          <w:gallery w:val="placeholder"/>
        </w:category>
        <w:types>
          <w:type w:val="bbPlcHdr"/>
        </w:types>
        <w:behaviors>
          <w:behavior w:val="content"/>
        </w:behaviors>
        <w:guid w:val="{134DE7CA-CB81-4844-A3D9-A7D2637A05ED}"/>
      </w:docPartPr>
      <w:docPartBody>
        <w:p w:rsidR="00D73C4C" w:rsidRDefault="00D73C4C">
          <w:pPr>
            <w:pStyle w:val="23DE6C4815EEBD4380F580B98C699B1F"/>
          </w:pPr>
          <w:r w:rsidRPr="00EF74F7">
            <w:rPr>
              <w:b/>
              <w:color w:val="808080" w:themeColor="background1" w:themeShade="80"/>
            </w:rPr>
            <w:t>[Enter the headword for your article]</w:t>
          </w:r>
        </w:p>
      </w:docPartBody>
    </w:docPart>
    <w:docPart>
      <w:docPartPr>
        <w:name w:val="6463C0DEEA053E4F8E80D0CD83ADCAC0"/>
        <w:category>
          <w:name w:val="General"/>
          <w:gallery w:val="placeholder"/>
        </w:category>
        <w:types>
          <w:type w:val="bbPlcHdr"/>
        </w:types>
        <w:behaviors>
          <w:behavior w:val="content"/>
        </w:behaviors>
        <w:guid w:val="{4F15DBFA-CAED-2342-8310-68044C1D2C8E}"/>
      </w:docPartPr>
      <w:docPartBody>
        <w:p w:rsidR="00D73C4C" w:rsidRDefault="00D73C4C">
          <w:pPr>
            <w:pStyle w:val="6463C0DEEA053E4F8E80D0CD83ADCAC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7A1C1AF634D4747A1E8D68932DE8B35"/>
        <w:category>
          <w:name w:val="General"/>
          <w:gallery w:val="placeholder"/>
        </w:category>
        <w:types>
          <w:type w:val="bbPlcHdr"/>
        </w:types>
        <w:behaviors>
          <w:behavior w:val="content"/>
        </w:behaviors>
        <w:guid w:val="{A8570EF5-FB2E-0549-872A-00E6C32279CF}"/>
      </w:docPartPr>
      <w:docPartBody>
        <w:p w:rsidR="00D73C4C" w:rsidRDefault="00D73C4C">
          <w:pPr>
            <w:pStyle w:val="07A1C1AF634D4747A1E8D68932DE8B3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E572376586ED749ACD225A64DD083E8"/>
        <w:category>
          <w:name w:val="General"/>
          <w:gallery w:val="placeholder"/>
        </w:category>
        <w:types>
          <w:type w:val="bbPlcHdr"/>
        </w:types>
        <w:behaviors>
          <w:behavior w:val="content"/>
        </w:behaviors>
        <w:guid w:val="{B77293F6-C5C9-7F45-9825-7ABC82E8DDC6}"/>
      </w:docPartPr>
      <w:docPartBody>
        <w:p w:rsidR="00D73C4C" w:rsidRDefault="00D73C4C">
          <w:pPr>
            <w:pStyle w:val="2E572376586ED749ACD225A64DD083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420ACDD4DFE9C488764107B0B0B1FF9"/>
        <w:category>
          <w:name w:val="General"/>
          <w:gallery w:val="placeholder"/>
        </w:category>
        <w:types>
          <w:type w:val="bbPlcHdr"/>
        </w:types>
        <w:behaviors>
          <w:behavior w:val="content"/>
        </w:behaviors>
        <w:guid w:val="{CE1085B4-7170-E94C-9AB8-D284B0461620}"/>
      </w:docPartPr>
      <w:docPartBody>
        <w:p w:rsidR="00000000" w:rsidRDefault="00A65AB4" w:rsidP="00A65AB4">
          <w:pPr>
            <w:pStyle w:val="4420ACDD4DFE9C488764107B0B0B1FF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antinghei TC Heavy">
    <w:panose1 w:val="03000509000000000000"/>
    <w:charset w:val="00"/>
    <w:family w:val="auto"/>
    <w:pitch w:val="variable"/>
    <w:sig w:usb0="00000003" w:usb1="080E0000" w:usb2="00000000" w:usb3="00000000" w:csb0="0010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C4C"/>
    <w:rsid w:val="00A65AB4"/>
    <w:rsid w:val="00D73C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5AB4"/>
    <w:rPr>
      <w:color w:val="808080"/>
    </w:rPr>
  </w:style>
  <w:style w:type="paragraph" w:customStyle="1" w:styleId="8DDABC904CDB154C97CD291365CF5A7E">
    <w:name w:val="8DDABC904CDB154C97CD291365CF5A7E"/>
  </w:style>
  <w:style w:type="paragraph" w:customStyle="1" w:styleId="7BC90628D11266469CAE58A2E9D5BAD5">
    <w:name w:val="7BC90628D11266469CAE58A2E9D5BAD5"/>
  </w:style>
  <w:style w:type="paragraph" w:customStyle="1" w:styleId="E182D7FA4C1B634FAFFED5AF5A720231">
    <w:name w:val="E182D7FA4C1B634FAFFED5AF5A720231"/>
  </w:style>
  <w:style w:type="paragraph" w:customStyle="1" w:styleId="C8BB10C0059BE14FB4BCD633F761A0EA">
    <w:name w:val="C8BB10C0059BE14FB4BCD633F761A0EA"/>
  </w:style>
  <w:style w:type="paragraph" w:customStyle="1" w:styleId="A8B09BD55AF98C4BB1B4619C105015F8">
    <w:name w:val="A8B09BD55AF98C4BB1B4619C105015F8"/>
  </w:style>
  <w:style w:type="paragraph" w:customStyle="1" w:styleId="CB4E323AAF5195488C3EA065A7A214C2">
    <w:name w:val="CB4E323AAF5195488C3EA065A7A214C2"/>
  </w:style>
  <w:style w:type="paragraph" w:customStyle="1" w:styleId="23DE6C4815EEBD4380F580B98C699B1F">
    <w:name w:val="23DE6C4815EEBD4380F580B98C699B1F"/>
  </w:style>
  <w:style w:type="paragraph" w:customStyle="1" w:styleId="6463C0DEEA053E4F8E80D0CD83ADCAC0">
    <w:name w:val="6463C0DEEA053E4F8E80D0CD83ADCAC0"/>
  </w:style>
  <w:style w:type="paragraph" w:customStyle="1" w:styleId="07A1C1AF634D4747A1E8D68932DE8B35">
    <w:name w:val="07A1C1AF634D4747A1E8D68932DE8B35"/>
  </w:style>
  <w:style w:type="paragraph" w:customStyle="1" w:styleId="2E572376586ED749ACD225A64DD083E8">
    <w:name w:val="2E572376586ED749ACD225A64DD083E8"/>
  </w:style>
  <w:style w:type="paragraph" w:customStyle="1" w:styleId="B18B2EC088995A4A8ED0C890495A9827">
    <w:name w:val="B18B2EC088995A4A8ED0C890495A9827"/>
  </w:style>
  <w:style w:type="paragraph" w:customStyle="1" w:styleId="4420ACDD4DFE9C488764107B0B0B1FF9">
    <w:name w:val="4420ACDD4DFE9C488764107B0B0B1FF9"/>
    <w:rsid w:val="00A65AB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5AB4"/>
    <w:rPr>
      <w:color w:val="808080"/>
    </w:rPr>
  </w:style>
  <w:style w:type="paragraph" w:customStyle="1" w:styleId="8DDABC904CDB154C97CD291365CF5A7E">
    <w:name w:val="8DDABC904CDB154C97CD291365CF5A7E"/>
  </w:style>
  <w:style w:type="paragraph" w:customStyle="1" w:styleId="7BC90628D11266469CAE58A2E9D5BAD5">
    <w:name w:val="7BC90628D11266469CAE58A2E9D5BAD5"/>
  </w:style>
  <w:style w:type="paragraph" w:customStyle="1" w:styleId="E182D7FA4C1B634FAFFED5AF5A720231">
    <w:name w:val="E182D7FA4C1B634FAFFED5AF5A720231"/>
  </w:style>
  <w:style w:type="paragraph" w:customStyle="1" w:styleId="C8BB10C0059BE14FB4BCD633F761A0EA">
    <w:name w:val="C8BB10C0059BE14FB4BCD633F761A0EA"/>
  </w:style>
  <w:style w:type="paragraph" w:customStyle="1" w:styleId="A8B09BD55AF98C4BB1B4619C105015F8">
    <w:name w:val="A8B09BD55AF98C4BB1B4619C105015F8"/>
  </w:style>
  <w:style w:type="paragraph" w:customStyle="1" w:styleId="CB4E323AAF5195488C3EA065A7A214C2">
    <w:name w:val="CB4E323AAF5195488C3EA065A7A214C2"/>
  </w:style>
  <w:style w:type="paragraph" w:customStyle="1" w:styleId="23DE6C4815EEBD4380F580B98C699B1F">
    <w:name w:val="23DE6C4815EEBD4380F580B98C699B1F"/>
  </w:style>
  <w:style w:type="paragraph" w:customStyle="1" w:styleId="6463C0DEEA053E4F8E80D0CD83ADCAC0">
    <w:name w:val="6463C0DEEA053E4F8E80D0CD83ADCAC0"/>
  </w:style>
  <w:style w:type="paragraph" w:customStyle="1" w:styleId="07A1C1AF634D4747A1E8D68932DE8B35">
    <w:name w:val="07A1C1AF634D4747A1E8D68932DE8B35"/>
  </w:style>
  <w:style w:type="paragraph" w:customStyle="1" w:styleId="2E572376586ED749ACD225A64DD083E8">
    <w:name w:val="2E572376586ED749ACD225A64DD083E8"/>
  </w:style>
  <w:style w:type="paragraph" w:customStyle="1" w:styleId="B18B2EC088995A4A8ED0C890495A9827">
    <w:name w:val="B18B2EC088995A4A8ED0C890495A9827"/>
  </w:style>
  <w:style w:type="paragraph" w:customStyle="1" w:styleId="4420ACDD4DFE9C488764107B0B0B1FF9">
    <w:name w:val="4420ACDD4DFE9C488764107B0B0B1FF9"/>
    <w:rsid w:val="00A65A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Ell95</b:Tag>
    <b:SourceType>Book</b:SourceType>
    <b:Guid>{ACDD4CC2-6552-834A-AAAE-0C5EC5F92BFD}</b:Guid>
    <b:Author>
      <b:Author>
        <b:NameList>
          <b:Person>
            <b:Last>Conant</b:Last>
            <b:First>Ellen</b:First>
          </b:Person>
        </b:NameList>
      </b:Author>
    </b:Author>
    <b:Title>Nihongg, Transcending the Past: Japanese-style Painting 1868-1968</b:Title>
    <b:City>St Louis</b:City>
    <b:Publisher>St Louis Art Museum</b:Publisher>
    <b:Year>1995</b:Year>
    <b:RefOrder>1</b:RefOrder>
  </b:Source>
  <b:Source>
    <b:Tag>Vic04</b:Tag>
    <b:SourceType>Book</b:SourceType>
    <b:Guid>{0F4BA980-2B3C-3A48-AC58-C752A4406B3B}</b:Guid>
    <b:Author>
      <b:Author>
        <b:NameList>
          <b:Person>
            <b:Last>Weston</b:Last>
            <b:First>Victoria</b:First>
          </b:Person>
        </b:NameList>
      </b:Author>
    </b:Author>
    <b:Title>Japanese Painting and National Identity</b:Title>
    <b:City>Ann Arbor</b:City>
    <b:Publisher>Michigan UP</b:Publisher>
    <b:Year>2004</b:Year>
    <b:RefOrder>2</b:RefOrder>
  </b:Source>
</b:Sources>
</file>

<file path=customXml/itemProps1.xml><?xml version="1.0" encoding="utf-8"?>
<ds:datastoreItem xmlns:ds="http://schemas.openxmlformats.org/officeDocument/2006/customXml" ds:itemID="{78787CF2-A53D-2E4B-AA2C-E3485ED33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28</TotalTime>
  <Pages>2</Pages>
  <Words>588</Words>
  <Characters>3353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20</cp:revision>
  <dcterms:created xsi:type="dcterms:W3CDTF">2014-07-27T04:58:00Z</dcterms:created>
  <dcterms:modified xsi:type="dcterms:W3CDTF">2014-10-14T04:54:00Z</dcterms:modified>
</cp:coreProperties>
</file>