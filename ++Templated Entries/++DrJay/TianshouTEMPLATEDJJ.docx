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5D6002" w14:textId="77777777" w:rsidTr="00922950">
        <w:tc>
          <w:tcPr>
            <w:tcW w:w="491" w:type="dxa"/>
            <w:vMerge w:val="restart"/>
            <w:shd w:val="clear" w:color="auto" w:fill="A6A6A6" w:themeFill="background1" w:themeFillShade="A6"/>
            <w:textDirection w:val="btLr"/>
          </w:tcPr>
          <w:p w14:paraId="38B126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56AF0620820F4B9BF8E2C99D885926"/>
            </w:placeholder>
            <w:showingPlcHdr/>
            <w:dropDownList>
              <w:listItem w:displayText="Dr." w:value="Dr."/>
              <w:listItem w:displayText="Prof." w:value="Prof."/>
            </w:dropDownList>
          </w:sdtPr>
          <w:sdtContent>
            <w:tc>
              <w:tcPr>
                <w:tcW w:w="1259" w:type="dxa"/>
              </w:tcPr>
              <w:p w14:paraId="7F1623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59BA52E80A1F43972B099D1746AC76"/>
            </w:placeholder>
            <w:text/>
          </w:sdtPr>
          <w:sdtContent>
            <w:tc>
              <w:tcPr>
                <w:tcW w:w="2073" w:type="dxa"/>
              </w:tcPr>
              <w:p w14:paraId="0F6FD2F1" w14:textId="77777777" w:rsidR="00B574C9" w:rsidRDefault="0048296C" w:rsidP="0048296C">
                <w:r>
                  <w:t>Wu</w:t>
                </w:r>
              </w:p>
            </w:tc>
          </w:sdtContent>
        </w:sdt>
        <w:sdt>
          <w:sdtPr>
            <w:alias w:val="Middle name"/>
            <w:tag w:val="authorMiddleName"/>
            <w:id w:val="-2076034781"/>
            <w:placeholder>
              <w:docPart w:val="962A1C2A8FDD0D49A91F04E4751E6F96"/>
            </w:placeholder>
            <w:showingPlcHdr/>
            <w:text/>
          </w:sdtPr>
          <w:sdtContent>
            <w:tc>
              <w:tcPr>
                <w:tcW w:w="2551" w:type="dxa"/>
              </w:tcPr>
              <w:p w14:paraId="4FFC3134" w14:textId="77777777" w:rsidR="00B574C9" w:rsidRDefault="00B574C9" w:rsidP="00922950">
                <w:r>
                  <w:rPr>
                    <w:rStyle w:val="PlaceholderText"/>
                  </w:rPr>
                  <w:t>[Middle name]</w:t>
                </w:r>
              </w:p>
            </w:tc>
          </w:sdtContent>
        </w:sdt>
        <w:sdt>
          <w:sdtPr>
            <w:alias w:val="Last name"/>
            <w:tag w:val="authorLastName"/>
            <w:id w:val="-1088529830"/>
            <w:placeholder>
              <w:docPart w:val="861EDB2F1DE0BB418DCA459D7A8AF37F"/>
            </w:placeholder>
            <w:text/>
          </w:sdtPr>
          <w:sdtContent>
            <w:tc>
              <w:tcPr>
                <w:tcW w:w="2642" w:type="dxa"/>
              </w:tcPr>
              <w:p w14:paraId="18F886F0" w14:textId="77777777" w:rsidR="00B574C9" w:rsidRDefault="0048296C" w:rsidP="0048296C">
                <w:r>
                  <w:t>Yao</w:t>
                </w:r>
              </w:p>
            </w:tc>
          </w:sdtContent>
        </w:sdt>
      </w:tr>
      <w:tr w:rsidR="00B574C9" w14:paraId="69997ACA" w14:textId="77777777" w:rsidTr="001A6A06">
        <w:trPr>
          <w:trHeight w:val="986"/>
        </w:trPr>
        <w:tc>
          <w:tcPr>
            <w:tcW w:w="491" w:type="dxa"/>
            <w:vMerge/>
            <w:shd w:val="clear" w:color="auto" w:fill="A6A6A6" w:themeFill="background1" w:themeFillShade="A6"/>
          </w:tcPr>
          <w:p w14:paraId="4638F6C1" w14:textId="77777777" w:rsidR="00B574C9" w:rsidRPr="001A6A06" w:rsidRDefault="00B574C9" w:rsidP="00CF1542">
            <w:pPr>
              <w:jc w:val="center"/>
              <w:rPr>
                <w:b/>
                <w:color w:val="FFFFFF" w:themeColor="background1"/>
              </w:rPr>
            </w:pPr>
          </w:p>
        </w:tc>
        <w:sdt>
          <w:sdtPr>
            <w:alias w:val="Biography"/>
            <w:tag w:val="authorBiography"/>
            <w:id w:val="938807824"/>
            <w:placeholder>
              <w:docPart w:val="D2C56FE426CA004CAD8960473974CC2C"/>
            </w:placeholder>
            <w:showingPlcHdr/>
          </w:sdtPr>
          <w:sdtContent>
            <w:tc>
              <w:tcPr>
                <w:tcW w:w="8525" w:type="dxa"/>
                <w:gridSpan w:val="4"/>
              </w:tcPr>
              <w:p w14:paraId="125F35A3" w14:textId="77777777" w:rsidR="00B574C9" w:rsidRDefault="00B574C9" w:rsidP="00922950">
                <w:r>
                  <w:rPr>
                    <w:rStyle w:val="PlaceholderText"/>
                  </w:rPr>
                  <w:t>[Enter your biography]</w:t>
                </w:r>
              </w:p>
            </w:tc>
          </w:sdtContent>
        </w:sdt>
      </w:tr>
      <w:tr w:rsidR="00B574C9" w14:paraId="5C3E5FFC" w14:textId="77777777" w:rsidTr="001A6A06">
        <w:trPr>
          <w:trHeight w:val="986"/>
        </w:trPr>
        <w:tc>
          <w:tcPr>
            <w:tcW w:w="491" w:type="dxa"/>
            <w:vMerge/>
            <w:shd w:val="clear" w:color="auto" w:fill="A6A6A6" w:themeFill="background1" w:themeFillShade="A6"/>
          </w:tcPr>
          <w:p w14:paraId="400889A6" w14:textId="77777777" w:rsidR="00B574C9" w:rsidRPr="001A6A06" w:rsidRDefault="00B574C9" w:rsidP="00CF1542">
            <w:pPr>
              <w:jc w:val="center"/>
              <w:rPr>
                <w:b/>
                <w:color w:val="FFFFFF" w:themeColor="background1"/>
              </w:rPr>
            </w:pPr>
          </w:p>
        </w:tc>
        <w:sdt>
          <w:sdtPr>
            <w:alias w:val="Affiliation"/>
            <w:tag w:val="affiliation"/>
            <w:id w:val="2012937915"/>
            <w:placeholder>
              <w:docPart w:val="9AF22F651BDBB54EB1A3BB1BE47419A4"/>
            </w:placeholder>
            <w:showingPlcHdr/>
            <w:text/>
          </w:sdtPr>
          <w:sdtContent>
            <w:tc>
              <w:tcPr>
                <w:tcW w:w="8525" w:type="dxa"/>
                <w:gridSpan w:val="4"/>
              </w:tcPr>
              <w:p w14:paraId="22957F39" w14:textId="77777777" w:rsidR="00B574C9" w:rsidRDefault="00B574C9" w:rsidP="00B574C9">
                <w:r>
                  <w:rPr>
                    <w:rStyle w:val="PlaceholderText"/>
                  </w:rPr>
                  <w:t>[Enter the institution with which you are affiliated]</w:t>
                </w:r>
              </w:p>
            </w:tc>
          </w:sdtContent>
        </w:sdt>
      </w:tr>
    </w:tbl>
    <w:p w14:paraId="5FF51B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49D645" w14:textId="77777777" w:rsidTr="00244BB0">
        <w:tc>
          <w:tcPr>
            <w:tcW w:w="9016" w:type="dxa"/>
            <w:shd w:val="clear" w:color="auto" w:fill="A6A6A6" w:themeFill="background1" w:themeFillShade="A6"/>
            <w:tcMar>
              <w:top w:w="113" w:type="dxa"/>
              <w:bottom w:w="113" w:type="dxa"/>
            </w:tcMar>
          </w:tcPr>
          <w:p w14:paraId="5938EF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084318" w14:textId="77777777" w:rsidTr="003F0D73">
        <w:sdt>
          <w:sdtPr>
            <w:alias w:val="Article headword"/>
            <w:tag w:val="articleHeadword"/>
            <w:id w:val="-361440020"/>
            <w:placeholder>
              <w:docPart w:val="F5D6C202229B38449125EC897EE504D3"/>
            </w:placeholder>
            <w:text/>
          </w:sdtPr>
          <w:sdtContent>
            <w:tc>
              <w:tcPr>
                <w:tcW w:w="9016" w:type="dxa"/>
                <w:tcMar>
                  <w:top w:w="113" w:type="dxa"/>
                  <w:bottom w:w="113" w:type="dxa"/>
                </w:tcMar>
              </w:tcPr>
              <w:p w14:paraId="43AE192A" w14:textId="77777777" w:rsidR="003F0D73" w:rsidRPr="00FB589A" w:rsidRDefault="0048296C" w:rsidP="0048296C">
                <w:r>
                  <w:rPr>
                    <w:lang w:val="en-US"/>
                  </w:rPr>
                  <w:t>Pan</w:t>
                </w:r>
                <w:r w:rsidRPr="003953CD">
                  <w:rPr>
                    <w:lang w:val="en-US"/>
                  </w:rPr>
                  <w:t xml:space="preserve"> Tianshou (</w:t>
                </w:r>
                <w:r w:rsidRPr="003953CD">
                  <w:rPr>
                    <w:rFonts w:hint="eastAsia"/>
                    <w:lang w:val="en-US"/>
                  </w:rPr>
                  <w:t>潘天壽</w:t>
                </w:r>
                <w:r w:rsidRPr="003953CD">
                  <w:rPr>
                    <w:lang w:val="en-US"/>
                  </w:rPr>
                  <w:t>, 1897-1971)</w:t>
                </w:r>
              </w:p>
            </w:tc>
          </w:sdtContent>
        </w:sdt>
      </w:tr>
      <w:tr w:rsidR="00464699" w14:paraId="06D74263" w14:textId="77777777" w:rsidTr="002A5F64">
        <w:sdt>
          <w:sdtPr>
            <w:alias w:val="Variant headwords"/>
            <w:tag w:val="variantHeadwords"/>
            <w:id w:val="173464402"/>
            <w:placeholder>
              <w:docPart w:val="16D554978912E942AC26A96918552A1F"/>
            </w:placeholder>
            <w:showingPlcHdr/>
          </w:sdtPr>
          <w:sdtContent>
            <w:tc>
              <w:tcPr>
                <w:tcW w:w="9016" w:type="dxa"/>
                <w:tcMar>
                  <w:top w:w="113" w:type="dxa"/>
                  <w:bottom w:w="113" w:type="dxa"/>
                </w:tcMar>
              </w:tcPr>
              <w:p w14:paraId="1D0293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70C064" w14:textId="77777777" w:rsidTr="003F0D73">
        <w:sdt>
          <w:sdtPr>
            <w:alias w:val="Abstract"/>
            <w:tag w:val="abstract"/>
            <w:id w:val="-635871867"/>
            <w:placeholder>
              <w:docPart w:val="BDB5A2723842054F97091311F5B38DAA"/>
            </w:placeholder>
            <w:showingPlcHdr/>
          </w:sdtPr>
          <w:sdtContent>
            <w:tc>
              <w:tcPr>
                <w:tcW w:w="9016" w:type="dxa"/>
                <w:tcMar>
                  <w:top w:w="113" w:type="dxa"/>
                  <w:bottom w:w="113" w:type="dxa"/>
                </w:tcMar>
              </w:tcPr>
              <w:p w14:paraId="0B1A7E6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D4FE7BC" w14:textId="77777777" w:rsidTr="003F0D73">
        <w:sdt>
          <w:sdtPr>
            <w:alias w:val="Article text"/>
            <w:tag w:val="articleText"/>
            <w:id w:val="634067588"/>
            <w:placeholder>
              <w:docPart w:val="CC0C2F1771206F40ACAE51E900EA32A3"/>
            </w:placeholder>
          </w:sdtPr>
          <w:sdtContent>
            <w:tc>
              <w:tcPr>
                <w:tcW w:w="9016" w:type="dxa"/>
                <w:tcMar>
                  <w:top w:w="113" w:type="dxa"/>
                  <w:bottom w:w="113" w:type="dxa"/>
                </w:tcMar>
              </w:tcPr>
              <w:p w14:paraId="0A9176ED" w14:textId="536B0C60" w:rsidR="0048296C" w:rsidRDefault="0048296C" w:rsidP="0048296C">
                <w:r>
                  <w:t xml:space="preserve">Pan Tianshou was a twentieth-century Chinese painter, calligrapher, and art teacher. A dedicated advocate of </w:t>
                </w:r>
                <w:r w:rsidRPr="003B2D4D">
                  <w:rPr>
                    <w:i/>
                  </w:rPr>
                  <w:t>guohua</w:t>
                </w:r>
                <w:r>
                  <w:t xml:space="preserve"> (</w:t>
                </w:r>
                <w:r>
                  <w:rPr>
                    <w:rFonts w:hint="eastAsia"/>
                    <w:lang w:eastAsia="zh-TW"/>
                  </w:rPr>
                  <w:t>國畫</w:t>
                </w:r>
                <w:r>
                  <w:t>), he is highly esteemed for his dynamic landscape and bird-and-flower paintings imbued with a literati aesthetic</w:t>
                </w:r>
                <w:r w:rsidR="005E38EA">
                  <w:t xml:space="preserve">. Tianshou argued for a distinct separation between </w:t>
                </w:r>
                <w:r>
                  <w:t>Chinese and Western painting</w:t>
                </w:r>
                <w:r w:rsidR="00CC7D78">
                  <w:t xml:space="preserve">. Writing </w:t>
                </w:r>
                <w:r>
                  <w:t xml:space="preserve">extensively on Chinese art history and theory, </w:t>
                </w:r>
                <w:r w:rsidR="00CC7D78">
                  <w:t>he</w:t>
                </w:r>
                <w:r>
                  <w:t xml:space="preserve"> was committed to the education of Chinese artistic heritage. He directed </w:t>
                </w:r>
                <w:r w:rsidRPr="0071516A">
                  <w:rPr>
                    <w:i/>
                  </w:rPr>
                  <w:t>guohua</w:t>
                </w:r>
                <w:r>
                  <w:t xml:space="preserve"> instruction at the national art academy in Hangzhou from its founding in 1928, and was associated with the school until the time of his death. Pan’s paintings are noted for their bold composition, </w:t>
                </w:r>
                <w:r w:rsidR="00421243">
                  <w:t xml:space="preserve">his </w:t>
                </w:r>
                <w:r>
                  <w:t xml:space="preserve">vigorous application of brushstrokes and ink splashes, tonal variation, </w:t>
                </w:r>
                <w:r w:rsidR="00CC7D78">
                  <w:t xml:space="preserve">his </w:t>
                </w:r>
                <w:r>
                  <w:t xml:space="preserve">occasional use of fingers as an unmediated medium, </w:t>
                </w:r>
                <w:r w:rsidR="00421243">
                  <w:t>and</w:t>
                </w:r>
                <w:r>
                  <w:t xml:space="preserve"> poetic inscriptions </w:t>
                </w:r>
                <w:r w:rsidR="00421243">
                  <w:t xml:space="preserve">executed in refined calligraphy. </w:t>
                </w:r>
                <w:r>
                  <w:t xml:space="preserve">After the establishment of </w:t>
                </w:r>
                <w:r w:rsidR="00421243">
                  <w:t xml:space="preserve">the </w:t>
                </w:r>
                <w:r>
                  <w:t>People’s Republic of China in 1949, Pan went on government-sponsored sketching expeditions</w:t>
                </w:r>
                <w:r w:rsidR="008533F5">
                  <w:t>, while also creating</w:t>
                </w:r>
                <w:r>
                  <w:t xml:space="preserve"> public art of </w:t>
                </w:r>
                <w:r w:rsidR="008533F5">
                  <w:t xml:space="preserve">a </w:t>
                </w:r>
                <w:r>
                  <w:t xml:space="preserve">monumental scale that </w:t>
                </w:r>
                <w:r w:rsidR="008533F5">
                  <w:t>glorified</w:t>
                </w:r>
                <w:r>
                  <w:t xml:space="preserve"> the beauty of the new nation. Pan was severely persecuted during the Cultural Revolution (1966-1976) and died in 1971.</w:t>
                </w:r>
              </w:p>
              <w:p w14:paraId="098C173A" w14:textId="77777777" w:rsidR="0048296C" w:rsidRDefault="0048296C" w:rsidP="0048296C"/>
              <w:p w14:paraId="5E63B73A" w14:textId="77777777" w:rsidR="0048296C" w:rsidRDefault="0048296C" w:rsidP="0048296C">
                <w:pPr>
                  <w:pStyle w:val="Heading1"/>
                  <w:outlineLvl w:val="0"/>
                </w:pPr>
                <w:r>
                  <w:t>List of Works</w:t>
                </w:r>
              </w:p>
              <w:p w14:paraId="32791DE3" w14:textId="77777777" w:rsidR="0048296C" w:rsidRDefault="0048296C" w:rsidP="0048296C">
                <w:pPr>
                  <w:rPr>
                    <w:lang w:eastAsia="zh-TW"/>
                  </w:rPr>
                </w:pPr>
                <w:r>
                  <w:rPr>
                    <w:lang w:eastAsia="zh-TW"/>
                  </w:rPr>
                  <w:t xml:space="preserve">Pan Tianshou. (1926) </w:t>
                </w:r>
                <w:r w:rsidRPr="00AF38E7">
                  <w:rPr>
                    <w:i/>
                    <w:lang w:eastAsia="zh-TW"/>
                  </w:rPr>
                  <w:t>Zhongguo huihua shi</w:t>
                </w:r>
                <w:r>
                  <w:rPr>
                    <w:lang w:eastAsia="zh-TW"/>
                  </w:rPr>
                  <w:t xml:space="preserve"> </w:t>
                </w:r>
                <w:r>
                  <w:rPr>
                    <w:rFonts w:hint="eastAsia"/>
                    <w:lang w:eastAsia="zh-TW"/>
                  </w:rPr>
                  <w:t>中國繪畫史</w:t>
                </w:r>
                <w:r>
                  <w:rPr>
                    <w:lang w:eastAsia="zh-TW"/>
                  </w:rPr>
                  <w:t xml:space="preserve"> (History of Chinese Painting). Shanghai: Shangwu yinshuguan.</w:t>
                </w:r>
              </w:p>
              <w:p w14:paraId="6B7C63EE" w14:textId="77777777" w:rsidR="0048296C" w:rsidRDefault="0048296C" w:rsidP="0048296C">
                <w:pPr>
                  <w:rPr>
                    <w:lang w:eastAsia="zh-TW"/>
                  </w:rPr>
                </w:pPr>
              </w:p>
              <w:p w14:paraId="1E1292D4" w14:textId="3A887B6D" w:rsidR="0048296C" w:rsidRDefault="0048296C" w:rsidP="0048296C">
                <w:pPr>
                  <w:rPr>
                    <w:lang w:eastAsia="zh-TW"/>
                  </w:rPr>
                </w:pPr>
                <w:r>
                  <w:rPr>
                    <w:lang w:eastAsia="zh-TW"/>
                  </w:rPr>
                  <w:t>Pan Tianshou. (1983)</w:t>
                </w:r>
                <w:r w:rsidR="002A5F64">
                  <w:rPr>
                    <w:lang w:eastAsia="zh-TW"/>
                  </w:rPr>
                  <w:t xml:space="preserve"> </w:t>
                </w:r>
                <w:r w:rsidRPr="00035807">
                  <w:rPr>
                    <w:i/>
                    <w:lang w:eastAsia="zh-TW"/>
                  </w:rPr>
                  <w:t>Pan Tianshou meishu wenji</w:t>
                </w:r>
                <w:r>
                  <w:rPr>
                    <w:lang w:eastAsia="zh-TW"/>
                  </w:rPr>
                  <w:t xml:space="preserve"> </w:t>
                </w:r>
                <w:r>
                  <w:rPr>
                    <w:rFonts w:hint="eastAsia"/>
                    <w:lang w:eastAsia="zh-TW"/>
                  </w:rPr>
                  <w:t>潘天壽美術文集</w:t>
                </w:r>
                <w:r>
                  <w:rPr>
                    <w:lang w:eastAsia="zh-TW"/>
                  </w:rPr>
                  <w:t xml:space="preserve"> (Collection of Pan Tianshou’s Writings on Art). Beijing: Renmin meishu chubanshe.</w:t>
                </w:r>
              </w:p>
              <w:p w14:paraId="4997A21C" w14:textId="77777777" w:rsidR="0048296C" w:rsidRDefault="0048296C" w:rsidP="0048296C">
                <w:pPr>
                  <w:rPr>
                    <w:lang w:eastAsia="zh-TW"/>
                  </w:rPr>
                </w:pPr>
              </w:p>
              <w:p w14:paraId="5932F6DE" w14:textId="77777777" w:rsidR="0048296C" w:rsidRDefault="0048296C" w:rsidP="0048296C">
                <w:pPr>
                  <w:rPr>
                    <w:lang w:eastAsia="zh-TW"/>
                  </w:rPr>
                </w:pPr>
                <w:r>
                  <w:rPr>
                    <w:lang w:eastAsia="zh-TW"/>
                  </w:rPr>
                  <w:t xml:space="preserve">--- (1996) </w:t>
                </w:r>
                <w:r w:rsidRPr="00035807">
                  <w:rPr>
                    <w:i/>
                    <w:lang w:eastAsia="zh-TW"/>
                  </w:rPr>
                  <w:t>Pan Tianshou shuhua ji</w:t>
                </w:r>
                <w:r>
                  <w:rPr>
                    <w:lang w:eastAsia="zh-TW"/>
                  </w:rPr>
                  <w:t xml:space="preserve"> </w:t>
                </w:r>
                <w:r>
                  <w:rPr>
                    <w:rFonts w:hint="eastAsia"/>
                    <w:lang w:eastAsia="zh-TW"/>
                  </w:rPr>
                  <w:t>潘天壽書畫集</w:t>
                </w:r>
                <w:r>
                  <w:rPr>
                    <w:lang w:eastAsia="zh-TW"/>
                  </w:rPr>
                  <w:t xml:space="preserve"> (Collected Calligraphies and Paintings by Pan Tianshou). 2 vols. Hangzhou: Zhejiang renmin meishu chubanshe.</w:t>
                </w:r>
              </w:p>
              <w:p w14:paraId="133595AB" w14:textId="77777777" w:rsidR="0048296C" w:rsidRDefault="0048296C" w:rsidP="0048296C">
                <w:pPr>
                  <w:rPr>
                    <w:lang w:eastAsia="zh-TW"/>
                  </w:rPr>
                </w:pPr>
              </w:p>
              <w:p w14:paraId="09BB6DA2" w14:textId="77777777" w:rsidR="0048296C" w:rsidRDefault="0048296C" w:rsidP="0048296C">
                <w:pPr>
                  <w:rPr>
                    <w:lang w:eastAsia="zh-TW"/>
                  </w:rPr>
                </w:pPr>
                <w:r>
                  <w:rPr>
                    <w:lang w:eastAsia="zh-TW"/>
                  </w:rPr>
                  <w:t xml:space="preserve">--- (2004) </w:t>
                </w:r>
                <w:r w:rsidRPr="007C4880">
                  <w:rPr>
                    <w:i/>
                    <w:lang w:eastAsia="zh-TW"/>
                  </w:rPr>
                  <w:t>Pan Tianshou huaji</w:t>
                </w:r>
                <w:r>
                  <w:rPr>
                    <w:lang w:eastAsia="zh-TW"/>
                  </w:rPr>
                  <w:t xml:space="preserve"> </w:t>
                </w:r>
                <w:r>
                  <w:rPr>
                    <w:rFonts w:hint="eastAsia"/>
                    <w:lang w:eastAsia="zh-TW"/>
                  </w:rPr>
                  <w:t>潘天壽畫集</w:t>
                </w:r>
                <w:r>
                  <w:rPr>
                    <w:lang w:eastAsia="zh-TW"/>
                  </w:rPr>
                  <w:t xml:space="preserve"> (Collected Paintings by Pan Tianshou). 2 vols. Beijing: Renmin meishu chubanshe.</w:t>
                </w:r>
              </w:p>
              <w:p w14:paraId="76698F47" w14:textId="77777777" w:rsidR="0048296C" w:rsidRDefault="0048296C" w:rsidP="0048296C"/>
              <w:p w14:paraId="4AAA962C" w14:textId="77777777" w:rsidR="003F0D73" w:rsidRDefault="003F0D73" w:rsidP="00C27FAB"/>
            </w:tc>
          </w:sdtContent>
        </w:sdt>
      </w:tr>
      <w:tr w:rsidR="003235A7" w14:paraId="66FCB4EB" w14:textId="77777777" w:rsidTr="003235A7">
        <w:tc>
          <w:tcPr>
            <w:tcW w:w="9016" w:type="dxa"/>
          </w:tcPr>
          <w:p w14:paraId="4D79D14A" w14:textId="77777777" w:rsidR="003235A7" w:rsidRDefault="003235A7" w:rsidP="008A5B87">
            <w:r w:rsidRPr="0015114C">
              <w:rPr>
                <w:u w:val="single"/>
              </w:rPr>
              <w:t>Further reading</w:t>
            </w:r>
            <w:r>
              <w:t>:</w:t>
            </w:r>
          </w:p>
          <w:p w14:paraId="20F3DD04" w14:textId="3D080D0B" w:rsidR="002A5F64" w:rsidRDefault="0004656B" w:rsidP="008A5B87">
            <w:sdt>
              <w:sdtPr>
                <w:id w:val="-451400115"/>
                <w:citation/>
              </w:sdtPr>
              <w:sdtContent>
                <w:r>
                  <w:fldChar w:fldCharType="begin"/>
                </w:r>
                <w:r w:rsidR="00376C93">
                  <w:rPr>
                    <w:lang w:val="en-US"/>
                  </w:rPr>
                  <w:instrText xml:space="preserve">CITATION LuX89 \l 1033 </w:instrText>
                </w:r>
                <w:r>
                  <w:fldChar w:fldCharType="separate"/>
                </w:r>
                <w:r w:rsidR="00376C93">
                  <w:rPr>
                    <w:noProof/>
                    <w:lang w:val="en-US"/>
                  </w:rPr>
                  <w:t>(Xin)</w:t>
                </w:r>
                <w:r>
                  <w:fldChar w:fldCharType="end"/>
                </w:r>
              </w:sdtContent>
            </w:sdt>
          </w:p>
          <w:sdt>
            <w:sdtPr>
              <w:alias w:val="Further reading"/>
              <w:tag w:val="furtherReading"/>
              <w:id w:val="-1516217107"/>
              <w:placeholder>
                <w:docPart w:val="17C1E87FAD64374BAD1505FA65F5851F"/>
              </w:placeholder>
            </w:sdtPr>
            <w:sdtContent>
              <w:p w14:paraId="555EF459" w14:textId="66BBBA8E" w:rsidR="0048296C" w:rsidRDefault="00376C93" w:rsidP="0048296C">
                <w:pPr>
                  <w:rPr>
                    <w:lang w:eastAsia="zh-TW"/>
                  </w:rPr>
                </w:pPr>
                <w:sdt>
                  <w:sdtPr>
                    <w:id w:val="-1327439357"/>
                    <w:citation/>
                  </w:sdtPr>
                  <w:sdtContent>
                    <w:r>
                      <w:fldChar w:fldCharType="begin"/>
                    </w:r>
                    <w:r>
                      <w:rPr>
                        <w:lang w:val="en-US"/>
                      </w:rPr>
                      <w:instrText xml:space="preserve"> CITATION LuX97 \l 1033 </w:instrText>
                    </w:r>
                    <w:r>
                      <w:fldChar w:fldCharType="separate"/>
                    </w:r>
                    <w:r>
                      <w:rPr>
                        <w:noProof/>
                        <w:lang w:val="en-US"/>
                      </w:rPr>
                      <w:t xml:space="preserve"> (Xin, Pan Tianshou yanjiu 潘天壽研究 [Pan Tianshou: Life and Work])</w:t>
                    </w:r>
                    <w:r>
                      <w:fldChar w:fldCharType="end"/>
                    </w:r>
                  </w:sdtContent>
                </w:sdt>
              </w:p>
              <w:p w14:paraId="36D0ECD3" w14:textId="6675CE7B" w:rsidR="0048296C" w:rsidRDefault="009F1B45" w:rsidP="0048296C">
                <w:pPr>
                  <w:rPr>
                    <w:lang w:eastAsia="zh-TW"/>
                  </w:rPr>
                </w:pPr>
                <w:sdt>
                  <w:sdtPr>
                    <w:rPr>
                      <w:lang w:eastAsia="zh-TW"/>
                    </w:rPr>
                    <w:id w:val="-583296331"/>
                    <w:citation/>
                  </w:sdtPr>
                  <w:sdtContent>
                    <w:r>
                      <w:rPr>
                        <w:lang w:eastAsia="zh-TW"/>
                      </w:rPr>
                      <w:fldChar w:fldCharType="begin"/>
                    </w:r>
                    <w:r>
                      <w:rPr>
                        <w:lang w:val="en-US" w:eastAsia="zh-TW"/>
                      </w:rPr>
                      <w:instrText xml:space="preserve"> CITATION Pan11 \l 1033 </w:instrText>
                    </w:r>
                    <w:r>
                      <w:rPr>
                        <w:lang w:eastAsia="zh-TW"/>
                      </w:rPr>
                      <w:fldChar w:fldCharType="separate"/>
                    </w:r>
                    <w:r>
                      <w:rPr>
                        <w:noProof/>
                        <w:lang w:val="en-US" w:eastAsia="zh-TW"/>
                      </w:rPr>
                      <w:t>(Gongkai)</w:t>
                    </w:r>
                    <w:r>
                      <w:rPr>
                        <w:lang w:eastAsia="zh-TW"/>
                      </w:rPr>
                      <w:fldChar w:fldCharType="end"/>
                    </w:r>
                  </w:sdtContent>
                </w:sdt>
              </w:p>
              <w:p w14:paraId="1968DD41" w14:textId="15FB4116" w:rsidR="003235A7" w:rsidRDefault="00431AEE" w:rsidP="00FB11DE">
                <w:pPr>
                  <w:rPr>
                    <w:lang w:eastAsia="zh-TW"/>
                  </w:rPr>
                </w:pPr>
                <w:sdt>
                  <w:sdtPr>
                    <w:rPr>
                      <w:lang w:eastAsia="zh-TW"/>
                    </w:rPr>
                    <w:id w:val="-556244273"/>
                    <w:citation/>
                  </w:sdtPr>
                  <w:sdtContent>
                    <w:r>
                      <w:rPr>
                        <w:lang w:eastAsia="zh-TW"/>
                      </w:rPr>
                      <w:fldChar w:fldCharType="begin"/>
                    </w:r>
                    <w:r>
                      <w:rPr>
                        <w:lang w:val="en-US" w:eastAsia="zh-TW"/>
                      </w:rPr>
                      <w:instrText xml:space="preserve"> CITATION Yan10 \l 1033 </w:instrText>
                    </w:r>
                    <w:r>
                      <w:rPr>
                        <w:lang w:eastAsia="zh-TW"/>
                      </w:rPr>
                      <w:fldChar w:fldCharType="separate"/>
                    </w:r>
                    <w:r>
                      <w:rPr>
                        <w:noProof/>
                        <w:lang w:val="en-US" w:eastAsia="zh-TW"/>
                      </w:rPr>
                      <w:t>(Yang)</w:t>
                    </w:r>
                    <w:r>
                      <w:rPr>
                        <w:lang w:eastAsia="zh-TW"/>
                      </w:rPr>
                      <w:fldChar w:fldCharType="end"/>
                    </w:r>
                  </w:sdtContent>
                </w:sdt>
              </w:p>
              <w:bookmarkStart w:id="0" w:name="_GoBack" w:displacedByCustomXml="next"/>
              <w:bookmarkEnd w:id="0" w:displacedByCustomXml="next"/>
            </w:sdtContent>
          </w:sdt>
        </w:tc>
      </w:tr>
    </w:tbl>
    <w:p w14:paraId="07B57E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F19D5" w14:textId="77777777" w:rsidR="009F1B45" w:rsidRDefault="009F1B45" w:rsidP="007A0D55">
      <w:pPr>
        <w:spacing w:after="0" w:line="240" w:lineRule="auto"/>
      </w:pPr>
      <w:r>
        <w:separator/>
      </w:r>
    </w:p>
  </w:endnote>
  <w:endnote w:type="continuationSeparator" w:id="0">
    <w:p w14:paraId="59F444D6" w14:textId="77777777" w:rsidR="009F1B45" w:rsidRDefault="009F1B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4197A" w14:textId="77777777" w:rsidR="009F1B45" w:rsidRDefault="009F1B45" w:rsidP="007A0D55">
      <w:pPr>
        <w:spacing w:after="0" w:line="240" w:lineRule="auto"/>
      </w:pPr>
      <w:r>
        <w:separator/>
      </w:r>
    </w:p>
  </w:footnote>
  <w:footnote w:type="continuationSeparator" w:id="0">
    <w:p w14:paraId="108D7005" w14:textId="77777777" w:rsidR="009F1B45" w:rsidRDefault="009F1B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075D8" w14:textId="77777777" w:rsidR="009F1B45" w:rsidRDefault="009F1B4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75D2C8" w14:textId="77777777" w:rsidR="009F1B45" w:rsidRDefault="009F1B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6C"/>
    <w:rsid w:val="00032559"/>
    <w:rsid w:val="0004656B"/>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5F64"/>
    <w:rsid w:val="002B0B37"/>
    <w:rsid w:val="0030662D"/>
    <w:rsid w:val="003235A7"/>
    <w:rsid w:val="003677B6"/>
    <w:rsid w:val="00376C93"/>
    <w:rsid w:val="003D3579"/>
    <w:rsid w:val="003E2795"/>
    <w:rsid w:val="003F0D73"/>
    <w:rsid w:val="00421243"/>
    <w:rsid w:val="00431AEE"/>
    <w:rsid w:val="00462DBE"/>
    <w:rsid w:val="00464699"/>
    <w:rsid w:val="0048296C"/>
    <w:rsid w:val="00483379"/>
    <w:rsid w:val="00487BC5"/>
    <w:rsid w:val="00496888"/>
    <w:rsid w:val="004A7476"/>
    <w:rsid w:val="004E5896"/>
    <w:rsid w:val="00513EE6"/>
    <w:rsid w:val="00534F8F"/>
    <w:rsid w:val="00544F35"/>
    <w:rsid w:val="00590035"/>
    <w:rsid w:val="005B177E"/>
    <w:rsid w:val="005B3921"/>
    <w:rsid w:val="005E38EA"/>
    <w:rsid w:val="005F26D7"/>
    <w:rsid w:val="005F5450"/>
    <w:rsid w:val="0063198B"/>
    <w:rsid w:val="006D0412"/>
    <w:rsid w:val="007411B9"/>
    <w:rsid w:val="00780D95"/>
    <w:rsid w:val="00780DC7"/>
    <w:rsid w:val="007A0D55"/>
    <w:rsid w:val="007B3377"/>
    <w:rsid w:val="007E5F44"/>
    <w:rsid w:val="00821DE3"/>
    <w:rsid w:val="00846CE1"/>
    <w:rsid w:val="008533F5"/>
    <w:rsid w:val="008A5B87"/>
    <w:rsid w:val="00922950"/>
    <w:rsid w:val="009A7264"/>
    <w:rsid w:val="009D1606"/>
    <w:rsid w:val="009E18A1"/>
    <w:rsid w:val="009E73D7"/>
    <w:rsid w:val="009F1B4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7D7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D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29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29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6AF0620820F4B9BF8E2C99D885926"/>
        <w:category>
          <w:name w:val="General"/>
          <w:gallery w:val="placeholder"/>
        </w:category>
        <w:types>
          <w:type w:val="bbPlcHdr"/>
        </w:types>
        <w:behaviors>
          <w:behavior w:val="content"/>
        </w:behaviors>
        <w:guid w:val="{162A0BB2-3413-FE45-BB3F-8613F3FF42C4}"/>
      </w:docPartPr>
      <w:docPartBody>
        <w:p w:rsidR="00BD10F5" w:rsidRDefault="00BD10F5">
          <w:pPr>
            <w:pStyle w:val="3756AF0620820F4B9BF8E2C99D885926"/>
          </w:pPr>
          <w:r w:rsidRPr="00CC586D">
            <w:rPr>
              <w:rStyle w:val="PlaceholderText"/>
              <w:b/>
              <w:color w:val="FFFFFF" w:themeColor="background1"/>
            </w:rPr>
            <w:t>[Salutation]</w:t>
          </w:r>
        </w:p>
      </w:docPartBody>
    </w:docPart>
    <w:docPart>
      <w:docPartPr>
        <w:name w:val="6A59BA52E80A1F43972B099D1746AC76"/>
        <w:category>
          <w:name w:val="General"/>
          <w:gallery w:val="placeholder"/>
        </w:category>
        <w:types>
          <w:type w:val="bbPlcHdr"/>
        </w:types>
        <w:behaviors>
          <w:behavior w:val="content"/>
        </w:behaviors>
        <w:guid w:val="{48B830E4-5932-D645-8737-68A27E5E93B9}"/>
      </w:docPartPr>
      <w:docPartBody>
        <w:p w:rsidR="00BD10F5" w:rsidRDefault="00BD10F5">
          <w:pPr>
            <w:pStyle w:val="6A59BA52E80A1F43972B099D1746AC76"/>
          </w:pPr>
          <w:r>
            <w:rPr>
              <w:rStyle w:val="PlaceholderText"/>
            </w:rPr>
            <w:t>[First name]</w:t>
          </w:r>
        </w:p>
      </w:docPartBody>
    </w:docPart>
    <w:docPart>
      <w:docPartPr>
        <w:name w:val="962A1C2A8FDD0D49A91F04E4751E6F96"/>
        <w:category>
          <w:name w:val="General"/>
          <w:gallery w:val="placeholder"/>
        </w:category>
        <w:types>
          <w:type w:val="bbPlcHdr"/>
        </w:types>
        <w:behaviors>
          <w:behavior w:val="content"/>
        </w:behaviors>
        <w:guid w:val="{2F0066B4-0892-7041-B812-383BB8442E1C}"/>
      </w:docPartPr>
      <w:docPartBody>
        <w:p w:rsidR="00BD10F5" w:rsidRDefault="00BD10F5">
          <w:pPr>
            <w:pStyle w:val="962A1C2A8FDD0D49A91F04E4751E6F96"/>
          </w:pPr>
          <w:r>
            <w:rPr>
              <w:rStyle w:val="PlaceholderText"/>
            </w:rPr>
            <w:t>[Middle name]</w:t>
          </w:r>
        </w:p>
      </w:docPartBody>
    </w:docPart>
    <w:docPart>
      <w:docPartPr>
        <w:name w:val="861EDB2F1DE0BB418DCA459D7A8AF37F"/>
        <w:category>
          <w:name w:val="General"/>
          <w:gallery w:val="placeholder"/>
        </w:category>
        <w:types>
          <w:type w:val="bbPlcHdr"/>
        </w:types>
        <w:behaviors>
          <w:behavior w:val="content"/>
        </w:behaviors>
        <w:guid w:val="{DFB3A371-0095-C24D-A9E6-9E6AFA1EF2F6}"/>
      </w:docPartPr>
      <w:docPartBody>
        <w:p w:rsidR="00BD10F5" w:rsidRDefault="00BD10F5">
          <w:pPr>
            <w:pStyle w:val="861EDB2F1DE0BB418DCA459D7A8AF37F"/>
          </w:pPr>
          <w:r>
            <w:rPr>
              <w:rStyle w:val="PlaceholderText"/>
            </w:rPr>
            <w:t>[Last name]</w:t>
          </w:r>
        </w:p>
      </w:docPartBody>
    </w:docPart>
    <w:docPart>
      <w:docPartPr>
        <w:name w:val="D2C56FE426CA004CAD8960473974CC2C"/>
        <w:category>
          <w:name w:val="General"/>
          <w:gallery w:val="placeholder"/>
        </w:category>
        <w:types>
          <w:type w:val="bbPlcHdr"/>
        </w:types>
        <w:behaviors>
          <w:behavior w:val="content"/>
        </w:behaviors>
        <w:guid w:val="{E6FD298A-C246-7B46-BC85-0F14760F27FC}"/>
      </w:docPartPr>
      <w:docPartBody>
        <w:p w:rsidR="00BD10F5" w:rsidRDefault="00BD10F5">
          <w:pPr>
            <w:pStyle w:val="D2C56FE426CA004CAD8960473974CC2C"/>
          </w:pPr>
          <w:r>
            <w:rPr>
              <w:rStyle w:val="PlaceholderText"/>
            </w:rPr>
            <w:t>[Enter your biography]</w:t>
          </w:r>
        </w:p>
      </w:docPartBody>
    </w:docPart>
    <w:docPart>
      <w:docPartPr>
        <w:name w:val="9AF22F651BDBB54EB1A3BB1BE47419A4"/>
        <w:category>
          <w:name w:val="General"/>
          <w:gallery w:val="placeholder"/>
        </w:category>
        <w:types>
          <w:type w:val="bbPlcHdr"/>
        </w:types>
        <w:behaviors>
          <w:behavior w:val="content"/>
        </w:behaviors>
        <w:guid w:val="{9E007614-71EC-9A44-B917-D8D03F216A08}"/>
      </w:docPartPr>
      <w:docPartBody>
        <w:p w:rsidR="00BD10F5" w:rsidRDefault="00BD10F5">
          <w:pPr>
            <w:pStyle w:val="9AF22F651BDBB54EB1A3BB1BE47419A4"/>
          </w:pPr>
          <w:r>
            <w:rPr>
              <w:rStyle w:val="PlaceholderText"/>
            </w:rPr>
            <w:t>[Enter the institution with which you are affiliated]</w:t>
          </w:r>
        </w:p>
      </w:docPartBody>
    </w:docPart>
    <w:docPart>
      <w:docPartPr>
        <w:name w:val="F5D6C202229B38449125EC897EE504D3"/>
        <w:category>
          <w:name w:val="General"/>
          <w:gallery w:val="placeholder"/>
        </w:category>
        <w:types>
          <w:type w:val="bbPlcHdr"/>
        </w:types>
        <w:behaviors>
          <w:behavior w:val="content"/>
        </w:behaviors>
        <w:guid w:val="{03200D50-BA1F-614E-9224-3CEFB4C58359}"/>
      </w:docPartPr>
      <w:docPartBody>
        <w:p w:rsidR="00BD10F5" w:rsidRDefault="00BD10F5">
          <w:pPr>
            <w:pStyle w:val="F5D6C202229B38449125EC897EE504D3"/>
          </w:pPr>
          <w:r w:rsidRPr="00EF74F7">
            <w:rPr>
              <w:b/>
              <w:color w:val="808080" w:themeColor="background1" w:themeShade="80"/>
            </w:rPr>
            <w:t>[Enter the headword for your article]</w:t>
          </w:r>
        </w:p>
      </w:docPartBody>
    </w:docPart>
    <w:docPart>
      <w:docPartPr>
        <w:name w:val="16D554978912E942AC26A96918552A1F"/>
        <w:category>
          <w:name w:val="General"/>
          <w:gallery w:val="placeholder"/>
        </w:category>
        <w:types>
          <w:type w:val="bbPlcHdr"/>
        </w:types>
        <w:behaviors>
          <w:behavior w:val="content"/>
        </w:behaviors>
        <w:guid w:val="{14735230-FEA8-074B-B80F-17531429C3C0}"/>
      </w:docPartPr>
      <w:docPartBody>
        <w:p w:rsidR="00BD10F5" w:rsidRDefault="00BD10F5">
          <w:pPr>
            <w:pStyle w:val="16D554978912E942AC26A96918552A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B5A2723842054F97091311F5B38DAA"/>
        <w:category>
          <w:name w:val="General"/>
          <w:gallery w:val="placeholder"/>
        </w:category>
        <w:types>
          <w:type w:val="bbPlcHdr"/>
        </w:types>
        <w:behaviors>
          <w:behavior w:val="content"/>
        </w:behaviors>
        <w:guid w:val="{5E000043-FD87-4E48-9F9A-F497C9D2E77D}"/>
      </w:docPartPr>
      <w:docPartBody>
        <w:p w:rsidR="00BD10F5" w:rsidRDefault="00BD10F5">
          <w:pPr>
            <w:pStyle w:val="BDB5A2723842054F97091311F5B38D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0C2F1771206F40ACAE51E900EA32A3"/>
        <w:category>
          <w:name w:val="General"/>
          <w:gallery w:val="placeholder"/>
        </w:category>
        <w:types>
          <w:type w:val="bbPlcHdr"/>
        </w:types>
        <w:behaviors>
          <w:behavior w:val="content"/>
        </w:behaviors>
        <w:guid w:val="{44C84656-21EF-C642-856B-46A9BBEEE47D}"/>
      </w:docPartPr>
      <w:docPartBody>
        <w:p w:rsidR="00BD10F5" w:rsidRDefault="00BD10F5">
          <w:pPr>
            <w:pStyle w:val="CC0C2F1771206F40ACAE51E900EA32A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0F5"/>
    <w:rsid w:val="00BD10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56AF0620820F4B9BF8E2C99D885926">
    <w:name w:val="3756AF0620820F4B9BF8E2C99D885926"/>
  </w:style>
  <w:style w:type="paragraph" w:customStyle="1" w:styleId="6A59BA52E80A1F43972B099D1746AC76">
    <w:name w:val="6A59BA52E80A1F43972B099D1746AC76"/>
  </w:style>
  <w:style w:type="paragraph" w:customStyle="1" w:styleId="962A1C2A8FDD0D49A91F04E4751E6F96">
    <w:name w:val="962A1C2A8FDD0D49A91F04E4751E6F96"/>
  </w:style>
  <w:style w:type="paragraph" w:customStyle="1" w:styleId="861EDB2F1DE0BB418DCA459D7A8AF37F">
    <w:name w:val="861EDB2F1DE0BB418DCA459D7A8AF37F"/>
  </w:style>
  <w:style w:type="paragraph" w:customStyle="1" w:styleId="D2C56FE426CA004CAD8960473974CC2C">
    <w:name w:val="D2C56FE426CA004CAD8960473974CC2C"/>
  </w:style>
  <w:style w:type="paragraph" w:customStyle="1" w:styleId="9AF22F651BDBB54EB1A3BB1BE47419A4">
    <w:name w:val="9AF22F651BDBB54EB1A3BB1BE47419A4"/>
  </w:style>
  <w:style w:type="paragraph" w:customStyle="1" w:styleId="F5D6C202229B38449125EC897EE504D3">
    <w:name w:val="F5D6C202229B38449125EC897EE504D3"/>
  </w:style>
  <w:style w:type="paragraph" w:customStyle="1" w:styleId="16D554978912E942AC26A96918552A1F">
    <w:name w:val="16D554978912E942AC26A96918552A1F"/>
  </w:style>
  <w:style w:type="paragraph" w:customStyle="1" w:styleId="BDB5A2723842054F97091311F5B38DAA">
    <w:name w:val="BDB5A2723842054F97091311F5B38DAA"/>
  </w:style>
  <w:style w:type="paragraph" w:customStyle="1" w:styleId="CC0C2F1771206F40ACAE51E900EA32A3">
    <w:name w:val="CC0C2F1771206F40ACAE51E900EA32A3"/>
  </w:style>
  <w:style w:type="paragraph" w:customStyle="1" w:styleId="17C1E87FAD64374BAD1505FA65F5851F">
    <w:name w:val="17C1E87FAD64374BAD1505FA65F585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56AF0620820F4B9BF8E2C99D885926">
    <w:name w:val="3756AF0620820F4B9BF8E2C99D885926"/>
  </w:style>
  <w:style w:type="paragraph" w:customStyle="1" w:styleId="6A59BA52E80A1F43972B099D1746AC76">
    <w:name w:val="6A59BA52E80A1F43972B099D1746AC76"/>
  </w:style>
  <w:style w:type="paragraph" w:customStyle="1" w:styleId="962A1C2A8FDD0D49A91F04E4751E6F96">
    <w:name w:val="962A1C2A8FDD0D49A91F04E4751E6F96"/>
  </w:style>
  <w:style w:type="paragraph" w:customStyle="1" w:styleId="861EDB2F1DE0BB418DCA459D7A8AF37F">
    <w:name w:val="861EDB2F1DE0BB418DCA459D7A8AF37F"/>
  </w:style>
  <w:style w:type="paragraph" w:customStyle="1" w:styleId="D2C56FE426CA004CAD8960473974CC2C">
    <w:name w:val="D2C56FE426CA004CAD8960473974CC2C"/>
  </w:style>
  <w:style w:type="paragraph" w:customStyle="1" w:styleId="9AF22F651BDBB54EB1A3BB1BE47419A4">
    <w:name w:val="9AF22F651BDBB54EB1A3BB1BE47419A4"/>
  </w:style>
  <w:style w:type="paragraph" w:customStyle="1" w:styleId="F5D6C202229B38449125EC897EE504D3">
    <w:name w:val="F5D6C202229B38449125EC897EE504D3"/>
  </w:style>
  <w:style w:type="paragraph" w:customStyle="1" w:styleId="16D554978912E942AC26A96918552A1F">
    <w:name w:val="16D554978912E942AC26A96918552A1F"/>
  </w:style>
  <w:style w:type="paragraph" w:customStyle="1" w:styleId="BDB5A2723842054F97091311F5B38DAA">
    <w:name w:val="BDB5A2723842054F97091311F5B38DAA"/>
  </w:style>
  <w:style w:type="paragraph" w:customStyle="1" w:styleId="CC0C2F1771206F40ACAE51E900EA32A3">
    <w:name w:val="CC0C2F1771206F40ACAE51E900EA32A3"/>
  </w:style>
  <w:style w:type="paragraph" w:customStyle="1" w:styleId="17C1E87FAD64374BAD1505FA65F5851F">
    <w:name w:val="17C1E87FAD64374BAD1505FA65F58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LuX89</b:Tag>
    <b:SourceType>Book</b:SourceType>
    <b:Guid>{CB1EFE7E-A8B9-044C-A9FF-95EF63F34E03}</b:Guid>
    <b:Title>Pan Tianshou yanjiu 潘天壽研究  [Pan Tianshou: Life and Work]</b:Title>
    <b:City>Hangzhou</b:City>
    <b:Publisher>Zhejiang meishu xueyuan chubanshe</b:Publisher>
    <b:Year>1989</b:Year>
    <b:Author>
      <b:Editor>
        <b:NameList>
          <b:Person>
            <b:Last>Xin</b:Last>
            <b:First>Lu</b:First>
          </b:Person>
        </b:NameList>
      </b:Editor>
    </b:Author>
    <b:RefOrder>1</b:RefOrder>
  </b:Source>
  <b:Source>
    <b:Tag>LuX97</b:Tag>
    <b:SourceType>Book</b:SourceType>
    <b:Guid>{98A8DA74-09F5-2D4F-B756-1E92FC28DCFA}</b:Guid>
    <b:Title>Pan Tianshou yanjiu 潘天壽研究 [Pan Tianshou: Life and Work]</b:Title>
    <b:City>Hangzhou</b:City>
    <b:Publisher>Zhongguo meishu xueyuan chubanshe</b:Publisher>
    <b:Year>1997</b:Year>
    <b:Volume>2</b:Volume>
    <b:Author>
      <b:Editor>
        <b:NameList>
          <b:Person>
            <b:Last>Xin</b:Last>
            <b:First>Lu</b:First>
          </b:Person>
        </b:NameList>
      </b:Editor>
    </b:Author>
    <b:RefOrder>2</b:RefOrder>
  </b:Source>
  <b:Source>
    <b:Tag>Pan11</b:Tag>
    <b:SourceType>Book</b:SourceType>
    <b:Guid>{8957CCD5-9DE7-3842-9B3F-17602D0BD064}</b:Guid>
    <b:Author>
      <b:Author>
        <b:NameList>
          <b:Person>
            <b:Last>Gongkai</b:Last>
            <b:First>Pan</b:First>
          </b:Person>
        </b:NameList>
      </b:Author>
    </b:Author>
    <b:Title>Gaofeng jungu: Pan Tianshou huihua yishu 高風峻骨：潘天壽繪畫藝術 [Painting Art of Pan Tianshou]</b:Title>
    <b:City>Beijing</b:City>
    <b:Publisher>Gaodeng jiaoyu chubanshe</b:Publisher>
    <b:Year>2011</b:Year>
    <b:RefOrder>3</b:RefOrder>
  </b:Source>
  <b:Source>
    <b:Tag>Yan10</b:Tag>
    <b:SourceType>Book</b:SourceType>
    <b:Guid>{184AA577-56B8-EC4C-9A5C-E8E11940667F}</b:Guid>
    <b:Author>
      <b:Author>
        <b:NameList>
          <b:Person>
            <b:Last>Yang</b:Last>
            <b:First>Xiaoneng</b:First>
          </b:Person>
        </b:NameList>
      </b:Author>
    </b:Author>
    <b:Title>Tracing the Past, Drawing the Future: Master Ink Painters in Twentieth-Century China</b:Title>
    <b:City>Stanford</b:City>
    <b:Publisher>Iris &amp; B. Gerald Cantor Center for Visual Arts at Stanford University </b:Publisher>
    <b:Year>2010</b:Year>
    <b:Comments>Stanford, CA: Iris &amp; B. Gerald Cantor Center for Visual Arts at Stanford University. </b:Comments>
    <b:RefOrder>4</b:RefOrder>
  </b:Source>
</b:Sources>
</file>

<file path=customXml/itemProps1.xml><?xml version="1.0" encoding="utf-8"?>
<ds:datastoreItem xmlns:ds="http://schemas.openxmlformats.org/officeDocument/2006/customXml" ds:itemID="{E9BE4A1F-4BC4-B54D-BEA1-9A5C583F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326</Words>
  <Characters>1862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10</cp:revision>
  <dcterms:created xsi:type="dcterms:W3CDTF">2014-12-18T20:01:00Z</dcterms:created>
  <dcterms:modified xsi:type="dcterms:W3CDTF">2014-12-19T06:40:00Z</dcterms:modified>
</cp:coreProperties>
</file>