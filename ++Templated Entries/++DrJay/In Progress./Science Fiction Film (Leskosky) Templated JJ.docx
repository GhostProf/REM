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AD2C" w14:textId="77777777" w:rsidTr="00922950">
        <w:tc>
          <w:tcPr>
            <w:tcW w:w="491" w:type="dxa"/>
            <w:vMerge w:val="restart"/>
            <w:shd w:val="clear" w:color="auto" w:fill="A6A6A6" w:themeFill="background1" w:themeFillShade="A6"/>
            <w:textDirection w:val="btLr"/>
          </w:tcPr>
          <w:p w14:paraId="303C3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57896E9BAECF4093A5326D047736DA"/>
            </w:placeholder>
            <w:showingPlcHdr/>
            <w:dropDownList>
              <w:listItem w:displayText="Dr." w:value="Dr."/>
              <w:listItem w:displayText="Prof." w:value="Prof."/>
            </w:dropDownList>
          </w:sdtPr>
          <w:sdtEndPr/>
          <w:sdtContent>
            <w:tc>
              <w:tcPr>
                <w:tcW w:w="1259" w:type="dxa"/>
              </w:tcPr>
              <w:p w14:paraId="10CC8B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68659DF295C43832B7180D86D5099"/>
            </w:placeholder>
            <w:text/>
          </w:sdtPr>
          <w:sdtEndPr/>
          <w:sdtContent>
            <w:tc>
              <w:tcPr>
                <w:tcW w:w="2073" w:type="dxa"/>
              </w:tcPr>
              <w:p w14:paraId="120E45B8" w14:textId="77777777" w:rsidR="00B574C9" w:rsidRDefault="00B97793" w:rsidP="00B97793">
                <w:r>
                  <w:t>Richard</w:t>
                </w:r>
              </w:p>
            </w:tc>
          </w:sdtContent>
        </w:sdt>
        <w:sdt>
          <w:sdtPr>
            <w:alias w:val="Middle name"/>
            <w:tag w:val="authorMiddleName"/>
            <w:id w:val="-2076034781"/>
            <w:placeholder>
              <w:docPart w:val="8112F093360AD147B45AF6694DDA1C7A"/>
            </w:placeholder>
            <w:text/>
          </w:sdtPr>
          <w:sdtEndPr/>
          <w:sdtContent>
            <w:tc>
              <w:tcPr>
                <w:tcW w:w="2551" w:type="dxa"/>
              </w:tcPr>
              <w:p w14:paraId="48956B40" w14:textId="77777777" w:rsidR="00B574C9" w:rsidRDefault="00B97793" w:rsidP="00B97793">
                <w:r>
                  <w:t>J.</w:t>
                </w:r>
              </w:p>
            </w:tc>
          </w:sdtContent>
        </w:sdt>
        <w:sdt>
          <w:sdtPr>
            <w:alias w:val="Last name"/>
            <w:tag w:val="authorLastName"/>
            <w:id w:val="-1088529830"/>
            <w:placeholder>
              <w:docPart w:val="645ADEE7CF5EE14FB624F5265301AF99"/>
            </w:placeholder>
            <w:text/>
          </w:sdtPr>
          <w:sdtEndPr/>
          <w:sdtContent>
            <w:tc>
              <w:tcPr>
                <w:tcW w:w="2642" w:type="dxa"/>
              </w:tcPr>
              <w:p w14:paraId="27405410" w14:textId="77777777" w:rsidR="00B574C9" w:rsidRDefault="00B97793" w:rsidP="00922950">
                <w:r w:rsidRPr="002C5F1A">
                  <w:rPr>
                    <w:rFonts w:eastAsiaTheme="minorEastAsia"/>
                    <w:b/>
                    <w:sz w:val="24"/>
                    <w:szCs w:val="24"/>
                    <w:lang w:val="en-US" w:eastAsia="ja-JP"/>
                  </w:rPr>
                  <w:t>Leskosky</w:t>
                </w:r>
              </w:p>
            </w:tc>
          </w:sdtContent>
        </w:sdt>
      </w:tr>
      <w:tr w:rsidR="00B574C9" w14:paraId="21BB8909" w14:textId="77777777" w:rsidTr="001A6A06">
        <w:trPr>
          <w:trHeight w:val="986"/>
        </w:trPr>
        <w:tc>
          <w:tcPr>
            <w:tcW w:w="491" w:type="dxa"/>
            <w:vMerge/>
            <w:shd w:val="clear" w:color="auto" w:fill="A6A6A6" w:themeFill="background1" w:themeFillShade="A6"/>
          </w:tcPr>
          <w:p w14:paraId="2B315624" w14:textId="77777777" w:rsidR="00B574C9" w:rsidRPr="001A6A06" w:rsidRDefault="00B574C9" w:rsidP="00CF1542">
            <w:pPr>
              <w:jc w:val="center"/>
              <w:rPr>
                <w:b/>
                <w:color w:val="FFFFFF" w:themeColor="background1"/>
              </w:rPr>
            </w:pPr>
          </w:p>
        </w:tc>
        <w:sdt>
          <w:sdtPr>
            <w:alias w:val="Biography"/>
            <w:tag w:val="authorBiography"/>
            <w:id w:val="938807824"/>
            <w:placeholder>
              <w:docPart w:val="C55D71242EDC4E4B9BF0A4D6ECB7E6B9"/>
            </w:placeholder>
            <w:showingPlcHdr/>
          </w:sdtPr>
          <w:sdtEndPr/>
          <w:sdtContent>
            <w:tc>
              <w:tcPr>
                <w:tcW w:w="8525" w:type="dxa"/>
                <w:gridSpan w:val="4"/>
              </w:tcPr>
              <w:p w14:paraId="1EC25ECC" w14:textId="77777777" w:rsidR="00B574C9" w:rsidRDefault="00B574C9" w:rsidP="00922950">
                <w:r>
                  <w:rPr>
                    <w:rStyle w:val="PlaceholderText"/>
                  </w:rPr>
                  <w:t>[Enter your biography]</w:t>
                </w:r>
              </w:p>
            </w:tc>
          </w:sdtContent>
        </w:sdt>
      </w:tr>
      <w:tr w:rsidR="00B574C9" w14:paraId="2FACA538" w14:textId="77777777" w:rsidTr="001A6A06">
        <w:trPr>
          <w:trHeight w:val="986"/>
        </w:trPr>
        <w:tc>
          <w:tcPr>
            <w:tcW w:w="491" w:type="dxa"/>
            <w:vMerge/>
            <w:shd w:val="clear" w:color="auto" w:fill="A6A6A6" w:themeFill="background1" w:themeFillShade="A6"/>
          </w:tcPr>
          <w:p w14:paraId="3284D857" w14:textId="77777777" w:rsidR="00B574C9" w:rsidRPr="001A6A06" w:rsidRDefault="00B574C9" w:rsidP="00CF1542">
            <w:pPr>
              <w:jc w:val="center"/>
              <w:rPr>
                <w:b/>
                <w:color w:val="FFFFFF" w:themeColor="background1"/>
              </w:rPr>
            </w:pPr>
          </w:p>
        </w:tc>
        <w:sdt>
          <w:sdtPr>
            <w:alias w:val="Affiliation"/>
            <w:tag w:val="affiliation"/>
            <w:id w:val="2012937915"/>
            <w:placeholder>
              <w:docPart w:val="4C7013674A3A9F44914F7E61ED9D3408"/>
            </w:placeholder>
            <w:text/>
          </w:sdtPr>
          <w:sdtEndPr/>
          <w:sdtContent>
            <w:tc>
              <w:tcPr>
                <w:tcW w:w="8525" w:type="dxa"/>
                <w:gridSpan w:val="4"/>
              </w:tcPr>
              <w:p w14:paraId="2D6C52AE" w14:textId="77777777" w:rsidR="00B574C9" w:rsidRDefault="00B97793" w:rsidP="00737DC1">
                <w:r w:rsidRPr="00707BAE">
                  <w:rPr>
                    <w:lang w:val="en-US"/>
                  </w:rPr>
                  <w:t>University of Illinois at Urbana-Champaign</w:t>
                </w:r>
              </w:p>
            </w:tc>
          </w:sdtContent>
        </w:sdt>
      </w:tr>
    </w:tbl>
    <w:p w14:paraId="0D4B1E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536699" w14:textId="77777777" w:rsidTr="00244BB0">
        <w:tc>
          <w:tcPr>
            <w:tcW w:w="9016" w:type="dxa"/>
            <w:shd w:val="clear" w:color="auto" w:fill="A6A6A6" w:themeFill="background1" w:themeFillShade="A6"/>
            <w:tcMar>
              <w:top w:w="113" w:type="dxa"/>
              <w:bottom w:w="113" w:type="dxa"/>
            </w:tcMar>
          </w:tcPr>
          <w:p w14:paraId="15D16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72C44F" w14:textId="77777777" w:rsidTr="003F0D73">
        <w:sdt>
          <w:sdtPr>
            <w:rPr>
              <w:b/>
            </w:rPr>
            <w:alias w:val="Article headword"/>
            <w:tag w:val="articleHeadword"/>
            <w:id w:val="-361440020"/>
            <w:placeholder>
              <w:docPart w:val="5A9DF9582C840B4EB9CC455E52E8AD37"/>
            </w:placeholder>
            <w:text/>
          </w:sdtPr>
          <w:sdtEndPr/>
          <w:sdtContent>
            <w:tc>
              <w:tcPr>
                <w:tcW w:w="9016" w:type="dxa"/>
                <w:tcMar>
                  <w:top w:w="113" w:type="dxa"/>
                  <w:bottom w:w="113" w:type="dxa"/>
                </w:tcMar>
              </w:tcPr>
              <w:p w14:paraId="0093C17F" w14:textId="4F37F723" w:rsidR="003F0D73" w:rsidRPr="00FB589A" w:rsidRDefault="0040537F" w:rsidP="0040537F">
                <w:pPr>
                  <w:rPr>
                    <w:b/>
                  </w:rPr>
                </w:pPr>
                <w:r>
                  <w:rPr>
                    <w:b/>
                  </w:rPr>
                  <w:t xml:space="preserve">Science Fiction Films </w:t>
                </w:r>
              </w:p>
            </w:tc>
          </w:sdtContent>
        </w:sdt>
      </w:tr>
      <w:tr w:rsidR="00464699" w14:paraId="62857C3C" w14:textId="77777777" w:rsidTr="007821B0">
        <w:sdt>
          <w:sdtPr>
            <w:alias w:val="Variant headwords"/>
            <w:tag w:val="variantHeadwords"/>
            <w:id w:val="173464402"/>
            <w:placeholder>
              <w:docPart w:val="4DFFBD63DA928D4A81D5B642E3F7538B"/>
            </w:placeholder>
            <w:showingPlcHdr/>
          </w:sdtPr>
          <w:sdtEndPr/>
          <w:sdtContent>
            <w:tc>
              <w:tcPr>
                <w:tcW w:w="9016" w:type="dxa"/>
                <w:tcMar>
                  <w:top w:w="113" w:type="dxa"/>
                  <w:bottom w:w="113" w:type="dxa"/>
                </w:tcMar>
              </w:tcPr>
              <w:p w14:paraId="30E1D3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D2E5BB" w14:textId="77777777" w:rsidTr="003F0D73">
        <w:sdt>
          <w:sdtPr>
            <w:alias w:val="Abstract"/>
            <w:tag w:val="abstract"/>
            <w:id w:val="-635871867"/>
            <w:placeholder>
              <w:docPart w:val="4C381CD45398E544B3B2845B1DF20BD7"/>
            </w:placeholder>
          </w:sdtPr>
          <w:sdtEndPr/>
          <w:sdtContent>
            <w:sdt>
              <w:sdtPr>
                <w:alias w:val="Abstract"/>
                <w:tag w:val="abstract"/>
                <w:id w:val="1048802136"/>
                <w:placeholder>
                  <w:docPart w:val="F0FA4E1DF550AC4F85F028A5CFE4F98D"/>
                </w:placeholder>
              </w:sdtPr>
              <w:sdtEndPr/>
              <w:sdtContent>
                <w:tc>
                  <w:tcPr>
                    <w:tcW w:w="9016" w:type="dxa"/>
                    <w:tcMar>
                      <w:top w:w="113" w:type="dxa"/>
                      <w:bottom w:w="113" w:type="dxa"/>
                    </w:tcMar>
                  </w:tcPr>
                  <w:p w14:paraId="202F9E26" w14:textId="1028B07D" w:rsidR="00E85A05" w:rsidRDefault="003B402C" w:rsidP="00AD3C47">
                    <w:r>
                      <w:t>Science Fiction is genre of film where plot premises generally (1) depend on a scientific development or concept not actualized at the time of filming, or at least not advanced to the degree depic</w:t>
                    </w:r>
                    <w:r w:rsidR="00AD3C47">
                      <w:t>ted in the film, or (2) present</w:t>
                    </w:r>
                    <w:bookmarkStart w:id="0" w:name="_GoBack"/>
                    <w:bookmarkEnd w:id="0"/>
                    <w:r>
                      <w:t xml:space="preserve"> a vision of the future based on extrapolations of current trends in society. Science Fiction Film dates back to the earliest days of cinema, and continues to flourish in the 21</w:t>
                    </w:r>
                    <w:r w:rsidRPr="00825FF7">
                      <w:rPr>
                        <w:vertAlign w:val="superscript"/>
                      </w:rPr>
                      <w:t>st</w:t>
                    </w:r>
                    <w:r>
                      <w:t xml:space="preserve"> century. While Science Fiction Films valorise science, science is just as often distrusted. As a genre, Science Fiction Films often raise basic philosophical issues: the meaning of being human, the way humans perceive reality, and humanity’s place in the universe, among others.    </w:t>
                    </w:r>
                  </w:p>
                </w:tc>
              </w:sdtContent>
            </w:sdt>
          </w:sdtContent>
        </w:sdt>
      </w:tr>
      <w:tr w:rsidR="003F0D73" w14:paraId="04F0ABD9" w14:textId="77777777" w:rsidTr="003F0D73">
        <w:sdt>
          <w:sdtPr>
            <w:alias w:val="Article text"/>
            <w:tag w:val="articleText"/>
            <w:id w:val="634067588"/>
            <w:placeholder>
              <w:docPart w:val="A3823A5F7819DF4A81EEAC2C6AFC978D"/>
            </w:placeholder>
          </w:sdtPr>
          <w:sdtEndPr/>
          <w:sdtContent>
            <w:sdt>
              <w:sdtPr>
                <w:alias w:val="Abstract"/>
                <w:tag w:val="abstract"/>
                <w:id w:val="1778454988"/>
                <w:placeholder>
                  <w:docPart w:val="7FFF68BEE833494F91307AD09340679E"/>
                </w:placeholder>
              </w:sdtPr>
              <w:sdtEndPr/>
              <w:sdtContent>
                <w:tc>
                  <w:tcPr>
                    <w:tcW w:w="9016" w:type="dxa"/>
                    <w:tcMar>
                      <w:top w:w="113" w:type="dxa"/>
                      <w:bottom w:w="113" w:type="dxa"/>
                    </w:tcMar>
                  </w:tcPr>
                  <w:p w14:paraId="44511B4D" w14:textId="3B346A73" w:rsidR="00994772" w:rsidRDefault="00AD3C47" w:rsidP="00737DC1">
                    <w:r>
                      <w:t xml:space="preserve">Science Fiction </w:t>
                    </w:r>
                    <w:r w:rsidR="00994772">
                      <w:t xml:space="preserve">is </w:t>
                    </w:r>
                    <w:r w:rsidR="003B402C">
                      <w:t>genre of</w:t>
                    </w:r>
                    <w:r w:rsidR="00994772">
                      <w:t xml:space="preserve"> film where plot premises generally (1) depend on a scientific development or concept not actualized at the time of filming, or at least not advanced to the degree depicted in the film, or (2) presents a vision of the future based on extrapolations of current trends in society. Science Fiction Film dates back to the earliest days of cinema, and continues to flourish in the 21</w:t>
                    </w:r>
                    <w:r w:rsidR="00994772" w:rsidRPr="00825FF7">
                      <w:rPr>
                        <w:vertAlign w:val="superscript"/>
                      </w:rPr>
                      <w:t>st</w:t>
                    </w:r>
                    <w:r w:rsidR="00994772">
                      <w:t xml:space="preserve"> century. While Science</w:t>
                    </w:r>
                    <w:r>
                      <w:t xml:space="preserve"> Fiction f</w:t>
                    </w:r>
                    <w:r w:rsidR="00994772">
                      <w:t xml:space="preserve">ilms valorise science, science is just as often distrusted. As a genre, Science Fiction Films often raise basic philosophical issues: the meaning of being human, the way humans perceive reality, and humanity’s place in the universe, among others.    </w:t>
                    </w:r>
                  </w:p>
                  <w:p w14:paraId="38A82625" w14:textId="77777777" w:rsidR="00994772" w:rsidRDefault="00994772" w:rsidP="00737DC1"/>
                  <w:p w14:paraId="7EC40D2C" w14:textId="769120E7" w:rsidR="00B97793" w:rsidRDefault="00B97793" w:rsidP="00737DC1">
                    <w:r>
                      <w:t xml:space="preserve">Science fiction (SF) films are generally set in the future, near or distant, or an alternate present slightly more advanced than the contemporary time. Occasionally, the setting may be an alternate past where the SF element consists of equipment or processes far in advance of the actual technology of the period depicted (and perhaps even of the actual time of the film production itself); thus, the Disney </w:t>
                    </w:r>
                    <w:r>
                      <w:rPr>
                        <w:i/>
                      </w:rPr>
                      <w:t>20,000 Leagues Under the Sea</w:t>
                    </w:r>
                    <w:r>
                      <w:t xml:space="preserve"> (1954), based on the Jules Verne novel, take</w:t>
                    </w:r>
                    <w:r w:rsidR="00ED2A12">
                      <w:t>s</w:t>
                    </w:r>
                    <w:r>
                      <w:t xml:space="preserve"> place in the nineteenth century but with a sophisticated submarine and underwater equipment as its </w:t>
                    </w:r>
                    <w:r w:rsidR="00ED2A12">
                      <w:t>centrepiece</w:t>
                    </w:r>
                    <w:r w:rsidR="008A66E5">
                      <w:t>,</w:t>
                    </w:r>
                    <w:r>
                      <w:t xml:space="preserve"> and so would qualify as science fiction rather than simply as an adventure film. </w:t>
                    </w:r>
                  </w:p>
                  <w:p w14:paraId="39BA1A98" w14:textId="77777777" w:rsidR="00737DC1" w:rsidRDefault="00737DC1" w:rsidP="00737DC1"/>
                  <w:p w14:paraId="423A53CF" w14:textId="2CA9A5DF" w:rsidR="00B97793" w:rsidRDefault="00B97793" w:rsidP="00737DC1">
                    <w:r>
                      <w:t>Common story elements seen in SF films include space exploration, time travel, robots, extraterrestrials both hostile and benevolent, extrasensory perception, cyborgs, matter transmission, genetic engineering, cloning, creatures surviving from prehistoric times, mutation</w:t>
                    </w:r>
                    <w:r w:rsidR="00B76F82">
                      <w:t>,</w:t>
                    </w:r>
                    <w:r>
                      <w:t xml:space="preserve"> computers and artificial intelligence, virtual reality, dystopias, natural global catastrophes, exploration of extremely hostile submarine or subterranean environments, biological warfare, zombie plagues, development of preternatural abilities in humans (superheroes), and life extension. </w:t>
                    </w:r>
                  </w:p>
                  <w:p w14:paraId="34028125" w14:textId="77777777" w:rsidR="00737DC1" w:rsidRDefault="00737DC1" w:rsidP="00737DC1"/>
                  <w:p w14:paraId="52AE0BBB" w14:textId="1ACBA24E" w:rsidR="00B97793" w:rsidRPr="00AE4A4C" w:rsidRDefault="00B97793" w:rsidP="00737DC1">
                    <w:r w:rsidRPr="00394218">
                      <w:lastRenderedPageBreak/>
                      <w:t>The SF genre dates back to t</w:t>
                    </w:r>
                    <w:r w:rsidR="009F4536">
                      <w:t xml:space="preserve">he earliest days of the cinema. </w:t>
                    </w:r>
                    <w:r w:rsidRPr="00394218">
                      <w:t xml:space="preserve">French film pioneer Georges Méliès’ </w:t>
                    </w:r>
                    <w:r w:rsidRPr="00394218">
                      <w:rPr>
                        <w:i/>
                      </w:rPr>
                      <w:t xml:space="preserve">Le voyage dans la lune </w:t>
                    </w:r>
                    <w:r>
                      <w:t>(</w:t>
                    </w:r>
                    <w:r w:rsidRPr="00394218">
                      <w:rPr>
                        <w:i/>
                      </w:rPr>
                      <w:t>A Trip to the Moon</w:t>
                    </w:r>
                    <w:r>
                      <w:t xml:space="preserve">, </w:t>
                    </w:r>
                    <w:r w:rsidRPr="00394218">
                      <w:t>1902), borrowing from both Jules Verne and H. G. Wells, was the</w:t>
                    </w:r>
                    <w:r>
                      <w:t xml:space="preserve"> first science fiction film with a plot and multiple scenes of different special effects</w:t>
                    </w:r>
                    <w:r w:rsidRPr="00394218">
                      <w:t xml:space="preserve">. </w:t>
                    </w:r>
                    <w:r>
                      <w:t xml:space="preserve">Several SF films were made each year subsequently. The most ambitious for some years was </w:t>
                    </w:r>
                    <w:r>
                      <w:rPr>
                        <w:i/>
                      </w:rPr>
                      <w:t xml:space="preserve">Twenty Thousand Leagues Under the </w:t>
                    </w:r>
                    <w:r w:rsidRPr="00197A93">
                      <w:t>Sea</w:t>
                    </w:r>
                    <w:r>
                      <w:t xml:space="preserve"> (1916</w:t>
                    </w:r>
                    <w:r w:rsidR="009F4536">
                      <w:t>), which</w:t>
                    </w:r>
                    <w:r>
                      <w:t xml:space="preserve"> used speci</w:t>
                    </w:r>
                    <w:r w:rsidR="009F4536">
                      <w:t xml:space="preserve">al cameras to shoot underwater. </w:t>
                    </w:r>
                    <w:r>
                      <w:t>Europe once again</w:t>
                    </w:r>
                    <w:r w:rsidRPr="00394218">
                      <w:t xml:space="preserve"> provided the most significant SF films of the 1920s</w:t>
                    </w:r>
                    <w:r>
                      <w:t>, though</w:t>
                    </w:r>
                    <w:r w:rsidR="009F4536">
                      <w:t xml:space="preserve">: </w:t>
                    </w:r>
                    <w:r w:rsidRPr="00394218">
                      <w:t xml:space="preserve">Fritz Lang’s </w:t>
                    </w:r>
                    <w:r>
                      <w:rPr>
                        <w:i/>
                      </w:rPr>
                      <w:t>Metropolis</w:t>
                    </w:r>
                    <w:r>
                      <w:t xml:space="preserve"> (1927) and </w:t>
                    </w:r>
                    <w:r>
                      <w:rPr>
                        <w:i/>
                      </w:rPr>
                      <w:t>Frau im Mond</w:t>
                    </w:r>
                    <w:r>
                      <w:t xml:space="preserve"> (</w:t>
                    </w:r>
                    <w:r>
                      <w:rPr>
                        <w:i/>
                      </w:rPr>
                      <w:t>Woman in the Moon</w:t>
                    </w:r>
                    <w:r>
                      <w:t xml:space="preserve">,1929), and Jakov Protazanov’s </w:t>
                    </w:r>
                    <w:r>
                      <w:rPr>
                        <w:i/>
                      </w:rPr>
                      <w:t>Aelita</w:t>
                    </w:r>
                    <w:r>
                      <w:t xml:space="preserve"> (1924).</w:t>
                    </w:r>
                  </w:p>
                  <w:p w14:paraId="125815F4" w14:textId="77777777" w:rsidR="00737DC1" w:rsidRDefault="00737DC1" w:rsidP="00737DC1"/>
                  <w:p w14:paraId="7A04F579" w14:textId="7C054890" w:rsidR="00B97793" w:rsidRDefault="00B97793" w:rsidP="00737DC1">
                    <w:r w:rsidRPr="00394218">
                      <w:t xml:space="preserve">The genre’s first real surge, </w:t>
                    </w:r>
                    <w:r w:rsidR="008A66E5">
                      <w:t>however</w:t>
                    </w:r>
                    <w:r w:rsidRPr="00394218">
                      <w:t>, came in the 1930s</w:t>
                    </w:r>
                    <w:r w:rsidR="008A66E5">
                      <w:t>, with pictures blending SF and horror</w:t>
                    </w:r>
                    <w:r w:rsidRPr="00394218">
                      <w:t xml:space="preserve"> featuring stereotypical mad scientists</w:t>
                    </w:r>
                    <w:r w:rsidR="008A66E5">
                      <w:t xml:space="preserve"> such as </w:t>
                    </w:r>
                    <w:r w:rsidRPr="00394218">
                      <w:rPr>
                        <w:i/>
                      </w:rPr>
                      <w:t>Frankenstein</w:t>
                    </w:r>
                    <w:r w:rsidRPr="00394218">
                      <w:t xml:space="preserve"> (1931)</w:t>
                    </w:r>
                    <w:r>
                      <w:t xml:space="preserve">, </w:t>
                    </w:r>
                    <w:r>
                      <w:rPr>
                        <w:i/>
                      </w:rPr>
                      <w:t>Dr. Jekyll and Mr. Hyde</w:t>
                    </w:r>
                    <w:r>
                      <w:t xml:space="preserve"> (1932),</w:t>
                    </w:r>
                    <w:r w:rsidRPr="00394218">
                      <w:t xml:space="preserve"> and </w:t>
                    </w:r>
                    <w:r w:rsidRPr="00394218">
                      <w:rPr>
                        <w:i/>
                      </w:rPr>
                      <w:t>The Invisible Man</w:t>
                    </w:r>
                    <w:r w:rsidRPr="00394218">
                      <w:t xml:space="preserve"> (1933), and in serials, most notably those based on comic strip heroes Flash Gordon and Buck Rogers. </w:t>
                    </w:r>
                  </w:p>
                  <w:p w14:paraId="5883A2CF" w14:textId="77777777" w:rsidR="00737DC1" w:rsidRDefault="00B97793" w:rsidP="00B97793">
                    <w:pPr>
                      <w:ind w:firstLine="720"/>
                    </w:pPr>
                    <w:r w:rsidRPr="00394218">
                      <w:t xml:space="preserve"> </w:t>
                    </w:r>
                  </w:p>
                  <w:p w14:paraId="2B4A1C6B" w14:textId="4D09B837" w:rsidR="00B97793" w:rsidRDefault="00B97793" w:rsidP="00737DC1">
                    <w:r w:rsidRPr="00394218">
                      <w:t xml:space="preserve">Another wave came in the 1950s inspired by and responding to nuclear bomb tests, the Cold War, and an increase in reports of UFO sightings (itself perhaps a result of Cold War fears). This wave featured giant monsters, either caused by radiation such as the </w:t>
                    </w:r>
                    <w:r>
                      <w:t>car-sized</w:t>
                    </w:r>
                    <w:r w:rsidRPr="00394218">
                      <w:t xml:space="preserve"> ants in </w:t>
                    </w:r>
                    <w:r w:rsidRPr="00394218">
                      <w:rPr>
                        <w:i/>
                      </w:rPr>
                      <w:t xml:space="preserve">Them! </w:t>
                    </w:r>
                    <w:r w:rsidR="006A56A4">
                      <w:t>(1954)</w:t>
                    </w:r>
                    <w:r w:rsidR="008E0E6D">
                      <w:t>,</w:t>
                    </w:r>
                    <w:r w:rsidRPr="00394218">
                      <w:t xml:space="preserve"> or aroused from dormancy by nuclear blasts </w:t>
                    </w:r>
                    <w:r>
                      <w:t>like</w:t>
                    </w:r>
                    <w:r w:rsidRPr="00394218">
                      <w:t xml:space="preserve"> the dinosaur in </w:t>
                    </w:r>
                    <w:r w:rsidRPr="00394218">
                      <w:rPr>
                        <w:i/>
                      </w:rPr>
                      <w:t xml:space="preserve">The Beast from 20,000 Fathoms </w:t>
                    </w:r>
                    <w:r w:rsidRPr="00394218">
                      <w:t xml:space="preserve">(1953), or the arrival of extra-terrestrials to wage war as in </w:t>
                    </w:r>
                    <w:r w:rsidRPr="00394218">
                      <w:rPr>
                        <w:i/>
                      </w:rPr>
                      <w:t xml:space="preserve">Earth vs. the Flying Saucers </w:t>
                    </w:r>
                    <w:r w:rsidRPr="00394218">
                      <w:t>(1956)</w:t>
                    </w:r>
                    <w:r w:rsidR="009F4536">
                      <w:t>,</w:t>
                    </w:r>
                    <w:r w:rsidRPr="00394218">
                      <w:t xml:space="preserve"> or </w:t>
                    </w:r>
                    <w:r w:rsidR="009F4536">
                      <w:t xml:space="preserve">to </w:t>
                    </w:r>
                    <w:r w:rsidRPr="00394218">
                      <w:t xml:space="preserve">urge peace as in </w:t>
                    </w:r>
                    <w:r w:rsidRPr="00394218">
                      <w:rPr>
                        <w:i/>
                      </w:rPr>
                      <w:t>The Day the Earth Stood Still</w:t>
                    </w:r>
                    <w:r w:rsidRPr="00394218">
                      <w:t xml:space="preserve"> (1951).   </w:t>
                    </w:r>
                  </w:p>
                  <w:p w14:paraId="46E43691" w14:textId="77777777" w:rsidR="00737DC1" w:rsidRDefault="00737DC1" w:rsidP="00B97793">
                    <w:pPr>
                      <w:ind w:firstLine="720"/>
                    </w:pPr>
                  </w:p>
                  <w:p w14:paraId="5530F948" w14:textId="64712FA3" w:rsidR="00B97793" w:rsidRDefault="00B97793" w:rsidP="00737DC1">
                    <w:r>
                      <w:t>Science fiction films continued to be produced</w:t>
                    </w:r>
                    <w:r w:rsidR="00BB6092">
                      <w:t xml:space="preserve"> on a regular basis, including </w:t>
                    </w:r>
                    <w:r>
                      <w:t xml:space="preserve">classics of the genre such as </w:t>
                    </w:r>
                    <w:r>
                      <w:rPr>
                        <w:i/>
                      </w:rPr>
                      <w:t xml:space="preserve">Planet of the </w:t>
                    </w:r>
                    <w:r w:rsidRPr="00FA2719">
                      <w:rPr>
                        <w:i/>
                      </w:rPr>
                      <w:t>Apes</w:t>
                    </w:r>
                    <w:r>
                      <w:t xml:space="preserve"> (1968) and </w:t>
                    </w:r>
                    <w:r>
                      <w:rPr>
                        <w:i/>
                      </w:rPr>
                      <w:t xml:space="preserve">2001: A Space Odyssey </w:t>
                    </w:r>
                    <w:r w:rsidR="008E0E6D">
                      <w:t>(</w:t>
                    </w:r>
                    <w:r w:rsidR="00BB6092">
                      <w:t xml:space="preserve">1968). </w:t>
                    </w:r>
                    <w:r>
                      <w:t xml:space="preserve">But it was </w:t>
                    </w:r>
                    <w:r w:rsidRPr="00394218">
                      <w:t xml:space="preserve">in the late 1970s </w:t>
                    </w:r>
                    <w:r>
                      <w:t xml:space="preserve">that a new surge began </w:t>
                    </w:r>
                    <w:r w:rsidRPr="00394218">
                      <w:t xml:space="preserve">with major </w:t>
                    </w:r>
                    <w:r>
                      <w:t xml:space="preserve">box office successes </w:t>
                    </w:r>
                    <w:r w:rsidRPr="00394218">
                      <w:rPr>
                        <w:i/>
                      </w:rPr>
                      <w:t>Star Wars</w:t>
                    </w:r>
                    <w:r w:rsidRPr="00394218">
                      <w:t xml:space="preserve"> (1977), </w:t>
                    </w:r>
                    <w:r w:rsidRPr="00394218">
                      <w:rPr>
                        <w:i/>
                      </w:rPr>
                      <w:t>Close Encounters of the Third Kind</w:t>
                    </w:r>
                    <w:r w:rsidR="00BB6092">
                      <w:t xml:space="preserve"> (1977), </w:t>
                    </w:r>
                    <w:r w:rsidRPr="00394218">
                      <w:rPr>
                        <w:i/>
                      </w:rPr>
                      <w:t>Superman</w:t>
                    </w:r>
                    <w:r w:rsidRPr="00394218">
                      <w:t xml:space="preserve"> (1978), </w:t>
                    </w:r>
                    <w:r w:rsidR="00BB6092">
                      <w:rPr>
                        <w:i/>
                      </w:rPr>
                      <w:t xml:space="preserve">Star Trek: </w:t>
                    </w:r>
                    <w:r w:rsidRPr="00394218">
                      <w:rPr>
                        <w:i/>
                      </w:rPr>
                      <w:t>The Motion Picture</w:t>
                    </w:r>
                    <w:r w:rsidRPr="00394218">
                      <w:t xml:space="preserve"> (1979), and </w:t>
                    </w:r>
                    <w:r w:rsidRPr="00394218">
                      <w:rPr>
                        <w:i/>
                      </w:rPr>
                      <w:t>Alien</w:t>
                    </w:r>
                    <w:r>
                      <w:t xml:space="preserve"> (1979). This trend experienced a significant reinforcement</w:t>
                    </w:r>
                    <w:r w:rsidRPr="00394218">
                      <w:t xml:space="preserve"> in the early 1980s with </w:t>
                    </w:r>
                    <w:r w:rsidRPr="00394218">
                      <w:rPr>
                        <w:i/>
                      </w:rPr>
                      <w:t>The Road Warrior</w:t>
                    </w:r>
                    <w:r w:rsidRPr="00394218">
                      <w:t xml:space="preserve"> (1981), </w:t>
                    </w:r>
                    <w:r w:rsidRPr="00394218">
                      <w:rPr>
                        <w:i/>
                      </w:rPr>
                      <w:t>Blade Runner</w:t>
                    </w:r>
                    <w:r w:rsidRPr="00394218">
                      <w:t xml:space="preserve"> (1982), </w:t>
                    </w:r>
                    <w:r w:rsidR="00BB6092">
                      <w:rPr>
                        <w:i/>
                      </w:rPr>
                      <w:t>E. T. t</w:t>
                    </w:r>
                    <w:r w:rsidRPr="00394218">
                      <w:rPr>
                        <w:i/>
                      </w:rPr>
                      <w:t>he Extra-Terrestrial</w:t>
                    </w:r>
                    <w:r w:rsidRPr="00394218">
                      <w:t xml:space="preserve"> (1982), </w:t>
                    </w:r>
                    <w:r w:rsidRPr="00394218">
                      <w:rPr>
                        <w:i/>
                      </w:rPr>
                      <w:t>Tron</w:t>
                    </w:r>
                    <w:r w:rsidRPr="00394218">
                      <w:t xml:space="preserve"> (1982), </w:t>
                    </w:r>
                    <w:r w:rsidRPr="00FA2719">
                      <w:rPr>
                        <w:i/>
                      </w:rPr>
                      <w:t>2010</w:t>
                    </w:r>
                    <w:r>
                      <w:t xml:space="preserve"> (1984), </w:t>
                    </w:r>
                    <w:r w:rsidRPr="00FA2719">
                      <w:t>and</w:t>
                    </w:r>
                    <w:r w:rsidRPr="00394218">
                      <w:t xml:space="preserve"> </w:t>
                    </w:r>
                    <w:r w:rsidRPr="00394218">
                      <w:rPr>
                        <w:i/>
                      </w:rPr>
                      <w:t>The Terminator</w:t>
                    </w:r>
                    <w:r w:rsidRPr="00394218">
                      <w:t xml:space="preserve"> (1984). Th</w:t>
                    </w:r>
                    <w:r>
                      <w:t xml:space="preserve">ese films </w:t>
                    </w:r>
                    <w:r w:rsidRPr="00394218">
                      <w:t>benefitted greatly from new special effects houses</w:t>
                    </w:r>
                    <w:r w:rsidR="00BB6092">
                      <w:t>—</w:t>
                    </w:r>
                    <w:r>
                      <w:t>led by</w:t>
                    </w:r>
                    <w:r w:rsidR="00BB6092">
                      <w:t xml:space="preserve"> George Lucas’ </w:t>
                    </w:r>
                    <w:r w:rsidR="00E24B8C">
                      <w:t>company</w:t>
                    </w:r>
                    <w:r w:rsidRPr="00394218">
                      <w:t xml:space="preserve"> Industrial Light and Magic (ILM)</w:t>
                    </w:r>
                    <w:r w:rsidR="00BB6092">
                      <w:t>—</w:t>
                    </w:r>
                    <w:r w:rsidRPr="00394218">
                      <w:t xml:space="preserve">dedicated to producing and improving </w:t>
                    </w:r>
                    <w:r>
                      <w:t xml:space="preserve">special </w:t>
                    </w:r>
                    <w:r w:rsidR="00B23CA1">
                      <w:t xml:space="preserve">visual effects. </w:t>
                    </w:r>
                    <w:r w:rsidRPr="00394218">
                      <w:t>The mid-1980s ushered in computer-generated imagery (CGI)</w:t>
                    </w:r>
                    <w:r w:rsidR="00E24B8C">
                      <w:t xml:space="preserve"> making for even more realistic effects and</w:t>
                    </w:r>
                    <w:r w:rsidRPr="00394218">
                      <w:t xml:space="preserve"> leading to films such as </w:t>
                    </w:r>
                    <w:r w:rsidRPr="00394218">
                      <w:rPr>
                        <w:i/>
                      </w:rPr>
                      <w:t>Jurassic Park</w:t>
                    </w:r>
                    <w:r w:rsidRPr="00394218">
                      <w:t xml:space="preserve"> (1993) with its full inventory of </w:t>
                    </w:r>
                    <w:r w:rsidR="00E24B8C">
                      <w:t>realistically rendered</w:t>
                    </w:r>
                    <w:r w:rsidRPr="00394218">
                      <w:t xml:space="preserve"> dinosaurs. </w:t>
                    </w:r>
                  </w:p>
                  <w:p w14:paraId="686BF885" w14:textId="77777777" w:rsidR="00737DC1" w:rsidRDefault="00737DC1" w:rsidP="00737DC1"/>
                  <w:p w14:paraId="52D812C7" w14:textId="22CD050E" w:rsidR="00B97793" w:rsidRDefault="00B97793" w:rsidP="00737DC1">
                    <w:r>
                      <w:t xml:space="preserve">Science Fiction Films </w:t>
                    </w:r>
                    <w:r w:rsidR="00B23CA1">
                      <w:t>valorise</w:t>
                    </w:r>
                    <w:r>
                      <w:t xml:space="preserve"> science but also distrust it. Science can save humanity in </w:t>
                    </w:r>
                    <w:r>
                      <w:rPr>
                        <w:i/>
                      </w:rPr>
                      <w:t xml:space="preserve">When Worlds </w:t>
                    </w:r>
                    <w:r w:rsidRPr="00E65908">
                      <w:rPr>
                        <w:i/>
                      </w:rPr>
                      <w:t>Collide</w:t>
                    </w:r>
                    <w:r>
                      <w:t xml:space="preserve"> (1951), but it can also have disastrous and unintended consequences, such as the giant spider in </w:t>
                    </w:r>
                    <w:r>
                      <w:rPr>
                        <w:i/>
                      </w:rPr>
                      <w:t xml:space="preserve">Tarantula </w:t>
                    </w:r>
                    <w:r>
                      <w:t>(1955), which are just as likely to be resolved by firepower as by fu</w:t>
                    </w:r>
                    <w:r w:rsidR="00B23CA1">
                      <w:t xml:space="preserve">rther applications of science. </w:t>
                    </w:r>
                    <w:r>
                      <w:t>In recent decades, such films end with the suggestion that</w:t>
                    </w:r>
                    <w:r w:rsidR="00BC49A3">
                      <w:t xml:space="preserve"> the solution is only temporary and</w:t>
                    </w:r>
                    <w:r>
                      <w:t xml:space="preserve"> that some single representative of the threat has survived and will multiply once again to threaten humanity. </w:t>
                    </w:r>
                  </w:p>
                  <w:p w14:paraId="53AD4F42" w14:textId="77777777" w:rsidR="00737DC1" w:rsidRDefault="00737DC1" w:rsidP="00737DC1"/>
                  <w:p w14:paraId="46552B0B" w14:textId="735C5318" w:rsidR="00B97793" w:rsidRDefault="00B97793" w:rsidP="00737DC1">
                    <w:r>
                      <w:t>Similarly, SF films set in the future present both utopias and dystopias</w:t>
                    </w:r>
                    <w:r w:rsidR="00BC49A3">
                      <w:t xml:space="preserve">. Often, however, these films </w:t>
                    </w:r>
                    <w:r>
                      <w:t xml:space="preserve">lean towards </w:t>
                    </w:r>
                    <w:r w:rsidR="00BC49A3">
                      <w:t>dystopias, likely</w:t>
                    </w:r>
                    <w:r>
                      <w:t xml:space="preserve"> because they provide more opportunity for drama and conflict</w:t>
                    </w:r>
                    <w:r w:rsidR="00BC49A3">
                      <w:t xml:space="preserve">, including scenarios where </w:t>
                    </w:r>
                    <w:r>
                      <w:t>civilization has totally collapse</w:t>
                    </w:r>
                    <w:r w:rsidR="00BC49A3">
                      <w:t xml:space="preserve">d as in the post-apocalyptic </w:t>
                    </w:r>
                    <w:r>
                      <w:rPr>
                        <w:i/>
                      </w:rPr>
                      <w:t>The Road Warrior</w:t>
                    </w:r>
                    <w:r w:rsidR="00BC49A3">
                      <w:rPr>
                        <w:i/>
                      </w:rPr>
                      <w:t xml:space="preserve">, </w:t>
                    </w:r>
                    <w:r w:rsidR="00BC49A3">
                      <w:t xml:space="preserve">or where civilization has become </w:t>
                    </w:r>
                    <w:r>
                      <w:t xml:space="preserve">more rigidly controlled as in </w:t>
                    </w:r>
                    <w:r>
                      <w:rPr>
                        <w:i/>
                      </w:rPr>
                      <w:t>Gattaca</w:t>
                    </w:r>
                    <w:r>
                      <w:t xml:space="preserve"> (1997). Dystopic SF films permit direct or indirect commentaries on contemporary society by simply extrapolating from current trends, such as overpopulation in </w:t>
                    </w:r>
                    <w:r>
                      <w:rPr>
                        <w:i/>
                      </w:rPr>
                      <w:t xml:space="preserve">Soylent </w:t>
                    </w:r>
                    <w:r w:rsidRPr="006548B9">
                      <w:rPr>
                        <w:i/>
                      </w:rPr>
                      <w:t>Green</w:t>
                    </w:r>
                    <w:r>
                      <w:t xml:space="preserve"> (1973), </w:t>
                    </w:r>
                    <w:r w:rsidRPr="006548B9">
                      <w:t>or</w:t>
                    </w:r>
                    <w:r>
                      <w:t xml:space="preserve"> representing racism in </w:t>
                    </w:r>
                    <w:r>
                      <w:rPr>
                        <w:i/>
                      </w:rPr>
                      <w:t>Alien Nation</w:t>
                    </w:r>
                    <w:r>
                      <w:t xml:space="preserve"> (1988). Often, the utopia is revealed to be an actual dystopia, as in </w:t>
                    </w:r>
                    <w:r>
                      <w:rPr>
                        <w:i/>
                      </w:rPr>
                      <w:t>The Island</w:t>
                    </w:r>
                    <w:r>
                      <w:t xml:space="preserve"> (2005) where the idyllic title location turns out to be merely a clone farm for future organ harvesting. In  21</w:t>
                    </w:r>
                    <w:r w:rsidRPr="001A5006">
                      <w:rPr>
                        <w:vertAlign w:val="superscript"/>
                      </w:rPr>
                      <w:t>st</w:t>
                    </w:r>
                    <w:r>
                      <w:t xml:space="preserve">-century films, dystopias have become more frequent with adaptations of popular Young Adult fiction series such as the </w:t>
                    </w:r>
                    <w:r w:rsidRPr="003B3AB5">
                      <w:rPr>
                        <w:i/>
                      </w:rPr>
                      <w:t xml:space="preserve">Hunger Games </w:t>
                    </w:r>
                    <w:r>
                      <w:t xml:space="preserve">franchise. Even the utopian </w:t>
                    </w:r>
                    <w:r w:rsidRPr="003B3AB5">
                      <w:rPr>
                        <w:i/>
                      </w:rPr>
                      <w:t>Star Trek</w:t>
                    </w:r>
                    <w:r>
                      <w:t xml:space="preserve"> universe</w:t>
                    </w:r>
                    <w:r w:rsidR="00BC49A3">
                      <w:t>,</w:t>
                    </w:r>
                    <w:r>
                      <w:t xml:space="preserve"> where noble Star Fleet representatives were generally able to </w:t>
                    </w:r>
                    <w:r>
                      <w:lastRenderedPageBreak/>
                      <w:t>negotiate their way out of conflicts with other races</w:t>
                    </w:r>
                    <w:r w:rsidR="00BC49A3">
                      <w:t>,</w:t>
                    </w:r>
                    <w:r>
                      <w:t xml:space="preserve"> has been rebooted in</w:t>
                    </w:r>
                    <w:r w:rsidR="00BC49A3">
                      <w:t>to</w:t>
                    </w:r>
                    <w:r>
                      <w:t xml:space="preserve"> a darker version where the formerly altruistic Star Fleet turns out to have seriously questionable practices and motives in the aptly titled </w:t>
                    </w:r>
                    <w:r>
                      <w:rPr>
                        <w:i/>
                      </w:rPr>
                      <w:t>Star Trek Into Darkness</w:t>
                    </w:r>
                    <w:r>
                      <w:t xml:space="preserve"> (2013). </w:t>
                    </w:r>
                  </w:p>
                  <w:p w14:paraId="2CC08763" w14:textId="77777777" w:rsidR="00737DC1" w:rsidRDefault="00737DC1" w:rsidP="00737DC1"/>
                  <w:p w14:paraId="477C1A60" w14:textId="77777777" w:rsidR="00737DC1" w:rsidRDefault="00B97793" w:rsidP="00737DC1">
                    <w:r>
                      <w:t>Even SF films without planned messages pose b</w:t>
                    </w:r>
                    <w:r w:rsidR="00EC6906">
                      <w:t xml:space="preserve">asic philosophical questions. </w:t>
                    </w:r>
                    <w:r>
                      <w:t xml:space="preserve">Clones, robots, cyborgs, and computers with artificial intelligence all raise the issue of just what it means to be human. Aliens and threats from earth creatures previously perceived as insignificant call into question humanity’s place in the universe. Virtual reality and mind control powers challenge our notions of reality itself and how much we can trust our senses. Time travel and alternate universes put causality to the test.  </w:t>
                    </w:r>
                  </w:p>
                  <w:p w14:paraId="246F35F7" w14:textId="77777777" w:rsidR="00737DC1" w:rsidRDefault="00737DC1" w:rsidP="00737DC1"/>
                  <w:p w14:paraId="445BEFC0" w14:textId="7F0CADA9" w:rsidR="00B97793" w:rsidRPr="00737DC1" w:rsidRDefault="00B97793" w:rsidP="00737DC1">
                    <w:r>
                      <w:t>Due to the growing sophistication of CGI effects and the greater accessibility of computer software for independent filmmakers, the popularity of science fict</w:t>
                    </w:r>
                    <w:r w:rsidR="00F85F13">
                      <w:t xml:space="preserve">ion </w:t>
                    </w:r>
                    <w:r>
                      <w:t>themed computer games, and the participation of high-profile filmmaking talents and Osc</w:t>
                    </w:r>
                    <w:r w:rsidR="0097612E">
                      <w:t>ar recognition for their work</w:t>
                    </w:r>
                    <w:r w:rsidR="00F85F13">
                      <w:t xml:space="preserve"> in SF</w:t>
                    </w:r>
                    <w:r w:rsidR="0097612E">
                      <w:t>—</w:t>
                    </w:r>
                    <w:r>
                      <w:t xml:space="preserve">as in the case of </w:t>
                    </w:r>
                    <w:r w:rsidRPr="00B617BE">
                      <w:rPr>
                        <w:i/>
                      </w:rPr>
                      <w:t>Gravity</w:t>
                    </w:r>
                    <w:r w:rsidRPr="00B617BE">
                      <w:t xml:space="preserve"> (2013</w:t>
                    </w:r>
                    <w:r w:rsidR="0097612E">
                      <w:t>) —</w:t>
                    </w:r>
                    <w:r>
                      <w:t>all guarantee the continued viability of the genre.</w:t>
                    </w:r>
                  </w:p>
                  <w:p w14:paraId="16097C42" w14:textId="77777777" w:rsidR="003F0D73" w:rsidRDefault="003F0D73" w:rsidP="00C27FAB"/>
                </w:tc>
              </w:sdtContent>
            </w:sdt>
          </w:sdtContent>
        </w:sdt>
      </w:tr>
      <w:tr w:rsidR="003235A7" w14:paraId="19D07991" w14:textId="77777777" w:rsidTr="003235A7">
        <w:tc>
          <w:tcPr>
            <w:tcW w:w="9016" w:type="dxa"/>
          </w:tcPr>
          <w:p w14:paraId="2E3A9EB9" w14:textId="59760B16" w:rsidR="00AD4C23" w:rsidRDefault="003235A7" w:rsidP="008A5B87">
            <w:r w:rsidRPr="0015114C">
              <w:rPr>
                <w:u w:val="single"/>
              </w:rPr>
              <w:lastRenderedPageBreak/>
              <w:t>Further reading</w:t>
            </w:r>
            <w:r>
              <w:t>:</w:t>
            </w:r>
          </w:p>
          <w:p w14:paraId="19E7E1AC" w14:textId="62E43C40" w:rsidR="00AD4C23" w:rsidRDefault="00AD3C47" w:rsidP="008A5B87">
            <w:sdt>
              <w:sdtPr>
                <w:id w:val="391544449"/>
                <w:citation/>
              </w:sdtPr>
              <w:sdtEndPr/>
              <w:sdtContent>
                <w:r w:rsidR="00AD4C23">
                  <w:fldChar w:fldCharType="begin"/>
                </w:r>
                <w:r w:rsidR="00AD4C23">
                  <w:rPr>
                    <w:lang w:val="en-US"/>
                  </w:rPr>
                  <w:instrText xml:space="preserve"> CITATION Bro78 \l 1033 </w:instrText>
                </w:r>
                <w:r w:rsidR="00AD4C23">
                  <w:fldChar w:fldCharType="separate"/>
                </w:r>
                <w:r w:rsidR="00AD4C23" w:rsidRPr="00AD4C23">
                  <w:rPr>
                    <w:noProof/>
                    <w:lang w:val="en-US"/>
                  </w:rPr>
                  <w:t>(Brosnan)</w:t>
                </w:r>
                <w:r w:rsidR="00AD4C23">
                  <w:fldChar w:fldCharType="end"/>
                </w:r>
              </w:sdtContent>
            </w:sdt>
          </w:p>
          <w:sdt>
            <w:sdtPr>
              <w:alias w:val="Further reading"/>
              <w:tag w:val="furtherReading"/>
              <w:id w:val="-1516217107"/>
            </w:sdtPr>
            <w:sdtEndPr/>
            <w:sdtContent>
              <w:p w14:paraId="55CBDAB5" w14:textId="1A2D720E" w:rsidR="00B97793" w:rsidRDefault="00B97793" w:rsidP="00B97793">
                <w:r>
                  <w:t xml:space="preserve"> </w:t>
                </w:r>
              </w:p>
              <w:p w14:paraId="696BA5BA" w14:textId="19F41E56" w:rsidR="00B97793" w:rsidRDefault="00AD3C47" w:rsidP="00B97793">
                <w:pPr>
                  <w:rPr>
                    <w:i/>
                  </w:rPr>
                </w:pPr>
                <w:sdt>
                  <w:sdtPr>
                    <w:id w:val="-1801833066"/>
                    <w:citation/>
                  </w:sdtPr>
                  <w:sdtEndPr/>
                  <w:sdtContent>
                    <w:r w:rsidR="00AD4C23">
                      <w:fldChar w:fldCharType="begin"/>
                    </w:r>
                    <w:r w:rsidR="00AD4C23">
                      <w:rPr>
                        <w:i/>
                        <w:lang w:val="en-US"/>
                      </w:rPr>
                      <w:instrText xml:space="preserve"> CITATION Dav14 \l 1033 </w:instrText>
                    </w:r>
                    <w:r w:rsidR="00AD4C23">
                      <w:fldChar w:fldCharType="separate"/>
                    </w:r>
                    <w:r w:rsidR="00AD4C23" w:rsidRPr="00AD4C23">
                      <w:rPr>
                        <w:noProof/>
                        <w:lang w:val="en-US"/>
                      </w:rPr>
                      <w:t>(Desser)</w:t>
                    </w:r>
                    <w:r w:rsidR="00AD4C23">
                      <w:fldChar w:fldCharType="end"/>
                    </w:r>
                  </w:sdtContent>
                </w:sdt>
                <w:r w:rsidR="00B97793">
                  <w:rPr>
                    <w:i/>
                  </w:rPr>
                  <w:t xml:space="preserve"> </w:t>
                </w:r>
              </w:p>
              <w:p w14:paraId="13A7C60D" w14:textId="77777777" w:rsidR="00AD4C23" w:rsidRDefault="00AD4C23" w:rsidP="00B97793">
                <w:pPr>
                  <w:rPr>
                    <w:i/>
                  </w:rPr>
                </w:pPr>
              </w:p>
              <w:p w14:paraId="459C4380" w14:textId="6F190B0B" w:rsidR="00AD4C23" w:rsidRPr="00AD4C23" w:rsidRDefault="00AD3C47" w:rsidP="00B97793">
                <w:sdt>
                  <w:sdtPr>
                    <w:id w:val="1328022541"/>
                    <w:citation/>
                  </w:sdtPr>
                  <w:sdtEndPr/>
                  <w:sdtContent>
                    <w:r w:rsidR="00AD4C23">
                      <w:fldChar w:fldCharType="begin"/>
                    </w:r>
                    <w:r w:rsidR="00AD4C23">
                      <w:rPr>
                        <w:lang w:val="en-US"/>
                      </w:rPr>
                      <w:instrText xml:space="preserve"> CITATION Har95 \l 1033 </w:instrText>
                    </w:r>
                    <w:r w:rsidR="00AD4C23">
                      <w:fldChar w:fldCharType="separate"/>
                    </w:r>
                    <w:r w:rsidR="00AD4C23" w:rsidRPr="00AD4C23">
                      <w:rPr>
                        <w:noProof/>
                        <w:lang w:val="en-US"/>
                      </w:rPr>
                      <w:t>(Hardy)</w:t>
                    </w:r>
                    <w:r w:rsidR="00AD4C23">
                      <w:fldChar w:fldCharType="end"/>
                    </w:r>
                  </w:sdtContent>
                </w:sdt>
              </w:p>
              <w:p w14:paraId="51019ACB" w14:textId="77777777" w:rsidR="00AD4C23" w:rsidRDefault="00AD4C23" w:rsidP="00B97793"/>
              <w:p w14:paraId="1B43F9BD" w14:textId="3460764E" w:rsidR="003235A7" w:rsidRDefault="00AD3C47" w:rsidP="00FB11DE">
                <w:sdt>
                  <w:sdtPr>
                    <w:id w:val="-174258027"/>
                    <w:citation/>
                  </w:sdtPr>
                  <w:sdtEndPr/>
                  <w:sdtContent>
                    <w:r w:rsidR="00AD4C23">
                      <w:fldChar w:fldCharType="begin"/>
                    </w:r>
                    <w:r w:rsidR="00AD4C23">
                      <w:rPr>
                        <w:lang w:val="en-US"/>
                      </w:rPr>
                      <w:instrText xml:space="preserve"> CITATION Viv93 \l 1033 </w:instrText>
                    </w:r>
                    <w:r w:rsidR="00AD4C23">
                      <w:fldChar w:fldCharType="separate"/>
                    </w:r>
                    <w:r w:rsidR="00AD4C23" w:rsidRPr="00AD4C23">
                      <w:rPr>
                        <w:noProof/>
                        <w:lang w:val="en-US"/>
                      </w:rPr>
                      <w:t>(Sobchack)</w:t>
                    </w:r>
                    <w:r w:rsidR="00AD4C23">
                      <w:fldChar w:fldCharType="end"/>
                    </w:r>
                  </w:sdtContent>
                </w:sdt>
              </w:p>
            </w:sdtContent>
          </w:sdt>
        </w:tc>
      </w:tr>
    </w:tbl>
    <w:p w14:paraId="6DD4621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6BB6B" w14:textId="77777777" w:rsidR="00B97793" w:rsidRDefault="00B97793" w:rsidP="007A0D55">
      <w:pPr>
        <w:spacing w:after="0" w:line="240" w:lineRule="auto"/>
      </w:pPr>
      <w:r>
        <w:separator/>
      </w:r>
    </w:p>
  </w:endnote>
  <w:endnote w:type="continuationSeparator" w:id="0">
    <w:p w14:paraId="1E99FAB0" w14:textId="77777777" w:rsidR="00B97793" w:rsidRDefault="00B977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462A7" w14:textId="77777777" w:rsidR="00B97793" w:rsidRDefault="00B97793" w:rsidP="007A0D55">
      <w:pPr>
        <w:spacing w:after="0" w:line="240" w:lineRule="auto"/>
      </w:pPr>
      <w:r>
        <w:separator/>
      </w:r>
    </w:p>
  </w:footnote>
  <w:footnote w:type="continuationSeparator" w:id="0">
    <w:p w14:paraId="47C24086" w14:textId="77777777" w:rsidR="00B97793" w:rsidRDefault="00B977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B4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BB4B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93"/>
    <w:rsid w:val="0001053A"/>
    <w:rsid w:val="00032559"/>
    <w:rsid w:val="00035D1A"/>
    <w:rsid w:val="0004653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7FB"/>
    <w:rsid w:val="0030662D"/>
    <w:rsid w:val="003235A7"/>
    <w:rsid w:val="003677B6"/>
    <w:rsid w:val="003B402C"/>
    <w:rsid w:val="003D3579"/>
    <w:rsid w:val="003E2795"/>
    <w:rsid w:val="003F0D73"/>
    <w:rsid w:val="0040537F"/>
    <w:rsid w:val="00462DBE"/>
    <w:rsid w:val="00464699"/>
    <w:rsid w:val="00483379"/>
    <w:rsid w:val="00487BC5"/>
    <w:rsid w:val="00496888"/>
    <w:rsid w:val="004A7476"/>
    <w:rsid w:val="004E5896"/>
    <w:rsid w:val="00513EE6"/>
    <w:rsid w:val="00534F8F"/>
    <w:rsid w:val="00590035"/>
    <w:rsid w:val="005B177E"/>
    <w:rsid w:val="005B3921"/>
    <w:rsid w:val="005E3127"/>
    <w:rsid w:val="005F26D7"/>
    <w:rsid w:val="005F5450"/>
    <w:rsid w:val="006A56A4"/>
    <w:rsid w:val="006D0412"/>
    <w:rsid w:val="00737DC1"/>
    <w:rsid w:val="007411B9"/>
    <w:rsid w:val="00780D95"/>
    <w:rsid w:val="00780DC7"/>
    <w:rsid w:val="007A0D55"/>
    <w:rsid w:val="007B3377"/>
    <w:rsid w:val="007E5F44"/>
    <w:rsid w:val="00821DE3"/>
    <w:rsid w:val="00846CE1"/>
    <w:rsid w:val="008919F9"/>
    <w:rsid w:val="008A5B87"/>
    <w:rsid w:val="008A66E5"/>
    <w:rsid w:val="008E0E6D"/>
    <w:rsid w:val="00922950"/>
    <w:rsid w:val="0097612E"/>
    <w:rsid w:val="00994772"/>
    <w:rsid w:val="009A7264"/>
    <w:rsid w:val="009D1606"/>
    <w:rsid w:val="009E18A1"/>
    <w:rsid w:val="009E73D7"/>
    <w:rsid w:val="009F4536"/>
    <w:rsid w:val="00A26D73"/>
    <w:rsid w:val="00A27D2C"/>
    <w:rsid w:val="00A76FD9"/>
    <w:rsid w:val="00AB436D"/>
    <w:rsid w:val="00AD2F24"/>
    <w:rsid w:val="00AD3C47"/>
    <w:rsid w:val="00AD4844"/>
    <w:rsid w:val="00AD4C23"/>
    <w:rsid w:val="00B219AE"/>
    <w:rsid w:val="00B23CA1"/>
    <w:rsid w:val="00B33145"/>
    <w:rsid w:val="00B574C9"/>
    <w:rsid w:val="00B76F82"/>
    <w:rsid w:val="00B97793"/>
    <w:rsid w:val="00BB6092"/>
    <w:rsid w:val="00BC39C9"/>
    <w:rsid w:val="00BC49A3"/>
    <w:rsid w:val="00BE5BF7"/>
    <w:rsid w:val="00BF40E1"/>
    <w:rsid w:val="00C27FAB"/>
    <w:rsid w:val="00C358D4"/>
    <w:rsid w:val="00C6296B"/>
    <w:rsid w:val="00CC586D"/>
    <w:rsid w:val="00CF1542"/>
    <w:rsid w:val="00CF3EC5"/>
    <w:rsid w:val="00D656DA"/>
    <w:rsid w:val="00D83300"/>
    <w:rsid w:val="00DC6B48"/>
    <w:rsid w:val="00DF01B0"/>
    <w:rsid w:val="00E24B8C"/>
    <w:rsid w:val="00E60058"/>
    <w:rsid w:val="00E85A05"/>
    <w:rsid w:val="00E95829"/>
    <w:rsid w:val="00EA606C"/>
    <w:rsid w:val="00EB0C8C"/>
    <w:rsid w:val="00EB51FD"/>
    <w:rsid w:val="00EB77DB"/>
    <w:rsid w:val="00EC6906"/>
    <w:rsid w:val="00ED139F"/>
    <w:rsid w:val="00ED2A12"/>
    <w:rsid w:val="00EF74F7"/>
    <w:rsid w:val="00F36937"/>
    <w:rsid w:val="00F60F53"/>
    <w:rsid w:val="00F85F13"/>
    <w:rsid w:val="00FA1925"/>
    <w:rsid w:val="00FB11DE"/>
    <w:rsid w:val="00FB589A"/>
    <w:rsid w:val="00FB7317"/>
    <w:rsid w:val="00FD7A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7896E9BAECF4093A5326D047736DA"/>
        <w:category>
          <w:name w:val="General"/>
          <w:gallery w:val="placeholder"/>
        </w:category>
        <w:types>
          <w:type w:val="bbPlcHdr"/>
        </w:types>
        <w:behaviors>
          <w:behavior w:val="content"/>
        </w:behaviors>
        <w:guid w:val="{D75CA5E7-A3CA-0145-85DB-37E36EBE2361}"/>
      </w:docPartPr>
      <w:docPartBody>
        <w:p w:rsidR="007A17CE" w:rsidRDefault="007A17CE">
          <w:pPr>
            <w:pStyle w:val="8657896E9BAECF4093A5326D047736DA"/>
          </w:pPr>
          <w:r w:rsidRPr="00CC586D">
            <w:rPr>
              <w:rStyle w:val="PlaceholderText"/>
              <w:b/>
              <w:color w:val="FFFFFF" w:themeColor="background1"/>
            </w:rPr>
            <w:t>[Salutation]</w:t>
          </w:r>
        </w:p>
      </w:docPartBody>
    </w:docPart>
    <w:docPart>
      <w:docPartPr>
        <w:name w:val="2D768659DF295C43832B7180D86D5099"/>
        <w:category>
          <w:name w:val="General"/>
          <w:gallery w:val="placeholder"/>
        </w:category>
        <w:types>
          <w:type w:val="bbPlcHdr"/>
        </w:types>
        <w:behaviors>
          <w:behavior w:val="content"/>
        </w:behaviors>
        <w:guid w:val="{94A8998B-4B7F-A54B-A483-5400FBFB412B}"/>
      </w:docPartPr>
      <w:docPartBody>
        <w:p w:rsidR="007A17CE" w:rsidRDefault="007A17CE">
          <w:pPr>
            <w:pStyle w:val="2D768659DF295C43832B7180D86D5099"/>
          </w:pPr>
          <w:r>
            <w:rPr>
              <w:rStyle w:val="PlaceholderText"/>
            </w:rPr>
            <w:t>[First name]</w:t>
          </w:r>
        </w:p>
      </w:docPartBody>
    </w:docPart>
    <w:docPart>
      <w:docPartPr>
        <w:name w:val="8112F093360AD147B45AF6694DDA1C7A"/>
        <w:category>
          <w:name w:val="General"/>
          <w:gallery w:val="placeholder"/>
        </w:category>
        <w:types>
          <w:type w:val="bbPlcHdr"/>
        </w:types>
        <w:behaviors>
          <w:behavior w:val="content"/>
        </w:behaviors>
        <w:guid w:val="{70A17ED1-05A1-864B-99B5-BBB6A76CF14C}"/>
      </w:docPartPr>
      <w:docPartBody>
        <w:p w:rsidR="007A17CE" w:rsidRDefault="007A17CE">
          <w:pPr>
            <w:pStyle w:val="8112F093360AD147B45AF6694DDA1C7A"/>
          </w:pPr>
          <w:r>
            <w:rPr>
              <w:rStyle w:val="PlaceholderText"/>
            </w:rPr>
            <w:t>[Middle name]</w:t>
          </w:r>
        </w:p>
      </w:docPartBody>
    </w:docPart>
    <w:docPart>
      <w:docPartPr>
        <w:name w:val="645ADEE7CF5EE14FB624F5265301AF99"/>
        <w:category>
          <w:name w:val="General"/>
          <w:gallery w:val="placeholder"/>
        </w:category>
        <w:types>
          <w:type w:val="bbPlcHdr"/>
        </w:types>
        <w:behaviors>
          <w:behavior w:val="content"/>
        </w:behaviors>
        <w:guid w:val="{B5F2810B-6A14-0F45-BE72-FE7C1AB837A2}"/>
      </w:docPartPr>
      <w:docPartBody>
        <w:p w:rsidR="007A17CE" w:rsidRDefault="007A17CE">
          <w:pPr>
            <w:pStyle w:val="645ADEE7CF5EE14FB624F5265301AF99"/>
          </w:pPr>
          <w:r>
            <w:rPr>
              <w:rStyle w:val="PlaceholderText"/>
            </w:rPr>
            <w:t>[Last name]</w:t>
          </w:r>
        </w:p>
      </w:docPartBody>
    </w:docPart>
    <w:docPart>
      <w:docPartPr>
        <w:name w:val="C55D71242EDC4E4B9BF0A4D6ECB7E6B9"/>
        <w:category>
          <w:name w:val="General"/>
          <w:gallery w:val="placeholder"/>
        </w:category>
        <w:types>
          <w:type w:val="bbPlcHdr"/>
        </w:types>
        <w:behaviors>
          <w:behavior w:val="content"/>
        </w:behaviors>
        <w:guid w:val="{DC5820A5-6634-B146-AD49-E6552F5658D4}"/>
      </w:docPartPr>
      <w:docPartBody>
        <w:p w:rsidR="007A17CE" w:rsidRDefault="007A17CE">
          <w:pPr>
            <w:pStyle w:val="C55D71242EDC4E4B9BF0A4D6ECB7E6B9"/>
          </w:pPr>
          <w:r>
            <w:rPr>
              <w:rStyle w:val="PlaceholderText"/>
            </w:rPr>
            <w:t>[Enter your biography]</w:t>
          </w:r>
        </w:p>
      </w:docPartBody>
    </w:docPart>
    <w:docPart>
      <w:docPartPr>
        <w:name w:val="4C7013674A3A9F44914F7E61ED9D3408"/>
        <w:category>
          <w:name w:val="General"/>
          <w:gallery w:val="placeholder"/>
        </w:category>
        <w:types>
          <w:type w:val="bbPlcHdr"/>
        </w:types>
        <w:behaviors>
          <w:behavior w:val="content"/>
        </w:behaviors>
        <w:guid w:val="{B9C29071-9899-C241-8725-0AED55C9745E}"/>
      </w:docPartPr>
      <w:docPartBody>
        <w:p w:rsidR="007A17CE" w:rsidRDefault="007A17CE">
          <w:pPr>
            <w:pStyle w:val="4C7013674A3A9F44914F7E61ED9D3408"/>
          </w:pPr>
          <w:r>
            <w:rPr>
              <w:rStyle w:val="PlaceholderText"/>
            </w:rPr>
            <w:t>[Enter the institution with which you are affiliated]</w:t>
          </w:r>
        </w:p>
      </w:docPartBody>
    </w:docPart>
    <w:docPart>
      <w:docPartPr>
        <w:name w:val="5A9DF9582C840B4EB9CC455E52E8AD37"/>
        <w:category>
          <w:name w:val="General"/>
          <w:gallery w:val="placeholder"/>
        </w:category>
        <w:types>
          <w:type w:val="bbPlcHdr"/>
        </w:types>
        <w:behaviors>
          <w:behavior w:val="content"/>
        </w:behaviors>
        <w:guid w:val="{459BA5D5-1C3D-4345-AE36-7AF2C2D40100}"/>
      </w:docPartPr>
      <w:docPartBody>
        <w:p w:rsidR="007A17CE" w:rsidRDefault="007A17CE">
          <w:pPr>
            <w:pStyle w:val="5A9DF9582C840B4EB9CC455E52E8AD37"/>
          </w:pPr>
          <w:r w:rsidRPr="00EF74F7">
            <w:rPr>
              <w:b/>
              <w:color w:val="808080" w:themeColor="background1" w:themeShade="80"/>
            </w:rPr>
            <w:t>[Enter the headword for your article]</w:t>
          </w:r>
        </w:p>
      </w:docPartBody>
    </w:docPart>
    <w:docPart>
      <w:docPartPr>
        <w:name w:val="4DFFBD63DA928D4A81D5B642E3F7538B"/>
        <w:category>
          <w:name w:val="General"/>
          <w:gallery w:val="placeholder"/>
        </w:category>
        <w:types>
          <w:type w:val="bbPlcHdr"/>
        </w:types>
        <w:behaviors>
          <w:behavior w:val="content"/>
        </w:behaviors>
        <w:guid w:val="{FAA44B70-BBD8-014C-8EA7-A81B9FED26BD}"/>
      </w:docPartPr>
      <w:docPartBody>
        <w:p w:rsidR="007A17CE" w:rsidRDefault="007A17CE">
          <w:pPr>
            <w:pStyle w:val="4DFFBD63DA928D4A81D5B642E3F753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381CD45398E544B3B2845B1DF20BD7"/>
        <w:category>
          <w:name w:val="General"/>
          <w:gallery w:val="placeholder"/>
        </w:category>
        <w:types>
          <w:type w:val="bbPlcHdr"/>
        </w:types>
        <w:behaviors>
          <w:behavior w:val="content"/>
        </w:behaviors>
        <w:guid w:val="{68F87AB1-4A86-D44C-9362-9E3D5F918D17}"/>
      </w:docPartPr>
      <w:docPartBody>
        <w:p w:rsidR="007A17CE" w:rsidRDefault="007A17CE">
          <w:pPr>
            <w:pStyle w:val="4C381CD45398E544B3B2845B1DF20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823A5F7819DF4A81EEAC2C6AFC978D"/>
        <w:category>
          <w:name w:val="General"/>
          <w:gallery w:val="placeholder"/>
        </w:category>
        <w:types>
          <w:type w:val="bbPlcHdr"/>
        </w:types>
        <w:behaviors>
          <w:behavior w:val="content"/>
        </w:behaviors>
        <w:guid w:val="{99364AD8-B903-0B48-8136-C43C97F2DB4B}"/>
      </w:docPartPr>
      <w:docPartBody>
        <w:p w:rsidR="007A17CE" w:rsidRDefault="007A17CE">
          <w:pPr>
            <w:pStyle w:val="A3823A5F7819DF4A81EEAC2C6AFC9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F68BEE833494F91307AD09340679E"/>
        <w:category>
          <w:name w:val="General"/>
          <w:gallery w:val="placeholder"/>
        </w:category>
        <w:types>
          <w:type w:val="bbPlcHdr"/>
        </w:types>
        <w:behaviors>
          <w:behavior w:val="content"/>
        </w:behaviors>
        <w:guid w:val="{B6AA3843-1166-A646-804D-48E2B34476CF}"/>
      </w:docPartPr>
      <w:docPartBody>
        <w:p w:rsidR="00000000" w:rsidRDefault="00A771B5" w:rsidP="00A771B5">
          <w:pPr>
            <w:pStyle w:val="7FFF68BEE833494F91307AD0934067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FA4E1DF550AC4F85F028A5CFE4F98D"/>
        <w:category>
          <w:name w:val="General"/>
          <w:gallery w:val="placeholder"/>
        </w:category>
        <w:types>
          <w:type w:val="bbPlcHdr"/>
        </w:types>
        <w:behaviors>
          <w:behavior w:val="content"/>
        </w:behaviors>
        <w:guid w:val="{B312BEBD-2F2A-F347-BF0C-9B013DECF484}"/>
      </w:docPartPr>
      <w:docPartBody>
        <w:p w:rsidR="00000000" w:rsidRDefault="00A771B5" w:rsidP="00A771B5">
          <w:pPr>
            <w:pStyle w:val="F0FA4E1DF550AC4F85F028A5CFE4F9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CE"/>
    <w:rsid w:val="007A17CE"/>
    <w:rsid w:val="00A77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71B5"/>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 w:type="paragraph" w:customStyle="1" w:styleId="7FFF68BEE833494F91307AD09340679E">
    <w:name w:val="7FFF68BEE833494F91307AD09340679E"/>
    <w:rsid w:val="00A771B5"/>
  </w:style>
  <w:style w:type="paragraph" w:customStyle="1" w:styleId="F0FA4E1DF550AC4F85F028A5CFE4F98D">
    <w:name w:val="F0FA4E1DF550AC4F85F028A5CFE4F98D"/>
    <w:rsid w:val="00A771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71B5"/>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 w:type="paragraph" w:customStyle="1" w:styleId="7FFF68BEE833494F91307AD09340679E">
    <w:name w:val="7FFF68BEE833494F91307AD09340679E"/>
    <w:rsid w:val="00A771B5"/>
  </w:style>
  <w:style w:type="paragraph" w:customStyle="1" w:styleId="F0FA4E1DF550AC4F85F028A5CFE4F98D">
    <w:name w:val="F0FA4E1DF550AC4F85F028A5CFE4F98D"/>
    <w:rsid w:val="00A77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Bro78</b:Tag>
    <b:SourceType>Book</b:SourceType>
    <b:Guid>{6EBAEEE0-130F-D747-8FF3-8E3A83B5F8D6}</b:Guid>
    <b:Author>
      <b:Author>
        <b:NameList>
          <b:Person>
            <b:Last>Brosnan</b:Last>
            <b:First>John</b:First>
          </b:Person>
        </b:NameList>
      </b:Author>
    </b:Author>
    <b:Title>Future Tense: The Cinema of Science Fiction</b:Title>
    <b:City>New York</b:City>
    <b:Publisher>St Martin's press</b:Publisher>
    <b:Year>1978</b:Year>
    <b:RefOrder>1</b:RefOrder>
  </b:Source>
  <b:Source>
    <b:Tag>Dav14</b:Tag>
    <b:SourceType>BookSection</b:SourceType>
    <b:Guid>{DA8CD1D4-9489-8044-B0A2-09F25F32F2E7}</b:Guid>
    <b:Title>Science Fiction</b:Title>
    <b:City>New York</b:City>
    <b:Publisher>W.W. Norton &amp; Co. </b:Publisher>
    <b:Year>2014</b:Year>
    <b:Author>
      <b:Author>
        <b:NameList>
          <b:Person>
            <b:Last>Desser</b:Last>
            <b:First>David</b:First>
          </b:Person>
        </b:NameList>
      </b:Author>
    </b:Author>
    <b:BookTitle>An Introduction to Film Genres</b:BookTitle>
    <b:RefOrder>2</b:RefOrder>
  </b:Source>
  <b:Source>
    <b:Tag>Har95</b:Tag>
    <b:SourceType>Book</b:SourceType>
    <b:Guid>{EC64546D-C863-0F41-97AC-ED0BC61F57C3}</b:Guid>
    <b:Title>The Overlook Film Encyclopedia: Science Fiction</b:Title>
    <b:City>Woodstock</b:City>
    <b:Publisher>The Overlook Press</b:Publisher>
    <b:Year>1995</b:Year>
    <b:Author>
      <b:Editor>
        <b:NameList>
          <b:Person>
            <b:Last>Hardy</b:Last>
            <b:First>Phil</b:First>
          </b:Person>
        </b:NameList>
      </b:Editor>
    </b:Author>
    <b:RefOrder>3</b:RefOrder>
  </b:Source>
  <b:Source>
    <b:Tag>Viv93</b:Tag>
    <b:SourceType>Book</b:SourceType>
    <b:Guid>{0158B6E6-608F-AC47-9A81-125DF7D53643}</b:Guid>
    <b:Author>
      <b:Author>
        <b:NameList>
          <b:Person>
            <b:Last>Sobchack</b:Last>
            <b:First>Vivian</b:First>
            <b:Middle>Carol</b:Middle>
          </b:Person>
        </b:NameList>
      </b:Author>
    </b:Author>
    <b:Title>Screening Space: The American Science Fiction Film</b:Title>
    <b:City>New York</b:City>
    <b:Publisher>Ungar</b:Publisher>
    <b:Year>1993</b:Year>
    <b:RefOrder>4</b:RefOrder>
  </b:Source>
</b:Sources>
</file>

<file path=customXml/itemProps1.xml><?xml version="1.0" encoding="utf-8"?>
<ds:datastoreItem xmlns:ds="http://schemas.openxmlformats.org/officeDocument/2006/customXml" ds:itemID="{1AEFB5CD-DE27-3445-B593-751AE3BF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1232</Words>
  <Characters>7025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35</cp:revision>
  <dcterms:created xsi:type="dcterms:W3CDTF">2014-05-25T07:52:00Z</dcterms:created>
  <dcterms:modified xsi:type="dcterms:W3CDTF">2014-10-15T05:04:00Z</dcterms:modified>
</cp:coreProperties>
</file>