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9"/>
        <w:gridCol w:w="2628"/>
      </w:tblGrid>
      <w:tr w:rsidR="00B574C9" w14:paraId="3FC6F7E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BE95A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204848E60914995B23578DBCEB86D8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880889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164DDA88D734AF69FC926964550DAB2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14:paraId="760560B9" w14:textId="77777777" w:rsidR="00B574C9" w:rsidRDefault="00E01C84" w:rsidP="00E01C84">
                <w:r>
                  <w:t>Paul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3927F7AFE524A379E68E4BF6CE8EEA5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14:paraId="475C7EE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79B23B9EABF42D88DDD56ED5C0FC0C7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14:paraId="427C90AC" w14:textId="77777777" w:rsidR="00B574C9" w:rsidRDefault="00E01C84" w:rsidP="00E01C84">
                <w:r>
                  <w:t>Bazin</w:t>
                </w:r>
              </w:p>
            </w:tc>
          </w:sdtContent>
        </w:sdt>
      </w:tr>
      <w:tr w:rsidR="00B574C9" w14:paraId="465569B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20C4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4C6314E004B4375A5134A65E3A77EC5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14:paraId="37294C0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7D2BFF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C4DF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BB87A5578C45EF9C0FF3DB01736D5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CC7CB6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B1ABA9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008750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B7559F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86E8C21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F7D63E7" w14:textId="77777777" w:rsidR="003F0D73" w:rsidRPr="00FB589A" w:rsidRDefault="00E01C84" w:rsidP="00E01C84">
            <w:pPr>
              <w:rPr>
                <w:b/>
              </w:rPr>
            </w:pPr>
            <w:r>
              <w:rPr>
                <w:b/>
              </w:rPr>
              <w:t>Bruce Mather</w:t>
            </w:r>
          </w:p>
        </w:tc>
      </w:tr>
      <w:tr w:rsidR="00464699" w14:paraId="26EA0ACC" w14:textId="77777777" w:rsidTr="007821B0">
        <w:sdt>
          <w:sdtPr>
            <w:alias w:val="Variant headwords"/>
            <w:tag w:val="variantHeadwords"/>
            <w:id w:val="173464402"/>
            <w:placeholder>
              <w:docPart w:val="02AA3D53B36A4A089370C14CCE07C4D3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02B51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8DA7680" w14:textId="77777777" w:rsidTr="003F0D73">
        <w:sdt>
          <w:sdtPr>
            <w:alias w:val="Abstract"/>
            <w:tag w:val="abstract"/>
            <w:id w:val="-635871867"/>
            <w:placeholder>
              <w:docPart w:val="02D5F47FB1AB485BAD577B1D73537B1E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AD0D0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2C7D07F" w14:textId="77777777" w:rsidTr="003F0D73">
        <w:sdt>
          <w:sdtPr>
            <w:alias w:val="Article text"/>
            <w:tag w:val="articleText"/>
            <w:id w:val="634067588"/>
            <w:placeholder>
              <w:docPart w:val="11BF767D6FD94B04A7573569328208D8"/>
            </w:placeholder>
            <w15:appearance w15:val="hidden"/>
          </w:sdtPr>
          <w:sdtEndPr/>
          <w:sdtContent>
            <w:commentRangeStart w:id="0" w:displacedByCustomXml="prev"/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00F121" w14:textId="1DB6E353" w:rsidR="00E01C84" w:rsidRDefault="00E01C84" w:rsidP="00E01C84">
                <w:pPr>
                  <w:tabs>
                    <w:tab w:val="left" w:pos="3103"/>
                  </w:tabs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Bruce Mather (b. 1939) </w:t>
                </w:r>
                <w:r w:rsidR="00CB5A34">
                  <w:rPr>
                    <w:lang w:val="en-CA"/>
                  </w:rPr>
                  <w:t xml:space="preserve">is a Canadian composer. He </w:t>
                </w:r>
                <w:r>
                  <w:rPr>
                    <w:lang w:val="en-CA"/>
                  </w:rPr>
                  <w:t>first studied music in Toronto before travelling to France</w:t>
                </w:r>
                <w:r w:rsidR="00CB5A34">
                  <w:rPr>
                    <w:lang w:val="en-CA"/>
                  </w:rPr>
                  <w:t>,</w:t>
                </w:r>
                <w:r>
                  <w:rPr>
                    <w:lang w:val="en-CA"/>
                  </w:rPr>
                  <w:t xml:space="preserve"> and then settling in Montreal</w:t>
                </w:r>
                <w:r>
                  <w:rPr>
                    <w:lang w:val="en-CA"/>
                  </w:rPr>
                  <w:t xml:space="preserve">, where he became </w:t>
                </w:r>
                <w:r>
                  <w:rPr>
                    <w:lang w:val="en-CA"/>
                  </w:rPr>
                  <w:t>a board member of the newly founded Société de musique contemporaine du Québec (SMCQ). A francophile</w:t>
                </w:r>
                <w:r>
                  <w:rPr>
                    <w:lang w:val="en-CA"/>
                  </w:rPr>
                  <w:t xml:space="preserve"> and wine lover, Mather’s </w:t>
                </w:r>
                <w:r>
                  <w:rPr>
                    <w:lang w:val="en-CA"/>
                  </w:rPr>
                  <w:t>catalogue</w:t>
                </w:r>
                <w:r>
                  <w:rPr>
                    <w:lang w:val="en-CA"/>
                  </w:rPr>
                  <w:t xml:space="preserve"> as a composer includes a number of</w:t>
                </w:r>
                <w:r>
                  <w:rPr>
                    <w:lang w:val="en-CA"/>
                  </w:rPr>
                  <w:t xml:space="preserve"> titles </w:t>
                </w:r>
                <w:bookmarkStart w:id="1" w:name="_GoBack"/>
                <w:bookmarkEnd w:id="1"/>
                <w:r>
                  <w:rPr>
                    <w:lang w:val="en-CA"/>
                  </w:rPr>
                  <w:t xml:space="preserve">inspired by notable wines, including his </w:t>
                </w:r>
                <w:r>
                  <w:rPr>
                    <w:lang w:val="en-CA"/>
                  </w:rPr>
                  <w:t xml:space="preserve">cello quartet </w:t>
                </w:r>
                <w:r w:rsidRPr="00112F6F">
                  <w:rPr>
                    <w:i/>
                    <w:lang w:val="en-CA"/>
                  </w:rPr>
                  <w:t>Pommard</w:t>
                </w:r>
                <w:r>
                  <w:rPr>
                    <w:lang w:val="en-CA"/>
                  </w:rPr>
                  <w:t xml:space="preserve"> (2009). His music maintains a special relationship to poetry,</w:t>
                </w:r>
                <w:r>
                  <w:rPr>
                    <w:lang w:val="en-CA"/>
                  </w:rPr>
                  <w:t xml:space="preserve"> which provided the foundation for</w:t>
                </w:r>
                <w:r>
                  <w:rPr>
                    <w:lang w:val="en-CA"/>
                  </w:rPr>
                  <w:t xml:space="preserve"> pieces such as his </w:t>
                </w:r>
                <w:r>
                  <w:rPr>
                    <w:i/>
                    <w:lang w:val="en-CA"/>
                  </w:rPr>
                  <w:t>Trois poèmes de Gatien Lapointe</w:t>
                </w:r>
                <w:r>
                  <w:rPr>
                    <w:lang w:val="en-CA"/>
                  </w:rPr>
                  <w:t xml:space="preserve"> (2004) and his lauded opera </w:t>
                </w:r>
                <w:r>
                  <w:rPr>
                    <w:i/>
                    <w:lang w:val="en-CA"/>
                  </w:rPr>
                  <w:t>La princesse blanche</w:t>
                </w:r>
                <w:r>
                  <w:rPr>
                    <w:lang w:val="en-CA"/>
                  </w:rPr>
                  <w:t xml:space="preserve"> (1993-1994). In the 1970s, Mather’s encounter with the franco-Russian composer Ivan Wyschnegradsky marke</w:t>
                </w:r>
                <w:r>
                  <w:rPr>
                    <w:lang w:val="en-CA"/>
                  </w:rPr>
                  <w:t>d a turning point in his career. W</w:t>
                </w:r>
                <w:r>
                  <w:rPr>
                    <w:lang w:val="en-CA"/>
                  </w:rPr>
                  <w:t xml:space="preserve">hile recording the composer’s piano music, Mather adopted Wyschnegradsky’s microtonal system of composition. </w:t>
                </w:r>
                <w:commentRangeEnd w:id="0"/>
                <w:r w:rsidR="00CB5A34">
                  <w:rPr>
                    <w:rStyle w:val="CommentReference"/>
                  </w:rPr>
                  <w:commentReference w:id="0"/>
                </w:r>
              </w:p>
              <w:p w14:paraId="2F2F56A8" w14:textId="77777777" w:rsidR="00E01C84" w:rsidRDefault="00E01C84" w:rsidP="00E01C84"/>
              <w:p w14:paraId="461C3270" w14:textId="77777777" w:rsidR="003F0D73" w:rsidRDefault="003F0D73" w:rsidP="00C27FAB"/>
            </w:tc>
          </w:sdtContent>
        </w:sdt>
      </w:tr>
      <w:tr w:rsidR="003235A7" w14:paraId="51EF4CFC" w14:textId="77777777" w:rsidTr="003235A7">
        <w:tc>
          <w:tcPr>
            <w:tcW w:w="9016" w:type="dxa"/>
          </w:tcPr>
          <w:p w14:paraId="069681DD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C6419AAC5BA4EDCA41D783BEC2DDCA9"/>
              </w:placeholder>
              <w:showingPlcHdr/>
            </w:sdtPr>
            <w:sdtEndPr/>
            <w:sdtContent>
              <w:p w14:paraId="5700BA13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6469307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uth Johnson" w:date="2014-08-21T13:17:00Z" w:initials="RJ">
    <w:p w14:paraId="6C905B50" w14:textId="77777777" w:rsidR="00CB5A34" w:rsidRDefault="00CB5A34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536D3D">
        <w:rPr>
          <w:noProof/>
        </w:rPr>
        <w:t xml:space="preserve">Could this be sent back? It just doesn't seem to include enough fundamental details about the composer, and does not give a very good overview of what this composer is, well, "all about." </w:t>
      </w:r>
    </w:p>
    <w:p w14:paraId="5314B7B5" w14:textId="13959561" w:rsidR="00207072" w:rsidRDefault="00536D3D">
      <w:pPr>
        <w:pStyle w:val="CommentText"/>
      </w:pPr>
      <w:r>
        <w:rPr>
          <w:noProof/>
        </w:rPr>
        <w:t xml:space="preserve">Further, this entry does not include references. While this might be a good start, I think it might be best if this were expanded just a bit.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14B7B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57F39" w14:textId="77777777" w:rsidR="00536D3D" w:rsidRDefault="00536D3D" w:rsidP="007A0D55">
      <w:pPr>
        <w:spacing w:after="0" w:line="240" w:lineRule="auto"/>
      </w:pPr>
      <w:r>
        <w:separator/>
      </w:r>
    </w:p>
  </w:endnote>
  <w:endnote w:type="continuationSeparator" w:id="0">
    <w:p w14:paraId="33011187" w14:textId="77777777" w:rsidR="00536D3D" w:rsidRDefault="00536D3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F0973" w14:textId="77777777" w:rsidR="00536D3D" w:rsidRDefault="00536D3D" w:rsidP="007A0D55">
      <w:pPr>
        <w:spacing w:after="0" w:line="240" w:lineRule="auto"/>
      </w:pPr>
      <w:r>
        <w:separator/>
      </w:r>
    </w:p>
  </w:footnote>
  <w:footnote w:type="continuationSeparator" w:id="0">
    <w:p w14:paraId="22232CD2" w14:textId="77777777" w:rsidR="00536D3D" w:rsidRDefault="00536D3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83DB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8359E5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th Johnson">
    <w15:presenceInfo w15:providerId="Windows Live" w15:userId="4a528bc5c43535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84"/>
    <w:rsid w:val="00015F49"/>
    <w:rsid w:val="00032559"/>
    <w:rsid w:val="00052040"/>
    <w:rsid w:val="000B25AE"/>
    <w:rsid w:val="000B55AB"/>
    <w:rsid w:val="000D24DC"/>
    <w:rsid w:val="000E4661"/>
    <w:rsid w:val="00101B2E"/>
    <w:rsid w:val="00116FA0"/>
    <w:rsid w:val="001311E6"/>
    <w:rsid w:val="0015114C"/>
    <w:rsid w:val="001A21F3"/>
    <w:rsid w:val="001A2537"/>
    <w:rsid w:val="001A6A06"/>
    <w:rsid w:val="00207072"/>
    <w:rsid w:val="00210C03"/>
    <w:rsid w:val="002162E2"/>
    <w:rsid w:val="00225C5A"/>
    <w:rsid w:val="00230B10"/>
    <w:rsid w:val="00234353"/>
    <w:rsid w:val="00244BB0"/>
    <w:rsid w:val="00273EE2"/>
    <w:rsid w:val="002A0A0D"/>
    <w:rsid w:val="002A122E"/>
    <w:rsid w:val="002B0B37"/>
    <w:rsid w:val="0030662D"/>
    <w:rsid w:val="003235A7"/>
    <w:rsid w:val="0034618A"/>
    <w:rsid w:val="003677B6"/>
    <w:rsid w:val="003A553E"/>
    <w:rsid w:val="003D3579"/>
    <w:rsid w:val="003E2795"/>
    <w:rsid w:val="003F0D73"/>
    <w:rsid w:val="0042468A"/>
    <w:rsid w:val="00440E7B"/>
    <w:rsid w:val="00462DBE"/>
    <w:rsid w:val="00464699"/>
    <w:rsid w:val="0047183B"/>
    <w:rsid w:val="004741BD"/>
    <w:rsid w:val="00483379"/>
    <w:rsid w:val="00487BC5"/>
    <w:rsid w:val="0049358D"/>
    <w:rsid w:val="00496888"/>
    <w:rsid w:val="004A7476"/>
    <w:rsid w:val="004D5885"/>
    <w:rsid w:val="004E5896"/>
    <w:rsid w:val="00513EE6"/>
    <w:rsid w:val="00527822"/>
    <w:rsid w:val="00534F8F"/>
    <w:rsid w:val="00536D3D"/>
    <w:rsid w:val="00590035"/>
    <w:rsid w:val="005B177E"/>
    <w:rsid w:val="005B3921"/>
    <w:rsid w:val="005F26D7"/>
    <w:rsid w:val="005F5450"/>
    <w:rsid w:val="006373C6"/>
    <w:rsid w:val="006B7758"/>
    <w:rsid w:val="006C5848"/>
    <w:rsid w:val="006D0412"/>
    <w:rsid w:val="007411B9"/>
    <w:rsid w:val="00780D95"/>
    <w:rsid w:val="00780DC7"/>
    <w:rsid w:val="007A0D55"/>
    <w:rsid w:val="007B3377"/>
    <w:rsid w:val="007C0859"/>
    <w:rsid w:val="007E5F44"/>
    <w:rsid w:val="00821DE3"/>
    <w:rsid w:val="008422F3"/>
    <w:rsid w:val="00842BF1"/>
    <w:rsid w:val="00846CE1"/>
    <w:rsid w:val="008A5B87"/>
    <w:rsid w:val="008E0AF0"/>
    <w:rsid w:val="008E3018"/>
    <w:rsid w:val="009173CB"/>
    <w:rsid w:val="00922950"/>
    <w:rsid w:val="009A7264"/>
    <w:rsid w:val="009B50FE"/>
    <w:rsid w:val="009D1606"/>
    <w:rsid w:val="009E18A1"/>
    <w:rsid w:val="009E73D7"/>
    <w:rsid w:val="00A208E8"/>
    <w:rsid w:val="00A266C7"/>
    <w:rsid w:val="00A27D2C"/>
    <w:rsid w:val="00A46191"/>
    <w:rsid w:val="00A523EC"/>
    <w:rsid w:val="00A76FD9"/>
    <w:rsid w:val="00A7726F"/>
    <w:rsid w:val="00AA2336"/>
    <w:rsid w:val="00AB436D"/>
    <w:rsid w:val="00AD2F24"/>
    <w:rsid w:val="00AD4844"/>
    <w:rsid w:val="00B219AE"/>
    <w:rsid w:val="00B33145"/>
    <w:rsid w:val="00B574C9"/>
    <w:rsid w:val="00BC39C9"/>
    <w:rsid w:val="00BC587B"/>
    <w:rsid w:val="00BE5BF7"/>
    <w:rsid w:val="00BF40E1"/>
    <w:rsid w:val="00C27FAB"/>
    <w:rsid w:val="00C32443"/>
    <w:rsid w:val="00C358D4"/>
    <w:rsid w:val="00C6296B"/>
    <w:rsid w:val="00C958D5"/>
    <w:rsid w:val="00CB5A34"/>
    <w:rsid w:val="00CB5A3D"/>
    <w:rsid w:val="00CC586D"/>
    <w:rsid w:val="00CF1542"/>
    <w:rsid w:val="00CF3EC5"/>
    <w:rsid w:val="00D53201"/>
    <w:rsid w:val="00D656DA"/>
    <w:rsid w:val="00D83300"/>
    <w:rsid w:val="00D87148"/>
    <w:rsid w:val="00DC6B48"/>
    <w:rsid w:val="00DF01B0"/>
    <w:rsid w:val="00E01C84"/>
    <w:rsid w:val="00E55749"/>
    <w:rsid w:val="00E82FAE"/>
    <w:rsid w:val="00E85A05"/>
    <w:rsid w:val="00E95829"/>
    <w:rsid w:val="00EA606C"/>
    <w:rsid w:val="00EB0C8C"/>
    <w:rsid w:val="00EB51FD"/>
    <w:rsid w:val="00EB77DB"/>
    <w:rsid w:val="00ED139F"/>
    <w:rsid w:val="00EE15B1"/>
    <w:rsid w:val="00EF74F7"/>
    <w:rsid w:val="00F36937"/>
    <w:rsid w:val="00F60F53"/>
    <w:rsid w:val="00F970F7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A724"/>
  <w15:chartTrackingRefBased/>
  <w15:docId w15:val="{161F927F-C0F9-47A7-B203-D8350F62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rsid w:val="00CB5A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B5A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A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B5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A3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B5A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rsid w:val="00CB5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ug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04848E60914995B23578DBCEB86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53FDF-97FE-42F5-8090-B2270101D25D}"/>
      </w:docPartPr>
      <w:docPartBody>
        <w:p w:rsidR="00000000" w:rsidRDefault="00234800">
          <w:pPr>
            <w:pStyle w:val="A204848E60914995B23578DBCEB86D8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164DDA88D734AF69FC926964550D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E6BEA-2210-494C-9971-7398DA5DF54E}"/>
      </w:docPartPr>
      <w:docPartBody>
        <w:p w:rsidR="00000000" w:rsidRDefault="00234800">
          <w:pPr>
            <w:pStyle w:val="3164DDA88D734AF69FC926964550DAB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3927F7AFE524A379E68E4BF6CE8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DB11F-E4D4-4C3B-A619-8497281632AD}"/>
      </w:docPartPr>
      <w:docPartBody>
        <w:p w:rsidR="00000000" w:rsidRDefault="00234800">
          <w:pPr>
            <w:pStyle w:val="C3927F7AFE524A379E68E4BF6CE8EEA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79B23B9EABF42D88DDD56ED5C0FC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95BE-4BF5-462D-BFD2-24CB9AB9D228}"/>
      </w:docPartPr>
      <w:docPartBody>
        <w:p w:rsidR="00000000" w:rsidRDefault="00234800">
          <w:pPr>
            <w:pStyle w:val="679B23B9EABF42D88DDD56ED5C0FC0C7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54C6314E004B4375A5134A65E3A77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34734-2CB4-4D7B-9194-5CE81A5104D2}"/>
      </w:docPartPr>
      <w:docPartBody>
        <w:p w:rsidR="00000000" w:rsidRDefault="00234800">
          <w:pPr>
            <w:pStyle w:val="54C6314E004B4375A5134A65E3A77EC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BB87A5578C45EF9C0FF3DB0173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F4474-6633-46F2-A765-E3E6BACA96B6}"/>
      </w:docPartPr>
      <w:docPartBody>
        <w:p w:rsidR="00000000" w:rsidRDefault="00234800">
          <w:pPr>
            <w:pStyle w:val="65BB87A5578C45EF9C0FF3DB01736D5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2AA3D53B36A4A089370C14CCE07C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C0497-72D5-4157-912C-2CD519A65B0E}"/>
      </w:docPartPr>
      <w:docPartBody>
        <w:p w:rsidR="00000000" w:rsidRDefault="00234800">
          <w:pPr>
            <w:pStyle w:val="02AA3D53B36A4A089370C14CCE07C4D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2D5F47FB1AB485BAD577B1D73537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AC463-1DC6-417D-99F8-23B0272F20DB}"/>
      </w:docPartPr>
      <w:docPartBody>
        <w:p w:rsidR="00000000" w:rsidRDefault="00234800">
          <w:pPr>
            <w:pStyle w:val="02D5F47FB1AB485BAD577B1D73537B1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1BF767D6FD94B04A757356932820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E377F-FED4-4761-80A7-7448C4402365}"/>
      </w:docPartPr>
      <w:docPartBody>
        <w:p w:rsidR="00000000" w:rsidRDefault="00234800">
          <w:pPr>
            <w:pStyle w:val="11BF767D6FD94B04A7573569328208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C6419AAC5BA4EDCA41D783BEC2DD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0A24A-80C7-4761-A24A-C950D841C81C}"/>
      </w:docPartPr>
      <w:docPartBody>
        <w:p w:rsidR="00000000" w:rsidRDefault="00234800">
          <w:pPr>
            <w:pStyle w:val="1C6419AAC5BA4EDCA41D783BEC2DDCA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00"/>
    <w:rsid w:val="0023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204848E60914995B23578DBCEB86D8E">
    <w:name w:val="A204848E60914995B23578DBCEB86D8E"/>
  </w:style>
  <w:style w:type="paragraph" w:customStyle="1" w:styleId="3164DDA88D734AF69FC926964550DAB2">
    <w:name w:val="3164DDA88D734AF69FC926964550DAB2"/>
  </w:style>
  <w:style w:type="paragraph" w:customStyle="1" w:styleId="C3927F7AFE524A379E68E4BF6CE8EEA5">
    <w:name w:val="C3927F7AFE524A379E68E4BF6CE8EEA5"/>
  </w:style>
  <w:style w:type="paragraph" w:customStyle="1" w:styleId="679B23B9EABF42D88DDD56ED5C0FC0C7">
    <w:name w:val="679B23B9EABF42D88DDD56ED5C0FC0C7"/>
  </w:style>
  <w:style w:type="paragraph" w:customStyle="1" w:styleId="54C6314E004B4375A5134A65E3A77EC5">
    <w:name w:val="54C6314E004B4375A5134A65E3A77EC5"/>
  </w:style>
  <w:style w:type="paragraph" w:customStyle="1" w:styleId="65BB87A5578C45EF9C0FF3DB01736D50">
    <w:name w:val="65BB87A5578C45EF9C0FF3DB01736D50"/>
  </w:style>
  <w:style w:type="paragraph" w:customStyle="1" w:styleId="5C7A6673528B41339F42672535D669B8">
    <w:name w:val="5C7A6673528B41339F42672535D669B8"/>
  </w:style>
  <w:style w:type="paragraph" w:customStyle="1" w:styleId="02AA3D53B36A4A089370C14CCE07C4D3">
    <w:name w:val="02AA3D53B36A4A089370C14CCE07C4D3"/>
  </w:style>
  <w:style w:type="paragraph" w:customStyle="1" w:styleId="02D5F47FB1AB485BAD577B1D73537B1E">
    <w:name w:val="02D5F47FB1AB485BAD577B1D73537B1E"/>
  </w:style>
  <w:style w:type="paragraph" w:customStyle="1" w:styleId="11BF767D6FD94B04A7573569328208D8">
    <w:name w:val="11BF767D6FD94B04A7573569328208D8"/>
  </w:style>
  <w:style w:type="paragraph" w:customStyle="1" w:styleId="1C6419AAC5BA4EDCA41D783BEC2DDCA9">
    <w:name w:val="1C6419AAC5BA4EDCA41D783BEC2DDC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27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Ruth Johnson</cp:lastModifiedBy>
  <cp:revision>5</cp:revision>
  <dcterms:created xsi:type="dcterms:W3CDTF">2014-08-21T19:01:00Z</dcterms:created>
  <dcterms:modified xsi:type="dcterms:W3CDTF">2014-08-21T19:39:00Z</dcterms:modified>
</cp:coreProperties>
</file>