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4ED49B" w14:textId="77777777" w:rsidTr="00922950">
        <w:tc>
          <w:tcPr>
            <w:tcW w:w="491" w:type="dxa"/>
            <w:vMerge w:val="restart"/>
            <w:shd w:val="clear" w:color="auto" w:fill="A6A6A6" w:themeFill="background1" w:themeFillShade="A6"/>
            <w:textDirection w:val="btLr"/>
          </w:tcPr>
          <w:p w14:paraId="35B4BF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56AE5C74A0E1419D5ABF85FAAE3602"/>
            </w:placeholder>
            <w:showingPlcHdr/>
            <w:dropDownList>
              <w:listItem w:displayText="Dr." w:value="Dr."/>
              <w:listItem w:displayText="Prof." w:value="Prof."/>
            </w:dropDownList>
          </w:sdtPr>
          <w:sdtEndPr/>
          <w:sdtContent>
            <w:tc>
              <w:tcPr>
                <w:tcW w:w="1259" w:type="dxa"/>
              </w:tcPr>
              <w:p w14:paraId="721DDF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B9CA150D60C44B88AB644B14192887"/>
            </w:placeholder>
            <w:text/>
          </w:sdtPr>
          <w:sdtEndPr/>
          <w:sdtContent>
            <w:tc>
              <w:tcPr>
                <w:tcW w:w="2073" w:type="dxa"/>
              </w:tcPr>
              <w:p w14:paraId="7F1D8C7B" w14:textId="77777777" w:rsidR="00B574C9" w:rsidRDefault="00F15B35" w:rsidP="00F15B35">
                <w:r>
                  <w:t>Joshua</w:t>
                </w:r>
              </w:p>
            </w:tc>
          </w:sdtContent>
        </w:sdt>
        <w:sdt>
          <w:sdtPr>
            <w:alias w:val="Middle name"/>
            <w:tag w:val="authorMiddleName"/>
            <w:id w:val="-2076034781"/>
            <w:placeholder>
              <w:docPart w:val="2BA935BC7C696346905D87C24C21CD59"/>
            </w:placeholder>
            <w:showingPlcHdr/>
            <w:text/>
          </w:sdtPr>
          <w:sdtEndPr/>
          <w:sdtContent>
            <w:tc>
              <w:tcPr>
                <w:tcW w:w="2551" w:type="dxa"/>
              </w:tcPr>
              <w:p w14:paraId="2BA352AE" w14:textId="77777777" w:rsidR="00B574C9" w:rsidRDefault="00B574C9" w:rsidP="00922950">
                <w:r>
                  <w:rPr>
                    <w:rStyle w:val="PlaceholderText"/>
                  </w:rPr>
                  <w:t>[Middle name]</w:t>
                </w:r>
              </w:p>
            </w:tc>
          </w:sdtContent>
        </w:sdt>
        <w:sdt>
          <w:sdtPr>
            <w:alias w:val="Last name"/>
            <w:tag w:val="authorLastName"/>
            <w:id w:val="-1088529830"/>
            <w:placeholder>
              <w:docPart w:val="3200B60A34A1394894133C086E012A0E"/>
            </w:placeholder>
            <w:text/>
          </w:sdtPr>
          <w:sdtEndPr/>
          <w:sdtContent>
            <w:tc>
              <w:tcPr>
                <w:tcW w:w="2642" w:type="dxa"/>
              </w:tcPr>
              <w:p w14:paraId="33A7AAC3" w14:textId="77777777" w:rsidR="00B574C9" w:rsidRDefault="00F15B35" w:rsidP="00F15B35">
                <w:proofErr w:type="spellStart"/>
                <w:r>
                  <w:t>Sperling</w:t>
                </w:r>
                <w:proofErr w:type="spellEnd"/>
              </w:p>
            </w:tc>
          </w:sdtContent>
        </w:sdt>
      </w:tr>
      <w:tr w:rsidR="00B574C9" w14:paraId="27FD02CC" w14:textId="77777777" w:rsidTr="001A6A06">
        <w:trPr>
          <w:trHeight w:val="986"/>
        </w:trPr>
        <w:tc>
          <w:tcPr>
            <w:tcW w:w="491" w:type="dxa"/>
            <w:vMerge/>
            <w:shd w:val="clear" w:color="auto" w:fill="A6A6A6" w:themeFill="background1" w:themeFillShade="A6"/>
          </w:tcPr>
          <w:p w14:paraId="653F0903" w14:textId="77777777" w:rsidR="00B574C9" w:rsidRPr="001A6A06" w:rsidRDefault="00B574C9" w:rsidP="00CF1542">
            <w:pPr>
              <w:jc w:val="center"/>
              <w:rPr>
                <w:b/>
                <w:color w:val="FFFFFF" w:themeColor="background1"/>
              </w:rPr>
            </w:pPr>
          </w:p>
        </w:tc>
        <w:sdt>
          <w:sdtPr>
            <w:alias w:val="Biography"/>
            <w:tag w:val="authorBiography"/>
            <w:id w:val="938807824"/>
            <w:placeholder>
              <w:docPart w:val="8CC0FFBCF37A194999AB4C2FFEA9FB02"/>
            </w:placeholder>
            <w:showingPlcHdr/>
          </w:sdtPr>
          <w:sdtEndPr/>
          <w:sdtContent>
            <w:tc>
              <w:tcPr>
                <w:tcW w:w="8525" w:type="dxa"/>
                <w:gridSpan w:val="4"/>
              </w:tcPr>
              <w:p w14:paraId="3E49959A" w14:textId="77777777" w:rsidR="00B574C9" w:rsidRDefault="00B574C9" w:rsidP="00922950">
                <w:r>
                  <w:rPr>
                    <w:rStyle w:val="PlaceholderText"/>
                  </w:rPr>
                  <w:t>[Enter your biography]</w:t>
                </w:r>
              </w:p>
            </w:tc>
          </w:sdtContent>
        </w:sdt>
      </w:tr>
      <w:tr w:rsidR="00B574C9" w14:paraId="5DA46D15" w14:textId="77777777" w:rsidTr="001A6A06">
        <w:trPr>
          <w:trHeight w:val="986"/>
        </w:trPr>
        <w:tc>
          <w:tcPr>
            <w:tcW w:w="491" w:type="dxa"/>
            <w:vMerge/>
            <w:shd w:val="clear" w:color="auto" w:fill="A6A6A6" w:themeFill="background1" w:themeFillShade="A6"/>
          </w:tcPr>
          <w:p w14:paraId="30611B63" w14:textId="77777777" w:rsidR="00B574C9" w:rsidRPr="001A6A06" w:rsidRDefault="00B574C9" w:rsidP="00CF1542">
            <w:pPr>
              <w:jc w:val="center"/>
              <w:rPr>
                <w:b/>
                <w:color w:val="FFFFFF" w:themeColor="background1"/>
              </w:rPr>
            </w:pPr>
          </w:p>
        </w:tc>
        <w:sdt>
          <w:sdtPr>
            <w:alias w:val="Affiliation"/>
            <w:tag w:val="affiliation"/>
            <w:id w:val="2012937915"/>
            <w:placeholder>
              <w:docPart w:val="85CF83506FC26B4A9462886D61ECE631"/>
            </w:placeholder>
            <w:showingPlcHdr/>
            <w:text/>
          </w:sdtPr>
          <w:sdtEndPr/>
          <w:sdtContent>
            <w:tc>
              <w:tcPr>
                <w:tcW w:w="8525" w:type="dxa"/>
                <w:gridSpan w:val="4"/>
              </w:tcPr>
              <w:p w14:paraId="18645F30" w14:textId="77777777" w:rsidR="00B574C9" w:rsidRDefault="00B574C9" w:rsidP="00B574C9">
                <w:r>
                  <w:rPr>
                    <w:rStyle w:val="PlaceholderText"/>
                  </w:rPr>
                  <w:t>[Enter the institution with which you are affiliated]</w:t>
                </w:r>
              </w:p>
            </w:tc>
          </w:sdtContent>
        </w:sdt>
      </w:tr>
    </w:tbl>
    <w:p w14:paraId="07F9A4C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01B12A" w14:textId="77777777" w:rsidTr="00244BB0">
        <w:tc>
          <w:tcPr>
            <w:tcW w:w="9016" w:type="dxa"/>
            <w:shd w:val="clear" w:color="auto" w:fill="A6A6A6" w:themeFill="background1" w:themeFillShade="A6"/>
            <w:tcMar>
              <w:top w:w="113" w:type="dxa"/>
              <w:bottom w:w="113" w:type="dxa"/>
            </w:tcMar>
          </w:tcPr>
          <w:p w14:paraId="0F3270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C092E" w14:textId="77777777" w:rsidTr="003F0D73">
        <w:tc>
          <w:tcPr>
            <w:tcW w:w="9016" w:type="dxa"/>
            <w:tcMar>
              <w:top w:w="113" w:type="dxa"/>
              <w:bottom w:w="113" w:type="dxa"/>
            </w:tcMar>
          </w:tcPr>
          <w:p w14:paraId="64F65732" w14:textId="77777777" w:rsidR="003F0D73" w:rsidRPr="00FB589A" w:rsidRDefault="00F15B35" w:rsidP="00F15B35">
            <w:pPr>
              <w:rPr>
                <w:b/>
              </w:rPr>
            </w:pPr>
            <w:r>
              <w:rPr>
                <w:b/>
              </w:rPr>
              <w:t>Montage (Film)</w:t>
            </w:r>
          </w:p>
        </w:tc>
      </w:tr>
      <w:tr w:rsidR="00464699" w14:paraId="6EB7854B" w14:textId="77777777" w:rsidTr="00E9752A">
        <w:sdt>
          <w:sdtPr>
            <w:alias w:val="Variant headwords"/>
            <w:tag w:val="variantHeadwords"/>
            <w:id w:val="173464402"/>
            <w:placeholder>
              <w:docPart w:val="76C6AA4009D0334F86C082FD764FF0E7"/>
            </w:placeholder>
            <w:showingPlcHdr/>
          </w:sdtPr>
          <w:sdtEndPr/>
          <w:sdtContent>
            <w:tc>
              <w:tcPr>
                <w:tcW w:w="9016" w:type="dxa"/>
                <w:tcMar>
                  <w:top w:w="113" w:type="dxa"/>
                  <w:bottom w:w="113" w:type="dxa"/>
                </w:tcMar>
              </w:tcPr>
              <w:p w14:paraId="067918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E41EBD" w14:textId="77777777" w:rsidTr="003F0D73">
        <w:sdt>
          <w:sdtPr>
            <w:alias w:val="Abstract"/>
            <w:tag w:val="abstract"/>
            <w:id w:val="-635871867"/>
            <w:placeholder>
              <w:docPart w:val="64B8B94A2FB063488ACDC71C5EF54DFB"/>
            </w:placeholder>
          </w:sdtPr>
          <w:sdtEndPr/>
          <w:sdtContent>
            <w:tc>
              <w:tcPr>
                <w:tcW w:w="9016" w:type="dxa"/>
                <w:tcMar>
                  <w:top w:w="113" w:type="dxa"/>
                  <w:bottom w:w="113" w:type="dxa"/>
                </w:tcMar>
              </w:tcPr>
              <w:p w14:paraId="11817EA4" w14:textId="61C5FF0A" w:rsidR="00E85A05" w:rsidRDefault="000E4600" w:rsidP="003F573B">
                <w:r>
                  <w:t>As an aesthetic principle, montage</w:t>
                </w:r>
                <w:r w:rsidR="00F15B35">
                  <w:t xml:space="preserve"> </w:t>
                </w:r>
                <w:r>
                  <w:t>––</w:t>
                </w:r>
                <w:r w:rsidR="00F15B35">
                  <w:t xml:space="preserve"> </w:t>
                </w:r>
                <w:r>
                  <w:t>or the assemblage of disparate elements into a composite whole, often by way of juxtaposition</w:t>
                </w:r>
                <w:r w:rsidR="00F15B35">
                  <w:t xml:space="preserve"> </w:t>
                </w:r>
                <w:r>
                  <w:t>––</w:t>
                </w:r>
                <w:r w:rsidR="00F15B35">
                  <w:t xml:space="preserve"> </w:t>
                </w:r>
                <w:r>
                  <w:t>is most often associated with the Soviet cinema of the 1920s</w:t>
                </w:r>
                <w:r w:rsidR="00F15B35">
                  <w:t>,</w:t>
                </w:r>
                <w:r>
                  <w:t xml:space="preserve"> and especially with the theorist and filmmaker Sergei Eisenstein. </w:t>
                </w:r>
                <w:r w:rsidR="00E42DAF">
                  <w:t>Key elements of Montage include the</w:t>
                </w:r>
                <w:r>
                  <w:t xml:space="preserve"> ideas and work</w:t>
                </w:r>
                <w:r w:rsidR="00E42DAF">
                  <w:t>s</w:t>
                </w:r>
                <w:r>
                  <w:t xml:space="preserve"> of Eisenstein and </w:t>
                </w:r>
                <w:proofErr w:type="spellStart"/>
                <w:r>
                  <w:t>Dziga</w:t>
                </w:r>
                <w:proofErr w:type="spellEnd"/>
                <w:r>
                  <w:t xml:space="preserve"> </w:t>
                </w:r>
                <w:proofErr w:type="spellStart"/>
                <w:r>
                  <w:t>Vertov</w:t>
                </w:r>
                <w:proofErr w:type="spellEnd"/>
                <w:r>
                  <w:t xml:space="preserve">, the contemporaneous development of </w:t>
                </w:r>
                <w:proofErr w:type="gramStart"/>
                <w:r>
                  <w:t>photo-montage</w:t>
                </w:r>
                <w:proofErr w:type="gramEnd"/>
                <w:r>
                  <w:t xml:space="preserve"> in visual design, and the connections between these movements and those in modernist painting and literature. During the 1930s, with the advent of sound cinema and the suppression of experimental aesthetics in the Soviet Union, the practice of montage waned but was revived by political filmmakers in the 1960s and 1970s.</w:t>
                </w:r>
              </w:p>
            </w:tc>
          </w:sdtContent>
        </w:sdt>
      </w:tr>
      <w:tr w:rsidR="003F0D73" w14:paraId="25D5933B" w14:textId="77777777" w:rsidTr="003F0D73">
        <w:sdt>
          <w:sdtPr>
            <w:alias w:val="Article text"/>
            <w:tag w:val="articleText"/>
            <w:id w:val="634067588"/>
            <w:placeholder>
              <w:docPart w:val="055D8B64950D92479BE3C3A6BB71B272"/>
            </w:placeholder>
          </w:sdtPr>
          <w:sdtEndPr/>
          <w:sdtContent>
            <w:tc>
              <w:tcPr>
                <w:tcW w:w="9016" w:type="dxa"/>
                <w:tcMar>
                  <w:top w:w="113" w:type="dxa"/>
                  <w:bottom w:w="113" w:type="dxa"/>
                </w:tcMar>
              </w:tcPr>
              <w:p w14:paraId="5D7C053C" w14:textId="2AD9B9D6" w:rsidR="000E4600" w:rsidRDefault="000E4600" w:rsidP="003F573B">
                <w:r>
                  <w:t xml:space="preserve">Montage derives from the French verb </w:t>
                </w:r>
                <w:proofErr w:type="spellStart"/>
                <w:r>
                  <w:rPr>
                    <w:i/>
                  </w:rPr>
                  <w:t>monter</w:t>
                </w:r>
                <w:proofErr w:type="spellEnd"/>
                <w:r>
                  <w:rPr>
                    <w:i/>
                  </w:rPr>
                  <w:t>,</w:t>
                </w:r>
                <w:r>
                  <w:t xml:space="preserve"> which means literally ‘to assemble’. With the advent of film technology, montage became </w:t>
                </w:r>
                <w:r w:rsidR="00F15B35">
                  <w:t xml:space="preserve">a </w:t>
                </w:r>
                <w:r>
                  <w:t>French</w:t>
                </w:r>
                <w:r w:rsidR="00F15B35">
                  <w:t xml:space="preserve"> term</w:t>
                </w:r>
                <w:r>
                  <w:t xml:space="preserve"> to denote the process of film editing.  In aesthetics, montage has a more conceptual meaning. Here it refers to the technique of combining disparate images or elements to form a composite work. Montage is related to the practice of collage; however it differs from collage most fundamentally in the greater emphasis it places on juxtaposition</w:t>
                </w:r>
                <w:r w:rsidR="00F15B35">
                  <w:t xml:space="preserve"> </w:t>
                </w:r>
                <w:r>
                  <w:t>––</w:t>
                </w:r>
                <w:r w:rsidR="00F15B35">
                  <w:t xml:space="preserve"> </w:t>
                </w:r>
                <w:r>
                  <w:t>often used to make a rhetorical point.</w:t>
                </w:r>
              </w:p>
              <w:p w14:paraId="1E10CCF8" w14:textId="77777777" w:rsidR="00E9752A" w:rsidRDefault="00E9752A" w:rsidP="003F573B"/>
              <w:p w14:paraId="79E1C10F" w14:textId="595BDA33" w:rsidR="000E4600" w:rsidRDefault="000E4600" w:rsidP="003F573B">
                <w:r>
                  <w:t>The theory of montage blossomed during the 1920s when it became a charged aesthetic concept for the Soviet avant-garde. In this historical context, the term is most strongly associated with Russian filmmaker and film-theorist Sergei E</w:t>
                </w:r>
                <w:r w:rsidR="00E9752A">
                  <w:t>isenstein. In his famous essay ‘Montage of Cine-Attractions’</w:t>
                </w:r>
                <w:r>
                  <w:t xml:space="preserve"> (1925) and later writings, Eisenstein developed a theory of montage</w:t>
                </w:r>
                <w:r w:rsidR="00E9752A">
                  <w:t xml:space="preserve"> </w:t>
                </w:r>
                <w:r>
                  <w:t>––</w:t>
                </w:r>
                <w:r w:rsidR="00E9752A">
                  <w:t xml:space="preserve"> </w:t>
                </w:r>
                <w:r>
                  <w:t>in effect, a theory of film</w:t>
                </w:r>
                <w:r w:rsidR="00E9752A">
                  <w:t xml:space="preserve"> </w:t>
                </w:r>
                <w:r>
                  <w:t>––</w:t>
                </w:r>
                <w:r w:rsidR="00E9752A">
                  <w:t xml:space="preserve"> </w:t>
                </w:r>
                <w:r>
                  <w:t>where discrete units (raw footage) lacked specific meaning in themselves, but only acquired meaning in their controlled r</w:t>
                </w:r>
                <w:r w:rsidR="00AB32DE">
                  <w:t>ecombination with other units. ‘</w:t>
                </w:r>
                <w:r>
                  <w:t>The essence of cinem</w:t>
                </w:r>
                <w:r w:rsidR="00AB32DE">
                  <w:t>a,’ Eisenstein wrote, ‘</w:t>
                </w:r>
                <w:r>
                  <w:t>does not lie in the images, but in t</w:t>
                </w:r>
                <w:r w:rsidR="00AB32DE">
                  <w:t>he relation between the images!’</w:t>
                </w:r>
                <w:r>
                  <w:t xml:space="preserve"> The filmmaker’s job was thus to assemble individual cinematic shots into a composite whole, which he compared to a machine or an organism </w:t>
                </w:r>
                <w:r w:rsidR="00AB32DE">
                  <w:t xml:space="preserve">composed of individual </w:t>
                </w:r>
                <w:r>
                  <w:t>cells. Throughout his career Eisenstein enumerated several methods of montage</w:t>
                </w:r>
                <w:r w:rsidR="0082332F">
                  <w:t xml:space="preserve"> </w:t>
                </w:r>
                <w:r>
                  <w:t>––</w:t>
                </w:r>
                <w:r w:rsidR="0082332F">
                  <w:t xml:space="preserve"> </w:t>
                </w:r>
                <w:r>
                  <w:t>from metrical montage, based on the length of shots, to intellectual montage based on the juxtaposition of visual symbols</w:t>
                </w:r>
                <w:r w:rsidR="0082332F">
                  <w:t xml:space="preserve"> </w:t>
                </w:r>
                <w:r>
                  <w:t>––</w:t>
                </w:r>
                <w:r w:rsidR="0082332F">
                  <w:t xml:space="preserve"> </w:t>
                </w:r>
                <w:r>
                  <w:t xml:space="preserve">but routinely called for synthesis through </w:t>
                </w:r>
                <w:r>
                  <w:rPr>
                    <w:i/>
                  </w:rPr>
                  <w:t xml:space="preserve">collision </w:t>
                </w:r>
                <w:r>
                  <w:t xml:space="preserve">and </w:t>
                </w:r>
                <w:r>
                  <w:rPr>
                    <w:i/>
                  </w:rPr>
                  <w:t>conflict</w:t>
                </w:r>
                <w:r>
                  <w:t xml:space="preserve"> rather than linkage. In this way, the principle of montage was reasoned to reflect a Marxist understanding of history as the dialectical synthesis of opposing forces. </w:t>
                </w:r>
              </w:p>
              <w:p w14:paraId="03D60CA9" w14:textId="77777777" w:rsidR="00E42DAF" w:rsidRDefault="00E42DAF" w:rsidP="003F573B"/>
              <w:p w14:paraId="70306456" w14:textId="77777777" w:rsidR="00E42DAF" w:rsidRDefault="000E4600" w:rsidP="003F573B">
                <w:r>
                  <w:tab/>
                  <w:t xml:space="preserve">Eisenstein’s most famous film, </w:t>
                </w:r>
                <w:proofErr w:type="spellStart"/>
                <w:r>
                  <w:rPr>
                    <w:i/>
                    <w:iCs/>
                    <w:lang w:val="ru-RU"/>
                  </w:rPr>
                  <w:t>Bronenosets</w:t>
                </w:r>
                <w:proofErr w:type="spellEnd"/>
                <w:r>
                  <w:rPr>
                    <w:i/>
                    <w:iCs/>
                    <w:lang w:val="ru-RU"/>
                  </w:rPr>
                  <w:t xml:space="preserve"> </w:t>
                </w:r>
                <w:proofErr w:type="spellStart"/>
                <w:r>
                  <w:rPr>
                    <w:i/>
                    <w:iCs/>
                    <w:lang w:val="ru-RU"/>
                  </w:rPr>
                  <w:t>Po'tyomkin</w:t>
                </w:r>
                <w:proofErr w:type="spellEnd"/>
                <w:r>
                  <w:rPr>
                    <w:i/>
                    <w:iCs/>
                    <w:lang w:val="ru-RU"/>
                  </w:rPr>
                  <w:t xml:space="preserve"> </w:t>
                </w:r>
                <w:r w:rsidR="008E20FA">
                  <w:rPr>
                    <w:iCs/>
                    <w:lang w:val="ru-RU"/>
                  </w:rPr>
                  <w:t>(</w:t>
                </w:r>
                <w:proofErr w:type="spellStart"/>
                <w:r w:rsidR="008E20FA">
                  <w:rPr>
                    <w:iCs/>
                    <w:lang w:val="ru-RU"/>
                  </w:rPr>
                  <w:t>trans</w:t>
                </w:r>
                <w:proofErr w:type="spellEnd"/>
                <w:r w:rsidR="008E20FA">
                  <w:rPr>
                    <w:iCs/>
                    <w:lang w:val="ru-RU"/>
                  </w:rPr>
                  <w:t xml:space="preserve">: </w:t>
                </w:r>
                <w:r>
                  <w:rPr>
                    <w:i/>
                  </w:rPr>
                  <w:t>The Battleship Potemkin</w:t>
                </w:r>
                <w:r>
                  <w:t xml:space="preserve">, </w:t>
                </w:r>
                <w:r w:rsidR="008E20FA">
                  <w:t>[</w:t>
                </w:r>
                <w:r>
                  <w:t>1925</w:t>
                </w:r>
                <w:r w:rsidR="008E20FA">
                  <w:t>]</w:t>
                </w:r>
                <w:r>
                  <w:t xml:space="preserve">), has become emblematic of his montage theory. Based on the Potemkin mutiny of 1905, and commissioned twenty years later as a pro-revolutionary testament, the film contains many canonical examples of montage-based editing, such as the apparent awakening of a lion statue </w:t>
                </w:r>
                <w:r>
                  <w:lastRenderedPageBreak/>
                  <w:t>and the Odessa steps sequence that distends time across several perspectives to great effect.</w:t>
                </w:r>
              </w:p>
              <w:p w14:paraId="33132FE4" w14:textId="77777777" w:rsidR="00E42DAF" w:rsidRDefault="00E42DAF" w:rsidP="003F573B"/>
              <w:p w14:paraId="0220FBB9" w14:textId="77777777" w:rsidR="00E42DAF" w:rsidRDefault="00E42DAF" w:rsidP="003F573B">
                <w:r>
                  <w:t>File: Lions.jpg</w:t>
                </w:r>
              </w:p>
              <w:p w14:paraId="00A9CCE5" w14:textId="4AA1CC35" w:rsidR="00E42DAF" w:rsidRPr="00E42DAF" w:rsidRDefault="00E42DAF" w:rsidP="003F573B">
                <w:pPr>
                  <w:rPr>
                    <w:i/>
                  </w:rPr>
                </w:pPr>
                <w:r>
                  <w:rPr>
                    <w:i/>
                  </w:rPr>
                  <w:t xml:space="preserve">No Caption Provided </w:t>
                </w:r>
              </w:p>
              <w:p w14:paraId="2F1A8632" w14:textId="77777777" w:rsidR="00E42DAF" w:rsidRDefault="003F573B" w:rsidP="003F573B">
                <w:hyperlink r:id="rId9" w:history="1">
                  <w:r w:rsidR="00E42DAF">
                    <w:rPr>
                      <w:rStyle w:val="Hyperlink"/>
                      <w:sz w:val="24"/>
                    </w:rPr>
                    <w:t>http://unaffiliatedcritic.com/wp-content/uploads/2013/01/The-Lions.jpg</w:t>
                  </w:r>
                </w:hyperlink>
              </w:p>
              <w:p w14:paraId="1C33EE07" w14:textId="77777777" w:rsidR="00310E21" w:rsidRDefault="00310E21" w:rsidP="003F573B"/>
              <w:p w14:paraId="0FCA2437" w14:textId="41113A0A" w:rsidR="000E4600" w:rsidRDefault="000E4600" w:rsidP="003F573B">
                <w:r>
                  <w:tab/>
                  <w:t xml:space="preserve">Although Eisenstein was the most vocal and advanced theorist of montage, the fundamental principle permeated Soviet cinema and arts of the 1920s. In his film workshops, Lev </w:t>
                </w:r>
                <w:proofErr w:type="spellStart"/>
                <w:r>
                  <w:t>Kuleshov</w:t>
                </w:r>
                <w:proofErr w:type="spellEnd"/>
                <w:r>
                  <w:t xml:space="preserve"> demonstrated the viewer’s psychological tendency to project causality onto a sequence of unrelated shots. </w:t>
                </w:r>
                <w:proofErr w:type="spellStart"/>
                <w:r>
                  <w:t>Dziga</w:t>
                </w:r>
                <w:proofErr w:type="spellEnd"/>
                <w:r>
                  <w:t xml:space="preserve"> </w:t>
                </w:r>
                <w:proofErr w:type="spellStart"/>
                <w:r>
                  <w:t>Vertov</w:t>
                </w:r>
                <w:proofErr w:type="spellEnd"/>
                <w:r>
                  <w:t>, one of the first documentary f</w:t>
                </w:r>
                <w:r w:rsidR="00310E21">
                  <w:t>ilmmakers, spoke of montage as ‘</w:t>
                </w:r>
                <w:r>
                  <w:t xml:space="preserve">the </w:t>
                </w:r>
                <w:r w:rsidR="00310E21">
                  <w:t>organization of the seen world,’</w:t>
                </w:r>
                <w:r>
                  <w:t xml:space="preserve"> applying the principle not only to editing</w:t>
                </w:r>
                <w:r w:rsidR="00310E21">
                  <w:t>,</w:t>
                </w:r>
                <w:r>
                  <w:t xml:space="preserve"> but also to decisions made while filming and even during everyday perceptual observation. </w:t>
                </w:r>
                <w:proofErr w:type="spellStart"/>
                <w:r>
                  <w:t>Vertov’s</w:t>
                </w:r>
                <w:proofErr w:type="spellEnd"/>
                <w:r>
                  <w:t xml:space="preserve"> most famous film, </w:t>
                </w:r>
                <w:proofErr w:type="spellStart"/>
                <w:r>
                  <w:rPr>
                    <w:i/>
                    <w:iCs/>
                  </w:rPr>
                  <w:t>Chelovek</w:t>
                </w:r>
                <w:proofErr w:type="spellEnd"/>
                <w:r>
                  <w:rPr>
                    <w:i/>
                    <w:iCs/>
                  </w:rPr>
                  <w:t xml:space="preserve"> s </w:t>
                </w:r>
                <w:proofErr w:type="spellStart"/>
                <w:r>
                  <w:rPr>
                    <w:i/>
                    <w:iCs/>
                  </w:rPr>
                  <w:t>kinoapparatom</w:t>
                </w:r>
                <w:proofErr w:type="spellEnd"/>
                <w:r>
                  <w:rPr>
                    <w:i/>
                    <w:iCs/>
                  </w:rPr>
                  <w:t xml:space="preserve"> </w:t>
                </w:r>
                <w:r>
                  <w:rPr>
                    <w:iCs/>
                  </w:rPr>
                  <w:t>(</w:t>
                </w:r>
                <w:r w:rsidR="00310E21">
                  <w:rPr>
                    <w:iCs/>
                  </w:rPr>
                  <w:t xml:space="preserve">trans: </w:t>
                </w:r>
                <w:r>
                  <w:rPr>
                    <w:i/>
                  </w:rPr>
                  <w:t>Man with a Movie Camera</w:t>
                </w:r>
                <w:r w:rsidR="00310E21">
                  <w:t xml:space="preserve"> [</w:t>
                </w:r>
                <w:r>
                  <w:t>1929</w:t>
                </w:r>
                <w:r w:rsidR="00310E21">
                  <w:t>]</w:t>
                </w:r>
                <w:r w:rsidRPr="0055162E">
                  <w:t>)</w:t>
                </w:r>
                <w:r>
                  <w:t xml:space="preserve">, used superimposition and highly rhythmic quick-cutting to simultaneously construct a representation of urban space and represent the process of that construction. In a famous sequence, </w:t>
                </w:r>
                <w:proofErr w:type="spellStart"/>
                <w:r>
                  <w:t>Vertov</w:t>
                </w:r>
                <w:proofErr w:type="spellEnd"/>
                <w:r>
                  <w:t xml:space="preserve"> alternates between an editor splicing film and the footage being spliced.  </w:t>
                </w:r>
              </w:p>
              <w:p w14:paraId="39C566A8" w14:textId="77777777" w:rsidR="00310E21" w:rsidRDefault="00310E21" w:rsidP="003F573B"/>
              <w:p w14:paraId="58DC00E2" w14:textId="00804DED" w:rsidR="000E4600" w:rsidRDefault="000E4600" w:rsidP="003F573B">
                <w:r>
                  <w:tab/>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t>Lissitsky</w:t>
                </w:r>
                <w:proofErr w:type="spellEnd"/>
                <w:r>
                  <w:t xml:space="preserve"> and Alexander </w:t>
                </w:r>
                <w:proofErr w:type="spellStart"/>
                <w:r>
                  <w:t>Rodchenko</w:t>
                </w:r>
                <w:proofErr w:type="spellEnd"/>
                <w:r>
                  <w:t xml:space="preserve"> employed principles of dynamic juxtaposition, overlay, and re-composition in their poster and book designs. In Germany, the Dada and Bauhaus movements influenced a generation of graphic artists, including Kurt </w:t>
                </w:r>
                <w:proofErr w:type="spellStart"/>
                <w:r>
                  <w:t>Schwitters</w:t>
                </w:r>
                <w:proofErr w:type="spellEnd"/>
                <w:r>
                  <w:t xml:space="preserve">, Jan </w:t>
                </w:r>
                <w:proofErr w:type="spellStart"/>
                <w:r>
                  <w:t>Tschichold</w:t>
                </w:r>
                <w:proofErr w:type="spellEnd"/>
                <w:r>
                  <w:t xml:space="preserve"> and John </w:t>
                </w:r>
                <w:proofErr w:type="spellStart"/>
                <w:r>
                  <w:t>Heartfield</w:t>
                </w:r>
                <w:proofErr w:type="spellEnd"/>
                <w:r>
                  <w:t xml:space="preserve">, who pioneered </w:t>
                </w:r>
                <w:bookmarkStart w:id="0" w:name="_GoBack"/>
                <w:bookmarkEnd w:id="0"/>
                <w:r>
                  <w:t xml:space="preserve">the use of photomontage in everyday visual communication. </w:t>
                </w:r>
                <w:proofErr w:type="spellStart"/>
                <w:r>
                  <w:t>Heartfield’s</w:t>
                </w:r>
                <w:proofErr w:type="spellEnd"/>
                <w:r>
                  <w:t xml:space="preserve"> photomontages, in particular, stand out for their political and rhetori</w:t>
                </w:r>
                <w:r w:rsidR="00310E21">
                  <w:t>cal ingenuity. For example, in ‘</w:t>
                </w:r>
                <w:r>
                  <w:t>Th</w:t>
                </w:r>
                <w:r w:rsidR="00310E21">
                  <w:t>e Meaning of Hitler’s Greeting,’</w:t>
                </w:r>
                <w:r>
                  <w:t xml:space="preserve"> a magazine cover from 1932, </w:t>
                </w:r>
                <w:proofErr w:type="spellStart"/>
                <w:r>
                  <w:t>Heartfield</w:t>
                </w:r>
                <w:proofErr w:type="spellEnd"/>
                <w:r>
                  <w:t xml:space="preserve"> places a shrunk photograph of Hitler’s salute beside a larger man in a suit holding out money, using montage to deliver a trenchant political point. </w:t>
                </w:r>
              </w:p>
              <w:p w14:paraId="3F9BF0A3" w14:textId="77777777" w:rsidR="00310E21" w:rsidRDefault="00310E21" w:rsidP="003F573B"/>
              <w:p w14:paraId="689025A6" w14:textId="50B6E8C0" w:rsidR="00310E21" w:rsidRDefault="00310E21" w:rsidP="003F573B">
                <w:r>
                  <w:t>[File: HitGreet.jpg]</w:t>
                </w:r>
              </w:p>
              <w:p w14:paraId="140BFC46" w14:textId="646BEE82" w:rsidR="00310E21" w:rsidRPr="00310E21" w:rsidRDefault="00310E21" w:rsidP="003F573B">
                <w:pPr>
                  <w:rPr>
                    <w:i/>
                  </w:rPr>
                </w:pPr>
                <w:r>
                  <w:rPr>
                    <w:i/>
                  </w:rPr>
                  <w:t xml:space="preserve">No Caption Provided </w:t>
                </w:r>
              </w:p>
              <w:p w14:paraId="7C93727C" w14:textId="79EA6AAA" w:rsidR="00310E21" w:rsidRDefault="003F573B" w:rsidP="003F573B">
                <w:hyperlink r:id="rId10" w:history="1">
                  <w:r w:rsidR="001760DB">
                    <w:rPr>
                      <w:rStyle w:val="Hyperlink"/>
                      <w:sz w:val="24"/>
                    </w:rPr>
                    <w:t>http://madamepickwickartblog.com/wp-content/uploads/2010/11/weimar28.png</w:t>
                  </w:r>
                </w:hyperlink>
              </w:p>
              <w:p w14:paraId="435DD727" w14:textId="77777777" w:rsidR="001760DB" w:rsidRDefault="001760DB" w:rsidP="003F573B"/>
              <w:p w14:paraId="1F1FFB69" w14:textId="1E441806" w:rsidR="000E4600" w:rsidRDefault="000E4600" w:rsidP="003F573B">
                <w:r>
                  <w:tab/>
                  <w:t xml:space="preserve">The principle of montage, while achieving the zenith of its expression in the film and photography in the 1920s,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w:t>
                </w:r>
                <w:r w:rsidR="00277888">
                  <w:t xml:space="preserve">dynamic amalgam of perspectives. </w:t>
                </w:r>
                <w:r>
                  <w:t xml:space="preserve">Meanwhile, the American filmmaker D.W. Griffith developed formal structures for film narrative based on dramatic cross cutting, counterpoint, and juxtaposition. His film </w:t>
                </w:r>
                <w:r>
                  <w:rPr>
                    <w:i/>
                  </w:rPr>
                  <w:t>Intolerance</w:t>
                </w:r>
                <w:r>
                  <w:t>, first screened in the Soviet Union in 1919 and often credited as an important precursor to Soviet montage, combines four separate histories into a narrative composite.</w:t>
                </w:r>
              </w:p>
              <w:p w14:paraId="355A643D" w14:textId="77777777" w:rsidR="00277888" w:rsidRDefault="00277888" w:rsidP="003F573B"/>
              <w:p w14:paraId="28FCA285" w14:textId="19C84AB7" w:rsidR="000E4600" w:rsidRDefault="000E4600" w:rsidP="003F573B">
                <w:r>
                  <w:tab/>
                  <w:t xml:space="preserve"> Recent scholarship has explored the possible interrelation between montage in the cinema and the literary modernism of James Joyce, Virginia Woolf, T.S. Eliot, Jo</w:t>
                </w:r>
                <w:r w:rsidR="00AF71F1">
                  <w:t xml:space="preserve">hn Dos </w:t>
                </w:r>
                <w:proofErr w:type="spellStart"/>
                <w:r w:rsidR="00AF71F1">
                  <w:t>Passos</w:t>
                </w:r>
                <w:proofErr w:type="spellEnd"/>
                <w:r w:rsidR="00AF71F1">
                  <w:t>, and others. The ‘Wandering Rocks’</w:t>
                </w:r>
                <w:r>
                  <w:t xml:space="preserve"> sequence of </w:t>
                </w:r>
                <w:r>
                  <w:rPr>
                    <w:i/>
                  </w:rPr>
                  <w:t>Ulysses</w:t>
                </w:r>
                <w:r>
                  <w:t xml:space="preserve">, the last section of </w:t>
                </w:r>
                <w:r>
                  <w:rPr>
                    <w:i/>
                  </w:rPr>
                  <w:t>To The Lighthouse</w:t>
                </w:r>
                <w:r>
                  <w:t xml:space="preserve">, and Eliot’s </w:t>
                </w:r>
                <w:r>
                  <w:rPr>
                    <w:i/>
                  </w:rPr>
                  <w:t xml:space="preserve">The Wasteland </w:t>
                </w:r>
                <w:r>
                  <w:t xml:space="preserve">have all been read in relation to the practice of film editing. While some scholars have questioned these trans-disciplinary readings, the influence of montage on Dos </w:t>
                </w:r>
                <w:proofErr w:type="spellStart"/>
                <w:r>
                  <w:t>Passos</w:t>
                </w:r>
                <w:proofErr w:type="spellEnd"/>
                <w:r>
                  <w:t xml:space="preserve"> is inarguable. A translator of the Cubist poet </w:t>
                </w:r>
                <w:proofErr w:type="spellStart"/>
                <w:r>
                  <w:t>Blaise</w:t>
                </w:r>
                <w:proofErr w:type="spellEnd"/>
                <w:r>
                  <w:t xml:space="preserve"> </w:t>
                </w:r>
                <w:proofErr w:type="spellStart"/>
                <w:r>
                  <w:t>Cendrars</w:t>
                </w:r>
                <w:proofErr w:type="spellEnd"/>
                <w:r>
                  <w:t xml:space="preserve"> and an ardent admirer of Eisenstein, Dos </w:t>
                </w:r>
                <w:proofErr w:type="spellStart"/>
                <w:r>
                  <w:t>Passos</w:t>
                </w:r>
                <w:proofErr w:type="spellEnd"/>
                <w:r>
                  <w:t xml:space="preserve"> employed montage techniques borrowed from the cinema to create a </w:t>
                </w:r>
                <w:r>
                  <w:lastRenderedPageBreak/>
                  <w:t xml:space="preserve">panorama of American society in his U.S.A. trilogy. </w:t>
                </w:r>
              </w:p>
              <w:p w14:paraId="33E71F1B" w14:textId="77777777" w:rsidR="00AF71F1" w:rsidRDefault="00AF71F1" w:rsidP="003F573B"/>
              <w:p w14:paraId="7EF384B5" w14:textId="13AEE77E" w:rsidR="000E4600" w:rsidRDefault="000E4600" w:rsidP="003F573B">
                <w:r>
                  <w:tab/>
                  <w:t>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w:t>
                </w:r>
                <w:r w:rsidR="00AF71F1">
                  <w:t xml:space="preserve"> </w:t>
                </w:r>
                <w:r>
                  <w:t>––</w:t>
                </w:r>
                <w:r w:rsidR="00AF71F1">
                  <w:t xml:space="preserve"> </w:t>
                </w:r>
                <w:r>
                  <w:t>or the perceived unity of time and space</w:t>
                </w:r>
                <w:r w:rsidR="00AF71F1">
                  <w:t xml:space="preserve"> </w:t>
                </w:r>
                <w:r>
                  <w:t>––</w:t>
                </w:r>
                <w:r w:rsidR="00AF71F1">
                  <w:t xml:space="preserve"> </w:t>
                </w:r>
                <w:r>
                  <w:t xml:space="preserve">more salient and seamless. (In response to these developments, Eisenstein extended </w:t>
                </w:r>
                <w:r w:rsidR="00AF71F1">
                  <w:t>his theories to what he called ‘vertical montage,’</w:t>
                </w:r>
                <w:r>
                  <w:t xml:space="preserve"> where the image and sound tracks operated in counterpoint rather than reinforcing one another.) </w:t>
                </w:r>
              </w:p>
              <w:p w14:paraId="37F39B39" w14:textId="77777777" w:rsidR="00AF71F1" w:rsidRDefault="00AF71F1" w:rsidP="003F573B"/>
              <w:p w14:paraId="08AD60BB" w14:textId="289F828E" w:rsidR="001760DB" w:rsidRDefault="000E4600" w:rsidP="003F573B">
                <w:r>
                  <w:t xml:space="preserve">After World War Two, the film-critic André </w:t>
                </w:r>
                <w:proofErr w:type="spellStart"/>
                <w:r>
                  <w:t>Bazin</w:t>
                </w:r>
                <w:proofErr w:type="spellEnd"/>
                <w:r>
                  <w:t xml:space="preserve"> developed a theory of film realism that valued the innate plenitude of raw footage over the artful manipulation of that footage. While </w:t>
                </w:r>
                <w:proofErr w:type="spellStart"/>
                <w:r>
                  <w:t>Bazin’s</w:t>
                </w:r>
                <w:proofErr w:type="spellEnd"/>
                <w:r>
                  <w:t xml:space="preserve"> long-take, deep-focus aesthetic is often understood in direct opposition to Eisenstein’s theory of montage, many of the works praised by </w:t>
                </w:r>
                <w:proofErr w:type="spellStart"/>
                <w:r>
                  <w:t>Bazin</w:t>
                </w:r>
                <w:proofErr w:type="spellEnd"/>
                <w:r w:rsidR="005606E3">
                  <w:t xml:space="preserve"> </w:t>
                </w:r>
                <w:r>
                  <w:t>––</w:t>
                </w:r>
                <w:r w:rsidR="005606E3">
                  <w:t xml:space="preserve"> </w:t>
                </w:r>
                <w:r>
                  <w:t xml:space="preserve">notably Roberto Rossellini’s </w:t>
                </w:r>
                <w:proofErr w:type="spellStart"/>
                <w:r w:rsidRPr="0055162E">
                  <w:rPr>
                    <w:i/>
                  </w:rPr>
                  <w:t>Paisà</w:t>
                </w:r>
                <w:proofErr w:type="spellEnd"/>
                <w:r>
                  <w:t xml:space="preserve"> (</w:t>
                </w:r>
                <w:proofErr w:type="spellStart"/>
                <w:r>
                  <w:rPr>
                    <w:i/>
                  </w:rPr>
                  <w:t>Paisan</w:t>
                </w:r>
                <w:proofErr w:type="spellEnd"/>
                <w:r>
                  <w:t xml:space="preserve">, 1946) and Orson Welles’s </w:t>
                </w:r>
                <w:r>
                  <w:rPr>
                    <w:i/>
                  </w:rPr>
                  <w:t>Citizen Kane</w:t>
                </w:r>
                <w:r>
                  <w:t xml:space="preserve"> (1941)</w:t>
                </w:r>
                <w:r w:rsidR="001760DB">
                  <w:t xml:space="preserve"> </w:t>
                </w:r>
                <w:r>
                  <w:t>––</w:t>
                </w:r>
                <w:r w:rsidR="001760DB">
                  <w:t xml:space="preserve"> </w:t>
                </w:r>
                <w:r>
                  <w:t>make use of the montage principle in their multi-perspectival narrative structures as well as their framed compositions</w:t>
                </w:r>
                <w:r w:rsidR="001760DB">
                  <w:t xml:space="preserve"> </w:t>
                </w:r>
                <w:r>
                  <w:t>––</w:t>
                </w:r>
                <w:r w:rsidR="001760DB">
                  <w:t xml:space="preserve"> </w:t>
                </w:r>
                <w:r>
                  <w:t xml:space="preserve">if not in local editing patterns. A still from </w:t>
                </w:r>
                <w:r>
                  <w:rPr>
                    <w:i/>
                  </w:rPr>
                  <w:t>Citizen Kane</w:t>
                </w:r>
                <w:r>
                  <w:t xml:space="preserve">, for example, reveals montage </w:t>
                </w:r>
                <w:r>
                  <w:rPr>
                    <w:i/>
                  </w:rPr>
                  <w:t>within the shot</w:t>
                </w:r>
                <w:r>
                  <w:t xml:space="preserve">, where two separate planes of action exist in juxtaposition.  </w:t>
                </w:r>
              </w:p>
              <w:p w14:paraId="75EAD0F7" w14:textId="77777777" w:rsidR="001760DB" w:rsidRDefault="001760DB" w:rsidP="003F573B"/>
              <w:p w14:paraId="0D0AE0EE" w14:textId="659BC7FF" w:rsidR="001760DB" w:rsidRDefault="001760DB" w:rsidP="003F573B">
                <w:r>
                  <w:t xml:space="preserve">[File: </w:t>
                </w:r>
                <w:r w:rsidRPr="001760DB">
                  <w:t>Kane.jpg</w:t>
                </w:r>
                <w:r>
                  <w:t>]</w:t>
                </w:r>
              </w:p>
              <w:p w14:paraId="24545D93" w14:textId="3526AEC5" w:rsidR="001760DB" w:rsidRDefault="001760DB" w:rsidP="003F573B">
                <w:pPr>
                  <w:rPr>
                    <w:i/>
                  </w:rPr>
                </w:pPr>
                <w:r>
                  <w:rPr>
                    <w:i/>
                  </w:rPr>
                  <w:t>No Caption Provided</w:t>
                </w:r>
              </w:p>
              <w:p w14:paraId="280B83CD" w14:textId="6224729A" w:rsidR="001760DB" w:rsidRPr="001760DB" w:rsidRDefault="001760DB" w:rsidP="003F573B">
                <w:pPr>
                  <w:rPr>
                    <w:i/>
                  </w:rPr>
                </w:pPr>
                <w:r>
                  <w:t>http://ferdyonfilms.com/Kane%203.jpg</w:t>
                </w:r>
              </w:p>
              <w:p w14:paraId="6BFE57B4" w14:textId="77777777" w:rsidR="001760DB" w:rsidRDefault="001760DB" w:rsidP="003F573B"/>
              <w:p w14:paraId="5B95D753" w14:textId="78491062" w:rsidR="000E4600" w:rsidRDefault="000E4600" w:rsidP="003F573B">
                <w:r>
                  <w:tab/>
                  <w:t xml:space="preserve">In the late 1960s, with the rise of a politicized cinema, many critics and filmmakers rediscovered the montage principle of 1920s Soviet film culture. Jean-Luc Godard, Chris Marker, as well as Latin American filmmakers Fernando </w:t>
                </w:r>
                <w:proofErr w:type="spellStart"/>
                <w:r>
                  <w:t>Solanas</w:t>
                </w:r>
                <w:proofErr w:type="spellEnd"/>
                <w:r>
                  <w:t xml:space="preserve">, Octavio </w:t>
                </w:r>
                <w:proofErr w:type="spellStart"/>
                <w:r>
                  <w:t>Getino</w:t>
                </w:r>
                <w:proofErr w:type="spellEnd"/>
                <w:r>
                  <w:t xml:space="preserve">, Santiago Alvarez, and </w:t>
                </w:r>
                <w:proofErr w:type="spellStart"/>
                <w:r>
                  <w:t>Tomás</w:t>
                </w:r>
                <w:proofErr w:type="spellEnd"/>
                <w:r>
                  <w:t xml:space="preserve"> Gutiérrez </w:t>
                </w:r>
                <w:proofErr w:type="spellStart"/>
                <w:r>
                  <w:t>Alea</w:t>
                </w:r>
                <w:proofErr w:type="spellEnd"/>
                <w:r>
                  <w:t xml:space="preserve"> all employed a modernist mode heavily influenced by a S</w:t>
                </w:r>
                <w:r w:rsidR="004D1272">
                  <w:t xml:space="preserve">oviet understanding of montage. </w:t>
                </w:r>
                <w:r>
                  <w:t>After the mid-1970s, however, cinematic montage waned again. Freed from its theoretical, historical and political roots, ‘montage’ now most often denotes any film sequence whose editing proceeds by an associative, rather than narrative, logic</w:t>
                </w:r>
                <w:r w:rsidR="00C52539">
                  <w:t xml:space="preserve"> </w:t>
                </w:r>
                <w:r>
                  <w:t>––</w:t>
                </w:r>
                <w:r w:rsidR="00C52539">
                  <w:t xml:space="preserve"> </w:t>
                </w:r>
                <w:r>
                  <w:t xml:space="preserve">as in many commercials or music videos. </w:t>
                </w:r>
              </w:p>
              <w:p w14:paraId="1E726691" w14:textId="77777777" w:rsidR="003F0D73" w:rsidRDefault="003F0D73" w:rsidP="003F573B"/>
            </w:tc>
          </w:sdtContent>
        </w:sdt>
      </w:tr>
      <w:tr w:rsidR="003235A7" w14:paraId="3615D563" w14:textId="77777777" w:rsidTr="003235A7">
        <w:tc>
          <w:tcPr>
            <w:tcW w:w="9016" w:type="dxa"/>
          </w:tcPr>
          <w:p w14:paraId="0D7E0E03" w14:textId="77777777" w:rsidR="003235A7" w:rsidRDefault="003235A7" w:rsidP="008A5B87">
            <w:r w:rsidRPr="0015114C">
              <w:rPr>
                <w:u w:val="single"/>
              </w:rPr>
              <w:lastRenderedPageBreak/>
              <w:t>Further reading</w:t>
            </w:r>
            <w:r>
              <w:t>:</w:t>
            </w:r>
          </w:p>
          <w:p w14:paraId="09B385D6" w14:textId="6EB2FC54" w:rsidR="002A25FD" w:rsidRDefault="003F573B" w:rsidP="008A5B87">
            <w:sdt>
              <w:sdtPr>
                <w:id w:val="1240134224"/>
                <w:citation/>
              </w:sdtPr>
              <w:sdtEndPr/>
              <w:sdtContent>
                <w:r w:rsidR="002A25FD">
                  <w:fldChar w:fldCharType="begin"/>
                </w:r>
                <w:r w:rsidR="002A25FD">
                  <w:rPr>
                    <w:lang w:val="en-US"/>
                  </w:rPr>
                  <w:instrText xml:space="preserve"> CITATION Dud76 \l 1033 </w:instrText>
                </w:r>
                <w:r w:rsidR="002A25FD">
                  <w:fldChar w:fldCharType="separate"/>
                </w:r>
                <w:r w:rsidR="002A25FD" w:rsidRPr="002A25FD">
                  <w:rPr>
                    <w:noProof/>
                    <w:lang w:val="en-US"/>
                  </w:rPr>
                  <w:t>(Andrew)</w:t>
                </w:r>
                <w:r w:rsidR="002A25FD">
                  <w:fldChar w:fldCharType="end"/>
                </w:r>
              </w:sdtContent>
            </w:sdt>
          </w:p>
          <w:p w14:paraId="4722219B" w14:textId="77777777" w:rsidR="002A25FD" w:rsidRDefault="002A25FD" w:rsidP="008A5B87"/>
          <w:p w14:paraId="6F9F408E" w14:textId="11B3C5DF" w:rsidR="002A25FD" w:rsidRDefault="003F573B" w:rsidP="008A5B87">
            <w:sdt>
              <w:sdtPr>
                <w:id w:val="-1343390847"/>
                <w:citation/>
              </w:sdtPr>
              <w:sdtEndPr/>
              <w:sdtContent>
                <w:r w:rsidR="002A25FD">
                  <w:fldChar w:fldCharType="begin"/>
                </w:r>
                <w:r w:rsidR="002A25FD">
                  <w:rPr>
                    <w:lang w:val="en-US"/>
                  </w:rPr>
                  <w:instrText xml:space="preserve"> CITATION JAu83 \l 1033 </w:instrText>
                </w:r>
                <w:r w:rsidR="002A25FD">
                  <w:fldChar w:fldCharType="separate"/>
                </w:r>
                <w:r w:rsidR="002A25FD" w:rsidRPr="002A25FD">
                  <w:rPr>
                    <w:noProof/>
                    <w:lang w:val="en-US"/>
                  </w:rPr>
                  <w:t>(Aumont)</w:t>
                </w:r>
                <w:r w:rsidR="002A25FD">
                  <w:fldChar w:fldCharType="end"/>
                </w:r>
              </w:sdtContent>
            </w:sdt>
          </w:p>
          <w:sdt>
            <w:sdtPr>
              <w:alias w:val="Further reading"/>
              <w:tag w:val="furtherReading"/>
              <w:id w:val="-1516217107"/>
            </w:sdtPr>
            <w:sdtEndPr/>
            <w:sdtContent>
              <w:p w14:paraId="37EC38D2" w14:textId="1A4ABEA1" w:rsidR="000E4600" w:rsidRDefault="000E4600" w:rsidP="000E4600">
                <w:pPr>
                  <w:jc w:val="both"/>
                  <w:rPr>
                    <w:rFonts w:ascii="Times" w:hAnsi="Times"/>
                  </w:rPr>
                </w:pPr>
              </w:p>
              <w:p w14:paraId="407FE55A" w14:textId="0CE96EFC" w:rsidR="002A25FD" w:rsidRDefault="003F573B" w:rsidP="000E4600">
                <w:pPr>
                  <w:jc w:val="both"/>
                  <w:rPr>
                    <w:rFonts w:ascii="Times" w:hAnsi="Times"/>
                  </w:rPr>
                </w:pPr>
                <w:sdt>
                  <w:sdtPr>
                    <w:rPr>
                      <w:rFonts w:ascii="Times" w:hAnsi="Times"/>
                    </w:rPr>
                    <w:id w:val="1299030444"/>
                    <w:citation/>
                  </w:sdtPr>
                  <w:sdtEndPr/>
                  <w:sdtContent>
                    <w:r w:rsidR="002A25FD">
                      <w:rPr>
                        <w:rFonts w:ascii="Times" w:hAnsi="Times"/>
                      </w:rPr>
                      <w:fldChar w:fldCharType="begin"/>
                    </w:r>
                    <w:r w:rsidR="002A25FD">
                      <w:rPr>
                        <w:rFonts w:ascii="Times" w:hAnsi="Times"/>
                        <w:lang w:val="en-US"/>
                      </w:rPr>
                      <w:instrText xml:space="preserve"> CITATION Ser75 \l 1033 </w:instrText>
                    </w:r>
                    <w:r w:rsidR="002A25FD">
                      <w:rPr>
                        <w:rFonts w:ascii="Times" w:hAnsi="Times"/>
                      </w:rPr>
                      <w:fldChar w:fldCharType="separate"/>
                    </w:r>
                    <w:r w:rsidR="002A25FD" w:rsidRPr="002A25FD">
                      <w:rPr>
                        <w:rFonts w:ascii="Times" w:hAnsi="Times"/>
                        <w:noProof/>
                        <w:lang w:val="en-US"/>
                      </w:rPr>
                      <w:t>(Eisenstein)</w:t>
                    </w:r>
                    <w:r w:rsidR="002A25FD">
                      <w:rPr>
                        <w:rFonts w:ascii="Times" w:hAnsi="Times"/>
                      </w:rPr>
                      <w:fldChar w:fldCharType="end"/>
                    </w:r>
                  </w:sdtContent>
                </w:sdt>
              </w:p>
              <w:p w14:paraId="4D4B64EF" w14:textId="77777777" w:rsidR="002A25FD" w:rsidRDefault="002A25FD" w:rsidP="000E4600">
                <w:pPr>
                  <w:jc w:val="both"/>
                  <w:rPr>
                    <w:rFonts w:ascii="Times" w:hAnsi="Times"/>
                  </w:rPr>
                </w:pPr>
              </w:p>
              <w:p w14:paraId="5F238A3B" w14:textId="49748ED1" w:rsidR="002A25FD" w:rsidRDefault="003F573B" w:rsidP="000E4600">
                <w:pPr>
                  <w:rPr>
                    <w:rFonts w:ascii="Times" w:hAnsi="Times"/>
                  </w:rPr>
                </w:pPr>
                <w:sdt>
                  <w:sdtPr>
                    <w:rPr>
                      <w:rFonts w:ascii="Times" w:hAnsi="Times"/>
                    </w:rPr>
                    <w:id w:val="731811988"/>
                    <w:citation/>
                  </w:sdtPr>
                  <w:sdtEndPr/>
                  <w:sdtContent>
                    <w:r w:rsidR="002A25FD">
                      <w:rPr>
                        <w:rFonts w:ascii="Times" w:hAnsi="Times"/>
                      </w:rPr>
                      <w:fldChar w:fldCharType="begin"/>
                    </w:r>
                    <w:r w:rsidR="002A25FD">
                      <w:rPr>
                        <w:rFonts w:ascii="Times" w:hAnsi="Times"/>
                        <w:lang w:val="en-US"/>
                      </w:rPr>
                      <w:instrText xml:space="preserve"> CITATION Ser771 \l 1033 </w:instrText>
                    </w:r>
                    <w:r w:rsidR="002A25FD">
                      <w:rPr>
                        <w:rFonts w:ascii="Times" w:hAnsi="Times"/>
                      </w:rPr>
                      <w:fldChar w:fldCharType="separate"/>
                    </w:r>
                    <w:r w:rsidR="002A25FD" w:rsidRPr="002A25FD">
                      <w:rPr>
                        <w:rFonts w:ascii="Times" w:hAnsi="Times"/>
                        <w:noProof/>
                        <w:lang w:val="en-US"/>
                      </w:rPr>
                      <w:t>(Eisenstein, Film Form)</w:t>
                    </w:r>
                    <w:r w:rsidR="002A25FD">
                      <w:rPr>
                        <w:rFonts w:ascii="Times" w:hAnsi="Times"/>
                      </w:rPr>
                      <w:fldChar w:fldCharType="end"/>
                    </w:r>
                  </w:sdtContent>
                </w:sdt>
              </w:p>
              <w:p w14:paraId="013BCBC8" w14:textId="77777777" w:rsidR="002A25FD" w:rsidRDefault="002A25FD" w:rsidP="000E4600">
                <w:pPr>
                  <w:rPr>
                    <w:rFonts w:ascii="Times" w:hAnsi="Times"/>
                  </w:rPr>
                </w:pPr>
              </w:p>
              <w:p w14:paraId="7B95685D" w14:textId="6F037E8B" w:rsidR="002A25FD" w:rsidRDefault="003F573B" w:rsidP="000E4600">
                <w:pPr>
                  <w:rPr>
                    <w:rFonts w:ascii="Times" w:hAnsi="Times"/>
                  </w:rPr>
                </w:pPr>
                <w:sdt>
                  <w:sdtPr>
                    <w:rPr>
                      <w:rFonts w:ascii="Times" w:hAnsi="Times"/>
                    </w:rPr>
                    <w:id w:val="1788314122"/>
                    <w:citation/>
                  </w:sdtPr>
                  <w:sdtEndPr/>
                  <w:sdtContent>
                    <w:r w:rsidR="002A25FD">
                      <w:rPr>
                        <w:rFonts w:ascii="Times" w:hAnsi="Times"/>
                      </w:rPr>
                      <w:fldChar w:fldCharType="begin"/>
                    </w:r>
                    <w:r w:rsidR="002A25FD">
                      <w:rPr>
                        <w:rFonts w:ascii="Times" w:hAnsi="Times"/>
                        <w:lang w:val="en-US"/>
                      </w:rPr>
                      <w:instrText xml:space="preserve"> CITATION Ric02 \l 1033 </w:instrText>
                    </w:r>
                    <w:r w:rsidR="002A25FD">
                      <w:rPr>
                        <w:rFonts w:ascii="Times" w:hAnsi="Times"/>
                      </w:rPr>
                      <w:fldChar w:fldCharType="separate"/>
                    </w:r>
                    <w:r w:rsidR="002A25FD" w:rsidRPr="002A25FD">
                      <w:rPr>
                        <w:rFonts w:ascii="Times" w:hAnsi="Times"/>
                        <w:noProof/>
                        <w:lang w:val="en-US"/>
                      </w:rPr>
                      <w:t>(Hollis)</w:t>
                    </w:r>
                    <w:r w:rsidR="002A25FD">
                      <w:rPr>
                        <w:rFonts w:ascii="Times" w:hAnsi="Times"/>
                      </w:rPr>
                      <w:fldChar w:fldCharType="end"/>
                    </w:r>
                  </w:sdtContent>
                </w:sdt>
              </w:p>
              <w:p w14:paraId="7DA9F127" w14:textId="77777777" w:rsidR="002A25FD" w:rsidRDefault="002A25FD" w:rsidP="000E4600">
                <w:pPr>
                  <w:rPr>
                    <w:rFonts w:ascii="Times" w:hAnsi="Times"/>
                  </w:rPr>
                </w:pPr>
              </w:p>
              <w:p w14:paraId="0FAE8AF7" w14:textId="289D04CE" w:rsidR="003235A7" w:rsidRPr="002A25FD" w:rsidRDefault="003F573B" w:rsidP="00FB11DE">
                <w:pPr>
                  <w:rPr>
                    <w:rFonts w:ascii="Times" w:hAnsi="Times"/>
                  </w:rPr>
                </w:pPr>
                <w:sdt>
                  <w:sdtPr>
                    <w:rPr>
                      <w:rFonts w:ascii="Times" w:hAnsi="Times"/>
                    </w:rPr>
                    <w:id w:val="-1793285024"/>
                    <w:citation/>
                  </w:sdtPr>
                  <w:sdtEndPr/>
                  <w:sdtContent>
                    <w:r w:rsidR="002A25FD">
                      <w:rPr>
                        <w:rFonts w:ascii="Times" w:hAnsi="Times"/>
                      </w:rPr>
                      <w:fldChar w:fldCharType="begin"/>
                    </w:r>
                    <w:r w:rsidR="002A25FD">
                      <w:rPr>
                        <w:rFonts w:ascii="Times" w:hAnsi="Times"/>
                        <w:lang w:val="en-US"/>
                      </w:rPr>
                      <w:instrText xml:space="preserve"> CITATION Jay60 \l 1033 </w:instrText>
                    </w:r>
                    <w:r w:rsidR="002A25FD">
                      <w:rPr>
                        <w:rFonts w:ascii="Times" w:hAnsi="Times"/>
                      </w:rPr>
                      <w:fldChar w:fldCharType="separate"/>
                    </w:r>
                    <w:r w:rsidR="002A25FD" w:rsidRPr="002A25FD">
                      <w:rPr>
                        <w:rFonts w:ascii="Times" w:hAnsi="Times"/>
                        <w:noProof/>
                        <w:lang w:val="en-US"/>
                      </w:rPr>
                      <w:t>(Leyda)</w:t>
                    </w:r>
                    <w:r w:rsidR="002A25FD">
                      <w:rPr>
                        <w:rFonts w:ascii="Times" w:hAnsi="Times"/>
                      </w:rPr>
                      <w:fldChar w:fldCharType="end"/>
                    </w:r>
                  </w:sdtContent>
                </w:sdt>
              </w:p>
            </w:sdtContent>
          </w:sdt>
        </w:tc>
      </w:tr>
    </w:tbl>
    <w:p w14:paraId="7EA7FE8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FA706" w14:textId="77777777" w:rsidR="00310E21" w:rsidRDefault="00310E21" w:rsidP="007A0D55">
      <w:pPr>
        <w:spacing w:after="0" w:line="240" w:lineRule="auto"/>
      </w:pPr>
      <w:r>
        <w:separator/>
      </w:r>
    </w:p>
  </w:endnote>
  <w:endnote w:type="continuationSeparator" w:id="0">
    <w:p w14:paraId="740B55C5" w14:textId="77777777" w:rsidR="00310E21" w:rsidRDefault="00310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C2011" w14:textId="77777777" w:rsidR="00310E21" w:rsidRDefault="00310E21" w:rsidP="007A0D55">
      <w:pPr>
        <w:spacing w:after="0" w:line="240" w:lineRule="auto"/>
      </w:pPr>
      <w:r>
        <w:separator/>
      </w:r>
    </w:p>
  </w:footnote>
  <w:footnote w:type="continuationSeparator" w:id="0">
    <w:p w14:paraId="79A9CDE3" w14:textId="77777777" w:rsidR="00310E21" w:rsidRDefault="00310E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522FD" w14:textId="77777777" w:rsidR="00310E21" w:rsidRDefault="00310E2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8C0087" w14:textId="77777777" w:rsidR="00310E21" w:rsidRDefault="00310E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00"/>
    <w:rsid w:val="00032559"/>
    <w:rsid w:val="00052040"/>
    <w:rsid w:val="000B25AE"/>
    <w:rsid w:val="000B55AB"/>
    <w:rsid w:val="000D24DC"/>
    <w:rsid w:val="000E4600"/>
    <w:rsid w:val="00101B2E"/>
    <w:rsid w:val="00116FA0"/>
    <w:rsid w:val="0015114C"/>
    <w:rsid w:val="001760DB"/>
    <w:rsid w:val="001A21F3"/>
    <w:rsid w:val="001A2537"/>
    <w:rsid w:val="001A6A06"/>
    <w:rsid w:val="00210C03"/>
    <w:rsid w:val="002162E2"/>
    <w:rsid w:val="00225C5A"/>
    <w:rsid w:val="00230B10"/>
    <w:rsid w:val="00234353"/>
    <w:rsid w:val="00244BB0"/>
    <w:rsid w:val="00277888"/>
    <w:rsid w:val="002A0A0D"/>
    <w:rsid w:val="002A25FD"/>
    <w:rsid w:val="002B0B37"/>
    <w:rsid w:val="0030662D"/>
    <w:rsid w:val="00310E21"/>
    <w:rsid w:val="003235A7"/>
    <w:rsid w:val="003677B6"/>
    <w:rsid w:val="003D3579"/>
    <w:rsid w:val="003E2795"/>
    <w:rsid w:val="003F0D73"/>
    <w:rsid w:val="003F573B"/>
    <w:rsid w:val="00462DBE"/>
    <w:rsid w:val="00464699"/>
    <w:rsid w:val="00483379"/>
    <w:rsid w:val="00487BC5"/>
    <w:rsid w:val="00496888"/>
    <w:rsid w:val="004A7476"/>
    <w:rsid w:val="004D1272"/>
    <w:rsid w:val="004E5896"/>
    <w:rsid w:val="00513EE6"/>
    <w:rsid w:val="00534F8F"/>
    <w:rsid w:val="005606E3"/>
    <w:rsid w:val="00590035"/>
    <w:rsid w:val="005B177E"/>
    <w:rsid w:val="005B3921"/>
    <w:rsid w:val="005F26D7"/>
    <w:rsid w:val="005F5450"/>
    <w:rsid w:val="006D0412"/>
    <w:rsid w:val="007411B9"/>
    <w:rsid w:val="00780D95"/>
    <w:rsid w:val="00780DC7"/>
    <w:rsid w:val="007A0D55"/>
    <w:rsid w:val="007B3377"/>
    <w:rsid w:val="007E5F44"/>
    <w:rsid w:val="00821DE3"/>
    <w:rsid w:val="0082332F"/>
    <w:rsid w:val="00846CE1"/>
    <w:rsid w:val="008A5B87"/>
    <w:rsid w:val="008E20FA"/>
    <w:rsid w:val="00922950"/>
    <w:rsid w:val="009A7264"/>
    <w:rsid w:val="009D1606"/>
    <w:rsid w:val="009E18A1"/>
    <w:rsid w:val="009E73D7"/>
    <w:rsid w:val="00A27D2C"/>
    <w:rsid w:val="00A76FD9"/>
    <w:rsid w:val="00AB32DE"/>
    <w:rsid w:val="00AB436D"/>
    <w:rsid w:val="00AD2F24"/>
    <w:rsid w:val="00AD4844"/>
    <w:rsid w:val="00AF71F1"/>
    <w:rsid w:val="00B219AE"/>
    <w:rsid w:val="00B33145"/>
    <w:rsid w:val="00B574C9"/>
    <w:rsid w:val="00BC39C9"/>
    <w:rsid w:val="00BE5BF7"/>
    <w:rsid w:val="00BF40E1"/>
    <w:rsid w:val="00C27FAB"/>
    <w:rsid w:val="00C358D4"/>
    <w:rsid w:val="00C52539"/>
    <w:rsid w:val="00C6296B"/>
    <w:rsid w:val="00CC586D"/>
    <w:rsid w:val="00CF1542"/>
    <w:rsid w:val="00CF3EC5"/>
    <w:rsid w:val="00D656DA"/>
    <w:rsid w:val="00D83300"/>
    <w:rsid w:val="00DC6B48"/>
    <w:rsid w:val="00DF01B0"/>
    <w:rsid w:val="00E42DAF"/>
    <w:rsid w:val="00E85A05"/>
    <w:rsid w:val="00E95829"/>
    <w:rsid w:val="00E9752A"/>
    <w:rsid w:val="00EA606C"/>
    <w:rsid w:val="00EB0C8C"/>
    <w:rsid w:val="00EB51FD"/>
    <w:rsid w:val="00EB77DB"/>
    <w:rsid w:val="00ED139F"/>
    <w:rsid w:val="00EF74F7"/>
    <w:rsid w:val="00F15B3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A8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600"/>
    <w:rPr>
      <w:rFonts w:ascii="Lucida Grande" w:hAnsi="Lucida Grande" w:cs="Lucida Grande"/>
      <w:sz w:val="18"/>
      <w:szCs w:val="18"/>
    </w:rPr>
  </w:style>
  <w:style w:type="character" w:styleId="Hyperlink">
    <w:name w:val="Hyperlink"/>
    <w:rsid w:val="00E42DAF"/>
    <w:rPr>
      <w:color w:val="0000FF"/>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600"/>
    <w:rPr>
      <w:rFonts w:ascii="Lucida Grande" w:hAnsi="Lucida Grande" w:cs="Lucida Grande"/>
      <w:sz w:val="18"/>
      <w:szCs w:val="18"/>
    </w:rPr>
  </w:style>
  <w:style w:type="character" w:styleId="Hyperlink">
    <w:name w:val="Hyperlink"/>
    <w:rsid w:val="00E42DAF"/>
    <w:rPr>
      <w:color w:val="0000FF"/>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affiliatedcritic.com/wp-content/uploads/2013/01/The-Lions.jpg" TargetMode="External"/><Relationship Id="rId10" Type="http://schemas.openxmlformats.org/officeDocument/2006/relationships/hyperlink" Target="http://madamepickwickartblog.com/wp-content/uploads/2010/11/weimar28.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20Material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56AE5C74A0E1419D5ABF85FAAE3602"/>
        <w:category>
          <w:name w:val="General"/>
          <w:gallery w:val="placeholder"/>
        </w:category>
        <w:types>
          <w:type w:val="bbPlcHdr"/>
        </w:types>
        <w:behaviors>
          <w:behavior w:val="content"/>
        </w:behaviors>
        <w:guid w:val="{3EA16503-7299-F648-9BD3-DA63D42C938E}"/>
      </w:docPartPr>
      <w:docPartBody>
        <w:p w:rsidR="00E12236" w:rsidRDefault="00E12236">
          <w:pPr>
            <w:pStyle w:val="8056AE5C74A0E1419D5ABF85FAAE3602"/>
          </w:pPr>
          <w:r w:rsidRPr="00CC586D">
            <w:rPr>
              <w:rStyle w:val="PlaceholderText"/>
              <w:b/>
              <w:color w:val="FFFFFF" w:themeColor="background1"/>
            </w:rPr>
            <w:t>[Salutation]</w:t>
          </w:r>
        </w:p>
      </w:docPartBody>
    </w:docPart>
    <w:docPart>
      <w:docPartPr>
        <w:name w:val="B2B9CA150D60C44B88AB644B14192887"/>
        <w:category>
          <w:name w:val="General"/>
          <w:gallery w:val="placeholder"/>
        </w:category>
        <w:types>
          <w:type w:val="bbPlcHdr"/>
        </w:types>
        <w:behaviors>
          <w:behavior w:val="content"/>
        </w:behaviors>
        <w:guid w:val="{75DCBE0D-939D-5E47-B700-6974129E0C39}"/>
      </w:docPartPr>
      <w:docPartBody>
        <w:p w:rsidR="00E12236" w:rsidRDefault="00E12236">
          <w:pPr>
            <w:pStyle w:val="B2B9CA150D60C44B88AB644B14192887"/>
          </w:pPr>
          <w:r>
            <w:rPr>
              <w:rStyle w:val="PlaceholderText"/>
            </w:rPr>
            <w:t>[First name]</w:t>
          </w:r>
        </w:p>
      </w:docPartBody>
    </w:docPart>
    <w:docPart>
      <w:docPartPr>
        <w:name w:val="2BA935BC7C696346905D87C24C21CD59"/>
        <w:category>
          <w:name w:val="General"/>
          <w:gallery w:val="placeholder"/>
        </w:category>
        <w:types>
          <w:type w:val="bbPlcHdr"/>
        </w:types>
        <w:behaviors>
          <w:behavior w:val="content"/>
        </w:behaviors>
        <w:guid w:val="{6E67B2C7-4F21-DB48-908D-D0FE8EBFFCE0}"/>
      </w:docPartPr>
      <w:docPartBody>
        <w:p w:rsidR="00E12236" w:rsidRDefault="00E12236">
          <w:pPr>
            <w:pStyle w:val="2BA935BC7C696346905D87C24C21CD59"/>
          </w:pPr>
          <w:r>
            <w:rPr>
              <w:rStyle w:val="PlaceholderText"/>
            </w:rPr>
            <w:t>[Middle name]</w:t>
          </w:r>
        </w:p>
      </w:docPartBody>
    </w:docPart>
    <w:docPart>
      <w:docPartPr>
        <w:name w:val="3200B60A34A1394894133C086E012A0E"/>
        <w:category>
          <w:name w:val="General"/>
          <w:gallery w:val="placeholder"/>
        </w:category>
        <w:types>
          <w:type w:val="bbPlcHdr"/>
        </w:types>
        <w:behaviors>
          <w:behavior w:val="content"/>
        </w:behaviors>
        <w:guid w:val="{E0FB535A-1890-124A-8D8B-CF52E4053D86}"/>
      </w:docPartPr>
      <w:docPartBody>
        <w:p w:rsidR="00E12236" w:rsidRDefault="00E12236">
          <w:pPr>
            <w:pStyle w:val="3200B60A34A1394894133C086E012A0E"/>
          </w:pPr>
          <w:r>
            <w:rPr>
              <w:rStyle w:val="PlaceholderText"/>
            </w:rPr>
            <w:t>[Last name]</w:t>
          </w:r>
        </w:p>
      </w:docPartBody>
    </w:docPart>
    <w:docPart>
      <w:docPartPr>
        <w:name w:val="8CC0FFBCF37A194999AB4C2FFEA9FB02"/>
        <w:category>
          <w:name w:val="General"/>
          <w:gallery w:val="placeholder"/>
        </w:category>
        <w:types>
          <w:type w:val="bbPlcHdr"/>
        </w:types>
        <w:behaviors>
          <w:behavior w:val="content"/>
        </w:behaviors>
        <w:guid w:val="{778F7E38-D3E2-6540-8FA9-BCFE91AFF181}"/>
      </w:docPartPr>
      <w:docPartBody>
        <w:p w:rsidR="00E12236" w:rsidRDefault="00E12236">
          <w:pPr>
            <w:pStyle w:val="8CC0FFBCF37A194999AB4C2FFEA9FB02"/>
          </w:pPr>
          <w:r>
            <w:rPr>
              <w:rStyle w:val="PlaceholderText"/>
            </w:rPr>
            <w:t>[Enter your biography]</w:t>
          </w:r>
        </w:p>
      </w:docPartBody>
    </w:docPart>
    <w:docPart>
      <w:docPartPr>
        <w:name w:val="85CF83506FC26B4A9462886D61ECE631"/>
        <w:category>
          <w:name w:val="General"/>
          <w:gallery w:val="placeholder"/>
        </w:category>
        <w:types>
          <w:type w:val="bbPlcHdr"/>
        </w:types>
        <w:behaviors>
          <w:behavior w:val="content"/>
        </w:behaviors>
        <w:guid w:val="{4D269AAA-131A-764D-AEA4-6E57A860AFC2}"/>
      </w:docPartPr>
      <w:docPartBody>
        <w:p w:rsidR="00E12236" w:rsidRDefault="00E12236">
          <w:pPr>
            <w:pStyle w:val="85CF83506FC26B4A9462886D61ECE631"/>
          </w:pPr>
          <w:r>
            <w:rPr>
              <w:rStyle w:val="PlaceholderText"/>
            </w:rPr>
            <w:t>[Enter the institution with which you are affiliated]</w:t>
          </w:r>
        </w:p>
      </w:docPartBody>
    </w:docPart>
    <w:docPart>
      <w:docPartPr>
        <w:name w:val="76C6AA4009D0334F86C082FD764FF0E7"/>
        <w:category>
          <w:name w:val="General"/>
          <w:gallery w:val="placeholder"/>
        </w:category>
        <w:types>
          <w:type w:val="bbPlcHdr"/>
        </w:types>
        <w:behaviors>
          <w:behavior w:val="content"/>
        </w:behaviors>
        <w:guid w:val="{5A94F98B-394D-1649-AB21-33B0B7C8F40D}"/>
      </w:docPartPr>
      <w:docPartBody>
        <w:p w:rsidR="00E12236" w:rsidRDefault="00E12236">
          <w:pPr>
            <w:pStyle w:val="76C6AA4009D0334F86C082FD764FF0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B8B94A2FB063488ACDC71C5EF54DFB"/>
        <w:category>
          <w:name w:val="General"/>
          <w:gallery w:val="placeholder"/>
        </w:category>
        <w:types>
          <w:type w:val="bbPlcHdr"/>
        </w:types>
        <w:behaviors>
          <w:behavior w:val="content"/>
        </w:behaviors>
        <w:guid w:val="{47C896BC-2608-604E-9BD5-167D867ED2CB}"/>
      </w:docPartPr>
      <w:docPartBody>
        <w:p w:rsidR="00E12236" w:rsidRDefault="00E12236">
          <w:pPr>
            <w:pStyle w:val="64B8B94A2FB063488ACDC71C5EF54D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5D8B64950D92479BE3C3A6BB71B272"/>
        <w:category>
          <w:name w:val="General"/>
          <w:gallery w:val="placeholder"/>
        </w:category>
        <w:types>
          <w:type w:val="bbPlcHdr"/>
        </w:types>
        <w:behaviors>
          <w:behavior w:val="content"/>
        </w:behaviors>
        <w:guid w:val="{CD219455-3BE2-604F-85D0-F7431F6347C0}"/>
      </w:docPartPr>
      <w:docPartBody>
        <w:p w:rsidR="00E12236" w:rsidRDefault="00E12236">
          <w:pPr>
            <w:pStyle w:val="055D8B64950D92479BE3C3A6BB71B27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36"/>
    <w:rsid w:val="00E12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56AE5C74A0E1419D5ABF85FAAE3602">
    <w:name w:val="8056AE5C74A0E1419D5ABF85FAAE3602"/>
  </w:style>
  <w:style w:type="paragraph" w:customStyle="1" w:styleId="B2B9CA150D60C44B88AB644B14192887">
    <w:name w:val="B2B9CA150D60C44B88AB644B14192887"/>
  </w:style>
  <w:style w:type="paragraph" w:customStyle="1" w:styleId="2BA935BC7C696346905D87C24C21CD59">
    <w:name w:val="2BA935BC7C696346905D87C24C21CD59"/>
  </w:style>
  <w:style w:type="paragraph" w:customStyle="1" w:styleId="3200B60A34A1394894133C086E012A0E">
    <w:name w:val="3200B60A34A1394894133C086E012A0E"/>
  </w:style>
  <w:style w:type="paragraph" w:customStyle="1" w:styleId="8CC0FFBCF37A194999AB4C2FFEA9FB02">
    <w:name w:val="8CC0FFBCF37A194999AB4C2FFEA9FB02"/>
  </w:style>
  <w:style w:type="paragraph" w:customStyle="1" w:styleId="85CF83506FC26B4A9462886D61ECE631">
    <w:name w:val="85CF83506FC26B4A9462886D61ECE631"/>
  </w:style>
  <w:style w:type="paragraph" w:customStyle="1" w:styleId="B0F91344BCDA634DBF5EA8D1C2F1C63C">
    <w:name w:val="B0F91344BCDA634DBF5EA8D1C2F1C63C"/>
  </w:style>
  <w:style w:type="paragraph" w:customStyle="1" w:styleId="76C6AA4009D0334F86C082FD764FF0E7">
    <w:name w:val="76C6AA4009D0334F86C082FD764FF0E7"/>
  </w:style>
  <w:style w:type="paragraph" w:customStyle="1" w:styleId="64B8B94A2FB063488ACDC71C5EF54DFB">
    <w:name w:val="64B8B94A2FB063488ACDC71C5EF54DFB"/>
  </w:style>
  <w:style w:type="paragraph" w:customStyle="1" w:styleId="055D8B64950D92479BE3C3A6BB71B272">
    <w:name w:val="055D8B64950D92479BE3C3A6BB71B272"/>
  </w:style>
  <w:style w:type="paragraph" w:customStyle="1" w:styleId="D64C165408F86547BAEA1B1A598E446A">
    <w:name w:val="D64C165408F86547BAEA1B1A598E44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56AE5C74A0E1419D5ABF85FAAE3602">
    <w:name w:val="8056AE5C74A0E1419D5ABF85FAAE3602"/>
  </w:style>
  <w:style w:type="paragraph" w:customStyle="1" w:styleId="B2B9CA150D60C44B88AB644B14192887">
    <w:name w:val="B2B9CA150D60C44B88AB644B14192887"/>
  </w:style>
  <w:style w:type="paragraph" w:customStyle="1" w:styleId="2BA935BC7C696346905D87C24C21CD59">
    <w:name w:val="2BA935BC7C696346905D87C24C21CD59"/>
  </w:style>
  <w:style w:type="paragraph" w:customStyle="1" w:styleId="3200B60A34A1394894133C086E012A0E">
    <w:name w:val="3200B60A34A1394894133C086E012A0E"/>
  </w:style>
  <w:style w:type="paragraph" w:customStyle="1" w:styleId="8CC0FFBCF37A194999AB4C2FFEA9FB02">
    <w:name w:val="8CC0FFBCF37A194999AB4C2FFEA9FB02"/>
  </w:style>
  <w:style w:type="paragraph" w:customStyle="1" w:styleId="85CF83506FC26B4A9462886D61ECE631">
    <w:name w:val="85CF83506FC26B4A9462886D61ECE631"/>
  </w:style>
  <w:style w:type="paragraph" w:customStyle="1" w:styleId="B0F91344BCDA634DBF5EA8D1C2F1C63C">
    <w:name w:val="B0F91344BCDA634DBF5EA8D1C2F1C63C"/>
  </w:style>
  <w:style w:type="paragraph" w:customStyle="1" w:styleId="76C6AA4009D0334F86C082FD764FF0E7">
    <w:name w:val="76C6AA4009D0334F86C082FD764FF0E7"/>
  </w:style>
  <w:style w:type="paragraph" w:customStyle="1" w:styleId="64B8B94A2FB063488ACDC71C5EF54DFB">
    <w:name w:val="64B8B94A2FB063488ACDC71C5EF54DFB"/>
  </w:style>
  <w:style w:type="paragraph" w:customStyle="1" w:styleId="055D8B64950D92479BE3C3A6BB71B272">
    <w:name w:val="055D8B64950D92479BE3C3A6BB71B272"/>
  </w:style>
  <w:style w:type="paragraph" w:customStyle="1" w:styleId="D64C165408F86547BAEA1B1A598E446A">
    <w:name w:val="D64C165408F86547BAEA1B1A598E4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Dud76</b:Tag>
    <b:SourceType>Book</b:SourceType>
    <b:Guid>{CD5E9634-FF06-C94F-9081-1C772C68FEFF}</b:Guid>
    <b:Author>
      <b:Author>
        <b:NameList>
          <b:Person>
            <b:Last>Andrew</b:Last>
            <b:First>Dudley</b:First>
          </b:Person>
        </b:NameList>
      </b:Author>
    </b:Author>
    <b:Title>The Major Film Theories: An Introduction</b:Title>
    <b:City>New York</b:City>
    <b:Publisher>Oxfor UP</b:Publisher>
    <b:Year>1976</b:Year>
    <b:RefOrder>1</b:RefOrder>
  </b:Source>
  <b:Source>
    <b:Tag>JAu83</b:Tag>
    <b:SourceType>Book</b:SourceType>
    <b:Guid>{17CAEAB6-E394-D646-B7BD-23021521C299}</b:Guid>
    <b:Title>Aesthetics of Film</b:Title>
    <b:City>Austin</b:City>
    <b:Publisher>Texas UP</b:Publisher>
    <b:Year>1983</b:Year>
    <b:Author>
      <b:Editor>
        <b:NameList>
          <b:Person>
            <b:Last>Aumont</b:Last>
            <b:First>J</b:First>
          </b:Person>
        </b:NameList>
      </b:Editor>
    </b:Author>
    <b:RefOrder>2</b:RefOrder>
  </b:Source>
  <b:Source>
    <b:Tag>Ser75</b:Tag>
    <b:SourceType>Book</b:SourceType>
    <b:Guid>{045B7E1C-40BA-1048-B718-DAD33D5CA92C}</b:Guid>
    <b:Author>
      <b:Author>
        <b:NameList>
          <b:Person>
            <b:Last>Eisenstein</b:Last>
            <b:First>Sergei</b:First>
          </b:Person>
        </b:NameList>
      </b:Author>
    </b:Author>
    <b:Title>The Film Sense</b:Title>
    <b:City>Orlando</b:City>
    <b:Publisher>Harcourt Brace</b:Publisher>
    <b:Year>1975</b:Year>
    <b:RefOrder>3</b:RefOrder>
  </b:Source>
  <b:Source>
    <b:Tag>Ser771</b:Tag>
    <b:SourceType>Book</b:SourceType>
    <b:Guid>{49B80747-0935-4B4B-8BDE-A6FB60E3E48E}</b:Guid>
    <b:Author>
      <b:Author>
        <b:NameList>
          <b:Person>
            <b:Last>Eisenstein</b:Last>
            <b:First>Sergei</b:First>
          </b:Person>
        </b:NameList>
      </b:Author>
    </b:Author>
    <b:Title>Film Form</b:Title>
    <b:City>Orlando</b:City>
    <b:Publisher>Harcourt Brace</b:Publisher>
    <b:Year>1977</b:Year>
    <b:RefOrder>4</b:RefOrder>
  </b:Source>
  <b:Source>
    <b:Tag>Ric02</b:Tag>
    <b:SourceType>Book</b:SourceType>
    <b:Guid>{402D20D9-96E8-1244-8129-D749015ECB4C}</b:Guid>
    <b:Author>
      <b:Author>
        <b:NameList>
          <b:Person>
            <b:Last>Hollis</b:Last>
            <b:First>Richard</b:First>
          </b:Person>
        </b:NameList>
      </b:Author>
    </b:Author>
    <b:Title>Graphic Design: A Concise History</b:Title>
    <b:City>New York</b:City>
    <b:Publisher>Thames and Hudson</b:Publisher>
    <b:Year>2002</b:Year>
    <b:RefOrder>5</b:RefOrder>
  </b:Source>
  <b:Source>
    <b:Tag>Jay60</b:Tag>
    <b:SourceType>Book</b:SourceType>
    <b:Guid>{0EA403FD-D8D9-CC46-88DD-A463AB3C9E9D}</b:Guid>
    <b:Author>
      <b:Author>
        <b:NameList>
          <b:Person>
            <b:Last>Leyda</b:Last>
            <b:First>Jay</b:First>
          </b:Person>
        </b:NameList>
      </b:Author>
    </b:Author>
    <b:Title>Kino: A History of the Russian and Soviet Film</b:Title>
    <b:City>New York</b:City>
    <b:Publisher>Collier Books</b:Publisher>
    <b:Year>1960</b:Year>
    <b:RefOrder>6</b:RefOrder>
  </b:Source>
</b:Sources>
</file>

<file path=customXml/itemProps1.xml><?xml version="1.0" encoding="utf-8"?>
<ds:datastoreItem xmlns:ds="http://schemas.openxmlformats.org/officeDocument/2006/customXml" ds:itemID="{7C00B13C-E626-CB40-8585-C2A1E693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1391</Words>
  <Characters>7934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15</cp:revision>
  <dcterms:created xsi:type="dcterms:W3CDTF">2014-10-01T06:31:00Z</dcterms:created>
  <dcterms:modified xsi:type="dcterms:W3CDTF">2014-10-02T22:30:00Z</dcterms:modified>
</cp:coreProperties>
</file>