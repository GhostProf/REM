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4A9CA7" w14:textId="77777777" w:rsidTr="00922950">
        <w:tc>
          <w:tcPr>
            <w:tcW w:w="491" w:type="dxa"/>
            <w:vMerge w:val="restart"/>
            <w:shd w:val="clear" w:color="auto" w:fill="A6A6A6" w:themeFill="background1" w:themeFillShade="A6"/>
            <w:textDirection w:val="btLr"/>
          </w:tcPr>
          <w:p w14:paraId="48BD87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EA49C114BE82479FB2AFBDBF53BF82"/>
            </w:placeholder>
            <w:showingPlcHdr/>
            <w:dropDownList>
              <w:listItem w:displayText="Dr." w:value="Dr."/>
              <w:listItem w:displayText="Prof." w:value="Prof."/>
            </w:dropDownList>
          </w:sdtPr>
          <w:sdtEndPr/>
          <w:sdtContent>
            <w:tc>
              <w:tcPr>
                <w:tcW w:w="1259" w:type="dxa"/>
              </w:tcPr>
              <w:p w14:paraId="2A0CA5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2BF3F8771852646AE3FE0FC63318520"/>
            </w:placeholder>
            <w:text/>
          </w:sdtPr>
          <w:sdtEndPr/>
          <w:sdtContent>
            <w:tc>
              <w:tcPr>
                <w:tcW w:w="2073" w:type="dxa"/>
              </w:tcPr>
              <w:p w14:paraId="4231B75C" w14:textId="77777777" w:rsidR="00B574C9" w:rsidRDefault="00E9067B" w:rsidP="00E9067B">
                <w:r>
                  <w:t>Catrina</w:t>
                </w:r>
              </w:p>
            </w:tc>
          </w:sdtContent>
        </w:sdt>
        <w:sdt>
          <w:sdtPr>
            <w:alias w:val="Middle name"/>
            <w:tag w:val="authorMiddleName"/>
            <w:id w:val="-2076034781"/>
            <w:placeholder>
              <w:docPart w:val="784A6B2BD18EFC4FB21FAB72102F2601"/>
            </w:placeholder>
            <w:showingPlcHdr/>
            <w:text/>
          </w:sdtPr>
          <w:sdtEndPr/>
          <w:sdtContent>
            <w:tc>
              <w:tcPr>
                <w:tcW w:w="2551" w:type="dxa"/>
              </w:tcPr>
              <w:p w14:paraId="08540996" w14:textId="77777777" w:rsidR="00B574C9" w:rsidRDefault="00B574C9" w:rsidP="00922950">
                <w:r>
                  <w:rPr>
                    <w:rStyle w:val="PlaceholderText"/>
                  </w:rPr>
                  <w:t>[Middle name]</w:t>
                </w:r>
              </w:p>
            </w:tc>
          </w:sdtContent>
        </w:sdt>
        <w:sdt>
          <w:sdtPr>
            <w:alias w:val="Last name"/>
            <w:tag w:val="authorLastName"/>
            <w:id w:val="-1088529830"/>
            <w:placeholder>
              <w:docPart w:val="031771BA78FC1C45B28C64425BF45EA5"/>
            </w:placeholder>
            <w:text/>
          </w:sdtPr>
          <w:sdtEndPr/>
          <w:sdtContent>
            <w:tc>
              <w:tcPr>
                <w:tcW w:w="2642" w:type="dxa"/>
              </w:tcPr>
              <w:p w14:paraId="1B0065B5" w14:textId="77777777" w:rsidR="00B574C9" w:rsidRDefault="00E9067B" w:rsidP="00E9067B">
                <w:r>
                  <w:t>Hill</w:t>
                </w:r>
              </w:p>
            </w:tc>
          </w:sdtContent>
        </w:sdt>
      </w:tr>
      <w:tr w:rsidR="00B574C9" w14:paraId="5FBF0ADA" w14:textId="77777777" w:rsidTr="001A6A06">
        <w:trPr>
          <w:trHeight w:val="986"/>
        </w:trPr>
        <w:tc>
          <w:tcPr>
            <w:tcW w:w="491" w:type="dxa"/>
            <w:vMerge/>
            <w:shd w:val="clear" w:color="auto" w:fill="A6A6A6" w:themeFill="background1" w:themeFillShade="A6"/>
          </w:tcPr>
          <w:p w14:paraId="3E68B2F2" w14:textId="77777777" w:rsidR="00B574C9" w:rsidRPr="001A6A06" w:rsidRDefault="00B574C9" w:rsidP="00CF1542">
            <w:pPr>
              <w:jc w:val="center"/>
              <w:rPr>
                <w:b/>
                <w:color w:val="FFFFFF" w:themeColor="background1"/>
              </w:rPr>
            </w:pPr>
          </w:p>
        </w:tc>
        <w:sdt>
          <w:sdtPr>
            <w:alias w:val="Biography"/>
            <w:tag w:val="authorBiography"/>
            <w:id w:val="938807824"/>
            <w:placeholder>
              <w:docPart w:val="5AD39942E17140488ACF140AFAD3DEA1"/>
            </w:placeholder>
            <w:showingPlcHdr/>
          </w:sdtPr>
          <w:sdtEndPr/>
          <w:sdtContent>
            <w:tc>
              <w:tcPr>
                <w:tcW w:w="8525" w:type="dxa"/>
                <w:gridSpan w:val="4"/>
              </w:tcPr>
              <w:p w14:paraId="51A5C68E" w14:textId="77777777" w:rsidR="00B574C9" w:rsidRDefault="00B574C9" w:rsidP="00922950">
                <w:r>
                  <w:rPr>
                    <w:rStyle w:val="PlaceholderText"/>
                  </w:rPr>
                  <w:t>[Enter your biography]</w:t>
                </w:r>
              </w:p>
            </w:tc>
          </w:sdtContent>
        </w:sdt>
      </w:tr>
      <w:tr w:rsidR="00B574C9" w14:paraId="029D945D" w14:textId="77777777" w:rsidTr="001A6A06">
        <w:trPr>
          <w:trHeight w:val="986"/>
        </w:trPr>
        <w:tc>
          <w:tcPr>
            <w:tcW w:w="491" w:type="dxa"/>
            <w:vMerge/>
            <w:shd w:val="clear" w:color="auto" w:fill="A6A6A6" w:themeFill="background1" w:themeFillShade="A6"/>
          </w:tcPr>
          <w:p w14:paraId="3F104229" w14:textId="77777777" w:rsidR="00B574C9" w:rsidRPr="001A6A06" w:rsidRDefault="00B574C9" w:rsidP="00CF1542">
            <w:pPr>
              <w:jc w:val="center"/>
              <w:rPr>
                <w:b/>
                <w:color w:val="FFFFFF" w:themeColor="background1"/>
              </w:rPr>
            </w:pPr>
          </w:p>
        </w:tc>
        <w:sdt>
          <w:sdtPr>
            <w:alias w:val="Affiliation"/>
            <w:tag w:val="affiliation"/>
            <w:id w:val="2012937915"/>
            <w:placeholder>
              <w:docPart w:val="A879FDECCF4C0E418B23A15666EAC5A6"/>
            </w:placeholder>
            <w:text/>
          </w:sdtPr>
          <w:sdtEndPr/>
          <w:sdtContent>
            <w:tc>
              <w:tcPr>
                <w:tcW w:w="8525" w:type="dxa"/>
                <w:gridSpan w:val="4"/>
              </w:tcPr>
              <w:p w14:paraId="6DC6E71F" w14:textId="77777777" w:rsidR="00B574C9" w:rsidRDefault="00E9067B" w:rsidP="00E9067B">
                <w:r>
                  <w:t>Peabox Essex Museum</w:t>
                </w:r>
              </w:p>
            </w:tc>
          </w:sdtContent>
        </w:sdt>
      </w:tr>
    </w:tbl>
    <w:p w14:paraId="7251704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F9D170" w14:textId="77777777" w:rsidTr="00244BB0">
        <w:tc>
          <w:tcPr>
            <w:tcW w:w="9016" w:type="dxa"/>
            <w:shd w:val="clear" w:color="auto" w:fill="A6A6A6" w:themeFill="background1" w:themeFillShade="A6"/>
            <w:tcMar>
              <w:top w:w="113" w:type="dxa"/>
              <w:bottom w:w="113" w:type="dxa"/>
            </w:tcMar>
          </w:tcPr>
          <w:p w14:paraId="394C377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51EC00" w14:textId="77777777" w:rsidTr="003F0D73">
        <w:sdt>
          <w:sdtPr>
            <w:rPr>
              <w:b/>
            </w:rPr>
            <w:alias w:val="Article headword"/>
            <w:tag w:val="articleHeadword"/>
            <w:id w:val="-361440020"/>
            <w:placeholder>
              <w:docPart w:val="E0958EAADF363B43B64FB313DB24E81E"/>
            </w:placeholder>
            <w:text/>
          </w:sdtPr>
          <w:sdtEndPr/>
          <w:sdtContent>
            <w:tc>
              <w:tcPr>
                <w:tcW w:w="9016" w:type="dxa"/>
                <w:tcMar>
                  <w:top w:w="113" w:type="dxa"/>
                  <w:bottom w:w="113" w:type="dxa"/>
                </w:tcMar>
              </w:tcPr>
              <w:p w14:paraId="79E48868" w14:textId="77777777" w:rsidR="003F0D73" w:rsidRPr="00FB589A" w:rsidRDefault="00E9067B" w:rsidP="003F0D73">
                <w:pPr>
                  <w:rPr>
                    <w:b/>
                  </w:rPr>
                </w:pPr>
                <w:r w:rsidRPr="001A4A1A">
                  <w:rPr>
                    <w:rFonts w:ascii="Times New Roman" w:eastAsiaTheme="minorEastAsia" w:hAnsi="Times New Roman" w:cs="Times New Roman"/>
                    <w:b/>
                    <w:sz w:val="24"/>
                    <w:szCs w:val="24"/>
                    <w:lang w:val="en-US" w:eastAsia="ja-JP"/>
                  </w:rPr>
                  <w:t>The Harvard Society for Contemporary Art</w:t>
                </w:r>
              </w:p>
            </w:tc>
          </w:sdtContent>
        </w:sdt>
      </w:tr>
      <w:tr w:rsidR="00464699" w14:paraId="2EBB9DD9" w14:textId="77777777" w:rsidTr="00E9067B">
        <w:sdt>
          <w:sdtPr>
            <w:alias w:val="Variant headwords"/>
            <w:tag w:val="variantHeadwords"/>
            <w:id w:val="173464402"/>
            <w:placeholder>
              <w:docPart w:val="BAB710BA415BA145ABD51DDAEC2DFB6D"/>
            </w:placeholder>
            <w:showingPlcHdr/>
          </w:sdtPr>
          <w:sdtEndPr/>
          <w:sdtContent>
            <w:tc>
              <w:tcPr>
                <w:tcW w:w="9016" w:type="dxa"/>
                <w:tcMar>
                  <w:top w:w="113" w:type="dxa"/>
                  <w:bottom w:w="113" w:type="dxa"/>
                </w:tcMar>
              </w:tcPr>
              <w:p w14:paraId="14D79D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777514" w14:textId="77777777" w:rsidTr="003F0D73">
        <w:sdt>
          <w:sdtPr>
            <w:alias w:val="Abstract"/>
            <w:tag w:val="abstract"/>
            <w:id w:val="-635871867"/>
            <w:placeholder>
              <w:docPart w:val="B04D2706D1B453429F48A30AE2D288EA"/>
            </w:placeholder>
            <w:showingPlcHdr/>
          </w:sdtPr>
          <w:sdtEndPr/>
          <w:sdtContent>
            <w:tc>
              <w:tcPr>
                <w:tcW w:w="9016" w:type="dxa"/>
                <w:tcMar>
                  <w:top w:w="113" w:type="dxa"/>
                  <w:bottom w:w="113" w:type="dxa"/>
                </w:tcMar>
              </w:tcPr>
              <w:p w14:paraId="6EA34AB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F6D69B1" w14:textId="77777777" w:rsidTr="003F0D73">
        <w:sdt>
          <w:sdtPr>
            <w:alias w:val="Article text"/>
            <w:tag w:val="articleText"/>
            <w:id w:val="634067588"/>
            <w:placeholder>
              <w:docPart w:val="3D32D9E47A907248BB0CE5CDA9262E3A"/>
            </w:placeholder>
          </w:sdtPr>
          <w:sdtEndPr/>
          <w:sdtContent>
            <w:tc>
              <w:tcPr>
                <w:tcW w:w="9016" w:type="dxa"/>
                <w:tcMar>
                  <w:top w:w="113" w:type="dxa"/>
                  <w:bottom w:w="113" w:type="dxa"/>
                </w:tcMar>
              </w:tcPr>
              <w:p w14:paraId="46D34520" w14:textId="1F6D0FBC" w:rsidR="00E9067B" w:rsidRPr="00B65332" w:rsidRDefault="00E9067B" w:rsidP="00E9067B">
                <w:pPr>
                  <w:rPr>
                    <w:rFonts w:ascii="Times New Roman" w:hAnsi="Times New Roman" w:cs="Times New Roman"/>
                    <w:sz w:val="24"/>
                    <w:szCs w:val="24"/>
                  </w:rPr>
                </w:pPr>
                <w:r w:rsidRPr="00B65332">
                  <w:rPr>
                    <w:rFonts w:ascii="Times New Roman" w:hAnsi="Times New Roman" w:cs="Times New Roman"/>
                    <w:sz w:val="24"/>
                    <w:szCs w:val="24"/>
                  </w:rPr>
                  <w:t xml:space="preserve">The Harvard Society for Contemporary Art was an art gallery </w:t>
                </w:r>
                <w:r>
                  <w:rPr>
                    <w:rFonts w:ascii="Times New Roman" w:hAnsi="Times New Roman" w:cs="Times New Roman"/>
                    <w:sz w:val="24"/>
                    <w:szCs w:val="24"/>
                  </w:rPr>
                  <w:t>that organis</w:t>
                </w:r>
                <w:r w:rsidRPr="00B65332">
                  <w:rPr>
                    <w:rFonts w:ascii="Times New Roman" w:hAnsi="Times New Roman" w:cs="Times New Roman"/>
                    <w:sz w:val="24"/>
                    <w:szCs w:val="24"/>
                  </w:rPr>
                  <w:t>ed groundbreaking exhibitions of modern painting, sculpture,</w:t>
                </w:r>
                <w:r>
                  <w:rPr>
                    <w:rFonts w:ascii="Times New Roman" w:hAnsi="Times New Roman" w:cs="Times New Roman"/>
                    <w:sz w:val="24"/>
                    <w:szCs w:val="24"/>
                  </w:rPr>
                  <w:t xml:space="preserve"> photography, and architecture. Active from 1929 to </w:t>
                </w:r>
                <w:r w:rsidRPr="00B65332">
                  <w:rPr>
                    <w:rFonts w:ascii="Times New Roman" w:hAnsi="Times New Roman" w:cs="Times New Roman"/>
                    <w:sz w:val="24"/>
                    <w:szCs w:val="24"/>
                  </w:rPr>
                  <w:t xml:space="preserve">1936, the Society was the first organisation in America devoted to an ongoing program of changing </w:t>
                </w:r>
                <w:r w:rsidR="002D6A27">
                  <w:rPr>
                    <w:rFonts w:ascii="Times New Roman" w:hAnsi="Times New Roman" w:cs="Times New Roman"/>
                    <w:sz w:val="24"/>
                    <w:szCs w:val="24"/>
                  </w:rPr>
                  <w:t xml:space="preserve">the content of </w:t>
                </w:r>
                <w:r w:rsidRPr="00B65332">
                  <w:rPr>
                    <w:rFonts w:ascii="Times New Roman" w:hAnsi="Times New Roman" w:cs="Times New Roman"/>
                    <w:sz w:val="24"/>
                    <w:szCs w:val="24"/>
                  </w:rPr>
                  <w:t xml:space="preserve">avant-garde exhibitions. The Society’s leaders were three Harvard undergraduates: Lincoln Kirstein, Edward M. M. Warburg, and John Walker III. They rented a room in Harvard Square and held exhibitions that included works borrowed from other collections and works </w:t>
                </w:r>
                <w:r>
                  <w:rPr>
                    <w:rFonts w:ascii="Times New Roman" w:hAnsi="Times New Roman" w:cs="Times New Roman"/>
                    <w:sz w:val="24"/>
                    <w:szCs w:val="24"/>
                  </w:rPr>
                  <w:t xml:space="preserve">up </w:t>
                </w:r>
                <w:r w:rsidRPr="00B65332">
                  <w:rPr>
                    <w:rFonts w:ascii="Times New Roman" w:hAnsi="Times New Roman" w:cs="Times New Roman"/>
                    <w:sz w:val="24"/>
                    <w:szCs w:val="24"/>
                  </w:rPr>
                  <w:t>for sale. The Society’s mission was to be contemporary and experimental</w:t>
                </w:r>
                <w:r>
                  <w:rPr>
                    <w:rFonts w:ascii="Times New Roman" w:hAnsi="Times New Roman" w:cs="Times New Roman"/>
                    <w:sz w:val="24"/>
                    <w:szCs w:val="24"/>
                  </w:rPr>
                  <w:t>,</w:t>
                </w:r>
                <w:r w:rsidRPr="00B65332">
                  <w:rPr>
                    <w:rFonts w:ascii="Times New Roman" w:hAnsi="Times New Roman" w:cs="Times New Roman"/>
                    <w:sz w:val="24"/>
                    <w:szCs w:val="24"/>
                  </w:rPr>
                  <w:t xml:space="preserve"> and to show controversial work </w:t>
                </w:r>
                <w:r>
                  <w:rPr>
                    <w:rFonts w:ascii="Times New Roman" w:hAnsi="Times New Roman" w:cs="Times New Roman"/>
                    <w:sz w:val="24"/>
                    <w:szCs w:val="24"/>
                  </w:rPr>
                  <w:t>not</w:t>
                </w:r>
                <w:r w:rsidRPr="00B65332">
                  <w:rPr>
                    <w:rFonts w:ascii="Times New Roman" w:hAnsi="Times New Roman" w:cs="Times New Roman"/>
                    <w:sz w:val="24"/>
                    <w:szCs w:val="24"/>
                  </w:rPr>
                  <w:t xml:space="preserve"> being displayed in established museums. The Society gained immediate recognition for its pioneering exhibitions of European and American art. They exhibited current work by some of the leading modern artists of the day including Constantin Brancusi, Alexander Calder</w:t>
                </w:r>
                <w:r>
                  <w:rPr>
                    <w:rFonts w:ascii="Times New Roman" w:hAnsi="Times New Roman" w:cs="Times New Roman"/>
                    <w:sz w:val="24"/>
                    <w:szCs w:val="24"/>
                  </w:rPr>
                  <w:t>,</w:t>
                </w:r>
                <w:r w:rsidRPr="00B65332">
                  <w:rPr>
                    <w:rFonts w:ascii="Times New Roman" w:hAnsi="Times New Roman" w:cs="Times New Roman"/>
                    <w:sz w:val="24"/>
                    <w:szCs w:val="24"/>
                  </w:rPr>
                  <w:t xml:space="preserve"> and Isamu Noguchi. The first Boston exhibitions of Picasso, Matisse, and Ben Shahn were held at the Society. It was also the first venue in the country to exhibit Bauhaus architecture.</w:t>
                </w:r>
              </w:p>
              <w:p w14:paraId="320FB3B1" w14:textId="77777777" w:rsidR="003F0D73" w:rsidRDefault="003F0D73" w:rsidP="00C27FAB"/>
            </w:tc>
          </w:sdtContent>
        </w:sdt>
      </w:tr>
      <w:tr w:rsidR="003235A7" w14:paraId="3FC4E003" w14:textId="77777777" w:rsidTr="003235A7">
        <w:tc>
          <w:tcPr>
            <w:tcW w:w="9016" w:type="dxa"/>
          </w:tcPr>
          <w:p w14:paraId="437C5D5A" w14:textId="77777777" w:rsidR="003235A7" w:rsidRDefault="003235A7" w:rsidP="008A5B87">
            <w:r w:rsidRPr="0015114C">
              <w:rPr>
                <w:u w:val="single"/>
              </w:rPr>
              <w:t>Further reading</w:t>
            </w:r>
            <w:r>
              <w:t>:</w:t>
            </w:r>
          </w:p>
          <w:sdt>
            <w:sdtPr>
              <w:rPr>
                <w:lang w:val="en-GB"/>
              </w:rPr>
              <w:alias w:val="Further reading"/>
              <w:tag w:val="furtherReading"/>
              <w:id w:val="-1516217107"/>
              <w:placeholder>
                <w:docPart w:val="1A5DF8F0C659C34580392FDED4872E31"/>
              </w:placeholder>
            </w:sdtPr>
            <w:sdtEndPr/>
            <w:sdtContent>
              <w:p w14:paraId="15162C6D" w14:textId="5C7834BF" w:rsidR="00E9067B" w:rsidRPr="00B65332" w:rsidRDefault="00E9067B" w:rsidP="00E9067B">
                <w:pPr>
                  <w:pStyle w:val="NoSpacing"/>
                  <w:rPr>
                    <w:rFonts w:ascii="Times New Roman" w:hAnsi="Times New Roman" w:cs="Times New Roman"/>
                    <w:sz w:val="24"/>
                    <w:szCs w:val="24"/>
                  </w:rPr>
                </w:pPr>
                <w:r>
                  <w:rPr>
                    <w:rFonts w:ascii="Times New Roman" w:hAnsi="Times New Roman" w:cs="Times New Roman"/>
                    <w:sz w:val="24"/>
                    <w:szCs w:val="24"/>
                  </w:rPr>
                  <w:t>Barr, N</w:t>
                </w:r>
                <w:r w:rsidR="00634693">
                  <w:rPr>
                    <w:rFonts w:ascii="Times New Roman" w:hAnsi="Times New Roman" w:cs="Times New Roman"/>
                    <w:sz w:val="24"/>
                    <w:szCs w:val="24"/>
                  </w:rPr>
                  <w:t>ancy</w:t>
                </w:r>
                <w:r w:rsidR="00E475F5">
                  <w:rPr>
                    <w:rFonts w:ascii="Times New Roman" w:hAnsi="Times New Roman" w:cs="Times New Roman"/>
                    <w:sz w:val="24"/>
                    <w:szCs w:val="24"/>
                  </w:rPr>
                  <w:t>. ‘</w:t>
                </w:r>
                <w:r w:rsidRPr="00B65332">
                  <w:rPr>
                    <w:rFonts w:ascii="Times New Roman" w:hAnsi="Times New Roman" w:cs="Times New Roman"/>
                    <w:sz w:val="24"/>
                    <w:szCs w:val="24"/>
                  </w:rPr>
                  <w:t>The Legacy of Photographic Modernism in America: Edward Weston's ‘Photographic Art’</w:t>
                </w:r>
                <w:r w:rsidR="00E475F5">
                  <w:rPr>
                    <w:rFonts w:ascii="Times New Roman" w:hAnsi="Times New Roman" w:cs="Times New Roman"/>
                    <w:sz w:val="24"/>
                    <w:szCs w:val="24"/>
                  </w:rPr>
                  <w:t xml:space="preserve"> and Charles Sheeler's ‘Wheels’’</w:t>
                </w:r>
                <w:r w:rsidRPr="00B65332">
                  <w:rPr>
                    <w:rFonts w:ascii="Times New Roman" w:hAnsi="Times New Roman" w:cs="Times New Roman"/>
                    <w:sz w:val="24"/>
                    <w:szCs w:val="24"/>
                  </w:rPr>
                  <w:t xml:space="preserve"> </w:t>
                </w:r>
                <w:r w:rsidRPr="0033511D">
                  <w:rPr>
                    <w:rFonts w:ascii="Times New Roman" w:hAnsi="Times New Roman" w:cs="Times New Roman"/>
                    <w:i/>
                    <w:sz w:val="24"/>
                    <w:szCs w:val="24"/>
                  </w:rPr>
                  <w:t>Bulletin of the Detroit Institute of Arts</w:t>
                </w:r>
                <w:r w:rsidR="002749DB">
                  <w:rPr>
                    <w:rFonts w:ascii="Times New Roman" w:hAnsi="Times New Roman" w:cs="Times New Roman"/>
                    <w:sz w:val="24"/>
                    <w:szCs w:val="24"/>
                  </w:rPr>
                  <w:t xml:space="preserve"> 80.1</w:t>
                </w:r>
                <w:r w:rsidR="00E475F5">
                  <w:rPr>
                    <w:rFonts w:ascii="Times New Roman" w:hAnsi="Times New Roman" w:cs="Times New Roman"/>
                    <w:sz w:val="24"/>
                    <w:szCs w:val="24"/>
                  </w:rPr>
                  <w:t xml:space="preserve"> (2006):</w:t>
                </w:r>
                <w:r w:rsidR="00B70C66">
                  <w:rPr>
                    <w:rFonts w:ascii="Times New Roman" w:hAnsi="Times New Roman" w:cs="Times New Roman"/>
                    <w:sz w:val="24"/>
                    <w:szCs w:val="24"/>
                  </w:rPr>
                  <w:t xml:space="preserve"> </w:t>
                </w:r>
                <w:r w:rsidRPr="00B65332">
                  <w:rPr>
                    <w:rFonts w:ascii="Times New Roman" w:hAnsi="Times New Roman" w:cs="Times New Roman"/>
                    <w:sz w:val="24"/>
                    <w:szCs w:val="24"/>
                  </w:rPr>
                  <w:t xml:space="preserve">42-51. </w:t>
                </w:r>
              </w:p>
              <w:p w14:paraId="0EB30633" w14:textId="77777777" w:rsidR="00E9067B" w:rsidRPr="00B65332" w:rsidRDefault="00E9067B" w:rsidP="00E9067B">
                <w:pPr>
                  <w:pStyle w:val="NoSpacing"/>
                  <w:rPr>
                    <w:rFonts w:ascii="Times New Roman" w:hAnsi="Times New Roman" w:cs="Times New Roman"/>
                    <w:sz w:val="24"/>
                    <w:szCs w:val="24"/>
                  </w:rPr>
                </w:pPr>
              </w:p>
              <w:p w14:paraId="050199A3" w14:textId="35A1CC53" w:rsidR="00E9067B" w:rsidRPr="00B65332" w:rsidRDefault="00BD62C2" w:rsidP="00E9067B">
                <w:pPr>
                  <w:pStyle w:val="NoSpacing"/>
                  <w:rPr>
                    <w:rFonts w:ascii="Times New Roman" w:hAnsi="Times New Roman" w:cs="Times New Roman"/>
                    <w:sz w:val="24"/>
                    <w:szCs w:val="24"/>
                  </w:rPr>
                </w:pPr>
                <w:r>
                  <w:rPr>
                    <w:rFonts w:ascii="Times New Roman" w:hAnsi="Times New Roman" w:cs="Times New Roman"/>
                    <w:sz w:val="24"/>
                    <w:szCs w:val="24"/>
                  </w:rPr>
                  <w:t xml:space="preserve">Nickel, Douglas. </w:t>
                </w:r>
                <w:bookmarkStart w:id="0" w:name="_GoBack"/>
                <w:bookmarkEnd w:id="0"/>
                <w:r w:rsidR="00232BFB">
                  <w:rPr>
                    <w:rFonts w:ascii="Times New Roman" w:hAnsi="Times New Roman" w:cs="Times New Roman"/>
                    <w:sz w:val="24"/>
                    <w:szCs w:val="24"/>
                  </w:rPr>
                  <w:t>‘‘</w:t>
                </w:r>
                <w:r w:rsidR="00E9067B" w:rsidRPr="00B65332">
                  <w:rPr>
                    <w:rFonts w:ascii="Times New Roman" w:hAnsi="Times New Roman" w:cs="Times New Roman"/>
                    <w:sz w:val="24"/>
                    <w:szCs w:val="24"/>
                  </w:rPr>
                  <w:t>A</w:t>
                </w:r>
                <w:r w:rsidR="00232BFB">
                  <w:rPr>
                    <w:rFonts w:ascii="Times New Roman" w:hAnsi="Times New Roman" w:cs="Times New Roman"/>
                    <w:sz w:val="24"/>
                    <w:szCs w:val="24"/>
                  </w:rPr>
                  <w:t>merican Photographs’ Revisited’</w:t>
                </w:r>
                <w:r w:rsidR="00E9067B" w:rsidRPr="00B65332">
                  <w:rPr>
                    <w:rFonts w:ascii="Times New Roman" w:hAnsi="Times New Roman" w:cs="Times New Roman"/>
                    <w:sz w:val="24"/>
                    <w:szCs w:val="24"/>
                  </w:rPr>
                  <w:t xml:space="preserve"> </w:t>
                </w:r>
                <w:r w:rsidR="00E9067B" w:rsidRPr="00232BFB">
                  <w:rPr>
                    <w:rFonts w:ascii="Times New Roman" w:hAnsi="Times New Roman" w:cs="Times New Roman"/>
                    <w:i/>
                    <w:sz w:val="24"/>
                    <w:szCs w:val="24"/>
                  </w:rPr>
                  <w:t>Ameri</w:t>
                </w:r>
                <w:r w:rsidR="00232BFB" w:rsidRPr="00232BFB">
                  <w:rPr>
                    <w:rFonts w:ascii="Times New Roman" w:hAnsi="Times New Roman" w:cs="Times New Roman"/>
                    <w:i/>
                    <w:sz w:val="24"/>
                    <w:szCs w:val="24"/>
                  </w:rPr>
                  <w:t>can Art</w:t>
                </w:r>
                <w:r w:rsidR="002749DB">
                  <w:rPr>
                    <w:rFonts w:ascii="Times New Roman" w:hAnsi="Times New Roman" w:cs="Times New Roman"/>
                    <w:sz w:val="24"/>
                    <w:szCs w:val="24"/>
                  </w:rPr>
                  <w:t xml:space="preserve"> 6.2 (</w:t>
                </w:r>
                <w:r w:rsidR="00232BFB">
                  <w:rPr>
                    <w:rFonts w:ascii="Times New Roman" w:hAnsi="Times New Roman" w:cs="Times New Roman"/>
                    <w:sz w:val="24"/>
                    <w:szCs w:val="24"/>
                  </w:rPr>
                  <w:t>1992)</w:t>
                </w:r>
                <w:r w:rsidR="00E9067B">
                  <w:rPr>
                    <w:rFonts w:ascii="Times New Roman" w:hAnsi="Times New Roman" w:cs="Times New Roman"/>
                    <w:sz w:val="24"/>
                    <w:szCs w:val="24"/>
                  </w:rPr>
                  <w:t>:</w:t>
                </w:r>
                <w:r w:rsidR="00E9067B" w:rsidRPr="00B65332">
                  <w:rPr>
                    <w:rFonts w:ascii="Times New Roman" w:hAnsi="Times New Roman" w:cs="Times New Roman"/>
                    <w:sz w:val="24"/>
                    <w:szCs w:val="24"/>
                  </w:rPr>
                  <w:t xml:space="preserve"> 78-97.</w:t>
                </w:r>
              </w:p>
              <w:p w14:paraId="296FC427" w14:textId="77777777" w:rsidR="003235A7" w:rsidRDefault="00BD62C2" w:rsidP="00FB11DE"/>
            </w:sdtContent>
          </w:sdt>
        </w:tc>
      </w:tr>
    </w:tbl>
    <w:p w14:paraId="7ED2B6B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FCC2D" w14:textId="77777777" w:rsidR="00232BFB" w:rsidRDefault="00232BFB" w:rsidP="007A0D55">
      <w:pPr>
        <w:spacing w:after="0" w:line="240" w:lineRule="auto"/>
      </w:pPr>
      <w:r>
        <w:separator/>
      </w:r>
    </w:p>
  </w:endnote>
  <w:endnote w:type="continuationSeparator" w:id="0">
    <w:p w14:paraId="11A26649" w14:textId="77777777" w:rsidR="00232BFB" w:rsidRDefault="00232B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98730" w14:textId="77777777" w:rsidR="00232BFB" w:rsidRDefault="00232BFB" w:rsidP="007A0D55">
      <w:pPr>
        <w:spacing w:after="0" w:line="240" w:lineRule="auto"/>
      </w:pPr>
      <w:r>
        <w:separator/>
      </w:r>
    </w:p>
  </w:footnote>
  <w:footnote w:type="continuationSeparator" w:id="0">
    <w:p w14:paraId="479E76C2" w14:textId="77777777" w:rsidR="00232BFB" w:rsidRDefault="00232B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EF806" w14:textId="77777777" w:rsidR="00232BFB" w:rsidRDefault="00232BF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3CDE163" w14:textId="77777777" w:rsidR="00232BFB" w:rsidRDefault="00232B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6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2BFB"/>
    <w:rsid w:val="00234353"/>
    <w:rsid w:val="00244BB0"/>
    <w:rsid w:val="002749DB"/>
    <w:rsid w:val="002A0A0D"/>
    <w:rsid w:val="002B0B37"/>
    <w:rsid w:val="002D6A2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4693"/>
    <w:rsid w:val="006D0412"/>
    <w:rsid w:val="007411B9"/>
    <w:rsid w:val="00780D95"/>
    <w:rsid w:val="00780DC7"/>
    <w:rsid w:val="007A0D55"/>
    <w:rsid w:val="007B3377"/>
    <w:rsid w:val="007E5F44"/>
    <w:rsid w:val="008170D8"/>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C66"/>
    <w:rsid w:val="00BC39C9"/>
    <w:rsid w:val="00BD62C2"/>
    <w:rsid w:val="00BE5BF7"/>
    <w:rsid w:val="00BF40E1"/>
    <w:rsid w:val="00C27FAB"/>
    <w:rsid w:val="00C358D4"/>
    <w:rsid w:val="00C6296B"/>
    <w:rsid w:val="00CC586D"/>
    <w:rsid w:val="00CF1542"/>
    <w:rsid w:val="00CF3EC5"/>
    <w:rsid w:val="00D656DA"/>
    <w:rsid w:val="00D83300"/>
    <w:rsid w:val="00DC6B48"/>
    <w:rsid w:val="00DF01B0"/>
    <w:rsid w:val="00E475F5"/>
    <w:rsid w:val="00E85A05"/>
    <w:rsid w:val="00E9067B"/>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F4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0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67B"/>
    <w:rPr>
      <w:rFonts w:ascii="Lucida Grande" w:hAnsi="Lucida Grande" w:cs="Lucida Grande"/>
      <w:sz w:val="18"/>
      <w:szCs w:val="18"/>
    </w:rPr>
  </w:style>
  <w:style w:type="paragraph" w:styleId="NoSpacing">
    <w:name w:val="No Spacing"/>
    <w:uiPriority w:val="1"/>
    <w:qFormat/>
    <w:rsid w:val="00E9067B"/>
    <w:pPr>
      <w:spacing w:after="0" w:line="240" w:lineRule="auto"/>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0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67B"/>
    <w:rPr>
      <w:rFonts w:ascii="Lucida Grande" w:hAnsi="Lucida Grande" w:cs="Lucida Grande"/>
      <w:sz w:val="18"/>
      <w:szCs w:val="18"/>
    </w:rPr>
  </w:style>
  <w:style w:type="paragraph" w:styleId="NoSpacing">
    <w:name w:val="No Spacing"/>
    <w:uiPriority w:val="1"/>
    <w:qFormat/>
    <w:rsid w:val="00E9067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EA49C114BE82479FB2AFBDBF53BF82"/>
        <w:category>
          <w:name w:val="General"/>
          <w:gallery w:val="placeholder"/>
        </w:category>
        <w:types>
          <w:type w:val="bbPlcHdr"/>
        </w:types>
        <w:behaviors>
          <w:behavior w:val="content"/>
        </w:behaviors>
        <w:guid w:val="{0C763150-33F4-544F-B993-C100C0958EF5}"/>
      </w:docPartPr>
      <w:docPartBody>
        <w:p w:rsidR="00981E9E" w:rsidRDefault="00981E9E">
          <w:pPr>
            <w:pStyle w:val="DFEA49C114BE82479FB2AFBDBF53BF82"/>
          </w:pPr>
          <w:r w:rsidRPr="00CC586D">
            <w:rPr>
              <w:rStyle w:val="PlaceholderText"/>
              <w:b/>
              <w:color w:val="FFFFFF" w:themeColor="background1"/>
            </w:rPr>
            <w:t>[Salutation]</w:t>
          </w:r>
        </w:p>
      </w:docPartBody>
    </w:docPart>
    <w:docPart>
      <w:docPartPr>
        <w:name w:val="62BF3F8771852646AE3FE0FC63318520"/>
        <w:category>
          <w:name w:val="General"/>
          <w:gallery w:val="placeholder"/>
        </w:category>
        <w:types>
          <w:type w:val="bbPlcHdr"/>
        </w:types>
        <w:behaviors>
          <w:behavior w:val="content"/>
        </w:behaviors>
        <w:guid w:val="{A3893EBC-8155-A14D-9A81-FF00FFBA9FA5}"/>
      </w:docPartPr>
      <w:docPartBody>
        <w:p w:rsidR="00981E9E" w:rsidRDefault="00981E9E">
          <w:pPr>
            <w:pStyle w:val="62BF3F8771852646AE3FE0FC63318520"/>
          </w:pPr>
          <w:r>
            <w:rPr>
              <w:rStyle w:val="PlaceholderText"/>
            </w:rPr>
            <w:t>[First name]</w:t>
          </w:r>
        </w:p>
      </w:docPartBody>
    </w:docPart>
    <w:docPart>
      <w:docPartPr>
        <w:name w:val="784A6B2BD18EFC4FB21FAB72102F2601"/>
        <w:category>
          <w:name w:val="General"/>
          <w:gallery w:val="placeholder"/>
        </w:category>
        <w:types>
          <w:type w:val="bbPlcHdr"/>
        </w:types>
        <w:behaviors>
          <w:behavior w:val="content"/>
        </w:behaviors>
        <w:guid w:val="{419B9A1A-C729-7B41-88F6-1A428556A736}"/>
      </w:docPartPr>
      <w:docPartBody>
        <w:p w:rsidR="00981E9E" w:rsidRDefault="00981E9E">
          <w:pPr>
            <w:pStyle w:val="784A6B2BD18EFC4FB21FAB72102F2601"/>
          </w:pPr>
          <w:r>
            <w:rPr>
              <w:rStyle w:val="PlaceholderText"/>
            </w:rPr>
            <w:t>[Middle name]</w:t>
          </w:r>
        </w:p>
      </w:docPartBody>
    </w:docPart>
    <w:docPart>
      <w:docPartPr>
        <w:name w:val="031771BA78FC1C45B28C64425BF45EA5"/>
        <w:category>
          <w:name w:val="General"/>
          <w:gallery w:val="placeholder"/>
        </w:category>
        <w:types>
          <w:type w:val="bbPlcHdr"/>
        </w:types>
        <w:behaviors>
          <w:behavior w:val="content"/>
        </w:behaviors>
        <w:guid w:val="{15C11546-D39C-B94E-8E9A-B3259D06CC02}"/>
      </w:docPartPr>
      <w:docPartBody>
        <w:p w:rsidR="00981E9E" w:rsidRDefault="00981E9E">
          <w:pPr>
            <w:pStyle w:val="031771BA78FC1C45B28C64425BF45EA5"/>
          </w:pPr>
          <w:r>
            <w:rPr>
              <w:rStyle w:val="PlaceholderText"/>
            </w:rPr>
            <w:t>[Last name]</w:t>
          </w:r>
        </w:p>
      </w:docPartBody>
    </w:docPart>
    <w:docPart>
      <w:docPartPr>
        <w:name w:val="5AD39942E17140488ACF140AFAD3DEA1"/>
        <w:category>
          <w:name w:val="General"/>
          <w:gallery w:val="placeholder"/>
        </w:category>
        <w:types>
          <w:type w:val="bbPlcHdr"/>
        </w:types>
        <w:behaviors>
          <w:behavior w:val="content"/>
        </w:behaviors>
        <w:guid w:val="{535381A8-915B-FD42-8BEF-8B1490ED6F7B}"/>
      </w:docPartPr>
      <w:docPartBody>
        <w:p w:rsidR="00981E9E" w:rsidRDefault="00981E9E">
          <w:pPr>
            <w:pStyle w:val="5AD39942E17140488ACF140AFAD3DEA1"/>
          </w:pPr>
          <w:r>
            <w:rPr>
              <w:rStyle w:val="PlaceholderText"/>
            </w:rPr>
            <w:t>[Enter your biography]</w:t>
          </w:r>
        </w:p>
      </w:docPartBody>
    </w:docPart>
    <w:docPart>
      <w:docPartPr>
        <w:name w:val="A879FDECCF4C0E418B23A15666EAC5A6"/>
        <w:category>
          <w:name w:val="General"/>
          <w:gallery w:val="placeholder"/>
        </w:category>
        <w:types>
          <w:type w:val="bbPlcHdr"/>
        </w:types>
        <w:behaviors>
          <w:behavior w:val="content"/>
        </w:behaviors>
        <w:guid w:val="{59487A72-6C22-8449-B972-4C7124D53A3A}"/>
      </w:docPartPr>
      <w:docPartBody>
        <w:p w:rsidR="00981E9E" w:rsidRDefault="00981E9E">
          <w:pPr>
            <w:pStyle w:val="A879FDECCF4C0E418B23A15666EAC5A6"/>
          </w:pPr>
          <w:r>
            <w:rPr>
              <w:rStyle w:val="PlaceholderText"/>
            </w:rPr>
            <w:t>[Enter the institution with which you are affiliated]</w:t>
          </w:r>
        </w:p>
      </w:docPartBody>
    </w:docPart>
    <w:docPart>
      <w:docPartPr>
        <w:name w:val="E0958EAADF363B43B64FB313DB24E81E"/>
        <w:category>
          <w:name w:val="General"/>
          <w:gallery w:val="placeholder"/>
        </w:category>
        <w:types>
          <w:type w:val="bbPlcHdr"/>
        </w:types>
        <w:behaviors>
          <w:behavior w:val="content"/>
        </w:behaviors>
        <w:guid w:val="{794B7FA8-111E-A24D-9A2C-5B1EB243E80C}"/>
      </w:docPartPr>
      <w:docPartBody>
        <w:p w:rsidR="00981E9E" w:rsidRDefault="00981E9E">
          <w:pPr>
            <w:pStyle w:val="E0958EAADF363B43B64FB313DB24E81E"/>
          </w:pPr>
          <w:r w:rsidRPr="00EF74F7">
            <w:rPr>
              <w:b/>
              <w:color w:val="808080" w:themeColor="background1" w:themeShade="80"/>
            </w:rPr>
            <w:t>[Enter the headword for your article]</w:t>
          </w:r>
        </w:p>
      </w:docPartBody>
    </w:docPart>
    <w:docPart>
      <w:docPartPr>
        <w:name w:val="BAB710BA415BA145ABD51DDAEC2DFB6D"/>
        <w:category>
          <w:name w:val="General"/>
          <w:gallery w:val="placeholder"/>
        </w:category>
        <w:types>
          <w:type w:val="bbPlcHdr"/>
        </w:types>
        <w:behaviors>
          <w:behavior w:val="content"/>
        </w:behaviors>
        <w:guid w:val="{770E794C-0B53-E844-AA88-D1351C7873C3}"/>
      </w:docPartPr>
      <w:docPartBody>
        <w:p w:rsidR="00981E9E" w:rsidRDefault="00981E9E">
          <w:pPr>
            <w:pStyle w:val="BAB710BA415BA145ABD51DDAEC2DFB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4D2706D1B453429F48A30AE2D288EA"/>
        <w:category>
          <w:name w:val="General"/>
          <w:gallery w:val="placeholder"/>
        </w:category>
        <w:types>
          <w:type w:val="bbPlcHdr"/>
        </w:types>
        <w:behaviors>
          <w:behavior w:val="content"/>
        </w:behaviors>
        <w:guid w:val="{7898B012-22F8-EE49-A55C-FFF560349491}"/>
      </w:docPartPr>
      <w:docPartBody>
        <w:p w:rsidR="00981E9E" w:rsidRDefault="00981E9E">
          <w:pPr>
            <w:pStyle w:val="B04D2706D1B453429F48A30AE2D288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32D9E47A907248BB0CE5CDA9262E3A"/>
        <w:category>
          <w:name w:val="General"/>
          <w:gallery w:val="placeholder"/>
        </w:category>
        <w:types>
          <w:type w:val="bbPlcHdr"/>
        </w:types>
        <w:behaviors>
          <w:behavior w:val="content"/>
        </w:behaviors>
        <w:guid w:val="{575F88B3-0352-1740-AB9A-BE2B2853AC78}"/>
      </w:docPartPr>
      <w:docPartBody>
        <w:p w:rsidR="00981E9E" w:rsidRDefault="00981E9E">
          <w:pPr>
            <w:pStyle w:val="3D32D9E47A907248BB0CE5CDA9262E3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DF8F0C659C34580392FDED4872E31"/>
        <w:category>
          <w:name w:val="General"/>
          <w:gallery w:val="placeholder"/>
        </w:category>
        <w:types>
          <w:type w:val="bbPlcHdr"/>
        </w:types>
        <w:behaviors>
          <w:behavior w:val="content"/>
        </w:behaviors>
        <w:guid w:val="{29BF4EC8-5BD2-7F43-A5DF-A2AC7AE66E71}"/>
      </w:docPartPr>
      <w:docPartBody>
        <w:p w:rsidR="00981E9E" w:rsidRDefault="00981E9E">
          <w:pPr>
            <w:pStyle w:val="1A5DF8F0C659C34580392FDED4872E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9E"/>
    <w:rsid w:val="00981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EA49C114BE82479FB2AFBDBF53BF82">
    <w:name w:val="DFEA49C114BE82479FB2AFBDBF53BF82"/>
  </w:style>
  <w:style w:type="paragraph" w:customStyle="1" w:styleId="62BF3F8771852646AE3FE0FC63318520">
    <w:name w:val="62BF3F8771852646AE3FE0FC63318520"/>
  </w:style>
  <w:style w:type="paragraph" w:customStyle="1" w:styleId="784A6B2BD18EFC4FB21FAB72102F2601">
    <w:name w:val="784A6B2BD18EFC4FB21FAB72102F2601"/>
  </w:style>
  <w:style w:type="paragraph" w:customStyle="1" w:styleId="031771BA78FC1C45B28C64425BF45EA5">
    <w:name w:val="031771BA78FC1C45B28C64425BF45EA5"/>
  </w:style>
  <w:style w:type="paragraph" w:customStyle="1" w:styleId="5AD39942E17140488ACF140AFAD3DEA1">
    <w:name w:val="5AD39942E17140488ACF140AFAD3DEA1"/>
  </w:style>
  <w:style w:type="paragraph" w:customStyle="1" w:styleId="A879FDECCF4C0E418B23A15666EAC5A6">
    <w:name w:val="A879FDECCF4C0E418B23A15666EAC5A6"/>
  </w:style>
  <w:style w:type="paragraph" w:customStyle="1" w:styleId="E0958EAADF363B43B64FB313DB24E81E">
    <w:name w:val="E0958EAADF363B43B64FB313DB24E81E"/>
  </w:style>
  <w:style w:type="paragraph" w:customStyle="1" w:styleId="BAB710BA415BA145ABD51DDAEC2DFB6D">
    <w:name w:val="BAB710BA415BA145ABD51DDAEC2DFB6D"/>
  </w:style>
  <w:style w:type="paragraph" w:customStyle="1" w:styleId="B04D2706D1B453429F48A30AE2D288EA">
    <w:name w:val="B04D2706D1B453429F48A30AE2D288EA"/>
  </w:style>
  <w:style w:type="paragraph" w:customStyle="1" w:styleId="3D32D9E47A907248BB0CE5CDA9262E3A">
    <w:name w:val="3D32D9E47A907248BB0CE5CDA9262E3A"/>
  </w:style>
  <w:style w:type="paragraph" w:customStyle="1" w:styleId="1A5DF8F0C659C34580392FDED4872E31">
    <w:name w:val="1A5DF8F0C659C34580392FDED4872E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EA49C114BE82479FB2AFBDBF53BF82">
    <w:name w:val="DFEA49C114BE82479FB2AFBDBF53BF82"/>
  </w:style>
  <w:style w:type="paragraph" w:customStyle="1" w:styleId="62BF3F8771852646AE3FE0FC63318520">
    <w:name w:val="62BF3F8771852646AE3FE0FC63318520"/>
  </w:style>
  <w:style w:type="paragraph" w:customStyle="1" w:styleId="784A6B2BD18EFC4FB21FAB72102F2601">
    <w:name w:val="784A6B2BD18EFC4FB21FAB72102F2601"/>
  </w:style>
  <w:style w:type="paragraph" w:customStyle="1" w:styleId="031771BA78FC1C45B28C64425BF45EA5">
    <w:name w:val="031771BA78FC1C45B28C64425BF45EA5"/>
  </w:style>
  <w:style w:type="paragraph" w:customStyle="1" w:styleId="5AD39942E17140488ACF140AFAD3DEA1">
    <w:name w:val="5AD39942E17140488ACF140AFAD3DEA1"/>
  </w:style>
  <w:style w:type="paragraph" w:customStyle="1" w:styleId="A879FDECCF4C0E418B23A15666EAC5A6">
    <w:name w:val="A879FDECCF4C0E418B23A15666EAC5A6"/>
  </w:style>
  <w:style w:type="paragraph" w:customStyle="1" w:styleId="E0958EAADF363B43B64FB313DB24E81E">
    <w:name w:val="E0958EAADF363B43B64FB313DB24E81E"/>
  </w:style>
  <w:style w:type="paragraph" w:customStyle="1" w:styleId="BAB710BA415BA145ABD51DDAEC2DFB6D">
    <w:name w:val="BAB710BA415BA145ABD51DDAEC2DFB6D"/>
  </w:style>
  <w:style w:type="paragraph" w:customStyle="1" w:styleId="B04D2706D1B453429F48A30AE2D288EA">
    <w:name w:val="B04D2706D1B453429F48A30AE2D288EA"/>
  </w:style>
  <w:style w:type="paragraph" w:customStyle="1" w:styleId="3D32D9E47A907248BB0CE5CDA9262E3A">
    <w:name w:val="3D32D9E47A907248BB0CE5CDA9262E3A"/>
  </w:style>
  <w:style w:type="paragraph" w:customStyle="1" w:styleId="1A5DF8F0C659C34580392FDED4872E31">
    <w:name w:val="1A5DF8F0C659C34580392FDED4872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1</Pages>
  <Words>252</Words>
  <Characters>1442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7</cp:revision>
  <dcterms:created xsi:type="dcterms:W3CDTF">2014-08-25T02:32:00Z</dcterms:created>
  <dcterms:modified xsi:type="dcterms:W3CDTF">2014-09-21T20:09:00Z</dcterms:modified>
</cp:coreProperties>
</file>