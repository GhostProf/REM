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F4F9BE" w14:textId="77777777" w:rsidTr="00922950">
        <w:tc>
          <w:tcPr>
            <w:tcW w:w="491" w:type="dxa"/>
            <w:vMerge w:val="restart"/>
            <w:shd w:val="clear" w:color="auto" w:fill="A6A6A6" w:themeFill="background1" w:themeFillShade="A6"/>
            <w:textDirection w:val="btLr"/>
          </w:tcPr>
          <w:p w14:paraId="57E0274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8AC7438C9B434D9B3E1D3161F65C57"/>
            </w:placeholder>
            <w:showingPlcHdr/>
            <w:dropDownList>
              <w:listItem w:displayText="Dr." w:value="Dr."/>
              <w:listItem w:displayText="Prof." w:value="Prof."/>
            </w:dropDownList>
          </w:sdtPr>
          <w:sdtEndPr/>
          <w:sdtContent>
            <w:tc>
              <w:tcPr>
                <w:tcW w:w="1259" w:type="dxa"/>
              </w:tcPr>
              <w:p w14:paraId="4D5061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8DB590C47F8A44D914791B2595405CB"/>
            </w:placeholder>
            <w:text/>
          </w:sdtPr>
          <w:sdtEndPr/>
          <w:sdtContent>
            <w:tc>
              <w:tcPr>
                <w:tcW w:w="2073" w:type="dxa"/>
              </w:tcPr>
              <w:p w14:paraId="1FC400F6" w14:textId="77777777" w:rsidR="00B574C9" w:rsidRDefault="004707D7" w:rsidP="004707D7">
                <w:r>
                  <w:t xml:space="preserve">Adrienne </w:t>
                </w:r>
              </w:p>
            </w:tc>
          </w:sdtContent>
        </w:sdt>
        <w:sdt>
          <w:sdtPr>
            <w:alias w:val="Middle name"/>
            <w:tag w:val="authorMiddleName"/>
            <w:id w:val="-2076034781"/>
            <w:placeholder>
              <w:docPart w:val="2D98291F59960246B0025EACCCAAD6F3"/>
            </w:placeholder>
            <w:showingPlcHdr/>
            <w:text/>
          </w:sdtPr>
          <w:sdtEndPr/>
          <w:sdtContent>
            <w:tc>
              <w:tcPr>
                <w:tcW w:w="2551" w:type="dxa"/>
              </w:tcPr>
              <w:p w14:paraId="3D65A5E6" w14:textId="77777777" w:rsidR="00B574C9" w:rsidRDefault="00B574C9" w:rsidP="00922950">
                <w:r>
                  <w:rPr>
                    <w:rStyle w:val="PlaceholderText"/>
                  </w:rPr>
                  <w:t>[Middle name]</w:t>
                </w:r>
              </w:p>
            </w:tc>
          </w:sdtContent>
        </w:sdt>
        <w:sdt>
          <w:sdtPr>
            <w:alias w:val="Last name"/>
            <w:tag w:val="authorLastName"/>
            <w:id w:val="-1088529830"/>
            <w:placeholder>
              <w:docPart w:val="CF91919AE3B8C24E9B5FB067EC5B3A18"/>
            </w:placeholder>
            <w:text/>
          </w:sdtPr>
          <w:sdtEndPr/>
          <w:sdtContent>
            <w:tc>
              <w:tcPr>
                <w:tcW w:w="2642" w:type="dxa"/>
              </w:tcPr>
              <w:p w14:paraId="7F9A3BCC" w14:textId="77777777" w:rsidR="00B574C9" w:rsidRDefault="004707D7" w:rsidP="004707D7">
                <w:proofErr w:type="spellStart"/>
                <w:r>
                  <w:t>Stroik</w:t>
                </w:r>
                <w:proofErr w:type="spellEnd"/>
                <w:r>
                  <w:t xml:space="preserve"> </w:t>
                </w:r>
              </w:p>
            </w:tc>
          </w:sdtContent>
        </w:sdt>
      </w:tr>
      <w:tr w:rsidR="00B574C9" w14:paraId="6A5DF177" w14:textId="77777777" w:rsidTr="001A6A06">
        <w:trPr>
          <w:trHeight w:val="986"/>
        </w:trPr>
        <w:tc>
          <w:tcPr>
            <w:tcW w:w="491" w:type="dxa"/>
            <w:vMerge/>
            <w:shd w:val="clear" w:color="auto" w:fill="A6A6A6" w:themeFill="background1" w:themeFillShade="A6"/>
          </w:tcPr>
          <w:p w14:paraId="031DD8F3" w14:textId="77777777" w:rsidR="00B574C9" w:rsidRPr="001A6A06" w:rsidRDefault="00B574C9" w:rsidP="00CF1542">
            <w:pPr>
              <w:jc w:val="center"/>
              <w:rPr>
                <w:b/>
                <w:color w:val="FFFFFF" w:themeColor="background1"/>
              </w:rPr>
            </w:pPr>
          </w:p>
        </w:tc>
        <w:sdt>
          <w:sdtPr>
            <w:alias w:val="Biography"/>
            <w:tag w:val="authorBiography"/>
            <w:id w:val="938807824"/>
            <w:placeholder>
              <w:docPart w:val="FB32639BCFD1D84AA52DF613FEC0EA25"/>
            </w:placeholder>
            <w:showingPlcHdr/>
          </w:sdtPr>
          <w:sdtEndPr/>
          <w:sdtContent>
            <w:tc>
              <w:tcPr>
                <w:tcW w:w="8525" w:type="dxa"/>
                <w:gridSpan w:val="4"/>
              </w:tcPr>
              <w:p w14:paraId="2B189D79" w14:textId="77777777" w:rsidR="00B574C9" w:rsidRDefault="00B574C9" w:rsidP="00922950">
                <w:r>
                  <w:rPr>
                    <w:rStyle w:val="PlaceholderText"/>
                  </w:rPr>
                  <w:t>[Enter your biography]</w:t>
                </w:r>
              </w:p>
            </w:tc>
          </w:sdtContent>
        </w:sdt>
      </w:tr>
      <w:tr w:rsidR="00B574C9" w14:paraId="4D6EDBB4" w14:textId="77777777" w:rsidTr="001A6A06">
        <w:trPr>
          <w:trHeight w:val="986"/>
        </w:trPr>
        <w:tc>
          <w:tcPr>
            <w:tcW w:w="491" w:type="dxa"/>
            <w:vMerge/>
            <w:shd w:val="clear" w:color="auto" w:fill="A6A6A6" w:themeFill="background1" w:themeFillShade="A6"/>
          </w:tcPr>
          <w:p w14:paraId="31055027" w14:textId="77777777" w:rsidR="00B574C9" w:rsidRPr="001A6A06" w:rsidRDefault="00B574C9" w:rsidP="00CF1542">
            <w:pPr>
              <w:jc w:val="center"/>
              <w:rPr>
                <w:b/>
                <w:color w:val="FFFFFF" w:themeColor="background1"/>
              </w:rPr>
            </w:pPr>
          </w:p>
        </w:tc>
        <w:sdt>
          <w:sdtPr>
            <w:alias w:val="Affiliation"/>
            <w:tag w:val="affiliation"/>
            <w:id w:val="2012937915"/>
            <w:placeholder>
              <w:docPart w:val="276E63B59AD20040AA6F55BD79204479"/>
            </w:placeholder>
            <w:showingPlcHdr/>
            <w:text/>
          </w:sdtPr>
          <w:sdtEndPr/>
          <w:sdtContent>
            <w:tc>
              <w:tcPr>
                <w:tcW w:w="8525" w:type="dxa"/>
                <w:gridSpan w:val="4"/>
              </w:tcPr>
              <w:p w14:paraId="33E0AD8D" w14:textId="77777777" w:rsidR="00B574C9" w:rsidRDefault="00B574C9" w:rsidP="00B574C9">
                <w:r>
                  <w:rPr>
                    <w:rStyle w:val="PlaceholderText"/>
                  </w:rPr>
                  <w:t>[Enter the institution with which you are affiliated]</w:t>
                </w:r>
              </w:p>
            </w:tc>
          </w:sdtContent>
        </w:sdt>
      </w:tr>
    </w:tbl>
    <w:p w14:paraId="30EF6E4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89BD498" w14:textId="77777777" w:rsidTr="00244BB0">
        <w:tc>
          <w:tcPr>
            <w:tcW w:w="9016" w:type="dxa"/>
            <w:shd w:val="clear" w:color="auto" w:fill="A6A6A6" w:themeFill="background1" w:themeFillShade="A6"/>
            <w:tcMar>
              <w:top w:w="113" w:type="dxa"/>
              <w:bottom w:w="113" w:type="dxa"/>
            </w:tcMar>
          </w:tcPr>
          <w:p w14:paraId="6C670E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567003" w14:textId="77777777" w:rsidTr="003F0D73">
        <w:sdt>
          <w:sdtPr>
            <w:rPr>
              <w:b/>
            </w:rPr>
            <w:alias w:val="Article headword"/>
            <w:tag w:val="articleHeadword"/>
            <w:id w:val="-361440020"/>
            <w:placeholder>
              <w:docPart w:val="C01EDB73D5F05A4CB7D7F00979EA9F64"/>
            </w:placeholder>
            <w:text/>
          </w:sdtPr>
          <w:sdtEndPr/>
          <w:sdtContent>
            <w:tc>
              <w:tcPr>
                <w:tcW w:w="9016" w:type="dxa"/>
                <w:tcMar>
                  <w:top w:w="113" w:type="dxa"/>
                  <w:bottom w:w="113" w:type="dxa"/>
                </w:tcMar>
              </w:tcPr>
              <w:p w14:paraId="1D37AF8D" w14:textId="77777777" w:rsidR="003F0D73" w:rsidRPr="00FB589A" w:rsidRDefault="004707D7" w:rsidP="003F0D73">
                <w:pPr>
                  <w:rPr>
                    <w:b/>
                  </w:rPr>
                </w:pPr>
                <w:r w:rsidRPr="00C97E60">
                  <w:rPr>
                    <w:rFonts w:ascii="Times New Roman" w:hAnsi="Times New Roman" w:cs="Times New Roman"/>
                    <w:b/>
                    <w:sz w:val="24"/>
                    <w:szCs w:val="24"/>
                    <w:lang w:val="en-US"/>
                  </w:rPr>
                  <w:t>Black Bottom</w:t>
                </w:r>
              </w:p>
            </w:tc>
          </w:sdtContent>
        </w:sdt>
      </w:tr>
      <w:tr w:rsidR="00464699" w14:paraId="6E50095A" w14:textId="77777777" w:rsidTr="001F2AC4">
        <w:sdt>
          <w:sdtPr>
            <w:alias w:val="Variant headwords"/>
            <w:tag w:val="variantHeadwords"/>
            <w:id w:val="173464402"/>
            <w:placeholder>
              <w:docPart w:val="FF11A45A1A807C49BADD88790939EF73"/>
            </w:placeholder>
            <w:showingPlcHdr/>
          </w:sdtPr>
          <w:sdtEndPr/>
          <w:sdtContent>
            <w:tc>
              <w:tcPr>
                <w:tcW w:w="9016" w:type="dxa"/>
                <w:tcMar>
                  <w:top w:w="113" w:type="dxa"/>
                  <w:bottom w:w="113" w:type="dxa"/>
                </w:tcMar>
              </w:tcPr>
              <w:p w14:paraId="1B142159"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7BC8AF" w14:textId="77777777" w:rsidTr="003F0D73">
        <w:sdt>
          <w:sdtPr>
            <w:alias w:val="Abstract"/>
            <w:tag w:val="abstract"/>
            <w:id w:val="-635871867"/>
            <w:placeholder>
              <w:docPart w:val="CD9DA43F2229974C866FA9B52DDE75F4"/>
            </w:placeholder>
          </w:sdtPr>
          <w:sdtEndPr/>
          <w:sdtContent>
            <w:tc>
              <w:tcPr>
                <w:tcW w:w="9016" w:type="dxa"/>
                <w:tcMar>
                  <w:top w:w="113" w:type="dxa"/>
                  <w:bottom w:w="113" w:type="dxa"/>
                </w:tcMar>
              </w:tcPr>
              <w:p w14:paraId="0F83C07A" w14:textId="1B5187DE" w:rsidR="00E85A05" w:rsidRDefault="00223F6F" w:rsidP="003F1061">
                <w:r>
                  <w:t>T</w:t>
                </w:r>
                <w:r w:rsidRPr="00F07BF4">
                  <w:t>he Black Bottom dance began as an early</w:t>
                </w:r>
                <w:r>
                  <w:t>-</w:t>
                </w:r>
                <w:r w:rsidRPr="00F07BF4">
                  <w:t>twentieth</w:t>
                </w:r>
                <w:r>
                  <w:t>-</w:t>
                </w:r>
                <w:r w:rsidRPr="00F07BF4">
                  <w:t>century Africa</w:t>
                </w:r>
                <w:r>
                  <w:t>n-American social dance in the S</w:t>
                </w:r>
                <w:r w:rsidRPr="00F07BF4">
                  <w:t>outh</w:t>
                </w:r>
                <w:r>
                  <w:t>ern U.S. It later</w:t>
                </w:r>
                <w:r w:rsidRPr="00F07BF4">
                  <w:t xml:space="preserve"> dispersed into </w:t>
                </w:r>
                <w:r>
                  <w:t xml:space="preserve">the American </w:t>
                </w:r>
                <w:r w:rsidRPr="00F07BF4">
                  <w:t>mainstream via Broadway</w:t>
                </w:r>
                <w:r>
                  <w:t xml:space="preserve"> productions, and the dance </w:t>
                </w:r>
                <w:r w:rsidRPr="00F07BF4">
                  <w:t>underwent significant alter</w:t>
                </w:r>
                <w:r>
                  <w:t>ations during this transmission</w:t>
                </w:r>
                <w:r w:rsidRPr="00F07BF4">
                  <w:t>.</w:t>
                </w:r>
                <w:r>
                  <w:t xml:space="preserve"> The Great Migration, urbanisation, and industrialis</w:t>
                </w:r>
                <w:r w:rsidRPr="00F07BF4">
                  <w:t xml:space="preserve">ation resulted in the Black Bottom being brought into urban black communities </w:t>
                </w:r>
                <w:r>
                  <w:t>and theatres</w:t>
                </w:r>
                <w:r w:rsidR="00B5397E">
                  <w:t xml:space="preserve"> in the Northeast and Midw</w:t>
                </w:r>
                <w:r>
                  <w:t>est. In the 1920s, w</w:t>
                </w:r>
                <w:r w:rsidRPr="00F07BF4">
                  <w:t>hite directors and performers went into the predominately black neighbo</w:t>
                </w:r>
                <w:r>
                  <w:t>u</w:t>
                </w:r>
                <w:r w:rsidRPr="00F07BF4">
                  <w:t>rhood of Harlem and witnessed the dance performed by black performers in segregated theatr</w:t>
                </w:r>
                <w:r>
                  <w:t xml:space="preserve">es, </w:t>
                </w:r>
                <w:r w:rsidR="003F1061">
                  <w:t>and later</w:t>
                </w:r>
                <w:r>
                  <w:t xml:space="preserve"> </w:t>
                </w:r>
                <w:r w:rsidR="003F1061">
                  <w:t>received</w:t>
                </w:r>
                <w:r w:rsidRPr="00F07BF4">
                  <w:t xml:space="preserve"> </w:t>
                </w:r>
                <w:r>
                  <w:t xml:space="preserve">private </w:t>
                </w:r>
                <w:r w:rsidRPr="00F07BF4">
                  <w:t>instruction from black danc</w:t>
                </w:r>
                <w:r>
                  <w:t xml:space="preserve">ers. These performers and directors took their knowledge of Black Bottom </w:t>
                </w:r>
                <w:r w:rsidRPr="00F07BF4">
                  <w:t xml:space="preserve">out of the </w:t>
                </w:r>
                <w:r>
                  <w:t xml:space="preserve">black community </w:t>
                </w:r>
                <w:r w:rsidRPr="00F07BF4">
                  <w:t xml:space="preserve">and </w:t>
                </w:r>
                <w:r>
                  <w:t xml:space="preserve">onto the stages of 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t>,</w:t>
                </w:r>
                <w:r w:rsidRPr="00F07BF4">
                  <w:t xml:space="preserve"> and led to its presence in white social </w:t>
                </w:r>
                <w:r>
                  <w:t>entertainment venues (the dance, however, was drastically simplified)</w:t>
                </w:r>
                <w:r w:rsidRPr="00F07BF4">
                  <w:t>.</w:t>
                </w:r>
                <w:r>
                  <w:t xml:space="preserve"> Black Bottom became part of modernist American society, which in itself was drawn to white appropriation of black practices. The Black Bottom established that dancing modern often meant adopting, adapting, and performing black dances.</w:t>
                </w:r>
              </w:p>
            </w:tc>
          </w:sdtContent>
        </w:sdt>
      </w:tr>
      <w:tr w:rsidR="003F0D73" w14:paraId="35408B4D" w14:textId="77777777" w:rsidTr="003F0D73">
        <w:sdt>
          <w:sdtPr>
            <w:alias w:val="Article text"/>
            <w:tag w:val="articleText"/>
            <w:id w:val="634067588"/>
            <w:placeholder>
              <w:docPart w:val="167D996FF759F343A01AC6454418E9EF"/>
            </w:placeholder>
          </w:sdtPr>
          <w:sdtEndPr/>
          <w:sdtContent>
            <w:sdt>
              <w:sdtPr>
                <w:alias w:val="Abstract"/>
                <w:tag w:val="abstract"/>
                <w:id w:val="1015112870"/>
                <w:placeholder>
                  <w:docPart w:val="73BC38DB8526A84E87C37355185A27FB"/>
                </w:placeholder>
              </w:sdtPr>
              <w:sdtEndPr/>
              <w:sdtContent>
                <w:tc>
                  <w:tcPr>
                    <w:tcW w:w="9016" w:type="dxa"/>
                    <w:tcMar>
                      <w:top w:w="113" w:type="dxa"/>
                      <w:bottom w:w="113" w:type="dxa"/>
                    </w:tcMar>
                  </w:tcPr>
                  <w:p w14:paraId="61119F58" w14:textId="77777777" w:rsidR="003F1061" w:rsidRDefault="003F1061" w:rsidP="004707D7">
                    <w:r>
                      <w:t>T</w:t>
                    </w:r>
                    <w:r w:rsidRPr="00F07BF4">
                      <w:t>he Black Bottom dance began as an early</w:t>
                    </w:r>
                    <w:r>
                      <w:t>-</w:t>
                    </w:r>
                    <w:r w:rsidRPr="00F07BF4">
                      <w:t>twentieth</w:t>
                    </w:r>
                    <w:r>
                      <w:t>-</w:t>
                    </w:r>
                    <w:r w:rsidRPr="00F07BF4">
                      <w:t>century Africa</w:t>
                    </w:r>
                    <w:r>
                      <w:t>n-American social dance in the S</w:t>
                    </w:r>
                    <w:r w:rsidRPr="00F07BF4">
                      <w:t>outh</w:t>
                    </w:r>
                    <w:r>
                      <w:t>ern U.S. It later</w:t>
                    </w:r>
                    <w:r w:rsidRPr="00F07BF4">
                      <w:t xml:space="preserve"> dispersed into </w:t>
                    </w:r>
                    <w:r>
                      <w:t xml:space="preserve">the American </w:t>
                    </w:r>
                    <w:r w:rsidRPr="00F07BF4">
                      <w:t>mainstream via Broadway</w:t>
                    </w:r>
                    <w:r>
                      <w:t xml:space="preserve"> productions, and the dance </w:t>
                    </w:r>
                    <w:r w:rsidRPr="00F07BF4">
                      <w:t>underwent significant alter</w:t>
                    </w:r>
                    <w:r>
                      <w:t>ations during this transmission</w:t>
                    </w:r>
                    <w:r w:rsidRPr="00F07BF4">
                      <w:t>.</w:t>
                    </w:r>
                    <w:r>
                      <w:t xml:space="preserve"> The Great Migration, urbanisation, and industrialis</w:t>
                    </w:r>
                    <w:r w:rsidRPr="00F07BF4">
                      <w:t xml:space="preserve">ation resulted in the Black Bottom being brought into urban black communities </w:t>
                    </w:r>
                    <w:r>
                      <w:t>and theatres in the Northeast and Midwest. In the 1920s, w</w:t>
                    </w:r>
                    <w:r w:rsidRPr="00F07BF4">
                      <w:t>hite directors and performers went into the predominately black neighbo</w:t>
                    </w:r>
                    <w:r>
                      <w:t>u</w:t>
                    </w:r>
                    <w:r w:rsidRPr="00F07BF4">
                      <w:t>rhood of Harlem and witnessed the dance performed by black performers in segregated theatr</w:t>
                    </w:r>
                    <w:r>
                      <w:t>es, and later received</w:t>
                    </w:r>
                    <w:r w:rsidRPr="00F07BF4">
                      <w:t xml:space="preserve"> </w:t>
                    </w:r>
                    <w:r>
                      <w:t xml:space="preserve">private </w:t>
                    </w:r>
                    <w:r w:rsidRPr="00F07BF4">
                      <w:t>instruction from black danc</w:t>
                    </w:r>
                    <w:r>
                      <w:t xml:space="preserve">ers. These performers and directors took their knowledge of Black Bottom </w:t>
                    </w:r>
                    <w:r w:rsidRPr="00F07BF4">
                      <w:t xml:space="preserve">out of the </w:t>
                    </w:r>
                    <w:r>
                      <w:t xml:space="preserve">black community </w:t>
                    </w:r>
                    <w:r w:rsidRPr="00F07BF4">
                      <w:t xml:space="preserve">and </w:t>
                    </w:r>
                    <w:r>
                      <w:t xml:space="preserve">onto the stages of Broadway. </w:t>
                    </w:r>
                    <w:r w:rsidRPr="00F07BF4">
                      <w:t xml:space="preserve">This </w:t>
                    </w:r>
                    <w:r>
                      <w:t xml:space="preserve">transmission into theatrical performance </w:t>
                    </w:r>
                    <w:r w:rsidRPr="00F07BF4">
                      <w:t xml:space="preserve">ignited the </w:t>
                    </w:r>
                    <w:r>
                      <w:t xml:space="preserve">widespread </w:t>
                    </w:r>
                    <w:r w:rsidRPr="00F07BF4">
                      <w:t>popularity of the Black Bottom</w:t>
                    </w:r>
                    <w:r>
                      <w:t>,</w:t>
                    </w:r>
                    <w:r w:rsidRPr="00F07BF4">
                      <w:t xml:space="preserve"> and led to its presence in white social </w:t>
                    </w:r>
                    <w:r>
                      <w:t>entertainment venues (the dance, however, was drastically simplified)</w:t>
                    </w:r>
                    <w:r w:rsidRPr="00F07BF4">
                      <w:t>.</w:t>
                    </w:r>
                    <w:r>
                      <w:t xml:space="preserve"> Black Bottom became part of modernist American society, which in itself was drawn to white appropriation of black practices. The Black Bottom established that dancing modern often meant adopting, adapting, and performing black dances.</w:t>
                    </w:r>
                  </w:p>
                  <w:p w14:paraId="6D23C13D" w14:textId="7C1AE47B" w:rsidR="004707D7" w:rsidRDefault="004707D7" w:rsidP="004707D7"/>
                  <w:p w14:paraId="0FB92977" w14:textId="5EC996F5" w:rsidR="004707D7" w:rsidRPr="00F07BF4" w:rsidRDefault="004707D7" w:rsidP="004707D7">
                    <w:r>
                      <w:t xml:space="preserve">It was in the </w:t>
                    </w:r>
                    <w:proofErr w:type="spellStart"/>
                    <w:r>
                      <w:t>jook</w:t>
                    </w:r>
                    <w:proofErr w:type="spellEnd"/>
                    <w:r>
                      <w:t xml:space="preserve"> houses of</w:t>
                    </w:r>
                    <w:r w:rsidRPr="00F07BF4">
                      <w:t xml:space="preserve"> the Southern U.S. tha</w:t>
                    </w:r>
                    <w:r>
                      <w:t xml:space="preserve">t African Americans </w:t>
                    </w:r>
                    <w:r w:rsidR="00404EB6">
                      <w:t>created</w:t>
                    </w:r>
                    <w:r>
                      <w:t xml:space="preserve"> the Black Bottom</w:t>
                    </w:r>
                    <w:r w:rsidRPr="00F07BF4">
                      <w:t xml:space="preserve"> dance in the</w:t>
                    </w:r>
                    <w:r w:rsidR="00B5397E">
                      <w:t xml:space="preserve"> early 1900s. </w:t>
                    </w:r>
                    <w:r>
                      <w:t>These semi-</w:t>
                    </w:r>
                    <w:r w:rsidRPr="00F07BF4">
                      <w:t xml:space="preserve">rural, black-owned establishments served as important social locations for </w:t>
                    </w:r>
                    <w:r w:rsidR="00B5397E">
                      <w:t>the black working-class, and</w:t>
                    </w:r>
                    <w:r w:rsidRPr="00F07BF4">
                      <w:t xml:space="preserve"> provided a </w:t>
                    </w:r>
                    <w:r w:rsidR="00B5397E">
                      <w:t xml:space="preserve">communal space to dance, </w:t>
                    </w:r>
                    <w:r w:rsidRPr="00F07BF4">
                      <w:t>listen to li</w:t>
                    </w:r>
                    <w:r>
                      <w:t>ve music, eat,</w:t>
                    </w:r>
                    <w:r w:rsidR="00B5397E">
                      <w:t xml:space="preserve"> drink, play games, and socialise. A</w:t>
                    </w:r>
                    <w:r>
                      <w:t xml:space="preserve">frican Americans brought both </w:t>
                    </w:r>
                    <w:proofErr w:type="spellStart"/>
                    <w:r>
                      <w:t>jook</w:t>
                    </w:r>
                    <w:proofErr w:type="spellEnd"/>
                    <w:r>
                      <w:t xml:space="preserve"> culture</w:t>
                    </w:r>
                    <w:r w:rsidRPr="00F07BF4">
                      <w:t xml:space="preserve"> and the Black Bottom out of the rural South and into the urban Northeast and Midwest during the </w:t>
                    </w:r>
                    <w:r w:rsidR="001F2AC4">
                      <w:lastRenderedPageBreak/>
                      <w:t xml:space="preserve">Great Migration. </w:t>
                    </w:r>
                    <w:r>
                      <w:t>In new urban settings</w:t>
                    </w:r>
                    <w:r w:rsidR="001F2AC4">
                      <w:t>,</w:t>
                    </w:r>
                    <w:r>
                      <w:t xml:space="preserve"> s</w:t>
                    </w:r>
                    <w:r w:rsidRPr="00F07BF4">
                      <w:t>ocial dances like the Black Bottom provided a release, a reprieve, and entertainment</w:t>
                    </w:r>
                    <w:r>
                      <w:t xml:space="preserve"> in the wake of the challenges</w:t>
                    </w:r>
                    <w:r w:rsidR="001F2AC4">
                      <w:t xml:space="preserve"> faced during the Great Migration</w:t>
                    </w:r>
                    <w:r w:rsidRPr="00F07BF4">
                      <w:t xml:space="preserve">.  </w:t>
                    </w:r>
                  </w:p>
                  <w:p w14:paraId="4D7867B6" w14:textId="77777777" w:rsidR="004707D7" w:rsidRDefault="004707D7" w:rsidP="004707D7">
                    <w:r w:rsidRPr="00F07BF4">
                      <w:tab/>
                    </w:r>
                  </w:p>
                  <w:p w14:paraId="642FD147" w14:textId="77777777" w:rsidR="00762C4C" w:rsidRDefault="00762C4C" w:rsidP="004707D7">
                    <w:r>
                      <w:t>Image: Couple.jpg</w:t>
                    </w:r>
                  </w:p>
                  <w:p w14:paraId="2101B595" w14:textId="77777777" w:rsidR="00762C4C" w:rsidRDefault="00762C4C" w:rsidP="004707D7"/>
                  <w:p w14:paraId="622D507D" w14:textId="1B32EF02" w:rsidR="00762C4C" w:rsidRDefault="00762C4C" w:rsidP="00762C4C">
                    <w:pPr>
                      <w:pStyle w:val="Caption"/>
                      <w:keepNext/>
                    </w:pPr>
                    <w:r>
                      <w:t xml:space="preserve">Figure </w:t>
                    </w:r>
                    <w:fldSimple w:instr=" SEQ Figure \* ARABIC ">
                      <w:r>
                        <w:rPr>
                          <w:noProof/>
                        </w:rPr>
                        <w:t>1</w:t>
                      </w:r>
                    </w:fldSimple>
                    <w:r>
                      <w:t xml:space="preserve"> A couple dancing the Black Bottom</w:t>
                    </w:r>
                  </w:p>
                  <w:commentRangeStart w:id="0"/>
                  <w:p w14:paraId="7A8EC462" w14:textId="3DE9AE23" w:rsidR="00762C4C" w:rsidRDefault="00762C4C" w:rsidP="004707D7">
                    <w:r>
                      <w:fldChar w:fldCharType="begin"/>
                    </w:r>
                    <w:r>
                      <w:instrText xml:space="preserve"> HYPERLINK "http://vintagevivant.com/wp-content/uploads/2009/11/black.jpg" </w:instrText>
                    </w:r>
                    <w:r>
                      <w:fldChar w:fldCharType="separate"/>
                    </w:r>
                    <w:r w:rsidRPr="00F07BF4">
                      <w:rPr>
                        <w:rStyle w:val="Hyperlink"/>
                        <w:rFonts w:ascii="Times New Roman" w:hAnsi="Times New Roman" w:cs="Times New Roman"/>
                        <w:sz w:val="24"/>
                        <w:szCs w:val="24"/>
                      </w:rPr>
                      <w:t>http://vintagevivant.com/wp-content/uploads/2009/11/black.jpg</w:t>
                    </w:r>
                    <w:r>
                      <w:rPr>
                        <w:rStyle w:val="Hyperlink"/>
                        <w:rFonts w:ascii="Times New Roman" w:hAnsi="Times New Roman" w:cs="Times New Roman"/>
                        <w:sz w:val="24"/>
                        <w:szCs w:val="24"/>
                      </w:rPr>
                      <w:fldChar w:fldCharType="end"/>
                    </w:r>
                    <w:commentRangeEnd w:id="0"/>
                    <w:r>
                      <w:rPr>
                        <w:rStyle w:val="CommentReference"/>
                      </w:rPr>
                      <w:commentReference w:id="0"/>
                    </w:r>
                  </w:p>
                  <w:p w14:paraId="7F75A89E" w14:textId="77777777" w:rsidR="00762C4C" w:rsidRPr="00F07BF4" w:rsidRDefault="00762C4C" w:rsidP="004707D7"/>
                  <w:p w14:paraId="1F2F94C6" w14:textId="022C2D47" w:rsidR="004707D7" w:rsidRDefault="004707D7" w:rsidP="004707D7">
                    <w:r w:rsidRPr="00F07BF4">
                      <w:t xml:space="preserve">Black Bottom </w:t>
                    </w:r>
                    <w:r w:rsidR="001F2AC4">
                      <w:t xml:space="preserve">appeared </w:t>
                    </w:r>
                    <w:r w:rsidRPr="00F07BF4">
                      <w:t xml:space="preserve">in black vaudeville shows, including some staged by the Whitman Sisters </w:t>
                    </w:r>
                    <w:r w:rsidR="001F2AC4">
                      <w:t>and performed by Ethel Waters. The first widely recognis</w:t>
                    </w:r>
                    <w:r w:rsidRPr="00F07BF4">
                      <w:t xml:space="preserve">ed </w:t>
                    </w:r>
                    <w:r w:rsidR="001F2AC4">
                      <w:t>incorporation of Black Bottom</w:t>
                    </w:r>
                    <w:r w:rsidRPr="00F07BF4">
                      <w:t xml:space="preserve"> in</w:t>
                    </w:r>
                    <w:r w:rsidR="001F2AC4">
                      <w:t>to</w:t>
                    </w:r>
                    <w:r w:rsidRPr="00F07BF4">
                      <w:t xml:space="preserve"> theatrical performance came </w:t>
                    </w:r>
                    <w:r w:rsidR="001F2AC4">
                      <w:t>with</w:t>
                    </w:r>
                    <w:r w:rsidRPr="00F07BF4">
                      <w:t xml:space="preserve"> </w:t>
                    </w:r>
                    <w:r w:rsidR="001F2AC4">
                      <w:t xml:space="preserve">Irving C. Miller’s </w:t>
                    </w:r>
                    <w:r w:rsidRPr="00F07BF4">
                      <w:t>1924 production</w:t>
                    </w:r>
                    <w:r w:rsidR="001F2AC4">
                      <w:t xml:space="preserve"> of </w:t>
                    </w:r>
                    <w:r w:rsidR="001F2AC4">
                      <w:rPr>
                        <w:i/>
                      </w:rPr>
                      <w:t>Dinah</w:t>
                    </w:r>
                    <w:r w:rsidRPr="00F07BF4">
                      <w:t xml:space="preserve"> </w:t>
                    </w:r>
                    <w:r>
                      <w:t xml:space="preserve">in Harlem, where </w:t>
                    </w:r>
                    <w:r w:rsidRPr="00F07BF4">
                      <w:t>white</w:t>
                    </w:r>
                    <w:r>
                      <w:t xml:space="preserve"> patrons regularly </w:t>
                    </w:r>
                    <w:r w:rsidR="00870E8C">
                      <w:t>attended</w:t>
                    </w:r>
                    <w:r>
                      <w:t xml:space="preserve"> to watch black</w:t>
                    </w:r>
                    <w:r w:rsidRPr="00F07BF4">
                      <w:t xml:space="preserve"> perform</w:t>
                    </w:r>
                    <w:r>
                      <w:t>ances</w:t>
                    </w:r>
                    <w:r w:rsidR="00870E8C">
                      <w:t xml:space="preserve">. </w:t>
                    </w:r>
                    <w:r w:rsidRPr="00F07BF4">
                      <w:t>White dire</w:t>
                    </w:r>
                    <w:r>
                      <w:t>ctors like George White observed black performances</w:t>
                    </w:r>
                    <w:r w:rsidRPr="00F07BF4">
                      <w:t>, at least</w:t>
                    </w:r>
                    <w:r>
                      <w:t xml:space="preserve"> in part, to pilfer dances</w:t>
                    </w:r>
                    <w:r w:rsidR="00870E8C">
                      <w:t xml:space="preserve">. </w:t>
                    </w:r>
                    <w:r w:rsidRPr="00F07BF4">
                      <w:t xml:space="preserve">Upon seeing </w:t>
                    </w:r>
                    <w:r w:rsidRPr="00F07BF4">
                      <w:rPr>
                        <w:i/>
                      </w:rPr>
                      <w:t>Dinah</w:t>
                    </w:r>
                    <w:r>
                      <w:t>, White asked</w:t>
                    </w:r>
                    <w:r w:rsidRPr="00F07BF4">
                      <w:t xml:space="preserve"> composers Ray Henderson, Bud </w:t>
                    </w:r>
                    <w:proofErr w:type="spellStart"/>
                    <w:r w:rsidRPr="00F07BF4">
                      <w:t>DeSylva</w:t>
                    </w:r>
                    <w:proofErr w:type="spellEnd"/>
                    <w:r w:rsidRPr="00F07BF4">
                      <w:t>, and Lew Brown</w:t>
                    </w:r>
                    <w:r w:rsidR="00870E8C">
                      <w:t xml:space="preserve"> to write a Black Bottom song. U</w:t>
                    </w:r>
                    <w:r w:rsidRPr="00F07BF4">
                      <w:t>nlike African</w:t>
                    </w:r>
                    <w:r w:rsidR="00870E8C">
                      <w:t xml:space="preserve"> </w:t>
                    </w:r>
                    <w:r w:rsidRPr="00F07BF4">
                      <w:t>Ame</w:t>
                    </w:r>
                    <w:r>
                      <w:t xml:space="preserve">rican composer Perry Bradford’s </w:t>
                    </w:r>
                    <w:r w:rsidR="003F1061">
                      <w:t>‘</w:t>
                    </w:r>
                    <w:r w:rsidRPr="003F1061">
                      <w:t>The Original Black Bottom Dance</w:t>
                    </w:r>
                    <w:r w:rsidR="003F1061">
                      <w:t>’</w:t>
                    </w:r>
                    <w:r w:rsidR="00870E8C">
                      <w:t xml:space="preserve"> of 1919, t</w:t>
                    </w:r>
                    <w:r w:rsidR="00870E8C" w:rsidRPr="00F07BF4">
                      <w:t xml:space="preserve">he lyrics to </w:t>
                    </w:r>
                    <w:r w:rsidR="00870E8C">
                      <w:t>White’s requested</w:t>
                    </w:r>
                    <w:r w:rsidR="00870E8C" w:rsidRPr="00F07BF4">
                      <w:t xml:space="preserve"> song offer</w:t>
                    </w:r>
                    <w:r w:rsidR="00870E8C">
                      <w:t xml:space="preserve">ed vague movement instructions. </w:t>
                    </w:r>
                    <w:r w:rsidR="00094A3D">
                      <w:t>Regardless</w:t>
                    </w:r>
                    <w:r>
                      <w:t>, both dance instruction songs helped establish this genre of song as a means of di</w:t>
                    </w:r>
                    <w:r w:rsidR="00870E8C">
                      <w:t xml:space="preserve">spersing directions for African </w:t>
                    </w:r>
                    <w:r>
                      <w:t>American social dance</w:t>
                    </w:r>
                    <w:r w:rsidR="00870E8C">
                      <w:t>s</w:t>
                    </w:r>
                    <w:r>
                      <w:t xml:space="preserve"> to</w:t>
                    </w:r>
                    <w:r w:rsidR="00870E8C">
                      <w:t xml:space="preserve"> audiences of all backgrounds. </w:t>
                    </w:r>
                    <w:r w:rsidRPr="00F07BF4">
                      <w:t xml:space="preserve">Bradford’s accompaniment included the following description: </w:t>
                    </w:r>
                    <w:r w:rsidR="00870E8C">
                      <w:t>‘</w:t>
                    </w:r>
                    <w:r>
                      <w:t>Hop down front and then you Doo</w:t>
                    </w:r>
                    <w:r w:rsidR="00870E8C">
                      <w:t xml:space="preserve">dle back. </w:t>
                    </w:r>
                    <w:r w:rsidRPr="00F07BF4">
                      <w:t>Mooch to your left an</w:t>
                    </w:r>
                    <w:r w:rsidR="00870E8C">
                      <w:t xml:space="preserve">d then you Mooch to the right. </w:t>
                    </w:r>
                    <w:r w:rsidRPr="00F07BF4">
                      <w:t>Hands on you</w:t>
                    </w:r>
                    <w:r w:rsidR="00870E8C">
                      <w:t xml:space="preserve">r hips and do the Mess Around. </w:t>
                    </w:r>
                    <w:r w:rsidRPr="00F07BF4">
                      <w:t>Break a Leg</w:t>
                    </w:r>
                    <w:r w:rsidR="00870E8C">
                      <w:t xml:space="preserve"> until you’re near the ground. </w:t>
                    </w:r>
                    <w:r w:rsidRPr="00F07BF4">
                      <w:t>Now that’s the Old Black Bottom Dance</w:t>
                    </w:r>
                    <w:r w:rsidR="00870E8C">
                      <w:t>’</w:t>
                    </w:r>
                    <w:r w:rsidRPr="00F07BF4">
                      <w:t xml:space="preserve"> (Stearns 111). These </w:t>
                    </w:r>
                    <w:r w:rsidR="00870E8C">
                      <w:t>lyrics</w:t>
                    </w:r>
                    <w:r w:rsidRPr="00F07BF4">
                      <w:t xml:space="preserve"> </w:t>
                    </w:r>
                    <w:r w:rsidR="00870E8C">
                      <w:t>instructed</w:t>
                    </w:r>
                    <w:r w:rsidRPr="00F07BF4">
                      <w:t xml:space="preserve"> listeners </w:t>
                    </w:r>
                    <w:r>
                      <w:t>with</w:t>
                    </w:r>
                    <w:r w:rsidR="00870E8C">
                      <w:t xml:space="preserve"> </w:t>
                    </w:r>
                    <w:proofErr w:type="gramStart"/>
                    <w:r w:rsidR="00094A3D">
                      <w:t xml:space="preserve">a </w:t>
                    </w:r>
                    <w:r w:rsidR="00870E8C">
                      <w:t>background</w:t>
                    </w:r>
                    <w:proofErr w:type="gramEnd"/>
                    <w:r>
                      <w:t xml:space="preserve"> knowledge of the terminology how to </w:t>
                    </w:r>
                    <w:r w:rsidR="00870E8C">
                      <w:t>perform the dance</w:t>
                    </w:r>
                    <w:r w:rsidRPr="00F07BF4">
                      <w:t xml:space="preserve">.  For example, Doodle instructed one to slide while Mooch meant to shuffle with rotating hips.  Henderson, </w:t>
                    </w:r>
                    <w:proofErr w:type="spellStart"/>
                    <w:r w:rsidRPr="00F07BF4">
                      <w:t>DeSylva</w:t>
                    </w:r>
                    <w:proofErr w:type="spellEnd"/>
                    <w:r w:rsidRPr="00F07BF4">
                      <w:t>, and Brown’s song</w:t>
                    </w:r>
                    <w:r w:rsidR="00094A3D">
                      <w:t>, however,</w:t>
                    </w:r>
                    <w:r w:rsidRPr="00F07BF4">
                      <w:t xml:space="preserve"> included ambiguous comments about the Black </w:t>
                    </w:r>
                    <w:r w:rsidR="00870E8C">
                      <w:t xml:space="preserve">Bottom being the ‘new twister’ and </w:t>
                    </w:r>
                    <w:r w:rsidR="00094A3D">
                      <w:t xml:space="preserve">as </w:t>
                    </w:r>
                    <w:r w:rsidR="00870E8C">
                      <w:t>incorporating movements that were ‘</w:t>
                    </w:r>
                    <w:r w:rsidRPr="00F07BF4">
                      <w:t>just like a</w:t>
                    </w:r>
                    <w:r w:rsidR="00870E8C">
                      <w:t xml:space="preserve"> </w:t>
                    </w:r>
                    <w:proofErr w:type="gramStart"/>
                    <w:r w:rsidR="00870E8C">
                      <w:t>worm</w:t>
                    </w:r>
                    <w:r w:rsidR="00094A3D">
                      <w:t>[</w:t>
                    </w:r>
                    <w:proofErr w:type="gramEnd"/>
                    <w:r w:rsidR="00094A3D">
                      <w:t>’s]</w:t>
                    </w:r>
                    <w:r w:rsidR="00870E8C">
                      <w:t>’</w:t>
                    </w:r>
                    <w:r>
                      <w:t xml:space="preserve"> (Stearns 111).  White</w:t>
                    </w:r>
                    <w:r w:rsidRPr="00F07BF4">
                      <w:t xml:space="preserve"> performer Ann Pennington danced the Black Bottom to these lyrics in </w:t>
                    </w:r>
                    <w:r w:rsidR="00094A3D">
                      <w:t>‘</w:t>
                    </w:r>
                    <w:r w:rsidRPr="00094A3D">
                      <w:t>George White’s Scandals of 1926</w:t>
                    </w:r>
                    <w:r w:rsidR="008B4343">
                      <w:t>,</w:t>
                    </w:r>
                    <w:r w:rsidR="00094A3D">
                      <w:t>’</w:t>
                    </w:r>
                    <w:r w:rsidRPr="00F07BF4">
                      <w:rPr>
                        <w:i/>
                      </w:rPr>
                      <w:t xml:space="preserve"> </w:t>
                    </w:r>
                    <w:r w:rsidRPr="00F07BF4">
                      <w:t>and catapulted the dance into mainstream America</w:t>
                    </w:r>
                    <w:r>
                      <w:t>n culture</w:t>
                    </w:r>
                    <w:r w:rsidRPr="00F07BF4">
                      <w:t>.</w:t>
                    </w:r>
                    <w:r w:rsidR="008B4343">
                      <w:t xml:space="preserve"> </w:t>
                    </w:r>
                    <w:r w:rsidRPr="00F07BF4">
                      <w:t>Pennington’s performance exposed white audie</w:t>
                    </w:r>
                    <w:r>
                      <w:t>nces to a black dance, similar to the Sh</w:t>
                    </w:r>
                    <w:r w:rsidR="008B4343">
                      <w:t>immy and Charleston before it. Additionally, Pennington’s</w:t>
                    </w:r>
                    <w:r>
                      <w:t xml:space="preserve"> and subseque</w:t>
                    </w:r>
                    <w:r w:rsidR="007E0EF0">
                      <w:t>nt performer</w:t>
                    </w:r>
                    <w:r w:rsidR="008B4343">
                      <w:t>s</w:t>
                    </w:r>
                    <w:r w:rsidR="007E0EF0">
                      <w:t>’</w:t>
                    </w:r>
                    <w:r w:rsidR="008B4343">
                      <w:t xml:space="preserve"> bodies on stage </w:t>
                    </w:r>
                    <w:r>
                      <w:t xml:space="preserve">provided visual examples of how to </w:t>
                    </w:r>
                    <w:r w:rsidR="008B4343">
                      <w:t xml:space="preserve">perform the dance. </w:t>
                    </w:r>
                    <w:r>
                      <w:t>Their bodies clarified the meanings intended by the dance instruction songs, regardless of whether one lacked the cultural knowledge to decipher the instructions</w:t>
                    </w:r>
                    <w:r w:rsidR="008B4343">
                      <w:t>,</w:t>
                    </w:r>
                    <w:r>
                      <w:t xml:space="preserve"> or </w:t>
                    </w:r>
                    <w:r w:rsidR="008B4343">
                      <w:t xml:space="preserve">if </w:t>
                    </w:r>
                    <w:r>
                      <w:t xml:space="preserve">the song failed to provide detailed instructions.   </w:t>
                    </w:r>
                  </w:p>
                  <w:p w14:paraId="7F6B39BB" w14:textId="77777777" w:rsidR="004707D7" w:rsidRDefault="004707D7" w:rsidP="004707D7"/>
                  <w:p w14:paraId="4F92B7EA" w14:textId="33B03E84" w:rsidR="004707D7" w:rsidRDefault="004707D7" w:rsidP="004707D7">
                    <w:r>
                      <w:t>Theatrical performers maintained a primarily frontal orient</w:t>
                    </w:r>
                    <w:r w:rsidR="008B4343">
                      <w:t>ation in this solo dance form. Movements</w:t>
                    </w:r>
                    <w:r>
                      <w:t xml:space="preserve"> </w:t>
                    </w:r>
                    <w:r w:rsidRPr="00F07BF4">
                      <w:t>included shuffling in a circle wi</w:t>
                    </w:r>
                    <w:r>
                      <w:t xml:space="preserve">th </w:t>
                    </w:r>
                    <w:r w:rsidR="008B4343">
                      <w:t>the performer’s</w:t>
                    </w:r>
                    <w:r>
                      <w:t xml:space="preserve"> hands on their hips</w:t>
                    </w:r>
                    <w:r w:rsidR="00791192">
                      <w:t>,</w:t>
                    </w:r>
                    <w:r>
                      <w:t xml:space="preserve"> and hip rotations</w:t>
                    </w:r>
                    <w:r w:rsidR="008B4343">
                      <w:t xml:space="preserve">. </w:t>
                    </w:r>
                    <w:r w:rsidRPr="00F07BF4">
                      <w:t>Hobbling steps, slides, and foot swivels appear</w:t>
                    </w:r>
                    <w:r w:rsidR="008B4343">
                      <w:t>ed alongside rear-end slapping, while a</w:t>
                    </w:r>
                    <w:r w:rsidRPr="00F07BF4">
                      <w:t xml:space="preserve">lternating foot stamps with swaying hips were performed </w:t>
                    </w:r>
                    <w:r w:rsidR="008B4343">
                      <w:t xml:space="preserve">with bent knees. </w:t>
                    </w:r>
                    <w:r w:rsidRPr="00F07BF4">
                      <w:t>White audience members watched stage performers execute these danc</w:t>
                    </w:r>
                    <w:r w:rsidR="008B4343">
                      <w:t xml:space="preserve">e steps, </w:t>
                    </w:r>
                    <w:r>
                      <w:t xml:space="preserve">and </w:t>
                    </w:r>
                    <w:r w:rsidRPr="00F07BF4">
                      <w:t xml:space="preserve">then </w:t>
                    </w:r>
                    <w:r w:rsidR="008B4343">
                      <w:t xml:space="preserve">attempted </w:t>
                    </w:r>
                    <w:r w:rsidRPr="00F07BF4">
                      <w:t>the movement</w:t>
                    </w:r>
                    <w:r w:rsidR="008B4343">
                      <w:t>s</w:t>
                    </w:r>
                    <w:r>
                      <w:t xml:space="preserve">, altering the dance so as to make it an appropriate </w:t>
                    </w:r>
                    <w:r w:rsidR="00791192">
                      <w:t xml:space="preserve">ballroom </w:t>
                    </w:r>
                    <w:r>
                      <w:t>social dance</w:t>
                    </w:r>
                    <w:r w:rsidR="00791192">
                      <w:t xml:space="preserve">. </w:t>
                    </w:r>
                    <w:r>
                      <w:t>F</w:t>
                    </w:r>
                    <w:r w:rsidRPr="00F07BF4">
                      <w:t>orward and backward hops</w:t>
                    </w:r>
                    <w:r>
                      <w:t xml:space="preserve"> remained as did the behind slapping, which Pennington’s performance stressed</w:t>
                    </w:r>
                    <w:r w:rsidRPr="00F07BF4">
                      <w:t xml:space="preserve">. </w:t>
                    </w:r>
                  </w:p>
                  <w:p w14:paraId="144CEA65" w14:textId="77777777" w:rsidR="00762C4C" w:rsidRDefault="00762C4C" w:rsidP="004707D7"/>
                  <w:p w14:paraId="032275C5" w14:textId="4C028A6C" w:rsidR="00762C4C" w:rsidRDefault="00762C4C" w:rsidP="004707D7">
                    <w:r>
                      <w:t>Image: Stage.jpg</w:t>
                    </w:r>
                  </w:p>
                  <w:p w14:paraId="126B7EF0" w14:textId="77777777" w:rsidR="00762C4C" w:rsidRDefault="00762C4C" w:rsidP="004707D7">
                    <w:pPr>
                      <w:rPr>
                        <w:rFonts w:ascii="Times New Roman" w:hAnsi="Times New Roman" w:cs="Times New Roman"/>
                        <w:sz w:val="24"/>
                        <w:szCs w:val="24"/>
                      </w:rPr>
                    </w:pPr>
                  </w:p>
                  <w:p w14:paraId="18852528" w14:textId="76CD8CB2" w:rsidR="00762C4C" w:rsidRDefault="00762C4C" w:rsidP="00762C4C">
                    <w:pPr>
                      <w:pStyle w:val="Caption"/>
                      <w:keepNext/>
                      <w:rPr>
                        <w:rFonts w:ascii="Times New Roman" w:hAnsi="Times New Roman" w:cs="Times New Roman"/>
                        <w:sz w:val="24"/>
                        <w:szCs w:val="24"/>
                      </w:rPr>
                    </w:pPr>
                    <w:r>
                      <w:t xml:space="preserve">Figure </w:t>
                    </w:r>
                    <w:fldSimple w:instr=" SEQ Figure \* ARABIC ">
                      <w:r>
                        <w:rPr>
                          <w:noProof/>
                        </w:rPr>
                        <w:t>2</w:t>
                      </w:r>
                    </w:fldSimple>
                    <w:r>
                      <w:t xml:space="preserve"> </w:t>
                    </w:r>
                    <w:r w:rsidRPr="00F07BF4">
                      <w:rPr>
                        <w:rFonts w:ascii="Times New Roman" w:hAnsi="Times New Roman" w:cs="Times New Roman"/>
                        <w:sz w:val="24"/>
                        <w:szCs w:val="24"/>
                      </w:rPr>
                      <w:t>A stage performer dancing the Black Bottom</w:t>
                    </w:r>
                    <w:r>
                      <w:rPr>
                        <w:rFonts w:ascii="Times New Roman" w:hAnsi="Times New Roman" w:cs="Times New Roman"/>
                        <w:sz w:val="24"/>
                        <w:szCs w:val="24"/>
                      </w:rPr>
                      <w:t>.</w:t>
                    </w:r>
                  </w:p>
                  <w:p w14:paraId="4207E3B7" w14:textId="3F8EBD7B" w:rsidR="00762C4C" w:rsidRPr="00762C4C" w:rsidRDefault="00762C4C" w:rsidP="00762C4C">
                    <w:hyperlink r:id="rId9" w:history="1">
                      <w:r w:rsidRPr="00F07BF4">
                        <w:rPr>
                          <w:rStyle w:val="Hyperlink"/>
                          <w:rFonts w:ascii="Times New Roman" w:hAnsi="Times New Roman" w:cs="Times New Roman"/>
                          <w:sz w:val="24"/>
                          <w:szCs w:val="24"/>
                        </w:rPr>
                        <w:t>http://i.ytimg.com/vi/n5UnEB23YCI/0.jpg</w:t>
                      </w:r>
                    </w:hyperlink>
                  </w:p>
                  <w:p w14:paraId="4AA664F3" w14:textId="77777777" w:rsidR="004707D7" w:rsidRDefault="004707D7" w:rsidP="004707D7"/>
                  <w:p w14:paraId="4145FE7B" w14:textId="79B30421" w:rsidR="003F0D73" w:rsidRPr="008B4343" w:rsidRDefault="004707D7" w:rsidP="005B2AAC">
                    <w:r>
                      <w:t xml:space="preserve">White appropriation of the Black Bottom dance </w:t>
                    </w:r>
                    <w:r w:rsidR="001F0EC0">
                      <w:t xml:space="preserve">helped </w:t>
                    </w:r>
                    <w:r>
                      <w:t>establish</w:t>
                    </w:r>
                    <w:r w:rsidR="001F0EC0">
                      <w:t xml:space="preserve"> the notion</w:t>
                    </w:r>
                    <w:r>
                      <w:t xml:space="preserve"> that to be modern </w:t>
                    </w:r>
                    <w:r w:rsidR="005B2AAC">
                      <w:t>often</w:t>
                    </w:r>
                    <w:r>
                      <w:t xml:space="preserve"> mean</w:t>
                    </w:r>
                    <w:r w:rsidR="001F0EC0">
                      <w:t>t</w:t>
                    </w:r>
                    <w:r>
                      <w:t xml:space="preserve"> </w:t>
                    </w:r>
                    <w:r w:rsidR="001F0EC0">
                      <w:t xml:space="preserve">appropriating black dance practices. </w:t>
                    </w:r>
                    <w:r>
                      <w:t>The Black Bottom fostered a white interest</w:t>
                    </w:r>
                    <w:r w:rsidR="00250E1C">
                      <w:t xml:space="preserve"> in </w:t>
                    </w:r>
                    <w:r w:rsidR="00250E1C">
                      <w:lastRenderedPageBreak/>
                      <w:t xml:space="preserve">African American </w:t>
                    </w:r>
                    <w:r>
                      <w:t>dan</w:t>
                    </w:r>
                    <w:r w:rsidR="002071AE">
                      <w:t xml:space="preserve">ce that </w:t>
                    </w:r>
                    <w:r w:rsidR="00250E1C">
                      <w:t>remains</w:t>
                    </w:r>
                    <w:r w:rsidR="002071AE">
                      <w:t xml:space="preserve"> to this day</w:t>
                    </w:r>
                    <w:r w:rsidR="00250E1C">
                      <w:t xml:space="preserve"> — an interest which has led whites</w:t>
                    </w:r>
                    <w:r>
                      <w:t xml:space="preserve"> to observe, ex</w:t>
                    </w:r>
                    <w:r w:rsidR="00250E1C">
                      <w:t xml:space="preserve">ecute, and alter black dances. This interest and appropriation </w:t>
                    </w:r>
                    <w:r>
                      <w:t xml:space="preserve">has </w:t>
                    </w:r>
                    <w:bookmarkStart w:id="1" w:name="_GoBack"/>
                    <w:bookmarkEnd w:id="1"/>
                    <w:r>
                      <w:t xml:space="preserve">contributed to </w:t>
                    </w:r>
                    <w:r w:rsidR="00250E1C">
                      <w:t xml:space="preserve">the popularity of </w:t>
                    </w:r>
                    <w:r>
                      <w:t xml:space="preserve">simplified black dance practices being accepted and applauded </w:t>
                    </w:r>
                    <w:r w:rsidR="00250E1C">
                      <w:t>across</w:t>
                    </w:r>
                    <w:r w:rsidR="00DE0A29">
                      <w:t xml:space="preserve"> America. </w:t>
                    </w:r>
                    <w:r>
                      <w:t xml:space="preserve">As a result, black dance remains a dominant </w:t>
                    </w:r>
                    <w:r w:rsidR="00DE0A29">
                      <w:t xml:space="preserve">cultural </w:t>
                    </w:r>
                    <w:r>
                      <w:t>force in American popular culture</w:t>
                    </w:r>
                    <w:r w:rsidR="00DE0A29">
                      <w:t>,</w:t>
                    </w:r>
                    <w:r>
                      <w:t xml:space="preserve"> and </w:t>
                    </w:r>
                    <w:r w:rsidR="00DE0A29">
                      <w:t>contributes to the definition of</w:t>
                    </w:r>
                    <w:r w:rsidR="00664F8C">
                      <w:t xml:space="preserve"> social dance in the U.S.</w:t>
                    </w:r>
                  </w:p>
                </w:tc>
              </w:sdtContent>
            </w:sdt>
          </w:sdtContent>
        </w:sdt>
      </w:tr>
      <w:tr w:rsidR="003235A7" w14:paraId="4C1E51E9" w14:textId="77777777" w:rsidTr="003235A7">
        <w:tc>
          <w:tcPr>
            <w:tcW w:w="9016" w:type="dxa"/>
          </w:tcPr>
          <w:p w14:paraId="082CE1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AAC0195EBEF934B8352352039F113CE"/>
              </w:placeholder>
            </w:sdtPr>
            <w:sdtEndPr/>
            <w:sdtContent>
              <w:p w14:paraId="3CE398C9" w14:textId="77777777" w:rsidR="004707D7" w:rsidRDefault="004707D7" w:rsidP="004707D7">
                <w:pPr>
                  <w:rPr>
                    <w:rFonts w:ascii="Times New Roman" w:hAnsi="Times New Roman" w:cs="Times New Roman"/>
                    <w:sz w:val="24"/>
                    <w:szCs w:val="24"/>
                  </w:rPr>
                </w:pPr>
                <w:r>
                  <w:rPr>
                    <w:rFonts w:ascii="Times New Roman" w:hAnsi="Times New Roman" w:cs="Times New Roman"/>
                    <w:sz w:val="24"/>
                    <w:szCs w:val="24"/>
                  </w:rPr>
                  <w:t xml:space="preserve">Banes, S. and J. F. </w:t>
                </w:r>
                <w:proofErr w:type="spellStart"/>
                <w:r>
                  <w:rPr>
                    <w:rFonts w:ascii="Times New Roman" w:hAnsi="Times New Roman" w:cs="Times New Roman"/>
                    <w:sz w:val="24"/>
                    <w:szCs w:val="24"/>
                  </w:rPr>
                  <w:t>Szwed</w:t>
                </w:r>
                <w:proofErr w:type="spellEnd"/>
                <w:r>
                  <w:rPr>
                    <w:rFonts w:ascii="Times New Roman" w:hAnsi="Times New Roman" w:cs="Times New Roman"/>
                    <w:sz w:val="24"/>
                    <w:szCs w:val="24"/>
                  </w:rPr>
                  <w:t xml:space="preserve"> (2002) ‘From “</w:t>
                </w:r>
                <w:proofErr w:type="spellStart"/>
                <w:r>
                  <w:rPr>
                    <w:rFonts w:ascii="Times New Roman" w:hAnsi="Times New Roman" w:cs="Times New Roman"/>
                    <w:sz w:val="24"/>
                    <w:szCs w:val="24"/>
                  </w:rPr>
                  <w:t>Messin’Around</w:t>
                </w:r>
                <w:proofErr w:type="spellEnd"/>
                <w:r>
                  <w:rPr>
                    <w:rFonts w:ascii="Times New Roman" w:hAnsi="Times New Roman" w:cs="Times New Roman"/>
                    <w:sz w:val="24"/>
                    <w:szCs w:val="24"/>
                  </w:rPr>
                  <w:t xml:space="preserve">” to “Funky Western Civilization”: The Rise and Fall of Dance Instruction Songs’, </w:t>
                </w:r>
                <w:r w:rsidRPr="00E12710">
                  <w:rPr>
                    <w:rFonts w:ascii="Times New Roman" w:hAnsi="Times New Roman" w:cs="Times New Roman"/>
                    <w:i/>
                    <w:sz w:val="24"/>
                    <w:szCs w:val="24"/>
                  </w:rPr>
                  <w:t>Dancing Many Drums: Excavations in African American Dance</w:t>
                </w:r>
                <w:r>
                  <w:rPr>
                    <w:rFonts w:ascii="Times New Roman" w:hAnsi="Times New Roman" w:cs="Times New Roman"/>
                    <w:sz w:val="24"/>
                    <w:szCs w:val="24"/>
                  </w:rPr>
                  <w:t xml:space="preserve">, Madison: The University of Wisconsin Press. (This essay </w:t>
                </w:r>
                <w:proofErr w:type="spellStart"/>
                <w:r>
                  <w:rPr>
                    <w:rFonts w:ascii="Times New Roman" w:hAnsi="Times New Roman" w:cs="Times New Roman"/>
                    <w:sz w:val="24"/>
                    <w:szCs w:val="24"/>
                  </w:rPr>
                  <w:t>analyzes</w:t>
                </w:r>
                <w:proofErr w:type="spellEnd"/>
                <w:r>
                  <w:rPr>
                    <w:rFonts w:ascii="Times New Roman" w:hAnsi="Times New Roman" w:cs="Times New Roman"/>
                    <w:sz w:val="24"/>
                    <w:szCs w:val="24"/>
                  </w:rPr>
                  <w:t xml:space="preserve"> dance instruction songs as a means of individuals of all backgrounds in the U.S. to learn black social forms.)</w:t>
                </w:r>
              </w:p>
              <w:p w14:paraId="02693B81" w14:textId="77777777" w:rsidR="004707D7" w:rsidRPr="00F07BF4" w:rsidRDefault="004707D7" w:rsidP="004707D7">
                <w:pPr>
                  <w:rPr>
                    <w:rFonts w:ascii="Times New Roman" w:hAnsi="Times New Roman" w:cs="Times New Roman"/>
                    <w:sz w:val="24"/>
                    <w:szCs w:val="24"/>
                  </w:rPr>
                </w:pPr>
                <w:r w:rsidRPr="00F07BF4">
                  <w:rPr>
                    <w:rFonts w:ascii="Times New Roman" w:hAnsi="Times New Roman" w:cs="Times New Roman"/>
                    <w:sz w:val="24"/>
                    <w:szCs w:val="24"/>
                  </w:rPr>
                  <w:t xml:space="preserve">Emery, L.F. (1988) </w:t>
                </w:r>
                <w:r w:rsidRPr="00F07BF4">
                  <w:rPr>
                    <w:rFonts w:ascii="Times New Roman" w:hAnsi="Times New Roman" w:cs="Times New Roman"/>
                    <w:i/>
                    <w:sz w:val="24"/>
                    <w:szCs w:val="24"/>
                  </w:rPr>
                  <w:t>Black Dance From 1619 to Today</w:t>
                </w:r>
                <w:r w:rsidRPr="00F07BF4">
                  <w:rPr>
                    <w:rFonts w:ascii="Times New Roman" w:hAnsi="Times New Roman" w:cs="Times New Roman"/>
                    <w:sz w:val="24"/>
                    <w:szCs w:val="24"/>
                  </w:rPr>
                  <w:t>, Hightstown, NJ: Princeton Book Company.  (Emery provides a general history of Black dance practices from the era of the African slave trade of the seventeenth century through the 1980s in the United States of America.)</w:t>
                </w:r>
              </w:p>
              <w:p w14:paraId="1A1C673B" w14:textId="77777777" w:rsidR="004707D7" w:rsidRPr="00F07BF4" w:rsidRDefault="004707D7" w:rsidP="004707D7">
                <w:pPr>
                  <w:rPr>
                    <w:rFonts w:ascii="Times New Roman" w:hAnsi="Times New Roman" w:cs="Times New Roman"/>
                    <w:sz w:val="24"/>
                    <w:szCs w:val="24"/>
                  </w:rPr>
                </w:pPr>
                <w:r w:rsidRPr="00F07BF4">
                  <w:rPr>
                    <w:rFonts w:ascii="Times New Roman" w:hAnsi="Times New Roman" w:cs="Times New Roman"/>
                    <w:sz w:val="24"/>
                    <w:szCs w:val="24"/>
                  </w:rPr>
                  <w:t xml:space="preserve">Glass, B. (2006) </w:t>
                </w:r>
                <w:r w:rsidRPr="00F07BF4">
                  <w:rPr>
                    <w:rFonts w:ascii="Times New Roman" w:hAnsi="Times New Roman" w:cs="Times New Roman"/>
                    <w:i/>
                    <w:sz w:val="24"/>
                    <w:szCs w:val="24"/>
                  </w:rPr>
                  <w:t>African American Dance: An Illustrated History</w:t>
                </w:r>
                <w:r w:rsidRPr="00F07BF4">
                  <w:rPr>
                    <w:rFonts w:ascii="Times New Roman" w:hAnsi="Times New Roman" w:cs="Times New Roman"/>
                    <w:sz w:val="24"/>
                    <w:szCs w:val="24"/>
                  </w:rPr>
                  <w:t>, Jefferson, NC: McFarland &amp; Company.  (Glass examines dance practices brought to the United States by African slaves and then traces how characteristics of those practices have shaped African-American vernacular dance.)</w:t>
                </w:r>
              </w:p>
              <w:p w14:paraId="4EB11216" w14:textId="77777777" w:rsidR="004707D7" w:rsidRPr="00F07BF4" w:rsidRDefault="004707D7" w:rsidP="004707D7">
                <w:pPr>
                  <w:rPr>
                    <w:rFonts w:ascii="Times New Roman" w:hAnsi="Times New Roman" w:cs="Times New Roman"/>
                    <w:sz w:val="24"/>
                    <w:szCs w:val="24"/>
                  </w:rPr>
                </w:pPr>
                <w:r w:rsidRPr="00F07BF4">
                  <w:rPr>
                    <w:rFonts w:ascii="Times New Roman" w:hAnsi="Times New Roman" w:cs="Times New Roman"/>
                    <w:sz w:val="24"/>
                    <w:szCs w:val="24"/>
                  </w:rPr>
                  <w:t xml:space="preserve">Jones, J.D. (2003) </w:t>
                </w:r>
                <w:r w:rsidRPr="00F07BF4">
                  <w:rPr>
                    <w:rFonts w:ascii="Times New Roman" w:hAnsi="Times New Roman" w:cs="Times New Roman"/>
                    <w:i/>
                    <w:sz w:val="24"/>
                    <w:szCs w:val="24"/>
                  </w:rPr>
                  <w:t>Our Musicals, Ourselves: A Social History of the American Musical Theatre</w:t>
                </w:r>
                <w:r w:rsidRPr="00F07BF4">
                  <w:rPr>
                    <w:rFonts w:ascii="Times New Roman" w:hAnsi="Times New Roman" w:cs="Times New Roman"/>
                    <w:sz w:val="24"/>
                    <w:szCs w:val="24"/>
                  </w:rPr>
                  <w:t xml:space="preserve">, Waltham, MA: Brandeis University Press.  (Jones provides a </w:t>
                </w:r>
                <w:proofErr w:type="spellStart"/>
                <w:r w:rsidRPr="00F07BF4">
                  <w:rPr>
                    <w:rFonts w:ascii="Times New Roman" w:hAnsi="Times New Roman" w:cs="Times New Roman"/>
                    <w:sz w:val="24"/>
                    <w:szCs w:val="24"/>
                  </w:rPr>
                  <w:t>sociopolitical</w:t>
                </w:r>
                <w:proofErr w:type="spellEnd"/>
                <w:r w:rsidRPr="00F07BF4">
                  <w:rPr>
                    <w:rFonts w:ascii="Times New Roman" w:hAnsi="Times New Roman" w:cs="Times New Roman"/>
                    <w:sz w:val="24"/>
                    <w:szCs w:val="24"/>
                  </w:rPr>
                  <w:t xml:space="preserve"> history of American musical </w:t>
                </w:r>
                <w:proofErr w:type="spellStart"/>
                <w:r w:rsidRPr="00F07BF4">
                  <w:rPr>
                    <w:rFonts w:ascii="Times New Roman" w:hAnsi="Times New Roman" w:cs="Times New Roman"/>
                    <w:sz w:val="24"/>
                    <w:szCs w:val="24"/>
                  </w:rPr>
                  <w:t>theater</w:t>
                </w:r>
                <w:proofErr w:type="spellEnd"/>
                <w:r w:rsidRPr="00F07BF4">
                  <w:rPr>
                    <w:rFonts w:ascii="Times New Roman" w:hAnsi="Times New Roman" w:cs="Times New Roman"/>
                    <w:sz w:val="24"/>
                    <w:szCs w:val="24"/>
                  </w:rPr>
                  <w:t xml:space="preserve"> from the late nineteenth century to the late twentieth century.)</w:t>
                </w:r>
              </w:p>
              <w:p w14:paraId="7A0FA3B1" w14:textId="77777777" w:rsidR="004707D7" w:rsidRPr="00F07BF4" w:rsidRDefault="004707D7" w:rsidP="004707D7">
                <w:pPr>
                  <w:rPr>
                    <w:rFonts w:ascii="Times New Roman" w:hAnsi="Times New Roman" w:cs="Times New Roman"/>
                    <w:sz w:val="24"/>
                    <w:szCs w:val="24"/>
                  </w:rPr>
                </w:pPr>
                <w:proofErr w:type="spellStart"/>
                <w:r w:rsidRPr="00F07BF4">
                  <w:rPr>
                    <w:rFonts w:ascii="Times New Roman" w:hAnsi="Times New Roman" w:cs="Times New Roman"/>
                    <w:sz w:val="24"/>
                    <w:szCs w:val="24"/>
                  </w:rPr>
                  <w:t>Malnig</w:t>
                </w:r>
                <w:proofErr w:type="spellEnd"/>
                <w:r w:rsidRPr="00F07BF4">
                  <w:rPr>
                    <w:rFonts w:ascii="Times New Roman" w:hAnsi="Times New Roman" w:cs="Times New Roman"/>
                    <w:sz w:val="24"/>
                    <w:szCs w:val="24"/>
                  </w:rPr>
                  <w:t xml:space="preserve">, J. (ed.) (2009) </w:t>
                </w:r>
                <w:r w:rsidRPr="00F07BF4">
                  <w:rPr>
                    <w:rFonts w:ascii="Times New Roman" w:hAnsi="Times New Roman" w:cs="Times New Roman"/>
                    <w:i/>
                    <w:sz w:val="24"/>
                    <w:szCs w:val="24"/>
                  </w:rPr>
                  <w:t>Ballroom, Boogie, Shimmy Sham, Shake: A Social and Popular Dance Reader</w:t>
                </w:r>
                <w:r w:rsidRPr="00F07BF4">
                  <w:rPr>
                    <w:rFonts w:ascii="Times New Roman" w:hAnsi="Times New Roman" w:cs="Times New Roman"/>
                    <w:sz w:val="24"/>
                    <w:szCs w:val="24"/>
                  </w:rPr>
                  <w:t xml:space="preserve">, Urbana: University of Illinois Press. (The essays that comprise this volume </w:t>
                </w:r>
                <w:proofErr w:type="spellStart"/>
                <w:r w:rsidRPr="00F07BF4">
                  <w:rPr>
                    <w:rFonts w:ascii="Times New Roman" w:hAnsi="Times New Roman" w:cs="Times New Roman"/>
                    <w:sz w:val="24"/>
                    <w:szCs w:val="24"/>
                  </w:rPr>
                  <w:t>analyze</w:t>
                </w:r>
                <w:proofErr w:type="spellEnd"/>
                <w:r w:rsidRPr="00F07BF4">
                  <w:rPr>
                    <w:rFonts w:ascii="Times New Roman" w:hAnsi="Times New Roman" w:cs="Times New Roman"/>
                    <w:sz w:val="24"/>
                    <w:szCs w:val="24"/>
                  </w:rPr>
                  <w:t xml:space="preserve"> the cultural importance of various social and popular dance practices in the United States.)  </w:t>
                </w:r>
              </w:p>
              <w:p w14:paraId="4507A500" w14:textId="77777777" w:rsidR="004707D7" w:rsidRPr="00F07BF4" w:rsidRDefault="004707D7" w:rsidP="004707D7">
                <w:pPr>
                  <w:rPr>
                    <w:rFonts w:ascii="Times New Roman" w:hAnsi="Times New Roman" w:cs="Times New Roman"/>
                    <w:sz w:val="24"/>
                    <w:szCs w:val="24"/>
                  </w:rPr>
                </w:pPr>
                <w:r w:rsidRPr="00F07BF4">
                  <w:rPr>
                    <w:rFonts w:ascii="Times New Roman" w:hAnsi="Times New Roman" w:cs="Times New Roman"/>
                    <w:sz w:val="24"/>
                    <w:szCs w:val="24"/>
                  </w:rPr>
                  <w:t xml:space="preserve">Stearns, M. and J. (1994) </w:t>
                </w:r>
                <w:r w:rsidRPr="00F07BF4">
                  <w:rPr>
                    <w:rFonts w:ascii="Times New Roman" w:hAnsi="Times New Roman" w:cs="Times New Roman"/>
                    <w:i/>
                    <w:sz w:val="24"/>
                    <w:szCs w:val="24"/>
                  </w:rPr>
                  <w:t>Jazz Dance: The Story of American Vernacular Dance</w:t>
                </w:r>
                <w:r w:rsidRPr="00F07BF4">
                  <w:rPr>
                    <w:rFonts w:ascii="Times New Roman" w:hAnsi="Times New Roman" w:cs="Times New Roman"/>
                    <w:sz w:val="24"/>
                    <w:szCs w:val="24"/>
                  </w:rPr>
                  <w:t>, De Capo Press.  (Stearns offer readers a history of vernacular dance in the United States of America from its roots in African dance practices into the 1960s.)</w:t>
                </w:r>
              </w:p>
              <w:p w14:paraId="5151D9D3" w14:textId="77777777" w:rsidR="003235A7" w:rsidRDefault="005B2AAC" w:rsidP="00FB11DE"/>
            </w:sdtContent>
          </w:sdt>
        </w:tc>
      </w:tr>
    </w:tbl>
    <w:p w14:paraId="423944D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10T18:47:00Z" w:initials="JN">
    <w:p w14:paraId="6E90FE65" w14:textId="7F9A21E2" w:rsidR="00762C4C" w:rsidRDefault="00762C4C">
      <w:pPr>
        <w:pStyle w:val="CommentText"/>
      </w:pPr>
      <w:r>
        <w:rPr>
          <w:rStyle w:val="CommentReference"/>
        </w:rPr>
        <w:annotationRef/>
      </w:r>
      <w:r>
        <w:t xml:space="preserve">This link is broken — to domain looks to have expired.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D42AA" w14:textId="77777777" w:rsidR="001F2AC4" w:rsidRDefault="001F2AC4" w:rsidP="007A0D55">
      <w:pPr>
        <w:spacing w:after="0" w:line="240" w:lineRule="auto"/>
      </w:pPr>
      <w:r>
        <w:separator/>
      </w:r>
    </w:p>
  </w:endnote>
  <w:endnote w:type="continuationSeparator" w:id="0">
    <w:p w14:paraId="2EB2C6BD" w14:textId="77777777" w:rsidR="001F2AC4" w:rsidRDefault="001F2AC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1D25B" w14:textId="77777777" w:rsidR="001F2AC4" w:rsidRDefault="001F2AC4" w:rsidP="007A0D55">
      <w:pPr>
        <w:spacing w:after="0" w:line="240" w:lineRule="auto"/>
      </w:pPr>
      <w:r>
        <w:separator/>
      </w:r>
    </w:p>
  </w:footnote>
  <w:footnote w:type="continuationSeparator" w:id="0">
    <w:p w14:paraId="3C10E756" w14:textId="77777777" w:rsidR="001F2AC4" w:rsidRDefault="001F2AC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530E0" w14:textId="77777777" w:rsidR="001F2AC4" w:rsidRDefault="001F2AC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70FE48" w14:textId="77777777" w:rsidR="001F2AC4" w:rsidRDefault="001F2AC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7D7"/>
    <w:rsid w:val="00032559"/>
    <w:rsid w:val="00052040"/>
    <w:rsid w:val="00094A3D"/>
    <w:rsid w:val="000B25AE"/>
    <w:rsid w:val="000B55AB"/>
    <w:rsid w:val="000D24DC"/>
    <w:rsid w:val="00101B2E"/>
    <w:rsid w:val="00116FA0"/>
    <w:rsid w:val="0015114C"/>
    <w:rsid w:val="001A21F3"/>
    <w:rsid w:val="001A2537"/>
    <w:rsid w:val="001A6A06"/>
    <w:rsid w:val="001F0EC0"/>
    <w:rsid w:val="001F2AC4"/>
    <w:rsid w:val="002071AE"/>
    <w:rsid w:val="00210C03"/>
    <w:rsid w:val="002162E2"/>
    <w:rsid w:val="00223F6F"/>
    <w:rsid w:val="00225C5A"/>
    <w:rsid w:val="00230B10"/>
    <w:rsid w:val="00234353"/>
    <w:rsid w:val="00244BB0"/>
    <w:rsid w:val="00250E1C"/>
    <w:rsid w:val="002A0A0D"/>
    <w:rsid w:val="002B0B37"/>
    <w:rsid w:val="002D2164"/>
    <w:rsid w:val="0030662D"/>
    <w:rsid w:val="003235A7"/>
    <w:rsid w:val="003677B6"/>
    <w:rsid w:val="003D3579"/>
    <w:rsid w:val="003E2795"/>
    <w:rsid w:val="003F0D73"/>
    <w:rsid w:val="003F1061"/>
    <w:rsid w:val="00404EB6"/>
    <w:rsid w:val="00462DBE"/>
    <w:rsid w:val="00464699"/>
    <w:rsid w:val="004707D7"/>
    <w:rsid w:val="00483379"/>
    <w:rsid w:val="00487BC5"/>
    <w:rsid w:val="00496888"/>
    <w:rsid w:val="004A7476"/>
    <w:rsid w:val="004E5896"/>
    <w:rsid w:val="00513EE6"/>
    <w:rsid w:val="00534F8F"/>
    <w:rsid w:val="00590035"/>
    <w:rsid w:val="00595A59"/>
    <w:rsid w:val="005B177E"/>
    <w:rsid w:val="005B2AAC"/>
    <w:rsid w:val="005B3921"/>
    <w:rsid w:val="005F26D7"/>
    <w:rsid w:val="005F5450"/>
    <w:rsid w:val="00664F8C"/>
    <w:rsid w:val="006D0412"/>
    <w:rsid w:val="007411B9"/>
    <w:rsid w:val="00762C4C"/>
    <w:rsid w:val="00780D95"/>
    <w:rsid w:val="00780DC7"/>
    <w:rsid w:val="00791192"/>
    <w:rsid w:val="007A0D55"/>
    <w:rsid w:val="007B3377"/>
    <w:rsid w:val="007E0EF0"/>
    <w:rsid w:val="007E5F44"/>
    <w:rsid w:val="00821DE3"/>
    <w:rsid w:val="00846CE1"/>
    <w:rsid w:val="00870E8C"/>
    <w:rsid w:val="008A5B87"/>
    <w:rsid w:val="008B4343"/>
    <w:rsid w:val="00922950"/>
    <w:rsid w:val="009A7264"/>
    <w:rsid w:val="009D1606"/>
    <w:rsid w:val="009E18A1"/>
    <w:rsid w:val="009E73D7"/>
    <w:rsid w:val="00A27D2C"/>
    <w:rsid w:val="00A76FD9"/>
    <w:rsid w:val="00AB436D"/>
    <w:rsid w:val="00AD2F24"/>
    <w:rsid w:val="00AD4844"/>
    <w:rsid w:val="00B219AE"/>
    <w:rsid w:val="00B33145"/>
    <w:rsid w:val="00B5397E"/>
    <w:rsid w:val="00B574C9"/>
    <w:rsid w:val="00BC39C9"/>
    <w:rsid w:val="00BE5BF7"/>
    <w:rsid w:val="00BF40E1"/>
    <w:rsid w:val="00C03BBA"/>
    <w:rsid w:val="00C27FAB"/>
    <w:rsid w:val="00C358D4"/>
    <w:rsid w:val="00C6296B"/>
    <w:rsid w:val="00CC586D"/>
    <w:rsid w:val="00CF1542"/>
    <w:rsid w:val="00CF3EC5"/>
    <w:rsid w:val="00D656DA"/>
    <w:rsid w:val="00D83300"/>
    <w:rsid w:val="00DC6B48"/>
    <w:rsid w:val="00DE0A29"/>
    <w:rsid w:val="00DF01B0"/>
    <w:rsid w:val="00E24E95"/>
    <w:rsid w:val="00E41D9F"/>
    <w:rsid w:val="00E52F6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60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 w:type="paragraph" w:styleId="Caption">
    <w:name w:val="caption"/>
    <w:basedOn w:val="Normal"/>
    <w:next w:val="Normal"/>
    <w:uiPriority w:val="35"/>
    <w:semiHidden/>
    <w:qFormat/>
    <w:rsid w:val="00762C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62C4C"/>
    <w:rPr>
      <w:color w:val="0563C1" w:themeColor="hyperlink"/>
      <w:u w:val="single"/>
    </w:rPr>
  </w:style>
  <w:style w:type="character" w:styleId="CommentReference">
    <w:name w:val="annotation reference"/>
    <w:basedOn w:val="DefaultParagraphFont"/>
    <w:uiPriority w:val="99"/>
    <w:semiHidden/>
    <w:rsid w:val="00762C4C"/>
    <w:rPr>
      <w:sz w:val="18"/>
      <w:szCs w:val="18"/>
    </w:rPr>
  </w:style>
  <w:style w:type="paragraph" w:styleId="CommentText">
    <w:name w:val="annotation text"/>
    <w:basedOn w:val="Normal"/>
    <w:link w:val="CommentTextChar"/>
    <w:uiPriority w:val="99"/>
    <w:semiHidden/>
    <w:rsid w:val="00762C4C"/>
    <w:pPr>
      <w:spacing w:line="240" w:lineRule="auto"/>
    </w:pPr>
    <w:rPr>
      <w:sz w:val="24"/>
      <w:szCs w:val="24"/>
    </w:rPr>
  </w:style>
  <w:style w:type="character" w:customStyle="1" w:styleId="CommentTextChar">
    <w:name w:val="Comment Text Char"/>
    <w:basedOn w:val="DefaultParagraphFont"/>
    <w:link w:val="CommentText"/>
    <w:uiPriority w:val="99"/>
    <w:semiHidden/>
    <w:rsid w:val="00762C4C"/>
    <w:rPr>
      <w:sz w:val="24"/>
      <w:szCs w:val="24"/>
    </w:rPr>
  </w:style>
  <w:style w:type="paragraph" w:styleId="CommentSubject">
    <w:name w:val="annotation subject"/>
    <w:basedOn w:val="CommentText"/>
    <w:next w:val="CommentText"/>
    <w:link w:val="CommentSubjectChar"/>
    <w:uiPriority w:val="99"/>
    <w:semiHidden/>
    <w:rsid w:val="00762C4C"/>
    <w:rPr>
      <w:b/>
      <w:bCs/>
      <w:sz w:val="20"/>
      <w:szCs w:val="20"/>
    </w:rPr>
  </w:style>
  <w:style w:type="character" w:customStyle="1" w:styleId="CommentSubjectChar">
    <w:name w:val="Comment Subject Char"/>
    <w:basedOn w:val="CommentTextChar"/>
    <w:link w:val="CommentSubject"/>
    <w:uiPriority w:val="99"/>
    <w:semiHidden/>
    <w:rsid w:val="00762C4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7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D7"/>
    <w:rPr>
      <w:rFonts w:ascii="Lucida Grande" w:hAnsi="Lucida Grande" w:cs="Lucida Grande"/>
      <w:sz w:val="18"/>
      <w:szCs w:val="18"/>
    </w:rPr>
  </w:style>
  <w:style w:type="paragraph" w:styleId="NoSpacing">
    <w:name w:val="No Spacing"/>
    <w:uiPriority w:val="1"/>
    <w:qFormat/>
    <w:rsid w:val="004707D7"/>
    <w:pPr>
      <w:spacing w:after="0" w:line="240" w:lineRule="auto"/>
    </w:pPr>
    <w:rPr>
      <w:lang w:val="en-US"/>
    </w:rPr>
  </w:style>
  <w:style w:type="paragraph" w:styleId="Caption">
    <w:name w:val="caption"/>
    <w:basedOn w:val="Normal"/>
    <w:next w:val="Normal"/>
    <w:uiPriority w:val="35"/>
    <w:semiHidden/>
    <w:qFormat/>
    <w:rsid w:val="00762C4C"/>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762C4C"/>
    <w:rPr>
      <w:color w:val="0563C1" w:themeColor="hyperlink"/>
      <w:u w:val="single"/>
    </w:rPr>
  </w:style>
  <w:style w:type="character" w:styleId="CommentReference">
    <w:name w:val="annotation reference"/>
    <w:basedOn w:val="DefaultParagraphFont"/>
    <w:uiPriority w:val="99"/>
    <w:semiHidden/>
    <w:rsid w:val="00762C4C"/>
    <w:rPr>
      <w:sz w:val="18"/>
      <w:szCs w:val="18"/>
    </w:rPr>
  </w:style>
  <w:style w:type="paragraph" w:styleId="CommentText">
    <w:name w:val="annotation text"/>
    <w:basedOn w:val="Normal"/>
    <w:link w:val="CommentTextChar"/>
    <w:uiPriority w:val="99"/>
    <w:semiHidden/>
    <w:rsid w:val="00762C4C"/>
    <w:pPr>
      <w:spacing w:line="240" w:lineRule="auto"/>
    </w:pPr>
    <w:rPr>
      <w:sz w:val="24"/>
      <w:szCs w:val="24"/>
    </w:rPr>
  </w:style>
  <w:style w:type="character" w:customStyle="1" w:styleId="CommentTextChar">
    <w:name w:val="Comment Text Char"/>
    <w:basedOn w:val="DefaultParagraphFont"/>
    <w:link w:val="CommentText"/>
    <w:uiPriority w:val="99"/>
    <w:semiHidden/>
    <w:rsid w:val="00762C4C"/>
    <w:rPr>
      <w:sz w:val="24"/>
      <w:szCs w:val="24"/>
    </w:rPr>
  </w:style>
  <w:style w:type="paragraph" w:styleId="CommentSubject">
    <w:name w:val="annotation subject"/>
    <w:basedOn w:val="CommentText"/>
    <w:next w:val="CommentText"/>
    <w:link w:val="CommentSubjectChar"/>
    <w:uiPriority w:val="99"/>
    <w:semiHidden/>
    <w:rsid w:val="00762C4C"/>
    <w:rPr>
      <w:b/>
      <w:bCs/>
      <w:sz w:val="20"/>
      <w:szCs w:val="20"/>
    </w:rPr>
  </w:style>
  <w:style w:type="character" w:customStyle="1" w:styleId="CommentSubjectChar">
    <w:name w:val="Comment Subject Char"/>
    <w:basedOn w:val="CommentTextChar"/>
    <w:link w:val="CommentSubject"/>
    <w:uiPriority w:val="99"/>
    <w:semiHidden/>
    <w:rsid w:val="00762C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i.ytimg.com/vi/n5UnEB23YCI/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8AC7438C9B434D9B3E1D3161F65C57"/>
        <w:category>
          <w:name w:val="General"/>
          <w:gallery w:val="placeholder"/>
        </w:category>
        <w:types>
          <w:type w:val="bbPlcHdr"/>
        </w:types>
        <w:behaviors>
          <w:behavior w:val="content"/>
        </w:behaviors>
        <w:guid w:val="{D701D161-7A7C-F54B-A844-EAB4CA225832}"/>
      </w:docPartPr>
      <w:docPartBody>
        <w:p w:rsidR="00EF0D9C" w:rsidRDefault="00EF0D9C">
          <w:pPr>
            <w:pStyle w:val="DA8AC7438C9B434D9B3E1D3161F65C57"/>
          </w:pPr>
          <w:r w:rsidRPr="00CC586D">
            <w:rPr>
              <w:rStyle w:val="PlaceholderText"/>
              <w:b/>
              <w:color w:val="FFFFFF" w:themeColor="background1"/>
            </w:rPr>
            <w:t>[Salutation]</w:t>
          </w:r>
        </w:p>
      </w:docPartBody>
    </w:docPart>
    <w:docPart>
      <w:docPartPr>
        <w:name w:val="A8DB590C47F8A44D914791B2595405CB"/>
        <w:category>
          <w:name w:val="General"/>
          <w:gallery w:val="placeholder"/>
        </w:category>
        <w:types>
          <w:type w:val="bbPlcHdr"/>
        </w:types>
        <w:behaviors>
          <w:behavior w:val="content"/>
        </w:behaviors>
        <w:guid w:val="{8FC783CE-0C4C-A14A-90FF-7CBB479F2A40}"/>
      </w:docPartPr>
      <w:docPartBody>
        <w:p w:rsidR="00EF0D9C" w:rsidRDefault="00EF0D9C">
          <w:pPr>
            <w:pStyle w:val="A8DB590C47F8A44D914791B2595405CB"/>
          </w:pPr>
          <w:r>
            <w:rPr>
              <w:rStyle w:val="PlaceholderText"/>
            </w:rPr>
            <w:t>[First name]</w:t>
          </w:r>
        </w:p>
      </w:docPartBody>
    </w:docPart>
    <w:docPart>
      <w:docPartPr>
        <w:name w:val="2D98291F59960246B0025EACCCAAD6F3"/>
        <w:category>
          <w:name w:val="General"/>
          <w:gallery w:val="placeholder"/>
        </w:category>
        <w:types>
          <w:type w:val="bbPlcHdr"/>
        </w:types>
        <w:behaviors>
          <w:behavior w:val="content"/>
        </w:behaviors>
        <w:guid w:val="{E4C0C662-D8BA-0949-A924-E3E4123E18DA}"/>
      </w:docPartPr>
      <w:docPartBody>
        <w:p w:rsidR="00EF0D9C" w:rsidRDefault="00EF0D9C">
          <w:pPr>
            <w:pStyle w:val="2D98291F59960246B0025EACCCAAD6F3"/>
          </w:pPr>
          <w:r>
            <w:rPr>
              <w:rStyle w:val="PlaceholderText"/>
            </w:rPr>
            <w:t>[Middle name]</w:t>
          </w:r>
        </w:p>
      </w:docPartBody>
    </w:docPart>
    <w:docPart>
      <w:docPartPr>
        <w:name w:val="CF91919AE3B8C24E9B5FB067EC5B3A18"/>
        <w:category>
          <w:name w:val="General"/>
          <w:gallery w:val="placeholder"/>
        </w:category>
        <w:types>
          <w:type w:val="bbPlcHdr"/>
        </w:types>
        <w:behaviors>
          <w:behavior w:val="content"/>
        </w:behaviors>
        <w:guid w:val="{76FD05FB-8FA6-2F4E-9945-EDAC8122E243}"/>
      </w:docPartPr>
      <w:docPartBody>
        <w:p w:rsidR="00EF0D9C" w:rsidRDefault="00EF0D9C">
          <w:pPr>
            <w:pStyle w:val="CF91919AE3B8C24E9B5FB067EC5B3A18"/>
          </w:pPr>
          <w:r>
            <w:rPr>
              <w:rStyle w:val="PlaceholderText"/>
            </w:rPr>
            <w:t>[Last name]</w:t>
          </w:r>
        </w:p>
      </w:docPartBody>
    </w:docPart>
    <w:docPart>
      <w:docPartPr>
        <w:name w:val="FB32639BCFD1D84AA52DF613FEC0EA25"/>
        <w:category>
          <w:name w:val="General"/>
          <w:gallery w:val="placeholder"/>
        </w:category>
        <w:types>
          <w:type w:val="bbPlcHdr"/>
        </w:types>
        <w:behaviors>
          <w:behavior w:val="content"/>
        </w:behaviors>
        <w:guid w:val="{0CB8FE74-AFD0-5A43-827F-01B2063B3D2E}"/>
      </w:docPartPr>
      <w:docPartBody>
        <w:p w:rsidR="00EF0D9C" w:rsidRDefault="00EF0D9C">
          <w:pPr>
            <w:pStyle w:val="FB32639BCFD1D84AA52DF613FEC0EA25"/>
          </w:pPr>
          <w:r>
            <w:rPr>
              <w:rStyle w:val="PlaceholderText"/>
            </w:rPr>
            <w:t>[Enter your biography]</w:t>
          </w:r>
        </w:p>
      </w:docPartBody>
    </w:docPart>
    <w:docPart>
      <w:docPartPr>
        <w:name w:val="276E63B59AD20040AA6F55BD79204479"/>
        <w:category>
          <w:name w:val="General"/>
          <w:gallery w:val="placeholder"/>
        </w:category>
        <w:types>
          <w:type w:val="bbPlcHdr"/>
        </w:types>
        <w:behaviors>
          <w:behavior w:val="content"/>
        </w:behaviors>
        <w:guid w:val="{F6D8A53D-B650-944D-AD4C-094CFA441D78}"/>
      </w:docPartPr>
      <w:docPartBody>
        <w:p w:rsidR="00EF0D9C" w:rsidRDefault="00EF0D9C">
          <w:pPr>
            <w:pStyle w:val="276E63B59AD20040AA6F55BD79204479"/>
          </w:pPr>
          <w:r>
            <w:rPr>
              <w:rStyle w:val="PlaceholderText"/>
            </w:rPr>
            <w:t>[Enter the institution with which you are affiliated]</w:t>
          </w:r>
        </w:p>
      </w:docPartBody>
    </w:docPart>
    <w:docPart>
      <w:docPartPr>
        <w:name w:val="C01EDB73D5F05A4CB7D7F00979EA9F64"/>
        <w:category>
          <w:name w:val="General"/>
          <w:gallery w:val="placeholder"/>
        </w:category>
        <w:types>
          <w:type w:val="bbPlcHdr"/>
        </w:types>
        <w:behaviors>
          <w:behavior w:val="content"/>
        </w:behaviors>
        <w:guid w:val="{6CAEA2F4-7213-2C42-98D2-0C72D93D3F80}"/>
      </w:docPartPr>
      <w:docPartBody>
        <w:p w:rsidR="00EF0D9C" w:rsidRDefault="00EF0D9C">
          <w:pPr>
            <w:pStyle w:val="C01EDB73D5F05A4CB7D7F00979EA9F64"/>
          </w:pPr>
          <w:r w:rsidRPr="00EF74F7">
            <w:rPr>
              <w:b/>
              <w:color w:val="808080" w:themeColor="background1" w:themeShade="80"/>
            </w:rPr>
            <w:t>[Enter the headword for your article]</w:t>
          </w:r>
        </w:p>
      </w:docPartBody>
    </w:docPart>
    <w:docPart>
      <w:docPartPr>
        <w:name w:val="FF11A45A1A807C49BADD88790939EF73"/>
        <w:category>
          <w:name w:val="General"/>
          <w:gallery w:val="placeholder"/>
        </w:category>
        <w:types>
          <w:type w:val="bbPlcHdr"/>
        </w:types>
        <w:behaviors>
          <w:behavior w:val="content"/>
        </w:behaviors>
        <w:guid w:val="{BBC6F51B-2CD9-304E-8D8A-37CD86729DFE}"/>
      </w:docPartPr>
      <w:docPartBody>
        <w:p w:rsidR="00EF0D9C" w:rsidRDefault="00EF0D9C">
          <w:pPr>
            <w:pStyle w:val="FF11A45A1A807C49BADD88790939EF7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D9DA43F2229974C866FA9B52DDE75F4"/>
        <w:category>
          <w:name w:val="General"/>
          <w:gallery w:val="placeholder"/>
        </w:category>
        <w:types>
          <w:type w:val="bbPlcHdr"/>
        </w:types>
        <w:behaviors>
          <w:behavior w:val="content"/>
        </w:behaviors>
        <w:guid w:val="{D1F4CD9B-E0A5-024A-A58B-1146DAFCD463}"/>
      </w:docPartPr>
      <w:docPartBody>
        <w:p w:rsidR="00EF0D9C" w:rsidRDefault="00EF0D9C">
          <w:pPr>
            <w:pStyle w:val="CD9DA43F2229974C866FA9B52DDE75F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7D996FF759F343A01AC6454418E9EF"/>
        <w:category>
          <w:name w:val="General"/>
          <w:gallery w:val="placeholder"/>
        </w:category>
        <w:types>
          <w:type w:val="bbPlcHdr"/>
        </w:types>
        <w:behaviors>
          <w:behavior w:val="content"/>
        </w:behaviors>
        <w:guid w:val="{115439BA-F327-BD4B-AFF8-9722C0F528AE}"/>
      </w:docPartPr>
      <w:docPartBody>
        <w:p w:rsidR="00EF0D9C" w:rsidRDefault="00EF0D9C">
          <w:pPr>
            <w:pStyle w:val="167D996FF759F343A01AC6454418E9E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AAC0195EBEF934B8352352039F113CE"/>
        <w:category>
          <w:name w:val="General"/>
          <w:gallery w:val="placeholder"/>
        </w:category>
        <w:types>
          <w:type w:val="bbPlcHdr"/>
        </w:types>
        <w:behaviors>
          <w:behavior w:val="content"/>
        </w:behaviors>
        <w:guid w:val="{6CC61382-DE59-E44D-AA53-97A33964DFCF}"/>
      </w:docPartPr>
      <w:docPartBody>
        <w:p w:rsidR="00EF0D9C" w:rsidRDefault="00EF0D9C">
          <w:pPr>
            <w:pStyle w:val="7AAC0195EBEF934B8352352039F113CE"/>
          </w:pPr>
          <w:r>
            <w:rPr>
              <w:rStyle w:val="PlaceholderText"/>
            </w:rPr>
            <w:t>[Enter citations for further reading here]</w:t>
          </w:r>
        </w:p>
      </w:docPartBody>
    </w:docPart>
    <w:docPart>
      <w:docPartPr>
        <w:name w:val="73BC38DB8526A84E87C37355185A27FB"/>
        <w:category>
          <w:name w:val="General"/>
          <w:gallery w:val="placeholder"/>
        </w:category>
        <w:types>
          <w:type w:val="bbPlcHdr"/>
        </w:types>
        <w:behaviors>
          <w:behavior w:val="content"/>
        </w:behaviors>
        <w:guid w:val="{DAD94B3F-5C81-FA4B-A078-A2F0C23F1723}"/>
      </w:docPartPr>
      <w:docPartBody>
        <w:p w:rsidR="00000000" w:rsidRDefault="00EF0D9C" w:rsidP="00EF0D9C">
          <w:pPr>
            <w:pStyle w:val="73BC38DB8526A84E87C37355185A27F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9C"/>
    <w:rsid w:val="00EF0D9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D9C"/>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 w:type="paragraph" w:customStyle="1" w:styleId="73BC38DB8526A84E87C37355185A27FB">
    <w:name w:val="73BC38DB8526A84E87C37355185A27FB"/>
    <w:rsid w:val="00EF0D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D9C"/>
    <w:rPr>
      <w:color w:val="808080"/>
    </w:rPr>
  </w:style>
  <w:style w:type="paragraph" w:customStyle="1" w:styleId="DA8AC7438C9B434D9B3E1D3161F65C57">
    <w:name w:val="DA8AC7438C9B434D9B3E1D3161F65C57"/>
  </w:style>
  <w:style w:type="paragraph" w:customStyle="1" w:styleId="A8DB590C47F8A44D914791B2595405CB">
    <w:name w:val="A8DB590C47F8A44D914791B2595405CB"/>
  </w:style>
  <w:style w:type="paragraph" w:customStyle="1" w:styleId="2D98291F59960246B0025EACCCAAD6F3">
    <w:name w:val="2D98291F59960246B0025EACCCAAD6F3"/>
  </w:style>
  <w:style w:type="paragraph" w:customStyle="1" w:styleId="CF91919AE3B8C24E9B5FB067EC5B3A18">
    <w:name w:val="CF91919AE3B8C24E9B5FB067EC5B3A18"/>
  </w:style>
  <w:style w:type="paragraph" w:customStyle="1" w:styleId="FB32639BCFD1D84AA52DF613FEC0EA25">
    <w:name w:val="FB32639BCFD1D84AA52DF613FEC0EA25"/>
  </w:style>
  <w:style w:type="paragraph" w:customStyle="1" w:styleId="276E63B59AD20040AA6F55BD79204479">
    <w:name w:val="276E63B59AD20040AA6F55BD79204479"/>
  </w:style>
  <w:style w:type="paragraph" w:customStyle="1" w:styleId="C01EDB73D5F05A4CB7D7F00979EA9F64">
    <w:name w:val="C01EDB73D5F05A4CB7D7F00979EA9F64"/>
  </w:style>
  <w:style w:type="paragraph" w:customStyle="1" w:styleId="FF11A45A1A807C49BADD88790939EF73">
    <w:name w:val="FF11A45A1A807C49BADD88790939EF73"/>
  </w:style>
  <w:style w:type="paragraph" w:customStyle="1" w:styleId="CD9DA43F2229974C866FA9B52DDE75F4">
    <w:name w:val="CD9DA43F2229974C866FA9B52DDE75F4"/>
  </w:style>
  <w:style w:type="paragraph" w:customStyle="1" w:styleId="167D996FF759F343A01AC6454418E9EF">
    <w:name w:val="167D996FF759F343A01AC6454418E9EF"/>
  </w:style>
  <w:style w:type="paragraph" w:customStyle="1" w:styleId="7AAC0195EBEF934B8352352039F113CE">
    <w:name w:val="7AAC0195EBEF934B8352352039F113CE"/>
  </w:style>
  <w:style w:type="paragraph" w:customStyle="1" w:styleId="73BC38DB8526A84E87C37355185A27FB">
    <w:name w:val="73BC38DB8526A84E87C37355185A27FB"/>
    <w:rsid w:val="00EF0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3</Pages>
  <Words>1349</Words>
  <Characters>7691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23</cp:revision>
  <dcterms:created xsi:type="dcterms:W3CDTF">2015-01-10T20:12:00Z</dcterms:created>
  <dcterms:modified xsi:type="dcterms:W3CDTF">2015-01-11T02:53:00Z</dcterms:modified>
</cp:coreProperties>
</file>