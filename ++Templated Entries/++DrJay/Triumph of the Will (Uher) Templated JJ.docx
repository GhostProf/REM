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3BCE2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ED63D6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78668031EC351469525A50EE55DD5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BFD70A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A490561482464695007BF8CA46D947"/>
            </w:placeholder>
            <w:text/>
          </w:sdtPr>
          <w:sdtEndPr/>
          <w:sdtContent>
            <w:tc>
              <w:tcPr>
                <w:tcW w:w="2073" w:type="dxa"/>
              </w:tcPr>
              <w:p w14:paraId="24D79C46" w14:textId="77777777" w:rsidR="00B574C9" w:rsidRDefault="00F15AE5" w:rsidP="00F15AE5">
                <w:r>
                  <w:t>Valerie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95F4698C44C704CAF3C825793257E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E92E89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956259DCBDB344BD7B79DB925E17D7"/>
            </w:placeholder>
            <w:text/>
          </w:sdtPr>
          <w:sdtEndPr/>
          <w:sdtContent>
            <w:tc>
              <w:tcPr>
                <w:tcW w:w="2642" w:type="dxa"/>
              </w:tcPr>
              <w:p w14:paraId="64F1EDC7" w14:textId="77777777" w:rsidR="00B574C9" w:rsidRDefault="00F15AE5" w:rsidP="00F15AE5">
                <w:r>
                  <w:t>Uher</w:t>
                </w:r>
              </w:p>
            </w:tc>
          </w:sdtContent>
        </w:sdt>
      </w:tr>
      <w:tr w:rsidR="00B574C9" w14:paraId="18263D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5F6B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0C58395F2B044ABF2B0FA682B68EC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4AC117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E4E44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15ED3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6222B7BA06F024E8B996412EB0143D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399677" w14:textId="77777777" w:rsidR="00B574C9" w:rsidRDefault="00F15AE5" w:rsidP="00B574C9">
                <w:r w:rsidRPr="00DE6AA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CA"/>
                  </w:rPr>
                  <w:t>TRIUMPH OF THE WILL (1935)</w:t>
                </w:r>
              </w:p>
            </w:tc>
          </w:sdtContent>
        </w:sdt>
      </w:tr>
    </w:tbl>
    <w:p w14:paraId="6BA1D52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026FF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A7A9DB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71AB11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2E94D48921A9744B937C395555334D5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8D5C4D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44B8B004" w14:textId="77777777" w:rsidTr="007821B0">
        <w:sdt>
          <w:sdtPr>
            <w:alias w:val="Variant headwords"/>
            <w:tag w:val="variantHeadwords"/>
            <w:id w:val="173464402"/>
            <w:placeholder>
              <w:docPart w:val="5DBFDD631CE03942AE1073819BB7E78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08A54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3E9A19" w14:textId="77777777" w:rsidTr="003F0D73">
        <w:sdt>
          <w:sdtPr>
            <w:alias w:val="Abstract"/>
            <w:tag w:val="abstract"/>
            <w:id w:val="-635871867"/>
            <w:placeholder>
              <w:docPart w:val="F8C8C27DEBBE414BAE9E80D035F94A7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45579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957224B" w14:textId="77777777" w:rsidTr="003F0D73">
        <w:sdt>
          <w:sdtPr>
            <w:alias w:val="Article text"/>
            <w:tag w:val="articleText"/>
            <w:id w:val="634067588"/>
            <w:placeholder>
              <w:docPart w:val="493A5E607F996F4B833728E4BF37F80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AA5AF7" w14:textId="76F17424" w:rsidR="00F15AE5" w:rsidRDefault="00F15AE5" w:rsidP="00F15AE5">
                <w:r w:rsidRPr="00700910">
                  <w:rPr>
                    <w:i/>
                  </w:rPr>
                  <w:t>Triumph des Willens</w:t>
                </w:r>
                <w:r>
                  <w:t xml:space="preserve"> (</w:t>
                </w:r>
                <w:r w:rsidRPr="0034061B">
                  <w:rPr>
                    <w:i/>
                  </w:rPr>
                  <w:t>Triumph of the Will</w:t>
                </w:r>
                <w:r>
                  <w:t xml:space="preserve">) is a black and white propaganda film made by German filmmaker Leni Riefenstahl. The film documents the 1934 Nazi Party Congress in Nuremberg, including speeches by Adolf Hitler, Rudolf Hess, </w:t>
                </w:r>
                <w:r w:rsidRPr="008819D6">
                  <w:t>Joseph Goebbels</w:t>
                </w:r>
                <w:r w:rsidR="002B0FC9">
                  <w:t>,</w:t>
                </w:r>
                <w:r>
                  <w:t xml:space="preserve"> and other Nazi leaders. The film eschews the newsreel-style documentary realism popular at the time and instead relies on innovations in cinematography, editing</w:t>
                </w:r>
                <w:r w:rsidR="002B0FC9">
                  <w:t>,</w:t>
                </w:r>
                <w:r>
                  <w:t xml:space="preserve"> and music to communicate Hitler </w:t>
                </w:r>
                <w:r w:rsidR="00BE2708">
                  <w:t>as</w:t>
                </w:r>
                <w:r>
                  <w:t xml:space="preserve"> the saviour of the German people. Betraying a modernist fascination with visual spectacle, Riefenstahl documented the pageantry of the occasion from manifold angles with a pioneering use of mounted moving cameras. In order to emphasize Hitler’s dominance, Riefenstahl repeatedly shot him from a low angle, making him appear to tower above the vast crowds attending the rally, who appear small and compressed </w:t>
                </w:r>
                <w:r w:rsidR="002B0FC9">
                  <w:t xml:space="preserve">through </w:t>
                </w:r>
                <w:r>
                  <w:t xml:space="preserve">the use of long focus telephoto lenses. Rhythmic editing intercutting historic German architecture with Nazi party symbols works to present the party as the natural </w:t>
                </w:r>
                <w:r w:rsidR="00BE2708">
                  <w:t>fulfilment</w:t>
                </w:r>
                <w:r>
                  <w:t xml:space="preserve"> of Germany’s mythic past. </w:t>
                </w:r>
                <w:r w:rsidR="002B0FC9">
                  <w:t>This</w:t>
                </w:r>
                <w:bookmarkStart w:id="0" w:name="_GoBack"/>
                <w:bookmarkEnd w:id="0"/>
                <w:r>
                  <w:t xml:space="preserve"> aim is also achieved through Herbert Windt’s score, which combines Wagnerian symphonies with folk songs, military marches</w:t>
                </w:r>
                <w:r w:rsidR="00BE2708">
                  <w:t>,</w:t>
                </w:r>
                <w:r>
                  <w:t xml:space="preserve"> and Nazi hymns. Derided for its message, yet praised for its technical brilliance, </w:t>
                </w:r>
                <w:r w:rsidRPr="0034061B">
                  <w:rPr>
                    <w:i/>
                  </w:rPr>
                  <w:t>Triumph of the Will</w:t>
                </w:r>
                <w:r>
                  <w:t xml:space="preserve"> remains extremely polarizing amongst critics.</w:t>
                </w:r>
              </w:p>
              <w:p w14:paraId="5170A42D" w14:textId="77777777" w:rsidR="003F0D73" w:rsidRDefault="003F0D73" w:rsidP="00C27FAB"/>
            </w:tc>
          </w:sdtContent>
        </w:sdt>
      </w:tr>
      <w:tr w:rsidR="003235A7" w14:paraId="54642BAF" w14:textId="77777777" w:rsidTr="003235A7">
        <w:tc>
          <w:tcPr>
            <w:tcW w:w="9016" w:type="dxa"/>
          </w:tcPr>
          <w:p w14:paraId="4ECB902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8623777E7F594AB0EB528774288172"/>
              </w:placeholder>
            </w:sdtPr>
            <w:sdtEndPr/>
            <w:sdtContent>
              <w:p w14:paraId="726714FE" w14:textId="77777777" w:rsidR="00F15AE5" w:rsidRPr="00517C5B" w:rsidRDefault="00F15AE5" w:rsidP="00F15AE5">
                <w:r>
                  <w:t xml:space="preserve">Hinton, D. (1975) ‘Triumph of the Will’: Document or Artifice?, </w:t>
                </w:r>
                <w:r>
                  <w:rPr>
                    <w:i/>
                  </w:rPr>
                  <w:t>Cinema Journal</w:t>
                </w:r>
                <w:r>
                  <w:t xml:space="preserve"> 15 (1): 48 – 57.</w:t>
                </w:r>
              </w:p>
              <w:p w14:paraId="779D3DC5" w14:textId="77777777" w:rsidR="00F15AE5" w:rsidRDefault="00F15AE5" w:rsidP="00F15AE5"/>
              <w:p w14:paraId="6657A52D" w14:textId="77777777" w:rsidR="00F15AE5" w:rsidRDefault="00F15AE5" w:rsidP="00F15AE5">
                <w:r>
                  <w:t xml:space="preserve">Rother, R. (2002) </w:t>
                </w:r>
                <w:r w:rsidRPr="00517C5B">
                  <w:rPr>
                    <w:i/>
                  </w:rPr>
                  <w:t>Leni Riefenstahl: The Seduction of Genius</w:t>
                </w:r>
                <w:r>
                  <w:t>, London: Continuum.</w:t>
                </w:r>
              </w:p>
              <w:p w14:paraId="4B689DDE" w14:textId="77777777" w:rsidR="00F15AE5" w:rsidRDefault="00F15AE5" w:rsidP="00F15AE5"/>
              <w:p w14:paraId="077D246B" w14:textId="77777777" w:rsidR="00F15AE5" w:rsidRPr="00906681" w:rsidRDefault="00F15AE5" w:rsidP="00F15AE5">
                <w:r>
                  <w:t xml:space="preserve">Sontag, S. (1974) ‘Fascinating Fascism’, </w:t>
                </w:r>
                <w:r>
                  <w:rPr>
                    <w:i/>
                  </w:rPr>
                  <w:t>Under the Sign of Saturn</w:t>
                </w:r>
                <w:r>
                  <w:t>, London: Writers and Readers. 73-105.</w:t>
                </w:r>
              </w:p>
              <w:p w14:paraId="66EADD62" w14:textId="77777777" w:rsidR="00F15AE5" w:rsidRDefault="00F15AE5" w:rsidP="00F15AE5"/>
              <w:p w14:paraId="5B3BE180" w14:textId="77777777" w:rsidR="00F15AE5" w:rsidRDefault="00F15AE5" w:rsidP="00F15AE5">
                <w:r>
                  <w:t xml:space="preserve">Welch, D. (2001) </w:t>
                </w:r>
                <w:r w:rsidRPr="001A3816">
                  <w:rPr>
                    <w:i/>
                  </w:rPr>
                  <w:t>Propaganda and the German Cinema 1933-1945</w:t>
                </w:r>
                <w:r>
                  <w:t>, London:</w:t>
                </w:r>
              </w:p>
              <w:p w14:paraId="2346D0BB" w14:textId="77777777" w:rsidR="00F15AE5" w:rsidRDefault="00F15AE5" w:rsidP="00F15AE5">
                <w:r>
                  <w:t>I. B. Tauris Publishers.</w:t>
                </w:r>
              </w:p>
              <w:p w14:paraId="6EC2589E" w14:textId="77777777" w:rsidR="00F15AE5" w:rsidRDefault="00F15AE5" w:rsidP="00F15AE5"/>
              <w:p w14:paraId="30CE9891" w14:textId="77777777" w:rsidR="00F15AE5" w:rsidRPr="00342C5A" w:rsidRDefault="00F15AE5" w:rsidP="00F15AE5">
                <w:r>
                  <w:t xml:space="preserve">Zox-Weaver, A. (2011) </w:t>
                </w:r>
                <w:r w:rsidRPr="00342C5A">
                  <w:rPr>
                    <w:i/>
                  </w:rPr>
                  <w:t>Women Modernists and Fascism</w:t>
                </w:r>
                <w:r>
                  <w:t>, Cambridge: Cambridge University Press.</w:t>
                </w:r>
              </w:p>
              <w:p w14:paraId="00BFAD33" w14:textId="77777777" w:rsidR="003235A7" w:rsidRDefault="002B0FC9" w:rsidP="00FB11DE"/>
            </w:sdtContent>
          </w:sdt>
        </w:tc>
      </w:tr>
    </w:tbl>
    <w:p w14:paraId="21ECAE38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10DD5" w14:textId="77777777" w:rsidR="00F15AE5" w:rsidRDefault="00F15AE5" w:rsidP="007A0D55">
      <w:pPr>
        <w:spacing w:after="0" w:line="240" w:lineRule="auto"/>
      </w:pPr>
      <w:r>
        <w:separator/>
      </w:r>
    </w:p>
  </w:endnote>
  <w:endnote w:type="continuationSeparator" w:id="0">
    <w:p w14:paraId="00628A0B" w14:textId="77777777" w:rsidR="00F15AE5" w:rsidRDefault="00F15AE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470E4" w14:textId="77777777" w:rsidR="00F15AE5" w:rsidRDefault="00F15AE5" w:rsidP="007A0D55">
      <w:pPr>
        <w:spacing w:after="0" w:line="240" w:lineRule="auto"/>
      </w:pPr>
      <w:r>
        <w:separator/>
      </w:r>
    </w:p>
  </w:footnote>
  <w:footnote w:type="continuationSeparator" w:id="0">
    <w:p w14:paraId="1FF14597" w14:textId="77777777" w:rsidR="00F15AE5" w:rsidRDefault="00F15AE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EFEE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424E11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E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0FC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2708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5AE5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6FB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8668031EC351469525A50EE55DD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7CADA-FB1E-F542-8A5F-A145A152F4C7}"/>
      </w:docPartPr>
      <w:docPartBody>
        <w:p w:rsidR="00A72716" w:rsidRDefault="00A72716">
          <w:pPr>
            <w:pStyle w:val="078668031EC351469525A50EE55DD5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A490561482464695007BF8CA46D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C5C6E-E1FC-6C4E-8740-FB6C0FC5EAD4}"/>
      </w:docPartPr>
      <w:docPartBody>
        <w:p w:rsidR="00A72716" w:rsidRDefault="00A72716">
          <w:pPr>
            <w:pStyle w:val="26A490561482464695007BF8CA46D9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95F4698C44C704CAF3C825793257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6E5C-B1AE-0449-B1B9-DCB293442FE5}"/>
      </w:docPartPr>
      <w:docPartBody>
        <w:p w:rsidR="00A72716" w:rsidRDefault="00A72716">
          <w:pPr>
            <w:pStyle w:val="195F4698C44C704CAF3C825793257E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956259DCBDB344BD7B79DB925E1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AC78C-EB7E-6A4C-8B3B-E4D0D9694DEE}"/>
      </w:docPartPr>
      <w:docPartBody>
        <w:p w:rsidR="00A72716" w:rsidRDefault="00A72716">
          <w:pPr>
            <w:pStyle w:val="16956259DCBDB344BD7B79DB925E17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E0C58395F2B044ABF2B0FA682B68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44AD-B5BB-374D-B1A3-02204D5C8802}"/>
      </w:docPartPr>
      <w:docPartBody>
        <w:p w:rsidR="00A72716" w:rsidRDefault="00A72716">
          <w:pPr>
            <w:pStyle w:val="CE0C58395F2B044ABF2B0FA682B68EC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6222B7BA06F024E8B996412EB014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66004-00AF-3344-AB38-329F4D254D6A}"/>
      </w:docPartPr>
      <w:docPartBody>
        <w:p w:rsidR="00A72716" w:rsidRDefault="00A72716">
          <w:pPr>
            <w:pStyle w:val="16222B7BA06F024E8B996412EB0143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E94D48921A9744B937C39555533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D424-D12E-D14D-AE8E-1B7833B9495A}"/>
      </w:docPartPr>
      <w:docPartBody>
        <w:p w:rsidR="00A72716" w:rsidRDefault="00A72716">
          <w:pPr>
            <w:pStyle w:val="02E94D48921A9744B937C395555334D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BFDD631CE03942AE1073819BB7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6A6AB-6D04-A245-9BAF-32FED9FE44C0}"/>
      </w:docPartPr>
      <w:docPartBody>
        <w:p w:rsidR="00A72716" w:rsidRDefault="00A72716">
          <w:pPr>
            <w:pStyle w:val="5DBFDD631CE03942AE1073819BB7E7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8C8C27DEBBE414BAE9E80D035F9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F2D4C-8E2F-6045-A86F-6FD14EB6CBCB}"/>
      </w:docPartPr>
      <w:docPartBody>
        <w:p w:rsidR="00A72716" w:rsidRDefault="00A72716">
          <w:pPr>
            <w:pStyle w:val="F8C8C27DEBBE414BAE9E80D035F94A7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3A5E607F996F4B833728E4BF37F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0F330-9B81-574F-94DA-26F2A7AAB6F5}"/>
      </w:docPartPr>
      <w:docPartBody>
        <w:p w:rsidR="00A72716" w:rsidRDefault="00A72716">
          <w:pPr>
            <w:pStyle w:val="493A5E607F996F4B833728E4BF37F80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8623777E7F594AB0EB52877428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A187A-8D21-334C-A1D5-B7048E27C8B9}"/>
      </w:docPartPr>
      <w:docPartBody>
        <w:p w:rsidR="00A72716" w:rsidRDefault="00A72716">
          <w:pPr>
            <w:pStyle w:val="188623777E7F594AB0EB52877428817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16"/>
    <w:rsid w:val="00A7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8668031EC351469525A50EE55DD509">
    <w:name w:val="078668031EC351469525A50EE55DD509"/>
  </w:style>
  <w:style w:type="paragraph" w:customStyle="1" w:styleId="26A490561482464695007BF8CA46D947">
    <w:name w:val="26A490561482464695007BF8CA46D947"/>
  </w:style>
  <w:style w:type="paragraph" w:customStyle="1" w:styleId="195F4698C44C704CAF3C825793257E45">
    <w:name w:val="195F4698C44C704CAF3C825793257E45"/>
  </w:style>
  <w:style w:type="paragraph" w:customStyle="1" w:styleId="16956259DCBDB344BD7B79DB925E17D7">
    <w:name w:val="16956259DCBDB344BD7B79DB925E17D7"/>
  </w:style>
  <w:style w:type="paragraph" w:customStyle="1" w:styleId="CE0C58395F2B044ABF2B0FA682B68EC3">
    <w:name w:val="CE0C58395F2B044ABF2B0FA682B68EC3"/>
  </w:style>
  <w:style w:type="paragraph" w:customStyle="1" w:styleId="16222B7BA06F024E8B996412EB0143D1">
    <w:name w:val="16222B7BA06F024E8B996412EB0143D1"/>
  </w:style>
  <w:style w:type="paragraph" w:customStyle="1" w:styleId="02E94D48921A9744B937C395555334D5">
    <w:name w:val="02E94D48921A9744B937C395555334D5"/>
  </w:style>
  <w:style w:type="paragraph" w:customStyle="1" w:styleId="5DBFDD631CE03942AE1073819BB7E787">
    <w:name w:val="5DBFDD631CE03942AE1073819BB7E787"/>
  </w:style>
  <w:style w:type="paragraph" w:customStyle="1" w:styleId="F8C8C27DEBBE414BAE9E80D035F94A71">
    <w:name w:val="F8C8C27DEBBE414BAE9E80D035F94A71"/>
  </w:style>
  <w:style w:type="paragraph" w:customStyle="1" w:styleId="493A5E607F996F4B833728E4BF37F809">
    <w:name w:val="493A5E607F996F4B833728E4BF37F809"/>
  </w:style>
  <w:style w:type="paragraph" w:customStyle="1" w:styleId="188623777E7F594AB0EB528774288172">
    <w:name w:val="188623777E7F594AB0EB5287742881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8668031EC351469525A50EE55DD509">
    <w:name w:val="078668031EC351469525A50EE55DD509"/>
  </w:style>
  <w:style w:type="paragraph" w:customStyle="1" w:styleId="26A490561482464695007BF8CA46D947">
    <w:name w:val="26A490561482464695007BF8CA46D947"/>
  </w:style>
  <w:style w:type="paragraph" w:customStyle="1" w:styleId="195F4698C44C704CAF3C825793257E45">
    <w:name w:val="195F4698C44C704CAF3C825793257E45"/>
  </w:style>
  <w:style w:type="paragraph" w:customStyle="1" w:styleId="16956259DCBDB344BD7B79DB925E17D7">
    <w:name w:val="16956259DCBDB344BD7B79DB925E17D7"/>
  </w:style>
  <w:style w:type="paragraph" w:customStyle="1" w:styleId="CE0C58395F2B044ABF2B0FA682B68EC3">
    <w:name w:val="CE0C58395F2B044ABF2B0FA682B68EC3"/>
  </w:style>
  <w:style w:type="paragraph" w:customStyle="1" w:styleId="16222B7BA06F024E8B996412EB0143D1">
    <w:name w:val="16222B7BA06F024E8B996412EB0143D1"/>
  </w:style>
  <w:style w:type="paragraph" w:customStyle="1" w:styleId="02E94D48921A9744B937C395555334D5">
    <w:name w:val="02E94D48921A9744B937C395555334D5"/>
  </w:style>
  <w:style w:type="paragraph" w:customStyle="1" w:styleId="5DBFDD631CE03942AE1073819BB7E787">
    <w:name w:val="5DBFDD631CE03942AE1073819BB7E787"/>
  </w:style>
  <w:style w:type="paragraph" w:customStyle="1" w:styleId="F8C8C27DEBBE414BAE9E80D035F94A71">
    <w:name w:val="F8C8C27DEBBE414BAE9E80D035F94A71"/>
  </w:style>
  <w:style w:type="paragraph" w:customStyle="1" w:styleId="493A5E607F996F4B833728E4BF37F809">
    <w:name w:val="493A5E607F996F4B833728E4BF37F809"/>
  </w:style>
  <w:style w:type="paragraph" w:customStyle="1" w:styleId="188623777E7F594AB0EB528774288172">
    <w:name w:val="188623777E7F594AB0EB528774288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2014-05-25T07:42:00Z</dcterms:created>
  <dcterms:modified xsi:type="dcterms:W3CDTF">2014-05-27T23:17:00Z</dcterms:modified>
</cp:coreProperties>
</file>