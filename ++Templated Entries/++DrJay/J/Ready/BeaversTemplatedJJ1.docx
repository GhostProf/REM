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07162E9BD625F4981504132C15F191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32586955EC01B4EB0D6FFE105493EA1"/>
            </w:placeholder>
            <w:text/>
          </w:sdtPr>
          <w:sdtContent>
            <w:tc>
              <w:tcPr>
                <w:tcW w:w="2073" w:type="dxa"/>
              </w:tcPr>
              <w:p w:rsidR="00B574C9" w:rsidRDefault="005A392E" w:rsidP="005A392E">
                <w:r>
                  <w:t>Rebekah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E9447F2344A4A4BA6A1960454183E4A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A7A994D7A4DC74283AC7643CB9AB2CB"/>
            </w:placeholder>
            <w:text/>
          </w:sdtPr>
          <w:sdtContent>
            <w:tc>
              <w:tcPr>
                <w:tcW w:w="2642" w:type="dxa"/>
              </w:tcPr>
              <w:p w:rsidR="00B574C9" w:rsidRDefault="005A392E" w:rsidP="005A392E">
                <w:proofErr w:type="spellStart"/>
                <w:r>
                  <w:t>Rutkoff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9C2AA8BEFF26048BF0D182B7CE1F3B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61CEF09A2639C8409981640763F9CC64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5A392E" w:rsidRPr="006E0C62" w:rsidRDefault="005A392E" w:rsidP="005A392E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Seeger</w:t>
                </w:r>
                <w:r w:rsidRPr="006E0C6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Center for Hellenic Studies, Princeton University</w:t>
                </w:r>
              </w:p>
              <w:p w:rsidR="00B574C9" w:rsidRDefault="00B574C9" w:rsidP="00B574C9"/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60AC86B585AD5E4D93F04F2AD7EDDE0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5A392E" w:rsidRDefault="005A392E" w:rsidP="003F0D73">
                <w:r>
                  <w:t>Beavers, Robert (1949—)</w:t>
                </w:r>
              </w:p>
            </w:tc>
          </w:sdtContent>
        </w:sdt>
      </w:tr>
      <w:tr w:rsidR="00464699" w:rsidTr="005A392E">
        <w:sdt>
          <w:sdtPr>
            <w:alias w:val="Variant headwords"/>
            <w:tag w:val="variantHeadwords"/>
            <w:id w:val="173464402"/>
            <w:placeholder>
              <w:docPart w:val="A4E45981C9EEF746BAAA428EB31662B0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7DB143894D97447887BEF240C52D18A"/>
            </w:placeholder>
          </w:sdtPr>
          <w:sdtContent>
            <w:sdt>
              <w:sdtPr>
                <w:alias w:val="Article text"/>
                <w:tag w:val="articleText"/>
                <w:id w:val="353545898"/>
                <w:placeholder>
                  <w:docPart w:val="82871844C8795645935878792376C991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5A392E" w:rsidRDefault="005A392E" w:rsidP="005A392E">
                    <w:r w:rsidRPr="00FB50B1">
                      <w:t>Robert Beavers</w:t>
                    </w:r>
                    <w:r>
                      <w:t xml:space="preserve"> </w:t>
                    </w:r>
                    <w:r w:rsidRPr="00FB50B1">
                      <w:t xml:space="preserve">is an American experimental filmmaker best known for </w:t>
                    </w:r>
                    <w:r w:rsidRPr="00E362D2">
                      <w:rPr>
                        <w:i/>
                      </w:rPr>
                      <w:t>My Hand Outstretched to the Winged Distance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Sightless Measure</w:t>
                    </w:r>
                    <w:r w:rsidRPr="00FB50B1">
                      <w:t>, an epic cycle comprising 18 of his films (many lat</w:t>
                    </w:r>
                    <w:r>
                      <w:t>er re-edited) made since 1967. Beavers’</w:t>
                    </w:r>
                    <w:r w:rsidRPr="00FB50B1">
                      <w:t xml:space="preserve"> use of shaped mattes to obscure aspects of the image and gelatine filters that produce varieties of coloured light are hallmarks of some of his fil</w:t>
                    </w:r>
                    <w:r>
                      <w:t xml:space="preserve">ms, many of which observe hand </w:t>
                    </w:r>
                    <w:r w:rsidRPr="00FB50B1">
                      <w:t>and craftwork (including</w:t>
                    </w:r>
                    <w:r>
                      <w:t xml:space="preserve"> that of</w:t>
                    </w:r>
                    <w:r w:rsidRPr="00FB50B1">
                      <w:t xml:space="preserve"> his own filmmaking).</w:t>
                    </w:r>
                  </w:p>
                  <w:p w:rsidR="005A392E" w:rsidRDefault="005A392E" w:rsidP="005A392E"/>
                  <w:p w:rsidR="005A392E" w:rsidRDefault="005A392E" w:rsidP="005A392E">
                    <w:r w:rsidRPr="00FB50B1">
                      <w:t xml:space="preserve">Born in Brookline, Massachusetts, Beavers attended Deerfield Academy before meeting the filmmaker Gregory J. Markopoulos in 1966. They moved to Europe in 1967 and removed their films from distribution; Beavers did not show his films in the United States again until 1996. Beavers made films in Greece, Belgium, Switzerland, Germany, and Italy. His early </w:t>
                    </w:r>
                    <w:r w:rsidRPr="00E362D2">
                      <w:rPr>
                        <w:i/>
                      </w:rPr>
                      <w:t>Plan of Brussels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Winged Dialogue</w:t>
                    </w:r>
                    <w:r w:rsidRPr="00FB50B1">
                      <w:t xml:space="preserve"> (1967-68/2000) are multi-layered psychic explorations; </w:t>
                    </w:r>
                    <w:r w:rsidRPr="00E362D2">
                      <w:rPr>
                        <w:i/>
                      </w:rPr>
                      <w:t>From the Notebook of...</w:t>
                    </w:r>
                    <w:r w:rsidRPr="00FB50B1">
                      <w:t xml:space="preserve">(1971/1998) is set in Florence and inspired by Leonardo's notebooks. </w:t>
                    </w:r>
                    <w:r w:rsidRPr="00E362D2">
                      <w:rPr>
                        <w:i/>
                      </w:rPr>
                      <w:t>Ruskin</w:t>
                    </w:r>
                    <w:r w:rsidRPr="00FB50B1">
                      <w:t xml:space="preserve"> (1975/1997) is shot at the various sites of the titular artist/critic’s work in London, the Alps</w:t>
                    </w:r>
                    <w:r>
                      <w:t>, and Venice. Beavers’</w:t>
                    </w:r>
                    <w:r w:rsidRPr="00FB50B1">
                      <w:t xml:space="preserve"> only film to use </w:t>
                    </w:r>
                    <w:proofErr w:type="spellStart"/>
                    <w:r w:rsidRPr="00FB50B1">
                      <w:t>intertitles</w:t>
                    </w:r>
                    <w:proofErr w:type="spellEnd"/>
                    <w:r w:rsidRPr="00FB50B1">
                      <w:t xml:space="preserve">, the dialogic </w:t>
                    </w:r>
                    <w:proofErr w:type="spellStart"/>
                    <w:r w:rsidRPr="00E362D2">
                      <w:rPr>
                        <w:i/>
                      </w:rPr>
                      <w:t>Sotiros</w:t>
                    </w:r>
                    <w:proofErr w:type="spellEnd"/>
                    <w:r w:rsidRPr="00FB50B1">
                      <w:t xml:space="preserve"> (1976-78/1996) marks the end of his use of filters and mattes. </w:t>
                    </w:r>
                    <w:proofErr w:type="spellStart"/>
                    <w:r w:rsidRPr="00E362D2">
                      <w:rPr>
                        <w:i/>
                      </w:rPr>
                      <w:t>Wingseed</w:t>
                    </w:r>
                    <w:proofErr w:type="spellEnd"/>
                    <w:r w:rsidRPr="00FB50B1">
                      <w:t xml:space="preserve"> (1985), </w:t>
                    </w:r>
                    <w:r w:rsidRPr="00E362D2">
                      <w:rPr>
                        <w:i/>
                      </w:rPr>
                      <w:t xml:space="preserve">The Hedge </w:t>
                    </w:r>
                    <w:proofErr w:type="spellStart"/>
                    <w:r w:rsidRPr="00E362D2">
                      <w:rPr>
                        <w:i/>
                      </w:rPr>
                      <w:t>Theater</w:t>
                    </w:r>
                    <w:proofErr w:type="spellEnd"/>
                    <w:r w:rsidRPr="00FB50B1">
                      <w:t xml:space="preserve"> (1986-90/2002), </w:t>
                    </w:r>
                    <w:r w:rsidRPr="00E362D2">
                      <w:rPr>
                        <w:i/>
                      </w:rPr>
                      <w:t xml:space="preserve">The </w:t>
                    </w:r>
                    <w:proofErr w:type="spellStart"/>
                    <w:r w:rsidRPr="00E362D2">
                      <w:rPr>
                        <w:i/>
                      </w:rPr>
                      <w:t>Stoas</w:t>
                    </w:r>
                    <w:proofErr w:type="spellEnd"/>
                    <w:r w:rsidRPr="00FB50B1">
                      <w:t xml:space="preserve"> (1991-97), and </w:t>
                    </w:r>
                    <w:r w:rsidRPr="00E362D2">
                      <w:rPr>
                        <w:i/>
                      </w:rPr>
                      <w:t>The Ground</w:t>
                    </w:r>
                    <w:r w:rsidRPr="00FB50B1">
                      <w:t xml:space="preserve"> (1993-2001) dwel</w:t>
                    </w:r>
                    <w:r>
                      <w:t>l in pastoral environments and b</w:t>
                    </w:r>
                    <w:r w:rsidRPr="00FB50B1">
                      <w:t xml:space="preserve">aroque spaces in Italy and Greece. </w:t>
                    </w:r>
                  </w:p>
                  <w:p w:rsidR="005A392E" w:rsidRDefault="005A392E" w:rsidP="005A392E"/>
                  <w:p w:rsidR="005A392E" w:rsidRPr="00FB50B1" w:rsidRDefault="005A392E" w:rsidP="005A392E">
                    <w:proofErr w:type="gramStart"/>
                    <w:r>
                      <w:t xml:space="preserve">Beavers </w:t>
                    </w:r>
                    <w:r w:rsidRPr="00FB50B1">
                      <w:t>has</w:t>
                    </w:r>
                    <w:proofErr w:type="gramEnd"/>
                    <w:r w:rsidRPr="00FB50B1">
                      <w:t xml:space="preserve"> produced three films outside the Hand Outstretched cycle: </w:t>
                    </w:r>
                    <w:r w:rsidRPr="00E362D2">
                      <w:rPr>
                        <w:i/>
                      </w:rPr>
                      <w:t xml:space="preserve">Pitcher of </w:t>
                    </w:r>
                    <w:proofErr w:type="spellStart"/>
                    <w:r w:rsidRPr="00E362D2">
                      <w:rPr>
                        <w:i/>
                      </w:rPr>
                      <w:t>Colored</w:t>
                    </w:r>
                    <w:proofErr w:type="spellEnd"/>
                    <w:r w:rsidRPr="00E362D2">
                      <w:rPr>
                        <w:i/>
                      </w:rPr>
                      <w:t xml:space="preserve"> Light</w:t>
                    </w:r>
                    <w:r w:rsidRPr="00FB50B1">
                      <w:t xml:space="preserve"> (2007), </w:t>
                    </w:r>
                    <w:r w:rsidRPr="00E362D2">
                      <w:rPr>
                        <w:i/>
                      </w:rPr>
                      <w:t>The Suppliant</w:t>
                    </w:r>
                    <w:r w:rsidRPr="00FB50B1">
                      <w:t xml:space="preserve"> (2010) (both shot in the U.S.)</w:t>
                    </w:r>
                    <w:r>
                      <w:t>,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Listening to the Space in My Room</w:t>
                    </w:r>
                    <w:r w:rsidRPr="00FB50B1">
                      <w:t xml:space="preserve"> (2013). He lives with the German filmmaker Ute </w:t>
                    </w:r>
                    <w:proofErr w:type="spellStart"/>
                    <w:r w:rsidRPr="00FB50B1">
                      <w:t>Aurand</w:t>
                    </w:r>
                    <w:proofErr w:type="spellEnd"/>
                    <w:r w:rsidRPr="00FB50B1">
                      <w:t xml:space="preserve"> in Berlin and in Massachusetts.</w:t>
                    </w:r>
                  </w:p>
                  <w:p w:rsidR="00E85A05" w:rsidRDefault="00E85A05" w:rsidP="005A392E"/>
                </w:tc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B37C8EBAEA531469E8DC89420636A28"/>
            </w:placeholder>
          </w:sdtPr>
          <w:sdtContent>
            <w:sdt>
              <w:sdtPr>
                <w:alias w:val="Article text"/>
                <w:tag w:val="articleText"/>
                <w:id w:val="-105667487"/>
                <w:placeholder>
                  <w:docPart w:val="442F785AF829AC43819C9A375A7360C5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5A392E" w:rsidRDefault="005A392E" w:rsidP="005A392E">
                    <w:r w:rsidRPr="00FB50B1">
                      <w:t>Robert Beavers</w:t>
                    </w:r>
                    <w:r>
                      <w:t xml:space="preserve"> </w:t>
                    </w:r>
                    <w:r w:rsidRPr="00FB50B1">
                      <w:t xml:space="preserve">is an American experimental filmmaker best known for </w:t>
                    </w:r>
                    <w:r w:rsidRPr="00E362D2">
                      <w:rPr>
                        <w:i/>
                      </w:rPr>
                      <w:t>My Hand Outstretched to the Winged Distance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Sightless Measure</w:t>
                    </w:r>
                    <w:r w:rsidRPr="00FB50B1">
                      <w:t>, an epic cycle comprising 18 of his films (many lat</w:t>
                    </w:r>
                    <w:r>
                      <w:t>er re-edited) made since 1967. Beavers’</w:t>
                    </w:r>
                    <w:r w:rsidRPr="00FB50B1">
                      <w:t xml:space="preserve"> use of shaped mattes to obscure aspects of the image and gelatine filters that produce varieties of coloured light are hallmarks of some of his fil</w:t>
                    </w:r>
                    <w:r>
                      <w:t xml:space="preserve">ms, many of which observe hand </w:t>
                    </w:r>
                    <w:r w:rsidRPr="00FB50B1">
                      <w:t xml:space="preserve">and craftwork (including </w:t>
                    </w:r>
                    <w:r>
                      <w:t xml:space="preserve">that of </w:t>
                    </w:r>
                    <w:r w:rsidRPr="00FB50B1">
                      <w:t>his own filmmaking).</w:t>
                    </w:r>
                  </w:p>
                  <w:p w:rsidR="005A392E" w:rsidRDefault="005A392E" w:rsidP="005A392E"/>
                  <w:p w:rsidR="005A392E" w:rsidRDefault="005A392E" w:rsidP="005A392E">
                    <w:r w:rsidRPr="00FB50B1">
                      <w:t xml:space="preserve">Born in Brookline, Massachusetts, Beavers attended Deerfield Academy before meeting the filmmaker Gregory J. Markopoulos in 1966. They moved to Europe in 1967 and removed their films from distribution; Beavers did not show his films in the United States again until 1996. Beavers made films in Greece, Belgium, Switzerland, Germany, and Italy. His early </w:t>
                    </w:r>
                    <w:r w:rsidRPr="00E362D2">
                      <w:rPr>
                        <w:i/>
                      </w:rPr>
                      <w:t>Plan of Brussels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Winged Dialogue</w:t>
                    </w:r>
                    <w:r w:rsidRPr="00FB50B1">
                      <w:t xml:space="preserve"> (1967-68/2000) are multi-layered psychic explorations; </w:t>
                    </w:r>
                    <w:r w:rsidRPr="00E362D2">
                      <w:rPr>
                        <w:i/>
                      </w:rPr>
                      <w:t>From the Notebook of...</w:t>
                    </w:r>
                    <w:r w:rsidRPr="00FB50B1">
                      <w:t xml:space="preserve">(1971/1998) is set in Florence and inspired by Leonardo's notebooks. </w:t>
                    </w:r>
                    <w:r w:rsidRPr="00E362D2">
                      <w:rPr>
                        <w:i/>
                      </w:rPr>
                      <w:t>Ruskin</w:t>
                    </w:r>
                    <w:r w:rsidRPr="00FB50B1">
                      <w:t xml:space="preserve"> (1975/1997) is shot at the various sites of the titular artist/critic’s work in London, the Alps</w:t>
                    </w:r>
                    <w:r>
                      <w:t>, and Venice. Beavers’</w:t>
                    </w:r>
                    <w:r w:rsidRPr="00FB50B1">
                      <w:t xml:space="preserve"> </w:t>
                    </w:r>
                    <w:r w:rsidRPr="00FB50B1">
                      <w:lastRenderedPageBreak/>
                      <w:t xml:space="preserve">only film to use </w:t>
                    </w:r>
                    <w:proofErr w:type="spellStart"/>
                    <w:r w:rsidRPr="00FB50B1">
                      <w:t>intertitles</w:t>
                    </w:r>
                    <w:proofErr w:type="spellEnd"/>
                    <w:r w:rsidRPr="00FB50B1">
                      <w:t xml:space="preserve">, the dialogic </w:t>
                    </w:r>
                    <w:proofErr w:type="spellStart"/>
                    <w:r w:rsidRPr="00E362D2">
                      <w:rPr>
                        <w:i/>
                      </w:rPr>
                      <w:t>Sotiros</w:t>
                    </w:r>
                    <w:proofErr w:type="spellEnd"/>
                    <w:r w:rsidRPr="00FB50B1">
                      <w:t xml:space="preserve"> (1976-78/1996) marks the end of his use of filters and mattes. </w:t>
                    </w:r>
                    <w:proofErr w:type="spellStart"/>
                    <w:r w:rsidRPr="00E362D2">
                      <w:rPr>
                        <w:i/>
                      </w:rPr>
                      <w:t>Wingseed</w:t>
                    </w:r>
                    <w:proofErr w:type="spellEnd"/>
                    <w:r w:rsidRPr="00FB50B1">
                      <w:t xml:space="preserve"> (1985), </w:t>
                    </w:r>
                    <w:r w:rsidRPr="00E362D2">
                      <w:rPr>
                        <w:i/>
                      </w:rPr>
                      <w:t xml:space="preserve">The Hedge </w:t>
                    </w:r>
                    <w:proofErr w:type="spellStart"/>
                    <w:r w:rsidRPr="00E362D2">
                      <w:rPr>
                        <w:i/>
                      </w:rPr>
                      <w:t>Theater</w:t>
                    </w:r>
                    <w:proofErr w:type="spellEnd"/>
                    <w:r w:rsidRPr="00FB50B1">
                      <w:t xml:space="preserve"> (1986-90/2002), </w:t>
                    </w:r>
                    <w:r w:rsidRPr="00E362D2">
                      <w:rPr>
                        <w:i/>
                      </w:rPr>
                      <w:t xml:space="preserve">The </w:t>
                    </w:r>
                    <w:proofErr w:type="spellStart"/>
                    <w:r w:rsidRPr="00E362D2">
                      <w:rPr>
                        <w:i/>
                      </w:rPr>
                      <w:t>Stoas</w:t>
                    </w:r>
                    <w:proofErr w:type="spellEnd"/>
                    <w:r w:rsidRPr="00FB50B1">
                      <w:t xml:space="preserve"> (1991-97), and </w:t>
                    </w:r>
                    <w:r w:rsidRPr="00E362D2">
                      <w:rPr>
                        <w:i/>
                      </w:rPr>
                      <w:t>The Ground</w:t>
                    </w:r>
                    <w:r w:rsidRPr="00FB50B1">
                      <w:t xml:space="preserve"> (1993-2001) dwel</w:t>
                    </w:r>
                    <w:r>
                      <w:t>l in pastoral environments and b</w:t>
                    </w:r>
                    <w:r w:rsidRPr="00FB50B1">
                      <w:t xml:space="preserve">aroque spaces in Italy and Greece. </w:t>
                    </w:r>
                  </w:p>
                  <w:p w:rsidR="005A392E" w:rsidRDefault="005A392E" w:rsidP="005A392E"/>
                  <w:p w:rsidR="005A392E" w:rsidRPr="00FB50B1" w:rsidRDefault="005A392E" w:rsidP="005A392E">
                    <w:r>
                      <w:t xml:space="preserve">Beavers </w:t>
                    </w:r>
                    <w:r w:rsidRPr="00FB50B1">
                      <w:t>h</w:t>
                    </w:r>
                    <w:bookmarkStart w:id="0" w:name="_GoBack"/>
                    <w:bookmarkEnd w:id="0"/>
                    <w:r w:rsidRPr="00FB50B1">
                      <w:t xml:space="preserve">as produced three films outside the Hand Outstretched cycle: </w:t>
                    </w:r>
                    <w:r w:rsidRPr="00E362D2">
                      <w:rPr>
                        <w:i/>
                      </w:rPr>
                      <w:t xml:space="preserve">Pitcher of </w:t>
                    </w:r>
                    <w:proofErr w:type="spellStart"/>
                    <w:r w:rsidRPr="00E362D2">
                      <w:rPr>
                        <w:i/>
                      </w:rPr>
                      <w:t>Colored</w:t>
                    </w:r>
                    <w:proofErr w:type="spellEnd"/>
                    <w:r w:rsidRPr="00E362D2">
                      <w:rPr>
                        <w:i/>
                      </w:rPr>
                      <w:t xml:space="preserve"> Light</w:t>
                    </w:r>
                    <w:r w:rsidRPr="00FB50B1">
                      <w:t xml:space="preserve"> (2007), </w:t>
                    </w:r>
                    <w:r w:rsidRPr="00E362D2">
                      <w:rPr>
                        <w:i/>
                      </w:rPr>
                      <w:t>The Suppliant</w:t>
                    </w:r>
                    <w:r w:rsidRPr="00FB50B1">
                      <w:t xml:space="preserve"> (2010) (both shot in the U.S.)</w:t>
                    </w:r>
                    <w:r>
                      <w:t>,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Listening to the Space in My Room</w:t>
                    </w:r>
                    <w:r w:rsidRPr="00FB50B1">
                      <w:t xml:space="preserve"> (2013). He lives with the German filmmaker Ute </w:t>
                    </w:r>
                    <w:proofErr w:type="spellStart"/>
                    <w:r w:rsidRPr="00FB50B1">
                      <w:t>Aurand</w:t>
                    </w:r>
                    <w:proofErr w:type="spellEnd"/>
                    <w:r w:rsidRPr="00FB50B1">
                      <w:t xml:space="preserve"> in Berlin and in Massachusetts.</w:t>
                    </w:r>
                  </w:p>
                  <w:p w:rsidR="005A392E" w:rsidRDefault="005A392E" w:rsidP="005A392E"/>
                  <w:p w:rsidR="005A392E" w:rsidRDefault="005A392E" w:rsidP="005A392E">
                    <w:r>
                      <w:t>List of works</w:t>
                    </w:r>
                  </w:p>
                  <w:p w:rsidR="005A392E" w:rsidRDefault="005A392E" w:rsidP="005A392E"/>
                  <w:p w:rsidR="005A392E" w:rsidRPr="003E69A6" w:rsidRDefault="005A392E" w:rsidP="005A392E">
                    <w:r w:rsidRPr="003E69A6">
                      <w:rPr>
                        <w:i/>
                      </w:rPr>
                      <w:t xml:space="preserve">Plan of Brussels </w:t>
                    </w:r>
                    <w:r w:rsidRPr="003E69A6">
                      <w:t>(196</w:t>
                    </w:r>
                    <w:r>
                      <w:t>8</w:t>
                    </w:r>
                    <w:r w:rsidRPr="003E69A6">
                      <w:t>/2000)</w:t>
                    </w:r>
                  </w:p>
                  <w:p w:rsidR="005A392E" w:rsidRPr="003E69A6" w:rsidRDefault="005A392E" w:rsidP="005A392E">
                    <w:r w:rsidRPr="003E69A6">
                      <w:rPr>
                        <w:i/>
                      </w:rPr>
                      <w:t>Winged Dialogue</w:t>
                    </w:r>
                    <w:r w:rsidRPr="003E69A6">
                      <w:t xml:space="preserve"> (196</w:t>
                    </w:r>
                    <w:r>
                      <w:t>7</w:t>
                    </w:r>
                    <w:r w:rsidRPr="003E69A6">
                      <w:t xml:space="preserve">/2000) </w:t>
                    </w:r>
                  </w:p>
                  <w:p w:rsidR="005A392E" w:rsidRPr="003E69A6" w:rsidRDefault="005A392E" w:rsidP="005A392E">
                    <w:r w:rsidRPr="003E69A6">
                      <w:rPr>
                        <w:i/>
                      </w:rPr>
                      <w:t>From the Notebook of...</w:t>
                    </w:r>
                    <w:r w:rsidRPr="003E69A6">
                      <w:t xml:space="preserve">(1971/1998) </w:t>
                    </w:r>
                  </w:p>
                  <w:p w:rsidR="005A392E" w:rsidRPr="003E69A6" w:rsidRDefault="005A392E" w:rsidP="005A392E">
                    <w:r w:rsidRPr="003E69A6">
                      <w:rPr>
                        <w:i/>
                      </w:rPr>
                      <w:t>Ruskin</w:t>
                    </w:r>
                    <w:r w:rsidRPr="003E69A6">
                      <w:t xml:space="preserve"> (1975/1997) </w:t>
                    </w:r>
                  </w:p>
                  <w:p w:rsidR="005A392E" w:rsidRPr="003E69A6" w:rsidRDefault="005A392E" w:rsidP="005A392E">
                    <w:proofErr w:type="spellStart"/>
                    <w:r w:rsidRPr="003E69A6">
                      <w:rPr>
                        <w:i/>
                      </w:rPr>
                      <w:t>Sotiros</w:t>
                    </w:r>
                    <w:proofErr w:type="spellEnd"/>
                    <w:r w:rsidRPr="003E69A6">
                      <w:t xml:space="preserve"> (1976-78/1996) </w:t>
                    </w:r>
                  </w:p>
                  <w:p w:rsidR="005A392E" w:rsidRPr="003E69A6" w:rsidRDefault="005A392E" w:rsidP="005A392E">
                    <w:proofErr w:type="spellStart"/>
                    <w:r w:rsidRPr="003E69A6">
                      <w:rPr>
                        <w:i/>
                      </w:rPr>
                      <w:t>Wingseed</w:t>
                    </w:r>
                    <w:proofErr w:type="spellEnd"/>
                    <w:r w:rsidRPr="003E69A6">
                      <w:t xml:space="preserve"> (1985)</w:t>
                    </w:r>
                  </w:p>
                  <w:p w:rsidR="005A392E" w:rsidRPr="003E69A6" w:rsidRDefault="005A392E" w:rsidP="005A392E">
                    <w:r w:rsidRPr="003E69A6">
                      <w:rPr>
                        <w:i/>
                      </w:rPr>
                      <w:t xml:space="preserve">The Hedge </w:t>
                    </w:r>
                    <w:proofErr w:type="spellStart"/>
                    <w:r w:rsidRPr="003E69A6">
                      <w:rPr>
                        <w:i/>
                      </w:rPr>
                      <w:t>Theater</w:t>
                    </w:r>
                    <w:proofErr w:type="spellEnd"/>
                    <w:r w:rsidRPr="003E69A6">
                      <w:t xml:space="preserve"> (1986-90/2002)</w:t>
                    </w:r>
                  </w:p>
                  <w:p w:rsidR="005A392E" w:rsidRPr="003E69A6" w:rsidRDefault="005A392E" w:rsidP="005A392E">
                    <w:r w:rsidRPr="003E69A6">
                      <w:rPr>
                        <w:i/>
                      </w:rPr>
                      <w:t xml:space="preserve">The </w:t>
                    </w:r>
                    <w:proofErr w:type="spellStart"/>
                    <w:r w:rsidRPr="003E69A6">
                      <w:rPr>
                        <w:i/>
                      </w:rPr>
                      <w:t>Stoas</w:t>
                    </w:r>
                    <w:proofErr w:type="spellEnd"/>
                    <w:r w:rsidRPr="003E69A6">
                      <w:t xml:space="preserve"> (1991-97)</w:t>
                    </w:r>
                  </w:p>
                  <w:p w:rsidR="005A392E" w:rsidRPr="003E69A6" w:rsidRDefault="005A392E" w:rsidP="005A392E">
                    <w:r w:rsidRPr="003E69A6">
                      <w:rPr>
                        <w:i/>
                      </w:rPr>
                      <w:t>The Ground</w:t>
                    </w:r>
                    <w:r w:rsidRPr="003E69A6">
                      <w:t xml:space="preserve"> (1993-2001) </w:t>
                    </w:r>
                  </w:p>
                  <w:p w:rsidR="005A392E" w:rsidRPr="003E69A6" w:rsidRDefault="005A392E" w:rsidP="005A392E">
                    <w:r w:rsidRPr="003E69A6">
                      <w:rPr>
                        <w:i/>
                      </w:rPr>
                      <w:t xml:space="preserve">Pitcher of </w:t>
                    </w:r>
                    <w:proofErr w:type="spellStart"/>
                    <w:r w:rsidRPr="003E69A6">
                      <w:rPr>
                        <w:i/>
                      </w:rPr>
                      <w:t>Colored</w:t>
                    </w:r>
                    <w:proofErr w:type="spellEnd"/>
                    <w:r w:rsidRPr="003E69A6">
                      <w:rPr>
                        <w:i/>
                      </w:rPr>
                      <w:t xml:space="preserve"> Light</w:t>
                    </w:r>
                    <w:r w:rsidRPr="003E69A6">
                      <w:t xml:space="preserve"> (2007)</w:t>
                    </w:r>
                  </w:p>
                  <w:p w:rsidR="005A392E" w:rsidRPr="003E69A6" w:rsidRDefault="005A392E" w:rsidP="005A392E">
                    <w:r w:rsidRPr="003E69A6">
                      <w:rPr>
                        <w:i/>
                      </w:rPr>
                      <w:t>The Suppliant</w:t>
                    </w:r>
                    <w:r w:rsidRPr="003E69A6">
                      <w:t xml:space="preserve"> (201</w:t>
                    </w:r>
                    <w:r>
                      <w:t>0</w:t>
                    </w:r>
                    <w:r w:rsidRPr="003E69A6">
                      <w:t xml:space="preserve">) </w:t>
                    </w:r>
                  </w:p>
                  <w:p w:rsidR="005A392E" w:rsidRPr="003E69A6" w:rsidRDefault="005A392E" w:rsidP="005A392E">
                    <w:r w:rsidRPr="003E69A6">
                      <w:rPr>
                        <w:i/>
                      </w:rPr>
                      <w:t>Listening to the Space in My Room</w:t>
                    </w:r>
                    <w:r w:rsidRPr="003E69A6">
                      <w:t xml:space="preserve"> (2013)</w:t>
                    </w:r>
                  </w:p>
                  <w:p w:rsidR="005A392E" w:rsidRPr="003E69A6" w:rsidRDefault="005A392E" w:rsidP="005A392E">
                    <w:r w:rsidRPr="0024170B">
                      <w:rPr>
                        <w:i/>
                      </w:rPr>
                      <w:t>Spiracle</w:t>
                    </w:r>
                    <w:r>
                      <w:t xml:space="preserve"> (1966)</w:t>
                    </w:r>
                  </w:p>
                  <w:p w:rsidR="005A392E" w:rsidRDefault="005A392E" w:rsidP="005A392E">
                    <w:r w:rsidRPr="00FF1E2A">
                      <w:rPr>
                        <w:i/>
                      </w:rPr>
                      <w:t>Early Monthly Segments</w:t>
                    </w:r>
                    <w:r>
                      <w:t xml:space="preserve"> (1968-70/2002)</w:t>
                    </w:r>
                  </w:p>
                  <w:p w:rsidR="005A392E" w:rsidRDefault="005A392E" w:rsidP="005A392E">
                    <w:r w:rsidRPr="0024170B">
                      <w:rPr>
                        <w:i/>
                      </w:rPr>
                      <w:t>The Count of the Days</w:t>
                    </w:r>
                    <w:r>
                      <w:t xml:space="preserve"> (1969/2001)</w:t>
                    </w:r>
                  </w:p>
                  <w:p w:rsidR="005A392E" w:rsidRDefault="005A392E" w:rsidP="005A392E">
                    <w:r w:rsidRPr="0024170B">
                      <w:rPr>
                        <w:i/>
                      </w:rPr>
                      <w:t>Palinode</w:t>
                    </w:r>
                    <w:r>
                      <w:t xml:space="preserve"> (1970/2001)</w:t>
                    </w:r>
                  </w:p>
                  <w:p w:rsidR="005A392E" w:rsidRDefault="005A392E" w:rsidP="005A392E">
                    <w:r w:rsidRPr="0024170B">
                      <w:rPr>
                        <w:i/>
                      </w:rPr>
                      <w:t>Diminished Frame</w:t>
                    </w:r>
                    <w:r>
                      <w:t xml:space="preserve"> (1970/2001)</w:t>
                    </w:r>
                  </w:p>
                  <w:p w:rsidR="005A392E" w:rsidRDefault="005A392E" w:rsidP="005A392E">
                    <w:r w:rsidRPr="0024170B">
                      <w:rPr>
                        <w:i/>
                      </w:rPr>
                      <w:t>Still Light</w:t>
                    </w:r>
                    <w:r>
                      <w:t xml:space="preserve"> (1970/2001)</w:t>
                    </w:r>
                  </w:p>
                  <w:p w:rsidR="005A392E" w:rsidRDefault="005A392E" w:rsidP="005A392E">
                    <w:r w:rsidRPr="0024170B">
                      <w:rPr>
                        <w:i/>
                      </w:rPr>
                      <w:t>The Painting</w:t>
                    </w:r>
                    <w:r>
                      <w:t xml:space="preserve"> (1972/1999)</w:t>
                    </w:r>
                  </w:p>
                  <w:p w:rsidR="005A392E" w:rsidRDefault="005A392E" w:rsidP="005A392E">
                    <w:r w:rsidRPr="00FF1E2A">
                      <w:rPr>
                        <w:i/>
                      </w:rPr>
                      <w:t>Work D</w:t>
                    </w:r>
                    <w:r w:rsidRPr="0024170B">
                      <w:rPr>
                        <w:i/>
                      </w:rPr>
                      <w:t>one</w:t>
                    </w:r>
                    <w:r>
                      <w:t xml:space="preserve"> (1972/1999)</w:t>
                    </w:r>
                  </w:p>
                  <w:p w:rsidR="005A392E" w:rsidRDefault="005A392E" w:rsidP="005A392E">
                    <w:r w:rsidRPr="0024170B">
                      <w:rPr>
                        <w:i/>
                      </w:rPr>
                      <w:t xml:space="preserve">AMOR </w:t>
                    </w:r>
                    <w:r>
                      <w:t>(1980)</w:t>
                    </w:r>
                  </w:p>
                  <w:p w:rsidR="005A392E" w:rsidRPr="003E69A6" w:rsidRDefault="005A392E" w:rsidP="005A392E">
                    <w:proofErr w:type="spellStart"/>
                    <w:r w:rsidRPr="0024170B">
                      <w:rPr>
                        <w:i/>
                      </w:rPr>
                      <w:t>Efpsychi</w:t>
                    </w:r>
                    <w:proofErr w:type="spellEnd"/>
                    <w:r>
                      <w:t xml:space="preserve"> (1983/1996)</w:t>
                    </w:r>
                  </w:p>
                  <w:p w:rsidR="003F0D73" w:rsidRDefault="003F0D73" w:rsidP="005A392E"/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BF40F0E183EC24EA948131C5C3C9868"/>
              </w:placeholder>
            </w:sdtPr>
            <w:sdtContent>
              <w:p w:rsidR="005A392E" w:rsidRDefault="005A392E" w:rsidP="005A392E"/>
              <w:sdt>
                <w:sdtPr>
                  <w:alias w:val="Further reading"/>
                  <w:tag w:val="furtherReading"/>
                  <w:id w:val="672911714"/>
                  <w:placeholder>
                    <w:docPart w:val="133F2F44714F364AB648357621239065"/>
                  </w:placeholder>
                </w:sdtPr>
                <w:sdtContent>
                  <w:p w:rsidR="003235A7" w:rsidRDefault="005A392E" w:rsidP="005A392E">
                    <w:sdt>
                      <w:sdtPr>
                        <w:id w:val="-283736187"/>
                        <w:citation/>
                      </w:sdtPr>
                      <w:sdtContent>
                        <w:r>
                          <w:fldChar w:fldCharType="begin"/>
                        </w:r>
                        <w:r>
                          <w:rPr>
                            <w:lang w:val="en-US"/>
                          </w:rPr>
                          <w:instrText xml:space="preserve">CITATION Bea \l 1033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lang w:val="en-US"/>
                          </w:rPr>
                          <w:t xml:space="preserve"> (Beavers)</w:t>
                        </w:r>
                        <w:r>
                          <w:fldChar w:fldCharType="end"/>
                        </w:r>
                      </w:sdtContent>
                    </w:sdt>
                    <w:r>
                      <w:rPr>
                        <w:noProof/>
                        <w:lang w:val="en-US"/>
                      </w:rPr>
                      <w:t xml:space="preserve"> (Horwath)</w:t>
                    </w:r>
                    <w:r>
                      <w:t xml:space="preserve"> </w:t>
                    </w:r>
                    <w:sdt>
                      <w:sdtPr>
                        <w:id w:val="-567799722"/>
                        <w:citation/>
                      </w:sdtPr>
                      <w:sdtContent>
                        <w:r>
                          <w:fldChar w:fldCharType="begin"/>
                        </w:r>
                        <w:r>
                          <w:rPr>
                            <w:lang w:val="en-US"/>
                          </w:rPr>
                          <w:instrText xml:space="preserve">CITATION PAS08 \l 1033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lang w:val="en-US"/>
                          </w:rPr>
                          <w:t>(Sitney)</w:t>
                        </w:r>
                        <w:r>
                          <w:fldChar w:fldCharType="end"/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id w:val="1101298497"/>
                        <w:citation/>
                      </w:sdtPr>
                      <w:sdtContent>
                        <w:r>
                          <w:fldChar w:fldCharType="begin"/>
                        </w:r>
                        <w:r>
                          <w:rPr>
                            <w:lang w:val="en-US"/>
                          </w:rPr>
                          <w:instrText xml:space="preserve"> CITATION The \l 1033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  <w:lang w:val="en-US"/>
                          </w:rPr>
                          <w:t>(The Temenos)</w:t>
                        </w:r>
                        <w:r>
                          <w:fldChar w:fldCharType="end"/>
                        </w:r>
                      </w:sdtContent>
                    </w:sdt>
                  </w:p>
                </w:sdtContent>
              </w:sdt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92E" w:rsidRDefault="005A392E" w:rsidP="007A0D55">
      <w:pPr>
        <w:spacing w:after="0" w:line="240" w:lineRule="auto"/>
      </w:pPr>
      <w:r>
        <w:separator/>
      </w:r>
    </w:p>
  </w:endnote>
  <w:endnote w:type="continuationSeparator" w:id="0">
    <w:p w:rsidR="005A392E" w:rsidRDefault="005A392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92E" w:rsidRDefault="005A392E" w:rsidP="007A0D55">
      <w:pPr>
        <w:spacing w:after="0" w:line="240" w:lineRule="auto"/>
      </w:pPr>
      <w:r>
        <w:separator/>
      </w:r>
    </w:p>
  </w:footnote>
  <w:footnote w:type="continuationSeparator" w:id="0">
    <w:p w:rsidR="005A392E" w:rsidRDefault="005A392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2E" w:rsidRDefault="005A392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5A392E" w:rsidRDefault="005A392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2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392E"/>
    <w:rsid w:val="005B177E"/>
    <w:rsid w:val="005B3921"/>
    <w:rsid w:val="005F26D7"/>
    <w:rsid w:val="005F5450"/>
    <w:rsid w:val="006C10F4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39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2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392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2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07162E9BD625F4981504132C15F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2EA866-C023-8740-BA26-71F8776BD62A}"/>
      </w:docPartPr>
      <w:docPartBody>
        <w:p w:rsidR="009038F7" w:rsidRDefault="009038F7">
          <w:pPr>
            <w:pStyle w:val="B07162E9BD625F4981504132C15F191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32586955EC01B4EB0D6FFE105493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EF4CE-7889-DB44-961B-ABB1D37985B1}"/>
      </w:docPartPr>
      <w:docPartBody>
        <w:p w:rsidR="009038F7" w:rsidRDefault="009038F7">
          <w:pPr>
            <w:pStyle w:val="932586955EC01B4EB0D6FFE105493EA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E9447F2344A4A4BA6A1960454183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96F92-75D3-5348-BE31-F4ED564E86AD}"/>
      </w:docPartPr>
      <w:docPartBody>
        <w:p w:rsidR="009038F7" w:rsidRDefault="009038F7">
          <w:pPr>
            <w:pStyle w:val="AE9447F2344A4A4BA6A1960454183E4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A7A994D7A4DC74283AC7643CB9AB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F5104-8439-4B48-B6A3-DD10AF634E62}"/>
      </w:docPartPr>
      <w:docPartBody>
        <w:p w:rsidR="009038F7" w:rsidRDefault="009038F7">
          <w:pPr>
            <w:pStyle w:val="DA7A994D7A4DC74283AC7643CB9AB2C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9C2AA8BEFF26048BF0D182B7CE1F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0913BD-3D11-9145-B1AB-4A0D6E9F0831}"/>
      </w:docPartPr>
      <w:docPartBody>
        <w:p w:rsidR="009038F7" w:rsidRDefault="009038F7">
          <w:pPr>
            <w:pStyle w:val="29C2AA8BEFF26048BF0D182B7CE1F3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61CEF09A2639C8409981640763F9C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F61D4-0837-3C47-9FD1-9AA1D5E2CC3E}"/>
      </w:docPartPr>
      <w:docPartBody>
        <w:p w:rsidR="009038F7" w:rsidRDefault="009038F7">
          <w:pPr>
            <w:pStyle w:val="61CEF09A2639C8409981640763F9CC6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0AC86B585AD5E4D93F04F2AD7EDDE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4DCFF-9CC7-1B44-8067-00F189CA5799}"/>
      </w:docPartPr>
      <w:docPartBody>
        <w:p w:rsidR="009038F7" w:rsidRDefault="009038F7">
          <w:pPr>
            <w:pStyle w:val="60AC86B585AD5E4D93F04F2AD7EDDE0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4E45981C9EEF746BAAA428EB31662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FCA71-154B-E543-B7B4-BBD3623E9E4F}"/>
      </w:docPartPr>
      <w:docPartBody>
        <w:p w:rsidR="009038F7" w:rsidRDefault="009038F7">
          <w:pPr>
            <w:pStyle w:val="A4E45981C9EEF746BAAA428EB31662B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7DB143894D97447887BEF240C52D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C4083-7707-2945-8236-43088C825296}"/>
      </w:docPartPr>
      <w:docPartBody>
        <w:p w:rsidR="009038F7" w:rsidRDefault="009038F7">
          <w:pPr>
            <w:pStyle w:val="B7DB143894D97447887BEF240C52D18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B37C8EBAEA531469E8DC89420636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41245-BC91-7B44-8C53-31FF0CED7179}"/>
      </w:docPartPr>
      <w:docPartBody>
        <w:p w:rsidR="009038F7" w:rsidRDefault="009038F7">
          <w:pPr>
            <w:pStyle w:val="CB37C8EBAEA531469E8DC89420636A2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BF40F0E183EC24EA948131C5C3C9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E97B6-43EE-7F47-B63A-FF5743BEA64B}"/>
      </w:docPartPr>
      <w:docPartBody>
        <w:p w:rsidR="009038F7" w:rsidRDefault="009038F7">
          <w:pPr>
            <w:pStyle w:val="FBF40F0E183EC24EA948131C5C3C9868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2871844C8795645935878792376C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65A62-800E-7247-AEAC-BA572324BBEB}"/>
      </w:docPartPr>
      <w:docPartBody>
        <w:p w:rsidR="009038F7" w:rsidRDefault="009038F7" w:rsidP="009038F7">
          <w:pPr>
            <w:pStyle w:val="82871844C8795645935878792376C99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42F785AF829AC43819C9A375A736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4C783F-F022-6949-82DD-F826D1FEE3CF}"/>
      </w:docPartPr>
      <w:docPartBody>
        <w:p w:rsidR="009038F7" w:rsidRDefault="009038F7" w:rsidP="009038F7">
          <w:pPr>
            <w:pStyle w:val="442F785AF829AC43819C9A375A7360C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33F2F44714F364AB648357621239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47C054-21B2-174D-AB6B-B61A58BE124C}"/>
      </w:docPartPr>
      <w:docPartBody>
        <w:p w:rsidR="009038F7" w:rsidRDefault="009038F7" w:rsidP="009038F7">
          <w:pPr>
            <w:pStyle w:val="133F2F44714F364AB648357621239065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8F7"/>
    <w:rsid w:val="0090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8F7"/>
    <w:rPr>
      <w:color w:val="808080"/>
    </w:rPr>
  </w:style>
  <w:style w:type="paragraph" w:customStyle="1" w:styleId="B07162E9BD625F4981504132C15F191D">
    <w:name w:val="B07162E9BD625F4981504132C15F191D"/>
  </w:style>
  <w:style w:type="paragraph" w:customStyle="1" w:styleId="932586955EC01B4EB0D6FFE105493EA1">
    <w:name w:val="932586955EC01B4EB0D6FFE105493EA1"/>
  </w:style>
  <w:style w:type="paragraph" w:customStyle="1" w:styleId="AE9447F2344A4A4BA6A1960454183E4A">
    <w:name w:val="AE9447F2344A4A4BA6A1960454183E4A"/>
  </w:style>
  <w:style w:type="paragraph" w:customStyle="1" w:styleId="DA7A994D7A4DC74283AC7643CB9AB2CB">
    <w:name w:val="DA7A994D7A4DC74283AC7643CB9AB2CB"/>
  </w:style>
  <w:style w:type="paragraph" w:customStyle="1" w:styleId="29C2AA8BEFF26048BF0D182B7CE1F3B6">
    <w:name w:val="29C2AA8BEFF26048BF0D182B7CE1F3B6"/>
  </w:style>
  <w:style w:type="paragraph" w:customStyle="1" w:styleId="61CEF09A2639C8409981640763F9CC64">
    <w:name w:val="61CEF09A2639C8409981640763F9CC64"/>
  </w:style>
  <w:style w:type="paragraph" w:customStyle="1" w:styleId="60AC86B585AD5E4D93F04F2AD7EDDE0F">
    <w:name w:val="60AC86B585AD5E4D93F04F2AD7EDDE0F"/>
  </w:style>
  <w:style w:type="paragraph" w:customStyle="1" w:styleId="A4E45981C9EEF746BAAA428EB31662B0">
    <w:name w:val="A4E45981C9EEF746BAAA428EB31662B0"/>
  </w:style>
  <w:style w:type="paragraph" w:customStyle="1" w:styleId="B7DB143894D97447887BEF240C52D18A">
    <w:name w:val="B7DB143894D97447887BEF240C52D18A"/>
  </w:style>
  <w:style w:type="paragraph" w:customStyle="1" w:styleId="CB37C8EBAEA531469E8DC89420636A28">
    <w:name w:val="CB37C8EBAEA531469E8DC89420636A28"/>
  </w:style>
  <w:style w:type="paragraph" w:customStyle="1" w:styleId="FBF40F0E183EC24EA948131C5C3C9868">
    <w:name w:val="FBF40F0E183EC24EA948131C5C3C9868"/>
  </w:style>
  <w:style w:type="paragraph" w:customStyle="1" w:styleId="82871844C8795645935878792376C991">
    <w:name w:val="82871844C8795645935878792376C991"/>
    <w:rsid w:val="009038F7"/>
  </w:style>
  <w:style w:type="paragraph" w:customStyle="1" w:styleId="442F785AF829AC43819C9A375A7360C5">
    <w:name w:val="442F785AF829AC43819C9A375A7360C5"/>
    <w:rsid w:val="009038F7"/>
  </w:style>
  <w:style w:type="paragraph" w:customStyle="1" w:styleId="133F2F44714F364AB648357621239065">
    <w:name w:val="133F2F44714F364AB648357621239065"/>
    <w:rsid w:val="009038F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38F7"/>
    <w:rPr>
      <w:color w:val="808080"/>
    </w:rPr>
  </w:style>
  <w:style w:type="paragraph" w:customStyle="1" w:styleId="B07162E9BD625F4981504132C15F191D">
    <w:name w:val="B07162E9BD625F4981504132C15F191D"/>
  </w:style>
  <w:style w:type="paragraph" w:customStyle="1" w:styleId="932586955EC01B4EB0D6FFE105493EA1">
    <w:name w:val="932586955EC01B4EB0D6FFE105493EA1"/>
  </w:style>
  <w:style w:type="paragraph" w:customStyle="1" w:styleId="AE9447F2344A4A4BA6A1960454183E4A">
    <w:name w:val="AE9447F2344A4A4BA6A1960454183E4A"/>
  </w:style>
  <w:style w:type="paragraph" w:customStyle="1" w:styleId="DA7A994D7A4DC74283AC7643CB9AB2CB">
    <w:name w:val="DA7A994D7A4DC74283AC7643CB9AB2CB"/>
  </w:style>
  <w:style w:type="paragraph" w:customStyle="1" w:styleId="29C2AA8BEFF26048BF0D182B7CE1F3B6">
    <w:name w:val="29C2AA8BEFF26048BF0D182B7CE1F3B6"/>
  </w:style>
  <w:style w:type="paragraph" w:customStyle="1" w:styleId="61CEF09A2639C8409981640763F9CC64">
    <w:name w:val="61CEF09A2639C8409981640763F9CC64"/>
  </w:style>
  <w:style w:type="paragraph" w:customStyle="1" w:styleId="60AC86B585AD5E4D93F04F2AD7EDDE0F">
    <w:name w:val="60AC86B585AD5E4D93F04F2AD7EDDE0F"/>
  </w:style>
  <w:style w:type="paragraph" w:customStyle="1" w:styleId="A4E45981C9EEF746BAAA428EB31662B0">
    <w:name w:val="A4E45981C9EEF746BAAA428EB31662B0"/>
  </w:style>
  <w:style w:type="paragraph" w:customStyle="1" w:styleId="B7DB143894D97447887BEF240C52D18A">
    <w:name w:val="B7DB143894D97447887BEF240C52D18A"/>
  </w:style>
  <w:style w:type="paragraph" w:customStyle="1" w:styleId="CB37C8EBAEA531469E8DC89420636A28">
    <w:name w:val="CB37C8EBAEA531469E8DC89420636A28"/>
  </w:style>
  <w:style w:type="paragraph" w:customStyle="1" w:styleId="FBF40F0E183EC24EA948131C5C3C9868">
    <w:name w:val="FBF40F0E183EC24EA948131C5C3C9868"/>
  </w:style>
  <w:style w:type="paragraph" w:customStyle="1" w:styleId="82871844C8795645935878792376C991">
    <w:name w:val="82871844C8795645935878792376C991"/>
    <w:rsid w:val="009038F7"/>
  </w:style>
  <w:style w:type="paragraph" w:customStyle="1" w:styleId="442F785AF829AC43819C9A375A7360C5">
    <w:name w:val="442F785AF829AC43819C9A375A7360C5"/>
    <w:rsid w:val="009038F7"/>
  </w:style>
  <w:style w:type="paragraph" w:customStyle="1" w:styleId="133F2F44714F364AB648357621239065">
    <w:name w:val="133F2F44714F364AB648357621239065"/>
    <w:rsid w:val="009038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Bea</b:Tag>
    <b:SourceType>Misc</b:SourceType>
    <b:Guid>{1AD9A8FF-6BA9-A84A-AF98-E00E3FBC250F}</b:Guid>
    <b:Author>
      <b:Author>
        <b:NameList>
          <b:Person>
            <b:Last>Beavers</b:Last>
            <b:First>Robert</b:First>
          </b:Person>
        </b:NameList>
      </b:Author>
    </b:Author>
    <b:Title>The Searching Measure</b:Title>
    <b:Year>1999</b:Year>
    <b:City>Berkeley</b:City>
    <b:Publisher>U of California P; Pacific Film Archive/Temenos</b:Publisher>
    <b:RefOrder>1</b:RefOrder>
  </b:Source>
  <b:Source>
    <b:Tag>AHo10</b:Tag>
    <b:SourceType>Book</b:SourceType>
    <b:Guid>{A148C67A-D731-0047-92C5-AE4ADB63B862}</b:Guid>
    <b:Title>Robert Beavers, Die ausgestreckte Hand</b:Title>
    <b:Year>2010</b:Year>
    <b:City>Vienna</b:City>
    <b:Publisher>Austrian Film Museum</b:Publisher>
    <b:Author>
      <b:Editor>
        <b:NameList>
          <b:Person>
            <b:Last>Horwath</b:Last>
            <b:First>A</b:First>
          </b:Person>
        </b:NameList>
      </b:Editor>
    </b:Author>
    <b:RefOrder>2</b:RefOrder>
  </b:Source>
  <b:Source>
    <b:Tag>PAS08</b:Tag>
    <b:SourceType>Book</b:SourceType>
    <b:Guid>{73EEADA1-A3A0-634B-875B-CFD0F9906C7A}</b:Guid>
    <b:Author>
      <b:Author>
        <b:NameList>
          <b:Person>
            <b:Last>Sitney</b:Last>
            <b:First>P. Adams</b:First>
          </b:Person>
        </b:NameList>
      </b:Author>
    </b:Author>
    <b:Title>Eyes Upside Down</b:Title>
    <b:City>New York</b:City>
    <b:Publisher>Oxford UP</b:Publisher>
    <b:Year>2008</b:Year>
    <b:RefOrder>3</b:RefOrder>
  </b:Source>
  <b:Source>
    <b:Tag>The</b:Tag>
    <b:SourceType>InternetSite</b:SourceType>
    <b:Guid>{3866D956-FEFC-A146-8313-050570AB267C}</b:Guid>
    <b:Title>The Temenos</b:Title>
    <b:Comments>Website was included in original as paratextual material</b:Comments>
    <b:URL>www.the-temenos.org </b:URL>
    <b:RefOrder>4</b:RefOrder>
  </b:Source>
</b:Sources>
</file>

<file path=customXml/itemProps1.xml><?xml version="1.0" encoding="utf-8"?>
<ds:datastoreItem xmlns:ds="http://schemas.openxmlformats.org/officeDocument/2006/customXml" ds:itemID="{9BE65258-BA9C-6B44-A843-308067097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2</Pages>
  <Words>650</Words>
  <Characters>3707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2014-10-18T17:09:00Z</dcterms:created>
  <dcterms:modified xsi:type="dcterms:W3CDTF">2014-10-18T17:20:00Z</dcterms:modified>
</cp:coreProperties>
</file>