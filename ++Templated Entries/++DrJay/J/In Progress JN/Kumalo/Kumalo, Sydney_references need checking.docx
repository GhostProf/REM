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C81088797A4584C94A2BF290AD7B04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A126A55EB6CBF47B5E370FECB2ED94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324F89" w:rsidP="00324F89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CC7A36D9EC9AA4ABF6908684422E23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523E86AA40C744FA2CEE6D47E980E38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324F89" w:rsidP="00324F89">
                <w:r>
                  <w:t>Stephenson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6FCBAD7D8F86A449285DBCF12D257E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5B0089E01A6224987B54BE17FD91A2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8FCBF0EE86A0947AABC5F5548EE443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24F89" w:rsidP="00324F89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Kumalo</w:t>
                </w:r>
                <w:proofErr w:type="spellEnd"/>
                <w:r>
                  <w:rPr>
                    <w:b/>
                  </w:rPr>
                  <w:t>, Sydney</w:t>
                </w:r>
                <w:r w:rsidR="006D174A">
                  <w:rPr>
                    <w:b/>
                  </w:rPr>
                  <w:t xml:space="preserve"> (1935-1988)</w:t>
                </w:r>
              </w:p>
            </w:tc>
          </w:sdtContent>
        </w:sdt>
      </w:tr>
      <w:tr w:rsidR="00464699" w:rsidTr="00324F89">
        <w:sdt>
          <w:sdtPr>
            <w:alias w:val="Variant headwords"/>
            <w:tag w:val="variantHeadwords"/>
            <w:id w:val="173464402"/>
            <w:placeholder>
              <w:docPart w:val="682A8BD1477FEC4CA913E3BAC8FC2AA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324F89" w:rsidP="00324F89">
                <w:r>
                  <w:t xml:space="preserve">Sydney Alex </w:t>
                </w:r>
                <w:proofErr w:type="spellStart"/>
                <w:r>
                  <w:t>Kumal</w:t>
                </w:r>
                <w:proofErr w:type="spellEnd"/>
                <w:r>
                  <w:t xml:space="preserve">, Sydney Alex </w:t>
                </w:r>
                <w:proofErr w:type="spellStart"/>
                <w:r>
                  <w:t>Khumalo</w:t>
                </w:r>
                <w:proofErr w:type="spellEnd"/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28138B3B2A39B49A3B549B978505A8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C3EDE" w:rsidP="00E85A05">
                <w:r w:rsidRPr="00324F89">
                  <w:t xml:space="preserve">Sydney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</w:t>
                </w:r>
                <w:r>
                  <w:t xml:space="preserve">(1935-1988) </w:t>
                </w:r>
                <w:r w:rsidRPr="00324F89">
                  <w:t>was an important early black modernist working primarily</w:t>
                </w:r>
                <w:r>
                  <w:t xml:space="preserve"> </w:t>
                </w:r>
                <w:r w:rsidRPr="00324F89">
                  <w:t xml:space="preserve">in cast metal sculpture and drawing. As artist and educator, </w:t>
                </w:r>
                <w:proofErr w:type="spellStart"/>
                <w:r w:rsidRPr="00324F89">
                  <w:t>Kumalo's</w:t>
                </w:r>
                <w:proofErr w:type="spellEnd"/>
                <w:r>
                  <w:t xml:space="preserve"> </w:t>
                </w:r>
                <w:r w:rsidRPr="00324F89">
                  <w:t>contribution was twofold: an embrace of sculpture at a time when most</w:t>
                </w:r>
                <w:r>
                  <w:t xml:space="preserve"> </w:t>
                </w:r>
                <w:r w:rsidRPr="00324F89">
                  <w:t>urban South African modernists worked exclusively in 2D media, and a sophisticated</w:t>
                </w:r>
                <w:r>
                  <w:t xml:space="preserve"> </w:t>
                </w:r>
                <w:r w:rsidRPr="00324F89">
                  <w:t>rethinking of African sculptural forms through the language of</w:t>
                </w:r>
                <w:r>
                  <w:t xml:space="preserve"> international modernism. </w:t>
                </w:r>
                <w:proofErr w:type="spellStart"/>
                <w:r>
                  <w:t>Kumalo</w:t>
                </w:r>
                <w:proofErr w:type="spellEnd"/>
                <w:r>
                  <w:t xml:space="preserve"> </w:t>
                </w:r>
                <w:r w:rsidRPr="00324F89">
                  <w:t>initiated his art career at the</w:t>
                </w:r>
                <w:r>
                  <w:t xml:space="preserve"> </w:t>
                </w:r>
                <w:r w:rsidRPr="00324F89">
                  <w:t xml:space="preserve">Polly Street Art </w:t>
                </w:r>
                <w:proofErr w:type="spellStart"/>
                <w:r w:rsidRPr="00324F89">
                  <w:t>Center</w:t>
                </w:r>
                <w:proofErr w:type="spellEnd"/>
                <w:r w:rsidRPr="00324F89">
                  <w:t xml:space="preserve"> in Johannesburg. Here he trained from 1952 to</w:t>
                </w:r>
                <w:r>
                  <w:t xml:space="preserve"> </w:t>
                </w:r>
                <w:r w:rsidRPr="00324F89">
                  <w:t xml:space="preserve">1957 under Cecil </w:t>
                </w:r>
                <w:proofErr w:type="spellStart"/>
                <w:r w:rsidRPr="00324F89">
                  <w:t>Skotnes</w:t>
                </w:r>
                <w:proofErr w:type="spellEnd"/>
                <w:r w:rsidRPr="00324F89">
                  <w:t>; subsequently he apprenticed to the sculptor</w:t>
                </w:r>
                <w:r>
                  <w:t xml:space="preserve"> </w:t>
                </w:r>
                <w:r w:rsidRPr="00324F89">
                  <w:t xml:space="preserve">Eduardo Villa until 1959. Early on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developed an interest in</w:t>
                </w:r>
                <w:r>
                  <w:t xml:space="preserve"> </w:t>
                </w:r>
                <w:r w:rsidRPr="00324F89">
                  <w:t>traditional West and Central African sculpture, as well as Cubism and</w:t>
                </w:r>
                <w:r>
                  <w:t xml:space="preserve"> </w:t>
                </w:r>
                <w:r w:rsidRPr="00324F89">
                  <w:t>mid-century European modernism and its related primitivism, most</w:t>
                </w:r>
                <w:r>
                  <w:t xml:space="preserve"> </w:t>
                </w:r>
                <w:r w:rsidRPr="00324F89">
                  <w:t>notably the work of Marino Marini, Henry Moore</w:t>
                </w:r>
                <w:r>
                  <w:t>,</w:t>
                </w:r>
                <w:r w:rsidRPr="00324F89">
                  <w:t xml:space="preserve"> and Lynn Chadwick.</w:t>
                </w:r>
                <w:r>
                  <w:t xml:space="preserve">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collaborated on a number of public art projects with Cecil</w:t>
                </w:r>
                <w:r>
                  <w:t xml:space="preserve"> </w:t>
                </w:r>
                <w:proofErr w:type="spellStart"/>
                <w:r w:rsidRPr="00324F89">
                  <w:t>Skotnes</w:t>
                </w:r>
                <w:proofErr w:type="spellEnd"/>
                <w:r w:rsidRPr="00324F89">
                  <w:t xml:space="preserve">, and together with other South African artists </w:t>
                </w:r>
                <w:r>
                  <w:t>(</w:t>
                </w:r>
                <w:r w:rsidRPr="00324F89">
                  <w:t>including</w:t>
                </w:r>
                <w:r>
                  <w:t xml:space="preserve"> </w:t>
                </w:r>
                <w:r w:rsidRPr="00324F89">
                  <w:t xml:space="preserve">Villa, </w:t>
                </w:r>
                <w:proofErr w:type="spellStart"/>
                <w:r w:rsidRPr="00324F89">
                  <w:t>Skotnes</w:t>
                </w:r>
                <w:proofErr w:type="spellEnd"/>
                <w:r w:rsidRPr="00324F89">
                  <w:t xml:space="preserve">, Cecily Sash, </w:t>
                </w:r>
                <w:proofErr w:type="spellStart"/>
                <w:r w:rsidRPr="00324F89">
                  <w:t>Gu</w:t>
                </w:r>
                <w:r>
                  <w:t>iseppe</w:t>
                </w:r>
                <w:proofErr w:type="spellEnd"/>
                <w:r>
                  <w:t xml:space="preserve"> </w:t>
                </w:r>
                <w:proofErr w:type="spellStart"/>
                <w:r>
                  <w:t>Cattaneo</w:t>
                </w:r>
                <w:proofErr w:type="spellEnd"/>
                <w:r>
                  <w:t xml:space="preserve"> and </w:t>
                </w:r>
                <w:proofErr w:type="spellStart"/>
                <w:r>
                  <w:t>Ezrom</w:t>
                </w:r>
                <w:proofErr w:type="spellEnd"/>
                <w:r>
                  <w:t xml:space="preserve"> </w:t>
                </w:r>
                <w:proofErr w:type="spellStart"/>
                <w:r>
                  <w:t>Legae</w:t>
                </w:r>
                <w:proofErr w:type="spellEnd"/>
                <w:r>
                  <w:t>)</w:t>
                </w:r>
                <w:r w:rsidRPr="00324F89">
                  <w:t xml:space="preserve"> he</w:t>
                </w:r>
                <w:r>
                  <w:t xml:space="preserve"> exhibited locally and </w:t>
                </w:r>
                <w:r w:rsidRPr="00324F89">
                  <w:t>internationally as part of the multi-racial</w:t>
                </w:r>
                <w:r>
                  <w:t xml:space="preserve"> </w:t>
                </w:r>
                <w:r w:rsidRPr="00324F89">
                  <w:t xml:space="preserve">modernist </w:t>
                </w:r>
                <w:proofErr w:type="spellStart"/>
                <w:r w:rsidRPr="00324F89">
                  <w:t>Amadlozi</w:t>
                </w:r>
                <w:proofErr w:type="spellEnd"/>
                <w:r w:rsidRPr="00324F89">
                  <w:t xml:space="preserve"> Group. These collaborations speak to </w:t>
                </w:r>
                <w:proofErr w:type="spellStart"/>
                <w:r w:rsidRPr="00324F89">
                  <w:t>Kumalo's</w:t>
                </w:r>
                <w:proofErr w:type="spellEnd"/>
                <w:r>
                  <w:t xml:space="preserve"> </w:t>
                </w:r>
                <w:r w:rsidRPr="00324F89">
                  <w:t>refusal to accept the dictates of apartheid ideology.</w:t>
                </w:r>
                <w:r w:rsidRPr="00324F89">
                  <w:br/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CE68551EF219249A50EE268142981BB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C3EDE" w:rsidRDefault="00324F89" w:rsidP="00C27FAB">
                <w:r w:rsidRPr="00324F89">
                  <w:t xml:space="preserve">Sydney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</w:t>
                </w:r>
                <w:r w:rsidR="009C3EDE">
                  <w:t xml:space="preserve">(1935-1988) </w:t>
                </w:r>
                <w:r w:rsidRPr="00324F89">
                  <w:t>was an important early black modernist working primarily</w:t>
                </w:r>
                <w:r>
                  <w:t xml:space="preserve"> </w:t>
                </w:r>
                <w:r w:rsidRPr="00324F89">
                  <w:t xml:space="preserve">in cast metal sculpture and drawing. As artist and educator, </w:t>
                </w:r>
                <w:proofErr w:type="spellStart"/>
                <w:r w:rsidRPr="00324F89">
                  <w:t>Kumalo's</w:t>
                </w:r>
                <w:proofErr w:type="spellEnd"/>
                <w:r>
                  <w:t xml:space="preserve"> </w:t>
                </w:r>
                <w:r w:rsidRPr="00324F89">
                  <w:t>contribution was twofold: an embrace of sculpture at a time when most</w:t>
                </w:r>
                <w:r>
                  <w:t xml:space="preserve"> </w:t>
                </w:r>
                <w:r w:rsidRPr="00324F89">
                  <w:t>urban South African modernists worked exclusively in 2D media, and a sophisticated</w:t>
                </w:r>
                <w:r>
                  <w:t xml:space="preserve"> </w:t>
                </w:r>
                <w:r w:rsidRPr="00324F89">
                  <w:t>rethinking of African sculptural forms through the language of</w:t>
                </w:r>
                <w:r>
                  <w:t xml:space="preserve"> international modernism. </w:t>
                </w:r>
                <w:proofErr w:type="spellStart"/>
                <w:r>
                  <w:t>Kumalo</w:t>
                </w:r>
                <w:proofErr w:type="spellEnd"/>
                <w:r>
                  <w:t xml:space="preserve"> </w:t>
                </w:r>
                <w:r w:rsidRPr="00324F89">
                  <w:t>initiated his art career at the</w:t>
                </w:r>
                <w:r>
                  <w:t xml:space="preserve"> </w:t>
                </w:r>
                <w:r w:rsidRPr="00324F89">
                  <w:t xml:space="preserve">Polly Street Art </w:t>
                </w:r>
                <w:proofErr w:type="spellStart"/>
                <w:r w:rsidRPr="00324F89">
                  <w:t>Center</w:t>
                </w:r>
                <w:proofErr w:type="spellEnd"/>
                <w:r w:rsidRPr="00324F89">
                  <w:t xml:space="preserve"> in Johannesburg. Here he trained from 1952 to</w:t>
                </w:r>
                <w:r>
                  <w:t xml:space="preserve"> </w:t>
                </w:r>
                <w:r w:rsidRPr="00324F89">
                  <w:t xml:space="preserve">1957 under Cecil </w:t>
                </w:r>
                <w:proofErr w:type="spellStart"/>
                <w:r w:rsidRPr="00324F89">
                  <w:t>Skotnes</w:t>
                </w:r>
                <w:proofErr w:type="spellEnd"/>
                <w:r w:rsidRPr="00324F89">
                  <w:t>; subsequently he apprenticed to the sculptor</w:t>
                </w:r>
                <w:r>
                  <w:t xml:space="preserve"> </w:t>
                </w:r>
                <w:r w:rsidRPr="00324F89">
                  <w:t xml:space="preserve">Eduardo Villa until 1959. Early on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developed an interest in</w:t>
                </w:r>
                <w:r>
                  <w:t xml:space="preserve"> </w:t>
                </w:r>
                <w:r w:rsidRPr="00324F89">
                  <w:t>traditional West and Central African sculpture, as well as Cubism and</w:t>
                </w:r>
                <w:r>
                  <w:t xml:space="preserve"> </w:t>
                </w:r>
                <w:r w:rsidRPr="00324F89">
                  <w:t>mid-century European modernism and its related primitivism, most</w:t>
                </w:r>
                <w:r>
                  <w:t xml:space="preserve"> </w:t>
                </w:r>
                <w:r w:rsidRPr="00324F89">
                  <w:t>notably the work of Marino Marini, Henry Moore</w:t>
                </w:r>
                <w:r>
                  <w:t>,</w:t>
                </w:r>
                <w:r w:rsidRPr="00324F89">
                  <w:t xml:space="preserve"> and Lynn Chadwick.</w:t>
                </w:r>
                <w:r>
                  <w:t xml:space="preserve">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collaborated on a number of public art projects with Cecil</w:t>
                </w:r>
                <w:r>
                  <w:t xml:space="preserve"> </w:t>
                </w:r>
                <w:proofErr w:type="spellStart"/>
                <w:r w:rsidRPr="00324F89">
                  <w:t>Skotnes</w:t>
                </w:r>
                <w:proofErr w:type="spellEnd"/>
                <w:r w:rsidRPr="00324F89">
                  <w:t xml:space="preserve">, and together with other South African artists </w:t>
                </w:r>
                <w:r>
                  <w:t>(</w:t>
                </w:r>
                <w:r w:rsidRPr="00324F89">
                  <w:t>including</w:t>
                </w:r>
                <w:r>
                  <w:t xml:space="preserve"> </w:t>
                </w:r>
                <w:r w:rsidRPr="00324F89">
                  <w:t xml:space="preserve">Villa, </w:t>
                </w:r>
                <w:proofErr w:type="spellStart"/>
                <w:r w:rsidRPr="00324F89">
                  <w:t>Skotnes</w:t>
                </w:r>
                <w:proofErr w:type="spellEnd"/>
                <w:r w:rsidRPr="00324F89">
                  <w:t xml:space="preserve">, Cecily Sash, </w:t>
                </w:r>
                <w:proofErr w:type="spellStart"/>
                <w:r w:rsidRPr="00324F89">
                  <w:t>Gu</w:t>
                </w:r>
                <w:r>
                  <w:t>iseppe</w:t>
                </w:r>
                <w:proofErr w:type="spellEnd"/>
                <w:r>
                  <w:t xml:space="preserve"> </w:t>
                </w:r>
                <w:proofErr w:type="spellStart"/>
                <w:r>
                  <w:t>Cattaneo</w:t>
                </w:r>
                <w:proofErr w:type="spellEnd"/>
                <w:r>
                  <w:t xml:space="preserve"> and </w:t>
                </w:r>
                <w:proofErr w:type="spellStart"/>
                <w:r>
                  <w:t>Ezrom</w:t>
                </w:r>
                <w:proofErr w:type="spellEnd"/>
                <w:r>
                  <w:t xml:space="preserve"> </w:t>
                </w:r>
                <w:proofErr w:type="spellStart"/>
                <w:r>
                  <w:t>Legae</w:t>
                </w:r>
                <w:proofErr w:type="spellEnd"/>
                <w:r>
                  <w:t>)</w:t>
                </w:r>
                <w:r w:rsidRPr="00324F89">
                  <w:t xml:space="preserve"> he</w:t>
                </w:r>
                <w:r>
                  <w:t xml:space="preserve"> exhibited locally and </w:t>
                </w:r>
                <w:r w:rsidRPr="00324F89">
                  <w:t>internationally as part of the multi-racial</w:t>
                </w:r>
                <w:r>
                  <w:t xml:space="preserve"> </w:t>
                </w:r>
                <w:r w:rsidRPr="00324F89">
                  <w:t xml:space="preserve">modernist </w:t>
                </w:r>
                <w:proofErr w:type="spellStart"/>
                <w:r w:rsidRPr="00324F89">
                  <w:t>Amadlozi</w:t>
                </w:r>
                <w:proofErr w:type="spellEnd"/>
                <w:r w:rsidRPr="00324F89">
                  <w:t xml:space="preserve"> Group. These collaborations speak to </w:t>
                </w:r>
                <w:proofErr w:type="spellStart"/>
                <w:r w:rsidRPr="00324F89">
                  <w:t>Kumalo's</w:t>
                </w:r>
                <w:proofErr w:type="spellEnd"/>
                <w:r>
                  <w:t xml:space="preserve"> </w:t>
                </w:r>
                <w:r w:rsidRPr="00324F89">
                  <w:t>refusal to accept the dictates of apartheid ideology.</w:t>
                </w:r>
                <w:r w:rsidRPr="00324F89">
                  <w:br/>
                </w:r>
                <w:r w:rsidRPr="00324F89">
                  <w:br/>
                  <w:t xml:space="preserve">From 1960 to 1964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served as the first black art instructor at</w:t>
                </w:r>
                <w:r>
                  <w:t xml:space="preserve"> </w:t>
                </w:r>
                <w:r w:rsidRPr="00324F89">
                  <w:t xml:space="preserve">the Polly Street Art </w:t>
                </w:r>
                <w:proofErr w:type="spellStart"/>
                <w:r w:rsidRPr="00324F89">
                  <w:t>Center</w:t>
                </w:r>
                <w:proofErr w:type="spellEnd"/>
                <w:r w:rsidRPr="00324F89">
                  <w:t xml:space="preserve"> and the Jubilee Social Centre, where he</w:t>
                </w:r>
                <w:r>
                  <w:t xml:space="preserve"> </w:t>
                </w:r>
                <w:r w:rsidRPr="00324F89">
                  <w:t>shaped the sensibilities and styles of a generation of modern black</w:t>
                </w:r>
                <w:r>
                  <w:t xml:space="preserve"> </w:t>
                </w:r>
                <w:r w:rsidRPr="00324F89">
                  <w:t>South African artists</w:t>
                </w:r>
                <w:r w:rsidR="009C3EDE">
                  <w:t>,</w:t>
                </w:r>
                <w:r w:rsidRPr="00324F89">
                  <w:t xml:space="preserve"> including </w:t>
                </w:r>
                <w:proofErr w:type="spellStart"/>
                <w:r w:rsidRPr="00324F89">
                  <w:t>Ezrom</w:t>
                </w:r>
                <w:proofErr w:type="spellEnd"/>
                <w:r w:rsidRPr="00324F89">
                  <w:t xml:space="preserve"> </w:t>
                </w:r>
                <w:proofErr w:type="spellStart"/>
                <w:r w:rsidRPr="00324F89">
                  <w:t>Legae</w:t>
                </w:r>
                <w:proofErr w:type="spellEnd"/>
                <w:r w:rsidRPr="00324F89">
                  <w:t xml:space="preserve">, Leonard </w:t>
                </w:r>
                <w:proofErr w:type="spellStart"/>
                <w:r w:rsidRPr="00324F89">
                  <w:t>Matsoso</w:t>
                </w:r>
                <w:proofErr w:type="spellEnd"/>
                <w:r w:rsidR="009C3EDE">
                  <w:t>,</w:t>
                </w:r>
                <w:r w:rsidRPr="00324F89">
                  <w:t xml:space="preserve"> and Louis</w:t>
                </w:r>
                <w:r>
                  <w:t xml:space="preserve"> </w:t>
                </w:r>
                <w:proofErr w:type="spellStart"/>
                <w:r w:rsidR="009C3EDE">
                  <w:t>Maqhubela</w:t>
                </w:r>
                <w:proofErr w:type="spellEnd"/>
                <w:r w:rsidR="009C3EDE">
                  <w:t xml:space="preserve">. </w:t>
                </w:r>
                <w:r w:rsidRPr="00324F89">
                  <w:t>He advocated for drawing artistic inspiration from African</w:t>
                </w:r>
                <w:r>
                  <w:t xml:space="preserve"> </w:t>
                </w:r>
                <w:r w:rsidRPr="00324F89">
                  <w:t xml:space="preserve">heritage as well as </w:t>
                </w:r>
                <w:r w:rsidRPr="00324F89">
                  <w:lastRenderedPageBreak/>
                  <w:t>universal themes, and for the development of a</w:t>
                </w:r>
                <w:r>
                  <w:t xml:space="preserve"> </w:t>
                </w:r>
                <w:r w:rsidRPr="00324F89">
                  <w:t>contemporary African idiom through the language of international</w:t>
                </w:r>
                <w:r>
                  <w:t xml:space="preserve"> </w:t>
                </w:r>
                <w:r w:rsidRPr="00324F89">
                  <w:t>modernism. He also encouraged his students to pursue art as a</w:t>
                </w:r>
                <w:r>
                  <w:t xml:space="preserve"> </w:t>
                </w:r>
                <w:r w:rsidRPr="00324F89">
                  <w:t xml:space="preserve">full-time professional </w:t>
                </w:r>
                <w:r w:rsidR="009C3EDE" w:rsidRPr="00324F89">
                  <w:t>career, which</w:t>
                </w:r>
                <w:r w:rsidRPr="00324F89">
                  <w:t>, after 1965</w:t>
                </w:r>
                <w:r w:rsidR="009C3EDE">
                  <w:t>,</w:t>
                </w:r>
                <w:r w:rsidRPr="00324F89">
                  <w:t xml:space="preserve"> he achieved. This was</w:t>
                </w:r>
                <w:r>
                  <w:t xml:space="preserve"> </w:t>
                </w:r>
                <w:r w:rsidRPr="00324F89">
                  <w:t>an exceptional accomplishment for</w:t>
                </w:r>
                <w:r w:rsidR="009C3EDE">
                  <w:t xml:space="preserve"> a black South African artist at</w:t>
                </w:r>
                <w:r w:rsidRPr="00324F89">
                  <w:t xml:space="preserve"> the</w:t>
                </w:r>
                <w:r>
                  <w:t xml:space="preserve"> </w:t>
                </w:r>
                <w:r w:rsidRPr="00324F89">
                  <w:t>time.</w:t>
                </w:r>
              </w:p>
              <w:p w:rsidR="009C3EDE" w:rsidRDefault="009C3EDE" w:rsidP="00C27FAB"/>
              <w:p w:rsidR="009C3EDE" w:rsidRDefault="00324F89" w:rsidP="00C27FAB">
                <w:r w:rsidRPr="00324F89">
                  <w:t xml:space="preserve"> Until his death in 1988,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remained active in international</w:t>
                </w:r>
                <w:r>
                  <w:t xml:space="preserve"> </w:t>
                </w:r>
                <w:r w:rsidRPr="00324F89">
                  <w:t>and regional exhibition arenas. He travelled widely and achieved</w:t>
                </w:r>
                <w:r>
                  <w:t xml:space="preserve"> </w:t>
                </w:r>
                <w:r w:rsidRPr="00324F89">
                  <w:t>notable recognition for his work through awards and participation in</w:t>
                </w:r>
                <w:r>
                  <w:t xml:space="preserve"> </w:t>
                </w:r>
                <w:r w:rsidRPr="00324F89">
                  <w:t>such prestigious events as the Venice and Sao Paulo Biennales. In 1967</w:t>
                </w:r>
                <w:r>
                  <w:t xml:space="preserve">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was a guest of USSALEP (the United States South Africa</w:t>
                </w:r>
                <w:r>
                  <w:t xml:space="preserve"> </w:t>
                </w:r>
                <w:r w:rsidRPr="00324F89">
                  <w:t>Leadership Exchange Program) during a visit to the USA. He also</w:t>
                </w:r>
                <w:r>
                  <w:t xml:space="preserve"> </w:t>
                </w:r>
                <w:r w:rsidRPr="00324F89">
                  <w:t>visited Germany in 1979, with a return to the USA in 1985.  His work</w:t>
                </w:r>
                <w:r>
                  <w:t xml:space="preserve"> </w:t>
                </w:r>
                <w:r w:rsidRPr="00324F89">
                  <w:t>is featured in the collections of the Durban Art Museum</w:t>
                </w:r>
                <w:proofErr w:type="gramStart"/>
                <w:r w:rsidRPr="00324F89">
                  <w:t>;  Johannesburg</w:t>
                </w:r>
                <w:proofErr w:type="gramEnd"/>
                <w:r>
                  <w:t xml:space="preserve"> </w:t>
                </w:r>
                <w:r w:rsidRPr="00324F89">
                  <w:t xml:space="preserve">Art Gallery; Rembrandt van Rijn Art Foundation; </w:t>
                </w:r>
                <w:proofErr w:type="spellStart"/>
                <w:r w:rsidRPr="00324F89">
                  <w:t>Sandton</w:t>
                </w:r>
                <w:proofErr w:type="spellEnd"/>
                <w:r w:rsidRPr="00324F89">
                  <w:t xml:space="preserve"> Town Council;</w:t>
                </w:r>
                <w:r>
                  <w:t xml:space="preserve"> </w:t>
                </w:r>
                <w:proofErr w:type="spellStart"/>
                <w:r w:rsidRPr="00324F89">
                  <w:t>Iziko</w:t>
                </w:r>
                <w:proofErr w:type="spellEnd"/>
                <w:r w:rsidRPr="00324F89">
                  <w:t xml:space="preserve"> South African National Gallery; Sanlam Art Collection,</w:t>
                </w:r>
                <w:r>
                  <w:t xml:space="preserve"> </w:t>
                </w:r>
                <w:r w:rsidRPr="00324F89">
                  <w:t>Bellville; De Beers Centenary Art Gallery, University of Fort Hare;</w:t>
                </w:r>
                <w:r>
                  <w:t xml:space="preserve"> </w:t>
                </w:r>
                <w:r w:rsidRPr="00324F89">
                  <w:t>University of South Africa, Pretoria; and University of the</w:t>
                </w:r>
                <w:r>
                  <w:t xml:space="preserve"> </w:t>
                </w:r>
                <w:r w:rsidRPr="00324F89">
                  <w:t>Witwatersrand, Johannesburg.</w:t>
                </w:r>
                <w:r>
                  <w:t xml:space="preserve"> </w:t>
                </w:r>
              </w:p>
              <w:p w:rsidR="009C3EDE" w:rsidRDefault="009C3EDE" w:rsidP="009C3EDE">
                <w:pPr>
                  <w:keepNext/>
                </w:pPr>
              </w:p>
              <w:p w:rsidR="006D174A" w:rsidRDefault="006D174A" w:rsidP="009C3EDE">
                <w:pPr>
                  <w:keepNext/>
                </w:pPr>
                <w:r>
                  <w:t>[File: DancingWoman.jpg]</w:t>
                </w:r>
              </w:p>
              <w:p w:rsidR="003F0D73" w:rsidRDefault="009C3EDE" w:rsidP="006D174A">
                <w:pPr>
                  <w:pStyle w:val="Caption"/>
                </w:pPr>
                <w:r>
                  <w:t xml:space="preserve">Figure </w:t>
                </w:r>
                <w:r w:rsidR="006D174A">
                  <w:fldChar w:fldCharType="begin"/>
                </w:r>
                <w:r w:rsidR="006D174A">
                  <w:instrText xml:space="preserve"> SEQ Figure \* ARABIC </w:instrText>
                </w:r>
                <w:r w:rsidR="006D174A">
                  <w:fldChar w:fldCharType="separate"/>
                </w:r>
                <w:r>
                  <w:rPr>
                    <w:noProof/>
                  </w:rPr>
                  <w:t>1</w:t>
                </w:r>
                <w:r w:rsidR="006D174A">
                  <w:rPr>
                    <w:noProof/>
                  </w:rPr>
                  <w:fldChar w:fldCharType="end"/>
                </w:r>
                <w:r>
                  <w:t xml:space="preserve"> Dancing Woman, Bronze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D06852319840C4DA9A15A4216F23889"/>
              </w:placeholder>
            </w:sdtPr>
            <w:sdtEndPr/>
            <w:sdtContent>
              <w:p w:rsidR="003235A7" w:rsidRDefault="006D174A" w:rsidP="009C3EDE">
                <w:sdt>
                  <w:sdtPr>
                    <w:id w:val="1850147917"/>
                    <w:citation/>
                  </w:sdtPr>
                  <w:sdtEndPr/>
                  <w:sdtContent>
                    <w:r w:rsidR="009C3EDE">
                      <w:fldChar w:fldCharType="begin"/>
                    </w:r>
                    <w:r w:rsidR="009C3EDE">
                      <w:rPr>
                        <w:color w:val="222222"/>
                        <w:shd w:val="clear" w:color="auto" w:fill="FFFFFF"/>
                        <w:lang w:val="en-US"/>
                      </w:rPr>
                      <w:instrText xml:space="preserve"> CITATION Pef09 \l 1033 </w:instrText>
                    </w:r>
                    <w:r w:rsidR="009C3EDE">
                      <w:fldChar w:fldCharType="separate"/>
                    </w:r>
                    <w:r w:rsidR="009C3EDE">
                      <w:rPr>
                        <w:noProof/>
                        <w:color w:val="222222"/>
                        <w:shd w:val="clear" w:color="auto" w:fill="FFFFFF"/>
                        <w:lang w:val="en-US"/>
                      </w:rPr>
                      <w:t xml:space="preserve"> </w:t>
                    </w:r>
                    <w:r w:rsidR="009C3EDE" w:rsidRPr="009C3EDE">
                      <w:rPr>
                        <w:noProof/>
                        <w:color w:val="222222"/>
                        <w:shd w:val="clear" w:color="auto" w:fill="FFFFFF"/>
                        <w:lang w:val="en-US"/>
                      </w:rPr>
                      <w:t>(Peffer, 2009)</w:t>
                    </w:r>
                    <w:r w:rsidR="009C3EDE">
                      <w:fldChar w:fldCharType="end"/>
                    </w:r>
                  </w:sdtContent>
                </w:sdt>
                <w:r w:rsidR="009C3EDE">
                  <w:t xml:space="preserve"> </w:t>
                </w:r>
                <w:sdt>
                  <w:sdtPr>
                    <w:id w:val="-253756418"/>
                    <w:citation/>
                  </w:sdtPr>
                  <w:sdtEndPr/>
                  <w:sdtContent>
                    <w:r w:rsidR="009C3EDE">
                      <w:fldChar w:fldCharType="begin"/>
                    </w:r>
                    <w:r w:rsidR="009C3EDE">
                      <w:rPr>
                        <w:lang w:val="en-US"/>
                      </w:rPr>
                      <w:instrText xml:space="preserve"> CITATION Sac88 \l 1033 </w:instrText>
                    </w:r>
                    <w:r w:rsidR="009C3EDE">
                      <w:fldChar w:fldCharType="separate"/>
                    </w:r>
                    <w:r w:rsidR="009C3EDE">
                      <w:rPr>
                        <w:noProof/>
                        <w:lang w:val="en-US"/>
                      </w:rPr>
                      <w:t>(Sack, 1988)</w:t>
                    </w:r>
                    <w:r w:rsidR="009C3EDE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F89" w:rsidRDefault="00324F89" w:rsidP="007A0D55">
      <w:pPr>
        <w:spacing w:after="0" w:line="240" w:lineRule="auto"/>
      </w:pPr>
      <w:r>
        <w:separator/>
      </w:r>
    </w:p>
  </w:endnote>
  <w:endnote w:type="continuationSeparator" w:id="0">
    <w:p w:rsidR="00324F89" w:rsidRDefault="00324F8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F89" w:rsidRDefault="00324F89" w:rsidP="007A0D55">
      <w:pPr>
        <w:spacing w:after="0" w:line="240" w:lineRule="auto"/>
      </w:pPr>
      <w:r>
        <w:separator/>
      </w:r>
    </w:p>
  </w:footnote>
  <w:footnote w:type="continuationSeparator" w:id="0">
    <w:p w:rsidR="00324F89" w:rsidRDefault="00324F8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F89" w:rsidRDefault="00324F8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324F89" w:rsidRDefault="00324F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8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24F89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D174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C3EDE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24F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89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324F8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C3ED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24F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89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324F8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C3ED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81088797A4584C94A2BF290AD7B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F375B-8047-0B43-B878-1D556E0E84B2}"/>
      </w:docPartPr>
      <w:docPartBody>
        <w:p w:rsidR="006B5052" w:rsidRDefault="006B5052">
          <w:pPr>
            <w:pStyle w:val="3C81088797A4584C94A2BF290AD7B04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126A55EB6CBF47B5E370FECB2ED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57F45-1900-2941-ACAA-A692796E1822}"/>
      </w:docPartPr>
      <w:docPartBody>
        <w:p w:rsidR="006B5052" w:rsidRDefault="006B5052">
          <w:pPr>
            <w:pStyle w:val="1A126A55EB6CBF47B5E370FECB2ED94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CC7A36D9EC9AA4ABF6908684422E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C4D82-DE2F-6143-A4D3-7DDFAD218C71}"/>
      </w:docPartPr>
      <w:docPartBody>
        <w:p w:rsidR="006B5052" w:rsidRDefault="006B5052">
          <w:pPr>
            <w:pStyle w:val="3CC7A36D9EC9AA4ABF6908684422E23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523E86AA40C744FA2CEE6D47E980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7F236-7A0B-7645-85E0-50E79887415F}"/>
      </w:docPartPr>
      <w:docPartBody>
        <w:p w:rsidR="006B5052" w:rsidRDefault="006B5052">
          <w:pPr>
            <w:pStyle w:val="C523E86AA40C744FA2CEE6D47E980E3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6FCBAD7D8F86A449285DBCF12D25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777F7-B7BF-874E-B494-47EE87FF7600}"/>
      </w:docPartPr>
      <w:docPartBody>
        <w:p w:rsidR="006B5052" w:rsidRDefault="006B5052">
          <w:pPr>
            <w:pStyle w:val="B6FCBAD7D8F86A449285DBCF12D257E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5B0089E01A6224987B54BE17FD9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C455C-BD77-F943-9EBB-A2D5DD9BEB6B}"/>
      </w:docPartPr>
      <w:docPartBody>
        <w:p w:rsidR="006B5052" w:rsidRDefault="006B5052">
          <w:pPr>
            <w:pStyle w:val="75B0089E01A6224987B54BE17FD91A2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8FCBF0EE86A0947AABC5F5548EE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3919-0301-5D49-B228-7FEDBEAF719C}"/>
      </w:docPartPr>
      <w:docPartBody>
        <w:p w:rsidR="006B5052" w:rsidRDefault="006B5052">
          <w:pPr>
            <w:pStyle w:val="E8FCBF0EE86A0947AABC5F5548EE443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82A8BD1477FEC4CA913E3BAC8FC2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3DBF8-53EC-8F46-87D7-837210877CEC}"/>
      </w:docPartPr>
      <w:docPartBody>
        <w:p w:rsidR="006B5052" w:rsidRDefault="006B5052">
          <w:pPr>
            <w:pStyle w:val="682A8BD1477FEC4CA913E3BAC8FC2AA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28138B3B2A39B49A3B549B978505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DA3E8-F38C-664D-AAF5-042522E6E798}"/>
      </w:docPartPr>
      <w:docPartBody>
        <w:p w:rsidR="006B5052" w:rsidRDefault="006B5052">
          <w:pPr>
            <w:pStyle w:val="F28138B3B2A39B49A3B549B978505A8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E68551EF219249A50EE26814298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B7F0A-84B8-CD43-8905-70989AB412E1}"/>
      </w:docPartPr>
      <w:docPartBody>
        <w:p w:rsidR="006B5052" w:rsidRDefault="006B5052">
          <w:pPr>
            <w:pStyle w:val="9CE68551EF219249A50EE268142981B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D06852319840C4DA9A15A4216F23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2EC97-F89E-454B-9605-DC967639E325}"/>
      </w:docPartPr>
      <w:docPartBody>
        <w:p w:rsidR="006B5052" w:rsidRDefault="006B5052">
          <w:pPr>
            <w:pStyle w:val="AD06852319840C4DA9A15A4216F2388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52"/>
    <w:rsid w:val="006B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81088797A4584C94A2BF290AD7B04A">
    <w:name w:val="3C81088797A4584C94A2BF290AD7B04A"/>
  </w:style>
  <w:style w:type="paragraph" w:customStyle="1" w:styleId="1A126A55EB6CBF47B5E370FECB2ED94C">
    <w:name w:val="1A126A55EB6CBF47B5E370FECB2ED94C"/>
  </w:style>
  <w:style w:type="paragraph" w:customStyle="1" w:styleId="3CC7A36D9EC9AA4ABF6908684422E234">
    <w:name w:val="3CC7A36D9EC9AA4ABF6908684422E234"/>
  </w:style>
  <w:style w:type="paragraph" w:customStyle="1" w:styleId="C523E86AA40C744FA2CEE6D47E980E38">
    <w:name w:val="C523E86AA40C744FA2CEE6D47E980E38"/>
  </w:style>
  <w:style w:type="paragraph" w:customStyle="1" w:styleId="B6FCBAD7D8F86A449285DBCF12D257E8">
    <w:name w:val="B6FCBAD7D8F86A449285DBCF12D257E8"/>
  </w:style>
  <w:style w:type="paragraph" w:customStyle="1" w:styleId="75B0089E01A6224987B54BE17FD91A22">
    <w:name w:val="75B0089E01A6224987B54BE17FD91A22"/>
  </w:style>
  <w:style w:type="paragraph" w:customStyle="1" w:styleId="E8FCBF0EE86A0947AABC5F5548EE4438">
    <w:name w:val="E8FCBF0EE86A0947AABC5F5548EE4438"/>
  </w:style>
  <w:style w:type="paragraph" w:customStyle="1" w:styleId="682A8BD1477FEC4CA913E3BAC8FC2AAD">
    <w:name w:val="682A8BD1477FEC4CA913E3BAC8FC2AAD"/>
  </w:style>
  <w:style w:type="paragraph" w:customStyle="1" w:styleId="F28138B3B2A39B49A3B549B978505A8B">
    <w:name w:val="F28138B3B2A39B49A3B549B978505A8B"/>
  </w:style>
  <w:style w:type="paragraph" w:customStyle="1" w:styleId="9CE68551EF219249A50EE268142981BB">
    <w:name w:val="9CE68551EF219249A50EE268142981BB"/>
  </w:style>
  <w:style w:type="paragraph" w:customStyle="1" w:styleId="AD06852319840C4DA9A15A4216F23889">
    <w:name w:val="AD06852319840C4DA9A15A4216F2388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81088797A4584C94A2BF290AD7B04A">
    <w:name w:val="3C81088797A4584C94A2BF290AD7B04A"/>
  </w:style>
  <w:style w:type="paragraph" w:customStyle="1" w:styleId="1A126A55EB6CBF47B5E370FECB2ED94C">
    <w:name w:val="1A126A55EB6CBF47B5E370FECB2ED94C"/>
  </w:style>
  <w:style w:type="paragraph" w:customStyle="1" w:styleId="3CC7A36D9EC9AA4ABF6908684422E234">
    <w:name w:val="3CC7A36D9EC9AA4ABF6908684422E234"/>
  </w:style>
  <w:style w:type="paragraph" w:customStyle="1" w:styleId="C523E86AA40C744FA2CEE6D47E980E38">
    <w:name w:val="C523E86AA40C744FA2CEE6D47E980E38"/>
  </w:style>
  <w:style w:type="paragraph" w:customStyle="1" w:styleId="B6FCBAD7D8F86A449285DBCF12D257E8">
    <w:name w:val="B6FCBAD7D8F86A449285DBCF12D257E8"/>
  </w:style>
  <w:style w:type="paragraph" w:customStyle="1" w:styleId="75B0089E01A6224987B54BE17FD91A22">
    <w:name w:val="75B0089E01A6224987B54BE17FD91A22"/>
  </w:style>
  <w:style w:type="paragraph" w:customStyle="1" w:styleId="E8FCBF0EE86A0947AABC5F5548EE4438">
    <w:name w:val="E8FCBF0EE86A0947AABC5F5548EE4438"/>
  </w:style>
  <w:style w:type="paragraph" w:customStyle="1" w:styleId="682A8BD1477FEC4CA913E3BAC8FC2AAD">
    <w:name w:val="682A8BD1477FEC4CA913E3BAC8FC2AAD"/>
  </w:style>
  <w:style w:type="paragraph" w:customStyle="1" w:styleId="F28138B3B2A39B49A3B549B978505A8B">
    <w:name w:val="F28138B3B2A39B49A3B549B978505A8B"/>
  </w:style>
  <w:style w:type="paragraph" w:customStyle="1" w:styleId="9CE68551EF219249A50EE268142981BB">
    <w:name w:val="9CE68551EF219249A50EE268142981BB"/>
  </w:style>
  <w:style w:type="paragraph" w:customStyle="1" w:styleId="AD06852319840C4DA9A15A4216F23889">
    <w:name w:val="AD06852319840C4DA9A15A4216F23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Pef09</b:Tag>
    <b:SourceType>BookSection</b:SourceType>
    <b:Guid>{BE9FBAB4-5241-994D-B041-C22F0A5EE76F}</b:Guid>
    <b:Author>
      <b:Author>
        <b:NameList>
          <b:Person>
            <b:Last>Peffer</b:Last>
            <b:First>J</b:First>
          </b:Person>
        </b:NameList>
      </b:Author>
    </b:Author>
    <b:City>Minneapolis</b:City>
    <b:Year>2009</b:Year>
    <b:Publisher>University of Minnesota Press</b:Publisher>
    <b:Pages>129-170</b:Pages>
    <b:BookTitle>Art and the End of Aprartheid</b:BookTitle>
    <b:RefOrder>1</b:RefOrder>
  </b:Source>
  <b:Source>
    <b:Tag>Sac88</b:Tag>
    <b:SourceType>Book</b:SourceType>
    <b:Guid>{9CE21444-1A65-134D-8CB6-28A5AE173DBE}</b:Guid>
    <b:Title>The Neglected Tradition: Towards a New History of South African Art (1930-1988)</b:Title>
    <b:City>Johannesburg</b:City>
    <b:Publisher>Johannesburg Art Gallery</b:Publisher>
    <b:Year>1988</b:Year>
    <b:Pages>107</b:Pages>
    <b:Author>
      <b:Author>
        <b:NameList>
          <b:Person>
            <b:Last>Sack</b:Last>
            <b:First>S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839D2DD-F42E-0F41-97E7-9F08CA26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657</Words>
  <Characters>3747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2014-10-14T03:38:00Z</dcterms:created>
  <dcterms:modified xsi:type="dcterms:W3CDTF">2014-10-14T03:38:00Z</dcterms:modified>
</cp:coreProperties>
</file>