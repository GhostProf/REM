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A047506" w14:textId="77777777" w:rsidTr="00922950">
        <w:tc>
          <w:tcPr>
            <w:tcW w:w="491" w:type="dxa"/>
            <w:vMerge w:val="restart"/>
            <w:shd w:val="clear" w:color="auto" w:fill="A6A6A6" w:themeFill="background1" w:themeFillShade="A6"/>
            <w:textDirection w:val="btLr"/>
          </w:tcPr>
          <w:p w14:paraId="2BDF5EF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A7A111E62CF324D92D3D02A45F96643"/>
            </w:placeholder>
            <w:showingPlcHdr/>
            <w:dropDownList>
              <w:listItem w:displayText="Dr." w:value="Dr."/>
              <w:listItem w:displayText="Prof." w:value="Prof."/>
            </w:dropDownList>
          </w:sdtPr>
          <w:sdtContent>
            <w:tc>
              <w:tcPr>
                <w:tcW w:w="1259" w:type="dxa"/>
              </w:tcPr>
              <w:p w14:paraId="334B06A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845571C77B18D4182FE124AA8330F89"/>
            </w:placeholder>
            <w:text/>
          </w:sdtPr>
          <w:sdtContent>
            <w:tc>
              <w:tcPr>
                <w:tcW w:w="2073" w:type="dxa"/>
              </w:tcPr>
              <w:p w14:paraId="604AA468" w14:textId="77777777" w:rsidR="00B574C9" w:rsidRDefault="00CF35B2" w:rsidP="00CF35B2">
                <w:r>
                  <w:t>Wendy</w:t>
                </w:r>
              </w:p>
            </w:tc>
          </w:sdtContent>
        </w:sdt>
        <w:sdt>
          <w:sdtPr>
            <w:alias w:val="Middle name"/>
            <w:tag w:val="authorMiddleName"/>
            <w:id w:val="-2076034781"/>
            <w:placeholder>
              <w:docPart w:val="118060CAF4CD7346A88EB39D5C28DBF1"/>
            </w:placeholder>
            <w:showingPlcHdr/>
            <w:text/>
          </w:sdtPr>
          <w:sdtContent>
            <w:tc>
              <w:tcPr>
                <w:tcW w:w="2551" w:type="dxa"/>
              </w:tcPr>
              <w:p w14:paraId="2A921A07" w14:textId="77777777" w:rsidR="00B574C9" w:rsidRDefault="00B574C9" w:rsidP="00922950">
                <w:r>
                  <w:rPr>
                    <w:rStyle w:val="PlaceholderText"/>
                  </w:rPr>
                  <w:t>[Middle name]</w:t>
                </w:r>
              </w:p>
            </w:tc>
          </w:sdtContent>
        </w:sdt>
        <w:sdt>
          <w:sdtPr>
            <w:alias w:val="Last name"/>
            <w:tag w:val="authorLastName"/>
            <w:id w:val="-1088529830"/>
            <w:placeholder>
              <w:docPart w:val="5232D90FF4B35C43AAD567F4DC0F0F3A"/>
            </w:placeholder>
            <w:text/>
          </w:sdtPr>
          <w:sdtContent>
            <w:tc>
              <w:tcPr>
                <w:tcW w:w="2642" w:type="dxa"/>
              </w:tcPr>
              <w:p w14:paraId="41FD35C4" w14:textId="77777777" w:rsidR="00B574C9" w:rsidRDefault="00CF35B2" w:rsidP="00CF35B2">
                <w:r>
                  <w:t>Shaw</w:t>
                </w:r>
              </w:p>
            </w:tc>
          </w:sdtContent>
        </w:sdt>
      </w:tr>
      <w:tr w:rsidR="00B574C9" w14:paraId="65B4383A" w14:textId="77777777" w:rsidTr="001A6A06">
        <w:trPr>
          <w:trHeight w:val="986"/>
        </w:trPr>
        <w:tc>
          <w:tcPr>
            <w:tcW w:w="491" w:type="dxa"/>
            <w:vMerge/>
            <w:shd w:val="clear" w:color="auto" w:fill="A6A6A6" w:themeFill="background1" w:themeFillShade="A6"/>
          </w:tcPr>
          <w:p w14:paraId="080A3256" w14:textId="77777777" w:rsidR="00B574C9" w:rsidRPr="001A6A06" w:rsidRDefault="00B574C9" w:rsidP="00CF1542">
            <w:pPr>
              <w:jc w:val="center"/>
              <w:rPr>
                <w:b/>
                <w:color w:val="FFFFFF" w:themeColor="background1"/>
              </w:rPr>
            </w:pPr>
          </w:p>
        </w:tc>
        <w:sdt>
          <w:sdtPr>
            <w:alias w:val="Biography"/>
            <w:tag w:val="authorBiography"/>
            <w:id w:val="938807824"/>
            <w:placeholder>
              <w:docPart w:val="BB78A732DC500E4F8FFCDE58A4BE96D9"/>
            </w:placeholder>
            <w:showingPlcHdr/>
          </w:sdtPr>
          <w:sdtContent>
            <w:tc>
              <w:tcPr>
                <w:tcW w:w="8525" w:type="dxa"/>
                <w:gridSpan w:val="4"/>
              </w:tcPr>
              <w:p w14:paraId="0A39C7D7" w14:textId="77777777" w:rsidR="00B574C9" w:rsidRDefault="00B574C9" w:rsidP="00922950">
                <w:r>
                  <w:rPr>
                    <w:rStyle w:val="PlaceholderText"/>
                  </w:rPr>
                  <w:t>[Enter your biography]</w:t>
                </w:r>
              </w:p>
            </w:tc>
          </w:sdtContent>
        </w:sdt>
      </w:tr>
      <w:tr w:rsidR="00B574C9" w14:paraId="5EB498F8" w14:textId="77777777" w:rsidTr="001A6A06">
        <w:trPr>
          <w:trHeight w:val="986"/>
        </w:trPr>
        <w:tc>
          <w:tcPr>
            <w:tcW w:w="491" w:type="dxa"/>
            <w:vMerge/>
            <w:shd w:val="clear" w:color="auto" w:fill="A6A6A6" w:themeFill="background1" w:themeFillShade="A6"/>
          </w:tcPr>
          <w:p w14:paraId="4DDE00F4" w14:textId="77777777" w:rsidR="00B574C9" w:rsidRPr="001A6A06" w:rsidRDefault="00B574C9" w:rsidP="00CF1542">
            <w:pPr>
              <w:jc w:val="center"/>
              <w:rPr>
                <w:b/>
                <w:color w:val="FFFFFF" w:themeColor="background1"/>
              </w:rPr>
            </w:pPr>
          </w:p>
        </w:tc>
        <w:sdt>
          <w:sdtPr>
            <w:alias w:val="Affiliation"/>
            <w:tag w:val="affiliation"/>
            <w:id w:val="2012937915"/>
            <w:placeholder>
              <w:docPart w:val="D448E09734CAFD4DA16A2557479777E3"/>
            </w:placeholder>
            <w:showingPlcHdr/>
            <w:text/>
          </w:sdtPr>
          <w:sdtContent>
            <w:tc>
              <w:tcPr>
                <w:tcW w:w="8525" w:type="dxa"/>
                <w:gridSpan w:val="4"/>
              </w:tcPr>
              <w:p w14:paraId="58D78275" w14:textId="77777777" w:rsidR="00B574C9" w:rsidRDefault="00B574C9" w:rsidP="00B574C9">
                <w:r>
                  <w:rPr>
                    <w:rStyle w:val="PlaceholderText"/>
                  </w:rPr>
                  <w:t>[Enter the institution with which you are affiliated]</w:t>
                </w:r>
              </w:p>
            </w:tc>
          </w:sdtContent>
        </w:sdt>
      </w:tr>
    </w:tbl>
    <w:p w14:paraId="515D537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1F6F032" w14:textId="77777777" w:rsidTr="00244BB0">
        <w:tc>
          <w:tcPr>
            <w:tcW w:w="9016" w:type="dxa"/>
            <w:shd w:val="clear" w:color="auto" w:fill="A6A6A6" w:themeFill="background1" w:themeFillShade="A6"/>
            <w:tcMar>
              <w:top w:w="113" w:type="dxa"/>
              <w:bottom w:w="113" w:type="dxa"/>
            </w:tcMar>
          </w:tcPr>
          <w:p w14:paraId="0457A8E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378FB0" w14:textId="77777777" w:rsidTr="003F0D73">
        <w:sdt>
          <w:sdtPr>
            <w:alias w:val="Article headword"/>
            <w:tag w:val="articleHeadword"/>
            <w:id w:val="-361440020"/>
            <w:placeholder>
              <w:docPart w:val="C8C8CB5C793F9B4A97F0E0767D376270"/>
            </w:placeholder>
            <w:text/>
          </w:sdtPr>
          <w:sdtContent>
            <w:tc>
              <w:tcPr>
                <w:tcW w:w="9016" w:type="dxa"/>
                <w:tcMar>
                  <w:top w:w="113" w:type="dxa"/>
                  <w:bottom w:w="113" w:type="dxa"/>
                </w:tcMar>
              </w:tcPr>
              <w:p w14:paraId="69697EEF" w14:textId="77777777" w:rsidR="003F0D73" w:rsidRPr="00FB589A" w:rsidRDefault="00CF35B2" w:rsidP="00CF35B2">
                <w:r w:rsidRPr="00567A4B">
                  <w:rPr>
                    <w:lang w:val="en-US" w:eastAsia="tr-TR"/>
                  </w:rPr>
                  <w:t>Ottoman Painter's Society</w:t>
                </w:r>
              </w:p>
            </w:tc>
          </w:sdtContent>
        </w:sdt>
      </w:tr>
      <w:tr w:rsidR="00464699" w14:paraId="6D3EC315" w14:textId="77777777" w:rsidTr="00E97CA6">
        <w:sdt>
          <w:sdtPr>
            <w:alias w:val="Variant headwords"/>
            <w:tag w:val="variantHeadwords"/>
            <w:id w:val="173464402"/>
            <w:placeholder>
              <w:docPart w:val="9D6743029B4A2547A9B16E62171C88A3"/>
            </w:placeholder>
            <w:showingPlcHdr/>
          </w:sdtPr>
          <w:sdtContent>
            <w:tc>
              <w:tcPr>
                <w:tcW w:w="9016" w:type="dxa"/>
                <w:tcMar>
                  <w:top w:w="113" w:type="dxa"/>
                  <w:bottom w:w="113" w:type="dxa"/>
                </w:tcMar>
              </w:tcPr>
              <w:p w14:paraId="619005E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D47FA66" w14:textId="77777777" w:rsidTr="003F0D73">
        <w:sdt>
          <w:sdtPr>
            <w:alias w:val="Abstract"/>
            <w:tag w:val="abstract"/>
            <w:id w:val="-635871867"/>
            <w:placeholder>
              <w:docPart w:val="A4528A7ED4B10449B41CD3CD3EDE46AC"/>
            </w:placeholder>
          </w:sdtPr>
          <w:sdtContent>
            <w:tc>
              <w:tcPr>
                <w:tcW w:w="9016" w:type="dxa"/>
                <w:tcMar>
                  <w:top w:w="113" w:type="dxa"/>
                  <w:bottom w:w="113" w:type="dxa"/>
                </w:tcMar>
              </w:tcPr>
              <w:p w14:paraId="1BCEF2DE" w14:textId="77777777" w:rsidR="00E85A05" w:rsidRPr="00E97CA6" w:rsidRDefault="00E97CA6" w:rsidP="00E85A05">
                <w:r w:rsidRPr="00121531">
                  <w:t>Established in 1909, the Society of Ottoman Artists (</w:t>
                </w:r>
                <w:r w:rsidRPr="00121531">
                  <w:rPr>
                    <w:i/>
                  </w:rPr>
                  <w:t>Osmanl</w:t>
                </w:r>
                <w:r w:rsidRPr="00121531">
                  <w:rPr>
                    <w:i/>
                    <w:lang w:val="tr-TR"/>
                  </w:rPr>
                  <w:t>ı Ressamlar Cemiyeti</w:t>
                </w:r>
                <w:r w:rsidRPr="00121531">
                  <w:rPr>
                    <w:lang w:val="tr-TR"/>
                  </w:rPr>
                  <w:t>) wa</w:t>
                </w:r>
                <w:r>
                  <w:rPr>
                    <w:lang w:val="tr-TR"/>
                  </w:rPr>
                  <w:t>s the first professional organis</w:t>
                </w:r>
                <w:r w:rsidRPr="00121531">
                  <w:rPr>
                    <w:lang w:val="tr-TR"/>
                  </w:rPr>
                  <w:t>ation of artists in the Ottoman Empire. Initiated by the artist Mehmet Ruhi Arel and financed by Prince Abdülmecid, it aimed to integrate artistic production and consumption into the general growth of modern civil society envisioned after the Second Constitutional Revolution immediately preceding its institution. Its inclusion of practitioners of traditional book arts in addition to artists working in Western modes of painting and sculpture reflect an integrated vision of modern local cultural production. It disseminated technical and historical information about the arts in the Ottoman and European traditions through its Journal of the Society of Ottoman Artists. After its dissolution in 1919 due to the instability of the</w:t>
                </w:r>
                <w:r>
                  <w:rPr>
                    <w:lang w:val="tr-TR"/>
                  </w:rPr>
                  <w:t xml:space="preserve"> Ottoman Empire, similar organis</w:t>
                </w:r>
                <w:r w:rsidRPr="00121531">
                  <w:rPr>
                    <w:lang w:val="tr-TR"/>
                  </w:rPr>
                  <w:t>ations were established such as the Society of Turkish Painters (</w:t>
                </w:r>
                <w:r w:rsidRPr="00121531">
                  <w:rPr>
                    <w:rFonts w:eastAsia="Times New Roman"/>
                    <w:i/>
                    <w:iCs/>
                    <w:shd w:val="clear" w:color="auto" w:fill="FFFFFF"/>
                  </w:rPr>
                  <w:t>Türk Ressamlar Cemiyeti</w:t>
                </w:r>
                <w:r w:rsidRPr="00121531">
                  <w:rPr>
                    <w:lang w:val="tr-TR"/>
                  </w:rPr>
                  <w:t>, 1921), the Union of Turkish Fine Arts (</w:t>
                </w:r>
                <w:r w:rsidRPr="00121531">
                  <w:rPr>
                    <w:rFonts w:eastAsia="Times New Roman"/>
                    <w:i/>
                    <w:iCs/>
                    <w:shd w:val="clear" w:color="auto" w:fill="FFFFFF"/>
                  </w:rPr>
                  <w:t>Türk Sanayii Nefise Birliği</w:t>
                </w:r>
                <w:r w:rsidRPr="00121531">
                  <w:rPr>
                    <w:lang w:val="tr-TR"/>
                  </w:rPr>
                  <w:t xml:space="preserve">, 1926), and the </w:t>
                </w:r>
                <w:r w:rsidRPr="00121531">
                  <w:rPr>
                    <w:rFonts w:eastAsia="Times New Roman"/>
                    <w:i/>
                    <w:iCs/>
                    <w:shd w:val="clear" w:color="auto" w:fill="FFFFFF"/>
                  </w:rPr>
                  <w:t xml:space="preserve">Güzel Sanatlar Birliği </w:t>
                </w:r>
                <w:r w:rsidRPr="00121531">
                  <w:rPr>
                    <w:rFonts w:eastAsia="Times New Roman"/>
                    <w:iCs/>
                    <w:shd w:val="clear" w:color="auto" w:fill="FFFFFF"/>
                  </w:rPr>
                  <w:t xml:space="preserve"> (1929).</w:t>
                </w:r>
                <w:r>
                  <w:rPr>
                    <w:rFonts w:eastAsia="Times New Roman"/>
                  </w:rPr>
                  <w:t xml:space="preserve"> </w:t>
                </w:r>
                <w:r w:rsidRPr="00121531">
                  <w:t xml:space="preserve">Following nearly a century of </w:t>
                </w:r>
                <w:proofErr w:type="gramStart"/>
                <w:r w:rsidRPr="00121531">
                  <w:t>reforms which</w:t>
                </w:r>
                <w:proofErr w:type="gramEnd"/>
                <w:r w:rsidRPr="00121531">
                  <w:t xml:space="preserve"> implemented</w:t>
                </w:r>
                <w:r>
                  <w:t xml:space="preserve"> modernis</w:t>
                </w:r>
                <w:r w:rsidRPr="00121531">
                  <w:t>ation as model</w:t>
                </w:r>
                <w:r>
                  <w:t>l</w:t>
                </w:r>
                <w:r w:rsidRPr="00121531">
                  <w:t>ed through Europe, the Second Constitutional Revolution of 190</w:t>
                </w:r>
                <w:r>
                  <w:t>9 realis</w:t>
                </w:r>
                <w:r w:rsidRPr="00121531">
                  <w:t>ed a long-standing dream among many progressives to establish a constitutional monarchy. It followed the long reign of Sultan Abd</w:t>
                </w:r>
                <w:r w:rsidRPr="00121531">
                  <w:rPr>
                    <w:lang w:val="tr-TR"/>
                  </w:rPr>
                  <w:t>ü</w:t>
                </w:r>
                <w:r w:rsidRPr="00121531">
                  <w:t xml:space="preserve">lhamid II (r. 1876 – 1909), who had used war with Russia in 1877 to foil the first constitutional revolution, following his ascension to power after a coup against Sultan Abdulaziz the previous year. </w:t>
                </w:r>
              </w:p>
            </w:tc>
          </w:sdtContent>
        </w:sdt>
      </w:tr>
      <w:tr w:rsidR="003F0D73" w14:paraId="449C35CC" w14:textId="77777777" w:rsidTr="003F0D73">
        <w:sdt>
          <w:sdtPr>
            <w:alias w:val="Article text"/>
            <w:tag w:val="articleText"/>
            <w:id w:val="634067588"/>
            <w:placeholder>
              <w:docPart w:val="B7F29E74E59F5E40B3589FB3E9147D41"/>
            </w:placeholder>
          </w:sdtPr>
          <w:sdtContent>
            <w:tc>
              <w:tcPr>
                <w:tcW w:w="9016" w:type="dxa"/>
                <w:tcMar>
                  <w:top w:w="113" w:type="dxa"/>
                  <w:bottom w:w="113" w:type="dxa"/>
                </w:tcMar>
              </w:tcPr>
              <w:p w14:paraId="7D5E0D64" w14:textId="77777777" w:rsidR="00E97CA6" w:rsidRDefault="00E97CA6" w:rsidP="00E97CA6">
                <w:r w:rsidRPr="00121531">
                  <w:t>Established in 1909, the Society of Ottoman Artists (</w:t>
                </w:r>
                <w:r w:rsidRPr="00121531">
                  <w:rPr>
                    <w:i/>
                  </w:rPr>
                  <w:t>Osmanl</w:t>
                </w:r>
                <w:r w:rsidRPr="00121531">
                  <w:rPr>
                    <w:i/>
                    <w:lang w:val="tr-TR"/>
                  </w:rPr>
                  <w:t>ı Ressamlar Cemiyeti</w:t>
                </w:r>
                <w:r w:rsidRPr="00121531">
                  <w:rPr>
                    <w:lang w:val="tr-TR"/>
                  </w:rPr>
                  <w:t>) wa</w:t>
                </w:r>
                <w:r>
                  <w:rPr>
                    <w:lang w:val="tr-TR"/>
                  </w:rPr>
                  <w:t>s the first professional organis</w:t>
                </w:r>
                <w:r w:rsidRPr="00121531">
                  <w:rPr>
                    <w:lang w:val="tr-TR"/>
                  </w:rPr>
                  <w:t>ation of artists in the Ottoman Empire. Initiated by the artist Mehmet Ruhi Arel and financed by Prince Abdülmecid, it aimed to integrate artistic production and consumption into the general growth of modern civil society envisioned after the Second Constitutional Revolution immediately preceding its institution. Its inclusion of practitioners of traditional book arts in addition to artists working in Western modes of painting and sculpture reflect an integrated vision of modern local cultural production. It disseminated technical and historical information about the arts in the Ottoman and European traditions through its Journal of the Society of Ottoman Artists. After its dissolution in 1919 due to the instability of the</w:t>
                </w:r>
                <w:r>
                  <w:rPr>
                    <w:lang w:val="tr-TR"/>
                  </w:rPr>
                  <w:t xml:space="preserve"> Ottoman Empire, similar organis</w:t>
                </w:r>
                <w:r w:rsidRPr="00121531">
                  <w:rPr>
                    <w:lang w:val="tr-TR"/>
                  </w:rPr>
                  <w:t>ations were established such as the Society of Turkish Painters (</w:t>
                </w:r>
                <w:r w:rsidRPr="00121531">
                  <w:rPr>
                    <w:rFonts w:eastAsia="Times New Roman"/>
                    <w:i/>
                    <w:iCs/>
                    <w:shd w:val="clear" w:color="auto" w:fill="FFFFFF"/>
                  </w:rPr>
                  <w:t>Türk Ressamlar Cemiyeti</w:t>
                </w:r>
                <w:r w:rsidRPr="00121531">
                  <w:rPr>
                    <w:lang w:val="tr-TR"/>
                  </w:rPr>
                  <w:t>, 1921), the Union of Turkish Fine Arts (</w:t>
                </w:r>
                <w:r w:rsidRPr="00121531">
                  <w:rPr>
                    <w:rFonts w:eastAsia="Times New Roman"/>
                    <w:i/>
                    <w:iCs/>
                    <w:shd w:val="clear" w:color="auto" w:fill="FFFFFF"/>
                  </w:rPr>
                  <w:t>Türk Sanayii Nefise Birliği</w:t>
                </w:r>
                <w:r w:rsidRPr="00121531">
                  <w:rPr>
                    <w:lang w:val="tr-TR"/>
                  </w:rPr>
                  <w:t xml:space="preserve">, 1926), and the </w:t>
                </w:r>
                <w:r w:rsidRPr="00121531">
                  <w:rPr>
                    <w:rFonts w:eastAsia="Times New Roman"/>
                    <w:i/>
                    <w:iCs/>
                    <w:shd w:val="clear" w:color="auto" w:fill="FFFFFF"/>
                  </w:rPr>
                  <w:t xml:space="preserve">Güzel Sanatlar Birliği </w:t>
                </w:r>
                <w:r w:rsidRPr="00121531">
                  <w:rPr>
                    <w:rFonts w:eastAsia="Times New Roman"/>
                    <w:iCs/>
                    <w:shd w:val="clear" w:color="auto" w:fill="FFFFFF"/>
                  </w:rPr>
                  <w:t xml:space="preserve"> (1929).</w:t>
                </w:r>
                <w:r>
                  <w:rPr>
                    <w:rFonts w:eastAsia="Times New Roman"/>
                  </w:rPr>
                  <w:t xml:space="preserve"> </w:t>
                </w:r>
                <w:r w:rsidRPr="00121531">
                  <w:t xml:space="preserve">Following nearly a century of </w:t>
                </w:r>
                <w:proofErr w:type="gramStart"/>
                <w:r w:rsidRPr="00121531">
                  <w:t>reforms which</w:t>
                </w:r>
                <w:proofErr w:type="gramEnd"/>
                <w:r w:rsidRPr="00121531">
                  <w:t xml:space="preserve"> implemented</w:t>
                </w:r>
                <w:r>
                  <w:t xml:space="preserve"> modernis</w:t>
                </w:r>
                <w:r w:rsidRPr="00121531">
                  <w:t>ation as model</w:t>
                </w:r>
                <w:r>
                  <w:t>l</w:t>
                </w:r>
                <w:r w:rsidRPr="00121531">
                  <w:t>ed through Europe, the Second Constitutional Revolution of 190</w:t>
                </w:r>
                <w:r>
                  <w:t>9 realis</w:t>
                </w:r>
                <w:r w:rsidRPr="00121531">
                  <w:t>ed a long-standing dream among many progressives to establish a constitutional monarchy. It followed the long rei</w:t>
                </w:r>
                <w:bookmarkStart w:id="0" w:name="_GoBack"/>
                <w:bookmarkEnd w:id="0"/>
                <w:r w:rsidRPr="00121531">
                  <w:t>gn of Sultan Abd</w:t>
                </w:r>
                <w:r w:rsidRPr="00121531">
                  <w:rPr>
                    <w:lang w:val="tr-TR"/>
                  </w:rPr>
                  <w:t>ü</w:t>
                </w:r>
                <w:r w:rsidRPr="00121531">
                  <w:t xml:space="preserve">lhamid II (r. 1876 – 1909), who had used war with Russia in 1877 to foil the first constitutional revolution, following his ascension to power after a coup against Sultan Abdulaziz the previous year. </w:t>
                </w:r>
              </w:p>
              <w:p w14:paraId="1C34BCBA" w14:textId="77777777" w:rsidR="00E97CA6" w:rsidRDefault="00E97CA6" w:rsidP="00E97CA6"/>
              <w:p w14:paraId="2E38E7BD" w14:textId="77777777" w:rsidR="00E97CA6" w:rsidRDefault="00E97CA6" w:rsidP="00E97CA6">
                <w:r w:rsidRPr="00121531">
                  <w:t>Despite great strides in the dissemination of bureaucratic, educational, technological, and urban education, Sultan Abd</w:t>
                </w:r>
                <w:r w:rsidRPr="00121531">
                  <w:rPr>
                    <w:lang w:val="tr-TR"/>
                  </w:rPr>
                  <w:t xml:space="preserve">ülhamid </w:t>
                </w:r>
                <w:r w:rsidRPr="00121531">
                  <w:t>advocated s</w:t>
                </w:r>
                <w:r>
                  <w:t>ocial conservatism that emphasis</w:t>
                </w:r>
                <w:r w:rsidRPr="00121531">
                  <w:t xml:space="preserve">ed his credentials as Caliph of the Islamic world and protector of Muslims inside and outside of the shrinking Ottoman Empire. Increasingly concerned about the possibilities of an assassination attempt or coup such as that which had initiated his own reign, the ten years preceding his deposition had been fraught with censorship that restricted cultural production. Thus the Second Constitutional Revolution, led by the Committee of Union and Progress, promoting equal citizenship, growth in civil society, and advocating Westernizing cultural values, initially held great promise for many progressive citizens of the Ottoman Empire. </w:t>
                </w:r>
              </w:p>
              <w:p w14:paraId="581F1207" w14:textId="77777777" w:rsidR="00240379" w:rsidRDefault="00240379" w:rsidP="00E97CA6"/>
              <w:p w14:paraId="3B03849D" w14:textId="77777777" w:rsidR="00240379" w:rsidRDefault="00240379" w:rsidP="00E97CA6">
                <w:r>
                  <w:t>Image</w:t>
                </w:r>
                <w:proofErr w:type="gramStart"/>
                <w:r>
                  <w:t>:Masthead.jpg</w:t>
                </w:r>
                <w:proofErr w:type="gramEnd"/>
              </w:p>
              <w:p w14:paraId="11034E5C" w14:textId="77777777" w:rsidR="00240379" w:rsidRDefault="00240379" w:rsidP="00E97CA6"/>
              <w:p w14:paraId="46E1D24C" w14:textId="77777777" w:rsidR="00240379" w:rsidRDefault="00240379" w:rsidP="00240379">
                <w:pPr>
                  <w:pStyle w:val="Caption"/>
                  <w:keepNext/>
                  <w:rPr>
                    <w:rFonts w:ascii="Times New Roman" w:hAnsi="Times New Roman"/>
                    <w:szCs w:val="24"/>
                    <w:lang w:val="tr-TR"/>
                  </w:rPr>
                </w:pPr>
                <w:r>
                  <w:t xml:space="preserve">Figure </w:t>
                </w:r>
                <w:fldSimple w:instr=" SEQ Figure \* ARABIC ">
                  <w:r>
                    <w:rPr>
                      <w:noProof/>
                    </w:rPr>
                    <w:t>1</w:t>
                  </w:r>
                </w:fldSimple>
                <w:r>
                  <w:t xml:space="preserve"> </w:t>
                </w:r>
                <w:r w:rsidRPr="00121531">
                  <w:rPr>
                    <w:rFonts w:ascii="Times New Roman" w:hAnsi="Times New Roman"/>
                    <w:szCs w:val="24"/>
                    <w:lang w:val="tr-TR"/>
                  </w:rPr>
                  <w:t>Masthead, Journal of the Society of Ottoman Artists. 1911.</w:t>
                </w:r>
              </w:p>
              <w:p w14:paraId="604D9442" w14:textId="77777777" w:rsidR="006C64DA" w:rsidRPr="006C64DA" w:rsidRDefault="006C64DA" w:rsidP="006C64DA">
                <w:r w:rsidRPr="006C64DA">
                  <w:t>http://www.edebiyadvesanatakademisi.com/sanat/285-osmanli_ressamlar_cemiyeti.html</w:t>
                </w:r>
              </w:p>
              <w:p w14:paraId="1B3DA256" w14:textId="77777777" w:rsidR="00E97CA6" w:rsidRPr="00121531" w:rsidRDefault="00E97CA6" w:rsidP="00E97CA6"/>
              <w:p w14:paraId="26898879" w14:textId="77777777" w:rsidR="00E97CA6" w:rsidRPr="00121531" w:rsidRDefault="00E97CA6" w:rsidP="00E97CA6">
                <w:r w:rsidRPr="00121531">
                  <w:t xml:space="preserve">The idea to create a professional forum and legal protection for fine artists began with Mehmed Ruhi (Arel; </w:t>
                </w:r>
                <w:r w:rsidRPr="00121531">
                  <w:rPr>
                    <w:lang w:val="tr-TR"/>
                  </w:rPr>
                  <w:t>1880-1931)</w:t>
                </w:r>
                <w:r w:rsidRPr="00121531">
                  <w:fldChar w:fldCharType="begin"/>
                </w:r>
                <w:r w:rsidRPr="00121531">
                  <w:instrText xml:space="preserve"> XE "</w:instrText>
                </w:r>
                <w:r w:rsidRPr="00121531">
                  <w:rPr>
                    <w:lang w:val="tr-TR"/>
                  </w:rPr>
                  <w:instrText>Mehmed Ruhi (Arel; 1880-1931)</w:instrText>
                </w:r>
                <w:r w:rsidRPr="00121531">
                  <w:instrText xml:space="preserve">" </w:instrText>
                </w:r>
                <w:r w:rsidRPr="00121531">
                  <w:fldChar w:fldCharType="end"/>
                </w:r>
                <w:r w:rsidRPr="00121531">
                  <w:rPr>
                    <w:lang w:val="tr-TR"/>
                  </w:rPr>
                  <w:t xml:space="preserve">, a graduate of the Naval Academy, </w:t>
                </w:r>
                <w:r w:rsidRPr="00121531">
                  <w:t xml:space="preserve">who informally assembled his friends at his home in the Şehzadebaşı district of Istanbul in 1909. Mehmed Sami (Yetik; </w:t>
                </w:r>
                <w:r w:rsidRPr="00121531">
                  <w:rPr>
                    <w:lang w:val="tr-TR"/>
                  </w:rPr>
                  <w:t>1878-1935</w:t>
                </w:r>
                <w:r w:rsidRPr="00121531">
                  <w:t>)</w:t>
                </w:r>
                <w:r w:rsidRPr="00121531">
                  <w:fldChar w:fldCharType="begin"/>
                </w:r>
                <w:r w:rsidRPr="00121531">
                  <w:instrText xml:space="preserve"> XE "Mehmed Sami (Yetik; 1878-1945)" </w:instrText>
                </w:r>
                <w:r w:rsidRPr="00121531">
                  <w:fldChar w:fldCharType="end"/>
                </w:r>
                <w:r w:rsidRPr="00121531">
                  <w:t>, Şevket (Dağ; 1876-1948)</w:t>
                </w:r>
                <w:r w:rsidRPr="00121531">
                  <w:fldChar w:fldCharType="begin"/>
                </w:r>
                <w:r w:rsidRPr="00121531">
                  <w:instrText xml:space="preserve"> XE "</w:instrText>
                </w:r>
                <w:r w:rsidRPr="00121531">
                  <w:rPr>
                    <w:lang w:val="tr-TR"/>
                  </w:rPr>
                  <w:instrText>Şevket (Dağ; 1875-1944)</w:instrText>
                </w:r>
                <w:r w:rsidRPr="00121531">
                  <w:instrText xml:space="preserve">" </w:instrText>
                </w:r>
                <w:r w:rsidRPr="00121531">
                  <w:fldChar w:fldCharType="end"/>
                </w:r>
                <w:r w:rsidRPr="00121531">
                  <w:t xml:space="preserve">, Hikmet (Onat; </w:t>
                </w:r>
                <w:r w:rsidRPr="00121531">
                  <w:rPr>
                    <w:lang w:val="tr-TR"/>
                  </w:rPr>
                  <w:t>1882-1977</w:t>
                </w:r>
                <w:r w:rsidRPr="00121531">
                  <w:t>)</w:t>
                </w:r>
                <w:r w:rsidRPr="00121531">
                  <w:fldChar w:fldCharType="begin"/>
                </w:r>
                <w:r w:rsidRPr="00121531">
                  <w:instrText xml:space="preserve"> XE "Hikmet (Onat; 1885-1977)" </w:instrText>
                </w:r>
                <w:r w:rsidRPr="00121531">
                  <w:fldChar w:fldCharType="end"/>
                </w:r>
                <w:r w:rsidRPr="00121531">
                  <w:t xml:space="preserve">, İbrahim (Çallı; </w:t>
                </w:r>
                <w:r w:rsidRPr="00121531">
                  <w:rPr>
                    <w:lang w:val="tr-TR"/>
                  </w:rPr>
                  <w:t>1882-1960</w:t>
                </w:r>
                <w:r w:rsidRPr="00121531">
                  <w:t>)</w:t>
                </w:r>
                <w:r w:rsidRPr="00121531">
                  <w:rPr>
                    <w:lang w:val="tr-TR"/>
                  </w:rPr>
                  <w:fldChar w:fldCharType="begin"/>
                </w:r>
                <w:r w:rsidRPr="00121531">
                  <w:instrText xml:space="preserve"> XE "İbrahim (Çallı; 1882-1960)" </w:instrText>
                </w:r>
                <w:r w:rsidRPr="00121531">
                  <w:rPr>
                    <w:lang w:val="tr-TR"/>
                  </w:rPr>
                  <w:fldChar w:fldCharType="end"/>
                </w:r>
                <w:r w:rsidRPr="00121531">
                  <w:t>, Ali Rıza (1858-1939)</w:t>
                </w:r>
                <w:r w:rsidRPr="00121531">
                  <w:fldChar w:fldCharType="begin"/>
                </w:r>
                <w:r w:rsidRPr="00121531">
                  <w:instrText xml:space="preserve"> XE "Ali Rıza (1858-1930)" </w:instrText>
                </w:r>
                <w:r w:rsidRPr="00121531">
                  <w:fldChar w:fldCharType="end"/>
                </w:r>
                <w:r w:rsidRPr="00121531">
                  <w:t>, Ahmed Ziya</w:t>
                </w:r>
                <w:r w:rsidRPr="00121531">
                  <w:fldChar w:fldCharType="begin"/>
                </w:r>
                <w:r w:rsidRPr="00121531">
                  <w:instrText xml:space="preserve"> XE "Ahmed Ziya (Akbulut; 1869-1938)" </w:instrText>
                </w:r>
                <w:r w:rsidRPr="00121531">
                  <w:fldChar w:fldCharType="end"/>
                </w:r>
                <w:r w:rsidRPr="00121531">
                  <w:t>, Şerif Abdülkadirzade Hüseyin Haşim</w:t>
                </w:r>
                <w:r w:rsidRPr="00121531">
                  <w:fldChar w:fldCharType="begin"/>
                </w:r>
                <w:r w:rsidRPr="00121531">
                  <w:instrText xml:space="preserve"> XE "Şerif Abdülkadirzade Hüseyin Haşim" </w:instrText>
                </w:r>
                <w:r w:rsidRPr="00121531">
                  <w:fldChar w:fldCharType="end"/>
                </w:r>
                <w:r w:rsidRPr="00121531">
                  <w:t>, Ahmed İzzet, Mehmed Muazzez, Mahmud and İzzet Mesmur attended these meetings. Some of the initial members were recent graduates of the academy, while others were art teachers. Although the organization was initially founded among friends, it became economically viable only under the patronage of Prince Abdülmecid (1868-1944), who had spent his life before the revolution under luxurious house arrest after the deposition of his father in 1876</w:t>
                </w:r>
                <w:r w:rsidRPr="00121531">
                  <w:fldChar w:fldCharType="begin"/>
                </w:r>
                <w:r w:rsidRPr="00121531">
                  <w:instrText xml:space="preserve"> XE "</w:instrText>
                </w:r>
                <w:r w:rsidRPr="00121531">
                  <w:rPr>
                    <w:lang w:val="tr-TR"/>
                  </w:rPr>
                  <w:instrText>Ottoman dynasty:Abdülmecid, Prince (1868-1944)</w:instrText>
                </w:r>
                <w:r w:rsidRPr="00121531">
                  <w:instrText xml:space="preserve">" </w:instrText>
                </w:r>
                <w:r w:rsidRPr="00121531">
                  <w:fldChar w:fldCharType="end"/>
                </w:r>
                <w:r w:rsidRPr="00121531">
                  <w:t>. More artists joined, including Osman Asaf, Darüsşafakalı Galip, Ömer Adil (1868-1928)</w:t>
                </w:r>
                <w:r w:rsidRPr="00121531">
                  <w:fldChar w:fldCharType="begin"/>
                </w:r>
                <w:r w:rsidRPr="00121531">
                  <w:instrText xml:space="preserve"> XE "Ömer Adil (1868-1928)" </w:instrText>
                </w:r>
                <w:r w:rsidRPr="00121531">
                  <w:fldChar w:fldCharType="end"/>
                </w:r>
                <w:r w:rsidRPr="00121531">
                  <w:t>, Nazmi Ziya (</w:t>
                </w:r>
                <w:r w:rsidRPr="00121531">
                  <w:rPr>
                    <w:lang w:val="tr-TR"/>
                  </w:rPr>
                  <w:t>Güran; 1881-1937)</w:t>
                </w:r>
                <w:r w:rsidRPr="00121531">
                  <w:fldChar w:fldCharType="begin"/>
                </w:r>
                <w:r w:rsidRPr="00121531">
                  <w:instrText xml:space="preserve"> XE "Nazmi Ziya (Güran; 1881-1937)" </w:instrText>
                </w:r>
                <w:r w:rsidRPr="00121531">
                  <w:fldChar w:fldCharType="end"/>
                </w:r>
                <w:r w:rsidRPr="00121531">
                  <w:t>, Hüseyin Avni</w:t>
                </w:r>
                <w:r w:rsidRPr="00121531">
                  <w:fldChar w:fldCharType="begin"/>
                </w:r>
                <w:r w:rsidRPr="00121531">
                  <w:instrText xml:space="preserve"> XE "Hüseyin Avni (Lifij; 1886-1927)" </w:instrText>
                </w:r>
                <w:r w:rsidRPr="00121531">
                  <w:fldChar w:fldCharType="end"/>
                </w:r>
                <w:r w:rsidRPr="00121531">
                  <w:t>, Mehmed Ali</w:t>
                </w:r>
                <w:r w:rsidRPr="00121531">
                  <w:fldChar w:fldCharType="begin"/>
                </w:r>
                <w:r w:rsidRPr="00121531">
                  <w:instrText xml:space="preserve"> XE "Mehmed Ali (Laga; 1878-1947)" </w:instrText>
                </w:r>
                <w:r w:rsidRPr="00121531">
                  <w:fldChar w:fldCharType="end"/>
                </w:r>
                <w:r w:rsidRPr="00121531">
                  <w:t>, Feyhaman</w:t>
                </w:r>
                <w:r w:rsidRPr="00121531">
                  <w:fldChar w:fldCharType="begin"/>
                </w:r>
                <w:r w:rsidRPr="00121531">
                  <w:instrText xml:space="preserve"> XE "Feyhaman (Duran; 1886-1970)" </w:instrText>
                </w:r>
                <w:r w:rsidRPr="00121531">
                  <w:fldChar w:fldCharType="end"/>
                </w:r>
                <w:r w:rsidRPr="00121531">
                  <w:t xml:space="preserve"> (Duran; 1886-1970), Hasan Vecih</w:t>
                </w:r>
                <w:r w:rsidRPr="00121531">
                  <w:fldChar w:fldCharType="begin"/>
                </w:r>
                <w:r w:rsidRPr="00121531">
                  <w:instrText xml:space="preserve"> XE "Hasan Vecih (Bereketoğlu; 1895-1971)" </w:instrText>
                </w:r>
                <w:r w:rsidRPr="00121531">
                  <w:fldChar w:fldCharType="end"/>
                </w:r>
                <w:r w:rsidRPr="00121531">
                  <w:t xml:space="preserve"> (Bereketoğlu; 1895-1971), Namık İsmail (</w:t>
                </w:r>
                <w:r w:rsidRPr="00121531">
                  <w:rPr>
                    <w:lang w:val="tr-TR"/>
                  </w:rPr>
                  <w:t>1890-1935)</w:t>
                </w:r>
                <w:r w:rsidRPr="00121531">
                  <w:fldChar w:fldCharType="begin"/>
                </w:r>
                <w:r w:rsidRPr="00121531">
                  <w:instrText xml:space="preserve"> XE "Nam</w:instrText>
                </w:r>
                <w:r w:rsidRPr="00121531">
                  <w:rPr>
                    <w:lang w:val="tr-TR"/>
                  </w:rPr>
                  <w:instrText>ık İsmail (1890-1935)</w:instrText>
                </w:r>
                <w:r w:rsidRPr="00121531">
                  <w:instrText xml:space="preserve">" </w:instrText>
                </w:r>
                <w:r w:rsidRPr="00121531">
                  <w:fldChar w:fldCharType="end"/>
                </w:r>
                <w:r w:rsidRPr="00121531">
                  <w:t>, Üsküdarlı Cevat (Göktengiz; 1871-1939), Celal Esad (Arseven; 1876-1971)</w:t>
                </w:r>
                <w:r w:rsidRPr="00121531">
                  <w:fldChar w:fldCharType="begin"/>
                </w:r>
                <w:r w:rsidRPr="00121531">
                  <w:instrText xml:space="preserve"> XE "Celal Esad (Arseven; 1875-1971)" </w:instrText>
                </w:r>
                <w:r w:rsidRPr="00121531">
                  <w:fldChar w:fldCharType="end"/>
                </w:r>
                <w:r w:rsidRPr="00121531">
                  <w:t>, Mithat Rebii, and the women artists Mihri</w:t>
                </w:r>
                <w:r w:rsidRPr="00121531">
                  <w:fldChar w:fldCharType="begin"/>
                </w:r>
                <w:r w:rsidRPr="00121531">
                  <w:instrText xml:space="preserve"> XE "Mihri Rasim/Müşfik (1886-1956)" </w:instrText>
                </w:r>
                <w:r w:rsidRPr="00121531">
                  <w:fldChar w:fldCharType="end"/>
                </w:r>
                <w:r w:rsidRPr="00121531">
                  <w:t xml:space="preserve"> Rasim/Müşfik </w:t>
                </w:r>
                <w:r w:rsidRPr="00121531">
                  <w:rPr>
                    <w:lang w:val="tr-TR"/>
                  </w:rPr>
                  <w:t>(1886-1956)</w:t>
                </w:r>
                <w:r w:rsidRPr="00121531">
                  <w:t xml:space="preserve"> and Müfide</w:t>
                </w:r>
                <w:r w:rsidRPr="00121531">
                  <w:fldChar w:fldCharType="begin"/>
                </w:r>
                <w:r w:rsidRPr="00121531">
                  <w:instrText xml:space="preserve"> XE "Müfide Kadri (1889-1912)" </w:instrText>
                </w:r>
                <w:r w:rsidRPr="00121531">
                  <w:fldChar w:fldCharType="end"/>
                </w:r>
                <w:r w:rsidRPr="00121531">
                  <w:t xml:space="preserve"> Kadri </w:t>
                </w:r>
                <w:r w:rsidRPr="00121531">
                  <w:rPr>
                    <w:lang w:val="tr-TR"/>
                  </w:rPr>
                  <w:t>(1890-1912)</w:t>
                </w:r>
                <w:r w:rsidRPr="00121531">
                  <w:t xml:space="preserve">. Artists came from varying educational backgrounds and all forms of art were within the range of interest of the organization, which included a sculptor and a calligrapher. While practitioners of traditional arts were not members of the organization, the </w:t>
                </w:r>
                <w:r w:rsidRPr="00121531">
                  <w:rPr>
                    <w:i/>
                  </w:rPr>
                  <w:t>Journal of the Society of Ottoman Artists (Osmanl</w:t>
                </w:r>
                <w:r w:rsidRPr="00121531">
                  <w:rPr>
                    <w:i/>
                    <w:lang w:val="tr-TR"/>
                  </w:rPr>
                  <w:t>ı Ressamlar Cemiyeti Gazetesi)</w:t>
                </w:r>
                <w:r w:rsidRPr="00121531">
                  <w:t xml:space="preserve"> </w:t>
                </w:r>
                <w:r w:rsidRPr="00121531">
                  <w:fldChar w:fldCharType="begin"/>
                </w:r>
                <w:r w:rsidRPr="00121531">
                  <w:instrText xml:space="preserve"> XE "Society of Ottoman Artists:</w:instrText>
                </w:r>
                <w:r w:rsidRPr="00121531">
                  <w:rPr>
                    <w:lang w:val="tr-TR"/>
                  </w:rPr>
                  <w:instrText>Journal of the</w:instrText>
                </w:r>
                <w:r w:rsidRPr="00121531">
                  <w:instrText xml:space="preserve">" </w:instrText>
                </w:r>
                <w:r w:rsidRPr="00121531">
                  <w:fldChar w:fldCharType="end"/>
                </w:r>
                <w:r w:rsidRPr="00121531">
                  <w:t xml:space="preserve"> included articles on calligraphy</w:t>
                </w:r>
                <w:r w:rsidRPr="00121531">
                  <w:fldChar w:fldCharType="begin"/>
                </w:r>
                <w:r w:rsidRPr="00121531">
                  <w:instrText xml:space="preserve"> XE "calligraphy" </w:instrText>
                </w:r>
                <w:r w:rsidRPr="00121531">
                  <w:fldChar w:fldCharType="end"/>
                </w:r>
                <w:r w:rsidRPr="00121531">
                  <w:t xml:space="preserve"> and illumination. Although many of its members went to Paris</w:t>
                </w:r>
                <w:r w:rsidRPr="00121531">
                  <w:fldChar w:fldCharType="begin"/>
                </w:r>
                <w:r w:rsidRPr="00121531">
                  <w:instrText xml:space="preserve"> XE "Paris" </w:instrText>
                </w:r>
                <w:r w:rsidRPr="00121531">
                  <w:fldChar w:fldCharType="end"/>
                </w:r>
                <w:r w:rsidRPr="00121531">
                  <w:t xml:space="preserve"> for their education soon after its foundation, they continued to participate in debates about the nature and role of art back home, and also sent letters and sketches from Paris.</w:t>
                </w:r>
              </w:p>
              <w:p w14:paraId="05454B86" w14:textId="77777777" w:rsidR="00E97CA6" w:rsidRPr="00121531" w:rsidRDefault="00E97CA6" w:rsidP="00E97CA6"/>
              <w:p w14:paraId="4E6F04AF" w14:textId="77777777" w:rsidR="00E97CA6" w:rsidRPr="00121531" w:rsidRDefault="00E97CA6" w:rsidP="00E97CA6">
                <w:r w:rsidRPr="00121531">
                  <w:t>The journal</w:t>
                </w:r>
                <w:r w:rsidRPr="00121531">
                  <w:rPr>
                    <w:lang w:val="tr-TR"/>
                  </w:rPr>
                  <w:t xml:space="preserve"> published eighteen issues between 1911 and 1914</w:t>
                </w:r>
                <w:r w:rsidRPr="00121531">
                  <w:t>. Its fırst issue expressed four aims: to serve as a forum among artists to discuss the role of art in society; to provide information about the history and techniques of art; to provide monographic information about important Ottoman artists; and to advertise the Society of Ottoman Artists</w:t>
                </w:r>
                <w:r w:rsidRPr="00121531">
                  <w:fldChar w:fldCharType="begin"/>
                </w:r>
                <w:r w:rsidRPr="00121531">
                  <w:instrText xml:space="preserve"> XE "Society of Ottoman Artists" </w:instrText>
                </w:r>
                <w:r w:rsidRPr="00121531">
                  <w:fldChar w:fldCharType="end"/>
                </w:r>
                <w:r w:rsidRPr="00121531">
                  <w:t xml:space="preserve"> center, which included the first permanent sales-oriented gallery in the empire. Edited by Şerif Abdülkadirzade Hüseyin Haşim, the journal featured articles on art history, the philosophy of art, art technique, and monographs on Turkish and European artists. It also included technical discussions of perspectival</w:t>
                </w:r>
                <w:r w:rsidRPr="00121531">
                  <w:fldChar w:fldCharType="begin"/>
                </w:r>
                <w:r w:rsidRPr="00121531">
                  <w:instrText xml:space="preserve"> XE "perspective" </w:instrText>
                </w:r>
                <w:r w:rsidRPr="00121531">
                  <w:fldChar w:fldCharType="end"/>
                </w:r>
                <w:r w:rsidRPr="00121531">
                  <w:t xml:space="preserve"> construction and of oil paint and color. In contrast to most Western critical discourse, this journal was far more interested in the role of art and the artist in society and in the technical aspects of art than in its communicative function – a mode of sociological rather than analytical treatment or criticism</w:t>
                </w:r>
                <w:r w:rsidRPr="00121531">
                  <w:fldChar w:fldCharType="begin"/>
                </w:r>
                <w:r w:rsidRPr="00121531">
                  <w:instrText xml:space="preserve"> XE "art history:Turkish" </w:instrText>
                </w:r>
                <w:r w:rsidRPr="00121531">
                  <w:fldChar w:fldCharType="end"/>
                </w:r>
                <w:r w:rsidRPr="00121531">
                  <w:t>.</w:t>
                </w:r>
              </w:p>
              <w:p w14:paraId="14137F79" w14:textId="77777777" w:rsidR="00E97CA6" w:rsidRPr="00121531" w:rsidRDefault="00E97CA6" w:rsidP="00E97CA6"/>
              <w:p w14:paraId="4B0E0CE3" w14:textId="77777777" w:rsidR="00E97CA6" w:rsidRPr="00121531" w:rsidRDefault="00E97CA6" w:rsidP="00E97CA6">
                <w:r w:rsidRPr="00121531">
                  <w:t>An elaborate masthead illustrated the journal’s</w:t>
                </w:r>
                <w:r w:rsidRPr="00121531">
                  <w:fldChar w:fldCharType="begin"/>
                </w:r>
                <w:r w:rsidRPr="00121531">
                  <w:instrText xml:space="preserve"> XE "</w:instrText>
                </w:r>
                <w:r w:rsidRPr="00121531">
                  <w:rPr>
                    <w:lang w:val="tr-TR"/>
                  </w:rPr>
                  <w:instrText>Society of Ottoman Artists:</w:instrText>
                </w:r>
                <w:r w:rsidRPr="00121531">
                  <w:instrText xml:space="preserve">Journal of the" </w:instrText>
                </w:r>
                <w:r w:rsidRPr="00121531">
                  <w:fldChar w:fldCharType="end"/>
                </w:r>
                <w:r w:rsidRPr="00121531">
                  <w:t xml:space="preserve"> objectives. The front page of each issue features a </w:t>
                </w:r>
                <w:r w:rsidRPr="00121531">
                  <w:lastRenderedPageBreak/>
                  <w:t>complex emblem with two brushes of different shapes tied with a large ribbon hanging through the thumbhole of a palette daubed with paints in front of several tools of the trade – a compass, a tube of paint, and etching tools. This grouping precedes a scene framed by a crescent moon, showing a desk with a portrait bust of Prince Abdülmecid</w:t>
                </w:r>
                <w:r w:rsidRPr="00121531">
                  <w:fldChar w:fldCharType="begin"/>
                </w:r>
                <w:r w:rsidRPr="00121531">
                  <w:instrText xml:space="preserve"> XE "</w:instrText>
                </w:r>
                <w:r w:rsidRPr="00121531">
                  <w:rPr>
                    <w:lang w:val="tr-TR"/>
                  </w:rPr>
                  <w:instrText>Ottoman dynasty:Abdülmecid, Prince (1868-1944)</w:instrText>
                </w:r>
                <w:r w:rsidRPr="00121531">
                  <w:instrText xml:space="preserve">" </w:instrText>
                </w:r>
                <w:r w:rsidRPr="00121531">
                  <w:fldChar w:fldCharType="end"/>
                </w:r>
                <w:r w:rsidRPr="00121531">
                  <w:t xml:space="preserve"> wearing a suit and fez. To the side, a mechanical pencil holder and the end of a laurel branch hold open a scroll bearing the organization’s name. A second laurel branch unites the composition, framing it as a single medallion pierced by a maulstick. Through this emblem, the journal presents itself as an agent of professionalization, promising to give meaning to the technical aspects of art making while promoting an organic and progressive conjunction of Western and Ottoman traditions. </w:t>
                </w:r>
              </w:p>
              <w:p w14:paraId="751148B0" w14:textId="77777777" w:rsidR="00E97CA6" w:rsidRPr="00121531" w:rsidRDefault="00E97CA6" w:rsidP="00E97CA6"/>
              <w:p w14:paraId="331E7B2E" w14:textId="77777777" w:rsidR="00E97CA6" w:rsidRPr="00121531" w:rsidRDefault="00E97CA6" w:rsidP="00E97CA6">
                <w:r w:rsidRPr="00121531">
                  <w:t>The connection of the paper with the notion of progress implied affiliation with the Committee for Union and Progress</w:t>
                </w:r>
                <w:r w:rsidRPr="00121531">
                  <w:fldChar w:fldCharType="begin"/>
                </w:r>
                <w:r w:rsidRPr="00121531">
                  <w:instrText xml:space="preserve"> XE "Committee for Union and Progress" </w:instrText>
                </w:r>
                <w:r w:rsidRPr="00121531">
                  <w:fldChar w:fldCharType="end"/>
                </w:r>
                <w:r w:rsidRPr="00121531">
                  <w:fldChar w:fldCharType="begin"/>
                </w:r>
                <w:r w:rsidRPr="00121531">
                  <w:instrText xml:space="preserve"> XE "Second Constitutional Revolution (1908)" </w:instrText>
                </w:r>
                <w:r w:rsidRPr="00121531">
                  <w:fldChar w:fldCharType="end"/>
                </w:r>
                <w:r w:rsidRPr="00121531">
                  <w:t>. The repeated emphasis on copying from nature in discussions of aesthetics</w:t>
                </w:r>
                <w:r w:rsidRPr="00121531">
                  <w:fldChar w:fldCharType="begin"/>
                </w:r>
                <w:r w:rsidRPr="00121531">
                  <w:instrText xml:space="preserve"> XE "aesthetics" </w:instrText>
                </w:r>
                <w:r w:rsidRPr="00121531">
                  <w:fldChar w:fldCharType="end"/>
                </w:r>
                <w:r w:rsidRPr="00121531">
                  <w:t xml:space="preserve"> strengthened this association with scientific endeavor. As was the case for public art institutions of the late empire, this private institutionalization of art, while conservative in its artistic approaches, incorporated social utilitarianism and political radicalism.</w:t>
                </w:r>
              </w:p>
              <w:p w14:paraId="33685546" w14:textId="77777777" w:rsidR="003F0D73" w:rsidRDefault="003F0D73" w:rsidP="00C27FAB"/>
            </w:tc>
          </w:sdtContent>
        </w:sdt>
      </w:tr>
      <w:tr w:rsidR="003235A7" w14:paraId="3298CB9B" w14:textId="77777777" w:rsidTr="003235A7">
        <w:tc>
          <w:tcPr>
            <w:tcW w:w="9016" w:type="dxa"/>
          </w:tcPr>
          <w:p w14:paraId="37C8A502"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74118C0EA2BBE34FBEA92B30ADCB89A0"/>
              </w:placeholder>
            </w:sdtPr>
            <w:sdtContent>
              <w:p w14:paraId="276F05A9" w14:textId="77777777" w:rsidR="00240379" w:rsidRPr="00121531" w:rsidRDefault="00240379" w:rsidP="00240379">
                <w:pPr>
                  <w:widowControl w:val="0"/>
                  <w:autoSpaceDE w:val="0"/>
                  <w:autoSpaceDN w:val="0"/>
                  <w:adjustRightInd w:val="0"/>
                  <w:spacing w:after="240"/>
                  <w:rPr>
                    <w:rFonts w:ascii="Times New Roman" w:eastAsiaTheme="minorEastAsia" w:hAnsi="Times New Roman"/>
                    <w:szCs w:val="24"/>
                    <w:lang w:eastAsia="de-DE"/>
                  </w:rPr>
                </w:pPr>
                <w:r w:rsidRPr="00121531">
                  <w:rPr>
                    <w:rFonts w:ascii="Times New Roman" w:eastAsiaTheme="minorEastAsia" w:hAnsi="Times New Roman"/>
                    <w:szCs w:val="24"/>
                    <w:lang w:eastAsia="de-DE"/>
                  </w:rPr>
                  <w:t xml:space="preserve">Başkan, Seyfi. </w:t>
                </w:r>
                <w:r w:rsidRPr="00121531">
                  <w:rPr>
                    <w:rFonts w:ascii="Times New Roman" w:eastAsiaTheme="minorEastAsia" w:hAnsi="Times New Roman"/>
                    <w:i/>
                    <w:iCs/>
                    <w:szCs w:val="24"/>
                    <w:lang w:eastAsia="de-DE"/>
                  </w:rPr>
                  <w:t xml:space="preserve">Osmanlı Ressamlar Cemiyeti. </w:t>
                </w:r>
                <w:r w:rsidRPr="00121531">
                  <w:rPr>
                    <w:rFonts w:ascii="Times New Roman" w:eastAsiaTheme="minorEastAsia" w:hAnsi="Times New Roman"/>
                    <w:szCs w:val="24"/>
                    <w:lang w:eastAsia="de-DE"/>
                  </w:rPr>
                  <w:t>Ankara: Çardaş Yayınları, 1994.</w:t>
                </w:r>
              </w:p>
              <w:p w14:paraId="6938E641" w14:textId="77777777" w:rsidR="00240379" w:rsidRPr="00121531" w:rsidRDefault="00240379" w:rsidP="00240379">
                <w:pPr>
                  <w:pStyle w:val="Bibliography"/>
                  <w:rPr>
                    <w:rFonts w:ascii="Times New Roman" w:hAnsi="Times New Roman"/>
                    <w:noProof/>
                    <w:szCs w:val="24"/>
                    <w:lang w:val="uz-Cyrl-UZ"/>
                  </w:rPr>
                </w:pPr>
                <w:r w:rsidRPr="00121531">
                  <w:rPr>
                    <w:rFonts w:ascii="Times New Roman" w:hAnsi="Times New Roman"/>
                    <w:noProof/>
                    <w:szCs w:val="24"/>
                    <w:lang w:val="uz-Cyrl-UZ"/>
                  </w:rPr>
                  <w:t xml:space="preserve">Renda, Günsel, Turan Erol, Adnan Turani, Kaya Özsezgin, and Mustafa Aslıer. </w:t>
                </w:r>
                <w:r w:rsidRPr="00121531">
                  <w:rPr>
                    <w:rFonts w:ascii="Times New Roman" w:hAnsi="Times New Roman"/>
                    <w:i/>
                    <w:iCs/>
                    <w:noProof/>
                    <w:szCs w:val="24"/>
                    <w:lang w:val="uz-Cyrl-UZ"/>
                  </w:rPr>
                  <w:t>A History of Turkish Painting.</w:t>
                </w:r>
                <w:r w:rsidRPr="00121531">
                  <w:rPr>
                    <w:rFonts w:ascii="Times New Roman" w:hAnsi="Times New Roman"/>
                    <w:noProof/>
                    <w:szCs w:val="24"/>
                    <w:lang w:val="uz-Cyrl-UZ"/>
                  </w:rPr>
                  <w:t xml:space="preserve"> Seattle, London: Palasar SA in association with University of Washington Press, 1988.</w:t>
                </w:r>
              </w:p>
              <w:p w14:paraId="46E63EDA" w14:textId="77777777" w:rsidR="00240379" w:rsidRPr="00121531" w:rsidRDefault="00240379" w:rsidP="00240379">
                <w:pPr>
                  <w:rPr>
                    <w:rFonts w:ascii="Times New Roman" w:hAnsi="Times New Roman"/>
                    <w:szCs w:val="24"/>
                  </w:rPr>
                </w:pPr>
              </w:p>
              <w:p w14:paraId="0A0618FA" w14:textId="77777777" w:rsidR="00240379" w:rsidRPr="00121531" w:rsidRDefault="00240379" w:rsidP="00240379">
                <w:pPr>
                  <w:pStyle w:val="Bibliography"/>
                  <w:rPr>
                    <w:rFonts w:ascii="Times New Roman" w:hAnsi="Times New Roman"/>
                    <w:noProof/>
                    <w:szCs w:val="24"/>
                    <w:lang w:val="uz-Cyrl-UZ"/>
                  </w:rPr>
                </w:pPr>
                <w:r w:rsidRPr="00121531">
                  <w:rPr>
                    <w:rFonts w:ascii="Times New Roman" w:hAnsi="Times New Roman"/>
                    <w:noProof/>
                    <w:szCs w:val="24"/>
                    <w:lang w:val="uz-Cyrl-UZ"/>
                  </w:rPr>
                  <w:t xml:space="preserve">Shaw, Wendy M. K., </w:t>
                </w:r>
                <w:r w:rsidRPr="00121531">
                  <w:rPr>
                    <w:rFonts w:ascii="Times New Roman" w:hAnsi="Times New Roman"/>
                    <w:i/>
                    <w:iCs/>
                    <w:noProof/>
                    <w:szCs w:val="24"/>
                    <w:lang w:val="uz-Cyrl-UZ"/>
                  </w:rPr>
                  <w:t>Ottoman Painting: Reflections of Western Art in the Ottoman Empire.</w:t>
                </w:r>
                <w:r w:rsidRPr="00121531">
                  <w:rPr>
                    <w:rFonts w:ascii="Times New Roman" w:hAnsi="Times New Roman"/>
                    <w:noProof/>
                    <w:szCs w:val="24"/>
                    <w:lang w:val="uz-Cyrl-UZ"/>
                  </w:rPr>
                  <w:t xml:space="preserve"> London: I. B. Tauris, 2011.</w:t>
                </w:r>
              </w:p>
              <w:p w14:paraId="26F8D1E3" w14:textId="77777777" w:rsidR="003235A7" w:rsidRDefault="00E97CA6" w:rsidP="00FB11DE"/>
            </w:sdtContent>
          </w:sdt>
        </w:tc>
      </w:tr>
    </w:tbl>
    <w:p w14:paraId="2AC7C07E"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CA2359" w14:textId="77777777" w:rsidR="00240379" w:rsidRDefault="00240379" w:rsidP="007A0D55">
      <w:pPr>
        <w:spacing w:after="0" w:line="240" w:lineRule="auto"/>
      </w:pPr>
      <w:r>
        <w:separator/>
      </w:r>
    </w:p>
  </w:endnote>
  <w:endnote w:type="continuationSeparator" w:id="0">
    <w:p w14:paraId="308A57F3" w14:textId="77777777" w:rsidR="00240379" w:rsidRDefault="0024037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06AAE" w14:textId="77777777" w:rsidR="00240379" w:rsidRDefault="00240379" w:rsidP="007A0D55">
      <w:pPr>
        <w:spacing w:after="0" w:line="240" w:lineRule="auto"/>
      </w:pPr>
      <w:r>
        <w:separator/>
      </w:r>
    </w:p>
  </w:footnote>
  <w:footnote w:type="continuationSeparator" w:id="0">
    <w:p w14:paraId="642208DA" w14:textId="77777777" w:rsidR="00240379" w:rsidRDefault="0024037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3C8A6" w14:textId="77777777" w:rsidR="00240379" w:rsidRDefault="00240379">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C05753F" w14:textId="77777777" w:rsidR="00240379" w:rsidRDefault="0024037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CA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0379"/>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C64DA"/>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5B2"/>
    <w:rsid w:val="00CF3EC5"/>
    <w:rsid w:val="00D656DA"/>
    <w:rsid w:val="00D83300"/>
    <w:rsid w:val="00DC6B48"/>
    <w:rsid w:val="00DF01B0"/>
    <w:rsid w:val="00E85A05"/>
    <w:rsid w:val="00E95829"/>
    <w:rsid w:val="00E97CA6"/>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6EC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7C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CA6"/>
    <w:rPr>
      <w:rFonts w:ascii="Lucida Grande" w:hAnsi="Lucida Grande" w:cs="Lucida Grande"/>
      <w:sz w:val="18"/>
      <w:szCs w:val="18"/>
    </w:rPr>
  </w:style>
  <w:style w:type="paragraph" w:styleId="Caption">
    <w:name w:val="caption"/>
    <w:basedOn w:val="Normal"/>
    <w:next w:val="Normal"/>
    <w:uiPriority w:val="35"/>
    <w:semiHidden/>
    <w:qFormat/>
    <w:rsid w:val="00240379"/>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240379"/>
    <w:pPr>
      <w:spacing w:after="0" w:line="240" w:lineRule="auto"/>
    </w:pPr>
    <w:rPr>
      <w:rFonts w:ascii="Times" w:eastAsia="Times" w:hAnsi="Times" w:cs="Times New Roman"/>
      <w:sz w:val="24"/>
      <w:szCs w:val="20"/>
      <w:lang w:val="en-US" w:eastAsia="tr-T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97CA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97CA6"/>
    <w:rPr>
      <w:rFonts w:ascii="Lucida Grande" w:hAnsi="Lucida Grande" w:cs="Lucida Grande"/>
      <w:sz w:val="18"/>
      <w:szCs w:val="18"/>
    </w:rPr>
  </w:style>
  <w:style w:type="paragraph" w:styleId="Caption">
    <w:name w:val="caption"/>
    <w:basedOn w:val="Normal"/>
    <w:next w:val="Normal"/>
    <w:uiPriority w:val="35"/>
    <w:semiHidden/>
    <w:qFormat/>
    <w:rsid w:val="00240379"/>
    <w:pPr>
      <w:spacing w:after="200" w:line="240" w:lineRule="auto"/>
    </w:pPr>
    <w:rPr>
      <w:b/>
      <w:bCs/>
      <w:color w:val="5B9BD5" w:themeColor="accent1"/>
      <w:sz w:val="18"/>
      <w:szCs w:val="18"/>
    </w:rPr>
  </w:style>
  <w:style w:type="paragraph" w:styleId="Bibliography">
    <w:name w:val="Bibliography"/>
    <w:basedOn w:val="Normal"/>
    <w:next w:val="Normal"/>
    <w:uiPriority w:val="37"/>
    <w:unhideWhenUsed/>
    <w:rsid w:val="00240379"/>
    <w:pPr>
      <w:spacing w:after="0" w:line="240" w:lineRule="auto"/>
    </w:pPr>
    <w:rPr>
      <w:rFonts w:ascii="Times" w:eastAsia="Times" w:hAnsi="Times" w:cs="Times New Roman"/>
      <w:sz w:val="24"/>
      <w:szCs w:val="20"/>
      <w:lang w:val="en-US"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A7A111E62CF324D92D3D02A45F96643"/>
        <w:category>
          <w:name w:val="General"/>
          <w:gallery w:val="placeholder"/>
        </w:category>
        <w:types>
          <w:type w:val="bbPlcHdr"/>
        </w:types>
        <w:behaviors>
          <w:behavior w:val="content"/>
        </w:behaviors>
        <w:guid w:val="{9599C432-AB91-FA4C-8E4F-F8C608E4C2D7}"/>
      </w:docPartPr>
      <w:docPartBody>
        <w:p w:rsidR="00000000" w:rsidRDefault="004E117A">
          <w:pPr>
            <w:pStyle w:val="EA7A111E62CF324D92D3D02A45F96643"/>
          </w:pPr>
          <w:r w:rsidRPr="00CC586D">
            <w:rPr>
              <w:rStyle w:val="PlaceholderText"/>
              <w:b/>
              <w:color w:val="FFFFFF" w:themeColor="background1"/>
            </w:rPr>
            <w:t>[Salutation]</w:t>
          </w:r>
        </w:p>
      </w:docPartBody>
    </w:docPart>
    <w:docPart>
      <w:docPartPr>
        <w:name w:val="5845571C77B18D4182FE124AA8330F89"/>
        <w:category>
          <w:name w:val="General"/>
          <w:gallery w:val="placeholder"/>
        </w:category>
        <w:types>
          <w:type w:val="bbPlcHdr"/>
        </w:types>
        <w:behaviors>
          <w:behavior w:val="content"/>
        </w:behaviors>
        <w:guid w:val="{86273672-6B30-4740-9554-D2B74B538B55}"/>
      </w:docPartPr>
      <w:docPartBody>
        <w:p w:rsidR="00000000" w:rsidRDefault="004E117A">
          <w:pPr>
            <w:pStyle w:val="5845571C77B18D4182FE124AA8330F89"/>
          </w:pPr>
          <w:r>
            <w:rPr>
              <w:rStyle w:val="PlaceholderText"/>
            </w:rPr>
            <w:t>[First name]</w:t>
          </w:r>
        </w:p>
      </w:docPartBody>
    </w:docPart>
    <w:docPart>
      <w:docPartPr>
        <w:name w:val="118060CAF4CD7346A88EB39D5C28DBF1"/>
        <w:category>
          <w:name w:val="General"/>
          <w:gallery w:val="placeholder"/>
        </w:category>
        <w:types>
          <w:type w:val="bbPlcHdr"/>
        </w:types>
        <w:behaviors>
          <w:behavior w:val="content"/>
        </w:behaviors>
        <w:guid w:val="{561CAA93-B70E-DC45-A252-E770D21A377E}"/>
      </w:docPartPr>
      <w:docPartBody>
        <w:p w:rsidR="00000000" w:rsidRDefault="004E117A">
          <w:pPr>
            <w:pStyle w:val="118060CAF4CD7346A88EB39D5C28DBF1"/>
          </w:pPr>
          <w:r>
            <w:rPr>
              <w:rStyle w:val="PlaceholderText"/>
            </w:rPr>
            <w:t>[Middle name]</w:t>
          </w:r>
        </w:p>
      </w:docPartBody>
    </w:docPart>
    <w:docPart>
      <w:docPartPr>
        <w:name w:val="5232D90FF4B35C43AAD567F4DC0F0F3A"/>
        <w:category>
          <w:name w:val="General"/>
          <w:gallery w:val="placeholder"/>
        </w:category>
        <w:types>
          <w:type w:val="bbPlcHdr"/>
        </w:types>
        <w:behaviors>
          <w:behavior w:val="content"/>
        </w:behaviors>
        <w:guid w:val="{A18704CA-7A71-8141-BA37-2BC99358B86C}"/>
      </w:docPartPr>
      <w:docPartBody>
        <w:p w:rsidR="00000000" w:rsidRDefault="004E117A">
          <w:pPr>
            <w:pStyle w:val="5232D90FF4B35C43AAD567F4DC0F0F3A"/>
          </w:pPr>
          <w:r>
            <w:rPr>
              <w:rStyle w:val="PlaceholderText"/>
            </w:rPr>
            <w:t>[Last name]</w:t>
          </w:r>
        </w:p>
      </w:docPartBody>
    </w:docPart>
    <w:docPart>
      <w:docPartPr>
        <w:name w:val="BB78A732DC500E4F8FFCDE58A4BE96D9"/>
        <w:category>
          <w:name w:val="General"/>
          <w:gallery w:val="placeholder"/>
        </w:category>
        <w:types>
          <w:type w:val="bbPlcHdr"/>
        </w:types>
        <w:behaviors>
          <w:behavior w:val="content"/>
        </w:behaviors>
        <w:guid w:val="{CE511E87-E2A8-1C42-85FC-420DCD03DB8C}"/>
      </w:docPartPr>
      <w:docPartBody>
        <w:p w:rsidR="00000000" w:rsidRDefault="004E117A">
          <w:pPr>
            <w:pStyle w:val="BB78A732DC500E4F8FFCDE58A4BE96D9"/>
          </w:pPr>
          <w:r>
            <w:rPr>
              <w:rStyle w:val="PlaceholderText"/>
            </w:rPr>
            <w:t>[Enter your biography]</w:t>
          </w:r>
        </w:p>
      </w:docPartBody>
    </w:docPart>
    <w:docPart>
      <w:docPartPr>
        <w:name w:val="D448E09734CAFD4DA16A2557479777E3"/>
        <w:category>
          <w:name w:val="General"/>
          <w:gallery w:val="placeholder"/>
        </w:category>
        <w:types>
          <w:type w:val="bbPlcHdr"/>
        </w:types>
        <w:behaviors>
          <w:behavior w:val="content"/>
        </w:behaviors>
        <w:guid w:val="{7B774539-2AEF-7240-AB58-B773C3E98372}"/>
      </w:docPartPr>
      <w:docPartBody>
        <w:p w:rsidR="00000000" w:rsidRDefault="004E117A">
          <w:pPr>
            <w:pStyle w:val="D448E09734CAFD4DA16A2557479777E3"/>
          </w:pPr>
          <w:r>
            <w:rPr>
              <w:rStyle w:val="PlaceholderText"/>
            </w:rPr>
            <w:t>[Enter the institution with which you are affiliated]</w:t>
          </w:r>
        </w:p>
      </w:docPartBody>
    </w:docPart>
    <w:docPart>
      <w:docPartPr>
        <w:name w:val="C8C8CB5C793F9B4A97F0E0767D376270"/>
        <w:category>
          <w:name w:val="General"/>
          <w:gallery w:val="placeholder"/>
        </w:category>
        <w:types>
          <w:type w:val="bbPlcHdr"/>
        </w:types>
        <w:behaviors>
          <w:behavior w:val="content"/>
        </w:behaviors>
        <w:guid w:val="{6A48B579-3013-2B45-838C-4A8398B4C5B7}"/>
      </w:docPartPr>
      <w:docPartBody>
        <w:p w:rsidR="00000000" w:rsidRDefault="004E117A">
          <w:pPr>
            <w:pStyle w:val="C8C8CB5C793F9B4A97F0E0767D376270"/>
          </w:pPr>
          <w:r w:rsidRPr="00EF74F7">
            <w:rPr>
              <w:b/>
              <w:color w:val="808080" w:themeColor="background1" w:themeShade="80"/>
            </w:rPr>
            <w:t>[Enter the headword for your article]</w:t>
          </w:r>
        </w:p>
      </w:docPartBody>
    </w:docPart>
    <w:docPart>
      <w:docPartPr>
        <w:name w:val="9D6743029B4A2547A9B16E62171C88A3"/>
        <w:category>
          <w:name w:val="General"/>
          <w:gallery w:val="placeholder"/>
        </w:category>
        <w:types>
          <w:type w:val="bbPlcHdr"/>
        </w:types>
        <w:behaviors>
          <w:behavior w:val="content"/>
        </w:behaviors>
        <w:guid w:val="{DCEABA67-BC5E-8E4C-8B3A-582D295DE4E4}"/>
      </w:docPartPr>
      <w:docPartBody>
        <w:p w:rsidR="00000000" w:rsidRDefault="004E117A">
          <w:pPr>
            <w:pStyle w:val="9D6743029B4A2547A9B16E62171C88A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528A7ED4B10449B41CD3CD3EDE46AC"/>
        <w:category>
          <w:name w:val="General"/>
          <w:gallery w:val="placeholder"/>
        </w:category>
        <w:types>
          <w:type w:val="bbPlcHdr"/>
        </w:types>
        <w:behaviors>
          <w:behavior w:val="content"/>
        </w:behaviors>
        <w:guid w:val="{BA4A8C8A-12D3-CE49-A636-8F090FE7FBEA}"/>
      </w:docPartPr>
      <w:docPartBody>
        <w:p w:rsidR="00000000" w:rsidRDefault="004E117A">
          <w:pPr>
            <w:pStyle w:val="A4528A7ED4B10449B41CD3CD3EDE46A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7F29E74E59F5E40B3589FB3E9147D41"/>
        <w:category>
          <w:name w:val="General"/>
          <w:gallery w:val="placeholder"/>
        </w:category>
        <w:types>
          <w:type w:val="bbPlcHdr"/>
        </w:types>
        <w:behaviors>
          <w:behavior w:val="content"/>
        </w:behaviors>
        <w:guid w:val="{20010B59-CFC0-764D-8332-12B03307ABEE}"/>
      </w:docPartPr>
      <w:docPartBody>
        <w:p w:rsidR="00000000" w:rsidRDefault="004E117A">
          <w:pPr>
            <w:pStyle w:val="B7F29E74E59F5E40B3589FB3E9147D4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4118C0EA2BBE34FBEA92B30ADCB89A0"/>
        <w:category>
          <w:name w:val="General"/>
          <w:gallery w:val="placeholder"/>
        </w:category>
        <w:types>
          <w:type w:val="bbPlcHdr"/>
        </w:types>
        <w:behaviors>
          <w:behavior w:val="content"/>
        </w:behaviors>
        <w:guid w:val="{FC26B3E4-AC66-6C42-AE19-36EEF4DE7494}"/>
      </w:docPartPr>
      <w:docPartBody>
        <w:p w:rsidR="00000000" w:rsidRDefault="004E117A">
          <w:pPr>
            <w:pStyle w:val="74118C0EA2BBE34FBEA92B30ADCB89A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7A111E62CF324D92D3D02A45F96643">
    <w:name w:val="EA7A111E62CF324D92D3D02A45F96643"/>
  </w:style>
  <w:style w:type="paragraph" w:customStyle="1" w:styleId="5845571C77B18D4182FE124AA8330F89">
    <w:name w:val="5845571C77B18D4182FE124AA8330F89"/>
  </w:style>
  <w:style w:type="paragraph" w:customStyle="1" w:styleId="118060CAF4CD7346A88EB39D5C28DBF1">
    <w:name w:val="118060CAF4CD7346A88EB39D5C28DBF1"/>
  </w:style>
  <w:style w:type="paragraph" w:customStyle="1" w:styleId="5232D90FF4B35C43AAD567F4DC0F0F3A">
    <w:name w:val="5232D90FF4B35C43AAD567F4DC0F0F3A"/>
  </w:style>
  <w:style w:type="paragraph" w:customStyle="1" w:styleId="BB78A732DC500E4F8FFCDE58A4BE96D9">
    <w:name w:val="BB78A732DC500E4F8FFCDE58A4BE96D9"/>
  </w:style>
  <w:style w:type="paragraph" w:customStyle="1" w:styleId="D448E09734CAFD4DA16A2557479777E3">
    <w:name w:val="D448E09734CAFD4DA16A2557479777E3"/>
  </w:style>
  <w:style w:type="paragraph" w:customStyle="1" w:styleId="C8C8CB5C793F9B4A97F0E0767D376270">
    <w:name w:val="C8C8CB5C793F9B4A97F0E0767D376270"/>
  </w:style>
  <w:style w:type="paragraph" w:customStyle="1" w:styleId="9D6743029B4A2547A9B16E62171C88A3">
    <w:name w:val="9D6743029B4A2547A9B16E62171C88A3"/>
  </w:style>
  <w:style w:type="paragraph" w:customStyle="1" w:styleId="A4528A7ED4B10449B41CD3CD3EDE46AC">
    <w:name w:val="A4528A7ED4B10449B41CD3CD3EDE46AC"/>
  </w:style>
  <w:style w:type="paragraph" w:customStyle="1" w:styleId="B7F29E74E59F5E40B3589FB3E9147D41">
    <w:name w:val="B7F29E74E59F5E40B3589FB3E9147D41"/>
  </w:style>
  <w:style w:type="paragraph" w:customStyle="1" w:styleId="74118C0EA2BBE34FBEA92B30ADCB89A0">
    <w:name w:val="74118C0EA2BBE34FBEA92B30ADCB89A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A7A111E62CF324D92D3D02A45F96643">
    <w:name w:val="EA7A111E62CF324D92D3D02A45F96643"/>
  </w:style>
  <w:style w:type="paragraph" w:customStyle="1" w:styleId="5845571C77B18D4182FE124AA8330F89">
    <w:name w:val="5845571C77B18D4182FE124AA8330F89"/>
  </w:style>
  <w:style w:type="paragraph" w:customStyle="1" w:styleId="118060CAF4CD7346A88EB39D5C28DBF1">
    <w:name w:val="118060CAF4CD7346A88EB39D5C28DBF1"/>
  </w:style>
  <w:style w:type="paragraph" w:customStyle="1" w:styleId="5232D90FF4B35C43AAD567F4DC0F0F3A">
    <w:name w:val="5232D90FF4B35C43AAD567F4DC0F0F3A"/>
  </w:style>
  <w:style w:type="paragraph" w:customStyle="1" w:styleId="BB78A732DC500E4F8FFCDE58A4BE96D9">
    <w:name w:val="BB78A732DC500E4F8FFCDE58A4BE96D9"/>
  </w:style>
  <w:style w:type="paragraph" w:customStyle="1" w:styleId="D448E09734CAFD4DA16A2557479777E3">
    <w:name w:val="D448E09734CAFD4DA16A2557479777E3"/>
  </w:style>
  <w:style w:type="paragraph" w:customStyle="1" w:styleId="C8C8CB5C793F9B4A97F0E0767D376270">
    <w:name w:val="C8C8CB5C793F9B4A97F0E0767D376270"/>
  </w:style>
  <w:style w:type="paragraph" w:customStyle="1" w:styleId="9D6743029B4A2547A9B16E62171C88A3">
    <w:name w:val="9D6743029B4A2547A9B16E62171C88A3"/>
  </w:style>
  <w:style w:type="paragraph" w:customStyle="1" w:styleId="A4528A7ED4B10449B41CD3CD3EDE46AC">
    <w:name w:val="A4528A7ED4B10449B41CD3CD3EDE46AC"/>
  </w:style>
  <w:style w:type="paragraph" w:customStyle="1" w:styleId="B7F29E74E59F5E40B3589FB3E9147D41">
    <w:name w:val="B7F29E74E59F5E40B3589FB3E9147D41"/>
  </w:style>
  <w:style w:type="paragraph" w:customStyle="1" w:styleId="74118C0EA2BBE34FBEA92B30ADCB89A0">
    <w:name w:val="74118C0EA2BBE34FBEA92B30ADCB89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8</TotalTime>
  <Pages>3</Pages>
  <Words>1515</Words>
  <Characters>8642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2</cp:revision>
  <dcterms:created xsi:type="dcterms:W3CDTF">2014-11-12T07:21:00Z</dcterms:created>
  <dcterms:modified xsi:type="dcterms:W3CDTF">2014-11-12T07:46:00Z</dcterms:modified>
</cp:coreProperties>
</file>