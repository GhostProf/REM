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09BE08" w14:textId="77777777" w:rsidTr="00922950">
        <w:tc>
          <w:tcPr>
            <w:tcW w:w="491" w:type="dxa"/>
            <w:vMerge w:val="restart"/>
            <w:shd w:val="clear" w:color="auto" w:fill="A6A6A6" w:themeFill="background1" w:themeFillShade="A6"/>
            <w:textDirection w:val="btLr"/>
          </w:tcPr>
          <w:p w14:paraId="10076D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C61EA947B67444A4326E0CB37FD5AC"/>
            </w:placeholder>
            <w:showingPlcHdr/>
            <w:dropDownList>
              <w:listItem w:displayText="Dr." w:value="Dr."/>
              <w:listItem w:displayText="Prof." w:value="Prof."/>
            </w:dropDownList>
          </w:sdtPr>
          <w:sdtEndPr/>
          <w:sdtContent>
            <w:tc>
              <w:tcPr>
                <w:tcW w:w="1259" w:type="dxa"/>
              </w:tcPr>
              <w:p w14:paraId="07F248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557624AC206B4BA54BD31FD0F53585"/>
            </w:placeholder>
            <w:text/>
          </w:sdtPr>
          <w:sdtEndPr/>
          <w:sdtContent>
            <w:tc>
              <w:tcPr>
                <w:tcW w:w="2073" w:type="dxa"/>
              </w:tcPr>
              <w:p w14:paraId="74C31C58" w14:textId="77777777" w:rsidR="00B574C9" w:rsidRDefault="00137455" w:rsidP="00137455">
                <w:r>
                  <w:t>Alla</w:t>
                </w:r>
              </w:p>
            </w:tc>
          </w:sdtContent>
        </w:sdt>
        <w:sdt>
          <w:sdtPr>
            <w:alias w:val="Middle name"/>
            <w:tag w:val="authorMiddleName"/>
            <w:id w:val="-2076034781"/>
            <w:placeholder>
              <w:docPart w:val="63AAD114AC2A8E4DA843C3A17C778DC0"/>
            </w:placeholder>
            <w:text/>
          </w:sdtPr>
          <w:sdtEndPr/>
          <w:sdtContent>
            <w:tc>
              <w:tcPr>
                <w:tcW w:w="2551" w:type="dxa"/>
              </w:tcPr>
              <w:p w14:paraId="7C23654F" w14:textId="77777777" w:rsidR="00B574C9" w:rsidRDefault="00137455" w:rsidP="00137455">
                <w:r>
                  <w:t>G.</w:t>
                </w:r>
              </w:p>
            </w:tc>
          </w:sdtContent>
        </w:sdt>
        <w:sdt>
          <w:sdtPr>
            <w:alias w:val="Last name"/>
            <w:tag w:val="authorLastName"/>
            <w:id w:val="-1088529830"/>
            <w:placeholder>
              <w:docPart w:val="33FB0B42DA5C1B45B5CD767D27F44D0B"/>
            </w:placeholder>
            <w:text/>
          </w:sdtPr>
          <w:sdtEndPr/>
          <w:sdtContent>
            <w:tc>
              <w:tcPr>
                <w:tcW w:w="2642" w:type="dxa"/>
              </w:tcPr>
              <w:p w14:paraId="74F285F3" w14:textId="77777777" w:rsidR="00B574C9" w:rsidRDefault="00137455" w:rsidP="00137455">
                <w:r>
                  <w:t>Vronskaya</w:t>
                </w:r>
              </w:p>
            </w:tc>
          </w:sdtContent>
        </w:sdt>
      </w:tr>
      <w:tr w:rsidR="00B574C9" w14:paraId="0CA00DCA" w14:textId="77777777" w:rsidTr="001A6A06">
        <w:trPr>
          <w:trHeight w:val="986"/>
        </w:trPr>
        <w:tc>
          <w:tcPr>
            <w:tcW w:w="491" w:type="dxa"/>
            <w:vMerge/>
            <w:shd w:val="clear" w:color="auto" w:fill="A6A6A6" w:themeFill="background1" w:themeFillShade="A6"/>
          </w:tcPr>
          <w:p w14:paraId="6BCBEB08" w14:textId="77777777" w:rsidR="00B574C9" w:rsidRPr="001A6A06" w:rsidRDefault="00B574C9" w:rsidP="00CF1542">
            <w:pPr>
              <w:jc w:val="center"/>
              <w:rPr>
                <w:b/>
                <w:color w:val="FFFFFF" w:themeColor="background1"/>
              </w:rPr>
            </w:pPr>
          </w:p>
        </w:tc>
        <w:sdt>
          <w:sdtPr>
            <w:alias w:val="Biography"/>
            <w:tag w:val="authorBiography"/>
            <w:id w:val="938807824"/>
            <w:placeholder>
              <w:docPart w:val="693E2215A29686499B91E68FD8DCABB4"/>
            </w:placeholder>
            <w:showingPlcHdr/>
          </w:sdtPr>
          <w:sdtEndPr/>
          <w:sdtContent>
            <w:tc>
              <w:tcPr>
                <w:tcW w:w="8525" w:type="dxa"/>
                <w:gridSpan w:val="4"/>
              </w:tcPr>
              <w:p w14:paraId="09047F9B" w14:textId="77777777" w:rsidR="00B574C9" w:rsidRDefault="00B574C9" w:rsidP="00922950">
                <w:r>
                  <w:rPr>
                    <w:rStyle w:val="PlaceholderText"/>
                  </w:rPr>
                  <w:t>[Enter your biography]</w:t>
                </w:r>
              </w:p>
            </w:tc>
          </w:sdtContent>
        </w:sdt>
      </w:tr>
      <w:tr w:rsidR="00B574C9" w14:paraId="60290F7D" w14:textId="77777777" w:rsidTr="001A6A06">
        <w:trPr>
          <w:trHeight w:val="986"/>
        </w:trPr>
        <w:tc>
          <w:tcPr>
            <w:tcW w:w="491" w:type="dxa"/>
            <w:vMerge/>
            <w:shd w:val="clear" w:color="auto" w:fill="A6A6A6" w:themeFill="background1" w:themeFillShade="A6"/>
          </w:tcPr>
          <w:p w14:paraId="733DC5DD" w14:textId="77777777" w:rsidR="00B574C9" w:rsidRPr="001A6A06" w:rsidRDefault="00B574C9" w:rsidP="00CF1542">
            <w:pPr>
              <w:jc w:val="center"/>
              <w:rPr>
                <w:b/>
                <w:color w:val="FFFFFF" w:themeColor="background1"/>
              </w:rPr>
            </w:pPr>
          </w:p>
        </w:tc>
        <w:sdt>
          <w:sdtPr>
            <w:alias w:val="Affiliation"/>
            <w:tag w:val="affiliation"/>
            <w:id w:val="2012937915"/>
            <w:placeholder>
              <w:docPart w:val="BA149894B816E1448CCFC711714D4A9B"/>
            </w:placeholder>
            <w:text/>
          </w:sdtPr>
          <w:sdtEndPr/>
          <w:sdtContent>
            <w:tc>
              <w:tcPr>
                <w:tcW w:w="8525" w:type="dxa"/>
                <w:gridSpan w:val="4"/>
              </w:tcPr>
              <w:p w14:paraId="23DC9411" w14:textId="77777777" w:rsidR="00B574C9" w:rsidRPr="00137455" w:rsidRDefault="00137455" w:rsidP="00137455">
                <w:pPr>
                  <w:rPr>
                    <w:rFonts w:ascii="Times New Roman" w:eastAsia="Calibri" w:hAnsi="Times New Roman" w:cs="Times New Roman"/>
                    <w:b/>
                    <w:bCs/>
                    <w:color w:val="7F7F7F"/>
                    <w:lang w:val="en-US"/>
                  </w:rPr>
                </w:pPr>
                <w:r>
                  <w:t>Massachusetts Institute of Technology.</w:t>
                </w:r>
                <w:r>
                  <w:br/>
                  <w:t xml:space="preserve">State Institute for Art Studies, Moscow. </w:t>
                </w:r>
              </w:p>
            </w:tc>
          </w:sdtContent>
        </w:sdt>
      </w:tr>
    </w:tbl>
    <w:p w14:paraId="22441A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9345E7" w14:textId="77777777" w:rsidTr="00244BB0">
        <w:tc>
          <w:tcPr>
            <w:tcW w:w="9016" w:type="dxa"/>
            <w:shd w:val="clear" w:color="auto" w:fill="A6A6A6" w:themeFill="background1" w:themeFillShade="A6"/>
            <w:tcMar>
              <w:top w:w="113" w:type="dxa"/>
              <w:bottom w:w="113" w:type="dxa"/>
            </w:tcMar>
          </w:tcPr>
          <w:p w14:paraId="29C910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245D5" w14:textId="77777777" w:rsidTr="003F0D73">
        <w:sdt>
          <w:sdtPr>
            <w:alias w:val="Article headword"/>
            <w:tag w:val="articleHeadword"/>
            <w:id w:val="-361440020"/>
            <w:placeholder>
              <w:docPart w:val="F9F480AC308D7A40B4221D3417AF04D0"/>
            </w:placeholder>
            <w:text/>
          </w:sdtPr>
          <w:sdtEndPr/>
          <w:sdtContent>
            <w:tc>
              <w:tcPr>
                <w:tcW w:w="9016" w:type="dxa"/>
                <w:tcMar>
                  <w:top w:w="113" w:type="dxa"/>
                  <w:bottom w:w="113" w:type="dxa"/>
                </w:tcMar>
              </w:tcPr>
              <w:p w14:paraId="29ED6757" w14:textId="77777777" w:rsidR="003F0D73" w:rsidRPr="00FB589A" w:rsidRDefault="00137455" w:rsidP="00137455">
                <w:r w:rsidRPr="00DA0F4F">
                  <w:rPr>
                    <w:lang w:val="en-US"/>
                  </w:rPr>
                  <w:t>Chernikhov, Iakov (1889-1951)</w:t>
                </w:r>
              </w:p>
            </w:tc>
          </w:sdtContent>
        </w:sdt>
      </w:tr>
      <w:tr w:rsidR="00464699" w14:paraId="4B9ABCF4" w14:textId="77777777" w:rsidTr="009B2C9A">
        <w:sdt>
          <w:sdtPr>
            <w:alias w:val="Variant headwords"/>
            <w:tag w:val="variantHeadwords"/>
            <w:id w:val="173464402"/>
            <w:placeholder>
              <w:docPart w:val="31E942710E19314886B52B9957CA5538"/>
            </w:placeholder>
            <w:showingPlcHdr/>
          </w:sdtPr>
          <w:sdtEndPr/>
          <w:sdtContent>
            <w:tc>
              <w:tcPr>
                <w:tcW w:w="9016" w:type="dxa"/>
                <w:tcMar>
                  <w:top w:w="113" w:type="dxa"/>
                  <w:bottom w:w="113" w:type="dxa"/>
                </w:tcMar>
              </w:tcPr>
              <w:p w14:paraId="535DA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657856" w14:textId="77777777" w:rsidTr="003F0D73">
        <w:sdt>
          <w:sdtPr>
            <w:alias w:val="Abstract"/>
            <w:tag w:val="abstract"/>
            <w:id w:val="-635871867"/>
            <w:placeholder>
              <w:docPart w:val="FDECE6359BB3EE49937125E4D39DA157"/>
            </w:placeholder>
          </w:sdtPr>
          <w:sdtEndPr/>
          <w:sdtContent>
            <w:tc>
              <w:tcPr>
                <w:tcW w:w="9016" w:type="dxa"/>
                <w:tcMar>
                  <w:top w:w="113" w:type="dxa"/>
                  <w:bottom w:w="113" w:type="dxa"/>
                </w:tcMar>
              </w:tcPr>
              <w:p w14:paraId="0A4FCC83" w14:textId="1F264671" w:rsidR="00E85A05" w:rsidRDefault="0076521B" w:rsidP="00E85A05">
                <w:r>
                  <w:t xml:space="preserve">Iakov Georgievich Chernikhov was born </w:t>
                </w:r>
                <w:r w:rsidRPr="00F87B81">
                  <w:t>in Pavlo</w:t>
                </w:r>
                <w:r>
                  <w:t xml:space="preserve">grad, Yekaterinenskav Gubernia of the Russian Empire (today Dnepropetrovskaya Oblast’, </w:t>
                </w:r>
                <w:r w:rsidRPr="00F87B81">
                  <w:t>Ukraine</w:t>
                </w:r>
                <w:r>
                  <w:t xml:space="preserve">) to an impoverished bourgeois Jewish family. Having demonstrated an artistic talent during childhood, as a teenager Chernikhov worked as an apprentice in a photography workshop. After running away from home (where his desire to become an artist found little support), Chernikhov studied at the Odessa Art School (Odesskoe Khudozhestvennoe Uchilishche) from 1906 to 1914. After graduating, he entered the Academy of Arts in St. Petersburg, where he received a diploma in architecture in 1925. Chernikhov’s training as an artist and architect determined his idiosyncratic approach to architectural form, and his interest in specific aspects of its representation. </w:t>
                </w:r>
              </w:p>
            </w:tc>
          </w:sdtContent>
        </w:sdt>
      </w:tr>
      <w:tr w:rsidR="003F0D73" w14:paraId="65AFB34F" w14:textId="77777777" w:rsidTr="003F0D73">
        <w:sdt>
          <w:sdtPr>
            <w:alias w:val="Article text"/>
            <w:tag w:val="articleText"/>
            <w:id w:val="634067588"/>
            <w:placeholder>
              <w:docPart w:val="06071EA05358FC49BEA9C388C29FA232"/>
            </w:placeholder>
          </w:sdtPr>
          <w:sdtEndPr/>
          <w:sdtContent>
            <w:tc>
              <w:tcPr>
                <w:tcW w:w="9016" w:type="dxa"/>
                <w:tcMar>
                  <w:top w:w="113" w:type="dxa"/>
                  <w:bottom w:w="113" w:type="dxa"/>
                </w:tcMar>
              </w:tcPr>
              <w:p w14:paraId="79C63E4D" w14:textId="127D033C" w:rsidR="00137455" w:rsidRDefault="00137455" w:rsidP="003B1B59">
                <w:r>
                  <w:t xml:space="preserve">Iakov Georgievich Chernikhov was born </w:t>
                </w:r>
                <w:r w:rsidRPr="00F87B81">
                  <w:t>in Pavlo</w:t>
                </w:r>
                <w:r>
                  <w:t xml:space="preserve">grad, Yekaterinenskav Gubernia of the Russian Empire (today Dnepropetrovskaya Oblast’, </w:t>
                </w:r>
                <w:r w:rsidRPr="00F87B81">
                  <w:t>Ukraine</w:t>
                </w:r>
                <w:r>
                  <w:t xml:space="preserve">) </w:t>
                </w:r>
                <w:r w:rsidR="00016137">
                  <w:t>to</w:t>
                </w:r>
                <w:r>
                  <w:t xml:space="preserve"> an impoverished bourgeois Jewish family. Having demonstrated an artistic talent </w:t>
                </w:r>
                <w:r w:rsidR="00D50940">
                  <w:t xml:space="preserve">during </w:t>
                </w:r>
                <w:r>
                  <w:t>childhood, as a teenager Chernikhov worked as an apprentice</w:t>
                </w:r>
                <w:r w:rsidR="00016137">
                  <w:t xml:space="preserve"> in a photography workshop. A</w:t>
                </w:r>
                <w:r w:rsidR="0091654F">
                  <w:t>fter running away from home (</w:t>
                </w:r>
                <w:r>
                  <w:t>where his desire to become an artist found little support)</w:t>
                </w:r>
                <w:r w:rsidR="00016137">
                  <w:t>, Chernikhov</w:t>
                </w:r>
                <w:r>
                  <w:t xml:space="preserve"> studied </w:t>
                </w:r>
                <w:r w:rsidR="0091654F">
                  <w:t>at the</w:t>
                </w:r>
                <w:r>
                  <w:t xml:space="preserve"> Odessa Art School (Odessko</w:t>
                </w:r>
                <w:r w:rsidR="0033019A">
                  <w:t xml:space="preserve">e Khudozhestvennoe Uchilishche) </w:t>
                </w:r>
                <w:r w:rsidR="0091654F">
                  <w:t>from 1906 to 1914.</w:t>
                </w:r>
                <w:r w:rsidR="00311970">
                  <w:t xml:space="preserve"> After graduating, </w:t>
                </w:r>
                <w:r w:rsidR="0076521B">
                  <w:t>he</w:t>
                </w:r>
                <w:r>
                  <w:t xml:space="preserve"> entered the Academy of Arts in St. Petersburg, </w:t>
                </w:r>
                <w:r w:rsidR="0033019A">
                  <w:t>where</w:t>
                </w:r>
                <w:r>
                  <w:t xml:space="preserve"> he received a diploma in architecture in 1925. Chernikhov’s training as an artist and architect determined his idiosyncratic approach to architectural form</w:t>
                </w:r>
                <w:r w:rsidR="00E33562">
                  <w:t>,</w:t>
                </w:r>
                <w:r>
                  <w:t xml:space="preserve"> and his interest in </w:t>
                </w:r>
                <w:r w:rsidR="00CE30CA">
                  <w:t>specific aspects</w:t>
                </w:r>
                <w:r>
                  <w:t xml:space="preserve"> of its representation. </w:t>
                </w:r>
              </w:p>
              <w:p w14:paraId="58EFE52E" w14:textId="77777777" w:rsidR="003B1B59" w:rsidRDefault="003B1B59" w:rsidP="003B1B59"/>
              <w:p w14:paraId="4550FF9E" w14:textId="05000EAE" w:rsidR="00137455" w:rsidRDefault="00137455" w:rsidP="003B1B59">
                <w:r>
                  <w:t xml:space="preserve">Chernikhov </w:t>
                </w:r>
                <w:r w:rsidR="00042774">
                  <w:t>took an interest</w:t>
                </w:r>
                <w:r w:rsidR="00373856">
                  <w:t xml:space="preserve"> in drafting techniques, and </w:t>
                </w:r>
                <w:r>
                  <w:t>the geometric construction of ornament</w:t>
                </w:r>
                <w:r w:rsidR="00042774">
                  <w:t xml:space="preserve"> while enrolled at the Odessa Art School</w:t>
                </w:r>
                <w:r>
                  <w:t xml:space="preserve">. </w:t>
                </w:r>
                <w:r w:rsidR="004B2D7D">
                  <w:t>I</w:t>
                </w:r>
                <w:r>
                  <w:t xml:space="preserve">n 1915, under the influence of modernist art movements, </w:t>
                </w:r>
                <w:r w:rsidR="004B2D7D">
                  <w:t>Chernikhov created a new ornament style</w:t>
                </w:r>
                <w:r>
                  <w:t xml:space="preserve"> devoid of symmetry and repetitive rhythm. </w:t>
                </w:r>
                <w:r w:rsidR="00042774">
                  <w:t>Over</w:t>
                </w:r>
                <w:r>
                  <w:t xml:space="preserve"> the next several years, Chernikhov </w:t>
                </w:r>
                <w:r w:rsidR="007C1915">
                  <w:t>synthesised</w:t>
                </w:r>
                <w:r>
                  <w:t xml:space="preserve"> th</w:t>
                </w:r>
                <w:r w:rsidR="0099349E">
                  <w:t>ese ideas into a novel art form called exprimatics</w:t>
                </w:r>
                <w:r>
                  <w:t xml:space="preserve"> (from the French </w:t>
                </w:r>
                <w:r w:rsidRPr="000B713A">
                  <w:rPr>
                    <w:i/>
                  </w:rPr>
                  <w:t>exprimer</w:t>
                </w:r>
                <w:r w:rsidR="0099349E">
                  <w:rPr>
                    <w:i/>
                  </w:rPr>
                  <w:t xml:space="preserve"> </w:t>
                </w:r>
                <w:r w:rsidR="0099349E">
                  <w:t>[</w:t>
                </w:r>
                <w:r w:rsidRPr="003753AB">
                  <w:t>to express</w:t>
                </w:r>
                <w:r w:rsidR="0099349E">
                  <w:t>]</w:t>
                </w:r>
                <w:r>
                  <w:t xml:space="preserve">), which expressed abstract ideas in geometric forms. </w:t>
                </w:r>
                <w:r w:rsidR="00912DA4">
                  <w:t>From 1918 to 1924</w:t>
                </w:r>
                <w:r>
                  <w:t>, he su</w:t>
                </w:r>
                <w:r w:rsidR="00CE0430">
                  <w:t>pplemented exprimatics with aristography</w:t>
                </w:r>
                <w:r>
                  <w:t xml:space="preserve"> (from the Greek </w:t>
                </w:r>
                <w:r>
                  <w:rPr>
                    <w:i/>
                  </w:rPr>
                  <w:t>aristo</w:t>
                </w:r>
                <w:r w:rsidR="00CE0430">
                  <w:t xml:space="preserve"> [</w:t>
                </w:r>
                <w:r>
                  <w:t>the most beautiful</w:t>
                </w:r>
                <w:r w:rsidR="00CE0430">
                  <w:t>]</w:t>
                </w:r>
                <w:r>
                  <w:t>), which suggested a way of intensifying spatial compositions through colour. If Chernikhov’s early work</w:t>
                </w:r>
                <w:r w:rsidR="008306EE">
                  <w:t>s were</w:t>
                </w:r>
                <w:r>
                  <w:t xml:space="preserve"> predominant</w:t>
                </w:r>
                <w:r w:rsidR="003B435B">
                  <w:t xml:space="preserve">ly abstract, </w:t>
                </w:r>
                <w:r>
                  <w:t>he applied the fundamental premises of exprimatics and aristography to architectural drawing</w:t>
                </w:r>
                <w:r w:rsidR="003B435B">
                  <w:t xml:space="preserve"> in the early 1930s</w:t>
                </w:r>
                <w:r>
                  <w:t>. Published as a series of colourfully illustrated books, these drawings merged painterly (</w:t>
                </w:r>
                <w:r w:rsidR="005A141B">
                  <w:t>expressionism</w:t>
                </w:r>
                <w:r>
                  <w:t xml:space="preserve">, </w:t>
                </w:r>
                <w:r w:rsidR="005A141B">
                  <w:t>cubism</w:t>
                </w:r>
                <w:r>
                  <w:t xml:space="preserve">, </w:t>
                </w:r>
                <w:r w:rsidR="005A141B">
                  <w:t>suprematism</w:t>
                </w:r>
                <w:r>
                  <w:t>) and architectural (axonometry, architectural plan conventions) techni</w:t>
                </w:r>
                <w:r w:rsidR="00F627ED">
                  <w:t xml:space="preserve">ques of representation </w:t>
                </w:r>
                <w:r>
                  <w:t xml:space="preserve">to create fanciful images of utopian cities, factories, machines, and </w:t>
                </w:r>
                <w:r w:rsidR="00E9209C">
                  <w:t xml:space="preserve">combinations of abstract geometric forms. </w:t>
                </w:r>
                <w:r>
                  <w:t xml:space="preserve">Chernikhov’s later graphic cycles produced in the late 1930s and 1940s responded to the historicist turn in Soviet architecture, </w:t>
                </w:r>
                <w:commentRangeStart w:id="0"/>
                <w:r>
                  <w:t>rejecting modernist graphic minimalism in favour of Piranesi-inspired, quasi-Surrealist landscapes.</w:t>
                </w:r>
                <w:commentRangeEnd w:id="0"/>
                <w:r w:rsidR="006E07D9">
                  <w:rPr>
                    <w:rStyle w:val="CommentReference"/>
                  </w:rPr>
                  <w:commentReference w:id="0"/>
                </w:r>
              </w:p>
              <w:p w14:paraId="50B643B1" w14:textId="77777777" w:rsidR="003B1B59" w:rsidRDefault="003B1B59" w:rsidP="003B1B59"/>
              <w:p w14:paraId="4F6B1CC0" w14:textId="571949BF" w:rsidR="00B84A84" w:rsidRDefault="009614D8" w:rsidP="003B1B59">
                <w:r>
                  <w:t>While</w:t>
                </w:r>
                <w:r w:rsidR="00137455">
                  <w:t xml:space="preserve"> Chernikhov is mostly remembered as an author of utopian drawings, he led a pr</w:t>
                </w:r>
                <w:r w:rsidR="00D31C43">
                  <w:t xml:space="preserve">olific architectural practice. </w:t>
                </w:r>
                <w:r w:rsidR="00137455">
                  <w:t xml:space="preserve">Between 1926 and 1941 he was involved in </w:t>
                </w:r>
                <w:r w:rsidR="00D31C43">
                  <w:t xml:space="preserve">the </w:t>
                </w:r>
                <w:r w:rsidR="00137455">
                  <w:t xml:space="preserve">design and construction of dozens of </w:t>
                </w:r>
                <w:r w:rsidR="002F3358">
                  <w:t xml:space="preserve">industrial (chemical and metallurgical factories) </w:t>
                </w:r>
                <w:r w:rsidR="00E46A8B">
                  <w:t xml:space="preserve">and residential </w:t>
                </w:r>
                <w:r w:rsidR="00137455">
                  <w:t>buildings</w:t>
                </w:r>
                <w:r w:rsidR="00E46A8B">
                  <w:t xml:space="preserve">. </w:t>
                </w:r>
                <w:r w:rsidR="00137455">
                  <w:t xml:space="preserve">His best-known work is the water tower </w:t>
                </w:r>
                <w:r w:rsidR="001D0F7F">
                  <w:t>from</w:t>
                </w:r>
                <w:r w:rsidR="00137455">
                  <w:t xml:space="preserve"> a rope-making workshop </w:t>
                </w:r>
                <w:r w:rsidR="001D0F7F">
                  <w:t>of the Krasnyi Gvozdil’shchik (‘The Red Nailer’</w:t>
                </w:r>
                <w:r w:rsidR="00137455">
                  <w:t xml:space="preserve">) factory (1930-31) in Leningrad. Well-paid, Chernikhov’s architectural commissions allowed </w:t>
                </w:r>
                <w:r w:rsidR="0008730C">
                  <w:t>him</w:t>
                </w:r>
                <w:r w:rsidR="00137455">
                  <w:t xml:space="preserve"> to publish his dra</w:t>
                </w:r>
                <w:r w:rsidR="006E07D9">
                  <w:t xml:space="preserve">wings in colour (an rare privilege </w:t>
                </w:r>
                <w:r w:rsidR="0008730C">
                  <w:t>for the time,</w:t>
                </w:r>
                <w:r w:rsidR="00137455">
                  <w:t xml:space="preserve"> considering the scarcity of Soviet printing resources)</w:t>
                </w:r>
                <w:r w:rsidR="00A05BA9">
                  <w:t>, and</w:t>
                </w:r>
                <w:r w:rsidR="00137455">
                  <w:t xml:space="preserve"> to finance his own Scientific-Research Laboratory of Architectural Forms and Methods of Graphics in Leningrad (1927-34). Chernikhov remained active as a pedagogue</w:t>
                </w:r>
                <w:r w:rsidR="00A05BA9">
                  <w:t xml:space="preserve"> throughout his career</w:t>
                </w:r>
                <w:r w:rsidR="00137455">
                  <w:t>, teaching at the Leningrad Institute of Transportation Engineers (1928-45)</w:t>
                </w:r>
                <w:r w:rsidR="006E07D9">
                  <w:t>,</w:t>
                </w:r>
                <w:r w:rsidR="00137455">
                  <w:t xml:space="preserve"> and </w:t>
                </w:r>
                <w:r w:rsidR="006E07D9">
                  <w:t xml:space="preserve">in </w:t>
                </w:r>
                <w:bookmarkStart w:id="1" w:name="_GoBack"/>
                <w:bookmarkEnd w:id="1"/>
                <w:r w:rsidR="00137455">
                  <w:t>several industrial and transportation higher educational institutions in Moscow.</w:t>
                </w:r>
              </w:p>
              <w:p w14:paraId="76CD5BA2" w14:textId="77777777" w:rsidR="003B1B59" w:rsidRDefault="003B1B59" w:rsidP="00B84A84">
                <w:pPr>
                  <w:rPr>
                    <w:rFonts w:ascii="Times New Roman" w:hAnsi="Times New Roman"/>
                  </w:rPr>
                </w:pPr>
              </w:p>
              <w:p w14:paraId="5B3ACF1C" w14:textId="77777777" w:rsidR="00B84A84" w:rsidRPr="00B84A84" w:rsidRDefault="00B84A84" w:rsidP="00B84A84">
                <w:pPr>
                  <w:rPr>
                    <w:rFonts w:ascii="Times New Roman" w:hAnsi="Times New Roman"/>
                  </w:rPr>
                </w:pPr>
                <w:r>
                  <w:rPr>
                    <w:rFonts w:ascii="Times New Roman" w:hAnsi="Times New Roman"/>
                  </w:rPr>
                  <w:t>Image: arist.jpg</w:t>
                </w:r>
              </w:p>
              <w:p w14:paraId="7A284B72" w14:textId="77777777" w:rsidR="00B84A84" w:rsidRPr="00B84A84" w:rsidRDefault="00B84A84" w:rsidP="00B84A84">
                <w:pPr>
                  <w:pStyle w:val="Caption"/>
                  <w:keepNext/>
                </w:pPr>
                <w:r>
                  <w:t xml:space="preserve">Figure </w:t>
                </w:r>
                <w:r w:rsidR="006E07D9">
                  <w:fldChar w:fldCharType="begin"/>
                </w:r>
                <w:r w:rsidR="006E07D9">
                  <w:instrText xml:space="preserve"> SEQ Figure \* ARABIC </w:instrText>
                </w:r>
                <w:r w:rsidR="006E07D9">
                  <w:fldChar w:fldCharType="separate"/>
                </w:r>
                <w:r>
                  <w:rPr>
                    <w:noProof/>
                  </w:rPr>
                  <w:t>1</w:t>
                </w:r>
                <w:r w:rsidR="006E07D9">
                  <w:rPr>
                    <w:noProof/>
                  </w:rPr>
                  <w:fldChar w:fldCharType="end"/>
                </w:r>
                <w:r>
                  <w:t xml:space="preserve"> </w:t>
                </w:r>
                <w:r>
                  <w:rPr>
                    <w:rFonts w:ascii="Times New Roman" w:hAnsi="Times New Roman"/>
                  </w:rPr>
                  <w:t>Aristography, 1914-27.</w:t>
                </w:r>
              </w:p>
              <w:p w14:paraId="76E3524A" w14:textId="77777777" w:rsidR="00B84A84" w:rsidRDefault="006E07D9" w:rsidP="00B84A84">
                <w:pPr>
                  <w:rPr>
                    <w:rFonts w:ascii="Times New Roman" w:hAnsi="Times New Roman"/>
                  </w:rPr>
                </w:pPr>
                <w:hyperlink r:id="rId10" w:history="1">
                  <w:r w:rsidR="00B84A84" w:rsidRPr="00FF680C">
                    <w:rPr>
                      <w:rStyle w:val="Hyperlink"/>
                      <w:rFonts w:ascii="Times New Roman" w:hAnsi="Times New Roman"/>
                    </w:rPr>
                    <w:t>http://www.icif.ru/cyc/aristo/pages/aristo-fond-73.htm</w:t>
                  </w:r>
                </w:hyperlink>
              </w:p>
              <w:p w14:paraId="09D8E715" w14:textId="77777777" w:rsidR="00B84A84" w:rsidRDefault="00B84A84" w:rsidP="00B84A84">
                <w:pPr>
                  <w:rPr>
                    <w:rFonts w:ascii="Times New Roman" w:hAnsi="Times New Roman"/>
                  </w:rPr>
                </w:pPr>
              </w:p>
              <w:p w14:paraId="6125D064" w14:textId="77777777" w:rsidR="00B84A84" w:rsidRDefault="00B84A84" w:rsidP="00B84A84">
                <w:pPr>
                  <w:rPr>
                    <w:rFonts w:ascii="Times New Roman" w:hAnsi="Times New Roman"/>
                  </w:rPr>
                </w:pPr>
                <w:r>
                  <w:rPr>
                    <w:rFonts w:ascii="Times New Roman" w:hAnsi="Times New Roman"/>
                  </w:rPr>
                  <w:t>Image: fundamentals.jpg</w:t>
                </w:r>
              </w:p>
              <w:p w14:paraId="02B87C46" w14:textId="77777777" w:rsidR="00B84A84" w:rsidRDefault="00B84A84" w:rsidP="00B84A84">
                <w:pPr>
                  <w:pStyle w:val="Caption"/>
                  <w:keepNext/>
                  <w:rPr>
                    <w:rFonts w:ascii="Times New Roman" w:hAnsi="Times New Roman"/>
                  </w:rPr>
                </w:pPr>
                <w:r>
                  <w:t xml:space="preserve">Figure </w:t>
                </w:r>
                <w:r w:rsidR="006E07D9">
                  <w:fldChar w:fldCharType="begin"/>
                </w:r>
                <w:r w:rsidR="006E07D9">
                  <w:instrText xml:space="preserve"> SEQ Figure \* ARABIC </w:instrText>
                </w:r>
                <w:r w:rsidR="006E07D9">
                  <w:fldChar w:fldCharType="separate"/>
                </w:r>
                <w:r>
                  <w:rPr>
                    <w:noProof/>
                  </w:rPr>
                  <w:t>2</w:t>
                </w:r>
                <w:r w:rsidR="006E07D9">
                  <w:rPr>
                    <w:noProof/>
                  </w:rPr>
                  <w:fldChar w:fldCharType="end"/>
                </w:r>
                <w:r>
                  <w:t xml:space="preserve"> </w:t>
                </w:r>
                <w:r>
                  <w:rPr>
                    <w:rFonts w:ascii="Times New Roman" w:hAnsi="Times New Roman"/>
                  </w:rPr>
                  <w:t>The Fundamentals of Contemporary Architecture, 1925-30.</w:t>
                </w:r>
              </w:p>
              <w:p w14:paraId="7A844B23" w14:textId="77777777" w:rsidR="00B84A84" w:rsidRDefault="006E07D9" w:rsidP="00B84A84">
                <w:pPr>
                  <w:rPr>
                    <w:rFonts w:ascii="Times New Roman" w:hAnsi="Times New Roman"/>
                  </w:rPr>
                </w:pPr>
                <w:hyperlink r:id="rId11" w:history="1">
                  <w:r w:rsidR="00B84A84" w:rsidRPr="00FF680C">
                    <w:rPr>
                      <w:rStyle w:val="Hyperlink"/>
                      <w:rFonts w:ascii="Times New Roman" w:hAnsi="Times New Roman"/>
                    </w:rPr>
                    <w:t>http://www.icif.ru/cyc/oca/pages/OCA-116fond.htm</w:t>
                  </w:r>
                </w:hyperlink>
              </w:p>
              <w:p w14:paraId="40438962" w14:textId="77777777" w:rsidR="00B84A84" w:rsidRDefault="00B84A84" w:rsidP="00B84A84"/>
              <w:p w14:paraId="79FA5555" w14:textId="77777777" w:rsidR="00B84A84" w:rsidRDefault="00B84A84" w:rsidP="00B84A84">
                <w:r>
                  <w:t>Image: fantasies.jpg</w:t>
                </w:r>
              </w:p>
              <w:p w14:paraId="13A88AD4" w14:textId="77777777" w:rsidR="00B84A84" w:rsidRDefault="00B84A84" w:rsidP="00B84A84">
                <w:pPr>
                  <w:pStyle w:val="Caption"/>
                  <w:keepNext/>
                  <w:rPr>
                    <w:rFonts w:ascii="Times New Roman" w:hAnsi="Times New Roman"/>
                  </w:rPr>
                </w:pPr>
                <w:r>
                  <w:t xml:space="preserve">Figure </w:t>
                </w:r>
                <w:r w:rsidR="006E07D9">
                  <w:fldChar w:fldCharType="begin"/>
                </w:r>
                <w:r w:rsidR="006E07D9">
                  <w:instrText xml:space="preserve"> SEQ Figure \* ARABIC </w:instrText>
                </w:r>
                <w:r w:rsidR="006E07D9">
                  <w:fldChar w:fldCharType="separate"/>
                </w:r>
                <w:r>
                  <w:rPr>
                    <w:noProof/>
                  </w:rPr>
                  <w:t>3</w:t>
                </w:r>
                <w:r w:rsidR="006E07D9">
                  <w:rPr>
                    <w:noProof/>
                  </w:rPr>
                  <w:fldChar w:fldCharType="end"/>
                </w:r>
                <w:r>
                  <w:t xml:space="preserve"> </w:t>
                </w:r>
                <w:r w:rsidRPr="0096444A">
                  <w:rPr>
                    <w:rFonts w:ascii="Times New Roman" w:hAnsi="Times New Roman"/>
                  </w:rPr>
                  <w:t>Architectural fantasies,</w:t>
                </w:r>
                <w:r>
                  <w:rPr>
                    <w:rFonts w:ascii="Times New Roman" w:hAnsi="Times New Roman"/>
                  </w:rPr>
                  <w:t xml:space="preserve"> 1925-33.</w:t>
                </w:r>
              </w:p>
              <w:p w14:paraId="43E29EB0" w14:textId="77777777" w:rsidR="00B84A84" w:rsidRPr="00B84A84" w:rsidRDefault="006E07D9" w:rsidP="00B84A84">
                <w:pPr>
                  <w:rPr>
                    <w:rFonts w:ascii="Times New Roman" w:hAnsi="Times New Roman"/>
                  </w:rPr>
                </w:pPr>
                <w:hyperlink r:id="rId12" w:history="1">
                  <w:r w:rsidR="00B84A84" w:rsidRPr="00FF680C">
                    <w:rPr>
                      <w:rStyle w:val="Hyperlink"/>
                      <w:rFonts w:ascii="Times New Roman" w:hAnsi="Times New Roman"/>
                    </w:rPr>
                    <w:t>http://www.icif.ru/cyc/101/pages/32.htm</w:t>
                  </w:r>
                </w:hyperlink>
              </w:p>
              <w:p w14:paraId="67EE9E33" w14:textId="77777777" w:rsidR="00B84A84" w:rsidRDefault="00B84A84" w:rsidP="00137455">
                <w:pPr>
                  <w:rPr>
                    <w:rFonts w:ascii="Times New Roman" w:hAnsi="Times New Roman"/>
                  </w:rPr>
                </w:pPr>
              </w:p>
              <w:p w14:paraId="235ADD46" w14:textId="5B8C62B1" w:rsidR="00674BBC" w:rsidRPr="00674BBC" w:rsidRDefault="00674BBC" w:rsidP="00674BBC">
                <w:pPr>
                  <w:pStyle w:val="Heading1"/>
                  <w:outlineLvl w:val="0"/>
                </w:pPr>
                <w:r>
                  <w:t>Publications</w:t>
                </w:r>
              </w:p>
              <w:p w14:paraId="2D5B8F0B" w14:textId="77777777" w:rsidR="00674BBC" w:rsidRPr="004141E6" w:rsidRDefault="00674BBC" w:rsidP="00674BBC">
                <w:commentRangeStart w:id="2"/>
                <w:r w:rsidRPr="004141E6">
                  <w:rPr>
                    <w:i/>
                  </w:rPr>
                  <w:t>Iskusstvo nachertanii</w:t>
                </w:r>
                <w:r w:rsidRPr="00AC684F">
                  <w:rPr>
                    <w:rFonts w:ascii="Times New Roman" w:hAnsi="Times New Roman" w:cs="Times New Roman"/>
                    <w:i/>
                  </w:rPr>
                  <w:t>︠</w:t>
                </w:r>
                <w:r w:rsidRPr="004141E6">
                  <w:rPr>
                    <w:i/>
                  </w:rPr>
                  <w:t>a</w:t>
                </w:r>
                <w:r w:rsidRPr="00AC684F">
                  <w:rPr>
                    <w:rFonts w:ascii="Times New Roman" w:hAnsi="Times New Roman" w:cs="Times New Roman"/>
                    <w:i/>
                  </w:rPr>
                  <w:t>︡</w:t>
                </w:r>
                <w:r w:rsidRPr="004141E6">
                  <w:rPr>
                    <w:i/>
                  </w:rPr>
                  <w:t xml:space="preserve"> </w:t>
                </w:r>
                <w:r w:rsidRPr="004141E6">
                  <w:t>[</w:t>
                </w:r>
                <w:r>
                  <w:t>The art of d</w:t>
                </w:r>
                <w:r w:rsidRPr="004141E6">
                  <w:t>rafting]</w:t>
                </w:r>
                <w:r>
                  <w:t>.</w:t>
                </w:r>
                <w:r w:rsidRPr="004141E6">
                  <w:t xml:space="preserve"> Leningrad: Izd-vo Akademii khudozhestv, 1927.</w:t>
                </w:r>
              </w:p>
              <w:p w14:paraId="2C8B5205" w14:textId="77777777" w:rsidR="00674BBC" w:rsidRPr="006226A4" w:rsidRDefault="00674BBC" w:rsidP="00674BBC">
                <w:r w:rsidRPr="006226A4">
                  <w:rPr>
                    <w:i/>
                  </w:rPr>
                  <w:t>Ornament: kompozit</w:t>
                </w:r>
                <w:r w:rsidRPr="00087DB8">
                  <w:rPr>
                    <w:rFonts w:ascii="Times New Roman" w:hAnsi="Times New Roman" w:cs="Times New Roman"/>
                    <w:i/>
                    <w:lang w:val="de-DE"/>
                  </w:rPr>
                  <w:t>︠</w:t>
                </w:r>
                <w:r w:rsidRPr="006226A4">
                  <w:rPr>
                    <w:i/>
                  </w:rPr>
                  <w:t>s</w:t>
                </w:r>
                <w:r w:rsidRPr="00087DB8">
                  <w:rPr>
                    <w:rFonts w:ascii="Times New Roman" w:hAnsi="Times New Roman" w:cs="Times New Roman"/>
                    <w:i/>
                    <w:lang w:val="de-DE"/>
                  </w:rPr>
                  <w:t>︡</w:t>
                </w:r>
                <w:r w:rsidRPr="006226A4">
                  <w:rPr>
                    <w:i/>
                  </w:rPr>
                  <w:t>ionno-klassicheskie postroenii</w:t>
                </w:r>
                <w:r w:rsidRPr="00087DB8">
                  <w:rPr>
                    <w:rFonts w:ascii="Times New Roman" w:hAnsi="Times New Roman" w:cs="Times New Roman"/>
                    <w:i/>
                    <w:lang w:val="de-DE"/>
                  </w:rPr>
                  <w:t>︠</w:t>
                </w:r>
                <w:r w:rsidRPr="006226A4">
                  <w:rPr>
                    <w:i/>
                  </w:rPr>
                  <w:t>a</w:t>
                </w:r>
                <w:r w:rsidRPr="00087DB8">
                  <w:rPr>
                    <w:rFonts w:ascii="Times New Roman" w:hAnsi="Times New Roman" w:cs="Times New Roman"/>
                    <w:i/>
                    <w:lang w:val="de-DE"/>
                  </w:rPr>
                  <w:t>︡</w:t>
                </w:r>
                <w:r w:rsidRPr="006226A4">
                  <w:t xml:space="preserve"> [Ornament: compositional-classical designs].</w:t>
                </w:r>
                <w:r>
                  <w:t xml:space="preserve"> Leningrad</w:t>
                </w:r>
                <w:r w:rsidRPr="006226A4">
                  <w:t>: Izd. avtora, 1930.</w:t>
                </w:r>
              </w:p>
              <w:p w14:paraId="77D6460E" w14:textId="77777777" w:rsidR="00674BBC" w:rsidRDefault="00674BBC" w:rsidP="00674BBC">
                <w:r>
                  <w:rPr>
                    <w:i/>
                  </w:rPr>
                  <w:t xml:space="preserve">Osnovy sovremennoi arkhitektury: </w:t>
                </w:r>
                <w:r w:rsidRPr="00BA29AB">
                  <w:rPr>
                    <w:i/>
                  </w:rPr>
                  <w:t>ėksperimentalʹno-issledovatelʹskie raboty</w:t>
                </w:r>
                <w:r w:rsidRPr="0003722C">
                  <w:rPr>
                    <w:i/>
                  </w:rPr>
                  <w:t xml:space="preserve"> </w:t>
                </w:r>
                <w:r w:rsidRPr="00F61121">
                  <w:t>[</w:t>
                </w:r>
                <w:r>
                  <w:t>Fundamentals of m</w:t>
                </w:r>
                <w:r w:rsidRPr="00F61121">
                  <w:t>odern Architecture</w:t>
                </w:r>
                <w:r>
                  <w:t>: experimental-research works</w:t>
                </w:r>
                <w:r w:rsidRPr="00F61121">
                  <w:t>]</w:t>
                </w:r>
                <w:r>
                  <w:t xml:space="preserve">. </w:t>
                </w:r>
                <w:r w:rsidRPr="00EB4719">
                  <w:t>Leningrad : Izd. Leningradskogo ob-va arkhitektorov, 1930.</w:t>
                </w:r>
              </w:p>
              <w:p w14:paraId="724A88C9" w14:textId="77777777" w:rsidR="00674BBC" w:rsidRDefault="00674BBC" w:rsidP="00674BBC">
                <w:r>
                  <w:rPr>
                    <w:i/>
                  </w:rPr>
                  <w:t>Konstruktsii arkhitekturnykh i mashinnykh form</w:t>
                </w:r>
                <w:r>
                  <w:t xml:space="preserve"> [</w:t>
                </w:r>
                <w:r w:rsidRPr="002C4A2C">
                  <w:t>Construction of Architectural and Machine Forms</w:t>
                </w:r>
                <w:r>
                  <w:t>]</w:t>
                </w:r>
                <w:r>
                  <w:rPr>
                    <w:i/>
                  </w:rPr>
                  <w:t xml:space="preserve">, </w:t>
                </w:r>
                <w:r w:rsidRPr="0024421A">
                  <w:t>[Leningrad] : Izd. Leningradskogo ob-va arkhitektorov, 193</w:t>
                </w:r>
                <w:r>
                  <w:t>1.</w:t>
                </w:r>
              </w:p>
              <w:p w14:paraId="306E710B" w14:textId="77777777" w:rsidR="00674BBC" w:rsidRDefault="00674BBC" w:rsidP="00674BBC">
                <w:r>
                  <w:rPr>
                    <w:i/>
                  </w:rPr>
                  <w:t>Arkhitekturnye fantazii. 101 Kompozitsia</w:t>
                </w:r>
                <w:r w:rsidRPr="0003722C">
                  <w:rPr>
                    <w:i/>
                  </w:rPr>
                  <w:t xml:space="preserve"> </w:t>
                </w:r>
                <w:r>
                  <w:rPr>
                    <w:i/>
                  </w:rPr>
                  <w:t xml:space="preserve"> </w:t>
                </w:r>
                <w:r w:rsidRPr="002C4A2C">
                  <w:t>[Architectural Fantasies. 101 Compositions</w:t>
                </w:r>
                <w:r>
                  <w:t>]</w:t>
                </w:r>
                <w:r w:rsidRPr="002C4A2C">
                  <w:t>,</w:t>
                </w:r>
                <w:r>
                  <w:rPr>
                    <w:i/>
                  </w:rPr>
                  <w:t xml:space="preserve"> </w:t>
                </w:r>
                <w:r w:rsidRPr="002C4A2C">
                  <w:t>Leningrad : Izd. Leningradskogo obl. otd-ni</w:t>
                </w:r>
                <w:r w:rsidRPr="002C4A2C">
                  <w:rPr>
                    <w:rFonts w:ascii="Times New Roman" w:hAnsi="Times New Roman" w:cs="Times New Roman"/>
                  </w:rPr>
                  <w:t>︠</w:t>
                </w:r>
                <w:r w:rsidRPr="002C4A2C">
                  <w:t>i</w:t>
                </w:r>
                <w:r w:rsidRPr="002C4A2C">
                  <w:rPr>
                    <w:rFonts w:ascii="Times New Roman" w:hAnsi="Times New Roman" w:cs="Times New Roman"/>
                  </w:rPr>
                  <w:t>︡</w:t>
                </w:r>
                <w:r w:rsidRPr="002C4A2C">
                  <w:t>a Vses. ob</w:t>
                </w:r>
                <w:r w:rsidRPr="002C4A2C">
                  <w:rPr>
                    <w:rFonts w:ascii="Times New Roman" w:hAnsi="Times New Roman" w:cs="Times New Roman"/>
                  </w:rPr>
                  <w:t>ʺ</w:t>
                </w:r>
                <w:r w:rsidRPr="002C4A2C">
                  <w:t>edinenii</w:t>
                </w:r>
                <w:r w:rsidRPr="002C4A2C">
                  <w:rPr>
                    <w:rFonts w:ascii="Times New Roman" w:hAnsi="Times New Roman" w:cs="Times New Roman"/>
                  </w:rPr>
                  <w:t>︠</w:t>
                </w:r>
                <w:r w:rsidRPr="002C4A2C">
                  <w:t>a</w:t>
                </w:r>
                <w:r w:rsidRPr="002C4A2C">
                  <w:rPr>
                    <w:rFonts w:ascii="Times New Roman" w:hAnsi="Times New Roman" w:cs="Times New Roman"/>
                  </w:rPr>
                  <w:t>︡</w:t>
                </w:r>
                <w:r w:rsidRPr="002C4A2C">
                  <w:t xml:space="preserve"> "Mezhdunarodna</w:t>
                </w:r>
                <w:r w:rsidRPr="002C4A2C">
                  <w:rPr>
                    <w:rFonts w:ascii="Times New Roman" w:hAnsi="Times New Roman" w:cs="Times New Roman"/>
                  </w:rPr>
                  <w:t>︠</w:t>
                </w:r>
                <w:r w:rsidRPr="002C4A2C">
                  <w:t>i</w:t>
                </w:r>
                <w:r w:rsidRPr="002C4A2C">
                  <w:rPr>
                    <w:rFonts w:ascii="Times New Roman" w:hAnsi="Times New Roman" w:cs="Times New Roman"/>
                  </w:rPr>
                  <w:t>︡</w:t>
                </w:r>
                <w:r w:rsidRPr="002C4A2C">
                  <w:t>a kniga", 1933.</w:t>
                </w:r>
              </w:p>
              <w:commentRangeEnd w:id="2"/>
              <w:p w14:paraId="75F64775" w14:textId="77777777" w:rsidR="00674BBC" w:rsidRDefault="00674BBC" w:rsidP="00137455">
                <w:pPr>
                  <w:rPr>
                    <w:rFonts w:ascii="Times New Roman" w:hAnsi="Times New Roman"/>
                  </w:rPr>
                </w:pPr>
                <w:r>
                  <w:rPr>
                    <w:rStyle w:val="CommentReference"/>
                  </w:rPr>
                  <w:commentReference w:id="2"/>
                </w:r>
              </w:p>
              <w:p w14:paraId="483809AE" w14:textId="77777777" w:rsidR="00B84A84" w:rsidRDefault="00B84A84" w:rsidP="00137455">
                <w:pPr>
                  <w:rPr>
                    <w:rFonts w:ascii="Times New Roman" w:hAnsi="Times New Roman"/>
                  </w:rPr>
                </w:pPr>
              </w:p>
              <w:p w14:paraId="28D83B6B" w14:textId="77777777" w:rsidR="00137455" w:rsidRDefault="00137455" w:rsidP="00C31BDA">
                <w:pPr>
                  <w:pStyle w:val="Heading1"/>
                  <w:outlineLvl w:val="0"/>
                </w:pPr>
                <w:r>
                  <w:t>Selected G</w:t>
                </w:r>
                <w:r w:rsidRPr="00247216">
                  <w:t>rap</w:t>
                </w:r>
                <w:r>
                  <w:t>hic Cycles</w:t>
                </w:r>
              </w:p>
              <w:p w14:paraId="0A6C3E3B" w14:textId="5F29A509" w:rsidR="00137455" w:rsidRDefault="00D918B7" w:rsidP="00D918B7">
                <w:r w:rsidRPr="00D918B7">
                  <w:rPr>
                    <w:i/>
                  </w:rPr>
                  <w:t>Ornament</w:t>
                </w:r>
                <w:r w:rsidR="00137455">
                  <w:t xml:space="preserve"> </w:t>
                </w:r>
                <w:r>
                  <w:t>(</w:t>
                </w:r>
                <w:r w:rsidR="00137455">
                  <w:t>1915-27</w:t>
                </w:r>
                <w:r>
                  <w:t>)</w:t>
                </w:r>
              </w:p>
              <w:p w14:paraId="759C2669" w14:textId="7E52F6B4" w:rsidR="00137455" w:rsidRDefault="00137455" w:rsidP="00D918B7">
                <w:r w:rsidRPr="00D918B7">
                  <w:rPr>
                    <w:i/>
                  </w:rPr>
                  <w:t>Exprimatics</w:t>
                </w:r>
                <w:r>
                  <w:t xml:space="preserve"> </w:t>
                </w:r>
                <w:r w:rsidR="00D918B7">
                  <w:t>(1915-1920s)</w:t>
                </w:r>
              </w:p>
              <w:p w14:paraId="027A8734" w14:textId="5DE210AD" w:rsidR="00137455" w:rsidRDefault="00137455" w:rsidP="00D918B7">
                <w:r w:rsidRPr="00D918B7">
                  <w:rPr>
                    <w:i/>
                  </w:rPr>
                  <w:t>Aristography</w:t>
                </w:r>
                <w:r>
                  <w:t xml:space="preserve"> </w:t>
                </w:r>
                <w:r w:rsidR="00D918B7">
                  <w:t>(</w:t>
                </w:r>
                <w:r>
                  <w:t>1914-27</w:t>
                </w:r>
                <w:r w:rsidR="00D918B7">
                  <w:t>)</w:t>
                </w:r>
              </w:p>
              <w:p w14:paraId="31A18F83" w14:textId="46098E72" w:rsidR="00137455" w:rsidRDefault="00137455" w:rsidP="00D918B7">
                <w:r w:rsidRPr="00D918B7">
                  <w:rPr>
                    <w:i/>
                  </w:rPr>
                  <w:t>Architecture of Industry</w:t>
                </w:r>
                <w:r>
                  <w:t xml:space="preserve"> </w:t>
                </w:r>
                <w:r w:rsidR="00D918B7">
                  <w:t>(</w:t>
                </w:r>
                <w:r>
                  <w:t>1932-36</w:t>
                </w:r>
                <w:r w:rsidR="00D918B7">
                  <w:t>)</w:t>
                </w:r>
              </w:p>
              <w:p w14:paraId="1E0B6238" w14:textId="7C507B8D" w:rsidR="00137455" w:rsidRDefault="00D918B7" w:rsidP="00D918B7">
                <w:r w:rsidRPr="00D918B7">
                  <w:rPr>
                    <w:i/>
                  </w:rPr>
                  <w:t>Architectural Fairy Tales</w:t>
                </w:r>
                <w:r w:rsidR="00137455">
                  <w:t xml:space="preserve"> </w:t>
                </w:r>
                <w:r>
                  <w:t>(</w:t>
                </w:r>
                <w:r w:rsidR="00137455">
                  <w:t>1927-34</w:t>
                </w:r>
                <w:r>
                  <w:t>)</w:t>
                </w:r>
              </w:p>
              <w:p w14:paraId="35C3CFB8" w14:textId="36A0CEA1" w:rsidR="00137455" w:rsidRDefault="00D918B7" w:rsidP="00D918B7">
                <w:r w:rsidRPr="00D918B7">
                  <w:rPr>
                    <w:i/>
                  </w:rPr>
                  <w:t>Architectural Ensembles</w:t>
                </w:r>
                <w:r w:rsidR="00137455">
                  <w:t xml:space="preserve"> </w:t>
                </w:r>
                <w:r>
                  <w:t>(</w:t>
                </w:r>
                <w:r w:rsidR="00137455">
                  <w:t>1937-43</w:t>
                </w:r>
                <w:r>
                  <w:t>)</w:t>
                </w:r>
              </w:p>
              <w:p w14:paraId="3404835C" w14:textId="77777777" w:rsidR="00137455" w:rsidRDefault="00137455" w:rsidP="00D918B7">
                <w:r w:rsidRPr="00D918B7">
                  <w:rPr>
                    <w:i/>
                  </w:rPr>
                  <w:t>The Palaces of Communism</w:t>
                </w:r>
                <w:r>
                  <w:t xml:space="preserve"> (1934-41)</w:t>
                </w:r>
              </w:p>
              <w:p w14:paraId="2C303F22" w14:textId="77777777" w:rsidR="00137455" w:rsidRDefault="00137455" w:rsidP="00D918B7">
                <w:r w:rsidRPr="00D918B7">
                  <w:rPr>
                    <w:i/>
                  </w:rPr>
                  <w:t>The Pantheons of the Great Patriotic War</w:t>
                </w:r>
                <w:r>
                  <w:t xml:space="preserve"> (1942-45)</w:t>
                </w:r>
              </w:p>
              <w:p w14:paraId="10675023" w14:textId="77777777" w:rsidR="004A19D4" w:rsidRPr="00247216" w:rsidRDefault="004A19D4" w:rsidP="00D918B7">
                <w:pPr>
                  <w:rPr>
                    <w:rFonts w:ascii="Times New Roman" w:hAnsi="Times New Roman"/>
                    <w:b/>
                  </w:rPr>
                </w:pPr>
              </w:p>
              <w:p w14:paraId="51F2C59B" w14:textId="77777777" w:rsidR="00137455" w:rsidRDefault="00137455" w:rsidP="00D918B7">
                <w:pPr>
                  <w:rPr>
                    <w:rFonts w:ascii="Times New Roman" w:hAnsi="Times New Roman"/>
                    <w:b/>
                  </w:rPr>
                </w:pPr>
              </w:p>
              <w:p w14:paraId="6993A55F" w14:textId="77777777" w:rsidR="00137455" w:rsidRDefault="00137455" w:rsidP="00C31BDA">
                <w:pPr>
                  <w:pStyle w:val="Heading1"/>
                  <w:outlineLvl w:val="0"/>
                </w:pPr>
                <w:r>
                  <w:t>Selected Works</w:t>
                </w:r>
              </w:p>
              <w:p w14:paraId="603C1416" w14:textId="0F1CA3A6" w:rsidR="00137455" w:rsidRDefault="00137455" w:rsidP="00D918B7">
                <w:r>
                  <w:t xml:space="preserve">Water </w:t>
                </w:r>
                <w:r w:rsidR="00C31BDA">
                  <w:t>tower, Krasnyi Gvozdil’shchik [‘The Red Nailer’</w:t>
                </w:r>
                <w:r>
                  <w:t>] factory (1930-31, Leningrad).</w:t>
                </w:r>
              </w:p>
              <w:p w14:paraId="7BDB8361" w14:textId="77777777" w:rsidR="00137455" w:rsidRDefault="00137455" w:rsidP="00D918B7">
                <w:r>
                  <w:t>Rope-making and steel-wire workshops, Krasnyi Gvozdil’shchik factory, (1930-31, Leningrad).</w:t>
                </w:r>
              </w:p>
              <w:p w14:paraId="2F4C15F4" w14:textId="77777777" w:rsidR="00137455" w:rsidRDefault="00137455" w:rsidP="00D918B7">
                <w:r>
                  <w:t>Neva chemical factory (1930-34, Leningrad).</w:t>
                </w:r>
              </w:p>
              <w:p w14:paraId="475D69C6" w14:textId="37A1E58B" w:rsidR="003F0D73" w:rsidRPr="003B1B59" w:rsidRDefault="00137455" w:rsidP="00D918B7">
                <w:pPr>
                  <w:rPr>
                    <w:b/>
                  </w:rPr>
                </w:pPr>
                <w:r>
                  <w:t xml:space="preserve">Perm’ </w:t>
                </w:r>
                <w:r w:rsidRPr="00773536">
                  <w:t>bichromate</w:t>
                </w:r>
                <w:r>
                  <w:t xml:space="preserve"> factory (1934, Perm’).</w:t>
                </w:r>
              </w:p>
            </w:tc>
          </w:sdtContent>
        </w:sdt>
      </w:tr>
      <w:tr w:rsidR="003235A7" w14:paraId="56D584B7" w14:textId="77777777" w:rsidTr="003235A7">
        <w:tc>
          <w:tcPr>
            <w:tcW w:w="9016" w:type="dxa"/>
          </w:tcPr>
          <w:p w14:paraId="207ECA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60FC4AC2CEB044CB71605D220D679FB"/>
              </w:placeholder>
            </w:sdtPr>
            <w:sdtEndPr/>
            <w:sdtContent>
              <w:p w14:paraId="3B2B3A16" w14:textId="77777777" w:rsidR="00137455" w:rsidRDefault="006E07D9" w:rsidP="00137455">
                <w:sdt>
                  <w:sdtPr>
                    <w:id w:val="-760523217"/>
                    <w:citation/>
                  </w:sdtPr>
                  <w:sdtEndPr/>
                  <w:sdtContent>
                    <w:r w:rsidR="00137455">
                      <w:fldChar w:fldCharType="begin"/>
                    </w:r>
                    <w:r w:rsidR="00137455">
                      <w:rPr>
                        <w:lang w:val="en-US"/>
                      </w:rPr>
                      <w:instrText xml:space="preserve"> CITATION Coo89 \l 1033 </w:instrText>
                    </w:r>
                    <w:r w:rsidR="00137455">
                      <w:fldChar w:fldCharType="separate"/>
                    </w:r>
                    <w:r w:rsidR="00137455">
                      <w:rPr>
                        <w:noProof/>
                        <w:lang w:val="en-US"/>
                      </w:rPr>
                      <w:t xml:space="preserve"> (Fantasy and Construction — Iakov Chernikhov)</w:t>
                    </w:r>
                    <w:r w:rsidR="00137455">
                      <w:fldChar w:fldCharType="end"/>
                    </w:r>
                  </w:sdtContent>
                </w:sdt>
              </w:p>
              <w:p w14:paraId="04603091" w14:textId="77777777" w:rsidR="009B2C9A" w:rsidRDefault="006E07D9" w:rsidP="00137455">
                <w:sdt>
                  <w:sdtPr>
                    <w:id w:val="604320660"/>
                    <w:citation/>
                  </w:sdtPr>
                  <w:sdtEndPr/>
                  <w:sdtContent>
                    <w:r w:rsidR="00B84A84">
                      <w:fldChar w:fldCharType="begin"/>
                    </w:r>
                    <w:r w:rsidR="00B84A84">
                      <w:rPr>
                        <w:lang w:val="en-US"/>
                      </w:rPr>
                      <w:instrText xml:space="preserve">CITATION Car \l 1033 </w:instrText>
                    </w:r>
                    <w:r w:rsidR="00B84A84">
                      <w:fldChar w:fldCharType="separate"/>
                    </w:r>
                    <w:r w:rsidR="00B84A84">
                      <w:rPr>
                        <w:noProof/>
                        <w:lang w:val="en-US"/>
                      </w:rPr>
                      <w:t>(Olmo and Magistris)</w:t>
                    </w:r>
                    <w:r w:rsidR="00B84A84">
                      <w:fldChar w:fldCharType="end"/>
                    </w:r>
                  </w:sdtContent>
                </w:sdt>
              </w:p>
              <w:p w14:paraId="7933E498" w14:textId="77777777" w:rsidR="003235A7" w:rsidRDefault="006E07D9" w:rsidP="00137455">
                <w:sdt>
                  <w:sdtPr>
                    <w:id w:val="548964891"/>
                    <w:citation/>
                  </w:sdtPr>
                  <w:sdtEndPr/>
                  <w:sdtContent>
                    <w:r w:rsidR="00B84A84">
                      <w:fldChar w:fldCharType="begin"/>
                    </w:r>
                    <w:r w:rsidR="00B84A84">
                      <w:rPr>
                        <w:lang w:val="en-US"/>
                      </w:rPr>
                      <w:instrText xml:space="preserve"> CITATION Iak11 \l 1033 </w:instrText>
                    </w:r>
                    <w:r w:rsidR="00B84A84">
                      <w:fldChar w:fldCharType="separate"/>
                    </w:r>
                    <w:r w:rsidR="00B84A84">
                      <w:rPr>
                        <w:noProof/>
                        <w:lang w:val="en-US"/>
                      </w:rPr>
                      <w:t>(Chernikhov)</w:t>
                    </w:r>
                    <w:r w:rsidR="00B84A84">
                      <w:fldChar w:fldCharType="end"/>
                    </w:r>
                  </w:sdtContent>
                </w:sdt>
              </w:p>
            </w:sdtContent>
          </w:sdt>
        </w:tc>
      </w:tr>
    </w:tbl>
    <w:p w14:paraId="58515717"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0T11:48:00Z" w:initials="JN">
    <w:p w14:paraId="22BD4A2F" w14:textId="6AB40E21" w:rsidR="006E07D9" w:rsidRDefault="006E07D9">
      <w:pPr>
        <w:pStyle w:val="CommentText"/>
      </w:pPr>
      <w:r>
        <w:rPr>
          <w:rStyle w:val="CommentReference"/>
        </w:rPr>
        <w:annotationRef/>
      </w:r>
      <w:r>
        <w:t xml:space="preserve">Question: who is rejecting modernist graphic minimalism? Chernikhov or historicist Soviet architecture? To me, it seems that it’s the Soviet movement which rejected minimalism etc etc, and that Chernikhov responded to that turn. Make sense? </w:t>
      </w:r>
    </w:p>
  </w:comment>
  <w:comment w:id="2" w:author="Jasmine Nielsen" w:date="2015-01-03T00:43:00Z" w:initials="JN">
    <w:p w14:paraId="5C42C3FE" w14:textId="592B3D3D" w:rsidR="009614D8" w:rsidRDefault="009614D8">
      <w:pPr>
        <w:pStyle w:val="CommentText"/>
      </w:pPr>
      <w:r>
        <w:rPr>
          <w:rStyle w:val="CommentReference"/>
        </w:rPr>
        <w:annotationRef/>
      </w:r>
      <w:r>
        <w:t xml:space="preserve">Looks like we’re missing some characters here. How should we remedy this? Send it back?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386FE" w14:textId="77777777" w:rsidR="009614D8" w:rsidRDefault="009614D8" w:rsidP="007A0D55">
      <w:pPr>
        <w:spacing w:after="0" w:line="240" w:lineRule="auto"/>
      </w:pPr>
      <w:r>
        <w:separator/>
      </w:r>
    </w:p>
  </w:endnote>
  <w:endnote w:type="continuationSeparator" w:id="0">
    <w:p w14:paraId="0C226659" w14:textId="77777777" w:rsidR="009614D8" w:rsidRDefault="009614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6FBCD" w14:textId="77777777" w:rsidR="009614D8" w:rsidRDefault="009614D8" w:rsidP="007A0D55">
      <w:pPr>
        <w:spacing w:after="0" w:line="240" w:lineRule="auto"/>
      </w:pPr>
      <w:r>
        <w:separator/>
      </w:r>
    </w:p>
  </w:footnote>
  <w:footnote w:type="continuationSeparator" w:id="0">
    <w:p w14:paraId="6161BD10" w14:textId="77777777" w:rsidR="009614D8" w:rsidRDefault="009614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9D5AD" w14:textId="77777777" w:rsidR="009614D8" w:rsidRDefault="009614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473D91" w14:textId="77777777" w:rsidR="009614D8" w:rsidRDefault="009614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55"/>
    <w:rsid w:val="00016137"/>
    <w:rsid w:val="00032559"/>
    <w:rsid w:val="00042774"/>
    <w:rsid w:val="00052040"/>
    <w:rsid w:val="0008730C"/>
    <w:rsid w:val="000B25AE"/>
    <w:rsid w:val="000B55AB"/>
    <w:rsid w:val="000D24DC"/>
    <w:rsid w:val="00101B2E"/>
    <w:rsid w:val="001122F0"/>
    <w:rsid w:val="00116FA0"/>
    <w:rsid w:val="00137455"/>
    <w:rsid w:val="0015114C"/>
    <w:rsid w:val="001A21F3"/>
    <w:rsid w:val="001A2537"/>
    <w:rsid w:val="001A6A06"/>
    <w:rsid w:val="001D0F7F"/>
    <w:rsid w:val="00210C03"/>
    <w:rsid w:val="002162E2"/>
    <w:rsid w:val="00225C5A"/>
    <w:rsid w:val="00230B10"/>
    <w:rsid w:val="00234353"/>
    <w:rsid w:val="00244BB0"/>
    <w:rsid w:val="002A0A0D"/>
    <w:rsid w:val="002B0B37"/>
    <w:rsid w:val="002F3358"/>
    <w:rsid w:val="0030662D"/>
    <w:rsid w:val="00311970"/>
    <w:rsid w:val="003235A7"/>
    <w:rsid w:val="0033019A"/>
    <w:rsid w:val="003677B6"/>
    <w:rsid w:val="00373856"/>
    <w:rsid w:val="003B1B59"/>
    <w:rsid w:val="003B435B"/>
    <w:rsid w:val="003D3579"/>
    <w:rsid w:val="003E2795"/>
    <w:rsid w:val="003F0D73"/>
    <w:rsid w:val="00462DBE"/>
    <w:rsid w:val="00464699"/>
    <w:rsid w:val="00483379"/>
    <w:rsid w:val="00487BC5"/>
    <w:rsid w:val="00496888"/>
    <w:rsid w:val="004A19D4"/>
    <w:rsid w:val="004A7476"/>
    <w:rsid w:val="004B2D7D"/>
    <w:rsid w:val="004E5896"/>
    <w:rsid w:val="00513EE6"/>
    <w:rsid w:val="00534F8F"/>
    <w:rsid w:val="00590035"/>
    <w:rsid w:val="005A141B"/>
    <w:rsid w:val="005B177E"/>
    <w:rsid w:val="005B3921"/>
    <w:rsid w:val="005F26D7"/>
    <w:rsid w:val="005F5450"/>
    <w:rsid w:val="00674BBC"/>
    <w:rsid w:val="006D0412"/>
    <w:rsid w:val="006E07D9"/>
    <w:rsid w:val="007411B9"/>
    <w:rsid w:val="0076521B"/>
    <w:rsid w:val="00780D95"/>
    <w:rsid w:val="00780DC7"/>
    <w:rsid w:val="007863C9"/>
    <w:rsid w:val="007A0D55"/>
    <w:rsid w:val="007B3377"/>
    <w:rsid w:val="007C1915"/>
    <w:rsid w:val="007E5F44"/>
    <w:rsid w:val="00821DE3"/>
    <w:rsid w:val="008306EE"/>
    <w:rsid w:val="00846CE1"/>
    <w:rsid w:val="008A5B87"/>
    <w:rsid w:val="00912DA4"/>
    <w:rsid w:val="0091654F"/>
    <w:rsid w:val="00922950"/>
    <w:rsid w:val="009527A6"/>
    <w:rsid w:val="009614D8"/>
    <w:rsid w:val="0099349E"/>
    <w:rsid w:val="009A7264"/>
    <w:rsid w:val="009B2C9A"/>
    <w:rsid w:val="009D1606"/>
    <w:rsid w:val="009E18A1"/>
    <w:rsid w:val="009E73D7"/>
    <w:rsid w:val="00A05BA9"/>
    <w:rsid w:val="00A27D2C"/>
    <w:rsid w:val="00A76FD9"/>
    <w:rsid w:val="00AB436D"/>
    <w:rsid w:val="00AD2F24"/>
    <w:rsid w:val="00AD4844"/>
    <w:rsid w:val="00B219AE"/>
    <w:rsid w:val="00B33145"/>
    <w:rsid w:val="00B574C9"/>
    <w:rsid w:val="00B84A84"/>
    <w:rsid w:val="00BC39C9"/>
    <w:rsid w:val="00BE5BF7"/>
    <w:rsid w:val="00BF40E1"/>
    <w:rsid w:val="00C27FAB"/>
    <w:rsid w:val="00C31BDA"/>
    <w:rsid w:val="00C358D4"/>
    <w:rsid w:val="00C6296B"/>
    <w:rsid w:val="00CC586D"/>
    <w:rsid w:val="00CE0430"/>
    <w:rsid w:val="00CE30CA"/>
    <w:rsid w:val="00CF1542"/>
    <w:rsid w:val="00CF3EC5"/>
    <w:rsid w:val="00D31C43"/>
    <w:rsid w:val="00D50940"/>
    <w:rsid w:val="00D656DA"/>
    <w:rsid w:val="00D83300"/>
    <w:rsid w:val="00D918B7"/>
    <w:rsid w:val="00DC6B48"/>
    <w:rsid w:val="00DF01B0"/>
    <w:rsid w:val="00E33562"/>
    <w:rsid w:val="00E46A8B"/>
    <w:rsid w:val="00E5528A"/>
    <w:rsid w:val="00E85A05"/>
    <w:rsid w:val="00E9209C"/>
    <w:rsid w:val="00E95829"/>
    <w:rsid w:val="00EA606C"/>
    <w:rsid w:val="00EB0C8C"/>
    <w:rsid w:val="00EB51FD"/>
    <w:rsid w:val="00EB77DB"/>
    <w:rsid w:val="00ED139F"/>
    <w:rsid w:val="00EF74F7"/>
    <w:rsid w:val="00F36937"/>
    <w:rsid w:val="00F60F53"/>
    <w:rsid w:val="00F627E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9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74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455"/>
    <w:rPr>
      <w:rFonts w:ascii="Lucida Grande" w:hAnsi="Lucida Grande" w:cs="Lucida Grande"/>
      <w:sz w:val="18"/>
      <w:szCs w:val="18"/>
    </w:rPr>
  </w:style>
  <w:style w:type="character" w:styleId="Hyperlink">
    <w:name w:val="Hyperlink"/>
    <w:uiPriority w:val="99"/>
    <w:unhideWhenUsed/>
    <w:rsid w:val="00B84A84"/>
    <w:rPr>
      <w:color w:val="0000FF"/>
      <w:u w:val="single"/>
    </w:rPr>
  </w:style>
  <w:style w:type="paragraph" w:styleId="Caption">
    <w:name w:val="caption"/>
    <w:basedOn w:val="Normal"/>
    <w:next w:val="Normal"/>
    <w:uiPriority w:val="35"/>
    <w:semiHidden/>
    <w:qFormat/>
    <w:rsid w:val="00B84A8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74BBC"/>
    <w:rPr>
      <w:sz w:val="18"/>
      <w:szCs w:val="18"/>
    </w:rPr>
  </w:style>
  <w:style w:type="paragraph" w:styleId="CommentText">
    <w:name w:val="annotation text"/>
    <w:basedOn w:val="Normal"/>
    <w:link w:val="CommentTextChar"/>
    <w:uiPriority w:val="99"/>
    <w:semiHidden/>
    <w:rsid w:val="00674BBC"/>
    <w:pPr>
      <w:spacing w:line="240" w:lineRule="auto"/>
    </w:pPr>
    <w:rPr>
      <w:sz w:val="24"/>
      <w:szCs w:val="24"/>
    </w:rPr>
  </w:style>
  <w:style w:type="character" w:customStyle="1" w:styleId="CommentTextChar">
    <w:name w:val="Comment Text Char"/>
    <w:basedOn w:val="DefaultParagraphFont"/>
    <w:link w:val="CommentText"/>
    <w:uiPriority w:val="99"/>
    <w:semiHidden/>
    <w:rsid w:val="00674BBC"/>
    <w:rPr>
      <w:sz w:val="24"/>
      <w:szCs w:val="24"/>
    </w:rPr>
  </w:style>
  <w:style w:type="paragraph" w:styleId="CommentSubject">
    <w:name w:val="annotation subject"/>
    <w:basedOn w:val="CommentText"/>
    <w:next w:val="CommentText"/>
    <w:link w:val="CommentSubjectChar"/>
    <w:uiPriority w:val="99"/>
    <w:semiHidden/>
    <w:rsid w:val="00674BBC"/>
    <w:rPr>
      <w:b/>
      <w:bCs/>
      <w:sz w:val="20"/>
      <w:szCs w:val="20"/>
    </w:rPr>
  </w:style>
  <w:style w:type="character" w:customStyle="1" w:styleId="CommentSubjectChar">
    <w:name w:val="Comment Subject Char"/>
    <w:basedOn w:val="CommentTextChar"/>
    <w:link w:val="CommentSubject"/>
    <w:uiPriority w:val="99"/>
    <w:semiHidden/>
    <w:rsid w:val="00674B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74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455"/>
    <w:rPr>
      <w:rFonts w:ascii="Lucida Grande" w:hAnsi="Lucida Grande" w:cs="Lucida Grande"/>
      <w:sz w:val="18"/>
      <w:szCs w:val="18"/>
    </w:rPr>
  </w:style>
  <w:style w:type="character" w:styleId="Hyperlink">
    <w:name w:val="Hyperlink"/>
    <w:uiPriority w:val="99"/>
    <w:unhideWhenUsed/>
    <w:rsid w:val="00B84A84"/>
    <w:rPr>
      <w:color w:val="0000FF"/>
      <w:u w:val="single"/>
    </w:rPr>
  </w:style>
  <w:style w:type="paragraph" w:styleId="Caption">
    <w:name w:val="caption"/>
    <w:basedOn w:val="Normal"/>
    <w:next w:val="Normal"/>
    <w:uiPriority w:val="35"/>
    <w:semiHidden/>
    <w:qFormat/>
    <w:rsid w:val="00B84A8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74BBC"/>
    <w:rPr>
      <w:sz w:val="18"/>
      <w:szCs w:val="18"/>
    </w:rPr>
  </w:style>
  <w:style w:type="paragraph" w:styleId="CommentText">
    <w:name w:val="annotation text"/>
    <w:basedOn w:val="Normal"/>
    <w:link w:val="CommentTextChar"/>
    <w:uiPriority w:val="99"/>
    <w:semiHidden/>
    <w:rsid w:val="00674BBC"/>
    <w:pPr>
      <w:spacing w:line="240" w:lineRule="auto"/>
    </w:pPr>
    <w:rPr>
      <w:sz w:val="24"/>
      <w:szCs w:val="24"/>
    </w:rPr>
  </w:style>
  <w:style w:type="character" w:customStyle="1" w:styleId="CommentTextChar">
    <w:name w:val="Comment Text Char"/>
    <w:basedOn w:val="DefaultParagraphFont"/>
    <w:link w:val="CommentText"/>
    <w:uiPriority w:val="99"/>
    <w:semiHidden/>
    <w:rsid w:val="00674BBC"/>
    <w:rPr>
      <w:sz w:val="24"/>
      <w:szCs w:val="24"/>
    </w:rPr>
  </w:style>
  <w:style w:type="paragraph" w:styleId="CommentSubject">
    <w:name w:val="annotation subject"/>
    <w:basedOn w:val="CommentText"/>
    <w:next w:val="CommentText"/>
    <w:link w:val="CommentSubjectChar"/>
    <w:uiPriority w:val="99"/>
    <w:semiHidden/>
    <w:rsid w:val="00674BBC"/>
    <w:rPr>
      <w:b/>
      <w:bCs/>
      <w:sz w:val="20"/>
      <w:szCs w:val="20"/>
    </w:rPr>
  </w:style>
  <w:style w:type="character" w:customStyle="1" w:styleId="CommentSubjectChar">
    <w:name w:val="Comment Subject Char"/>
    <w:basedOn w:val="CommentTextChar"/>
    <w:link w:val="CommentSubject"/>
    <w:uiPriority w:val="99"/>
    <w:semiHidden/>
    <w:rsid w:val="00674B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cif.ru/cyc/oca/pages/OCA-116fond.htm" TargetMode="External"/><Relationship Id="rId12" Type="http://schemas.openxmlformats.org/officeDocument/2006/relationships/hyperlink" Target="http://www.icif.ru/cyc/101/pages/32.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cif.ru/cyc/aristo/pages/aristo-fond-7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C61EA947B67444A4326E0CB37FD5AC"/>
        <w:category>
          <w:name w:val="General"/>
          <w:gallery w:val="placeholder"/>
        </w:category>
        <w:types>
          <w:type w:val="bbPlcHdr"/>
        </w:types>
        <w:behaviors>
          <w:behavior w:val="content"/>
        </w:behaviors>
        <w:guid w:val="{7AD56B28-8156-F447-941A-908352B9CF3F}"/>
      </w:docPartPr>
      <w:docPartBody>
        <w:p w:rsidR="00AF7275" w:rsidRDefault="00AF7275">
          <w:pPr>
            <w:pStyle w:val="4AC61EA947B67444A4326E0CB37FD5AC"/>
          </w:pPr>
          <w:r w:rsidRPr="00CC586D">
            <w:rPr>
              <w:rStyle w:val="PlaceholderText"/>
              <w:b/>
              <w:color w:val="FFFFFF" w:themeColor="background1"/>
            </w:rPr>
            <w:t>[Salutation]</w:t>
          </w:r>
        </w:p>
      </w:docPartBody>
    </w:docPart>
    <w:docPart>
      <w:docPartPr>
        <w:name w:val="1C557624AC206B4BA54BD31FD0F53585"/>
        <w:category>
          <w:name w:val="General"/>
          <w:gallery w:val="placeholder"/>
        </w:category>
        <w:types>
          <w:type w:val="bbPlcHdr"/>
        </w:types>
        <w:behaviors>
          <w:behavior w:val="content"/>
        </w:behaviors>
        <w:guid w:val="{16B0B3EB-436D-7B42-92B5-9AC40993BF00}"/>
      </w:docPartPr>
      <w:docPartBody>
        <w:p w:rsidR="00AF7275" w:rsidRDefault="00AF7275">
          <w:pPr>
            <w:pStyle w:val="1C557624AC206B4BA54BD31FD0F53585"/>
          </w:pPr>
          <w:r>
            <w:rPr>
              <w:rStyle w:val="PlaceholderText"/>
            </w:rPr>
            <w:t>[First name]</w:t>
          </w:r>
        </w:p>
      </w:docPartBody>
    </w:docPart>
    <w:docPart>
      <w:docPartPr>
        <w:name w:val="63AAD114AC2A8E4DA843C3A17C778DC0"/>
        <w:category>
          <w:name w:val="General"/>
          <w:gallery w:val="placeholder"/>
        </w:category>
        <w:types>
          <w:type w:val="bbPlcHdr"/>
        </w:types>
        <w:behaviors>
          <w:behavior w:val="content"/>
        </w:behaviors>
        <w:guid w:val="{1FCB601B-6F78-5242-83D1-B296AFA0AE46}"/>
      </w:docPartPr>
      <w:docPartBody>
        <w:p w:rsidR="00AF7275" w:rsidRDefault="00AF7275">
          <w:pPr>
            <w:pStyle w:val="63AAD114AC2A8E4DA843C3A17C778DC0"/>
          </w:pPr>
          <w:r>
            <w:rPr>
              <w:rStyle w:val="PlaceholderText"/>
            </w:rPr>
            <w:t>[Middle name]</w:t>
          </w:r>
        </w:p>
      </w:docPartBody>
    </w:docPart>
    <w:docPart>
      <w:docPartPr>
        <w:name w:val="33FB0B42DA5C1B45B5CD767D27F44D0B"/>
        <w:category>
          <w:name w:val="General"/>
          <w:gallery w:val="placeholder"/>
        </w:category>
        <w:types>
          <w:type w:val="bbPlcHdr"/>
        </w:types>
        <w:behaviors>
          <w:behavior w:val="content"/>
        </w:behaviors>
        <w:guid w:val="{80FE6C6C-C9AC-8546-9126-C6D86629957F}"/>
      </w:docPartPr>
      <w:docPartBody>
        <w:p w:rsidR="00AF7275" w:rsidRDefault="00AF7275">
          <w:pPr>
            <w:pStyle w:val="33FB0B42DA5C1B45B5CD767D27F44D0B"/>
          </w:pPr>
          <w:r>
            <w:rPr>
              <w:rStyle w:val="PlaceholderText"/>
            </w:rPr>
            <w:t>[Last name]</w:t>
          </w:r>
        </w:p>
      </w:docPartBody>
    </w:docPart>
    <w:docPart>
      <w:docPartPr>
        <w:name w:val="693E2215A29686499B91E68FD8DCABB4"/>
        <w:category>
          <w:name w:val="General"/>
          <w:gallery w:val="placeholder"/>
        </w:category>
        <w:types>
          <w:type w:val="bbPlcHdr"/>
        </w:types>
        <w:behaviors>
          <w:behavior w:val="content"/>
        </w:behaviors>
        <w:guid w:val="{B6D8C883-F133-1345-961D-B8EDCE74D21F}"/>
      </w:docPartPr>
      <w:docPartBody>
        <w:p w:rsidR="00AF7275" w:rsidRDefault="00AF7275">
          <w:pPr>
            <w:pStyle w:val="693E2215A29686499B91E68FD8DCABB4"/>
          </w:pPr>
          <w:r>
            <w:rPr>
              <w:rStyle w:val="PlaceholderText"/>
            </w:rPr>
            <w:t>[Enter your biography]</w:t>
          </w:r>
        </w:p>
      </w:docPartBody>
    </w:docPart>
    <w:docPart>
      <w:docPartPr>
        <w:name w:val="BA149894B816E1448CCFC711714D4A9B"/>
        <w:category>
          <w:name w:val="General"/>
          <w:gallery w:val="placeholder"/>
        </w:category>
        <w:types>
          <w:type w:val="bbPlcHdr"/>
        </w:types>
        <w:behaviors>
          <w:behavior w:val="content"/>
        </w:behaviors>
        <w:guid w:val="{A6EA5C5E-910E-3E46-9769-7FA2075B450D}"/>
      </w:docPartPr>
      <w:docPartBody>
        <w:p w:rsidR="00AF7275" w:rsidRDefault="00AF7275">
          <w:pPr>
            <w:pStyle w:val="BA149894B816E1448CCFC711714D4A9B"/>
          </w:pPr>
          <w:r>
            <w:rPr>
              <w:rStyle w:val="PlaceholderText"/>
            </w:rPr>
            <w:t>[Enter the institution with which you are affiliated]</w:t>
          </w:r>
        </w:p>
      </w:docPartBody>
    </w:docPart>
    <w:docPart>
      <w:docPartPr>
        <w:name w:val="F9F480AC308D7A40B4221D3417AF04D0"/>
        <w:category>
          <w:name w:val="General"/>
          <w:gallery w:val="placeholder"/>
        </w:category>
        <w:types>
          <w:type w:val="bbPlcHdr"/>
        </w:types>
        <w:behaviors>
          <w:behavior w:val="content"/>
        </w:behaviors>
        <w:guid w:val="{E9F96845-6195-F844-B04E-083C37376AE3}"/>
      </w:docPartPr>
      <w:docPartBody>
        <w:p w:rsidR="00AF7275" w:rsidRDefault="00AF7275">
          <w:pPr>
            <w:pStyle w:val="F9F480AC308D7A40B4221D3417AF04D0"/>
          </w:pPr>
          <w:r w:rsidRPr="00EF74F7">
            <w:rPr>
              <w:b/>
              <w:color w:val="808080" w:themeColor="background1" w:themeShade="80"/>
            </w:rPr>
            <w:t>[Enter the headword for your article]</w:t>
          </w:r>
        </w:p>
      </w:docPartBody>
    </w:docPart>
    <w:docPart>
      <w:docPartPr>
        <w:name w:val="31E942710E19314886B52B9957CA5538"/>
        <w:category>
          <w:name w:val="General"/>
          <w:gallery w:val="placeholder"/>
        </w:category>
        <w:types>
          <w:type w:val="bbPlcHdr"/>
        </w:types>
        <w:behaviors>
          <w:behavior w:val="content"/>
        </w:behaviors>
        <w:guid w:val="{B67472B6-6BD9-8C4C-82A4-D473A9A1E3DA}"/>
      </w:docPartPr>
      <w:docPartBody>
        <w:p w:rsidR="00AF7275" w:rsidRDefault="00AF7275">
          <w:pPr>
            <w:pStyle w:val="31E942710E19314886B52B9957CA55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ECE6359BB3EE49937125E4D39DA157"/>
        <w:category>
          <w:name w:val="General"/>
          <w:gallery w:val="placeholder"/>
        </w:category>
        <w:types>
          <w:type w:val="bbPlcHdr"/>
        </w:types>
        <w:behaviors>
          <w:behavior w:val="content"/>
        </w:behaviors>
        <w:guid w:val="{BA1E1166-1014-EA49-9157-5F42FFEEAC0C}"/>
      </w:docPartPr>
      <w:docPartBody>
        <w:p w:rsidR="00AF7275" w:rsidRDefault="00AF7275">
          <w:pPr>
            <w:pStyle w:val="FDECE6359BB3EE49937125E4D39DA1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071EA05358FC49BEA9C388C29FA232"/>
        <w:category>
          <w:name w:val="General"/>
          <w:gallery w:val="placeholder"/>
        </w:category>
        <w:types>
          <w:type w:val="bbPlcHdr"/>
        </w:types>
        <w:behaviors>
          <w:behavior w:val="content"/>
        </w:behaviors>
        <w:guid w:val="{ECD5800B-5217-8040-8F79-F6911D8CF679}"/>
      </w:docPartPr>
      <w:docPartBody>
        <w:p w:rsidR="00AF7275" w:rsidRDefault="00AF7275">
          <w:pPr>
            <w:pStyle w:val="06071EA05358FC49BEA9C388C29FA2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0FC4AC2CEB044CB71605D220D679FB"/>
        <w:category>
          <w:name w:val="General"/>
          <w:gallery w:val="placeholder"/>
        </w:category>
        <w:types>
          <w:type w:val="bbPlcHdr"/>
        </w:types>
        <w:behaviors>
          <w:behavior w:val="content"/>
        </w:behaviors>
        <w:guid w:val="{E3BE0C7C-6BFF-EF4F-AA53-7DD8BD3C3644}"/>
      </w:docPartPr>
      <w:docPartBody>
        <w:p w:rsidR="00AF7275" w:rsidRDefault="00AF7275">
          <w:pPr>
            <w:pStyle w:val="A60FC4AC2CEB044CB71605D220D679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75"/>
    <w:rsid w:val="00AF72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61EA947B67444A4326E0CB37FD5AC">
    <w:name w:val="4AC61EA947B67444A4326E0CB37FD5AC"/>
  </w:style>
  <w:style w:type="paragraph" w:customStyle="1" w:styleId="1C557624AC206B4BA54BD31FD0F53585">
    <w:name w:val="1C557624AC206B4BA54BD31FD0F53585"/>
  </w:style>
  <w:style w:type="paragraph" w:customStyle="1" w:styleId="63AAD114AC2A8E4DA843C3A17C778DC0">
    <w:name w:val="63AAD114AC2A8E4DA843C3A17C778DC0"/>
  </w:style>
  <w:style w:type="paragraph" w:customStyle="1" w:styleId="33FB0B42DA5C1B45B5CD767D27F44D0B">
    <w:name w:val="33FB0B42DA5C1B45B5CD767D27F44D0B"/>
  </w:style>
  <w:style w:type="paragraph" w:customStyle="1" w:styleId="693E2215A29686499B91E68FD8DCABB4">
    <w:name w:val="693E2215A29686499B91E68FD8DCABB4"/>
  </w:style>
  <w:style w:type="paragraph" w:customStyle="1" w:styleId="BA149894B816E1448CCFC711714D4A9B">
    <w:name w:val="BA149894B816E1448CCFC711714D4A9B"/>
  </w:style>
  <w:style w:type="paragraph" w:customStyle="1" w:styleId="F9F480AC308D7A40B4221D3417AF04D0">
    <w:name w:val="F9F480AC308D7A40B4221D3417AF04D0"/>
  </w:style>
  <w:style w:type="paragraph" w:customStyle="1" w:styleId="31E942710E19314886B52B9957CA5538">
    <w:name w:val="31E942710E19314886B52B9957CA5538"/>
  </w:style>
  <w:style w:type="paragraph" w:customStyle="1" w:styleId="FDECE6359BB3EE49937125E4D39DA157">
    <w:name w:val="FDECE6359BB3EE49937125E4D39DA157"/>
  </w:style>
  <w:style w:type="paragraph" w:customStyle="1" w:styleId="06071EA05358FC49BEA9C388C29FA232">
    <w:name w:val="06071EA05358FC49BEA9C388C29FA232"/>
  </w:style>
  <w:style w:type="paragraph" w:customStyle="1" w:styleId="A60FC4AC2CEB044CB71605D220D679FB">
    <w:name w:val="A60FC4AC2CEB044CB71605D220D679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61EA947B67444A4326E0CB37FD5AC">
    <w:name w:val="4AC61EA947B67444A4326E0CB37FD5AC"/>
  </w:style>
  <w:style w:type="paragraph" w:customStyle="1" w:styleId="1C557624AC206B4BA54BD31FD0F53585">
    <w:name w:val="1C557624AC206B4BA54BD31FD0F53585"/>
  </w:style>
  <w:style w:type="paragraph" w:customStyle="1" w:styleId="63AAD114AC2A8E4DA843C3A17C778DC0">
    <w:name w:val="63AAD114AC2A8E4DA843C3A17C778DC0"/>
  </w:style>
  <w:style w:type="paragraph" w:customStyle="1" w:styleId="33FB0B42DA5C1B45B5CD767D27F44D0B">
    <w:name w:val="33FB0B42DA5C1B45B5CD767D27F44D0B"/>
  </w:style>
  <w:style w:type="paragraph" w:customStyle="1" w:styleId="693E2215A29686499B91E68FD8DCABB4">
    <w:name w:val="693E2215A29686499B91E68FD8DCABB4"/>
  </w:style>
  <w:style w:type="paragraph" w:customStyle="1" w:styleId="BA149894B816E1448CCFC711714D4A9B">
    <w:name w:val="BA149894B816E1448CCFC711714D4A9B"/>
  </w:style>
  <w:style w:type="paragraph" w:customStyle="1" w:styleId="F9F480AC308D7A40B4221D3417AF04D0">
    <w:name w:val="F9F480AC308D7A40B4221D3417AF04D0"/>
  </w:style>
  <w:style w:type="paragraph" w:customStyle="1" w:styleId="31E942710E19314886B52B9957CA5538">
    <w:name w:val="31E942710E19314886B52B9957CA5538"/>
  </w:style>
  <w:style w:type="paragraph" w:customStyle="1" w:styleId="FDECE6359BB3EE49937125E4D39DA157">
    <w:name w:val="FDECE6359BB3EE49937125E4D39DA157"/>
  </w:style>
  <w:style w:type="paragraph" w:customStyle="1" w:styleId="06071EA05358FC49BEA9C388C29FA232">
    <w:name w:val="06071EA05358FC49BEA9C388C29FA232"/>
  </w:style>
  <w:style w:type="paragraph" w:customStyle="1" w:styleId="A60FC4AC2CEB044CB71605D220D679FB">
    <w:name w:val="A60FC4AC2CEB044CB71605D220D67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Coo89</b:Tag>
    <b:SourceType>JournalArticle</b:SourceType>
    <b:Guid>{3AA614D9-D6DA-4D49-9A90-303135D3C7D3}</b:Guid>
    <b:Title>Fantasy and Construction — Iakov Chernikhov</b:Title>
    <b:City>London</b:City>
    <b:Year>1989</b:Year>
    <b:Volume>59</b:Volume>
    <b:BookTitle>Architectural Design </b:BookTitle>
    <b:Author>
      <b:Editor>
        <b:NameList>
          <b:Person>
            <b:Last>Cooke</b:Last>
            <b:First>Catherine</b:First>
          </b:Person>
        </b:NameList>
      </b:Editor>
    </b:Author>
    <b:JournalName>Architectural Design </b:JournalName>
    <b:Issue>7-8</b:Issue>
    <b:RefOrder>1</b:RefOrder>
  </b:Source>
  <b:Source>
    <b:Tag>Car</b:Tag>
    <b:SourceType>Book</b:SourceType>
    <b:Guid>{F722220A-0266-934C-BEFB-02E07CF28F3E}</b:Guid>
    <b:Author>
      <b:Author>
        <b:NameList>
          <b:Person>
            <b:Last>Olmo</b:Last>
            <b:First>Carlo</b:First>
          </b:Person>
          <b:Person>
            <b:Last>Magistris</b:Last>
            <b:First>Alessandro</b:First>
            <b:Middle>de</b:Middle>
          </b:Person>
        </b:NameList>
      </b:Author>
    </b:Author>
    <b:Title>Jakov Černihov: documenti e riproduzioni dall'archivio di Aleksej e Dimitri Černihov</b:Title>
    <b:City>Torino</b:City>
    <b:Publisher>Umberto Allemandi</b:Publisher>
    <b:Year>1995</b:Year>
    <b:RefOrder>2</b:RefOrder>
  </b:Source>
  <b:Source>
    <b:Tag>Iak11</b:Tag>
    <b:SourceType>Book</b:SourceType>
    <b:Guid>{C3A137A8-A3F5-604C-8E76-9F21D3736B74}</b:Guid>
    <b:Author>
      <b:Author>
        <b:NameList>
          <b:Person>
            <b:Last>Chernikhov</b:Last>
            <b:First>Iakov</b:First>
          </b:Person>
        </b:NameList>
      </b:Author>
    </b:Author>
    <b:Title>Moi Tvorcheskii Put'</b:Title>
    <b:City>Moscow</b:City>
    <b:Publisher>Russkii Avangard</b:Publisher>
    <b:Year>2011</b:Year>
    <b:RefOrder>3</b:RefOrder>
  </b:Source>
</b:Sources>
</file>

<file path=customXml/itemProps1.xml><?xml version="1.0" encoding="utf-8"?>
<ds:datastoreItem xmlns:ds="http://schemas.openxmlformats.org/officeDocument/2006/customXml" ds:itemID="{EB681D73-4D70-B749-99DB-E2A4BB1C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3</Pages>
  <Words>952</Words>
  <Characters>5431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51</cp:revision>
  <dcterms:created xsi:type="dcterms:W3CDTF">2015-01-03T08:19:00Z</dcterms:created>
  <dcterms:modified xsi:type="dcterms:W3CDTF">2015-01-10T19:49:00Z</dcterms:modified>
</cp:coreProperties>
</file>