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F0961E1CE58943A6EF2CB72DFACB7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EE5C78F02CFF4482628DD8A9E4FCFD"/>
            </w:placeholder>
            <w:text/>
          </w:sdtPr>
          <w:sdtContent>
            <w:tc>
              <w:tcPr>
                <w:tcW w:w="2073" w:type="dxa"/>
              </w:tcPr>
              <w:p w:rsidR="00B574C9" w:rsidRDefault="00D4323F" w:rsidP="00D4323F">
                <w:r>
                  <w:t>Claire</w:t>
                </w:r>
              </w:p>
            </w:tc>
          </w:sdtContent>
        </w:sdt>
        <w:sdt>
          <w:sdtPr>
            <w:alias w:val="Middle name"/>
            <w:tag w:val="authorMiddleName"/>
            <w:id w:val="-2076034781"/>
            <w:placeholder>
              <w:docPart w:val="C1907E0F7FFA19418B8214014589BF7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51AA4C1795C744AB940A6B56D6BFAEB"/>
            </w:placeholder>
            <w:text/>
          </w:sdtPr>
          <w:sdtContent>
            <w:tc>
              <w:tcPr>
                <w:tcW w:w="2642" w:type="dxa"/>
              </w:tcPr>
              <w:p w:rsidR="00B574C9" w:rsidRDefault="00D4323F" w:rsidP="00D4323F">
                <w:proofErr w:type="spellStart"/>
                <w:r>
                  <w:t>Nally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CFFAEAF73D94441861FF73CB5D55AC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E13BC43076536408C876B799D30C94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F83E3104563824EAD52C9F338FDBE48"/>
            </w:placeholder>
            <w:text/>
          </w:sdtPr>
          <w:sdtContent>
            <w:tc>
              <w:tcPr>
                <w:tcW w:w="9016" w:type="dxa"/>
                <w:tcMar>
                  <w:top w:w="113" w:type="dxa"/>
                  <w:bottom w:w="113" w:type="dxa"/>
                </w:tcMar>
              </w:tcPr>
              <w:p w:rsidR="003F0D73" w:rsidRPr="00FB589A" w:rsidRDefault="00D4323F" w:rsidP="00D4323F">
                <w:pPr>
                  <w:rPr>
                    <w:b/>
                  </w:rPr>
                </w:pPr>
                <w:r>
                  <w:rPr>
                    <w:b/>
                  </w:rPr>
                  <w:t xml:space="preserve">D.H. Lawrence </w:t>
                </w:r>
              </w:p>
            </w:tc>
          </w:sdtContent>
        </w:sdt>
      </w:tr>
      <w:tr w:rsidR="00464699" w:rsidTr="00D4323F">
        <w:sdt>
          <w:sdtPr>
            <w:alias w:val="Variant headwords"/>
            <w:tag w:val="variantHeadwords"/>
            <w:id w:val="173464402"/>
            <w:placeholder>
              <w:docPart w:val="A55D0AB509009448876FE83A68E0A52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3E1C04F3CDF984192EE4DEE4BE8FB03"/>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168C375EF56004D8B297AAA500F67F7"/>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D4323F" w:rsidRDefault="00D4323F" w:rsidP="00D4323F">
                <w:pPr>
                  <w:pStyle w:val="normal0"/>
                  <w:spacing w:line="480" w:lineRule="auto"/>
                </w:pPr>
                <w:r>
                  <w:t xml:space="preserve">David Herbert Lawrence (1885-1930) was born in Eastwood, near Nottingham, England. He composed </w:t>
                </w:r>
                <w:proofErr w:type="gramStart"/>
                <w:r>
                  <w:t>poetry,</w:t>
                </w:r>
                <w:proofErr w:type="gramEnd"/>
                <w:r>
                  <w:t xml:space="preserve"> several travel books, paintings, short novels and stories, literary criticism, and plays. However, he is best known for his novels: </w:t>
                </w:r>
                <w:r>
                  <w:rPr>
                    <w:i/>
                  </w:rPr>
                  <w:t xml:space="preserve">Sons and Lovers </w:t>
                </w:r>
                <w:r>
                  <w:t xml:space="preserve">(1913) </w:t>
                </w:r>
                <w:r>
                  <w:rPr>
                    <w:i/>
                  </w:rPr>
                  <w:t xml:space="preserve">The Rainbow </w:t>
                </w:r>
                <w:r>
                  <w:t xml:space="preserve">(1915), </w:t>
                </w:r>
                <w:r>
                  <w:rPr>
                    <w:i/>
                  </w:rPr>
                  <w:t xml:space="preserve">Women in Love </w:t>
                </w:r>
                <w:r>
                  <w:t xml:space="preserve">(1920), and </w:t>
                </w:r>
                <w:r>
                  <w:rPr>
                    <w:i/>
                  </w:rPr>
                  <w:t>Lady Chatterley’s Lover</w:t>
                </w:r>
                <w:r>
                  <w:t xml:space="preserve"> (1928). His writing focuses on social class, the tensions between the rural and the industrialized landscape, issues of Englishness and nationhood, as well and gender and sexuality. In representing sexuality, Lawrence endured the censorship and prohibition of some of his key texts. Unlike other writers, such as Woolf or Joyce, Lawrence is often portrayed as being on the periphery of literary modernism. However, his marginalized social position and relationship with other writers of the time also makes him central to Modernist criticism. </w:t>
                </w:r>
              </w:p>
              <w:p w:rsidR="00D4323F" w:rsidRDefault="00D4323F" w:rsidP="00D4323F">
                <w:pPr>
                  <w:pStyle w:val="normal0"/>
                  <w:spacing w:line="480" w:lineRule="auto"/>
                </w:pPr>
              </w:p>
              <w:p w:rsidR="00D4323F" w:rsidRDefault="00D4323F" w:rsidP="00D4323F">
                <w:pPr>
                  <w:pStyle w:val="normal0"/>
                  <w:spacing w:line="480" w:lineRule="auto"/>
                </w:pPr>
                <w:r>
                  <w:t xml:space="preserve">             D. H. Lawrence was the fourth of five children. His father, Arthur John Lawrence, was a coal-miner, and his mother, Lydi</w:t>
                </w:r>
                <w:r w:rsidR="006061E6">
                  <w:t>a, was from the middle-classes. Lawrence’s</w:t>
                </w:r>
                <w:r>
                  <w:t xml:space="preserve"> parental influences contributed to </w:t>
                </w:r>
                <w:r w:rsidR="006061E6">
                  <w:t xml:space="preserve">his </w:t>
                </w:r>
                <w:r>
                  <w:t xml:space="preserve">interrogation of social hierarchies </w:t>
                </w:r>
                <w:r w:rsidR="006061E6">
                  <w:t>featured</w:t>
                </w:r>
                <w:r>
                  <w:t xml:space="preserve"> throughout his work. He initially pursued a career as a teacher, but in 1909 published his first poems with Ford </w:t>
                </w:r>
                <w:proofErr w:type="spellStart"/>
                <w:r>
                  <w:t>Madox</w:t>
                </w:r>
                <w:proofErr w:type="spellEnd"/>
                <w:r>
                  <w:t xml:space="preserve"> </w:t>
                </w:r>
                <w:proofErr w:type="spellStart"/>
                <w:r>
                  <w:t>Hueffer’s</w:t>
                </w:r>
                <w:proofErr w:type="spellEnd"/>
                <w:r>
                  <w:t xml:space="preserve"> </w:t>
                </w:r>
                <w:r>
                  <w:rPr>
                    <w:i/>
                  </w:rPr>
                  <w:t xml:space="preserve">English Review. </w:t>
                </w:r>
                <w:r>
                  <w:t xml:space="preserve">In 1911, </w:t>
                </w:r>
                <w:r>
                  <w:rPr>
                    <w:i/>
                  </w:rPr>
                  <w:t xml:space="preserve">The White Peacock </w:t>
                </w:r>
                <w:r>
                  <w:t xml:space="preserve">was published. During </w:t>
                </w:r>
                <w:r>
                  <w:lastRenderedPageBreak/>
                  <w:t xml:space="preserve">March 1912, he met Frieda von </w:t>
                </w:r>
                <w:proofErr w:type="spellStart"/>
                <w:r>
                  <w:t>Richthofen</w:t>
                </w:r>
                <w:proofErr w:type="spellEnd"/>
                <w:r>
                  <w:t xml:space="preserve">, who </w:t>
                </w:r>
                <w:r w:rsidR="006061E6">
                  <w:t xml:space="preserve">he married on </w:t>
                </w:r>
                <w:r>
                  <w:t xml:space="preserve">July </w:t>
                </w:r>
                <w:r w:rsidR="006061E6">
                  <w:t xml:space="preserve">13, </w:t>
                </w:r>
                <w:r>
                  <w:t>1914.</w:t>
                </w:r>
              </w:p>
              <w:p w:rsidR="00D4323F" w:rsidRDefault="00D4323F" w:rsidP="00D4323F">
                <w:pPr>
                  <w:pStyle w:val="normal0"/>
                  <w:spacing w:line="480" w:lineRule="auto"/>
                </w:pPr>
              </w:p>
              <w:p w:rsidR="00D4323F" w:rsidRDefault="00D4323F" w:rsidP="00D4323F">
                <w:pPr>
                  <w:pStyle w:val="normal0"/>
                  <w:spacing w:line="480" w:lineRule="auto"/>
                  <w:ind w:firstLine="720"/>
                </w:pPr>
                <w:r>
                  <w:t xml:space="preserve">Lawrence published </w:t>
                </w:r>
                <w:r>
                  <w:rPr>
                    <w:i/>
                  </w:rPr>
                  <w:t xml:space="preserve">Love Poems and Others </w:t>
                </w:r>
                <w:r>
                  <w:t>in 1913,</w:t>
                </w:r>
                <w:r>
                  <w:rPr>
                    <w:i/>
                  </w:rPr>
                  <w:t xml:space="preserve"> </w:t>
                </w:r>
                <w:r>
                  <w:t xml:space="preserve">and in 1915 he finished </w:t>
                </w:r>
                <w:r>
                  <w:rPr>
                    <w:i/>
                  </w:rPr>
                  <w:t>The Rainbow</w:t>
                </w:r>
                <w:r>
                  <w:t xml:space="preserve">. </w:t>
                </w:r>
                <w:r w:rsidR="006061E6">
                  <w:t xml:space="preserve">Initial </w:t>
                </w:r>
                <w:r>
                  <w:t>reviews</w:t>
                </w:r>
                <w:r w:rsidR="006061E6">
                  <w:t xml:space="preserve"> of </w:t>
                </w:r>
                <w:r w:rsidR="006061E6">
                  <w:rPr>
                    <w:i/>
                  </w:rPr>
                  <w:t>The Rainbow</w:t>
                </w:r>
                <w:r w:rsidR="006061E6">
                  <w:t xml:space="preserve">, however, were </w:t>
                </w:r>
                <w:proofErr w:type="spellStart"/>
                <w:r>
                  <w:t>unfavourable</w:t>
                </w:r>
                <w:proofErr w:type="spellEnd"/>
                <w:r>
                  <w:t>, and the book was withdrawn from sale. It</w:t>
                </w:r>
                <w:r w:rsidR="006061E6">
                  <w:t xml:space="preserve"> was banned for obscenity on </w:t>
                </w:r>
                <w:r>
                  <w:t xml:space="preserve">November </w:t>
                </w:r>
                <w:r w:rsidR="006061E6">
                  <w:t xml:space="preserve">13, </w:t>
                </w:r>
                <w:r>
                  <w:t xml:space="preserve">1915, </w:t>
                </w:r>
                <w:r w:rsidR="006061E6">
                  <w:t>leaving</w:t>
                </w:r>
                <w:r>
                  <w:t xml:space="preserve"> Lawrence </w:t>
                </w:r>
                <w:r w:rsidR="006061E6">
                  <w:t>with</w:t>
                </w:r>
                <w:r>
                  <w:t xml:space="preserve"> a profound sense of disenchantment with England. In 1916 he finished the first version of </w:t>
                </w:r>
                <w:r>
                  <w:rPr>
                    <w:i/>
                  </w:rPr>
                  <w:t>Women in Love.</w:t>
                </w:r>
                <w:r w:rsidR="006061E6">
                  <w:t xml:space="preserve"> Publishers consistently rejected the novel</w:t>
                </w:r>
                <w:r>
                  <w:t xml:space="preserve">, and he rewrote the text in 1917. Lawrence’s health was often precarious, and in 1919 he was perilously ill with influenza. That year he left England for Italy, as he felt his home country could offer him nothing artistically. He began to write travel books, including </w:t>
                </w:r>
                <w:r>
                  <w:rPr>
                    <w:i/>
                  </w:rPr>
                  <w:t>Sea and Sardinia</w:t>
                </w:r>
                <w:r w:rsidR="00603389">
                  <w:t xml:space="preserve"> in 1921, while</w:t>
                </w:r>
                <w:r>
                  <w:t xml:space="preserve"> also working on several short novels. In February 1922, Lawrence and Frieda went to Ceylon, the</w:t>
                </w:r>
                <w:r w:rsidR="00603389">
                  <w:t xml:space="preserve">n toured Australia and America. </w:t>
                </w:r>
                <w:r>
                  <w:t xml:space="preserve">It was in Mexico during 1924 that Lawrence suffered another episode of ill health.  In August he suffered a bronchial </w:t>
                </w:r>
                <w:proofErr w:type="spellStart"/>
                <w:r>
                  <w:t>haemorrhage</w:t>
                </w:r>
                <w:proofErr w:type="spellEnd"/>
                <w:r>
                  <w:t xml:space="preserve">, and was later diagnosed with tuberculosis. Despite his illness, he revisited England during a coal strike in 1926, which provoked the first draft of what would become </w:t>
                </w:r>
                <w:r>
                  <w:rPr>
                    <w:i/>
                  </w:rPr>
                  <w:t xml:space="preserve">Lady Chatterley’s Lover. </w:t>
                </w:r>
                <w:r>
                  <w:t xml:space="preserve">The novel was privately published in 1928 in Florence, but it was also pirated in the States and Europe, which prompted Lawrence to pursue the publication of a cheap edition in Paris. At this time, the typescript of </w:t>
                </w:r>
                <w:r>
                  <w:rPr>
                    <w:i/>
                  </w:rPr>
                  <w:t>Pansies</w:t>
                </w:r>
                <w:r>
                  <w:t xml:space="preserve"> was seized by police, along with paintings from his art exhibition in London. He also finished </w:t>
                </w:r>
                <w:r>
                  <w:rPr>
                    <w:i/>
                  </w:rPr>
                  <w:t xml:space="preserve">Apocalypse </w:t>
                </w:r>
                <w:r>
                  <w:t xml:space="preserve">and </w:t>
                </w:r>
                <w:r>
                  <w:rPr>
                    <w:i/>
                  </w:rPr>
                  <w:t xml:space="preserve">Last Poems </w:t>
                </w:r>
                <w:r>
                  <w:t xml:space="preserve">(published posthumously by Frieda in 1932). Suffering from ill health, he attended the Ad Astra sanatorium in </w:t>
                </w:r>
                <w:proofErr w:type="spellStart"/>
                <w:r>
                  <w:t>Vence</w:t>
                </w:r>
                <w:proofErr w:type="spellEnd"/>
                <w:r>
                  <w:t>, France, but discharged himself o</w:t>
                </w:r>
                <w:r w:rsidR="00AC72DE">
                  <w:t xml:space="preserve">n </w:t>
                </w:r>
                <w:r>
                  <w:t>March</w:t>
                </w:r>
                <w:r w:rsidR="00AC72DE">
                  <w:t xml:space="preserve"> 1, </w:t>
                </w:r>
                <w:r>
                  <w:t>1930. He died the following day, and was</w:t>
                </w:r>
                <w:r w:rsidR="00AC72DE">
                  <w:t xml:space="preserve"> buried in the local cemetery on </w:t>
                </w:r>
                <w:r>
                  <w:t>March</w:t>
                </w:r>
                <w:r w:rsidR="00AC72DE">
                  <w:t xml:space="preserve"> 4,</w:t>
                </w:r>
                <w:r>
                  <w:t xml:space="preserve"> 1930.</w:t>
                </w:r>
              </w:p>
              <w:p w:rsidR="00D4323F" w:rsidRDefault="00D4323F" w:rsidP="00D4323F">
                <w:pPr>
                  <w:pStyle w:val="normal0"/>
                  <w:spacing w:line="480" w:lineRule="auto"/>
                  <w:ind w:firstLine="720"/>
                </w:pPr>
                <w:r>
                  <w:t xml:space="preserve">Lawrence’s posthumous status is frequently linked with the problems of obscenity in relation to the literary representation of sexuality. In the essay ‘Pornography and </w:t>
                </w:r>
                <w:r>
                  <w:lastRenderedPageBreak/>
                  <w:t xml:space="preserve">Literature’ (1929), Lawrence offered a critique of the hypocrisies of twentieth-century censorship. </w:t>
                </w:r>
                <w:r>
                  <w:rPr>
                    <w:i/>
                  </w:rPr>
                  <w:t>The Rainbow</w:t>
                </w:r>
                <w:r>
                  <w:t xml:space="preserve"> was not the only novel by Lawrence </w:t>
                </w:r>
                <w:r w:rsidR="00AC72DE">
                  <w:t>that</w:t>
                </w:r>
                <w:r>
                  <w:t xml:space="preserve"> faced the a</w:t>
                </w:r>
                <w:r w:rsidR="00AC72DE">
                  <w:t>ccusation of obscenity. In 1960</w:t>
                </w:r>
                <w:r>
                  <w:t xml:space="preserve"> Penguin Books printed </w:t>
                </w:r>
                <w:r>
                  <w:rPr>
                    <w:i/>
                  </w:rPr>
                  <w:t>Lady Chatterley’s Lover,</w:t>
                </w:r>
                <w:r>
                  <w:t xml:space="preserve"> in accessible paperback form, resulting in the publisher facing criminal charges brought under The Obscene Publications Act (1959). C. H. </w:t>
                </w:r>
                <w:proofErr w:type="spellStart"/>
                <w:r>
                  <w:t>Rolph’s</w:t>
                </w:r>
                <w:proofErr w:type="spellEnd"/>
                <w:r>
                  <w:t xml:space="preserve"> </w:t>
                </w:r>
                <w:r>
                  <w:rPr>
                    <w:i/>
                  </w:rPr>
                  <w:t>The Trial of Lady Chatterley: Regina v Penguin Books Ltd</w:t>
                </w:r>
                <w:r>
                  <w:t xml:space="preserve"> (1961) </w:t>
                </w:r>
                <w:r w:rsidR="00AC72DE">
                  <w:t>outlines</w:t>
                </w:r>
                <w:r>
                  <w:t xml:space="preserve"> the court proceedings, including transcriptions from figures like Raymond Williams, Helen Gardner, E.M. Forster, Rebecca West. Kenneth Muir, </w:t>
                </w:r>
                <w:r w:rsidR="00AC72DE">
                  <w:t xml:space="preserve">and </w:t>
                </w:r>
                <w:r>
                  <w:t xml:space="preserve">C. Day Lewis. The trial itself highlighted the class prejudices </w:t>
                </w:r>
                <w:r w:rsidR="00AC72DE">
                  <w:t>treated by</w:t>
                </w:r>
                <w:r>
                  <w:t xml:space="preserve"> Lawrence throughout his work: the Chief Prosecutor, </w:t>
                </w:r>
                <w:proofErr w:type="spellStart"/>
                <w:r>
                  <w:t>Mervyn</w:t>
                </w:r>
                <w:proofErr w:type="spellEnd"/>
                <w:r>
                  <w:t xml:space="preserve"> Griffith-Jones, maintained that this was not the sort of book ‘you would wish your wife or servants to read’ due to the use of four-letter words and explicit sex scenes. The </w:t>
                </w:r>
                <w:r w:rsidR="00AC72DE">
                  <w:t>prosecution was</w:t>
                </w:r>
                <w:r>
                  <w:t xml:space="preserve"> unsuccessful, thereby allowing Lawrence’s reputation to flourish. Various feminist critics, including Kate Millett in her critical work </w:t>
                </w:r>
                <w:r>
                  <w:rPr>
                    <w:i/>
                  </w:rPr>
                  <w:t>Sexual Politics</w:t>
                </w:r>
                <w:r>
                  <w:t xml:space="preserve"> (1970), have taken issue with Lawrence’s </w:t>
                </w:r>
                <w:r w:rsidR="00AC72DE">
                  <w:t>characterization of women. T</w:t>
                </w:r>
                <w:r>
                  <w:t xml:space="preserve">he publication of </w:t>
                </w:r>
                <w:r>
                  <w:rPr>
                    <w:i/>
                  </w:rPr>
                  <w:t>The</w:t>
                </w:r>
                <w:r>
                  <w:t xml:space="preserve"> </w:t>
                </w:r>
                <w:r>
                  <w:rPr>
                    <w:i/>
                  </w:rPr>
                  <w:t>Cambridge Edition of the Works of D. H. Lawrence</w:t>
                </w:r>
                <w:r w:rsidR="00AC72DE">
                  <w:t xml:space="preserve"> (1979</w:t>
                </w:r>
                <w:r>
                  <w:t xml:space="preserve">) has revealed the extensive </w:t>
                </w:r>
                <w:r w:rsidR="00AC72DE">
                  <w:t xml:space="preserve">revisions that Lawrence conducted throughout the course of his career.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499D64068374346A7807FDF115CDB5F"/>
              </w:placeholder>
            </w:sdtPr>
            <w:sdtEndPr>
              <w:rPr>
                <w:rFonts w:asciiTheme="minorHAnsi" w:eastAsiaTheme="minorHAnsi" w:hAnsiTheme="minorHAnsi" w:cstheme="minorBidi"/>
                <w:color w:val="auto"/>
                <w:sz w:val="22"/>
                <w:szCs w:val="22"/>
                <w:lang w:val="en-GB"/>
              </w:rPr>
            </w:sdtEndPr>
            <w:sdtContent>
              <w:p w:rsidR="00AC72DE" w:rsidRDefault="00AC72DE" w:rsidP="00AC72DE">
                <w:pPr>
                  <w:pStyle w:val="normal0"/>
                </w:pPr>
                <w:r>
                  <w:t xml:space="preserve">Black, M. H., James T. </w:t>
                </w:r>
                <w:proofErr w:type="spellStart"/>
                <w:r>
                  <w:t>Boulton</w:t>
                </w:r>
                <w:proofErr w:type="spellEnd"/>
                <w:r>
                  <w:t xml:space="preserve">, Paul </w:t>
                </w:r>
                <w:proofErr w:type="spellStart"/>
                <w:r>
                  <w:t>Poplawski</w:t>
                </w:r>
                <w:proofErr w:type="spellEnd"/>
                <w:r>
                  <w:t xml:space="preserve">, and John </w:t>
                </w:r>
                <w:proofErr w:type="spellStart"/>
                <w:r>
                  <w:t>Worthen</w:t>
                </w:r>
                <w:proofErr w:type="spellEnd"/>
                <w:r>
                  <w:t xml:space="preserve"> (</w:t>
                </w:r>
                <w:proofErr w:type="spellStart"/>
                <w:r>
                  <w:t>eds</w:t>
                </w:r>
                <w:proofErr w:type="spellEnd"/>
                <w:r>
                  <w:t xml:space="preserve">), </w:t>
                </w:r>
                <w:r>
                  <w:rPr>
                    <w:i/>
                  </w:rPr>
                  <w:t>The Cambridge Edition of the Works of D. H. Lawrence</w:t>
                </w:r>
                <w:r w:rsidR="009A2A54">
                  <w:t xml:space="preserve">. </w:t>
                </w:r>
                <w:r>
                  <w:t>Cambridge: Ca</w:t>
                </w:r>
                <w:r w:rsidR="009A2A54">
                  <w:t>mbridge UP, 1979.</w:t>
                </w:r>
              </w:p>
              <w:p w:rsidR="00AC72DE" w:rsidRDefault="00AC72DE" w:rsidP="00AC72DE">
                <w:pPr>
                  <w:pStyle w:val="normal0"/>
                  <w:jc w:val="both"/>
                </w:pPr>
              </w:p>
              <w:p w:rsidR="00AC72DE" w:rsidRDefault="00AC72DE" w:rsidP="00AC72DE">
                <w:pPr>
                  <w:pStyle w:val="normal0"/>
                  <w:jc w:val="both"/>
                </w:pPr>
                <w:r>
                  <w:t xml:space="preserve">Clifford, Stephen P., </w:t>
                </w:r>
                <w:r>
                  <w:rPr>
                    <w:i/>
                  </w:rPr>
                  <w:t>Beyond the Heroic "I": Reading Lawre</w:t>
                </w:r>
                <w:r w:rsidR="009A2A54">
                  <w:rPr>
                    <w:i/>
                  </w:rPr>
                  <w:t xml:space="preserve">nce, Hemingway, and Masculinity. </w:t>
                </w:r>
                <w:proofErr w:type="spellStart"/>
                <w:r>
                  <w:t>Bucknell</w:t>
                </w:r>
                <w:proofErr w:type="spellEnd"/>
                <w:r>
                  <w:t xml:space="preserve"> </w:t>
                </w:r>
                <w:r w:rsidR="009A2A54">
                  <w:t>UP, 1999</w:t>
                </w:r>
                <w:bookmarkStart w:id="0" w:name="_GoBack"/>
                <w:bookmarkEnd w:id="0"/>
                <w:r>
                  <w:t>.</w:t>
                </w:r>
              </w:p>
              <w:p w:rsidR="00AC72DE" w:rsidRDefault="00AC72DE" w:rsidP="00AC72DE">
                <w:pPr>
                  <w:pStyle w:val="normal0"/>
                </w:pPr>
              </w:p>
              <w:p w:rsidR="00AC72DE" w:rsidRDefault="00AC72DE" w:rsidP="00AC72DE">
                <w:pPr>
                  <w:pStyle w:val="normal0"/>
                </w:pPr>
                <w:proofErr w:type="spellStart"/>
                <w:r>
                  <w:t>Fernihough</w:t>
                </w:r>
                <w:proofErr w:type="spellEnd"/>
                <w:r>
                  <w:t xml:space="preserve">, Anne (ed.), </w:t>
                </w:r>
                <w:r>
                  <w:rPr>
                    <w:i/>
                  </w:rPr>
                  <w:t xml:space="preserve">The Cambridge Companion to D. H. Lawrence. </w:t>
                </w:r>
                <w:r>
                  <w:t>Cambridge: Cambridge UP, 2001.</w:t>
                </w:r>
              </w:p>
              <w:p w:rsidR="00AC72DE" w:rsidRDefault="00AC72DE" w:rsidP="00AC72DE">
                <w:pPr>
                  <w:pStyle w:val="normal0"/>
                </w:pPr>
              </w:p>
              <w:p w:rsidR="00AC72DE" w:rsidRDefault="00AC72DE" w:rsidP="00AC72DE">
                <w:pPr>
                  <w:pStyle w:val="normal0"/>
                </w:pPr>
              </w:p>
              <w:p w:rsidR="00AC72DE" w:rsidRDefault="00AC72DE" w:rsidP="00AC72DE">
                <w:pPr>
                  <w:pStyle w:val="normal0"/>
                </w:pPr>
                <w:proofErr w:type="spellStart"/>
                <w:r>
                  <w:t>Fernihough</w:t>
                </w:r>
                <w:proofErr w:type="spellEnd"/>
                <w:r>
                  <w:t xml:space="preserve">, Anne, </w:t>
                </w:r>
                <w:r>
                  <w:rPr>
                    <w:i/>
                  </w:rPr>
                  <w:t>D. H. Lawrence: Aesthetics and Ideology</w:t>
                </w:r>
                <w:r>
                  <w:t>. Oxford: Clarendon Press, 1993.</w:t>
                </w:r>
              </w:p>
              <w:p w:rsidR="00AC72DE" w:rsidRDefault="00AC72DE" w:rsidP="00AC72DE">
                <w:pPr>
                  <w:pStyle w:val="normal0"/>
                </w:pPr>
              </w:p>
              <w:p w:rsidR="00AC72DE" w:rsidRDefault="00AC72DE" w:rsidP="00AC72DE">
                <w:pPr>
                  <w:pStyle w:val="normal0"/>
                </w:pPr>
                <w:r>
                  <w:t xml:space="preserve">Roberts, Warren, and Paul </w:t>
                </w:r>
                <w:proofErr w:type="spellStart"/>
                <w:r>
                  <w:t>Poplawski</w:t>
                </w:r>
                <w:proofErr w:type="spellEnd"/>
                <w:r>
                  <w:t xml:space="preserve">, </w:t>
                </w:r>
                <w:r>
                  <w:rPr>
                    <w:i/>
                  </w:rPr>
                  <w:t>A Bibliography of D H Lawrence</w:t>
                </w:r>
                <w:r>
                  <w:t>. 3rd ed. Cambridge: Cambridge UP, 2001.</w:t>
                </w:r>
              </w:p>
              <w:p w:rsidR="00AC72DE" w:rsidRDefault="00AC72DE" w:rsidP="00AC72DE">
                <w:pPr>
                  <w:pStyle w:val="normal0"/>
                </w:pPr>
              </w:p>
              <w:p w:rsidR="00AC72DE" w:rsidRDefault="00AC72DE" w:rsidP="00AC72DE">
                <w:pPr>
                  <w:pStyle w:val="normal0"/>
                </w:pPr>
                <w:proofErr w:type="spellStart"/>
                <w:r>
                  <w:t>Rolph</w:t>
                </w:r>
                <w:proofErr w:type="spellEnd"/>
                <w:r>
                  <w:t xml:space="preserve">, C. H., </w:t>
                </w:r>
                <w:r>
                  <w:rPr>
                    <w:i/>
                  </w:rPr>
                  <w:t xml:space="preserve">The Trial of Lady Chatterley: Regina v. Penguin Books Limited. </w:t>
                </w:r>
                <w:proofErr w:type="spellStart"/>
                <w:r>
                  <w:t>Harmondsworth</w:t>
                </w:r>
                <w:proofErr w:type="spellEnd"/>
                <w:r>
                  <w:t xml:space="preserve">: Penguin, 1961. </w:t>
                </w:r>
              </w:p>
              <w:p w:rsidR="00AC72DE" w:rsidRDefault="00AC72DE" w:rsidP="00AC72DE">
                <w:pPr>
                  <w:pStyle w:val="normal0"/>
                  <w:jc w:val="both"/>
                </w:pPr>
              </w:p>
              <w:p w:rsidR="00AC72DE" w:rsidRDefault="00AC72DE" w:rsidP="00AC72DE">
                <w:pPr>
                  <w:pStyle w:val="normal0"/>
                  <w:jc w:val="both"/>
                </w:pPr>
                <w:r>
                  <w:t xml:space="preserve">Ross, Charles L., and Jackson, Dennis (eds.), </w:t>
                </w:r>
                <w:r>
                  <w:rPr>
                    <w:i/>
                  </w:rPr>
                  <w:t xml:space="preserve">Editing D.H. Lawrence: New Versions of a Modern Author. </w:t>
                </w:r>
                <w:r>
                  <w:t>Michigan: Michigan UP, 1995.</w:t>
                </w:r>
              </w:p>
              <w:p w:rsidR="00AC72DE" w:rsidRDefault="00AC72DE" w:rsidP="00AC72DE">
                <w:pPr>
                  <w:pStyle w:val="normal0"/>
                  <w:jc w:val="both"/>
                </w:pPr>
              </w:p>
              <w:p w:rsidR="00AC72DE" w:rsidRDefault="00AC72DE" w:rsidP="00AC72DE">
                <w:pPr>
                  <w:pStyle w:val="normal0"/>
                  <w:jc w:val="both"/>
                </w:pPr>
                <w:proofErr w:type="spellStart"/>
                <w:r>
                  <w:t>Sagar</w:t>
                </w:r>
                <w:proofErr w:type="spellEnd"/>
                <w:r>
                  <w:t xml:space="preserve">, Keith, </w:t>
                </w:r>
                <w:r>
                  <w:rPr>
                    <w:i/>
                  </w:rPr>
                  <w:t>The Art of D. H. Lawrence</w:t>
                </w:r>
                <w:r w:rsidR="009A2A54">
                  <w:t xml:space="preserve">. </w:t>
                </w:r>
                <w:r>
                  <w:t xml:space="preserve">Cambridge: Cambridge </w:t>
                </w:r>
                <w:r w:rsidR="009A2A54">
                  <w:t>UP, 2002</w:t>
                </w:r>
                <w:r>
                  <w:t>.</w:t>
                </w:r>
              </w:p>
              <w:p w:rsidR="00AC72DE" w:rsidRDefault="00AC72DE" w:rsidP="00AC72DE">
                <w:pPr>
                  <w:pStyle w:val="normal0"/>
                  <w:jc w:val="both"/>
                </w:pPr>
              </w:p>
              <w:p w:rsidR="00AC72DE" w:rsidRDefault="00AC72DE" w:rsidP="00AC72DE">
                <w:pPr>
                  <w:pStyle w:val="normal0"/>
                </w:pPr>
                <w:proofErr w:type="spellStart"/>
                <w:r>
                  <w:t>Sagar</w:t>
                </w:r>
                <w:proofErr w:type="spellEnd"/>
                <w:r>
                  <w:t xml:space="preserve">, Keith (ed.), </w:t>
                </w:r>
                <w:r>
                  <w:rPr>
                    <w:i/>
                  </w:rPr>
                  <w:t>D. H. Lawrence's Paintings</w:t>
                </w:r>
                <w:r w:rsidR="009A2A54">
                  <w:rPr>
                    <w:i/>
                  </w:rPr>
                  <w:t>.</w:t>
                </w:r>
                <w:r w:rsidR="009A2A54">
                  <w:t xml:space="preserve"> London: Chaucer Press, 2003</w:t>
                </w:r>
                <w:r>
                  <w:t>.</w:t>
                </w:r>
              </w:p>
              <w:p w:rsidR="00AC72DE" w:rsidRDefault="00AC72DE" w:rsidP="00AC72DE">
                <w:pPr>
                  <w:pStyle w:val="normal0"/>
                  <w:jc w:val="both"/>
                </w:pPr>
              </w:p>
              <w:p w:rsidR="00AC72DE" w:rsidRDefault="00AC72DE" w:rsidP="00AC72DE">
                <w:pPr>
                  <w:pStyle w:val="normal0"/>
                  <w:ind w:right="386"/>
                  <w:jc w:val="both"/>
                </w:pPr>
                <w:r>
                  <w:t xml:space="preserve">Smith, Anne (ed.), </w:t>
                </w:r>
                <w:r>
                  <w:rPr>
                    <w:i/>
                  </w:rPr>
                  <w:t>Lawrence and Women</w:t>
                </w:r>
                <w:r w:rsidR="009A2A54">
                  <w:rPr>
                    <w:i/>
                  </w:rPr>
                  <w:t xml:space="preserve">. </w:t>
                </w:r>
                <w:r w:rsidR="009A2A54">
                  <w:t>London: Vision Press, 1978</w:t>
                </w:r>
                <w:r>
                  <w:t>.</w:t>
                </w:r>
              </w:p>
              <w:p w:rsidR="00AC72DE" w:rsidRDefault="00AC72DE" w:rsidP="00AC72DE">
                <w:pPr>
                  <w:pStyle w:val="normal0"/>
                  <w:ind w:right="386"/>
                  <w:jc w:val="both"/>
                </w:pPr>
              </w:p>
              <w:p w:rsidR="00AC72DE" w:rsidRDefault="00AC72DE" w:rsidP="00AC72DE">
                <w:pPr>
                  <w:pStyle w:val="normal0"/>
                  <w:jc w:val="both"/>
                </w:pPr>
                <w:r>
                  <w:t xml:space="preserve">Squires, Michael, and Keith Cushman, </w:t>
                </w:r>
                <w:r>
                  <w:rPr>
                    <w:i/>
                  </w:rPr>
                  <w:t>The Challenge of D.H. Lawrence</w:t>
                </w:r>
                <w:r w:rsidR="009A2A54">
                  <w:rPr>
                    <w:i/>
                  </w:rPr>
                  <w:t>.</w:t>
                </w:r>
                <w:r w:rsidR="009A2A54">
                  <w:t xml:space="preserve"> </w:t>
                </w:r>
                <w:r>
                  <w:t>Madison</w:t>
                </w:r>
                <w:r w:rsidR="009A2A54">
                  <w:t>: Wisconsin UP, 1991</w:t>
                </w:r>
                <w:r>
                  <w:t>.</w:t>
                </w:r>
              </w:p>
              <w:p w:rsidR="00AC72DE" w:rsidRDefault="00AC72DE" w:rsidP="00AC72DE">
                <w:pPr>
                  <w:pStyle w:val="normal0"/>
                  <w:jc w:val="both"/>
                </w:pPr>
              </w:p>
              <w:p w:rsidR="00AC72DE" w:rsidRDefault="00AC72DE" w:rsidP="00AC72DE">
                <w:pPr>
                  <w:pStyle w:val="normal0"/>
                  <w:jc w:val="both"/>
                </w:pPr>
                <w:proofErr w:type="spellStart"/>
                <w:r>
                  <w:t>Worthen</w:t>
                </w:r>
                <w:proofErr w:type="spellEnd"/>
                <w:r>
                  <w:t xml:space="preserve">, John, Mark Kinkaid-Weekes, and David Ellis, </w:t>
                </w:r>
                <w:r>
                  <w:rPr>
                    <w:i/>
                  </w:rPr>
                  <w:t xml:space="preserve">The Cambridge Biography of D.H. Lawrence, </w:t>
                </w:r>
                <w:r w:rsidR="009A2A54">
                  <w:t xml:space="preserve">3 vols. </w:t>
                </w:r>
                <w:r>
                  <w:t>Cambridge: C</w:t>
                </w:r>
                <w:r w:rsidR="009A2A54">
                  <w:t>ambridge UP, 1998</w:t>
                </w:r>
                <w:r>
                  <w:t>.</w:t>
                </w:r>
              </w:p>
              <w:p w:rsidR="00AC72DE" w:rsidRDefault="00AC72DE" w:rsidP="00AC72DE">
                <w:pPr>
                  <w:pStyle w:val="normal0"/>
                </w:pPr>
              </w:p>
              <w:p w:rsidR="003235A7" w:rsidRDefault="00D4323F"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2DE" w:rsidRDefault="00AC72DE" w:rsidP="007A0D55">
      <w:pPr>
        <w:spacing w:after="0" w:line="240" w:lineRule="auto"/>
      </w:pPr>
      <w:r>
        <w:separator/>
      </w:r>
    </w:p>
  </w:endnote>
  <w:endnote w:type="continuationSeparator" w:id="0">
    <w:p w:rsidR="00AC72DE" w:rsidRDefault="00AC72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2DE" w:rsidRDefault="00AC72DE" w:rsidP="007A0D55">
      <w:pPr>
        <w:spacing w:after="0" w:line="240" w:lineRule="auto"/>
      </w:pPr>
      <w:r>
        <w:separator/>
      </w:r>
    </w:p>
  </w:footnote>
  <w:footnote w:type="continuationSeparator" w:id="0">
    <w:p w:rsidR="00AC72DE" w:rsidRDefault="00AC72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2DE" w:rsidRDefault="00AC72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C72DE" w:rsidRDefault="00AC72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23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389"/>
    <w:rsid w:val="006061E6"/>
    <w:rsid w:val="006D0412"/>
    <w:rsid w:val="007411B9"/>
    <w:rsid w:val="00780D95"/>
    <w:rsid w:val="00780DC7"/>
    <w:rsid w:val="007A0D55"/>
    <w:rsid w:val="007B3377"/>
    <w:rsid w:val="007E5F44"/>
    <w:rsid w:val="00821DE3"/>
    <w:rsid w:val="00846CE1"/>
    <w:rsid w:val="008A5B87"/>
    <w:rsid w:val="00922950"/>
    <w:rsid w:val="009A2A54"/>
    <w:rsid w:val="009A7264"/>
    <w:rsid w:val="009D1606"/>
    <w:rsid w:val="009E18A1"/>
    <w:rsid w:val="009E73D7"/>
    <w:rsid w:val="00A27D2C"/>
    <w:rsid w:val="00A76FD9"/>
    <w:rsid w:val="00AB436D"/>
    <w:rsid w:val="00AC72D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323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3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23F"/>
    <w:rPr>
      <w:rFonts w:ascii="Lucida Grande" w:hAnsi="Lucida Grande" w:cs="Lucida Grande"/>
      <w:sz w:val="18"/>
      <w:szCs w:val="18"/>
    </w:rPr>
  </w:style>
  <w:style w:type="paragraph" w:customStyle="1" w:styleId="normal0">
    <w:name w:val="normal"/>
    <w:rsid w:val="00D4323F"/>
    <w:pPr>
      <w:spacing w:after="0" w:line="240" w:lineRule="auto"/>
    </w:pPr>
    <w:rPr>
      <w:rFonts w:ascii="Times New Roman" w:eastAsia="Times New Roman" w:hAnsi="Times New Roman"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3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23F"/>
    <w:rPr>
      <w:rFonts w:ascii="Lucida Grande" w:hAnsi="Lucida Grande" w:cs="Lucida Grande"/>
      <w:sz w:val="18"/>
      <w:szCs w:val="18"/>
    </w:rPr>
  </w:style>
  <w:style w:type="paragraph" w:customStyle="1" w:styleId="normal0">
    <w:name w:val="normal"/>
    <w:rsid w:val="00D4323F"/>
    <w:pPr>
      <w:spacing w:after="0" w:line="240" w:lineRule="auto"/>
    </w:pPr>
    <w:rPr>
      <w:rFonts w:ascii="Times New Roman" w:eastAsia="Times New Roman"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F0961E1CE58943A6EF2CB72DFACB70"/>
        <w:category>
          <w:name w:val="General"/>
          <w:gallery w:val="placeholder"/>
        </w:category>
        <w:types>
          <w:type w:val="bbPlcHdr"/>
        </w:types>
        <w:behaviors>
          <w:behavior w:val="content"/>
        </w:behaviors>
        <w:guid w:val="{3FF89F16-76E3-204B-91DA-E22310FB7E21}"/>
      </w:docPartPr>
      <w:docPartBody>
        <w:p w:rsidR="00000000" w:rsidRDefault="004E117A">
          <w:pPr>
            <w:pStyle w:val="20F0961E1CE58943A6EF2CB72DFACB70"/>
          </w:pPr>
          <w:r w:rsidRPr="00CC586D">
            <w:rPr>
              <w:rStyle w:val="PlaceholderText"/>
              <w:b/>
              <w:color w:val="FFFFFF" w:themeColor="background1"/>
            </w:rPr>
            <w:t>[Salutation]</w:t>
          </w:r>
        </w:p>
      </w:docPartBody>
    </w:docPart>
    <w:docPart>
      <w:docPartPr>
        <w:name w:val="73EE5C78F02CFF4482628DD8A9E4FCFD"/>
        <w:category>
          <w:name w:val="General"/>
          <w:gallery w:val="placeholder"/>
        </w:category>
        <w:types>
          <w:type w:val="bbPlcHdr"/>
        </w:types>
        <w:behaviors>
          <w:behavior w:val="content"/>
        </w:behaviors>
        <w:guid w:val="{0BED1910-11B1-FB4B-A50C-AF8907C6405C}"/>
      </w:docPartPr>
      <w:docPartBody>
        <w:p w:rsidR="00000000" w:rsidRDefault="004E117A">
          <w:pPr>
            <w:pStyle w:val="73EE5C78F02CFF4482628DD8A9E4FCFD"/>
          </w:pPr>
          <w:r>
            <w:rPr>
              <w:rStyle w:val="PlaceholderText"/>
            </w:rPr>
            <w:t>[First name]</w:t>
          </w:r>
        </w:p>
      </w:docPartBody>
    </w:docPart>
    <w:docPart>
      <w:docPartPr>
        <w:name w:val="C1907E0F7FFA19418B8214014589BF7A"/>
        <w:category>
          <w:name w:val="General"/>
          <w:gallery w:val="placeholder"/>
        </w:category>
        <w:types>
          <w:type w:val="bbPlcHdr"/>
        </w:types>
        <w:behaviors>
          <w:behavior w:val="content"/>
        </w:behaviors>
        <w:guid w:val="{53F8DE3F-4232-8849-A837-19676CB5EB52}"/>
      </w:docPartPr>
      <w:docPartBody>
        <w:p w:rsidR="00000000" w:rsidRDefault="004E117A">
          <w:pPr>
            <w:pStyle w:val="C1907E0F7FFA19418B8214014589BF7A"/>
          </w:pPr>
          <w:r>
            <w:rPr>
              <w:rStyle w:val="PlaceholderText"/>
            </w:rPr>
            <w:t>[Middle name]</w:t>
          </w:r>
        </w:p>
      </w:docPartBody>
    </w:docPart>
    <w:docPart>
      <w:docPartPr>
        <w:name w:val="051AA4C1795C744AB940A6B56D6BFAEB"/>
        <w:category>
          <w:name w:val="General"/>
          <w:gallery w:val="placeholder"/>
        </w:category>
        <w:types>
          <w:type w:val="bbPlcHdr"/>
        </w:types>
        <w:behaviors>
          <w:behavior w:val="content"/>
        </w:behaviors>
        <w:guid w:val="{68C13DA5-79E1-F146-8604-9F8884B1903A}"/>
      </w:docPartPr>
      <w:docPartBody>
        <w:p w:rsidR="00000000" w:rsidRDefault="004E117A">
          <w:pPr>
            <w:pStyle w:val="051AA4C1795C744AB940A6B56D6BFAEB"/>
          </w:pPr>
          <w:r>
            <w:rPr>
              <w:rStyle w:val="PlaceholderText"/>
            </w:rPr>
            <w:t>[Last name]</w:t>
          </w:r>
        </w:p>
      </w:docPartBody>
    </w:docPart>
    <w:docPart>
      <w:docPartPr>
        <w:name w:val="CCFFAEAF73D94441861FF73CB5D55ACC"/>
        <w:category>
          <w:name w:val="General"/>
          <w:gallery w:val="placeholder"/>
        </w:category>
        <w:types>
          <w:type w:val="bbPlcHdr"/>
        </w:types>
        <w:behaviors>
          <w:behavior w:val="content"/>
        </w:behaviors>
        <w:guid w:val="{1BB060BD-F0AD-D04B-88DB-EB4DA4A6A7F2}"/>
      </w:docPartPr>
      <w:docPartBody>
        <w:p w:rsidR="00000000" w:rsidRDefault="004E117A">
          <w:pPr>
            <w:pStyle w:val="CCFFAEAF73D94441861FF73CB5D55ACC"/>
          </w:pPr>
          <w:r>
            <w:rPr>
              <w:rStyle w:val="PlaceholderText"/>
            </w:rPr>
            <w:t>[Enter your biography]</w:t>
          </w:r>
        </w:p>
      </w:docPartBody>
    </w:docPart>
    <w:docPart>
      <w:docPartPr>
        <w:name w:val="CE13BC43076536408C876B799D30C943"/>
        <w:category>
          <w:name w:val="General"/>
          <w:gallery w:val="placeholder"/>
        </w:category>
        <w:types>
          <w:type w:val="bbPlcHdr"/>
        </w:types>
        <w:behaviors>
          <w:behavior w:val="content"/>
        </w:behaviors>
        <w:guid w:val="{004FF0A3-2458-5746-B357-8C2E607091AD}"/>
      </w:docPartPr>
      <w:docPartBody>
        <w:p w:rsidR="00000000" w:rsidRDefault="004E117A">
          <w:pPr>
            <w:pStyle w:val="CE13BC43076536408C876B799D30C943"/>
          </w:pPr>
          <w:r>
            <w:rPr>
              <w:rStyle w:val="PlaceholderText"/>
            </w:rPr>
            <w:t>[Enter the institution with which you are affiliated]</w:t>
          </w:r>
        </w:p>
      </w:docPartBody>
    </w:docPart>
    <w:docPart>
      <w:docPartPr>
        <w:name w:val="3F83E3104563824EAD52C9F338FDBE48"/>
        <w:category>
          <w:name w:val="General"/>
          <w:gallery w:val="placeholder"/>
        </w:category>
        <w:types>
          <w:type w:val="bbPlcHdr"/>
        </w:types>
        <w:behaviors>
          <w:behavior w:val="content"/>
        </w:behaviors>
        <w:guid w:val="{47D6E8B8-F5CE-4A45-B501-21619B65F10A}"/>
      </w:docPartPr>
      <w:docPartBody>
        <w:p w:rsidR="00000000" w:rsidRDefault="004E117A">
          <w:pPr>
            <w:pStyle w:val="3F83E3104563824EAD52C9F338FDBE48"/>
          </w:pPr>
          <w:r w:rsidRPr="00EF74F7">
            <w:rPr>
              <w:b/>
              <w:color w:val="808080" w:themeColor="background1" w:themeShade="80"/>
            </w:rPr>
            <w:t>[Enter the headword for your article]</w:t>
          </w:r>
        </w:p>
      </w:docPartBody>
    </w:docPart>
    <w:docPart>
      <w:docPartPr>
        <w:name w:val="A55D0AB509009448876FE83A68E0A525"/>
        <w:category>
          <w:name w:val="General"/>
          <w:gallery w:val="placeholder"/>
        </w:category>
        <w:types>
          <w:type w:val="bbPlcHdr"/>
        </w:types>
        <w:behaviors>
          <w:behavior w:val="content"/>
        </w:behaviors>
        <w:guid w:val="{20A02047-44F3-F64C-BDD5-BE859E4DF9A5}"/>
      </w:docPartPr>
      <w:docPartBody>
        <w:p w:rsidR="00000000" w:rsidRDefault="004E117A">
          <w:pPr>
            <w:pStyle w:val="A55D0AB509009448876FE83A68E0A5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E1C04F3CDF984192EE4DEE4BE8FB03"/>
        <w:category>
          <w:name w:val="General"/>
          <w:gallery w:val="placeholder"/>
        </w:category>
        <w:types>
          <w:type w:val="bbPlcHdr"/>
        </w:types>
        <w:behaviors>
          <w:behavior w:val="content"/>
        </w:behaviors>
        <w:guid w:val="{D2BFDD53-F11E-474B-A39F-5EBB9D8D582F}"/>
      </w:docPartPr>
      <w:docPartBody>
        <w:p w:rsidR="00000000" w:rsidRDefault="004E117A">
          <w:pPr>
            <w:pStyle w:val="C3E1C04F3CDF984192EE4DEE4BE8FB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8C375EF56004D8B297AAA500F67F7"/>
        <w:category>
          <w:name w:val="General"/>
          <w:gallery w:val="placeholder"/>
        </w:category>
        <w:types>
          <w:type w:val="bbPlcHdr"/>
        </w:types>
        <w:behaviors>
          <w:behavior w:val="content"/>
        </w:behaviors>
        <w:guid w:val="{FEBB3EA3-4A88-1446-BC2E-163C5754CC4B}"/>
      </w:docPartPr>
      <w:docPartBody>
        <w:p w:rsidR="00000000" w:rsidRDefault="004E117A">
          <w:pPr>
            <w:pStyle w:val="D168C375EF56004D8B297AAA500F67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99D64068374346A7807FDF115CDB5F"/>
        <w:category>
          <w:name w:val="General"/>
          <w:gallery w:val="placeholder"/>
        </w:category>
        <w:types>
          <w:type w:val="bbPlcHdr"/>
        </w:types>
        <w:behaviors>
          <w:behavior w:val="content"/>
        </w:behaviors>
        <w:guid w:val="{599FD9A1-6442-E64D-B8A8-07783FA79B77}"/>
      </w:docPartPr>
      <w:docPartBody>
        <w:p w:rsidR="00000000" w:rsidRDefault="004E117A">
          <w:pPr>
            <w:pStyle w:val="5499D64068374346A7807FDF115CDB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F0961E1CE58943A6EF2CB72DFACB70">
    <w:name w:val="20F0961E1CE58943A6EF2CB72DFACB70"/>
  </w:style>
  <w:style w:type="paragraph" w:customStyle="1" w:styleId="73EE5C78F02CFF4482628DD8A9E4FCFD">
    <w:name w:val="73EE5C78F02CFF4482628DD8A9E4FCFD"/>
  </w:style>
  <w:style w:type="paragraph" w:customStyle="1" w:styleId="C1907E0F7FFA19418B8214014589BF7A">
    <w:name w:val="C1907E0F7FFA19418B8214014589BF7A"/>
  </w:style>
  <w:style w:type="paragraph" w:customStyle="1" w:styleId="051AA4C1795C744AB940A6B56D6BFAEB">
    <w:name w:val="051AA4C1795C744AB940A6B56D6BFAEB"/>
  </w:style>
  <w:style w:type="paragraph" w:customStyle="1" w:styleId="CCFFAEAF73D94441861FF73CB5D55ACC">
    <w:name w:val="CCFFAEAF73D94441861FF73CB5D55ACC"/>
  </w:style>
  <w:style w:type="paragraph" w:customStyle="1" w:styleId="CE13BC43076536408C876B799D30C943">
    <w:name w:val="CE13BC43076536408C876B799D30C943"/>
  </w:style>
  <w:style w:type="paragraph" w:customStyle="1" w:styleId="3F83E3104563824EAD52C9F338FDBE48">
    <w:name w:val="3F83E3104563824EAD52C9F338FDBE48"/>
  </w:style>
  <w:style w:type="paragraph" w:customStyle="1" w:styleId="A55D0AB509009448876FE83A68E0A525">
    <w:name w:val="A55D0AB509009448876FE83A68E0A525"/>
  </w:style>
  <w:style w:type="paragraph" w:customStyle="1" w:styleId="C3E1C04F3CDF984192EE4DEE4BE8FB03">
    <w:name w:val="C3E1C04F3CDF984192EE4DEE4BE8FB03"/>
  </w:style>
  <w:style w:type="paragraph" w:customStyle="1" w:styleId="D168C375EF56004D8B297AAA500F67F7">
    <w:name w:val="D168C375EF56004D8B297AAA500F67F7"/>
  </w:style>
  <w:style w:type="paragraph" w:customStyle="1" w:styleId="5499D64068374346A7807FDF115CDB5F">
    <w:name w:val="5499D64068374346A7807FDF115CDB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F0961E1CE58943A6EF2CB72DFACB70">
    <w:name w:val="20F0961E1CE58943A6EF2CB72DFACB70"/>
  </w:style>
  <w:style w:type="paragraph" w:customStyle="1" w:styleId="73EE5C78F02CFF4482628DD8A9E4FCFD">
    <w:name w:val="73EE5C78F02CFF4482628DD8A9E4FCFD"/>
  </w:style>
  <w:style w:type="paragraph" w:customStyle="1" w:styleId="C1907E0F7FFA19418B8214014589BF7A">
    <w:name w:val="C1907E0F7FFA19418B8214014589BF7A"/>
  </w:style>
  <w:style w:type="paragraph" w:customStyle="1" w:styleId="051AA4C1795C744AB940A6B56D6BFAEB">
    <w:name w:val="051AA4C1795C744AB940A6B56D6BFAEB"/>
  </w:style>
  <w:style w:type="paragraph" w:customStyle="1" w:styleId="CCFFAEAF73D94441861FF73CB5D55ACC">
    <w:name w:val="CCFFAEAF73D94441861FF73CB5D55ACC"/>
  </w:style>
  <w:style w:type="paragraph" w:customStyle="1" w:styleId="CE13BC43076536408C876B799D30C943">
    <w:name w:val="CE13BC43076536408C876B799D30C943"/>
  </w:style>
  <w:style w:type="paragraph" w:customStyle="1" w:styleId="3F83E3104563824EAD52C9F338FDBE48">
    <w:name w:val="3F83E3104563824EAD52C9F338FDBE48"/>
  </w:style>
  <w:style w:type="paragraph" w:customStyle="1" w:styleId="A55D0AB509009448876FE83A68E0A525">
    <w:name w:val="A55D0AB509009448876FE83A68E0A525"/>
  </w:style>
  <w:style w:type="paragraph" w:customStyle="1" w:styleId="C3E1C04F3CDF984192EE4DEE4BE8FB03">
    <w:name w:val="C3E1C04F3CDF984192EE4DEE4BE8FB03"/>
  </w:style>
  <w:style w:type="paragraph" w:customStyle="1" w:styleId="D168C375EF56004D8B297AAA500F67F7">
    <w:name w:val="D168C375EF56004D8B297AAA500F67F7"/>
  </w:style>
  <w:style w:type="paragraph" w:customStyle="1" w:styleId="5499D64068374346A7807FDF115CDB5F">
    <w:name w:val="5499D64068374346A7807FDF115CD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4</Pages>
  <Words>927</Words>
  <Characters>5284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2014-07-24T20:47:00Z</dcterms:created>
  <dcterms:modified xsi:type="dcterms:W3CDTF">2014-07-24T21:34:00Z</dcterms:modified>
</cp:coreProperties>
</file>