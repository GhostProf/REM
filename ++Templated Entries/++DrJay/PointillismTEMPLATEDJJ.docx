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7EF83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213E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41E492628C974D80BCE0AF22B29AA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86C3DB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76ACED055A9364F9FEE8CC3B1EC107A"/>
            </w:placeholder>
            <w:text/>
          </w:sdtPr>
          <w:sdtContent>
            <w:tc>
              <w:tcPr>
                <w:tcW w:w="2073" w:type="dxa"/>
              </w:tcPr>
              <w:p w14:paraId="5B887B28" w14:textId="77777777" w:rsidR="00B574C9" w:rsidRDefault="003C33F5" w:rsidP="003C33F5">
                <w:r>
                  <w:t>Stephanie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E2593966834041AC9AEBF652407AC2"/>
            </w:placeholder>
            <w:showingPlcHdr/>
            <w:text/>
          </w:sdtPr>
          <w:sdtContent>
            <w:tc>
              <w:tcPr>
                <w:tcW w:w="2551" w:type="dxa"/>
              </w:tcPr>
              <w:p w14:paraId="1DE99A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FE699CEBE54AB43AE5F4E8E294BEFC8"/>
            </w:placeholder>
            <w:text/>
          </w:sdtPr>
          <w:sdtContent>
            <w:tc>
              <w:tcPr>
                <w:tcW w:w="2642" w:type="dxa"/>
              </w:tcPr>
              <w:p w14:paraId="25C6D8FC" w14:textId="77777777" w:rsidR="00B574C9" w:rsidRDefault="003C33F5" w:rsidP="003C33F5">
                <w:r>
                  <w:t>Chadwick</w:t>
                </w:r>
              </w:p>
            </w:tc>
          </w:sdtContent>
        </w:sdt>
      </w:tr>
      <w:tr w:rsidR="00B574C9" w14:paraId="1B011F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061AF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C9A4F98835A44E960A1C74179AEBC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744872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C9FC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2857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65644EC6A82634398C995F8F4794EF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7A0AAE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4F108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4C81BF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E567B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50F02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AABEF73BE56DA4AA1891BCC3BD4B3F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E68A35" w14:textId="77777777" w:rsidR="003F0D73" w:rsidRPr="00FB589A" w:rsidRDefault="003C33F5" w:rsidP="003C33F5">
                <w:pPr>
                  <w:rPr>
                    <w:b/>
                  </w:rPr>
                </w:pPr>
                <w:r>
                  <w:rPr>
                    <w:b/>
                  </w:rPr>
                  <w:t xml:space="preserve">Pointillism </w:t>
                </w:r>
              </w:p>
            </w:tc>
          </w:sdtContent>
        </w:sdt>
      </w:tr>
      <w:tr w:rsidR="00464699" w14:paraId="5098623C" w14:textId="77777777" w:rsidTr="003C33F5">
        <w:sdt>
          <w:sdtPr>
            <w:alias w:val="Variant headwords"/>
            <w:tag w:val="variantHeadwords"/>
            <w:id w:val="173464402"/>
            <w:placeholder>
              <w:docPart w:val="104B16F22C0A6649AE4A9EE319278D1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1A5E1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8D056C" w14:textId="77777777" w:rsidTr="003F0D73">
        <w:sdt>
          <w:sdtPr>
            <w:alias w:val="Abstract"/>
            <w:tag w:val="abstract"/>
            <w:id w:val="-635871867"/>
            <w:placeholder>
              <w:docPart w:val="9FC3976B956E7F40A4969756F2BD746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FD756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2F9F656" w14:textId="77777777" w:rsidTr="003F0D73">
        <w:sdt>
          <w:sdtPr>
            <w:alias w:val="Article text"/>
            <w:tag w:val="articleText"/>
            <w:id w:val="634067588"/>
            <w:placeholder>
              <w:docPart w:val="F8FBB8FE06386B4BB2A35B003C206E4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28816C" w14:textId="7A973501" w:rsidR="003F0D73" w:rsidRDefault="003C33F5" w:rsidP="00C27FAB">
                <w:r>
                  <w:t>Pointillism is a technique</w:t>
                </w:r>
                <w:r w:rsidRPr="00834C64">
                  <w:t xml:space="preserve"> </w:t>
                </w:r>
                <w:r>
                  <w:t xml:space="preserve">developed by Neo-Impressionist painter Georges Seurat where paint is meticulously applied </w:t>
                </w:r>
                <w:r w:rsidR="00680CB7">
                  <w:t xml:space="preserve">to the canvas </w:t>
                </w:r>
                <w:r>
                  <w:t xml:space="preserve">in small daubs or dots. Interested in colour and optical theories, the Neo-Impressionists (Seurat, Paul Signac, Camille </w:t>
                </w:r>
                <w:proofErr w:type="spellStart"/>
                <w:r>
                  <w:t>Pissaro</w:t>
                </w:r>
                <w:proofErr w:type="spellEnd"/>
                <w:r>
                  <w:t xml:space="preserve"> and other artists) applied Pointillist daubs (rather than more sweeping Impressionist brushstrokes)</w:t>
                </w:r>
                <w:r w:rsidRPr="004B723B">
                  <w:t xml:space="preserve"> </w:t>
                </w:r>
                <w:r w:rsidR="00680CB7">
                  <w:t>along</w:t>
                </w:r>
                <w:r>
                  <w:t xml:space="preserve"> with a closely related process known as Divisionism. Using these techniques, unmixed (or divided) points of pigment were applied with the idea that the colours would </w:t>
                </w:r>
                <w:r w:rsidR="00680CB7">
                  <w:t xml:space="preserve">seamlessly </w:t>
                </w:r>
                <w:r>
                  <w:t>blend</w:t>
                </w:r>
                <w:r w:rsidR="00680CB7">
                  <w:t xml:space="preserve"> together</w:t>
                </w:r>
                <w:r>
                  <w:t xml:space="preserve"> in the eyes and minds of the viewer.</w:t>
                </w:r>
                <w:r w:rsidRPr="004B723B">
                  <w:t xml:space="preserve"> </w:t>
                </w:r>
                <w:r>
                  <w:t>Although this optical blending does not occur</w:t>
                </w:r>
                <w:r w:rsidR="006C259F">
                  <w:t xml:space="preserve"> entirely</w:t>
                </w:r>
                <w:r>
                  <w:t xml:space="preserve">, these techniques produce a sense of vibrancy </w:t>
                </w:r>
                <w:r w:rsidR="006C259F">
                  <w:t>while</w:t>
                </w:r>
                <w:r>
                  <w:t xml:space="preserve"> the viewer’s eyes attempt to synthesise the multi-coloured points. With the goal of creating well-crafted harmonies of contrasts, the points of paint were applied, in analogous and complementary clusters, over gradated fields of l</w:t>
                </w:r>
                <w:bookmarkStart w:id="0" w:name="_GoBack"/>
                <w:bookmarkEnd w:id="0"/>
                <w:r>
                  <w:t xml:space="preserve">ocal colours (such as green for grass) to form mutually enhancing fields of complementary hues. Although Pointillist and </w:t>
                </w:r>
                <w:proofErr w:type="spellStart"/>
                <w:r>
                  <w:t>Divisionist</w:t>
                </w:r>
                <w:proofErr w:type="spellEnd"/>
                <w:r>
                  <w:t xml:space="preserve"> techniques were intended to produce undulating colour and light effects, the Neo-Impressionists’ concern for scientific principles, ordered composition</w:t>
                </w:r>
                <w:r w:rsidR="004761FB">
                  <w:t>,</w:t>
                </w:r>
                <w:r>
                  <w:t xml:space="preserve"> and artistic craftsmanship tended to result in more rigidly structured paintings than those of the Impressionists. </w:t>
                </w:r>
              </w:p>
            </w:tc>
          </w:sdtContent>
        </w:sdt>
      </w:tr>
      <w:tr w:rsidR="003235A7" w14:paraId="1133418F" w14:textId="77777777" w:rsidTr="003235A7">
        <w:tc>
          <w:tcPr>
            <w:tcW w:w="9016" w:type="dxa"/>
          </w:tcPr>
          <w:p w14:paraId="4A6BFC83" w14:textId="13BDD30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12CD0FCD8737947A2A487B10FB4E08D"/>
              </w:placeholder>
            </w:sdtPr>
            <w:sdtContent>
              <w:p w14:paraId="1CC08837" w14:textId="77777777" w:rsidR="004761FB" w:rsidRDefault="004761FB" w:rsidP="003C33F5"/>
              <w:p w14:paraId="31B9D5B3" w14:textId="73AFE85A" w:rsidR="004761FB" w:rsidRDefault="004761FB" w:rsidP="003C33F5">
                <w:r>
                  <w:t xml:space="preserve">Clement, </w:t>
                </w:r>
                <w:proofErr w:type="spellStart"/>
                <w:r>
                  <w:t>Russel</w:t>
                </w:r>
                <w:proofErr w:type="spellEnd"/>
                <w:r>
                  <w:t xml:space="preserve"> T., and </w:t>
                </w:r>
                <w:proofErr w:type="spellStart"/>
                <w:r>
                  <w:t>Annick</w:t>
                </w:r>
                <w:proofErr w:type="spellEnd"/>
                <w:r>
                  <w:t xml:space="preserve"> </w:t>
                </w:r>
                <w:proofErr w:type="spellStart"/>
                <w:r>
                  <w:t>Houzé</w:t>
                </w:r>
                <w:proofErr w:type="spellEnd"/>
                <w:r>
                  <w:t xml:space="preserve">. </w:t>
                </w:r>
                <w:r>
                  <w:rPr>
                    <w:i/>
                  </w:rPr>
                  <w:t xml:space="preserve">Neo-Impressionist Painters: A Sourcebook. </w:t>
                </w:r>
                <w:r>
                  <w:t xml:space="preserve">Westport: </w:t>
                </w:r>
                <w:proofErr w:type="spellStart"/>
                <w:r>
                  <w:t>Greenweed</w:t>
                </w:r>
                <w:proofErr w:type="spellEnd"/>
                <w:r>
                  <w:t xml:space="preserve"> Press, 1999.</w:t>
                </w:r>
              </w:p>
              <w:p w14:paraId="7246732F" w14:textId="77777777" w:rsidR="004761FB" w:rsidRPr="004761FB" w:rsidRDefault="004761FB" w:rsidP="003C33F5"/>
              <w:p w14:paraId="703BAD09" w14:textId="21367901" w:rsidR="004761FB" w:rsidRDefault="004761FB" w:rsidP="003C33F5">
                <w:r>
                  <w:t xml:space="preserve">Harrison, Charles, ed. </w:t>
                </w:r>
                <w:r>
                  <w:rPr>
                    <w:i/>
                  </w:rPr>
                  <w:t xml:space="preserve">Art In Theory, </w:t>
                </w:r>
                <w:proofErr w:type="gramStart"/>
                <w:r>
                  <w:rPr>
                    <w:i/>
                  </w:rPr>
                  <w:t>1815</w:t>
                </w:r>
                <w:proofErr w:type="gramEnd"/>
                <w:r>
                  <w:rPr>
                    <w:i/>
                  </w:rPr>
                  <w:t xml:space="preserve">-1900: An Anthology of Changing Ideas. </w:t>
                </w:r>
                <w:r>
                  <w:t xml:space="preserve">Oxford: Blackwell Publishers, 2001. </w:t>
                </w:r>
              </w:p>
              <w:p w14:paraId="4CD5FF2C" w14:textId="77777777" w:rsidR="00367303" w:rsidRDefault="00367303" w:rsidP="003C33F5"/>
              <w:p w14:paraId="4F93D094" w14:textId="5B7D9A89" w:rsidR="003C33F5" w:rsidRDefault="00367303" w:rsidP="003C33F5">
                <w:r>
                  <w:t xml:space="preserve">Herbert, Robert L., and Jean Sutter. </w:t>
                </w:r>
                <w:r>
                  <w:rPr>
                    <w:i/>
                  </w:rPr>
                  <w:t xml:space="preserve">The Neo Impressionists. </w:t>
                </w:r>
                <w:r>
                  <w:t xml:space="preserve">New York: New York Graphic Society, 1970. </w:t>
                </w:r>
              </w:p>
              <w:p w14:paraId="66B2737B" w14:textId="77777777" w:rsidR="00367303" w:rsidRDefault="00367303" w:rsidP="003C33F5"/>
              <w:p w14:paraId="7EDFCC1D" w14:textId="70469154" w:rsidR="00367303" w:rsidRPr="00367303" w:rsidRDefault="00367303" w:rsidP="003C33F5">
                <w:r>
                  <w:t xml:space="preserve">Homer, William Innes. </w:t>
                </w:r>
                <w:r w:rsidRPr="00367303">
                  <w:rPr>
                    <w:i/>
                  </w:rPr>
                  <w:t>Seurat and the Science of Painting.</w:t>
                </w:r>
                <w:r>
                  <w:rPr>
                    <w:i/>
                  </w:rPr>
                  <w:t xml:space="preserve"> </w:t>
                </w:r>
                <w:r>
                  <w:t xml:space="preserve">Cambridge: MIT Press, 1964. </w:t>
                </w:r>
              </w:p>
              <w:p w14:paraId="6DA294CC" w14:textId="77777777" w:rsidR="003235A7" w:rsidRDefault="00680CB7" w:rsidP="00FB11DE"/>
            </w:sdtContent>
          </w:sdt>
        </w:tc>
      </w:tr>
    </w:tbl>
    <w:p w14:paraId="7666D0B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E713D" w14:textId="77777777" w:rsidR="004761FB" w:rsidRDefault="004761FB" w:rsidP="007A0D55">
      <w:pPr>
        <w:spacing w:after="0" w:line="240" w:lineRule="auto"/>
      </w:pPr>
      <w:r>
        <w:separator/>
      </w:r>
    </w:p>
  </w:endnote>
  <w:endnote w:type="continuationSeparator" w:id="0">
    <w:p w14:paraId="12F766CE" w14:textId="77777777" w:rsidR="004761FB" w:rsidRDefault="004761F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18DB6" w14:textId="77777777" w:rsidR="004761FB" w:rsidRDefault="004761FB" w:rsidP="007A0D55">
      <w:pPr>
        <w:spacing w:after="0" w:line="240" w:lineRule="auto"/>
      </w:pPr>
      <w:r>
        <w:separator/>
      </w:r>
    </w:p>
  </w:footnote>
  <w:footnote w:type="continuationSeparator" w:id="0">
    <w:p w14:paraId="1F8D4CF3" w14:textId="77777777" w:rsidR="004761FB" w:rsidRDefault="004761F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3CB8F" w14:textId="77777777" w:rsidR="004761FB" w:rsidRDefault="004761F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314FDF2" w14:textId="77777777" w:rsidR="004761FB" w:rsidRDefault="004761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F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303"/>
    <w:rsid w:val="003677B6"/>
    <w:rsid w:val="003C33F5"/>
    <w:rsid w:val="003D3579"/>
    <w:rsid w:val="003E2795"/>
    <w:rsid w:val="003F0D73"/>
    <w:rsid w:val="00462DBE"/>
    <w:rsid w:val="00464699"/>
    <w:rsid w:val="004761FB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0CB7"/>
    <w:rsid w:val="006C259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0B9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6D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33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33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-master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1E492628C974D80BCE0AF22B2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FF67-39C1-A14A-865E-1BB82FCD8F28}"/>
      </w:docPartPr>
      <w:docPartBody>
        <w:p w:rsidR="00A121C7" w:rsidRDefault="00A121C7">
          <w:pPr>
            <w:pStyle w:val="9941E492628C974D80BCE0AF22B29AA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76ACED055A9364F9FEE8CC3B1EC1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85B63-1829-EA4E-B6C7-4981019E7CAF}"/>
      </w:docPartPr>
      <w:docPartBody>
        <w:p w:rsidR="00A121C7" w:rsidRDefault="00A121C7">
          <w:pPr>
            <w:pStyle w:val="076ACED055A9364F9FEE8CC3B1EC10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E2593966834041AC9AEBF65240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E0992-2CD4-3441-B104-21985FBF893A}"/>
      </w:docPartPr>
      <w:docPartBody>
        <w:p w:rsidR="00A121C7" w:rsidRDefault="00A121C7">
          <w:pPr>
            <w:pStyle w:val="28E2593966834041AC9AEBF652407AC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FE699CEBE54AB43AE5F4E8E294BE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6B8B4-D837-6A42-9BE7-4C5535C567C0}"/>
      </w:docPartPr>
      <w:docPartBody>
        <w:p w:rsidR="00A121C7" w:rsidRDefault="00A121C7">
          <w:pPr>
            <w:pStyle w:val="AFE699CEBE54AB43AE5F4E8E294BEF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C9A4F98835A44E960A1C74179AE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59AFD-19D1-4E49-8016-A09D12360B2A}"/>
      </w:docPartPr>
      <w:docPartBody>
        <w:p w:rsidR="00A121C7" w:rsidRDefault="00A121C7">
          <w:pPr>
            <w:pStyle w:val="14C9A4F98835A44E960A1C74179AEB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65644EC6A82634398C995F8F4794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BE67-BD06-E742-BAA9-FCB34EF84DB6}"/>
      </w:docPartPr>
      <w:docPartBody>
        <w:p w:rsidR="00A121C7" w:rsidRDefault="00A121C7">
          <w:pPr>
            <w:pStyle w:val="665644EC6A82634398C995F8F4794E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AABEF73BE56DA4AA1891BCC3BD4B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CFAEE-4924-DD42-BF8F-C4F158EC0C48}"/>
      </w:docPartPr>
      <w:docPartBody>
        <w:p w:rsidR="00A121C7" w:rsidRDefault="00A121C7">
          <w:pPr>
            <w:pStyle w:val="DAABEF73BE56DA4AA1891BCC3BD4B3F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04B16F22C0A6649AE4A9EE319278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C536-4745-1A4B-9321-F4A77E508F51}"/>
      </w:docPartPr>
      <w:docPartBody>
        <w:p w:rsidR="00A121C7" w:rsidRDefault="00A121C7">
          <w:pPr>
            <w:pStyle w:val="104B16F22C0A6649AE4A9EE319278D1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FC3976B956E7F40A4969756F2BD7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A5FE-3B90-9949-BFF2-CDA0E5BFE83F}"/>
      </w:docPartPr>
      <w:docPartBody>
        <w:p w:rsidR="00A121C7" w:rsidRDefault="00A121C7">
          <w:pPr>
            <w:pStyle w:val="9FC3976B956E7F40A4969756F2BD7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8FBB8FE06386B4BB2A35B003C20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5AA6-D86F-3E45-9215-5BE964B3ABDA}"/>
      </w:docPartPr>
      <w:docPartBody>
        <w:p w:rsidR="00A121C7" w:rsidRDefault="00A121C7">
          <w:pPr>
            <w:pStyle w:val="F8FBB8FE06386B4BB2A35B003C206E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2CD0FCD8737947A2A487B10FB4E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57B7-FA72-2241-BFFC-682B41D32AC6}"/>
      </w:docPartPr>
      <w:docPartBody>
        <w:p w:rsidR="00A121C7" w:rsidRDefault="00A121C7">
          <w:pPr>
            <w:pStyle w:val="512CD0FCD8737947A2A487B10FB4E08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C7"/>
    <w:rsid w:val="00A1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41E492628C974D80BCE0AF22B29AA3">
    <w:name w:val="9941E492628C974D80BCE0AF22B29AA3"/>
  </w:style>
  <w:style w:type="paragraph" w:customStyle="1" w:styleId="076ACED055A9364F9FEE8CC3B1EC107A">
    <w:name w:val="076ACED055A9364F9FEE8CC3B1EC107A"/>
  </w:style>
  <w:style w:type="paragraph" w:customStyle="1" w:styleId="28E2593966834041AC9AEBF652407AC2">
    <w:name w:val="28E2593966834041AC9AEBF652407AC2"/>
  </w:style>
  <w:style w:type="paragraph" w:customStyle="1" w:styleId="AFE699CEBE54AB43AE5F4E8E294BEFC8">
    <w:name w:val="AFE699CEBE54AB43AE5F4E8E294BEFC8"/>
  </w:style>
  <w:style w:type="paragraph" w:customStyle="1" w:styleId="14C9A4F98835A44E960A1C74179AEBC6">
    <w:name w:val="14C9A4F98835A44E960A1C74179AEBC6"/>
  </w:style>
  <w:style w:type="paragraph" w:customStyle="1" w:styleId="665644EC6A82634398C995F8F4794EF7">
    <w:name w:val="665644EC6A82634398C995F8F4794EF7"/>
  </w:style>
  <w:style w:type="paragraph" w:customStyle="1" w:styleId="DAABEF73BE56DA4AA1891BCC3BD4B3F4">
    <w:name w:val="DAABEF73BE56DA4AA1891BCC3BD4B3F4"/>
  </w:style>
  <w:style w:type="paragraph" w:customStyle="1" w:styleId="104B16F22C0A6649AE4A9EE319278D1C">
    <w:name w:val="104B16F22C0A6649AE4A9EE319278D1C"/>
  </w:style>
  <w:style w:type="paragraph" w:customStyle="1" w:styleId="9FC3976B956E7F40A4969756F2BD746A">
    <w:name w:val="9FC3976B956E7F40A4969756F2BD746A"/>
  </w:style>
  <w:style w:type="paragraph" w:customStyle="1" w:styleId="F8FBB8FE06386B4BB2A35B003C206E46">
    <w:name w:val="F8FBB8FE06386B4BB2A35B003C206E46"/>
  </w:style>
  <w:style w:type="paragraph" w:customStyle="1" w:styleId="512CD0FCD8737947A2A487B10FB4E08D">
    <w:name w:val="512CD0FCD8737947A2A487B10FB4E0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41E492628C974D80BCE0AF22B29AA3">
    <w:name w:val="9941E492628C974D80BCE0AF22B29AA3"/>
  </w:style>
  <w:style w:type="paragraph" w:customStyle="1" w:styleId="076ACED055A9364F9FEE8CC3B1EC107A">
    <w:name w:val="076ACED055A9364F9FEE8CC3B1EC107A"/>
  </w:style>
  <w:style w:type="paragraph" w:customStyle="1" w:styleId="28E2593966834041AC9AEBF652407AC2">
    <w:name w:val="28E2593966834041AC9AEBF652407AC2"/>
  </w:style>
  <w:style w:type="paragraph" w:customStyle="1" w:styleId="AFE699CEBE54AB43AE5F4E8E294BEFC8">
    <w:name w:val="AFE699CEBE54AB43AE5F4E8E294BEFC8"/>
  </w:style>
  <w:style w:type="paragraph" w:customStyle="1" w:styleId="14C9A4F98835A44E960A1C74179AEBC6">
    <w:name w:val="14C9A4F98835A44E960A1C74179AEBC6"/>
  </w:style>
  <w:style w:type="paragraph" w:customStyle="1" w:styleId="665644EC6A82634398C995F8F4794EF7">
    <w:name w:val="665644EC6A82634398C995F8F4794EF7"/>
  </w:style>
  <w:style w:type="paragraph" w:customStyle="1" w:styleId="DAABEF73BE56DA4AA1891BCC3BD4B3F4">
    <w:name w:val="DAABEF73BE56DA4AA1891BCC3BD4B3F4"/>
  </w:style>
  <w:style w:type="paragraph" w:customStyle="1" w:styleId="104B16F22C0A6649AE4A9EE319278D1C">
    <w:name w:val="104B16F22C0A6649AE4A9EE319278D1C"/>
  </w:style>
  <w:style w:type="paragraph" w:customStyle="1" w:styleId="9FC3976B956E7F40A4969756F2BD746A">
    <w:name w:val="9FC3976B956E7F40A4969756F2BD746A"/>
  </w:style>
  <w:style w:type="paragraph" w:customStyle="1" w:styleId="F8FBB8FE06386B4BB2A35B003C206E46">
    <w:name w:val="F8FBB8FE06386B4BB2A35B003C206E46"/>
  </w:style>
  <w:style w:type="paragraph" w:customStyle="1" w:styleId="512CD0FCD8737947A2A487B10FB4E08D">
    <w:name w:val="512CD0FCD8737947A2A487B10FB4E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2014-09-02T18:35:00Z</dcterms:created>
  <dcterms:modified xsi:type="dcterms:W3CDTF">2014-09-02T18:35:00Z</dcterms:modified>
</cp:coreProperties>
</file>