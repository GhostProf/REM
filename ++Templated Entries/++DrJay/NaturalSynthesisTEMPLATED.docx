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E49CA7" w14:textId="77777777" w:rsidTr="00922950">
        <w:tc>
          <w:tcPr>
            <w:tcW w:w="491" w:type="dxa"/>
            <w:vMerge w:val="restart"/>
            <w:shd w:val="clear" w:color="auto" w:fill="A6A6A6" w:themeFill="background1" w:themeFillShade="A6"/>
            <w:textDirection w:val="btLr"/>
          </w:tcPr>
          <w:p w14:paraId="6F6391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9B73E37ABDEE44A16EDA0A57423FC7"/>
            </w:placeholder>
            <w:showingPlcHdr/>
            <w:dropDownList>
              <w:listItem w:displayText="Dr." w:value="Dr."/>
              <w:listItem w:displayText="Prof." w:value="Prof."/>
            </w:dropDownList>
          </w:sdtPr>
          <w:sdtEndPr/>
          <w:sdtContent>
            <w:tc>
              <w:tcPr>
                <w:tcW w:w="1259" w:type="dxa"/>
              </w:tcPr>
              <w:p w14:paraId="59C348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677E3CBA40794AB5C13213F6C9F8B7"/>
            </w:placeholder>
            <w:text/>
          </w:sdtPr>
          <w:sdtEndPr/>
          <w:sdtContent>
            <w:tc>
              <w:tcPr>
                <w:tcW w:w="2073" w:type="dxa"/>
              </w:tcPr>
              <w:p w14:paraId="33CCA1BC" w14:textId="77777777" w:rsidR="00B574C9" w:rsidRDefault="002728CF" w:rsidP="002728CF">
                <w:r>
                  <w:t>Erin</w:t>
                </w:r>
              </w:p>
            </w:tc>
          </w:sdtContent>
        </w:sdt>
        <w:sdt>
          <w:sdtPr>
            <w:alias w:val="Middle name"/>
            <w:tag w:val="authorMiddleName"/>
            <w:id w:val="-2076034781"/>
            <w:placeholder>
              <w:docPart w:val="D12647C5B7DB4843B50F490F9FFC79A2"/>
            </w:placeholder>
            <w:text/>
          </w:sdtPr>
          <w:sdtEndPr/>
          <w:sdtContent>
            <w:tc>
              <w:tcPr>
                <w:tcW w:w="2551" w:type="dxa"/>
              </w:tcPr>
              <w:p w14:paraId="4C658B27" w14:textId="77777777" w:rsidR="00B574C9" w:rsidRDefault="002728CF" w:rsidP="002728CF">
                <w:r>
                  <w:t>M.</w:t>
                </w:r>
              </w:p>
            </w:tc>
          </w:sdtContent>
        </w:sdt>
        <w:sdt>
          <w:sdtPr>
            <w:alias w:val="Last name"/>
            <w:tag w:val="authorLastName"/>
            <w:id w:val="-1088529830"/>
            <w:placeholder>
              <w:docPart w:val="7454DA095A2B6949962D86CA73E1CB26"/>
            </w:placeholder>
            <w:text/>
          </w:sdtPr>
          <w:sdtEndPr/>
          <w:sdtContent>
            <w:tc>
              <w:tcPr>
                <w:tcW w:w="2642" w:type="dxa"/>
              </w:tcPr>
              <w:p w14:paraId="6E98398C" w14:textId="77777777" w:rsidR="00B574C9" w:rsidRDefault="002728CF" w:rsidP="002728CF">
                <w:r>
                  <w:t>Rice</w:t>
                </w:r>
              </w:p>
            </w:tc>
          </w:sdtContent>
        </w:sdt>
      </w:tr>
      <w:tr w:rsidR="00B574C9" w14:paraId="6B2C0765" w14:textId="77777777" w:rsidTr="001A6A06">
        <w:trPr>
          <w:trHeight w:val="986"/>
        </w:trPr>
        <w:tc>
          <w:tcPr>
            <w:tcW w:w="491" w:type="dxa"/>
            <w:vMerge/>
            <w:shd w:val="clear" w:color="auto" w:fill="A6A6A6" w:themeFill="background1" w:themeFillShade="A6"/>
          </w:tcPr>
          <w:p w14:paraId="3D5AA8FB" w14:textId="77777777" w:rsidR="00B574C9" w:rsidRPr="001A6A06" w:rsidRDefault="00B574C9" w:rsidP="00CF1542">
            <w:pPr>
              <w:jc w:val="center"/>
              <w:rPr>
                <w:b/>
                <w:color w:val="FFFFFF" w:themeColor="background1"/>
              </w:rPr>
            </w:pPr>
          </w:p>
        </w:tc>
        <w:sdt>
          <w:sdtPr>
            <w:alias w:val="Biography"/>
            <w:tag w:val="authorBiography"/>
            <w:id w:val="938807824"/>
            <w:placeholder>
              <w:docPart w:val="8751F78C34EE34408EF17396EB9D2BA1"/>
            </w:placeholder>
            <w:showingPlcHdr/>
          </w:sdtPr>
          <w:sdtEndPr/>
          <w:sdtContent>
            <w:tc>
              <w:tcPr>
                <w:tcW w:w="8525" w:type="dxa"/>
                <w:gridSpan w:val="4"/>
              </w:tcPr>
              <w:p w14:paraId="5A1177C1" w14:textId="77777777" w:rsidR="00B574C9" w:rsidRDefault="00B574C9" w:rsidP="00922950">
                <w:r>
                  <w:rPr>
                    <w:rStyle w:val="PlaceholderText"/>
                  </w:rPr>
                  <w:t>[Enter your biography]</w:t>
                </w:r>
              </w:p>
            </w:tc>
          </w:sdtContent>
        </w:sdt>
      </w:tr>
      <w:tr w:rsidR="00B574C9" w14:paraId="2386D1CE" w14:textId="77777777" w:rsidTr="001A6A06">
        <w:trPr>
          <w:trHeight w:val="986"/>
        </w:trPr>
        <w:tc>
          <w:tcPr>
            <w:tcW w:w="491" w:type="dxa"/>
            <w:vMerge/>
            <w:shd w:val="clear" w:color="auto" w:fill="A6A6A6" w:themeFill="background1" w:themeFillShade="A6"/>
          </w:tcPr>
          <w:p w14:paraId="13249732" w14:textId="77777777" w:rsidR="00B574C9" w:rsidRPr="001A6A06" w:rsidRDefault="00B574C9" w:rsidP="00CF1542">
            <w:pPr>
              <w:jc w:val="center"/>
              <w:rPr>
                <w:b/>
                <w:color w:val="FFFFFF" w:themeColor="background1"/>
              </w:rPr>
            </w:pPr>
          </w:p>
        </w:tc>
        <w:sdt>
          <w:sdtPr>
            <w:alias w:val="Affiliation"/>
            <w:tag w:val="affiliation"/>
            <w:id w:val="2012937915"/>
            <w:placeholder>
              <w:docPart w:val="607B2610CBF09F4999834D10FE067FEF"/>
            </w:placeholder>
            <w:showingPlcHdr/>
            <w:text/>
          </w:sdtPr>
          <w:sdtEndPr/>
          <w:sdtContent>
            <w:tc>
              <w:tcPr>
                <w:tcW w:w="8525" w:type="dxa"/>
                <w:gridSpan w:val="4"/>
              </w:tcPr>
              <w:p w14:paraId="7DC9030C" w14:textId="77777777" w:rsidR="00B574C9" w:rsidRDefault="00B574C9" w:rsidP="00B574C9">
                <w:r>
                  <w:rPr>
                    <w:rStyle w:val="PlaceholderText"/>
                  </w:rPr>
                  <w:t>[Enter the institution with which you are affiliated]</w:t>
                </w:r>
              </w:p>
            </w:tc>
          </w:sdtContent>
        </w:sdt>
      </w:tr>
    </w:tbl>
    <w:p w14:paraId="062B9B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2EC124" w14:textId="77777777" w:rsidTr="00244BB0">
        <w:tc>
          <w:tcPr>
            <w:tcW w:w="9016" w:type="dxa"/>
            <w:shd w:val="clear" w:color="auto" w:fill="A6A6A6" w:themeFill="background1" w:themeFillShade="A6"/>
            <w:tcMar>
              <w:top w:w="113" w:type="dxa"/>
              <w:bottom w:w="113" w:type="dxa"/>
            </w:tcMar>
          </w:tcPr>
          <w:p w14:paraId="520440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D01F3B" w14:textId="77777777" w:rsidTr="003F0D73">
        <w:sdt>
          <w:sdtPr>
            <w:rPr>
              <w:b/>
            </w:rPr>
            <w:alias w:val="Article headword"/>
            <w:tag w:val="articleHeadword"/>
            <w:id w:val="-361440020"/>
            <w:placeholder>
              <w:docPart w:val="C3954B0429636A4688AC440E3E0FDFFB"/>
            </w:placeholder>
            <w:text/>
          </w:sdtPr>
          <w:sdtEndPr/>
          <w:sdtContent>
            <w:tc>
              <w:tcPr>
                <w:tcW w:w="9016" w:type="dxa"/>
                <w:tcMar>
                  <w:top w:w="113" w:type="dxa"/>
                  <w:bottom w:w="113" w:type="dxa"/>
                </w:tcMar>
              </w:tcPr>
              <w:p w14:paraId="04B44538" w14:textId="77777777" w:rsidR="003F0D73" w:rsidRPr="00FB589A" w:rsidRDefault="00E45B1A" w:rsidP="00E45B1A">
                <w:pPr>
                  <w:rPr>
                    <w:b/>
                  </w:rPr>
                </w:pPr>
                <w:r>
                  <w:rPr>
                    <w:b/>
                  </w:rPr>
                  <w:t>Natural Synthesis</w:t>
                </w:r>
              </w:p>
            </w:tc>
          </w:sdtContent>
        </w:sdt>
      </w:tr>
      <w:tr w:rsidR="00464699" w14:paraId="34E0B1C1" w14:textId="77777777" w:rsidTr="002728CF">
        <w:sdt>
          <w:sdtPr>
            <w:alias w:val="Variant headwords"/>
            <w:tag w:val="variantHeadwords"/>
            <w:id w:val="173464402"/>
            <w:placeholder>
              <w:docPart w:val="1DED6DC6509A3440AE91B8BB96995936"/>
            </w:placeholder>
            <w:showingPlcHdr/>
          </w:sdtPr>
          <w:sdtEndPr/>
          <w:sdtContent>
            <w:tc>
              <w:tcPr>
                <w:tcW w:w="9016" w:type="dxa"/>
                <w:tcMar>
                  <w:top w:w="113" w:type="dxa"/>
                  <w:bottom w:w="113" w:type="dxa"/>
                </w:tcMar>
              </w:tcPr>
              <w:p w14:paraId="554AE28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8670EA" w14:textId="77777777" w:rsidTr="003F0D73">
        <w:sdt>
          <w:sdtPr>
            <w:alias w:val="Abstract"/>
            <w:tag w:val="abstract"/>
            <w:id w:val="-635871867"/>
            <w:placeholder>
              <w:docPart w:val="F8F3B16A30DB4149AF0D537A0B9ADD0E"/>
            </w:placeholder>
            <w:showingPlcHdr/>
          </w:sdtPr>
          <w:sdtEndPr/>
          <w:sdtContent>
            <w:tc>
              <w:tcPr>
                <w:tcW w:w="9016" w:type="dxa"/>
                <w:tcMar>
                  <w:top w:w="113" w:type="dxa"/>
                  <w:bottom w:w="113" w:type="dxa"/>
                </w:tcMar>
              </w:tcPr>
              <w:p w14:paraId="2B0FFDC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89EB65D" w14:textId="77777777" w:rsidTr="003F0D73">
        <w:sdt>
          <w:sdtPr>
            <w:alias w:val="Article text"/>
            <w:tag w:val="articleText"/>
            <w:id w:val="634067588"/>
            <w:placeholder>
              <w:docPart w:val="B9D72B45285BD640B04139C26B845FBE"/>
            </w:placeholder>
          </w:sdtPr>
          <w:sdtEndPr/>
          <w:sdtContent>
            <w:tc>
              <w:tcPr>
                <w:tcW w:w="9016" w:type="dxa"/>
                <w:tcMar>
                  <w:top w:w="113" w:type="dxa"/>
                  <w:bottom w:w="113" w:type="dxa"/>
                </w:tcMar>
              </w:tcPr>
              <w:p w14:paraId="03A68366" w14:textId="19CFFB32" w:rsidR="002728CF" w:rsidRDefault="002728CF" w:rsidP="002728CF">
                <w:r>
                  <w:t xml:space="preserve">The concept of Natural Synthesis was developed in the 1950s by members of the Zaria Art Society. Developed alongside a gathering momentum towards independence in search of a modern art that would suit the new nation, the group called for the merging of Western and Nigerian traditions, forms, techniques and ideas in the arts into a hybrid artistic practice and conceptual framework. Proponents of Natural Synthesis </w:t>
                </w:r>
                <w:r w:rsidR="00AD17CF">
                  <w:t>responded</w:t>
                </w:r>
                <w:r>
                  <w:t xml:space="preserve"> to concerns that much of Nigeria’s artistic heritage was being lost to the influence of foreign culture and academic traditions. Primary ideologue of the Zaria Art Society and the group’s manifesto </w:t>
                </w:r>
                <w:r w:rsidR="00882257">
                  <w:t>creator</w:t>
                </w:r>
                <w:r>
                  <w:t xml:space="preserve"> Uche Okeke wrote: ‘Nigeria needs a virile school of art … Whether our African writers call the new realization Negritude, or our politicians talk about the African Personality, they both stand for the awareness and yearning for freedom of black people all over the world … Our new society calls for a synthesis of old and new, of functional art an</w:t>
                </w:r>
                <w:r w:rsidR="00E45B1A">
                  <w:t xml:space="preserve">d art for its own sake.’ </w:t>
                </w:r>
              </w:p>
              <w:p w14:paraId="260B90FC" w14:textId="77777777" w:rsidR="00E45B1A" w:rsidRDefault="00E45B1A" w:rsidP="002728CF"/>
              <w:p w14:paraId="24C5DE7A" w14:textId="0F2522E2" w:rsidR="002728CF" w:rsidRDefault="00E45B1A" w:rsidP="002728CF">
                <w:r>
                  <w:t>Incorporating</w:t>
                </w:r>
                <w:r w:rsidR="002728CF">
                  <w:t xml:space="preserve"> Natural Synthesis in</w:t>
                </w:r>
                <w:r>
                  <w:t>to</w:t>
                </w:r>
                <w:r w:rsidR="002728CF">
                  <w:t xml:space="preserve"> his own art practice, Okeke adapted </w:t>
                </w:r>
                <w:r>
                  <w:t>Igbo</w:t>
                </w:r>
                <w:r w:rsidR="002728CF">
                  <w:t xml:space="preserve"> indigenous body and wall painting tradition</w:t>
                </w:r>
                <w:r w:rsidR="00882257">
                  <w:t>s</w:t>
                </w:r>
                <w:r w:rsidR="002728CF">
                  <w:t xml:space="preserve"> </w:t>
                </w:r>
                <w:r>
                  <w:t xml:space="preserve">(known as </w:t>
                </w:r>
                <w:r w:rsidR="002728CF" w:rsidRPr="00644AF0">
                  <w:rPr>
                    <w:i/>
                  </w:rPr>
                  <w:t>uli</w:t>
                </w:r>
                <w:r>
                  <w:t>)</w:t>
                </w:r>
                <w:r w:rsidR="002728CF">
                  <w:t xml:space="preserve"> into pen an</w:t>
                </w:r>
                <w:r>
                  <w:t>d ink drawings, a practice also taken</w:t>
                </w:r>
                <w:r w:rsidR="002728CF">
                  <w:t xml:space="preserve"> up by Okeke’s student at the University of Nigeria at Nsukka, Obiora Udechukwu. </w:t>
                </w:r>
                <w:r>
                  <w:t>Similarly, Bruce Onobrakpeya looked</w:t>
                </w:r>
                <w:r w:rsidR="002728CF">
                  <w:t xml:space="preserve"> to his native Urhobo culture and the famous Benin bronzes of Edo culture for inspiration in his printmaking.</w:t>
                </w:r>
              </w:p>
              <w:p w14:paraId="55F4BA5F" w14:textId="77777777" w:rsidR="003F0D73" w:rsidRDefault="003F0D73" w:rsidP="00C27FAB"/>
            </w:tc>
          </w:sdtContent>
        </w:sdt>
      </w:tr>
      <w:tr w:rsidR="003235A7" w14:paraId="1648C117" w14:textId="77777777" w:rsidTr="003235A7">
        <w:tc>
          <w:tcPr>
            <w:tcW w:w="9016" w:type="dxa"/>
          </w:tcPr>
          <w:p w14:paraId="6BC6DE2E" w14:textId="77777777" w:rsidR="003235A7" w:rsidRDefault="003235A7" w:rsidP="008A5B87">
            <w:r w:rsidRPr="0015114C">
              <w:rPr>
                <w:u w:val="single"/>
              </w:rPr>
              <w:t>Further reading</w:t>
            </w:r>
            <w:r>
              <w:t>:</w:t>
            </w:r>
          </w:p>
          <w:sdt>
            <w:sdtPr>
              <w:alias w:val="Further reading"/>
              <w:tag w:val="furtherReading"/>
              <w:id w:val="-1516217107"/>
              <w:placeholder>
                <w:docPart w:val="BE5B2E343FBA444FB070903EA7B98799"/>
              </w:placeholder>
            </w:sdtPr>
            <w:sdtEndPr/>
            <w:sdtContent>
              <w:p w14:paraId="47468717" w14:textId="7BECE945" w:rsidR="002728CF" w:rsidRDefault="002728CF" w:rsidP="002728CF">
                <w:r>
                  <w:t>Kasfir, S</w:t>
                </w:r>
                <w:r w:rsidR="00644AF0">
                  <w:t>idney</w:t>
                </w:r>
                <w:r>
                  <w:t xml:space="preserve"> L</w:t>
                </w:r>
                <w:r w:rsidR="00644AF0">
                  <w:t>ittlefield</w:t>
                </w:r>
                <w:r>
                  <w:t xml:space="preserve">. </w:t>
                </w:r>
                <w:r w:rsidRPr="00D435EE">
                  <w:rPr>
                    <w:i/>
                  </w:rPr>
                  <w:t>Contemporary African Ar</w:t>
                </w:r>
                <w:r w:rsidR="00D435EE" w:rsidRPr="00D435EE">
                  <w:rPr>
                    <w:i/>
                  </w:rPr>
                  <w:t>t</w:t>
                </w:r>
                <w:r w:rsidR="00D435EE">
                  <w:t xml:space="preserve">. London: Thames &amp; Hudson Ltd, 1999. </w:t>
                </w:r>
              </w:p>
              <w:p w14:paraId="77B96B46" w14:textId="77777777" w:rsidR="00214CB5" w:rsidRDefault="00214CB5" w:rsidP="002728CF"/>
              <w:p w14:paraId="1F55482E" w14:textId="28BAE945" w:rsidR="002728CF" w:rsidRDefault="005159C0" w:rsidP="002728CF">
                <w:r>
                  <w:t>Okeke-Agulu, C</w:t>
                </w:r>
                <w:r w:rsidR="00FF21F5">
                  <w:t>hika</w:t>
                </w:r>
                <w:r>
                  <w:t>., Picton, J</w:t>
                </w:r>
                <w:r w:rsidR="00096A8B">
                  <w:t>ohn</w:t>
                </w:r>
                <w:r>
                  <w:t>.</w:t>
                </w:r>
                <w:r w:rsidR="002728CF">
                  <w:t xml:space="preserve"> ‘Nationalism and the Rhetoric of Modernism in Nigeria: The Art of Uche Okeke and Demas Nwoko,</w:t>
                </w:r>
                <w:r>
                  <w:t xml:space="preserve"> 1960 – 1968.’ </w:t>
                </w:r>
                <w:r w:rsidRPr="005159C0">
                  <w:rPr>
                    <w:i/>
                  </w:rPr>
                  <w:t>African Arts</w:t>
                </w:r>
                <w:r>
                  <w:t xml:space="preserve"> 39.1 (2006)</w:t>
                </w:r>
                <w:r w:rsidR="002728CF">
                  <w:t xml:space="preserve">: 26-37. </w:t>
                </w:r>
              </w:p>
              <w:p w14:paraId="25BEC7FB" w14:textId="77777777" w:rsidR="00214CB5" w:rsidRDefault="00214CB5" w:rsidP="002728CF"/>
              <w:p w14:paraId="230AB5A9" w14:textId="596306F4" w:rsidR="002728CF" w:rsidRDefault="002728CF" w:rsidP="002728CF">
                <w:r>
                  <w:t xml:space="preserve">Okeke. </w:t>
                </w:r>
                <w:r w:rsidR="00752374">
                  <w:t>C</w:t>
                </w:r>
                <w:r w:rsidR="00EF068B">
                  <w:t>hika</w:t>
                </w:r>
                <w:r w:rsidR="00752374">
                  <w:t>.</w:t>
                </w:r>
                <w:r>
                  <w:t xml:space="preserve"> ‘The Quest: From Zaria to Nsukka: a story from Nigeria</w:t>
                </w:r>
                <w:r w:rsidR="00D74407">
                  <w:t xml:space="preserve">. </w:t>
                </w:r>
                <w:r>
                  <w:t xml:space="preserve">’ </w:t>
                </w:r>
                <w:r w:rsidRPr="00D74407">
                  <w:rPr>
                    <w:i/>
                  </w:rPr>
                  <w:t>Seven Stories about Modern Art in Africa</w:t>
                </w:r>
                <w:r w:rsidR="00752374">
                  <w:t>. Ed. Clémentine Deliss</w:t>
                </w:r>
                <w:r w:rsidR="00D74407">
                  <w:t xml:space="preserve">. Paris: Flammarion, 1995. </w:t>
                </w:r>
              </w:p>
              <w:p w14:paraId="6CE7E730" w14:textId="77777777" w:rsidR="00214CB5" w:rsidRDefault="00214CB5" w:rsidP="002728CF"/>
              <w:p w14:paraId="179D11A1" w14:textId="39BB1667" w:rsidR="002728CF" w:rsidRDefault="00520119" w:rsidP="002728CF">
                <w:r>
                  <w:t>Okeke, U</w:t>
                </w:r>
                <w:r w:rsidR="003D776F">
                  <w:t>che</w:t>
                </w:r>
                <w:r>
                  <w:t>.</w:t>
                </w:r>
                <w:r w:rsidR="003F3B7C">
                  <w:t xml:space="preserve"> ‘Natural Synthesis.’</w:t>
                </w:r>
                <w:r w:rsidR="002728CF">
                  <w:t xml:space="preserve"> </w:t>
                </w:r>
                <w:r w:rsidR="002728CF" w:rsidRPr="00520119">
                  <w:rPr>
                    <w:i/>
                  </w:rPr>
                  <w:t>Seven Stories about Modern Art in Africa</w:t>
                </w:r>
                <w:r>
                  <w:t xml:space="preserve">. Ed. Clémentine Deliss. Paris: Flammarion, 1995. </w:t>
                </w:r>
              </w:p>
              <w:p w14:paraId="7FBA0442" w14:textId="77777777" w:rsidR="00214CB5" w:rsidRDefault="00214CB5" w:rsidP="002728CF"/>
              <w:p w14:paraId="1E424FB7" w14:textId="0975DABA" w:rsidR="002728CF" w:rsidRDefault="002728CF" w:rsidP="002728CF">
                <w:r>
                  <w:t>Ottenberg, S</w:t>
                </w:r>
                <w:r w:rsidR="005B7182">
                  <w:t>imon</w:t>
                </w:r>
                <w:bookmarkStart w:id="0" w:name="_GoBack"/>
                <w:bookmarkEnd w:id="0"/>
                <w:r>
                  <w:t>. ‘Sources and Themes in the Art of Obio</w:t>
                </w:r>
                <w:r w:rsidR="00214CB5">
                  <w:t xml:space="preserve">ra Udechukwu.’ </w:t>
                </w:r>
                <w:r w:rsidR="00214CB5" w:rsidRPr="00214CB5">
                  <w:rPr>
                    <w:i/>
                  </w:rPr>
                  <w:t>African Arts</w:t>
                </w:r>
                <w:r w:rsidR="00214CB5">
                  <w:t xml:space="preserve"> 35. 2 (2002)</w:t>
                </w:r>
                <w:r>
                  <w:t>: 30-43.</w:t>
                </w:r>
              </w:p>
              <w:p w14:paraId="70F8DD25" w14:textId="77777777" w:rsidR="003235A7" w:rsidRDefault="005B7182" w:rsidP="00FB11DE"/>
            </w:sdtContent>
          </w:sdt>
        </w:tc>
      </w:tr>
    </w:tbl>
    <w:p w14:paraId="0024518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A7394" w14:textId="77777777" w:rsidR="00214CB5" w:rsidRDefault="00214CB5" w:rsidP="007A0D55">
      <w:pPr>
        <w:spacing w:after="0" w:line="240" w:lineRule="auto"/>
      </w:pPr>
      <w:r>
        <w:separator/>
      </w:r>
    </w:p>
  </w:endnote>
  <w:endnote w:type="continuationSeparator" w:id="0">
    <w:p w14:paraId="3E1D89D0" w14:textId="77777777" w:rsidR="00214CB5" w:rsidRDefault="00214C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81DB5" w14:textId="77777777" w:rsidR="00214CB5" w:rsidRDefault="00214CB5" w:rsidP="007A0D55">
      <w:pPr>
        <w:spacing w:after="0" w:line="240" w:lineRule="auto"/>
      </w:pPr>
      <w:r>
        <w:separator/>
      </w:r>
    </w:p>
  </w:footnote>
  <w:footnote w:type="continuationSeparator" w:id="0">
    <w:p w14:paraId="431567E1" w14:textId="77777777" w:rsidR="00214CB5" w:rsidRDefault="00214C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ADE2D" w14:textId="77777777" w:rsidR="00214CB5" w:rsidRDefault="00214CB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4A3A97" w14:textId="77777777" w:rsidR="00214CB5" w:rsidRDefault="00214C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CF"/>
    <w:rsid w:val="00032559"/>
    <w:rsid w:val="00052040"/>
    <w:rsid w:val="00096A8B"/>
    <w:rsid w:val="000B25AE"/>
    <w:rsid w:val="000B55AB"/>
    <w:rsid w:val="000D24DC"/>
    <w:rsid w:val="00101B2E"/>
    <w:rsid w:val="00116FA0"/>
    <w:rsid w:val="0015114C"/>
    <w:rsid w:val="001A21F3"/>
    <w:rsid w:val="001A2537"/>
    <w:rsid w:val="001A6A06"/>
    <w:rsid w:val="00210C03"/>
    <w:rsid w:val="00214CB5"/>
    <w:rsid w:val="002162E2"/>
    <w:rsid w:val="00225C5A"/>
    <w:rsid w:val="00230B10"/>
    <w:rsid w:val="00234353"/>
    <w:rsid w:val="00244BB0"/>
    <w:rsid w:val="002728CF"/>
    <w:rsid w:val="002A0A0D"/>
    <w:rsid w:val="002B0B37"/>
    <w:rsid w:val="0030662D"/>
    <w:rsid w:val="003235A7"/>
    <w:rsid w:val="003677B6"/>
    <w:rsid w:val="003D3579"/>
    <w:rsid w:val="003D776F"/>
    <w:rsid w:val="003E2795"/>
    <w:rsid w:val="003F0D73"/>
    <w:rsid w:val="003F3B7C"/>
    <w:rsid w:val="00462DBE"/>
    <w:rsid w:val="00464699"/>
    <w:rsid w:val="00483379"/>
    <w:rsid w:val="00487BC5"/>
    <w:rsid w:val="00496888"/>
    <w:rsid w:val="004A7476"/>
    <w:rsid w:val="004E5896"/>
    <w:rsid w:val="00513EE6"/>
    <w:rsid w:val="005159C0"/>
    <w:rsid w:val="00520119"/>
    <w:rsid w:val="00534F8F"/>
    <w:rsid w:val="00590035"/>
    <w:rsid w:val="005B177E"/>
    <w:rsid w:val="005B3921"/>
    <w:rsid w:val="005B7182"/>
    <w:rsid w:val="005F26D7"/>
    <w:rsid w:val="005F5450"/>
    <w:rsid w:val="00644AF0"/>
    <w:rsid w:val="006D0412"/>
    <w:rsid w:val="007411B9"/>
    <w:rsid w:val="00752374"/>
    <w:rsid w:val="00780D95"/>
    <w:rsid w:val="00780DC7"/>
    <w:rsid w:val="007A0D55"/>
    <w:rsid w:val="007B3377"/>
    <w:rsid w:val="007E5F44"/>
    <w:rsid w:val="00821DE3"/>
    <w:rsid w:val="00846CE1"/>
    <w:rsid w:val="00882257"/>
    <w:rsid w:val="008A5B87"/>
    <w:rsid w:val="00922950"/>
    <w:rsid w:val="009A7264"/>
    <w:rsid w:val="009D1606"/>
    <w:rsid w:val="009E18A1"/>
    <w:rsid w:val="009E73D7"/>
    <w:rsid w:val="00A27D2C"/>
    <w:rsid w:val="00A76FD9"/>
    <w:rsid w:val="00AB436D"/>
    <w:rsid w:val="00AD17CF"/>
    <w:rsid w:val="00AD2F24"/>
    <w:rsid w:val="00AD4844"/>
    <w:rsid w:val="00B219AE"/>
    <w:rsid w:val="00B33145"/>
    <w:rsid w:val="00B574C9"/>
    <w:rsid w:val="00BC39C9"/>
    <w:rsid w:val="00BC5541"/>
    <w:rsid w:val="00BE5BF7"/>
    <w:rsid w:val="00BF40E1"/>
    <w:rsid w:val="00C154DE"/>
    <w:rsid w:val="00C27FAB"/>
    <w:rsid w:val="00C358D4"/>
    <w:rsid w:val="00C6296B"/>
    <w:rsid w:val="00CC586D"/>
    <w:rsid w:val="00CF1542"/>
    <w:rsid w:val="00CF3EC5"/>
    <w:rsid w:val="00D434D6"/>
    <w:rsid w:val="00D435EE"/>
    <w:rsid w:val="00D656DA"/>
    <w:rsid w:val="00D74407"/>
    <w:rsid w:val="00D83300"/>
    <w:rsid w:val="00DC6B48"/>
    <w:rsid w:val="00DF01B0"/>
    <w:rsid w:val="00E45B1A"/>
    <w:rsid w:val="00E85A05"/>
    <w:rsid w:val="00E95829"/>
    <w:rsid w:val="00EA606C"/>
    <w:rsid w:val="00EB0C8C"/>
    <w:rsid w:val="00EB51FD"/>
    <w:rsid w:val="00EB77DB"/>
    <w:rsid w:val="00ED139F"/>
    <w:rsid w:val="00EF068B"/>
    <w:rsid w:val="00EF74F7"/>
    <w:rsid w:val="00F36937"/>
    <w:rsid w:val="00F60F53"/>
    <w:rsid w:val="00FA1925"/>
    <w:rsid w:val="00FB11DE"/>
    <w:rsid w:val="00FB589A"/>
    <w:rsid w:val="00FB7317"/>
    <w:rsid w:val="00FF21F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E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B73E37ABDEE44A16EDA0A57423FC7"/>
        <w:category>
          <w:name w:val="General"/>
          <w:gallery w:val="placeholder"/>
        </w:category>
        <w:types>
          <w:type w:val="bbPlcHdr"/>
        </w:types>
        <w:behaviors>
          <w:behavior w:val="content"/>
        </w:behaviors>
        <w:guid w:val="{59C87E99-C702-AD44-BFF4-59D32AB00238}"/>
      </w:docPartPr>
      <w:docPartBody>
        <w:p w:rsidR="00FB1160" w:rsidRDefault="00FB1160">
          <w:pPr>
            <w:pStyle w:val="219B73E37ABDEE44A16EDA0A57423FC7"/>
          </w:pPr>
          <w:r w:rsidRPr="00CC586D">
            <w:rPr>
              <w:rStyle w:val="PlaceholderText"/>
              <w:b/>
              <w:color w:val="FFFFFF" w:themeColor="background1"/>
            </w:rPr>
            <w:t>[Salutation]</w:t>
          </w:r>
        </w:p>
      </w:docPartBody>
    </w:docPart>
    <w:docPart>
      <w:docPartPr>
        <w:name w:val="42677E3CBA40794AB5C13213F6C9F8B7"/>
        <w:category>
          <w:name w:val="General"/>
          <w:gallery w:val="placeholder"/>
        </w:category>
        <w:types>
          <w:type w:val="bbPlcHdr"/>
        </w:types>
        <w:behaviors>
          <w:behavior w:val="content"/>
        </w:behaviors>
        <w:guid w:val="{DB4256FA-DB8C-F745-9640-D16A58C10C53}"/>
      </w:docPartPr>
      <w:docPartBody>
        <w:p w:rsidR="00FB1160" w:rsidRDefault="00FB1160">
          <w:pPr>
            <w:pStyle w:val="42677E3CBA40794AB5C13213F6C9F8B7"/>
          </w:pPr>
          <w:r>
            <w:rPr>
              <w:rStyle w:val="PlaceholderText"/>
            </w:rPr>
            <w:t>[First name]</w:t>
          </w:r>
        </w:p>
      </w:docPartBody>
    </w:docPart>
    <w:docPart>
      <w:docPartPr>
        <w:name w:val="D12647C5B7DB4843B50F490F9FFC79A2"/>
        <w:category>
          <w:name w:val="General"/>
          <w:gallery w:val="placeholder"/>
        </w:category>
        <w:types>
          <w:type w:val="bbPlcHdr"/>
        </w:types>
        <w:behaviors>
          <w:behavior w:val="content"/>
        </w:behaviors>
        <w:guid w:val="{5660BFC4-145A-9F4E-A77D-154789C47C5C}"/>
      </w:docPartPr>
      <w:docPartBody>
        <w:p w:rsidR="00FB1160" w:rsidRDefault="00FB1160">
          <w:pPr>
            <w:pStyle w:val="D12647C5B7DB4843B50F490F9FFC79A2"/>
          </w:pPr>
          <w:r>
            <w:rPr>
              <w:rStyle w:val="PlaceholderText"/>
            </w:rPr>
            <w:t>[Middle name]</w:t>
          </w:r>
        </w:p>
      </w:docPartBody>
    </w:docPart>
    <w:docPart>
      <w:docPartPr>
        <w:name w:val="7454DA095A2B6949962D86CA73E1CB26"/>
        <w:category>
          <w:name w:val="General"/>
          <w:gallery w:val="placeholder"/>
        </w:category>
        <w:types>
          <w:type w:val="bbPlcHdr"/>
        </w:types>
        <w:behaviors>
          <w:behavior w:val="content"/>
        </w:behaviors>
        <w:guid w:val="{2262110D-5B70-0143-9515-93ED0DAB5AFE}"/>
      </w:docPartPr>
      <w:docPartBody>
        <w:p w:rsidR="00FB1160" w:rsidRDefault="00FB1160">
          <w:pPr>
            <w:pStyle w:val="7454DA095A2B6949962D86CA73E1CB26"/>
          </w:pPr>
          <w:r>
            <w:rPr>
              <w:rStyle w:val="PlaceholderText"/>
            </w:rPr>
            <w:t>[Last name]</w:t>
          </w:r>
        </w:p>
      </w:docPartBody>
    </w:docPart>
    <w:docPart>
      <w:docPartPr>
        <w:name w:val="8751F78C34EE34408EF17396EB9D2BA1"/>
        <w:category>
          <w:name w:val="General"/>
          <w:gallery w:val="placeholder"/>
        </w:category>
        <w:types>
          <w:type w:val="bbPlcHdr"/>
        </w:types>
        <w:behaviors>
          <w:behavior w:val="content"/>
        </w:behaviors>
        <w:guid w:val="{0F750F41-FD7F-024F-9BA8-C306C9A48EB5}"/>
      </w:docPartPr>
      <w:docPartBody>
        <w:p w:rsidR="00FB1160" w:rsidRDefault="00FB1160">
          <w:pPr>
            <w:pStyle w:val="8751F78C34EE34408EF17396EB9D2BA1"/>
          </w:pPr>
          <w:r>
            <w:rPr>
              <w:rStyle w:val="PlaceholderText"/>
            </w:rPr>
            <w:t>[Enter your biography]</w:t>
          </w:r>
        </w:p>
      </w:docPartBody>
    </w:docPart>
    <w:docPart>
      <w:docPartPr>
        <w:name w:val="607B2610CBF09F4999834D10FE067FEF"/>
        <w:category>
          <w:name w:val="General"/>
          <w:gallery w:val="placeholder"/>
        </w:category>
        <w:types>
          <w:type w:val="bbPlcHdr"/>
        </w:types>
        <w:behaviors>
          <w:behavior w:val="content"/>
        </w:behaviors>
        <w:guid w:val="{79D3B521-F943-864A-BE77-E83AAADFD4A4}"/>
      </w:docPartPr>
      <w:docPartBody>
        <w:p w:rsidR="00FB1160" w:rsidRDefault="00FB1160">
          <w:pPr>
            <w:pStyle w:val="607B2610CBF09F4999834D10FE067FEF"/>
          </w:pPr>
          <w:r>
            <w:rPr>
              <w:rStyle w:val="PlaceholderText"/>
            </w:rPr>
            <w:t>[Enter the institution with which you are affiliated]</w:t>
          </w:r>
        </w:p>
      </w:docPartBody>
    </w:docPart>
    <w:docPart>
      <w:docPartPr>
        <w:name w:val="C3954B0429636A4688AC440E3E0FDFFB"/>
        <w:category>
          <w:name w:val="General"/>
          <w:gallery w:val="placeholder"/>
        </w:category>
        <w:types>
          <w:type w:val="bbPlcHdr"/>
        </w:types>
        <w:behaviors>
          <w:behavior w:val="content"/>
        </w:behaviors>
        <w:guid w:val="{314FACE2-1C89-F448-A917-99ECF5A7C337}"/>
      </w:docPartPr>
      <w:docPartBody>
        <w:p w:rsidR="00FB1160" w:rsidRDefault="00FB1160">
          <w:pPr>
            <w:pStyle w:val="C3954B0429636A4688AC440E3E0FDFFB"/>
          </w:pPr>
          <w:r w:rsidRPr="00EF74F7">
            <w:rPr>
              <w:b/>
              <w:color w:val="808080" w:themeColor="background1" w:themeShade="80"/>
            </w:rPr>
            <w:t>[Enter the headword for your article]</w:t>
          </w:r>
        </w:p>
      </w:docPartBody>
    </w:docPart>
    <w:docPart>
      <w:docPartPr>
        <w:name w:val="1DED6DC6509A3440AE91B8BB96995936"/>
        <w:category>
          <w:name w:val="General"/>
          <w:gallery w:val="placeholder"/>
        </w:category>
        <w:types>
          <w:type w:val="bbPlcHdr"/>
        </w:types>
        <w:behaviors>
          <w:behavior w:val="content"/>
        </w:behaviors>
        <w:guid w:val="{097B6C4C-AC98-374C-9335-2F04D0E50A24}"/>
      </w:docPartPr>
      <w:docPartBody>
        <w:p w:rsidR="00FB1160" w:rsidRDefault="00FB1160">
          <w:pPr>
            <w:pStyle w:val="1DED6DC6509A3440AE91B8BB9699593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F3B16A30DB4149AF0D537A0B9ADD0E"/>
        <w:category>
          <w:name w:val="General"/>
          <w:gallery w:val="placeholder"/>
        </w:category>
        <w:types>
          <w:type w:val="bbPlcHdr"/>
        </w:types>
        <w:behaviors>
          <w:behavior w:val="content"/>
        </w:behaviors>
        <w:guid w:val="{0E67A78A-0700-6647-B6B9-55DF55E93C9A}"/>
      </w:docPartPr>
      <w:docPartBody>
        <w:p w:rsidR="00FB1160" w:rsidRDefault="00FB1160">
          <w:pPr>
            <w:pStyle w:val="F8F3B16A30DB4149AF0D537A0B9ADD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D72B45285BD640B04139C26B845FBE"/>
        <w:category>
          <w:name w:val="General"/>
          <w:gallery w:val="placeholder"/>
        </w:category>
        <w:types>
          <w:type w:val="bbPlcHdr"/>
        </w:types>
        <w:behaviors>
          <w:behavior w:val="content"/>
        </w:behaviors>
        <w:guid w:val="{A3E6CA7E-467A-6A48-8612-D065E1D25308}"/>
      </w:docPartPr>
      <w:docPartBody>
        <w:p w:rsidR="00FB1160" w:rsidRDefault="00FB1160">
          <w:pPr>
            <w:pStyle w:val="B9D72B45285BD640B04139C26B845F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E5B2E343FBA444FB070903EA7B98799"/>
        <w:category>
          <w:name w:val="General"/>
          <w:gallery w:val="placeholder"/>
        </w:category>
        <w:types>
          <w:type w:val="bbPlcHdr"/>
        </w:types>
        <w:behaviors>
          <w:behavior w:val="content"/>
        </w:behaviors>
        <w:guid w:val="{E830456A-CC98-4849-AAA5-6C289AF5F2C3}"/>
      </w:docPartPr>
      <w:docPartBody>
        <w:p w:rsidR="00FB1160" w:rsidRDefault="00FB1160">
          <w:pPr>
            <w:pStyle w:val="BE5B2E343FBA444FB070903EA7B987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60"/>
    <w:rsid w:val="00FB1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9B73E37ABDEE44A16EDA0A57423FC7">
    <w:name w:val="219B73E37ABDEE44A16EDA0A57423FC7"/>
  </w:style>
  <w:style w:type="paragraph" w:customStyle="1" w:styleId="42677E3CBA40794AB5C13213F6C9F8B7">
    <w:name w:val="42677E3CBA40794AB5C13213F6C9F8B7"/>
  </w:style>
  <w:style w:type="paragraph" w:customStyle="1" w:styleId="D12647C5B7DB4843B50F490F9FFC79A2">
    <w:name w:val="D12647C5B7DB4843B50F490F9FFC79A2"/>
  </w:style>
  <w:style w:type="paragraph" w:customStyle="1" w:styleId="7454DA095A2B6949962D86CA73E1CB26">
    <w:name w:val="7454DA095A2B6949962D86CA73E1CB26"/>
  </w:style>
  <w:style w:type="paragraph" w:customStyle="1" w:styleId="8751F78C34EE34408EF17396EB9D2BA1">
    <w:name w:val="8751F78C34EE34408EF17396EB9D2BA1"/>
  </w:style>
  <w:style w:type="paragraph" w:customStyle="1" w:styleId="607B2610CBF09F4999834D10FE067FEF">
    <w:name w:val="607B2610CBF09F4999834D10FE067FEF"/>
  </w:style>
  <w:style w:type="paragraph" w:customStyle="1" w:styleId="C3954B0429636A4688AC440E3E0FDFFB">
    <w:name w:val="C3954B0429636A4688AC440E3E0FDFFB"/>
  </w:style>
  <w:style w:type="paragraph" w:customStyle="1" w:styleId="1DED6DC6509A3440AE91B8BB96995936">
    <w:name w:val="1DED6DC6509A3440AE91B8BB96995936"/>
  </w:style>
  <w:style w:type="paragraph" w:customStyle="1" w:styleId="F8F3B16A30DB4149AF0D537A0B9ADD0E">
    <w:name w:val="F8F3B16A30DB4149AF0D537A0B9ADD0E"/>
  </w:style>
  <w:style w:type="paragraph" w:customStyle="1" w:styleId="B9D72B45285BD640B04139C26B845FBE">
    <w:name w:val="B9D72B45285BD640B04139C26B845FBE"/>
  </w:style>
  <w:style w:type="paragraph" w:customStyle="1" w:styleId="BE5B2E343FBA444FB070903EA7B98799">
    <w:name w:val="BE5B2E343FBA444FB070903EA7B987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9B73E37ABDEE44A16EDA0A57423FC7">
    <w:name w:val="219B73E37ABDEE44A16EDA0A57423FC7"/>
  </w:style>
  <w:style w:type="paragraph" w:customStyle="1" w:styleId="42677E3CBA40794AB5C13213F6C9F8B7">
    <w:name w:val="42677E3CBA40794AB5C13213F6C9F8B7"/>
  </w:style>
  <w:style w:type="paragraph" w:customStyle="1" w:styleId="D12647C5B7DB4843B50F490F9FFC79A2">
    <w:name w:val="D12647C5B7DB4843B50F490F9FFC79A2"/>
  </w:style>
  <w:style w:type="paragraph" w:customStyle="1" w:styleId="7454DA095A2B6949962D86CA73E1CB26">
    <w:name w:val="7454DA095A2B6949962D86CA73E1CB26"/>
  </w:style>
  <w:style w:type="paragraph" w:customStyle="1" w:styleId="8751F78C34EE34408EF17396EB9D2BA1">
    <w:name w:val="8751F78C34EE34408EF17396EB9D2BA1"/>
  </w:style>
  <w:style w:type="paragraph" w:customStyle="1" w:styleId="607B2610CBF09F4999834D10FE067FEF">
    <w:name w:val="607B2610CBF09F4999834D10FE067FEF"/>
  </w:style>
  <w:style w:type="paragraph" w:customStyle="1" w:styleId="C3954B0429636A4688AC440E3E0FDFFB">
    <w:name w:val="C3954B0429636A4688AC440E3E0FDFFB"/>
  </w:style>
  <w:style w:type="paragraph" w:customStyle="1" w:styleId="1DED6DC6509A3440AE91B8BB96995936">
    <w:name w:val="1DED6DC6509A3440AE91B8BB96995936"/>
  </w:style>
  <w:style w:type="paragraph" w:customStyle="1" w:styleId="F8F3B16A30DB4149AF0D537A0B9ADD0E">
    <w:name w:val="F8F3B16A30DB4149AF0D537A0B9ADD0E"/>
  </w:style>
  <w:style w:type="paragraph" w:customStyle="1" w:styleId="B9D72B45285BD640B04139C26B845FBE">
    <w:name w:val="B9D72B45285BD640B04139C26B845FBE"/>
  </w:style>
  <w:style w:type="paragraph" w:customStyle="1" w:styleId="BE5B2E343FBA444FB070903EA7B98799">
    <w:name w:val="BE5B2E343FBA444FB070903EA7B98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2</Pages>
  <Words>353</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18</cp:revision>
  <dcterms:created xsi:type="dcterms:W3CDTF">2014-09-08T22:35:00Z</dcterms:created>
  <dcterms:modified xsi:type="dcterms:W3CDTF">2014-09-21T19:47:00Z</dcterms:modified>
</cp:coreProperties>
</file>