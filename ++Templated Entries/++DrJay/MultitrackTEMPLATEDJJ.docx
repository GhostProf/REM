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01FD4B" w14:textId="77777777" w:rsidTr="00922950">
        <w:tc>
          <w:tcPr>
            <w:tcW w:w="491" w:type="dxa"/>
            <w:vMerge w:val="restart"/>
            <w:shd w:val="clear" w:color="auto" w:fill="A6A6A6" w:themeFill="background1" w:themeFillShade="A6"/>
            <w:textDirection w:val="btLr"/>
          </w:tcPr>
          <w:p w14:paraId="55417B1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C21E489BAB70641AD929D985204AA39"/>
            </w:placeholder>
            <w:showingPlcHdr/>
            <w:dropDownList>
              <w:listItem w:displayText="Dr." w:value="Dr."/>
              <w:listItem w:displayText="Prof." w:value="Prof."/>
            </w:dropDownList>
          </w:sdtPr>
          <w:sdtEndPr/>
          <w:sdtContent>
            <w:tc>
              <w:tcPr>
                <w:tcW w:w="1259" w:type="dxa"/>
              </w:tcPr>
              <w:p w14:paraId="4C1AFB1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020CA4EBC5D4C44BC49353A5C4F31A9"/>
            </w:placeholder>
            <w:text/>
          </w:sdtPr>
          <w:sdtEndPr/>
          <w:sdtContent>
            <w:tc>
              <w:tcPr>
                <w:tcW w:w="2073" w:type="dxa"/>
              </w:tcPr>
              <w:p w14:paraId="421F78DF" w14:textId="77777777" w:rsidR="00B574C9" w:rsidRDefault="00232A77" w:rsidP="00232A77">
                <w:r>
                  <w:t>Gayle</w:t>
                </w:r>
              </w:p>
            </w:tc>
          </w:sdtContent>
        </w:sdt>
        <w:sdt>
          <w:sdtPr>
            <w:alias w:val="Middle name"/>
            <w:tag w:val="authorMiddleName"/>
            <w:id w:val="-2076034781"/>
            <w:placeholder>
              <w:docPart w:val="D0DB3FD7D7BF524BB49ABD07D355E338"/>
            </w:placeholder>
            <w:showingPlcHdr/>
            <w:text/>
          </w:sdtPr>
          <w:sdtEndPr/>
          <w:sdtContent>
            <w:tc>
              <w:tcPr>
                <w:tcW w:w="2551" w:type="dxa"/>
              </w:tcPr>
              <w:p w14:paraId="4C6CE2D8" w14:textId="77777777" w:rsidR="00B574C9" w:rsidRDefault="00B574C9" w:rsidP="00922950">
                <w:r>
                  <w:rPr>
                    <w:rStyle w:val="PlaceholderText"/>
                  </w:rPr>
                  <w:t>[Middle name]</w:t>
                </w:r>
              </w:p>
            </w:tc>
          </w:sdtContent>
        </w:sdt>
        <w:sdt>
          <w:sdtPr>
            <w:alias w:val="Last name"/>
            <w:tag w:val="authorLastName"/>
            <w:id w:val="-1088529830"/>
            <w:placeholder>
              <w:docPart w:val="890239FA4E4A1645BA3A0E0A1E35D201"/>
            </w:placeholder>
            <w:text/>
          </w:sdtPr>
          <w:sdtEndPr/>
          <w:sdtContent>
            <w:tc>
              <w:tcPr>
                <w:tcW w:w="2642" w:type="dxa"/>
              </w:tcPr>
              <w:p w14:paraId="08475E86" w14:textId="77777777" w:rsidR="00B574C9" w:rsidRDefault="00232A77" w:rsidP="00232A77">
                <w:r>
                  <w:t>Young</w:t>
                </w:r>
              </w:p>
            </w:tc>
          </w:sdtContent>
        </w:sdt>
      </w:tr>
      <w:tr w:rsidR="00B574C9" w14:paraId="26756B58" w14:textId="77777777" w:rsidTr="001A6A06">
        <w:trPr>
          <w:trHeight w:val="986"/>
        </w:trPr>
        <w:tc>
          <w:tcPr>
            <w:tcW w:w="491" w:type="dxa"/>
            <w:vMerge/>
            <w:shd w:val="clear" w:color="auto" w:fill="A6A6A6" w:themeFill="background1" w:themeFillShade="A6"/>
          </w:tcPr>
          <w:p w14:paraId="285EEC15" w14:textId="77777777" w:rsidR="00B574C9" w:rsidRPr="001A6A06" w:rsidRDefault="00B574C9" w:rsidP="00CF1542">
            <w:pPr>
              <w:jc w:val="center"/>
              <w:rPr>
                <w:b/>
                <w:color w:val="FFFFFF" w:themeColor="background1"/>
              </w:rPr>
            </w:pPr>
          </w:p>
        </w:tc>
        <w:sdt>
          <w:sdtPr>
            <w:alias w:val="Biography"/>
            <w:tag w:val="authorBiography"/>
            <w:id w:val="938807824"/>
            <w:placeholder>
              <w:docPart w:val="168D88EF44150E4280FC516108E169BF"/>
            </w:placeholder>
            <w:showingPlcHdr/>
          </w:sdtPr>
          <w:sdtEndPr/>
          <w:sdtContent>
            <w:tc>
              <w:tcPr>
                <w:tcW w:w="8525" w:type="dxa"/>
                <w:gridSpan w:val="4"/>
              </w:tcPr>
              <w:p w14:paraId="5C93A031" w14:textId="77777777" w:rsidR="00B574C9" w:rsidRDefault="00B574C9" w:rsidP="00922950">
                <w:r>
                  <w:rPr>
                    <w:rStyle w:val="PlaceholderText"/>
                  </w:rPr>
                  <w:t>[Enter your biography]</w:t>
                </w:r>
              </w:p>
            </w:tc>
          </w:sdtContent>
        </w:sdt>
      </w:tr>
      <w:tr w:rsidR="00B574C9" w14:paraId="23AB695B" w14:textId="77777777" w:rsidTr="001A6A06">
        <w:trPr>
          <w:trHeight w:val="986"/>
        </w:trPr>
        <w:tc>
          <w:tcPr>
            <w:tcW w:w="491" w:type="dxa"/>
            <w:vMerge/>
            <w:shd w:val="clear" w:color="auto" w:fill="A6A6A6" w:themeFill="background1" w:themeFillShade="A6"/>
          </w:tcPr>
          <w:p w14:paraId="01A3C5E5" w14:textId="77777777" w:rsidR="00B574C9" w:rsidRPr="001A6A06" w:rsidRDefault="00B574C9" w:rsidP="00CF1542">
            <w:pPr>
              <w:jc w:val="center"/>
              <w:rPr>
                <w:b/>
                <w:color w:val="FFFFFF" w:themeColor="background1"/>
              </w:rPr>
            </w:pPr>
          </w:p>
        </w:tc>
        <w:sdt>
          <w:sdtPr>
            <w:alias w:val="Affiliation"/>
            <w:tag w:val="affiliation"/>
            <w:id w:val="2012937915"/>
            <w:placeholder>
              <w:docPart w:val="2C0FE6CE87DE4F4285DF917818098A9B"/>
            </w:placeholder>
            <w:showingPlcHdr/>
            <w:text/>
          </w:sdtPr>
          <w:sdtEndPr/>
          <w:sdtContent>
            <w:tc>
              <w:tcPr>
                <w:tcW w:w="8525" w:type="dxa"/>
                <w:gridSpan w:val="4"/>
              </w:tcPr>
              <w:p w14:paraId="02EB9B24" w14:textId="77777777" w:rsidR="00B574C9" w:rsidRDefault="00B574C9" w:rsidP="00B574C9">
                <w:r>
                  <w:rPr>
                    <w:rStyle w:val="PlaceholderText"/>
                  </w:rPr>
                  <w:t>[Enter the institution with which you are affiliated]</w:t>
                </w:r>
              </w:p>
            </w:tc>
          </w:sdtContent>
        </w:sdt>
      </w:tr>
    </w:tbl>
    <w:p w14:paraId="01F58CA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E64BC29" w14:textId="77777777" w:rsidTr="00244BB0">
        <w:tc>
          <w:tcPr>
            <w:tcW w:w="9016" w:type="dxa"/>
            <w:shd w:val="clear" w:color="auto" w:fill="A6A6A6" w:themeFill="background1" w:themeFillShade="A6"/>
            <w:tcMar>
              <w:top w:w="113" w:type="dxa"/>
              <w:bottom w:w="113" w:type="dxa"/>
            </w:tcMar>
          </w:tcPr>
          <w:p w14:paraId="4421C3E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8F5E7A" w14:textId="77777777" w:rsidTr="003F0D73">
        <w:sdt>
          <w:sdtPr>
            <w:alias w:val="Article headword"/>
            <w:tag w:val="articleHeadword"/>
            <w:id w:val="-361440020"/>
            <w:placeholder>
              <w:docPart w:val="2349B6AA4180BD4CBFF3DC05CA6A69DF"/>
            </w:placeholder>
            <w:text/>
          </w:sdtPr>
          <w:sdtEndPr/>
          <w:sdtContent>
            <w:tc>
              <w:tcPr>
                <w:tcW w:w="9016" w:type="dxa"/>
                <w:tcMar>
                  <w:top w:w="113" w:type="dxa"/>
                  <w:bottom w:w="113" w:type="dxa"/>
                </w:tcMar>
              </w:tcPr>
              <w:p w14:paraId="59935E24" w14:textId="7E903C3F" w:rsidR="003F0D73" w:rsidRPr="00FB589A" w:rsidRDefault="00232A77" w:rsidP="001828BB">
                <w:r>
                  <w:t>Multi-track (Le</w:t>
                </w:r>
                <w:r w:rsidR="00F761CB">
                  <w:t xml:space="preserve"> </w:t>
                </w:r>
                <w:r>
                  <w:t>Caine)</w:t>
                </w:r>
              </w:p>
            </w:tc>
          </w:sdtContent>
        </w:sdt>
      </w:tr>
      <w:tr w:rsidR="00464699" w14:paraId="6799B5C9" w14:textId="77777777" w:rsidTr="007821B0">
        <w:sdt>
          <w:sdtPr>
            <w:alias w:val="Variant headwords"/>
            <w:tag w:val="variantHeadwords"/>
            <w:id w:val="173464402"/>
            <w:placeholder>
              <w:docPart w:val="A8959015F95254459AEF5751C5FA2E35"/>
            </w:placeholder>
            <w:showingPlcHdr/>
          </w:sdtPr>
          <w:sdtEndPr/>
          <w:sdtContent>
            <w:tc>
              <w:tcPr>
                <w:tcW w:w="9016" w:type="dxa"/>
                <w:tcMar>
                  <w:top w:w="113" w:type="dxa"/>
                  <w:bottom w:w="113" w:type="dxa"/>
                </w:tcMar>
              </w:tcPr>
              <w:p w14:paraId="6828282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CD7E5D2" w14:textId="77777777" w:rsidTr="003F0D73">
        <w:sdt>
          <w:sdtPr>
            <w:alias w:val="Abstract"/>
            <w:tag w:val="abstract"/>
            <w:id w:val="-635871867"/>
            <w:placeholder>
              <w:docPart w:val="8059E41F6481364ABFFC6419485E0A62"/>
            </w:placeholder>
          </w:sdtPr>
          <w:sdtEndPr/>
          <w:sdtContent>
            <w:tc>
              <w:tcPr>
                <w:tcW w:w="9016" w:type="dxa"/>
                <w:tcMar>
                  <w:top w:w="113" w:type="dxa"/>
                  <w:bottom w:w="113" w:type="dxa"/>
                </w:tcMar>
              </w:tcPr>
              <w:p w14:paraId="60883756" w14:textId="77777777" w:rsidR="000F7962" w:rsidRPr="0093672B" w:rsidRDefault="000F7962" w:rsidP="000F7962">
                <w:pPr>
                  <w:ind w:right="-7"/>
                  <w:rPr>
                    <w:szCs w:val="48"/>
                  </w:rPr>
                </w:pPr>
                <w:r w:rsidRPr="0093672B">
                  <w:t>With the advent in the late 1940s of acetate-backed magnetic tape for sound recording, a new approach to the composi</w:t>
                </w:r>
                <w:r>
                  <w:t>tion of music began to develop — r</w:t>
                </w:r>
                <w:r w:rsidRPr="0093672B">
                  <w:t xml:space="preserve">ecorded sounds could now be altered by cutting tape and re-attaching it in different configurations. Sounds could </w:t>
                </w:r>
                <w:r>
                  <w:t xml:space="preserve">thus </w:t>
                </w:r>
                <w:r w:rsidRPr="0093672B">
                  <w:t xml:space="preserve">be layered, cut into sections, played backwards, electronically altered, and re-recorded. Compositions were played over speaker systems in concert halls, often without the involvement of performers. </w:t>
                </w:r>
              </w:p>
              <w:p w14:paraId="64BFB53B" w14:textId="77777777" w:rsidR="000F7962" w:rsidRDefault="000F7962" w:rsidP="000F7962">
                <w:pPr>
                  <w:ind w:right="-7"/>
                  <w:rPr>
                    <w:szCs w:val="28"/>
                  </w:rPr>
                </w:pPr>
              </w:p>
              <w:p w14:paraId="0EDFDAC1" w14:textId="620F1B54" w:rsidR="00E85A05" w:rsidRPr="00F71EE3" w:rsidRDefault="000F7962" w:rsidP="00F71EE3">
                <w:pPr>
                  <w:ind w:right="-7"/>
                  <w:rPr>
                    <w:szCs w:val="48"/>
                  </w:rPr>
                </w:pPr>
                <w:r w:rsidRPr="0093672B">
                  <w:t>After the NRC programme in electro</w:t>
                </w:r>
                <w:r w:rsidRPr="0093672B">
                  <w:rPr>
                    <w:szCs w:val="48"/>
                  </w:rPr>
                  <w:t xml:space="preserve">nic music began, the focus of </w:t>
                </w:r>
                <w:commentRangeStart w:id="0"/>
                <w:r w:rsidRPr="0093672B">
                  <w:rPr>
                    <w:szCs w:val="48"/>
                  </w:rPr>
                  <w:t>Le Caine’</w:t>
                </w:r>
                <w:r w:rsidRPr="0093672B">
                  <w:t xml:space="preserve">s </w:t>
                </w:r>
                <w:commentRangeEnd w:id="0"/>
                <w:r>
                  <w:rPr>
                    <w:rStyle w:val="CommentReference"/>
                  </w:rPr>
                  <w:commentReference w:id="0"/>
                </w:r>
                <w:r w:rsidRPr="0093672B">
                  <w:t>instruments shifted from performance to composition.</w:t>
                </w:r>
                <w:r w:rsidRPr="0093672B">
                  <w:rPr>
                    <w:szCs w:val="28"/>
                  </w:rPr>
                  <w:t xml:space="preserve"> </w:t>
                </w:r>
                <w:r w:rsidRPr="0093672B">
                  <w:rPr>
                    <w:szCs w:val="48"/>
                  </w:rPr>
                  <w:t>T</w:t>
                </w:r>
                <w:r w:rsidRPr="0093672B">
                  <w:t>he first prototype of this new instrument was able to play six tapes simultaneously, changing the playback speed and recombining the resulting sound into a single recording. The tapes were played on a single capstan at the left of the instrument while the speeds were controlled by a three octave keyboard on the right. Volume was contro</w:t>
                </w:r>
                <w:r w:rsidRPr="0093672B">
                  <w:rPr>
                    <w:szCs w:val="28"/>
                  </w:rPr>
                  <w:t>lled in six groups by six touch-</w:t>
                </w:r>
                <w:r w:rsidRPr="0093672B">
                  <w:t xml:space="preserve">sensitive keys. </w:t>
                </w:r>
                <w:commentRangeStart w:id="1"/>
                <w:r w:rsidRPr="0093672B">
                  <w:rPr>
                    <w:szCs w:val="48"/>
                  </w:rPr>
                  <w:t>T</w:t>
                </w:r>
                <w:r w:rsidRPr="0093672B">
                  <w:t xml:space="preserve">he instrument was </w:t>
                </w:r>
                <w:r w:rsidRPr="0093672B">
                  <w:rPr>
                    <w:szCs w:val="48"/>
                  </w:rPr>
                  <w:t xml:space="preserve">later </w:t>
                </w:r>
                <w:r w:rsidRPr="0093672B">
                  <w:t>expanded to play ten stereo tape</w:t>
                </w:r>
                <w:r w:rsidRPr="0093672B">
                  <w:rPr>
                    <w:szCs w:val="48"/>
                  </w:rPr>
                  <w:t>s,</w:t>
                </w:r>
                <w:r>
                  <w:rPr>
                    <w:szCs w:val="48"/>
                  </w:rPr>
                  <w:t xml:space="preserve"> and produce one stereo. The instrument, then, resembled </w:t>
                </w:r>
                <w:r w:rsidRPr="0093672B">
                  <w:t xml:space="preserve">a multiple tape player </w:t>
                </w:r>
                <w:r>
                  <w:t>opposed to a simple tape</w:t>
                </w:r>
                <w:r w:rsidRPr="0093672B">
                  <w:t xml:space="preserve"> recorder</w:t>
                </w:r>
                <w:r w:rsidRPr="0093672B">
                  <w:rPr>
                    <w:szCs w:val="28"/>
                  </w:rPr>
                  <w:t>.</w:t>
                </w:r>
                <w:commentRangeEnd w:id="1"/>
                <w:r>
                  <w:rPr>
                    <w:rStyle w:val="CommentReference"/>
                  </w:rPr>
                  <w:commentReference w:id="1"/>
                </w:r>
              </w:p>
            </w:tc>
          </w:sdtContent>
        </w:sdt>
      </w:tr>
      <w:tr w:rsidR="003F0D73" w14:paraId="1E1A2B74" w14:textId="77777777" w:rsidTr="003F0D73">
        <w:sdt>
          <w:sdtPr>
            <w:alias w:val="Article text"/>
            <w:tag w:val="articleText"/>
            <w:id w:val="634067588"/>
            <w:placeholder>
              <w:docPart w:val="61E9F6954BA7CE49B805D79F4825665C"/>
            </w:placeholder>
          </w:sdtPr>
          <w:sdtEndPr/>
          <w:sdtContent>
            <w:tc>
              <w:tcPr>
                <w:tcW w:w="9016" w:type="dxa"/>
                <w:tcMar>
                  <w:top w:w="113" w:type="dxa"/>
                  <w:bottom w:w="113" w:type="dxa"/>
                </w:tcMar>
              </w:tcPr>
              <w:p w14:paraId="41987C9C" w14:textId="67D13CB2" w:rsidR="00232A77" w:rsidRPr="0093672B" w:rsidRDefault="00232A77" w:rsidP="00232A77">
                <w:pPr>
                  <w:ind w:right="-7"/>
                  <w:rPr>
                    <w:szCs w:val="48"/>
                  </w:rPr>
                </w:pPr>
                <w:r w:rsidRPr="0093672B">
                  <w:t>With the advent in the late 1940s of acetate-backed magnetic tape for sound recording, a new approach to the composi</w:t>
                </w:r>
                <w:r w:rsidR="001828BB">
                  <w:t xml:space="preserve">tion of music began to develop — </w:t>
                </w:r>
                <w:r w:rsidR="00F21CEA">
                  <w:t>r</w:t>
                </w:r>
                <w:r w:rsidRPr="0093672B">
                  <w:t xml:space="preserve">ecorded sounds could now be altered by cutting tape and re-attaching it in different configurations. Sounds could </w:t>
                </w:r>
                <w:r w:rsidR="00551415">
                  <w:t xml:space="preserve">thus </w:t>
                </w:r>
                <w:r w:rsidRPr="0093672B">
                  <w:t xml:space="preserve">be layered, cut into sections, played backwards, electronically altered, and re-recorded. Compositions were played over speaker systems in concert halls, often without the involvement of performers. </w:t>
                </w:r>
              </w:p>
              <w:p w14:paraId="11F145EA" w14:textId="77777777" w:rsidR="00232A77" w:rsidRDefault="00232A77" w:rsidP="00232A77">
                <w:pPr>
                  <w:ind w:right="-7"/>
                  <w:rPr>
                    <w:szCs w:val="28"/>
                  </w:rPr>
                </w:pPr>
              </w:p>
              <w:p w14:paraId="7013E24B" w14:textId="77AC0535" w:rsidR="00232A77" w:rsidRPr="0093672B" w:rsidRDefault="00232A77" w:rsidP="00232A77">
                <w:pPr>
                  <w:ind w:right="-7"/>
                  <w:rPr>
                    <w:szCs w:val="48"/>
                  </w:rPr>
                </w:pPr>
                <w:r w:rsidRPr="0093672B">
                  <w:t>After the NRC programme in electro</w:t>
                </w:r>
                <w:r w:rsidRPr="0093672B">
                  <w:rPr>
                    <w:szCs w:val="48"/>
                  </w:rPr>
                  <w:t>nic music began, the focus of Le Caine’</w:t>
                </w:r>
                <w:r w:rsidRPr="0093672B">
                  <w:t>s instruments shifted from performance to composition.</w:t>
                </w:r>
                <w:r w:rsidRPr="0093672B">
                  <w:rPr>
                    <w:szCs w:val="28"/>
                  </w:rPr>
                  <w:t xml:space="preserve"> </w:t>
                </w:r>
                <w:r w:rsidRPr="0093672B">
                  <w:rPr>
                    <w:szCs w:val="48"/>
                  </w:rPr>
                  <w:t>T</w:t>
                </w:r>
                <w:r w:rsidRPr="0093672B">
                  <w:t>he first prototype of this new instrument was able to play six tapes simultaneously, changing the playback speed and recombining the resulting sound into a single recording. The tapes were played on a single capstan at the left of the instrument while the speeds were controlled by a three octave keyboard on the right. Volume was contro</w:t>
                </w:r>
                <w:r w:rsidRPr="0093672B">
                  <w:rPr>
                    <w:szCs w:val="28"/>
                  </w:rPr>
                  <w:t>lled in six groups by six touch-</w:t>
                </w:r>
                <w:r w:rsidRPr="0093672B">
                  <w:t xml:space="preserve">sensitive keys. </w:t>
                </w:r>
                <w:r w:rsidRPr="0093672B">
                  <w:rPr>
                    <w:szCs w:val="48"/>
                  </w:rPr>
                  <w:t>T</w:t>
                </w:r>
                <w:r w:rsidRPr="0093672B">
                  <w:t xml:space="preserve">he instrument was </w:t>
                </w:r>
                <w:r w:rsidRPr="0093672B">
                  <w:rPr>
                    <w:szCs w:val="48"/>
                  </w:rPr>
                  <w:t xml:space="preserve">later </w:t>
                </w:r>
                <w:r w:rsidRPr="0093672B">
                  <w:t>expanded to play ten stereo tape</w:t>
                </w:r>
                <w:r w:rsidRPr="0093672B">
                  <w:rPr>
                    <w:szCs w:val="48"/>
                  </w:rPr>
                  <w:t>s,</w:t>
                </w:r>
                <w:r w:rsidR="00F71EE3">
                  <w:rPr>
                    <w:szCs w:val="48"/>
                  </w:rPr>
                  <w:t xml:space="preserve"> and produce one stereo. The instrument, then, </w:t>
                </w:r>
                <w:r w:rsidR="00551415">
                  <w:rPr>
                    <w:szCs w:val="48"/>
                  </w:rPr>
                  <w:t xml:space="preserve">resembled </w:t>
                </w:r>
                <w:r w:rsidRPr="0093672B">
                  <w:t xml:space="preserve">a multiple tape player </w:t>
                </w:r>
                <w:r w:rsidR="00551415">
                  <w:t>opposed to a simple tape</w:t>
                </w:r>
                <w:r w:rsidRPr="0093672B">
                  <w:t xml:space="preserve"> recorder</w:t>
                </w:r>
                <w:r w:rsidRPr="0093672B">
                  <w:rPr>
                    <w:szCs w:val="28"/>
                  </w:rPr>
                  <w:t>.</w:t>
                </w:r>
              </w:p>
              <w:p w14:paraId="45DD519B" w14:textId="77777777" w:rsidR="00232A77" w:rsidRDefault="00232A77" w:rsidP="00232A77">
                <w:pPr>
                  <w:ind w:right="-7"/>
                  <w:rPr>
                    <w:szCs w:val="48"/>
                  </w:rPr>
                </w:pPr>
              </w:p>
              <w:p w14:paraId="7E89B990" w14:textId="3C99A7A6" w:rsidR="00232A77" w:rsidRDefault="00232A77" w:rsidP="00232A77">
                <w:pPr>
                  <w:ind w:right="-7"/>
                  <w:rPr>
                    <w:szCs w:val="48"/>
                  </w:rPr>
                </w:pPr>
                <w:r w:rsidRPr="0093672B">
                  <w:rPr>
                    <w:szCs w:val="48"/>
                  </w:rPr>
                  <w:t xml:space="preserve">Five Multi-tracks (formally Special Purpose Tape Recorders) were built at the NRC lab. Le Caine composed his landmark composition </w:t>
                </w:r>
                <w:r w:rsidRPr="0093672B">
                  <w:rPr>
                    <w:i/>
                    <w:szCs w:val="48"/>
                  </w:rPr>
                  <w:t>Dripsody</w:t>
                </w:r>
                <w:r w:rsidRPr="0093672B">
                  <w:rPr>
                    <w:szCs w:val="48"/>
                  </w:rPr>
                  <w:t xml:space="preserve"> in 1955 using the new Multi-track and a recording of a single drop of water. Several other compositions followed. Although the Multi-track could have been operated in real time, this was seldom done. In the studio it was used to process pre-recorded tapes, often in several stages.</w:t>
                </w:r>
              </w:p>
              <w:p w14:paraId="6DC16F55" w14:textId="77777777" w:rsidR="00EF1087" w:rsidRDefault="00EF1087" w:rsidP="00232A77">
                <w:pPr>
                  <w:ind w:right="-7"/>
                  <w:rPr>
                    <w:szCs w:val="48"/>
                  </w:rPr>
                </w:pPr>
              </w:p>
              <w:p w14:paraId="04A0C2ED" w14:textId="5F7F48B1" w:rsidR="00232A77" w:rsidRPr="0093672B" w:rsidRDefault="00232A77" w:rsidP="00232A77">
                <w:pPr>
                  <w:ind w:right="-7"/>
                  <w:rPr>
                    <w:szCs w:val="48"/>
                  </w:rPr>
                </w:pPr>
                <w:r w:rsidRPr="0093672B">
                  <w:rPr>
                    <w:szCs w:val="48"/>
                  </w:rPr>
                  <w:t xml:space="preserve">The central mechanical component of the instrument was a variable speed motor that drove the shaft on which the tapes were mounted. The motor was controlled from a keyboard where the </w:t>
                </w:r>
                <w:r w:rsidRPr="0093672B">
                  <w:rPr>
                    <w:szCs w:val="28"/>
                  </w:rPr>
                  <w:t>initial</w:t>
                </w:r>
                <w:r w:rsidRPr="0093672B">
                  <w:rPr>
                    <w:szCs w:val="48"/>
                  </w:rPr>
                  <w:t xml:space="preserve"> playback speed could be set to establish a reference pitch.</w:t>
                </w:r>
                <w:r w:rsidRPr="0093672B">
                  <w:rPr>
                    <w:szCs w:val="28"/>
                  </w:rPr>
                  <w:t xml:space="preserve"> </w:t>
                </w:r>
                <w:r w:rsidRPr="0093672B">
                  <w:rPr>
                    <w:szCs w:val="48"/>
                  </w:rPr>
                  <w:t xml:space="preserve">Since both the playback speed of the tape and the frequency of the note doubled at every octave, the keyboard was a particularly appropriate control device used </w:t>
                </w:r>
                <w:r w:rsidR="007E089A">
                  <w:rPr>
                    <w:szCs w:val="48"/>
                  </w:rPr>
                  <w:t>by</w:t>
                </w:r>
                <w:r w:rsidRPr="0093672B">
                  <w:rPr>
                    <w:szCs w:val="48"/>
                  </w:rPr>
                  <w:t xml:space="preserve"> musicians. </w:t>
                </w:r>
              </w:p>
              <w:p w14:paraId="2662AA15" w14:textId="77777777" w:rsidR="00232A77" w:rsidRDefault="00232A77" w:rsidP="00232A77">
                <w:pPr>
                  <w:ind w:right="-7"/>
                  <w:rPr>
                    <w:szCs w:val="28"/>
                  </w:rPr>
                </w:pPr>
              </w:p>
              <w:p w14:paraId="3223B302" w14:textId="77777777" w:rsidR="00232A77" w:rsidRPr="0093672B" w:rsidRDefault="00232A77" w:rsidP="00232A77">
                <w:pPr>
                  <w:ind w:right="-7"/>
                  <w:rPr>
                    <w:szCs w:val="48"/>
                  </w:rPr>
                </w:pPr>
                <w:r w:rsidRPr="0093672B">
                  <w:rPr>
                    <w:szCs w:val="48"/>
                  </w:rPr>
                  <w:t>By 1957 the Multi-track keyboard incorporated a glide strip, similar to that used in the Sackbut, making it possible to change the playback speed gradually. At the point on the glide strip directly behind a key, the pitch of the glide strip corresponded with that of the key.</w:t>
                </w:r>
                <w:r w:rsidRPr="0093672B">
                  <w:rPr>
                    <w:szCs w:val="28"/>
                  </w:rPr>
                  <w:t xml:space="preserve"> </w:t>
                </w:r>
                <w:r w:rsidRPr="0093672B">
                  <w:rPr>
                    <w:szCs w:val="48"/>
                  </w:rPr>
                  <w:t>The range of the keyboard could also be adjusted from its normal three octaves to four or to as few as one, providing tiny increments of speed change. If irregular increments were needed, each key could be tuned to any pitch, with the reservation that the pitches had to be arranged with lower ones to the left and higher ones to the right.</w:t>
                </w:r>
                <w:r w:rsidRPr="0093672B">
                  <w:rPr>
                    <w:szCs w:val="28"/>
                  </w:rPr>
                  <w:t xml:space="preserve"> </w:t>
                </w:r>
              </w:p>
              <w:p w14:paraId="1E97233A" w14:textId="77777777" w:rsidR="00232A77" w:rsidRDefault="00232A77" w:rsidP="00232A77">
                <w:pPr>
                  <w:ind w:right="-7"/>
                  <w:rPr>
                    <w:szCs w:val="28"/>
                  </w:rPr>
                </w:pPr>
              </w:p>
              <w:p w14:paraId="59654BCF" w14:textId="2F30D291" w:rsidR="003F0D73" w:rsidRPr="00590CE8" w:rsidRDefault="00232A77" w:rsidP="00A238A1">
                <w:pPr>
                  <w:ind w:right="-7"/>
                  <w:rPr>
                    <w:szCs w:val="28"/>
                  </w:rPr>
                </w:pPr>
                <w:r w:rsidRPr="0093672B">
                  <w:t xml:space="preserve">The Multi-track became the feature instrument of a new electronic music studio at the University of Toronto which opened in 1959. This was the first studio </w:t>
                </w:r>
                <w:r w:rsidR="000839FA">
                  <w:t xml:space="preserve">of its kind </w:t>
                </w:r>
                <w:r w:rsidRPr="0093672B">
                  <w:t>in Canada, and the second in North America. The new studio made the Multi-track available for use by many composers and had a broad impact on the d</w:t>
                </w:r>
                <w:r w:rsidR="000839FA">
                  <w:t>evelopment of electronic music, and c</w:t>
                </w:r>
                <w:r w:rsidRPr="0093672B">
                  <w:t xml:space="preserve">omposers came from all </w:t>
                </w:r>
                <w:r w:rsidRPr="0093672B">
                  <w:rPr>
                    <w:szCs w:val="28"/>
                  </w:rPr>
                  <w:t xml:space="preserve">over the world to work with it. </w:t>
                </w:r>
                <w:r w:rsidRPr="0093672B">
                  <w:rPr>
                    <w:szCs w:val="48"/>
                  </w:rPr>
                  <w:t>Multi-tracks</w:t>
                </w:r>
                <w:r w:rsidRPr="0093672B">
                  <w:t xml:space="preserve"> </w:t>
                </w:r>
                <w:r w:rsidR="00A238A1">
                  <w:t>were</w:t>
                </w:r>
                <w:bookmarkStart w:id="2" w:name="_GoBack"/>
                <w:bookmarkEnd w:id="2"/>
                <w:r w:rsidRPr="0093672B">
                  <w:t xml:space="preserve"> sent to the new studio at McGill University in Montreal in 1964</w:t>
                </w:r>
                <w:r w:rsidRPr="0093672B">
                  <w:rPr>
                    <w:szCs w:val="48"/>
                  </w:rPr>
                  <w:t>,</w:t>
                </w:r>
                <w:r w:rsidRPr="0093672B">
                  <w:t xml:space="preserve"> to Queen’s University</w:t>
                </w:r>
                <w:r w:rsidRPr="0093672B">
                  <w:rPr>
                    <w:szCs w:val="48"/>
                  </w:rPr>
                  <w:t>,</w:t>
                </w:r>
                <w:r w:rsidRPr="0093672B">
                  <w:t xml:space="preserve"> </w:t>
                </w:r>
                <w:r w:rsidRPr="0093672B">
                  <w:rPr>
                    <w:szCs w:val="48"/>
                  </w:rPr>
                  <w:t xml:space="preserve">to </w:t>
                </w:r>
                <w:r w:rsidRPr="0093672B">
                  <w:t>the University of Toronto</w:t>
                </w:r>
                <w:r w:rsidRPr="0093672B">
                  <w:rPr>
                    <w:szCs w:val="48"/>
                  </w:rPr>
                  <w:t>’s second studio,</w:t>
                </w:r>
                <w:r w:rsidRPr="0093672B">
                  <w:rPr>
                    <w:szCs w:val="28"/>
                  </w:rPr>
                  <w:t xml:space="preserve"> </w:t>
                </w:r>
                <w:r w:rsidRPr="0093672B">
                  <w:t>and to a studio in Jerusalem. Requests for Multi-tracks were received from England and the USA but, again, the commercial manufacture of the instrument failed.</w:t>
                </w:r>
              </w:p>
            </w:tc>
          </w:sdtContent>
        </w:sdt>
      </w:tr>
      <w:tr w:rsidR="003235A7" w14:paraId="5CC1B617" w14:textId="77777777" w:rsidTr="003235A7">
        <w:tc>
          <w:tcPr>
            <w:tcW w:w="9016" w:type="dxa"/>
          </w:tcPr>
          <w:p w14:paraId="6D01C02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2FDAE268F38604C83F49A1E7BA5BD87"/>
              </w:placeholder>
              <w:showingPlcHdr/>
            </w:sdtPr>
            <w:sdtEndPr/>
            <w:sdtContent>
              <w:p w14:paraId="77358F27"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0E7371F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mine Nielsen" w:date="2014-12-27T23:06:00Z" w:initials="JN">
    <w:p w14:paraId="5D7ADE84" w14:textId="77777777" w:rsidR="000F7962" w:rsidRDefault="000F7962" w:rsidP="000F7962">
      <w:pPr>
        <w:pStyle w:val="CommentText"/>
      </w:pPr>
      <w:r>
        <w:rPr>
          <w:rStyle w:val="CommentReference"/>
        </w:rPr>
        <w:annotationRef/>
      </w:r>
      <w:r>
        <w:t xml:space="preserve">Who is Le Caine? No introduction to this figure has been given: a bit more background here? </w:t>
      </w:r>
    </w:p>
  </w:comment>
  <w:comment w:id="1" w:author="Jasmine Nielsen" w:date="2014-12-27T23:06:00Z" w:initials="JN">
    <w:p w14:paraId="4DB7544E" w14:textId="77777777" w:rsidR="000F7962" w:rsidRDefault="000F7962" w:rsidP="000F7962">
      <w:pPr>
        <w:pStyle w:val="CommentText"/>
      </w:pPr>
      <w:r>
        <w:rPr>
          <w:rStyle w:val="CommentReference"/>
        </w:rPr>
        <w:annotationRef/>
      </w:r>
      <w:r>
        <w:t xml:space="preserve">I’ve cleaned up the last point in this paragraph: I think I’ve maintained the original meaning, but maybe ask for confirmation upon sending this back.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FF9574" w14:textId="77777777" w:rsidR="00232A77" w:rsidRDefault="00232A77" w:rsidP="007A0D55">
      <w:pPr>
        <w:spacing w:after="0" w:line="240" w:lineRule="auto"/>
      </w:pPr>
      <w:r>
        <w:separator/>
      </w:r>
    </w:p>
  </w:endnote>
  <w:endnote w:type="continuationSeparator" w:id="0">
    <w:p w14:paraId="472C68E1" w14:textId="77777777" w:rsidR="00232A77" w:rsidRDefault="00232A7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E8C462" w14:textId="77777777" w:rsidR="00232A77" w:rsidRDefault="00232A77" w:rsidP="007A0D55">
      <w:pPr>
        <w:spacing w:after="0" w:line="240" w:lineRule="auto"/>
      </w:pPr>
      <w:r>
        <w:separator/>
      </w:r>
    </w:p>
  </w:footnote>
  <w:footnote w:type="continuationSeparator" w:id="0">
    <w:p w14:paraId="7F9BF3BC" w14:textId="77777777" w:rsidR="00232A77" w:rsidRDefault="00232A7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8CB0B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B6324E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A77"/>
    <w:rsid w:val="00032559"/>
    <w:rsid w:val="00052040"/>
    <w:rsid w:val="000839FA"/>
    <w:rsid w:val="000B25AE"/>
    <w:rsid w:val="000B55AB"/>
    <w:rsid w:val="000D24DC"/>
    <w:rsid w:val="000F7962"/>
    <w:rsid w:val="00101B2E"/>
    <w:rsid w:val="00116FA0"/>
    <w:rsid w:val="0015114C"/>
    <w:rsid w:val="001828BB"/>
    <w:rsid w:val="001A21F3"/>
    <w:rsid w:val="001A2537"/>
    <w:rsid w:val="001A6A06"/>
    <w:rsid w:val="00210C03"/>
    <w:rsid w:val="002162E2"/>
    <w:rsid w:val="00225C5A"/>
    <w:rsid w:val="00230B10"/>
    <w:rsid w:val="00232A77"/>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1415"/>
    <w:rsid w:val="00590035"/>
    <w:rsid w:val="00590CE8"/>
    <w:rsid w:val="00597A08"/>
    <w:rsid w:val="005B177E"/>
    <w:rsid w:val="005B3921"/>
    <w:rsid w:val="005F26D7"/>
    <w:rsid w:val="005F5450"/>
    <w:rsid w:val="006D0412"/>
    <w:rsid w:val="007411B9"/>
    <w:rsid w:val="00780D95"/>
    <w:rsid w:val="00780DC7"/>
    <w:rsid w:val="007A0D55"/>
    <w:rsid w:val="007B3377"/>
    <w:rsid w:val="007E089A"/>
    <w:rsid w:val="007E5F44"/>
    <w:rsid w:val="00821DE3"/>
    <w:rsid w:val="00846CE1"/>
    <w:rsid w:val="008A5B87"/>
    <w:rsid w:val="00922950"/>
    <w:rsid w:val="009A7264"/>
    <w:rsid w:val="009D1606"/>
    <w:rsid w:val="009E18A1"/>
    <w:rsid w:val="009E73D7"/>
    <w:rsid w:val="00A238A1"/>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269F"/>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3DC6"/>
    <w:rsid w:val="00EF1087"/>
    <w:rsid w:val="00EF74F7"/>
    <w:rsid w:val="00F21CEA"/>
    <w:rsid w:val="00F36937"/>
    <w:rsid w:val="00F60F53"/>
    <w:rsid w:val="00F71EE3"/>
    <w:rsid w:val="00F761CB"/>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A1C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32A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2A77"/>
    <w:rPr>
      <w:rFonts w:ascii="Lucida Grande" w:hAnsi="Lucida Grande" w:cs="Lucida Grande"/>
      <w:sz w:val="18"/>
      <w:szCs w:val="18"/>
    </w:rPr>
  </w:style>
  <w:style w:type="character" w:styleId="CommentReference">
    <w:name w:val="annotation reference"/>
    <w:basedOn w:val="DefaultParagraphFont"/>
    <w:uiPriority w:val="99"/>
    <w:semiHidden/>
    <w:rsid w:val="00F71EE3"/>
    <w:rPr>
      <w:sz w:val="18"/>
      <w:szCs w:val="18"/>
    </w:rPr>
  </w:style>
  <w:style w:type="paragraph" w:styleId="CommentText">
    <w:name w:val="annotation text"/>
    <w:basedOn w:val="Normal"/>
    <w:link w:val="CommentTextChar"/>
    <w:uiPriority w:val="99"/>
    <w:semiHidden/>
    <w:rsid w:val="00F71EE3"/>
    <w:pPr>
      <w:spacing w:line="240" w:lineRule="auto"/>
    </w:pPr>
    <w:rPr>
      <w:sz w:val="24"/>
      <w:szCs w:val="24"/>
    </w:rPr>
  </w:style>
  <w:style w:type="character" w:customStyle="1" w:styleId="CommentTextChar">
    <w:name w:val="Comment Text Char"/>
    <w:basedOn w:val="DefaultParagraphFont"/>
    <w:link w:val="CommentText"/>
    <w:uiPriority w:val="99"/>
    <w:semiHidden/>
    <w:rsid w:val="00F71EE3"/>
    <w:rPr>
      <w:sz w:val="24"/>
      <w:szCs w:val="24"/>
    </w:rPr>
  </w:style>
  <w:style w:type="paragraph" w:styleId="CommentSubject">
    <w:name w:val="annotation subject"/>
    <w:basedOn w:val="CommentText"/>
    <w:next w:val="CommentText"/>
    <w:link w:val="CommentSubjectChar"/>
    <w:uiPriority w:val="99"/>
    <w:semiHidden/>
    <w:rsid w:val="00F71EE3"/>
    <w:rPr>
      <w:b/>
      <w:bCs/>
      <w:sz w:val="20"/>
      <w:szCs w:val="20"/>
    </w:rPr>
  </w:style>
  <w:style w:type="character" w:customStyle="1" w:styleId="CommentSubjectChar">
    <w:name w:val="Comment Subject Char"/>
    <w:basedOn w:val="CommentTextChar"/>
    <w:link w:val="CommentSubject"/>
    <w:uiPriority w:val="99"/>
    <w:semiHidden/>
    <w:rsid w:val="00F71EE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32A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2A77"/>
    <w:rPr>
      <w:rFonts w:ascii="Lucida Grande" w:hAnsi="Lucida Grande" w:cs="Lucida Grande"/>
      <w:sz w:val="18"/>
      <w:szCs w:val="18"/>
    </w:rPr>
  </w:style>
  <w:style w:type="character" w:styleId="CommentReference">
    <w:name w:val="annotation reference"/>
    <w:basedOn w:val="DefaultParagraphFont"/>
    <w:uiPriority w:val="99"/>
    <w:semiHidden/>
    <w:rsid w:val="00F71EE3"/>
    <w:rPr>
      <w:sz w:val="18"/>
      <w:szCs w:val="18"/>
    </w:rPr>
  </w:style>
  <w:style w:type="paragraph" w:styleId="CommentText">
    <w:name w:val="annotation text"/>
    <w:basedOn w:val="Normal"/>
    <w:link w:val="CommentTextChar"/>
    <w:uiPriority w:val="99"/>
    <w:semiHidden/>
    <w:rsid w:val="00F71EE3"/>
    <w:pPr>
      <w:spacing w:line="240" w:lineRule="auto"/>
    </w:pPr>
    <w:rPr>
      <w:sz w:val="24"/>
      <w:szCs w:val="24"/>
    </w:rPr>
  </w:style>
  <w:style w:type="character" w:customStyle="1" w:styleId="CommentTextChar">
    <w:name w:val="Comment Text Char"/>
    <w:basedOn w:val="DefaultParagraphFont"/>
    <w:link w:val="CommentText"/>
    <w:uiPriority w:val="99"/>
    <w:semiHidden/>
    <w:rsid w:val="00F71EE3"/>
    <w:rPr>
      <w:sz w:val="24"/>
      <w:szCs w:val="24"/>
    </w:rPr>
  </w:style>
  <w:style w:type="paragraph" w:styleId="CommentSubject">
    <w:name w:val="annotation subject"/>
    <w:basedOn w:val="CommentText"/>
    <w:next w:val="CommentText"/>
    <w:link w:val="CommentSubjectChar"/>
    <w:uiPriority w:val="99"/>
    <w:semiHidden/>
    <w:rsid w:val="00F71EE3"/>
    <w:rPr>
      <w:b/>
      <w:bCs/>
      <w:sz w:val="20"/>
      <w:szCs w:val="20"/>
    </w:rPr>
  </w:style>
  <w:style w:type="character" w:customStyle="1" w:styleId="CommentSubjectChar">
    <w:name w:val="Comment Subject Char"/>
    <w:basedOn w:val="CommentTextChar"/>
    <w:link w:val="CommentSubject"/>
    <w:uiPriority w:val="99"/>
    <w:semiHidden/>
    <w:rsid w:val="00F71E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21E489BAB70641AD929D985204AA39"/>
        <w:category>
          <w:name w:val="General"/>
          <w:gallery w:val="placeholder"/>
        </w:category>
        <w:types>
          <w:type w:val="bbPlcHdr"/>
        </w:types>
        <w:behaviors>
          <w:behavior w:val="content"/>
        </w:behaviors>
        <w:guid w:val="{CBE96178-57C8-C444-BC73-D2FC669AB63F}"/>
      </w:docPartPr>
      <w:docPartBody>
        <w:p w:rsidR="005F5E0A" w:rsidRDefault="005F5E0A">
          <w:pPr>
            <w:pStyle w:val="0C21E489BAB70641AD929D985204AA39"/>
          </w:pPr>
          <w:r w:rsidRPr="00CC586D">
            <w:rPr>
              <w:rStyle w:val="PlaceholderText"/>
              <w:b/>
              <w:color w:val="FFFFFF" w:themeColor="background1"/>
            </w:rPr>
            <w:t>[Salutation]</w:t>
          </w:r>
        </w:p>
      </w:docPartBody>
    </w:docPart>
    <w:docPart>
      <w:docPartPr>
        <w:name w:val="1020CA4EBC5D4C44BC49353A5C4F31A9"/>
        <w:category>
          <w:name w:val="General"/>
          <w:gallery w:val="placeholder"/>
        </w:category>
        <w:types>
          <w:type w:val="bbPlcHdr"/>
        </w:types>
        <w:behaviors>
          <w:behavior w:val="content"/>
        </w:behaviors>
        <w:guid w:val="{34CAFE4F-213B-E748-B4C3-828FCA5CABA8}"/>
      </w:docPartPr>
      <w:docPartBody>
        <w:p w:rsidR="005F5E0A" w:rsidRDefault="005F5E0A">
          <w:pPr>
            <w:pStyle w:val="1020CA4EBC5D4C44BC49353A5C4F31A9"/>
          </w:pPr>
          <w:r>
            <w:rPr>
              <w:rStyle w:val="PlaceholderText"/>
            </w:rPr>
            <w:t>[First name]</w:t>
          </w:r>
        </w:p>
      </w:docPartBody>
    </w:docPart>
    <w:docPart>
      <w:docPartPr>
        <w:name w:val="D0DB3FD7D7BF524BB49ABD07D355E338"/>
        <w:category>
          <w:name w:val="General"/>
          <w:gallery w:val="placeholder"/>
        </w:category>
        <w:types>
          <w:type w:val="bbPlcHdr"/>
        </w:types>
        <w:behaviors>
          <w:behavior w:val="content"/>
        </w:behaviors>
        <w:guid w:val="{A6EF942A-78D1-2B41-A199-6BA3B93A2CA1}"/>
      </w:docPartPr>
      <w:docPartBody>
        <w:p w:rsidR="005F5E0A" w:rsidRDefault="005F5E0A">
          <w:pPr>
            <w:pStyle w:val="D0DB3FD7D7BF524BB49ABD07D355E338"/>
          </w:pPr>
          <w:r>
            <w:rPr>
              <w:rStyle w:val="PlaceholderText"/>
            </w:rPr>
            <w:t>[Middle name]</w:t>
          </w:r>
        </w:p>
      </w:docPartBody>
    </w:docPart>
    <w:docPart>
      <w:docPartPr>
        <w:name w:val="890239FA4E4A1645BA3A0E0A1E35D201"/>
        <w:category>
          <w:name w:val="General"/>
          <w:gallery w:val="placeholder"/>
        </w:category>
        <w:types>
          <w:type w:val="bbPlcHdr"/>
        </w:types>
        <w:behaviors>
          <w:behavior w:val="content"/>
        </w:behaviors>
        <w:guid w:val="{5C7A937A-B47A-894C-88A3-0BFEF7B6A0C4}"/>
      </w:docPartPr>
      <w:docPartBody>
        <w:p w:rsidR="005F5E0A" w:rsidRDefault="005F5E0A">
          <w:pPr>
            <w:pStyle w:val="890239FA4E4A1645BA3A0E0A1E35D201"/>
          </w:pPr>
          <w:r>
            <w:rPr>
              <w:rStyle w:val="PlaceholderText"/>
            </w:rPr>
            <w:t>[Last name]</w:t>
          </w:r>
        </w:p>
      </w:docPartBody>
    </w:docPart>
    <w:docPart>
      <w:docPartPr>
        <w:name w:val="168D88EF44150E4280FC516108E169BF"/>
        <w:category>
          <w:name w:val="General"/>
          <w:gallery w:val="placeholder"/>
        </w:category>
        <w:types>
          <w:type w:val="bbPlcHdr"/>
        </w:types>
        <w:behaviors>
          <w:behavior w:val="content"/>
        </w:behaviors>
        <w:guid w:val="{A83918AC-D17F-FC48-9F96-A1E0A46F78B2}"/>
      </w:docPartPr>
      <w:docPartBody>
        <w:p w:rsidR="005F5E0A" w:rsidRDefault="005F5E0A">
          <w:pPr>
            <w:pStyle w:val="168D88EF44150E4280FC516108E169BF"/>
          </w:pPr>
          <w:r>
            <w:rPr>
              <w:rStyle w:val="PlaceholderText"/>
            </w:rPr>
            <w:t>[Enter your biography]</w:t>
          </w:r>
        </w:p>
      </w:docPartBody>
    </w:docPart>
    <w:docPart>
      <w:docPartPr>
        <w:name w:val="2C0FE6CE87DE4F4285DF917818098A9B"/>
        <w:category>
          <w:name w:val="General"/>
          <w:gallery w:val="placeholder"/>
        </w:category>
        <w:types>
          <w:type w:val="bbPlcHdr"/>
        </w:types>
        <w:behaviors>
          <w:behavior w:val="content"/>
        </w:behaviors>
        <w:guid w:val="{40DDF6F4-93AB-CC46-9865-CE689957BB51}"/>
      </w:docPartPr>
      <w:docPartBody>
        <w:p w:rsidR="005F5E0A" w:rsidRDefault="005F5E0A">
          <w:pPr>
            <w:pStyle w:val="2C0FE6CE87DE4F4285DF917818098A9B"/>
          </w:pPr>
          <w:r>
            <w:rPr>
              <w:rStyle w:val="PlaceholderText"/>
            </w:rPr>
            <w:t>[Enter the institution with which you are affiliated]</w:t>
          </w:r>
        </w:p>
      </w:docPartBody>
    </w:docPart>
    <w:docPart>
      <w:docPartPr>
        <w:name w:val="2349B6AA4180BD4CBFF3DC05CA6A69DF"/>
        <w:category>
          <w:name w:val="General"/>
          <w:gallery w:val="placeholder"/>
        </w:category>
        <w:types>
          <w:type w:val="bbPlcHdr"/>
        </w:types>
        <w:behaviors>
          <w:behavior w:val="content"/>
        </w:behaviors>
        <w:guid w:val="{C07D81E8-BC87-5F42-9552-B6E37CF21CDF}"/>
      </w:docPartPr>
      <w:docPartBody>
        <w:p w:rsidR="005F5E0A" w:rsidRDefault="005F5E0A">
          <w:pPr>
            <w:pStyle w:val="2349B6AA4180BD4CBFF3DC05CA6A69DF"/>
          </w:pPr>
          <w:r w:rsidRPr="00EF74F7">
            <w:rPr>
              <w:b/>
              <w:color w:val="808080" w:themeColor="background1" w:themeShade="80"/>
            </w:rPr>
            <w:t>[Enter the headword for your article]</w:t>
          </w:r>
        </w:p>
      </w:docPartBody>
    </w:docPart>
    <w:docPart>
      <w:docPartPr>
        <w:name w:val="A8959015F95254459AEF5751C5FA2E35"/>
        <w:category>
          <w:name w:val="General"/>
          <w:gallery w:val="placeholder"/>
        </w:category>
        <w:types>
          <w:type w:val="bbPlcHdr"/>
        </w:types>
        <w:behaviors>
          <w:behavior w:val="content"/>
        </w:behaviors>
        <w:guid w:val="{B6079232-AA32-8743-8A12-3028B68F8E3F}"/>
      </w:docPartPr>
      <w:docPartBody>
        <w:p w:rsidR="005F5E0A" w:rsidRDefault="005F5E0A">
          <w:pPr>
            <w:pStyle w:val="A8959015F95254459AEF5751C5FA2E3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059E41F6481364ABFFC6419485E0A62"/>
        <w:category>
          <w:name w:val="General"/>
          <w:gallery w:val="placeholder"/>
        </w:category>
        <w:types>
          <w:type w:val="bbPlcHdr"/>
        </w:types>
        <w:behaviors>
          <w:behavior w:val="content"/>
        </w:behaviors>
        <w:guid w:val="{9EA2B401-47C0-9144-8513-F49937D083B6}"/>
      </w:docPartPr>
      <w:docPartBody>
        <w:p w:rsidR="005F5E0A" w:rsidRDefault="005F5E0A">
          <w:pPr>
            <w:pStyle w:val="8059E41F6481364ABFFC6419485E0A6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1E9F6954BA7CE49B805D79F4825665C"/>
        <w:category>
          <w:name w:val="General"/>
          <w:gallery w:val="placeholder"/>
        </w:category>
        <w:types>
          <w:type w:val="bbPlcHdr"/>
        </w:types>
        <w:behaviors>
          <w:behavior w:val="content"/>
        </w:behaviors>
        <w:guid w:val="{4035ACC1-68C2-8043-907C-E9BCA417965E}"/>
      </w:docPartPr>
      <w:docPartBody>
        <w:p w:rsidR="005F5E0A" w:rsidRDefault="005F5E0A">
          <w:pPr>
            <w:pStyle w:val="61E9F6954BA7CE49B805D79F4825665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2FDAE268F38604C83F49A1E7BA5BD87"/>
        <w:category>
          <w:name w:val="General"/>
          <w:gallery w:val="placeholder"/>
        </w:category>
        <w:types>
          <w:type w:val="bbPlcHdr"/>
        </w:types>
        <w:behaviors>
          <w:behavior w:val="content"/>
        </w:behaviors>
        <w:guid w:val="{951D518E-79C6-594B-A4AE-1BBB258F2362}"/>
      </w:docPartPr>
      <w:docPartBody>
        <w:p w:rsidR="005F5E0A" w:rsidRDefault="005F5E0A">
          <w:pPr>
            <w:pStyle w:val="22FDAE268F38604C83F49A1E7BA5BD8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E0A"/>
    <w:rsid w:val="005F5E0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C21E489BAB70641AD929D985204AA39">
    <w:name w:val="0C21E489BAB70641AD929D985204AA39"/>
  </w:style>
  <w:style w:type="paragraph" w:customStyle="1" w:styleId="1020CA4EBC5D4C44BC49353A5C4F31A9">
    <w:name w:val="1020CA4EBC5D4C44BC49353A5C4F31A9"/>
  </w:style>
  <w:style w:type="paragraph" w:customStyle="1" w:styleId="D0DB3FD7D7BF524BB49ABD07D355E338">
    <w:name w:val="D0DB3FD7D7BF524BB49ABD07D355E338"/>
  </w:style>
  <w:style w:type="paragraph" w:customStyle="1" w:styleId="890239FA4E4A1645BA3A0E0A1E35D201">
    <w:name w:val="890239FA4E4A1645BA3A0E0A1E35D201"/>
  </w:style>
  <w:style w:type="paragraph" w:customStyle="1" w:styleId="168D88EF44150E4280FC516108E169BF">
    <w:name w:val="168D88EF44150E4280FC516108E169BF"/>
  </w:style>
  <w:style w:type="paragraph" w:customStyle="1" w:styleId="2C0FE6CE87DE4F4285DF917818098A9B">
    <w:name w:val="2C0FE6CE87DE4F4285DF917818098A9B"/>
  </w:style>
  <w:style w:type="paragraph" w:customStyle="1" w:styleId="2349B6AA4180BD4CBFF3DC05CA6A69DF">
    <w:name w:val="2349B6AA4180BD4CBFF3DC05CA6A69DF"/>
  </w:style>
  <w:style w:type="paragraph" w:customStyle="1" w:styleId="A8959015F95254459AEF5751C5FA2E35">
    <w:name w:val="A8959015F95254459AEF5751C5FA2E35"/>
  </w:style>
  <w:style w:type="paragraph" w:customStyle="1" w:styleId="8059E41F6481364ABFFC6419485E0A62">
    <w:name w:val="8059E41F6481364ABFFC6419485E0A62"/>
  </w:style>
  <w:style w:type="paragraph" w:customStyle="1" w:styleId="61E9F6954BA7CE49B805D79F4825665C">
    <w:name w:val="61E9F6954BA7CE49B805D79F4825665C"/>
  </w:style>
  <w:style w:type="paragraph" w:customStyle="1" w:styleId="22FDAE268F38604C83F49A1E7BA5BD87">
    <w:name w:val="22FDAE268F38604C83F49A1E7BA5BD8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C21E489BAB70641AD929D985204AA39">
    <w:name w:val="0C21E489BAB70641AD929D985204AA39"/>
  </w:style>
  <w:style w:type="paragraph" w:customStyle="1" w:styleId="1020CA4EBC5D4C44BC49353A5C4F31A9">
    <w:name w:val="1020CA4EBC5D4C44BC49353A5C4F31A9"/>
  </w:style>
  <w:style w:type="paragraph" w:customStyle="1" w:styleId="D0DB3FD7D7BF524BB49ABD07D355E338">
    <w:name w:val="D0DB3FD7D7BF524BB49ABD07D355E338"/>
  </w:style>
  <w:style w:type="paragraph" w:customStyle="1" w:styleId="890239FA4E4A1645BA3A0E0A1E35D201">
    <w:name w:val="890239FA4E4A1645BA3A0E0A1E35D201"/>
  </w:style>
  <w:style w:type="paragraph" w:customStyle="1" w:styleId="168D88EF44150E4280FC516108E169BF">
    <w:name w:val="168D88EF44150E4280FC516108E169BF"/>
  </w:style>
  <w:style w:type="paragraph" w:customStyle="1" w:styleId="2C0FE6CE87DE4F4285DF917818098A9B">
    <w:name w:val="2C0FE6CE87DE4F4285DF917818098A9B"/>
  </w:style>
  <w:style w:type="paragraph" w:customStyle="1" w:styleId="2349B6AA4180BD4CBFF3DC05CA6A69DF">
    <w:name w:val="2349B6AA4180BD4CBFF3DC05CA6A69DF"/>
  </w:style>
  <w:style w:type="paragraph" w:customStyle="1" w:styleId="A8959015F95254459AEF5751C5FA2E35">
    <w:name w:val="A8959015F95254459AEF5751C5FA2E35"/>
  </w:style>
  <w:style w:type="paragraph" w:customStyle="1" w:styleId="8059E41F6481364ABFFC6419485E0A62">
    <w:name w:val="8059E41F6481364ABFFC6419485E0A62"/>
  </w:style>
  <w:style w:type="paragraph" w:customStyle="1" w:styleId="61E9F6954BA7CE49B805D79F4825665C">
    <w:name w:val="61E9F6954BA7CE49B805D79F4825665C"/>
  </w:style>
  <w:style w:type="paragraph" w:customStyle="1" w:styleId="22FDAE268F38604C83F49A1E7BA5BD87">
    <w:name w:val="22FDAE268F38604C83F49A1E7BA5BD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2</Pages>
  <Words>719</Words>
  <Characters>4099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16</cp:revision>
  <dcterms:created xsi:type="dcterms:W3CDTF">2014-12-28T06:43:00Z</dcterms:created>
  <dcterms:modified xsi:type="dcterms:W3CDTF">2014-12-28T07:11:00Z</dcterms:modified>
</cp:coreProperties>
</file>