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13C7D4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F9CE0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20994E98ED2643AFBACA7ECA03A9D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261C36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87FB4F74EF37479FAF47FF0BB492BD"/>
            </w:placeholder>
            <w:text/>
          </w:sdtPr>
          <w:sdtEndPr/>
          <w:sdtContent>
            <w:tc>
              <w:tcPr>
                <w:tcW w:w="2073" w:type="dxa"/>
              </w:tcPr>
              <w:p w14:paraId="6B93011D" w14:textId="77777777" w:rsidR="00B574C9" w:rsidRDefault="003B56F8" w:rsidP="003B56F8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0474B7B429E494EAA9704444FEB40A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19EB18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65C76B3F8FC034A840B8F60FF9D46CC"/>
            </w:placeholder>
            <w:text/>
          </w:sdtPr>
          <w:sdtEndPr/>
          <w:sdtContent>
            <w:tc>
              <w:tcPr>
                <w:tcW w:w="2642" w:type="dxa"/>
              </w:tcPr>
              <w:p w14:paraId="400DECA6" w14:textId="77777777" w:rsidR="00B574C9" w:rsidRDefault="003B56F8" w:rsidP="003B56F8">
                <w:r>
                  <w:t>Loh</w:t>
                </w:r>
              </w:p>
            </w:tc>
          </w:sdtContent>
        </w:sdt>
      </w:tr>
      <w:tr w:rsidR="00B574C9" w14:paraId="06943E9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9E5A4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6675FDEFEE9EB4F9562D106F828BE7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DFAB8E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7049BF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03254C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2B7103DDBC576439B1ED5513611AB7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5EAAD3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6DFE0F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25F9D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5C6513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A9694A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C5081EC5C7DA8479C59E48C13BCBB5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EE0DDC" w14:textId="77777777" w:rsidR="003F0D73" w:rsidRPr="00FB589A" w:rsidRDefault="003B56F8" w:rsidP="003F0D73">
                <w:pPr>
                  <w:rPr>
                    <w:b/>
                  </w:rPr>
                </w:pPr>
                <w:r w:rsidRPr="008A568A">
                  <w:rPr>
                    <w:rFonts w:eastAsia="Times New Roman" w:cs="Arial"/>
                    <w:b/>
                    <w:lang w:val="en-SG" w:eastAsia="ja-JP"/>
                  </w:rPr>
                  <w:t>Yorozu, Tetsugorô (</w:t>
                </w:r>
                <w:r w:rsidRPr="008A568A">
                  <w:rPr>
                    <w:rFonts w:ascii="Lantinghei SC Demibold" w:eastAsia="Times New Roman" w:hAnsi="Lantinghei SC Demibold" w:cs="Lantinghei SC Demibold"/>
                    <w:b/>
                    <w:lang w:val="en-SG" w:eastAsia="ja-JP"/>
                  </w:rPr>
                  <w:t>萬</w:t>
                </w:r>
                <w:r w:rsidRPr="008A568A">
                  <w:rPr>
                    <w:rFonts w:eastAsia="Times New Roman" w:cs="Arial"/>
                    <w:b/>
                    <w:lang w:val="en-SG" w:eastAsia="ja-JP"/>
                  </w:rPr>
                  <w:t xml:space="preserve"> </w:t>
                </w:r>
                <w:r w:rsidRPr="008A568A">
                  <w:rPr>
                    <w:rFonts w:ascii="Lantinghei SC Demibold" w:eastAsia="Times New Roman" w:hAnsi="Lantinghei SC Demibold" w:cs="Lantinghei SC Demibold"/>
                    <w:b/>
                    <w:lang w:val="en-SG" w:eastAsia="ja-JP"/>
                  </w:rPr>
                  <w:t>鉄</w:t>
                </w:r>
                <w:r w:rsidRPr="008A568A">
                  <w:rPr>
                    <w:rFonts w:ascii="Libian SC Regular" w:eastAsia="Times New Roman" w:hAnsi="Libian SC Regular" w:cs="Libian SC Regular"/>
                    <w:b/>
                    <w:lang w:val="en-SG" w:eastAsia="ja-JP"/>
                  </w:rPr>
                  <w:t>五郎</w:t>
                </w:r>
                <w:r w:rsidRPr="008A568A">
                  <w:rPr>
                    <w:rFonts w:eastAsia="Times New Roman" w:cs="Arial"/>
                    <w:b/>
                    <w:lang w:val="en-SG" w:eastAsia="ja-JP"/>
                  </w:rPr>
                  <w:t>) (1885 - 1927 )</w:t>
                </w:r>
              </w:p>
            </w:tc>
          </w:sdtContent>
        </w:sdt>
      </w:tr>
      <w:tr w:rsidR="00464699" w14:paraId="0D47F06C" w14:textId="77777777" w:rsidTr="007821B0">
        <w:sdt>
          <w:sdtPr>
            <w:alias w:val="Variant headwords"/>
            <w:tag w:val="variantHeadwords"/>
            <w:id w:val="173464402"/>
            <w:placeholder>
              <w:docPart w:val="77C3302D4E7E5F4C8CA32F2A4F378C1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D19B8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72B69CE" w14:textId="77777777" w:rsidTr="003F0D73">
        <w:sdt>
          <w:sdtPr>
            <w:alias w:val="Abstract"/>
            <w:tag w:val="abstract"/>
            <w:id w:val="-635871867"/>
            <w:placeholder>
              <w:docPart w:val="DED9EED3C9BEE441ADAC873FD5B7595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DF0E11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8C5A668" w14:textId="77777777" w:rsidTr="003F0D73">
        <w:sdt>
          <w:sdtPr>
            <w:alias w:val="Article text"/>
            <w:tag w:val="articleText"/>
            <w:id w:val="634067588"/>
            <w:placeholder>
              <w:docPart w:val="B92A4C21DB4E8C48985E1BD15A659CB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AD5C95" w14:textId="7E71EA13" w:rsidR="003F0D73" w:rsidRPr="00A929C6" w:rsidRDefault="003B56F8" w:rsidP="00643021">
                <w:pPr>
                  <w:rPr>
                    <w:rFonts w:cs="Times"/>
                    <w:lang w:val="en-US"/>
                  </w:rPr>
                </w:pPr>
                <w:r>
                  <w:rPr>
                    <w:rFonts w:eastAsia="Times New Roman" w:cs="Arial"/>
                    <w:lang w:val="en-SG"/>
                  </w:rPr>
                  <w:t>Yorozu Tetsugor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 xml:space="preserve"> was a Y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 xml:space="preserve">ga (Western-style) painter associated with the Avant-Garde movement </w:t>
                </w:r>
                <w:r w:rsidR="00F827C2">
                  <w:rPr>
                    <w:rFonts w:cs="Times"/>
                    <w:lang w:val="en-US"/>
                  </w:rPr>
                  <w:t>during</w:t>
                </w:r>
                <w:r>
                  <w:rPr>
                    <w:rFonts w:cs="Times"/>
                    <w:lang w:val="en-US"/>
                  </w:rPr>
                  <w:t xml:space="preserve"> the Taish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 xml:space="preserve"> </w:t>
                </w:r>
                <w:r w:rsidR="00A929C6">
                  <w:rPr>
                    <w:rFonts w:cs="Times"/>
                    <w:lang w:val="en-US"/>
                  </w:rPr>
                  <w:t>period</w:t>
                </w:r>
                <w:r>
                  <w:rPr>
                    <w:rFonts w:cs="Times"/>
                    <w:lang w:val="en-US"/>
                  </w:rPr>
                  <w:t xml:space="preserve"> (1912 – 1926). His foray into art started early when he started studying </w:t>
                </w:r>
                <w:r>
                  <w:rPr>
                    <w:rFonts w:ascii="Cambria" w:hAnsi="Cambria"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shita T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jir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 xml:space="preserve">’s </w:t>
                </w:r>
                <w:proofErr w:type="gramStart"/>
                <w:r>
                  <w:rPr>
                    <w:rFonts w:cs="Times"/>
                    <w:lang w:val="en-US"/>
                  </w:rPr>
                  <w:t>(</w:t>
                </w:r>
                <w:r>
                  <w:rPr>
                    <w:rFonts w:cs="Times"/>
                    <w:i/>
                    <w:lang w:val="en-US"/>
                  </w:rPr>
                  <w:t xml:space="preserve"> </w:t>
                </w:r>
                <w:r>
                  <w:rPr>
                    <w:rFonts w:cs="Times" w:hint="eastAsia"/>
                    <w:lang w:val="en-US"/>
                  </w:rPr>
                  <w:t>大下藤次郎</w:t>
                </w:r>
                <w:proofErr w:type="gramEnd"/>
                <w:r>
                  <w:rPr>
                    <w:rFonts w:cs="Times"/>
                    <w:lang w:val="en-US"/>
                  </w:rPr>
                  <w:t xml:space="preserve">) </w:t>
                </w:r>
                <w:r>
                  <w:rPr>
                    <w:rFonts w:cs="Times"/>
                    <w:i/>
                    <w:lang w:val="en-US"/>
                  </w:rPr>
                  <w:t>A Guide to Watercolours.</w:t>
                </w:r>
                <w:r>
                  <w:rPr>
                    <w:rFonts w:cs="Times"/>
                    <w:lang w:val="en-US"/>
                  </w:rPr>
                  <w:t xml:space="preserve"> Prior to enrolling at the Tokyo School of Fine Arts in Western-style painting, he was already attending meetings and study sessions at the Hakubakai (White Horse Society </w:t>
                </w:r>
                <w:r>
                  <w:rPr>
                    <w:rFonts w:cs="Times" w:hint="eastAsia"/>
                    <w:lang w:val="en-US"/>
                  </w:rPr>
                  <w:t>白馬会</w:t>
                </w:r>
                <w:r>
                  <w:rPr>
                    <w:rFonts w:cs="Times"/>
                    <w:lang w:val="en-US"/>
                  </w:rPr>
                  <w:t xml:space="preserve"> </w:t>
                </w:r>
                <w:r w:rsidR="00F10436">
                  <w:rPr>
                    <w:rFonts w:cs="Times"/>
                    <w:lang w:val="en-US"/>
                  </w:rPr>
                  <w:t>[</w:t>
                </w:r>
                <w:r>
                  <w:rPr>
                    <w:rFonts w:cs="Times"/>
                    <w:lang w:val="en-US"/>
                  </w:rPr>
                  <w:t>1896 – 1911</w:t>
                </w:r>
                <w:r w:rsidR="00F10436">
                  <w:rPr>
                    <w:rFonts w:cs="Times"/>
                    <w:lang w:val="en-US"/>
                  </w:rPr>
                  <w:t>]</w:t>
                </w:r>
                <w:r>
                  <w:rPr>
                    <w:rFonts w:cs="Times"/>
                    <w:lang w:val="en-US"/>
                  </w:rPr>
                  <w:t xml:space="preserve">). In 1907, he entered the Tokyo School of Fine Arts and graduated in 1912.  His </w:t>
                </w:r>
                <w:r w:rsidR="00F10436">
                  <w:rPr>
                    <w:rFonts w:cs="Times"/>
                    <w:lang w:val="en-US"/>
                  </w:rPr>
                  <w:t>graduating</w:t>
                </w:r>
                <w:r>
                  <w:rPr>
                    <w:rFonts w:cs="Times"/>
                    <w:lang w:val="en-US"/>
                  </w:rPr>
                  <w:t xml:space="preserve"> work, </w:t>
                </w:r>
                <w:r>
                  <w:rPr>
                    <w:rFonts w:cs="Times"/>
                    <w:i/>
                    <w:lang w:val="en-US"/>
                  </w:rPr>
                  <w:t>A Nude Beauty</w:t>
                </w:r>
                <w:r>
                  <w:rPr>
                    <w:rFonts w:cs="Times"/>
                    <w:lang w:val="en-US"/>
                  </w:rPr>
                  <w:t xml:space="preserve"> (1912) </w:t>
                </w:r>
                <w:r w:rsidR="00DE4FEC">
                  <w:rPr>
                    <w:rFonts w:cs="Times"/>
                    <w:lang w:val="en-US"/>
                  </w:rPr>
                  <w:t xml:space="preserve">garnered significant critical </w:t>
                </w:r>
                <w:r>
                  <w:rPr>
                    <w:rFonts w:cs="Times"/>
                    <w:lang w:val="en-US"/>
                  </w:rPr>
                  <w:t>attention</w:t>
                </w:r>
                <w:r w:rsidR="00577B8E">
                  <w:rPr>
                    <w:rFonts w:cs="Times"/>
                    <w:lang w:val="en-US"/>
                  </w:rPr>
                  <w:t xml:space="preserve">, and is considered </w:t>
                </w:r>
                <w:r>
                  <w:rPr>
                    <w:rFonts w:cs="Times"/>
                    <w:lang w:val="en-US"/>
                  </w:rPr>
                  <w:t>to be the pione</w:t>
                </w:r>
                <w:r w:rsidR="00670F2A">
                  <w:rPr>
                    <w:rFonts w:cs="Times"/>
                    <w:lang w:val="en-US"/>
                  </w:rPr>
                  <w:t xml:space="preserve">ering work of Japanese Fauvism, and is now </w:t>
                </w:r>
                <w:r>
                  <w:rPr>
                    <w:rFonts w:cs="Times"/>
                    <w:lang w:val="en-US"/>
                  </w:rPr>
                  <w:t xml:space="preserve">designated as Important Cultural Property. Yorozu’s works </w:t>
                </w:r>
                <w:r w:rsidR="003F744B">
                  <w:rPr>
                    <w:rFonts w:cs="Times"/>
                    <w:lang w:val="en-US"/>
                  </w:rPr>
                  <w:t xml:space="preserve">during </w:t>
                </w:r>
                <w:r>
                  <w:rPr>
                    <w:rFonts w:cs="Times"/>
                    <w:lang w:val="en-US"/>
                  </w:rPr>
                  <w:t xml:space="preserve">this period </w:t>
                </w:r>
                <w:r w:rsidR="00A120F1">
                  <w:rPr>
                    <w:rFonts w:cs="Times"/>
                    <w:lang w:val="en-US"/>
                  </w:rPr>
                  <w:t>demonstrated</w:t>
                </w:r>
                <w:r>
                  <w:rPr>
                    <w:rFonts w:cs="Times"/>
                    <w:lang w:val="en-US"/>
                  </w:rPr>
                  <w:t xml:space="preserve"> the influence of both Fauvism and Cubism</w:t>
                </w:r>
                <w:r w:rsidR="00A120F1">
                  <w:rPr>
                    <w:rFonts w:cs="Times"/>
                    <w:lang w:val="en-US"/>
                  </w:rPr>
                  <w:t>in on his craft</w:t>
                </w:r>
                <w:r>
                  <w:rPr>
                    <w:rFonts w:cs="Times"/>
                    <w:lang w:val="en-US"/>
                  </w:rPr>
                  <w:t xml:space="preserve">. His landscapes and portraits were </w:t>
                </w:r>
                <w:proofErr w:type="gramStart"/>
                <w:r>
                  <w:rPr>
                    <w:rFonts w:cs="Times"/>
                    <w:lang w:val="en-US"/>
                  </w:rPr>
                  <w:t>well-received</w:t>
                </w:r>
                <w:proofErr w:type="gramEnd"/>
                <w:r>
                  <w:rPr>
                    <w:rFonts w:cs="Times"/>
                    <w:lang w:val="en-US"/>
                  </w:rPr>
                  <w:t xml:space="preserve"> at the Nikaka</w:t>
                </w:r>
                <w:r w:rsidR="00DB28EB">
                  <w:rPr>
                    <w:rFonts w:cs="Times"/>
                    <w:lang w:val="en-US"/>
                  </w:rPr>
                  <w:t>i (Second Section Association [1</w:t>
                </w:r>
                <w:r w:rsidR="00C33B65">
                  <w:rPr>
                    <w:rFonts w:cs="Times"/>
                    <w:lang w:val="en-US"/>
                  </w:rPr>
                  <w:t xml:space="preserve">914 — </w:t>
                </w:r>
                <w:r>
                  <w:rPr>
                    <w:rFonts w:cs="Times"/>
                    <w:lang w:val="en-US"/>
                  </w:rPr>
                  <w:t>present</w:t>
                </w:r>
                <w:r w:rsidR="00C33B65">
                  <w:rPr>
                    <w:rFonts w:cs="Times"/>
                    <w:lang w:val="en-US"/>
                  </w:rPr>
                  <w:t>]</w:t>
                </w:r>
                <w:r>
                  <w:rPr>
                    <w:rFonts w:cs="Times"/>
                    <w:lang w:val="en-US"/>
                  </w:rPr>
                  <w:t>)</w:t>
                </w:r>
                <w:r w:rsidR="00DB28EB">
                  <w:rPr>
                    <w:rFonts w:cs="Times"/>
                    <w:lang w:val="en-US"/>
                  </w:rPr>
                  <w:t>,</w:t>
                </w:r>
                <w:r>
                  <w:rPr>
                    <w:rFonts w:cs="Times"/>
                    <w:lang w:val="en-US"/>
                  </w:rPr>
                  <w:t xml:space="preserve"> which was open to showcasing younger and more Avant-Garde artists’ works. Due to health reasons, he moved away from Tokyo to recuperate</w:t>
                </w:r>
                <w:r w:rsidR="000647E2">
                  <w:rPr>
                    <w:rFonts w:cs="Times"/>
                    <w:lang w:val="en-US"/>
                  </w:rPr>
                  <w:t>,</w:t>
                </w:r>
                <w:r>
                  <w:rPr>
                    <w:rFonts w:cs="Times"/>
                    <w:lang w:val="en-US"/>
                  </w:rPr>
                  <w:t xml:space="preserve"> but continued when possible to exhibit at the Nikaten</w:t>
                </w:r>
                <w:bookmarkStart w:id="0" w:name="_GoBack"/>
                <w:bookmarkEnd w:id="0"/>
                <w:r>
                  <w:rPr>
                    <w:rFonts w:cs="Times"/>
                    <w:lang w:val="en-US"/>
                  </w:rPr>
                  <w:t xml:space="preserve">. Although he was unsuccessful at his attempts at the government-sponsored Teiten, Yorozu continued with his explorations in art, in Nanga (literati painting) and Nihonga (Japanese-style painting). He passed away in 1927 and left behind his greatest legacy of being known as Japan’s pioneer of Cubism and Fauvism. </w:t>
                </w:r>
              </w:p>
            </w:tc>
          </w:sdtContent>
        </w:sdt>
      </w:tr>
      <w:tr w:rsidR="003235A7" w14:paraId="41852B1B" w14:textId="77777777" w:rsidTr="003235A7">
        <w:tc>
          <w:tcPr>
            <w:tcW w:w="9016" w:type="dxa"/>
          </w:tcPr>
          <w:p w14:paraId="618DBB4C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5573272" w14:textId="77777777" w:rsidR="004E3193" w:rsidRDefault="004E3193" w:rsidP="008A5B87">
            <w:sdt>
              <w:sdtPr>
                <w:id w:val="152412993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Joh13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(Clark)</w:t>
                </w:r>
                <w:r>
                  <w:fldChar w:fldCharType="end"/>
                </w:r>
              </w:sdtContent>
            </w:sdt>
          </w:p>
          <w:p w14:paraId="4D36FF1A" w14:textId="77777777" w:rsidR="004E3193" w:rsidRDefault="004E3193" w:rsidP="008A5B87">
            <w:sdt>
              <w:sdtPr>
                <w:id w:val="-37137644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Ali10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(Volk)</w:t>
                </w:r>
                <w:r>
                  <w:fldChar w:fldCharType="end"/>
                </w:r>
              </w:sdtContent>
            </w:sdt>
          </w:p>
          <w:p w14:paraId="51E5716B" w14:textId="77777777" w:rsidR="004E3193" w:rsidRDefault="004E3193" w:rsidP="008A5B87">
            <w:sdt>
              <w:sdtPr>
                <w:id w:val="-1768764850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Ali05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(Volk, The Japanese Expressionist: Yorozu Tetsugorô (1885-1927) and the Language of Modern Art)</w:t>
                </w:r>
                <w:r>
                  <w:fldChar w:fldCharType="end"/>
                </w:r>
              </w:sdtContent>
            </w:sdt>
          </w:p>
          <w:p w14:paraId="6A3D0211" w14:textId="77777777" w:rsidR="003235A7" w:rsidRPr="004E3193" w:rsidRDefault="003235A7" w:rsidP="00FB11DE">
            <w:pPr>
              <w:rPr>
                <w:rFonts w:eastAsia="Times New Roman" w:cs="Times New Roman"/>
              </w:rPr>
            </w:pPr>
          </w:p>
        </w:tc>
      </w:tr>
    </w:tbl>
    <w:p w14:paraId="2CD377F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97F7F" w14:textId="77777777" w:rsidR="003B56F8" w:rsidRDefault="003B56F8" w:rsidP="007A0D55">
      <w:pPr>
        <w:spacing w:after="0" w:line="240" w:lineRule="auto"/>
      </w:pPr>
      <w:r>
        <w:separator/>
      </w:r>
    </w:p>
  </w:endnote>
  <w:endnote w:type="continuationSeparator" w:id="0">
    <w:p w14:paraId="28E300E4" w14:textId="77777777" w:rsidR="003B56F8" w:rsidRDefault="003B56F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EDBD5" w14:textId="77777777" w:rsidR="003B56F8" w:rsidRDefault="003B56F8" w:rsidP="007A0D55">
      <w:pPr>
        <w:spacing w:after="0" w:line="240" w:lineRule="auto"/>
      </w:pPr>
      <w:r>
        <w:separator/>
      </w:r>
    </w:p>
  </w:footnote>
  <w:footnote w:type="continuationSeparator" w:id="0">
    <w:p w14:paraId="65619093" w14:textId="77777777" w:rsidR="003B56F8" w:rsidRDefault="003B56F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CFD97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8995A4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6F8"/>
    <w:rsid w:val="00032559"/>
    <w:rsid w:val="00052040"/>
    <w:rsid w:val="000647E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B56F8"/>
    <w:rsid w:val="003D3579"/>
    <w:rsid w:val="003E2795"/>
    <w:rsid w:val="003F0D73"/>
    <w:rsid w:val="003F744B"/>
    <w:rsid w:val="00462DBE"/>
    <w:rsid w:val="00464699"/>
    <w:rsid w:val="00483379"/>
    <w:rsid w:val="00487BC5"/>
    <w:rsid w:val="00496888"/>
    <w:rsid w:val="004A7476"/>
    <w:rsid w:val="004E3193"/>
    <w:rsid w:val="004E5896"/>
    <w:rsid w:val="00513EE6"/>
    <w:rsid w:val="00534F8F"/>
    <w:rsid w:val="00577B8E"/>
    <w:rsid w:val="00590035"/>
    <w:rsid w:val="005B177E"/>
    <w:rsid w:val="005B3921"/>
    <w:rsid w:val="005F26D7"/>
    <w:rsid w:val="005F5450"/>
    <w:rsid w:val="00643021"/>
    <w:rsid w:val="00670F2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20F1"/>
    <w:rsid w:val="00A27D2C"/>
    <w:rsid w:val="00A76FD9"/>
    <w:rsid w:val="00A929C6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3B65"/>
    <w:rsid w:val="00C358D4"/>
    <w:rsid w:val="00C6296B"/>
    <w:rsid w:val="00CC586D"/>
    <w:rsid w:val="00CF1542"/>
    <w:rsid w:val="00CF3EC5"/>
    <w:rsid w:val="00D656DA"/>
    <w:rsid w:val="00D83300"/>
    <w:rsid w:val="00DB28EB"/>
    <w:rsid w:val="00DC6B48"/>
    <w:rsid w:val="00DE4FEC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0436"/>
    <w:rsid w:val="00F36937"/>
    <w:rsid w:val="00F60F53"/>
    <w:rsid w:val="00F827C2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150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56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56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20994E98ED2643AFBACA7ECA03A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89893-C134-D042-8214-CF8DF6B4D624}"/>
      </w:docPartPr>
      <w:docPartBody>
        <w:p w:rsidR="00000000" w:rsidRDefault="004E117A">
          <w:pPr>
            <w:pStyle w:val="0520994E98ED2643AFBACA7ECA03A9D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87FB4F74EF37479FAF47FF0BB49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CE40C-4FB1-CF49-BA53-9640734CA2AE}"/>
      </w:docPartPr>
      <w:docPartBody>
        <w:p w:rsidR="00000000" w:rsidRDefault="004E117A">
          <w:pPr>
            <w:pStyle w:val="7E87FB4F74EF37479FAF47FF0BB492B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0474B7B429E494EAA9704444FEB4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02F75-2F63-E646-9003-99F6ADC1C16C}"/>
      </w:docPartPr>
      <w:docPartBody>
        <w:p w:rsidR="00000000" w:rsidRDefault="004E117A">
          <w:pPr>
            <w:pStyle w:val="B0474B7B429E494EAA9704444FEB40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65C76B3F8FC034A840B8F60FF9D4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54B8-5F78-234D-B60A-05C6200A3BA5}"/>
      </w:docPartPr>
      <w:docPartBody>
        <w:p w:rsidR="00000000" w:rsidRDefault="004E117A">
          <w:pPr>
            <w:pStyle w:val="665C76B3F8FC034A840B8F60FF9D46C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6675FDEFEE9EB4F9562D106F828B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41BB6-6737-1F4F-AD6C-20CD8460895B}"/>
      </w:docPartPr>
      <w:docPartBody>
        <w:p w:rsidR="00000000" w:rsidRDefault="004E117A">
          <w:pPr>
            <w:pStyle w:val="B6675FDEFEE9EB4F9562D106F828BE7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2B7103DDBC576439B1ED5513611A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C317F-4DD6-0B40-A4D7-272D283F0FAE}"/>
      </w:docPartPr>
      <w:docPartBody>
        <w:p w:rsidR="00000000" w:rsidRDefault="004E117A">
          <w:pPr>
            <w:pStyle w:val="82B7103DDBC576439B1ED5513611AB7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C5081EC5C7DA8479C59E48C13BCB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91FED-7285-E545-90AA-9F890DFD6F68}"/>
      </w:docPartPr>
      <w:docPartBody>
        <w:p w:rsidR="00000000" w:rsidRDefault="004E117A">
          <w:pPr>
            <w:pStyle w:val="9C5081EC5C7DA8479C59E48C13BCBB5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7C3302D4E7E5F4C8CA32F2A4F378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87741-B95B-C746-8ACE-C8F4993E1529}"/>
      </w:docPartPr>
      <w:docPartBody>
        <w:p w:rsidR="00000000" w:rsidRDefault="004E117A">
          <w:pPr>
            <w:pStyle w:val="77C3302D4E7E5F4C8CA32F2A4F378C1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ED9EED3C9BEE441ADAC873FD5B75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8E9FF-AD9F-E544-9AD4-1E12C9335CBD}"/>
      </w:docPartPr>
      <w:docPartBody>
        <w:p w:rsidR="00000000" w:rsidRDefault="004E117A">
          <w:pPr>
            <w:pStyle w:val="DED9EED3C9BEE441ADAC873FD5B7595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92A4C21DB4E8C48985E1BD15A65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FFF8D-24CC-D145-8038-51396DFBC74C}"/>
      </w:docPartPr>
      <w:docPartBody>
        <w:p w:rsidR="00000000" w:rsidRDefault="004E117A">
          <w:pPr>
            <w:pStyle w:val="B92A4C21DB4E8C48985E1BD15A659CB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20994E98ED2643AFBACA7ECA03A9D9">
    <w:name w:val="0520994E98ED2643AFBACA7ECA03A9D9"/>
  </w:style>
  <w:style w:type="paragraph" w:customStyle="1" w:styleId="7E87FB4F74EF37479FAF47FF0BB492BD">
    <w:name w:val="7E87FB4F74EF37479FAF47FF0BB492BD"/>
  </w:style>
  <w:style w:type="paragraph" w:customStyle="1" w:styleId="B0474B7B429E494EAA9704444FEB40AC">
    <w:name w:val="B0474B7B429E494EAA9704444FEB40AC"/>
  </w:style>
  <w:style w:type="paragraph" w:customStyle="1" w:styleId="665C76B3F8FC034A840B8F60FF9D46CC">
    <w:name w:val="665C76B3F8FC034A840B8F60FF9D46CC"/>
  </w:style>
  <w:style w:type="paragraph" w:customStyle="1" w:styleId="B6675FDEFEE9EB4F9562D106F828BE75">
    <w:name w:val="B6675FDEFEE9EB4F9562D106F828BE75"/>
  </w:style>
  <w:style w:type="paragraph" w:customStyle="1" w:styleId="82B7103DDBC576439B1ED5513611AB76">
    <w:name w:val="82B7103DDBC576439B1ED5513611AB76"/>
  </w:style>
  <w:style w:type="paragraph" w:customStyle="1" w:styleId="9C5081EC5C7DA8479C59E48C13BCBB54">
    <w:name w:val="9C5081EC5C7DA8479C59E48C13BCBB54"/>
  </w:style>
  <w:style w:type="paragraph" w:customStyle="1" w:styleId="77C3302D4E7E5F4C8CA32F2A4F378C1E">
    <w:name w:val="77C3302D4E7E5F4C8CA32F2A4F378C1E"/>
  </w:style>
  <w:style w:type="paragraph" w:customStyle="1" w:styleId="DED9EED3C9BEE441ADAC873FD5B75955">
    <w:name w:val="DED9EED3C9BEE441ADAC873FD5B75955"/>
  </w:style>
  <w:style w:type="paragraph" w:customStyle="1" w:styleId="B92A4C21DB4E8C48985E1BD15A659CB7">
    <w:name w:val="B92A4C21DB4E8C48985E1BD15A659CB7"/>
  </w:style>
  <w:style w:type="paragraph" w:customStyle="1" w:styleId="181B7CA3E0978247B0670961A2399467">
    <w:name w:val="181B7CA3E0978247B0670961A239946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20994E98ED2643AFBACA7ECA03A9D9">
    <w:name w:val="0520994E98ED2643AFBACA7ECA03A9D9"/>
  </w:style>
  <w:style w:type="paragraph" w:customStyle="1" w:styleId="7E87FB4F74EF37479FAF47FF0BB492BD">
    <w:name w:val="7E87FB4F74EF37479FAF47FF0BB492BD"/>
  </w:style>
  <w:style w:type="paragraph" w:customStyle="1" w:styleId="B0474B7B429E494EAA9704444FEB40AC">
    <w:name w:val="B0474B7B429E494EAA9704444FEB40AC"/>
  </w:style>
  <w:style w:type="paragraph" w:customStyle="1" w:styleId="665C76B3F8FC034A840B8F60FF9D46CC">
    <w:name w:val="665C76B3F8FC034A840B8F60FF9D46CC"/>
  </w:style>
  <w:style w:type="paragraph" w:customStyle="1" w:styleId="B6675FDEFEE9EB4F9562D106F828BE75">
    <w:name w:val="B6675FDEFEE9EB4F9562D106F828BE75"/>
  </w:style>
  <w:style w:type="paragraph" w:customStyle="1" w:styleId="82B7103DDBC576439B1ED5513611AB76">
    <w:name w:val="82B7103DDBC576439B1ED5513611AB76"/>
  </w:style>
  <w:style w:type="paragraph" w:customStyle="1" w:styleId="9C5081EC5C7DA8479C59E48C13BCBB54">
    <w:name w:val="9C5081EC5C7DA8479C59E48C13BCBB54"/>
  </w:style>
  <w:style w:type="paragraph" w:customStyle="1" w:styleId="77C3302D4E7E5F4C8CA32F2A4F378C1E">
    <w:name w:val="77C3302D4E7E5F4C8CA32F2A4F378C1E"/>
  </w:style>
  <w:style w:type="paragraph" w:customStyle="1" w:styleId="DED9EED3C9BEE441ADAC873FD5B75955">
    <w:name w:val="DED9EED3C9BEE441ADAC873FD5B75955"/>
  </w:style>
  <w:style w:type="paragraph" w:customStyle="1" w:styleId="B92A4C21DB4E8C48985E1BD15A659CB7">
    <w:name w:val="B92A4C21DB4E8C48985E1BD15A659CB7"/>
  </w:style>
  <w:style w:type="paragraph" w:customStyle="1" w:styleId="181B7CA3E0978247B0670961A2399467">
    <w:name w:val="181B7CA3E0978247B0670961A2399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Joh13</b:Tag>
    <b:SourceType>Book</b:SourceType>
    <b:Guid>{56E7A06D-9A6A-A440-AA3C-78B524DFA16C}</b:Guid>
    <b:Author>
      <b:Author>
        <b:NameList>
          <b:Person>
            <b:Last>Clark</b:Last>
            <b:First>John</b:First>
          </b:Person>
        </b:NameList>
      </b:Author>
    </b:Author>
    <b:Title>Modernities of Japanese Art</b:Title>
    <b:City>Leiden</b:City>
    <b:Publisher>Brill</b:Publisher>
    <b:Year>2013</b:Year>
    <b:RefOrder>1</b:RefOrder>
  </b:Source>
  <b:Source>
    <b:Tag>Ali10</b:Tag>
    <b:SourceType>Book</b:SourceType>
    <b:Guid>{6C4C99E2-41AD-9A4B-AE5B-4607A6C335AC}</b:Guid>
    <b:Author>
      <b:Author>
        <b:NameList>
          <b:Person>
            <b:Last>Volk</b:Last>
            <b:First>Alicia</b:First>
          </b:Person>
        </b:NameList>
      </b:Author>
    </b:Author>
    <b:Title>In Pursuit of Universalism: Yorozu Tetsugoro and Japanese Modern Art</b:Title>
    <b:City>California</b:City>
    <b:Publisher>California UP</b:Publisher>
    <b:Year>2010</b:Year>
    <b:RefOrder>2</b:RefOrder>
  </b:Source>
  <b:Source>
    <b:Tag>Ali05</b:Tag>
    <b:SourceType>Book</b:SourceType>
    <b:Guid>{DB8AFF76-E8EA-BB49-A7A9-ADA91D4D97F1}</b:Guid>
    <b:Author>
      <b:Author>
        <b:NameList>
          <b:Person>
            <b:Last>Volk</b:Last>
            <b:First>Alicia</b:First>
          </b:Person>
        </b:NameList>
      </b:Author>
    </b:Author>
    <b:Title>The Japanese Expressionist: Yorozu Tetsugorô (1885-1927) and the Language of Modern Art</b:Title>
    <b:City>Connecticut </b:City>
    <b:Publisher>Yale UP</b:Publisher>
    <b:Year>2005</b:Year>
    <b:RefOrder>3</b:RefOrder>
  </b:Source>
</b:Sources>
</file>

<file path=customXml/itemProps1.xml><?xml version="1.0" encoding="utf-8"?>
<ds:datastoreItem xmlns:ds="http://schemas.openxmlformats.org/officeDocument/2006/customXml" ds:itemID="{E24EAAB6-4B55-1646-A113-6C4DD170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1</Pages>
  <Words>289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14</cp:revision>
  <dcterms:created xsi:type="dcterms:W3CDTF">2015-01-15T04:52:00Z</dcterms:created>
  <dcterms:modified xsi:type="dcterms:W3CDTF">2015-01-15T05:12:00Z</dcterms:modified>
</cp:coreProperties>
</file>