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9A3F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A7A4F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A2132E8B0A3A549A61459296A14D8C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370C7B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C66F6B89C373468BC9091BBF163E33"/>
            </w:placeholder>
            <w:showingPlcHdr/>
            <w:text/>
          </w:sdtPr>
          <w:sdtContent>
            <w:tc>
              <w:tcPr>
                <w:tcW w:w="2073" w:type="dxa"/>
              </w:tcPr>
              <w:p w14:paraId="68AB6AFC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E1E0F672AF0C4A81C0FA04F648687C"/>
            </w:placeholder>
            <w:showingPlcHdr/>
            <w:text/>
          </w:sdtPr>
          <w:sdtContent>
            <w:tc>
              <w:tcPr>
                <w:tcW w:w="2551" w:type="dxa"/>
              </w:tcPr>
              <w:p w14:paraId="133430C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2160388E9EA83428CAAA86B23655FF2"/>
            </w:placeholder>
            <w:showingPlcHdr/>
            <w:text/>
          </w:sdtPr>
          <w:sdtContent>
            <w:tc>
              <w:tcPr>
                <w:tcW w:w="2642" w:type="dxa"/>
              </w:tcPr>
              <w:p w14:paraId="543FCCA2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00A05A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78DF9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2B9FD372FFD724089150A19A05E26C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E25F12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35A6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AA8C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C49E771D677A4987FA19E519D041E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3E16D95" w14:textId="77777777" w:rsidR="00B574C9" w:rsidRDefault="00CD6E1F" w:rsidP="00CD6E1F">
                <w:r>
                  <w:t xml:space="preserve">Ghent University </w:t>
                </w:r>
              </w:p>
            </w:tc>
          </w:sdtContent>
        </w:sdt>
      </w:tr>
    </w:tbl>
    <w:p w14:paraId="7740D1D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5E5E6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BE8E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E1DED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8E72AF14501AE4BAADB6D4AE3E0B8F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59536B" w14:textId="77777777" w:rsidR="003F0D73" w:rsidRPr="00FB589A" w:rsidRDefault="00CD6E1F" w:rsidP="00CD6E1F">
                <w:pPr>
                  <w:rPr>
                    <w:b/>
                  </w:rPr>
                </w:pPr>
                <w:r>
                  <w:rPr>
                    <w:b/>
                  </w:rPr>
                  <w:t>Man with a Movie Camera (1929)</w:t>
                </w:r>
              </w:p>
            </w:tc>
          </w:sdtContent>
        </w:sdt>
      </w:tr>
      <w:tr w:rsidR="00464699" w14:paraId="44EEF150" w14:textId="77777777" w:rsidTr="00117C2B">
        <w:sdt>
          <w:sdtPr>
            <w:alias w:val="Variant headwords"/>
            <w:tag w:val="variantHeadwords"/>
            <w:id w:val="173464402"/>
            <w:placeholder>
              <w:docPart w:val="4F20785D9ABF3E4084F3933883AB8D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2F26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281F16" w14:textId="77777777" w:rsidTr="003F0D73">
        <w:sdt>
          <w:sdtPr>
            <w:alias w:val="Abstract"/>
            <w:tag w:val="abstract"/>
            <w:id w:val="-635871867"/>
            <w:placeholder>
              <w:docPart w:val="B4B884561994E745B62F87A130AD810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AC684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F177AA2" w14:textId="77777777" w:rsidTr="003F0D73">
        <w:sdt>
          <w:sdtPr>
            <w:alias w:val="Article text"/>
            <w:tag w:val="articleText"/>
            <w:id w:val="634067588"/>
            <w:placeholder>
              <w:docPart w:val="EA976659FFEEC940842C06BAA13697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3D85E7" w14:textId="581189DE" w:rsidR="00CD6E1F" w:rsidRPr="00357875" w:rsidRDefault="00CD6E1F" w:rsidP="00CD6E1F">
                <w:pPr>
                  <w:jc w:val="both"/>
                </w:pPr>
                <w:r w:rsidRPr="00357875">
                  <w:t xml:space="preserve">Together with </w:t>
                </w:r>
                <w:r w:rsidRPr="00357875">
                  <w:rPr>
                    <w:i/>
                  </w:rPr>
                  <w:t>Berlin: Die Sinfonie der Großstadt</w:t>
                </w:r>
                <w:r w:rsidR="00A66749">
                  <w:t xml:space="preserve"> [</w:t>
                </w:r>
                <w:r w:rsidRPr="00E727B1">
                  <w:rPr>
                    <w:i/>
                  </w:rPr>
                  <w:t>Berlin: Symphony of a City</w:t>
                </w:r>
                <w:r w:rsidR="00A66749">
                  <w:t xml:space="preserve"> (</w:t>
                </w:r>
                <w:r w:rsidRPr="00357875">
                  <w:t>1927)</w:t>
                </w:r>
                <w:r w:rsidR="00A66749">
                  <w:t>]</w:t>
                </w:r>
                <w:r w:rsidRPr="00357875">
                  <w:t xml:space="preserve">, </w:t>
                </w:r>
                <w:r>
                  <w:rPr>
                    <w:i/>
                    <w:iCs/>
                  </w:rPr>
                  <w:t>Chelovek s kinoapparatom</w:t>
                </w:r>
                <w:r w:rsidRPr="00B31ED6">
                  <w:rPr>
                    <w:i/>
                  </w:rPr>
                  <w:t xml:space="preserve"> </w:t>
                </w:r>
                <w:r w:rsidR="008F6425">
                  <w:t>[</w:t>
                </w:r>
                <w:r w:rsidRPr="00B31ED6">
                  <w:rPr>
                    <w:i/>
                  </w:rPr>
                  <w:t>Man with a Movie Camera</w:t>
                </w:r>
                <w:r w:rsidR="00A66749">
                  <w:rPr>
                    <w:i/>
                  </w:rPr>
                  <w:t xml:space="preserve"> </w:t>
                </w:r>
                <w:r w:rsidR="00A66749">
                  <w:t>(1929)</w:t>
                </w:r>
                <w:r w:rsidR="008F6425">
                  <w:t>]</w:t>
                </w:r>
                <w:r w:rsidRPr="00357875">
                  <w:t xml:space="preserve"> is one of the best-known examples of a </w:t>
                </w:r>
                <w:r w:rsidR="008F6425">
                  <w:rPr>
                    <w:iCs/>
                  </w:rPr>
                  <w:t xml:space="preserve">city symphony — </w:t>
                </w:r>
                <w:r w:rsidRPr="00357875">
                  <w:rPr>
                    <w:iCs/>
                  </w:rPr>
                  <w:t>a film</w:t>
                </w:r>
                <w:r w:rsidRPr="00357875">
                  <w:t xml:space="preserve"> genre that is also describ</w:t>
                </w:r>
                <w:r w:rsidR="00F36063">
                  <w:t>ed as ‘city film’</w:t>
                </w:r>
                <w:r w:rsidR="0006215D">
                  <w:t xml:space="preserve"> or ‘city poem,’</w:t>
                </w:r>
                <w:r w:rsidRPr="00357875">
                  <w:t xml:space="preserve"> combining elements of documentary, narrative, and experimental film. </w:t>
                </w:r>
                <w:r w:rsidR="001B294E">
                  <w:t>Written and directed</w:t>
                </w:r>
                <w:r w:rsidRPr="00357875">
                  <w:t xml:space="preserve"> by Dziga Vertov, the film was shot in Moscow, Kiev</w:t>
                </w:r>
                <w:r w:rsidR="00147C90">
                  <w:t>,</w:t>
                </w:r>
                <w:r w:rsidRPr="00357875">
                  <w:t xml:space="preserve"> and Odessa</w:t>
                </w:r>
                <w:r w:rsidR="00117C2B">
                  <w:t>,</w:t>
                </w:r>
                <w:r w:rsidRPr="00357875">
                  <w:t xml:space="preserve"> and depicts modern urban life </w:t>
                </w:r>
                <w:r w:rsidR="00C80358">
                  <w:t>throughout a</w:t>
                </w:r>
                <w:r w:rsidRPr="00357875">
                  <w:t xml:space="preserve"> single day. Focusing on the icons of urban modernity (industry, motorized traffic, anonymous masses, shop windows, mass entertainment), the film evokes rhythms of metropolitan life by </w:t>
                </w:r>
                <w:r w:rsidR="00EB3E1E">
                  <w:t>through</w:t>
                </w:r>
                <w:r w:rsidRPr="00357875">
                  <w:t xml:space="preserve"> experimental techniques </w:t>
                </w:r>
                <w:r w:rsidR="00EB3E1E">
                  <w:t>including</w:t>
                </w:r>
                <w:r w:rsidRPr="00357875">
                  <w:t xml:space="preserve"> fast editing, split screens, fast motion, jump cuts, freeze frames, multiple exposures, and stop-motion animat</w:t>
                </w:r>
                <w:r w:rsidR="003E3A78">
                  <w:t xml:space="preserve">ion. Vertov </w:t>
                </w:r>
                <w:r w:rsidR="007F6738">
                  <w:t>included</w:t>
                </w:r>
                <w:r w:rsidRPr="00357875">
                  <w:t xml:space="preserve"> element</w:t>
                </w:r>
                <w:r w:rsidR="007F6738">
                  <w:t>s</w:t>
                </w:r>
                <w:r w:rsidRPr="00357875">
                  <w:t xml:space="preserve"> of avant-garde self-reflection, </w:t>
                </w:r>
                <w:r w:rsidR="007F6738">
                  <w:t>and featured images of the film’s production. Specifically, the film features an</w:t>
                </w:r>
                <w:r w:rsidRPr="00357875">
                  <w:t xml:space="preserve"> omnipresent </w:t>
                </w:r>
                <w:r w:rsidR="007F6738">
                  <w:t>camera</w:t>
                </w:r>
                <w:r w:rsidRPr="00357875">
                  <w:t xml:space="preserve">man shooting the film, </w:t>
                </w:r>
                <w:r w:rsidR="007F6738">
                  <w:t>a</w:t>
                </w:r>
                <w:r w:rsidRPr="00357875">
                  <w:t xml:space="preserve"> woman editing it, the film operator screening it, and spectators watching it. Taking the pulse of the city and quite literally translating it into the rhythm of cinema, Vertov’s meta-film makes explicit the connection between film spectatorship and the stimulus-response mechanisms said to be pr</w:t>
                </w:r>
                <w:r w:rsidR="00777813">
                  <w:t>oduced by metropolitan modernity.</w:t>
                </w:r>
                <w:bookmarkStart w:id="0" w:name="_GoBack"/>
                <w:bookmarkEnd w:id="0"/>
                <w:r w:rsidRPr="00357875">
                  <w:t xml:space="preserve"> </w:t>
                </w:r>
              </w:p>
              <w:p w14:paraId="0346D2F4" w14:textId="77777777" w:rsidR="003F0D73" w:rsidRDefault="003F0D73" w:rsidP="00C27FAB"/>
            </w:tc>
          </w:sdtContent>
        </w:sdt>
      </w:tr>
      <w:tr w:rsidR="003235A7" w14:paraId="10625764" w14:textId="77777777" w:rsidTr="003235A7">
        <w:tc>
          <w:tcPr>
            <w:tcW w:w="9016" w:type="dxa"/>
          </w:tcPr>
          <w:p w14:paraId="52C888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38A2080944EA7458BD162ED8C68F922"/>
              </w:placeholder>
            </w:sdtPr>
            <w:sdtContent>
              <w:p w14:paraId="721DD3DB" w14:textId="5442E023" w:rsidR="00CD6E1F" w:rsidRDefault="00CD6E1F" w:rsidP="00CD6E1F">
                <w:pPr>
                  <w:tabs>
                    <w:tab w:val="left" w:pos="0"/>
                    <w:tab w:val="left" w:pos="566"/>
                    <w:tab w:val="left" w:pos="1132"/>
                    <w:tab w:val="left" w:pos="1699"/>
                    <w:tab w:val="left" w:pos="2265"/>
                    <w:tab w:val="left" w:pos="2832"/>
                    <w:tab w:val="left" w:pos="3398"/>
                    <w:tab w:val="left" w:pos="3964"/>
                    <w:tab w:val="left" w:pos="4531"/>
                    <w:tab w:val="left" w:pos="5097"/>
                    <w:tab w:val="left" w:pos="5664"/>
                    <w:tab w:val="left" w:pos="6230"/>
                    <w:tab w:val="left" w:pos="6796"/>
                    <w:tab w:val="left" w:pos="7363"/>
                    <w:tab w:val="left" w:pos="7929"/>
                    <w:tab w:val="left" w:pos="8496"/>
                    <w:tab w:val="left" w:pos="9062"/>
                    <w:tab w:val="left" w:pos="9628"/>
                    <w:tab w:val="left" w:pos="10195"/>
                  </w:tabs>
                  <w:suppressAutoHyphens/>
                  <w:jc w:val="both"/>
                </w:pPr>
                <w:r w:rsidRPr="00ED7E1D">
                  <w:t>Graf, A</w:t>
                </w:r>
                <w:r w:rsidR="00B22064">
                  <w:t>lexander</w:t>
                </w:r>
                <w:r w:rsidR="00394AFD">
                  <w:t xml:space="preserve">. </w:t>
                </w:r>
                <w:r w:rsidR="00B22064">
                  <w:t>‘</w:t>
                </w:r>
                <w:r w:rsidRPr="00ED7E1D">
                  <w:t>Berlin – Moscow: On the Montage Aesthetic in the Ci</w:t>
                </w:r>
                <w:r w:rsidR="00B22064">
                  <w:t>ty Symphony Films of the 1920s.’</w:t>
                </w:r>
                <w:r w:rsidRPr="00ED7E1D">
                  <w:t xml:space="preserve"> </w:t>
                </w:r>
                <w:r w:rsidRPr="00ED7E1D">
                  <w:rPr>
                    <w:i/>
                  </w:rPr>
                  <w:t>Avant-Garde Film</w:t>
                </w:r>
                <w:r w:rsidR="00B22064">
                  <w:t xml:space="preserve">. Eds. </w:t>
                </w:r>
                <w:r w:rsidR="00B22064" w:rsidRPr="00ED7E1D">
                  <w:t>Graf</w:t>
                </w:r>
                <w:r w:rsidR="00B22064">
                  <w:t xml:space="preserve">, Alexander., and Dietrich Scheunemann. </w:t>
                </w:r>
                <w:r>
                  <w:t>Amsterdam: Rodopi</w:t>
                </w:r>
                <w:r w:rsidR="00B22064">
                  <w:t xml:space="preserve">, 2007. </w:t>
                </w:r>
                <w:r w:rsidRPr="00ED7E1D">
                  <w:t>77-92.</w:t>
                </w:r>
              </w:p>
              <w:p w14:paraId="7D5575C3" w14:textId="77777777" w:rsidR="00CD6E1F" w:rsidRDefault="00CD6E1F" w:rsidP="00CD6E1F">
                <w:pPr>
                  <w:tabs>
                    <w:tab w:val="left" w:pos="0"/>
                    <w:tab w:val="left" w:pos="566"/>
                    <w:tab w:val="left" w:pos="1132"/>
                    <w:tab w:val="left" w:pos="1699"/>
                    <w:tab w:val="left" w:pos="2265"/>
                    <w:tab w:val="left" w:pos="2832"/>
                    <w:tab w:val="left" w:pos="3398"/>
                    <w:tab w:val="left" w:pos="3964"/>
                    <w:tab w:val="left" w:pos="4531"/>
                    <w:tab w:val="left" w:pos="5097"/>
                    <w:tab w:val="left" w:pos="5664"/>
                    <w:tab w:val="left" w:pos="6230"/>
                    <w:tab w:val="left" w:pos="6796"/>
                    <w:tab w:val="left" w:pos="7363"/>
                    <w:tab w:val="left" w:pos="7929"/>
                    <w:tab w:val="left" w:pos="8496"/>
                    <w:tab w:val="left" w:pos="9062"/>
                    <w:tab w:val="left" w:pos="9628"/>
                    <w:tab w:val="left" w:pos="10195"/>
                  </w:tabs>
                  <w:suppressAutoHyphens/>
                  <w:jc w:val="both"/>
                </w:pPr>
              </w:p>
              <w:p w14:paraId="5293A7C2" w14:textId="24F7275F" w:rsidR="00CD6E1F" w:rsidRDefault="00CD6E1F" w:rsidP="00CD6E1F">
                <w:pPr>
                  <w:tabs>
                    <w:tab w:val="left" w:pos="0"/>
                    <w:tab w:val="left" w:pos="566"/>
                    <w:tab w:val="left" w:pos="1132"/>
                    <w:tab w:val="left" w:pos="1699"/>
                    <w:tab w:val="left" w:pos="2265"/>
                    <w:tab w:val="left" w:pos="2832"/>
                    <w:tab w:val="left" w:pos="3398"/>
                    <w:tab w:val="left" w:pos="3964"/>
                    <w:tab w:val="left" w:pos="4531"/>
                    <w:tab w:val="left" w:pos="5097"/>
                    <w:tab w:val="left" w:pos="5664"/>
                    <w:tab w:val="left" w:pos="6230"/>
                    <w:tab w:val="left" w:pos="6796"/>
                    <w:tab w:val="left" w:pos="7363"/>
                    <w:tab w:val="left" w:pos="7929"/>
                    <w:tab w:val="left" w:pos="8496"/>
                    <w:tab w:val="left" w:pos="9062"/>
                    <w:tab w:val="left" w:pos="9628"/>
                    <w:tab w:val="left" w:pos="10195"/>
                  </w:tabs>
                  <w:suppressAutoHyphens/>
                  <w:jc w:val="both"/>
                </w:pPr>
                <w:r>
                  <w:t>Tsivian, Y</w:t>
                </w:r>
                <w:r w:rsidR="00225077">
                  <w:t>uri</w:t>
                </w:r>
                <w:r>
                  <w:t>.</w:t>
                </w:r>
                <w:r w:rsidR="00225077">
                  <w:t>, ed.</w:t>
                </w:r>
                <w:r w:rsidR="00DE306F">
                  <w:t xml:space="preserve"> </w:t>
                </w:r>
                <w:r w:rsidRPr="007E3384">
                  <w:rPr>
                    <w:i/>
                  </w:rPr>
                  <w:t>Lines of Resistance: Dziga Vertov and the Twenties</w:t>
                </w:r>
                <w:r w:rsidR="00225077">
                  <w:t xml:space="preserve">. </w:t>
                </w:r>
                <w:r>
                  <w:t>Pordeno</w:t>
                </w:r>
                <w:r w:rsidR="00225077">
                  <w:t xml:space="preserve">ne: Il Giornate del Cinema Muto, 2004. </w:t>
                </w:r>
              </w:p>
              <w:p w14:paraId="0597A94D" w14:textId="77777777" w:rsidR="00CD6E1F" w:rsidRPr="00ED7E1D" w:rsidRDefault="00CD6E1F" w:rsidP="00CD6E1F">
                <w:pPr>
                  <w:tabs>
                    <w:tab w:val="left" w:pos="0"/>
                    <w:tab w:val="left" w:pos="566"/>
                    <w:tab w:val="left" w:pos="1132"/>
                    <w:tab w:val="left" w:pos="1699"/>
                    <w:tab w:val="left" w:pos="2265"/>
                    <w:tab w:val="left" w:pos="2832"/>
                    <w:tab w:val="left" w:pos="3398"/>
                    <w:tab w:val="left" w:pos="3964"/>
                    <w:tab w:val="left" w:pos="4531"/>
                    <w:tab w:val="left" w:pos="5097"/>
                    <w:tab w:val="left" w:pos="5664"/>
                    <w:tab w:val="left" w:pos="6230"/>
                    <w:tab w:val="left" w:pos="6796"/>
                    <w:tab w:val="left" w:pos="7363"/>
                    <w:tab w:val="left" w:pos="7929"/>
                    <w:tab w:val="left" w:pos="8496"/>
                    <w:tab w:val="left" w:pos="9062"/>
                    <w:tab w:val="left" w:pos="9628"/>
                    <w:tab w:val="left" w:pos="10195"/>
                  </w:tabs>
                  <w:suppressAutoHyphens/>
                  <w:jc w:val="both"/>
                </w:pPr>
              </w:p>
              <w:p w14:paraId="2646B110" w14:textId="03B7FE7E" w:rsidR="00CD6E1F" w:rsidRPr="00420FD4" w:rsidRDefault="00CD6E1F" w:rsidP="00CD6E1F">
                <w:pPr>
                  <w:jc w:val="both"/>
                </w:pPr>
                <w:r w:rsidRPr="00420FD4">
                  <w:t>Turvey, M</w:t>
                </w:r>
                <w:r w:rsidR="00AC7F33">
                  <w:t>alcolm. ‘</w:t>
                </w:r>
                <w:r w:rsidRPr="00420FD4">
                  <w:t xml:space="preserve">City Symphony and </w:t>
                </w:r>
                <w:r w:rsidRPr="00420FD4">
                  <w:rPr>
                    <w:i/>
                  </w:rPr>
                  <w:t>Man with a Movie Camera</w:t>
                </w:r>
                <w:r w:rsidR="00AC7F33">
                  <w:t xml:space="preserve">.’ </w:t>
                </w:r>
                <w:r w:rsidRPr="00420FD4">
                  <w:rPr>
                    <w:i/>
                  </w:rPr>
                  <w:t>The Filming of Modern Life: European Avant-Garde Film of the 1920s</w:t>
                </w:r>
                <w:r w:rsidR="00D4129B">
                  <w:t>.</w:t>
                </w:r>
                <w:r>
                  <w:t xml:space="preserve"> Cambridge, MA: MIT Press</w:t>
                </w:r>
                <w:r w:rsidRPr="00420FD4">
                  <w:t xml:space="preserve">, </w:t>
                </w:r>
                <w:r w:rsidR="00D4129B">
                  <w:t xml:space="preserve">2011. </w:t>
                </w:r>
                <w:r w:rsidRPr="00420FD4">
                  <w:t>135-62.</w:t>
                </w:r>
              </w:p>
              <w:p w14:paraId="01036E3C" w14:textId="77777777" w:rsidR="00CD6E1F" w:rsidRDefault="00CD6E1F" w:rsidP="00CD6E1F">
                <w:pPr>
                  <w:jc w:val="both"/>
                </w:pPr>
              </w:p>
              <w:p w14:paraId="7BA8A8D8" w14:textId="77777777" w:rsidR="003235A7" w:rsidRDefault="00117C2B" w:rsidP="00FB11DE"/>
            </w:sdtContent>
          </w:sdt>
        </w:tc>
      </w:tr>
    </w:tbl>
    <w:p w14:paraId="27BF4C2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E9BEC" w14:textId="77777777" w:rsidR="00117C2B" w:rsidRDefault="00117C2B" w:rsidP="007A0D55">
      <w:pPr>
        <w:spacing w:after="0" w:line="240" w:lineRule="auto"/>
      </w:pPr>
      <w:r>
        <w:separator/>
      </w:r>
    </w:p>
  </w:endnote>
  <w:endnote w:type="continuationSeparator" w:id="0">
    <w:p w14:paraId="5771E24A" w14:textId="77777777" w:rsidR="00117C2B" w:rsidRDefault="00117C2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9502D" w14:textId="77777777" w:rsidR="00117C2B" w:rsidRDefault="00117C2B" w:rsidP="007A0D55">
      <w:pPr>
        <w:spacing w:after="0" w:line="240" w:lineRule="auto"/>
      </w:pPr>
      <w:r>
        <w:separator/>
      </w:r>
    </w:p>
  </w:footnote>
  <w:footnote w:type="continuationSeparator" w:id="0">
    <w:p w14:paraId="1A82455A" w14:textId="77777777" w:rsidR="00117C2B" w:rsidRDefault="00117C2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34BF9" w14:textId="77777777" w:rsidR="00117C2B" w:rsidRDefault="00117C2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716725C" w14:textId="77777777" w:rsidR="00117C2B" w:rsidRDefault="00117C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1F"/>
    <w:rsid w:val="00032559"/>
    <w:rsid w:val="00052040"/>
    <w:rsid w:val="0006215D"/>
    <w:rsid w:val="000B25AE"/>
    <w:rsid w:val="000B55AB"/>
    <w:rsid w:val="000D24DC"/>
    <w:rsid w:val="00101B2E"/>
    <w:rsid w:val="00116FA0"/>
    <w:rsid w:val="00117C2B"/>
    <w:rsid w:val="00147C90"/>
    <w:rsid w:val="0015114C"/>
    <w:rsid w:val="001A21F3"/>
    <w:rsid w:val="001A2537"/>
    <w:rsid w:val="001A6A06"/>
    <w:rsid w:val="001B294E"/>
    <w:rsid w:val="00210C03"/>
    <w:rsid w:val="002162E2"/>
    <w:rsid w:val="00225077"/>
    <w:rsid w:val="00225C5A"/>
    <w:rsid w:val="00230B10"/>
    <w:rsid w:val="00234353"/>
    <w:rsid w:val="00244BB0"/>
    <w:rsid w:val="002A0A0D"/>
    <w:rsid w:val="002B0B37"/>
    <w:rsid w:val="0030662D"/>
    <w:rsid w:val="00317569"/>
    <w:rsid w:val="003235A7"/>
    <w:rsid w:val="003677B6"/>
    <w:rsid w:val="00394AFD"/>
    <w:rsid w:val="003D3579"/>
    <w:rsid w:val="003E2795"/>
    <w:rsid w:val="003E3A78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7813"/>
    <w:rsid w:val="00780D95"/>
    <w:rsid w:val="00780DC7"/>
    <w:rsid w:val="007A0D55"/>
    <w:rsid w:val="007B3377"/>
    <w:rsid w:val="007E5F44"/>
    <w:rsid w:val="007F6738"/>
    <w:rsid w:val="00821DE3"/>
    <w:rsid w:val="00846CE1"/>
    <w:rsid w:val="008A5B87"/>
    <w:rsid w:val="008F6425"/>
    <w:rsid w:val="00922950"/>
    <w:rsid w:val="009A7264"/>
    <w:rsid w:val="009D1606"/>
    <w:rsid w:val="009E18A1"/>
    <w:rsid w:val="009E73D7"/>
    <w:rsid w:val="00A27D2C"/>
    <w:rsid w:val="00A66749"/>
    <w:rsid w:val="00A76FD9"/>
    <w:rsid w:val="00AB436D"/>
    <w:rsid w:val="00AC7F33"/>
    <w:rsid w:val="00AD2F24"/>
    <w:rsid w:val="00AD4844"/>
    <w:rsid w:val="00B219AE"/>
    <w:rsid w:val="00B22064"/>
    <w:rsid w:val="00B33145"/>
    <w:rsid w:val="00B574C9"/>
    <w:rsid w:val="00BC39C9"/>
    <w:rsid w:val="00BE5BF7"/>
    <w:rsid w:val="00BF40E1"/>
    <w:rsid w:val="00C27FAB"/>
    <w:rsid w:val="00C358D4"/>
    <w:rsid w:val="00C6296B"/>
    <w:rsid w:val="00C80358"/>
    <w:rsid w:val="00CC586D"/>
    <w:rsid w:val="00CD6E1F"/>
    <w:rsid w:val="00CF1542"/>
    <w:rsid w:val="00CF3EC5"/>
    <w:rsid w:val="00D4129B"/>
    <w:rsid w:val="00D656DA"/>
    <w:rsid w:val="00D83300"/>
    <w:rsid w:val="00DC6B48"/>
    <w:rsid w:val="00DE306F"/>
    <w:rsid w:val="00DF01B0"/>
    <w:rsid w:val="00E85A05"/>
    <w:rsid w:val="00E95829"/>
    <w:rsid w:val="00EA606C"/>
    <w:rsid w:val="00EB0C8C"/>
    <w:rsid w:val="00EB3E1E"/>
    <w:rsid w:val="00EB51FD"/>
    <w:rsid w:val="00EB77DB"/>
    <w:rsid w:val="00ED139F"/>
    <w:rsid w:val="00EF74F7"/>
    <w:rsid w:val="00F3606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A0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6E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6E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2132E8B0A3A549A61459296A14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8540-3E79-AB46-AA07-E0ACD25DAC85}"/>
      </w:docPartPr>
      <w:docPartBody>
        <w:p w:rsidR="00B13FB4" w:rsidRDefault="00B13FB4">
          <w:pPr>
            <w:pStyle w:val="EA2132E8B0A3A549A61459296A14D8C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C66F6B89C373468BC9091BBF16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4FF40-33BD-824D-8A80-C2D6EEEE159F}"/>
      </w:docPartPr>
      <w:docPartBody>
        <w:p w:rsidR="00B13FB4" w:rsidRDefault="00B13FB4">
          <w:pPr>
            <w:pStyle w:val="03C66F6B89C373468BC9091BBF163E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E1E0F672AF0C4A81C0FA04F648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1AB6-AE7A-AC4F-A46C-810B41444998}"/>
      </w:docPartPr>
      <w:docPartBody>
        <w:p w:rsidR="00B13FB4" w:rsidRDefault="00B13FB4">
          <w:pPr>
            <w:pStyle w:val="D0E1E0F672AF0C4A81C0FA04F64868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2160388E9EA83428CAAA86B23655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34C16-800F-D044-A70B-CB69658541D6}"/>
      </w:docPartPr>
      <w:docPartBody>
        <w:p w:rsidR="00B13FB4" w:rsidRDefault="00B13FB4">
          <w:pPr>
            <w:pStyle w:val="72160388E9EA83428CAAA86B23655FF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2B9FD372FFD724089150A19A05E2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59B1E-2140-3D40-ACB1-8AE628EF7E63}"/>
      </w:docPartPr>
      <w:docPartBody>
        <w:p w:rsidR="00B13FB4" w:rsidRDefault="00B13FB4">
          <w:pPr>
            <w:pStyle w:val="82B9FD372FFD724089150A19A05E26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C49E771D677A4987FA19E519D04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438F-EF29-3B41-AC6E-A65580D84FAA}"/>
      </w:docPartPr>
      <w:docPartBody>
        <w:p w:rsidR="00B13FB4" w:rsidRDefault="00B13FB4">
          <w:pPr>
            <w:pStyle w:val="6EC49E771D677A4987FA19E519D041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72AF14501AE4BAADB6D4AE3E0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4B86F-5F3D-4D4C-94F4-856A609C9D4B}"/>
      </w:docPartPr>
      <w:docPartBody>
        <w:p w:rsidR="00B13FB4" w:rsidRDefault="00B13FB4">
          <w:pPr>
            <w:pStyle w:val="38E72AF14501AE4BAADB6D4AE3E0B8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20785D9ABF3E4084F3933883AB8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E535-4310-D84A-8E85-B7B4DED78445}"/>
      </w:docPartPr>
      <w:docPartBody>
        <w:p w:rsidR="00B13FB4" w:rsidRDefault="00B13FB4">
          <w:pPr>
            <w:pStyle w:val="4F20785D9ABF3E4084F3933883AB8D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B884561994E745B62F87A130AD8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C1F0-670E-4347-9FCA-850017F59477}"/>
      </w:docPartPr>
      <w:docPartBody>
        <w:p w:rsidR="00B13FB4" w:rsidRDefault="00B13FB4">
          <w:pPr>
            <w:pStyle w:val="B4B884561994E745B62F87A130AD81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976659FFEEC940842C06BAA1369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2E03E-2FFF-D640-BEB2-831B36269276}"/>
      </w:docPartPr>
      <w:docPartBody>
        <w:p w:rsidR="00B13FB4" w:rsidRDefault="00B13FB4">
          <w:pPr>
            <w:pStyle w:val="EA976659FFEEC940842C06BAA13697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38A2080944EA7458BD162ED8C68F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A5685-5379-4D42-822E-C2E0ADD93B45}"/>
      </w:docPartPr>
      <w:docPartBody>
        <w:p w:rsidR="00B13FB4" w:rsidRDefault="00B13FB4">
          <w:pPr>
            <w:pStyle w:val="838A2080944EA7458BD162ED8C68F9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B4"/>
    <w:rsid w:val="00B1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2132E8B0A3A549A61459296A14D8C2">
    <w:name w:val="EA2132E8B0A3A549A61459296A14D8C2"/>
  </w:style>
  <w:style w:type="paragraph" w:customStyle="1" w:styleId="03C66F6B89C373468BC9091BBF163E33">
    <w:name w:val="03C66F6B89C373468BC9091BBF163E33"/>
  </w:style>
  <w:style w:type="paragraph" w:customStyle="1" w:styleId="D0E1E0F672AF0C4A81C0FA04F648687C">
    <w:name w:val="D0E1E0F672AF0C4A81C0FA04F648687C"/>
  </w:style>
  <w:style w:type="paragraph" w:customStyle="1" w:styleId="72160388E9EA83428CAAA86B23655FF2">
    <w:name w:val="72160388E9EA83428CAAA86B23655FF2"/>
  </w:style>
  <w:style w:type="paragraph" w:customStyle="1" w:styleId="82B9FD372FFD724089150A19A05E26CE">
    <w:name w:val="82B9FD372FFD724089150A19A05E26CE"/>
  </w:style>
  <w:style w:type="paragraph" w:customStyle="1" w:styleId="6EC49E771D677A4987FA19E519D041E0">
    <w:name w:val="6EC49E771D677A4987FA19E519D041E0"/>
  </w:style>
  <w:style w:type="paragraph" w:customStyle="1" w:styleId="38E72AF14501AE4BAADB6D4AE3E0B8FA">
    <w:name w:val="38E72AF14501AE4BAADB6D4AE3E0B8FA"/>
  </w:style>
  <w:style w:type="paragraph" w:customStyle="1" w:styleId="4F20785D9ABF3E4084F3933883AB8DEE">
    <w:name w:val="4F20785D9ABF3E4084F3933883AB8DEE"/>
  </w:style>
  <w:style w:type="paragraph" w:customStyle="1" w:styleId="B4B884561994E745B62F87A130AD8101">
    <w:name w:val="B4B884561994E745B62F87A130AD8101"/>
  </w:style>
  <w:style w:type="paragraph" w:customStyle="1" w:styleId="EA976659FFEEC940842C06BAA1369793">
    <w:name w:val="EA976659FFEEC940842C06BAA1369793"/>
  </w:style>
  <w:style w:type="paragraph" w:customStyle="1" w:styleId="838A2080944EA7458BD162ED8C68F922">
    <w:name w:val="838A2080944EA7458BD162ED8C68F9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2132E8B0A3A549A61459296A14D8C2">
    <w:name w:val="EA2132E8B0A3A549A61459296A14D8C2"/>
  </w:style>
  <w:style w:type="paragraph" w:customStyle="1" w:styleId="03C66F6B89C373468BC9091BBF163E33">
    <w:name w:val="03C66F6B89C373468BC9091BBF163E33"/>
  </w:style>
  <w:style w:type="paragraph" w:customStyle="1" w:styleId="D0E1E0F672AF0C4A81C0FA04F648687C">
    <w:name w:val="D0E1E0F672AF0C4A81C0FA04F648687C"/>
  </w:style>
  <w:style w:type="paragraph" w:customStyle="1" w:styleId="72160388E9EA83428CAAA86B23655FF2">
    <w:name w:val="72160388E9EA83428CAAA86B23655FF2"/>
  </w:style>
  <w:style w:type="paragraph" w:customStyle="1" w:styleId="82B9FD372FFD724089150A19A05E26CE">
    <w:name w:val="82B9FD372FFD724089150A19A05E26CE"/>
  </w:style>
  <w:style w:type="paragraph" w:customStyle="1" w:styleId="6EC49E771D677A4987FA19E519D041E0">
    <w:name w:val="6EC49E771D677A4987FA19E519D041E0"/>
  </w:style>
  <w:style w:type="paragraph" w:customStyle="1" w:styleId="38E72AF14501AE4BAADB6D4AE3E0B8FA">
    <w:name w:val="38E72AF14501AE4BAADB6D4AE3E0B8FA"/>
  </w:style>
  <w:style w:type="paragraph" w:customStyle="1" w:styleId="4F20785D9ABF3E4084F3933883AB8DEE">
    <w:name w:val="4F20785D9ABF3E4084F3933883AB8DEE"/>
  </w:style>
  <w:style w:type="paragraph" w:customStyle="1" w:styleId="B4B884561994E745B62F87A130AD8101">
    <w:name w:val="B4B884561994E745B62F87A130AD8101"/>
  </w:style>
  <w:style w:type="paragraph" w:customStyle="1" w:styleId="EA976659FFEEC940842C06BAA1369793">
    <w:name w:val="EA976659FFEEC940842C06BAA1369793"/>
  </w:style>
  <w:style w:type="paragraph" w:customStyle="1" w:styleId="838A2080944EA7458BD162ED8C68F922">
    <w:name w:val="838A2080944EA7458BD162ED8C68F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1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22</cp:revision>
  <dcterms:created xsi:type="dcterms:W3CDTF">2014-09-09T18:12:00Z</dcterms:created>
  <dcterms:modified xsi:type="dcterms:W3CDTF">2014-09-20T21:04:00Z</dcterms:modified>
</cp:coreProperties>
</file>