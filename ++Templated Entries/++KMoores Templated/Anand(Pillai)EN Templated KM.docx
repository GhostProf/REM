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Content>
            <w:tc>
              <w:tcPr>
                <w:tcW w:w="1259" w:type="dxa"/>
              </w:tcPr>
              <w:p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Content>
            <w:tc>
              <w:tcPr>
                <w:tcW w:w="2073" w:type="dxa"/>
              </w:tcPr>
              <w:p w:rsidR="00B574C9" w:rsidRDefault="00EC71F4" w:rsidP="00EC71F4">
                <w:r>
                  <w:t>Sharon</w:t>
                </w:r>
              </w:p>
            </w:tc>
          </w:sdtContent>
        </w:sdt>
        <w:sdt>
          <w:sdtPr>
            <w:alias w:val="Middle name"/>
            <w:tag w:val="authorMiddleName"/>
            <w:id w:val="-2076034781"/>
            <w:placeholder>
              <w:docPart w:val="1C8FFC3771CCBD4B89C55E0A0635859D"/>
            </w:placeholder>
            <w:showingPlcHdr/>
            <w:text/>
          </w:sdtPr>
          <w:sdtContent>
            <w:tc>
              <w:tcPr>
                <w:tcW w:w="2551" w:type="dxa"/>
              </w:tcPr>
              <w:p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Content>
            <w:tc>
              <w:tcPr>
                <w:tcW w:w="2642" w:type="dxa"/>
              </w:tcPr>
              <w:p w:rsidR="00B574C9" w:rsidRDefault="00EC71F4" w:rsidP="00EC71F4">
                <w:r>
                  <w:t>Pillai</w:t>
                </w:r>
              </w:p>
            </w:tc>
          </w:sdtContent>
        </w:sdt>
      </w:tr>
      <w:tr w:rsidR="00B574C9">
        <w:trPr>
          <w:trHeight w:val="986"/>
        </w:trPr>
        <w:tc>
          <w:tcPr>
            <w:tcW w:w="491" w:type="dxa"/>
            <w:vMerge/>
            <w:shd w:val="clear" w:color="auto" w:fill="A6A6A6" w:themeFill="background1" w:themeFillShade="A6"/>
          </w:tcPr>
          <w:p w:rsidR="00B574C9" w:rsidRPr="001A6A06" w:rsidRDefault="00AF7909" w:rsidP="00CF1542">
            <w:pPr>
              <w:jc w:val="center"/>
              <w:rPr>
                <w:b/>
                <w:color w:val="FFFFFF" w:themeColor="background1"/>
              </w:rPr>
            </w:pPr>
          </w:p>
        </w:tc>
        <w:sdt>
          <w:sdtPr>
            <w:alias w:val="Biography"/>
            <w:tag w:val="authorBiography"/>
            <w:id w:val="938807824"/>
            <w:placeholder>
              <w:docPart w:val="61EB388396BCB64BBEE2556DB2A76994"/>
            </w:placeholder>
            <w:showingPlcHdr/>
          </w:sdtPr>
          <w:sdtContent>
            <w:tc>
              <w:tcPr>
                <w:tcW w:w="8525" w:type="dxa"/>
                <w:gridSpan w:val="4"/>
              </w:tcPr>
              <w:p w:rsidR="00B574C9" w:rsidRDefault="00EC71F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AF7909" w:rsidP="00CF1542">
            <w:pPr>
              <w:jc w:val="center"/>
              <w:rPr>
                <w:b/>
                <w:color w:val="FFFFFF" w:themeColor="background1"/>
              </w:rPr>
            </w:pPr>
          </w:p>
        </w:tc>
        <w:sdt>
          <w:sdtPr>
            <w:alias w:val="Affiliation"/>
            <w:tag w:val="affiliation"/>
            <w:id w:val="2012937915"/>
            <w:placeholder>
              <w:docPart w:val="31456A6E59141946970611487B0096DC"/>
            </w:placeholder>
            <w:showingPlcHdr/>
            <w:text/>
          </w:sdtPr>
          <w:sdtContent>
            <w:tc>
              <w:tcPr>
                <w:tcW w:w="8525" w:type="dxa"/>
                <w:gridSpan w:val="4"/>
              </w:tcPr>
              <w:p w:rsidR="00B574C9" w:rsidRDefault="00EC71F4" w:rsidP="00B574C9">
                <w:r>
                  <w:rPr>
                    <w:rStyle w:val="PlaceholderText"/>
                  </w:rPr>
                  <w:t>[Enter the institution with which you are affiliated]</w:t>
                </w:r>
              </w:p>
            </w:tc>
          </w:sdtContent>
        </w:sdt>
      </w:tr>
    </w:tbl>
    <w:p w:rsidR="003D3579" w:rsidRDefault="00AF790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242"/>
      </w:tblGrid>
      <w:tr w:rsidR="00244BB0" w:rsidRPr="00244BB0">
        <w:tc>
          <w:tcPr>
            <w:tcW w:w="9016" w:type="dxa"/>
            <w:shd w:val="clear" w:color="auto" w:fill="A6A6A6" w:themeFill="background1" w:themeFillShade="A6"/>
            <w:tcMar>
              <w:top w:w="113" w:type="dxa"/>
              <w:bottom w:w="113" w:type="dxa"/>
            </w:tcMar>
          </w:tcPr>
          <w:p w:rsidR="00244BB0" w:rsidRPr="00244BB0" w:rsidRDefault="00EC71F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A9A93DE956E85D4F98E632340D55CAA2"/>
            </w:placeholder>
            <w:text/>
          </w:sdtPr>
          <w:sdtContent>
            <w:tc>
              <w:tcPr>
                <w:tcW w:w="9016" w:type="dxa"/>
                <w:tcMar>
                  <w:top w:w="113" w:type="dxa"/>
                  <w:bottom w:w="113" w:type="dxa"/>
                </w:tcMar>
              </w:tcPr>
              <w:p w:rsidR="003F0D73" w:rsidRPr="00FB589A" w:rsidRDefault="00EC71F4" w:rsidP="00EC71F4">
                <w:pPr>
                  <w:pStyle w:val="Heading1"/>
                  <w:outlineLvl w:val="0"/>
                </w:pPr>
                <w:r>
                  <w:rPr>
                    <w:lang w:val="en-US"/>
                  </w:rPr>
                  <w:t>Anand, Mulk Raj (1905-</w:t>
                </w:r>
                <w:r w:rsidRPr="00DE1E00">
                  <w:rPr>
                    <w:lang w:val="en-US"/>
                  </w:rPr>
                  <w:t>2004)</w:t>
                </w:r>
                <w:r>
                  <w:rPr>
                    <w:lang w:val="en-US"/>
                  </w:rPr>
                  <w:tab/>
                </w:r>
              </w:p>
            </w:tc>
          </w:sdtContent>
        </w:sdt>
      </w:tr>
      <w:tr w:rsidR="00464699">
        <w:sdt>
          <w:sdtPr>
            <w:alias w:val="Variant headwords"/>
            <w:tag w:val="variantHeadwords"/>
            <w:id w:val="173464402"/>
            <w:placeholder>
              <w:docPart w:val="3F2A81BA94688A4EBA554F3B864A799A"/>
            </w:placeholder>
            <w:showingPlcHdr/>
          </w:sdtPr>
          <w:sdtContent>
            <w:tc>
              <w:tcPr>
                <w:tcW w:w="9016" w:type="dxa"/>
                <w:tcMar>
                  <w:top w:w="113" w:type="dxa"/>
                  <w:bottom w:w="113" w:type="dxa"/>
                </w:tcMar>
              </w:tcPr>
              <w:p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A02DD2437AF604CB1EC696ECB85B038"/>
            </w:placeholder>
          </w:sdtPr>
          <w:sdtContent>
            <w:tc>
              <w:tcPr>
                <w:tcW w:w="9016" w:type="dxa"/>
                <w:tcMar>
                  <w:top w:w="113" w:type="dxa"/>
                  <w:bottom w:w="113" w:type="dxa"/>
                </w:tcMar>
              </w:tcPr>
              <w:p w:rsidR="00EC71F4" w:rsidRPr="00DD1B39" w:rsidRDefault="00EC71F4" w:rsidP="00EC71F4">
                <w:pPr>
                  <w:rPr>
                    <w:rFonts w:ascii="Georgia" w:hAnsi="Georgia"/>
                    <w:sz w:val="24"/>
                    <w:szCs w:val="24"/>
                  </w:rPr>
                </w:pPr>
                <w:r w:rsidRPr="00DD1B39">
                  <w:rPr>
                    <w:rFonts w:ascii="Georgia" w:hAnsi="Georgia"/>
                    <w:sz w:val="24"/>
                    <w:szCs w:val="24"/>
                  </w:rPr>
                  <w:t>Mulk Raj Anand, together with Raja Rao and R. K. Narayan, made up a distinguished trio in the vanguard of twentieth century Indian writing in English. His roles as essayist, short story writer, playwright, art critic, food critic, editor, activist</w:t>
                </w:r>
                <w:r>
                  <w:rPr>
                    <w:rFonts w:ascii="Georgia" w:hAnsi="Georgia"/>
                    <w:sz w:val="24"/>
                    <w:szCs w:val="24"/>
                  </w:rPr>
                  <w:t>,</w:t>
                </w:r>
                <w:r w:rsidRPr="00DD1B39">
                  <w:rPr>
                    <w:rFonts w:ascii="Georgia" w:hAnsi="Georgia"/>
                    <w:sz w:val="24"/>
                    <w:szCs w:val="24"/>
                  </w:rPr>
                  <w:t xml:space="preserve"> and social commentator over a near century-long life attest to his versatile genius and varied interests. </w:t>
                </w:r>
                <w:r>
                  <w:rPr>
                    <w:rFonts w:ascii="Georgia" w:hAnsi="Georgia"/>
                    <w:sz w:val="24"/>
                    <w:szCs w:val="24"/>
                  </w:rPr>
                  <w:t>Today, h</w:t>
                </w:r>
                <w:r w:rsidRPr="00DD1B39">
                  <w:rPr>
                    <w:rFonts w:ascii="Georgia" w:hAnsi="Georgia"/>
                    <w:sz w:val="24"/>
                    <w:szCs w:val="24"/>
                  </w:rPr>
                  <w:t>owever, Anand</w:t>
                </w:r>
                <w:r>
                  <w:rPr>
                    <w:rFonts w:ascii="Georgia" w:hAnsi="Georgia"/>
                    <w:sz w:val="24"/>
                    <w:szCs w:val="24"/>
                  </w:rPr>
                  <w:t xml:space="preserve"> </w:t>
                </w:r>
                <w:r w:rsidRPr="00DD1B39">
                  <w:rPr>
                    <w:rFonts w:ascii="Georgia" w:hAnsi="Georgia"/>
                    <w:sz w:val="24"/>
                    <w:szCs w:val="24"/>
                  </w:rPr>
                  <w:t>is</w:t>
                </w:r>
                <w:r>
                  <w:rPr>
                    <w:rFonts w:ascii="Georgia" w:hAnsi="Georgia"/>
                    <w:sz w:val="24"/>
                    <w:szCs w:val="24"/>
                  </w:rPr>
                  <w:t xml:space="preserve"> most famous for his talent</w:t>
                </w:r>
                <w:r w:rsidRPr="00DD1B39">
                  <w:rPr>
                    <w:rFonts w:ascii="Georgia" w:hAnsi="Georgia"/>
                    <w:sz w:val="24"/>
                    <w:szCs w:val="24"/>
                  </w:rPr>
                  <w:t xml:space="preserve"> as a novelist whose commitment to artistic verisimilitude and social justice compellingly redrew the ambit of literary representation in India to include marginalised subjectivities and subaltern realities. </w:t>
                </w:r>
              </w:p>
              <w:p w:rsidR="00E85A05" w:rsidRDefault="00AF7909" w:rsidP="00EC71F4"/>
            </w:tc>
          </w:sdtContent>
        </w:sdt>
      </w:tr>
      <w:tr w:rsidR="003F0D73">
        <w:sdt>
          <w:sdtPr>
            <w:alias w:val="Article text"/>
            <w:tag w:val="articleText"/>
            <w:id w:val="634067588"/>
            <w:placeholder>
              <w:docPart w:val="B4598E361C453F40A95530CBF6C3EF33"/>
            </w:placeholder>
          </w:sdtPr>
          <w:sdtContent>
            <w:tc>
              <w:tcPr>
                <w:tcW w:w="9016" w:type="dxa"/>
                <w:tcMar>
                  <w:top w:w="113" w:type="dxa"/>
                  <w:bottom w:w="113" w:type="dxa"/>
                </w:tcMar>
              </w:tcPr>
              <w:p w:rsidR="00EC71F4" w:rsidRPr="00DD1B39" w:rsidRDefault="00EC71F4" w:rsidP="00EC71F4">
                <w:r w:rsidRPr="00EC71F4">
                  <w:t>Mulk Raj Anand, together with Raja Rao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Anand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rsidR="00EC71F4" w:rsidRDefault="00EC71F4" w:rsidP="00EC71F4"/>
              <w:p w:rsidR="00EC71F4" w:rsidRDefault="00EC71F4" w:rsidP="00EC71F4">
                <w:r>
                  <w:t>File: anand1.jpg</w:t>
                </w:r>
              </w:p>
              <w:p w:rsidR="00EC71F4" w:rsidRDefault="00EC71F4" w:rsidP="00EC71F4">
                <w:pPr>
                  <w:rPr>
                    <w:b/>
                  </w:rPr>
                </w:pPr>
              </w:p>
              <w:p w:rsidR="00EC71F4" w:rsidRPr="00DD1B39" w:rsidRDefault="00EC71F4" w:rsidP="00EC71F4">
                <w:pPr>
                  <w:pStyle w:val="Heading2"/>
                  <w:outlineLvl w:val="1"/>
                </w:pPr>
                <w:r w:rsidRPr="00DD1B39">
                  <w:t xml:space="preserve">TIMELINE </w:t>
                </w:r>
              </w:p>
              <w:p w:rsidR="00EC71F4" w:rsidRPr="00DD1B39" w:rsidRDefault="00EC71F4" w:rsidP="00EC71F4">
                <w:pPr>
                  <w:rPr>
                    <w:b/>
                  </w:rPr>
                </w:pPr>
              </w:p>
              <w:tbl>
                <w:tblPr>
                  <w:tblStyle w:val="TableGrid"/>
                  <w:tblW w:w="9067" w:type="dxa"/>
                  <w:tblInd w:w="7" w:type="dxa"/>
                  <w:tblLook w:val="04A0"/>
                </w:tblPr>
                <w:tblGrid>
                  <w:gridCol w:w="1104"/>
                  <w:gridCol w:w="946"/>
                  <w:gridCol w:w="1190"/>
                  <w:gridCol w:w="1379"/>
                  <w:gridCol w:w="1027"/>
                  <w:gridCol w:w="928"/>
                  <w:gridCol w:w="881"/>
                  <w:gridCol w:w="930"/>
                  <w:gridCol w:w="682"/>
                </w:tblGrid>
                <w:tr w:rsidR="00EC71F4" w:rsidRPr="00DD1B39" w:rsidTr="00AF7909">
                  <w:trPr>
                    <w:trHeight w:val="508"/>
                  </w:trPr>
                  <w:tc>
                    <w:tcPr>
                      <w:tcW w:w="1104" w:type="dxa"/>
                    </w:tcPr>
                    <w:p w:rsidR="00EC71F4" w:rsidRPr="00DD1B39" w:rsidRDefault="00EC71F4" w:rsidP="00EC71F4">
                      <w:r w:rsidRPr="00DD1B39">
                        <w:t>1905</w:t>
                      </w:r>
                    </w:p>
                  </w:tc>
                  <w:tc>
                    <w:tcPr>
                      <w:tcW w:w="946" w:type="dxa"/>
                    </w:tcPr>
                    <w:p w:rsidR="00EC71F4" w:rsidRPr="00DD1B39" w:rsidRDefault="00EC71F4" w:rsidP="00EC71F4">
                      <w:r w:rsidRPr="00DD1B39">
                        <w:t>1925</w:t>
                      </w:r>
                    </w:p>
                  </w:tc>
                  <w:tc>
                    <w:tcPr>
                      <w:tcW w:w="1190" w:type="dxa"/>
                    </w:tcPr>
                    <w:p w:rsidR="00EC71F4" w:rsidRPr="00DD1B39" w:rsidRDefault="00EC71F4" w:rsidP="00EC71F4">
                      <w:r w:rsidRPr="00DD1B39">
                        <w:t>1929</w:t>
                      </w:r>
                    </w:p>
                  </w:tc>
                  <w:tc>
                    <w:tcPr>
                      <w:tcW w:w="1379" w:type="dxa"/>
                    </w:tcPr>
                    <w:p w:rsidR="00EC71F4" w:rsidRPr="00DD1B39" w:rsidRDefault="00EC71F4" w:rsidP="00EC71F4">
                      <w:r w:rsidRPr="00DD1B39">
                        <w:t>1935</w:t>
                      </w:r>
                    </w:p>
                  </w:tc>
                  <w:tc>
                    <w:tcPr>
                      <w:tcW w:w="1027" w:type="dxa"/>
                    </w:tcPr>
                    <w:p w:rsidR="00EC71F4" w:rsidRPr="00DD1B39" w:rsidRDefault="00EC71F4" w:rsidP="00EC71F4">
                      <w:r w:rsidRPr="00DD1B39">
                        <w:t>1938</w:t>
                      </w:r>
                    </w:p>
                  </w:tc>
                  <w:tc>
                    <w:tcPr>
                      <w:tcW w:w="928" w:type="dxa"/>
                    </w:tcPr>
                    <w:p w:rsidR="00EC71F4" w:rsidRPr="00DD1B39" w:rsidRDefault="00EC71F4" w:rsidP="00EC71F4">
                      <w:r w:rsidRPr="00DD1B39">
                        <w:t>1945</w:t>
                      </w:r>
                    </w:p>
                  </w:tc>
                  <w:tc>
                    <w:tcPr>
                      <w:tcW w:w="881" w:type="dxa"/>
                    </w:tcPr>
                    <w:p w:rsidR="00EC71F4" w:rsidRPr="00DD1B39" w:rsidRDefault="00EC71F4" w:rsidP="00EC71F4">
                      <w:r w:rsidRPr="00DD1B39">
                        <w:t>1946</w:t>
                      </w:r>
                    </w:p>
                  </w:tc>
                  <w:tc>
                    <w:tcPr>
                      <w:tcW w:w="930" w:type="dxa"/>
                    </w:tcPr>
                    <w:p w:rsidR="00EC71F4" w:rsidRPr="00DD1B39" w:rsidRDefault="00EC71F4" w:rsidP="00EC71F4">
                      <w:r w:rsidRPr="00DD1B39">
                        <w:t>1950</w:t>
                      </w:r>
                    </w:p>
                  </w:tc>
                  <w:tc>
                    <w:tcPr>
                      <w:tcW w:w="682" w:type="dxa"/>
                    </w:tcPr>
                    <w:p w:rsidR="00EC71F4" w:rsidRPr="00DD1B39" w:rsidRDefault="00EC71F4" w:rsidP="00EC71F4">
                      <w:r w:rsidRPr="00DD1B39">
                        <w:t>2004</w:t>
                      </w:r>
                    </w:p>
                  </w:tc>
                </w:tr>
                <w:tr w:rsidR="00EC71F4" w:rsidRPr="00DD1B39" w:rsidTr="00AF7909">
                  <w:trPr>
                    <w:trHeight w:val="1132"/>
                  </w:trPr>
                  <w:tc>
                    <w:tcPr>
                      <w:tcW w:w="1104" w:type="dxa"/>
                    </w:tcPr>
                    <w:p w:rsidR="00EC71F4" w:rsidRPr="00DD1B39" w:rsidRDefault="00EC71F4" w:rsidP="00EC71F4">
                      <w:r w:rsidRPr="00DD1B39">
                        <w:t>Born in Peshawar</w:t>
                      </w:r>
                    </w:p>
                    <w:p w:rsidR="00EC71F4" w:rsidRPr="00DD1B39" w:rsidRDefault="00EC71F4" w:rsidP="00EC71F4"/>
                  </w:tc>
                  <w:tc>
                    <w:tcPr>
                      <w:tcW w:w="946" w:type="dxa"/>
                    </w:tcPr>
                    <w:p w:rsidR="00EC71F4" w:rsidRPr="00DD1B39" w:rsidRDefault="00EC71F4" w:rsidP="00EC71F4">
                      <w:r w:rsidRPr="00DD1B39">
                        <w:t>Leaves for England</w:t>
                      </w:r>
                    </w:p>
                  </w:tc>
                  <w:tc>
                    <w:tcPr>
                      <w:tcW w:w="1190" w:type="dxa"/>
                    </w:tcPr>
                    <w:p w:rsidR="00EC71F4" w:rsidRPr="00DD1B39" w:rsidRDefault="00EC71F4" w:rsidP="00EC71F4">
                      <w:r w:rsidRPr="00DD1B39">
                        <w:t>Completes his PhD</w:t>
                      </w:r>
                    </w:p>
                  </w:tc>
                  <w:tc>
                    <w:tcPr>
                      <w:tcW w:w="1379" w:type="dxa"/>
                    </w:tcPr>
                    <w:p w:rsidR="00EC71F4" w:rsidRPr="00DD1B39" w:rsidRDefault="00EC71F4" w:rsidP="00EC71F4">
                      <w:pPr>
                        <w:rPr>
                          <w:i/>
                        </w:rPr>
                      </w:pPr>
                      <w:r w:rsidRPr="00DD1B39">
                        <w:t xml:space="preserve">Publishes first novel, </w:t>
                      </w:r>
                      <w:r w:rsidRPr="00DD1B39">
                        <w:rPr>
                          <w:i/>
                        </w:rPr>
                        <w:t>Untouchable</w:t>
                      </w:r>
                    </w:p>
                  </w:tc>
                  <w:tc>
                    <w:tcPr>
                      <w:tcW w:w="1027" w:type="dxa"/>
                    </w:tcPr>
                    <w:p w:rsidR="00EC71F4" w:rsidRPr="00DD1B39" w:rsidRDefault="00EC71F4" w:rsidP="00EC71F4">
                      <w:r w:rsidRPr="00DD1B39">
                        <w:t>Marries Kathleen Van Gelder</w:t>
                      </w:r>
                    </w:p>
                  </w:tc>
                  <w:tc>
                    <w:tcPr>
                      <w:tcW w:w="928" w:type="dxa"/>
                    </w:tcPr>
                    <w:p w:rsidR="00EC71F4" w:rsidRPr="00DD1B39" w:rsidRDefault="00EC71F4" w:rsidP="00EC71F4">
                      <w:r w:rsidRPr="00DD1B39">
                        <w:t xml:space="preserve">Returns to India </w:t>
                      </w:r>
                    </w:p>
                  </w:tc>
                  <w:tc>
                    <w:tcPr>
                      <w:tcW w:w="881" w:type="dxa"/>
                    </w:tcPr>
                    <w:p w:rsidR="00EC71F4" w:rsidRPr="00DD1B39" w:rsidRDefault="00EC71F4" w:rsidP="00EC71F4">
                      <w:pPr>
                        <w:rPr>
                          <w:i/>
                        </w:rPr>
                      </w:pPr>
                      <w:r w:rsidRPr="00DD1B39">
                        <w:t xml:space="preserve">Founds art journal </w:t>
                      </w:r>
                      <w:r w:rsidRPr="00DD1B39">
                        <w:rPr>
                          <w:i/>
                        </w:rPr>
                        <w:t>Marg</w:t>
                      </w:r>
                    </w:p>
                  </w:tc>
                  <w:tc>
                    <w:tcPr>
                      <w:tcW w:w="930" w:type="dxa"/>
                    </w:tcPr>
                    <w:p w:rsidR="00EC71F4" w:rsidRPr="00DD1B39" w:rsidRDefault="00EC71F4" w:rsidP="00EC71F4">
                      <w:r w:rsidRPr="00DD1B39">
                        <w:t>Marries Shirin Vajifdar</w:t>
                      </w:r>
                    </w:p>
                  </w:tc>
                  <w:tc>
                    <w:tcPr>
                      <w:tcW w:w="682" w:type="dxa"/>
                    </w:tcPr>
                    <w:p w:rsidR="00EC71F4" w:rsidRPr="00DD1B39" w:rsidRDefault="00EC71F4" w:rsidP="00EC71F4">
                      <w:r w:rsidRPr="00DD1B39">
                        <w:t>Dies in Pune</w:t>
                      </w:r>
                    </w:p>
                    <w:p w:rsidR="00EC71F4" w:rsidRPr="00DD1B39" w:rsidRDefault="00EC71F4" w:rsidP="00EC71F4"/>
                  </w:tc>
                </w:tr>
              </w:tbl>
              <w:p w:rsidR="00EC71F4" w:rsidRPr="00DD1B39" w:rsidRDefault="00EC71F4" w:rsidP="00EC71F4"/>
              <w:p w:rsidR="00EC71F4" w:rsidRPr="00DD1B39" w:rsidRDefault="00EC71F4" w:rsidP="00EC71F4"/>
              <w:p w:rsidR="00EC71F4" w:rsidRPr="00DD1B39" w:rsidRDefault="00EC71F4" w:rsidP="00EC71F4">
                <w:r w:rsidRPr="00DD1B39">
                  <w:t>Mulk Raj Anand was born to a provincial Kshatriya Punjabi family in Peshawar. Anand’s formative years were spent in the cantonments of Nowshera and Mian Mir</w:t>
                </w:r>
                <w:r>
                  <w:t xml:space="preserve"> because h</w:t>
                </w:r>
                <w:r w:rsidRPr="00DD1B39">
                  <w:t>is father, Lal Chand</w:t>
                </w:r>
                <w:r>
                  <w:t>, was</w:t>
                </w:r>
                <w:r w:rsidRPr="00DD1B39">
                  <w:t xml:space="preserve"> a subordinate functionary in the colonial army</w:t>
                </w:r>
                <w:r>
                  <w:t>.</w:t>
                </w:r>
                <w:r w:rsidRPr="00DD1B39">
                  <w:t xml:space="preserve"> During his years at Khalsa College in Amritsar, Anand </w:t>
                </w:r>
                <w:r>
                  <w:t xml:space="preserve">became acqauinted with </w:t>
                </w:r>
                <w:r w:rsidRPr="00DD1B39">
                  <w:t xml:space="preserve">the poet Mohammad Iqbal. He </w:t>
                </w:r>
                <w:r>
                  <w:t xml:space="preserve">was </w:t>
                </w:r>
                <w:r w:rsidRPr="00DD1B39">
                  <w:t>also briefly</w:t>
                </w:r>
                <w:r>
                  <w:t xml:space="preserve"> </w:t>
                </w:r>
                <w:r w:rsidRPr="00DD1B39">
                  <w:t xml:space="preserve">involved in anti-colonial activities. Faced with familial strife and emotional tangles, Anand, with Iqbal’s encouragement, set sail to do </w:t>
                </w:r>
                <w:r>
                  <w:t>his</w:t>
                </w:r>
                <w:r w:rsidRPr="00DD1B39">
                  <w:t xml:space="preserve"> PhD in England in 1925. He won a scholarship to University College, London, where he worked on a dissertation on British philosophy, and was awarded a doctorate in 1929.</w:t>
                </w:r>
                <w:r>
                  <w:t xml:space="preserve"> </w:t>
                </w:r>
              </w:p>
              <w:p w:rsidR="00EC71F4" w:rsidRPr="00DD1B39" w:rsidRDefault="00EC71F4" w:rsidP="00EC71F4"/>
              <w:p w:rsidR="00EC71F4" w:rsidRPr="00DD1B39" w:rsidRDefault="00EC71F4" w:rsidP="00EC71F4">
                <w:r w:rsidRPr="00DD1B39">
                  <w:t xml:space="preserve">His years in Britain brought Anand into contact with many leading intellectuals of the West, including the Bloomsbury group (among them, Forster, Eliot, Woolf), Orwell, Lawrence, Russell, Neruda, and Malraux. It also exposed him to Marxist thought, which was to become a key shaper of his socialist commitments and growing conviction that literature and politics are ever intertwined. Anand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Pr="00DD1B39">
                  <w:t>lecturing at Adult Educational Schools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Anand returned to India. He started and edited the art journal, </w:t>
                </w:r>
                <w:r w:rsidRPr="00DD1B39">
                  <w:rPr>
                    <w:i/>
                  </w:rPr>
                  <w:t>Marg</w:t>
                </w:r>
                <w:r w:rsidRPr="00DD1B39">
                  <w:t>, and taught at several institutions, including the universities of Punjab and Rajasthan. In 1965 Anand was appointed Fine Art Chairman of the Lalit Kala Akademi. He was awarded the World Peace Council prize in</w:t>
                </w:r>
                <w:r>
                  <w:t xml:space="preserve"> </w:t>
                </w:r>
                <w:r w:rsidRPr="00DD1B39">
                  <w:t>1952 and the Padma Bhushan in</w:t>
                </w:r>
                <w:r>
                  <w:t xml:space="preserve"> </w:t>
                </w:r>
                <w:r w:rsidRPr="00DD1B39">
                  <w:t>1968. Anand died of pneumonia in Pune on Sept</w:t>
                </w:r>
                <w:r>
                  <w:t>ember 25,</w:t>
                </w:r>
                <w:r w:rsidRPr="00DD1B39">
                  <w:t xml:space="preserve"> 2004.  </w:t>
                </w:r>
              </w:p>
              <w:p w:rsidR="00EC71F4" w:rsidRDefault="00EC71F4" w:rsidP="00EC71F4"/>
              <w:p w:rsidR="00EC71F4" w:rsidRDefault="00EC71F4" w:rsidP="00EC71F4">
                <w:r>
                  <w:t>File: anand2.jpg</w:t>
                </w:r>
              </w:p>
              <w:p w:rsidR="00EC71F4" w:rsidRPr="00DD1B39" w:rsidRDefault="00EC71F4" w:rsidP="00EC71F4"/>
              <w:p w:rsidR="00EC71F4" w:rsidRPr="00DD1B39" w:rsidRDefault="00EC71F4" w:rsidP="00EC71F4">
                <w:r w:rsidRPr="00DD1B39">
                  <w:t xml:space="preserve">Anand’s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r w:rsidRPr="00DD1B39">
                  <w:rPr>
                    <w:i/>
                  </w:rPr>
                  <w:t>Gauri</w:t>
                </w:r>
                <w:r>
                  <w:t>,</w:t>
                </w:r>
                <w:r w:rsidRPr="00DD1B39">
                  <w:t xml:space="preserve"> the plight of a poor woman in a class stratified, patriarchal society. At the time of his death Anand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rsidR="00EC71F4" w:rsidRPr="00DD1B39" w:rsidRDefault="00EC71F4" w:rsidP="00EC71F4"/>
              <w:p w:rsidR="00EC71F4" w:rsidRPr="00DD1B39" w:rsidRDefault="00EC71F4" w:rsidP="00EC71F4">
                <w:pPr>
                  <w:pStyle w:val="Heading2"/>
                  <w:outlineLvl w:val="1"/>
                </w:pPr>
                <w:r w:rsidRPr="00DD1B39">
                  <w:t>MAJOR WORKS (Selected List):</w:t>
                </w:r>
              </w:p>
              <w:p w:rsidR="00EC71F4" w:rsidRPr="00DD1B39" w:rsidRDefault="00EC71F4" w:rsidP="00EC71F4">
                <w:pPr>
                  <w:rPr>
                    <w:lang w:eastAsia="en-IN"/>
                  </w:rPr>
                </w:pPr>
                <w:r w:rsidRPr="00DD1B39">
                  <w:rPr>
                    <w:i/>
                    <w:lang w:eastAsia="en-IN"/>
                  </w:rPr>
                  <w:t>Persian Painting</w:t>
                </w:r>
                <w:r w:rsidRPr="00DD1B39">
                  <w:rPr>
                    <w:lang w:eastAsia="en-IN"/>
                  </w:rPr>
                  <w:t xml:space="preserve"> (1930)</w:t>
                </w:r>
              </w:p>
              <w:p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rsidR="00EC71F4" w:rsidRPr="00DD1B39" w:rsidRDefault="00EC71F4" w:rsidP="00EC71F4">
                <w:pPr>
                  <w:rPr>
                    <w:lang w:eastAsia="en-IN"/>
                  </w:rPr>
                </w:pPr>
                <w:r w:rsidRPr="00DD1B39">
                  <w:rPr>
                    <w:i/>
                    <w:lang w:eastAsia="en-IN"/>
                  </w:rPr>
                  <w:t>The Hindu View of Art</w:t>
                </w:r>
                <w:r w:rsidRPr="00DD1B39">
                  <w:rPr>
                    <w:lang w:eastAsia="en-IN"/>
                  </w:rPr>
                  <w:t xml:space="preserve"> (1933)</w:t>
                </w:r>
              </w:p>
              <w:p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rsidR="00EC71F4" w:rsidRPr="00DD1B39" w:rsidRDefault="00EC71F4" w:rsidP="00EC71F4">
                <w:pPr>
                  <w:rPr>
                    <w:i/>
                    <w:lang w:eastAsia="en-IN"/>
                  </w:rPr>
                </w:pPr>
                <w:r w:rsidRPr="00DD1B39">
                  <w:rPr>
                    <w:i/>
                    <w:lang w:eastAsia="en-IN"/>
                  </w:rPr>
                  <w:t>The Untouchable</w:t>
                </w:r>
                <w:r w:rsidRPr="00DD1B39">
                  <w:rPr>
                    <w:lang w:eastAsia="en-IN"/>
                  </w:rPr>
                  <w:t xml:space="preserve"> (1935)</w:t>
                </w:r>
              </w:p>
              <w:p w:rsidR="00EC71F4" w:rsidRPr="00DD1B39" w:rsidRDefault="00EC71F4" w:rsidP="00EC71F4">
                <w:pPr>
                  <w:rPr>
                    <w:lang w:eastAsia="en-IN"/>
                  </w:rPr>
                </w:pPr>
                <w:r w:rsidRPr="00DD1B39">
                  <w:rPr>
                    <w:i/>
                    <w:lang w:eastAsia="en-IN"/>
                  </w:rPr>
                  <w:t>Coolie</w:t>
                </w:r>
                <w:r w:rsidRPr="00DD1B39">
                  <w:rPr>
                    <w:lang w:eastAsia="en-IN"/>
                  </w:rPr>
                  <w:t xml:space="preserve"> (1936)</w:t>
                </w:r>
              </w:p>
              <w:p w:rsidR="00EC71F4" w:rsidRPr="00DD1B39" w:rsidRDefault="00EC71F4" w:rsidP="00EC71F4">
                <w:pPr>
                  <w:rPr>
                    <w:lang w:eastAsia="en-IN"/>
                  </w:rPr>
                </w:pPr>
                <w:r w:rsidRPr="00DD1B39">
                  <w:rPr>
                    <w:i/>
                    <w:lang w:eastAsia="en-IN"/>
                  </w:rPr>
                  <w:t>Two Leaves and a Bud</w:t>
                </w:r>
                <w:r w:rsidRPr="00DD1B39">
                  <w:rPr>
                    <w:lang w:eastAsia="en-IN"/>
                  </w:rPr>
                  <w:t xml:space="preserve"> (1937)</w:t>
                </w:r>
              </w:p>
              <w:p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rsidR="00EC71F4" w:rsidRPr="00DD1B39" w:rsidRDefault="00EC71F4" w:rsidP="00EC71F4">
                <w:pPr>
                  <w:rPr>
                    <w:lang w:eastAsia="en-IN"/>
                  </w:rPr>
                </w:pPr>
                <w:r w:rsidRPr="00DD1B39">
                  <w:rPr>
                    <w:i/>
                    <w:lang w:eastAsia="en-IN"/>
                  </w:rPr>
                  <w:t>Big Heart: A Novel</w:t>
                </w:r>
                <w:r w:rsidRPr="00DD1B39">
                  <w:rPr>
                    <w:lang w:eastAsia="en-IN"/>
                  </w:rPr>
                  <w:t xml:space="preserve"> (1945)</w:t>
                </w:r>
              </w:p>
              <w:p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rsidR="00EC71F4" w:rsidRPr="00DD1B39" w:rsidRDefault="00EC71F4" w:rsidP="00EC71F4">
                <w:pPr>
                  <w:rPr>
                    <w:lang w:eastAsia="en-IN"/>
                  </w:rPr>
                </w:pPr>
                <w:r w:rsidRPr="00DD1B39">
                  <w:rPr>
                    <w:i/>
                    <w:lang w:eastAsia="en-IN"/>
                  </w:rPr>
                  <w:t>The Story of Man</w:t>
                </w:r>
                <w:r w:rsidRPr="00DD1B39">
                  <w:rPr>
                    <w:lang w:eastAsia="en-IN"/>
                  </w:rPr>
                  <w:t xml:space="preserve"> (1952)</w:t>
                </w:r>
              </w:p>
              <w:p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rsidR="00EC71F4" w:rsidRPr="00DD1B39" w:rsidRDefault="00EC71F4" w:rsidP="00EC71F4">
                <w:pPr>
                  <w:rPr>
                    <w:lang w:eastAsia="en-IN"/>
                  </w:rPr>
                </w:pPr>
                <w:r w:rsidRPr="00DD1B39">
                  <w:rPr>
                    <w:i/>
                    <w:lang w:eastAsia="en-IN"/>
                  </w:rPr>
                  <w:t>The Dancing Foot</w:t>
                </w:r>
                <w:r w:rsidRPr="00DD1B39">
                  <w:rPr>
                    <w:lang w:eastAsia="en-IN"/>
                  </w:rPr>
                  <w:t xml:space="preserve"> (1957)</w:t>
                </w:r>
              </w:p>
              <w:p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rsidR="00EC71F4" w:rsidRPr="00DD1B39" w:rsidRDefault="00EC71F4" w:rsidP="00EC71F4">
                <w:pPr>
                  <w:rPr>
                    <w:lang w:eastAsia="en-IN"/>
                  </w:rPr>
                </w:pPr>
                <w:r w:rsidRPr="00DD1B39">
                  <w:rPr>
                    <w:i/>
                    <w:lang w:eastAsia="en-IN"/>
                  </w:rPr>
                  <w:t>The Road</w:t>
                </w:r>
                <w:r w:rsidRPr="00DD1B39">
                  <w:rPr>
                    <w:lang w:eastAsia="en-IN"/>
                  </w:rPr>
                  <w:t xml:space="preserve"> (1961)</w:t>
                </w:r>
              </w:p>
              <w:p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rsidR="00EC71F4" w:rsidRPr="00DD1B39" w:rsidRDefault="00EC71F4" w:rsidP="00EC71F4">
                <w:pPr>
                  <w:rPr>
                    <w:lang w:eastAsia="en-IN"/>
                  </w:rPr>
                </w:pPr>
                <w:r w:rsidRPr="00DD1B39">
                  <w:rPr>
                    <w:i/>
                    <w:lang w:eastAsia="en-IN"/>
                  </w:rPr>
                  <w:t>Gauri</w:t>
                </w:r>
                <w:r w:rsidRPr="00DD1B39">
                  <w:rPr>
                    <w:lang w:eastAsia="en-IN"/>
                  </w:rPr>
                  <w:t xml:space="preserve"> (1976)</w:t>
                </w:r>
              </w:p>
              <w:p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rsidR="00EC71F4" w:rsidRPr="00DD1B39" w:rsidRDefault="00EC71F4" w:rsidP="00EC71F4">
                <w:pPr>
                  <w:rPr>
                    <w:lang w:eastAsia="en-IN"/>
                  </w:rPr>
                </w:pPr>
                <w:r w:rsidRPr="00DD1B39">
                  <w:rPr>
                    <w:i/>
                    <w:lang w:eastAsia="en-IN"/>
                  </w:rPr>
                  <w:t>Autobiography</w:t>
                </w:r>
                <w:r w:rsidRPr="00DD1B39">
                  <w:rPr>
                    <w:lang w:eastAsia="en-IN"/>
                  </w:rPr>
                  <w:t xml:space="preserve"> (1985)</w:t>
                </w:r>
              </w:p>
              <w:p w:rsidR="003F0D73" w:rsidRDefault="00AF7909" w:rsidP="00C27FAB"/>
            </w:tc>
          </w:sdtContent>
        </w:sdt>
      </w:tr>
      <w:tr w:rsidR="003235A7">
        <w:tc>
          <w:tcPr>
            <w:tcW w:w="9016" w:type="dxa"/>
          </w:tcPr>
          <w:p w:rsidR="003235A7" w:rsidRDefault="00EC71F4" w:rsidP="008A5B87">
            <w:r w:rsidRPr="0015114C">
              <w:rPr>
                <w:u w:val="single"/>
              </w:rPr>
              <w:t>Further reading</w:t>
            </w:r>
            <w:r>
              <w:t>:</w:t>
            </w:r>
          </w:p>
          <w:sdt>
            <w:sdtPr>
              <w:alias w:val="Further reading"/>
              <w:tag w:val="furtherReading"/>
              <w:id w:val="-1516217107"/>
              <w:placeholder>
                <w:docPart w:val="A747893389041A408352B96618BC1DDF"/>
              </w:placeholder>
            </w:sdtPr>
            <w:sdtContent>
              <w:p w:rsidR="00EC71F4" w:rsidRDefault="00B74C21" w:rsidP="00EC71F4">
                <w:sdt>
                  <w:sdtPr>
                    <w:id w:val="124708303"/>
                    <w:citation/>
                  </w:sdtPr>
                  <w:sdtContent>
                    <w:r>
                      <w:fldChar w:fldCharType="begin"/>
                    </w:r>
                    <w:r w:rsidR="00EC71F4">
                      <w:rPr>
                        <w:lang w:val="en-US"/>
                      </w:rPr>
                      <w:instrText xml:space="preserve"> CITATION Ber71 \l 1033 </w:instrText>
                    </w:r>
                    <w:r>
                      <w:fldChar w:fldCharType="separate"/>
                    </w:r>
                    <w:r w:rsidR="00E17EF0" w:rsidRPr="00E17EF0">
                      <w:rPr>
                        <w:noProof/>
                        <w:lang w:val="en-US"/>
                      </w:rPr>
                      <w:t>(Berry)</w:t>
                    </w:r>
                    <w:r>
                      <w:fldChar w:fldCharType="end"/>
                    </w:r>
                  </w:sdtContent>
                </w:sdt>
              </w:p>
              <w:p w:rsidR="00EC71F4" w:rsidRDefault="00EC71F4" w:rsidP="00EC71F4"/>
              <w:p w:rsidR="00EC71F4" w:rsidRDefault="00B74C21" w:rsidP="00EC71F4">
                <w:sdt>
                  <w:sdtPr>
                    <w:id w:val="124708307"/>
                    <w:citation/>
                  </w:sdtPr>
                  <w:sdtContent>
                    <w:r>
                      <w:fldChar w:fldCharType="begin"/>
                    </w:r>
                    <w:r w:rsidR="00EC71F4">
                      <w:rPr>
                        <w:lang w:val="en-US"/>
                      </w:rPr>
                      <w:instrText xml:space="preserve"> CITATION Cow74 \l 1033 </w:instrText>
                    </w:r>
                    <w:r>
                      <w:fldChar w:fldCharType="separate"/>
                    </w:r>
                    <w:r w:rsidR="00E17EF0" w:rsidRPr="00E17EF0">
                      <w:rPr>
                        <w:noProof/>
                        <w:lang w:val="en-US"/>
                      </w:rPr>
                      <w:t>(Cowasjee)</w:t>
                    </w:r>
                    <w:r>
                      <w:fldChar w:fldCharType="end"/>
                    </w:r>
                  </w:sdtContent>
                </w:sdt>
              </w:p>
              <w:p w:rsidR="00EC71F4" w:rsidRDefault="00EC71F4" w:rsidP="00EC71F4"/>
              <w:p w:rsidR="00EC71F4" w:rsidRDefault="00B74C21" w:rsidP="00EC71F4">
                <w:sdt>
                  <w:sdtPr>
                    <w:id w:val="124708313"/>
                    <w:citation/>
                  </w:sdtPr>
                  <w:sdtContent>
                    <w:r>
                      <w:fldChar w:fldCharType="begin"/>
                    </w:r>
                    <w:r w:rsidR="00EC71F4">
                      <w:rPr>
                        <w:lang w:val="en-US"/>
                      </w:rPr>
                      <w:instrText xml:space="preserve"> CITATION SoM78 \l 1033 </w:instrText>
                    </w:r>
                    <w:r>
                      <w:fldChar w:fldCharType="separate"/>
                    </w:r>
                    <w:r w:rsidR="00E17EF0" w:rsidRPr="00E17EF0">
                      <w:rPr>
                        <w:noProof/>
                        <w:lang w:val="en-US"/>
                      </w:rPr>
                      <w:t>(So Many Freedoms: A Study of the Major Fiction of Mulk Raj Anand)</w:t>
                    </w:r>
                    <w:r>
                      <w:fldChar w:fldCharType="end"/>
                    </w:r>
                  </w:sdtContent>
                </w:sdt>
              </w:p>
              <w:p w:rsidR="00EC71F4" w:rsidRDefault="00EC71F4" w:rsidP="00EC71F4"/>
              <w:p w:rsidR="00EC71F4" w:rsidRDefault="00B74C21" w:rsidP="00EC71F4">
                <w:sdt>
                  <w:sdtPr>
                    <w:id w:val="124708321"/>
                    <w:citation/>
                  </w:sdtPr>
                  <w:sdtContent>
                    <w:r>
                      <w:fldChar w:fldCharType="begin"/>
                    </w:r>
                    <w:r w:rsidR="00EC71F4">
                      <w:rPr>
                        <w:lang w:val="en-US"/>
                      </w:rPr>
                      <w:instrText xml:space="preserve"> CITATION Fis85 \l 1033 </w:instrText>
                    </w:r>
                    <w:r>
                      <w:fldChar w:fldCharType="separate"/>
                    </w:r>
                    <w:r w:rsidR="00E17EF0" w:rsidRPr="00E17EF0">
                      <w:rPr>
                        <w:noProof/>
                        <w:lang w:val="en-US"/>
                      </w:rPr>
                      <w:t>(Fisher)</w:t>
                    </w:r>
                    <w:r>
                      <w:fldChar w:fldCharType="end"/>
                    </w:r>
                  </w:sdtContent>
                </w:sdt>
              </w:p>
              <w:p w:rsidR="00EC71F4" w:rsidRDefault="00EC71F4" w:rsidP="00EC71F4"/>
              <w:p w:rsidR="00EC71F4" w:rsidRDefault="00B74C21" w:rsidP="00EC71F4">
                <w:sdt>
                  <w:sdtPr>
                    <w:id w:val="124708331"/>
                    <w:citation/>
                  </w:sdtPr>
                  <w:sdtContent>
                    <w:r>
                      <w:fldChar w:fldCharType="begin"/>
                    </w:r>
                    <w:r w:rsidR="00EC71F4">
                      <w:rPr>
                        <w:lang w:val="en-US"/>
                      </w:rPr>
                      <w:instrText xml:space="preserve"> CITATION Nai73 \l 1033 </w:instrText>
                    </w:r>
                    <w:r>
                      <w:fldChar w:fldCharType="separate"/>
                    </w:r>
                    <w:r w:rsidR="00E17EF0" w:rsidRPr="00E17EF0">
                      <w:rPr>
                        <w:noProof/>
                        <w:lang w:val="en-US"/>
                      </w:rPr>
                      <w:t>(Naik)</w:t>
                    </w:r>
                    <w:r>
                      <w:fldChar w:fldCharType="end"/>
                    </w:r>
                  </w:sdtContent>
                </w:sdt>
              </w:p>
              <w:p w:rsidR="00EC71F4" w:rsidRDefault="00EC71F4" w:rsidP="00EC71F4"/>
              <w:p w:rsidR="00EC71F4" w:rsidRDefault="00B74C21" w:rsidP="00EC71F4">
                <w:sdt>
                  <w:sdtPr>
                    <w:id w:val="124708343"/>
                    <w:citation/>
                  </w:sdtPr>
                  <w:sdtContent>
                    <w:r>
                      <w:fldChar w:fldCharType="begin"/>
                    </w:r>
                    <w:r w:rsidR="00EC71F4">
                      <w:rPr>
                        <w:lang w:val="en-US"/>
                      </w:rPr>
                      <w:instrText xml:space="preserve"> CITATION Pac83 \l 1033 </w:instrText>
                    </w:r>
                    <w:r>
                      <w:fldChar w:fldCharType="separate"/>
                    </w:r>
                    <w:r w:rsidR="00E17EF0" w:rsidRPr="00E17EF0">
                      <w:rPr>
                        <w:noProof/>
                        <w:lang w:val="en-US"/>
                      </w:rPr>
                      <w:t>(Pacham)</w:t>
                    </w:r>
                    <w:r>
                      <w:fldChar w:fldCharType="end"/>
                    </w:r>
                  </w:sdtContent>
                </w:sdt>
              </w:p>
              <w:p w:rsidR="00EC71F4" w:rsidRDefault="00EC71F4" w:rsidP="00EC71F4"/>
              <w:p w:rsidR="00EC71F4" w:rsidRDefault="00B74C21" w:rsidP="00EC71F4">
                <w:sdt>
                  <w:sdtPr>
                    <w:id w:val="124708357"/>
                    <w:citation/>
                  </w:sdtPr>
                  <w:sdtContent>
                    <w:r>
                      <w:fldChar w:fldCharType="begin"/>
                    </w:r>
                    <w:r w:rsidR="00EC71F4">
                      <w:rPr>
                        <w:lang w:val="en-US"/>
                      </w:rPr>
                      <w:instrText xml:space="preserve"> CITATION Raj95 \l 1033 </w:instrText>
                    </w:r>
                    <w:r>
                      <w:fldChar w:fldCharType="separate"/>
                    </w:r>
                    <w:r w:rsidR="00E17EF0" w:rsidRPr="00E17EF0">
                      <w:rPr>
                        <w:noProof/>
                        <w:lang w:val="en-US"/>
                      </w:rPr>
                      <w:t>(Rajan)</w:t>
                    </w:r>
                    <w:r>
                      <w:fldChar w:fldCharType="end"/>
                    </w:r>
                  </w:sdtContent>
                </w:sdt>
              </w:p>
              <w:p w:rsidR="00EC71F4" w:rsidRDefault="00EC71F4" w:rsidP="00EC71F4"/>
              <w:p w:rsidR="003235A7" w:rsidRDefault="00B74C21" w:rsidP="00EC71F4">
                <w:sdt>
                  <w:sdtPr>
                    <w:id w:val="124708373"/>
                    <w:citation/>
                  </w:sdtPr>
                  <w:sdtContent>
                    <w:r>
                      <w:fldChar w:fldCharType="begin"/>
                    </w:r>
                    <w:r w:rsidR="00EC71F4">
                      <w:rPr>
                        <w:lang w:val="en-US"/>
                      </w:rPr>
                      <w:instrText xml:space="preserve"> CITATION Vij98 \l 1033 </w:instrText>
                    </w:r>
                    <w:r>
                      <w:fldChar w:fldCharType="separate"/>
                    </w:r>
                    <w:r w:rsidR="00E17EF0" w:rsidRPr="00E17EF0">
                      <w:rPr>
                        <w:noProof/>
                        <w:lang w:val="en-US"/>
                      </w:rPr>
                      <w:t>(Vijayasree)</w:t>
                    </w:r>
                    <w:r>
                      <w:fldChar w:fldCharType="end"/>
                    </w:r>
                  </w:sdtContent>
                </w:sdt>
              </w:p>
            </w:sdtContent>
          </w:sdt>
        </w:tc>
      </w:tr>
    </w:tbl>
    <w:p w:rsidR="00C27FAB" w:rsidRPr="00F36937" w:rsidRDefault="00AF7909" w:rsidP="00B33145">
      <w:bookmarkStart w:id="0" w:name="_GoBack"/>
      <w:bookmarkEnd w:id="0"/>
    </w:p>
    <w:sectPr w:rsidR="00C27FAB" w:rsidRPr="00F36937" w:rsidSect="00EC3F89">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F4" w:rsidRDefault="00EC71F4" w:rsidP="007A0D55">
      <w:pPr>
        <w:spacing w:after="0" w:line="240" w:lineRule="auto"/>
      </w:pPr>
      <w:r>
        <w:separator/>
      </w:r>
    </w:p>
  </w:endnote>
  <w:endnote w:type="continuationSeparator" w:id="0">
    <w:p w:rsidR="00EC71F4" w:rsidRDefault="00EC71F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F4" w:rsidRDefault="00EC71F4" w:rsidP="007A0D55">
      <w:pPr>
        <w:spacing w:after="0" w:line="240" w:lineRule="auto"/>
      </w:pPr>
      <w:r>
        <w:separator/>
      </w:r>
    </w:p>
  </w:footnote>
  <w:footnote w:type="continuationSeparator" w:id="0">
    <w:p w:rsidR="00EC71F4" w:rsidRDefault="00EC71F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AF790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B74C21"/>
    <w:rsid w:val="00AF7909"/>
    <w:rsid w:val="00B74C21"/>
    <w:rsid w:val="00E17EF0"/>
    <w:rsid w:val="00EC71F4"/>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A9A93DE956E85D4F98E632340D55CAA2"/>
        <w:category>
          <w:name w:val="General"/>
          <w:gallery w:val="placeholder"/>
        </w:category>
        <w:types>
          <w:type w:val="bbPlcHdr"/>
        </w:types>
        <w:behaviors>
          <w:behavior w:val="content"/>
        </w:behaviors>
        <w:guid w:val="{11627708-6745-7A4D-AAC2-1AB0E80997B0}"/>
      </w:docPartPr>
      <w:docPartBody>
        <w:p w:rsidR="004647D8" w:rsidRDefault="004647D8">
          <w:pPr>
            <w:pStyle w:val="A9A93DE956E85D4F98E632340D55CAA2"/>
          </w:pPr>
          <w:r w:rsidRPr="00EF74F7">
            <w:rPr>
              <w:b/>
              <w:color w:val="808080" w:themeColor="background1" w:themeShade="80"/>
            </w:rPr>
            <w:t>[Enter the headword for your article]</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4647D8"/>
    <w:rsid w:val="004647D8"/>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2115</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2115</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2115</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2115</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2115</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2115</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2115</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2115</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796CB646-BE4C-A84E-B3B0-483B9B33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791</Words>
  <Characters>4512</Characters>
  <Application>Microsoft Macintosh Word</Application>
  <DocSecurity>0</DocSecurity>
  <Lines>37</Lines>
  <Paragraphs>9</Paragraphs>
  <ScaleCrop>false</ScaleCrop>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2014-03-03T21:47:00Z</dcterms:created>
  <dcterms:modified xsi:type="dcterms:W3CDTF">2014-03-24T19:15:00Z</dcterms:modified>
</cp:coreProperties>
</file>