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606133">
        <w:tc>
          <w:tcPr>
            <w:tcW w:w="491" w:type="dxa"/>
            <w:vMerge w:val="restart"/>
            <w:shd w:val="clear" w:color="auto" w:fill="A6A6A6" w:themeFill="background1" w:themeFillShade="A6"/>
            <w:textDirection w:val="btLr"/>
          </w:tcPr>
          <w:p w:rsidR="00606133" w:rsidRPr="00CC586D" w:rsidRDefault="00606133" w:rsidP="00606133">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49FB68E119C641973C26703199DD54"/>
            </w:placeholder>
            <w:showingPlcHdr/>
            <w:dropDownList>
              <w:listItem w:displayText="Dr." w:value="Dr."/>
              <w:listItem w:displayText="Prof." w:value="Prof."/>
            </w:dropDownList>
          </w:sdtPr>
          <w:sdtContent>
            <w:tc>
              <w:tcPr>
                <w:tcW w:w="1259" w:type="dxa"/>
              </w:tcPr>
              <w:p w:rsidR="00606133" w:rsidRPr="00CC586D" w:rsidRDefault="00606133" w:rsidP="00606133">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1E4DB8F9B2AB6428C6BC8F6A7220136"/>
            </w:placeholder>
            <w:showingPlcHdr/>
            <w:text/>
          </w:sdtPr>
          <w:sdtContent>
            <w:tc>
              <w:tcPr>
                <w:tcW w:w="2073" w:type="dxa"/>
              </w:tcPr>
              <w:p w:rsidR="00606133" w:rsidRDefault="00606133" w:rsidP="00606133">
                <w:r>
                  <w:rPr>
                    <w:rStyle w:val="PlaceholderText"/>
                  </w:rPr>
                  <w:t>[First name]</w:t>
                </w:r>
              </w:p>
            </w:tc>
          </w:sdtContent>
        </w:sdt>
        <w:sdt>
          <w:sdtPr>
            <w:alias w:val="Middle name"/>
            <w:tag w:val="authorMiddleName"/>
            <w:id w:val="-2076034781"/>
            <w:placeholder>
              <w:docPart w:val="61ACFABC8548F24BA827BDC28BCC3A77"/>
            </w:placeholder>
            <w:showingPlcHdr/>
            <w:text/>
          </w:sdtPr>
          <w:sdtContent>
            <w:tc>
              <w:tcPr>
                <w:tcW w:w="2551" w:type="dxa"/>
              </w:tcPr>
              <w:p w:rsidR="00606133" w:rsidRDefault="00606133" w:rsidP="00606133">
                <w:r>
                  <w:rPr>
                    <w:rStyle w:val="PlaceholderText"/>
                  </w:rPr>
                  <w:t>[Middle name]</w:t>
                </w:r>
              </w:p>
            </w:tc>
          </w:sdtContent>
        </w:sdt>
        <w:sdt>
          <w:sdtPr>
            <w:alias w:val="Last name"/>
            <w:tag w:val="authorLastName"/>
            <w:id w:val="-1088529830"/>
            <w:placeholder>
              <w:docPart w:val="35F37FFC1BC2EF4EA5DB863D1C8C8ADD"/>
            </w:placeholder>
            <w:text/>
          </w:sdtPr>
          <w:sdtContent>
            <w:tc>
              <w:tcPr>
                <w:tcW w:w="2642" w:type="dxa"/>
              </w:tcPr>
              <w:p w:rsidR="00606133" w:rsidRDefault="00606133" w:rsidP="00606133">
                <w:r>
                  <w:t>Yoshikuni</w:t>
                </w:r>
              </w:p>
            </w:tc>
          </w:sdtContent>
        </w:sdt>
      </w:tr>
      <w:tr w:rsidR="00606133">
        <w:trPr>
          <w:trHeight w:val="986"/>
        </w:trPr>
        <w:tc>
          <w:tcPr>
            <w:tcW w:w="491" w:type="dxa"/>
            <w:vMerge/>
            <w:shd w:val="clear" w:color="auto" w:fill="A6A6A6" w:themeFill="background1" w:themeFillShade="A6"/>
          </w:tcPr>
          <w:p w:rsidR="00606133" w:rsidRPr="001A6A06" w:rsidRDefault="00606133" w:rsidP="00606133">
            <w:pPr>
              <w:jc w:val="center"/>
              <w:rPr>
                <w:b/>
                <w:color w:val="FFFFFF" w:themeColor="background1"/>
              </w:rPr>
            </w:pPr>
          </w:p>
        </w:tc>
        <w:sdt>
          <w:sdtPr>
            <w:alias w:val="Biography"/>
            <w:tag w:val="authorBiography"/>
            <w:id w:val="938807824"/>
            <w:placeholder>
              <w:docPart w:val="420C038762235D459A6E4B637EBFDCE7"/>
            </w:placeholder>
            <w:showingPlcHdr/>
          </w:sdtPr>
          <w:sdtContent>
            <w:tc>
              <w:tcPr>
                <w:tcW w:w="8525" w:type="dxa"/>
                <w:gridSpan w:val="4"/>
              </w:tcPr>
              <w:p w:rsidR="00606133" w:rsidRDefault="00606133" w:rsidP="00606133">
                <w:r>
                  <w:rPr>
                    <w:rStyle w:val="PlaceholderText"/>
                  </w:rPr>
                  <w:t>[Enter your biography]</w:t>
                </w:r>
              </w:p>
            </w:tc>
          </w:sdtContent>
        </w:sdt>
      </w:tr>
      <w:tr w:rsidR="00606133">
        <w:trPr>
          <w:trHeight w:val="986"/>
        </w:trPr>
        <w:tc>
          <w:tcPr>
            <w:tcW w:w="491" w:type="dxa"/>
            <w:vMerge/>
            <w:shd w:val="clear" w:color="auto" w:fill="A6A6A6" w:themeFill="background1" w:themeFillShade="A6"/>
          </w:tcPr>
          <w:p w:rsidR="00606133" w:rsidRPr="001A6A06" w:rsidRDefault="00606133" w:rsidP="00606133">
            <w:pPr>
              <w:jc w:val="center"/>
              <w:rPr>
                <w:b/>
                <w:color w:val="FFFFFF" w:themeColor="background1"/>
              </w:rPr>
            </w:pPr>
          </w:p>
        </w:tc>
        <w:sdt>
          <w:sdtPr>
            <w:alias w:val="Affiliation"/>
            <w:tag w:val="affiliation"/>
            <w:id w:val="2012937915"/>
            <w:placeholder>
              <w:docPart w:val="EB3AE29880097041B4418980D316ED7F"/>
            </w:placeholder>
            <w:showingPlcHdr/>
            <w:text/>
          </w:sdtPr>
          <w:sdtContent>
            <w:tc>
              <w:tcPr>
                <w:tcW w:w="8525" w:type="dxa"/>
                <w:gridSpan w:val="4"/>
              </w:tcPr>
              <w:p w:rsidR="00606133" w:rsidRDefault="00606133" w:rsidP="00606133">
                <w:r>
                  <w:rPr>
                    <w:rStyle w:val="PlaceholderText"/>
                  </w:rPr>
                  <w:t>[Enter the institution with which you are affiliated]</w:t>
                </w:r>
              </w:p>
            </w:tc>
          </w:sdtContent>
        </w:sdt>
      </w:tr>
    </w:tbl>
    <w:p w:rsidR="00606133" w:rsidRDefault="00606133"/>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606133" w:rsidRPr="00244BB0">
        <w:tc>
          <w:tcPr>
            <w:tcW w:w="9016" w:type="dxa"/>
            <w:shd w:val="clear" w:color="auto" w:fill="A6A6A6" w:themeFill="background1" w:themeFillShade="A6"/>
            <w:tcMar>
              <w:top w:w="113" w:type="dxa"/>
              <w:bottom w:w="113" w:type="dxa"/>
            </w:tcMar>
          </w:tcPr>
          <w:p w:rsidR="00606133" w:rsidRPr="00244BB0" w:rsidRDefault="00606133" w:rsidP="00606133">
            <w:pPr>
              <w:jc w:val="center"/>
              <w:rPr>
                <w:b/>
                <w:color w:val="FFFFFF" w:themeColor="background1"/>
              </w:rPr>
            </w:pPr>
            <w:r>
              <w:rPr>
                <w:b/>
                <w:color w:val="FFFFFF" w:themeColor="background1"/>
              </w:rPr>
              <w:t>Your article</w:t>
            </w:r>
          </w:p>
        </w:tc>
      </w:tr>
      <w:tr w:rsidR="00606133">
        <w:sdt>
          <w:sdtPr>
            <w:rPr>
              <w:rStyle w:val="Heading1Char"/>
            </w:rPr>
            <w:alias w:val="Article headword"/>
            <w:tag w:val="articleHeadword"/>
            <w:id w:val="-361440020"/>
            <w:placeholder>
              <w:docPart w:val="387D251C86729C46B1E0802DA5397DC4"/>
            </w:placeholder>
            <w:text/>
          </w:sdtPr>
          <w:sdtContent>
            <w:tc>
              <w:tcPr>
                <w:tcW w:w="9016" w:type="dxa"/>
                <w:tcMar>
                  <w:top w:w="113" w:type="dxa"/>
                  <w:bottom w:w="113" w:type="dxa"/>
                </w:tcMar>
              </w:tcPr>
              <w:p w:rsidR="00606133" w:rsidRPr="00606133" w:rsidRDefault="00606133" w:rsidP="003A332D">
                <w:pPr>
                  <w:tabs>
                    <w:tab w:val="left" w:pos="2940"/>
                  </w:tabs>
                  <w:rPr>
                    <w:b/>
                  </w:rPr>
                </w:pPr>
                <w:r w:rsidRPr="003A332D">
                  <w:rPr>
                    <w:rStyle w:val="Heading1Char"/>
                  </w:rPr>
                  <w:t>Adams, Henry (1838–1918)</w:t>
                </w:r>
                <w:r w:rsidR="003A332D" w:rsidRPr="003A332D">
                  <w:rPr>
                    <w:rStyle w:val="Heading1Char"/>
                  </w:rPr>
                  <w:tab/>
                </w:r>
              </w:p>
            </w:tc>
          </w:sdtContent>
        </w:sdt>
      </w:tr>
      <w:tr w:rsidR="00606133">
        <w:sdt>
          <w:sdtPr>
            <w:alias w:val="Variant headwords"/>
            <w:tag w:val="variantHeadwords"/>
            <w:id w:val="173464402"/>
            <w:placeholder>
              <w:docPart w:val="15224A3481D95944B133D05AB7404BF4"/>
            </w:placeholder>
            <w:showingPlcHdr/>
          </w:sdtPr>
          <w:sdtContent>
            <w:tc>
              <w:tcPr>
                <w:tcW w:w="9016" w:type="dxa"/>
                <w:tcMar>
                  <w:top w:w="113" w:type="dxa"/>
                  <w:bottom w:w="113" w:type="dxa"/>
                </w:tcMar>
              </w:tcPr>
              <w:p w:rsidR="00606133" w:rsidRDefault="00606133" w:rsidP="00606133">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606133">
        <w:tc>
          <w:tcPr>
            <w:tcW w:w="9016" w:type="dxa"/>
            <w:tcMar>
              <w:top w:w="113" w:type="dxa"/>
              <w:bottom w:w="113" w:type="dxa"/>
            </w:tcMar>
          </w:tcPr>
          <w:p w:rsidR="00606133" w:rsidRDefault="00606133" w:rsidP="00CE411E">
            <w:r w:rsidRPr="00606133">
              <w:t xml:space="preserve">Although he was known as a historian during his lifetime, Henry Adams—like Henry James—is often seen as an American precursor to modernism. This is mainly due to his autobiography, </w:t>
            </w:r>
            <w:r w:rsidRPr="00606133">
              <w:rPr>
                <w:i/>
              </w:rPr>
              <w:t>The Education of Henry Adams</w:t>
            </w:r>
            <w:r w:rsidRPr="00606133">
              <w:t>, which not only registers an aristocratic intellectual’s despair at the loss of ideals in the transformation of American society but, written in the third person, also secures a distance from that despair in order to observe it self-consciously and ironically. After his death, in fact, Adams’ literary significance was appreciated by such New Critics as Yvor Winters and R. P. Blackmur.</w:t>
            </w:r>
          </w:p>
        </w:tc>
      </w:tr>
      <w:tr w:rsidR="00606133">
        <w:tc>
          <w:tcPr>
            <w:tcW w:w="9016" w:type="dxa"/>
            <w:tcMar>
              <w:top w:w="113" w:type="dxa"/>
              <w:bottom w:w="113" w:type="dxa"/>
            </w:tcMar>
          </w:tcPr>
          <w:p w:rsidR="009E4428" w:rsidRPr="009E4428" w:rsidRDefault="009E4428" w:rsidP="00CE411E">
            <w:r w:rsidRPr="009E4428">
              <w:t xml:space="preserve">Although he was known as a historian during his lifetime, Henry Adams—like Henry James—is often seen as an American precursor to modernism. This is mainly due to his autobiography, </w:t>
            </w:r>
            <w:r w:rsidRPr="009E4428">
              <w:rPr>
                <w:i/>
              </w:rPr>
              <w:t>The Education of Henry Adams</w:t>
            </w:r>
            <w:r w:rsidRPr="009E4428">
              <w:t>, which not only registers an aristocratic intellectual’s despair at the loss of ideals in the transformation of American society but, written in the third person, also secures a distance from that despair in order to observe it self-consciously and ironically. After his death, in fact, Adams’ literary significance was appreciated by such New Critics as Yvor Winters and R. P. Blackmur.</w:t>
            </w:r>
          </w:p>
          <w:p w:rsidR="009E4428" w:rsidRPr="009E4428" w:rsidRDefault="009E4428" w:rsidP="00CE411E"/>
          <w:p w:rsidR="009E4428" w:rsidRDefault="009E4428" w:rsidP="00CE411E">
            <w:r w:rsidRPr="009E4428">
              <w:t xml:space="preserve">Adams, born in 1838, was a great grandson of the second President of the United States, John Adams, and a grandson of the sixth, John Quincy Adams. He was educated at Harvard University and later in Germany. During the American Civil War he served in London as a private secretary for his father. After teaching history at Harvard and editing the </w:t>
            </w:r>
            <w:r w:rsidRPr="009E4428">
              <w:rPr>
                <w:i/>
              </w:rPr>
              <w:t>North American Review</w:t>
            </w:r>
            <w:r w:rsidRPr="009E4428">
              <w:t xml:space="preserve">, he settled in Washington D.C., researching American history (which led to </w:t>
            </w:r>
            <w:r w:rsidRPr="009E4428">
              <w:rPr>
                <w:i/>
                <w:iCs/>
              </w:rPr>
              <w:t>The Life of Albert Gallatin</w:t>
            </w:r>
            <w:r w:rsidRPr="009E4428">
              <w:t xml:space="preserve"> and </w:t>
            </w:r>
            <w:r w:rsidRPr="009E4428">
              <w:rPr>
                <w:i/>
              </w:rPr>
              <w:t>History of the United States of America</w:t>
            </w:r>
            <w:r w:rsidRPr="009E4428">
              <w:t>), and making his house a salon of politicians and intellectuals. Works of this period include two novels—</w:t>
            </w:r>
            <w:r w:rsidRPr="009E4428">
              <w:rPr>
                <w:i/>
              </w:rPr>
              <w:t>Democracy</w:t>
            </w:r>
            <w:r w:rsidRPr="009E4428">
              <w:t xml:space="preserve"> and </w:t>
            </w:r>
            <w:r w:rsidRPr="009E4428">
              <w:rPr>
                <w:i/>
              </w:rPr>
              <w:t>Esther</w:t>
            </w:r>
            <w:r w:rsidRPr="009E4428">
              <w:t xml:space="preserve">, both of which portray the vicissitudes of ideals in contemporary America through the heroines’ adventures. Throughout his life, Adams struggled to conceptualize the major transformations of American society; this latter, he argued, was losing touch with its republican ideals as a result of capitalism’s increasing social and economic dominance. </w:t>
            </w:r>
            <w:r w:rsidRPr="009E4428">
              <w:rPr>
                <w:i/>
              </w:rPr>
              <w:t>Mont-Saint-Michel and Chartres</w:t>
            </w:r>
            <w:r w:rsidRPr="009E4428">
              <w:t xml:space="preserve"> and </w:t>
            </w:r>
            <w:r w:rsidRPr="009E4428">
              <w:rPr>
                <w:i/>
              </w:rPr>
              <w:t>The Education of Henry Adams</w:t>
            </w:r>
            <w:r w:rsidRPr="009E4428">
              <w:t>, major works that address these questions, were his attempts at a new theory to account for the matrix of history in which these transformations occurred—from the unity of the Middle Ages to the chaos of the twentieth century—but not without an ironical gesture of his own ignorance.</w:t>
            </w:r>
          </w:p>
          <w:p w:rsidR="009D7975" w:rsidRDefault="009D7975" w:rsidP="00CE411E">
            <w:pPr>
              <w:rPr>
                <w:rFonts w:ascii="Times New Roman" w:hAnsi="Times New Roman"/>
              </w:rPr>
            </w:pPr>
          </w:p>
          <w:p w:rsidR="009D7975" w:rsidRDefault="009D7975" w:rsidP="00CE411E">
            <w:pPr>
              <w:rPr>
                <w:b/>
              </w:rPr>
            </w:pPr>
            <w:r>
              <w:rPr>
                <w:b/>
              </w:rPr>
              <w:t>Key Works</w:t>
            </w:r>
          </w:p>
          <w:p w:rsidR="009D7975" w:rsidRDefault="009D7975" w:rsidP="00CE411E">
            <w:pPr>
              <w:rPr>
                <w:b/>
              </w:rPr>
            </w:pPr>
          </w:p>
          <w:p w:rsidR="009D7975" w:rsidRPr="009E4428" w:rsidRDefault="009D7975" w:rsidP="00CE411E">
            <w:r w:rsidRPr="009E4428">
              <w:rPr>
                <w:i/>
                <w:iCs/>
              </w:rPr>
              <w:t>The Life of Albert Gallatin</w:t>
            </w:r>
            <w:r w:rsidRPr="009E4428">
              <w:t xml:space="preserve">, 1879. </w:t>
            </w:r>
          </w:p>
          <w:p w:rsidR="009D7975" w:rsidRDefault="009D7975" w:rsidP="00CE411E">
            <w:pPr>
              <w:rPr>
                <w:i/>
                <w:iCs/>
              </w:rPr>
            </w:pPr>
          </w:p>
          <w:p w:rsidR="009D7975" w:rsidRPr="009E4428" w:rsidRDefault="009D7975" w:rsidP="00CE411E">
            <w:r w:rsidRPr="009E4428">
              <w:rPr>
                <w:i/>
                <w:iCs/>
              </w:rPr>
              <w:t>Democracy: An American Novel</w:t>
            </w:r>
            <w:r w:rsidRPr="009E4428">
              <w:t xml:space="preserve">, 1880. </w:t>
            </w:r>
          </w:p>
          <w:p w:rsidR="009D7975" w:rsidRDefault="009D7975" w:rsidP="00CE411E">
            <w:pPr>
              <w:rPr>
                <w:i/>
                <w:iCs/>
              </w:rPr>
            </w:pPr>
          </w:p>
          <w:p w:rsidR="009D7975" w:rsidRPr="009E4428" w:rsidRDefault="009D7975" w:rsidP="00CE411E">
            <w:r w:rsidRPr="009E4428">
              <w:rPr>
                <w:i/>
                <w:iCs/>
              </w:rPr>
              <w:t>Esther: A Novel</w:t>
            </w:r>
            <w:r w:rsidRPr="009E4428">
              <w:t xml:space="preserve">, 1884. </w:t>
            </w:r>
          </w:p>
          <w:p w:rsidR="009D7975" w:rsidRDefault="009D7975" w:rsidP="00CE411E">
            <w:pPr>
              <w:rPr>
                <w:i/>
                <w:iCs/>
              </w:rPr>
            </w:pPr>
          </w:p>
          <w:p w:rsidR="009D7975" w:rsidRPr="009E4428" w:rsidRDefault="009D7975" w:rsidP="00CE411E">
            <w:r w:rsidRPr="009E4428">
              <w:rPr>
                <w:i/>
                <w:iCs/>
              </w:rPr>
              <w:t>History of the United States of America during the Administrations of Thomas Jefferson and James Madison</w:t>
            </w:r>
            <w:r w:rsidRPr="009E4428">
              <w:t>, 1889</w:t>
            </w:r>
            <w:r w:rsidRPr="009E4428">
              <w:softHyphen/>
              <w:t xml:space="preserve">–91. </w:t>
            </w:r>
          </w:p>
          <w:p w:rsidR="009D7975" w:rsidRDefault="009D7975" w:rsidP="00CE411E">
            <w:pPr>
              <w:rPr>
                <w:i/>
                <w:iCs/>
              </w:rPr>
            </w:pPr>
          </w:p>
          <w:p w:rsidR="009D7975" w:rsidRPr="009E4428" w:rsidRDefault="009D7975" w:rsidP="00CE411E">
            <w:r w:rsidRPr="009E4428">
              <w:rPr>
                <w:i/>
                <w:iCs/>
              </w:rPr>
              <w:t>Mont-Saint-Michel and Chartres</w:t>
            </w:r>
            <w:r w:rsidRPr="009E4428">
              <w:t xml:space="preserve">, 1913. </w:t>
            </w:r>
          </w:p>
          <w:p w:rsidR="009D7975" w:rsidRDefault="009D7975" w:rsidP="00CE411E">
            <w:pPr>
              <w:rPr>
                <w:i/>
                <w:iCs/>
              </w:rPr>
            </w:pPr>
          </w:p>
          <w:p w:rsidR="009D7975" w:rsidRPr="009E4428" w:rsidRDefault="009D7975" w:rsidP="00CE411E">
            <w:r w:rsidRPr="009E4428">
              <w:rPr>
                <w:i/>
                <w:iCs/>
              </w:rPr>
              <w:t>The Education of Henry Adams</w:t>
            </w:r>
            <w:r w:rsidRPr="009E4428">
              <w:t xml:space="preserve">, 1918. </w:t>
            </w:r>
          </w:p>
          <w:p w:rsidR="009D7975" w:rsidRDefault="009D7975" w:rsidP="00CE411E">
            <w:pPr>
              <w:rPr>
                <w:i/>
                <w:iCs/>
              </w:rPr>
            </w:pPr>
          </w:p>
          <w:p w:rsidR="00606133" w:rsidRPr="009D7975" w:rsidRDefault="009D7975" w:rsidP="00CE411E">
            <w:r w:rsidRPr="009E4428">
              <w:rPr>
                <w:i/>
                <w:iCs/>
              </w:rPr>
              <w:t>The Degradation of the Democratic Dogma</w:t>
            </w:r>
            <w:r w:rsidRPr="009E4428">
              <w:t>, 1919.</w:t>
            </w:r>
          </w:p>
        </w:tc>
      </w:tr>
      <w:tr w:rsidR="00606133">
        <w:tc>
          <w:tcPr>
            <w:tcW w:w="9016" w:type="dxa"/>
          </w:tcPr>
          <w:p w:rsidR="00415B02" w:rsidRDefault="00606133" w:rsidP="00606133">
            <w:r w:rsidRPr="009E4428">
              <w:rPr>
                <w:u w:val="single"/>
              </w:rPr>
              <w:t>Further reading</w:t>
            </w:r>
            <w:r w:rsidRPr="009E4428">
              <w:t>:</w:t>
            </w:r>
          </w:p>
          <w:p w:rsidR="00606133" w:rsidRPr="009E4428" w:rsidRDefault="00395F13" w:rsidP="00606133">
            <w:sdt>
              <w:sdtPr>
                <w:id w:val="191661132"/>
                <w:citation/>
              </w:sdtPr>
              <w:sdtContent>
                <w:r>
                  <w:fldChar w:fldCharType="begin"/>
                </w:r>
                <w:r w:rsidR="00415B02">
                  <w:rPr>
                    <w:lang w:val="en-US"/>
                  </w:rPr>
                  <w:instrText xml:space="preserve"> CITATION Bus91 \l 1033 </w:instrText>
                </w:r>
                <w:r>
                  <w:fldChar w:fldCharType="separate"/>
                </w:r>
                <w:r w:rsidR="00415B02" w:rsidRPr="00415B02">
                  <w:rPr>
                    <w:noProof/>
                    <w:lang w:val="en-US"/>
                  </w:rPr>
                  <w:t>(Bush, 1991)</w:t>
                </w:r>
                <w:r>
                  <w:fldChar w:fldCharType="end"/>
                </w:r>
              </w:sdtContent>
            </w:sdt>
          </w:p>
          <w:sdt>
            <w:sdtPr>
              <w:alias w:val="Further reading"/>
              <w:tag w:val="furtherReading"/>
              <w:id w:val="-1516217107"/>
            </w:sdtPr>
            <w:sdtContent>
              <w:p w:rsidR="004F7063" w:rsidRDefault="004F7063" w:rsidP="00415B02"/>
              <w:p w:rsidR="00415B02" w:rsidRDefault="00395F13" w:rsidP="00415B02">
                <w:sdt>
                  <w:sdtPr>
                    <w:id w:val="191661136"/>
                    <w:citation/>
                  </w:sdtPr>
                  <w:sdtContent>
                    <w:r>
                      <w:fldChar w:fldCharType="begin"/>
                    </w:r>
                    <w:r w:rsidR="004F7063">
                      <w:rPr>
                        <w:lang w:val="en-US"/>
                      </w:rPr>
                      <w:instrText xml:space="preserve"> CITATION Lea81 \l 1033 </w:instrText>
                    </w:r>
                    <w:r>
                      <w:fldChar w:fldCharType="separate"/>
                    </w:r>
                    <w:r w:rsidR="004F7063" w:rsidRPr="004F7063">
                      <w:rPr>
                        <w:noProof/>
                        <w:lang w:val="en-US"/>
                      </w:rPr>
                      <w:t>(Lears, 1981)</w:t>
                    </w:r>
                    <w:r>
                      <w:fldChar w:fldCharType="end"/>
                    </w:r>
                  </w:sdtContent>
                </w:sdt>
              </w:p>
              <w:p w:rsidR="003A332D" w:rsidRDefault="003A332D" w:rsidP="00A30CD0">
                <w:pPr>
                  <w:ind w:left="720" w:hanging="720"/>
                </w:pPr>
              </w:p>
              <w:p w:rsidR="003A332D" w:rsidRDefault="00395F13" w:rsidP="00A30CD0">
                <w:pPr>
                  <w:ind w:left="720" w:hanging="720"/>
                </w:pPr>
                <w:sdt>
                  <w:sdtPr>
                    <w:id w:val="191661142"/>
                    <w:citation/>
                  </w:sdtPr>
                  <w:sdtContent>
                    <w:r>
                      <w:fldChar w:fldCharType="begin"/>
                    </w:r>
                    <w:r w:rsidR="003A332D">
                      <w:rPr>
                        <w:lang w:val="en-US"/>
                      </w:rPr>
                      <w:instrText xml:space="preserve"> CITATION Row76 \l 1033 </w:instrText>
                    </w:r>
                    <w:r>
                      <w:fldChar w:fldCharType="separate"/>
                    </w:r>
                    <w:r w:rsidR="003A332D" w:rsidRPr="003A332D">
                      <w:rPr>
                        <w:noProof/>
                        <w:lang w:val="en-US"/>
                      </w:rPr>
                      <w:t>(Rowe, 1976)</w:t>
                    </w:r>
                    <w:r>
                      <w:fldChar w:fldCharType="end"/>
                    </w:r>
                  </w:sdtContent>
                </w:sdt>
              </w:p>
              <w:p w:rsidR="00A30CD0" w:rsidRDefault="00A30CD0" w:rsidP="00A30CD0"/>
              <w:p w:rsidR="00A30CD0" w:rsidRPr="00A30CD0" w:rsidRDefault="00A30CD0" w:rsidP="00A30CD0">
                <w:pPr>
                  <w:rPr>
                    <w:b/>
                  </w:rPr>
                </w:pPr>
                <w:r w:rsidRPr="00A30CD0">
                  <w:rPr>
                    <w:b/>
                  </w:rPr>
                  <w:t>Popular Editions</w:t>
                </w:r>
              </w:p>
              <w:p w:rsidR="003A332D" w:rsidRDefault="003A332D" w:rsidP="00A30CD0">
                <w:pPr>
                  <w:ind w:left="720" w:hanging="720"/>
                </w:pPr>
              </w:p>
              <w:p w:rsidR="003A332D" w:rsidRDefault="00395F13" w:rsidP="006E4121">
                <w:pPr>
                  <w:tabs>
                    <w:tab w:val="center" w:pos="4400"/>
                  </w:tabs>
                  <w:ind w:left="720" w:hanging="720"/>
                </w:pPr>
                <w:sdt>
                  <w:sdtPr>
                    <w:id w:val="191661151"/>
                    <w:citation/>
                  </w:sdtPr>
                  <w:sdtContent>
                    <w:r>
                      <w:fldChar w:fldCharType="begin"/>
                    </w:r>
                    <w:r w:rsidR="003A332D">
                      <w:rPr>
                        <w:lang w:val="en-US"/>
                      </w:rPr>
                      <w:instrText xml:space="preserve"> CITATION Sam83 \l 1033 </w:instrText>
                    </w:r>
                    <w:r>
                      <w:fldChar w:fldCharType="separate"/>
                    </w:r>
                    <w:r w:rsidR="003A332D" w:rsidRPr="003A332D">
                      <w:rPr>
                        <w:noProof/>
                        <w:lang w:val="en-US"/>
                      </w:rPr>
                      <w:t>(Samuels &amp; Samuels, 1983)</w:t>
                    </w:r>
                    <w:r>
                      <w:fldChar w:fldCharType="end"/>
                    </w:r>
                  </w:sdtContent>
                </w:sdt>
                <w:r w:rsidR="006E4121">
                  <w:tab/>
                </w:r>
              </w:p>
              <w:p w:rsidR="00A30CD0" w:rsidRDefault="00A30CD0" w:rsidP="00A30CD0">
                <w:pPr>
                  <w:ind w:left="720" w:hanging="720"/>
                </w:pPr>
              </w:p>
              <w:p w:rsidR="003A332D" w:rsidRDefault="00395F13" w:rsidP="00A30CD0">
                <w:pPr>
                  <w:ind w:left="720" w:hanging="720"/>
                </w:pPr>
                <w:sdt>
                  <w:sdtPr>
                    <w:id w:val="191661167"/>
                    <w:citation/>
                  </w:sdtPr>
                  <w:sdtContent>
                    <w:r>
                      <w:fldChar w:fldCharType="begin"/>
                    </w:r>
                    <w:r w:rsidR="003A332D">
                      <w:rPr>
                        <w:lang w:val="en-US"/>
                      </w:rPr>
                      <w:instrText xml:space="preserve"> CITATION Har86 \l 1033 </w:instrText>
                    </w:r>
                    <w:r>
                      <w:fldChar w:fldCharType="separate"/>
                    </w:r>
                    <w:r w:rsidR="003A332D" w:rsidRPr="003A332D">
                      <w:rPr>
                        <w:noProof/>
                        <w:lang w:val="en-US"/>
                      </w:rPr>
                      <w:t>(Harbet, 1986)</w:t>
                    </w:r>
                    <w:r>
                      <w:fldChar w:fldCharType="end"/>
                    </w:r>
                  </w:sdtContent>
                </w:sdt>
              </w:p>
              <w:p w:rsidR="003A332D" w:rsidRDefault="003A332D" w:rsidP="00A30CD0">
                <w:pPr>
                  <w:ind w:left="720" w:hanging="720"/>
                </w:pPr>
              </w:p>
              <w:p w:rsidR="003A332D" w:rsidRDefault="00395F13" w:rsidP="00A30CD0">
                <w:pPr>
                  <w:ind w:left="720" w:hanging="720"/>
                </w:pPr>
                <w:sdt>
                  <w:sdtPr>
                    <w:id w:val="191661182"/>
                    <w:citation/>
                  </w:sdtPr>
                  <w:sdtContent>
                    <w:r>
                      <w:fldChar w:fldCharType="begin"/>
                    </w:r>
                    <w:r w:rsidR="003A332D">
                      <w:rPr>
                        <w:lang w:val="en-US"/>
                      </w:rPr>
                      <w:instrText xml:space="preserve"> CITATION His86 \l 1033 </w:instrText>
                    </w:r>
                    <w:r>
                      <w:fldChar w:fldCharType="separate"/>
                    </w:r>
                    <w:r w:rsidR="003A332D" w:rsidRPr="003A332D">
                      <w:rPr>
                        <w:noProof/>
                        <w:lang w:val="en-US"/>
                      </w:rPr>
                      <w:t>(History of the United States During the Administration of James Madison, 1986)</w:t>
                    </w:r>
                    <w:r>
                      <w:fldChar w:fldCharType="end"/>
                    </w:r>
                  </w:sdtContent>
                </w:sdt>
              </w:p>
              <w:p w:rsidR="00606133" w:rsidRPr="009E4428" w:rsidRDefault="00395F13" w:rsidP="00A30CD0">
                <w:pPr>
                  <w:ind w:left="720" w:hanging="720"/>
                </w:pPr>
              </w:p>
            </w:sdtContent>
          </w:sdt>
        </w:tc>
      </w:tr>
    </w:tbl>
    <w:p w:rsidR="00606133" w:rsidRPr="00F36937" w:rsidRDefault="00606133" w:rsidP="00606133">
      <w:bookmarkStart w:id="0" w:name="_GoBack"/>
      <w:bookmarkEnd w:id="0"/>
    </w:p>
    <w:sectPr w:rsidR="00606133" w:rsidRPr="00F36937" w:rsidSect="00606133">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332D" w:rsidRDefault="003A332D" w:rsidP="00606133">
      <w:pPr>
        <w:spacing w:after="0" w:line="240" w:lineRule="auto"/>
      </w:pPr>
      <w:r>
        <w:separator/>
      </w:r>
    </w:p>
  </w:endnote>
  <w:endnote w:type="continuationSeparator" w:id="0">
    <w:p w:rsidR="003A332D" w:rsidRDefault="003A332D" w:rsidP="006061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332D" w:rsidRDefault="003A332D" w:rsidP="00606133">
      <w:pPr>
        <w:spacing w:after="0" w:line="240" w:lineRule="auto"/>
      </w:pPr>
      <w:r>
        <w:separator/>
      </w:r>
    </w:p>
  </w:footnote>
  <w:footnote w:type="continuationSeparator" w:id="0">
    <w:p w:rsidR="003A332D" w:rsidRDefault="003A332D" w:rsidP="00606133">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32D" w:rsidRDefault="003A332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3A332D" w:rsidRDefault="003A332D">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characterSpacingControl w:val="doNotCompress"/>
  <w:footnotePr>
    <w:footnote w:id="-1"/>
    <w:footnote w:id="0"/>
  </w:footnotePr>
  <w:endnotePr>
    <w:endnote w:id="-1"/>
    <w:endnote w:id="0"/>
  </w:endnotePr>
  <w:compat/>
  <w:rsids>
    <w:rsidRoot w:val="00606133"/>
    <w:rsid w:val="00395F13"/>
    <w:rsid w:val="003A332D"/>
    <w:rsid w:val="00415B02"/>
    <w:rsid w:val="004F7063"/>
    <w:rsid w:val="00606133"/>
    <w:rsid w:val="006E4121"/>
    <w:rsid w:val="009D7975"/>
    <w:rsid w:val="009E4428"/>
    <w:rsid w:val="00A30CD0"/>
    <w:rsid w:val="00AC35D8"/>
    <w:rsid w:val="00B465F5"/>
    <w:rsid w:val="00CE411E"/>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master:++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C49FB68E119C641973C26703199DD54"/>
        <w:category>
          <w:name w:val="General"/>
          <w:gallery w:val="placeholder"/>
        </w:category>
        <w:types>
          <w:type w:val="bbPlcHdr"/>
        </w:types>
        <w:behaviors>
          <w:behavior w:val="content"/>
        </w:behaviors>
        <w:guid w:val="{68673846-3B24-6B40-BD84-A67AFDC176D1}"/>
      </w:docPartPr>
      <w:docPartBody>
        <w:p w:rsidR="00005A61" w:rsidRDefault="00005A61">
          <w:pPr>
            <w:pStyle w:val="5C49FB68E119C641973C26703199DD54"/>
          </w:pPr>
          <w:r w:rsidRPr="00CC586D">
            <w:rPr>
              <w:rStyle w:val="PlaceholderText"/>
              <w:b/>
              <w:color w:val="FFFFFF" w:themeColor="background1"/>
            </w:rPr>
            <w:t>[Salutation]</w:t>
          </w:r>
        </w:p>
      </w:docPartBody>
    </w:docPart>
    <w:docPart>
      <w:docPartPr>
        <w:name w:val="11E4DB8F9B2AB6428C6BC8F6A7220136"/>
        <w:category>
          <w:name w:val="General"/>
          <w:gallery w:val="placeholder"/>
        </w:category>
        <w:types>
          <w:type w:val="bbPlcHdr"/>
        </w:types>
        <w:behaviors>
          <w:behavior w:val="content"/>
        </w:behaviors>
        <w:guid w:val="{7D7D42C7-00CB-AB40-BA20-CFFADC8219F0}"/>
      </w:docPartPr>
      <w:docPartBody>
        <w:p w:rsidR="00005A61" w:rsidRDefault="00005A61">
          <w:pPr>
            <w:pStyle w:val="11E4DB8F9B2AB6428C6BC8F6A7220136"/>
          </w:pPr>
          <w:r>
            <w:rPr>
              <w:rStyle w:val="PlaceholderText"/>
            </w:rPr>
            <w:t>[First name]</w:t>
          </w:r>
        </w:p>
      </w:docPartBody>
    </w:docPart>
    <w:docPart>
      <w:docPartPr>
        <w:name w:val="61ACFABC8548F24BA827BDC28BCC3A77"/>
        <w:category>
          <w:name w:val="General"/>
          <w:gallery w:val="placeholder"/>
        </w:category>
        <w:types>
          <w:type w:val="bbPlcHdr"/>
        </w:types>
        <w:behaviors>
          <w:behavior w:val="content"/>
        </w:behaviors>
        <w:guid w:val="{E30E4AFE-15A6-D64E-8313-2617CA98FB59}"/>
      </w:docPartPr>
      <w:docPartBody>
        <w:p w:rsidR="00005A61" w:rsidRDefault="00005A61">
          <w:pPr>
            <w:pStyle w:val="61ACFABC8548F24BA827BDC28BCC3A77"/>
          </w:pPr>
          <w:r>
            <w:rPr>
              <w:rStyle w:val="PlaceholderText"/>
            </w:rPr>
            <w:t>[Middle name]</w:t>
          </w:r>
        </w:p>
      </w:docPartBody>
    </w:docPart>
    <w:docPart>
      <w:docPartPr>
        <w:name w:val="35F37FFC1BC2EF4EA5DB863D1C8C8ADD"/>
        <w:category>
          <w:name w:val="General"/>
          <w:gallery w:val="placeholder"/>
        </w:category>
        <w:types>
          <w:type w:val="bbPlcHdr"/>
        </w:types>
        <w:behaviors>
          <w:behavior w:val="content"/>
        </w:behaviors>
        <w:guid w:val="{03890159-E3EF-594E-B650-561BED35B604}"/>
      </w:docPartPr>
      <w:docPartBody>
        <w:p w:rsidR="00005A61" w:rsidRDefault="00005A61">
          <w:pPr>
            <w:pStyle w:val="35F37FFC1BC2EF4EA5DB863D1C8C8ADD"/>
          </w:pPr>
          <w:r>
            <w:rPr>
              <w:rStyle w:val="PlaceholderText"/>
            </w:rPr>
            <w:t>[Last name]</w:t>
          </w:r>
        </w:p>
      </w:docPartBody>
    </w:docPart>
    <w:docPart>
      <w:docPartPr>
        <w:name w:val="420C038762235D459A6E4B637EBFDCE7"/>
        <w:category>
          <w:name w:val="General"/>
          <w:gallery w:val="placeholder"/>
        </w:category>
        <w:types>
          <w:type w:val="bbPlcHdr"/>
        </w:types>
        <w:behaviors>
          <w:behavior w:val="content"/>
        </w:behaviors>
        <w:guid w:val="{11A21EE0-E985-0846-BF71-BFD8F19BA99E}"/>
      </w:docPartPr>
      <w:docPartBody>
        <w:p w:rsidR="00005A61" w:rsidRDefault="00005A61">
          <w:pPr>
            <w:pStyle w:val="420C038762235D459A6E4B637EBFDCE7"/>
          </w:pPr>
          <w:r>
            <w:rPr>
              <w:rStyle w:val="PlaceholderText"/>
            </w:rPr>
            <w:t>[Enter your biography]</w:t>
          </w:r>
        </w:p>
      </w:docPartBody>
    </w:docPart>
    <w:docPart>
      <w:docPartPr>
        <w:name w:val="EB3AE29880097041B4418980D316ED7F"/>
        <w:category>
          <w:name w:val="General"/>
          <w:gallery w:val="placeholder"/>
        </w:category>
        <w:types>
          <w:type w:val="bbPlcHdr"/>
        </w:types>
        <w:behaviors>
          <w:behavior w:val="content"/>
        </w:behaviors>
        <w:guid w:val="{5FD02FB0-AD4C-7942-8298-771CC8D2A468}"/>
      </w:docPartPr>
      <w:docPartBody>
        <w:p w:rsidR="00005A61" w:rsidRDefault="00005A61">
          <w:pPr>
            <w:pStyle w:val="EB3AE29880097041B4418980D316ED7F"/>
          </w:pPr>
          <w:r>
            <w:rPr>
              <w:rStyle w:val="PlaceholderText"/>
            </w:rPr>
            <w:t>[Enter the institution with which you are affiliated]</w:t>
          </w:r>
        </w:p>
      </w:docPartBody>
    </w:docPart>
    <w:docPart>
      <w:docPartPr>
        <w:name w:val="387D251C86729C46B1E0802DA5397DC4"/>
        <w:category>
          <w:name w:val="General"/>
          <w:gallery w:val="placeholder"/>
        </w:category>
        <w:types>
          <w:type w:val="bbPlcHdr"/>
        </w:types>
        <w:behaviors>
          <w:behavior w:val="content"/>
        </w:behaviors>
        <w:guid w:val="{DF981160-B67E-514F-85EA-A219E1263D22}"/>
      </w:docPartPr>
      <w:docPartBody>
        <w:p w:rsidR="00005A61" w:rsidRDefault="00005A61">
          <w:pPr>
            <w:pStyle w:val="387D251C86729C46B1E0802DA5397DC4"/>
          </w:pPr>
          <w:r w:rsidRPr="00EF74F7">
            <w:rPr>
              <w:b/>
              <w:color w:val="808080" w:themeColor="background1" w:themeShade="80"/>
            </w:rPr>
            <w:t>[Enter the headword for your article]</w:t>
          </w:r>
        </w:p>
      </w:docPartBody>
    </w:docPart>
    <w:docPart>
      <w:docPartPr>
        <w:name w:val="15224A3481D95944B133D05AB7404BF4"/>
        <w:category>
          <w:name w:val="General"/>
          <w:gallery w:val="placeholder"/>
        </w:category>
        <w:types>
          <w:type w:val="bbPlcHdr"/>
        </w:types>
        <w:behaviors>
          <w:behavior w:val="content"/>
        </w:behaviors>
        <w:guid w:val="{A3162986-7C64-6A48-9157-B6550195CA0F}"/>
      </w:docPartPr>
      <w:docPartBody>
        <w:p w:rsidR="00005A61" w:rsidRDefault="00005A61">
          <w:pPr>
            <w:pStyle w:val="15224A3481D95944B133D05AB7404BF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005A61"/>
    <w:rsid w:val="00005A61"/>
    <w:rsid w:val="00880021"/>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A6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005A61"/>
    <w:rPr>
      <w:color w:val="808080"/>
    </w:rPr>
  </w:style>
  <w:style w:type="paragraph" w:customStyle="1" w:styleId="5C49FB68E119C641973C26703199DD54">
    <w:name w:val="5C49FB68E119C641973C26703199DD54"/>
    <w:rsid w:val="00005A61"/>
  </w:style>
  <w:style w:type="paragraph" w:customStyle="1" w:styleId="11E4DB8F9B2AB6428C6BC8F6A7220136">
    <w:name w:val="11E4DB8F9B2AB6428C6BC8F6A7220136"/>
    <w:rsid w:val="00005A61"/>
  </w:style>
  <w:style w:type="paragraph" w:customStyle="1" w:styleId="61ACFABC8548F24BA827BDC28BCC3A77">
    <w:name w:val="61ACFABC8548F24BA827BDC28BCC3A77"/>
    <w:rsid w:val="00005A61"/>
  </w:style>
  <w:style w:type="paragraph" w:customStyle="1" w:styleId="35F37FFC1BC2EF4EA5DB863D1C8C8ADD">
    <w:name w:val="35F37FFC1BC2EF4EA5DB863D1C8C8ADD"/>
    <w:rsid w:val="00005A61"/>
  </w:style>
  <w:style w:type="paragraph" w:customStyle="1" w:styleId="420C038762235D459A6E4B637EBFDCE7">
    <w:name w:val="420C038762235D459A6E4B637EBFDCE7"/>
    <w:rsid w:val="00005A61"/>
  </w:style>
  <w:style w:type="paragraph" w:customStyle="1" w:styleId="EB3AE29880097041B4418980D316ED7F">
    <w:name w:val="EB3AE29880097041B4418980D316ED7F"/>
    <w:rsid w:val="00005A61"/>
  </w:style>
  <w:style w:type="paragraph" w:customStyle="1" w:styleId="387D251C86729C46B1E0802DA5397DC4">
    <w:name w:val="387D251C86729C46B1E0802DA5397DC4"/>
    <w:rsid w:val="00005A61"/>
  </w:style>
  <w:style w:type="paragraph" w:customStyle="1" w:styleId="15224A3481D95944B133D05AB7404BF4">
    <w:name w:val="15224A3481D95944B133D05AB7404BF4"/>
    <w:rsid w:val="00005A61"/>
  </w:style>
  <w:style w:type="paragraph" w:customStyle="1" w:styleId="F3E67B5387B67E4AB98B4FC87ED5AD43">
    <w:name w:val="F3E67B5387B67E4AB98B4FC87ED5AD43"/>
    <w:rsid w:val="00005A61"/>
  </w:style>
  <w:style w:type="paragraph" w:customStyle="1" w:styleId="DADAF932CDC11047A371ACC8A73AE1E5">
    <w:name w:val="DADAF932CDC11047A371ACC8A73AE1E5"/>
    <w:rsid w:val="00005A61"/>
  </w:style>
  <w:style w:type="paragraph" w:customStyle="1" w:styleId="13EA028967359942A3F8CB6257F2B1E9">
    <w:name w:val="13EA028967359942A3F8CB6257F2B1E9"/>
    <w:rsid w:val="00005A61"/>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Bus91</b:Tag>
    <b:SourceType>Book</b:SourceType>
    <b:Guid>{A21B54A5-CCEE-F147-8D82-7CE495176E42}</b:Guid>
    <b:LCID>2115</b:LCID>
    <b:Author>
      <b:Author>
        <b:NameList>
          <b:Person>
            <b:Last>Bush</b:Last>
            <b:First>C.</b:First>
          </b:Person>
        </b:NameList>
      </b:Author>
    </b:Author>
    <b:Title>Halfway to Revolution: Investigation and Crisis in the Work of Henry Adams, William James and Gertrude Stein</b:Title>
    <b:City>New Haven</b:City>
    <b:StateProvince>Connecticut</b:StateProvince>
    <b:CountryRegion>United States of America</b:CountryRegion>
    <b:Publisher>Yale University Press</b:Publisher>
    <b:Year>1991</b:Year>
    <b:RefOrder>1</b:RefOrder>
  </b:Source>
  <b:Source>
    <b:Tag>Lea81</b:Tag>
    <b:SourceType>Book</b:SourceType>
    <b:Guid>{63F1638D-34A6-7A41-B68F-F3BF3A3A096C}</b:Guid>
    <b:LCID>2115</b:LCID>
    <b:Author>
      <b:Author>
        <b:NameList>
          <b:Person>
            <b:Last>Lears</b:Last>
            <b:First>T.J.J</b:First>
          </b:Person>
        </b:NameList>
      </b:Author>
    </b:Author>
    <b:Title>No Place of Grace: Antimodernism and the Transformation of American Culture 1880-1920</b:Title>
    <b:StateProvince>New York</b:StateProvince>
    <b:CountryRegion>United States of America</b:CountryRegion>
    <b:Publisher>Pantheon</b:Publisher>
    <b:Year>1981</b:Year>
    <b:RefOrder>2</b:RefOrder>
  </b:Source>
  <b:Source>
    <b:Tag>Row76</b:Tag>
    <b:SourceType>Book</b:SourceType>
    <b:Guid>{683E4D61-BFC9-6444-985F-45F4C1FE48AB}</b:Guid>
    <b:LCID>2115</b:LCID>
    <b:Author>
      <b:Author>
        <b:NameList>
          <b:Person>
            <b:Last>Rowe</b:Last>
            <b:First>J.C.</b:First>
          </b:Person>
        </b:NameList>
      </b:Author>
    </b:Author>
    <b:Title>Henry Adams and Henry James: The Emergence of a Modern Consciousness</b:Title>
    <b:City>Ithaca</b:City>
    <b:StateProvince>New York</b:StateProvince>
    <b:Publisher>Cornell University Press</b:Publisher>
    <b:Year>1976</b:Year>
    <b:RefOrder>3</b:RefOrder>
  </b:Source>
  <b:Source>
    <b:Tag>Sam83</b:Tag>
    <b:SourceType>Book</b:SourceType>
    <b:Guid>{9D3C5226-2112-D74B-A9D3-65FC517033E9}</b:Guid>
    <b:LCID>2115</b:LCID>
    <b:Author>
      <b:Editor>
        <b:NameList>
          <b:Person>
            <b:Last>Samuels</b:Last>
            <b:First>E.</b:First>
          </b:Person>
          <b:Person>
            <b:Last>Samuels</b:Last>
            <b:First>J.</b:First>
            <b:Middle>N.</b:Middle>
          </b:Person>
        </b:NameList>
      </b:Editor>
    </b:Author>
    <b:Title>Democracy, Esther, Mont Saint Michel and Chartres, The Education of Henry Adams, Peoms</b:Title>
    <b:StateProvince>New York</b:StateProvince>
    <b:CountryRegion>United States of America</b:CountryRegion>
    <b:Publisher>Library of America</b:Publisher>
    <b:Year>1983</b:Year>
    <b:RefOrder>4</b:RefOrder>
  </b:Source>
  <b:Source>
    <b:Tag>Har86</b:Tag>
    <b:SourceType>Book</b:SourceType>
    <b:Guid>{CB1D3AC2-CE42-8F4D-8CFA-1537FB2FD564}</b:Guid>
    <b:LCID>2115</b:LCID>
    <b:Author>
      <b:Editor>
        <b:NameList>
          <b:Person>
            <b:Last>Harbet</b:Last>
            <b:First>E.</b:First>
            <b:Middle>N.</b:Middle>
          </b:Person>
        </b:NameList>
      </b:Editor>
    </b:Author>
    <b:Title>History of the United States During the Administration of Thomas Jefferson</b:Title>
    <b:StateProvince>New York</b:StateProvince>
    <b:CountryRegion>United States of America</b:CountryRegion>
    <b:Publisher>Library of America</b:Publisher>
    <b:Year>1986</b:Year>
    <b:RefOrder>5</b:RefOrder>
  </b:Source>
  <b:Source>
    <b:Tag>His86</b:Tag>
    <b:SourceType>Book</b:SourceType>
    <b:Guid>{92B0779B-55E3-3540-9948-CCCBBBE137AE}</b:Guid>
    <b:LCID>2115</b:LCID>
    <b:Title>History of the United States During the Administration of James Madison</b:Title>
    <b:StateProvince>New York</b:StateProvince>
    <b:CountryRegion>United States of America</b:CountryRegion>
    <b:Publisher>Library of America</b:Publisher>
    <b:Year>1986</b:Year>
    <b:RefOrder>6</b:RefOrder>
  </b:Source>
</b:Sources>
</file>

<file path=customXml/itemProps1.xml><?xml version="1.0" encoding="utf-8"?>
<ds:datastoreItem xmlns:ds="http://schemas.openxmlformats.org/officeDocument/2006/customXml" ds:itemID="{C9AE703C-D57B-8E44-AC59-43410C301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98</TotalTime>
  <Pages>2</Pages>
  <Words>510</Words>
  <Characters>2908</Characters>
  <Application>Microsoft Macintosh Word</Application>
  <DocSecurity>0</DocSecurity>
  <Lines>24</Lines>
  <Paragraphs>5</Paragraphs>
  <ScaleCrop>false</ScaleCrop>
  <Company/>
  <LinksUpToDate>false</LinksUpToDate>
  <CharactersWithSpaces>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5</cp:revision>
  <dcterms:created xsi:type="dcterms:W3CDTF">2014-02-09T20:47:00Z</dcterms:created>
  <dcterms:modified xsi:type="dcterms:W3CDTF">2014-02-24T18:39:00Z</dcterms:modified>
</cp:coreProperties>
</file>