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CA097A">
        <w:tc>
          <w:tcPr>
            <w:tcW w:w="491" w:type="dxa"/>
            <w:vMerge w:val="restart"/>
            <w:shd w:val="clear" w:color="auto" w:fill="A6A6A6" w:themeFill="background1" w:themeFillShade="A6"/>
            <w:textDirection w:val="btLr"/>
          </w:tcPr>
          <w:p w:rsidR="00CA097A" w:rsidRPr="00CC586D" w:rsidRDefault="00C57581" w:rsidP="00CA097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Content>
            <w:tc>
              <w:tcPr>
                <w:tcW w:w="1259" w:type="dxa"/>
              </w:tcPr>
              <w:p w:rsidR="00CA097A" w:rsidRPr="00CC586D" w:rsidRDefault="00C57581" w:rsidP="00CA097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Content>
            <w:tc>
              <w:tcPr>
                <w:tcW w:w="2073" w:type="dxa"/>
              </w:tcPr>
              <w:p w:rsidR="00CA097A" w:rsidRDefault="006564EA" w:rsidP="006564EA">
                <w:r>
                  <w:t>Neta</w:t>
                </w:r>
              </w:p>
            </w:tc>
          </w:sdtContent>
        </w:sdt>
        <w:sdt>
          <w:sdtPr>
            <w:alias w:val="Middle name"/>
            <w:tag w:val="authorMiddleName"/>
            <w:id w:val="-2076034781"/>
            <w:placeholder>
              <w:docPart w:val="7AA02E5F4AEC464CBAF5B2B3BF398978"/>
            </w:placeholder>
            <w:showingPlcHdr/>
            <w:text/>
          </w:sdtPr>
          <w:sdtContent>
            <w:tc>
              <w:tcPr>
                <w:tcW w:w="2551" w:type="dxa"/>
              </w:tcPr>
              <w:p w:rsidR="00CA097A" w:rsidRDefault="00C57581" w:rsidP="00CA097A">
                <w:r>
                  <w:rPr>
                    <w:rStyle w:val="PlaceholderText"/>
                  </w:rPr>
                  <w:t>[Middle name]</w:t>
                </w:r>
              </w:p>
            </w:tc>
          </w:sdtContent>
        </w:sdt>
        <w:sdt>
          <w:sdtPr>
            <w:alias w:val="Last name"/>
            <w:tag w:val="authorLastName"/>
            <w:id w:val="-1088529830"/>
            <w:placeholder>
              <w:docPart w:val="D586221DC53A194A8C243EF594661A97"/>
            </w:placeholder>
            <w:text/>
          </w:sdtPr>
          <w:sdtContent>
            <w:tc>
              <w:tcPr>
                <w:tcW w:w="2642" w:type="dxa"/>
              </w:tcPr>
              <w:p w:rsidR="00CA097A" w:rsidRDefault="006564EA" w:rsidP="006564EA">
                <w:r>
                  <w:t>Stahl</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Biography"/>
            <w:tag w:val="authorBiography"/>
            <w:id w:val="938807824"/>
            <w:placeholder>
              <w:docPart w:val="93FF885AC398D144B93F6B25910B07EE"/>
            </w:placeholder>
            <w:showingPlcHdr/>
          </w:sdtPr>
          <w:sdtContent>
            <w:tc>
              <w:tcPr>
                <w:tcW w:w="8525" w:type="dxa"/>
                <w:gridSpan w:val="4"/>
              </w:tcPr>
              <w:p w:rsidR="00CA097A" w:rsidRDefault="007D229B" w:rsidP="007D229B">
                <w:r>
                  <w:rPr>
                    <w:rStyle w:val="PlaceholderText"/>
                  </w:rPr>
                  <w:t>[Enter your biography]</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Affiliation"/>
            <w:tag w:val="affiliation"/>
            <w:id w:val="2012937915"/>
            <w:placeholder>
              <w:docPart w:val="C01ABFFC56B9B842B5C8EBD8F7901F5F"/>
            </w:placeholder>
            <w:showingPlcHdr/>
            <w:text/>
          </w:sdtPr>
          <w:sdtContent>
            <w:tc>
              <w:tcPr>
                <w:tcW w:w="8525" w:type="dxa"/>
                <w:gridSpan w:val="4"/>
              </w:tcPr>
              <w:p w:rsidR="00CA097A" w:rsidRDefault="00C57581" w:rsidP="00CA097A">
                <w:r>
                  <w:rPr>
                    <w:rStyle w:val="PlaceholderText"/>
                  </w:rPr>
                  <w:t>[Enter the institution with which you are affiliated]</w:t>
                </w:r>
              </w:p>
            </w:tc>
          </w:sdtContent>
        </w:sdt>
      </w:tr>
    </w:tbl>
    <w:p w:rsidR="00CA097A" w:rsidRDefault="00CA097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CA097A" w:rsidRPr="00244BB0">
        <w:tc>
          <w:tcPr>
            <w:tcW w:w="9016" w:type="dxa"/>
            <w:shd w:val="clear" w:color="auto" w:fill="A6A6A6" w:themeFill="background1" w:themeFillShade="A6"/>
            <w:tcMar>
              <w:top w:w="113" w:type="dxa"/>
              <w:bottom w:w="113" w:type="dxa"/>
            </w:tcMar>
          </w:tcPr>
          <w:p w:rsidR="00CA097A" w:rsidRPr="00244BB0" w:rsidRDefault="00C57581" w:rsidP="00CA097A">
            <w:pPr>
              <w:jc w:val="center"/>
              <w:rPr>
                <w:b/>
                <w:color w:val="FFFFFF" w:themeColor="background1"/>
              </w:rPr>
            </w:pPr>
            <w:r>
              <w:rPr>
                <w:b/>
                <w:color w:val="FFFFFF" w:themeColor="background1"/>
              </w:rPr>
              <w:t>Your article</w:t>
            </w:r>
          </w:p>
        </w:tc>
      </w:tr>
      <w:tr w:rsidR="00CA097A">
        <w:sdt>
          <w:sdtPr>
            <w:alias w:val="Article headword"/>
            <w:tag w:val="articleHeadword"/>
            <w:id w:val="-361440020"/>
            <w:placeholder>
              <w:docPart w:val="F77B1E2D033F4D47BFCA0736FCB85F3C"/>
            </w:placeholder>
            <w:text/>
          </w:sdtPr>
          <w:sdtContent>
            <w:tc>
              <w:tcPr>
                <w:tcW w:w="9016" w:type="dxa"/>
                <w:tcMar>
                  <w:top w:w="113" w:type="dxa"/>
                  <w:bottom w:w="113" w:type="dxa"/>
                </w:tcMar>
              </w:tcPr>
              <w:p w:rsidR="00CA097A" w:rsidRPr="00FB589A" w:rsidRDefault="006564EA" w:rsidP="006564EA">
                <w:pPr>
                  <w:pStyle w:val="Heading1"/>
                  <w:outlineLvl w:val="0"/>
                </w:pPr>
                <w:r>
                  <w:t>Agnon, Shmuel Yosef (1888-1970)</w:t>
                </w:r>
              </w:p>
            </w:tc>
          </w:sdtContent>
        </w:sdt>
      </w:tr>
      <w:tr w:rsidR="00CA097A">
        <w:sdt>
          <w:sdtPr>
            <w:alias w:val="Variant headwords"/>
            <w:tag w:val="variantHeadwords"/>
            <w:id w:val="173464402"/>
            <w:placeholder>
              <w:docPart w:val="79221EC289C1BA4498DFA8BE9F8CC37C"/>
            </w:placeholder>
            <w:showingPlcHdr/>
          </w:sdtPr>
          <w:sdtContent>
            <w:tc>
              <w:tcPr>
                <w:tcW w:w="9016" w:type="dxa"/>
                <w:tcMar>
                  <w:top w:w="113" w:type="dxa"/>
                  <w:bottom w:w="113" w:type="dxa"/>
                </w:tcMar>
              </w:tcPr>
              <w:p w:rsidR="00CA097A" w:rsidRDefault="00C57581" w:rsidP="00CA097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A097A">
        <w:sdt>
          <w:sdtPr>
            <w:alias w:val="Abstract"/>
            <w:tag w:val="abstract"/>
            <w:id w:val="-635871867"/>
            <w:placeholder>
              <w:docPart w:val="C794F8EBE44C8B48A813B5A26453FBC7"/>
            </w:placeholder>
          </w:sdtPr>
          <w:sdtContent>
            <w:tc>
              <w:tcPr>
                <w:tcW w:w="9016" w:type="dxa"/>
                <w:tcMar>
                  <w:top w:w="113" w:type="dxa"/>
                  <w:bottom w:w="113" w:type="dxa"/>
                </w:tcMar>
              </w:tcPr>
              <w:p w:rsidR="00CA097A" w:rsidRPr="006564EA" w:rsidRDefault="006564EA" w:rsidP="007D229B">
                <w:r w:rsidRPr="00CB4035">
                  <w:t>Nobel laureate Shmuel Yosef Agnon is perhaps the most prominent figure of modern Jewish and Hebrew prose. Born as Shmuel Yosef Czaczkes in the city of Buczacz in Galicia (now Ukraine), Agnon wrote numerous stories, novellas</w:t>
                </w:r>
                <w:r>
                  <w:t>,</w:t>
                </w:r>
                <w:r w:rsidRPr="00CB4035">
                  <w:t xml:space="preserve"> and novels, which have become the subject of extensive academic research. </w:t>
                </w:r>
              </w:p>
            </w:tc>
          </w:sdtContent>
        </w:sdt>
      </w:tr>
      <w:tr w:rsidR="00CA097A">
        <w:sdt>
          <w:sdtPr>
            <w:alias w:val="Article text"/>
            <w:tag w:val="articleText"/>
            <w:id w:val="634067588"/>
            <w:placeholder>
              <w:docPart w:val="6DEFBBD509C51B4F8821F1B3EF19ED5C"/>
            </w:placeholder>
          </w:sdtPr>
          <w:sdtContent>
            <w:tc>
              <w:tcPr>
                <w:tcW w:w="9016" w:type="dxa"/>
                <w:tcMar>
                  <w:top w:w="113" w:type="dxa"/>
                  <w:bottom w:w="113" w:type="dxa"/>
                </w:tcMar>
              </w:tcPr>
              <w:p w:rsidR="006564EA" w:rsidRPr="00CB4035" w:rsidRDefault="006564EA" w:rsidP="007D229B">
                <w:r w:rsidRPr="00CB4035">
                  <w:t>Nobel laureate Shmuel Yosef Agnon is perhaps the most prominent figure of modern Jewish and Hebrew prose. Born as Shmuel Yosef Czaczkes in the city of Buczacz in Galicia (now Ukraine), Agnon wrote numerous stories, novellas</w:t>
                </w:r>
                <w:r>
                  <w:t>,</w:t>
                </w:r>
                <w:r w:rsidRPr="00CB4035">
                  <w:t xml:space="preserve"> and novels, which have become the subject of extensive academic research. </w:t>
                </w:r>
              </w:p>
              <w:p w:rsidR="006564EA" w:rsidRPr="00CB4035" w:rsidRDefault="006564EA" w:rsidP="007D229B">
                <w:r w:rsidRPr="00CB4035">
                  <w:t>Agnon’s prose can be characterised as constantly struggling to present modern themes in a classical Jewish form. He was committed to the traditional text in all formal aspects: language, genre, style</w:t>
                </w:r>
                <w:r>
                  <w:t>,</w:t>
                </w:r>
                <w:r w:rsidRPr="00CB4035">
                  <w:t xml:space="preserve"> and even structure.  And yet he was innovative and </w:t>
                </w:r>
                <w:r w:rsidRPr="00FB3E1D">
                  <w:t>groundbreaking</w:t>
                </w:r>
                <w:r w:rsidRPr="00CB4035">
                  <w:t>, introducing a completely new concept of modern Jewish prose. In his work, h</w:t>
                </w:r>
                <w:r>
                  <w:t>e combined realism with fantasy and</w:t>
                </w:r>
                <w:r w:rsidRPr="00CB4035">
                  <w:t xml:space="preserve"> surreal imagery with harshly ironic criticism of contemporary Jewish society in both Palestine and Europe. The traditional tone of his work makes it seem harmonic, even naive; yet, as famous Agnon scholar Baruch </w:t>
                </w:r>
                <w:r w:rsidRPr="00202A09">
                  <w:rPr>
                    <w:rFonts w:cs="Helvetica"/>
                    <w:bCs/>
                    <w:lang w:eastAsia="zh-TW"/>
                  </w:rPr>
                  <w:t>Kurzweil</w:t>
                </w:r>
                <w:r w:rsidRPr="00CB4035">
                  <w:t xml:space="preserve"> has argued, this cover hides a stormy and all-encompassing modernism (19</w:t>
                </w:r>
                <w:r w:rsidRPr="00CB4035">
                  <w:rPr>
                    <w:rFonts w:eastAsia="Times New Roman" w:cs="Times New Roman"/>
                  </w:rPr>
                  <w:t>63</w:t>
                </w:r>
                <w:r w:rsidRPr="00CB4035">
                  <w:t xml:space="preserve">, 6). </w:t>
                </w:r>
              </w:p>
              <w:p w:rsidR="006564EA" w:rsidRDefault="006564EA" w:rsidP="007D229B"/>
              <w:p w:rsidR="006564EA" w:rsidRDefault="006564EA" w:rsidP="007D229B">
                <w:r>
                  <w:t>File: agnon1.jpg</w:t>
                </w:r>
              </w:p>
              <w:p w:rsidR="006564EA" w:rsidRDefault="006564EA" w:rsidP="007D229B"/>
              <w:p w:rsidR="006564EA" w:rsidRDefault="006564EA" w:rsidP="007D229B">
                <w:r>
                  <w:t>File: agnon2.jpg</w:t>
                </w:r>
              </w:p>
              <w:p w:rsidR="006564EA" w:rsidRDefault="006564EA" w:rsidP="007D229B"/>
              <w:p w:rsidR="006564EA" w:rsidRPr="00CB4035" w:rsidRDefault="006564EA" w:rsidP="007D229B">
                <w:r w:rsidRPr="00CB4035">
                  <w:t>Agnon began publishing poetry and short stories in</w:t>
                </w:r>
                <w:r>
                  <w:rPr>
                    <w:rFonts w:hint="cs"/>
                    <w:lang w:bidi="he-IL"/>
                  </w:rPr>
                  <w:t xml:space="preserve"> </w:t>
                </w:r>
                <w:r>
                  <w:rPr>
                    <w:lang w:bidi="he-IL"/>
                  </w:rPr>
                  <w:t>Hebrew and Yiddish in</w:t>
                </w:r>
                <w:r>
                  <w:t xml:space="preserve"> his teens, </w:t>
                </w:r>
                <w:r w:rsidRPr="00FB3E1D">
                  <w:t>but it was his first story</w:t>
                </w:r>
                <w:r>
                  <w:t>, ‘Agunot,’</w:t>
                </w:r>
                <w:r w:rsidRPr="00FB3E1D">
                  <w:t xml:space="preserve"> to be published in Palestine (where he arrived in 1908), </w:t>
                </w:r>
                <w:r w:rsidRPr="00CB4035">
                  <w:t xml:space="preserve">that marked the beginning of the better-known part of his writing career. ‘Agunot’ already included many of the themes that would be present throughout his work; its title and major theme became one of Agnon’s prevalent images, and was even adopted by the author as his last name. An </w:t>
                </w:r>
                <w:r>
                  <w:t>a</w:t>
                </w:r>
                <w:r w:rsidRPr="00CB4035">
                  <w:t xml:space="preserve">guna (the singular form of </w:t>
                </w:r>
                <w:r>
                  <w:t>a</w:t>
                </w:r>
                <w:r w:rsidRPr="00CB4035">
                  <w:t>gunot) is a wo</w:t>
                </w:r>
                <w:r>
                  <w:t>man who is not allowed to marry</w:t>
                </w:r>
                <w:r w:rsidRPr="00CB4035">
                  <w:t xml:space="preserve"> according to Jewish law, because she is bound to a husband who is absent, but who has not legally divorced her. This legal status became an important allegorical motive in Agnon’s work, as an allusion to the traditional relationship between God </w:t>
                </w:r>
                <w:r>
                  <w:t>and the exiled people of Israel</w:t>
                </w:r>
                <w:r w:rsidRPr="00CB4035">
                  <w:t xml:space="preserve"> and as a representation of an existential state of longing, whether individual or national. Moreover, this theme is associated throughout his work with </w:t>
                </w:r>
                <w:r w:rsidRPr="00CB4035">
                  <w:rPr>
                    <w:rFonts w:eastAsia="Times New Roman" w:cs="Times New Roman"/>
                  </w:rPr>
                  <w:t>m</w:t>
                </w:r>
                <w:r w:rsidRPr="00CB4035">
                  <w:t>eta-poetic problems such as the tension between the aesthetic aspirations and the materialistic rea</w:t>
                </w:r>
                <w:r>
                  <w:t>lity of the artist. In ‘Agunot,’</w:t>
                </w:r>
                <w:r w:rsidRPr="00CB4035">
                  <w:t xml:space="preserve"> as in his later fiction, Agnon also alludes to other traditional genres, such as </w:t>
                </w:r>
                <w:r w:rsidRPr="00CB4035">
                  <w:rPr>
                    <w:i/>
                    <w:iCs/>
                  </w:rPr>
                  <w:t>midrash</w:t>
                </w:r>
                <w:r w:rsidRPr="00CB4035">
                  <w:rPr>
                    <w:rFonts w:eastAsia="Times New Roman" w:cs="Times New Roman"/>
                  </w:rPr>
                  <w:t xml:space="preserve">, </w:t>
                </w:r>
                <w:r w:rsidRPr="00CB4035">
                  <w:t>Kabbalah</w:t>
                </w:r>
                <w:r>
                  <w:t>,</w:t>
                </w:r>
                <w:r w:rsidRPr="00CB4035">
                  <w:rPr>
                    <w:rFonts w:cs="Times New Roman"/>
                  </w:rPr>
                  <w:t xml:space="preserve"> </w:t>
                </w:r>
                <w:r w:rsidRPr="00CB4035">
                  <w:t xml:space="preserve">and the Hassidic tale. </w:t>
                </w:r>
              </w:p>
              <w:p w:rsidR="006564EA" w:rsidRPr="00CB4035" w:rsidRDefault="006564EA" w:rsidP="007D229B"/>
              <w:p w:rsidR="006564EA" w:rsidRPr="00CB4035" w:rsidRDefault="006564EA" w:rsidP="007D229B">
                <w:r w:rsidRPr="00CB4035">
                  <w:t xml:space="preserve">Agnon’s next major work and first novella, </w:t>
                </w:r>
                <w:r w:rsidRPr="00CB4035">
                  <w:rPr>
                    <w:i/>
                    <w:iCs/>
                  </w:rPr>
                  <w:t>Ve-haya he-akov le-mishor</w:t>
                </w:r>
                <w:r w:rsidRPr="00CB4035">
                  <w:t xml:space="preserve"> (</w:t>
                </w:r>
                <w:r>
                  <w:rPr>
                    <w:rFonts w:eastAsia="Times New Roman"/>
                    <w:i/>
                  </w:rPr>
                  <w:t>And The Crooked Shall be Made S</w:t>
                </w:r>
                <w:r w:rsidRPr="009D7EA3">
                  <w:rPr>
                    <w:rFonts w:eastAsia="Times New Roman"/>
                    <w:i/>
                  </w:rPr>
                  <w:t>traight</w:t>
                </w:r>
                <w:r w:rsidRPr="00CB4035">
                  <w:rPr>
                    <w:rFonts w:eastAsia="Times New Roman"/>
                  </w:rPr>
                  <w:t>,</w:t>
                </w:r>
                <w:r w:rsidRPr="00CB4035">
                  <w:t xml:space="preserve"> 1912),</w:t>
                </w:r>
                <w:r w:rsidRPr="00CB4035">
                  <w:rPr>
                    <w:lang w:bidi="he-IL"/>
                  </w:rPr>
                  <w:t xml:space="preserve"> </w:t>
                </w:r>
                <w:r w:rsidRPr="00CB4035">
                  <w:rPr>
                    <w:rFonts w:cs="Times New Roman"/>
                    <w:lang w:bidi="he-IL"/>
                  </w:rPr>
                  <w:t xml:space="preserve">also </w:t>
                </w:r>
                <w:r w:rsidRPr="002D0CE3">
                  <w:rPr>
                    <w:rFonts w:ascii="Calibri" w:hAnsi="Calibri"/>
                  </w:rPr>
                  <w:t>employs</w:t>
                </w:r>
                <w:r w:rsidRPr="00CB4035">
                  <w:rPr>
                    <w:rFonts w:cs="Times New Roman"/>
                    <w:lang w:bidi="he-IL"/>
                  </w:rPr>
                  <w:t xml:space="preserve"> the theme of the </w:t>
                </w:r>
                <w:r>
                  <w:rPr>
                    <w:rFonts w:cs="Times New Roman"/>
                    <w:lang w:bidi="he-IL"/>
                  </w:rPr>
                  <w:t>a</w:t>
                </w:r>
                <w:r w:rsidRPr="00CB4035">
                  <w:rPr>
                    <w:rFonts w:cs="Times New Roman"/>
                    <w:lang w:bidi="he-IL"/>
                  </w:rPr>
                  <w:t>guna</w:t>
                </w:r>
                <w:r>
                  <w:rPr>
                    <w:rFonts w:cs="Times New Roman"/>
                    <w:lang w:bidi="he-IL"/>
                  </w:rPr>
                  <w:t>.</w:t>
                </w:r>
                <w:r w:rsidRPr="00CB4035">
                  <w:rPr>
                    <w:rFonts w:cs="Times New Roman"/>
                    <w:lang w:bidi="he-IL"/>
                  </w:rPr>
                  <w:t xml:space="preserve"> It </w:t>
                </w:r>
                <w:r w:rsidRPr="00CB4035">
                  <w:t xml:space="preserve">presents the story of a Jewish couple </w:t>
                </w:r>
                <w:proofErr w:type="gramStart"/>
                <w:r w:rsidRPr="00CB4035">
                  <w:t>who</w:t>
                </w:r>
                <w:proofErr w:type="gramEnd"/>
                <w:r w:rsidRPr="00CB4035">
                  <w:t xml:space="preserve"> lives in the town of Shabush, a fictional version of Agnon’s hometown, where many of his works are located (after the Holocaust Agnon refers to the town by its real name, Buczacz). The two lose their fortune, and the husband is forced to leave the town in order to</w:t>
                </w:r>
                <w:r>
                  <w:t xml:space="preserve"> </w:t>
                </w:r>
                <w:r w:rsidRPr="00CB4035">
                  <w:t xml:space="preserve">make a living. This simple folk-tale is the frame for a modern tragedy, and, as Ariel Hirschfeld has argued, is the beginning of a long chain of works that deal with the essence of tragedy and its place in the modern world in general and in modern Jewish lives in particular (2011, 176).  </w:t>
                </w:r>
              </w:p>
              <w:p w:rsidR="006564EA" w:rsidRDefault="006564EA" w:rsidP="007D229B"/>
              <w:p w:rsidR="006564EA" w:rsidRPr="00CB4035" w:rsidRDefault="006564EA" w:rsidP="007D229B">
                <w:r w:rsidRPr="00CB4035">
                  <w:t>In October of 1912</w:t>
                </w:r>
                <w:r>
                  <w:t>,</w:t>
                </w:r>
                <w:r w:rsidRPr="00CB4035">
                  <w:t xml:space="preserve"> Agnon moved to Berlin, where he met many Hebrew and Yiddish modernists. During the twelve years he spent in Germany, he wrote some of his most fam</w:t>
                </w:r>
                <w:r>
                  <w:t>ous stories, such as ‘Ha-nidach’</w:t>
                </w:r>
                <w:r w:rsidRPr="00CB4035">
                  <w:t xml:space="preserve"> (</w:t>
                </w:r>
                <w:r w:rsidRPr="00F04316">
                  <w:rPr>
                    <w:i/>
                  </w:rPr>
                  <w:t>The Far-flung</w:t>
                </w:r>
                <w:r>
                  <w:t>), ‘Bi-ne’urenu u-vizkenyenu’</w:t>
                </w:r>
                <w:r w:rsidRPr="00CB4035">
                  <w:t xml:space="preserve"> (</w:t>
                </w:r>
                <w:r w:rsidRPr="00F04316">
                  <w:rPr>
                    <w:i/>
                  </w:rPr>
                  <w:t>In Our Youth and Our Old Age</w:t>
                </w:r>
                <w:r>
                  <w:t>), ‘</w:t>
                </w:r>
                <w:r w:rsidRPr="00CB4035">
                  <w:t>Bi-demi</w:t>
                </w:r>
                <w:r>
                  <w:t xml:space="preserve"> yamyeyah’ (</w:t>
                </w:r>
                <w:r w:rsidRPr="00F04316">
                  <w:rPr>
                    <w:i/>
                  </w:rPr>
                  <w:t>In Her</w:t>
                </w:r>
                <w:r w:rsidRPr="00F04316">
                  <w:rPr>
                    <w:rFonts w:eastAsia="Times New Roman" w:cs="Times New Roman"/>
                    <w:i/>
                  </w:rPr>
                  <w:t xml:space="preserve"> </w:t>
                </w:r>
                <w:r w:rsidRPr="00F04316">
                  <w:rPr>
                    <w:i/>
                  </w:rPr>
                  <w:t>Youth</w:t>
                </w:r>
                <w:r w:rsidRPr="00CB4035">
                  <w:rPr>
                    <w:rFonts w:cs="Times New Roman"/>
                  </w:rPr>
                  <w:t>)</w:t>
                </w:r>
                <w:r>
                  <w:rPr>
                    <w:rFonts w:cs="Times New Roman"/>
                  </w:rPr>
                  <w:t>,</w:t>
                </w:r>
                <w:r w:rsidRPr="00CB4035">
                  <w:t xml:space="preserve"> and his short </w:t>
                </w:r>
                <w:r>
                  <w:t>Poland</w:t>
                </w:r>
                <w:r w:rsidRPr="00CB4035">
                  <w:t xml:space="preserve"> stories. </w:t>
                </w:r>
              </w:p>
              <w:p w:rsidR="006564EA" w:rsidRPr="00CB4035" w:rsidRDefault="006564EA" w:rsidP="007D229B"/>
              <w:p w:rsidR="006564EA" w:rsidRPr="00CB4035" w:rsidRDefault="006564EA" w:rsidP="007D229B">
                <w:r w:rsidRPr="00CB4035">
                  <w:t>In the summer of 1924, a fire broke out in Agnon’s home</w:t>
                </w:r>
                <w:r>
                  <w:t xml:space="preserve"> in </w:t>
                </w:r>
                <w:r w:rsidRPr="00202A09">
                  <w:t>B</w:t>
                </w:r>
                <w:r w:rsidRPr="00202A09">
                  <w:rPr>
                    <w:rFonts w:cs="Helvetica"/>
                    <w:lang w:eastAsia="zh-TW"/>
                  </w:rPr>
                  <w:t>ad Homburg</w:t>
                </w:r>
                <w:r w:rsidRPr="00CB4035">
                  <w:t xml:space="preserve">, and his entire personal library was lost, along with all of his manuscripts, including that of his incomplete first novel, </w:t>
                </w:r>
                <w:r w:rsidRPr="00CB4035">
                  <w:rPr>
                    <w:i/>
                    <w:iCs/>
                  </w:rPr>
                  <w:t>Bi-Tzror ha-Hayim</w:t>
                </w:r>
                <w:r w:rsidRPr="00CB4035">
                  <w:t xml:space="preserve"> (</w:t>
                </w:r>
                <w:r w:rsidRPr="001531B4">
                  <w:rPr>
                    <w:i/>
                  </w:rPr>
                  <w:t>In the</w:t>
                </w:r>
                <w:r w:rsidRPr="001531B4">
                  <w:rPr>
                    <w:rFonts w:eastAsia="Times New Roman" w:cs="Times New Roman"/>
                    <w:i/>
                  </w:rPr>
                  <w:t xml:space="preserve"> </w:t>
                </w:r>
                <w:r w:rsidRPr="001531B4">
                  <w:rPr>
                    <w:i/>
                  </w:rPr>
                  <w:t>Bundle of Life</w:t>
                </w:r>
                <w:r w:rsidRPr="00CB4035">
                  <w:rPr>
                    <w:rFonts w:cs="Times New Roman"/>
                  </w:rPr>
                  <w:t xml:space="preserve">). </w:t>
                </w:r>
                <w:r w:rsidRPr="00CB4035">
                  <w:t>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w:t>
                </w:r>
                <w:r>
                  <w:t>,</w:t>
                </w:r>
                <w:r w:rsidRPr="00CB4035">
                  <w:t xml:space="preserve"> such as the holocaust (see for example in his sto</w:t>
                </w:r>
                <w:r>
                  <w:t>ry, ‘Im knisat ha-yom’ [</w:t>
                </w:r>
                <w:r w:rsidRPr="00F04316">
                  <w:rPr>
                    <w:i/>
                  </w:rPr>
                  <w:t>At the Outset of the Day</w:t>
                </w:r>
                <w:r>
                  <w:t>]</w:t>
                </w:r>
                <w:r w:rsidRPr="00CB4035">
                  <w:t>), or using it to represent the anticipation of national and individual redemption.</w:t>
                </w:r>
              </w:p>
              <w:p w:rsidR="006564EA" w:rsidRPr="00CB4035" w:rsidRDefault="006564EA" w:rsidP="007D229B"/>
              <w:p w:rsidR="006564EA" w:rsidRPr="00CB4035" w:rsidRDefault="006564EA" w:rsidP="007D229B">
                <w:r w:rsidRPr="00CB4035">
                  <w:t xml:space="preserve">His first novel </w:t>
                </w:r>
                <w:r w:rsidRPr="00CB4035">
                  <w:rPr>
                    <w:i/>
                    <w:iCs/>
                  </w:rPr>
                  <w:t>Hakhnasat Kalah</w:t>
                </w:r>
                <w:r w:rsidRPr="00CB4035">
                  <w:t xml:space="preserve"> (</w:t>
                </w:r>
                <w:r w:rsidRPr="00CB4035">
                  <w:rPr>
                    <w:i/>
                    <w:iCs/>
                  </w:rPr>
                  <w:t>The Bride Canopy</w:t>
                </w:r>
                <w:r w:rsidRPr="00CB4035">
                  <w:t xml:space="preserve">) was published in 1931, first in the form of short stories and later as a novel. </w:t>
                </w:r>
                <w:r w:rsidRPr="00314BA7">
                  <w:t>It describes the long journey of Reb Yudil Hasid to find a groom for his daughter.</w:t>
                </w:r>
                <w:r w:rsidRPr="00CB4035">
                  <w:t xml:space="preserve"> Scholars have </w:t>
                </w:r>
                <w:r>
                  <w:t xml:space="preserve">considered this work </w:t>
                </w:r>
                <w:r w:rsidRPr="00CB4035">
                  <w:t xml:space="preserve">an attempt to combine the ancient form of the epic with the new and modern form of the novel, a combination that served as an ironic statement on the loss of the world’s innocence. The novel has been compared to great modern novels such as </w:t>
                </w:r>
                <w:r w:rsidRPr="00CB4035">
                  <w:rPr>
                    <w:i/>
                    <w:iCs/>
                  </w:rPr>
                  <w:t>Don Quixote</w:t>
                </w:r>
                <w:r w:rsidRPr="00CB4035">
                  <w:t xml:space="preserve">, </w:t>
                </w:r>
                <w:r w:rsidRPr="00CB4035">
                  <w:rPr>
                    <w:i/>
                    <w:iCs/>
                  </w:rPr>
                  <w:t>Tristram Shandy</w:t>
                </w:r>
                <w:r>
                  <w:rPr>
                    <w:iCs/>
                  </w:rPr>
                  <w:t>,</w:t>
                </w:r>
                <w:r w:rsidRPr="00CB4035">
                  <w:t xml:space="preserve"> and </w:t>
                </w:r>
                <w:r w:rsidRPr="00CB4035">
                  <w:rPr>
                    <w:i/>
                    <w:iCs/>
                  </w:rPr>
                  <w:t>Ulysses</w:t>
                </w:r>
                <w:r>
                  <w:rPr>
                    <w:iCs/>
                  </w:rPr>
                  <w:t>,</w:t>
                </w:r>
                <w:r>
                  <w:t xml:space="preserve"> and </w:t>
                </w:r>
                <w:r w:rsidRPr="00CB4035">
                  <w:t xml:space="preserve">has been seen as the metamorphosis of a traditional Jewish tale into a modern epic.   </w:t>
                </w:r>
              </w:p>
              <w:p w:rsidR="006564EA" w:rsidRPr="00CB4035" w:rsidRDefault="006564EA" w:rsidP="007D229B"/>
              <w:p w:rsidR="006564EA" w:rsidRPr="00CB4035" w:rsidRDefault="006564EA" w:rsidP="007D229B">
                <w:r w:rsidRPr="00CB4035">
                  <w:t xml:space="preserve">In 1932 Agnon </w:t>
                </w:r>
                <w:r>
                  <w:t>started</w:t>
                </w:r>
                <w:r w:rsidRPr="00CB4035">
                  <w:t xml:space="preserve"> worki</w:t>
                </w:r>
                <w:r>
                  <w:t xml:space="preserve">ng on the first stories of </w:t>
                </w:r>
                <w:r w:rsidRPr="00CB4035">
                  <w:t xml:space="preserve">his </w:t>
                </w:r>
                <w:r w:rsidRPr="00CB4035">
                  <w:rPr>
                    <w:i/>
                    <w:iCs/>
                  </w:rPr>
                  <w:t>Sefer ha-ma’asim</w:t>
                </w:r>
                <w:r w:rsidRPr="00CB4035">
                  <w:t xml:space="preserve"> (</w:t>
                </w:r>
                <w:r w:rsidRPr="0056646B">
                  <w:rPr>
                    <w:i/>
                  </w:rPr>
                  <w:t>The book of Deeds</w:t>
                </w:r>
                <w:r w:rsidRPr="00CB4035">
                  <w:t>, begun in 1932 and published in 1950). Most of the stories</w:t>
                </w:r>
                <w:r>
                  <w:t xml:space="preserve"> in this collection</w:t>
                </w:r>
                <w:r w:rsidRPr="00CB4035">
                  <w:t xml:space="preserve"> are structured as a surreal journey, perhaps a metaphoric, internal soul search. Many critics have compared them</w:t>
                </w:r>
                <w:r>
                  <w:t xml:space="preserve"> to K</w:t>
                </w:r>
                <w:r w:rsidRPr="00CB4035">
                  <w:t>afka’s and</w:t>
                </w:r>
                <w:r>
                  <w:t xml:space="preserve"> have</w:t>
                </w:r>
                <w:r w:rsidRPr="00CB4035">
                  <w:t xml:space="preserve"> argued that they offer a modernist experience of the fractured self, an impressionist representation of the core of the modern soul.</w:t>
                </w:r>
              </w:p>
              <w:p w:rsidR="006564EA" w:rsidRPr="00CB4035" w:rsidRDefault="006564EA" w:rsidP="007D229B"/>
              <w:p w:rsidR="006564EA" w:rsidRPr="00CB4035" w:rsidRDefault="006564EA" w:rsidP="007D229B">
                <w:r w:rsidRPr="00CB4035">
                  <w:t>In his four</w:t>
                </w:r>
                <w:r>
                  <w:t xml:space="preserve"> next</w:t>
                </w:r>
                <w:r w:rsidRPr="00CB4035">
                  <w:t xml:space="preserve"> novels, </w:t>
                </w:r>
                <w:r w:rsidRPr="00CB4035">
                  <w:rPr>
                    <w:i/>
                    <w:iCs/>
                  </w:rPr>
                  <w:t>Oreah nata lalaun</w:t>
                </w:r>
                <w:r w:rsidRPr="00CB4035">
                  <w:t xml:space="preserve"> (</w:t>
                </w:r>
                <w:r w:rsidRPr="00CB4035">
                  <w:rPr>
                    <w:i/>
                    <w:iCs/>
                  </w:rPr>
                  <w:t>A Guest for the Night</w:t>
                </w:r>
                <w:r w:rsidRPr="00CB4035">
                  <w:t xml:space="preserve">), </w:t>
                </w:r>
                <w:r w:rsidRPr="00CB4035">
                  <w:rPr>
                    <w:i/>
                    <w:iCs/>
                  </w:rPr>
                  <w:t>Sipur Pashut</w:t>
                </w:r>
                <w:r w:rsidRPr="00CB4035">
                  <w:t xml:space="preserve"> (</w:t>
                </w:r>
                <w:r w:rsidRPr="00CB4035">
                  <w:rPr>
                    <w:i/>
                    <w:iCs/>
                  </w:rPr>
                  <w:t>Simple Story</w:t>
                </w:r>
                <w:r w:rsidRPr="00CB4035">
                  <w:t xml:space="preserve">), </w:t>
                </w:r>
                <w:r w:rsidRPr="00CB4035">
                  <w:rPr>
                    <w:i/>
                    <w:iCs/>
                  </w:rPr>
                  <w:t>Temol Shilshom</w:t>
                </w:r>
                <w:r w:rsidRPr="00CB4035">
                  <w:t xml:space="preserve"> (</w:t>
                </w:r>
                <w:r w:rsidRPr="00CB4035">
                  <w:rPr>
                    <w:i/>
                    <w:iCs/>
                  </w:rPr>
                  <w:t>Only Yesterday</w:t>
                </w:r>
                <w:r w:rsidRPr="00CB4035">
                  <w:t>)</w:t>
                </w:r>
                <w:r>
                  <w:t>,</w:t>
                </w:r>
                <w:r w:rsidRPr="00CB4035">
                  <w:rPr>
                    <w:i/>
                    <w:iCs/>
                  </w:rPr>
                  <w:t xml:space="preserve"> </w:t>
                </w:r>
                <w:r w:rsidRPr="00CB4035">
                  <w:t xml:space="preserve">and </w:t>
                </w:r>
                <w:r w:rsidRPr="00CB4035">
                  <w:rPr>
                    <w:i/>
                    <w:iCs/>
                  </w:rPr>
                  <w:t>Shira</w:t>
                </w:r>
                <w:r w:rsidRPr="00CB4035">
                  <w:t xml:space="preserve">, this theme is treated in a more realistic style and is developed in the context of a specific time and place. The characters in these novels struggle with </w:t>
                </w:r>
                <w:r w:rsidRPr="00CB4035">
                  <w:rPr>
                    <w:rFonts w:cs="Times New Roman"/>
                    <w:lang w:bidi="he-IL"/>
                  </w:rPr>
                  <w:t>issues</w:t>
                </w:r>
                <w:r w:rsidRPr="00CB4035">
                  <w:t xml:space="preserve"> </w:t>
                </w:r>
                <w:r>
                  <w:t>associated with</w:t>
                </w:r>
                <w:r w:rsidRPr="00CB4035">
                  <w:t xml:space="preserve"> modernity, such as fate and religious life in the new and changing world, nationalist and specifically Zionist ideology, and problems related to artistic expression. </w:t>
                </w:r>
              </w:p>
              <w:p w:rsidR="006564EA" w:rsidRPr="00CB4035" w:rsidRDefault="006564EA" w:rsidP="007D229B"/>
              <w:p w:rsidR="006564EA" w:rsidRPr="00CB4035" w:rsidRDefault="006564EA" w:rsidP="007D229B">
                <w:r w:rsidRPr="00CB4035">
                  <w:t xml:space="preserve">Jewish society, the Jewish nation and the Jewish man in the face of modernity are central themes in Agnon’s work. Using a unique combination of traditional and modern styles and genres, Agnon describes Jewish reality in the face of </w:t>
                </w:r>
                <w:r>
                  <w:t>modern crisis</w:t>
                </w:r>
                <w:r w:rsidRPr="00CB4035">
                  <w:t>, including the First World War, the co</w:t>
                </w:r>
                <w:r>
                  <w:t>llapse of the Austro-Hungarian E</w:t>
                </w:r>
                <w:r w:rsidRPr="00CB4035">
                  <w:t>mpire</w:t>
                </w:r>
                <w:r>
                  <w:t>,</w:t>
                </w:r>
                <w:r w:rsidRPr="00CB4035">
                  <w:t xml:space="preserve"> and the Second World War. </w:t>
                </w:r>
              </w:p>
              <w:p w:rsidR="006564EA" w:rsidRDefault="006564EA" w:rsidP="007D229B">
                <w:pPr>
                  <w:rPr>
                    <w:rFonts w:cs="Times New Roman"/>
                  </w:rPr>
                </w:pPr>
                <w:r w:rsidRPr="00CB4035">
                  <w:t xml:space="preserve">In 1966 he was awarded the Nobel Prize in literature. Agnon died in Jerusalem on February 17, 1970. </w:t>
                </w:r>
                <w:proofErr w:type="gramStart"/>
                <w:r w:rsidRPr="00E7493F">
                  <w:rPr>
                    <w:rFonts w:cs="Times New Roman"/>
                  </w:rPr>
                  <w:t xml:space="preserve">The Collected Works of S.Y. Agnon </w:t>
                </w:r>
                <w:r>
                  <w:rPr>
                    <w:rFonts w:cs="Times New Roman"/>
                  </w:rPr>
                  <w:t>were</w:t>
                </w:r>
                <w:r w:rsidRPr="00E7493F">
                  <w:rPr>
                    <w:rFonts w:cs="Times New Roman"/>
                  </w:rPr>
                  <w:t xml:space="preserve"> published by Schocke</w:t>
                </w:r>
                <w:r>
                  <w:rPr>
                    <w:rFonts w:cs="Times New Roman"/>
                  </w:rPr>
                  <w:t>n</w:t>
                </w:r>
                <w:proofErr w:type="gramEnd"/>
                <w:r>
                  <w:rPr>
                    <w:rFonts w:cs="Times New Roman"/>
                  </w:rPr>
                  <w:t xml:space="preserve"> in eight volumes between 1953 and 1962, updated with the eleven</w:t>
                </w:r>
                <w:r w:rsidRPr="00E7493F">
                  <w:rPr>
                    <w:rFonts w:cs="Times New Roman"/>
                  </w:rPr>
                  <w:t xml:space="preserve"> works that appeared posthumously.</w:t>
                </w:r>
              </w:p>
              <w:p w:rsidR="006564EA" w:rsidRPr="00CB4035" w:rsidRDefault="006564EA" w:rsidP="007D229B">
                <w:pPr>
                  <w:spacing w:after="0" w:line="240" w:lineRule="auto"/>
                </w:pPr>
                <w:r w:rsidRPr="00CB4035">
                  <w:t xml:space="preserve">List of </w:t>
                </w:r>
                <w:r>
                  <w:t>Works</w:t>
                </w:r>
              </w:p>
              <w:p w:rsidR="006564EA" w:rsidRPr="00CB4035" w:rsidRDefault="006564EA" w:rsidP="007D229B"/>
              <w:p w:rsidR="006564EA" w:rsidRPr="00CB4035" w:rsidRDefault="006564EA" w:rsidP="007D229B">
                <w:r w:rsidRPr="00CB4035">
                  <w:rPr>
                    <w:i/>
                    <w:iCs/>
                  </w:rPr>
                  <w:t>Al kapot ha-Man’ul – Agnon’s Love Stories</w:t>
                </w:r>
                <w:r w:rsidRPr="00CB4035">
                  <w:t xml:space="preserve"> (1931 [1922]). Berlin: Schocken.</w:t>
                </w:r>
                <w:r>
                  <w:t xml:space="preserve"> </w:t>
                </w:r>
              </w:p>
              <w:p w:rsidR="006564EA" w:rsidRPr="00CB4035" w:rsidRDefault="006564EA" w:rsidP="007D229B">
                <w:r w:rsidRPr="00CB4035">
                  <w:rPr>
                    <w:i/>
                    <w:iCs/>
                  </w:rPr>
                  <w:t>Hakhnasat kalah</w:t>
                </w:r>
                <w:r w:rsidRPr="00CB4035">
                  <w:t xml:space="preserve"> (</w:t>
                </w:r>
                <w:r w:rsidRPr="00CB4035">
                  <w:rPr>
                    <w:i/>
                    <w:iCs/>
                  </w:rPr>
                  <w:t>The Bride Canopy</w:t>
                </w:r>
                <w:r w:rsidRPr="00CB4035">
                  <w:t>) (1931). Berlin: Schocken.</w:t>
                </w:r>
              </w:p>
              <w:p w:rsidR="006564EA" w:rsidRPr="00CB4035" w:rsidRDefault="006564EA" w:rsidP="007D229B">
                <w:r w:rsidRPr="00CB4035">
                  <w:rPr>
                    <w:i/>
                    <w:iCs/>
                  </w:rPr>
                  <w:t>Me-az u-me’ata</w:t>
                </w:r>
                <w:r w:rsidRPr="00CB4035">
                  <w:t xml:space="preserve"> (From then and </w:t>
                </w:r>
                <w:r>
                  <w:t>F</w:t>
                </w:r>
                <w:r w:rsidRPr="00CB4035">
                  <w:t xml:space="preserve">rom </w:t>
                </w:r>
                <w:r>
                  <w:t>N</w:t>
                </w:r>
                <w:r w:rsidRPr="00CB4035">
                  <w:t>ow) (1931). Berlin: Schocken.</w:t>
                </w:r>
              </w:p>
              <w:p w:rsidR="006564EA" w:rsidRPr="00CB4035" w:rsidRDefault="006564EA" w:rsidP="007D229B">
                <w:r w:rsidRPr="00CB4035">
                  <w:rPr>
                    <w:i/>
                    <w:iCs/>
                  </w:rPr>
                  <w:t>Sipur pashut</w:t>
                </w:r>
                <w:r w:rsidRPr="00CB4035">
                  <w:t xml:space="preserve"> (</w:t>
                </w:r>
                <w:r w:rsidRPr="00CB4035">
                  <w:rPr>
                    <w:i/>
                    <w:iCs/>
                  </w:rPr>
                  <w:t>A Simple Story</w:t>
                </w:r>
                <w:r w:rsidRPr="00CB4035">
                  <w:t>) (1935). Berlin: Schocken.</w:t>
                </w:r>
              </w:p>
              <w:p w:rsidR="006564EA" w:rsidRPr="00CB4035" w:rsidRDefault="006564EA" w:rsidP="007D229B">
                <w:r w:rsidRPr="00042AD3">
                  <w:rPr>
                    <w:i/>
                    <w:lang w:bidi="he-IL"/>
                  </w:rPr>
                  <w:t>Be-shuva va-nahat</w:t>
                </w:r>
                <w:r w:rsidRPr="00CB4035">
                  <w:t xml:space="preserve"> (In </w:t>
                </w:r>
                <w:r>
                  <w:t>R</w:t>
                </w:r>
                <w:r w:rsidRPr="00CB4035">
                  <w:t xml:space="preserve">eturning and </w:t>
                </w:r>
                <w:r>
                  <w:t>P</w:t>
                </w:r>
                <w:r w:rsidRPr="00CB4035">
                  <w:t xml:space="preserve">eace) (1935). Berlin: Schocken. </w:t>
                </w:r>
              </w:p>
              <w:p w:rsidR="006564EA" w:rsidRPr="00CB4035" w:rsidRDefault="006564EA" w:rsidP="007D229B">
                <w:r w:rsidRPr="00CB4035">
                  <w:t>Orea’h nata Lalun (</w:t>
                </w:r>
                <w:r w:rsidRPr="00CB4035">
                  <w:rPr>
                    <w:i/>
                    <w:iCs/>
                  </w:rPr>
                  <w:t>A Guest for the Night</w:t>
                </w:r>
                <w:r w:rsidRPr="00CB4035">
                  <w:t>). Berlin: Schocken.</w:t>
                </w:r>
              </w:p>
              <w:p w:rsidR="006564EA" w:rsidRPr="00CB4035" w:rsidRDefault="006564EA" w:rsidP="007D229B">
                <w:r w:rsidRPr="00CB4035">
                  <w:t xml:space="preserve">Elu ve Elu (These and </w:t>
                </w:r>
                <w:r>
                  <w:t>T</w:t>
                </w:r>
                <w:r w:rsidRPr="00CB4035">
                  <w:t>hese) (1940). Berlin: Schocken. (Ha-nida</w:t>
                </w:r>
                <w:r>
                  <w:t>c</w:t>
                </w:r>
                <w:r w:rsidRPr="00CB4035">
                  <w:t xml:space="preserve">h, </w:t>
                </w:r>
                <w:r>
                  <w:t>V</w:t>
                </w:r>
                <w:r w:rsidRPr="00CB4035">
                  <w:t>e-haya he-akov le-mishor, Takhrikh shel sipurim, Be-ohel beyti, Dorot Olamim, Sipurim shel Shabat and more).</w:t>
                </w:r>
              </w:p>
              <w:p w:rsidR="006564EA" w:rsidRPr="00CB4035" w:rsidRDefault="006564EA" w:rsidP="007D229B">
                <w:r w:rsidRPr="00CB4035">
                  <w:rPr>
                    <w:i/>
                    <w:iCs/>
                  </w:rPr>
                  <w:t>Temol Shilshom</w:t>
                </w:r>
                <w:r w:rsidRPr="00CB4035">
                  <w:t xml:space="preserve"> (</w:t>
                </w:r>
                <w:r w:rsidRPr="00CB4035">
                  <w:rPr>
                    <w:i/>
                    <w:iCs/>
                  </w:rPr>
                  <w:t>Only Yesterday</w:t>
                </w:r>
                <w:r w:rsidRPr="00CB4035">
                  <w:t xml:space="preserve">) (1946, 1957). Tel Aviv and Jerusalem: Schocken. </w:t>
                </w:r>
              </w:p>
              <w:p w:rsidR="006564EA" w:rsidRDefault="006564EA" w:rsidP="007D229B">
                <w:r>
                  <w:rPr>
                    <w:rFonts w:eastAsia="Times New Roman" w:cs="Times New Roman"/>
                    <w:i/>
                    <w:iCs/>
                  </w:rPr>
                  <w:t>Samukh ve-nir’e: Sipurim im sefer ha-ma’asim</w:t>
                </w:r>
                <w:r>
                  <w:rPr>
                    <w:rFonts w:eastAsia="Times New Roman" w:cs="Times New Roman"/>
                    <w:iCs/>
                  </w:rPr>
                  <w:t xml:space="preserve"> (1950). </w:t>
                </w:r>
                <w:r w:rsidRPr="00CB4035">
                  <w:t>Tel Aviv and Jerusalem: Schocken.</w:t>
                </w:r>
                <w:r>
                  <w:t xml:space="preserve"> (“Shney talmidim sh-hayu be-irenu”, “Etzel Hemdat”, “Beyn shtey arim”, “Ha-adonit ve-</w:t>
                </w:r>
              </w:p>
              <w:p w:rsidR="006564EA" w:rsidRDefault="006564EA" w:rsidP="007D229B">
                <w:proofErr w:type="gramStart"/>
                <w:r>
                  <w:t>harokhel</w:t>
                </w:r>
                <w:proofErr w:type="gramEnd"/>
                <w:r>
                  <w:t xml:space="preserve">”, “Sefer ha-ma’asim” and more). </w:t>
                </w:r>
              </w:p>
              <w:p w:rsidR="006564EA" w:rsidRDefault="006564EA" w:rsidP="007D229B">
                <w:pPr>
                  <w:rPr>
                    <w:i/>
                  </w:rPr>
                </w:pPr>
              </w:p>
              <w:p w:rsidR="006564EA" w:rsidRDefault="006564EA" w:rsidP="007D229B">
                <w:r w:rsidRPr="00C56C09">
                  <w:rPr>
                    <w:i/>
                  </w:rPr>
                  <w:t>Ad hena: sipurim</w:t>
                </w:r>
                <w:r>
                  <w:t xml:space="preserve"> (1952). </w:t>
                </w:r>
                <w:r w:rsidRPr="00CB4035">
                  <w:t>Tel Aviv and Jerusalem: Schocken.</w:t>
                </w:r>
                <w:r>
                  <w:t xml:space="preserve"> (“Ad hena”, “Im knisat ha-yom”, “Tehilah”, “Shvu’at emunim”, “Fernheim” and more).</w:t>
                </w:r>
              </w:p>
              <w:p w:rsidR="006564EA" w:rsidRPr="00B96BDF" w:rsidRDefault="006564EA" w:rsidP="007D229B">
                <w:r>
                  <w:t xml:space="preserve">Al kapot ha-man’ul: Love Stories (1952). </w:t>
                </w:r>
                <w:r w:rsidRPr="00CB4035">
                  <w:t>Tel Aviv and Jerusalem: Schocken.</w:t>
                </w:r>
                <w:r>
                  <w:t xml:space="preserve"> (“Bi-demi yameyah”, </w:t>
                </w:r>
              </w:p>
              <w:p w:rsidR="006564EA" w:rsidRDefault="006564EA" w:rsidP="007D229B">
                <w:pPr>
                  <w:rPr>
                    <w:rFonts w:eastAsia="Times New Roman" w:cs="Times New Roman"/>
                    <w:i/>
                    <w:iCs/>
                  </w:rPr>
                </w:pPr>
              </w:p>
              <w:p w:rsidR="006564EA" w:rsidRPr="0021192E" w:rsidRDefault="006564EA" w:rsidP="007D229B">
                <w:pPr>
                  <w:rPr>
                    <w:rFonts w:eastAsia="Times New Roman" w:cs="Times New Roman"/>
                    <w:iCs/>
                  </w:rPr>
                </w:pPr>
                <w:r>
                  <w:rPr>
                    <w:rFonts w:eastAsia="Times New Roman" w:cs="Times New Roman"/>
                    <w:i/>
                    <w:iCs/>
                  </w:rPr>
                  <w:t xml:space="preserve">Ha-esh ve-ha-etsim </w:t>
                </w:r>
                <w:r>
                  <w:rPr>
                    <w:rFonts w:eastAsia="Times New Roman" w:cs="Times New Roman"/>
                    <w:iCs/>
                  </w:rPr>
                  <w:t xml:space="preserve">(The fire and the woods) (1962). </w:t>
                </w:r>
                <w:r w:rsidRPr="00CB4035">
                  <w:t>Tel Aviv and Jerusalem: Schocken.</w:t>
                </w:r>
                <w:r>
                  <w:t xml:space="preserve"> (“Lefi ha-tza’ar ve-hasakhar”, “Korot bateynu”, “Sefer tkhlit ha-ma’asim”).  </w:t>
                </w:r>
              </w:p>
              <w:p w:rsidR="006564EA" w:rsidRDefault="006564EA" w:rsidP="007D229B">
                <w:pPr>
                  <w:rPr>
                    <w:rFonts w:eastAsia="Times New Roman" w:cs="Times New Roman"/>
                    <w:i/>
                    <w:iCs/>
                  </w:rPr>
                </w:pPr>
              </w:p>
              <w:p w:rsidR="006564EA" w:rsidRDefault="006564EA" w:rsidP="007D229B">
                <w:r w:rsidRPr="0044681D">
                  <w:rPr>
                    <w:rFonts w:eastAsia="Times New Roman" w:cs="Times New Roman"/>
                    <w:i/>
                    <w:iCs/>
                    <w:lang w:bidi="he-IL"/>
                  </w:rPr>
                  <w:t>Shira</w:t>
                </w:r>
                <w:r>
                  <w:rPr>
                    <w:rFonts w:eastAsia="Times New Roman" w:cs="Times New Roman"/>
                    <w:iCs/>
                    <w:lang w:bidi="he-IL"/>
                  </w:rPr>
                  <w:t xml:space="preserve"> (1971). </w:t>
                </w:r>
                <w:r w:rsidRPr="00CB4035">
                  <w:t>Tel Aviv and Jerusalem: Schocken.</w:t>
                </w:r>
              </w:p>
              <w:p w:rsidR="006564EA" w:rsidRDefault="006564EA" w:rsidP="007D229B"/>
              <w:p w:rsidR="006564EA" w:rsidRPr="0044681D" w:rsidRDefault="006564EA" w:rsidP="007D229B">
                <w:pPr>
                  <w:rPr>
                    <w:rFonts w:ascii="Times New Roman" w:eastAsia="Times New Roman" w:hAnsi="Times New Roman" w:cs="Times New Roman"/>
                    <w:iCs/>
                    <w:lang w:bidi="he-IL"/>
                  </w:rPr>
                </w:pPr>
                <w:r w:rsidRPr="0044681D">
                  <w:rPr>
                    <w:i/>
                  </w:rPr>
                  <w:t>Ir u-meluo’a</w:t>
                </w:r>
                <w:r>
                  <w:t xml:space="preserve"> </w:t>
                </w:r>
                <w:r w:rsidRPr="0044681D">
                  <w:rPr>
                    <w:rFonts w:cs="Helvetica"/>
                    <w:lang w:eastAsia="zh-TW"/>
                  </w:rPr>
                  <w:t xml:space="preserve">(A City and the Fullness Thereof) </w:t>
                </w:r>
                <w:r>
                  <w:t xml:space="preserve">(1973). </w:t>
                </w:r>
                <w:r w:rsidRPr="00CB4035">
                  <w:t>Tel Aviv and Jerusalem: Schocken</w:t>
                </w:r>
              </w:p>
              <w:p w:rsidR="006564EA" w:rsidRPr="00CB4035" w:rsidRDefault="006564EA" w:rsidP="007D229B"/>
              <w:p w:rsidR="006564EA" w:rsidRPr="0044681D" w:rsidRDefault="006564EA" w:rsidP="007D229B">
                <w:pPr>
                  <w:rPr>
                    <w:bCs/>
                  </w:rPr>
                </w:pPr>
                <w:r w:rsidRPr="0044681D">
                  <w:rPr>
                    <w:rFonts w:cs="Helvetica"/>
                    <w:iCs/>
                    <w:lang w:eastAsia="zh-TW"/>
                  </w:rPr>
                  <w:t>Be-hanuto shel mar Lubin</w:t>
                </w:r>
                <w:r w:rsidRPr="0044681D">
                  <w:rPr>
                    <w:rFonts w:cs="Helvetica"/>
                    <w:i/>
                    <w:iCs/>
                    <w:lang w:eastAsia="zh-TW"/>
                  </w:rPr>
                  <w:t xml:space="preserve">In </w:t>
                </w:r>
                <w:r w:rsidRPr="0044681D">
                  <w:rPr>
                    <w:rFonts w:cs="Helvetica"/>
                    <w:iCs/>
                    <w:lang w:eastAsia="zh-TW"/>
                  </w:rPr>
                  <w:t>(Mr. Lublin's Shop)</w:t>
                </w:r>
                <w:r w:rsidRPr="0044681D">
                  <w:rPr>
                    <w:rFonts w:cs="Helvetica"/>
                    <w:lang w:eastAsia="zh-TW"/>
                  </w:rPr>
                  <w:t xml:space="preserve"> (1974)</w:t>
                </w:r>
                <w:r>
                  <w:rPr>
                    <w:rFonts w:cs="Helvetica"/>
                    <w:lang w:eastAsia="zh-TW"/>
                  </w:rPr>
                  <w:t xml:space="preserve">. </w:t>
                </w:r>
                <w:r w:rsidRPr="00CB4035">
                  <w:t>Tel Aviv and Jerusalem: Schocken</w:t>
                </w:r>
              </w:p>
              <w:p w:rsidR="006564EA" w:rsidRPr="0044681D" w:rsidRDefault="006564EA" w:rsidP="007D229B">
                <w:pPr>
                  <w:rPr>
                    <w:bCs/>
                  </w:rPr>
                </w:pPr>
              </w:p>
              <w:p w:rsidR="006564EA" w:rsidRDefault="006564EA" w:rsidP="007D229B">
                <w:pPr>
                  <w:rPr>
                    <w:rFonts w:cs="Helvetica"/>
                    <w:lang w:eastAsia="zh-TW"/>
                  </w:rPr>
                </w:pPr>
                <w:r w:rsidRPr="0044681D">
                  <w:rPr>
                    <w:rFonts w:cs="Helvetica"/>
                    <w:iCs/>
                    <w:lang w:eastAsia="zh-TW"/>
                  </w:rPr>
                  <w:t>Le-fanim min ha-homa (Within the Wall)</w:t>
                </w:r>
                <w:r w:rsidRPr="0044681D">
                  <w:rPr>
                    <w:rFonts w:cs="Helvetica"/>
                    <w:lang w:eastAsia="zh-TW"/>
                  </w:rPr>
                  <w:t xml:space="preserve"> (1975)</w:t>
                </w:r>
                <w:r>
                  <w:rPr>
                    <w:rFonts w:cs="Helvetica"/>
                    <w:lang w:eastAsia="zh-TW"/>
                  </w:rPr>
                  <w:t xml:space="preserve">. </w:t>
                </w:r>
                <w:r w:rsidRPr="00CB4035">
                  <w:t>Tel Aviv and Jerusalem: Schocken</w:t>
                </w:r>
              </w:p>
              <w:p w:rsidR="006564EA" w:rsidRDefault="006564EA" w:rsidP="007D229B">
                <w:pPr>
                  <w:rPr>
                    <w:rFonts w:ascii="Helvetica" w:hAnsi="Helvetica" w:cs="Helvetica"/>
                    <w:i/>
                    <w:iCs/>
                    <w:sz w:val="26"/>
                    <w:szCs w:val="26"/>
                    <w:lang w:eastAsia="zh-TW"/>
                  </w:rPr>
                </w:pPr>
              </w:p>
              <w:p w:rsidR="006564EA" w:rsidRPr="0044681D" w:rsidRDefault="006564EA" w:rsidP="007D229B">
                <w:pPr>
                  <w:rPr>
                    <w:bCs/>
                  </w:rPr>
                </w:pPr>
                <w:r>
                  <w:rPr>
                    <w:rFonts w:cs="Helvetica"/>
                    <w:iCs/>
                    <w:lang w:eastAsia="zh-TW" w:bidi="he-IL"/>
                  </w:rPr>
                  <w:t>Sefer, sofer sipur (</w:t>
                </w:r>
                <w:r w:rsidRPr="0044681D">
                  <w:rPr>
                    <w:rFonts w:cs="Helvetica"/>
                    <w:iCs/>
                    <w:lang w:eastAsia="zh-TW"/>
                  </w:rPr>
                  <w:t>Book, Writer and Story</w:t>
                </w:r>
                <w:r>
                  <w:rPr>
                    <w:rFonts w:cs="Helvetica"/>
                    <w:iCs/>
                    <w:lang w:eastAsia="zh-TW"/>
                  </w:rPr>
                  <w:t>)</w:t>
                </w:r>
                <w:r w:rsidRPr="0044681D">
                  <w:rPr>
                    <w:rFonts w:cs="Helvetica"/>
                    <w:lang w:eastAsia="zh-TW"/>
                  </w:rPr>
                  <w:t xml:space="preserve"> (1978)</w:t>
                </w:r>
                <w:r>
                  <w:rPr>
                    <w:rFonts w:cs="Helvetica"/>
                    <w:lang w:eastAsia="zh-TW"/>
                  </w:rPr>
                  <w:t xml:space="preserve">. </w:t>
                </w:r>
                <w:r w:rsidRPr="00CB4035">
                  <w:t>Tel Aviv and Jerusalem: Schocken</w:t>
                </w:r>
              </w:p>
              <w:p w:rsidR="006564EA" w:rsidRPr="0044681D" w:rsidRDefault="006564EA" w:rsidP="007D229B">
                <w:pPr>
                  <w:rPr>
                    <w:bCs/>
                  </w:rPr>
                </w:pPr>
              </w:p>
              <w:p w:rsidR="006564EA" w:rsidRPr="0044681D" w:rsidRDefault="006564EA" w:rsidP="007D229B">
                <w:pPr>
                  <w:rPr>
                    <w:bCs/>
                  </w:rPr>
                </w:pPr>
                <w:r w:rsidRPr="009E7520">
                  <w:rPr>
                    <w:rFonts w:cs="Helvetica"/>
                    <w:iCs/>
                    <w:lang w:eastAsia="zh-TW"/>
                  </w:rPr>
                  <w:t>Korot B</w:t>
                </w:r>
                <w:r w:rsidRPr="009E7520">
                  <w:rPr>
                    <w:rFonts w:cs="Times New Roman"/>
                    <w:iCs/>
                    <w:lang w:eastAsia="zh-TW" w:bidi="he-IL"/>
                  </w:rPr>
                  <w:t>ateynu</w:t>
                </w:r>
                <w:r>
                  <w:rPr>
                    <w:rFonts w:cs="Helvetica"/>
                    <w:iCs/>
                    <w:lang w:eastAsia="zh-TW"/>
                  </w:rPr>
                  <w:t xml:space="preserve"> (</w:t>
                </w:r>
                <w:r w:rsidRPr="0044681D">
                  <w:rPr>
                    <w:rFonts w:cs="Helvetica"/>
                    <w:iCs/>
                    <w:lang w:eastAsia="zh-TW"/>
                  </w:rPr>
                  <w:t>The Beams of Our House</w:t>
                </w:r>
                <w:r>
                  <w:rPr>
                    <w:rFonts w:cs="Helvetica"/>
                    <w:iCs/>
                    <w:lang w:eastAsia="zh-TW"/>
                  </w:rPr>
                  <w:t>s)</w:t>
                </w:r>
                <w:r w:rsidRPr="0044681D">
                  <w:rPr>
                    <w:rFonts w:cs="Helvetica"/>
                    <w:lang w:eastAsia="zh-TW"/>
                  </w:rPr>
                  <w:t xml:space="preserve"> (1979)</w:t>
                </w:r>
                <w:r>
                  <w:rPr>
                    <w:rFonts w:cs="Helvetica"/>
                    <w:lang w:eastAsia="zh-TW"/>
                  </w:rPr>
                  <w:t xml:space="preserve">. </w:t>
                </w:r>
                <w:r w:rsidRPr="00CB4035">
                  <w:t>Tel Aviv and Jerusalem: Schocken</w:t>
                </w:r>
              </w:p>
              <w:p w:rsidR="006564EA" w:rsidRPr="00E7493F" w:rsidRDefault="006564EA" w:rsidP="007D229B">
                <w:pPr>
                  <w:rPr>
                    <w:rFonts w:cs="Times New Roman"/>
                  </w:rPr>
                </w:pPr>
              </w:p>
              <w:p w:rsidR="00CA097A" w:rsidRDefault="00CA097A" w:rsidP="007D229B"/>
            </w:tc>
          </w:sdtContent>
        </w:sdt>
      </w:tr>
      <w:tr w:rsidR="00CA097A">
        <w:tc>
          <w:tcPr>
            <w:tcW w:w="9016" w:type="dxa"/>
          </w:tcPr>
          <w:p w:rsidR="00CA097A" w:rsidRDefault="00C57581" w:rsidP="00CA097A">
            <w:r w:rsidRPr="0015114C">
              <w:rPr>
                <w:u w:val="single"/>
              </w:rPr>
              <w:t>Further reading</w:t>
            </w:r>
            <w:r>
              <w:t>:</w:t>
            </w:r>
          </w:p>
          <w:sdt>
            <w:sdtPr>
              <w:alias w:val="Further reading"/>
              <w:tag w:val="furtherReading"/>
              <w:id w:val="-1516217107"/>
              <w:placeholder>
                <w:docPart w:val="F4278ADFF9F10C408A5090B6122AA0A3"/>
              </w:placeholder>
            </w:sdtPr>
            <w:sdtContent>
              <w:p w:rsidR="00CA097A" w:rsidRDefault="00165C9A" w:rsidP="00CA097A">
                <w:sdt>
                  <w:sdtPr>
                    <w:id w:val="5705331"/>
                    <w:citation/>
                  </w:sdtPr>
                  <w:sdtContent>
                    <w:r>
                      <w:fldChar w:fldCharType="begin"/>
                    </w:r>
                    <w:r w:rsidR="00CA097A">
                      <w:rPr>
                        <w:lang w:val="en-US"/>
                      </w:rPr>
                      <w:instrText xml:space="preserve"> CITATION Ban68 \l 1033 </w:instrText>
                    </w:r>
                    <w:r>
                      <w:fldChar w:fldCharType="separate"/>
                    </w:r>
                    <w:r w:rsidR="00CA097A">
                      <w:rPr>
                        <w:noProof/>
                        <w:lang w:val="en-US"/>
                      </w:rPr>
                      <w:t xml:space="preserve"> </w:t>
                    </w:r>
                    <w:r w:rsidR="00CA097A" w:rsidRPr="00CA097A">
                      <w:rPr>
                        <w:noProof/>
                        <w:lang w:val="en-US"/>
                      </w:rPr>
                      <w:t>(Band, 1968)</w:t>
                    </w:r>
                    <w:r>
                      <w:fldChar w:fldCharType="end"/>
                    </w:r>
                  </w:sdtContent>
                </w:sdt>
              </w:p>
              <w:p w:rsidR="00CA097A" w:rsidRDefault="00CA097A" w:rsidP="00CA097A"/>
              <w:p w:rsidR="00CA097A" w:rsidRDefault="00165C9A" w:rsidP="00CA097A">
                <w:sdt>
                  <w:sdtPr>
                    <w:id w:val="5705335"/>
                    <w:citation/>
                  </w:sdtPr>
                  <w:sdtContent>
                    <w:r>
                      <w:fldChar w:fldCharType="begin"/>
                    </w:r>
                    <w:r w:rsidR="00CA097A">
                      <w:rPr>
                        <w:lang w:val="en-US"/>
                      </w:rPr>
                      <w:instrText xml:space="preserve"> CITATION Hir11 \l 1033 </w:instrText>
                    </w:r>
                    <w:r>
                      <w:fldChar w:fldCharType="separate"/>
                    </w:r>
                    <w:r w:rsidR="00CA097A" w:rsidRPr="00CA097A">
                      <w:rPr>
                        <w:noProof/>
                        <w:lang w:val="en-US"/>
                      </w:rPr>
                      <w:t>(Hirschfeld, 2011)</w:t>
                    </w:r>
                    <w:r>
                      <w:fldChar w:fldCharType="end"/>
                    </w:r>
                  </w:sdtContent>
                </w:sdt>
              </w:p>
              <w:p w:rsidR="00CA097A" w:rsidRDefault="00CA097A" w:rsidP="00CA097A"/>
              <w:p w:rsidR="00CA097A" w:rsidRDefault="00165C9A" w:rsidP="00CA097A">
                <w:sdt>
                  <w:sdtPr>
                    <w:id w:val="5705341"/>
                    <w:citation/>
                  </w:sdtPr>
                  <w:sdtContent>
                    <w:r>
                      <w:fldChar w:fldCharType="begin"/>
                    </w:r>
                    <w:r w:rsidR="00CA097A">
                      <w:rPr>
                        <w:lang w:val="en-US"/>
                      </w:rPr>
                      <w:instrText xml:space="preserve"> CITATION Gol91 \l 1033 </w:instrText>
                    </w:r>
                    <w:r>
                      <w:fldChar w:fldCharType="separate"/>
                    </w:r>
                    <w:r w:rsidR="00CA097A" w:rsidRPr="00CA097A">
                      <w:rPr>
                        <w:noProof/>
                        <w:lang w:val="en-US"/>
                      </w:rPr>
                      <w:t>(Golomb Hoffman, 1991)</w:t>
                    </w:r>
                    <w:r>
                      <w:fldChar w:fldCharType="end"/>
                    </w:r>
                  </w:sdtContent>
                </w:sdt>
              </w:p>
              <w:p w:rsidR="00CA097A" w:rsidRDefault="00CA097A" w:rsidP="00CA097A"/>
              <w:p w:rsidR="00CA097A" w:rsidRDefault="00165C9A" w:rsidP="00CA097A">
                <w:sdt>
                  <w:sdtPr>
                    <w:id w:val="5705349"/>
                    <w:citation/>
                  </w:sdtPr>
                  <w:sdtContent>
                    <w:r>
                      <w:fldChar w:fldCharType="begin"/>
                    </w:r>
                    <w:r w:rsidR="00CA097A">
                      <w:rPr>
                        <w:lang w:val="en-US"/>
                      </w:rPr>
                      <w:instrText xml:space="preserve"> CITATION Kur58 \l 1033 </w:instrText>
                    </w:r>
                    <w:r>
                      <w:fldChar w:fldCharType="separate"/>
                    </w:r>
                    <w:r w:rsidR="00CA097A" w:rsidRPr="00CA097A">
                      <w:rPr>
                        <w:noProof/>
                        <w:lang w:val="en-US"/>
                      </w:rPr>
                      <w:t>(Kurzweil, 1958)</w:t>
                    </w:r>
                    <w:r>
                      <w:fldChar w:fldCharType="end"/>
                    </w:r>
                  </w:sdtContent>
                </w:sdt>
              </w:p>
              <w:p w:rsidR="00CA097A" w:rsidRDefault="00CA097A" w:rsidP="00CA097A"/>
              <w:p w:rsidR="006D5793" w:rsidRDefault="00165C9A" w:rsidP="00CA097A">
                <w:sdt>
                  <w:sdtPr>
                    <w:id w:val="5705359"/>
                    <w:citation/>
                  </w:sdtPr>
                  <w:sdtContent>
                    <w:r>
                      <w:fldChar w:fldCharType="begin"/>
                    </w:r>
                    <w:r w:rsidR="00CA097A">
                      <w:rPr>
                        <w:lang w:val="en-US"/>
                      </w:rPr>
                      <w:instrText xml:space="preserve"> CITATION Kur62 \l 1033 </w:instrText>
                    </w:r>
                    <w:r>
                      <w:fldChar w:fldCharType="separate"/>
                    </w:r>
                    <w:r w:rsidR="00CA097A" w:rsidRPr="00CA097A">
                      <w:rPr>
                        <w:noProof/>
                        <w:lang w:val="en-US"/>
                      </w:rPr>
                      <w:t>(Kurzweil B. , 1962)</w:t>
                    </w:r>
                    <w:r>
                      <w:fldChar w:fldCharType="end"/>
                    </w:r>
                  </w:sdtContent>
                </w:sdt>
              </w:p>
              <w:p w:rsidR="006D5793" w:rsidRDefault="006D5793" w:rsidP="00CA097A"/>
              <w:p w:rsidR="006D5793" w:rsidRDefault="00165C9A" w:rsidP="00CA097A">
                <w:sdt>
                  <w:sdtPr>
                    <w:id w:val="5705371"/>
                    <w:citation/>
                  </w:sdtPr>
                  <w:sdtContent>
                    <w:r>
                      <w:fldChar w:fldCharType="begin"/>
                    </w:r>
                    <w:r w:rsidR="006D5793">
                      <w:rPr>
                        <w:lang w:val="en-US"/>
                      </w:rPr>
                      <w:instrText xml:space="preserve"> CITATION Lao98 \l 1033 </w:instrText>
                    </w:r>
                    <w:r>
                      <w:fldChar w:fldCharType="separate"/>
                    </w:r>
                    <w:r w:rsidR="006D5793" w:rsidRPr="006D5793">
                      <w:rPr>
                        <w:noProof/>
                        <w:lang w:val="en-US"/>
                      </w:rPr>
                      <w:t>(Laor, 1998)</w:t>
                    </w:r>
                    <w:r>
                      <w:fldChar w:fldCharType="end"/>
                    </w:r>
                  </w:sdtContent>
                </w:sdt>
              </w:p>
              <w:p w:rsidR="006D5793" w:rsidRDefault="006D5793" w:rsidP="00CA097A"/>
              <w:p w:rsidR="00CA097A" w:rsidRDefault="00165C9A" w:rsidP="00CA097A">
                <w:sdt>
                  <w:sdtPr>
                    <w:id w:val="5705385"/>
                    <w:citation/>
                  </w:sdtPr>
                  <w:sdtContent>
                    <w:r>
                      <w:fldChar w:fldCharType="begin"/>
                    </w:r>
                    <w:r w:rsidR="006D5793">
                      <w:rPr>
                        <w:lang w:val="en-US"/>
                      </w:rPr>
                      <w:instrText xml:space="preserve"> CITATION Sha76 \l 1033 </w:instrText>
                    </w:r>
                    <w:r>
                      <w:fldChar w:fldCharType="separate"/>
                    </w:r>
                    <w:r w:rsidR="006D5793" w:rsidRPr="006D5793">
                      <w:rPr>
                        <w:noProof/>
                        <w:lang w:val="en-US"/>
                      </w:rPr>
                      <w:t>(Shaked, 1976)</w:t>
                    </w:r>
                    <w:r>
                      <w:fldChar w:fldCharType="end"/>
                    </w:r>
                  </w:sdtContent>
                </w:sdt>
              </w:p>
            </w:sdtContent>
          </w:sdt>
        </w:tc>
      </w:tr>
    </w:tbl>
    <w:p w:rsidR="00CA097A" w:rsidRPr="00F36937" w:rsidRDefault="00CA097A" w:rsidP="00CA097A">
      <w:bookmarkStart w:id="0" w:name="_GoBack"/>
      <w:bookmarkEnd w:id="0"/>
    </w:p>
    <w:sectPr w:rsidR="00CA097A" w:rsidRPr="00F36937" w:rsidSect="00CA097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97A" w:rsidRDefault="00CA097A" w:rsidP="00CA097A">
      <w:pPr>
        <w:spacing w:after="0" w:line="240" w:lineRule="auto"/>
      </w:pPr>
      <w:r>
        <w:separator/>
      </w:r>
    </w:p>
  </w:endnote>
  <w:endnote w:type="continuationSeparator" w:id="0">
    <w:p w:rsidR="00CA097A" w:rsidRDefault="00CA097A" w:rsidP="00CA0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97A" w:rsidRDefault="00CA097A" w:rsidP="00CA097A">
      <w:pPr>
        <w:spacing w:after="0" w:line="240" w:lineRule="auto"/>
      </w:pPr>
      <w:r>
        <w:separator/>
      </w:r>
    </w:p>
  </w:footnote>
  <w:footnote w:type="continuationSeparator" w:id="0">
    <w:p w:rsidR="00CA097A" w:rsidRDefault="00CA097A" w:rsidP="00CA097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97A" w:rsidRDefault="00CA097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A097A" w:rsidRDefault="00CA097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C57581"/>
    <w:rsid w:val="00165C9A"/>
    <w:rsid w:val="006564EA"/>
    <w:rsid w:val="006D5793"/>
    <w:rsid w:val="007D229B"/>
    <w:rsid w:val="00C57581"/>
    <w:rsid w:val="00CA097A"/>
    <w:rsid w:val="00FA4BE6"/>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278ADFF9F10C408A5090B6122AA0A3"/>
        <w:category>
          <w:name w:val="General"/>
          <w:gallery w:val="placeholder"/>
        </w:category>
        <w:types>
          <w:type w:val="bbPlcHdr"/>
        </w:types>
        <w:behaviors>
          <w:behavior w:val="content"/>
        </w:behaviors>
        <w:guid w:val="{70DE1B96-818B-6347-A52F-AA4DDE53CDFE}"/>
      </w:docPartPr>
      <w:docPartBody>
        <w:p w:rsidR="00221B7A" w:rsidRDefault="00221B7A">
          <w:pPr>
            <w:pStyle w:val="F4278ADFF9F10C408A5090B6122AA0A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21B7A"/>
    <w:rsid w:val="00221B7A"/>
    <w:rsid w:val="0061276A"/>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7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Ban68</b:Tag>
    <b:SourceType>Book</b:SourceType>
    <b:Guid>{EAA32A19-B3BF-7E47-BF47-95C81DD8B652}</b:Guid>
    <b:LCID>2115</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1</b:RefOrder>
  </b:Source>
  <b:Source>
    <b:Tag>Hir11</b:Tag>
    <b:SourceType>Book</b:SourceType>
    <b:Guid>{71A577F0-D059-8341-B146-6DB7EAF71A22}</b:Guid>
    <b:LCID>2115</b:LCID>
    <b:Author>
      <b:Author>
        <b:NameList>
          <b:Person>
            <b:Last>Hirschfeld</b:Last>
            <b:First>A.</b:First>
          </b:Person>
        </b:NameList>
      </b:Author>
    </b:Author>
    <b:Title>Likro at Shai Agnon (Reading S. Y. Agnon)</b:Title>
    <b:City>Tel Aviv</b:City>
    <b:Publisher>Ahuzat Bayit</b:Publisher>
    <b:Year>2011</b:Year>
    <b:RefOrder>2</b:RefOrder>
  </b:Source>
  <b:Source>
    <b:Tag>Gol91</b:Tag>
    <b:SourceType>Book</b:SourceType>
    <b:Guid>{8623B10A-6940-8A43-8876-B9E8A7538F05}</b:Guid>
    <b:LCID>2115</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2115</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2115</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2115</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2115</b:LCID>
    <b:Author>
      <b:Author>
        <b:NameList>
          <b:Person>
            <b:Last>Shaked</b:Last>
            <b:First>G.</b:First>
          </b:Person>
        </b:NameList>
      </b:Author>
    </b:Author>
    <b:Title>Omanut ha-sipur shel Shai agnon</b:Title>
    <b:City>Tel Aviv</b:City>
    <b:Publisher>Sifriyat poa'lim</b:Publisher>
    <b:Year>1976</b:Year>
    <b:RefOrder>7</b:RefOrder>
  </b:Source>
</b:Sources>
</file>

<file path=customXml/itemProps1.xml><?xml version="1.0" encoding="utf-8"?>
<ds:datastoreItem xmlns:ds="http://schemas.openxmlformats.org/officeDocument/2006/customXml" ds:itemID="{19B7959A-E077-1845-8C9F-C79667CDC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1284</Words>
  <Characters>7320</Characters>
  <Application>Microsoft Macintosh Word</Application>
  <DocSecurity>0</DocSecurity>
  <Lines>61</Lines>
  <Paragraphs>14</Paragraphs>
  <ScaleCrop>false</ScaleCrop>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2014-02-13T07:28:00Z</dcterms:created>
  <dcterms:modified xsi:type="dcterms:W3CDTF">2014-02-24T18:41:00Z</dcterms:modified>
</cp:coreProperties>
</file>