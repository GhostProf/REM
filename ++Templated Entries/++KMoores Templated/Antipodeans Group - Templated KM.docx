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53324C">
        <w:tc>
          <w:tcPr>
            <w:tcW w:w="491" w:type="dxa"/>
            <w:vMerge w:val="restart"/>
            <w:shd w:val="clear" w:color="auto" w:fill="A6A6A6" w:themeFill="background1" w:themeFillShade="A6"/>
            <w:textDirection w:val="btLr"/>
          </w:tcPr>
          <w:p w:rsidR="0053324C" w:rsidRPr="00CC586D" w:rsidRDefault="0053324C" w:rsidP="0053324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4712D2FCA954D41A28642D8A9516285"/>
            </w:placeholder>
            <w:showingPlcHdr/>
            <w:dropDownList>
              <w:listItem w:displayText="Dr." w:value="Dr."/>
              <w:listItem w:displayText="Prof." w:value="Prof."/>
            </w:dropDownList>
          </w:sdtPr>
          <w:sdtContent>
            <w:tc>
              <w:tcPr>
                <w:tcW w:w="1259" w:type="dxa"/>
              </w:tcPr>
              <w:p w:rsidR="0053324C" w:rsidRPr="00CC586D" w:rsidRDefault="0053324C" w:rsidP="0053324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A65F7C442960409F711F20B7C8C268"/>
            </w:placeholder>
            <w:text/>
          </w:sdtPr>
          <w:sdtContent>
            <w:tc>
              <w:tcPr>
                <w:tcW w:w="2073" w:type="dxa"/>
              </w:tcPr>
              <w:p w:rsidR="0053324C" w:rsidRDefault="0053324C" w:rsidP="0053324C">
                <w:proofErr w:type="spellStart"/>
                <w:r>
                  <w:t>Catriona</w:t>
                </w:r>
                <w:proofErr w:type="spellEnd"/>
                <w:r>
                  <w:t xml:space="preserve"> </w:t>
                </w:r>
              </w:p>
            </w:tc>
          </w:sdtContent>
        </w:sdt>
        <w:sdt>
          <w:sdtPr>
            <w:alias w:val="Middle name"/>
            <w:tag w:val="authorMiddleName"/>
            <w:id w:val="-2076034781"/>
            <w:placeholder>
              <w:docPart w:val="93835450C83A1D49AEF612403B029E1A"/>
            </w:placeholder>
            <w:showingPlcHdr/>
            <w:text/>
          </w:sdtPr>
          <w:sdtContent>
            <w:tc>
              <w:tcPr>
                <w:tcW w:w="2551" w:type="dxa"/>
              </w:tcPr>
              <w:p w:rsidR="0053324C" w:rsidRDefault="0053324C" w:rsidP="0053324C">
                <w:r>
                  <w:rPr>
                    <w:rStyle w:val="PlaceholderText"/>
                  </w:rPr>
                  <w:t>[Middle name]</w:t>
                </w:r>
              </w:p>
            </w:tc>
          </w:sdtContent>
        </w:sdt>
        <w:sdt>
          <w:sdtPr>
            <w:alias w:val="Last name"/>
            <w:tag w:val="authorLastName"/>
            <w:id w:val="-1088529830"/>
            <w:placeholder>
              <w:docPart w:val="BF07A8A05228014D8B37C8D2E889A795"/>
            </w:placeholder>
            <w:text/>
          </w:sdtPr>
          <w:sdtContent>
            <w:tc>
              <w:tcPr>
                <w:tcW w:w="2642" w:type="dxa"/>
              </w:tcPr>
              <w:p w:rsidR="0053324C" w:rsidRDefault="0053324C" w:rsidP="0053324C">
                <w:r>
                  <w:t>Moore</w:t>
                </w:r>
              </w:p>
            </w:tc>
          </w:sdtContent>
        </w:sdt>
      </w:tr>
      <w:tr w:rsidR="0053324C">
        <w:trPr>
          <w:trHeight w:val="986"/>
        </w:trPr>
        <w:tc>
          <w:tcPr>
            <w:tcW w:w="491" w:type="dxa"/>
            <w:vMerge/>
            <w:shd w:val="clear" w:color="auto" w:fill="A6A6A6" w:themeFill="background1" w:themeFillShade="A6"/>
          </w:tcPr>
          <w:p w:rsidR="0053324C" w:rsidRPr="001A6A06" w:rsidRDefault="0053324C" w:rsidP="0053324C">
            <w:pPr>
              <w:jc w:val="center"/>
              <w:rPr>
                <w:b/>
                <w:color w:val="FFFFFF" w:themeColor="background1"/>
              </w:rPr>
            </w:pPr>
          </w:p>
        </w:tc>
        <w:sdt>
          <w:sdtPr>
            <w:alias w:val="Biography"/>
            <w:tag w:val="authorBiography"/>
            <w:id w:val="938807824"/>
            <w:placeholder>
              <w:docPart w:val="26AAEF40B83AEC4185B55F1F72A4048C"/>
            </w:placeholder>
            <w:showingPlcHdr/>
          </w:sdtPr>
          <w:sdtContent>
            <w:tc>
              <w:tcPr>
                <w:tcW w:w="8525" w:type="dxa"/>
                <w:gridSpan w:val="4"/>
              </w:tcPr>
              <w:p w:rsidR="0053324C" w:rsidRDefault="0053324C" w:rsidP="0053324C">
                <w:r>
                  <w:rPr>
                    <w:rStyle w:val="PlaceholderText"/>
                  </w:rPr>
                  <w:t>[Enter your biography]</w:t>
                </w:r>
              </w:p>
            </w:tc>
          </w:sdtContent>
        </w:sdt>
      </w:tr>
      <w:tr w:rsidR="0053324C">
        <w:trPr>
          <w:trHeight w:val="986"/>
        </w:trPr>
        <w:tc>
          <w:tcPr>
            <w:tcW w:w="491" w:type="dxa"/>
            <w:vMerge/>
            <w:shd w:val="clear" w:color="auto" w:fill="A6A6A6" w:themeFill="background1" w:themeFillShade="A6"/>
          </w:tcPr>
          <w:p w:rsidR="0053324C" w:rsidRPr="001A6A06" w:rsidRDefault="0053324C" w:rsidP="0053324C">
            <w:pPr>
              <w:jc w:val="center"/>
              <w:rPr>
                <w:b/>
                <w:color w:val="FFFFFF" w:themeColor="background1"/>
              </w:rPr>
            </w:pPr>
          </w:p>
        </w:tc>
        <w:sdt>
          <w:sdtPr>
            <w:alias w:val="Affiliation"/>
            <w:tag w:val="affiliation"/>
            <w:id w:val="2012937915"/>
            <w:placeholder>
              <w:docPart w:val="5224B3BAF34B4B4B99BF8C3F9BBCE312"/>
            </w:placeholder>
            <w:showingPlcHdr/>
            <w:text/>
          </w:sdtPr>
          <w:sdtContent>
            <w:tc>
              <w:tcPr>
                <w:tcW w:w="8525" w:type="dxa"/>
                <w:gridSpan w:val="4"/>
              </w:tcPr>
              <w:p w:rsidR="0053324C" w:rsidRDefault="0053324C" w:rsidP="0053324C">
                <w:r>
                  <w:rPr>
                    <w:rStyle w:val="PlaceholderText"/>
                  </w:rPr>
                  <w:t>[Enter the institution with which you are affiliated]</w:t>
                </w:r>
              </w:p>
            </w:tc>
          </w:sdtContent>
        </w:sdt>
      </w:tr>
    </w:tbl>
    <w:p w:rsidR="0053324C" w:rsidRDefault="0053324C"/>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53324C" w:rsidRPr="00244BB0">
        <w:tc>
          <w:tcPr>
            <w:tcW w:w="9016" w:type="dxa"/>
            <w:shd w:val="clear" w:color="auto" w:fill="A6A6A6" w:themeFill="background1" w:themeFillShade="A6"/>
            <w:tcMar>
              <w:top w:w="113" w:type="dxa"/>
              <w:bottom w:w="113" w:type="dxa"/>
            </w:tcMar>
          </w:tcPr>
          <w:p w:rsidR="0053324C" w:rsidRPr="00244BB0" w:rsidRDefault="0053324C" w:rsidP="0053324C">
            <w:pPr>
              <w:jc w:val="center"/>
              <w:rPr>
                <w:b/>
                <w:color w:val="FFFFFF" w:themeColor="background1"/>
              </w:rPr>
            </w:pPr>
            <w:r>
              <w:rPr>
                <w:b/>
                <w:color w:val="FFFFFF" w:themeColor="background1"/>
              </w:rPr>
              <w:t>Your article</w:t>
            </w:r>
          </w:p>
        </w:tc>
      </w:tr>
      <w:tr w:rsidR="0053324C">
        <w:sdt>
          <w:sdtPr>
            <w:alias w:val="Article headword"/>
            <w:tag w:val="articleHeadword"/>
            <w:id w:val="-361440020"/>
            <w:placeholder>
              <w:docPart w:val="CADCE54DFE665E468B2941FBB9DAB2DF"/>
            </w:placeholder>
            <w:text/>
          </w:sdtPr>
          <w:sdtContent>
            <w:tc>
              <w:tcPr>
                <w:tcW w:w="9016" w:type="dxa"/>
                <w:tcMar>
                  <w:top w:w="113" w:type="dxa"/>
                  <w:bottom w:w="113" w:type="dxa"/>
                </w:tcMar>
              </w:tcPr>
              <w:p w:rsidR="0053324C" w:rsidRPr="00FB589A" w:rsidRDefault="0053324C" w:rsidP="0053324C">
                <w:pPr>
                  <w:pStyle w:val="Heading1"/>
                  <w:outlineLvl w:val="0"/>
                </w:pPr>
                <w:r w:rsidRPr="00A9600A">
                  <w:rPr>
                    <w:lang w:val="en-AU"/>
                  </w:rPr>
                  <w:t xml:space="preserve">The Antipodeans Group </w:t>
                </w:r>
                <w:r>
                  <w:rPr>
                    <w:lang w:val="en-AU"/>
                  </w:rPr>
                  <w:tab/>
                </w:r>
              </w:p>
            </w:tc>
          </w:sdtContent>
        </w:sdt>
      </w:tr>
      <w:tr w:rsidR="0053324C">
        <w:sdt>
          <w:sdtPr>
            <w:alias w:val="Variant headwords"/>
            <w:tag w:val="variantHeadwords"/>
            <w:id w:val="173464402"/>
            <w:placeholder>
              <w:docPart w:val="74DA379ED08CA94981635254344941BB"/>
            </w:placeholder>
            <w:showingPlcHdr/>
          </w:sdtPr>
          <w:sdtContent>
            <w:tc>
              <w:tcPr>
                <w:tcW w:w="9016" w:type="dxa"/>
                <w:tcMar>
                  <w:top w:w="113" w:type="dxa"/>
                  <w:bottom w:w="113" w:type="dxa"/>
                </w:tcMar>
              </w:tcPr>
              <w:p w:rsidR="0053324C" w:rsidRDefault="0053324C" w:rsidP="0053324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3324C">
        <w:tc>
          <w:tcPr>
            <w:tcW w:w="9016" w:type="dxa"/>
            <w:tcMar>
              <w:top w:w="113" w:type="dxa"/>
              <w:bottom w:w="113" w:type="dxa"/>
            </w:tcMar>
          </w:tcPr>
          <w:p w:rsidR="0053324C" w:rsidRDefault="0053324C" w:rsidP="0053324C">
            <w:r w:rsidRPr="00142E07">
              <w:t>The</w:t>
            </w:r>
            <w:r w:rsidRPr="00142E07">
              <w:rPr>
                <w:i/>
              </w:rPr>
              <w:t xml:space="preserve"> </w:t>
            </w:r>
            <w:r w:rsidRPr="00142E07">
              <w:t>Antipodeans</w:t>
            </w:r>
            <w:r w:rsidRPr="00EC6959">
              <w:t xml:space="preserve"> </w:t>
            </w:r>
            <w:r>
              <w:t>was the title of</w:t>
            </w:r>
            <w:r w:rsidRPr="00EC6959">
              <w:t xml:space="preserve"> a group </w:t>
            </w:r>
            <w:r>
              <w:t xml:space="preserve">exhibition </w:t>
            </w:r>
            <w:r w:rsidRPr="00EC6959">
              <w:t xml:space="preserve">of </w:t>
            </w:r>
            <w:r>
              <w:t>figurative painters</w:t>
            </w:r>
            <w:r w:rsidRPr="00EC6959">
              <w:t xml:space="preserve"> </w:t>
            </w:r>
            <w:r>
              <w:t>at th</w:t>
            </w:r>
            <w:r w:rsidRPr="00B14EDA">
              <w:t xml:space="preserve">e </w:t>
            </w:r>
            <w:r w:rsidRPr="00B14EDA">
              <w:rPr>
                <w:rStyle w:val="st"/>
                <w:rFonts w:ascii="Times New Roman" w:hAnsi="Times New Roman"/>
              </w:rPr>
              <w:t>Victorian Artists' Society in August 1959</w:t>
            </w:r>
            <w:r>
              <w:t xml:space="preserve">. Signatories to the exhibition catalogue (the notorious </w:t>
            </w:r>
            <w:proofErr w:type="spellStart"/>
            <w:r w:rsidRPr="004B3978">
              <w:rPr>
                <w:i/>
              </w:rPr>
              <w:t>Antipodean</w:t>
            </w:r>
            <w:proofErr w:type="spellEnd"/>
            <w:r w:rsidRPr="004B3978">
              <w:rPr>
                <w:i/>
              </w:rPr>
              <w:t xml:space="preserve"> M</w:t>
            </w:r>
            <w:r>
              <w:rPr>
                <w:i/>
              </w:rPr>
              <w:t>anifesto)</w:t>
            </w:r>
            <w:r w:rsidRPr="004B3978">
              <w:rPr>
                <w:i/>
              </w:rPr>
              <w:t xml:space="preserve"> </w:t>
            </w:r>
            <w:r>
              <w:t>were the Melbourne artists</w:t>
            </w:r>
            <w:r w:rsidRPr="00EC6959">
              <w:t xml:space="preserve"> Charles Blackman</w:t>
            </w:r>
            <w:r>
              <w:t xml:space="preserve"> (b. 1928)</w:t>
            </w:r>
            <w:r w:rsidRPr="00EC6959">
              <w:t xml:space="preserve">, Arthur </w:t>
            </w:r>
            <w:r w:rsidRPr="00FD4858">
              <w:t xml:space="preserve">Boyd </w:t>
            </w:r>
            <w:r w:rsidRPr="00FD4858">
              <w:rPr>
                <w:rStyle w:val="st"/>
                <w:rFonts w:ascii="Times New Roman" w:hAnsi="Times New Roman"/>
              </w:rPr>
              <w:t>(1920 – 1999)</w:t>
            </w:r>
            <w:r w:rsidRPr="00FD4858">
              <w:t>,</w:t>
            </w:r>
            <w:r w:rsidRPr="00EC6959">
              <w:t xml:space="preserve"> David Boyd</w:t>
            </w:r>
            <w:r>
              <w:t xml:space="preserve"> (1924-2011)</w:t>
            </w:r>
            <w:r w:rsidRPr="00EC6959">
              <w:t xml:space="preserve">, John </w:t>
            </w:r>
            <w:proofErr w:type="spellStart"/>
            <w:r w:rsidRPr="00EC6959">
              <w:t>Brack</w:t>
            </w:r>
            <w:proofErr w:type="spellEnd"/>
            <w:r>
              <w:t xml:space="preserve"> (1920-1999)</w:t>
            </w:r>
            <w:r w:rsidRPr="00EC6959">
              <w:t>, Bob Dickerson (</w:t>
            </w:r>
            <w:r>
              <w:t>b.1924, a</w:t>
            </w:r>
            <w:r w:rsidRPr="00EC6959">
              <w:t xml:space="preserve"> Sydney</w:t>
            </w:r>
            <w:r>
              <w:t xml:space="preserve"> artist</w:t>
            </w:r>
            <w:r w:rsidRPr="00EC6959">
              <w:t>), John Perceval</w:t>
            </w:r>
            <w:r>
              <w:t xml:space="preserve"> (1923-2000), and </w:t>
            </w:r>
            <w:r w:rsidRPr="00EC6959">
              <w:t>Clifton Pugh</w:t>
            </w:r>
            <w:r>
              <w:t xml:space="preserve"> (1924-1990). The influential art historian and critic </w:t>
            </w:r>
            <w:r w:rsidRPr="00EC6959">
              <w:t>Bernard Smith</w:t>
            </w:r>
            <w:r>
              <w:t xml:space="preserve"> (1916-2011) was the </w:t>
            </w:r>
            <w:r w:rsidRPr="00E27DFC">
              <w:rPr>
                <w:i/>
              </w:rPr>
              <w:t>Manifesto</w:t>
            </w:r>
            <w:r w:rsidRPr="00E27DFC">
              <w:t>’s</w:t>
            </w:r>
            <w:r>
              <w:t xml:space="preserve"> author and co-signatory</w:t>
            </w:r>
            <w:r w:rsidRPr="00EC6959">
              <w:t>.</w:t>
            </w:r>
            <w:r>
              <w:t xml:space="preserve"> Many had been active members of the radical Melbourne Branch of the Contemporary Art Society through the war years, and were associated with other figurative artists, such as Sidney Nolan (1917-1992), Albert Tucker (1914-1999), and Russell </w:t>
            </w:r>
            <w:proofErr w:type="spellStart"/>
            <w:r>
              <w:t>Drysdale</w:t>
            </w:r>
            <w:proofErr w:type="spellEnd"/>
            <w:r>
              <w:t xml:space="preserve"> (1912-1981). </w:t>
            </w:r>
            <w:r w:rsidRPr="00142E07">
              <w:t>The Antipodeans</w:t>
            </w:r>
            <w:r>
              <w:t xml:space="preserve"> was a tactical intervention</w:t>
            </w:r>
            <w:r w:rsidRPr="00EC6959">
              <w:t xml:space="preserve"> into </w:t>
            </w:r>
            <w:r>
              <w:t>post-war cultural debate, railing against the perceived uncritical</w:t>
            </w:r>
            <w:r w:rsidRPr="00EC6959">
              <w:t xml:space="preserve"> following </w:t>
            </w:r>
            <w:r>
              <w:t>of European and US</w:t>
            </w:r>
            <w:r w:rsidRPr="00EC6959">
              <w:t xml:space="preserve"> models of abstra</w:t>
            </w:r>
            <w:r>
              <w:t xml:space="preserve">ction and the superficial gestures of </w:t>
            </w:r>
            <w:r w:rsidRPr="00EC6959">
              <w:t xml:space="preserve">neo-Dadaist </w:t>
            </w:r>
            <w:r>
              <w:t>play</w:t>
            </w:r>
            <w:r w:rsidRPr="00EC6959">
              <w:t xml:space="preserve">. </w:t>
            </w:r>
            <w:r>
              <w:t xml:space="preserve">In contrast, the </w:t>
            </w:r>
            <w:r w:rsidRPr="005C5F42">
              <w:rPr>
                <w:i/>
              </w:rPr>
              <w:t>Manifesto</w:t>
            </w:r>
            <w:r>
              <w:t xml:space="preserve"> held that the artist should create</w:t>
            </w:r>
            <w:r w:rsidRPr="00EC6959">
              <w:t xml:space="preserve"> </w:t>
            </w:r>
            <w:r>
              <w:t>significant images and narratives for a “young country yet to make its own myths.” In this, the group was firmly committed to the modern figurative image: “[</w:t>
            </w:r>
            <w:proofErr w:type="gramStart"/>
            <w:r>
              <w:t>T]he</w:t>
            </w:r>
            <w:proofErr w:type="gramEnd"/>
            <w:r>
              <w:t xml:space="preserve"> image, the recognisable shape, the meaningful symbol, is the basic unit of [the artist's] language... It is born of past experience and refers back to past experience — and it communicates. It communicates because it has the capacity to refer to experiences that the artist shares with his audience.”</w:t>
            </w:r>
          </w:p>
        </w:tc>
      </w:tr>
      <w:tr w:rsidR="0053324C">
        <w:tc>
          <w:tcPr>
            <w:tcW w:w="9016" w:type="dxa"/>
            <w:tcMar>
              <w:top w:w="113" w:type="dxa"/>
              <w:bottom w:w="113" w:type="dxa"/>
            </w:tcMar>
          </w:tcPr>
          <w:p w:rsidR="0053324C" w:rsidRDefault="0053324C" w:rsidP="0053324C">
            <w:r w:rsidRPr="00142E07">
              <w:t>The</w:t>
            </w:r>
            <w:r w:rsidRPr="00142E07">
              <w:rPr>
                <w:i/>
              </w:rPr>
              <w:t xml:space="preserve"> </w:t>
            </w:r>
            <w:r w:rsidRPr="00142E07">
              <w:t>Antipodeans</w:t>
            </w:r>
            <w:r w:rsidRPr="00EC6959">
              <w:t xml:space="preserve"> </w:t>
            </w:r>
            <w:r>
              <w:t>was the title of</w:t>
            </w:r>
            <w:r w:rsidRPr="00EC6959">
              <w:t xml:space="preserve"> a group </w:t>
            </w:r>
            <w:r>
              <w:t xml:space="preserve">exhibition </w:t>
            </w:r>
            <w:r w:rsidRPr="00EC6959">
              <w:t xml:space="preserve">of </w:t>
            </w:r>
            <w:r>
              <w:t>figurative painters</w:t>
            </w:r>
            <w:r w:rsidRPr="00EC6959">
              <w:t xml:space="preserve"> </w:t>
            </w:r>
            <w:r>
              <w:t>at th</w:t>
            </w:r>
            <w:r w:rsidRPr="00B14EDA">
              <w:t xml:space="preserve">e </w:t>
            </w:r>
            <w:r w:rsidRPr="00B14EDA">
              <w:rPr>
                <w:rStyle w:val="st"/>
                <w:rFonts w:ascii="Times New Roman" w:hAnsi="Times New Roman"/>
              </w:rPr>
              <w:t>Victorian Artists' Society in August 1959</w:t>
            </w:r>
            <w:r>
              <w:t xml:space="preserve">. Signatories to the exhibition catalogue (the notorious </w:t>
            </w:r>
            <w:proofErr w:type="spellStart"/>
            <w:r w:rsidRPr="004B3978">
              <w:rPr>
                <w:i/>
              </w:rPr>
              <w:t>Antipodean</w:t>
            </w:r>
            <w:proofErr w:type="spellEnd"/>
            <w:r w:rsidRPr="004B3978">
              <w:rPr>
                <w:i/>
              </w:rPr>
              <w:t xml:space="preserve"> M</w:t>
            </w:r>
            <w:r>
              <w:rPr>
                <w:i/>
              </w:rPr>
              <w:t>anifesto)</w:t>
            </w:r>
            <w:r w:rsidRPr="004B3978">
              <w:rPr>
                <w:i/>
              </w:rPr>
              <w:t xml:space="preserve"> </w:t>
            </w:r>
            <w:r>
              <w:t>were the Melbourne artists</w:t>
            </w:r>
            <w:r w:rsidRPr="00EC6959">
              <w:t xml:space="preserve"> Charles Blackman</w:t>
            </w:r>
            <w:r>
              <w:t xml:space="preserve"> (b. 1928)</w:t>
            </w:r>
            <w:r w:rsidRPr="00EC6959">
              <w:t xml:space="preserve">, Arthur </w:t>
            </w:r>
            <w:r w:rsidRPr="00FD4858">
              <w:t xml:space="preserve">Boyd </w:t>
            </w:r>
            <w:r w:rsidRPr="00FD4858">
              <w:rPr>
                <w:rStyle w:val="st"/>
                <w:rFonts w:ascii="Times New Roman" w:hAnsi="Times New Roman"/>
              </w:rPr>
              <w:t>(1920 – 1999)</w:t>
            </w:r>
            <w:r w:rsidRPr="00FD4858">
              <w:t>,</w:t>
            </w:r>
            <w:r w:rsidRPr="00EC6959">
              <w:t xml:space="preserve"> David Boyd</w:t>
            </w:r>
            <w:r>
              <w:t xml:space="preserve"> (1924-2011)</w:t>
            </w:r>
            <w:r w:rsidRPr="00EC6959">
              <w:t xml:space="preserve">, John </w:t>
            </w:r>
            <w:proofErr w:type="spellStart"/>
            <w:r w:rsidRPr="00EC6959">
              <w:t>Brack</w:t>
            </w:r>
            <w:proofErr w:type="spellEnd"/>
            <w:r>
              <w:t xml:space="preserve"> (1920-1999)</w:t>
            </w:r>
            <w:r w:rsidRPr="00EC6959">
              <w:t>, Bob Dickerson (</w:t>
            </w:r>
            <w:r>
              <w:t>b.1924, a</w:t>
            </w:r>
            <w:r w:rsidRPr="00EC6959">
              <w:t xml:space="preserve"> Sydney</w:t>
            </w:r>
            <w:r>
              <w:t xml:space="preserve"> artist</w:t>
            </w:r>
            <w:r w:rsidRPr="00EC6959">
              <w:t>), John Perceval</w:t>
            </w:r>
            <w:r>
              <w:t xml:space="preserve"> (1923-2000), and </w:t>
            </w:r>
            <w:r w:rsidRPr="00EC6959">
              <w:t>Clifton Pugh</w:t>
            </w:r>
            <w:r>
              <w:t xml:space="preserve"> (1924-1990). The influential art historian and critic </w:t>
            </w:r>
            <w:r w:rsidRPr="00EC6959">
              <w:t>Bernard Smith</w:t>
            </w:r>
            <w:r>
              <w:t xml:space="preserve"> (1916-2011) was the </w:t>
            </w:r>
            <w:r w:rsidRPr="00E27DFC">
              <w:rPr>
                <w:i/>
              </w:rPr>
              <w:t>Manifesto</w:t>
            </w:r>
            <w:r w:rsidRPr="00E27DFC">
              <w:t>’s</w:t>
            </w:r>
            <w:r>
              <w:t xml:space="preserve"> author and co-signatory</w:t>
            </w:r>
            <w:r w:rsidRPr="00EC6959">
              <w:t>.</w:t>
            </w:r>
            <w:r>
              <w:t xml:space="preserve"> Many had been active members of the radical Melbourne Branch of the Contemporary Art Society through the war years, and were associated with other figurative artists, such as Sidney Nolan (1917-1992), Albert Tucker (1914-1999), and Russell </w:t>
            </w:r>
            <w:proofErr w:type="spellStart"/>
            <w:r>
              <w:t>Drysdale</w:t>
            </w:r>
            <w:proofErr w:type="spellEnd"/>
            <w:r>
              <w:t xml:space="preserve"> (1912-1981). </w:t>
            </w:r>
            <w:r w:rsidRPr="00142E07">
              <w:t>The Antipodeans</w:t>
            </w:r>
            <w:r>
              <w:t xml:space="preserve"> was a tactical intervention</w:t>
            </w:r>
            <w:r w:rsidRPr="00EC6959">
              <w:t xml:space="preserve"> into </w:t>
            </w:r>
            <w:r>
              <w:t>post-war cultural debate, railing against the perceived uncritical</w:t>
            </w:r>
            <w:r w:rsidRPr="00EC6959">
              <w:t xml:space="preserve"> following </w:t>
            </w:r>
            <w:r>
              <w:t>of European and US</w:t>
            </w:r>
            <w:r w:rsidRPr="00EC6959">
              <w:t xml:space="preserve"> models of abstra</w:t>
            </w:r>
            <w:r>
              <w:t xml:space="preserve">ction and the superficial gestures of </w:t>
            </w:r>
            <w:r w:rsidRPr="00EC6959">
              <w:t xml:space="preserve">neo-Dadaist </w:t>
            </w:r>
            <w:r>
              <w:t>play</w:t>
            </w:r>
            <w:r w:rsidRPr="00EC6959">
              <w:t xml:space="preserve">. </w:t>
            </w:r>
            <w:r>
              <w:t xml:space="preserve">In contrast, the </w:t>
            </w:r>
            <w:r w:rsidRPr="005C5F42">
              <w:rPr>
                <w:i/>
              </w:rPr>
              <w:t>Manifesto</w:t>
            </w:r>
            <w:r>
              <w:t xml:space="preserve"> held that the artist should create</w:t>
            </w:r>
            <w:r w:rsidRPr="00EC6959">
              <w:t xml:space="preserve"> </w:t>
            </w:r>
            <w:r>
              <w:t>significant images and narratives for a “young country yet to make its own myths.” In this, the group was firmly committed to the modern figurative image: “[</w:t>
            </w:r>
            <w:proofErr w:type="gramStart"/>
            <w:r>
              <w:t>T]he</w:t>
            </w:r>
            <w:proofErr w:type="gramEnd"/>
            <w:r>
              <w:t xml:space="preserve"> image, the recognisable shape, the meaningful symbol, is the basic unit of [the artist's] language... It is born of past experience and refers back to past experience — and it communicates. It communicates because it has the capacity to refer to experiences that the artist shares with his audience.”</w:t>
            </w:r>
          </w:p>
          <w:p w:rsidR="0053324C" w:rsidRDefault="0053324C" w:rsidP="0053324C"/>
          <w:p w:rsidR="0053324C" w:rsidRDefault="0053324C" w:rsidP="0053324C">
            <w:pPr>
              <w:keepNext/>
            </w:pPr>
            <w:r>
              <w:t>File: antipodeans1.jpg</w:t>
            </w:r>
          </w:p>
          <w:p w:rsidR="0053324C" w:rsidRDefault="0053324C" w:rsidP="0053324C">
            <w:pPr>
              <w:pStyle w:val="Caption"/>
            </w:pPr>
            <w:r>
              <w:t xml:space="preserve">Figure </w:t>
            </w:r>
            <w:fldSimple w:instr=" SEQ Figure \* ARABIC ">
              <w:r>
                <w:rPr>
                  <w:noProof/>
                </w:rPr>
                <w:t>1</w:t>
              </w:r>
            </w:fldSimple>
            <w:r>
              <w:t xml:space="preserve"> Charles Blackman, poster for The Antipodeans Exhibition, Victorian Artists Society, Melbourne, August 1959.</w:t>
            </w:r>
          </w:p>
          <w:p w:rsidR="0053324C" w:rsidRDefault="0053324C" w:rsidP="0053324C">
            <w:pPr>
              <w:rPr>
                <w:rFonts w:ascii="Times New Roman" w:hAnsi="Times New Roman"/>
              </w:rPr>
            </w:pPr>
            <w:r w:rsidRPr="00A021AA">
              <w:rPr>
                <w:rFonts w:ascii="Times New Roman" w:hAnsi="Times New Roman"/>
              </w:rPr>
              <w:t>(</w:t>
            </w:r>
            <w:proofErr w:type="spellStart"/>
            <w:r>
              <w:rPr>
                <w:rFonts w:ascii="Times New Roman" w:hAnsi="Times New Roman"/>
              </w:rPr>
              <w:t>Source</w:t>
            </w:r>
            <w:proofErr w:type="spellEnd"/>
            <w:r>
              <w:rPr>
                <w:rFonts w:ascii="Times New Roman" w:hAnsi="Times New Roman"/>
              </w:rPr>
              <w:t xml:space="preserve">: </w:t>
            </w:r>
            <w:hyperlink r:id="rId8" w:history="1">
              <w:r w:rsidRPr="00A021AA">
                <w:rPr>
                  <w:rStyle w:val="Hyperlink"/>
                  <w:rFonts w:ascii="Times New Roman" w:hAnsi="Times New Roman"/>
                </w:rPr>
                <w:t>http://artsearch.nga.gov.au/Detail.cfm?IRN=104454</w:t>
              </w:r>
            </w:hyperlink>
            <w:r w:rsidRPr="00A021AA">
              <w:rPr>
                <w:rFonts w:ascii="Times New Roman" w:hAnsi="Times New Roman"/>
              </w:rPr>
              <w:t>)</w:t>
            </w:r>
          </w:p>
          <w:p w:rsidR="0053324C" w:rsidRPr="0053324C" w:rsidRDefault="0053324C" w:rsidP="0053324C"/>
          <w:p w:rsidR="0053324C" w:rsidRDefault="0053324C" w:rsidP="0053324C">
            <w:r w:rsidRPr="00142E07">
              <w:t>The Antipodeans’</w:t>
            </w:r>
            <w:r>
              <w:t xml:space="preserve"> call to arms challenged and also reflected the cultural chill of the Cold War. A</w:t>
            </w:r>
            <w:r w:rsidRPr="00EC6959">
              <w:t xml:space="preserve">rtists on the Left saw </w:t>
            </w:r>
            <w:r>
              <w:t xml:space="preserve">Australian politics and culture under the long-standing Liberal Party government of Robert </w:t>
            </w:r>
            <w:proofErr w:type="spellStart"/>
            <w:r>
              <w:t>Menzies</w:t>
            </w:r>
            <w:proofErr w:type="spellEnd"/>
            <w:r>
              <w:t xml:space="preserve"> </w:t>
            </w:r>
            <w:r w:rsidRPr="00EC6959">
              <w:t xml:space="preserve">as </w:t>
            </w:r>
            <w:r>
              <w:t>conservative</w:t>
            </w:r>
            <w:r w:rsidRPr="00EC6959">
              <w:t xml:space="preserve">, conformist, and racist. Assimilation policies </w:t>
            </w:r>
            <w:r>
              <w:t xml:space="preserve">towards </w:t>
            </w:r>
            <w:r w:rsidRPr="00EC6959">
              <w:t xml:space="preserve">Indigenous Australians </w:t>
            </w:r>
            <w:r>
              <w:t>had disenfranchised the country’s</w:t>
            </w:r>
            <w:r w:rsidRPr="00EC6959">
              <w:t xml:space="preserve"> greatest artists, the Aborigines. The White Australia Policy kept everybody but British and European migrants</w:t>
            </w:r>
            <w:r>
              <w:t xml:space="preserve"> out</w:t>
            </w:r>
            <w:r w:rsidRPr="00EC6959">
              <w:t xml:space="preserve">, and xenophobic and anti-communist fears of an imaginary </w:t>
            </w:r>
            <w:r>
              <w:t xml:space="preserve">“Yellow Peril” in China had resulted in Australia’s participation </w:t>
            </w:r>
            <w:r w:rsidRPr="00EC6959">
              <w:t xml:space="preserve">in the Korean War. </w:t>
            </w:r>
            <w:r>
              <w:t>The fear of nuclear w</w:t>
            </w:r>
            <w:r w:rsidRPr="00EC6959">
              <w:t>ar was ever-present and unspecified</w:t>
            </w:r>
            <w:r>
              <w:t xml:space="preserve">. </w:t>
            </w:r>
          </w:p>
          <w:p w:rsidR="0053324C" w:rsidRDefault="0053324C" w:rsidP="0053324C"/>
          <w:p w:rsidR="0053324C" w:rsidRDefault="0053324C" w:rsidP="0053324C">
            <w:pPr>
              <w:keepNext/>
            </w:pPr>
            <w:r>
              <w:t>File: antipodeans2.jpg</w:t>
            </w:r>
          </w:p>
          <w:p w:rsidR="0053324C" w:rsidRDefault="0053324C" w:rsidP="0053324C">
            <w:pPr>
              <w:pStyle w:val="Caption"/>
            </w:pPr>
            <w:r>
              <w:t xml:space="preserve">Figure </w:t>
            </w:r>
            <w:fldSimple w:instr=" SEQ Figure \* ARABIC ">
              <w:r>
                <w:rPr>
                  <w:noProof/>
                </w:rPr>
                <w:t>2</w:t>
              </w:r>
            </w:fldSimple>
            <w:r>
              <w:t xml:space="preserve"> John </w:t>
            </w:r>
            <w:proofErr w:type="spellStart"/>
            <w:r>
              <w:t>Brack</w:t>
            </w:r>
            <w:proofErr w:type="spellEnd"/>
            <w:r>
              <w:t xml:space="preserve">, </w:t>
            </w:r>
            <w:r>
              <w:rPr>
                <w:i/>
              </w:rPr>
              <w:t>Collins St, 5 p.m.,</w:t>
            </w:r>
            <w:r>
              <w:t xml:space="preserve"> 1955, oil on canvas, 114.6 x 162.9 cm.</w:t>
            </w:r>
          </w:p>
          <w:p w:rsidR="0053324C" w:rsidRPr="00FD5A13" w:rsidRDefault="0053324C" w:rsidP="0053324C">
            <w:pPr>
              <w:rPr>
                <w:rFonts w:ascii="Times New Roman" w:hAnsi="Times New Roman"/>
                <w:szCs w:val="20"/>
              </w:rPr>
            </w:pPr>
            <w:r w:rsidRPr="00A021AA">
              <w:rPr>
                <w:rFonts w:ascii="Times New Roman" w:hAnsi="Times New Roman"/>
                <w:szCs w:val="20"/>
              </w:rPr>
              <w:t xml:space="preserve">(Source: </w:t>
            </w:r>
            <w:hyperlink r:id="rId9" w:history="1">
              <w:r w:rsidRPr="00A021AA">
                <w:rPr>
                  <w:rFonts w:ascii="Times New Roman" w:hAnsi="Times New Roman"/>
                  <w:color w:val="0000FF"/>
                  <w:szCs w:val="20"/>
                  <w:u w:val="single"/>
                </w:rPr>
                <w:t>http://www.ngv.vic.gov.au/johnbrack/education/imagebank.html</w:t>
              </w:r>
            </w:hyperlink>
            <w:proofErr w:type="gramStart"/>
            <w:r w:rsidRPr="00A021AA">
              <w:rPr>
                <w:rFonts w:ascii="Times New Roman" w:hAnsi="Times New Roman"/>
                <w:szCs w:val="20"/>
              </w:rPr>
              <w:t xml:space="preserve"> )</w:t>
            </w:r>
            <w:proofErr w:type="gramEnd"/>
          </w:p>
          <w:p w:rsidR="0053324C" w:rsidRPr="0053324C" w:rsidRDefault="0053324C" w:rsidP="0053324C"/>
          <w:p w:rsidR="0053324C" w:rsidRDefault="0053324C" w:rsidP="0053324C">
            <w:r>
              <w:t xml:space="preserve">In creating progressive and humanist “myths for a new Australia,” the </w:t>
            </w:r>
            <w:proofErr w:type="spellStart"/>
            <w:r>
              <w:t>Antipodean</w:t>
            </w:r>
            <w:proofErr w:type="spellEnd"/>
            <w:r>
              <w:t xml:space="preserve"> artists borrowed from </w:t>
            </w:r>
            <w:r w:rsidRPr="00EC6959">
              <w:t xml:space="preserve">European </w:t>
            </w:r>
            <w:r>
              <w:t xml:space="preserve">surrealist and neo-romantic </w:t>
            </w:r>
            <w:r w:rsidRPr="00EC6959">
              <w:t>idea</w:t>
            </w:r>
            <w:r>
              <w:t xml:space="preserve">s. They drew upon subjective, often unconscious imagery and themes, which were projected outward onto the unique Australian </w:t>
            </w:r>
            <w:r w:rsidRPr="00EC6959">
              <w:t>environment</w:t>
            </w:r>
            <w:r>
              <w:t xml:space="preserve">.  Many of the exhibited artworks articulate the alienation of modern urban life and the difficulties of reconnecting </w:t>
            </w:r>
            <w:r w:rsidRPr="00EC6959">
              <w:t xml:space="preserve">the artist </w:t>
            </w:r>
            <w:r>
              <w:t>with</w:t>
            </w:r>
            <w:r w:rsidRPr="00EC6959">
              <w:t xml:space="preserve"> </w:t>
            </w:r>
            <w:r>
              <w:t xml:space="preserve">society and culture, or the thwarted desire for </w:t>
            </w:r>
            <w:r w:rsidRPr="00EC6959">
              <w:t>spiritual</w:t>
            </w:r>
            <w:r>
              <w:t xml:space="preserve"> connection with place  (e.g. </w:t>
            </w:r>
            <w:r w:rsidRPr="00A021AA">
              <w:rPr>
                <w:szCs w:val="20"/>
              </w:rPr>
              <w:t xml:space="preserve">John </w:t>
            </w:r>
            <w:proofErr w:type="spellStart"/>
            <w:r w:rsidRPr="00A021AA">
              <w:rPr>
                <w:szCs w:val="20"/>
              </w:rPr>
              <w:t>Brack</w:t>
            </w:r>
            <w:proofErr w:type="spellEnd"/>
            <w:r w:rsidRPr="00A021AA">
              <w:rPr>
                <w:szCs w:val="20"/>
              </w:rPr>
              <w:t xml:space="preserve">, </w:t>
            </w:r>
            <w:r w:rsidRPr="00A021AA">
              <w:rPr>
                <w:i/>
                <w:iCs/>
                <w:szCs w:val="20"/>
              </w:rPr>
              <w:t xml:space="preserve">Collins St, 5p.m., </w:t>
            </w:r>
            <w:r w:rsidRPr="00A021AA">
              <w:rPr>
                <w:szCs w:val="20"/>
              </w:rPr>
              <w:t>1955</w:t>
            </w:r>
            <w:r>
              <w:rPr>
                <w:szCs w:val="20"/>
              </w:rPr>
              <w:t>)</w:t>
            </w:r>
            <w:r>
              <w:t>. This failed search for connection is often exemplified through individual artistic gestures of rapprochement with the Australian Aborigines, the landscape, and</w:t>
            </w:r>
            <w:r w:rsidRPr="00EC6959">
              <w:t xml:space="preserve"> by extension, a mythic Australian past. </w:t>
            </w:r>
            <w:r>
              <w:t xml:space="preserve">Paintings show the human and natural world as intersecting and dynamic </w:t>
            </w:r>
            <w:r w:rsidRPr="009F70E6">
              <w:t>forces</w:t>
            </w:r>
            <w:r>
              <w:t xml:space="preserve">. </w:t>
            </w:r>
            <w:r w:rsidRPr="006E6EC7">
              <w:t xml:space="preserve">Spate observes how recurrent </w:t>
            </w:r>
            <w:r>
              <w:t>motifs</w:t>
            </w:r>
            <w:r w:rsidRPr="006E6EC7">
              <w:t xml:space="preserve"> </w:t>
            </w:r>
            <w:r>
              <w:t xml:space="preserve">also </w:t>
            </w:r>
            <w:r w:rsidRPr="006E6EC7">
              <w:t>endow</w:t>
            </w:r>
            <w:r>
              <w:t>ed</w:t>
            </w:r>
            <w:r w:rsidRPr="006E6EC7">
              <w:t xml:space="preserve"> the post-war Australian landscape with </w:t>
            </w:r>
            <w:r>
              <w:t xml:space="preserve">this renewed </w:t>
            </w:r>
            <w:r w:rsidRPr="006E6EC7">
              <w:t>mythic grandeur</w:t>
            </w:r>
            <w:r>
              <w:t>.</w:t>
            </w:r>
            <w:r w:rsidRPr="00576FDB">
              <w:t xml:space="preserve"> </w:t>
            </w:r>
            <w:r>
              <w:t xml:space="preserve">For many figurative artists in this period, the </w:t>
            </w:r>
            <w:r w:rsidRPr="00EC6959">
              <w:t xml:space="preserve">landscape </w:t>
            </w:r>
            <w:r>
              <w:t>became a vehicle for</w:t>
            </w:r>
            <w:r w:rsidRPr="00EC6959">
              <w:t xml:space="preserve"> express</w:t>
            </w:r>
            <w:r>
              <w:t>ing</w:t>
            </w:r>
            <w:r w:rsidRPr="00EC6959">
              <w:t xml:space="preserve"> </w:t>
            </w:r>
            <w:r>
              <w:t>crucial</w:t>
            </w:r>
            <w:r w:rsidRPr="00EC6959">
              <w:t xml:space="preserve"> </w:t>
            </w:r>
            <w:r>
              <w:t xml:space="preserve">relationships between people, between the individual and the </w:t>
            </w:r>
            <w:r w:rsidRPr="00EC6959">
              <w:t>group</w:t>
            </w:r>
            <w:r>
              <w:t xml:space="preserve">, and between people and their </w:t>
            </w:r>
            <w:r w:rsidRPr="00EC6959">
              <w:t>environment (</w:t>
            </w:r>
            <w:r>
              <w:t xml:space="preserve">in Australia, the relation between the city and “the </w:t>
            </w:r>
            <w:r w:rsidRPr="00EC6959">
              <w:t>bush</w:t>
            </w:r>
            <w:r>
              <w:t xml:space="preserve">” has been a long-standing, colonial preoccupation). </w:t>
            </w:r>
          </w:p>
          <w:p w:rsidR="0053324C" w:rsidRDefault="0053324C" w:rsidP="0053324C"/>
          <w:p w:rsidR="0053324C" w:rsidRDefault="0053324C" w:rsidP="0053324C">
            <w:pPr>
              <w:keepNext/>
            </w:pPr>
            <w:r>
              <w:t>File: antipodeans3.jpg</w:t>
            </w:r>
          </w:p>
          <w:p w:rsidR="0053324C" w:rsidRDefault="0053324C" w:rsidP="0053324C">
            <w:pPr>
              <w:pStyle w:val="Caption"/>
            </w:pPr>
            <w:r>
              <w:t xml:space="preserve">Figure </w:t>
            </w:r>
            <w:fldSimple w:instr=" SEQ Figure \* ARABIC ">
              <w:r>
                <w:rPr>
                  <w:noProof/>
                </w:rPr>
                <w:t>3</w:t>
              </w:r>
            </w:fldSimple>
            <w:r>
              <w:t xml:space="preserve"> Arthur Boyd, </w:t>
            </w:r>
            <w:r>
              <w:rPr>
                <w:i/>
              </w:rPr>
              <w:t>Bride Walking in a Creek I</w:t>
            </w:r>
            <w:r>
              <w:t xml:space="preserve">, 1959. Oil and tempera on </w:t>
            </w:r>
            <w:proofErr w:type="spellStart"/>
            <w:r>
              <w:t>conposition</w:t>
            </w:r>
            <w:proofErr w:type="spellEnd"/>
            <w:r>
              <w:t xml:space="preserve"> board, 105.5 x 136.5 cm. Exhibited </w:t>
            </w:r>
            <w:r>
              <w:rPr>
                <w:i/>
              </w:rPr>
              <w:t xml:space="preserve">The Antipodeans, </w:t>
            </w:r>
            <w:r>
              <w:t>Victorian Artists' Society Galleries, Melbourne, 4-15 August 1959, cat. 13.</w:t>
            </w:r>
          </w:p>
          <w:p w:rsidR="0053324C" w:rsidRDefault="0053324C" w:rsidP="0053324C">
            <w:pPr>
              <w:rPr>
                <w:rFonts w:ascii="Times New Roman" w:hAnsi="Times New Roman"/>
              </w:rPr>
            </w:pPr>
            <w:r>
              <w:t xml:space="preserve">(Source: </w:t>
            </w:r>
            <w:hyperlink r:id="rId10" w:history="1">
              <w:r w:rsidRPr="00716B60">
                <w:rPr>
                  <w:rStyle w:val="Hyperlink"/>
                  <w:rFonts w:ascii="Times New Roman" w:hAnsi="Times New Roman"/>
                </w:rPr>
                <w:t>www.artrecord.com</w:t>
              </w:r>
            </w:hyperlink>
            <w:r w:rsidRPr="00A021AA">
              <w:rPr>
                <w:rFonts w:ascii="Times New Roman" w:hAnsi="Times New Roman"/>
              </w:rPr>
              <w:t>)</w:t>
            </w:r>
          </w:p>
          <w:p w:rsidR="0053324C" w:rsidRPr="0053324C" w:rsidRDefault="0053324C" w:rsidP="0053324C"/>
          <w:p w:rsidR="0053324C" w:rsidRDefault="0053324C" w:rsidP="0053324C">
            <w:r>
              <w:t xml:space="preserve">Common </w:t>
            </w:r>
            <w:r w:rsidRPr="002555DA">
              <w:t xml:space="preserve">figures in the </w:t>
            </w:r>
            <w:r>
              <w:t xml:space="preserve">post-war </w:t>
            </w:r>
            <w:r w:rsidRPr="002555DA">
              <w:t>landscape include</w:t>
            </w:r>
            <w:r>
              <w:t>d</w:t>
            </w:r>
            <w:r w:rsidRPr="002555DA">
              <w:t xml:space="preserve"> the hero (or rather, anti-hero</w:t>
            </w:r>
            <w:r>
              <w:t>),</w:t>
            </w:r>
            <w:r w:rsidRPr="002555DA">
              <w:t xml:space="preserve"> as in Nolan’s </w:t>
            </w:r>
            <w:r w:rsidRPr="002555DA">
              <w:rPr>
                <w:i/>
              </w:rPr>
              <w:t>Bourke and Wills</w:t>
            </w:r>
            <w:r w:rsidRPr="002555DA">
              <w:t xml:space="preserve"> canvases and his extended </w:t>
            </w:r>
            <w:r w:rsidRPr="002555DA">
              <w:rPr>
                <w:i/>
              </w:rPr>
              <w:t>Ned Kelly</w:t>
            </w:r>
            <w:r w:rsidRPr="002555DA">
              <w:t xml:space="preserve"> series, or </w:t>
            </w:r>
            <w:r>
              <w:t xml:space="preserve">in </w:t>
            </w:r>
            <w:r w:rsidRPr="002555DA">
              <w:t>Tucker’s elaborations on t</w:t>
            </w:r>
            <w:r>
              <w:t>he related themes of explorers in his “</w:t>
            </w:r>
            <w:proofErr w:type="spellStart"/>
            <w:r>
              <w:t>Antipodean</w:t>
            </w:r>
            <w:proofErr w:type="spellEnd"/>
            <w:r>
              <w:t xml:space="preserve"> Heads,” all of which merge r</w:t>
            </w:r>
            <w:r w:rsidRPr="00EC6959">
              <w:t>omantic myth</w:t>
            </w:r>
            <w:r>
              <w:t>s about the artist as outsider</w:t>
            </w:r>
            <w:r w:rsidRPr="00EC6959">
              <w:t xml:space="preserve"> </w:t>
            </w:r>
            <w:r w:rsidRPr="00EC6959" w:rsidDel="00564A85">
              <w:t xml:space="preserve">with </w:t>
            </w:r>
            <w:r w:rsidRPr="00EC6959">
              <w:t>colonial myths of e</w:t>
            </w:r>
            <w:r>
              <w:t>xploration. Another recurrent figure is t</w:t>
            </w:r>
            <w:r w:rsidRPr="002555DA">
              <w:t>he child</w:t>
            </w:r>
            <w:r>
              <w:t xml:space="preserve">, found in </w:t>
            </w:r>
            <w:r w:rsidRPr="002555DA">
              <w:t xml:space="preserve">Blackman’s </w:t>
            </w:r>
            <w:r w:rsidRPr="002555DA">
              <w:rPr>
                <w:i/>
              </w:rPr>
              <w:t xml:space="preserve">Schoolgirls </w:t>
            </w:r>
            <w:r w:rsidRPr="002555DA">
              <w:t>series</w:t>
            </w:r>
            <w:r>
              <w:t xml:space="preserve">, or </w:t>
            </w:r>
            <w:r w:rsidRPr="002555DA">
              <w:t xml:space="preserve">Pugh’s </w:t>
            </w:r>
            <w:r w:rsidRPr="002555DA">
              <w:rPr>
                <w:i/>
              </w:rPr>
              <w:t xml:space="preserve">The World and Shane and </w:t>
            </w:r>
            <w:proofErr w:type="spellStart"/>
            <w:r w:rsidRPr="002555DA">
              <w:rPr>
                <w:i/>
              </w:rPr>
              <w:t>Dailan</w:t>
            </w:r>
            <w:proofErr w:type="spellEnd"/>
            <w:r w:rsidRPr="002555DA">
              <w:rPr>
                <w:i/>
              </w:rPr>
              <w:t xml:space="preserve"> </w:t>
            </w:r>
            <w:r w:rsidRPr="002555DA">
              <w:t>(1957)</w:t>
            </w:r>
            <w:r>
              <w:t>, which renew a popular late Victorian and Edwardian motif of t</w:t>
            </w:r>
            <w:r w:rsidRPr="00EC6959">
              <w:t xml:space="preserve">he </w:t>
            </w:r>
            <w:r>
              <w:t xml:space="preserve">Australian </w:t>
            </w:r>
            <w:r w:rsidRPr="00EC6959">
              <w:t xml:space="preserve">child </w:t>
            </w:r>
            <w:r>
              <w:t>“lost in the bush,” where the child</w:t>
            </w:r>
            <w:r w:rsidRPr="00EC6959">
              <w:t xml:space="preserve"> inhab</w:t>
            </w:r>
            <w:r>
              <w:t xml:space="preserve">its another world, or is seen to be </w:t>
            </w:r>
            <w:r w:rsidRPr="00EC6959">
              <w:t>closer to nature</w:t>
            </w:r>
            <w:r>
              <w:t xml:space="preserve"> and to an </w:t>
            </w:r>
            <w:proofErr w:type="spellStart"/>
            <w:r>
              <w:t>Aboriginalised</w:t>
            </w:r>
            <w:proofErr w:type="spellEnd"/>
            <w:r>
              <w:t xml:space="preserve"> Australian bush. A third common motif is that of </w:t>
            </w:r>
            <w:r w:rsidRPr="002555DA">
              <w:t>doomed lovers</w:t>
            </w:r>
            <w:r>
              <w:t xml:space="preserve">, which may be cast within a cross-cultural scenario: the </w:t>
            </w:r>
            <w:proofErr w:type="spellStart"/>
            <w:r>
              <w:t>Antipodean</w:t>
            </w:r>
            <w:proofErr w:type="spellEnd"/>
            <w:r>
              <w:t xml:space="preserve"> depiction of Aborigines, as found in David Boyd’s</w:t>
            </w:r>
            <w:r w:rsidRPr="00CF32AC">
              <w:t xml:space="preserve"> </w:t>
            </w:r>
            <w:proofErr w:type="spellStart"/>
            <w:r>
              <w:rPr>
                <w:rStyle w:val="titlbl"/>
                <w:rFonts w:ascii="Times New Roman" w:hAnsi="Times New Roman"/>
                <w:i/>
              </w:rPr>
              <w:t>Truganini</w:t>
            </w:r>
            <w:proofErr w:type="spellEnd"/>
            <w:r>
              <w:rPr>
                <w:rStyle w:val="titlbl"/>
                <w:rFonts w:ascii="Times New Roman" w:hAnsi="Times New Roman"/>
                <w:i/>
              </w:rPr>
              <w:t xml:space="preserve"> - a dream of c</w:t>
            </w:r>
            <w:r w:rsidRPr="00CF32AC">
              <w:rPr>
                <w:rStyle w:val="titlbl"/>
                <w:rFonts w:ascii="Times New Roman" w:hAnsi="Times New Roman"/>
                <w:i/>
              </w:rPr>
              <w:t>hildhood</w:t>
            </w:r>
            <w:r w:rsidRPr="00CF32AC">
              <w:rPr>
                <w:rStyle w:val="titlbl"/>
                <w:rFonts w:ascii="Times New Roman" w:hAnsi="Times New Roman"/>
              </w:rPr>
              <w:t xml:space="preserve"> </w:t>
            </w:r>
            <w:r>
              <w:rPr>
                <w:rStyle w:val="titlbl"/>
                <w:rFonts w:ascii="Times New Roman" w:hAnsi="Times New Roman"/>
              </w:rPr>
              <w:t>(</w:t>
            </w:r>
            <w:r w:rsidRPr="00CF32AC">
              <w:rPr>
                <w:rStyle w:val="titlbl"/>
                <w:rFonts w:ascii="Times New Roman" w:hAnsi="Times New Roman"/>
              </w:rPr>
              <w:t>1958-</w:t>
            </w:r>
            <w:r>
              <w:rPr>
                <w:rStyle w:val="titlbl"/>
                <w:rFonts w:ascii="Times New Roman" w:hAnsi="Times New Roman"/>
              </w:rPr>
              <w:t>19</w:t>
            </w:r>
            <w:r w:rsidRPr="00CF32AC">
              <w:rPr>
                <w:rStyle w:val="titlbl"/>
                <w:rFonts w:ascii="Times New Roman" w:hAnsi="Times New Roman"/>
              </w:rPr>
              <w:t>59</w:t>
            </w:r>
            <w:r>
              <w:rPr>
                <w:rStyle w:val="titlbl"/>
                <w:rFonts w:ascii="Times New Roman" w:hAnsi="Times New Roman"/>
              </w:rPr>
              <w:t>)</w:t>
            </w:r>
            <w:r w:rsidRPr="00CF32AC">
              <w:rPr>
                <w:rStyle w:val="titlbl"/>
                <w:rFonts w:ascii="Times New Roman" w:hAnsi="Times New Roman"/>
              </w:rPr>
              <w:t xml:space="preserve"> </w:t>
            </w:r>
            <w:r>
              <w:t xml:space="preserve">and </w:t>
            </w:r>
            <w:r w:rsidRPr="00CF32AC">
              <w:t>Arthur Boyd</w:t>
            </w:r>
            <w:r>
              <w:t>’s series</w:t>
            </w:r>
            <w:r w:rsidRPr="00CF32AC">
              <w:t xml:space="preserve"> </w:t>
            </w:r>
            <w:r w:rsidRPr="00CF32AC">
              <w:rPr>
                <w:i/>
              </w:rPr>
              <w:t>Love and Death of a Half-caste</w:t>
            </w:r>
            <w:r>
              <w:rPr>
                <w:i/>
              </w:rPr>
              <w:t xml:space="preserve"> </w:t>
            </w:r>
            <w:r>
              <w:t>(</w:t>
            </w:r>
            <w:r w:rsidRPr="00CF32AC">
              <w:t>1959</w:t>
            </w:r>
            <w:r>
              <w:t xml:space="preserve">), was a radical challenge to mainstream Australia during the </w:t>
            </w:r>
            <w:proofErr w:type="spellStart"/>
            <w:r>
              <w:t>Assimilationist</w:t>
            </w:r>
            <w:proofErr w:type="spellEnd"/>
            <w:r>
              <w:t xml:space="preserve"> Era. Spate notes how t</w:t>
            </w:r>
            <w:r w:rsidRPr="00EC6959">
              <w:t xml:space="preserve">hese relationships </w:t>
            </w:r>
            <w:r>
              <w:t xml:space="preserve">are </w:t>
            </w:r>
            <w:r w:rsidRPr="00EC6959">
              <w:t xml:space="preserve">often </w:t>
            </w:r>
            <w:r w:rsidRPr="001D01BD">
              <w:t>characterised by a sense of alienation at their heart</w:t>
            </w:r>
            <w:r>
              <w:t>, and</w:t>
            </w:r>
            <w:r w:rsidRPr="001D01BD">
              <w:t xml:space="preserve"> interpret</w:t>
            </w:r>
            <w:r>
              <w:t>s</w:t>
            </w:r>
            <w:r w:rsidRPr="001D01BD">
              <w:t xml:space="preserve"> this </w:t>
            </w:r>
            <w:r>
              <w:t xml:space="preserve">perceived </w:t>
            </w:r>
            <w:r w:rsidRPr="001D01BD">
              <w:t xml:space="preserve">alienation as </w:t>
            </w:r>
            <w:r>
              <w:t xml:space="preserve">a </w:t>
            </w:r>
            <w:r w:rsidRPr="001D01BD">
              <w:t>quintessentially</w:t>
            </w:r>
            <w:r>
              <w:t xml:space="preserve"> Australian </w:t>
            </w:r>
            <w:r w:rsidRPr="00EC6959">
              <w:t>awareness of the colonial and convict legacies</w:t>
            </w:r>
            <w:r>
              <w:t>. A</w:t>
            </w:r>
            <w:r w:rsidRPr="00EC6959">
              <w:t xml:space="preserve">t </w:t>
            </w:r>
            <w:r>
              <w:t>the same time, the theme of alien</w:t>
            </w:r>
            <w:r w:rsidRPr="00EC6959">
              <w:t xml:space="preserve">ation was understood in the </w:t>
            </w:r>
            <w:r>
              <w:t xml:space="preserve">post-war </w:t>
            </w:r>
            <w:r w:rsidRPr="00EC6959">
              <w:t xml:space="preserve">international art context as </w:t>
            </w:r>
            <w:r>
              <w:t xml:space="preserve">embodying universal or essential human values (as in the human condition after the Holocaust and Hiroshima). In this, the </w:t>
            </w:r>
            <w:r w:rsidRPr="00EC6959">
              <w:t>figurativ</w:t>
            </w:r>
            <w:r>
              <w:t xml:space="preserve">e paintings of the Antipodeans group actually share </w:t>
            </w:r>
            <w:r w:rsidRPr="00EC6959">
              <w:t>universal</w:t>
            </w:r>
            <w:r>
              <w:t xml:space="preserve">, literary, and </w:t>
            </w:r>
            <w:r w:rsidRPr="00EC6959">
              <w:t>historical references</w:t>
            </w:r>
            <w:r>
              <w:t xml:space="preserve"> with those by contemporary </w:t>
            </w:r>
            <w:r w:rsidRPr="00EC6959">
              <w:t xml:space="preserve">abstract </w:t>
            </w:r>
            <w:r>
              <w:t>artists whom they so vehemently opposed</w:t>
            </w:r>
            <w:r w:rsidRPr="00EC6959">
              <w:t>.</w:t>
            </w:r>
          </w:p>
        </w:tc>
      </w:tr>
      <w:tr w:rsidR="0053324C">
        <w:tc>
          <w:tcPr>
            <w:tcW w:w="9016" w:type="dxa"/>
          </w:tcPr>
          <w:p w:rsidR="0053324C" w:rsidRDefault="0053324C" w:rsidP="0053324C">
            <w:r w:rsidRPr="0015114C">
              <w:rPr>
                <w:u w:val="single"/>
              </w:rPr>
              <w:t>Further reading</w:t>
            </w:r>
            <w:r>
              <w:t>:</w:t>
            </w:r>
          </w:p>
          <w:sdt>
            <w:sdtPr>
              <w:alias w:val="Further reading"/>
              <w:tag w:val="furtherReading"/>
              <w:id w:val="-1516217107"/>
              <w:placeholder>
                <w:docPart w:val="020E7763FC007F4081BDD56D665BFB5A"/>
              </w:placeholder>
            </w:sdtPr>
            <w:sdtContent>
              <w:p w:rsidR="0053324C" w:rsidRDefault="0053324C" w:rsidP="0053324C">
                <w:sdt>
                  <w:sdtPr>
                    <w:id w:val="100036823"/>
                    <w:citation/>
                  </w:sdtPr>
                  <w:sdtContent>
                    <w:r>
                      <w:fldChar w:fldCharType="begin"/>
                    </w:r>
                    <w:r>
                      <w:rPr>
                        <w:lang w:val="en-US"/>
                      </w:rPr>
                      <w:instrText xml:space="preserve"> CITATION THe99 \l 1033  </w:instrText>
                    </w:r>
                    <w:r>
                      <w:fldChar w:fldCharType="separate"/>
                    </w:r>
                    <w:r>
                      <w:rPr>
                        <w:noProof/>
                        <w:lang w:val="en-US"/>
                      </w:rPr>
                      <w:t xml:space="preserve"> </w:t>
                    </w:r>
                    <w:r w:rsidRPr="0053324C">
                      <w:rPr>
                        <w:noProof/>
                        <w:lang w:val="en-US"/>
                      </w:rPr>
                      <w:t>(The Antipodeans: Challenge and Response in Australian Art 1955-1965)</w:t>
                    </w:r>
                    <w:r>
                      <w:fldChar w:fldCharType="end"/>
                    </w:r>
                  </w:sdtContent>
                </w:sdt>
              </w:p>
              <w:p w:rsidR="0053324C" w:rsidRDefault="0053324C" w:rsidP="0053324C"/>
              <w:p w:rsidR="0053324C" w:rsidRDefault="0053324C" w:rsidP="0053324C">
                <w:sdt>
                  <w:sdtPr>
                    <w:id w:val="100036828"/>
                    <w:citation/>
                  </w:sdtPr>
                  <w:sdtContent>
                    <w:r>
                      <w:fldChar w:fldCharType="begin"/>
                    </w:r>
                    <w:r>
                      <w:rPr>
                        <w:lang w:val="en-US"/>
                      </w:rPr>
                      <w:instrText xml:space="preserve"> CITATION Dix84 \l 1033 </w:instrText>
                    </w:r>
                    <w:r>
                      <w:fldChar w:fldCharType="separate"/>
                    </w:r>
                    <w:r w:rsidRPr="0053324C">
                      <w:rPr>
                        <w:noProof/>
                        <w:lang w:val="en-US"/>
                      </w:rPr>
                      <w:t>(Dixon and Smith)</w:t>
                    </w:r>
                    <w:r>
                      <w:fldChar w:fldCharType="end"/>
                    </w:r>
                  </w:sdtContent>
                </w:sdt>
              </w:p>
              <w:p w:rsidR="0053324C" w:rsidRDefault="0053324C" w:rsidP="0053324C"/>
              <w:p w:rsidR="00F456AB" w:rsidRDefault="0053324C" w:rsidP="0053324C">
                <w:sdt>
                  <w:sdtPr>
                    <w:id w:val="100036834"/>
                    <w:citation/>
                  </w:sdtPr>
                  <w:sdtContent>
                    <w:r>
                      <w:fldChar w:fldCharType="begin"/>
                    </w:r>
                    <w:r>
                      <w:rPr>
                        <w:lang w:val="en-US"/>
                      </w:rPr>
                      <w:instrText xml:space="preserve"> CITATION Smi88 \l 1033 </w:instrText>
                    </w:r>
                    <w:r>
                      <w:fldChar w:fldCharType="separate"/>
                    </w:r>
                    <w:r w:rsidRPr="0053324C">
                      <w:rPr>
                        <w:noProof/>
                        <w:lang w:val="en-US"/>
                      </w:rPr>
                      <w:t>(Smith)</w:t>
                    </w:r>
                    <w:r>
                      <w:fldChar w:fldCharType="end"/>
                    </w:r>
                  </w:sdtContent>
                </w:sdt>
              </w:p>
              <w:p w:rsidR="00F456AB" w:rsidRDefault="00F456AB" w:rsidP="0053324C"/>
              <w:p w:rsidR="0053324C" w:rsidRDefault="00F456AB" w:rsidP="0053324C">
                <w:sdt>
                  <w:sdtPr>
                    <w:id w:val="100036842"/>
                    <w:citation/>
                  </w:sdtPr>
                  <w:sdtContent>
                    <w:r>
                      <w:fldChar w:fldCharType="begin"/>
                    </w:r>
                    <w:r>
                      <w:rPr>
                        <w:lang w:val="en-US"/>
                      </w:rPr>
                      <w:instrText xml:space="preserve"> CITATION Smi01 \l 1033 </w:instrText>
                    </w:r>
                    <w:r>
                      <w:fldChar w:fldCharType="separate"/>
                    </w:r>
                    <w:r w:rsidRPr="00F456AB">
                      <w:rPr>
                        <w:noProof/>
                        <w:lang w:val="en-US"/>
                      </w:rPr>
                      <w:t>(Smith and Smith, Figurative and Non-Figurative 1950-60)</w:t>
                    </w:r>
                    <w:r>
                      <w:fldChar w:fldCharType="end"/>
                    </w:r>
                  </w:sdtContent>
                </w:sdt>
              </w:p>
            </w:sdtContent>
          </w:sdt>
        </w:tc>
      </w:tr>
    </w:tbl>
    <w:p w:rsidR="0053324C" w:rsidRPr="00F36937" w:rsidRDefault="0053324C" w:rsidP="0053324C">
      <w:bookmarkStart w:id="0" w:name="_GoBack"/>
      <w:bookmarkEnd w:id="0"/>
    </w:p>
    <w:sectPr w:rsidR="0053324C" w:rsidRPr="00F36937" w:rsidSect="0053324C">
      <w:headerReference w:type="default" r:id="rId11"/>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24C" w:rsidRDefault="0053324C" w:rsidP="0053324C">
      <w:pPr>
        <w:spacing w:after="0" w:line="240" w:lineRule="auto"/>
      </w:pPr>
      <w:r>
        <w:separator/>
      </w:r>
    </w:p>
  </w:endnote>
  <w:endnote w:type="continuationSeparator" w:id="0">
    <w:p w:rsidR="0053324C" w:rsidRDefault="0053324C" w:rsidP="005332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24C" w:rsidRDefault="0053324C" w:rsidP="0053324C">
      <w:pPr>
        <w:spacing w:after="0" w:line="240" w:lineRule="auto"/>
      </w:pPr>
      <w:r>
        <w:separator/>
      </w:r>
    </w:p>
  </w:footnote>
  <w:footnote w:type="continuationSeparator" w:id="0">
    <w:p w:rsidR="0053324C" w:rsidRDefault="0053324C" w:rsidP="0053324C">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24C" w:rsidRDefault="0053324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3324C" w:rsidRDefault="0053324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F456AB"/>
    <w:rsid w:val="0053324C"/>
    <w:rsid w:val="00F456AB"/>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53324C"/>
  </w:style>
  <w:style w:type="character" w:customStyle="1" w:styleId="titlbl">
    <w:name w:val="titlbl"/>
    <w:basedOn w:val="DefaultParagraphFont"/>
    <w:rsid w:val="0053324C"/>
  </w:style>
  <w:style w:type="paragraph" w:styleId="Caption">
    <w:name w:val="caption"/>
    <w:basedOn w:val="Normal"/>
    <w:next w:val="Normal"/>
    <w:uiPriority w:val="35"/>
    <w:semiHidden/>
    <w:qFormat/>
    <w:rsid w:val="0053324C"/>
    <w:pPr>
      <w:spacing w:after="200" w:line="240" w:lineRule="auto"/>
    </w:pPr>
    <w:rPr>
      <w:b/>
      <w:bCs/>
      <w:color w:val="5B9BD5" w:themeColor="accent1"/>
      <w:sz w:val="18"/>
      <w:szCs w:val="18"/>
    </w:rPr>
  </w:style>
  <w:style w:type="character" w:styleId="Hyperlink">
    <w:name w:val="Hyperlink"/>
    <w:basedOn w:val="DefaultParagraphFont"/>
    <w:uiPriority w:val="99"/>
    <w:rsid w:val="0053324C"/>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search.nga.gov.au/Detail.cfm?IRN=104454" TargetMode="External"/><Relationship Id="rId9" Type="http://schemas.openxmlformats.org/officeDocument/2006/relationships/hyperlink" Target="http://www.ngv.vic.gov.au/johnbrack/education/imagebank.html" TargetMode="External"/><Relationship Id="rId10" Type="http://schemas.openxmlformats.org/officeDocument/2006/relationships/hyperlink" Target="http://www.artrecor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712D2FCA954D41A28642D8A9516285"/>
        <w:category>
          <w:name w:val="General"/>
          <w:gallery w:val="placeholder"/>
        </w:category>
        <w:types>
          <w:type w:val="bbPlcHdr"/>
        </w:types>
        <w:behaviors>
          <w:behavior w:val="content"/>
        </w:behaviors>
        <w:guid w:val="{6A87449F-CA14-1C43-B02F-93F5B607E9BF}"/>
      </w:docPartPr>
      <w:docPartBody>
        <w:p w:rsidR="00000000" w:rsidRDefault="004E117A">
          <w:pPr>
            <w:pStyle w:val="B4712D2FCA954D41A28642D8A9516285"/>
          </w:pPr>
          <w:r w:rsidRPr="00CC586D">
            <w:rPr>
              <w:rStyle w:val="PlaceholderText"/>
              <w:b/>
              <w:color w:val="FFFFFF" w:themeColor="background1"/>
            </w:rPr>
            <w:t>[Salutation]</w:t>
          </w:r>
        </w:p>
      </w:docPartBody>
    </w:docPart>
    <w:docPart>
      <w:docPartPr>
        <w:name w:val="1DA65F7C442960409F711F20B7C8C268"/>
        <w:category>
          <w:name w:val="General"/>
          <w:gallery w:val="placeholder"/>
        </w:category>
        <w:types>
          <w:type w:val="bbPlcHdr"/>
        </w:types>
        <w:behaviors>
          <w:behavior w:val="content"/>
        </w:behaviors>
        <w:guid w:val="{DE73BA44-6BDA-EB40-936B-A34DFA3102D4}"/>
      </w:docPartPr>
      <w:docPartBody>
        <w:p w:rsidR="00000000" w:rsidRDefault="004E117A">
          <w:pPr>
            <w:pStyle w:val="1DA65F7C442960409F711F20B7C8C268"/>
          </w:pPr>
          <w:r>
            <w:rPr>
              <w:rStyle w:val="PlaceholderText"/>
            </w:rPr>
            <w:t>[First name]</w:t>
          </w:r>
        </w:p>
      </w:docPartBody>
    </w:docPart>
    <w:docPart>
      <w:docPartPr>
        <w:name w:val="93835450C83A1D49AEF612403B029E1A"/>
        <w:category>
          <w:name w:val="General"/>
          <w:gallery w:val="placeholder"/>
        </w:category>
        <w:types>
          <w:type w:val="bbPlcHdr"/>
        </w:types>
        <w:behaviors>
          <w:behavior w:val="content"/>
        </w:behaviors>
        <w:guid w:val="{EAC9F1D6-1E48-F14B-ADAD-B25130BBA94E}"/>
      </w:docPartPr>
      <w:docPartBody>
        <w:p w:rsidR="00000000" w:rsidRDefault="004E117A">
          <w:pPr>
            <w:pStyle w:val="93835450C83A1D49AEF612403B029E1A"/>
          </w:pPr>
          <w:r>
            <w:rPr>
              <w:rStyle w:val="PlaceholderText"/>
            </w:rPr>
            <w:t>[Middle name]</w:t>
          </w:r>
        </w:p>
      </w:docPartBody>
    </w:docPart>
    <w:docPart>
      <w:docPartPr>
        <w:name w:val="BF07A8A05228014D8B37C8D2E889A795"/>
        <w:category>
          <w:name w:val="General"/>
          <w:gallery w:val="placeholder"/>
        </w:category>
        <w:types>
          <w:type w:val="bbPlcHdr"/>
        </w:types>
        <w:behaviors>
          <w:behavior w:val="content"/>
        </w:behaviors>
        <w:guid w:val="{C030CB78-6B08-3647-AEC6-9E437CFC0B2D}"/>
      </w:docPartPr>
      <w:docPartBody>
        <w:p w:rsidR="00000000" w:rsidRDefault="004E117A">
          <w:pPr>
            <w:pStyle w:val="BF07A8A05228014D8B37C8D2E889A795"/>
          </w:pPr>
          <w:r>
            <w:rPr>
              <w:rStyle w:val="PlaceholderText"/>
            </w:rPr>
            <w:t>[Last name]</w:t>
          </w:r>
        </w:p>
      </w:docPartBody>
    </w:docPart>
    <w:docPart>
      <w:docPartPr>
        <w:name w:val="26AAEF40B83AEC4185B55F1F72A4048C"/>
        <w:category>
          <w:name w:val="General"/>
          <w:gallery w:val="placeholder"/>
        </w:category>
        <w:types>
          <w:type w:val="bbPlcHdr"/>
        </w:types>
        <w:behaviors>
          <w:behavior w:val="content"/>
        </w:behaviors>
        <w:guid w:val="{45A14BCF-1475-C848-B41C-B4CFB606C1FA}"/>
      </w:docPartPr>
      <w:docPartBody>
        <w:p w:rsidR="00000000" w:rsidRDefault="004E117A">
          <w:pPr>
            <w:pStyle w:val="26AAEF40B83AEC4185B55F1F72A4048C"/>
          </w:pPr>
          <w:r>
            <w:rPr>
              <w:rStyle w:val="PlaceholderText"/>
            </w:rPr>
            <w:t>[Enter your biography]</w:t>
          </w:r>
        </w:p>
      </w:docPartBody>
    </w:docPart>
    <w:docPart>
      <w:docPartPr>
        <w:name w:val="5224B3BAF34B4B4B99BF8C3F9BBCE312"/>
        <w:category>
          <w:name w:val="General"/>
          <w:gallery w:val="placeholder"/>
        </w:category>
        <w:types>
          <w:type w:val="bbPlcHdr"/>
        </w:types>
        <w:behaviors>
          <w:behavior w:val="content"/>
        </w:behaviors>
        <w:guid w:val="{6B9666BC-A35F-7043-AB16-97CAC6E8C06C}"/>
      </w:docPartPr>
      <w:docPartBody>
        <w:p w:rsidR="00000000" w:rsidRDefault="004E117A">
          <w:pPr>
            <w:pStyle w:val="5224B3BAF34B4B4B99BF8C3F9BBCE312"/>
          </w:pPr>
          <w:r>
            <w:rPr>
              <w:rStyle w:val="PlaceholderText"/>
            </w:rPr>
            <w:t>[Enter the institution with which you are affiliated]</w:t>
          </w:r>
        </w:p>
      </w:docPartBody>
    </w:docPart>
    <w:docPart>
      <w:docPartPr>
        <w:name w:val="CADCE54DFE665E468B2941FBB9DAB2DF"/>
        <w:category>
          <w:name w:val="General"/>
          <w:gallery w:val="placeholder"/>
        </w:category>
        <w:types>
          <w:type w:val="bbPlcHdr"/>
        </w:types>
        <w:behaviors>
          <w:behavior w:val="content"/>
        </w:behaviors>
        <w:guid w:val="{86F4085B-2EA8-0845-AD56-1666281C596C}"/>
      </w:docPartPr>
      <w:docPartBody>
        <w:p w:rsidR="00000000" w:rsidRDefault="004E117A">
          <w:pPr>
            <w:pStyle w:val="CADCE54DFE665E468B2941FBB9DAB2DF"/>
          </w:pPr>
          <w:r w:rsidRPr="00EF74F7">
            <w:rPr>
              <w:b/>
              <w:color w:val="808080" w:themeColor="background1" w:themeShade="80"/>
            </w:rPr>
            <w:t>[Enter the headword for your article]</w:t>
          </w:r>
        </w:p>
      </w:docPartBody>
    </w:docPart>
    <w:docPart>
      <w:docPartPr>
        <w:name w:val="74DA379ED08CA94981635254344941BB"/>
        <w:category>
          <w:name w:val="General"/>
          <w:gallery w:val="placeholder"/>
        </w:category>
        <w:types>
          <w:type w:val="bbPlcHdr"/>
        </w:types>
        <w:behaviors>
          <w:behavior w:val="content"/>
        </w:behaviors>
        <w:guid w:val="{D9E51AA4-23D1-4249-9059-B178740841EA}"/>
      </w:docPartPr>
      <w:docPartBody>
        <w:p w:rsidR="00000000" w:rsidRDefault="004E117A">
          <w:pPr>
            <w:pStyle w:val="74DA379ED08CA94981635254344941B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0E7763FC007F4081BDD56D665BFB5A"/>
        <w:category>
          <w:name w:val="General"/>
          <w:gallery w:val="placeholder"/>
        </w:category>
        <w:types>
          <w:type w:val="bbPlcHdr"/>
        </w:types>
        <w:behaviors>
          <w:behavior w:val="content"/>
        </w:behaviors>
        <w:guid w:val="{BE6DCE02-BE3E-324D-B2CE-1DB44511F077}"/>
      </w:docPartPr>
      <w:docPartBody>
        <w:p w:rsidR="00000000" w:rsidRDefault="004E117A">
          <w:pPr>
            <w:pStyle w:val="020E7763FC007F4081BDD56D665BFB5A"/>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B4712D2FCA954D41A28642D8A9516285">
    <w:name w:val="B4712D2FCA954D41A28642D8A9516285"/>
  </w:style>
  <w:style w:type="paragraph" w:customStyle="1" w:styleId="1DA65F7C442960409F711F20B7C8C268">
    <w:name w:val="1DA65F7C442960409F711F20B7C8C268"/>
  </w:style>
  <w:style w:type="paragraph" w:customStyle="1" w:styleId="93835450C83A1D49AEF612403B029E1A">
    <w:name w:val="93835450C83A1D49AEF612403B029E1A"/>
  </w:style>
  <w:style w:type="paragraph" w:customStyle="1" w:styleId="BF07A8A05228014D8B37C8D2E889A795">
    <w:name w:val="BF07A8A05228014D8B37C8D2E889A795"/>
  </w:style>
  <w:style w:type="paragraph" w:customStyle="1" w:styleId="26AAEF40B83AEC4185B55F1F72A4048C">
    <w:name w:val="26AAEF40B83AEC4185B55F1F72A4048C"/>
  </w:style>
  <w:style w:type="paragraph" w:customStyle="1" w:styleId="5224B3BAF34B4B4B99BF8C3F9BBCE312">
    <w:name w:val="5224B3BAF34B4B4B99BF8C3F9BBCE312"/>
  </w:style>
  <w:style w:type="paragraph" w:customStyle="1" w:styleId="CADCE54DFE665E468B2941FBB9DAB2DF">
    <w:name w:val="CADCE54DFE665E468B2941FBB9DAB2DF"/>
  </w:style>
  <w:style w:type="paragraph" w:customStyle="1" w:styleId="74DA379ED08CA94981635254344941BB">
    <w:name w:val="74DA379ED08CA94981635254344941BB"/>
  </w:style>
  <w:style w:type="paragraph" w:customStyle="1" w:styleId="1428AD99950D4142ACBDC2F32E47CAA7">
    <w:name w:val="1428AD99950D4142ACBDC2F32E47CAA7"/>
  </w:style>
  <w:style w:type="paragraph" w:customStyle="1" w:styleId="6BB2E3E87DDE3A44980CE16AABDE7868">
    <w:name w:val="6BB2E3E87DDE3A44980CE16AABDE7868"/>
  </w:style>
  <w:style w:type="paragraph" w:customStyle="1" w:styleId="020E7763FC007F4081BDD56D665BFB5A">
    <w:name w:val="020E7763FC007F4081BDD56D665BFB5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THe99</b:Tag>
    <b:SourceType>Book</b:SourceType>
    <b:Guid>{28AF2ECC-B8F7-4C49-91E5-F6824CB04958}</b:Guid>
    <b:LCID>0</b:LCID>
    <b:Title>The Antipodeans: Challenge and Response in Australian Art 1955-1965</b:Title>
    <b:City>Canberra</b:City>
    <b:CountryRegion>Australia</b:CountryRegion>
    <b:Publisher>National Gallery of Australia</b:Publisher>
    <b:Year>1999</b:Year>
    <b:RefOrder>1</b:RefOrder>
  </b:Source>
  <b:Source>
    <b:Tag>Dix84</b:Tag>
    <b:SourceType>Book</b:SourceType>
    <b:Guid>{85EE07D8-D3A1-654F-BA8D-DDA229A617CA}</b:Guid>
    <b:LCID>0</b:LCID>
    <b:Author>
      <b:Author>
        <b:NameList>
          <b:Person>
            <b:Last>Dixon</b:Last>
            <b:First>C.</b:First>
          </b:Person>
          <b:Person>
            <b:Last>Smith</b:Last>
            <b:First>T.</b:First>
          </b:Person>
        </b:NameList>
      </b:Author>
    </b:Author>
    <b:Title>Aspects of Australian Figurative Painting 1942-1962: Dreams, Fears and Desires</b:Title>
    <b:City>Sydney</b:City>
    <b:CountryRegion>Australia</b:CountryRegion>
    <b:Publisher>Power Institute of Fine Arts</b:Publisher>
    <b:Year>1984</b:Year>
    <b:RefOrder>2</b:RefOrder>
  </b:Source>
  <b:Source>
    <b:Tag>Smi88</b:Tag>
    <b:SourceType>BookSection</b:SourceType>
    <b:Guid>{DEC26101-1DAE-6346-AA98-872DDCE5D980}</b:Guid>
    <b:LCID>0</b:LCID>
    <b:Author>
      <b:Author>
        <b:NameList>
          <b:Person>
            <b:Last>Smith</b:Last>
            <b:First>B.</b:First>
          </b:Person>
        </b:NameList>
      </b:Author>
      <b:BookAuthor>
        <b:NameList>
          <b:Person>
            <b:Last>Smith</b:Last>
            <b:First>B.</b:First>
          </b:Person>
        </b:NameList>
      </b:BookAuthor>
    </b:Author>
    <b:Title>The Antipodean Manifesto</b:Title>
    <b:Publisher>OUP</b:Publisher>
    <b:Year>1988</b:Year>
    <b:BookTitle>The Death of the Artist as Hero: Essays in History and Culture</b:BookTitle>
    <b:RefOrder>3</b:RefOrder>
  </b:Source>
  <b:Source>
    <b:Tag>Smi01</b:Tag>
    <b:SourceType>BookSection</b:SourceType>
    <b:Guid>{56F6B22C-1904-C54C-A0C5-87B429D81484}</b:Guid>
    <b:LCID>0</b:LCID>
    <b:Author>
      <b:Author>
        <b:NameList>
          <b:Person>
            <b:Last>Smith</b:Last>
            <b:First>B.</b:First>
          </b:Person>
          <b:Person>
            <b:Last>Smith</b:Last>
            <b:First>T.</b:First>
          </b:Person>
        </b:NameList>
      </b:Author>
    </b:Author>
    <b:Title>Figurative and Non-Figurative 1950-60</b:Title>
    <b:BookTitle>Australian Painting 1788-2000</b:BookTitle>
    <b:City>Melbourne</b:City>
    <b:CountryRegion>Australia</b:CountryRegion>
    <b:Publisher>Oxford University Press</b:Publisher>
    <b:Year>2001</b:Year>
    <b:RefOrder>4</b:RefOrder>
  </b:Source>
</b:Sources>
</file>

<file path=customXml/itemProps1.xml><?xml version="1.0" encoding="utf-8"?>
<ds:datastoreItem xmlns:ds="http://schemas.openxmlformats.org/officeDocument/2006/customXml" ds:itemID="{D9BC2D37-1F31-434C-ADD3-FF072508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1163</Words>
  <Characters>6632</Characters>
  <Application>Microsoft Macintosh Word</Application>
  <DocSecurity>0</DocSecurity>
  <Lines>55</Lines>
  <Paragraphs>13</Paragraphs>
  <ScaleCrop>false</ScaleCrop>
  <Company/>
  <LinksUpToDate>false</LinksUpToDate>
  <CharactersWithSpaces>8144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2014-03-31T20:34:00Z</dcterms:created>
  <dcterms:modified xsi:type="dcterms:W3CDTF">2014-03-31T20:58:00Z</dcterms:modified>
</cp:coreProperties>
</file>